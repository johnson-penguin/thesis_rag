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Tr="005E4BB2">
        <w:tc>
          <w:tcPr>
            <w:tcW w:w="10423" w:type="dxa"/>
            <w:gridSpan w:val="2"/>
            <w:shd w:val="clear" w:color="auto" w:fill="auto"/>
          </w:tcPr>
          <w:p w:rsidR="004F0988" w:rsidRPr="00B17D80" w:rsidRDefault="004F0988" w:rsidP="00133525">
            <w:pPr>
              <w:pStyle w:val="ZA"/>
              <w:framePr w:w="0" w:hRule="auto" w:wrap="auto" w:vAnchor="margin" w:hAnchor="text" w:yAlign="inline"/>
            </w:pPr>
            <w:bookmarkStart w:id="0" w:name="page1"/>
            <w:r w:rsidRPr="00B17D80">
              <w:rPr>
                <w:sz w:val="64"/>
              </w:rPr>
              <w:t xml:space="preserve">3GPP </w:t>
            </w:r>
            <w:bookmarkStart w:id="1" w:name="specType1"/>
            <w:r w:rsidRPr="00B17D80">
              <w:rPr>
                <w:sz w:val="64"/>
              </w:rPr>
              <w:t>TS</w:t>
            </w:r>
            <w:bookmarkEnd w:id="1"/>
            <w:r w:rsidRPr="00B17D80">
              <w:rPr>
                <w:sz w:val="64"/>
              </w:rPr>
              <w:t xml:space="preserve"> </w:t>
            </w:r>
            <w:r w:rsidR="00B17D80" w:rsidRPr="00B17D80">
              <w:rPr>
                <w:sz w:val="64"/>
              </w:rPr>
              <w:t>51.010-4</w:t>
            </w:r>
            <w:r w:rsidRPr="00B17D80">
              <w:rPr>
                <w:sz w:val="64"/>
              </w:rPr>
              <w:t xml:space="preserve"> </w:t>
            </w:r>
            <w:r w:rsidRPr="00B17D80">
              <w:t>V</w:t>
            </w:r>
            <w:r w:rsidR="00B17D80" w:rsidRPr="00B17D80">
              <w:t>1</w:t>
            </w:r>
            <w:r w:rsidR="000C3441">
              <w:t>6</w:t>
            </w:r>
            <w:r w:rsidR="00B17D80" w:rsidRPr="00B17D80">
              <w:t>.</w:t>
            </w:r>
            <w:r w:rsidR="000C3441">
              <w:t>1</w:t>
            </w:r>
            <w:r w:rsidR="00B17D80" w:rsidRPr="00B17D80">
              <w:t>.0</w:t>
            </w:r>
            <w:r w:rsidRPr="00B17D80">
              <w:t xml:space="preserve"> </w:t>
            </w:r>
            <w:r w:rsidRPr="00B17D80">
              <w:rPr>
                <w:sz w:val="32"/>
              </w:rPr>
              <w:t>(</w:t>
            </w:r>
            <w:bookmarkStart w:id="2" w:name="issueDate"/>
            <w:r w:rsidR="00B17D80" w:rsidRPr="00B17D80">
              <w:rPr>
                <w:sz w:val="32"/>
              </w:rPr>
              <w:t>2020</w:t>
            </w:r>
            <w:r w:rsidRPr="00B17D80">
              <w:rPr>
                <w:sz w:val="32"/>
              </w:rPr>
              <w:t>-</w:t>
            </w:r>
            <w:bookmarkEnd w:id="2"/>
            <w:r w:rsidR="00B17D80" w:rsidRPr="00B17D80">
              <w:rPr>
                <w:sz w:val="32"/>
              </w:rPr>
              <w:t>09</w:t>
            </w:r>
            <w:r w:rsidRPr="00B17D80">
              <w:rPr>
                <w:sz w:val="32"/>
              </w:rPr>
              <w:t>)</w:t>
            </w:r>
          </w:p>
        </w:tc>
      </w:tr>
      <w:tr w:rsidR="004F0988" w:rsidTr="005E4BB2">
        <w:trPr>
          <w:trHeight w:hRule="exact" w:val="1134"/>
        </w:trPr>
        <w:tc>
          <w:tcPr>
            <w:tcW w:w="10423" w:type="dxa"/>
            <w:gridSpan w:val="2"/>
            <w:shd w:val="clear" w:color="auto" w:fill="auto"/>
          </w:tcPr>
          <w:p w:rsidR="004F0988" w:rsidRPr="00B17D80" w:rsidRDefault="004F0988" w:rsidP="00133525">
            <w:pPr>
              <w:pStyle w:val="ZB"/>
              <w:framePr w:w="0" w:hRule="auto" w:wrap="auto" w:vAnchor="margin" w:hAnchor="text" w:yAlign="inline"/>
            </w:pPr>
            <w:r w:rsidRPr="00B17D80">
              <w:t xml:space="preserve">Technical </w:t>
            </w:r>
            <w:bookmarkStart w:id="3" w:name="spectype2"/>
            <w:r w:rsidRPr="00B17D80">
              <w:t>Specification</w:t>
            </w:r>
            <w:r w:rsidR="00D57972" w:rsidRPr="00B17D80">
              <w:t>t</w:t>
            </w:r>
            <w:bookmarkEnd w:id="3"/>
          </w:p>
          <w:p w:rsidR="00BA4B8D" w:rsidRPr="00B17D80" w:rsidRDefault="00BA4B8D" w:rsidP="00BA4B8D">
            <w:pPr>
              <w:pStyle w:val="Guidance"/>
            </w:pPr>
            <w:r w:rsidRPr="00B17D80">
              <w:br/>
            </w:r>
          </w:p>
        </w:tc>
      </w:tr>
      <w:tr w:rsidR="004F0988" w:rsidTr="005E4BB2">
        <w:trPr>
          <w:trHeight w:hRule="exact" w:val="3686"/>
        </w:trPr>
        <w:tc>
          <w:tcPr>
            <w:tcW w:w="10423" w:type="dxa"/>
            <w:gridSpan w:val="2"/>
            <w:shd w:val="clear" w:color="auto" w:fill="auto"/>
          </w:tcPr>
          <w:p w:rsidR="004F0988" w:rsidRPr="004D3578" w:rsidRDefault="004F0988" w:rsidP="00133525">
            <w:pPr>
              <w:pStyle w:val="ZT"/>
              <w:framePr w:wrap="auto" w:hAnchor="text" w:yAlign="inline"/>
            </w:pPr>
            <w:r w:rsidRPr="004D3578">
              <w:t>3rd Generation Partnership Project;</w:t>
            </w:r>
          </w:p>
          <w:p w:rsidR="00B17D80" w:rsidRPr="00844CA2" w:rsidRDefault="00B17D80" w:rsidP="00B17D80">
            <w:pPr>
              <w:pStyle w:val="ZT"/>
              <w:framePr w:wrap="auto" w:hAnchor="text" w:yAlign="inline"/>
              <w:rPr>
                <w:szCs w:val="34"/>
              </w:rPr>
            </w:pPr>
            <w:r w:rsidRPr="00844CA2">
              <w:rPr>
                <w:szCs w:val="34"/>
              </w:rPr>
              <w:t>Technical Specification Group Core Network and Terminals;</w:t>
            </w:r>
          </w:p>
          <w:p w:rsidR="00B17D80" w:rsidRPr="008C0FB7" w:rsidRDefault="00B17D80" w:rsidP="00B17D80">
            <w:pPr>
              <w:pStyle w:val="ZT"/>
              <w:framePr w:wrap="auto" w:hAnchor="text" w:yAlign="inline"/>
              <w:rPr>
                <w:szCs w:val="34"/>
              </w:rPr>
            </w:pPr>
            <w:r w:rsidRPr="00AA7A6F">
              <w:rPr>
                <w:szCs w:val="34"/>
              </w:rPr>
              <w:t>Mobile Station (MS) conformanc</w:t>
            </w:r>
            <w:r w:rsidRPr="008C0FB7">
              <w:rPr>
                <w:szCs w:val="34"/>
              </w:rPr>
              <w:t>e specification;</w:t>
            </w:r>
          </w:p>
          <w:p w:rsidR="00B17D80" w:rsidRDefault="00B17D80" w:rsidP="00B17D80">
            <w:pPr>
              <w:pStyle w:val="ZT"/>
              <w:framePr w:wrap="auto" w:hAnchor="text" w:yAlign="inline"/>
              <w:rPr>
                <w:szCs w:val="34"/>
              </w:rPr>
            </w:pPr>
            <w:r>
              <w:rPr>
                <w:szCs w:val="34"/>
              </w:rPr>
              <w:t>Part 4: Subscriber Identity Module (SIM)</w:t>
            </w:r>
          </w:p>
          <w:p w:rsidR="00B17D80" w:rsidRDefault="00B17D80" w:rsidP="00B17D80">
            <w:pPr>
              <w:pStyle w:val="ZT"/>
              <w:framePr w:wrap="auto" w:hAnchor="text" w:yAlign="inline"/>
              <w:rPr>
                <w:szCs w:val="34"/>
              </w:rPr>
            </w:pPr>
            <w:r>
              <w:rPr>
                <w:szCs w:val="34"/>
              </w:rPr>
              <w:t>application toolkit conformance test specification</w:t>
            </w:r>
          </w:p>
          <w:p w:rsidR="004F0988" w:rsidRPr="00133525" w:rsidRDefault="00B17D80" w:rsidP="00B17D80">
            <w:pPr>
              <w:pStyle w:val="ZT"/>
              <w:framePr w:wrap="auto" w:hAnchor="text" w:yAlign="inline"/>
              <w:rPr>
                <w:i/>
                <w:sz w:val="28"/>
              </w:rPr>
            </w:pPr>
            <w:r>
              <w:rPr>
                <w:szCs w:val="34"/>
              </w:rPr>
              <w:t>(</w:t>
            </w:r>
            <w:r>
              <w:rPr>
                <w:rStyle w:val="ZGSM"/>
                <w:szCs w:val="34"/>
              </w:rPr>
              <w:t>Release 1</w:t>
            </w:r>
            <w:r w:rsidR="000C3441">
              <w:rPr>
                <w:rStyle w:val="ZGSM"/>
                <w:szCs w:val="34"/>
              </w:rPr>
              <w:t>6</w:t>
            </w:r>
            <w:r>
              <w:rPr>
                <w:szCs w:val="34"/>
              </w:rPr>
              <w:t>)</w:t>
            </w:r>
          </w:p>
        </w:tc>
      </w:tr>
      <w:tr w:rsidR="00BF128E" w:rsidTr="005E4BB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rsidTr="005E4BB2">
        <w:trPr>
          <w:trHeight w:hRule="exact" w:val="1531"/>
        </w:trPr>
        <w:tc>
          <w:tcPr>
            <w:tcW w:w="4883" w:type="dxa"/>
            <w:shd w:val="clear" w:color="auto" w:fill="auto"/>
          </w:tcPr>
          <w:p w:rsidR="00D57972" w:rsidRDefault="00B17D80">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4pt;height:66.45pt">
                  <v:imagedata r:id="rId9" o:title="5G-logo_175px"/>
                </v:shape>
              </w:pict>
            </w:r>
          </w:p>
        </w:tc>
        <w:tc>
          <w:tcPr>
            <w:tcW w:w="5540" w:type="dxa"/>
            <w:shd w:val="clear" w:color="auto" w:fill="auto"/>
          </w:tcPr>
          <w:p w:rsidR="00D57972" w:rsidRDefault="00F416E0" w:rsidP="00133525">
            <w:pPr>
              <w:jc w:val="right"/>
            </w:pPr>
            <w:bookmarkStart w:id="4" w:name="logos"/>
            <w:r>
              <w:pict>
                <v:shape id="_x0000_i1026" type="#_x0000_t75" style="width:128pt;height:75.1pt">
                  <v:imagedata r:id="rId10" o:title="3GPP-logo_web"/>
                </v:shape>
              </w:pict>
            </w:r>
            <w:bookmarkEnd w:id="4"/>
          </w:p>
        </w:tc>
      </w:tr>
      <w:tr w:rsidR="00C074DD" w:rsidTr="005E4BB2">
        <w:trPr>
          <w:trHeight w:hRule="exact" w:val="5783"/>
        </w:trPr>
        <w:tc>
          <w:tcPr>
            <w:tcW w:w="10423" w:type="dxa"/>
            <w:gridSpan w:val="2"/>
            <w:shd w:val="clear" w:color="auto" w:fill="auto"/>
          </w:tcPr>
          <w:p w:rsidR="00C074DD" w:rsidRPr="00B17D80" w:rsidRDefault="00C074DD" w:rsidP="00C074DD">
            <w:pPr>
              <w:pStyle w:val="Guidance"/>
              <w:rPr>
                <w:b/>
                <w:color w:val="auto"/>
              </w:rPr>
            </w:pPr>
          </w:p>
        </w:tc>
      </w:tr>
      <w:tr w:rsidR="00C074DD" w:rsidTr="005E4BB2">
        <w:trPr>
          <w:cantSplit/>
          <w:trHeight w:hRule="exact" w:val="964"/>
        </w:trPr>
        <w:tc>
          <w:tcPr>
            <w:tcW w:w="10423" w:type="dxa"/>
            <w:gridSpan w:val="2"/>
            <w:shd w:val="clear" w:color="auto" w:fill="auto"/>
          </w:tcPr>
          <w:p w:rsidR="00C074DD" w:rsidRPr="00133525" w:rsidRDefault="00C074DD" w:rsidP="00C074DD">
            <w:pPr>
              <w:rPr>
                <w:sz w:val="16"/>
              </w:rPr>
            </w:pPr>
            <w:bookmarkStart w:id="5"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5"/>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6"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7"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7"/>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8"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133525">
              <w:rPr>
                <w:noProof/>
                <w:sz w:val="18"/>
              </w:rPr>
              <w:t xml:space="preserve">© </w:t>
            </w:r>
            <w:r w:rsidR="002F39D0">
              <w:rPr>
                <w:noProof/>
                <w:sz w:val="18"/>
              </w:rPr>
              <w:t>2020</w:t>
            </w:r>
            <w:r w:rsidRPr="00133525">
              <w:rPr>
                <w:noProof/>
                <w:sz w:val="18"/>
              </w:rPr>
              <w:t>, 3GPP Organizational Partners (ARIB, ATIS, CCSA, ETSI, TSDSI, TTA, TTC).</w:t>
            </w:r>
            <w:bookmarkStart w:id="9" w:name="copyrightaddon"/>
            <w:bookmarkEnd w:id="9"/>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8"/>
          </w:p>
          <w:p w:rsidR="00E16509" w:rsidRDefault="00E16509" w:rsidP="00133525"/>
        </w:tc>
      </w:tr>
      <w:bookmarkEnd w:id="6"/>
    </w:tbl>
    <w:p w:rsidR="00080512" w:rsidRPr="004D3578" w:rsidRDefault="00080512">
      <w:pPr>
        <w:pStyle w:val="TT"/>
      </w:pPr>
      <w:r w:rsidRPr="004D3578">
        <w:br w:type="page"/>
      </w:r>
      <w:bookmarkStart w:id="10" w:name="tableOfContents"/>
      <w:bookmarkEnd w:id="10"/>
      <w:r w:rsidRPr="004D3578">
        <w:lastRenderedPageBreak/>
        <w:t>Contents</w:t>
      </w:r>
    </w:p>
    <w:p w:rsidR="006F0815" w:rsidRPr="00F416E0" w:rsidRDefault="006F0815">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_Toc51833944 \h </w:instrText>
      </w:r>
      <w:r>
        <w:fldChar w:fldCharType="separate"/>
      </w:r>
      <w:r>
        <w:t>9</w:t>
      </w:r>
      <w:r>
        <w:fldChar w:fldCharType="end"/>
      </w:r>
    </w:p>
    <w:p w:rsidR="006F0815" w:rsidRPr="00F416E0" w:rsidRDefault="006F0815">
      <w:pPr>
        <w:pStyle w:val="TOC1"/>
        <w:rPr>
          <w:rFonts w:ascii="Calibri" w:hAnsi="Calibri"/>
          <w:szCs w:val="22"/>
          <w:lang w:eastAsia="en-GB"/>
        </w:rPr>
      </w:pPr>
      <w:r>
        <w:t>1</w:t>
      </w:r>
      <w:r w:rsidRPr="00F416E0">
        <w:rPr>
          <w:rFonts w:ascii="Calibri" w:hAnsi="Calibri"/>
          <w:szCs w:val="22"/>
          <w:lang w:eastAsia="en-GB"/>
        </w:rPr>
        <w:tab/>
      </w:r>
      <w:r>
        <w:t>Scope</w:t>
      </w:r>
      <w:r>
        <w:tab/>
      </w:r>
      <w:r>
        <w:fldChar w:fldCharType="begin" w:fldLock="1"/>
      </w:r>
      <w:r>
        <w:instrText xml:space="preserve"> PAGEREF _Toc51833945 \h </w:instrText>
      </w:r>
      <w:r>
        <w:fldChar w:fldCharType="separate"/>
      </w:r>
      <w:r>
        <w:t>10</w:t>
      </w:r>
      <w:r>
        <w:fldChar w:fldCharType="end"/>
      </w:r>
    </w:p>
    <w:p w:rsidR="006F0815" w:rsidRPr="00F416E0" w:rsidRDefault="006F0815">
      <w:pPr>
        <w:pStyle w:val="TOC1"/>
        <w:rPr>
          <w:rFonts w:ascii="Calibri" w:hAnsi="Calibri"/>
          <w:szCs w:val="22"/>
          <w:lang w:eastAsia="en-GB"/>
        </w:rPr>
      </w:pPr>
      <w:r>
        <w:t>2</w:t>
      </w:r>
      <w:r w:rsidRPr="00F416E0">
        <w:rPr>
          <w:rFonts w:ascii="Calibri" w:hAnsi="Calibri"/>
          <w:szCs w:val="22"/>
          <w:lang w:eastAsia="en-GB"/>
        </w:rPr>
        <w:tab/>
      </w:r>
      <w:r>
        <w:t>References</w:t>
      </w:r>
      <w:r>
        <w:tab/>
      </w:r>
      <w:r>
        <w:fldChar w:fldCharType="begin" w:fldLock="1"/>
      </w:r>
      <w:r>
        <w:instrText xml:space="preserve"> PAGEREF _Toc51833946 \h </w:instrText>
      </w:r>
      <w:r>
        <w:fldChar w:fldCharType="separate"/>
      </w:r>
      <w:r>
        <w:t>10</w:t>
      </w:r>
      <w:r>
        <w:fldChar w:fldCharType="end"/>
      </w:r>
    </w:p>
    <w:p w:rsidR="006F0815" w:rsidRPr="00F416E0" w:rsidRDefault="006F0815">
      <w:pPr>
        <w:pStyle w:val="TOC1"/>
        <w:rPr>
          <w:rFonts w:ascii="Calibri" w:hAnsi="Calibri"/>
          <w:szCs w:val="22"/>
          <w:lang w:eastAsia="en-GB"/>
        </w:rPr>
      </w:pPr>
      <w:r>
        <w:t>3</w:t>
      </w:r>
      <w:r w:rsidRPr="00F416E0">
        <w:rPr>
          <w:rFonts w:ascii="Calibri" w:hAnsi="Calibri"/>
          <w:szCs w:val="22"/>
          <w:lang w:eastAsia="en-GB"/>
        </w:rPr>
        <w:tab/>
      </w:r>
      <w:r>
        <w:t>Definitions and abbreviations</w:t>
      </w:r>
      <w:r>
        <w:tab/>
      </w:r>
      <w:r>
        <w:fldChar w:fldCharType="begin" w:fldLock="1"/>
      </w:r>
      <w:r>
        <w:instrText xml:space="preserve"> PAGEREF _Toc51833947 \h </w:instrText>
      </w:r>
      <w:r>
        <w:fldChar w:fldCharType="separate"/>
      </w:r>
      <w:r>
        <w:t>12</w:t>
      </w:r>
      <w:r>
        <w:fldChar w:fldCharType="end"/>
      </w:r>
    </w:p>
    <w:p w:rsidR="006F0815" w:rsidRPr="00F416E0" w:rsidRDefault="006F0815">
      <w:pPr>
        <w:pStyle w:val="TOC2"/>
        <w:rPr>
          <w:rFonts w:ascii="Calibri" w:hAnsi="Calibri"/>
          <w:sz w:val="22"/>
          <w:szCs w:val="22"/>
          <w:lang w:eastAsia="en-GB"/>
        </w:rPr>
      </w:pPr>
      <w:r>
        <w:t>3.1</w:t>
      </w:r>
      <w:r w:rsidRPr="00F416E0">
        <w:rPr>
          <w:rFonts w:ascii="Calibri" w:hAnsi="Calibri"/>
          <w:sz w:val="22"/>
          <w:szCs w:val="22"/>
          <w:lang w:eastAsia="en-GB"/>
        </w:rPr>
        <w:tab/>
      </w:r>
      <w:r>
        <w:t>Mobile station definition and configurations</w:t>
      </w:r>
      <w:r>
        <w:tab/>
      </w:r>
      <w:r>
        <w:fldChar w:fldCharType="begin" w:fldLock="1"/>
      </w:r>
      <w:r>
        <w:instrText xml:space="preserve"> PAGEREF _Toc51833948 \h </w:instrText>
      </w:r>
      <w:r>
        <w:fldChar w:fldCharType="separate"/>
      </w:r>
      <w:r>
        <w:t>12</w:t>
      </w:r>
      <w:r>
        <w:fldChar w:fldCharType="end"/>
      </w:r>
    </w:p>
    <w:p w:rsidR="006F0815" w:rsidRPr="00F416E0" w:rsidRDefault="006F0815">
      <w:pPr>
        <w:pStyle w:val="TOC2"/>
        <w:rPr>
          <w:rFonts w:ascii="Calibri" w:hAnsi="Calibri"/>
          <w:sz w:val="22"/>
          <w:szCs w:val="22"/>
          <w:lang w:eastAsia="en-GB"/>
        </w:rPr>
      </w:pPr>
      <w:r>
        <w:t>3.2</w:t>
      </w:r>
      <w:r w:rsidRPr="00F416E0">
        <w:rPr>
          <w:rFonts w:ascii="Calibri" w:hAnsi="Calibri"/>
          <w:sz w:val="22"/>
          <w:szCs w:val="22"/>
          <w:lang w:eastAsia="en-GB"/>
        </w:rPr>
        <w:tab/>
      </w:r>
      <w:r>
        <w:t>Applicability</w:t>
      </w:r>
      <w:r>
        <w:tab/>
      </w:r>
      <w:r>
        <w:fldChar w:fldCharType="begin" w:fldLock="1"/>
      </w:r>
      <w:r>
        <w:instrText xml:space="preserve"> PAGEREF _Toc51833949 \h </w:instrText>
      </w:r>
      <w:r>
        <w:fldChar w:fldCharType="separate"/>
      </w:r>
      <w:r>
        <w:t>12</w:t>
      </w:r>
      <w:r>
        <w:fldChar w:fldCharType="end"/>
      </w:r>
    </w:p>
    <w:p w:rsidR="006F0815" w:rsidRPr="00F416E0" w:rsidRDefault="006F0815">
      <w:pPr>
        <w:pStyle w:val="TOC3"/>
        <w:rPr>
          <w:rFonts w:ascii="Calibri" w:hAnsi="Calibri"/>
          <w:sz w:val="22"/>
          <w:szCs w:val="22"/>
          <w:lang w:eastAsia="en-GB"/>
        </w:rPr>
      </w:pPr>
      <w:r>
        <w:t>3.2.1</w:t>
      </w:r>
      <w:r w:rsidRPr="00F416E0">
        <w:rPr>
          <w:rFonts w:ascii="Calibri" w:hAnsi="Calibri"/>
          <w:sz w:val="22"/>
          <w:szCs w:val="22"/>
          <w:lang w:eastAsia="en-GB"/>
        </w:rPr>
        <w:tab/>
      </w:r>
      <w:r>
        <w:t>Applicability of the present document</w:t>
      </w:r>
      <w:r>
        <w:tab/>
      </w:r>
      <w:r>
        <w:fldChar w:fldCharType="begin" w:fldLock="1"/>
      </w:r>
      <w:r>
        <w:instrText xml:space="preserve"> PAGEREF _Toc51833950 \h </w:instrText>
      </w:r>
      <w:r>
        <w:fldChar w:fldCharType="separate"/>
      </w:r>
      <w:r>
        <w:t>12</w:t>
      </w:r>
      <w:r>
        <w:fldChar w:fldCharType="end"/>
      </w:r>
    </w:p>
    <w:p w:rsidR="006F0815" w:rsidRPr="00F416E0" w:rsidRDefault="006F0815">
      <w:pPr>
        <w:pStyle w:val="TOC3"/>
        <w:rPr>
          <w:rFonts w:ascii="Calibri" w:hAnsi="Calibri"/>
          <w:sz w:val="22"/>
          <w:szCs w:val="22"/>
          <w:lang w:eastAsia="en-GB"/>
        </w:rPr>
      </w:pPr>
      <w:r>
        <w:t>3.2.2</w:t>
      </w:r>
      <w:r w:rsidRPr="00F416E0">
        <w:rPr>
          <w:rFonts w:ascii="Calibri" w:hAnsi="Calibri"/>
          <w:sz w:val="22"/>
          <w:szCs w:val="22"/>
          <w:lang w:eastAsia="en-GB"/>
        </w:rPr>
        <w:tab/>
      </w:r>
      <w:r>
        <w:t>Applicability of the individual tests</w:t>
      </w:r>
      <w:r>
        <w:tab/>
      </w:r>
      <w:r>
        <w:fldChar w:fldCharType="begin" w:fldLock="1"/>
      </w:r>
      <w:r>
        <w:instrText xml:space="preserve"> PAGEREF _Toc51833951 \h </w:instrText>
      </w:r>
      <w:r>
        <w:fldChar w:fldCharType="separate"/>
      </w:r>
      <w:r>
        <w:t>12</w:t>
      </w:r>
      <w:r>
        <w:fldChar w:fldCharType="end"/>
      </w:r>
    </w:p>
    <w:p w:rsidR="006F0815" w:rsidRPr="00F416E0" w:rsidRDefault="006F0815">
      <w:pPr>
        <w:pStyle w:val="TOC3"/>
        <w:rPr>
          <w:rFonts w:ascii="Calibri" w:hAnsi="Calibri"/>
          <w:sz w:val="22"/>
          <w:szCs w:val="22"/>
          <w:lang w:eastAsia="en-GB"/>
        </w:rPr>
      </w:pPr>
      <w:r>
        <w:t>3.2.3</w:t>
      </w:r>
      <w:r w:rsidRPr="00F416E0">
        <w:rPr>
          <w:rFonts w:ascii="Calibri" w:hAnsi="Calibri"/>
          <w:sz w:val="22"/>
          <w:szCs w:val="22"/>
          <w:lang w:eastAsia="en-GB"/>
        </w:rPr>
        <w:tab/>
      </w:r>
      <w:r>
        <w:t>Applicability to terminal equipment</w:t>
      </w:r>
      <w:r>
        <w:tab/>
      </w:r>
      <w:r>
        <w:fldChar w:fldCharType="begin" w:fldLock="1"/>
      </w:r>
      <w:r>
        <w:instrText xml:space="preserve"> PAGEREF _Toc51833952 \h </w:instrText>
      </w:r>
      <w:r>
        <w:fldChar w:fldCharType="separate"/>
      </w:r>
      <w:r>
        <w:t>13</w:t>
      </w:r>
      <w:r>
        <w:fldChar w:fldCharType="end"/>
      </w:r>
    </w:p>
    <w:p w:rsidR="006F0815" w:rsidRPr="00F416E0" w:rsidRDefault="006F0815">
      <w:pPr>
        <w:pStyle w:val="TOC3"/>
        <w:rPr>
          <w:rFonts w:ascii="Calibri" w:hAnsi="Calibri"/>
          <w:sz w:val="22"/>
          <w:szCs w:val="22"/>
          <w:lang w:eastAsia="en-GB"/>
        </w:rPr>
      </w:pPr>
      <w:r>
        <w:t>3.2.4</w:t>
      </w:r>
      <w:r w:rsidRPr="00F416E0">
        <w:rPr>
          <w:rFonts w:ascii="Calibri" w:hAnsi="Calibri"/>
          <w:sz w:val="22"/>
          <w:szCs w:val="22"/>
          <w:lang w:eastAsia="en-GB"/>
        </w:rPr>
        <w:tab/>
      </w:r>
      <w:r>
        <w:t>Definitions</w:t>
      </w:r>
      <w:r>
        <w:tab/>
      </w:r>
      <w:r>
        <w:fldChar w:fldCharType="begin" w:fldLock="1"/>
      </w:r>
      <w:r>
        <w:instrText xml:space="preserve"> PAGEREF _Toc51833953 \h </w:instrText>
      </w:r>
      <w:r>
        <w:fldChar w:fldCharType="separate"/>
      </w:r>
      <w:r>
        <w:t>13</w:t>
      </w:r>
      <w:r>
        <w:fldChar w:fldCharType="end"/>
      </w:r>
    </w:p>
    <w:p w:rsidR="006F0815" w:rsidRPr="00F416E0" w:rsidRDefault="006F0815">
      <w:pPr>
        <w:pStyle w:val="TOC4"/>
        <w:rPr>
          <w:rFonts w:ascii="Calibri" w:hAnsi="Calibri"/>
          <w:sz w:val="22"/>
          <w:szCs w:val="22"/>
          <w:lang w:eastAsia="en-GB"/>
        </w:rPr>
      </w:pPr>
      <w:r>
        <w:t>3.2.4.1</w:t>
      </w:r>
      <w:r w:rsidRPr="00F416E0">
        <w:rPr>
          <w:rFonts w:ascii="Calibri" w:hAnsi="Calibri"/>
          <w:sz w:val="22"/>
          <w:szCs w:val="22"/>
          <w:lang w:eastAsia="en-GB"/>
        </w:rPr>
        <w:tab/>
      </w:r>
      <w:r>
        <w:t>Format of the table of optional features</w:t>
      </w:r>
      <w:r>
        <w:tab/>
      </w:r>
      <w:r>
        <w:fldChar w:fldCharType="begin" w:fldLock="1"/>
      </w:r>
      <w:r>
        <w:instrText xml:space="preserve"> PAGEREF _Toc51833954 \h </w:instrText>
      </w:r>
      <w:r>
        <w:fldChar w:fldCharType="separate"/>
      </w:r>
      <w:r>
        <w:t>13</w:t>
      </w:r>
      <w:r>
        <w:fldChar w:fldCharType="end"/>
      </w:r>
    </w:p>
    <w:p w:rsidR="006F0815" w:rsidRPr="00F416E0" w:rsidRDefault="006F0815">
      <w:pPr>
        <w:pStyle w:val="TOC4"/>
        <w:rPr>
          <w:rFonts w:ascii="Calibri" w:hAnsi="Calibri"/>
          <w:sz w:val="22"/>
          <w:szCs w:val="22"/>
          <w:lang w:eastAsia="en-GB"/>
        </w:rPr>
      </w:pPr>
      <w:r>
        <w:t>3.2.4.2</w:t>
      </w:r>
      <w:r w:rsidRPr="00F416E0">
        <w:rPr>
          <w:rFonts w:ascii="Calibri" w:hAnsi="Calibri"/>
          <w:sz w:val="22"/>
          <w:szCs w:val="22"/>
          <w:lang w:eastAsia="en-GB"/>
        </w:rPr>
        <w:tab/>
      </w:r>
      <w:r>
        <w:t>Format of the applicability table</w:t>
      </w:r>
      <w:r>
        <w:tab/>
      </w:r>
      <w:r>
        <w:fldChar w:fldCharType="begin" w:fldLock="1"/>
      </w:r>
      <w:r>
        <w:instrText xml:space="preserve"> PAGEREF _Toc51833955 \h </w:instrText>
      </w:r>
      <w:r>
        <w:fldChar w:fldCharType="separate"/>
      </w:r>
      <w:r>
        <w:t>13</w:t>
      </w:r>
      <w:r>
        <w:fldChar w:fldCharType="end"/>
      </w:r>
    </w:p>
    <w:p w:rsidR="006F0815" w:rsidRPr="00F416E0" w:rsidRDefault="006F0815">
      <w:pPr>
        <w:pStyle w:val="TOC4"/>
        <w:rPr>
          <w:rFonts w:ascii="Calibri" w:hAnsi="Calibri"/>
          <w:sz w:val="22"/>
          <w:szCs w:val="22"/>
          <w:lang w:eastAsia="en-GB"/>
        </w:rPr>
      </w:pPr>
      <w:r>
        <w:t>3.2.4.3</w:t>
      </w:r>
      <w:r w:rsidRPr="00F416E0">
        <w:rPr>
          <w:rFonts w:ascii="Calibri" w:hAnsi="Calibri"/>
          <w:sz w:val="22"/>
          <w:szCs w:val="22"/>
          <w:lang w:eastAsia="en-GB"/>
        </w:rPr>
        <w:tab/>
      </w:r>
      <w:r>
        <w:t>Status and notations</w:t>
      </w:r>
      <w:r>
        <w:tab/>
      </w:r>
      <w:r>
        <w:fldChar w:fldCharType="begin" w:fldLock="1"/>
      </w:r>
      <w:r>
        <w:instrText xml:space="preserve"> PAGEREF _Toc51833956 \h </w:instrText>
      </w:r>
      <w:r>
        <w:fldChar w:fldCharType="separate"/>
      </w:r>
      <w:r>
        <w:t>14</w:t>
      </w:r>
      <w:r>
        <w:fldChar w:fldCharType="end"/>
      </w:r>
    </w:p>
    <w:p w:rsidR="006F0815" w:rsidRPr="00F416E0" w:rsidRDefault="006F0815">
      <w:pPr>
        <w:pStyle w:val="TOC2"/>
        <w:rPr>
          <w:rFonts w:ascii="Calibri" w:hAnsi="Calibri"/>
          <w:sz w:val="22"/>
          <w:szCs w:val="22"/>
          <w:lang w:eastAsia="en-GB"/>
        </w:rPr>
      </w:pPr>
      <w:r>
        <w:t>3.3</w:t>
      </w:r>
      <w:r w:rsidRPr="00F416E0">
        <w:rPr>
          <w:rFonts w:ascii="Calibri" w:hAnsi="Calibri"/>
          <w:sz w:val="22"/>
          <w:szCs w:val="22"/>
          <w:lang w:eastAsia="en-GB"/>
        </w:rPr>
        <w:tab/>
      </w:r>
      <w:r>
        <w:t>Table of optional features</w:t>
      </w:r>
      <w:r>
        <w:tab/>
      </w:r>
      <w:r>
        <w:fldChar w:fldCharType="begin" w:fldLock="1"/>
      </w:r>
      <w:r>
        <w:instrText xml:space="preserve"> PAGEREF _Toc51833957 \h </w:instrText>
      </w:r>
      <w:r>
        <w:fldChar w:fldCharType="separate"/>
      </w:r>
      <w:r>
        <w:t>14</w:t>
      </w:r>
      <w:r>
        <w:fldChar w:fldCharType="end"/>
      </w:r>
    </w:p>
    <w:p w:rsidR="006F0815" w:rsidRPr="00F416E0" w:rsidRDefault="006F0815">
      <w:pPr>
        <w:pStyle w:val="TOC2"/>
        <w:rPr>
          <w:rFonts w:ascii="Calibri" w:hAnsi="Calibri"/>
          <w:sz w:val="22"/>
          <w:szCs w:val="22"/>
          <w:lang w:eastAsia="en-GB"/>
        </w:rPr>
      </w:pPr>
      <w:r>
        <w:t>3.4</w:t>
      </w:r>
      <w:r w:rsidRPr="00F416E0">
        <w:rPr>
          <w:rFonts w:ascii="Calibri" w:hAnsi="Calibri"/>
          <w:sz w:val="22"/>
          <w:szCs w:val="22"/>
          <w:lang w:eastAsia="en-GB"/>
        </w:rPr>
        <w:tab/>
      </w:r>
      <w:r>
        <w:t>Applicability table</w:t>
      </w:r>
      <w:r>
        <w:tab/>
      </w:r>
      <w:r>
        <w:fldChar w:fldCharType="begin" w:fldLock="1"/>
      </w:r>
      <w:r>
        <w:instrText xml:space="preserve"> PAGEREF _Toc51833958 \h </w:instrText>
      </w:r>
      <w:r>
        <w:fldChar w:fldCharType="separate"/>
      </w:r>
      <w:r>
        <w:t>20</w:t>
      </w:r>
      <w:r>
        <w:fldChar w:fldCharType="end"/>
      </w:r>
    </w:p>
    <w:p w:rsidR="006F0815" w:rsidRPr="00F416E0" w:rsidRDefault="006F0815">
      <w:pPr>
        <w:pStyle w:val="TOC2"/>
        <w:rPr>
          <w:rFonts w:ascii="Calibri" w:hAnsi="Calibri"/>
          <w:sz w:val="22"/>
          <w:szCs w:val="22"/>
          <w:lang w:eastAsia="en-GB"/>
        </w:rPr>
      </w:pPr>
      <w:r>
        <w:t>3.5</w:t>
      </w:r>
      <w:r w:rsidRPr="00F416E0">
        <w:rPr>
          <w:rFonts w:ascii="Calibri" w:hAnsi="Calibri"/>
          <w:sz w:val="22"/>
          <w:szCs w:val="22"/>
          <w:lang w:eastAsia="en-GB"/>
        </w:rPr>
        <w:tab/>
      </w:r>
      <w:r>
        <w:t>Conventions for mathematical notations</w:t>
      </w:r>
      <w:r>
        <w:tab/>
      </w:r>
      <w:r>
        <w:fldChar w:fldCharType="begin" w:fldLock="1"/>
      </w:r>
      <w:r>
        <w:instrText xml:space="preserve"> PAGEREF _Toc51833959 \h </w:instrText>
      </w:r>
      <w:r>
        <w:fldChar w:fldCharType="separate"/>
      </w:r>
      <w:r>
        <w:t>56</w:t>
      </w:r>
      <w:r>
        <w:fldChar w:fldCharType="end"/>
      </w:r>
    </w:p>
    <w:p w:rsidR="006F0815" w:rsidRPr="00F416E0" w:rsidRDefault="006F0815">
      <w:pPr>
        <w:pStyle w:val="TOC2"/>
        <w:rPr>
          <w:rFonts w:ascii="Calibri" w:hAnsi="Calibri"/>
          <w:sz w:val="22"/>
          <w:szCs w:val="22"/>
          <w:lang w:eastAsia="en-GB"/>
        </w:rPr>
      </w:pPr>
      <w:r>
        <w:t>3.6</w:t>
      </w:r>
      <w:r w:rsidRPr="00F416E0">
        <w:rPr>
          <w:rFonts w:ascii="Calibri" w:hAnsi="Calibri"/>
          <w:sz w:val="22"/>
          <w:szCs w:val="22"/>
          <w:lang w:eastAsia="en-GB"/>
        </w:rPr>
        <w:tab/>
      </w:r>
      <w:r>
        <w:t>Conventions on electrical terms</w:t>
      </w:r>
      <w:r>
        <w:tab/>
      </w:r>
      <w:r>
        <w:fldChar w:fldCharType="begin" w:fldLock="1"/>
      </w:r>
      <w:r>
        <w:instrText xml:space="preserve"> PAGEREF _Toc51833960 \h </w:instrText>
      </w:r>
      <w:r>
        <w:fldChar w:fldCharType="separate"/>
      </w:r>
      <w:r>
        <w:t>56</w:t>
      </w:r>
      <w:r>
        <w:fldChar w:fldCharType="end"/>
      </w:r>
    </w:p>
    <w:p w:rsidR="006F0815" w:rsidRPr="00F416E0" w:rsidRDefault="006F0815">
      <w:pPr>
        <w:pStyle w:val="TOC2"/>
        <w:rPr>
          <w:rFonts w:ascii="Calibri" w:hAnsi="Calibri"/>
          <w:sz w:val="22"/>
          <w:szCs w:val="22"/>
          <w:lang w:eastAsia="en-GB"/>
        </w:rPr>
      </w:pPr>
      <w:r>
        <w:t>3.7</w:t>
      </w:r>
      <w:r w:rsidRPr="00F416E0">
        <w:rPr>
          <w:rFonts w:ascii="Calibri" w:hAnsi="Calibri"/>
          <w:sz w:val="22"/>
          <w:szCs w:val="22"/>
          <w:lang w:eastAsia="en-GB"/>
        </w:rPr>
        <w:tab/>
      </w:r>
      <w:r>
        <w:t>Terms on test conditions</w:t>
      </w:r>
      <w:r>
        <w:tab/>
      </w:r>
      <w:r>
        <w:fldChar w:fldCharType="begin" w:fldLock="1"/>
      </w:r>
      <w:r>
        <w:instrText xml:space="preserve"> PAGEREF _Toc51833961 \h </w:instrText>
      </w:r>
      <w:r>
        <w:fldChar w:fldCharType="separate"/>
      </w:r>
      <w:r>
        <w:t>56</w:t>
      </w:r>
      <w:r>
        <w:fldChar w:fldCharType="end"/>
      </w:r>
    </w:p>
    <w:p w:rsidR="006F0815" w:rsidRPr="00F416E0" w:rsidRDefault="006F0815">
      <w:pPr>
        <w:pStyle w:val="TOC1"/>
        <w:rPr>
          <w:rFonts w:ascii="Calibri" w:hAnsi="Calibri"/>
          <w:szCs w:val="22"/>
          <w:lang w:eastAsia="en-GB"/>
        </w:rPr>
      </w:pPr>
      <w:r>
        <w:t>4</w:t>
      </w:r>
      <w:r w:rsidRPr="00F416E0">
        <w:rPr>
          <w:rFonts w:ascii="Calibri" w:hAnsi="Calibri"/>
          <w:szCs w:val="22"/>
          <w:lang w:eastAsia="en-GB"/>
        </w:rPr>
        <w:tab/>
      </w:r>
      <w:r>
        <w:t>Test equipment</w:t>
      </w:r>
      <w:r>
        <w:tab/>
      </w:r>
      <w:r>
        <w:fldChar w:fldCharType="begin" w:fldLock="1"/>
      </w:r>
      <w:r>
        <w:instrText xml:space="preserve"> PAGEREF _Toc51833962 \h </w:instrText>
      </w:r>
      <w:r>
        <w:fldChar w:fldCharType="separate"/>
      </w:r>
      <w:r>
        <w:t>56</w:t>
      </w:r>
      <w:r>
        <w:fldChar w:fldCharType="end"/>
      </w:r>
    </w:p>
    <w:p w:rsidR="006F0815" w:rsidRPr="00F416E0" w:rsidRDefault="006F0815">
      <w:pPr>
        <w:pStyle w:val="TOC1"/>
        <w:rPr>
          <w:rFonts w:ascii="Calibri" w:hAnsi="Calibri"/>
          <w:szCs w:val="22"/>
          <w:lang w:eastAsia="en-GB"/>
        </w:rPr>
      </w:pPr>
      <w:r>
        <w:t>5</w:t>
      </w:r>
      <w:r w:rsidRPr="00F416E0">
        <w:rPr>
          <w:rFonts w:ascii="Calibri" w:hAnsi="Calibri"/>
          <w:szCs w:val="22"/>
          <w:lang w:eastAsia="en-GB"/>
        </w:rPr>
        <w:tab/>
      </w:r>
      <w:r>
        <w:t>Testing methodology in general</w:t>
      </w:r>
      <w:r>
        <w:tab/>
      </w:r>
      <w:r>
        <w:fldChar w:fldCharType="begin" w:fldLock="1"/>
      </w:r>
      <w:r>
        <w:instrText xml:space="preserve"> PAGEREF _Toc51833963 \h </w:instrText>
      </w:r>
      <w:r>
        <w:fldChar w:fldCharType="separate"/>
      </w:r>
      <w:r>
        <w:t>56</w:t>
      </w:r>
      <w:r>
        <w:fldChar w:fldCharType="end"/>
      </w:r>
    </w:p>
    <w:p w:rsidR="006F0815" w:rsidRPr="00F416E0" w:rsidRDefault="006F0815">
      <w:pPr>
        <w:pStyle w:val="TOC2"/>
        <w:rPr>
          <w:rFonts w:ascii="Calibri" w:hAnsi="Calibri"/>
          <w:sz w:val="22"/>
          <w:szCs w:val="22"/>
          <w:lang w:eastAsia="en-GB"/>
        </w:rPr>
      </w:pPr>
      <w:r>
        <w:t>5.1</w:t>
      </w:r>
      <w:r w:rsidRPr="00F416E0">
        <w:rPr>
          <w:rFonts w:ascii="Calibri" w:hAnsi="Calibri"/>
          <w:sz w:val="22"/>
          <w:szCs w:val="22"/>
          <w:lang w:eastAsia="en-GB"/>
        </w:rPr>
        <w:tab/>
      </w:r>
      <w:r>
        <w:t>Testing of optional functions and procedures</w:t>
      </w:r>
      <w:r>
        <w:tab/>
      </w:r>
      <w:r>
        <w:fldChar w:fldCharType="begin" w:fldLock="1"/>
      </w:r>
      <w:r>
        <w:instrText xml:space="preserve"> PAGEREF _Toc51833964 \h </w:instrText>
      </w:r>
      <w:r>
        <w:fldChar w:fldCharType="separate"/>
      </w:r>
      <w:r>
        <w:t>56</w:t>
      </w:r>
      <w:r>
        <w:fldChar w:fldCharType="end"/>
      </w:r>
    </w:p>
    <w:p w:rsidR="006F0815" w:rsidRPr="00F416E0" w:rsidRDefault="006F0815">
      <w:pPr>
        <w:pStyle w:val="TOC2"/>
        <w:rPr>
          <w:rFonts w:ascii="Calibri" w:hAnsi="Calibri"/>
          <w:sz w:val="22"/>
          <w:szCs w:val="22"/>
          <w:lang w:eastAsia="en-GB"/>
        </w:rPr>
      </w:pPr>
      <w:r>
        <w:t>5.2</w:t>
      </w:r>
      <w:r w:rsidRPr="00F416E0">
        <w:rPr>
          <w:rFonts w:ascii="Calibri" w:hAnsi="Calibri"/>
          <w:sz w:val="22"/>
          <w:szCs w:val="22"/>
          <w:lang w:eastAsia="en-GB"/>
        </w:rPr>
        <w:tab/>
      </w:r>
      <w:r>
        <w:t>Test interfaces and facilities</w:t>
      </w:r>
      <w:r>
        <w:tab/>
      </w:r>
      <w:r>
        <w:fldChar w:fldCharType="begin" w:fldLock="1"/>
      </w:r>
      <w:r>
        <w:instrText xml:space="preserve"> PAGEREF _Toc51833965 \h </w:instrText>
      </w:r>
      <w:r>
        <w:fldChar w:fldCharType="separate"/>
      </w:r>
      <w:r>
        <w:t>56</w:t>
      </w:r>
      <w:r>
        <w:fldChar w:fldCharType="end"/>
      </w:r>
    </w:p>
    <w:p w:rsidR="006F0815" w:rsidRPr="00F416E0" w:rsidRDefault="006F0815">
      <w:pPr>
        <w:pStyle w:val="TOC2"/>
        <w:rPr>
          <w:rFonts w:ascii="Calibri" w:hAnsi="Calibri"/>
          <w:sz w:val="22"/>
          <w:szCs w:val="22"/>
          <w:lang w:eastAsia="en-GB"/>
        </w:rPr>
      </w:pPr>
      <w:r>
        <w:t>5.3</w:t>
      </w:r>
      <w:r w:rsidRPr="00F416E0">
        <w:rPr>
          <w:rFonts w:ascii="Calibri" w:hAnsi="Calibri"/>
          <w:sz w:val="22"/>
          <w:szCs w:val="22"/>
          <w:lang w:eastAsia="en-GB"/>
        </w:rPr>
        <w:tab/>
      </w:r>
      <w:r>
        <w:t>Different protocol layers</w:t>
      </w:r>
      <w:r>
        <w:tab/>
      </w:r>
      <w:r>
        <w:fldChar w:fldCharType="begin" w:fldLock="1"/>
      </w:r>
      <w:r>
        <w:instrText xml:space="preserve"> PAGEREF _Toc51833966 \h </w:instrText>
      </w:r>
      <w:r>
        <w:fldChar w:fldCharType="separate"/>
      </w:r>
      <w:r>
        <w:t>56</w:t>
      </w:r>
      <w:r>
        <w:fldChar w:fldCharType="end"/>
      </w:r>
    </w:p>
    <w:p w:rsidR="006F0815" w:rsidRPr="00F416E0" w:rsidRDefault="006F0815">
      <w:pPr>
        <w:pStyle w:val="TOC2"/>
        <w:rPr>
          <w:rFonts w:ascii="Calibri" w:hAnsi="Calibri"/>
          <w:sz w:val="22"/>
          <w:szCs w:val="22"/>
          <w:lang w:eastAsia="en-GB"/>
        </w:rPr>
      </w:pPr>
      <w:r>
        <w:t>5.4</w:t>
      </w:r>
      <w:r w:rsidRPr="00F416E0">
        <w:rPr>
          <w:rFonts w:ascii="Calibri" w:hAnsi="Calibri"/>
          <w:sz w:val="22"/>
          <w:szCs w:val="22"/>
          <w:lang w:eastAsia="en-GB"/>
        </w:rPr>
        <w:tab/>
      </w:r>
      <w:r>
        <w:t>Information to be provided by the apparatus supplier</w:t>
      </w:r>
      <w:r>
        <w:tab/>
      </w:r>
      <w:r>
        <w:fldChar w:fldCharType="begin" w:fldLock="1"/>
      </w:r>
      <w:r>
        <w:instrText xml:space="preserve"> PAGEREF _Toc51833967 \h </w:instrText>
      </w:r>
      <w:r>
        <w:fldChar w:fldCharType="separate"/>
      </w:r>
      <w:r>
        <w:t>56</w:t>
      </w:r>
      <w:r>
        <w:fldChar w:fldCharType="end"/>
      </w:r>
    </w:p>
    <w:p w:rsidR="006F0815" w:rsidRPr="00F416E0" w:rsidRDefault="006F0815">
      <w:pPr>
        <w:pStyle w:val="TOC2"/>
        <w:rPr>
          <w:rFonts w:ascii="Calibri" w:hAnsi="Calibri"/>
          <w:sz w:val="22"/>
          <w:szCs w:val="22"/>
          <w:lang w:eastAsia="en-GB"/>
        </w:rPr>
      </w:pPr>
      <w:r>
        <w:t>5.5</w:t>
      </w:r>
      <w:r w:rsidRPr="00F416E0">
        <w:rPr>
          <w:rFonts w:ascii="Calibri" w:hAnsi="Calibri"/>
          <w:sz w:val="22"/>
          <w:szCs w:val="22"/>
          <w:lang w:eastAsia="en-GB"/>
        </w:rPr>
        <w:tab/>
      </w:r>
      <w:r>
        <w:t>Definitions of transmit and receive times</w:t>
      </w:r>
      <w:r>
        <w:tab/>
      </w:r>
      <w:r>
        <w:fldChar w:fldCharType="begin" w:fldLock="1"/>
      </w:r>
      <w:r>
        <w:instrText xml:space="preserve"> PAGEREF _Toc51833968 \h </w:instrText>
      </w:r>
      <w:r>
        <w:fldChar w:fldCharType="separate"/>
      </w:r>
      <w:r>
        <w:t>57</w:t>
      </w:r>
      <w:r>
        <w:fldChar w:fldCharType="end"/>
      </w:r>
    </w:p>
    <w:p w:rsidR="006F0815" w:rsidRPr="00F416E0" w:rsidRDefault="006F0815">
      <w:pPr>
        <w:pStyle w:val="TOC1"/>
        <w:rPr>
          <w:rFonts w:ascii="Calibri" w:hAnsi="Calibri"/>
          <w:szCs w:val="22"/>
          <w:lang w:eastAsia="en-GB"/>
        </w:rPr>
      </w:pPr>
      <w:r>
        <w:t>6</w:t>
      </w:r>
      <w:r w:rsidRPr="00F416E0">
        <w:rPr>
          <w:rFonts w:ascii="Calibri" w:hAnsi="Calibri"/>
          <w:szCs w:val="22"/>
          <w:lang w:eastAsia="en-GB"/>
        </w:rPr>
        <w:tab/>
      </w:r>
      <w:r>
        <w:t>Reference test methods</w:t>
      </w:r>
      <w:r>
        <w:tab/>
      </w:r>
      <w:r>
        <w:fldChar w:fldCharType="begin" w:fldLock="1"/>
      </w:r>
      <w:r>
        <w:instrText xml:space="preserve"> PAGEREF _Toc51833969 \h </w:instrText>
      </w:r>
      <w:r>
        <w:fldChar w:fldCharType="separate"/>
      </w:r>
      <w:r>
        <w:t>57</w:t>
      </w:r>
      <w:r>
        <w:fldChar w:fldCharType="end"/>
      </w:r>
    </w:p>
    <w:p w:rsidR="006F0815" w:rsidRPr="00F416E0" w:rsidRDefault="006F0815">
      <w:pPr>
        <w:pStyle w:val="TOC1"/>
        <w:rPr>
          <w:rFonts w:ascii="Calibri" w:hAnsi="Calibri"/>
          <w:szCs w:val="22"/>
          <w:lang w:eastAsia="en-GB"/>
        </w:rPr>
      </w:pPr>
      <w:r>
        <w:t>7</w:t>
      </w:r>
      <w:r w:rsidRPr="00F416E0">
        <w:rPr>
          <w:rFonts w:ascii="Calibri" w:hAnsi="Calibri"/>
          <w:szCs w:val="22"/>
          <w:lang w:eastAsia="en-GB"/>
        </w:rPr>
        <w:tab/>
      </w:r>
      <w:r>
        <w:t>Implicit testing</w:t>
      </w:r>
      <w:r>
        <w:tab/>
      </w:r>
      <w:r>
        <w:fldChar w:fldCharType="begin" w:fldLock="1"/>
      </w:r>
      <w:r>
        <w:instrText xml:space="preserve"> PAGEREF _Toc51833970 \h </w:instrText>
      </w:r>
      <w:r>
        <w:fldChar w:fldCharType="separate"/>
      </w:r>
      <w:r>
        <w:t>57</w:t>
      </w:r>
      <w:r>
        <w:fldChar w:fldCharType="end"/>
      </w:r>
    </w:p>
    <w:p w:rsidR="006F0815" w:rsidRPr="00F416E0" w:rsidRDefault="006F0815">
      <w:pPr>
        <w:pStyle w:val="TOC1"/>
        <w:rPr>
          <w:rFonts w:ascii="Calibri" w:hAnsi="Calibri"/>
          <w:szCs w:val="22"/>
          <w:lang w:eastAsia="en-GB"/>
        </w:rPr>
      </w:pPr>
      <w:r>
        <w:t>8</w:t>
      </w:r>
      <w:r w:rsidRPr="00F416E0">
        <w:rPr>
          <w:rFonts w:ascii="Calibri" w:hAnsi="Calibri"/>
          <w:szCs w:val="22"/>
          <w:lang w:eastAsia="en-GB"/>
        </w:rPr>
        <w:tab/>
      </w:r>
      <w:r>
        <w:t>Measurement uncertainty</w:t>
      </w:r>
      <w:r>
        <w:tab/>
      </w:r>
      <w:r>
        <w:fldChar w:fldCharType="begin" w:fldLock="1"/>
      </w:r>
      <w:r>
        <w:instrText xml:space="preserve"> PAGEREF _Toc51833971 \h </w:instrText>
      </w:r>
      <w:r>
        <w:fldChar w:fldCharType="separate"/>
      </w:r>
      <w:r>
        <w:t>57</w:t>
      </w:r>
      <w:r>
        <w:fldChar w:fldCharType="end"/>
      </w:r>
    </w:p>
    <w:p w:rsidR="006F0815" w:rsidRPr="00F416E0" w:rsidRDefault="006F0815">
      <w:pPr>
        <w:pStyle w:val="TOC1"/>
        <w:rPr>
          <w:rFonts w:ascii="Calibri" w:hAnsi="Calibri"/>
          <w:szCs w:val="22"/>
          <w:lang w:eastAsia="en-GB"/>
        </w:rPr>
      </w:pPr>
      <w:r>
        <w:t>9</w:t>
      </w:r>
      <w:r w:rsidRPr="00F416E0">
        <w:rPr>
          <w:rFonts w:ascii="Calibri" w:hAnsi="Calibri"/>
          <w:szCs w:val="22"/>
          <w:lang w:eastAsia="en-GB"/>
        </w:rPr>
        <w:tab/>
      </w:r>
      <w:r>
        <w:t>Format of tests</w:t>
      </w:r>
      <w:r>
        <w:tab/>
      </w:r>
      <w:r>
        <w:fldChar w:fldCharType="begin" w:fldLock="1"/>
      </w:r>
      <w:r>
        <w:instrText xml:space="preserve"> PAGEREF _Toc51833972 \h </w:instrText>
      </w:r>
      <w:r>
        <w:fldChar w:fldCharType="separate"/>
      </w:r>
      <w:r>
        <w:t>57</w:t>
      </w:r>
      <w:r>
        <w:fldChar w:fldCharType="end"/>
      </w:r>
    </w:p>
    <w:p w:rsidR="006F0815" w:rsidRPr="00F416E0" w:rsidRDefault="006F0815">
      <w:pPr>
        <w:pStyle w:val="TOC1"/>
        <w:rPr>
          <w:rFonts w:ascii="Calibri" w:hAnsi="Calibri"/>
          <w:szCs w:val="22"/>
          <w:lang w:eastAsia="en-GB"/>
        </w:rPr>
      </w:pPr>
      <w:r>
        <w:t>10</w:t>
      </w:r>
      <w:r w:rsidRPr="00F416E0">
        <w:rPr>
          <w:rFonts w:ascii="Calibri" w:hAnsi="Calibri"/>
          <w:szCs w:val="22"/>
          <w:lang w:eastAsia="en-GB"/>
        </w:rPr>
        <w:tab/>
      </w:r>
      <w:r>
        <w:t>Generic call set up procedures</w:t>
      </w:r>
      <w:r>
        <w:tab/>
      </w:r>
      <w:r>
        <w:fldChar w:fldCharType="begin" w:fldLock="1"/>
      </w:r>
      <w:r>
        <w:instrText xml:space="preserve"> PAGEREF _Toc51833973 \h </w:instrText>
      </w:r>
      <w:r>
        <w:fldChar w:fldCharType="separate"/>
      </w:r>
      <w:r>
        <w:t>60</w:t>
      </w:r>
      <w:r>
        <w:fldChar w:fldCharType="end"/>
      </w:r>
    </w:p>
    <w:p w:rsidR="006F0815" w:rsidRPr="00F416E0" w:rsidRDefault="006F0815">
      <w:pPr>
        <w:pStyle w:val="TOC1"/>
        <w:tabs>
          <w:tab w:val="left" w:pos="1134"/>
        </w:tabs>
        <w:rPr>
          <w:rFonts w:ascii="Calibri" w:hAnsi="Calibri"/>
          <w:szCs w:val="22"/>
          <w:lang w:eastAsia="en-GB"/>
        </w:rPr>
      </w:pPr>
      <w:r>
        <w:t xml:space="preserve">11 - 26 </w:t>
      </w:r>
      <w:r w:rsidRPr="00F416E0">
        <w:rPr>
          <w:rFonts w:ascii="Calibri" w:hAnsi="Calibri"/>
          <w:szCs w:val="22"/>
          <w:lang w:eastAsia="en-GB"/>
        </w:rPr>
        <w:tab/>
      </w:r>
      <w:r>
        <w:t>Not used</w:t>
      </w:r>
      <w:r>
        <w:tab/>
      </w:r>
      <w:r>
        <w:fldChar w:fldCharType="begin" w:fldLock="1"/>
      </w:r>
      <w:r>
        <w:instrText xml:space="preserve"> PAGEREF _Toc51833974 \h </w:instrText>
      </w:r>
      <w:r>
        <w:fldChar w:fldCharType="separate"/>
      </w:r>
      <w:r>
        <w:t>60</w:t>
      </w:r>
      <w:r>
        <w:fldChar w:fldCharType="end"/>
      </w:r>
    </w:p>
    <w:p w:rsidR="006F0815" w:rsidRPr="00F416E0" w:rsidRDefault="006F0815">
      <w:pPr>
        <w:pStyle w:val="TOC1"/>
        <w:rPr>
          <w:rFonts w:ascii="Calibri" w:hAnsi="Calibri"/>
          <w:szCs w:val="22"/>
          <w:lang w:eastAsia="en-GB"/>
        </w:rPr>
      </w:pPr>
      <w:r>
        <w:t>27</w:t>
      </w:r>
      <w:r w:rsidRPr="00F416E0">
        <w:rPr>
          <w:rFonts w:ascii="Calibri" w:hAnsi="Calibri"/>
          <w:szCs w:val="22"/>
          <w:lang w:eastAsia="en-GB"/>
        </w:rPr>
        <w:tab/>
      </w:r>
      <w:r>
        <w:t>Testing of the SIM/ME interface</w:t>
      </w:r>
      <w:r>
        <w:tab/>
      </w:r>
      <w:r>
        <w:fldChar w:fldCharType="begin" w:fldLock="1"/>
      </w:r>
      <w:r>
        <w:instrText xml:space="preserve"> PAGEREF _Toc51833975 \h </w:instrText>
      </w:r>
      <w:r>
        <w:fldChar w:fldCharType="separate"/>
      </w:r>
      <w:r>
        <w:t>60</w:t>
      </w:r>
      <w:r>
        <w:fldChar w:fldCharType="end"/>
      </w:r>
    </w:p>
    <w:p w:rsidR="006F0815" w:rsidRPr="00F416E0" w:rsidRDefault="006F0815">
      <w:pPr>
        <w:pStyle w:val="TOC2"/>
        <w:tabs>
          <w:tab w:val="left" w:pos="1418"/>
        </w:tabs>
        <w:rPr>
          <w:rFonts w:ascii="Calibri" w:hAnsi="Calibri"/>
          <w:sz w:val="22"/>
          <w:szCs w:val="22"/>
          <w:lang w:eastAsia="en-GB"/>
        </w:rPr>
      </w:pPr>
      <w:r>
        <w:t>27.1 - 27.21</w:t>
      </w:r>
      <w:r w:rsidRPr="00F416E0">
        <w:rPr>
          <w:rFonts w:ascii="Calibri" w:hAnsi="Calibri"/>
          <w:sz w:val="22"/>
          <w:szCs w:val="22"/>
          <w:lang w:eastAsia="en-GB"/>
        </w:rPr>
        <w:tab/>
      </w:r>
      <w:r>
        <w:t>Void</w:t>
      </w:r>
      <w:r>
        <w:tab/>
      </w:r>
      <w:r>
        <w:fldChar w:fldCharType="begin" w:fldLock="1"/>
      </w:r>
      <w:r>
        <w:instrText xml:space="preserve"> PAGEREF _Toc51833976 \h </w:instrText>
      </w:r>
      <w:r>
        <w:fldChar w:fldCharType="separate"/>
      </w:r>
      <w:r>
        <w:t>61</w:t>
      </w:r>
      <w:r>
        <w:fldChar w:fldCharType="end"/>
      </w:r>
    </w:p>
    <w:p w:rsidR="006F0815" w:rsidRPr="00F416E0" w:rsidRDefault="006F0815">
      <w:pPr>
        <w:pStyle w:val="TOC2"/>
        <w:rPr>
          <w:rFonts w:ascii="Calibri" w:hAnsi="Calibri"/>
          <w:sz w:val="22"/>
          <w:szCs w:val="22"/>
          <w:lang w:eastAsia="en-GB"/>
        </w:rPr>
      </w:pPr>
      <w:r>
        <w:t>27.22</w:t>
      </w:r>
      <w:r w:rsidRPr="00F416E0">
        <w:rPr>
          <w:rFonts w:ascii="Calibri" w:hAnsi="Calibri"/>
          <w:sz w:val="22"/>
          <w:szCs w:val="22"/>
          <w:lang w:eastAsia="en-GB"/>
        </w:rPr>
        <w:tab/>
      </w:r>
      <w:r>
        <w:t>SIM Application Toolkit</w:t>
      </w:r>
      <w:r>
        <w:tab/>
      </w:r>
      <w:r>
        <w:fldChar w:fldCharType="begin" w:fldLock="1"/>
      </w:r>
      <w:r>
        <w:instrText xml:space="preserve"> PAGEREF _Toc51833977 \h </w:instrText>
      </w:r>
      <w:r>
        <w:fldChar w:fldCharType="separate"/>
      </w:r>
      <w:r>
        <w:t>61</w:t>
      </w:r>
      <w:r>
        <w:fldChar w:fldCharType="end"/>
      </w:r>
    </w:p>
    <w:p w:rsidR="006F0815" w:rsidRPr="00F416E0" w:rsidRDefault="006F0815">
      <w:pPr>
        <w:pStyle w:val="TOC3"/>
        <w:rPr>
          <w:rFonts w:ascii="Calibri" w:hAnsi="Calibri"/>
          <w:sz w:val="22"/>
          <w:szCs w:val="22"/>
          <w:lang w:eastAsia="en-GB"/>
        </w:rPr>
      </w:pPr>
      <w:r>
        <w:t xml:space="preserve">27.22.1A </w:t>
      </w:r>
      <w:r w:rsidRPr="00F416E0">
        <w:rPr>
          <w:rFonts w:ascii="Calibri" w:hAnsi="Calibri"/>
          <w:sz w:val="22"/>
          <w:szCs w:val="22"/>
          <w:lang w:eastAsia="en-GB"/>
        </w:rPr>
        <w:tab/>
      </w:r>
      <w:r>
        <w:t>General Test purpose</w:t>
      </w:r>
      <w:r>
        <w:tab/>
      </w:r>
      <w:r>
        <w:fldChar w:fldCharType="begin" w:fldLock="1"/>
      </w:r>
      <w:r>
        <w:instrText xml:space="preserve"> PAGEREF _Toc51833978 \h </w:instrText>
      </w:r>
      <w:r>
        <w:fldChar w:fldCharType="separate"/>
      </w:r>
      <w:r>
        <w:t>61</w:t>
      </w:r>
      <w:r>
        <w:fldChar w:fldCharType="end"/>
      </w:r>
    </w:p>
    <w:p w:rsidR="006F0815" w:rsidRPr="00F416E0" w:rsidRDefault="006F0815">
      <w:pPr>
        <w:pStyle w:val="TOC3"/>
        <w:rPr>
          <w:rFonts w:ascii="Calibri" w:hAnsi="Calibri"/>
          <w:sz w:val="22"/>
          <w:szCs w:val="22"/>
          <w:lang w:eastAsia="en-GB"/>
        </w:rPr>
      </w:pPr>
      <w:r>
        <w:t xml:space="preserve">27.22.2A </w:t>
      </w:r>
      <w:r w:rsidRPr="00F416E0">
        <w:rPr>
          <w:rFonts w:ascii="Calibri" w:hAnsi="Calibri"/>
          <w:sz w:val="22"/>
          <w:szCs w:val="22"/>
          <w:lang w:eastAsia="en-GB"/>
        </w:rPr>
        <w:tab/>
      </w:r>
      <w:r>
        <w:t>Definition of default values for SIM Application Toolkit testing</w:t>
      </w:r>
      <w:r>
        <w:tab/>
      </w:r>
      <w:r>
        <w:fldChar w:fldCharType="begin" w:fldLock="1"/>
      </w:r>
      <w:r>
        <w:instrText xml:space="preserve"> PAGEREF _Toc51833979 \h </w:instrText>
      </w:r>
      <w:r>
        <w:fldChar w:fldCharType="separate"/>
      </w:r>
      <w:r>
        <w:t>61</w:t>
      </w:r>
      <w:r>
        <w:fldChar w:fldCharType="end"/>
      </w:r>
    </w:p>
    <w:p w:rsidR="006F0815" w:rsidRPr="00F416E0" w:rsidRDefault="006F0815">
      <w:pPr>
        <w:pStyle w:val="TOC3"/>
        <w:rPr>
          <w:rFonts w:ascii="Calibri" w:hAnsi="Calibri"/>
          <w:sz w:val="22"/>
          <w:szCs w:val="22"/>
          <w:lang w:eastAsia="en-GB"/>
        </w:rPr>
      </w:pPr>
      <w:r>
        <w:t>27.22.1</w:t>
      </w:r>
      <w:r w:rsidRPr="00F416E0">
        <w:rPr>
          <w:rFonts w:ascii="Calibri" w:hAnsi="Calibri"/>
          <w:sz w:val="22"/>
          <w:szCs w:val="22"/>
          <w:lang w:eastAsia="en-GB"/>
        </w:rPr>
        <w:tab/>
      </w:r>
      <w:r>
        <w:t>Initialization of SIM Application Toolkit Enabled SIM by SIM Application Toolkit Enabled ME (Profile Download)</w:t>
      </w:r>
      <w:r>
        <w:tab/>
      </w:r>
      <w:r>
        <w:fldChar w:fldCharType="begin" w:fldLock="1"/>
      </w:r>
      <w:r>
        <w:instrText xml:space="preserve"> PAGEREF _Toc51833980 \h </w:instrText>
      </w:r>
      <w:r>
        <w:fldChar w:fldCharType="separate"/>
      </w:r>
      <w:r>
        <w:t>67</w:t>
      </w:r>
      <w:r>
        <w:fldChar w:fldCharType="end"/>
      </w:r>
    </w:p>
    <w:p w:rsidR="006F0815" w:rsidRPr="00F416E0" w:rsidRDefault="006F0815">
      <w:pPr>
        <w:pStyle w:val="TOC4"/>
        <w:rPr>
          <w:rFonts w:ascii="Calibri" w:hAnsi="Calibri"/>
          <w:sz w:val="22"/>
          <w:szCs w:val="22"/>
          <w:lang w:eastAsia="en-GB"/>
        </w:rPr>
      </w:pPr>
      <w:r>
        <w:t>27.22.1.1</w:t>
      </w:r>
      <w:r w:rsidRPr="00F416E0">
        <w:rPr>
          <w:rFonts w:ascii="Calibri" w:hAnsi="Calibri"/>
          <w:sz w:val="22"/>
          <w:szCs w:val="22"/>
          <w:lang w:eastAsia="en-GB"/>
        </w:rPr>
        <w:tab/>
      </w:r>
      <w:r>
        <w:t>Definition and applicability</w:t>
      </w:r>
      <w:r>
        <w:tab/>
      </w:r>
      <w:r>
        <w:fldChar w:fldCharType="begin" w:fldLock="1"/>
      </w:r>
      <w:r>
        <w:instrText xml:space="preserve"> PAGEREF _Toc51833981 \h </w:instrText>
      </w:r>
      <w:r>
        <w:fldChar w:fldCharType="separate"/>
      </w:r>
      <w:r>
        <w:t>67</w:t>
      </w:r>
      <w:r>
        <w:fldChar w:fldCharType="end"/>
      </w:r>
    </w:p>
    <w:p w:rsidR="006F0815" w:rsidRPr="00F416E0" w:rsidRDefault="006F0815">
      <w:pPr>
        <w:pStyle w:val="TOC4"/>
        <w:rPr>
          <w:rFonts w:ascii="Calibri" w:hAnsi="Calibri"/>
          <w:sz w:val="22"/>
          <w:szCs w:val="22"/>
          <w:lang w:eastAsia="en-GB"/>
        </w:rPr>
      </w:pPr>
      <w:r>
        <w:t>27.22.1.2</w:t>
      </w:r>
      <w:r w:rsidRPr="00F416E0">
        <w:rPr>
          <w:rFonts w:ascii="Calibri" w:hAnsi="Calibri"/>
          <w:sz w:val="22"/>
          <w:szCs w:val="22"/>
          <w:lang w:eastAsia="en-GB"/>
        </w:rPr>
        <w:tab/>
      </w:r>
      <w:r>
        <w:t>Conformance requirement</w:t>
      </w:r>
      <w:r>
        <w:tab/>
      </w:r>
      <w:r>
        <w:fldChar w:fldCharType="begin" w:fldLock="1"/>
      </w:r>
      <w:r>
        <w:instrText xml:space="preserve"> PAGEREF _Toc51833982 \h </w:instrText>
      </w:r>
      <w:r>
        <w:fldChar w:fldCharType="separate"/>
      </w:r>
      <w:r>
        <w:t>67</w:t>
      </w:r>
      <w:r>
        <w:fldChar w:fldCharType="end"/>
      </w:r>
    </w:p>
    <w:p w:rsidR="006F0815" w:rsidRPr="00F416E0" w:rsidRDefault="006F0815">
      <w:pPr>
        <w:pStyle w:val="TOC4"/>
        <w:rPr>
          <w:rFonts w:ascii="Calibri" w:hAnsi="Calibri"/>
          <w:sz w:val="22"/>
          <w:szCs w:val="22"/>
          <w:lang w:eastAsia="en-GB"/>
        </w:rPr>
      </w:pPr>
      <w:r>
        <w:t>27.22.1.3</w:t>
      </w:r>
      <w:r w:rsidRPr="00F416E0">
        <w:rPr>
          <w:rFonts w:ascii="Calibri" w:hAnsi="Calibri"/>
          <w:sz w:val="22"/>
          <w:szCs w:val="22"/>
          <w:lang w:eastAsia="en-GB"/>
        </w:rPr>
        <w:tab/>
      </w:r>
      <w:r>
        <w:t>Test purpose</w:t>
      </w:r>
      <w:r>
        <w:tab/>
      </w:r>
      <w:r>
        <w:fldChar w:fldCharType="begin" w:fldLock="1"/>
      </w:r>
      <w:r>
        <w:instrText xml:space="preserve"> PAGEREF _Toc51833983 \h </w:instrText>
      </w:r>
      <w:r>
        <w:fldChar w:fldCharType="separate"/>
      </w:r>
      <w:r>
        <w:t>67</w:t>
      </w:r>
      <w:r>
        <w:fldChar w:fldCharType="end"/>
      </w:r>
    </w:p>
    <w:p w:rsidR="006F0815" w:rsidRPr="00F416E0" w:rsidRDefault="006F0815">
      <w:pPr>
        <w:pStyle w:val="TOC4"/>
        <w:rPr>
          <w:rFonts w:ascii="Calibri" w:hAnsi="Calibri"/>
          <w:sz w:val="22"/>
          <w:szCs w:val="22"/>
          <w:lang w:eastAsia="en-GB"/>
        </w:rPr>
      </w:pPr>
      <w:r>
        <w:t>27.22.1.4</w:t>
      </w:r>
      <w:r w:rsidRPr="00F416E0">
        <w:rPr>
          <w:rFonts w:ascii="Calibri" w:hAnsi="Calibri"/>
          <w:sz w:val="22"/>
          <w:szCs w:val="22"/>
          <w:lang w:eastAsia="en-GB"/>
        </w:rPr>
        <w:tab/>
      </w:r>
      <w:r>
        <w:t>Method of test</w:t>
      </w:r>
      <w:r>
        <w:tab/>
      </w:r>
      <w:r>
        <w:fldChar w:fldCharType="begin" w:fldLock="1"/>
      </w:r>
      <w:r>
        <w:instrText xml:space="preserve"> PAGEREF _Toc51833984 \h </w:instrText>
      </w:r>
      <w:r>
        <w:fldChar w:fldCharType="separate"/>
      </w:r>
      <w:r>
        <w:t>68</w:t>
      </w:r>
      <w:r>
        <w:fldChar w:fldCharType="end"/>
      </w:r>
    </w:p>
    <w:p w:rsidR="006F0815" w:rsidRPr="00F416E0" w:rsidRDefault="006F0815">
      <w:pPr>
        <w:pStyle w:val="TOC5"/>
        <w:rPr>
          <w:rFonts w:ascii="Calibri" w:hAnsi="Calibri"/>
          <w:sz w:val="22"/>
          <w:szCs w:val="22"/>
          <w:lang w:eastAsia="en-GB"/>
        </w:rPr>
      </w:pPr>
      <w:r>
        <w:t>27.22.1.4.1</w:t>
      </w:r>
      <w:r w:rsidRPr="00F416E0">
        <w:rPr>
          <w:rFonts w:ascii="Calibri" w:hAnsi="Calibri"/>
          <w:sz w:val="22"/>
          <w:szCs w:val="22"/>
          <w:lang w:eastAsia="en-GB"/>
        </w:rPr>
        <w:tab/>
      </w:r>
      <w:r>
        <w:t>Initial conditions</w:t>
      </w:r>
      <w:r>
        <w:tab/>
      </w:r>
      <w:r>
        <w:fldChar w:fldCharType="begin" w:fldLock="1"/>
      </w:r>
      <w:r>
        <w:instrText xml:space="preserve"> PAGEREF _Toc51833985 \h </w:instrText>
      </w:r>
      <w:r>
        <w:fldChar w:fldCharType="separate"/>
      </w:r>
      <w:r>
        <w:t>68</w:t>
      </w:r>
      <w:r>
        <w:fldChar w:fldCharType="end"/>
      </w:r>
    </w:p>
    <w:p w:rsidR="006F0815" w:rsidRPr="00F416E0" w:rsidRDefault="006F0815">
      <w:pPr>
        <w:pStyle w:val="TOC5"/>
        <w:rPr>
          <w:rFonts w:ascii="Calibri" w:hAnsi="Calibri"/>
          <w:sz w:val="22"/>
          <w:szCs w:val="22"/>
          <w:lang w:eastAsia="en-GB"/>
        </w:rPr>
      </w:pPr>
      <w:r>
        <w:t>27.22.1.4.2</w:t>
      </w:r>
      <w:r w:rsidRPr="00F416E0">
        <w:rPr>
          <w:rFonts w:ascii="Calibri" w:hAnsi="Calibri"/>
          <w:sz w:val="22"/>
          <w:szCs w:val="22"/>
          <w:lang w:eastAsia="en-GB"/>
        </w:rPr>
        <w:tab/>
      </w:r>
      <w:r>
        <w:t>Procedure</w:t>
      </w:r>
      <w:r>
        <w:tab/>
      </w:r>
      <w:r>
        <w:fldChar w:fldCharType="begin" w:fldLock="1"/>
      </w:r>
      <w:r>
        <w:instrText xml:space="preserve"> PAGEREF _Toc51833986 \h </w:instrText>
      </w:r>
      <w:r>
        <w:fldChar w:fldCharType="separate"/>
      </w:r>
      <w:r>
        <w:t>68</w:t>
      </w:r>
      <w:r>
        <w:fldChar w:fldCharType="end"/>
      </w:r>
    </w:p>
    <w:p w:rsidR="006F0815" w:rsidRPr="00F416E0" w:rsidRDefault="006F0815">
      <w:pPr>
        <w:pStyle w:val="TOC4"/>
        <w:rPr>
          <w:rFonts w:ascii="Calibri" w:hAnsi="Calibri"/>
          <w:sz w:val="22"/>
          <w:szCs w:val="22"/>
          <w:lang w:eastAsia="en-GB"/>
        </w:rPr>
      </w:pPr>
      <w:r>
        <w:t>27.22.1.5</w:t>
      </w:r>
      <w:r w:rsidRPr="00F416E0">
        <w:rPr>
          <w:rFonts w:ascii="Calibri" w:hAnsi="Calibri"/>
          <w:sz w:val="22"/>
          <w:szCs w:val="22"/>
          <w:lang w:eastAsia="en-GB"/>
        </w:rPr>
        <w:tab/>
      </w:r>
      <w:r>
        <w:t>Test requirement</w:t>
      </w:r>
      <w:r>
        <w:tab/>
      </w:r>
      <w:r>
        <w:fldChar w:fldCharType="begin" w:fldLock="1"/>
      </w:r>
      <w:r>
        <w:instrText xml:space="preserve"> PAGEREF _Toc51833987 \h </w:instrText>
      </w:r>
      <w:r>
        <w:fldChar w:fldCharType="separate"/>
      </w:r>
      <w:r>
        <w:t>69</w:t>
      </w:r>
      <w:r>
        <w:fldChar w:fldCharType="end"/>
      </w:r>
    </w:p>
    <w:p w:rsidR="006F0815" w:rsidRPr="00F416E0" w:rsidRDefault="006F0815">
      <w:pPr>
        <w:pStyle w:val="TOC3"/>
        <w:rPr>
          <w:rFonts w:ascii="Calibri" w:hAnsi="Calibri"/>
          <w:sz w:val="22"/>
          <w:szCs w:val="22"/>
          <w:lang w:eastAsia="en-GB"/>
        </w:rPr>
      </w:pPr>
      <w:r>
        <w:t>27.22.2</w:t>
      </w:r>
      <w:r w:rsidRPr="00F416E0">
        <w:rPr>
          <w:rFonts w:ascii="Calibri" w:hAnsi="Calibri"/>
          <w:sz w:val="22"/>
          <w:szCs w:val="22"/>
          <w:lang w:eastAsia="en-GB"/>
        </w:rPr>
        <w:tab/>
      </w:r>
      <w:r>
        <w:t>Contents of the TERMINAL PROFILE command</w:t>
      </w:r>
      <w:r>
        <w:tab/>
      </w:r>
      <w:r>
        <w:fldChar w:fldCharType="begin" w:fldLock="1"/>
      </w:r>
      <w:r>
        <w:instrText xml:space="preserve"> PAGEREF _Toc51833988 \h </w:instrText>
      </w:r>
      <w:r>
        <w:fldChar w:fldCharType="separate"/>
      </w:r>
      <w:r>
        <w:t>70</w:t>
      </w:r>
      <w:r>
        <w:fldChar w:fldCharType="end"/>
      </w:r>
    </w:p>
    <w:p w:rsidR="006F0815" w:rsidRPr="00F416E0" w:rsidRDefault="006F0815">
      <w:pPr>
        <w:pStyle w:val="TOC4"/>
        <w:rPr>
          <w:rFonts w:ascii="Calibri" w:hAnsi="Calibri"/>
          <w:sz w:val="22"/>
          <w:szCs w:val="22"/>
          <w:lang w:eastAsia="en-GB"/>
        </w:rPr>
      </w:pPr>
      <w:r>
        <w:t>27.22.2.1</w:t>
      </w:r>
      <w:r w:rsidRPr="00F416E0">
        <w:rPr>
          <w:rFonts w:ascii="Calibri" w:hAnsi="Calibri"/>
          <w:sz w:val="22"/>
          <w:szCs w:val="22"/>
          <w:lang w:eastAsia="en-GB"/>
        </w:rPr>
        <w:tab/>
      </w:r>
      <w:r>
        <w:t>Definition and applicability</w:t>
      </w:r>
      <w:r>
        <w:tab/>
      </w:r>
      <w:r>
        <w:fldChar w:fldCharType="begin" w:fldLock="1"/>
      </w:r>
      <w:r>
        <w:instrText xml:space="preserve"> PAGEREF _Toc51833989 \h </w:instrText>
      </w:r>
      <w:r>
        <w:fldChar w:fldCharType="separate"/>
      </w:r>
      <w:r>
        <w:t>70</w:t>
      </w:r>
      <w:r>
        <w:fldChar w:fldCharType="end"/>
      </w:r>
    </w:p>
    <w:p w:rsidR="006F0815" w:rsidRPr="00F416E0" w:rsidRDefault="006F0815">
      <w:pPr>
        <w:pStyle w:val="TOC4"/>
        <w:rPr>
          <w:rFonts w:ascii="Calibri" w:hAnsi="Calibri"/>
          <w:sz w:val="22"/>
          <w:szCs w:val="22"/>
          <w:lang w:eastAsia="en-GB"/>
        </w:rPr>
      </w:pPr>
      <w:r>
        <w:t>27.22.2.2</w:t>
      </w:r>
      <w:r w:rsidRPr="00F416E0">
        <w:rPr>
          <w:rFonts w:ascii="Calibri" w:hAnsi="Calibri"/>
          <w:sz w:val="22"/>
          <w:szCs w:val="22"/>
          <w:lang w:eastAsia="en-GB"/>
        </w:rPr>
        <w:tab/>
      </w:r>
      <w:r>
        <w:t>Conformance requirement</w:t>
      </w:r>
      <w:r>
        <w:tab/>
      </w:r>
      <w:r>
        <w:fldChar w:fldCharType="begin" w:fldLock="1"/>
      </w:r>
      <w:r>
        <w:instrText xml:space="preserve"> PAGEREF _Toc51833990 \h </w:instrText>
      </w:r>
      <w:r>
        <w:fldChar w:fldCharType="separate"/>
      </w:r>
      <w:r>
        <w:t>70</w:t>
      </w:r>
      <w:r>
        <w:fldChar w:fldCharType="end"/>
      </w:r>
    </w:p>
    <w:p w:rsidR="006F0815" w:rsidRPr="00F416E0" w:rsidRDefault="006F0815">
      <w:pPr>
        <w:pStyle w:val="TOC4"/>
        <w:rPr>
          <w:rFonts w:ascii="Calibri" w:hAnsi="Calibri"/>
          <w:sz w:val="22"/>
          <w:szCs w:val="22"/>
          <w:lang w:eastAsia="en-GB"/>
        </w:rPr>
      </w:pPr>
      <w:r>
        <w:t>27.22.2.3</w:t>
      </w:r>
      <w:r w:rsidRPr="00F416E0">
        <w:rPr>
          <w:rFonts w:ascii="Calibri" w:hAnsi="Calibri"/>
          <w:sz w:val="22"/>
          <w:szCs w:val="22"/>
          <w:lang w:eastAsia="en-GB"/>
        </w:rPr>
        <w:tab/>
      </w:r>
      <w:r>
        <w:t>Test purpose</w:t>
      </w:r>
      <w:r>
        <w:tab/>
      </w:r>
      <w:r>
        <w:fldChar w:fldCharType="begin" w:fldLock="1"/>
      </w:r>
      <w:r>
        <w:instrText xml:space="preserve"> PAGEREF _Toc51833991 \h </w:instrText>
      </w:r>
      <w:r>
        <w:fldChar w:fldCharType="separate"/>
      </w:r>
      <w:r>
        <w:t>70</w:t>
      </w:r>
      <w:r>
        <w:fldChar w:fldCharType="end"/>
      </w:r>
    </w:p>
    <w:p w:rsidR="006F0815" w:rsidRPr="00F416E0" w:rsidRDefault="006F0815">
      <w:pPr>
        <w:pStyle w:val="TOC4"/>
        <w:rPr>
          <w:rFonts w:ascii="Calibri" w:hAnsi="Calibri"/>
          <w:sz w:val="22"/>
          <w:szCs w:val="22"/>
          <w:lang w:eastAsia="en-GB"/>
        </w:rPr>
      </w:pPr>
      <w:r>
        <w:t>27.22.2.4</w:t>
      </w:r>
      <w:r w:rsidRPr="00F416E0">
        <w:rPr>
          <w:rFonts w:ascii="Calibri" w:hAnsi="Calibri"/>
          <w:sz w:val="22"/>
          <w:szCs w:val="22"/>
          <w:lang w:eastAsia="en-GB"/>
        </w:rPr>
        <w:tab/>
      </w:r>
      <w:r>
        <w:t>Method of test</w:t>
      </w:r>
      <w:r>
        <w:tab/>
      </w:r>
      <w:r>
        <w:fldChar w:fldCharType="begin" w:fldLock="1"/>
      </w:r>
      <w:r>
        <w:instrText xml:space="preserve"> PAGEREF _Toc51833992 \h </w:instrText>
      </w:r>
      <w:r>
        <w:fldChar w:fldCharType="separate"/>
      </w:r>
      <w:r>
        <w:t>70</w:t>
      </w:r>
      <w:r>
        <w:fldChar w:fldCharType="end"/>
      </w:r>
    </w:p>
    <w:p w:rsidR="006F0815" w:rsidRPr="00F416E0" w:rsidRDefault="006F0815">
      <w:pPr>
        <w:pStyle w:val="TOC5"/>
        <w:rPr>
          <w:rFonts w:ascii="Calibri" w:hAnsi="Calibri"/>
          <w:sz w:val="22"/>
          <w:szCs w:val="22"/>
          <w:lang w:eastAsia="en-GB"/>
        </w:rPr>
      </w:pPr>
      <w:r>
        <w:t>27.22.2.4.1</w:t>
      </w:r>
      <w:r w:rsidRPr="00F416E0">
        <w:rPr>
          <w:rFonts w:ascii="Calibri" w:hAnsi="Calibri"/>
          <w:sz w:val="22"/>
          <w:szCs w:val="22"/>
          <w:lang w:eastAsia="en-GB"/>
        </w:rPr>
        <w:tab/>
      </w:r>
      <w:r>
        <w:t>Initial conditions</w:t>
      </w:r>
      <w:r>
        <w:tab/>
      </w:r>
      <w:r>
        <w:fldChar w:fldCharType="begin" w:fldLock="1"/>
      </w:r>
      <w:r>
        <w:instrText xml:space="preserve"> PAGEREF _Toc51833993 \h </w:instrText>
      </w:r>
      <w:r>
        <w:fldChar w:fldCharType="separate"/>
      </w:r>
      <w:r>
        <w:t>70</w:t>
      </w:r>
      <w:r>
        <w:fldChar w:fldCharType="end"/>
      </w:r>
    </w:p>
    <w:p w:rsidR="006F0815" w:rsidRPr="00F416E0" w:rsidRDefault="006F0815">
      <w:pPr>
        <w:pStyle w:val="TOC5"/>
        <w:rPr>
          <w:rFonts w:ascii="Calibri" w:hAnsi="Calibri"/>
          <w:sz w:val="22"/>
          <w:szCs w:val="22"/>
          <w:lang w:eastAsia="en-GB"/>
        </w:rPr>
      </w:pPr>
      <w:r>
        <w:t>27.22.2.4.2</w:t>
      </w:r>
      <w:r w:rsidRPr="00F416E0">
        <w:rPr>
          <w:rFonts w:ascii="Calibri" w:hAnsi="Calibri"/>
          <w:sz w:val="22"/>
          <w:szCs w:val="22"/>
          <w:lang w:eastAsia="en-GB"/>
        </w:rPr>
        <w:tab/>
      </w:r>
      <w:r>
        <w:t>Procedure</w:t>
      </w:r>
      <w:r>
        <w:tab/>
      </w:r>
      <w:r>
        <w:fldChar w:fldCharType="begin" w:fldLock="1"/>
      </w:r>
      <w:r>
        <w:instrText xml:space="preserve"> PAGEREF _Toc51833994 \h </w:instrText>
      </w:r>
      <w:r>
        <w:fldChar w:fldCharType="separate"/>
      </w:r>
      <w:r>
        <w:t>70</w:t>
      </w:r>
      <w:r>
        <w:fldChar w:fldCharType="end"/>
      </w:r>
    </w:p>
    <w:p w:rsidR="006F0815" w:rsidRPr="00F416E0" w:rsidRDefault="006F0815">
      <w:pPr>
        <w:pStyle w:val="TOC4"/>
        <w:rPr>
          <w:rFonts w:ascii="Calibri" w:hAnsi="Calibri"/>
          <w:sz w:val="22"/>
          <w:szCs w:val="22"/>
          <w:lang w:eastAsia="en-GB"/>
        </w:rPr>
      </w:pPr>
      <w:r>
        <w:t>27.22.2.5</w:t>
      </w:r>
      <w:r w:rsidRPr="00F416E0">
        <w:rPr>
          <w:rFonts w:ascii="Calibri" w:hAnsi="Calibri"/>
          <w:sz w:val="22"/>
          <w:szCs w:val="22"/>
          <w:lang w:eastAsia="en-GB"/>
        </w:rPr>
        <w:tab/>
      </w:r>
      <w:r>
        <w:t>Test requirement</w:t>
      </w:r>
      <w:r>
        <w:tab/>
      </w:r>
      <w:r>
        <w:fldChar w:fldCharType="begin" w:fldLock="1"/>
      </w:r>
      <w:r>
        <w:instrText xml:space="preserve"> PAGEREF _Toc51833995 \h </w:instrText>
      </w:r>
      <w:r>
        <w:fldChar w:fldCharType="separate"/>
      </w:r>
      <w:r>
        <w:t>70</w:t>
      </w:r>
      <w:r>
        <w:fldChar w:fldCharType="end"/>
      </w:r>
    </w:p>
    <w:p w:rsidR="006F0815" w:rsidRPr="00F416E0" w:rsidRDefault="006F0815">
      <w:pPr>
        <w:pStyle w:val="TOC3"/>
        <w:rPr>
          <w:rFonts w:ascii="Calibri" w:hAnsi="Calibri"/>
          <w:sz w:val="22"/>
          <w:szCs w:val="22"/>
          <w:lang w:eastAsia="en-GB"/>
        </w:rPr>
      </w:pPr>
      <w:r>
        <w:t>27.22.3</w:t>
      </w:r>
      <w:r w:rsidRPr="00F416E0">
        <w:rPr>
          <w:rFonts w:ascii="Calibri" w:hAnsi="Calibri"/>
          <w:sz w:val="22"/>
          <w:szCs w:val="22"/>
          <w:lang w:eastAsia="en-GB"/>
        </w:rPr>
        <w:tab/>
      </w:r>
      <w:r>
        <w:t>Servicing of proactive SIM commands</w:t>
      </w:r>
      <w:r>
        <w:tab/>
      </w:r>
      <w:r>
        <w:fldChar w:fldCharType="begin" w:fldLock="1"/>
      </w:r>
      <w:r>
        <w:instrText xml:space="preserve"> PAGEREF _Toc51833996 \h </w:instrText>
      </w:r>
      <w:r>
        <w:fldChar w:fldCharType="separate"/>
      </w:r>
      <w:r>
        <w:t>70</w:t>
      </w:r>
      <w:r>
        <w:fldChar w:fldCharType="end"/>
      </w:r>
    </w:p>
    <w:p w:rsidR="006F0815" w:rsidRPr="00F416E0" w:rsidRDefault="006F0815">
      <w:pPr>
        <w:pStyle w:val="TOC4"/>
        <w:rPr>
          <w:rFonts w:ascii="Calibri" w:hAnsi="Calibri"/>
          <w:sz w:val="22"/>
          <w:szCs w:val="22"/>
          <w:lang w:eastAsia="en-GB"/>
        </w:rPr>
      </w:pPr>
      <w:r>
        <w:t>27.22.3.1</w:t>
      </w:r>
      <w:r w:rsidRPr="00F416E0">
        <w:rPr>
          <w:rFonts w:ascii="Calibri" w:hAnsi="Calibri"/>
          <w:sz w:val="22"/>
          <w:szCs w:val="22"/>
          <w:lang w:eastAsia="en-GB"/>
        </w:rPr>
        <w:tab/>
      </w:r>
      <w:r>
        <w:t>Definition and applicability</w:t>
      </w:r>
      <w:r>
        <w:tab/>
      </w:r>
      <w:r>
        <w:fldChar w:fldCharType="begin" w:fldLock="1"/>
      </w:r>
      <w:r>
        <w:instrText xml:space="preserve"> PAGEREF _Toc51833997 \h </w:instrText>
      </w:r>
      <w:r>
        <w:fldChar w:fldCharType="separate"/>
      </w:r>
      <w:r>
        <w:t>70</w:t>
      </w:r>
      <w:r>
        <w:fldChar w:fldCharType="end"/>
      </w:r>
    </w:p>
    <w:p w:rsidR="006F0815" w:rsidRPr="00F416E0" w:rsidRDefault="006F0815">
      <w:pPr>
        <w:pStyle w:val="TOC4"/>
        <w:rPr>
          <w:rFonts w:ascii="Calibri" w:hAnsi="Calibri"/>
          <w:sz w:val="22"/>
          <w:szCs w:val="22"/>
          <w:lang w:eastAsia="en-GB"/>
        </w:rPr>
      </w:pPr>
      <w:r>
        <w:t>27.22.3.2</w:t>
      </w:r>
      <w:r w:rsidRPr="00F416E0">
        <w:rPr>
          <w:rFonts w:ascii="Calibri" w:hAnsi="Calibri"/>
          <w:sz w:val="22"/>
          <w:szCs w:val="22"/>
          <w:lang w:eastAsia="en-GB"/>
        </w:rPr>
        <w:tab/>
      </w:r>
      <w:r>
        <w:t>Conformance requirement</w:t>
      </w:r>
      <w:r>
        <w:tab/>
      </w:r>
      <w:r>
        <w:fldChar w:fldCharType="begin" w:fldLock="1"/>
      </w:r>
      <w:r>
        <w:instrText xml:space="preserve"> PAGEREF _Toc51833998 \h </w:instrText>
      </w:r>
      <w:r>
        <w:fldChar w:fldCharType="separate"/>
      </w:r>
      <w:r>
        <w:t>71</w:t>
      </w:r>
      <w:r>
        <w:fldChar w:fldCharType="end"/>
      </w:r>
    </w:p>
    <w:p w:rsidR="006F0815" w:rsidRPr="00F416E0" w:rsidRDefault="006F0815">
      <w:pPr>
        <w:pStyle w:val="TOC4"/>
        <w:rPr>
          <w:rFonts w:ascii="Calibri" w:hAnsi="Calibri"/>
          <w:sz w:val="22"/>
          <w:szCs w:val="22"/>
          <w:lang w:eastAsia="en-GB"/>
        </w:rPr>
      </w:pPr>
      <w:r>
        <w:t>27.22.3.3</w:t>
      </w:r>
      <w:r w:rsidRPr="00F416E0">
        <w:rPr>
          <w:rFonts w:ascii="Calibri" w:hAnsi="Calibri"/>
          <w:sz w:val="22"/>
          <w:szCs w:val="22"/>
          <w:lang w:eastAsia="en-GB"/>
        </w:rPr>
        <w:tab/>
      </w:r>
      <w:r>
        <w:t>Test purpose</w:t>
      </w:r>
      <w:r>
        <w:tab/>
      </w:r>
      <w:r>
        <w:fldChar w:fldCharType="begin" w:fldLock="1"/>
      </w:r>
      <w:r>
        <w:instrText xml:space="preserve"> PAGEREF _Toc51833999 \h </w:instrText>
      </w:r>
      <w:r>
        <w:fldChar w:fldCharType="separate"/>
      </w:r>
      <w:r>
        <w:t>71</w:t>
      </w:r>
      <w:r>
        <w:fldChar w:fldCharType="end"/>
      </w:r>
    </w:p>
    <w:p w:rsidR="006F0815" w:rsidRPr="00F416E0" w:rsidRDefault="006F0815">
      <w:pPr>
        <w:pStyle w:val="TOC4"/>
        <w:rPr>
          <w:rFonts w:ascii="Calibri" w:hAnsi="Calibri"/>
          <w:sz w:val="22"/>
          <w:szCs w:val="22"/>
          <w:lang w:eastAsia="en-GB"/>
        </w:rPr>
      </w:pPr>
      <w:r>
        <w:t>27.22.3.4</w:t>
      </w:r>
      <w:r w:rsidRPr="00F416E0">
        <w:rPr>
          <w:rFonts w:ascii="Calibri" w:hAnsi="Calibri"/>
          <w:sz w:val="22"/>
          <w:szCs w:val="22"/>
          <w:lang w:eastAsia="en-GB"/>
        </w:rPr>
        <w:tab/>
      </w:r>
      <w:r>
        <w:t>Method of test</w:t>
      </w:r>
      <w:r>
        <w:tab/>
      </w:r>
      <w:r>
        <w:fldChar w:fldCharType="begin" w:fldLock="1"/>
      </w:r>
      <w:r>
        <w:instrText xml:space="preserve"> PAGEREF _Toc51834000 \h </w:instrText>
      </w:r>
      <w:r>
        <w:fldChar w:fldCharType="separate"/>
      </w:r>
      <w:r>
        <w:t>71</w:t>
      </w:r>
      <w:r>
        <w:fldChar w:fldCharType="end"/>
      </w:r>
    </w:p>
    <w:p w:rsidR="006F0815" w:rsidRPr="00F416E0" w:rsidRDefault="006F0815">
      <w:pPr>
        <w:pStyle w:val="TOC5"/>
        <w:rPr>
          <w:rFonts w:ascii="Calibri" w:hAnsi="Calibri"/>
          <w:sz w:val="22"/>
          <w:szCs w:val="22"/>
          <w:lang w:eastAsia="en-GB"/>
        </w:rPr>
      </w:pPr>
      <w:r>
        <w:t>27.22.3.4.1</w:t>
      </w:r>
      <w:r w:rsidRPr="00F416E0">
        <w:rPr>
          <w:rFonts w:ascii="Calibri" w:hAnsi="Calibri"/>
          <w:sz w:val="22"/>
          <w:szCs w:val="22"/>
          <w:lang w:eastAsia="en-GB"/>
        </w:rPr>
        <w:tab/>
      </w:r>
      <w:r>
        <w:t>Initial conditions</w:t>
      </w:r>
      <w:r>
        <w:tab/>
      </w:r>
      <w:r>
        <w:fldChar w:fldCharType="begin" w:fldLock="1"/>
      </w:r>
      <w:r>
        <w:instrText xml:space="preserve"> PAGEREF _Toc51834001 \h </w:instrText>
      </w:r>
      <w:r>
        <w:fldChar w:fldCharType="separate"/>
      </w:r>
      <w:r>
        <w:t>71</w:t>
      </w:r>
      <w:r>
        <w:fldChar w:fldCharType="end"/>
      </w:r>
    </w:p>
    <w:p w:rsidR="006F0815" w:rsidRPr="00F416E0" w:rsidRDefault="006F0815">
      <w:pPr>
        <w:pStyle w:val="TOC5"/>
        <w:rPr>
          <w:rFonts w:ascii="Calibri" w:hAnsi="Calibri"/>
          <w:sz w:val="22"/>
          <w:szCs w:val="22"/>
          <w:lang w:eastAsia="en-GB"/>
        </w:rPr>
      </w:pPr>
      <w:r>
        <w:t>27.22.3.4.2</w:t>
      </w:r>
      <w:r w:rsidRPr="00F416E0">
        <w:rPr>
          <w:rFonts w:ascii="Calibri" w:hAnsi="Calibri"/>
          <w:sz w:val="22"/>
          <w:szCs w:val="22"/>
          <w:lang w:eastAsia="en-GB"/>
        </w:rPr>
        <w:tab/>
      </w:r>
      <w:r>
        <w:t>Procedure</w:t>
      </w:r>
      <w:r>
        <w:tab/>
      </w:r>
      <w:r>
        <w:fldChar w:fldCharType="begin" w:fldLock="1"/>
      </w:r>
      <w:r>
        <w:instrText xml:space="preserve"> PAGEREF _Toc51834002 \h </w:instrText>
      </w:r>
      <w:r>
        <w:fldChar w:fldCharType="separate"/>
      </w:r>
      <w:r>
        <w:t>71</w:t>
      </w:r>
      <w:r>
        <w:fldChar w:fldCharType="end"/>
      </w:r>
    </w:p>
    <w:p w:rsidR="006F0815" w:rsidRPr="00F416E0" w:rsidRDefault="006F0815">
      <w:pPr>
        <w:pStyle w:val="TOC4"/>
        <w:rPr>
          <w:rFonts w:ascii="Calibri" w:hAnsi="Calibri"/>
          <w:sz w:val="22"/>
          <w:szCs w:val="22"/>
          <w:lang w:eastAsia="en-GB"/>
        </w:rPr>
      </w:pPr>
      <w:r>
        <w:t>27.22.3.5</w:t>
      </w:r>
      <w:r w:rsidRPr="00F416E0">
        <w:rPr>
          <w:rFonts w:ascii="Calibri" w:hAnsi="Calibri"/>
          <w:sz w:val="22"/>
          <w:szCs w:val="22"/>
          <w:lang w:eastAsia="en-GB"/>
        </w:rPr>
        <w:tab/>
      </w:r>
      <w:r>
        <w:t>Test requirement</w:t>
      </w:r>
      <w:r>
        <w:tab/>
      </w:r>
      <w:r>
        <w:fldChar w:fldCharType="begin" w:fldLock="1"/>
      </w:r>
      <w:r>
        <w:instrText xml:space="preserve"> PAGEREF _Toc51834003 \h </w:instrText>
      </w:r>
      <w:r>
        <w:fldChar w:fldCharType="separate"/>
      </w:r>
      <w:r>
        <w:t>71</w:t>
      </w:r>
      <w:r>
        <w:fldChar w:fldCharType="end"/>
      </w:r>
    </w:p>
    <w:p w:rsidR="006F0815" w:rsidRPr="00F416E0" w:rsidRDefault="006F0815">
      <w:pPr>
        <w:pStyle w:val="TOC3"/>
        <w:rPr>
          <w:rFonts w:ascii="Calibri" w:hAnsi="Calibri"/>
          <w:sz w:val="22"/>
          <w:szCs w:val="22"/>
          <w:lang w:eastAsia="en-GB"/>
        </w:rPr>
      </w:pPr>
      <w:r>
        <w:t>27.22.4</w:t>
      </w:r>
      <w:r w:rsidRPr="00F416E0">
        <w:rPr>
          <w:rFonts w:ascii="Calibri" w:hAnsi="Calibri"/>
          <w:sz w:val="22"/>
          <w:szCs w:val="22"/>
          <w:lang w:eastAsia="en-GB"/>
        </w:rPr>
        <w:tab/>
      </w:r>
      <w:r>
        <w:t>Proactive SIM commands</w:t>
      </w:r>
      <w:r>
        <w:tab/>
      </w:r>
      <w:r>
        <w:fldChar w:fldCharType="begin" w:fldLock="1"/>
      </w:r>
      <w:r>
        <w:instrText xml:space="preserve"> PAGEREF _Toc51834004 \h </w:instrText>
      </w:r>
      <w:r>
        <w:fldChar w:fldCharType="separate"/>
      </w:r>
      <w:r>
        <w:t>71</w:t>
      </w:r>
      <w:r>
        <w:fldChar w:fldCharType="end"/>
      </w:r>
    </w:p>
    <w:p w:rsidR="006F0815" w:rsidRPr="00F416E0" w:rsidRDefault="006F0815">
      <w:pPr>
        <w:pStyle w:val="TOC4"/>
        <w:rPr>
          <w:rFonts w:ascii="Calibri" w:hAnsi="Calibri"/>
          <w:sz w:val="22"/>
          <w:szCs w:val="22"/>
          <w:lang w:eastAsia="en-GB"/>
        </w:rPr>
      </w:pPr>
      <w:r>
        <w:t>27.22.4.1</w:t>
      </w:r>
      <w:r w:rsidRPr="00F416E0">
        <w:rPr>
          <w:rFonts w:ascii="Calibri" w:hAnsi="Calibri"/>
          <w:sz w:val="22"/>
          <w:szCs w:val="22"/>
          <w:lang w:eastAsia="en-GB"/>
        </w:rPr>
        <w:tab/>
      </w:r>
      <w:r>
        <w:t>DISPLAY TEXT</w:t>
      </w:r>
      <w:r>
        <w:tab/>
      </w:r>
      <w:r>
        <w:fldChar w:fldCharType="begin" w:fldLock="1"/>
      </w:r>
      <w:r>
        <w:instrText xml:space="preserve"> PAGEREF _Toc51834005 \h </w:instrText>
      </w:r>
      <w:r>
        <w:fldChar w:fldCharType="separate"/>
      </w:r>
      <w:r>
        <w:t>71</w:t>
      </w:r>
      <w:r>
        <w:fldChar w:fldCharType="end"/>
      </w:r>
    </w:p>
    <w:p w:rsidR="006F0815" w:rsidRPr="00F416E0" w:rsidRDefault="006F0815">
      <w:pPr>
        <w:pStyle w:val="TOC5"/>
        <w:rPr>
          <w:rFonts w:ascii="Calibri" w:hAnsi="Calibri"/>
          <w:sz w:val="22"/>
          <w:szCs w:val="22"/>
          <w:lang w:eastAsia="en-GB"/>
        </w:rPr>
      </w:pPr>
      <w:r>
        <w:t>27.22.4.1.1</w:t>
      </w:r>
      <w:r w:rsidRPr="00F416E0">
        <w:rPr>
          <w:rFonts w:ascii="Calibri" w:hAnsi="Calibri"/>
          <w:sz w:val="22"/>
          <w:szCs w:val="22"/>
          <w:lang w:eastAsia="en-GB"/>
        </w:rPr>
        <w:tab/>
      </w:r>
      <w:r>
        <w:t>DISPLAY TEXT (Normal)</w:t>
      </w:r>
      <w:r>
        <w:tab/>
      </w:r>
      <w:r>
        <w:fldChar w:fldCharType="begin" w:fldLock="1"/>
      </w:r>
      <w:r>
        <w:instrText xml:space="preserve"> PAGEREF _Toc51834006 \h </w:instrText>
      </w:r>
      <w:r>
        <w:fldChar w:fldCharType="separate"/>
      </w:r>
      <w:r>
        <w:t>71</w:t>
      </w:r>
      <w:r>
        <w:fldChar w:fldCharType="end"/>
      </w:r>
    </w:p>
    <w:p w:rsidR="006F0815" w:rsidRPr="00F416E0" w:rsidRDefault="006F0815">
      <w:pPr>
        <w:pStyle w:val="TOC5"/>
        <w:rPr>
          <w:rFonts w:ascii="Calibri" w:hAnsi="Calibri"/>
          <w:sz w:val="22"/>
          <w:szCs w:val="22"/>
          <w:lang w:eastAsia="en-GB"/>
        </w:rPr>
      </w:pPr>
      <w:r>
        <w:t>27.22.4.1.2</w:t>
      </w:r>
      <w:r w:rsidRPr="00F416E0">
        <w:rPr>
          <w:rFonts w:ascii="Calibri" w:hAnsi="Calibri"/>
          <w:sz w:val="22"/>
          <w:szCs w:val="22"/>
          <w:lang w:eastAsia="en-GB"/>
        </w:rPr>
        <w:tab/>
      </w:r>
      <w:r>
        <w:t>DISPLAY TEXT (Support of "No response from user")</w:t>
      </w:r>
      <w:r>
        <w:tab/>
      </w:r>
      <w:r>
        <w:fldChar w:fldCharType="begin" w:fldLock="1"/>
      </w:r>
      <w:r>
        <w:instrText xml:space="preserve"> PAGEREF _Toc51834007 \h </w:instrText>
      </w:r>
      <w:r>
        <w:fldChar w:fldCharType="separate"/>
      </w:r>
      <w:r>
        <w:t>81</w:t>
      </w:r>
      <w:r>
        <w:fldChar w:fldCharType="end"/>
      </w:r>
    </w:p>
    <w:p w:rsidR="006F0815" w:rsidRPr="00F416E0" w:rsidRDefault="006F0815">
      <w:pPr>
        <w:pStyle w:val="TOC5"/>
        <w:rPr>
          <w:rFonts w:ascii="Calibri" w:hAnsi="Calibri"/>
          <w:sz w:val="22"/>
          <w:szCs w:val="22"/>
          <w:lang w:eastAsia="en-GB"/>
        </w:rPr>
      </w:pPr>
      <w:r>
        <w:t>27.22.4.1.3</w:t>
      </w:r>
      <w:r w:rsidRPr="00F416E0">
        <w:rPr>
          <w:rFonts w:ascii="Calibri" w:hAnsi="Calibri"/>
          <w:sz w:val="22"/>
          <w:szCs w:val="22"/>
          <w:lang w:eastAsia="en-GB"/>
        </w:rPr>
        <w:tab/>
      </w:r>
      <w:r>
        <w:t>DISPLAY TEXT (Display of extension text)</w:t>
      </w:r>
      <w:r>
        <w:tab/>
      </w:r>
      <w:r>
        <w:fldChar w:fldCharType="begin" w:fldLock="1"/>
      </w:r>
      <w:r>
        <w:instrText xml:space="preserve"> PAGEREF _Toc51834008 \h </w:instrText>
      </w:r>
      <w:r>
        <w:fldChar w:fldCharType="separate"/>
      </w:r>
      <w:r>
        <w:t>82</w:t>
      </w:r>
      <w:r>
        <w:fldChar w:fldCharType="end"/>
      </w:r>
    </w:p>
    <w:p w:rsidR="006F0815" w:rsidRPr="00F416E0" w:rsidRDefault="006F0815">
      <w:pPr>
        <w:pStyle w:val="TOC5"/>
        <w:rPr>
          <w:rFonts w:ascii="Calibri" w:hAnsi="Calibri"/>
          <w:sz w:val="22"/>
          <w:szCs w:val="22"/>
          <w:lang w:eastAsia="en-GB"/>
        </w:rPr>
      </w:pPr>
      <w:r>
        <w:t>27.22.4.1.4</w:t>
      </w:r>
      <w:r w:rsidRPr="00F416E0">
        <w:rPr>
          <w:rFonts w:ascii="Calibri" w:hAnsi="Calibri"/>
          <w:sz w:val="22"/>
          <w:szCs w:val="22"/>
          <w:lang w:eastAsia="en-GB"/>
        </w:rPr>
        <w:tab/>
      </w:r>
      <w:r>
        <w:t>DISPLAY TEXT (Sustained text)</w:t>
      </w:r>
      <w:r>
        <w:tab/>
      </w:r>
      <w:r>
        <w:fldChar w:fldCharType="begin" w:fldLock="1"/>
      </w:r>
      <w:r>
        <w:instrText xml:space="preserve"> PAGEREF _Toc51834009 \h </w:instrText>
      </w:r>
      <w:r>
        <w:fldChar w:fldCharType="separate"/>
      </w:r>
      <w:r>
        <w:t>84</w:t>
      </w:r>
      <w:r>
        <w:fldChar w:fldCharType="end"/>
      </w:r>
    </w:p>
    <w:p w:rsidR="006F0815" w:rsidRPr="00F416E0" w:rsidRDefault="006F0815">
      <w:pPr>
        <w:pStyle w:val="TOC5"/>
        <w:rPr>
          <w:rFonts w:ascii="Calibri" w:hAnsi="Calibri"/>
          <w:sz w:val="22"/>
          <w:szCs w:val="22"/>
          <w:lang w:eastAsia="en-GB"/>
        </w:rPr>
      </w:pPr>
      <w:r>
        <w:t>27.22.4.1.5</w:t>
      </w:r>
      <w:r w:rsidRPr="00F416E0">
        <w:rPr>
          <w:rFonts w:ascii="Calibri" w:hAnsi="Calibri"/>
          <w:sz w:val="22"/>
          <w:szCs w:val="22"/>
          <w:lang w:eastAsia="en-GB"/>
        </w:rPr>
        <w:tab/>
      </w:r>
      <w:r>
        <w:t>DISPLAY TEXT (Display of icons)</w:t>
      </w:r>
      <w:r>
        <w:tab/>
      </w:r>
      <w:r>
        <w:fldChar w:fldCharType="begin" w:fldLock="1"/>
      </w:r>
      <w:r>
        <w:instrText xml:space="preserve"> PAGEREF _Toc51834010 \h </w:instrText>
      </w:r>
      <w:r>
        <w:fldChar w:fldCharType="separate"/>
      </w:r>
      <w:r>
        <w:t>89</w:t>
      </w:r>
      <w:r>
        <w:fldChar w:fldCharType="end"/>
      </w:r>
    </w:p>
    <w:p w:rsidR="006F0815" w:rsidRPr="00F416E0" w:rsidRDefault="006F0815">
      <w:pPr>
        <w:pStyle w:val="TOC5"/>
        <w:rPr>
          <w:rFonts w:ascii="Calibri" w:hAnsi="Calibri"/>
          <w:sz w:val="22"/>
          <w:szCs w:val="22"/>
          <w:lang w:eastAsia="en-GB"/>
        </w:rPr>
      </w:pPr>
      <w:r>
        <w:t>27.22.4.1.6</w:t>
      </w:r>
      <w:r w:rsidRPr="00F416E0">
        <w:rPr>
          <w:rFonts w:ascii="Calibri" w:hAnsi="Calibri"/>
          <w:sz w:val="22"/>
          <w:szCs w:val="22"/>
          <w:lang w:eastAsia="en-GB"/>
        </w:rPr>
        <w:tab/>
      </w:r>
      <w:r>
        <w:t>DISPLAY TEXT (UCS2 display supported)</w:t>
      </w:r>
      <w:r>
        <w:tab/>
      </w:r>
      <w:r>
        <w:fldChar w:fldCharType="begin" w:fldLock="1"/>
      </w:r>
      <w:r>
        <w:instrText xml:space="preserve"> PAGEREF _Toc51834011 \h </w:instrText>
      </w:r>
      <w:r>
        <w:fldChar w:fldCharType="separate"/>
      </w:r>
      <w:r>
        <w:t>94</w:t>
      </w:r>
      <w:r>
        <w:fldChar w:fldCharType="end"/>
      </w:r>
    </w:p>
    <w:p w:rsidR="006F0815" w:rsidRPr="00F416E0" w:rsidRDefault="006F0815">
      <w:pPr>
        <w:pStyle w:val="TOC4"/>
        <w:rPr>
          <w:rFonts w:ascii="Calibri" w:hAnsi="Calibri"/>
          <w:sz w:val="22"/>
          <w:szCs w:val="22"/>
          <w:lang w:eastAsia="en-GB"/>
        </w:rPr>
      </w:pPr>
      <w:r>
        <w:t>27.22.4.2</w:t>
      </w:r>
      <w:r w:rsidRPr="00F416E0">
        <w:rPr>
          <w:rFonts w:ascii="Calibri" w:hAnsi="Calibri"/>
          <w:sz w:val="22"/>
          <w:szCs w:val="22"/>
          <w:lang w:eastAsia="en-GB"/>
        </w:rPr>
        <w:tab/>
      </w:r>
      <w:r>
        <w:t>GET INKEY</w:t>
      </w:r>
      <w:r>
        <w:tab/>
      </w:r>
      <w:r>
        <w:fldChar w:fldCharType="begin" w:fldLock="1"/>
      </w:r>
      <w:r>
        <w:instrText xml:space="preserve"> PAGEREF _Toc51834012 \h </w:instrText>
      </w:r>
      <w:r>
        <w:fldChar w:fldCharType="separate"/>
      </w:r>
      <w:r>
        <w:t>95</w:t>
      </w:r>
      <w:r>
        <w:fldChar w:fldCharType="end"/>
      </w:r>
    </w:p>
    <w:p w:rsidR="006F0815" w:rsidRPr="00F416E0" w:rsidRDefault="006F0815">
      <w:pPr>
        <w:pStyle w:val="TOC5"/>
        <w:rPr>
          <w:rFonts w:ascii="Calibri" w:hAnsi="Calibri"/>
          <w:sz w:val="22"/>
          <w:szCs w:val="22"/>
          <w:lang w:eastAsia="en-GB"/>
        </w:rPr>
      </w:pPr>
      <w:r>
        <w:t>27.22.4.2.1</w:t>
      </w:r>
      <w:r w:rsidRPr="00F416E0">
        <w:rPr>
          <w:rFonts w:ascii="Calibri" w:hAnsi="Calibri"/>
          <w:sz w:val="22"/>
          <w:szCs w:val="22"/>
          <w:lang w:eastAsia="en-GB"/>
        </w:rPr>
        <w:tab/>
      </w:r>
      <w:r>
        <w:t>GET INKEY(normal)</w:t>
      </w:r>
      <w:r>
        <w:tab/>
      </w:r>
      <w:r>
        <w:fldChar w:fldCharType="begin" w:fldLock="1"/>
      </w:r>
      <w:r>
        <w:instrText xml:space="preserve"> PAGEREF _Toc51834013 \h </w:instrText>
      </w:r>
      <w:r>
        <w:fldChar w:fldCharType="separate"/>
      </w:r>
      <w:r>
        <w:t>95</w:t>
      </w:r>
      <w:r>
        <w:fldChar w:fldCharType="end"/>
      </w:r>
    </w:p>
    <w:p w:rsidR="006F0815" w:rsidRPr="00F416E0" w:rsidRDefault="006F0815">
      <w:pPr>
        <w:pStyle w:val="TOC5"/>
        <w:rPr>
          <w:rFonts w:ascii="Calibri" w:hAnsi="Calibri"/>
          <w:sz w:val="22"/>
          <w:szCs w:val="22"/>
          <w:lang w:eastAsia="en-GB"/>
        </w:rPr>
      </w:pPr>
      <w:r>
        <w:t>27.22.4.2.2</w:t>
      </w:r>
      <w:r w:rsidRPr="00F416E0">
        <w:rPr>
          <w:rFonts w:ascii="Calibri" w:hAnsi="Calibri"/>
          <w:sz w:val="22"/>
          <w:szCs w:val="22"/>
          <w:lang w:eastAsia="en-GB"/>
        </w:rPr>
        <w:tab/>
      </w:r>
      <w:r>
        <w:t>GET INKEY (No response from User)</w:t>
      </w:r>
      <w:r>
        <w:tab/>
      </w:r>
      <w:r>
        <w:fldChar w:fldCharType="begin" w:fldLock="1"/>
      </w:r>
      <w:r>
        <w:instrText xml:space="preserve"> PAGEREF _Toc51834014 \h </w:instrText>
      </w:r>
      <w:r>
        <w:fldChar w:fldCharType="separate"/>
      </w:r>
      <w:r>
        <w:t>102</w:t>
      </w:r>
      <w:r>
        <w:fldChar w:fldCharType="end"/>
      </w:r>
    </w:p>
    <w:p w:rsidR="006F0815" w:rsidRPr="00F416E0" w:rsidRDefault="006F0815">
      <w:pPr>
        <w:pStyle w:val="TOC5"/>
        <w:rPr>
          <w:rFonts w:ascii="Calibri" w:hAnsi="Calibri"/>
          <w:sz w:val="22"/>
          <w:szCs w:val="22"/>
          <w:lang w:eastAsia="en-GB"/>
        </w:rPr>
      </w:pPr>
      <w:r>
        <w:t>27.22.4.2.3</w:t>
      </w:r>
      <w:r w:rsidRPr="00F416E0">
        <w:rPr>
          <w:rFonts w:ascii="Calibri" w:hAnsi="Calibri"/>
          <w:sz w:val="22"/>
          <w:szCs w:val="22"/>
          <w:lang w:eastAsia="en-GB"/>
        </w:rPr>
        <w:tab/>
      </w:r>
      <w:r>
        <w:t>GET INKEY (UCS2 format display)</w:t>
      </w:r>
      <w:r>
        <w:tab/>
      </w:r>
      <w:r>
        <w:fldChar w:fldCharType="begin" w:fldLock="1"/>
      </w:r>
      <w:r>
        <w:instrText xml:space="preserve"> PAGEREF _Toc51834015 \h </w:instrText>
      </w:r>
      <w:r>
        <w:fldChar w:fldCharType="separate"/>
      </w:r>
      <w:r>
        <w:t>104</w:t>
      </w:r>
      <w:r>
        <w:fldChar w:fldCharType="end"/>
      </w:r>
    </w:p>
    <w:p w:rsidR="006F0815" w:rsidRPr="00F416E0" w:rsidRDefault="006F0815">
      <w:pPr>
        <w:pStyle w:val="TOC5"/>
        <w:rPr>
          <w:rFonts w:ascii="Calibri" w:hAnsi="Calibri"/>
          <w:sz w:val="22"/>
          <w:szCs w:val="22"/>
          <w:lang w:eastAsia="en-GB"/>
        </w:rPr>
      </w:pPr>
      <w:r>
        <w:t>27.22.4.2.4</w:t>
      </w:r>
      <w:r w:rsidRPr="00F416E0">
        <w:rPr>
          <w:rFonts w:ascii="Calibri" w:hAnsi="Calibri"/>
          <w:sz w:val="22"/>
          <w:szCs w:val="22"/>
          <w:lang w:eastAsia="en-GB"/>
        </w:rPr>
        <w:tab/>
      </w:r>
      <w:r>
        <w:t>GET INKEY (UCS2 format of entry)</w:t>
      </w:r>
      <w:r>
        <w:tab/>
      </w:r>
      <w:r>
        <w:fldChar w:fldCharType="begin" w:fldLock="1"/>
      </w:r>
      <w:r>
        <w:instrText xml:space="preserve"> PAGEREF _Toc51834016 \h </w:instrText>
      </w:r>
      <w:r>
        <w:fldChar w:fldCharType="separate"/>
      </w:r>
      <w:r>
        <w:t>106</w:t>
      </w:r>
      <w:r>
        <w:fldChar w:fldCharType="end"/>
      </w:r>
    </w:p>
    <w:p w:rsidR="006F0815" w:rsidRPr="00F416E0" w:rsidRDefault="006F0815">
      <w:pPr>
        <w:pStyle w:val="TOC5"/>
        <w:rPr>
          <w:rFonts w:ascii="Calibri" w:hAnsi="Calibri"/>
          <w:sz w:val="22"/>
          <w:szCs w:val="22"/>
          <w:lang w:eastAsia="en-GB"/>
        </w:rPr>
      </w:pPr>
      <w:r>
        <w:t>27.22.4.2.5</w:t>
      </w:r>
      <w:r w:rsidRPr="00F416E0">
        <w:rPr>
          <w:rFonts w:ascii="Calibri" w:hAnsi="Calibri"/>
          <w:sz w:val="22"/>
          <w:szCs w:val="22"/>
          <w:lang w:eastAsia="en-GB"/>
        </w:rPr>
        <w:tab/>
      </w:r>
      <w:r>
        <w:t>GET INKEY ("Yes/No" Response)</w:t>
      </w:r>
      <w:r>
        <w:tab/>
      </w:r>
      <w:r>
        <w:fldChar w:fldCharType="begin" w:fldLock="1"/>
      </w:r>
      <w:r>
        <w:instrText xml:space="preserve"> PAGEREF _Toc51834017 \h </w:instrText>
      </w:r>
      <w:r>
        <w:fldChar w:fldCharType="separate"/>
      </w:r>
      <w:r>
        <w:t>108</w:t>
      </w:r>
      <w:r>
        <w:fldChar w:fldCharType="end"/>
      </w:r>
    </w:p>
    <w:p w:rsidR="006F0815" w:rsidRPr="00F416E0" w:rsidRDefault="006F0815">
      <w:pPr>
        <w:pStyle w:val="TOC5"/>
        <w:rPr>
          <w:rFonts w:ascii="Calibri" w:hAnsi="Calibri"/>
          <w:sz w:val="22"/>
          <w:szCs w:val="22"/>
          <w:lang w:eastAsia="en-GB"/>
        </w:rPr>
      </w:pPr>
      <w:r>
        <w:t>27.22.4.2.6</w:t>
      </w:r>
      <w:r w:rsidRPr="00F416E0">
        <w:rPr>
          <w:rFonts w:ascii="Calibri" w:hAnsi="Calibri"/>
          <w:sz w:val="22"/>
          <w:szCs w:val="22"/>
          <w:lang w:eastAsia="en-GB"/>
        </w:rPr>
        <w:tab/>
      </w:r>
      <w:r>
        <w:t>GET INKEY (display of Icon)</w:t>
      </w:r>
      <w:r>
        <w:tab/>
      </w:r>
      <w:r>
        <w:fldChar w:fldCharType="begin" w:fldLock="1"/>
      </w:r>
      <w:r>
        <w:instrText xml:space="preserve"> PAGEREF _Toc51834018 \h </w:instrText>
      </w:r>
      <w:r>
        <w:fldChar w:fldCharType="separate"/>
      </w:r>
      <w:r>
        <w:t>110</w:t>
      </w:r>
      <w:r>
        <w:fldChar w:fldCharType="end"/>
      </w:r>
    </w:p>
    <w:p w:rsidR="006F0815" w:rsidRPr="00F416E0" w:rsidRDefault="006F0815">
      <w:pPr>
        <w:pStyle w:val="TOC5"/>
        <w:rPr>
          <w:rFonts w:ascii="Calibri" w:hAnsi="Calibri"/>
          <w:sz w:val="22"/>
          <w:szCs w:val="22"/>
          <w:lang w:eastAsia="en-GB"/>
        </w:rPr>
      </w:pPr>
      <w:r>
        <w:t>27.22.4.2.7</w:t>
      </w:r>
      <w:r w:rsidRPr="00F416E0">
        <w:rPr>
          <w:rFonts w:ascii="Calibri" w:hAnsi="Calibri"/>
          <w:sz w:val="22"/>
          <w:szCs w:val="22"/>
          <w:lang w:eastAsia="en-GB"/>
        </w:rPr>
        <w:tab/>
      </w:r>
      <w:r>
        <w:t>GET INKEY (Help Information)</w:t>
      </w:r>
      <w:r>
        <w:tab/>
      </w:r>
      <w:r>
        <w:fldChar w:fldCharType="begin" w:fldLock="1"/>
      </w:r>
      <w:r>
        <w:instrText xml:space="preserve"> PAGEREF _Toc51834019 \h </w:instrText>
      </w:r>
      <w:r>
        <w:fldChar w:fldCharType="separate"/>
      </w:r>
      <w:r>
        <w:t>117</w:t>
      </w:r>
      <w:r>
        <w:fldChar w:fldCharType="end"/>
      </w:r>
    </w:p>
    <w:p w:rsidR="006F0815" w:rsidRPr="00F416E0" w:rsidRDefault="006F0815">
      <w:pPr>
        <w:pStyle w:val="TOC4"/>
        <w:rPr>
          <w:rFonts w:ascii="Calibri" w:hAnsi="Calibri"/>
          <w:sz w:val="22"/>
          <w:szCs w:val="22"/>
          <w:lang w:eastAsia="en-GB"/>
        </w:rPr>
      </w:pPr>
      <w:r>
        <w:t>27.22.4.3</w:t>
      </w:r>
      <w:r w:rsidRPr="00F416E0">
        <w:rPr>
          <w:rFonts w:ascii="Calibri" w:hAnsi="Calibri"/>
          <w:sz w:val="22"/>
          <w:szCs w:val="22"/>
          <w:lang w:eastAsia="en-GB"/>
        </w:rPr>
        <w:tab/>
      </w:r>
      <w:r>
        <w:t>GET INPUT</w:t>
      </w:r>
      <w:r>
        <w:tab/>
      </w:r>
      <w:r>
        <w:fldChar w:fldCharType="begin" w:fldLock="1"/>
      </w:r>
      <w:r>
        <w:instrText xml:space="preserve"> PAGEREF _Toc51834020 \h </w:instrText>
      </w:r>
      <w:r>
        <w:fldChar w:fldCharType="separate"/>
      </w:r>
      <w:r>
        <w:t>120</w:t>
      </w:r>
      <w:r>
        <w:fldChar w:fldCharType="end"/>
      </w:r>
    </w:p>
    <w:p w:rsidR="006F0815" w:rsidRPr="00F416E0" w:rsidRDefault="006F0815">
      <w:pPr>
        <w:pStyle w:val="TOC5"/>
        <w:rPr>
          <w:rFonts w:ascii="Calibri" w:hAnsi="Calibri"/>
          <w:sz w:val="22"/>
          <w:szCs w:val="22"/>
          <w:lang w:eastAsia="en-GB"/>
        </w:rPr>
      </w:pPr>
      <w:r>
        <w:t>27.22.4.3.1</w:t>
      </w:r>
      <w:r w:rsidRPr="00F416E0">
        <w:rPr>
          <w:rFonts w:ascii="Calibri" w:hAnsi="Calibri"/>
          <w:sz w:val="22"/>
          <w:szCs w:val="22"/>
          <w:lang w:eastAsia="en-GB"/>
        </w:rPr>
        <w:tab/>
      </w:r>
      <w:r>
        <w:t>GET INPUT (normal)</w:t>
      </w:r>
      <w:r>
        <w:tab/>
      </w:r>
      <w:r>
        <w:fldChar w:fldCharType="begin" w:fldLock="1"/>
      </w:r>
      <w:r>
        <w:instrText xml:space="preserve"> PAGEREF _Toc51834021 \h </w:instrText>
      </w:r>
      <w:r>
        <w:fldChar w:fldCharType="separate"/>
      </w:r>
      <w:r>
        <w:t>120</w:t>
      </w:r>
      <w:r>
        <w:fldChar w:fldCharType="end"/>
      </w:r>
    </w:p>
    <w:p w:rsidR="006F0815" w:rsidRPr="00F416E0" w:rsidRDefault="006F0815">
      <w:pPr>
        <w:pStyle w:val="TOC5"/>
        <w:rPr>
          <w:rFonts w:ascii="Calibri" w:hAnsi="Calibri"/>
          <w:sz w:val="22"/>
          <w:szCs w:val="22"/>
          <w:lang w:eastAsia="en-GB"/>
        </w:rPr>
      </w:pPr>
      <w:r>
        <w:t>27.22.4.3.2</w:t>
      </w:r>
      <w:r w:rsidRPr="00F416E0">
        <w:rPr>
          <w:rFonts w:ascii="Calibri" w:hAnsi="Calibri"/>
          <w:sz w:val="22"/>
          <w:szCs w:val="22"/>
          <w:lang w:eastAsia="en-GB"/>
        </w:rPr>
        <w:tab/>
      </w:r>
      <w:r>
        <w:t>GET INPUT (No response from User)</w:t>
      </w:r>
      <w:r>
        <w:tab/>
      </w:r>
      <w:r>
        <w:fldChar w:fldCharType="begin" w:fldLock="1"/>
      </w:r>
      <w:r>
        <w:instrText xml:space="preserve"> PAGEREF _Toc51834022 \h </w:instrText>
      </w:r>
      <w:r>
        <w:fldChar w:fldCharType="separate"/>
      </w:r>
      <w:r>
        <w:t>132</w:t>
      </w:r>
      <w:r>
        <w:fldChar w:fldCharType="end"/>
      </w:r>
    </w:p>
    <w:p w:rsidR="006F0815" w:rsidRPr="00F416E0" w:rsidRDefault="006F0815">
      <w:pPr>
        <w:pStyle w:val="TOC5"/>
        <w:rPr>
          <w:rFonts w:ascii="Calibri" w:hAnsi="Calibri"/>
          <w:sz w:val="22"/>
          <w:szCs w:val="22"/>
          <w:lang w:eastAsia="en-GB"/>
        </w:rPr>
      </w:pPr>
      <w:r>
        <w:t>27.22.4.3.3</w:t>
      </w:r>
      <w:r w:rsidRPr="00F416E0">
        <w:rPr>
          <w:rFonts w:ascii="Calibri" w:hAnsi="Calibri"/>
          <w:sz w:val="22"/>
          <w:szCs w:val="22"/>
          <w:lang w:eastAsia="en-GB"/>
        </w:rPr>
        <w:tab/>
      </w:r>
      <w:r>
        <w:t>GET INPUT (UCS2 format display)</w:t>
      </w:r>
      <w:r>
        <w:tab/>
      </w:r>
      <w:r>
        <w:fldChar w:fldCharType="begin" w:fldLock="1"/>
      </w:r>
      <w:r>
        <w:instrText xml:space="preserve"> PAGEREF _Toc51834023 \h </w:instrText>
      </w:r>
      <w:r>
        <w:fldChar w:fldCharType="separate"/>
      </w:r>
      <w:r>
        <w:t>134</w:t>
      </w:r>
      <w:r>
        <w:fldChar w:fldCharType="end"/>
      </w:r>
    </w:p>
    <w:p w:rsidR="006F0815" w:rsidRPr="00F416E0" w:rsidRDefault="006F0815">
      <w:pPr>
        <w:pStyle w:val="TOC5"/>
        <w:rPr>
          <w:rFonts w:ascii="Calibri" w:hAnsi="Calibri"/>
          <w:sz w:val="22"/>
          <w:szCs w:val="22"/>
          <w:lang w:eastAsia="en-GB"/>
        </w:rPr>
      </w:pPr>
      <w:r>
        <w:t>27.22.4.3.4</w:t>
      </w:r>
      <w:r w:rsidRPr="00F416E0">
        <w:rPr>
          <w:rFonts w:ascii="Calibri" w:hAnsi="Calibri"/>
          <w:sz w:val="22"/>
          <w:szCs w:val="22"/>
          <w:lang w:eastAsia="en-GB"/>
        </w:rPr>
        <w:tab/>
      </w:r>
      <w:r>
        <w:t>GET INPUT (UCS2 format of entry)</w:t>
      </w:r>
      <w:r>
        <w:tab/>
      </w:r>
      <w:r>
        <w:fldChar w:fldCharType="begin" w:fldLock="1"/>
      </w:r>
      <w:r>
        <w:instrText xml:space="preserve"> PAGEREF _Toc51834024 \h </w:instrText>
      </w:r>
      <w:r>
        <w:fldChar w:fldCharType="separate"/>
      </w:r>
      <w:r>
        <w:t>137</w:t>
      </w:r>
      <w:r>
        <w:fldChar w:fldCharType="end"/>
      </w:r>
    </w:p>
    <w:p w:rsidR="006F0815" w:rsidRPr="00F416E0" w:rsidRDefault="006F0815">
      <w:pPr>
        <w:pStyle w:val="TOC5"/>
        <w:rPr>
          <w:rFonts w:ascii="Calibri" w:hAnsi="Calibri"/>
          <w:sz w:val="22"/>
          <w:szCs w:val="22"/>
          <w:lang w:eastAsia="en-GB"/>
        </w:rPr>
      </w:pPr>
      <w:r>
        <w:t>27.22.4.3.5</w:t>
      </w:r>
      <w:r w:rsidRPr="00F416E0">
        <w:rPr>
          <w:rFonts w:ascii="Calibri" w:hAnsi="Calibri"/>
          <w:sz w:val="22"/>
          <w:szCs w:val="22"/>
          <w:lang w:eastAsia="en-GB"/>
        </w:rPr>
        <w:tab/>
      </w:r>
      <w:r>
        <w:t>GET INPUT (default text)</w:t>
      </w:r>
      <w:r>
        <w:tab/>
      </w:r>
      <w:r>
        <w:fldChar w:fldCharType="begin" w:fldLock="1"/>
      </w:r>
      <w:r>
        <w:instrText xml:space="preserve"> PAGEREF _Toc51834025 \h </w:instrText>
      </w:r>
      <w:r>
        <w:fldChar w:fldCharType="separate"/>
      </w:r>
      <w:r>
        <w:t>140</w:t>
      </w:r>
      <w:r>
        <w:fldChar w:fldCharType="end"/>
      </w:r>
    </w:p>
    <w:p w:rsidR="006F0815" w:rsidRPr="00F416E0" w:rsidRDefault="006F0815">
      <w:pPr>
        <w:pStyle w:val="TOC5"/>
        <w:rPr>
          <w:rFonts w:ascii="Calibri" w:hAnsi="Calibri"/>
          <w:sz w:val="22"/>
          <w:szCs w:val="22"/>
          <w:lang w:eastAsia="en-GB"/>
        </w:rPr>
      </w:pPr>
      <w:r>
        <w:t>27.22.4.3.6</w:t>
      </w:r>
      <w:r w:rsidRPr="00F416E0">
        <w:rPr>
          <w:rFonts w:ascii="Calibri" w:hAnsi="Calibri"/>
          <w:sz w:val="22"/>
          <w:szCs w:val="22"/>
          <w:lang w:eastAsia="en-GB"/>
        </w:rPr>
        <w:tab/>
      </w:r>
      <w:r>
        <w:t>GET INPUT (display of Icon)</w:t>
      </w:r>
      <w:r>
        <w:tab/>
      </w:r>
      <w:r>
        <w:fldChar w:fldCharType="begin" w:fldLock="1"/>
      </w:r>
      <w:r>
        <w:instrText xml:space="preserve"> PAGEREF _Toc51834026 \h </w:instrText>
      </w:r>
      <w:r>
        <w:fldChar w:fldCharType="separate"/>
      </w:r>
      <w:r>
        <w:t>144</w:t>
      </w:r>
      <w:r>
        <w:fldChar w:fldCharType="end"/>
      </w:r>
    </w:p>
    <w:p w:rsidR="006F0815" w:rsidRPr="00F416E0" w:rsidRDefault="006F0815">
      <w:pPr>
        <w:pStyle w:val="TOC5"/>
        <w:rPr>
          <w:rFonts w:ascii="Calibri" w:hAnsi="Calibri"/>
          <w:sz w:val="22"/>
          <w:szCs w:val="22"/>
          <w:lang w:eastAsia="en-GB"/>
        </w:rPr>
      </w:pPr>
      <w:r>
        <w:t>27.22.4.3.7</w:t>
      </w:r>
      <w:r w:rsidRPr="00F416E0">
        <w:rPr>
          <w:rFonts w:ascii="Calibri" w:hAnsi="Calibri"/>
          <w:sz w:val="22"/>
          <w:szCs w:val="22"/>
          <w:lang w:eastAsia="en-GB"/>
        </w:rPr>
        <w:tab/>
      </w:r>
      <w:r>
        <w:t>GET INPUT (Help Information)</w:t>
      </w:r>
      <w:r>
        <w:tab/>
      </w:r>
      <w:r>
        <w:fldChar w:fldCharType="begin" w:fldLock="1"/>
      </w:r>
      <w:r>
        <w:instrText xml:space="preserve"> PAGEREF _Toc51834027 \h </w:instrText>
      </w:r>
      <w:r>
        <w:fldChar w:fldCharType="separate"/>
      </w:r>
      <w:r>
        <w:t>151</w:t>
      </w:r>
      <w:r>
        <w:fldChar w:fldCharType="end"/>
      </w:r>
    </w:p>
    <w:p w:rsidR="006F0815" w:rsidRPr="00F416E0" w:rsidRDefault="006F0815">
      <w:pPr>
        <w:pStyle w:val="TOC4"/>
        <w:rPr>
          <w:rFonts w:ascii="Calibri" w:hAnsi="Calibri"/>
          <w:sz w:val="22"/>
          <w:szCs w:val="22"/>
          <w:lang w:eastAsia="en-GB"/>
        </w:rPr>
      </w:pPr>
      <w:r>
        <w:t>27.22.4.4</w:t>
      </w:r>
      <w:r w:rsidRPr="00F416E0">
        <w:rPr>
          <w:rFonts w:ascii="Calibri" w:hAnsi="Calibri"/>
          <w:sz w:val="22"/>
          <w:szCs w:val="22"/>
          <w:lang w:eastAsia="en-GB"/>
        </w:rPr>
        <w:tab/>
      </w:r>
      <w:r>
        <w:t>MORE TIME</w:t>
      </w:r>
      <w:r>
        <w:tab/>
      </w:r>
      <w:r>
        <w:fldChar w:fldCharType="begin" w:fldLock="1"/>
      </w:r>
      <w:r>
        <w:instrText xml:space="preserve"> PAGEREF _Toc51834028 \h </w:instrText>
      </w:r>
      <w:r>
        <w:fldChar w:fldCharType="separate"/>
      </w:r>
      <w:r>
        <w:t>153</w:t>
      </w:r>
      <w:r>
        <w:fldChar w:fldCharType="end"/>
      </w:r>
    </w:p>
    <w:p w:rsidR="006F0815" w:rsidRPr="00F416E0" w:rsidRDefault="006F0815">
      <w:pPr>
        <w:pStyle w:val="TOC5"/>
        <w:rPr>
          <w:rFonts w:ascii="Calibri" w:hAnsi="Calibri"/>
          <w:sz w:val="22"/>
          <w:szCs w:val="22"/>
          <w:lang w:eastAsia="en-GB"/>
        </w:rPr>
      </w:pPr>
      <w:r>
        <w:t>27.22.4.4.1</w:t>
      </w:r>
      <w:r w:rsidRPr="00F416E0">
        <w:rPr>
          <w:rFonts w:ascii="Calibri" w:hAnsi="Calibri"/>
          <w:sz w:val="22"/>
          <w:szCs w:val="22"/>
          <w:lang w:eastAsia="en-GB"/>
        </w:rPr>
        <w:tab/>
      </w:r>
      <w:r>
        <w:t>Definition and applicability</w:t>
      </w:r>
      <w:r>
        <w:tab/>
      </w:r>
      <w:r>
        <w:fldChar w:fldCharType="begin" w:fldLock="1"/>
      </w:r>
      <w:r>
        <w:instrText xml:space="preserve"> PAGEREF _Toc51834029 \h </w:instrText>
      </w:r>
      <w:r>
        <w:fldChar w:fldCharType="separate"/>
      </w:r>
      <w:r>
        <w:t>153</w:t>
      </w:r>
      <w:r>
        <w:fldChar w:fldCharType="end"/>
      </w:r>
    </w:p>
    <w:p w:rsidR="006F0815" w:rsidRPr="00F416E0" w:rsidRDefault="006F0815">
      <w:pPr>
        <w:pStyle w:val="TOC5"/>
        <w:rPr>
          <w:rFonts w:ascii="Calibri" w:hAnsi="Calibri"/>
          <w:sz w:val="22"/>
          <w:szCs w:val="22"/>
          <w:lang w:eastAsia="en-GB"/>
        </w:rPr>
      </w:pPr>
      <w:r>
        <w:t>27.22.4.4.2</w:t>
      </w:r>
      <w:r w:rsidRPr="00F416E0">
        <w:rPr>
          <w:rFonts w:ascii="Calibri" w:hAnsi="Calibri"/>
          <w:sz w:val="22"/>
          <w:szCs w:val="22"/>
          <w:lang w:eastAsia="en-GB"/>
        </w:rPr>
        <w:tab/>
      </w:r>
      <w:r>
        <w:t>Conformance requirement</w:t>
      </w:r>
      <w:r>
        <w:tab/>
      </w:r>
      <w:r>
        <w:fldChar w:fldCharType="begin" w:fldLock="1"/>
      </w:r>
      <w:r>
        <w:instrText xml:space="preserve"> PAGEREF _Toc51834030 \h </w:instrText>
      </w:r>
      <w:r>
        <w:fldChar w:fldCharType="separate"/>
      </w:r>
      <w:r>
        <w:t>153</w:t>
      </w:r>
      <w:r>
        <w:fldChar w:fldCharType="end"/>
      </w:r>
    </w:p>
    <w:p w:rsidR="006F0815" w:rsidRPr="00F416E0" w:rsidRDefault="006F0815">
      <w:pPr>
        <w:pStyle w:val="TOC5"/>
        <w:rPr>
          <w:rFonts w:ascii="Calibri" w:hAnsi="Calibri"/>
          <w:sz w:val="22"/>
          <w:szCs w:val="22"/>
          <w:lang w:eastAsia="en-GB"/>
        </w:rPr>
      </w:pPr>
      <w:r>
        <w:t>27.22.4.4.3</w:t>
      </w:r>
      <w:r w:rsidRPr="00F416E0">
        <w:rPr>
          <w:rFonts w:ascii="Calibri" w:hAnsi="Calibri"/>
          <w:sz w:val="22"/>
          <w:szCs w:val="22"/>
          <w:lang w:eastAsia="en-GB"/>
        </w:rPr>
        <w:tab/>
      </w:r>
      <w:r>
        <w:t>Test purpose</w:t>
      </w:r>
      <w:r>
        <w:tab/>
      </w:r>
      <w:r>
        <w:fldChar w:fldCharType="begin" w:fldLock="1"/>
      </w:r>
      <w:r>
        <w:instrText xml:space="preserve"> PAGEREF _Toc51834031 \h </w:instrText>
      </w:r>
      <w:r>
        <w:fldChar w:fldCharType="separate"/>
      </w:r>
      <w:r>
        <w:t>153</w:t>
      </w:r>
      <w:r>
        <w:fldChar w:fldCharType="end"/>
      </w:r>
    </w:p>
    <w:p w:rsidR="006F0815" w:rsidRPr="00F416E0" w:rsidRDefault="006F0815">
      <w:pPr>
        <w:pStyle w:val="TOC5"/>
        <w:rPr>
          <w:rFonts w:ascii="Calibri" w:hAnsi="Calibri"/>
          <w:sz w:val="22"/>
          <w:szCs w:val="22"/>
          <w:lang w:eastAsia="en-GB"/>
        </w:rPr>
      </w:pPr>
      <w:r>
        <w:t>27.22.4.4.4</w:t>
      </w:r>
      <w:r w:rsidRPr="00F416E0">
        <w:rPr>
          <w:rFonts w:ascii="Calibri" w:hAnsi="Calibri"/>
          <w:sz w:val="22"/>
          <w:szCs w:val="22"/>
          <w:lang w:eastAsia="en-GB"/>
        </w:rPr>
        <w:tab/>
      </w:r>
      <w:r>
        <w:t>Method of test</w:t>
      </w:r>
      <w:r>
        <w:tab/>
      </w:r>
      <w:r>
        <w:fldChar w:fldCharType="begin" w:fldLock="1"/>
      </w:r>
      <w:r>
        <w:instrText xml:space="preserve"> PAGEREF _Toc51834032 \h </w:instrText>
      </w:r>
      <w:r>
        <w:fldChar w:fldCharType="separate"/>
      </w:r>
      <w:r>
        <w:t>153</w:t>
      </w:r>
      <w:r>
        <w:fldChar w:fldCharType="end"/>
      </w:r>
    </w:p>
    <w:p w:rsidR="006F0815" w:rsidRPr="00F416E0" w:rsidRDefault="006F0815">
      <w:pPr>
        <w:pStyle w:val="TOC5"/>
        <w:rPr>
          <w:rFonts w:ascii="Calibri" w:hAnsi="Calibri"/>
          <w:sz w:val="22"/>
          <w:szCs w:val="22"/>
          <w:lang w:eastAsia="en-GB"/>
        </w:rPr>
      </w:pPr>
      <w:r>
        <w:t>27.22.4.4.5</w:t>
      </w:r>
      <w:r w:rsidRPr="00F416E0">
        <w:rPr>
          <w:rFonts w:ascii="Calibri" w:hAnsi="Calibri"/>
          <w:sz w:val="22"/>
          <w:szCs w:val="22"/>
          <w:lang w:eastAsia="en-GB"/>
        </w:rPr>
        <w:tab/>
      </w:r>
      <w:r>
        <w:t>Test requirement</w:t>
      </w:r>
      <w:r>
        <w:tab/>
      </w:r>
      <w:r>
        <w:fldChar w:fldCharType="begin" w:fldLock="1"/>
      </w:r>
      <w:r>
        <w:instrText xml:space="preserve"> PAGEREF _Toc51834033 \h </w:instrText>
      </w:r>
      <w:r>
        <w:fldChar w:fldCharType="separate"/>
      </w:r>
      <w:r>
        <w:t>154</w:t>
      </w:r>
      <w:r>
        <w:fldChar w:fldCharType="end"/>
      </w:r>
    </w:p>
    <w:p w:rsidR="006F0815" w:rsidRPr="00F416E0" w:rsidRDefault="006F0815">
      <w:pPr>
        <w:pStyle w:val="TOC4"/>
        <w:rPr>
          <w:rFonts w:ascii="Calibri" w:hAnsi="Calibri"/>
          <w:sz w:val="22"/>
          <w:szCs w:val="22"/>
          <w:lang w:eastAsia="en-GB"/>
        </w:rPr>
      </w:pPr>
      <w:r>
        <w:t>27.22.4.5</w:t>
      </w:r>
      <w:r w:rsidRPr="00F416E0">
        <w:rPr>
          <w:rFonts w:ascii="Calibri" w:hAnsi="Calibri"/>
          <w:sz w:val="22"/>
          <w:szCs w:val="22"/>
          <w:lang w:eastAsia="en-GB"/>
        </w:rPr>
        <w:tab/>
      </w:r>
      <w:r>
        <w:t>PLAY TONE</w:t>
      </w:r>
      <w:r>
        <w:tab/>
      </w:r>
      <w:r>
        <w:fldChar w:fldCharType="begin" w:fldLock="1"/>
      </w:r>
      <w:r>
        <w:instrText xml:space="preserve"> PAGEREF _Toc51834034 \h </w:instrText>
      </w:r>
      <w:r>
        <w:fldChar w:fldCharType="separate"/>
      </w:r>
      <w:r>
        <w:t>154</w:t>
      </w:r>
      <w:r>
        <w:fldChar w:fldCharType="end"/>
      </w:r>
    </w:p>
    <w:p w:rsidR="006F0815" w:rsidRPr="00F416E0" w:rsidRDefault="006F0815">
      <w:pPr>
        <w:pStyle w:val="TOC5"/>
        <w:rPr>
          <w:rFonts w:ascii="Calibri" w:hAnsi="Calibri"/>
          <w:sz w:val="22"/>
          <w:szCs w:val="22"/>
          <w:lang w:eastAsia="en-GB"/>
        </w:rPr>
      </w:pPr>
      <w:r>
        <w:t>27.22.4.5.1</w:t>
      </w:r>
      <w:r w:rsidRPr="00F416E0">
        <w:rPr>
          <w:rFonts w:ascii="Calibri" w:hAnsi="Calibri"/>
          <w:sz w:val="22"/>
          <w:szCs w:val="22"/>
          <w:lang w:eastAsia="en-GB"/>
        </w:rPr>
        <w:tab/>
      </w:r>
      <w:r>
        <w:t>Definition and applicability</w:t>
      </w:r>
      <w:r>
        <w:tab/>
      </w:r>
      <w:r>
        <w:fldChar w:fldCharType="begin" w:fldLock="1"/>
      </w:r>
      <w:r>
        <w:instrText xml:space="preserve"> PAGEREF _Toc51834035 \h </w:instrText>
      </w:r>
      <w:r>
        <w:fldChar w:fldCharType="separate"/>
      </w:r>
      <w:r>
        <w:t>154</w:t>
      </w:r>
      <w:r>
        <w:fldChar w:fldCharType="end"/>
      </w:r>
    </w:p>
    <w:p w:rsidR="006F0815" w:rsidRPr="00F416E0" w:rsidRDefault="006F0815">
      <w:pPr>
        <w:pStyle w:val="TOC5"/>
        <w:rPr>
          <w:rFonts w:ascii="Calibri" w:hAnsi="Calibri"/>
          <w:sz w:val="22"/>
          <w:szCs w:val="22"/>
          <w:lang w:eastAsia="en-GB"/>
        </w:rPr>
      </w:pPr>
      <w:r>
        <w:t>27.22.4.5.2</w:t>
      </w:r>
      <w:r w:rsidRPr="00F416E0">
        <w:rPr>
          <w:rFonts w:ascii="Calibri" w:hAnsi="Calibri"/>
          <w:sz w:val="22"/>
          <w:szCs w:val="22"/>
          <w:lang w:eastAsia="en-GB"/>
        </w:rPr>
        <w:tab/>
      </w:r>
      <w:r>
        <w:t>Conformance requirement</w:t>
      </w:r>
      <w:r>
        <w:tab/>
      </w:r>
      <w:r>
        <w:fldChar w:fldCharType="begin" w:fldLock="1"/>
      </w:r>
      <w:r>
        <w:instrText xml:space="preserve"> PAGEREF _Toc51834036 \h </w:instrText>
      </w:r>
      <w:r>
        <w:fldChar w:fldCharType="separate"/>
      </w:r>
      <w:r>
        <w:t>154</w:t>
      </w:r>
      <w:r>
        <w:fldChar w:fldCharType="end"/>
      </w:r>
    </w:p>
    <w:p w:rsidR="006F0815" w:rsidRPr="00F416E0" w:rsidRDefault="006F0815">
      <w:pPr>
        <w:pStyle w:val="TOC5"/>
        <w:rPr>
          <w:rFonts w:ascii="Calibri" w:hAnsi="Calibri"/>
          <w:sz w:val="22"/>
          <w:szCs w:val="22"/>
          <w:lang w:eastAsia="en-GB"/>
        </w:rPr>
      </w:pPr>
      <w:r>
        <w:t>27.22.4.5.3</w:t>
      </w:r>
      <w:r w:rsidRPr="00F416E0">
        <w:rPr>
          <w:rFonts w:ascii="Calibri" w:hAnsi="Calibri"/>
          <w:sz w:val="22"/>
          <w:szCs w:val="22"/>
          <w:lang w:eastAsia="en-GB"/>
        </w:rPr>
        <w:tab/>
      </w:r>
      <w:r>
        <w:t>Test purpose</w:t>
      </w:r>
      <w:r>
        <w:tab/>
      </w:r>
      <w:r>
        <w:fldChar w:fldCharType="begin" w:fldLock="1"/>
      </w:r>
      <w:r>
        <w:instrText xml:space="preserve"> PAGEREF _Toc51834037 \h </w:instrText>
      </w:r>
      <w:r>
        <w:fldChar w:fldCharType="separate"/>
      </w:r>
      <w:r>
        <w:t>154</w:t>
      </w:r>
      <w:r>
        <w:fldChar w:fldCharType="end"/>
      </w:r>
    </w:p>
    <w:p w:rsidR="006F0815" w:rsidRPr="00F416E0" w:rsidRDefault="006F0815">
      <w:pPr>
        <w:pStyle w:val="TOC5"/>
        <w:rPr>
          <w:rFonts w:ascii="Calibri" w:hAnsi="Calibri"/>
          <w:sz w:val="22"/>
          <w:szCs w:val="22"/>
          <w:lang w:eastAsia="en-GB"/>
        </w:rPr>
      </w:pPr>
      <w:r>
        <w:t>27.22.4.5.4</w:t>
      </w:r>
      <w:r w:rsidRPr="00F416E0">
        <w:rPr>
          <w:rFonts w:ascii="Calibri" w:hAnsi="Calibri"/>
          <w:sz w:val="22"/>
          <w:szCs w:val="22"/>
          <w:lang w:eastAsia="en-GB"/>
        </w:rPr>
        <w:tab/>
      </w:r>
      <w:r>
        <w:t>Method of test</w:t>
      </w:r>
      <w:r>
        <w:tab/>
      </w:r>
      <w:r>
        <w:fldChar w:fldCharType="begin" w:fldLock="1"/>
      </w:r>
      <w:r>
        <w:instrText xml:space="preserve"> PAGEREF _Toc51834038 \h </w:instrText>
      </w:r>
      <w:r>
        <w:fldChar w:fldCharType="separate"/>
      </w:r>
      <w:r>
        <w:t>155</w:t>
      </w:r>
      <w:r>
        <w:fldChar w:fldCharType="end"/>
      </w:r>
    </w:p>
    <w:p w:rsidR="006F0815" w:rsidRPr="00F416E0" w:rsidRDefault="006F0815">
      <w:pPr>
        <w:pStyle w:val="TOC4"/>
        <w:rPr>
          <w:rFonts w:ascii="Calibri" w:hAnsi="Calibri"/>
          <w:sz w:val="22"/>
          <w:szCs w:val="22"/>
          <w:lang w:eastAsia="en-GB"/>
        </w:rPr>
      </w:pPr>
      <w:r>
        <w:t>27.22.4.6</w:t>
      </w:r>
      <w:r w:rsidRPr="00F416E0">
        <w:rPr>
          <w:rFonts w:ascii="Calibri" w:hAnsi="Calibri"/>
          <w:sz w:val="22"/>
          <w:szCs w:val="22"/>
          <w:lang w:eastAsia="en-GB"/>
        </w:rPr>
        <w:tab/>
      </w:r>
      <w:r>
        <w:t>POLL INTERVAL</w:t>
      </w:r>
      <w:r>
        <w:tab/>
      </w:r>
      <w:r>
        <w:fldChar w:fldCharType="begin" w:fldLock="1"/>
      </w:r>
      <w:r>
        <w:instrText xml:space="preserve"> PAGEREF _Toc51834039 \h </w:instrText>
      </w:r>
      <w:r>
        <w:fldChar w:fldCharType="separate"/>
      </w:r>
      <w:r>
        <w:t>167</w:t>
      </w:r>
      <w:r>
        <w:fldChar w:fldCharType="end"/>
      </w:r>
    </w:p>
    <w:p w:rsidR="006F0815" w:rsidRPr="00F416E0" w:rsidRDefault="006F0815">
      <w:pPr>
        <w:pStyle w:val="TOC5"/>
        <w:rPr>
          <w:rFonts w:ascii="Calibri" w:hAnsi="Calibri"/>
          <w:sz w:val="22"/>
          <w:szCs w:val="22"/>
          <w:lang w:eastAsia="en-GB"/>
        </w:rPr>
      </w:pPr>
      <w:r>
        <w:t>27.22.4.6.1</w:t>
      </w:r>
      <w:r w:rsidRPr="00F416E0">
        <w:rPr>
          <w:rFonts w:ascii="Calibri" w:hAnsi="Calibri"/>
          <w:sz w:val="22"/>
          <w:szCs w:val="22"/>
          <w:lang w:eastAsia="en-GB"/>
        </w:rPr>
        <w:tab/>
      </w:r>
      <w:r>
        <w:t>Definition and applicability</w:t>
      </w:r>
      <w:r>
        <w:tab/>
      </w:r>
      <w:r>
        <w:fldChar w:fldCharType="begin" w:fldLock="1"/>
      </w:r>
      <w:r>
        <w:instrText xml:space="preserve"> PAGEREF _Toc51834040 \h </w:instrText>
      </w:r>
      <w:r>
        <w:fldChar w:fldCharType="separate"/>
      </w:r>
      <w:r>
        <w:t>167</w:t>
      </w:r>
      <w:r>
        <w:fldChar w:fldCharType="end"/>
      </w:r>
    </w:p>
    <w:p w:rsidR="006F0815" w:rsidRPr="00F416E0" w:rsidRDefault="006F0815">
      <w:pPr>
        <w:pStyle w:val="TOC5"/>
        <w:rPr>
          <w:rFonts w:ascii="Calibri" w:hAnsi="Calibri"/>
          <w:sz w:val="22"/>
          <w:szCs w:val="22"/>
          <w:lang w:eastAsia="en-GB"/>
        </w:rPr>
      </w:pPr>
      <w:r>
        <w:t>27.22.4.6.2</w:t>
      </w:r>
      <w:r w:rsidRPr="00F416E0">
        <w:rPr>
          <w:rFonts w:ascii="Calibri" w:hAnsi="Calibri"/>
          <w:sz w:val="22"/>
          <w:szCs w:val="22"/>
          <w:lang w:eastAsia="en-GB"/>
        </w:rPr>
        <w:tab/>
      </w:r>
      <w:r>
        <w:t>Conformance requirement</w:t>
      </w:r>
      <w:r>
        <w:tab/>
      </w:r>
      <w:r>
        <w:fldChar w:fldCharType="begin" w:fldLock="1"/>
      </w:r>
      <w:r>
        <w:instrText xml:space="preserve"> PAGEREF _Toc51834041 \h </w:instrText>
      </w:r>
      <w:r>
        <w:fldChar w:fldCharType="separate"/>
      </w:r>
      <w:r>
        <w:t>167</w:t>
      </w:r>
      <w:r>
        <w:fldChar w:fldCharType="end"/>
      </w:r>
    </w:p>
    <w:p w:rsidR="006F0815" w:rsidRPr="00F416E0" w:rsidRDefault="006F0815">
      <w:pPr>
        <w:pStyle w:val="TOC5"/>
        <w:rPr>
          <w:rFonts w:ascii="Calibri" w:hAnsi="Calibri"/>
          <w:sz w:val="22"/>
          <w:szCs w:val="22"/>
          <w:lang w:eastAsia="en-GB"/>
        </w:rPr>
      </w:pPr>
      <w:r>
        <w:t>27.22.4.6.3</w:t>
      </w:r>
      <w:r w:rsidRPr="00F416E0">
        <w:rPr>
          <w:rFonts w:ascii="Calibri" w:hAnsi="Calibri"/>
          <w:sz w:val="22"/>
          <w:szCs w:val="22"/>
          <w:lang w:eastAsia="en-GB"/>
        </w:rPr>
        <w:tab/>
      </w:r>
      <w:r>
        <w:t>Test purpose</w:t>
      </w:r>
      <w:r>
        <w:tab/>
      </w:r>
      <w:r>
        <w:fldChar w:fldCharType="begin" w:fldLock="1"/>
      </w:r>
      <w:r>
        <w:instrText xml:space="preserve"> PAGEREF _Toc51834042 \h </w:instrText>
      </w:r>
      <w:r>
        <w:fldChar w:fldCharType="separate"/>
      </w:r>
      <w:r>
        <w:t>167</w:t>
      </w:r>
      <w:r>
        <w:fldChar w:fldCharType="end"/>
      </w:r>
    </w:p>
    <w:p w:rsidR="006F0815" w:rsidRPr="00F416E0" w:rsidRDefault="006F0815">
      <w:pPr>
        <w:pStyle w:val="TOC5"/>
        <w:rPr>
          <w:rFonts w:ascii="Calibri" w:hAnsi="Calibri"/>
          <w:sz w:val="22"/>
          <w:szCs w:val="22"/>
          <w:lang w:eastAsia="en-GB"/>
        </w:rPr>
      </w:pPr>
      <w:r>
        <w:t>27.22.4.6.4</w:t>
      </w:r>
      <w:r w:rsidRPr="00F416E0">
        <w:rPr>
          <w:rFonts w:ascii="Calibri" w:hAnsi="Calibri"/>
          <w:sz w:val="22"/>
          <w:szCs w:val="22"/>
          <w:lang w:eastAsia="en-GB"/>
        </w:rPr>
        <w:tab/>
      </w:r>
      <w:r>
        <w:t>Method of test</w:t>
      </w:r>
      <w:r>
        <w:tab/>
      </w:r>
      <w:r>
        <w:fldChar w:fldCharType="begin" w:fldLock="1"/>
      </w:r>
      <w:r>
        <w:instrText xml:space="preserve"> PAGEREF _Toc51834043 \h </w:instrText>
      </w:r>
      <w:r>
        <w:fldChar w:fldCharType="separate"/>
      </w:r>
      <w:r>
        <w:t>167</w:t>
      </w:r>
      <w:r>
        <w:fldChar w:fldCharType="end"/>
      </w:r>
    </w:p>
    <w:p w:rsidR="006F0815" w:rsidRPr="00F416E0" w:rsidRDefault="006F0815">
      <w:pPr>
        <w:pStyle w:val="TOC5"/>
        <w:rPr>
          <w:rFonts w:ascii="Calibri" w:hAnsi="Calibri"/>
          <w:sz w:val="22"/>
          <w:szCs w:val="22"/>
          <w:lang w:eastAsia="en-GB"/>
        </w:rPr>
      </w:pPr>
      <w:r>
        <w:t>27.22.4.6.5</w:t>
      </w:r>
      <w:r w:rsidRPr="00F416E0">
        <w:rPr>
          <w:rFonts w:ascii="Calibri" w:hAnsi="Calibri"/>
          <w:sz w:val="22"/>
          <w:szCs w:val="22"/>
          <w:lang w:eastAsia="en-GB"/>
        </w:rPr>
        <w:tab/>
      </w:r>
      <w:r>
        <w:t>Test requirement</w:t>
      </w:r>
      <w:r>
        <w:tab/>
      </w:r>
      <w:r>
        <w:fldChar w:fldCharType="begin" w:fldLock="1"/>
      </w:r>
      <w:r>
        <w:instrText xml:space="preserve"> PAGEREF _Toc51834044 \h </w:instrText>
      </w:r>
      <w:r>
        <w:fldChar w:fldCharType="separate"/>
      </w:r>
      <w:r>
        <w:t>168</w:t>
      </w:r>
      <w:r>
        <w:fldChar w:fldCharType="end"/>
      </w:r>
    </w:p>
    <w:p w:rsidR="006F0815" w:rsidRPr="00F416E0" w:rsidRDefault="006F0815">
      <w:pPr>
        <w:pStyle w:val="TOC4"/>
        <w:rPr>
          <w:rFonts w:ascii="Calibri" w:hAnsi="Calibri"/>
          <w:sz w:val="22"/>
          <w:szCs w:val="22"/>
          <w:lang w:eastAsia="en-GB"/>
        </w:rPr>
      </w:pPr>
      <w:r>
        <w:t>27.22.4.7</w:t>
      </w:r>
      <w:r w:rsidRPr="00F416E0">
        <w:rPr>
          <w:rFonts w:ascii="Calibri" w:hAnsi="Calibri"/>
          <w:sz w:val="22"/>
          <w:szCs w:val="22"/>
          <w:lang w:eastAsia="en-GB"/>
        </w:rPr>
        <w:tab/>
      </w:r>
      <w:r>
        <w:t>REFRESH</w:t>
      </w:r>
      <w:r>
        <w:tab/>
      </w:r>
      <w:r>
        <w:fldChar w:fldCharType="begin" w:fldLock="1"/>
      </w:r>
      <w:r>
        <w:instrText xml:space="preserve"> PAGEREF _Toc51834045 \h </w:instrText>
      </w:r>
      <w:r>
        <w:fldChar w:fldCharType="separate"/>
      </w:r>
      <w:r>
        <w:t>168</w:t>
      </w:r>
      <w:r>
        <w:fldChar w:fldCharType="end"/>
      </w:r>
    </w:p>
    <w:p w:rsidR="006F0815" w:rsidRPr="00F416E0" w:rsidRDefault="006F0815">
      <w:pPr>
        <w:pStyle w:val="TOC5"/>
        <w:rPr>
          <w:rFonts w:ascii="Calibri" w:hAnsi="Calibri"/>
          <w:sz w:val="22"/>
          <w:szCs w:val="22"/>
          <w:lang w:eastAsia="en-GB"/>
        </w:rPr>
      </w:pPr>
      <w:r>
        <w:t>27.22.4.7.1</w:t>
      </w:r>
      <w:r w:rsidRPr="00F416E0">
        <w:rPr>
          <w:rFonts w:ascii="Calibri" w:hAnsi="Calibri"/>
          <w:sz w:val="22"/>
          <w:szCs w:val="22"/>
          <w:lang w:eastAsia="en-GB"/>
        </w:rPr>
        <w:tab/>
      </w:r>
      <w:r>
        <w:t>REFRESH (normal)</w:t>
      </w:r>
      <w:r>
        <w:tab/>
      </w:r>
      <w:r>
        <w:fldChar w:fldCharType="begin" w:fldLock="1"/>
      </w:r>
      <w:r>
        <w:instrText xml:space="preserve"> PAGEREF _Toc51834046 \h </w:instrText>
      </w:r>
      <w:r>
        <w:fldChar w:fldCharType="separate"/>
      </w:r>
      <w:r>
        <w:t>168</w:t>
      </w:r>
      <w:r>
        <w:fldChar w:fldCharType="end"/>
      </w:r>
    </w:p>
    <w:p w:rsidR="006F0815" w:rsidRPr="00F416E0" w:rsidRDefault="006F0815">
      <w:pPr>
        <w:pStyle w:val="TOC5"/>
        <w:rPr>
          <w:rFonts w:ascii="Calibri" w:hAnsi="Calibri"/>
          <w:sz w:val="22"/>
          <w:szCs w:val="22"/>
          <w:lang w:eastAsia="en-GB"/>
        </w:rPr>
      </w:pPr>
      <w:r>
        <w:t>27.22.4.7.2</w:t>
      </w:r>
      <w:r w:rsidRPr="00F416E0">
        <w:rPr>
          <w:rFonts w:ascii="Calibri" w:hAnsi="Calibri"/>
          <w:sz w:val="22"/>
          <w:szCs w:val="22"/>
          <w:lang w:eastAsia="en-GB"/>
        </w:rPr>
        <w:tab/>
      </w:r>
      <w:r>
        <w:t>REFRESH (IMSI changing procedure)</w:t>
      </w:r>
      <w:r>
        <w:tab/>
      </w:r>
      <w:r>
        <w:fldChar w:fldCharType="begin" w:fldLock="1"/>
      </w:r>
      <w:r>
        <w:instrText xml:space="preserve"> PAGEREF _Toc51834047 \h </w:instrText>
      </w:r>
      <w:r>
        <w:fldChar w:fldCharType="separate"/>
      </w:r>
      <w:r>
        <w:t>176</w:t>
      </w:r>
      <w:r>
        <w:fldChar w:fldCharType="end"/>
      </w:r>
    </w:p>
    <w:p w:rsidR="006F0815" w:rsidRPr="00F416E0" w:rsidRDefault="006F0815">
      <w:pPr>
        <w:pStyle w:val="TOC4"/>
        <w:rPr>
          <w:rFonts w:ascii="Calibri" w:hAnsi="Calibri"/>
          <w:sz w:val="22"/>
          <w:szCs w:val="22"/>
          <w:lang w:eastAsia="en-GB"/>
        </w:rPr>
      </w:pPr>
      <w:r>
        <w:t>27.22.4.8</w:t>
      </w:r>
      <w:r w:rsidRPr="00F416E0">
        <w:rPr>
          <w:rFonts w:ascii="Calibri" w:hAnsi="Calibri"/>
          <w:sz w:val="22"/>
          <w:szCs w:val="22"/>
          <w:lang w:eastAsia="en-GB"/>
        </w:rPr>
        <w:tab/>
      </w:r>
      <w:r>
        <w:t>SET UP MENU and ENVELOPE MENU SELECTION</w:t>
      </w:r>
      <w:r>
        <w:tab/>
      </w:r>
      <w:r>
        <w:fldChar w:fldCharType="begin" w:fldLock="1"/>
      </w:r>
      <w:r>
        <w:instrText xml:space="preserve"> PAGEREF _Toc51834048 \h </w:instrText>
      </w:r>
      <w:r>
        <w:fldChar w:fldCharType="separate"/>
      </w:r>
      <w:r>
        <w:t>180</w:t>
      </w:r>
      <w:r>
        <w:fldChar w:fldCharType="end"/>
      </w:r>
    </w:p>
    <w:p w:rsidR="006F0815" w:rsidRPr="00F416E0" w:rsidRDefault="006F0815">
      <w:pPr>
        <w:pStyle w:val="TOC5"/>
        <w:rPr>
          <w:rFonts w:ascii="Calibri" w:hAnsi="Calibri"/>
          <w:sz w:val="22"/>
          <w:szCs w:val="22"/>
          <w:lang w:eastAsia="en-GB"/>
        </w:rPr>
      </w:pPr>
      <w:r>
        <w:t>27.22.4.8.1</w:t>
      </w:r>
      <w:r w:rsidRPr="00F416E0">
        <w:rPr>
          <w:rFonts w:ascii="Calibri" w:hAnsi="Calibri"/>
          <w:sz w:val="22"/>
          <w:szCs w:val="22"/>
          <w:lang w:eastAsia="en-GB"/>
        </w:rPr>
        <w:tab/>
      </w:r>
      <w:r>
        <w:t>SET UP MENU (normal) and ENVELOPE MENU SELECTION</w:t>
      </w:r>
      <w:r>
        <w:tab/>
      </w:r>
      <w:r>
        <w:fldChar w:fldCharType="begin" w:fldLock="1"/>
      </w:r>
      <w:r>
        <w:instrText xml:space="preserve"> PAGEREF _Toc51834049 \h </w:instrText>
      </w:r>
      <w:r>
        <w:fldChar w:fldCharType="separate"/>
      </w:r>
      <w:r>
        <w:t>180</w:t>
      </w:r>
      <w:r>
        <w:fldChar w:fldCharType="end"/>
      </w:r>
    </w:p>
    <w:p w:rsidR="006F0815" w:rsidRPr="00F416E0" w:rsidRDefault="006F0815">
      <w:pPr>
        <w:pStyle w:val="TOC5"/>
        <w:rPr>
          <w:rFonts w:ascii="Calibri" w:hAnsi="Calibri"/>
          <w:sz w:val="22"/>
          <w:szCs w:val="22"/>
          <w:lang w:eastAsia="en-GB"/>
        </w:rPr>
      </w:pPr>
      <w:r>
        <w:t>27.22.4.8.2</w:t>
      </w:r>
      <w:r w:rsidRPr="00F416E0">
        <w:rPr>
          <w:rFonts w:ascii="Calibri" w:hAnsi="Calibri"/>
          <w:sz w:val="22"/>
          <w:szCs w:val="22"/>
          <w:lang w:eastAsia="en-GB"/>
        </w:rPr>
        <w:tab/>
      </w:r>
      <w:r>
        <w:t>SET UP MENU (help request support) and ENVELOPE MENU SELECTION</w:t>
      </w:r>
      <w:r>
        <w:tab/>
      </w:r>
      <w:r>
        <w:fldChar w:fldCharType="begin" w:fldLock="1"/>
      </w:r>
      <w:r>
        <w:instrText xml:space="preserve"> PAGEREF _Toc51834050 \h </w:instrText>
      </w:r>
      <w:r>
        <w:fldChar w:fldCharType="separate"/>
      </w:r>
      <w:r>
        <w:t>191</w:t>
      </w:r>
      <w:r>
        <w:fldChar w:fldCharType="end"/>
      </w:r>
    </w:p>
    <w:p w:rsidR="006F0815" w:rsidRPr="00F416E0" w:rsidRDefault="006F0815">
      <w:pPr>
        <w:pStyle w:val="TOC5"/>
        <w:rPr>
          <w:rFonts w:ascii="Calibri" w:hAnsi="Calibri"/>
          <w:sz w:val="22"/>
          <w:szCs w:val="22"/>
          <w:lang w:eastAsia="en-GB"/>
        </w:rPr>
      </w:pPr>
      <w:r>
        <w:t>27.22.4.8.3</w:t>
      </w:r>
      <w:r w:rsidRPr="00F416E0">
        <w:rPr>
          <w:rFonts w:ascii="Calibri" w:hAnsi="Calibri"/>
          <w:sz w:val="22"/>
          <w:szCs w:val="22"/>
          <w:lang w:eastAsia="en-GB"/>
        </w:rPr>
        <w:tab/>
      </w:r>
      <w:r>
        <w:t>SET UP MENU (next action support) and ENVELOPE MENU SELECTION</w:t>
      </w:r>
      <w:r>
        <w:tab/>
      </w:r>
      <w:r>
        <w:fldChar w:fldCharType="begin" w:fldLock="1"/>
      </w:r>
      <w:r>
        <w:instrText xml:space="preserve"> PAGEREF _Toc51834051 \h </w:instrText>
      </w:r>
      <w:r>
        <w:fldChar w:fldCharType="separate"/>
      </w:r>
      <w:r>
        <w:t>193</w:t>
      </w:r>
      <w:r>
        <w:fldChar w:fldCharType="end"/>
      </w:r>
    </w:p>
    <w:p w:rsidR="006F0815" w:rsidRPr="00F416E0" w:rsidRDefault="006F0815">
      <w:pPr>
        <w:pStyle w:val="TOC5"/>
        <w:rPr>
          <w:rFonts w:ascii="Calibri" w:hAnsi="Calibri"/>
          <w:sz w:val="22"/>
          <w:szCs w:val="22"/>
          <w:lang w:eastAsia="en-GB"/>
        </w:rPr>
      </w:pPr>
      <w:r>
        <w:t>27.22.4.8.4</w:t>
      </w:r>
      <w:r w:rsidRPr="00F416E0">
        <w:rPr>
          <w:rFonts w:ascii="Calibri" w:hAnsi="Calibri"/>
          <w:sz w:val="22"/>
          <w:szCs w:val="22"/>
          <w:lang w:eastAsia="en-GB"/>
        </w:rPr>
        <w:tab/>
      </w:r>
      <w:r>
        <w:t>SET UP MENU (display of icons) and ENVELOPE MENU SELECTION</w:t>
      </w:r>
      <w:r>
        <w:tab/>
      </w:r>
      <w:r>
        <w:fldChar w:fldCharType="begin" w:fldLock="1"/>
      </w:r>
      <w:r>
        <w:instrText xml:space="preserve"> PAGEREF _Toc51834052 \h </w:instrText>
      </w:r>
      <w:r>
        <w:fldChar w:fldCharType="separate"/>
      </w:r>
      <w:r>
        <w:t>196</w:t>
      </w:r>
      <w:r>
        <w:fldChar w:fldCharType="end"/>
      </w:r>
    </w:p>
    <w:p w:rsidR="006F0815" w:rsidRPr="00F416E0" w:rsidRDefault="006F0815">
      <w:pPr>
        <w:pStyle w:val="TOC5"/>
        <w:rPr>
          <w:rFonts w:ascii="Calibri" w:hAnsi="Calibri"/>
          <w:sz w:val="22"/>
          <w:szCs w:val="22"/>
          <w:lang w:eastAsia="en-GB"/>
        </w:rPr>
      </w:pPr>
      <w:r>
        <w:t>27.22.4.8.5</w:t>
      </w:r>
      <w:r w:rsidRPr="00F416E0">
        <w:rPr>
          <w:rFonts w:ascii="Calibri" w:hAnsi="Calibri"/>
          <w:sz w:val="22"/>
          <w:szCs w:val="22"/>
          <w:lang w:eastAsia="en-GB"/>
        </w:rPr>
        <w:tab/>
      </w:r>
      <w:r>
        <w:t>SET UP MENU (soft keys support) and ENVELOPE MENU SELECTION</w:t>
      </w:r>
      <w:r>
        <w:tab/>
      </w:r>
      <w:r>
        <w:fldChar w:fldCharType="begin" w:fldLock="1"/>
      </w:r>
      <w:r>
        <w:instrText xml:space="preserve"> PAGEREF _Toc51834053 \h </w:instrText>
      </w:r>
      <w:r>
        <w:fldChar w:fldCharType="separate"/>
      </w:r>
      <w:r>
        <w:t>201</w:t>
      </w:r>
      <w:r>
        <w:fldChar w:fldCharType="end"/>
      </w:r>
    </w:p>
    <w:p w:rsidR="006F0815" w:rsidRPr="00F416E0" w:rsidRDefault="006F0815">
      <w:pPr>
        <w:pStyle w:val="TOC4"/>
        <w:rPr>
          <w:rFonts w:ascii="Calibri" w:hAnsi="Calibri"/>
          <w:sz w:val="22"/>
          <w:szCs w:val="22"/>
          <w:lang w:eastAsia="en-GB"/>
        </w:rPr>
      </w:pPr>
      <w:r>
        <w:t>27.22.4.9</w:t>
      </w:r>
      <w:r w:rsidRPr="00F416E0">
        <w:rPr>
          <w:rFonts w:ascii="Calibri" w:hAnsi="Calibri"/>
          <w:sz w:val="22"/>
          <w:szCs w:val="22"/>
          <w:lang w:eastAsia="en-GB"/>
        </w:rPr>
        <w:tab/>
      </w:r>
      <w:r>
        <w:t>SELECT ITEM</w:t>
      </w:r>
      <w:r>
        <w:tab/>
      </w:r>
      <w:r>
        <w:fldChar w:fldCharType="begin" w:fldLock="1"/>
      </w:r>
      <w:r>
        <w:instrText xml:space="preserve"> PAGEREF _Toc51834054 \h </w:instrText>
      </w:r>
      <w:r>
        <w:fldChar w:fldCharType="separate"/>
      </w:r>
      <w:r>
        <w:t>203</w:t>
      </w:r>
      <w:r>
        <w:fldChar w:fldCharType="end"/>
      </w:r>
    </w:p>
    <w:p w:rsidR="006F0815" w:rsidRPr="00F416E0" w:rsidRDefault="006F0815">
      <w:pPr>
        <w:pStyle w:val="TOC5"/>
        <w:rPr>
          <w:rFonts w:ascii="Calibri" w:hAnsi="Calibri"/>
          <w:sz w:val="22"/>
          <w:szCs w:val="22"/>
          <w:lang w:eastAsia="en-GB"/>
        </w:rPr>
      </w:pPr>
      <w:r>
        <w:t>27.22.4.9.1</w:t>
      </w:r>
      <w:r w:rsidRPr="00F416E0">
        <w:rPr>
          <w:rFonts w:ascii="Calibri" w:hAnsi="Calibri"/>
          <w:sz w:val="22"/>
          <w:szCs w:val="22"/>
          <w:lang w:eastAsia="en-GB"/>
        </w:rPr>
        <w:tab/>
      </w:r>
      <w:r>
        <w:t>SELECT ITEM (mandatory features for ME supporting SELECT ITEM)</w:t>
      </w:r>
      <w:r>
        <w:tab/>
      </w:r>
      <w:r>
        <w:fldChar w:fldCharType="begin" w:fldLock="1"/>
      </w:r>
      <w:r>
        <w:instrText xml:space="preserve"> PAGEREF _Toc51834055 \h </w:instrText>
      </w:r>
      <w:r>
        <w:fldChar w:fldCharType="separate"/>
      </w:r>
      <w:r>
        <w:t>203</w:t>
      </w:r>
      <w:r>
        <w:fldChar w:fldCharType="end"/>
      </w:r>
    </w:p>
    <w:p w:rsidR="006F0815" w:rsidRPr="00F416E0" w:rsidRDefault="006F0815">
      <w:pPr>
        <w:pStyle w:val="TOC5"/>
        <w:rPr>
          <w:rFonts w:ascii="Calibri" w:hAnsi="Calibri"/>
          <w:sz w:val="22"/>
          <w:szCs w:val="22"/>
          <w:lang w:eastAsia="en-GB"/>
        </w:rPr>
      </w:pPr>
      <w:r>
        <w:t>27.22.4.9.2</w:t>
      </w:r>
      <w:r w:rsidRPr="00F416E0">
        <w:rPr>
          <w:rFonts w:ascii="Calibri" w:hAnsi="Calibri"/>
          <w:sz w:val="22"/>
          <w:szCs w:val="22"/>
          <w:lang w:eastAsia="en-GB"/>
        </w:rPr>
        <w:tab/>
      </w:r>
      <w:r>
        <w:t>SELECT ITEM (next action support)</w:t>
      </w:r>
      <w:r>
        <w:tab/>
      </w:r>
      <w:r>
        <w:fldChar w:fldCharType="begin" w:fldLock="1"/>
      </w:r>
      <w:r>
        <w:instrText xml:space="preserve"> PAGEREF _Toc51834056 \h </w:instrText>
      </w:r>
      <w:r>
        <w:fldChar w:fldCharType="separate"/>
      </w:r>
      <w:r>
        <w:t>216</w:t>
      </w:r>
      <w:r>
        <w:fldChar w:fldCharType="end"/>
      </w:r>
    </w:p>
    <w:p w:rsidR="006F0815" w:rsidRPr="00F416E0" w:rsidRDefault="006F0815">
      <w:pPr>
        <w:pStyle w:val="TOC5"/>
        <w:rPr>
          <w:rFonts w:ascii="Calibri" w:hAnsi="Calibri"/>
          <w:sz w:val="22"/>
          <w:szCs w:val="22"/>
          <w:lang w:eastAsia="en-GB"/>
        </w:rPr>
      </w:pPr>
      <w:r>
        <w:t>27.22.4.9.3</w:t>
      </w:r>
      <w:r w:rsidRPr="00F416E0">
        <w:rPr>
          <w:rFonts w:ascii="Calibri" w:hAnsi="Calibri"/>
          <w:sz w:val="22"/>
          <w:szCs w:val="22"/>
          <w:lang w:eastAsia="en-GB"/>
        </w:rPr>
        <w:tab/>
      </w:r>
      <w:r>
        <w:t>SELECT ITEM (default item support)</w:t>
      </w:r>
      <w:r>
        <w:tab/>
      </w:r>
      <w:r>
        <w:fldChar w:fldCharType="begin" w:fldLock="1"/>
      </w:r>
      <w:r>
        <w:instrText xml:space="preserve"> PAGEREF _Toc51834057 \h </w:instrText>
      </w:r>
      <w:r>
        <w:fldChar w:fldCharType="separate"/>
      </w:r>
      <w:r>
        <w:t>217</w:t>
      </w:r>
      <w:r>
        <w:fldChar w:fldCharType="end"/>
      </w:r>
    </w:p>
    <w:p w:rsidR="006F0815" w:rsidRPr="00F416E0" w:rsidRDefault="006F0815">
      <w:pPr>
        <w:pStyle w:val="TOC5"/>
        <w:rPr>
          <w:rFonts w:ascii="Calibri" w:hAnsi="Calibri"/>
          <w:sz w:val="22"/>
          <w:szCs w:val="22"/>
          <w:lang w:eastAsia="en-GB"/>
        </w:rPr>
      </w:pPr>
      <w:r>
        <w:t>27.22.4.9.4</w:t>
      </w:r>
      <w:r w:rsidRPr="00F416E0">
        <w:rPr>
          <w:rFonts w:ascii="Calibri" w:hAnsi="Calibri"/>
          <w:sz w:val="22"/>
          <w:szCs w:val="22"/>
          <w:lang w:eastAsia="en-GB"/>
        </w:rPr>
        <w:tab/>
      </w:r>
      <w:r>
        <w:t>SELECT ITEM (help request support)</w:t>
      </w:r>
      <w:r>
        <w:tab/>
      </w:r>
      <w:r>
        <w:fldChar w:fldCharType="begin" w:fldLock="1"/>
      </w:r>
      <w:r>
        <w:instrText xml:space="preserve"> PAGEREF _Toc51834058 \h </w:instrText>
      </w:r>
      <w:r>
        <w:fldChar w:fldCharType="separate"/>
      </w:r>
      <w:r>
        <w:t>219</w:t>
      </w:r>
      <w:r>
        <w:fldChar w:fldCharType="end"/>
      </w:r>
    </w:p>
    <w:p w:rsidR="006F0815" w:rsidRPr="00F416E0" w:rsidRDefault="006F0815">
      <w:pPr>
        <w:pStyle w:val="TOC5"/>
        <w:rPr>
          <w:rFonts w:ascii="Calibri" w:hAnsi="Calibri"/>
          <w:sz w:val="22"/>
          <w:szCs w:val="22"/>
          <w:lang w:eastAsia="en-GB"/>
        </w:rPr>
      </w:pPr>
      <w:r>
        <w:t>27.22.4.9.5</w:t>
      </w:r>
      <w:r w:rsidRPr="00F416E0">
        <w:rPr>
          <w:rFonts w:ascii="Calibri" w:hAnsi="Calibri"/>
          <w:sz w:val="22"/>
          <w:szCs w:val="22"/>
          <w:lang w:eastAsia="en-GB"/>
        </w:rPr>
        <w:tab/>
      </w:r>
      <w:r>
        <w:t>SELECT ITEM (icons support)</w:t>
      </w:r>
      <w:r>
        <w:tab/>
      </w:r>
      <w:r>
        <w:fldChar w:fldCharType="begin" w:fldLock="1"/>
      </w:r>
      <w:r>
        <w:instrText xml:space="preserve"> PAGEREF _Toc51834059 \h </w:instrText>
      </w:r>
      <w:r>
        <w:fldChar w:fldCharType="separate"/>
      </w:r>
      <w:r>
        <w:t>220</w:t>
      </w:r>
      <w:r>
        <w:fldChar w:fldCharType="end"/>
      </w:r>
    </w:p>
    <w:p w:rsidR="006F0815" w:rsidRPr="00F416E0" w:rsidRDefault="006F0815">
      <w:pPr>
        <w:pStyle w:val="TOC5"/>
        <w:rPr>
          <w:rFonts w:ascii="Calibri" w:hAnsi="Calibri"/>
          <w:sz w:val="22"/>
          <w:szCs w:val="22"/>
          <w:lang w:eastAsia="en-GB"/>
        </w:rPr>
      </w:pPr>
      <w:r>
        <w:t>27.22.4.9.6</w:t>
      </w:r>
      <w:r w:rsidRPr="00F416E0">
        <w:rPr>
          <w:rFonts w:ascii="Calibri" w:hAnsi="Calibri"/>
          <w:sz w:val="22"/>
          <w:szCs w:val="22"/>
          <w:lang w:eastAsia="en-GB"/>
        </w:rPr>
        <w:tab/>
      </w:r>
      <w:r>
        <w:t>SELECT ITEM (presentation style)</w:t>
      </w:r>
      <w:r>
        <w:tab/>
      </w:r>
      <w:r>
        <w:fldChar w:fldCharType="begin" w:fldLock="1"/>
      </w:r>
      <w:r>
        <w:instrText xml:space="preserve"> PAGEREF _Toc51834060 \h </w:instrText>
      </w:r>
      <w:r>
        <w:fldChar w:fldCharType="separate"/>
      </w:r>
      <w:r>
        <w:t>225</w:t>
      </w:r>
      <w:r>
        <w:fldChar w:fldCharType="end"/>
      </w:r>
    </w:p>
    <w:p w:rsidR="006F0815" w:rsidRPr="00F416E0" w:rsidRDefault="006F0815">
      <w:pPr>
        <w:pStyle w:val="TOC5"/>
        <w:rPr>
          <w:rFonts w:ascii="Calibri" w:hAnsi="Calibri"/>
          <w:sz w:val="22"/>
          <w:szCs w:val="22"/>
          <w:lang w:eastAsia="en-GB"/>
        </w:rPr>
      </w:pPr>
      <w:r>
        <w:t>27.22.4.9.7</w:t>
      </w:r>
      <w:r w:rsidRPr="00F416E0">
        <w:rPr>
          <w:rFonts w:ascii="Calibri" w:hAnsi="Calibri"/>
          <w:sz w:val="22"/>
          <w:szCs w:val="22"/>
          <w:lang w:eastAsia="en-GB"/>
        </w:rPr>
        <w:tab/>
      </w:r>
      <w:r>
        <w:t>SELECT ITEM (soft keys support)</w:t>
      </w:r>
      <w:r>
        <w:tab/>
      </w:r>
      <w:r>
        <w:fldChar w:fldCharType="begin" w:fldLock="1"/>
      </w:r>
      <w:r>
        <w:instrText xml:space="preserve"> PAGEREF _Toc51834061 \h </w:instrText>
      </w:r>
      <w:r>
        <w:fldChar w:fldCharType="separate"/>
      </w:r>
      <w:r>
        <w:t>227</w:t>
      </w:r>
      <w:r>
        <w:fldChar w:fldCharType="end"/>
      </w:r>
    </w:p>
    <w:p w:rsidR="006F0815" w:rsidRPr="00F416E0" w:rsidRDefault="006F0815">
      <w:pPr>
        <w:pStyle w:val="TOC5"/>
        <w:rPr>
          <w:rFonts w:ascii="Calibri" w:hAnsi="Calibri"/>
          <w:sz w:val="22"/>
          <w:szCs w:val="22"/>
          <w:lang w:eastAsia="en-GB"/>
        </w:rPr>
      </w:pPr>
      <w:r>
        <w:t>27.22.4.9.8</w:t>
      </w:r>
      <w:r w:rsidRPr="00F416E0">
        <w:rPr>
          <w:rFonts w:ascii="Calibri" w:hAnsi="Calibri"/>
          <w:sz w:val="22"/>
          <w:szCs w:val="22"/>
          <w:lang w:eastAsia="en-GB"/>
        </w:rPr>
        <w:tab/>
      </w:r>
      <w:r>
        <w:t>SELECT ITEM (Support of "No response from user")</w:t>
      </w:r>
      <w:r>
        <w:tab/>
      </w:r>
      <w:r>
        <w:fldChar w:fldCharType="begin" w:fldLock="1"/>
      </w:r>
      <w:r>
        <w:instrText xml:space="preserve"> PAGEREF _Toc51834062 \h </w:instrText>
      </w:r>
      <w:r>
        <w:fldChar w:fldCharType="separate"/>
      </w:r>
      <w:r>
        <w:t>229</w:t>
      </w:r>
      <w:r>
        <w:fldChar w:fldCharType="end"/>
      </w:r>
    </w:p>
    <w:p w:rsidR="006F0815" w:rsidRPr="00F416E0" w:rsidRDefault="006F0815">
      <w:pPr>
        <w:pStyle w:val="TOC4"/>
        <w:rPr>
          <w:rFonts w:ascii="Calibri" w:hAnsi="Calibri"/>
          <w:sz w:val="22"/>
          <w:szCs w:val="22"/>
          <w:lang w:eastAsia="en-GB"/>
        </w:rPr>
      </w:pPr>
      <w:r>
        <w:t>27.22.4.10</w:t>
      </w:r>
      <w:r w:rsidRPr="00F416E0">
        <w:rPr>
          <w:rFonts w:ascii="Calibri" w:hAnsi="Calibri"/>
          <w:sz w:val="22"/>
          <w:szCs w:val="22"/>
          <w:lang w:eastAsia="en-GB"/>
        </w:rPr>
        <w:tab/>
      </w:r>
      <w:r>
        <w:t>SEND SHORT MESSAGE</w:t>
      </w:r>
      <w:r>
        <w:tab/>
      </w:r>
      <w:r>
        <w:fldChar w:fldCharType="begin" w:fldLock="1"/>
      </w:r>
      <w:r>
        <w:instrText xml:space="preserve"> PAGEREF _Toc51834063 \h </w:instrText>
      </w:r>
      <w:r>
        <w:fldChar w:fldCharType="separate"/>
      </w:r>
      <w:r>
        <w:t>230</w:t>
      </w:r>
      <w:r>
        <w:fldChar w:fldCharType="end"/>
      </w:r>
    </w:p>
    <w:p w:rsidR="006F0815" w:rsidRPr="00F416E0" w:rsidRDefault="006F0815">
      <w:pPr>
        <w:pStyle w:val="TOC5"/>
        <w:rPr>
          <w:rFonts w:ascii="Calibri" w:hAnsi="Calibri"/>
          <w:sz w:val="22"/>
          <w:szCs w:val="22"/>
          <w:lang w:eastAsia="en-GB"/>
        </w:rPr>
      </w:pPr>
      <w:r>
        <w:t>27.22.4.10.1</w:t>
      </w:r>
      <w:r w:rsidRPr="00F416E0">
        <w:rPr>
          <w:rFonts w:ascii="Calibri" w:hAnsi="Calibri"/>
          <w:sz w:val="22"/>
          <w:szCs w:val="22"/>
          <w:lang w:eastAsia="en-GB"/>
        </w:rPr>
        <w:tab/>
      </w:r>
      <w:r>
        <w:t>SEND SHORT MESSAGE (normal)</w:t>
      </w:r>
      <w:r>
        <w:tab/>
      </w:r>
      <w:r>
        <w:fldChar w:fldCharType="begin" w:fldLock="1"/>
      </w:r>
      <w:r>
        <w:instrText xml:space="preserve"> PAGEREF _Toc51834064 \h </w:instrText>
      </w:r>
      <w:r>
        <w:fldChar w:fldCharType="separate"/>
      </w:r>
      <w:r>
        <w:t>230</w:t>
      </w:r>
      <w:r>
        <w:fldChar w:fldCharType="end"/>
      </w:r>
    </w:p>
    <w:p w:rsidR="006F0815" w:rsidRPr="00F416E0" w:rsidRDefault="006F0815">
      <w:pPr>
        <w:pStyle w:val="TOC5"/>
        <w:rPr>
          <w:rFonts w:ascii="Calibri" w:hAnsi="Calibri"/>
          <w:sz w:val="22"/>
          <w:szCs w:val="22"/>
          <w:lang w:eastAsia="en-GB"/>
        </w:rPr>
      </w:pPr>
      <w:r>
        <w:t>27.22.4.10.2</w:t>
      </w:r>
      <w:r w:rsidRPr="00F416E0">
        <w:rPr>
          <w:rFonts w:ascii="Calibri" w:hAnsi="Calibri"/>
          <w:sz w:val="22"/>
          <w:szCs w:val="22"/>
          <w:lang w:eastAsia="en-GB"/>
        </w:rPr>
        <w:tab/>
      </w:r>
      <w:r>
        <w:t>SEND SHORT MESSAGE (UCS2 support)</w:t>
      </w:r>
      <w:r>
        <w:tab/>
      </w:r>
      <w:r>
        <w:fldChar w:fldCharType="begin" w:fldLock="1"/>
      </w:r>
      <w:r>
        <w:instrText xml:space="preserve"> PAGEREF _Toc51834065 \h </w:instrText>
      </w:r>
      <w:r>
        <w:fldChar w:fldCharType="separate"/>
      </w:r>
      <w:r>
        <w:t>247</w:t>
      </w:r>
      <w:r>
        <w:fldChar w:fldCharType="end"/>
      </w:r>
    </w:p>
    <w:p w:rsidR="006F0815" w:rsidRPr="00F416E0" w:rsidRDefault="006F0815">
      <w:pPr>
        <w:pStyle w:val="TOC5"/>
        <w:rPr>
          <w:rFonts w:ascii="Calibri" w:hAnsi="Calibri"/>
          <w:sz w:val="22"/>
          <w:szCs w:val="22"/>
          <w:lang w:eastAsia="en-GB"/>
        </w:rPr>
      </w:pPr>
      <w:r>
        <w:t>27.22.4.10.3</w:t>
      </w:r>
      <w:r w:rsidRPr="00F416E0">
        <w:rPr>
          <w:rFonts w:ascii="Calibri" w:hAnsi="Calibri"/>
          <w:sz w:val="22"/>
          <w:szCs w:val="22"/>
          <w:lang w:eastAsia="en-GB"/>
        </w:rPr>
        <w:tab/>
      </w:r>
      <w:r>
        <w:t>SEND SHORT MESSAGE (icon support)</w:t>
      </w:r>
      <w:r>
        <w:tab/>
      </w:r>
      <w:r>
        <w:fldChar w:fldCharType="begin" w:fldLock="1"/>
      </w:r>
      <w:r>
        <w:instrText xml:space="preserve"> PAGEREF _Toc51834066 \h </w:instrText>
      </w:r>
      <w:r>
        <w:fldChar w:fldCharType="separate"/>
      </w:r>
      <w:r>
        <w:t>249</w:t>
      </w:r>
      <w:r>
        <w:fldChar w:fldCharType="end"/>
      </w:r>
    </w:p>
    <w:p w:rsidR="006F0815" w:rsidRPr="00F416E0" w:rsidRDefault="006F0815">
      <w:pPr>
        <w:pStyle w:val="TOC4"/>
        <w:rPr>
          <w:rFonts w:ascii="Calibri" w:hAnsi="Calibri"/>
          <w:sz w:val="22"/>
          <w:szCs w:val="22"/>
          <w:lang w:eastAsia="en-GB"/>
        </w:rPr>
      </w:pPr>
      <w:r>
        <w:t>27.22.4.11</w:t>
      </w:r>
      <w:r w:rsidRPr="00F416E0">
        <w:rPr>
          <w:rFonts w:ascii="Calibri" w:hAnsi="Calibri"/>
          <w:sz w:val="22"/>
          <w:szCs w:val="22"/>
          <w:lang w:eastAsia="en-GB"/>
        </w:rPr>
        <w:tab/>
      </w:r>
      <w:r>
        <w:t>SEND SS</w:t>
      </w:r>
      <w:r>
        <w:tab/>
      </w:r>
      <w:r>
        <w:fldChar w:fldCharType="begin" w:fldLock="1"/>
      </w:r>
      <w:r>
        <w:instrText xml:space="preserve"> PAGEREF _Toc51834067 \h </w:instrText>
      </w:r>
      <w:r>
        <w:fldChar w:fldCharType="separate"/>
      </w:r>
      <w:r>
        <w:t>255</w:t>
      </w:r>
      <w:r>
        <w:fldChar w:fldCharType="end"/>
      </w:r>
    </w:p>
    <w:p w:rsidR="006F0815" w:rsidRPr="00F416E0" w:rsidRDefault="006F0815">
      <w:pPr>
        <w:pStyle w:val="TOC5"/>
        <w:rPr>
          <w:rFonts w:ascii="Calibri" w:hAnsi="Calibri"/>
          <w:sz w:val="22"/>
          <w:szCs w:val="22"/>
          <w:lang w:eastAsia="en-GB"/>
        </w:rPr>
      </w:pPr>
      <w:r>
        <w:t>27.22.4.11.1</w:t>
      </w:r>
      <w:r w:rsidRPr="00F416E0">
        <w:rPr>
          <w:rFonts w:ascii="Calibri" w:hAnsi="Calibri"/>
          <w:sz w:val="22"/>
          <w:szCs w:val="22"/>
          <w:lang w:eastAsia="en-GB"/>
        </w:rPr>
        <w:tab/>
      </w:r>
      <w:r>
        <w:t>SEND SS (normal)</w:t>
      </w:r>
      <w:r>
        <w:tab/>
      </w:r>
      <w:r>
        <w:fldChar w:fldCharType="begin" w:fldLock="1"/>
      </w:r>
      <w:r>
        <w:instrText xml:space="preserve"> PAGEREF _Toc51834068 \h </w:instrText>
      </w:r>
      <w:r>
        <w:fldChar w:fldCharType="separate"/>
      </w:r>
      <w:r>
        <w:t>255</w:t>
      </w:r>
      <w:r>
        <w:fldChar w:fldCharType="end"/>
      </w:r>
    </w:p>
    <w:p w:rsidR="006F0815" w:rsidRPr="00F416E0" w:rsidRDefault="006F0815">
      <w:pPr>
        <w:pStyle w:val="TOC5"/>
        <w:rPr>
          <w:rFonts w:ascii="Calibri" w:hAnsi="Calibri"/>
          <w:sz w:val="22"/>
          <w:szCs w:val="22"/>
          <w:lang w:eastAsia="en-GB"/>
        </w:rPr>
      </w:pPr>
      <w:r>
        <w:t>27.22.4.11.2</w:t>
      </w:r>
      <w:r w:rsidRPr="00F416E0">
        <w:rPr>
          <w:rFonts w:ascii="Calibri" w:hAnsi="Calibri"/>
          <w:sz w:val="22"/>
          <w:szCs w:val="22"/>
          <w:lang w:eastAsia="en-GB"/>
        </w:rPr>
        <w:tab/>
      </w:r>
      <w:r>
        <w:t>SEND SS (Icon support)</w:t>
      </w:r>
      <w:r>
        <w:tab/>
      </w:r>
      <w:r>
        <w:fldChar w:fldCharType="begin" w:fldLock="1"/>
      </w:r>
      <w:r>
        <w:instrText xml:space="preserve"> PAGEREF _Toc51834069 \h </w:instrText>
      </w:r>
      <w:r>
        <w:fldChar w:fldCharType="separate"/>
      </w:r>
      <w:r>
        <w:t>266</w:t>
      </w:r>
      <w:r>
        <w:fldChar w:fldCharType="end"/>
      </w:r>
    </w:p>
    <w:p w:rsidR="006F0815" w:rsidRPr="00F416E0" w:rsidRDefault="006F0815">
      <w:pPr>
        <w:pStyle w:val="TOC5"/>
        <w:rPr>
          <w:rFonts w:ascii="Calibri" w:hAnsi="Calibri"/>
          <w:sz w:val="22"/>
          <w:szCs w:val="22"/>
          <w:lang w:eastAsia="en-GB"/>
        </w:rPr>
      </w:pPr>
      <w:r>
        <w:t>27.22.4.11.3</w:t>
      </w:r>
      <w:r w:rsidRPr="00F416E0">
        <w:rPr>
          <w:rFonts w:ascii="Calibri" w:hAnsi="Calibri"/>
          <w:sz w:val="22"/>
          <w:szCs w:val="22"/>
          <w:lang w:eastAsia="en-GB"/>
        </w:rPr>
        <w:tab/>
      </w:r>
      <w:r>
        <w:t>SEND SS (UCS2 support)</w:t>
      </w:r>
      <w:r>
        <w:tab/>
      </w:r>
      <w:r>
        <w:fldChar w:fldCharType="begin" w:fldLock="1"/>
      </w:r>
      <w:r>
        <w:instrText xml:space="preserve"> PAGEREF _Toc51834070 \h </w:instrText>
      </w:r>
      <w:r>
        <w:fldChar w:fldCharType="separate"/>
      </w:r>
      <w:r>
        <w:t>273</w:t>
      </w:r>
      <w:r>
        <w:fldChar w:fldCharType="end"/>
      </w:r>
    </w:p>
    <w:p w:rsidR="006F0815" w:rsidRPr="00F416E0" w:rsidRDefault="006F0815">
      <w:pPr>
        <w:pStyle w:val="TOC4"/>
        <w:rPr>
          <w:rFonts w:ascii="Calibri" w:hAnsi="Calibri"/>
          <w:sz w:val="22"/>
          <w:szCs w:val="22"/>
          <w:lang w:eastAsia="en-GB"/>
        </w:rPr>
      </w:pPr>
      <w:r w:rsidRPr="00D1662D">
        <w:rPr>
          <w:lang w:val="de-DE"/>
        </w:rPr>
        <w:t>27.22.4.12</w:t>
      </w:r>
      <w:r w:rsidRPr="00F416E0">
        <w:rPr>
          <w:rFonts w:ascii="Calibri" w:hAnsi="Calibri"/>
          <w:sz w:val="22"/>
          <w:szCs w:val="22"/>
          <w:lang w:eastAsia="en-GB"/>
        </w:rPr>
        <w:tab/>
      </w:r>
      <w:r w:rsidRPr="00D1662D">
        <w:rPr>
          <w:lang w:val="de-DE"/>
        </w:rPr>
        <w:t>SEND USSD</w:t>
      </w:r>
      <w:r>
        <w:tab/>
      </w:r>
      <w:r>
        <w:fldChar w:fldCharType="begin" w:fldLock="1"/>
      </w:r>
      <w:r>
        <w:instrText xml:space="preserve"> PAGEREF _Toc51834071 \h </w:instrText>
      </w:r>
      <w:r>
        <w:fldChar w:fldCharType="separate"/>
      </w:r>
      <w:r>
        <w:t>274</w:t>
      </w:r>
      <w:r>
        <w:fldChar w:fldCharType="end"/>
      </w:r>
    </w:p>
    <w:p w:rsidR="006F0815" w:rsidRPr="00F416E0" w:rsidRDefault="006F0815">
      <w:pPr>
        <w:pStyle w:val="TOC5"/>
        <w:rPr>
          <w:rFonts w:ascii="Calibri" w:hAnsi="Calibri"/>
          <w:sz w:val="22"/>
          <w:szCs w:val="22"/>
          <w:lang w:eastAsia="en-GB"/>
        </w:rPr>
      </w:pPr>
      <w:r w:rsidRPr="00D1662D">
        <w:rPr>
          <w:lang w:val="de-DE"/>
        </w:rPr>
        <w:t>27.22.4.12.1</w:t>
      </w:r>
      <w:r w:rsidRPr="00F416E0">
        <w:rPr>
          <w:rFonts w:ascii="Calibri" w:hAnsi="Calibri"/>
          <w:sz w:val="22"/>
          <w:szCs w:val="22"/>
          <w:lang w:eastAsia="en-GB"/>
        </w:rPr>
        <w:tab/>
      </w:r>
      <w:r w:rsidRPr="00D1662D">
        <w:rPr>
          <w:lang w:val="de-DE"/>
        </w:rPr>
        <w:t>SEND USSD (normal)</w:t>
      </w:r>
      <w:r>
        <w:tab/>
      </w:r>
      <w:r>
        <w:fldChar w:fldCharType="begin" w:fldLock="1"/>
      </w:r>
      <w:r>
        <w:instrText xml:space="preserve"> PAGEREF _Toc51834072 \h </w:instrText>
      </w:r>
      <w:r>
        <w:fldChar w:fldCharType="separate"/>
      </w:r>
      <w:r>
        <w:t>274</w:t>
      </w:r>
      <w:r>
        <w:fldChar w:fldCharType="end"/>
      </w:r>
    </w:p>
    <w:p w:rsidR="006F0815" w:rsidRPr="00F416E0" w:rsidRDefault="006F0815">
      <w:pPr>
        <w:pStyle w:val="TOC5"/>
        <w:rPr>
          <w:rFonts w:ascii="Calibri" w:hAnsi="Calibri"/>
          <w:sz w:val="22"/>
          <w:szCs w:val="22"/>
          <w:lang w:eastAsia="en-GB"/>
        </w:rPr>
      </w:pPr>
      <w:r>
        <w:t>27.22.4.12.2</w:t>
      </w:r>
      <w:r w:rsidRPr="00F416E0">
        <w:rPr>
          <w:rFonts w:ascii="Calibri" w:hAnsi="Calibri"/>
          <w:sz w:val="22"/>
          <w:szCs w:val="22"/>
          <w:lang w:eastAsia="en-GB"/>
        </w:rPr>
        <w:tab/>
      </w:r>
      <w:r>
        <w:t>SEND USSD (Icon support)</w:t>
      </w:r>
      <w:r>
        <w:tab/>
      </w:r>
      <w:r>
        <w:fldChar w:fldCharType="begin" w:fldLock="1"/>
      </w:r>
      <w:r>
        <w:instrText xml:space="preserve"> PAGEREF _Toc51834073 \h </w:instrText>
      </w:r>
      <w:r>
        <w:fldChar w:fldCharType="separate"/>
      </w:r>
      <w:r>
        <w:t>284</w:t>
      </w:r>
      <w:r>
        <w:fldChar w:fldCharType="end"/>
      </w:r>
    </w:p>
    <w:p w:rsidR="006F0815" w:rsidRPr="00F416E0" w:rsidRDefault="006F0815">
      <w:pPr>
        <w:pStyle w:val="TOC5"/>
        <w:rPr>
          <w:rFonts w:ascii="Calibri" w:hAnsi="Calibri"/>
          <w:sz w:val="22"/>
          <w:szCs w:val="22"/>
          <w:lang w:eastAsia="en-GB"/>
        </w:rPr>
      </w:pPr>
      <w:r>
        <w:t>27.22.4.12.3</w:t>
      </w:r>
      <w:r w:rsidRPr="00F416E0">
        <w:rPr>
          <w:rFonts w:ascii="Calibri" w:hAnsi="Calibri"/>
          <w:sz w:val="22"/>
          <w:szCs w:val="22"/>
          <w:lang w:eastAsia="en-GB"/>
        </w:rPr>
        <w:tab/>
      </w:r>
      <w:r>
        <w:t>SEND USSD (UCS2 support)</w:t>
      </w:r>
      <w:r>
        <w:tab/>
      </w:r>
      <w:r>
        <w:fldChar w:fldCharType="begin" w:fldLock="1"/>
      </w:r>
      <w:r>
        <w:instrText xml:space="preserve"> PAGEREF _Toc51834074 \h </w:instrText>
      </w:r>
      <w:r>
        <w:fldChar w:fldCharType="separate"/>
      </w:r>
      <w:r>
        <w:t>290</w:t>
      </w:r>
      <w:r>
        <w:fldChar w:fldCharType="end"/>
      </w:r>
    </w:p>
    <w:p w:rsidR="006F0815" w:rsidRPr="00F416E0" w:rsidRDefault="006F0815">
      <w:pPr>
        <w:pStyle w:val="TOC4"/>
        <w:rPr>
          <w:rFonts w:ascii="Calibri" w:hAnsi="Calibri"/>
          <w:sz w:val="22"/>
          <w:szCs w:val="22"/>
          <w:lang w:eastAsia="en-GB"/>
        </w:rPr>
      </w:pPr>
      <w:r>
        <w:t>27.22.4.13</w:t>
      </w:r>
      <w:r w:rsidRPr="00F416E0">
        <w:rPr>
          <w:rFonts w:ascii="Calibri" w:hAnsi="Calibri"/>
          <w:sz w:val="22"/>
          <w:szCs w:val="22"/>
          <w:lang w:eastAsia="en-GB"/>
        </w:rPr>
        <w:tab/>
      </w:r>
      <w:r>
        <w:t>SET UP CALL</w:t>
      </w:r>
      <w:r>
        <w:tab/>
      </w:r>
      <w:r>
        <w:fldChar w:fldCharType="begin" w:fldLock="1"/>
      </w:r>
      <w:r>
        <w:instrText xml:space="preserve"> PAGEREF _Toc51834075 \h </w:instrText>
      </w:r>
      <w:r>
        <w:fldChar w:fldCharType="separate"/>
      </w:r>
      <w:r>
        <w:t>292</w:t>
      </w:r>
      <w:r>
        <w:fldChar w:fldCharType="end"/>
      </w:r>
    </w:p>
    <w:p w:rsidR="006F0815" w:rsidRPr="00F416E0" w:rsidRDefault="006F0815">
      <w:pPr>
        <w:pStyle w:val="TOC5"/>
        <w:rPr>
          <w:rFonts w:ascii="Calibri" w:hAnsi="Calibri"/>
          <w:sz w:val="22"/>
          <w:szCs w:val="22"/>
          <w:lang w:eastAsia="en-GB"/>
        </w:rPr>
      </w:pPr>
      <w:r>
        <w:t>27.22.4.13.1</w:t>
      </w:r>
      <w:r w:rsidRPr="00F416E0">
        <w:rPr>
          <w:rFonts w:ascii="Calibri" w:hAnsi="Calibri"/>
          <w:sz w:val="22"/>
          <w:szCs w:val="22"/>
          <w:lang w:eastAsia="en-GB"/>
        </w:rPr>
        <w:tab/>
      </w:r>
      <w:r>
        <w:t>SET UP CALL (normal)</w:t>
      </w:r>
      <w:r>
        <w:tab/>
      </w:r>
      <w:r>
        <w:fldChar w:fldCharType="begin" w:fldLock="1"/>
      </w:r>
      <w:r>
        <w:instrText xml:space="preserve"> PAGEREF _Toc51834076 \h </w:instrText>
      </w:r>
      <w:r>
        <w:fldChar w:fldCharType="separate"/>
      </w:r>
      <w:r>
        <w:t>292</w:t>
      </w:r>
      <w:r>
        <w:fldChar w:fldCharType="end"/>
      </w:r>
    </w:p>
    <w:p w:rsidR="006F0815" w:rsidRPr="00F416E0" w:rsidRDefault="006F0815">
      <w:pPr>
        <w:pStyle w:val="TOC5"/>
        <w:rPr>
          <w:rFonts w:ascii="Calibri" w:hAnsi="Calibri"/>
          <w:sz w:val="22"/>
          <w:szCs w:val="22"/>
          <w:lang w:eastAsia="en-GB"/>
        </w:rPr>
      </w:pPr>
      <w:r>
        <w:t>27.22.4.13.2</w:t>
      </w:r>
      <w:r w:rsidRPr="00F416E0">
        <w:rPr>
          <w:rFonts w:ascii="Calibri" w:hAnsi="Calibri"/>
          <w:sz w:val="22"/>
          <w:szCs w:val="22"/>
          <w:lang w:eastAsia="en-GB"/>
        </w:rPr>
        <w:tab/>
      </w:r>
      <w:r>
        <w:t>SET UP CALL (second alpha identifier)</w:t>
      </w:r>
      <w:r>
        <w:tab/>
      </w:r>
      <w:r>
        <w:fldChar w:fldCharType="begin" w:fldLock="1"/>
      </w:r>
      <w:r>
        <w:instrText xml:space="preserve"> PAGEREF _Toc51834077 \h </w:instrText>
      </w:r>
      <w:r>
        <w:fldChar w:fldCharType="separate"/>
      </w:r>
      <w:r>
        <w:t>304</w:t>
      </w:r>
      <w:r>
        <w:fldChar w:fldCharType="end"/>
      </w:r>
    </w:p>
    <w:p w:rsidR="006F0815" w:rsidRPr="00F416E0" w:rsidRDefault="006F0815">
      <w:pPr>
        <w:pStyle w:val="TOC5"/>
        <w:rPr>
          <w:rFonts w:ascii="Calibri" w:hAnsi="Calibri"/>
          <w:sz w:val="22"/>
          <w:szCs w:val="22"/>
          <w:lang w:eastAsia="en-GB"/>
        </w:rPr>
      </w:pPr>
      <w:r>
        <w:t>27.22.4.13.3</w:t>
      </w:r>
      <w:r w:rsidRPr="00F416E0">
        <w:rPr>
          <w:rFonts w:ascii="Calibri" w:hAnsi="Calibri"/>
          <w:sz w:val="22"/>
          <w:szCs w:val="22"/>
          <w:lang w:eastAsia="en-GB"/>
        </w:rPr>
        <w:tab/>
      </w:r>
      <w:r>
        <w:t>SET UP CALL (display of icons)</w:t>
      </w:r>
      <w:r>
        <w:tab/>
      </w:r>
      <w:r>
        <w:fldChar w:fldCharType="begin" w:fldLock="1"/>
      </w:r>
      <w:r>
        <w:instrText xml:space="preserve"> PAGEREF _Toc51834078 \h </w:instrText>
      </w:r>
      <w:r>
        <w:fldChar w:fldCharType="separate"/>
      </w:r>
      <w:r>
        <w:t>306</w:t>
      </w:r>
      <w:r>
        <w:fldChar w:fldCharType="end"/>
      </w:r>
    </w:p>
    <w:p w:rsidR="006F0815" w:rsidRPr="00F416E0" w:rsidRDefault="006F0815">
      <w:pPr>
        <w:pStyle w:val="TOC4"/>
        <w:rPr>
          <w:rFonts w:ascii="Calibri" w:hAnsi="Calibri"/>
          <w:sz w:val="22"/>
          <w:szCs w:val="22"/>
          <w:lang w:eastAsia="en-GB"/>
        </w:rPr>
      </w:pPr>
      <w:r>
        <w:t>27.22.4.14</w:t>
      </w:r>
      <w:r w:rsidRPr="00F416E0">
        <w:rPr>
          <w:rFonts w:ascii="Calibri" w:hAnsi="Calibri"/>
          <w:sz w:val="22"/>
          <w:szCs w:val="22"/>
          <w:lang w:eastAsia="en-GB"/>
        </w:rPr>
        <w:tab/>
      </w:r>
      <w:r>
        <w:t>POLLING OFF</w:t>
      </w:r>
      <w:r>
        <w:tab/>
      </w:r>
      <w:r>
        <w:fldChar w:fldCharType="begin" w:fldLock="1"/>
      </w:r>
      <w:r>
        <w:instrText xml:space="preserve"> PAGEREF _Toc51834079 \h </w:instrText>
      </w:r>
      <w:r>
        <w:fldChar w:fldCharType="separate"/>
      </w:r>
      <w:r>
        <w:t>315</w:t>
      </w:r>
      <w:r>
        <w:fldChar w:fldCharType="end"/>
      </w:r>
    </w:p>
    <w:p w:rsidR="006F0815" w:rsidRPr="00F416E0" w:rsidRDefault="006F0815">
      <w:pPr>
        <w:pStyle w:val="TOC5"/>
        <w:rPr>
          <w:rFonts w:ascii="Calibri" w:hAnsi="Calibri"/>
          <w:sz w:val="22"/>
          <w:szCs w:val="22"/>
          <w:lang w:eastAsia="en-GB"/>
        </w:rPr>
      </w:pPr>
      <w:r>
        <w:t>27.22.4.14.1</w:t>
      </w:r>
      <w:r w:rsidRPr="00F416E0">
        <w:rPr>
          <w:rFonts w:ascii="Calibri" w:hAnsi="Calibri"/>
          <w:sz w:val="22"/>
          <w:szCs w:val="22"/>
          <w:lang w:eastAsia="en-GB"/>
        </w:rPr>
        <w:tab/>
      </w:r>
      <w:r>
        <w:t>Definition and applicability</w:t>
      </w:r>
      <w:r>
        <w:tab/>
      </w:r>
      <w:r>
        <w:fldChar w:fldCharType="begin" w:fldLock="1"/>
      </w:r>
      <w:r>
        <w:instrText xml:space="preserve"> PAGEREF _Toc51834080 \h </w:instrText>
      </w:r>
      <w:r>
        <w:fldChar w:fldCharType="separate"/>
      </w:r>
      <w:r>
        <w:t>315</w:t>
      </w:r>
      <w:r>
        <w:fldChar w:fldCharType="end"/>
      </w:r>
    </w:p>
    <w:p w:rsidR="006F0815" w:rsidRPr="00F416E0" w:rsidRDefault="006F0815">
      <w:pPr>
        <w:pStyle w:val="TOC5"/>
        <w:rPr>
          <w:rFonts w:ascii="Calibri" w:hAnsi="Calibri"/>
          <w:sz w:val="22"/>
          <w:szCs w:val="22"/>
          <w:lang w:eastAsia="en-GB"/>
        </w:rPr>
      </w:pPr>
      <w:r>
        <w:t>27.22.4.14.2</w:t>
      </w:r>
      <w:r w:rsidRPr="00F416E0">
        <w:rPr>
          <w:rFonts w:ascii="Calibri" w:hAnsi="Calibri"/>
          <w:sz w:val="22"/>
          <w:szCs w:val="22"/>
          <w:lang w:eastAsia="en-GB"/>
        </w:rPr>
        <w:tab/>
      </w:r>
      <w:r>
        <w:t>Conformance requirement</w:t>
      </w:r>
      <w:r>
        <w:tab/>
      </w:r>
      <w:r>
        <w:fldChar w:fldCharType="begin" w:fldLock="1"/>
      </w:r>
      <w:r>
        <w:instrText xml:space="preserve"> PAGEREF _Toc51834081 \h </w:instrText>
      </w:r>
      <w:r>
        <w:fldChar w:fldCharType="separate"/>
      </w:r>
      <w:r>
        <w:t>315</w:t>
      </w:r>
      <w:r>
        <w:fldChar w:fldCharType="end"/>
      </w:r>
    </w:p>
    <w:p w:rsidR="006F0815" w:rsidRPr="00F416E0" w:rsidRDefault="006F0815">
      <w:pPr>
        <w:pStyle w:val="TOC5"/>
        <w:rPr>
          <w:rFonts w:ascii="Calibri" w:hAnsi="Calibri"/>
          <w:sz w:val="22"/>
          <w:szCs w:val="22"/>
          <w:lang w:eastAsia="en-GB"/>
        </w:rPr>
      </w:pPr>
      <w:r>
        <w:t>27.22.4.14.3</w:t>
      </w:r>
      <w:r w:rsidRPr="00F416E0">
        <w:rPr>
          <w:rFonts w:ascii="Calibri" w:hAnsi="Calibri"/>
          <w:sz w:val="22"/>
          <w:szCs w:val="22"/>
          <w:lang w:eastAsia="en-GB"/>
        </w:rPr>
        <w:tab/>
      </w:r>
      <w:r>
        <w:t>Test purpose</w:t>
      </w:r>
      <w:r>
        <w:tab/>
      </w:r>
      <w:r>
        <w:fldChar w:fldCharType="begin" w:fldLock="1"/>
      </w:r>
      <w:r>
        <w:instrText xml:space="preserve"> PAGEREF _Toc51834082 \h </w:instrText>
      </w:r>
      <w:r>
        <w:fldChar w:fldCharType="separate"/>
      </w:r>
      <w:r>
        <w:t>315</w:t>
      </w:r>
      <w:r>
        <w:fldChar w:fldCharType="end"/>
      </w:r>
    </w:p>
    <w:p w:rsidR="006F0815" w:rsidRPr="00F416E0" w:rsidRDefault="006F0815">
      <w:pPr>
        <w:pStyle w:val="TOC5"/>
        <w:rPr>
          <w:rFonts w:ascii="Calibri" w:hAnsi="Calibri"/>
          <w:sz w:val="22"/>
          <w:szCs w:val="22"/>
          <w:lang w:eastAsia="en-GB"/>
        </w:rPr>
      </w:pPr>
      <w:r>
        <w:t>27.22.4.14.4</w:t>
      </w:r>
      <w:r w:rsidRPr="00F416E0">
        <w:rPr>
          <w:rFonts w:ascii="Calibri" w:hAnsi="Calibri"/>
          <w:sz w:val="22"/>
          <w:szCs w:val="22"/>
          <w:lang w:eastAsia="en-GB"/>
        </w:rPr>
        <w:tab/>
      </w:r>
      <w:r>
        <w:t>Method of test</w:t>
      </w:r>
      <w:r>
        <w:tab/>
      </w:r>
      <w:r>
        <w:fldChar w:fldCharType="begin" w:fldLock="1"/>
      </w:r>
      <w:r>
        <w:instrText xml:space="preserve"> PAGEREF _Toc51834083 \h </w:instrText>
      </w:r>
      <w:r>
        <w:fldChar w:fldCharType="separate"/>
      </w:r>
      <w:r>
        <w:t>315</w:t>
      </w:r>
      <w:r>
        <w:fldChar w:fldCharType="end"/>
      </w:r>
    </w:p>
    <w:p w:rsidR="006F0815" w:rsidRPr="00F416E0" w:rsidRDefault="006F0815">
      <w:pPr>
        <w:pStyle w:val="TOC5"/>
        <w:rPr>
          <w:rFonts w:ascii="Calibri" w:hAnsi="Calibri"/>
          <w:sz w:val="22"/>
          <w:szCs w:val="22"/>
          <w:lang w:eastAsia="en-GB"/>
        </w:rPr>
      </w:pPr>
      <w:r>
        <w:t>27.22.4.14.5</w:t>
      </w:r>
      <w:r w:rsidRPr="00F416E0">
        <w:rPr>
          <w:rFonts w:ascii="Calibri" w:hAnsi="Calibri"/>
          <w:sz w:val="22"/>
          <w:szCs w:val="22"/>
          <w:lang w:eastAsia="en-GB"/>
        </w:rPr>
        <w:tab/>
      </w:r>
      <w:r>
        <w:t>Test requirement</w:t>
      </w:r>
      <w:r>
        <w:tab/>
      </w:r>
      <w:r>
        <w:fldChar w:fldCharType="begin" w:fldLock="1"/>
      </w:r>
      <w:r>
        <w:instrText xml:space="preserve"> PAGEREF _Toc51834084 \h </w:instrText>
      </w:r>
      <w:r>
        <w:fldChar w:fldCharType="separate"/>
      </w:r>
      <w:r>
        <w:t>317</w:t>
      </w:r>
      <w:r>
        <w:fldChar w:fldCharType="end"/>
      </w:r>
    </w:p>
    <w:p w:rsidR="006F0815" w:rsidRPr="00F416E0" w:rsidRDefault="006F0815">
      <w:pPr>
        <w:pStyle w:val="TOC4"/>
        <w:rPr>
          <w:rFonts w:ascii="Calibri" w:hAnsi="Calibri"/>
          <w:sz w:val="22"/>
          <w:szCs w:val="22"/>
          <w:lang w:eastAsia="en-GB"/>
        </w:rPr>
      </w:pPr>
      <w:r>
        <w:t>27.22.4.15</w:t>
      </w:r>
      <w:r w:rsidRPr="00F416E0">
        <w:rPr>
          <w:rFonts w:ascii="Calibri" w:hAnsi="Calibri"/>
          <w:sz w:val="22"/>
          <w:szCs w:val="22"/>
          <w:lang w:eastAsia="en-GB"/>
        </w:rPr>
        <w:tab/>
      </w:r>
      <w:r>
        <w:t>PROVIDE LOCAL INFORMATION</w:t>
      </w:r>
      <w:r>
        <w:tab/>
      </w:r>
      <w:r>
        <w:fldChar w:fldCharType="begin" w:fldLock="1"/>
      </w:r>
      <w:r>
        <w:instrText xml:space="preserve"> PAGEREF _Toc51834085 \h </w:instrText>
      </w:r>
      <w:r>
        <w:fldChar w:fldCharType="separate"/>
      </w:r>
      <w:r>
        <w:t>317</w:t>
      </w:r>
      <w:r>
        <w:fldChar w:fldCharType="end"/>
      </w:r>
    </w:p>
    <w:p w:rsidR="006F0815" w:rsidRPr="00F416E0" w:rsidRDefault="006F0815">
      <w:pPr>
        <w:pStyle w:val="TOC5"/>
        <w:rPr>
          <w:rFonts w:ascii="Calibri" w:hAnsi="Calibri"/>
          <w:sz w:val="22"/>
          <w:szCs w:val="22"/>
          <w:lang w:eastAsia="en-GB"/>
        </w:rPr>
      </w:pPr>
      <w:r>
        <w:t>27.22.4.15.1</w:t>
      </w:r>
      <w:r w:rsidRPr="00F416E0">
        <w:rPr>
          <w:rFonts w:ascii="Calibri" w:hAnsi="Calibri"/>
          <w:sz w:val="22"/>
          <w:szCs w:val="22"/>
          <w:lang w:eastAsia="en-GB"/>
        </w:rPr>
        <w:tab/>
      </w:r>
      <w:r>
        <w:t>Definition and applicability</w:t>
      </w:r>
      <w:r>
        <w:tab/>
      </w:r>
      <w:r>
        <w:fldChar w:fldCharType="begin" w:fldLock="1"/>
      </w:r>
      <w:r>
        <w:instrText xml:space="preserve"> PAGEREF _Toc51834086 \h </w:instrText>
      </w:r>
      <w:r>
        <w:fldChar w:fldCharType="separate"/>
      </w:r>
      <w:r>
        <w:t>317</w:t>
      </w:r>
      <w:r>
        <w:fldChar w:fldCharType="end"/>
      </w:r>
    </w:p>
    <w:p w:rsidR="006F0815" w:rsidRPr="00F416E0" w:rsidRDefault="006F0815">
      <w:pPr>
        <w:pStyle w:val="TOC5"/>
        <w:rPr>
          <w:rFonts w:ascii="Calibri" w:hAnsi="Calibri"/>
          <w:sz w:val="22"/>
          <w:szCs w:val="22"/>
          <w:lang w:eastAsia="en-GB"/>
        </w:rPr>
      </w:pPr>
      <w:r>
        <w:t>27.22.4.15.2</w:t>
      </w:r>
      <w:r w:rsidRPr="00F416E0">
        <w:rPr>
          <w:rFonts w:ascii="Calibri" w:hAnsi="Calibri"/>
          <w:sz w:val="22"/>
          <w:szCs w:val="22"/>
          <w:lang w:eastAsia="en-GB"/>
        </w:rPr>
        <w:tab/>
      </w:r>
      <w:r>
        <w:t>Conformance requirement</w:t>
      </w:r>
      <w:r>
        <w:tab/>
      </w:r>
      <w:r>
        <w:fldChar w:fldCharType="begin" w:fldLock="1"/>
      </w:r>
      <w:r>
        <w:instrText xml:space="preserve"> PAGEREF _Toc51834087 \h </w:instrText>
      </w:r>
      <w:r>
        <w:fldChar w:fldCharType="separate"/>
      </w:r>
      <w:r>
        <w:t>317</w:t>
      </w:r>
      <w:r>
        <w:fldChar w:fldCharType="end"/>
      </w:r>
    </w:p>
    <w:p w:rsidR="006F0815" w:rsidRPr="00F416E0" w:rsidRDefault="006F0815">
      <w:pPr>
        <w:pStyle w:val="TOC5"/>
        <w:rPr>
          <w:rFonts w:ascii="Calibri" w:hAnsi="Calibri"/>
          <w:sz w:val="22"/>
          <w:szCs w:val="22"/>
          <w:lang w:eastAsia="en-GB"/>
        </w:rPr>
      </w:pPr>
      <w:r>
        <w:t xml:space="preserve">27.22.4.15.3 </w:t>
      </w:r>
      <w:r w:rsidRPr="00F416E0">
        <w:rPr>
          <w:rFonts w:ascii="Calibri" w:hAnsi="Calibri"/>
          <w:sz w:val="22"/>
          <w:szCs w:val="22"/>
          <w:lang w:eastAsia="en-GB"/>
        </w:rPr>
        <w:tab/>
      </w:r>
      <w:r>
        <w:t>Test purpose</w:t>
      </w:r>
      <w:r>
        <w:tab/>
      </w:r>
      <w:r>
        <w:fldChar w:fldCharType="begin" w:fldLock="1"/>
      </w:r>
      <w:r>
        <w:instrText xml:space="preserve"> PAGEREF _Toc51834088 \h </w:instrText>
      </w:r>
      <w:r>
        <w:fldChar w:fldCharType="separate"/>
      </w:r>
      <w:r>
        <w:t>317</w:t>
      </w:r>
      <w:r>
        <w:fldChar w:fldCharType="end"/>
      </w:r>
    </w:p>
    <w:p w:rsidR="006F0815" w:rsidRPr="00F416E0" w:rsidRDefault="006F0815">
      <w:pPr>
        <w:pStyle w:val="TOC5"/>
        <w:rPr>
          <w:rFonts w:ascii="Calibri" w:hAnsi="Calibri"/>
          <w:sz w:val="22"/>
          <w:szCs w:val="22"/>
          <w:lang w:eastAsia="en-GB"/>
        </w:rPr>
      </w:pPr>
      <w:r>
        <w:t>27.22.4.15.4</w:t>
      </w:r>
      <w:r w:rsidRPr="00F416E0">
        <w:rPr>
          <w:rFonts w:ascii="Calibri" w:hAnsi="Calibri"/>
          <w:sz w:val="22"/>
          <w:szCs w:val="22"/>
          <w:lang w:eastAsia="en-GB"/>
        </w:rPr>
        <w:tab/>
      </w:r>
      <w:r>
        <w:t>Method of tests</w:t>
      </w:r>
      <w:r>
        <w:tab/>
      </w:r>
      <w:r>
        <w:fldChar w:fldCharType="begin" w:fldLock="1"/>
      </w:r>
      <w:r>
        <w:instrText xml:space="preserve"> PAGEREF _Toc51834089 \h </w:instrText>
      </w:r>
      <w:r>
        <w:fldChar w:fldCharType="separate"/>
      </w:r>
      <w:r>
        <w:t>318</w:t>
      </w:r>
      <w:r>
        <w:fldChar w:fldCharType="end"/>
      </w:r>
    </w:p>
    <w:p w:rsidR="006F0815" w:rsidRPr="00F416E0" w:rsidRDefault="006F0815">
      <w:pPr>
        <w:pStyle w:val="TOC5"/>
        <w:rPr>
          <w:rFonts w:ascii="Calibri" w:hAnsi="Calibri"/>
          <w:sz w:val="22"/>
          <w:szCs w:val="22"/>
          <w:lang w:eastAsia="en-GB"/>
        </w:rPr>
      </w:pPr>
      <w:r>
        <w:t>27.22.4.15.5</w:t>
      </w:r>
      <w:r w:rsidRPr="00F416E0">
        <w:rPr>
          <w:rFonts w:ascii="Calibri" w:hAnsi="Calibri"/>
          <w:sz w:val="22"/>
          <w:szCs w:val="22"/>
          <w:lang w:eastAsia="en-GB"/>
        </w:rPr>
        <w:tab/>
      </w:r>
      <w:r>
        <w:t>Test requirement</w:t>
      </w:r>
      <w:r>
        <w:tab/>
      </w:r>
      <w:r>
        <w:fldChar w:fldCharType="begin" w:fldLock="1"/>
      </w:r>
      <w:r>
        <w:instrText xml:space="preserve"> PAGEREF _Toc51834090 \h </w:instrText>
      </w:r>
      <w:r>
        <w:fldChar w:fldCharType="separate"/>
      </w:r>
      <w:r>
        <w:t>324</w:t>
      </w:r>
      <w:r>
        <w:fldChar w:fldCharType="end"/>
      </w:r>
    </w:p>
    <w:p w:rsidR="006F0815" w:rsidRPr="00F416E0" w:rsidRDefault="006F0815">
      <w:pPr>
        <w:pStyle w:val="TOC4"/>
        <w:rPr>
          <w:rFonts w:ascii="Calibri" w:hAnsi="Calibri"/>
          <w:sz w:val="22"/>
          <w:szCs w:val="22"/>
          <w:lang w:eastAsia="en-GB"/>
        </w:rPr>
      </w:pPr>
      <w:r>
        <w:t>27.22.4.16</w:t>
      </w:r>
      <w:r w:rsidRPr="00F416E0">
        <w:rPr>
          <w:rFonts w:ascii="Calibri" w:hAnsi="Calibri"/>
          <w:sz w:val="22"/>
          <w:szCs w:val="22"/>
          <w:lang w:eastAsia="en-GB"/>
        </w:rPr>
        <w:tab/>
      </w:r>
      <w:r>
        <w:t>SET UP EVENT LIST</w:t>
      </w:r>
      <w:r>
        <w:tab/>
      </w:r>
      <w:r>
        <w:fldChar w:fldCharType="begin" w:fldLock="1"/>
      </w:r>
      <w:r>
        <w:instrText xml:space="preserve"> PAGEREF _Toc51834091 \h </w:instrText>
      </w:r>
      <w:r>
        <w:fldChar w:fldCharType="separate"/>
      </w:r>
      <w:r>
        <w:t>324</w:t>
      </w:r>
      <w:r>
        <w:fldChar w:fldCharType="end"/>
      </w:r>
    </w:p>
    <w:p w:rsidR="006F0815" w:rsidRPr="00F416E0" w:rsidRDefault="006F0815">
      <w:pPr>
        <w:pStyle w:val="TOC5"/>
        <w:rPr>
          <w:rFonts w:ascii="Calibri" w:hAnsi="Calibri"/>
          <w:sz w:val="22"/>
          <w:szCs w:val="22"/>
          <w:lang w:eastAsia="en-GB"/>
        </w:rPr>
      </w:pPr>
      <w:r>
        <w:t>27.22.4.16.1</w:t>
      </w:r>
      <w:r w:rsidRPr="00F416E0">
        <w:rPr>
          <w:rFonts w:ascii="Calibri" w:hAnsi="Calibri"/>
          <w:sz w:val="22"/>
          <w:szCs w:val="22"/>
          <w:lang w:eastAsia="en-GB"/>
        </w:rPr>
        <w:tab/>
      </w:r>
      <w:r>
        <w:t>SET UP EVENT LIST (normal)</w:t>
      </w:r>
      <w:r>
        <w:tab/>
      </w:r>
      <w:r>
        <w:fldChar w:fldCharType="begin" w:fldLock="1"/>
      </w:r>
      <w:r>
        <w:instrText xml:space="preserve"> PAGEREF _Toc51834092 \h </w:instrText>
      </w:r>
      <w:r>
        <w:fldChar w:fldCharType="separate"/>
      </w:r>
      <w:r>
        <w:t>324</w:t>
      </w:r>
      <w:r>
        <w:fldChar w:fldCharType="end"/>
      </w:r>
    </w:p>
    <w:p w:rsidR="006F0815" w:rsidRPr="00F416E0" w:rsidRDefault="006F0815">
      <w:pPr>
        <w:pStyle w:val="TOC4"/>
        <w:rPr>
          <w:rFonts w:ascii="Calibri" w:hAnsi="Calibri"/>
          <w:sz w:val="22"/>
          <w:szCs w:val="22"/>
          <w:lang w:eastAsia="en-GB"/>
        </w:rPr>
      </w:pPr>
      <w:r>
        <w:t>27.22.4.17</w:t>
      </w:r>
      <w:r w:rsidRPr="00F416E0">
        <w:rPr>
          <w:rFonts w:ascii="Calibri" w:hAnsi="Calibri"/>
          <w:sz w:val="22"/>
          <w:szCs w:val="22"/>
          <w:lang w:eastAsia="en-GB"/>
        </w:rPr>
        <w:tab/>
      </w:r>
      <w:r>
        <w:t>PERFORM CARD APDU</w:t>
      </w:r>
      <w:r>
        <w:tab/>
      </w:r>
      <w:r>
        <w:fldChar w:fldCharType="begin" w:fldLock="1"/>
      </w:r>
      <w:r>
        <w:instrText xml:space="preserve"> PAGEREF _Toc51834093 \h </w:instrText>
      </w:r>
      <w:r>
        <w:fldChar w:fldCharType="separate"/>
      </w:r>
      <w:r>
        <w:t>333</w:t>
      </w:r>
      <w:r>
        <w:fldChar w:fldCharType="end"/>
      </w:r>
    </w:p>
    <w:p w:rsidR="006F0815" w:rsidRPr="00F416E0" w:rsidRDefault="006F0815">
      <w:pPr>
        <w:pStyle w:val="TOC5"/>
        <w:rPr>
          <w:rFonts w:ascii="Calibri" w:hAnsi="Calibri"/>
          <w:sz w:val="22"/>
          <w:szCs w:val="22"/>
          <w:lang w:eastAsia="en-GB"/>
        </w:rPr>
      </w:pPr>
      <w:r>
        <w:t>27.22.4.17.1</w:t>
      </w:r>
      <w:r w:rsidRPr="00F416E0">
        <w:rPr>
          <w:rFonts w:ascii="Calibri" w:hAnsi="Calibri"/>
          <w:sz w:val="22"/>
          <w:szCs w:val="22"/>
          <w:lang w:eastAsia="en-GB"/>
        </w:rPr>
        <w:tab/>
      </w:r>
      <w:r>
        <w:t>PERFORM CARD APDU (normal)</w:t>
      </w:r>
      <w:r>
        <w:tab/>
      </w:r>
      <w:r>
        <w:fldChar w:fldCharType="begin" w:fldLock="1"/>
      </w:r>
      <w:r>
        <w:instrText xml:space="preserve"> PAGEREF _Toc51834094 \h </w:instrText>
      </w:r>
      <w:r>
        <w:fldChar w:fldCharType="separate"/>
      </w:r>
      <w:r>
        <w:t>333</w:t>
      </w:r>
      <w:r>
        <w:fldChar w:fldCharType="end"/>
      </w:r>
    </w:p>
    <w:p w:rsidR="006F0815" w:rsidRPr="00F416E0" w:rsidRDefault="006F0815">
      <w:pPr>
        <w:pStyle w:val="TOC5"/>
        <w:rPr>
          <w:rFonts w:ascii="Calibri" w:hAnsi="Calibri"/>
          <w:sz w:val="22"/>
          <w:szCs w:val="22"/>
          <w:lang w:eastAsia="en-GB"/>
        </w:rPr>
      </w:pPr>
      <w:r>
        <w:t>27.22.4.17.2</w:t>
      </w:r>
      <w:r w:rsidRPr="00F416E0">
        <w:rPr>
          <w:rFonts w:ascii="Calibri" w:hAnsi="Calibri"/>
          <w:sz w:val="22"/>
          <w:szCs w:val="22"/>
          <w:lang w:eastAsia="en-GB"/>
        </w:rPr>
        <w:tab/>
      </w:r>
      <w:r>
        <w:t>PERFORM CARD APDU (detachable card reader)</w:t>
      </w:r>
      <w:r>
        <w:tab/>
      </w:r>
      <w:r>
        <w:fldChar w:fldCharType="begin" w:fldLock="1"/>
      </w:r>
      <w:r>
        <w:instrText xml:space="preserve"> PAGEREF _Toc51834095 \h </w:instrText>
      </w:r>
      <w:r>
        <w:fldChar w:fldCharType="separate"/>
      </w:r>
      <w:r>
        <w:t>351</w:t>
      </w:r>
      <w:r>
        <w:fldChar w:fldCharType="end"/>
      </w:r>
    </w:p>
    <w:p w:rsidR="006F0815" w:rsidRPr="00F416E0" w:rsidRDefault="006F0815">
      <w:pPr>
        <w:pStyle w:val="TOC4"/>
        <w:rPr>
          <w:rFonts w:ascii="Calibri" w:hAnsi="Calibri"/>
          <w:sz w:val="22"/>
          <w:szCs w:val="22"/>
          <w:lang w:eastAsia="en-GB"/>
        </w:rPr>
      </w:pPr>
      <w:r>
        <w:t>27.22.4.18</w:t>
      </w:r>
      <w:r w:rsidRPr="00F416E0">
        <w:rPr>
          <w:rFonts w:ascii="Calibri" w:hAnsi="Calibri"/>
          <w:sz w:val="22"/>
          <w:szCs w:val="22"/>
          <w:lang w:eastAsia="en-GB"/>
        </w:rPr>
        <w:tab/>
      </w:r>
      <w:r>
        <w:t>POWER OFF CARD</w:t>
      </w:r>
      <w:r>
        <w:tab/>
      </w:r>
      <w:r>
        <w:fldChar w:fldCharType="begin" w:fldLock="1"/>
      </w:r>
      <w:r>
        <w:instrText xml:space="preserve"> PAGEREF _Toc51834096 \h </w:instrText>
      </w:r>
      <w:r>
        <w:fldChar w:fldCharType="separate"/>
      </w:r>
      <w:r>
        <w:t>352</w:t>
      </w:r>
      <w:r>
        <w:fldChar w:fldCharType="end"/>
      </w:r>
    </w:p>
    <w:p w:rsidR="006F0815" w:rsidRPr="00F416E0" w:rsidRDefault="006F0815">
      <w:pPr>
        <w:pStyle w:val="TOC5"/>
        <w:rPr>
          <w:rFonts w:ascii="Calibri" w:hAnsi="Calibri"/>
          <w:sz w:val="22"/>
          <w:szCs w:val="22"/>
          <w:lang w:eastAsia="en-GB"/>
        </w:rPr>
      </w:pPr>
      <w:r>
        <w:t>27.22.4.18.1</w:t>
      </w:r>
      <w:r w:rsidRPr="00F416E0">
        <w:rPr>
          <w:rFonts w:ascii="Calibri" w:hAnsi="Calibri"/>
          <w:sz w:val="22"/>
          <w:szCs w:val="22"/>
          <w:lang w:eastAsia="en-GB"/>
        </w:rPr>
        <w:tab/>
      </w:r>
      <w:r>
        <w:t>POWER OFF CARD (normal)</w:t>
      </w:r>
      <w:r>
        <w:tab/>
      </w:r>
      <w:r>
        <w:fldChar w:fldCharType="begin" w:fldLock="1"/>
      </w:r>
      <w:r>
        <w:instrText xml:space="preserve"> PAGEREF _Toc51834097 \h </w:instrText>
      </w:r>
      <w:r>
        <w:fldChar w:fldCharType="separate"/>
      </w:r>
      <w:r>
        <w:t>352</w:t>
      </w:r>
      <w:r>
        <w:fldChar w:fldCharType="end"/>
      </w:r>
    </w:p>
    <w:p w:rsidR="006F0815" w:rsidRPr="00F416E0" w:rsidRDefault="006F0815">
      <w:pPr>
        <w:pStyle w:val="TOC5"/>
        <w:rPr>
          <w:rFonts w:ascii="Calibri" w:hAnsi="Calibri"/>
          <w:sz w:val="22"/>
          <w:szCs w:val="22"/>
          <w:lang w:eastAsia="en-GB"/>
        </w:rPr>
      </w:pPr>
      <w:r>
        <w:t>27.22.4.18.2</w:t>
      </w:r>
      <w:r w:rsidRPr="00F416E0">
        <w:rPr>
          <w:rFonts w:ascii="Calibri" w:hAnsi="Calibri"/>
          <w:sz w:val="22"/>
          <w:szCs w:val="22"/>
          <w:lang w:eastAsia="en-GB"/>
        </w:rPr>
        <w:tab/>
      </w:r>
      <w:r>
        <w:t>POWER OFF CARD (detachable card reader)</w:t>
      </w:r>
      <w:r>
        <w:tab/>
      </w:r>
      <w:r>
        <w:fldChar w:fldCharType="begin" w:fldLock="1"/>
      </w:r>
      <w:r>
        <w:instrText xml:space="preserve"> PAGEREF _Toc51834098 \h </w:instrText>
      </w:r>
      <w:r>
        <w:fldChar w:fldCharType="separate"/>
      </w:r>
      <w:r>
        <w:t>354</w:t>
      </w:r>
      <w:r>
        <w:fldChar w:fldCharType="end"/>
      </w:r>
    </w:p>
    <w:p w:rsidR="006F0815" w:rsidRPr="00F416E0" w:rsidRDefault="006F0815">
      <w:pPr>
        <w:pStyle w:val="TOC4"/>
        <w:rPr>
          <w:rFonts w:ascii="Calibri" w:hAnsi="Calibri"/>
          <w:sz w:val="22"/>
          <w:szCs w:val="22"/>
          <w:lang w:eastAsia="en-GB"/>
        </w:rPr>
      </w:pPr>
      <w:r>
        <w:t>27.22.4.19</w:t>
      </w:r>
      <w:r w:rsidRPr="00F416E0">
        <w:rPr>
          <w:rFonts w:ascii="Calibri" w:hAnsi="Calibri"/>
          <w:sz w:val="22"/>
          <w:szCs w:val="22"/>
          <w:lang w:eastAsia="en-GB"/>
        </w:rPr>
        <w:tab/>
      </w:r>
      <w:r>
        <w:t>POWER ON CARD</w:t>
      </w:r>
      <w:r>
        <w:tab/>
      </w:r>
      <w:r>
        <w:fldChar w:fldCharType="begin" w:fldLock="1"/>
      </w:r>
      <w:r>
        <w:instrText xml:space="preserve"> PAGEREF _Toc51834099 \h </w:instrText>
      </w:r>
      <w:r>
        <w:fldChar w:fldCharType="separate"/>
      </w:r>
      <w:r>
        <w:t>355</w:t>
      </w:r>
      <w:r>
        <w:fldChar w:fldCharType="end"/>
      </w:r>
    </w:p>
    <w:p w:rsidR="006F0815" w:rsidRPr="00F416E0" w:rsidRDefault="006F0815">
      <w:pPr>
        <w:pStyle w:val="TOC5"/>
        <w:rPr>
          <w:rFonts w:ascii="Calibri" w:hAnsi="Calibri"/>
          <w:sz w:val="22"/>
          <w:szCs w:val="22"/>
          <w:lang w:eastAsia="en-GB"/>
        </w:rPr>
      </w:pPr>
      <w:r>
        <w:t>27.22.4.19.1</w:t>
      </w:r>
      <w:r w:rsidRPr="00F416E0">
        <w:rPr>
          <w:rFonts w:ascii="Calibri" w:hAnsi="Calibri"/>
          <w:sz w:val="22"/>
          <w:szCs w:val="22"/>
          <w:lang w:eastAsia="en-GB"/>
        </w:rPr>
        <w:tab/>
      </w:r>
      <w:r>
        <w:t>POWER ON CARD (normal)</w:t>
      </w:r>
      <w:r>
        <w:tab/>
      </w:r>
      <w:r>
        <w:fldChar w:fldCharType="begin" w:fldLock="1"/>
      </w:r>
      <w:r>
        <w:instrText xml:space="preserve"> PAGEREF _Toc51834100 \h </w:instrText>
      </w:r>
      <w:r>
        <w:fldChar w:fldCharType="separate"/>
      </w:r>
      <w:r>
        <w:t>355</w:t>
      </w:r>
      <w:r>
        <w:fldChar w:fldCharType="end"/>
      </w:r>
    </w:p>
    <w:p w:rsidR="006F0815" w:rsidRPr="00F416E0" w:rsidRDefault="006F0815">
      <w:pPr>
        <w:pStyle w:val="TOC5"/>
        <w:rPr>
          <w:rFonts w:ascii="Calibri" w:hAnsi="Calibri"/>
          <w:sz w:val="22"/>
          <w:szCs w:val="22"/>
          <w:lang w:eastAsia="en-GB"/>
        </w:rPr>
      </w:pPr>
      <w:r>
        <w:t>27.22.4.19.2</w:t>
      </w:r>
      <w:r w:rsidRPr="00F416E0">
        <w:rPr>
          <w:rFonts w:ascii="Calibri" w:hAnsi="Calibri"/>
          <w:sz w:val="22"/>
          <w:szCs w:val="22"/>
          <w:lang w:eastAsia="en-GB"/>
        </w:rPr>
        <w:tab/>
      </w:r>
      <w:r>
        <w:t>POWER ON CARD (detachable card reader)</w:t>
      </w:r>
      <w:r>
        <w:tab/>
      </w:r>
      <w:r>
        <w:fldChar w:fldCharType="begin" w:fldLock="1"/>
      </w:r>
      <w:r>
        <w:instrText xml:space="preserve"> PAGEREF _Toc51834101 \h </w:instrText>
      </w:r>
      <w:r>
        <w:fldChar w:fldCharType="separate"/>
      </w:r>
      <w:r>
        <w:t>359</w:t>
      </w:r>
      <w:r>
        <w:fldChar w:fldCharType="end"/>
      </w:r>
    </w:p>
    <w:p w:rsidR="006F0815" w:rsidRPr="00F416E0" w:rsidRDefault="006F0815">
      <w:pPr>
        <w:pStyle w:val="TOC4"/>
        <w:rPr>
          <w:rFonts w:ascii="Calibri" w:hAnsi="Calibri"/>
          <w:sz w:val="22"/>
          <w:szCs w:val="22"/>
          <w:lang w:eastAsia="en-GB"/>
        </w:rPr>
      </w:pPr>
      <w:r>
        <w:t>27.22.4.20</w:t>
      </w:r>
      <w:r w:rsidRPr="00F416E0">
        <w:rPr>
          <w:rFonts w:ascii="Calibri" w:hAnsi="Calibri"/>
          <w:sz w:val="22"/>
          <w:szCs w:val="22"/>
          <w:lang w:eastAsia="en-GB"/>
        </w:rPr>
        <w:tab/>
      </w:r>
      <w:r>
        <w:t>GET READER STATUS</w:t>
      </w:r>
      <w:r>
        <w:tab/>
      </w:r>
      <w:r>
        <w:fldChar w:fldCharType="begin" w:fldLock="1"/>
      </w:r>
      <w:r>
        <w:instrText xml:space="preserve"> PAGEREF _Toc51834102 \h </w:instrText>
      </w:r>
      <w:r>
        <w:fldChar w:fldCharType="separate"/>
      </w:r>
      <w:r>
        <w:t>360</w:t>
      </w:r>
      <w:r>
        <w:fldChar w:fldCharType="end"/>
      </w:r>
    </w:p>
    <w:p w:rsidR="006F0815" w:rsidRPr="00F416E0" w:rsidRDefault="006F0815">
      <w:pPr>
        <w:pStyle w:val="TOC5"/>
        <w:rPr>
          <w:rFonts w:ascii="Calibri" w:hAnsi="Calibri"/>
          <w:sz w:val="22"/>
          <w:szCs w:val="22"/>
          <w:lang w:eastAsia="en-GB"/>
        </w:rPr>
      </w:pPr>
      <w:r>
        <w:t>27.22.4.20.1</w:t>
      </w:r>
      <w:r w:rsidRPr="00F416E0">
        <w:rPr>
          <w:rFonts w:ascii="Calibri" w:hAnsi="Calibri"/>
          <w:sz w:val="22"/>
          <w:szCs w:val="22"/>
          <w:lang w:eastAsia="en-GB"/>
        </w:rPr>
        <w:tab/>
      </w:r>
      <w:r>
        <w:t>GET READER STATUS (normal)</w:t>
      </w:r>
      <w:r>
        <w:tab/>
      </w:r>
      <w:r>
        <w:fldChar w:fldCharType="begin" w:fldLock="1"/>
      </w:r>
      <w:r>
        <w:instrText xml:space="preserve"> PAGEREF _Toc51834103 \h </w:instrText>
      </w:r>
      <w:r>
        <w:fldChar w:fldCharType="separate"/>
      </w:r>
      <w:r>
        <w:t>360</w:t>
      </w:r>
      <w:r>
        <w:fldChar w:fldCharType="end"/>
      </w:r>
    </w:p>
    <w:p w:rsidR="006F0815" w:rsidRPr="00F416E0" w:rsidRDefault="006F0815">
      <w:pPr>
        <w:pStyle w:val="TOC5"/>
        <w:rPr>
          <w:rFonts w:ascii="Calibri" w:hAnsi="Calibri"/>
          <w:sz w:val="22"/>
          <w:szCs w:val="22"/>
          <w:lang w:eastAsia="en-GB"/>
        </w:rPr>
      </w:pPr>
      <w:r>
        <w:t>27.22.4.20.2</w:t>
      </w:r>
      <w:r w:rsidRPr="00F416E0">
        <w:rPr>
          <w:rFonts w:ascii="Calibri" w:hAnsi="Calibri"/>
          <w:sz w:val="22"/>
          <w:szCs w:val="22"/>
          <w:lang w:eastAsia="en-GB"/>
        </w:rPr>
        <w:tab/>
      </w:r>
      <w:r>
        <w:t>GET CARD READER STATUS (detachable card reader)</w:t>
      </w:r>
      <w:r>
        <w:tab/>
      </w:r>
      <w:r>
        <w:fldChar w:fldCharType="begin" w:fldLock="1"/>
      </w:r>
      <w:r>
        <w:instrText xml:space="preserve"> PAGEREF _Toc51834104 \h </w:instrText>
      </w:r>
      <w:r>
        <w:fldChar w:fldCharType="separate"/>
      </w:r>
      <w:r>
        <w:t>369</w:t>
      </w:r>
      <w:r>
        <w:fldChar w:fldCharType="end"/>
      </w:r>
    </w:p>
    <w:p w:rsidR="006F0815" w:rsidRPr="00F416E0" w:rsidRDefault="006F0815">
      <w:pPr>
        <w:pStyle w:val="TOC4"/>
        <w:rPr>
          <w:rFonts w:ascii="Calibri" w:hAnsi="Calibri"/>
          <w:sz w:val="22"/>
          <w:szCs w:val="22"/>
          <w:lang w:eastAsia="en-GB"/>
        </w:rPr>
      </w:pPr>
      <w:r>
        <w:t>27.22.4.21</w:t>
      </w:r>
      <w:r w:rsidRPr="00F416E0">
        <w:rPr>
          <w:rFonts w:ascii="Calibri" w:hAnsi="Calibri"/>
          <w:sz w:val="22"/>
          <w:szCs w:val="22"/>
          <w:lang w:eastAsia="en-GB"/>
        </w:rPr>
        <w:tab/>
      </w:r>
      <w:r>
        <w:t>TIMER MANAGEMENT and ENVELOPE TIMER EXPIRATION</w:t>
      </w:r>
      <w:r>
        <w:tab/>
      </w:r>
      <w:r>
        <w:fldChar w:fldCharType="begin" w:fldLock="1"/>
      </w:r>
      <w:r>
        <w:instrText xml:space="preserve"> PAGEREF _Toc51834105 \h </w:instrText>
      </w:r>
      <w:r>
        <w:fldChar w:fldCharType="separate"/>
      </w:r>
      <w:r>
        <w:t>371</w:t>
      </w:r>
      <w:r>
        <w:fldChar w:fldCharType="end"/>
      </w:r>
    </w:p>
    <w:p w:rsidR="006F0815" w:rsidRPr="00F416E0" w:rsidRDefault="006F0815">
      <w:pPr>
        <w:pStyle w:val="TOC5"/>
        <w:rPr>
          <w:rFonts w:ascii="Calibri" w:hAnsi="Calibri"/>
          <w:sz w:val="22"/>
          <w:szCs w:val="22"/>
          <w:lang w:eastAsia="en-GB"/>
        </w:rPr>
      </w:pPr>
      <w:r>
        <w:t>27.22.4.21.1</w:t>
      </w:r>
      <w:r w:rsidRPr="00F416E0">
        <w:rPr>
          <w:rFonts w:ascii="Calibri" w:hAnsi="Calibri"/>
          <w:sz w:val="22"/>
          <w:szCs w:val="22"/>
          <w:lang w:eastAsia="en-GB"/>
        </w:rPr>
        <w:tab/>
      </w:r>
      <w:r>
        <w:t>TIMER MANAGEMENT (normal)</w:t>
      </w:r>
      <w:r>
        <w:tab/>
      </w:r>
      <w:r>
        <w:fldChar w:fldCharType="begin" w:fldLock="1"/>
      </w:r>
      <w:r>
        <w:instrText xml:space="preserve"> PAGEREF _Toc51834106 \h </w:instrText>
      </w:r>
      <w:r>
        <w:fldChar w:fldCharType="separate"/>
      </w:r>
      <w:r>
        <w:t>371</w:t>
      </w:r>
      <w:r>
        <w:fldChar w:fldCharType="end"/>
      </w:r>
    </w:p>
    <w:p w:rsidR="006F0815" w:rsidRPr="00F416E0" w:rsidRDefault="006F0815">
      <w:pPr>
        <w:pStyle w:val="TOC5"/>
        <w:rPr>
          <w:rFonts w:ascii="Calibri" w:hAnsi="Calibri"/>
          <w:sz w:val="22"/>
          <w:szCs w:val="22"/>
          <w:lang w:eastAsia="en-GB"/>
        </w:rPr>
      </w:pPr>
      <w:r>
        <w:t>27.22.4.21.2</w:t>
      </w:r>
      <w:r w:rsidRPr="00F416E0">
        <w:rPr>
          <w:rFonts w:ascii="Calibri" w:hAnsi="Calibri"/>
          <w:sz w:val="22"/>
          <w:szCs w:val="22"/>
          <w:lang w:eastAsia="en-GB"/>
        </w:rPr>
        <w:tab/>
      </w:r>
      <w:r>
        <w:t>ENVELOPE TIMER EXPIRATION (normal)</w:t>
      </w:r>
      <w:r>
        <w:tab/>
      </w:r>
      <w:r>
        <w:fldChar w:fldCharType="begin" w:fldLock="1"/>
      </w:r>
      <w:r>
        <w:instrText xml:space="preserve"> PAGEREF _Toc51834107 \h </w:instrText>
      </w:r>
      <w:r>
        <w:fldChar w:fldCharType="separate"/>
      </w:r>
      <w:r>
        <w:t>408</w:t>
      </w:r>
      <w:r>
        <w:fldChar w:fldCharType="end"/>
      </w:r>
    </w:p>
    <w:p w:rsidR="006F0815" w:rsidRPr="00F416E0" w:rsidRDefault="006F0815">
      <w:pPr>
        <w:pStyle w:val="TOC4"/>
        <w:rPr>
          <w:rFonts w:ascii="Calibri" w:hAnsi="Calibri"/>
          <w:sz w:val="22"/>
          <w:szCs w:val="22"/>
          <w:lang w:eastAsia="en-GB"/>
        </w:rPr>
      </w:pPr>
      <w:r>
        <w:t>27.22.4.22</w:t>
      </w:r>
      <w:r w:rsidRPr="00F416E0">
        <w:rPr>
          <w:rFonts w:ascii="Calibri" w:hAnsi="Calibri"/>
          <w:sz w:val="22"/>
          <w:szCs w:val="22"/>
          <w:lang w:eastAsia="en-GB"/>
        </w:rPr>
        <w:tab/>
      </w:r>
      <w:r>
        <w:t>SET UP IDLE MODE TEXT</w:t>
      </w:r>
      <w:r>
        <w:tab/>
      </w:r>
      <w:r>
        <w:fldChar w:fldCharType="begin" w:fldLock="1"/>
      </w:r>
      <w:r>
        <w:instrText xml:space="preserve"> PAGEREF _Toc51834108 \h </w:instrText>
      </w:r>
      <w:r>
        <w:fldChar w:fldCharType="separate"/>
      </w:r>
      <w:r>
        <w:t>414</w:t>
      </w:r>
      <w:r>
        <w:fldChar w:fldCharType="end"/>
      </w:r>
    </w:p>
    <w:p w:rsidR="006F0815" w:rsidRPr="00F416E0" w:rsidRDefault="006F0815">
      <w:pPr>
        <w:pStyle w:val="TOC5"/>
        <w:rPr>
          <w:rFonts w:ascii="Calibri" w:hAnsi="Calibri"/>
          <w:sz w:val="22"/>
          <w:szCs w:val="22"/>
          <w:lang w:eastAsia="en-GB"/>
        </w:rPr>
      </w:pPr>
      <w:r>
        <w:t>27.22.4.22.1</w:t>
      </w:r>
      <w:r w:rsidRPr="00F416E0">
        <w:rPr>
          <w:rFonts w:ascii="Calibri" w:hAnsi="Calibri"/>
          <w:sz w:val="22"/>
          <w:szCs w:val="22"/>
          <w:lang w:eastAsia="en-GB"/>
        </w:rPr>
        <w:tab/>
      </w:r>
      <w:r>
        <w:t>SET UP IDLE MODE TEXT (normal)</w:t>
      </w:r>
      <w:r>
        <w:tab/>
      </w:r>
      <w:r>
        <w:fldChar w:fldCharType="begin" w:fldLock="1"/>
      </w:r>
      <w:r>
        <w:instrText xml:space="preserve"> PAGEREF _Toc51834109 \h </w:instrText>
      </w:r>
      <w:r>
        <w:fldChar w:fldCharType="separate"/>
      </w:r>
      <w:r>
        <w:t>414</w:t>
      </w:r>
      <w:r>
        <w:fldChar w:fldCharType="end"/>
      </w:r>
    </w:p>
    <w:p w:rsidR="006F0815" w:rsidRPr="00F416E0" w:rsidRDefault="006F0815">
      <w:pPr>
        <w:pStyle w:val="TOC5"/>
        <w:rPr>
          <w:rFonts w:ascii="Calibri" w:hAnsi="Calibri"/>
          <w:sz w:val="22"/>
          <w:szCs w:val="22"/>
          <w:lang w:eastAsia="en-GB"/>
        </w:rPr>
      </w:pPr>
      <w:r>
        <w:t>27.22.4.22.2</w:t>
      </w:r>
      <w:r w:rsidRPr="00F416E0">
        <w:rPr>
          <w:rFonts w:ascii="Calibri" w:hAnsi="Calibri"/>
          <w:sz w:val="22"/>
          <w:szCs w:val="22"/>
          <w:lang w:eastAsia="en-GB"/>
        </w:rPr>
        <w:tab/>
      </w:r>
      <w:r>
        <w:t>SET UP IDLE MODE TEXT (Icon support)</w:t>
      </w:r>
      <w:r>
        <w:tab/>
      </w:r>
      <w:r>
        <w:fldChar w:fldCharType="begin" w:fldLock="1"/>
      </w:r>
      <w:r>
        <w:instrText xml:space="preserve"> PAGEREF _Toc51834110 \h </w:instrText>
      </w:r>
      <w:r>
        <w:fldChar w:fldCharType="separate"/>
      </w:r>
      <w:r>
        <w:t>423</w:t>
      </w:r>
      <w:r>
        <w:fldChar w:fldCharType="end"/>
      </w:r>
    </w:p>
    <w:p w:rsidR="006F0815" w:rsidRPr="00F416E0" w:rsidRDefault="006F0815">
      <w:pPr>
        <w:pStyle w:val="TOC5"/>
        <w:rPr>
          <w:rFonts w:ascii="Calibri" w:hAnsi="Calibri"/>
          <w:sz w:val="22"/>
          <w:szCs w:val="22"/>
          <w:lang w:eastAsia="en-GB"/>
        </w:rPr>
      </w:pPr>
      <w:r>
        <w:t>27.22.4.22.3</w:t>
      </w:r>
      <w:r w:rsidRPr="00F416E0">
        <w:rPr>
          <w:rFonts w:ascii="Calibri" w:hAnsi="Calibri"/>
          <w:sz w:val="22"/>
          <w:szCs w:val="22"/>
          <w:lang w:eastAsia="en-GB"/>
        </w:rPr>
        <w:tab/>
      </w:r>
      <w:r>
        <w:t>SET UP IDLE MODE TEXT (UCS2 support)</w:t>
      </w:r>
      <w:r>
        <w:tab/>
      </w:r>
      <w:r>
        <w:fldChar w:fldCharType="begin" w:fldLock="1"/>
      </w:r>
      <w:r>
        <w:instrText xml:space="preserve"> PAGEREF _Toc51834111 \h </w:instrText>
      </w:r>
      <w:r>
        <w:fldChar w:fldCharType="separate"/>
      </w:r>
      <w:r>
        <w:t>430</w:t>
      </w:r>
      <w:r>
        <w:fldChar w:fldCharType="end"/>
      </w:r>
    </w:p>
    <w:p w:rsidR="006F0815" w:rsidRPr="00F416E0" w:rsidRDefault="006F0815">
      <w:pPr>
        <w:pStyle w:val="TOC4"/>
        <w:rPr>
          <w:rFonts w:ascii="Calibri" w:hAnsi="Calibri"/>
          <w:sz w:val="22"/>
          <w:szCs w:val="22"/>
          <w:lang w:eastAsia="en-GB"/>
        </w:rPr>
      </w:pPr>
      <w:r>
        <w:t>27.22.4.23</w:t>
      </w:r>
      <w:r w:rsidRPr="00F416E0">
        <w:rPr>
          <w:rFonts w:ascii="Calibri" w:hAnsi="Calibri"/>
          <w:sz w:val="22"/>
          <w:szCs w:val="22"/>
          <w:lang w:eastAsia="en-GB"/>
        </w:rPr>
        <w:tab/>
      </w:r>
      <w:r>
        <w:t>RUN AT COMMAND</w:t>
      </w:r>
      <w:r>
        <w:tab/>
      </w:r>
      <w:r>
        <w:fldChar w:fldCharType="begin" w:fldLock="1"/>
      </w:r>
      <w:r>
        <w:instrText xml:space="preserve"> PAGEREF _Toc51834112 \h </w:instrText>
      </w:r>
      <w:r>
        <w:fldChar w:fldCharType="separate"/>
      </w:r>
      <w:r>
        <w:t>431</w:t>
      </w:r>
      <w:r>
        <w:fldChar w:fldCharType="end"/>
      </w:r>
    </w:p>
    <w:p w:rsidR="006F0815" w:rsidRPr="00F416E0" w:rsidRDefault="006F0815">
      <w:pPr>
        <w:pStyle w:val="TOC5"/>
        <w:rPr>
          <w:rFonts w:ascii="Calibri" w:hAnsi="Calibri"/>
          <w:sz w:val="22"/>
          <w:szCs w:val="22"/>
          <w:lang w:eastAsia="en-GB"/>
        </w:rPr>
      </w:pPr>
      <w:r>
        <w:t>27.22.4.23.1</w:t>
      </w:r>
      <w:r w:rsidRPr="00F416E0">
        <w:rPr>
          <w:rFonts w:ascii="Calibri" w:hAnsi="Calibri"/>
          <w:sz w:val="22"/>
          <w:szCs w:val="22"/>
          <w:lang w:eastAsia="en-GB"/>
        </w:rPr>
        <w:tab/>
      </w:r>
      <w:r>
        <w:t>RUN AT COMMAND (normal)</w:t>
      </w:r>
      <w:r>
        <w:tab/>
      </w:r>
      <w:r>
        <w:fldChar w:fldCharType="begin" w:fldLock="1"/>
      </w:r>
      <w:r>
        <w:instrText xml:space="preserve"> PAGEREF _Toc51834113 \h </w:instrText>
      </w:r>
      <w:r>
        <w:fldChar w:fldCharType="separate"/>
      </w:r>
      <w:r>
        <w:t>431</w:t>
      </w:r>
      <w:r>
        <w:fldChar w:fldCharType="end"/>
      </w:r>
    </w:p>
    <w:p w:rsidR="006F0815" w:rsidRPr="00F416E0" w:rsidRDefault="006F0815">
      <w:pPr>
        <w:pStyle w:val="TOC5"/>
        <w:rPr>
          <w:rFonts w:ascii="Calibri" w:hAnsi="Calibri"/>
          <w:sz w:val="22"/>
          <w:szCs w:val="22"/>
          <w:lang w:eastAsia="en-GB"/>
        </w:rPr>
      </w:pPr>
      <w:r>
        <w:t>27.22.4.23.2</w:t>
      </w:r>
      <w:r w:rsidRPr="00F416E0">
        <w:rPr>
          <w:rFonts w:ascii="Calibri" w:hAnsi="Calibri"/>
          <w:sz w:val="22"/>
          <w:szCs w:val="22"/>
          <w:lang w:eastAsia="en-GB"/>
        </w:rPr>
        <w:tab/>
      </w:r>
      <w:r>
        <w:t>RUN AT COMMAND (Icon support)</w:t>
      </w:r>
      <w:r>
        <w:tab/>
      </w:r>
      <w:r>
        <w:fldChar w:fldCharType="begin" w:fldLock="1"/>
      </w:r>
      <w:r>
        <w:instrText xml:space="preserve"> PAGEREF _Toc51834114 \h </w:instrText>
      </w:r>
      <w:r>
        <w:fldChar w:fldCharType="separate"/>
      </w:r>
      <w:r>
        <w:t>434</w:t>
      </w:r>
      <w:r>
        <w:fldChar w:fldCharType="end"/>
      </w:r>
    </w:p>
    <w:p w:rsidR="006F0815" w:rsidRPr="00F416E0" w:rsidRDefault="006F0815">
      <w:pPr>
        <w:pStyle w:val="TOC4"/>
        <w:rPr>
          <w:rFonts w:ascii="Calibri" w:hAnsi="Calibri"/>
          <w:sz w:val="22"/>
          <w:szCs w:val="22"/>
          <w:lang w:eastAsia="en-GB"/>
        </w:rPr>
      </w:pPr>
      <w:r w:rsidRPr="00D1662D">
        <w:rPr>
          <w:lang w:val="de-DE"/>
        </w:rPr>
        <w:t>27.22.4.24</w:t>
      </w:r>
      <w:r w:rsidRPr="00F416E0">
        <w:rPr>
          <w:rFonts w:ascii="Calibri" w:hAnsi="Calibri"/>
          <w:sz w:val="22"/>
          <w:szCs w:val="22"/>
          <w:lang w:eastAsia="en-GB"/>
        </w:rPr>
        <w:tab/>
      </w:r>
      <w:r w:rsidRPr="00D1662D">
        <w:rPr>
          <w:lang w:val="de-DE"/>
        </w:rPr>
        <w:t>SEND DTMF</w:t>
      </w:r>
      <w:r>
        <w:tab/>
      </w:r>
      <w:r>
        <w:fldChar w:fldCharType="begin" w:fldLock="1"/>
      </w:r>
      <w:r>
        <w:instrText xml:space="preserve"> PAGEREF _Toc51834115 \h </w:instrText>
      </w:r>
      <w:r>
        <w:fldChar w:fldCharType="separate"/>
      </w:r>
      <w:r>
        <w:t>440</w:t>
      </w:r>
      <w:r>
        <w:fldChar w:fldCharType="end"/>
      </w:r>
    </w:p>
    <w:p w:rsidR="006F0815" w:rsidRPr="00F416E0" w:rsidRDefault="006F0815">
      <w:pPr>
        <w:pStyle w:val="TOC5"/>
        <w:rPr>
          <w:rFonts w:ascii="Calibri" w:hAnsi="Calibri"/>
          <w:sz w:val="22"/>
          <w:szCs w:val="22"/>
          <w:lang w:eastAsia="en-GB"/>
        </w:rPr>
      </w:pPr>
      <w:r w:rsidRPr="00D1662D">
        <w:rPr>
          <w:lang w:val="de-DE"/>
        </w:rPr>
        <w:t>27.22.4.24.1</w:t>
      </w:r>
      <w:r w:rsidRPr="00F416E0">
        <w:rPr>
          <w:rFonts w:ascii="Calibri" w:hAnsi="Calibri"/>
          <w:sz w:val="22"/>
          <w:szCs w:val="22"/>
          <w:lang w:eastAsia="en-GB"/>
        </w:rPr>
        <w:tab/>
      </w:r>
      <w:r w:rsidRPr="00D1662D">
        <w:rPr>
          <w:lang w:val="de-DE"/>
        </w:rPr>
        <w:t>SEND DTMF (Normal)</w:t>
      </w:r>
      <w:r>
        <w:tab/>
      </w:r>
      <w:r>
        <w:fldChar w:fldCharType="begin" w:fldLock="1"/>
      </w:r>
      <w:r>
        <w:instrText xml:space="preserve"> PAGEREF _Toc51834116 \h </w:instrText>
      </w:r>
      <w:r>
        <w:fldChar w:fldCharType="separate"/>
      </w:r>
      <w:r>
        <w:t>440</w:t>
      </w:r>
      <w:r>
        <w:fldChar w:fldCharType="end"/>
      </w:r>
    </w:p>
    <w:p w:rsidR="006F0815" w:rsidRPr="00F416E0" w:rsidRDefault="006F0815">
      <w:pPr>
        <w:pStyle w:val="TOC5"/>
        <w:rPr>
          <w:rFonts w:ascii="Calibri" w:hAnsi="Calibri"/>
          <w:sz w:val="22"/>
          <w:szCs w:val="22"/>
          <w:lang w:eastAsia="en-GB"/>
        </w:rPr>
      </w:pPr>
      <w:r>
        <w:t>27.22.4.24.2</w:t>
      </w:r>
      <w:r w:rsidRPr="00F416E0">
        <w:rPr>
          <w:rFonts w:ascii="Calibri" w:hAnsi="Calibri"/>
          <w:sz w:val="22"/>
          <w:szCs w:val="22"/>
          <w:lang w:eastAsia="en-GB"/>
        </w:rPr>
        <w:tab/>
      </w:r>
      <w:r>
        <w:t>SEND DTMF (Display of icons)</w:t>
      </w:r>
      <w:r>
        <w:tab/>
      </w:r>
      <w:r>
        <w:fldChar w:fldCharType="begin" w:fldLock="1"/>
      </w:r>
      <w:r>
        <w:instrText xml:space="preserve"> PAGEREF _Toc51834117 \h </w:instrText>
      </w:r>
      <w:r>
        <w:fldChar w:fldCharType="separate"/>
      </w:r>
      <w:r>
        <w:t>445</w:t>
      </w:r>
      <w:r>
        <w:fldChar w:fldCharType="end"/>
      </w:r>
    </w:p>
    <w:p w:rsidR="006F0815" w:rsidRPr="00F416E0" w:rsidRDefault="006F0815">
      <w:pPr>
        <w:pStyle w:val="TOC5"/>
        <w:rPr>
          <w:rFonts w:ascii="Calibri" w:hAnsi="Calibri"/>
          <w:sz w:val="22"/>
          <w:szCs w:val="22"/>
          <w:lang w:eastAsia="en-GB"/>
        </w:rPr>
      </w:pPr>
      <w:r>
        <w:t>27.22.4.24.3</w:t>
      </w:r>
      <w:r w:rsidRPr="00F416E0">
        <w:rPr>
          <w:rFonts w:ascii="Calibri" w:hAnsi="Calibri"/>
          <w:sz w:val="22"/>
          <w:szCs w:val="22"/>
          <w:lang w:eastAsia="en-GB"/>
        </w:rPr>
        <w:tab/>
      </w:r>
      <w:r>
        <w:t>SEND DTMF (UCS2 support)</w:t>
      </w:r>
      <w:r>
        <w:tab/>
      </w:r>
      <w:r>
        <w:fldChar w:fldCharType="begin" w:fldLock="1"/>
      </w:r>
      <w:r>
        <w:instrText xml:space="preserve"> PAGEREF _Toc51834118 \h </w:instrText>
      </w:r>
      <w:r>
        <w:fldChar w:fldCharType="separate"/>
      </w:r>
      <w:r>
        <w:t>450</w:t>
      </w:r>
      <w:r>
        <w:fldChar w:fldCharType="end"/>
      </w:r>
    </w:p>
    <w:p w:rsidR="006F0815" w:rsidRPr="00F416E0" w:rsidRDefault="006F0815">
      <w:pPr>
        <w:pStyle w:val="TOC4"/>
        <w:rPr>
          <w:rFonts w:ascii="Calibri" w:hAnsi="Calibri"/>
          <w:sz w:val="22"/>
          <w:szCs w:val="22"/>
          <w:lang w:eastAsia="en-GB"/>
        </w:rPr>
      </w:pPr>
      <w:r>
        <w:t>27.22.4.25</w:t>
      </w:r>
      <w:r w:rsidRPr="00F416E0">
        <w:rPr>
          <w:rFonts w:ascii="Calibri" w:hAnsi="Calibri"/>
          <w:sz w:val="22"/>
          <w:szCs w:val="22"/>
          <w:lang w:eastAsia="en-GB"/>
        </w:rPr>
        <w:tab/>
      </w:r>
      <w:r>
        <w:t>LANGUAGE NOTIFICATION</w:t>
      </w:r>
      <w:r>
        <w:tab/>
      </w:r>
      <w:r>
        <w:fldChar w:fldCharType="begin" w:fldLock="1"/>
      </w:r>
      <w:r>
        <w:instrText xml:space="preserve"> PAGEREF _Toc51834119 \h </w:instrText>
      </w:r>
      <w:r>
        <w:fldChar w:fldCharType="separate"/>
      </w:r>
      <w:r>
        <w:t>452</w:t>
      </w:r>
      <w:r>
        <w:fldChar w:fldCharType="end"/>
      </w:r>
    </w:p>
    <w:p w:rsidR="006F0815" w:rsidRPr="00F416E0" w:rsidRDefault="006F0815">
      <w:pPr>
        <w:pStyle w:val="TOC5"/>
        <w:rPr>
          <w:rFonts w:ascii="Calibri" w:hAnsi="Calibri"/>
          <w:sz w:val="22"/>
          <w:szCs w:val="22"/>
          <w:lang w:eastAsia="en-GB"/>
        </w:rPr>
      </w:pPr>
      <w:r>
        <w:t>27.22.4.25.1</w:t>
      </w:r>
      <w:r w:rsidRPr="00F416E0">
        <w:rPr>
          <w:rFonts w:ascii="Calibri" w:hAnsi="Calibri"/>
          <w:sz w:val="22"/>
          <w:szCs w:val="22"/>
          <w:lang w:eastAsia="en-GB"/>
        </w:rPr>
        <w:tab/>
      </w:r>
      <w:r>
        <w:t>Definition and applicability</w:t>
      </w:r>
      <w:r>
        <w:tab/>
      </w:r>
      <w:r>
        <w:fldChar w:fldCharType="begin" w:fldLock="1"/>
      </w:r>
      <w:r>
        <w:instrText xml:space="preserve"> PAGEREF _Toc51834120 \h </w:instrText>
      </w:r>
      <w:r>
        <w:fldChar w:fldCharType="separate"/>
      </w:r>
      <w:r>
        <w:t>452</w:t>
      </w:r>
      <w:r>
        <w:fldChar w:fldCharType="end"/>
      </w:r>
    </w:p>
    <w:p w:rsidR="006F0815" w:rsidRPr="00F416E0" w:rsidRDefault="006F0815">
      <w:pPr>
        <w:pStyle w:val="TOC5"/>
        <w:rPr>
          <w:rFonts w:ascii="Calibri" w:hAnsi="Calibri"/>
          <w:sz w:val="22"/>
          <w:szCs w:val="22"/>
          <w:lang w:eastAsia="en-GB"/>
        </w:rPr>
      </w:pPr>
      <w:r>
        <w:t>27.22.4.25.2</w:t>
      </w:r>
      <w:r w:rsidRPr="00F416E0">
        <w:rPr>
          <w:rFonts w:ascii="Calibri" w:hAnsi="Calibri"/>
          <w:sz w:val="22"/>
          <w:szCs w:val="22"/>
          <w:lang w:eastAsia="en-GB"/>
        </w:rPr>
        <w:tab/>
      </w:r>
      <w:r>
        <w:t>Conformance Requirement</w:t>
      </w:r>
      <w:r>
        <w:tab/>
      </w:r>
      <w:r>
        <w:fldChar w:fldCharType="begin" w:fldLock="1"/>
      </w:r>
      <w:r>
        <w:instrText xml:space="preserve"> PAGEREF _Toc51834121 \h </w:instrText>
      </w:r>
      <w:r>
        <w:fldChar w:fldCharType="separate"/>
      </w:r>
      <w:r>
        <w:t>452</w:t>
      </w:r>
      <w:r>
        <w:fldChar w:fldCharType="end"/>
      </w:r>
    </w:p>
    <w:p w:rsidR="006F0815" w:rsidRPr="00F416E0" w:rsidRDefault="006F0815">
      <w:pPr>
        <w:pStyle w:val="TOC5"/>
        <w:rPr>
          <w:rFonts w:ascii="Calibri" w:hAnsi="Calibri"/>
          <w:sz w:val="22"/>
          <w:szCs w:val="22"/>
          <w:lang w:eastAsia="en-GB"/>
        </w:rPr>
      </w:pPr>
      <w:r>
        <w:t>27.22.4.25.3</w:t>
      </w:r>
      <w:r w:rsidRPr="00F416E0">
        <w:rPr>
          <w:rFonts w:ascii="Calibri" w:hAnsi="Calibri"/>
          <w:sz w:val="22"/>
          <w:szCs w:val="22"/>
          <w:lang w:eastAsia="en-GB"/>
        </w:rPr>
        <w:tab/>
      </w:r>
      <w:r>
        <w:t>Test purpose</w:t>
      </w:r>
      <w:r>
        <w:tab/>
      </w:r>
      <w:r>
        <w:fldChar w:fldCharType="begin" w:fldLock="1"/>
      </w:r>
      <w:r>
        <w:instrText xml:space="preserve"> PAGEREF _Toc51834122 \h </w:instrText>
      </w:r>
      <w:r>
        <w:fldChar w:fldCharType="separate"/>
      </w:r>
      <w:r>
        <w:t>452</w:t>
      </w:r>
      <w:r>
        <w:fldChar w:fldCharType="end"/>
      </w:r>
    </w:p>
    <w:p w:rsidR="006F0815" w:rsidRPr="00F416E0" w:rsidRDefault="006F0815">
      <w:pPr>
        <w:pStyle w:val="TOC5"/>
        <w:rPr>
          <w:rFonts w:ascii="Calibri" w:hAnsi="Calibri"/>
          <w:sz w:val="22"/>
          <w:szCs w:val="22"/>
          <w:lang w:eastAsia="en-GB"/>
        </w:rPr>
      </w:pPr>
      <w:r>
        <w:t>27.22.4.25.4</w:t>
      </w:r>
      <w:r w:rsidRPr="00F416E0">
        <w:rPr>
          <w:rFonts w:ascii="Calibri" w:hAnsi="Calibri"/>
          <w:sz w:val="22"/>
          <w:szCs w:val="22"/>
          <w:lang w:eastAsia="en-GB"/>
        </w:rPr>
        <w:tab/>
      </w:r>
      <w:r>
        <w:t>Method of Test</w:t>
      </w:r>
      <w:r>
        <w:tab/>
      </w:r>
      <w:r>
        <w:fldChar w:fldCharType="begin" w:fldLock="1"/>
      </w:r>
      <w:r>
        <w:instrText xml:space="preserve"> PAGEREF _Toc51834123 \h </w:instrText>
      </w:r>
      <w:r>
        <w:fldChar w:fldCharType="separate"/>
      </w:r>
      <w:r>
        <w:t>452</w:t>
      </w:r>
      <w:r>
        <w:fldChar w:fldCharType="end"/>
      </w:r>
    </w:p>
    <w:p w:rsidR="006F0815" w:rsidRPr="00F416E0" w:rsidRDefault="006F0815">
      <w:pPr>
        <w:pStyle w:val="TOC5"/>
        <w:rPr>
          <w:rFonts w:ascii="Calibri" w:hAnsi="Calibri"/>
          <w:sz w:val="22"/>
          <w:szCs w:val="22"/>
          <w:lang w:eastAsia="en-GB"/>
        </w:rPr>
      </w:pPr>
      <w:r>
        <w:t>27.22.4.25.5</w:t>
      </w:r>
      <w:r w:rsidRPr="00F416E0">
        <w:rPr>
          <w:rFonts w:ascii="Calibri" w:hAnsi="Calibri"/>
          <w:sz w:val="22"/>
          <w:szCs w:val="22"/>
          <w:lang w:eastAsia="en-GB"/>
        </w:rPr>
        <w:tab/>
      </w:r>
      <w:r>
        <w:t>Test requirement</w:t>
      </w:r>
      <w:r>
        <w:tab/>
      </w:r>
      <w:r>
        <w:fldChar w:fldCharType="begin" w:fldLock="1"/>
      </w:r>
      <w:r>
        <w:instrText xml:space="preserve"> PAGEREF _Toc51834124 \h </w:instrText>
      </w:r>
      <w:r>
        <w:fldChar w:fldCharType="separate"/>
      </w:r>
      <w:r>
        <w:t>454</w:t>
      </w:r>
      <w:r>
        <w:fldChar w:fldCharType="end"/>
      </w:r>
    </w:p>
    <w:p w:rsidR="006F0815" w:rsidRPr="00F416E0" w:rsidRDefault="006F0815">
      <w:pPr>
        <w:pStyle w:val="TOC4"/>
        <w:rPr>
          <w:rFonts w:ascii="Calibri" w:hAnsi="Calibri"/>
          <w:sz w:val="22"/>
          <w:szCs w:val="22"/>
          <w:lang w:eastAsia="en-GB"/>
        </w:rPr>
      </w:pPr>
      <w:r>
        <w:t>27.22.4.26</w:t>
      </w:r>
      <w:r w:rsidRPr="00F416E0">
        <w:rPr>
          <w:rFonts w:ascii="Calibri" w:hAnsi="Calibri"/>
          <w:sz w:val="22"/>
          <w:szCs w:val="22"/>
          <w:lang w:eastAsia="en-GB"/>
        </w:rPr>
        <w:tab/>
      </w:r>
      <w:r>
        <w:t>LAUNCH BROWSER</w:t>
      </w:r>
      <w:r>
        <w:tab/>
      </w:r>
      <w:r>
        <w:fldChar w:fldCharType="begin" w:fldLock="1"/>
      </w:r>
      <w:r>
        <w:instrText xml:space="preserve"> PAGEREF _Toc51834125 \h </w:instrText>
      </w:r>
      <w:r>
        <w:fldChar w:fldCharType="separate"/>
      </w:r>
      <w:r>
        <w:t>455</w:t>
      </w:r>
      <w:r>
        <w:fldChar w:fldCharType="end"/>
      </w:r>
    </w:p>
    <w:p w:rsidR="006F0815" w:rsidRPr="00F416E0" w:rsidRDefault="006F0815">
      <w:pPr>
        <w:pStyle w:val="TOC5"/>
        <w:rPr>
          <w:rFonts w:ascii="Calibri" w:hAnsi="Calibri"/>
          <w:sz w:val="22"/>
          <w:szCs w:val="22"/>
          <w:lang w:eastAsia="en-GB"/>
        </w:rPr>
      </w:pPr>
      <w:r>
        <w:t>27.22.4.26.1</w:t>
      </w:r>
      <w:r w:rsidRPr="00F416E0">
        <w:rPr>
          <w:rFonts w:ascii="Calibri" w:hAnsi="Calibri"/>
          <w:sz w:val="22"/>
          <w:szCs w:val="22"/>
          <w:lang w:eastAsia="en-GB"/>
        </w:rPr>
        <w:tab/>
      </w:r>
      <w:r>
        <w:t>LAUNCH BROWSER (No session already launched)</w:t>
      </w:r>
      <w:r>
        <w:tab/>
      </w:r>
      <w:r>
        <w:fldChar w:fldCharType="begin" w:fldLock="1"/>
      </w:r>
      <w:r>
        <w:instrText xml:space="preserve"> PAGEREF _Toc51834126 \h </w:instrText>
      </w:r>
      <w:r>
        <w:fldChar w:fldCharType="separate"/>
      </w:r>
      <w:r>
        <w:t>455</w:t>
      </w:r>
      <w:r>
        <w:fldChar w:fldCharType="end"/>
      </w:r>
    </w:p>
    <w:p w:rsidR="006F0815" w:rsidRPr="00F416E0" w:rsidRDefault="006F0815">
      <w:pPr>
        <w:pStyle w:val="TOC5"/>
        <w:rPr>
          <w:rFonts w:ascii="Calibri" w:hAnsi="Calibri"/>
          <w:sz w:val="22"/>
          <w:szCs w:val="22"/>
          <w:lang w:eastAsia="en-GB"/>
        </w:rPr>
      </w:pPr>
      <w:r>
        <w:t>27.22.4.26.2</w:t>
      </w:r>
      <w:r w:rsidRPr="00F416E0">
        <w:rPr>
          <w:rFonts w:ascii="Calibri" w:hAnsi="Calibri"/>
          <w:sz w:val="22"/>
          <w:szCs w:val="22"/>
          <w:lang w:eastAsia="en-GB"/>
        </w:rPr>
        <w:tab/>
      </w:r>
      <w:r>
        <w:t>LAUNCH BROWSER (Interaction with current session)</w:t>
      </w:r>
      <w:r>
        <w:tab/>
      </w:r>
      <w:r>
        <w:fldChar w:fldCharType="begin" w:fldLock="1"/>
      </w:r>
      <w:r>
        <w:instrText xml:space="preserve"> PAGEREF _Toc51834127 \h </w:instrText>
      </w:r>
      <w:r>
        <w:fldChar w:fldCharType="separate"/>
      </w:r>
      <w:r>
        <w:t>461</w:t>
      </w:r>
      <w:r>
        <w:fldChar w:fldCharType="end"/>
      </w:r>
    </w:p>
    <w:p w:rsidR="006F0815" w:rsidRPr="00F416E0" w:rsidRDefault="006F0815">
      <w:pPr>
        <w:pStyle w:val="TOC5"/>
        <w:rPr>
          <w:rFonts w:ascii="Calibri" w:hAnsi="Calibri"/>
          <w:sz w:val="22"/>
          <w:szCs w:val="22"/>
          <w:lang w:eastAsia="en-GB"/>
        </w:rPr>
      </w:pPr>
      <w:r>
        <w:t>27.22.4.26.3</w:t>
      </w:r>
      <w:r w:rsidRPr="00F416E0">
        <w:rPr>
          <w:rFonts w:ascii="Calibri" w:hAnsi="Calibri"/>
          <w:sz w:val="22"/>
          <w:szCs w:val="22"/>
          <w:lang w:eastAsia="en-GB"/>
        </w:rPr>
        <w:tab/>
      </w:r>
      <w:r>
        <w:t>LAUNCH BROWSER (UCS2 support)</w:t>
      </w:r>
      <w:r>
        <w:tab/>
      </w:r>
      <w:r>
        <w:fldChar w:fldCharType="begin" w:fldLock="1"/>
      </w:r>
      <w:r>
        <w:instrText xml:space="preserve"> PAGEREF _Toc51834128 \h </w:instrText>
      </w:r>
      <w:r>
        <w:fldChar w:fldCharType="separate"/>
      </w:r>
      <w:r>
        <w:t>466</w:t>
      </w:r>
      <w:r>
        <w:fldChar w:fldCharType="end"/>
      </w:r>
    </w:p>
    <w:p w:rsidR="006F0815" w:rsidRPr="00F416E0" w:rsidRDefault="006F0815">
      <w:pPr>
        <w:pStyle w:val="TOC5"/>
        <w:rPr>
          <w:rFonts w:ascii="Calibri" w:hAnsi="Calibri"/>
          <w:sz w:val="22"/>
          <w:szCs w:val="22"/>
          <w:lang w:eastAsia="en-GB"/>
        </w:rPr>
      </w:pPr>
      <w:r>
        <w:t>27.22.4.26.4</w:t>
      </w:r>
      <w:r w:rsidRPr="00F416E0">
        <w:rPr>
          <w:rFonts w:ascii="Calibri" w:hAnsi="Calibri"/>
          <w:sz w:val="22"/>
          <w:szCs w:val="22"/>
          <w:lang w:eastAsia="en-GB"/>
        </w:rPr>
        <w:tab/>
      </w:r>
      <w:r>
        <w:t>LAUNCH BROWSER (icons support)</w:t>
      </w:r>
      <w:r>
        <w:tab/>
      </w:r>
      <w:r>
        <w:fldChar w:fldCharType="begin" w:fldLock="1"/>
      </w:r>
      <w:r>
        <w:instrText xml:space="preserve"> PAGEREF _Toc51834129 \h </w:instrText>
      </w:r>
      <w:r>
        <w:fldChar w:fldCharType="separate"/>
      </w:r>
      <w:r>
        <w:t>468</w:t>
      </w:r>
      <w:r>
        <w:fldChar w:fldCharType="end"/>
      </w:r>
    </w:p>
    <w:p w:rsidR="006F0815" w:rsidRPr="00F416E0" w:rsidRDefault="006F0815">
      <w:pPr>
        <w:pStyle w:val="TOC4"/>
        <w:rPr>
          <w:rFonts w:ascii="Calibri" w:hAnsi="Calibri"/>
          <w:sz w:val="22"/>
          <w:szCs w:val="22"/>
          <w:lang w:eastAsia="en-GB"/>
        </w:rPr>
      </w:pPr>
      <w:r>
        <w:t>27.22.4.27</w:t>
      </w:r>
      <w:r w:rsidRPr="00F416E0">
        <w:rPr>
          <w:rFonts w:ascii="Calibri" w:hAnsi="Calibri"/>
          <w:sz w:val="22"/>
          <w:szCs w:val="22"/>
          <w:lang w:eastAsia="en-GB"/>
        </w:rPr>
        <w:tab/>
      </w:r>
      <w:r>
        <w:t>OPEN CHANNEL</w:t>
      </w:r>
      <w:r>
        <w:tab/>
      </w:r>
      <w:r>
        <w:fldChar w:fldCharType="begin" w:fldLock="1"/>
      </w:r>
      <w:r>
        <w:instrText xml:space="preserve"> PAGEREF _Toc51834130 \h </w:instrText>
      </w:r>
      <w:r>
        <w:fldChar w:fldCharType="separate"/>
      </w:r>
      <w:r>
        <w:t>474</w:t>
      </w:r>
      <w:r>
        <w:fldChar w:fldCharType="end"/>
      </w:r>
    </w:p>
    <w:p w:rsidR="006F0815" w:rsidRPr="00F416E0" w:rsidRDefault="006F0815">
      <w:pPr>
        <w:pStyle w:val="TOC5"/>
        <w:rPr>
          <w:rFonts w:ascii="Calibri" w:hAnsi="Calibri"/>
          <w:sz w:val="22"/>
          <w:szCs w:val="22"/>
          <w:lang w:eastAsia="en-GB"/>
        </w:rPr>
      </w:pPr>
      <w:r>
        <w:t>27.22.4.27.1</w:t>
      </w:r>
      <w:r w:rsidRPr="00F416E0">
        <w:rPr>
          <w:rFonts w:ascii="Calibri" w:hAnsi="Calibri"/>
          <w:sz w:val="22"/>
          <w:szCs w:val="22"/>
          <w:lang w:eastAsia="en-GB"/>
        </w:rPr>
        <w:tab/>
      </w:r>
      <w:r>
        <w:t>Void</w:t>
      </w:r>
      <w:r>
        <w:tab/>
      </w:r>
      <w:r>
        <w:fldChar w:fldCharType="begin" w:fldLock="1"/>
      </w:r>
      <w:r>
        <w:instrText xml:space="preserve"> PAGEREF _Toc51834131 \h </w:instrText>
      </w:r>
      <w:r>
        <w:fldChar w:fldCharType="separate"/>
      </w:r>
      <w:r>
        <w:t>474</w:t>
      </w:r>
      <w:r>
        <w:fldChar w:fldCharType="end"/>
      </w:r>
    </w:p>
    <w:p w:rsidR="006F0815" w:rsidRPr="00F416E0" w:rsidRDefault="006F0815">
      <w:pPr>
        <w:pStyle w:val="TOC5"/>
        <w:rPr>
          <w:rFonts w:ascii="Calibri" w:hAnsi="Calibri"/>
          <w:sz w:val="22"/>
          <w:szCs w:val="22"/>
          <w:lang w:eastAsia="en-GB"/>
        </w:rPr>
      </w:pPr>
      <w:r>
        <w:t>27.22.4.27.2</w:t>
      </w:r>
      <w:r w:rsidRPr="00F416E0">
        <w:rPr>
          <w:rFonts w:ascii="Calibri" w:hAnsi="Calibri"/>
          <w:sz w:val="22"/>
          <w:szCs w:val="22"/>
          <w:lang w:eastAsia="en-GB"/>
        </w:rPr>
        <w:tab/>
      </w:r>
      <w:r>
        <w:t>Open Channel (related to GPRS)</w:t>
      </w:r>
      <w:r>
        <w:tab/>
      </w:r>
      <w:r>
        <w:fldChar w:fldCharType="begin" w:fldLock="1"/>
      </w:r>
      <w:r>
        <w:instrText xml:space="preserve"> PAGEREF _Toc51834132 \h </w:instrText>
      </w:r>
      <w:r>
        <w:fldChar w:fldCharType="separate"/>
      </w:r>
      <w:r>
        <w:t>474</w:t>
      </w:r>
      <w:r>
        <w:fldChar w:fldCharType="end"/>
      </w:r>
    </w:p>
    <w:p w:rsidR="006F0815" w:rsidRPr="00F416E0" w:rsidRDefault="006F0815">
      <w:pPr>
        <w:pStyle w:val="TOC4"/>
        <w:rPr>
          <w:rFonts w:ascii="Calibri" w:hAnsi="Calibri"/>
          <w:sz w:val="22"/>
          <w:szCs w:val="22"/>
          <w:lang w:eastAsia="en-GB"/>
        </w:rPr>
      </w:pPr>
      <w:r>
        <w:t>27.22.4.28</w:t>
      </w:r>
      <w:r w:rsidRPr="00F416E0">
        <w:rPr>
          <w:rFonts w:ascii="Calibri" w:hAnsi="Calibri"/>
          <w:sz w:val="22"/>
          <w:szCs w:val="22"/>
          <w:lang w:eastAsia="en-GB"/>
        </w:rPr>
        <w:tab/>
      </w:r>
      <w:r>
        <w:t>CLOSE CHANNEL</w:t>
      </w:r>
      <w:r>
        <w:tab/>
      </w:r>
      <w:r>
        <w:fldChar w:fldCharType="begin" w:fldLock="1"/>
      </w:r>
      <w:r>
        <w:instrText xml:space="preserve"> PAGEREF _Toc51834133 \h </w:instrText>
      </w:r>
      <w:r>
        <w:fldChar w:fldCharType="separate"/>
      </w:r>
      <w:r>
        <w:t>489</w:t>
      </w:r>
      <w:r>
        <w:fldChar w:fldCharType="end"/>
      </w:r>
    </w:p>
    <w:p w:rsidR="006F0815" w:rsidRPr="00F416E0" w:rsidRDefault="006F0815">
      <w:pPr>
        <w:pStyle w:val="TOC5"/>
        <w:rPr>
          <w:rFonts w:ascii="Calibri" w:hAnsi="Calibri"/>
          <w:sz w:val="22"/>
          <w:szCs w:val="22"/>
          <w:lang w:eastAsia="en-GB"/>
        </w:rPr>
      </w:pPr>
      <w:r>
        <w:t>27.22.4.28.1</w:t>
      </w:r>
      <w:r w:rsidRPr="00F416E0">
        <w:rPr>
          <w:rFonts w:ascii="Calibri" w:hAnsi="Calibri"/>
          <w:sz w:val="22"/>
          <w:szCs w:val="22"/>
          <w:lang w:eastAsia="en-GB"/>
        </w:rPr>
        <w:tab/>
      </w:r>
      <w:r>
        <w:t>Definition and applicability</w:t>
      </w:r>
      <w:r>
        <w:tab/>
      </w:r>
      <w:r>
        <w:fldChar w:fldCharType="begin" w:fldLock="1"/>
      </w:r>
      <w:r>
        <w:instrText xml:space="preserve"> PAGEREF _Toc51834134 \h </w:instrText>
      </w:r>
      <w:r>
        <w:fldChar w:fldCharType="separate"/>
      </w:r>
      <w:r>
        <w:t>489</w:t>
      </w:r>
      <w:r>
        <w:fldChar w:fldCharType="end"/>
      </w:r>
    </w:p>
    <w:p w:rsidR="006F0815" w:rsidRPr="00F416E0" w:rsidRDefault="006F0815">
      <w:pPr>
        <w:pStyle w:val="TOC5"/>
        <w:rPr>
          <w:rFonts w:ascii="Calibri" w:hAnsi="Calibri"/>
          <w:sz w:val="22"/>
          <w:szCs w:val="22"/>
          <w:lang w:eastAsia="en-GB"/>
        </w:rPr>
      </w:pPr>
      <w:r>
        <w:t>27.22.4.28.2</w:t>
      </w:r>
      <w:r w:rsidRPr="00F416E0">
        <w:rPr>
          <w:rFonts w:ascii="Calibri" w:hAnsi="Calibri"/>
          <w:sz w:val="22"/>
          <w:szCs w:val="22"/>
          <w:lang w:eastAsia="en-GB"/>
        </w:rPr>
        <w:tab/>
      </w:r>
      <w:r>
        <w:t>Conformance requirements</w:t>
      </w:r>
      <w:r>
        <w:tab/>
      </w:r>
      <w:r>
        <w:fldChar w:fldCharType="begin" w:fldLock="1"/>
      </w:r>
      <w:r>
        <w:instrText xml:space="preserve"> PAGEREF _Toc51834135 \h </w:instrText>
      </w:r>
      <w:r>
        <w:fldChar w:fldCharType="separate"/>
      </w:r>
      <w:r>
        <w:t>489</w:t>
      </w:r>
      <w:r>
        <w:fldChar w:fldCharType="end"/>
      </w:r>
    </w:p>
    <w:p w:rsidR="006F0815" w:rsidRPr="00F416E0" w:rsidRDefault="006F0815">
      <w:pPr>
        <w:pStyle w:val="TOC5"/>
        <w:rPr>
          <w:rFonts w:ascii="Calibri" w:hAnsi="Calibri"/>
          <w:sz w:val="22"/>
          <w:szCs w:val="22"/>
          <w:lang w:eastAsia="en-GB"/>
        </w:rPr>
      </w:pPr>
      <w:r>
        <w:t>27.22.4.28.3</w:t>
      </w:r>
      <w:r w:rsidRPr="00F416E0">
        <w:rPr>
          <w:rFonts w:ascii="Calibri" w:hAnsi="Calibri"/>
          <w:sz w:val="22"/>
          <w:szCs w:val="22"/>
          <w:lang w:eastAsia="en-GB"/>
        </w:rPr>
        <w:tab/>
      </w:r>
      <w:r>
        <w:t>Test purpose</w:t>
      </w:r>
      <w:r>
        <w:tab/>
      </w:r>
      <w:r>
        <w:fldChar w:fldCharType="begin" w:fldLock="1"/>
      </w:r>
      <w:r>
        <w:instrText xml:space="preserve"> PAGEREF _Toc51834136 \h </w:instrText>
      </w:r>
      <w:r>
        <w:fldChar w:fldCharType="separate"/>
      </w:r>
      <w:r>
        <w:t>489</w:t>
      </w:r>
      <w:r>
        <w:fldChar w:fldCharType="end"/>
      </w:r>
    </w:p>
    <w:p w:rsidR="006F0815" w:rsidRPr="00F416E0" w:rsidRDefault="006F0815">
      <w:pPr>
        <w:pStyle w:val="TOC5"/>
        <w:rPr>
          <w:rFonts w:ascii="Calibri" w:hAnsi="Calibri"/>
          <w:sz w:val="22"/>
          <w:szCs w:val="22"/>
          <w:lang w:eastAsia="en-GB"/>
        </w:rPr>
      </w:pPr>
      <w:r>
        <w:t>27.22.4.28.4</w:t>
      </w:r>
      <w:r w:rsidRPr="00F416E0">
        <w:rPr>
          <w:rFonts w:ascii="Calibri" w:hAnsi="Calibri"/>
          <w:sz w:val="22"/>
          <w:szCs w:val="22"/>
          <w:lang w:eastAsia="en-GB"/>
        </w:rPr>
        <w:tab/>
      </w:r>
      <w:r>
        <w:t>Method of Test</w:t>
      </w:r>
      <w:r>
        <w:tab/>
      </w:r>
      <w:r>
        <w:fldChar w:fldCharType="begin" w:fldLock="1"/>
      </w:r>
      <w:r>
        <w:instrText xml:space="preserve"> PAGEREF _Toc51834137 \h </w:instrText>
      </w:r>
      <w:r>
        <w:fldChar w:fldCharType="separate"/>
      </w:r>
      <w:r>
        <w:t>489</w:t>
      </w:r>
      <w:r>
        <w:fldChar w:fldCharType="end"/>
      </w:r>
    </w:p>
    <w:p w:rsidR="006F0815" w:rsidRPr="00F416E0" w:rsidRDefault="006F0815">
      <w:pPr>
        <w:pStyle w:val="TOC4"/>
        <w:rPr>
          <w:rFonts w:ascii="Calibri" w:hAnsi="Calibri"/>
          <w:sz w:val="22"/>
          <w:szCs w:val="22"/>
          <w:lang w:eastAsia="en-GB"/>
        </w:rPr>
      </w:pPr>
      <w:r>
        <w:t>27.22.4.29</w:t>
      </w:r>
      <w:r w:rsidRPr="00F416E0">
        <w:rPr>
          <w:rFonts w:ascii="Calibri" w:hAnsi="Calibri"/>
          <w:sz w:val="22"/>
          <w:szCs w:val="22"/>
          <w:lang w:eastAsia="en-GB"/>
        </w:rPr>
        <w:tab/>
      </w:r>
      <w:r>
        <w:t>RECEIVE DATA</w:t>
      </w:r>
      <w:r>
        <w:tab/>
      </w:r>
      <w:r>
        <w:fldChar w:fldCharType="begin" w:fldLock="1"/>
      </w:r>
      <w:r>
        <w:instrText xml:space="preserve"> PAGEREF _Toc51834138 \h </w:instrText>
      </w:r>
      <w:r>
        <w:fldChar w:fldCharType="separate"/>
      </w:r>
      <w:r>
        <w:t>495</w:t>
      </w:r>
      <w:r>
        <w:fldChar w:fldCharType="end"/>
      </w:r>
    </w:p>
    <w:p w:rsidR="006F0815" w:rsidRPr="00F416E0" w:rsidRDefault="006F0815">
      <w:pPr>
        <w:pStyle w:val="TOC5"/>
        <w:rPr>
          <w:rFonts w:ascii="Calibri" w:hAnsi="Calibri"/>
          <w:sz w:val="22"/>
          <w:szCs w:val="22"/>
          <w:lang w:eastAsia="en-GB"/>
        </w:rPr>
      </w:pPr>
      <w:r>
        <w:t>27.22.4.29.1</w:t>
      </w:r>
      <w:r w:rsidRPr="00F416E0">
        <w:rPr>
          <w:rFonts w:ascii="Calibri" w:hAnsi="Calibri"/>
          <w:sz w:val="22"/>
          <w:szCs w:val="22"/>
          <w:lang w:eastAsia="en-GB"/>
        </w:rPr>
        <w:tab/>
      </w:r>
      <w:r>
        <w:t>Definition and applicability</w:t>
      </w:r>
      <w:r>
        <w:tab/>
      </w:r>
      <w:r>
        <w:fldChar w:fldCharType="begin" w:fldLock="1"/>
      </w:r>
      <w:r>
        <w:instrText xml:space="preserve"> PAGEREF _Toc51834139 \h </w:instrText>
      </w:r>
      <w:r>
        <w:fldChar w:fldCharType="separate"/>
      </w:r>
      <w:r>
        <w:t>495</w:t>
      </w:r>
      <w:r>
        <w:fldChar w:fldCharType="end"/>
      </w:r>
    </w:p>
    <w:p w:rsidR="006F0815" w:rsidRPr="00F416E0" w:rsidRDefault="006F0815">
      <w:pPr>
        <w:pStyle w:val="TOC5"/>
        <w:rPr>
          <w:rFonts w:ascii="Calibri" w:hAnsi="Calibri"/>
          <w:sz w:val="22"/>
          <w:szCs w:val="22"/>
          <w:lang w:eastAsia="en-GB"/>
        </w:rPr>
      </w:pPr>
      <w:r>
        <w:t>27.22.4.29.2</w:t>
      </w:r>
      <w:r w:rsidRPr="00F416E0">
        <w:rPr>
          <w:rFonts w:ascii="Calibri" w:hAnsi="Calibri"/>
          <w:sz w:val="22"/>
          <w:szCs w:val="22"/>
          <w:lang w:eastAsia="en-GB"/>
        </w:rPr>
        <w:tab/>
      </w:r>
      <w:r>
        <w:t>Conformance requirements</w:t>
      </w:r>
      <w:r>
        <w:tab/>
      </w:r>
      <w:r>
        <w:fldChar w:fldCharType="begin" w:fldLock="1"/>
      </w:r>
      <w:r>
        <w:instrText xml:space="preserve"> PAGEREF _Toc51834140 \h </w:instrText>
      </w:r>
      <w:r>
        <w:fldChar w:fldCharType="separate"/>
      </w:r>
      <w:r>
        <w:t>495</w:t>
      </w:r>
      <w:r>
        <w:fldChar w:fldCharType="end"/>
      </w:r>
    </w:p>
    <w:p w:rsidR="006F0815" w:rsidRPr="00F416E0" w:rsidRDefault="006F0815">
      <w:pPr>
        <w:pStyle w:val="TOC5"/>
        <w:rPr>
          <w:rFonts w:ascii="Calibri" w:hAnsi="Calibri"/>
          <w:sz w:val="22"/>
          <w:szCs w:val="22"/>
          <w:lang w:eastAsia="en-GB"/>
        </w:rPr>
      </w:pPr>
      <w:r>
        <w:t>27.22.4.29.3</w:t>
      </w:r>
      <w:r w:rsidRPr="00F416E0">
        <w:rPr>
          <w:rFonts w:ascii="Calibri" w:hAnsi="Calibri"/>
          <w:sz w:val="22"/>
          <w:szCs w:val="22"/>
          <w:lang w:eastAsia="en-GB"/>
        </w:rPr>
        <w:tab/>
      </w:r>
      <w:r>
        <w:t>Test purpose</w:t>
      </w:r>
      <w:r>
        <w:tab/>
      </w:r>
      <w:r>
        <w:fldChar w:fldCharType="begin" w:fldLock="1"/>
      </w:r>
      <w:r>
        <w:instrText xml:space="preserve"> PAGEREF _Toc51834141 \h </w:instrText>
      </w:r>
      <w:r>
        <w:fldChar w:fldCharType="separate"/>
      </w:r>
      <w:r>
        <w:t>495</w:t>
      </w:r>
      <w:r>
        <w:fldChar w:fldCharType="end"/>
      </w:r>
    </w:p>
    <w:p w:rsidR="006F0815" w:rsidRPr="00F416E0" w:rsidRDefault="006F0815">
      <w:pPr>
        <w:pStyle w:val="TOC5"/>
        <w:rPr>
          <w:rFonts w:ascii="Calibri" w:hAnsi="Calibri"/>
          <w:sz w:val="22"/>
          <w:szCs w:val="22"/>
          <w:lang w:eastAsia="en-GB"/>
        </w:rPr>
      </w:pPr>
      <w:r>
        <w:t>27.22.4.29.4</w:t>
      </w:r>
      <w:r w:rsidRPr="00F416E0">
        <w:rPr>
          <w:rFonts w:ascii="Calibri" w:hAnsi="Calibri"/>
          <w:sz w:val="22"/>
          <w:szCs w:val="22"/>
          <w:lang w:eastAsia="en-GB"/>
        </w:rPr>
        <w:tab/>
      </w:r>
      <w:r>
        <w:t>Method of test</w:t>
      </w:r>
      <w:r>
        <w:tab/>
      </w:r>
      <w:r>
        <w:fldChar w:fldCharType="begin" w:fldLock="1"/>
      </w:r>
      <w:r>
        <w:instrText xml:space="preserve"> PAGEREF _Toc51834142 \h </w:instrText>
      </w:r>
      <w:r>
        <w:fldChar w:fldCharType="separate"/>
      </w:r>
      <w:r>
        <w:t>496</w:t>
      </w:r>
      <w:r>
        <w:fldChar w:fldCharType="end"/>
      </w:r>
    </w:p>
    <w:p w:rsidR="006F0815" w:rsidRPr="00F416E0" w:rsidRDefault="006F0815">
      <w:pPr>
        <w:pStyle w:val="TOC4"/>
        <w:rPr>
          <w:rFonts w:ascii="Calibri" w:hAnsi="Calibri"/>
          <w:sz w:val="22"/>
          <w:szCs w:val="22"/>
          <w:lang w:eastAsia="en-GB"/>
        </w:rPr>
      </w:pPr>
      <w:r>
        <w:t>27.22.4.30</w:t>
      </w:r>
      <w:r w:rsidRPr="00F416E0">
        <w:rPr>
          <w:rFonts w:ascii="Calibri" w:hAnsi="Calibri"/>
          <w:sz w:val="22"/>
          <w:szCs w:val="22"/>
          <w:lang w:eastAsia="en-GB"/>
        </w:rPr>
        <w:tab/>
      </w:r>
      <w:r>
        <w:t>SEND DATA</w:t>
      </w:r>
      <w:r>
        <w:tab/>
      </w:r>
      <w:r>
        <w:fldChar w:fldCharType="begin" w:fldLock="1"/>
      </w:r>
      <w:r>
        <w:instrText xml:space="preserve"> PAGEREF _Toc51834143 \h </w:instrText>
      </w:r>
      <w:r>
        <w:fldChar w:fldCharType="separate"/>
      </w:r>
      <w:r>
        <w:t>504</w:t>
      </w:r>
      <w:r>
        <w:fldChar w:fldCharType="end"/>
      </w:r>
    </w:p>
    <w:p w:rsidR="006F0815" w:rsidRPr="00F416E0" w:rsidRDefault="006F0815">
      <w:pPr>
        <w:pStyle w:val="TOC5"/>
        <w:rPr>
          <w:rFonts w:ascii="Calibri" w:hAnsi="Calibri"/>
          <w:sz w:val="22"/>
          <w:szCs w:val="22"/>
          <w:lang w:eastAsia="en-GB"/>
        </w:rPr>
      </w:pPr>
      <w:r>
        <w:t>27.22.4.30.1</w:t>
      </w:r>
      <w:r w:rsidRPr="00F416E0">
        <w:rPr>
          <w:rFonts w:ascii="Calibri" w:hAnsi="Calibri"/>
          <w:sz w:val="22"/>
          <w:szCs w:val="22"/>
          <w:lang w:eastAsia="en-GB"/>
        </w:rPr>
        <w:tab/>
      </w:r>
      <w:r>
        <w:t>Definition and applicability</w:t>
      </w:r>
      <w:r>
        <w:tab/>
      </w:r>
      <w:r>
        <w:fldChar w:fldCharType="begin" w:fldLock="1"/>
      </w:r>
      <w:r>
        <w:instrText xml:space="preserve"> PAGEREF _Toc51834144 \h </w:instrText>
      </w:r>
      <w:r>
        <w:fldChar w:fldCharType="separate"/>
      </w:r>
      <w:r>
        <w:t>504</w:t>
      </w:r>
      <w:r>
        <w:fldChar w:fldCharType="end"/>
      </w:r>
    </w:p>
    <w:p w:rsidR="006F0815" w:rsidRPr="00F416E0" w:rsidRDefault="006F0815">
      <w:pPr>
        <w:pStyle w:val="TOC5"/>
        <w:rPr>
          <w:rFonts w:ascii="Calibri" w:hAnsi="Calibri"/>
          <w:sz w:val="22"/>
          <w:szCs w:val="22"/>
          <w:lang w:eastAsia="en-GB"/>
        </w:rPr>
      </w:pPr>
      <w:r>
        <w:t>27.22.4.30.2</w:t>
      </w:r>
      <w:r w:rsidRPr="00F416E0">
        <w:rPr>
          <w:rFonts w:ascii="Calibri" w:hAnsi="Calibri"/>
          <w:sz w:val="22"/>
          <w:szCs w:val="22"/>
          <w:lang w:eastAsia="en-GB"/>
        </w:rPr>
        <w:tab/>
      </w:r>
      <w:r>
        <w:t>Conformance requirements</w:t>
      </w:r>
      <w:r>
        <w:tab/>
      </w:r>
      <w:r>
        <w:fldChar w:fldCharType="begin" w:fldLock="1"/>
      </w:r>
      <w:r>
        <w:instrText xml:space="preserve"> PAGEREF _Toc51834145 \h </w:instrText>
      </w:r>
      <w:r>
        <w:fldChar w:fldCharType="separate"/>
      </w:r>
      <w:r>
        <w:t>504</w:t>
      </w:r>
      <w:r>
        <w:fldChar w:fldCharType="end"/>
      </w:r>
    </w:p>
    <w:p w:rsidR="006F0815" w:rsidRPr="00F416E0" w:rsidRDefault="006F0815">
      <w:pPr>
        <w:pStyle w:val="TOC5"/>
        <w:rPr>
          <w:rFonts w:ascii="Calibri" w:hAnsi="Calibri"/>
          <w:sz w:val="22"/>
          <w:szCs w:val="22"/>
          <w:lang w:eastAsia="en-GB"/>
        </w:rPr>
      </w:pPr>
      <w:r>
        <w:t>27.22.4.30.3</w:t>
      </w:r>
      <w:r w:rsidRPr="00F416E0">
        <w:rPr>
          <w:rFonts w:ascii="Calibri" w:hAnsi="Calibri"/>
          <w:sz w:val="22"/>
          <w:szCs w:val="22"/>
          <w:lang w:eastAsia="en-GB"/>
        </w:rPr>
        <w:tab/>
      </w:r>
      <w:r>
        <w:t>Test purpose</w:t>
      </w:r>
      <w:r>
        <w:tab/>
      </w:r>
      <w:r>
        <w:fldChar w:fldCharType="begin" w:fldLock="1"/>
      </w:r>
      <w:r>
        <w:instrText xml:space="preserve"> PAGEREF _Toc51834146 \h </w:instrText>
      </w:r>
      <w:r>
        <w:fldChar w:fldCharType="separate"/>
      </w:r>
      <w:r>
        <w:t>504</w:t>
      </w:r>
      <w:r>
        <w:fldChar w:fldCharType="end"/>
      </w:r>
    </w:p>
    <w:p w:rsidR="006F0815" w:rsidRPr="00F416E0" w:rsidRDefault="006F0815">
      <w:pPr>
        <w:pStyle w:val="TOC5"/>
        <w:rPr>
          <w:rFonts w:ascii="Calibri" w:hAnsi="Calibri"/>
          <w:sz w:val="22"/>
          <w:szCs w:val="22"/>
          <w:lang w:eastAsia="en-GB"/>
        </w:rPr>
      </w:pPr>
      <w:r>
        <w:t>27.22.4.30.4</w:t>
      </w:r>
      <w:r w:rsidRPr="00F416E0">
        <w:rPr>
          <w:rFonts w:ascii="Calibri" w:hAnsi="Calibri"/>
          <w:sz w:val="22"/>
          <w:szCs w:val="22"/>
          <w:lang w:eastAsia="en-GB"/>
        </w:rPr>
        <w:tab/>
      </w:r>
      <w:r>
        <w:t>Method of test</w:t>
      </w:r>
      <w:r>
        <w:tab/>
      </w:r>
      <w:r>
        <w:fldChar w:fldCharType="begin" w:fldLock="1"/>
      </w:r>
      <w:r>
        <w:instrText xml:space="preserve"> PAGEREF _Toc51834147 \h </w:instrText>
      </w:r>
      <w:r>
        <w:fldChar w:fldCharType="separate"/>
      </w:r>
      <w:r>
        <w:t>505</w:t>
      </w:r>
      <w:r>
        <w:fldChar w:fldCharType="end"/>
      </w:r>
    </w:p>
    <w:p w:rsidR="006F0815" w:rsidRPr="00F416E0" w:rsidRDefault="006F0815">
      <w:pPr>
        <w:pStyle w:val="TOC4"/>
        <w:rPr>
          <w:rFonts w:ascii="Calibri" w:hAnsi="Calibri"/>
          <w:sz w:val="22"/>
          <w:szCs w:val="22"/>
          <w:lang w:eastAsia="en-GB"/>
        </w:rPr>
      </w:pPr>
      <w:r>
        <w:t>27.22.4.31</w:t>
      </w:r>
      <w:r w:rsidRPr="00F416E0">
        <w:rPr>
          <w:rFonts w:ascii="Calibri" w:hAnsi="Calibri"/>
          <w:sz w:val="22"/>
          <w:szCs w:val="22"/>
          <w:lang w:eastAsia="en-GB"/>
        </w:rPr>
        <w:tab/>
      </w:r>
      <w:r>
        <w:t>GET CHANNEL STATUS</w:t>
      </w:r>
      <w:r>
        <w:tab/>
      </w:r>
      <w:r>
        <w:fldChar w:fldCharType="begin" w:fldLock="1"/>
      </w:r>
      <w:r>
        <w:instrText xml:space="preserve"> PAGEREF _Toc51834148 \h </w:instrText>
      </w:r>
      <w:r>
        <w:fldChar w:fldCharType="separate"/>
      </w:r>
      <w:r>
        <w:t>517</w:t>
      </w:r>
      <w:r>
        <w:fldChar w:fldCharType="end"/>
      </w:r>
    </w:p>
    <w:p w:rsidR="006F0815" w:rsidRPr="00F416E0" w:rsidRDefault="006F0815">
      <w:pPr>
        <w:pStyle w:val="TOC5"/>
        <w:rPr>
          <w:rFonts w:ascii="Calibri" w:hAnsi="Calibri"/>
          <w:sz w:val="22"/>
          <w:szCs w:val="22"/>
          <w:lang w:eastAsia="en-GB"/>
        </w:rPr>
      </w:pPr>
      <w:r>
        <w:t>27.22.4.31.1</w:t>
      </w:r>
      <w:r w:rsidRPr="00F416E0">
        <w:rPr>
          <w:rFonts w:ascii="Calibri" w:hAnsi="Calibri"/>
          <w:sz w:val="22"/>
          <w:szCs w:val="22"/>
          <w:lang w:eastAsia="en-GB"/>
        </w:rPr>
        <w:tab/>
      </w:r>
      <w:r>
        <w:t>Definition and applicability</w:t>
      </w:r>
      <w:r>
        <w:tab/>
      </w:r>
      <w:r>
        <w:fldChar w:fldCharType="begin" w:fldLock="1"/>
      </w:r>
      <w:r>
        <w:instrText xml:space="preserve"> PAGEREF _Toc51834149 \h </w:instrText>
      </w:r>
      <w:r>
        <w:fldChar w:fldCharType="separate"/>
      </w:r>
      <w:r>
        <w:t>517</w:t>
      </w:r>
      <w:r>
        <w:fldChar w:fldCharType="end"/>
      </w:r>
    </w:p>
    <w:p w:rsidR="006F0815" w:rsidRPr="00F416E0" w:rsidRDefault="006F0815">
      <w:pPr>
        <w:pStyle w:val="TOC5"/>
        <w:rPr>
          <w:rFonts w:ascii="Calibri" w:hAnsi="Calibri"/>
          <w:sz w:val="22"/>
          <w:szCs w:val="22"/>
          <w:lang w:eastAsia="en-GB"/>
        </w:rPr>
      </w:pPr>
      <w:r>
        <w:t>27.22.4.31.2</w:t>
      </w:r>
      <w:r w:rsidRPr="00F416E0">
        <w:rPr>
          <w:rFonts w:ascii="Calibri" w:hAnsi="Calibri"/>
          <w:sz w:val="22"/>
          <w:szCs w:val="22"/>
          <w:lang w:eastAsia="en-GB"/>
        </w:rPr>
        <w:tab/>
      </w:r>
      <w:r>
        <w:t>Conformance requirements</w:t>
      </w:r>
      <w:r>
        <w:tab/>
      </w:r>
      <w:r>
        <w:fldChar w:fldCharType="begin" w:fldLock="1"/>
      </w:r>
      <w:r>
        <w:instrText xml:space="preserve"> PAGEREF _Toc51834150 \h </w:instrText>
      </w:r>
      <w:r>
        <w:fldChar w:fldCharType="separate"/>
      </w:r>
      <w:r>
        <w:t>517</w:t>
      </w:r>
      <w:r>
        <w:fldChar w:fldCharType="end"/>
      </w:r>
    </w:p>
    <w:p w:rsidR="006F0815" w:rsidRPr="00F416E0" w:rsidRDefault="006F0815">
      <w:pPr>
        <w:pStyle w:val="TOC5"/>
        <w:rPr>
          <w:rFonts w:ascii="Calibri" w:hAnsi="Calibri"/>
          <w:sz w:val="22"/>
          <w:szCs w:val="22"/>
          <w:lang w:eastAsia="en-GB"/>
        </w:rPr>
      </w:pPr>
      <w:r>
        <w:t>27.22.4.31.3</w:t>
      </w:r>
      <w:r w:rsidRPr="00F416E0">
        <w:rPr>
          <w:rFonts w:ascii="Calibri" w:hAnsi="Calibri"/>
          <w:sz w:val="22"/>
          <w:szCs w:val="22"/>
          <w:lang w:eastAsia="en-GB"/>
        </w:rPr>
        <w:tab/>
      </w:r>
      <w:r>
        <w:t>Test purpose</w:t>
      </w:r>
      <w:r>
        <w:tab/>
      </w:r>
      <w:r>
        <w:fldChar w:fldCharType="begin" w:fldLock="1"/>
      </w:r>
      <w:r>
        <w:instrText xml:space="preserve"> PAGEREF _Toc51834151 \h </w:instrText>
      </w:r>
      <w:r>
        <w:fldChar w:fldCharType="separate"/>
      </w:r>
      <w:r>
        <w:t>517</w:t>
      </w:r>
      <w:r>
        <w:fldChar w:fldCharType="end"/>
      </w:r>
    </w:p>
    <w:p w:rsidR="006F0815" w:rsidRPr="00F416E0" w:rsidRDefault="006F0815">
      <w:pPr>
        <w:pStyle w:val="TOC5"/>
        <w:rPr>
          <w:rFonts w:ascii="Calibri" w:hAnsi="Calibri"/>
          <w:sz w:val="22"/>
          <w:szCs w:val="22"/>
          <w:lang w:eastAsia="en-GB"/>
        </w:rPr>
      </w:pPr>
      <w:r>
        <w:t>27.22.4.31.4</w:t>
      </w:r>
      <w:r w:rsidRPr="00F416E0">
        <w:rPr>
          <w:rFonts w:ascii="Calibri" w:hAnsi="Calibri"/>
          <w:sz w:val="22"/>
          <w:szCs w:val="22"/>
          <w:lang w:eastAsia="en-GB"/>
        </w:rPr>
        <w:tab/>
      </w:r>
      <w:r>
        <w:t>Method of test</w:t>
      </w:r>
      <w:r>
        <w:tab/>
      </w:r>
      <w:r>
        <w:fldChar w:fldCharType="begin" w:fldLock="1"/>
      </w:r>
      <w:r>
        <w:instrText xml:space="preserve"> PAGEREF _Toc51834152 \h </w:instrText>
      </w:r>
      <w:r>
        <w:fldChar w:fldCharType="separate"/>
      </w:r>
      <w:r>
        <w:t>517</w:t>
      </w:r>
      <w:r>
        <w:fldChar w:fldCharType="end"/>
      </w:r>
    </w:p>
    <w:p w:rsidR="006F0815" w:rsidRPr="00F416E0" w:rsidRDefault="006F0815">
      <w:pPr>
        <w:pStyle w:val="TOC3"/>
        <w:rPr>
          <w:rFonts w:ascii="Calibri" w:hAnsi="Calibri"/>
          <w:sz w:val="22"/>
          <w:szCs w:val="22"/>
          <w:lang w:eastAsia="en-GB"/>
        </w:rPr>
      </w:pPr>
      <w:r>
        <w:t>27.22.5</w:t>
      </w:r>
      <w:r w:rsidRPr="00F416E0">
        <w:rPr>
          <w:rFonts w:ascii="Calibri" w:hAnsi="Calibri"/>
          <w:sz w:val="22"/>
          <w:szCs w:val="22"/>
          <w:lang w:eastAsia="en-GB"/>
        </w:rPr>
        <w:tab/>
      </w:r>
      <w:r>
        <w:t>Data Download to SIM</w:t>
      </w:r>
      <w:r>
        <w:tab/>
      </w:r>
      <w:r>
        <w:fldChar w:fldCharType="begin" w:fldLock="1"/>
      </w:r>
      <w:r>
        <w:instrText xml:space="preserve"> PAGEREF _Toc51834153 \h </w:instrText>
      </w:r>
      <w:r>
        <w:fldChar w:fldCharType="separate"/>
      </w:r>
      <w:r>
        <w:t>526</w:t>
      </w:r>
      <w:r>
        <w:fldChar w:fldCharType="end"/>
      </w:r>
    </w:p>
    <w:p w:rsidR="006F0815" w:rsidRPr="00F416E0" w:rsidRDefault="006F0815">
      <w:pPr>
        <w:pStyle w:val="TOC4"/>
        <w:rPr>
          <w:rFonts w:ascii="Calibri" w:hAnsi="Calibri"/>
          <w:sz w:val="22"/>
          <w:szCs w:val="22"/>
          <w:lang w:eastAsia="en-GB"/>
        </w:rPr>
      </w:pPr>
      <w:r>
        <w:t>27.22.5.1</w:t>
      </w:r>
      <w:r w:rsidRPr="00F416E0">
        <w:rPr>
          <w:rFonts w:ascii="Calibri" w:hAnsi="Calibri"/>
          <w:sz w:val="22"/>
          <w:szCs w:val="22"/>
          <w:lang w:eastAsia="en-GB"/>
        </w:rPr>
        <w:tab/>
      </w:r>
      <w:r>
        <w:t>SMS-PP Data Download</w:t>
      </w:r>
      <w:r>
        <w:tab/>
      </w:r>
      <w:r>
        <w:fldChar w:fldCharType="begin" w:fldLock="1"/>
      </w:r>
      <w:r>
        <w:instrText xml:space="preserve"> PAGEREF _Toc51834154 \h </w:instrText>
      </w:r>
      <w:r>
        <w:fldChar w:fldCharType="separate"/>
      </w:r>
      <w:r>
        <w:t>526</w:t>
      </w:r>
      <w:r>
        <w:fldChar w:fldCharType="end"/>
      </w:r>
    </w:p>
    <w:p w:rsidR="006F0815" w:rsidRPr="00F416E0" w:rsidRDefault="006F0815">
      <w:pPr>
        <w:pStyle w:val="TOC5"/>
        <w:rPr>
          <w:rFonts w:ascii="Calibri" w:hAnsi="Calibri"/>
          <w:sz w:val="22"/>
          <w:szCs w:val="22"/>
          <w:lang w:eastAsia="en-GB"/>
        </w:rPr>
      </w:pPr>
      <w:r>
        <w:t>27.22.5.1.1</w:t>
      </w:r>
      <w:r w:rsidRPr="00F416E0">
        <w:rPr>
          <w:rFonts w:ascii="Calibri" w:hAnsi="Calibri"/>
          <w:sz w:val="22"/>
          <w:szCs w:val="22"/>
          <w:lang w:eastAsia="en-GB"/>
        </w:rPr>
        <w:tab/>
      </w:r>
      <w:r>
        <w:t>Definition and applicability</w:t>
      </w:r>
      <w:r>
        <w:tab/>
      </w:r>
      <w:r>
        <w:fldChar w:fldCharType="begin" w:fldLock="1"/>
      </w:r>
      <w:r>
        <w:instrText xml:space="preserve"> PAGEREF _Toc51834155 \h </w:instrText>
      </w:r>
      <w:r>
        <w:fldChar w:fldCharType="separate"/>
      </w:r>
      <w:r>
        <w:t>526</w:t>
      </w:r>
      <w:r>
        <w:fldChar w:fldCharType="end"/>
      </w:r>
    </w:p>
    <w:p w:rsidR="006F0815" w:rsidRPr="00F416E0" w:rsidRDefault="006F0815">
      <w:pPr>
        <w:pStyle w:val="TOC5"/>
        <w:rPr>
          <w:rFonts w:ascii="Calibri" w:hAnsi="Calibri"/>
          <w:sz w:val="22"/>
          <w:szCs w:val="22"/>
          <w:lang w:eastAsia="en-GB"/>
        </w:rPr>
      </w:pPr>
      <w:r>
        <w:t>27.22.5.1.2</w:t>
      </w:r>
      <w:r w:rsidRPr="00F416E0">
        <w:rPr>
          <w:rFonts w:ascii="Calibri" w:hAnsi="Calibri"/>
          <w:sz w:val="22"/>
          <w:szCs w:val="22"/>
          <w:lang w:eastAsia="en-GB"/>
        </w:rPr>
        <w:tab/>
      </w:r>
      <w:r>
        <w:t>Conformance requirement</w:t>
      </w:r>
      <w:r>
        <w:tab/>
      </w:r>
      <w:r>
        <w:fldChar w:fldCharType="begin" w:fldLock="1"/>
      </w:r>
      <w:r>
        <w:instrText xml:space="preserve"> PAGEREF _Toc51834156 \h </w:instrText>
      </w:r>
      <w:r>
        <w:fldChar w:fldCharType="separate"/>
      </w:r>
      <w:r>
        <w:t>526</w:t>
      </w:r>
      <w:r>
        <w:fldChar w:fldCharType="end"/>
      </w:r>
    </w:p>
    <w:p w:rsidR="006F0815" w:rsidRPr="00F416E0" w:rsidRDefault="006F0815">
      <w:pPr>
        <w:pStyle w:val="TOC5"/>
        <w:rPr>
          <w:rFonts w:ascii="Calibri" w:hAnsi="Calibri"/>
          <w:sz w:val="22"/>
          <w:szCs w:val="22"/>
          <w:lang w:eastAsia="en-GB"/>
        </w:rPr>
      </w:pPr>
      <w:r>
        <w:t>27.22.5.1.3</w:t>
      </w:r>
      <w:r w:rsidRPr="00F416E0">
        <w:rPr>
          <w:rFonts w:ascii="Calibri" w:hAnsi="Calibri"/>
          <w:sz w:val="22"/>
          <w:szCs w:val="22"/>
          <w:lang w:eastAsia="en-GB"/>
        </w:rPr>
        <w:tab/>
      </w:r>
      <w:r>
        <w:t>Test purpose</w:t>
      </w:r>
      <w:r>
        <w:tab/>
      </w:r>
      <w:r>
        <w:fldChar w:fldCharType="begin" w:fldLock="1"/>
      </w:r>
      <w:r>
        <w:instrText xml:space="preserve"> PAGEREF _Toc51834157 \h </w:instrText>
      </w:r>
      <w:r>
        <w:fldChar w:fldCharType="separate"/>
      </w:r>
      <w:r>
        <w:t>526</w:t>
      </w:r>
      <w:r>
        <w:fldChar w:fldCharType="end"/>
      </w:r>
    </w:p>
    <w:p w:rsidR="006F0815" w:rsidRPr="00F416E0" w:rsidRDefault="006F0815">
      <w:pPr>
        <w:pStyle w:val="TOC5"/>
        <w:rPr>
          <w:rFonts w:ascii="Calibri" w:hAnsi="Calibri"/>
          <w:sz w:val="22"/>
          <w:szCs w:val="22"/>
          <w:lang w:eastAsia="en-GB"/>
        </w:rPr>
      </w:pPr>
      <w:r>
        <w:t>27.22.5.1.4</w:t>
      </w:r>
      <w:r w:rsidRPr="00F416E0">
        <w:rPr>
          <w:rFonts w:ascii="Calibri" w:hAnsi="Calibri"/>
          <w:sz w:val="22"/>
          <w:szCs w:val="22"/>
          <w:lang w:eastAsia="en-GB"/>
        </w:rPr>
        <w:tab/>
      </w:r>
      <w:r>
        <w:t>Method of Test</w:t>
      </w:r>
      <w:r>
        <w:tab/>
      </w:r>
      <w:r>
        <w:fldChar w:fldCharType="begin" w:fldLock="1"/>
      </w:r>
      <w:r>
        <w:instrText xml:space="preserve"> PAGEREF _Toc51834158 \h </w:instrText>
      </w:r>
      <w:r>
        <w:fldChar w:fldCharType="separate"/>
      </w:r>
      <w:r>
        <w:t>526</w:t>
      </w:r>
      <w:r>
        <w:fldChar w:fldCharType="end"/>
      </w:r>
    </w:p>
    <w:p w:rsidR="006F0815" w:rsidRPr="00F416E0" w:rsidRDefault="006F0815">
      <w:pPr>
        <w:pStyle w:val="TOC5"/>
        <w:rPr>
          <w:rFonts w:ascii="Calibri" w:hAnsi="Calibri"/>
          <w:sz w:val="22"/>
          <w:szCs w:val="22"/>
          <w:lang w:eastAsia="en-GB"/>
        </w:rPr>
      </w:pPr>
      <w:r>
        <w:t>27.22.5.1.5</w:t>
      </w:r>
      <w:r w:rsidRPr="00F416E0">
        <w:rPr>
          <w:rFonts w:ascii="Calibri" w:hAnsi="Calibri"/>
          <w:sz w:val="22"/>
          <w:szCs w:val="22"/>
          <w:lang w:eastAsia="en-GB"/>
        </w:rPr>
        <w:tab/>
      </w:r>
      <w:r>
        <w:t>Test requirement</w:t>
      </w:r>
      <w:r>
        <w:tab/>
      </w:r>
      <w:r>
        <w:fldChar w:fldCharType="begin" w:fldLock="1"/>
      </w:r>
      <w:r>
        <w:instrText xml:space="preserve"> PAGEREF _Toc51834159 \h </w:instrText>
      </w:r>
      <w:r>
        <w:fldChar w:fldCharType="separate"/>
      </w:r>
      <w:r>
        <w:t>531</w:t>
      </w:r>
      <w:r>
        <w:fldChar w:fldCharType="end"/>
      </w:r>
    </w:p>
    <w:p w:rsidR="006F0815" w:rsidRPr="00F416E0" w:rsidRDefault="006F0815">
      <w:pPr>
        <w:pStyle w:val="TOC4"/>
        <w:rPr>
          <w:rFonts w:ascii="Calibri" w:hAnsi="Calibri"/>
          <w:sz w:val="22"/>
          <w:szCs w:val="22"/>
          <w:lang w:eastAsia="en-GB"/>
        </w:rPr>
      </w:pPr>
      <w:r>
        <w:t>27.22.5.2</w:t>
      </w:r>
      <w:r w:rsidRPr="00F416E0">
        <w:rPr>
          <w:rFonts w:ascii="Calibri" w:hAnsi="Calibri"/>
          <w:sz w:val="22"/>
          <w:szCs w:val="22"/>
          <w:lang w:eastAsia="en-GB"/>
        </w:rPr>
        <w:tab/>
      </w:r>
      <w:r>
        <w:t>SMS-CB Data Download</w:t>
      </w:r>
      <w:r>
        <w:tab/>
      </w:r>
      <w:r>
        <w:fldChar w:fldCharType="begin" w:fldLock="1"/>
      </w:r>
      <w:r>
        <w:instrText xml:space="preserve"> PAGEREF _Toc51834160 \h </w:instrText>
      </w:r>
      <w:r>
        <w:fldChar w:fldCharType="separate"/>
      </w:r>
      <w:r>
        <w:t>532</w:t>
      </w:r>
      <w:r>
        <w:fldChar w:fldCharType="end"/>
      </w:r>
    </w:p>
    <w:p w:rsidR="006F0815" w:rsidRPr="00F416E0" w:rsidRDefault="006F0815">
      <w:pPr>
        <w:pStyle w:val="TOC5"/>
        <w:rPr>
          <w:rFonts w:ascii="Calibri" w:hAnsi="Calibri"/>
          <w:sz w:val="22"/>
          <w:szCs w:val="22"/>
          <w:lang w:eastAsia="en-GB"/>
        </w:rPr>
      </w:pPr>
      <w:r>
        <w:t>27.22.5.2.1</w:t>
      </w:r>
      <w:r w:rsidRPr="00F416E0">
        <w:rPr>
          <w:rFonts w:ascii="Calibri" w:hAnsi="Calibri"/>
          <w:sz w:val="22"/>
          <w:szCs w:val="22"/>
          <w:lang w:eastAsia="en-GB"/>
        </w:rPr>
        <w:tab/>
      </w:r>
      <w:r>
        <w:t>Definition and applicability</w:t>
      </w:r>
      <w:r>
        <w:tab/>
      </w:r>
      <w:r>
        <w:fldChar w:fldCharType="begin" w:fldLock="1"/>
      </w:r>
      <w:r>
        <w:instrText xml:space="preserve"> PAGEREF _Toc51834161 \h </w:instrText>
      </w:r>
      <w:r>
        <w:fldChar w:fldCharType="separate"/>
      </w:r>
      <w:r>
        <w:t>532</w:t>
      </w:r>
      <w:r>
        <w:fldChar w:fldCharType="end"/>
      </w:r>
    </w:p>
    <w:p w:rsidR="006F0815" w:rsidRPr="00F416E0" w:rsidRDefault="006F0815">
      <w:pPr>
        <w:pStyle w:val="TOC5"/>
        <w:rPr>
          <w:rFonts w:ascii="Calibri" w:hAnsi="Calibri"/>
          <w:sz w:val="22"/>
          <w:szCs w:val="22"/>
          <w:lang w:eastAsia="en-GB"/>
        </w:rPr>
      </w:pPr>
      <w:r>
        <w:t>27.22.5.2.2</w:t>
      </w:r>
      <w:r w:rsidRPr="00F416E0">
        <w:rPr>
          <w:rFonts w:ascii="Calibri" w:hAnsi="Calibri"/>
          <w:sz w:val="22"/>
          <w:szCs w:val="22"/>
          <w:lang w:eastAsia="en-GB"/>
        </w:rPr>
        <w:tab/>
      </w:r>
      <w:r>
        <w:t>Conformance requirement</w:t>
      </w:r>
      <w:r>
        <w:tab/>
      </w:r>
      <w:r>
        <w:fldChar w:fldCharType="begin" w:fldLock="1"/>
      </w:r>
      <w:r>
        <w:instrText xml:space="preserve"> PAGEREF _Toc51834162 \h </w:instrText>
      </w:r>
      <w:r>
        <w:fldChar w:fldCharType="separate"/>
      </w:r>
      <w:r>
        <w:t>532</w:t>
      </w:r>
      <w:r>
        <w:fldChar w:fldCharType="end"/>
      </w:r>
    </w:p>
    <w:p w:rsidR="006F0815" w:rsidRPr="00F416E0" w:rsidRDefault="006F0815">
      <w:pPr>
        <w:pStyle w:val="TOC5"/>
        <w:rPr>
          <w:rFonts w:ascii="Calibri" w:hAnsi="Calibri"/>
          <w:sz w:val="22"/>
          <w:szCs w:val="22"/>
          <w:lang w:eastAsia="en-GB"/>
        </w:rPr>
      </w:pPr>
      <w:r>
        <w:t>27.22.5.2.3</w:t>
      </w:r>
      <w:r w:rsidRPr="00F416E0">
        <w:rPr>
          <w:rFonts w:ascii="Calibri" w:hAnsi="Calibri"/>
          <w:sz w:val="22"/>
          <w:szCs w:val="22"/>
          <w:lang w:eastAsia="en-GB"/>
        </w:rPr>
        <w:tab/>
      </w:r>
      <w:r>
        <w:t>Test purpose</w:t>
      </w:r>
      <w:r>
        <w:tab/>
      </w:r>
      <w:r>
        <w:fldChar w:fldCharType="begin" w:fldLock="1"/>
      </w:r>
      <w:r>
        <w:instrText xml:space="preserve"> PAGEREF _Toc51834163 \h </w:instrText>
      </w:r>
      <w:r>
        <w:fldChar w:fldCharType="separate"/>
      </w:r>
      <w:r>
        <w:t>532</w:t>
      </w:r>
      <w:r>
        <w:fldChar w:fldCharType="end"/>
      </w:r>
    </w:p>
    <w:p w:rsidR="006F0815" w:rsidRPr="00F416E0" w:rsidRDefault="006F0815">
      <w:pPr>
        <w:pStyle w:val="TOC5"/>
        <w:rPr>
          <w:rFonts w:ascii="Calibri" w:hAnsi="Calibri"/>
          <w:sz w:val="22"/>
          <w:szCs w:val="22"/>
          <w:lang w:eastAsia="en-GB"/>
        </w:rPr>
      </w:pPr>
      <w:r>
        <w:t>27.22.5.2.4</w:t>
      </w:r>
      <w:r w:rsidRPr="00F416E0">
        <w:rPr>
          <w:rFonts w:ascii="Calibri" w:hAnsi="Calibri"/>
          <w:sz w:val="22"/>
          <w:szCs w:val="22"/>
          <w:lang w:eastAsia="en-GB"/>
        </w:rPr>
        <w:tab/>
      </w:r>
      <w:r>
        <w:t>Method of Test</w:t>
      </w:r>
      <w:r>
        <w:tab/>
      </w:r>
      <w:r>
        <w:fldChar w:fldCharType="begin" w:fldLock="1"/>
      </w:r>
      <w:r>
        <w:instrText xml:space="preserve"> PAGEREF _Toc51834164 \h </w:instrText>
      </w:r>
      <w:r>
        <w:fldChar w:fldCharType="separate"/>
      </w:r>
      <w:r>
        <w:t>532</w:t>
      </w:r>
      <w:r>
        <w:fldChar w:fldCharType="end"/>
      </w:r>
    </w:p>
    <w:p w:rsidR="006F0815" w:rsidRPr="00F416E0" w:rsidRDefault="006F0815">
      <w:pPr>
        <w:pStyle w:val="TOC5"/>
        <w:rPr>
          <w:rFonts w:ascii="Calibri" w:hAnsi="Calibri"/>
          <w:sz w:val="22"/>
          <w:szCs w:val="22"/>
          <w:lang w:eastAsia="en-GB"/>
        </w:rPr>
      </w:pPr>
      <w:r>
        <w:t>27.22.5.2.5</w:t>
      </w:r>
      <w:r w:rsidRPr="00F416E0">
        <w:rPr>
          <w:rFonts w:ascii="Calibri" w:hAnsi="Calibri"/>
          <w:sz w:val="22"/>
          <w:szCs w:val="22"/>
          <w:lang w:eastAsia="en-GB"/>
        </w:rPr>
        <w:tab/>
      </w:r>
      <w:r>
        <w:t>Test requirement</w:t>
      </w:r>
      <w:r>
        <w:tab/>
      </w:r>
      <w:r>
        <w:fldChar w:fldCharType="begin" w:fldLock="1"/>
      </w:r>
      <w:r>
        <w:instrText xml:space="preserve"> PAGEREF _Toc51834165 \h </w:instrText>
      </w:r>
      <w:r>
        <w:fldChar w:fldCharType="separate"/>
      </w:r>
      <w:r>
        <w:t>535</w:t>
      </w:r>
      <w:r>
        <w:fldChar w:fldCharType="end"/>
      </w:r>
    </w:p>
    <w:p w:rsidR="006F0815" w:rsidRPr="00F416E0" w:rsidRDefault="006F0815">
      <w:pPr>
        <w:pStyle w:val="TOC3"/>
        <w:rPr>
          <w:rFonts w:ascii="Calibri" w:hAnsi="Calibri"/>
          <w:sz w:val="22"/>
          <w:szCs w:val="22"/>
          <w:lang w:eastAsia="en-GB"/>
        </w:rPr>
      </w:pPr>
      <w:r>
        <w:t>27.22.6</w:t>
      </w:r>
      <w:r w:rsidRPr="00F416E0">
        <w:rPr>
          <w:rFonts w:ascii="Calibri" w:hAnsi="Calibri"/>
          <w:sz w:val="22"/>
          <w:szCs w:val="22"/>
          <w:lang w:eastAsia="en-GB"/>
        </w:rPr>
        <w:tab/>
      </w:r>
      <w:r>
        <w:t>CALL CONTROL BY SIM</w:t>
      </w:r>
      <w:r>
        <w:tab/>
      </w:r>
      <w:r>
        <w:fldChar w:fldCharType="begin" w:fldLock="1"/>
      </w:r>
      <w:r>
        <w:instrText xml:space="preserve"> PAGEREF _Toc51834166 \h </w:instrText>
      </w:r>
      <w:r>
        <w:fldChar w:fldCharType="separate"/>
      </w:r>
      <w:r>
        <w:t>535</w:t>
      </w:r>
      <w:r>
        <w:fldChar w:fldCharType="end"/>
      </w:r>
    </w:p>
    <w:p w:rsidR="006F0815" w:rsidRPr="00F416E0" w:rsidRDefault="006F0815">
      <w:pPr>
        <w:pStyle w:val="TOC4"/>
        <w:rPr>
          <w:rFonts w:ascii="Calibri" w:hAnsi="Calibri"/>
          <w:sz w:val="22"/>
          <w:szCs w:val="22"/>
          <w:lang w:eastAsia="en-GB"/>
        </w:rPr>
      </w:pPr>
      <w:r>
        <w:t>27.22.6.1</w:t>
      </w:r>
      <w:r w:rsidRPr="00F416E0">
        <w:rPr>
          <w:rFonts w:ascii="Calibri" w:hAnsi="Calibri"/>
          <w:sz w:val="22"/>
          <w:szCs w:val="22"/>
          <w:lang w:eastAsia="en-GB"/>
        </w:rPr>
        <w:tab/>
      </w:r>
      <w:r>
        <w:t>Procedure for Mobile Originated calls</w:t>
      </w:r>
      <w:r>
        <w:tab/>
      </w:r>
      <w:r>
        <w:fldChar w:fldCharType="begin" w:fldLock="1"/>
      </w:r>
      <w:r>
        <w:instrText xml:space="preserve"> PAGEREF _Toc51834167 \h </w:instrText>
      </w:r>
      <w:r>
        <w:fldChar w:fldCharType="separate"/>
      </w:r>
      <w:r>
        <w:t>535</w:t>
      </w:r>
      <w:r>
        <w:fldChar w:fldCharType="end"/>
      </w:r>
    </w:p>
    <w:p w:rsidR="006F0815" w:rsidRPr="00F416E0" w:rsidRDefault="006F0815">
      <w:pPr>
        <w:pStyle w:val="TOC5"/>
        <w:rPr>
          <w:rFonts w:ascii="Calibri" w:hAnsi="Calibri"/>
          <w:sz w:val="22"/>
          <w:szCs w:val="22"/>
          <w:lang w:eastAsia="en-GB"/>
        </w:rPr>
      </w:pPr>
      <w:r>
        <w:t>27.22.6.1.1</w:t>
      </w:r>
      <w:r w:rsidRPr="00F416E0">
        <w:rPr>
          <w:rFonts w:ascii="Calibri" w:hAnsi="Calibri"/>
          <w:sz w:val="22"/>
          <w:szCs w:val="22"/>
          <w:lang w:eastAsia="en-GB"/>
        </w:rPr>
        <w:tab/>
      </w:r>
      <w:r>
        <w:t>Definition and applicability</w:t>
      </w:r>
      <w:r>
        <w:tab/>
      </w:r>
      <w:r>
        <w:fldChar w:fldCharType="begin" w:fldLock="1"/>
      </w:r>
      <w:r>
        <w:instrText xml:space="preserve"> PAGEREF _Toc51834168 \h </w:instrText>
      </w:r>
      <w:r>
        <w:fldChar w:fldCharType="separate"/>
      </w:r>
      <w:r>
        <w:t>535</w:t>
      </w:r>
      <w:r>
        <w:fldChar w:fldCharType="end"/>
      </w:r>
    </w:p>
    <w:p w:rsidR="006F0815" w:rsidRPr="00F416E0" w:rsidRDefault="006F0815">
      <w:pPr>
        <w:pStyle w:val="TOC5"/>
        <w:rPr>
          <w:rFonts w:ascii="Calibri" w:hAnsi="Calibri"/>
          <w:sz w:val="22"/>
          <w:szCs w:val="22"/>
          <w:lang w:eastAsia="en-GB"/>
        </w:rPr>
      </w:pPr>
      <w:r>
        <w:t>27.22.6.1.2</w:t>
      </w:r>
      <w:r w:rsidRPr="00F416E0">
        <w:rPr>
          <w:rFonts w:ascii="Calibri" w:hAnsi="Calibri"/>
          <w:sz w:val="22"/>
          <w:szCs w:val="22"/>
          <w:lang w:eastAsia="en-GB"/>
        </w:rPr>
        <w:tab/>
      </w:r>
      <w:r>
        <w:t>Conformance requirement</w:t>
      </w:r>
      <w:r>
        <w:tab/>
      </w:r>
      <w:r>
        <w:fldChar w:fldCharType="begin" w:fldLock="1"/>
      </w:r>
      <w:r>
        <w:instrText xml:space="preserve"> PAGEREF _Toc51834169 \h </w:instrText>
      </w:r>
      <w:r>
        <w:fldChar w:fldCharType="separate"/>
      </w:r>
      <w:r>
        <w:t>535</w:t>
      </w:r>
      <w:r>
        <w:fldChar w:fldCharType="end"/>
      </w:r>
    </w:p>
    <w:p w:rsidR="006F0815" w:rsidRPr="00F416E0" w:rsidRDefault="006F0815">
      <w:pPr>
        <w:pStyle w:val="TOC5"/>
        <w:rPr>
          <w:rFonts w:ascii="Calibri" w:hAnsi="Calibri"/>
          <w:sz w:val="22"/>
          <w:szCs w:val="22"/>
          <w:lang w:eastAsia="en-GB"/>
        </w:rPr>
      </w:pPr>
      <w:r>
        <w:t>27.22.6.1.3</w:t>
      </w:r>
      <w:r w:rsidRPr="00F416E0">
        <w:rPr>
          <w:rFonts w:ascii="Calibri" w:hAnsi="Calibri"/>
          <w:sz w:val="22"/>
          <w:szCs w:val="22"/>
          <w:lang w:eastAsia="en-GB"/>
        </w:rPr>
        <w:tab/>
      </w:r>
      <w:r>
        <w:t>Test purpose</w:t>
      </w:r>
      <w:r>
        <w:tab/>
      </w:r>
      <w:r>
        <w:fldChar w:fldCharType="begin" w:fldLock="1"/>
      </w:r>
      <w:r>
        <w:instrText xml:space="preserve"> PAGEREF _Toc51834170 \h </w:instrText>
      </w:r>
      <w:r>
        <w:fldChar w:fldCharType="separate"/>
      </w:r>
      <w:r>
        <w:t>535</w:t>
      </w:r>
      <w:r>
        <w:fldChar w:fldCharType="end"/>
      </w:r>
    </w:p>
    <w:p w:rsidR="006F0815" w:rsidRPr="00F416E0" w:rsidRDefault="006F0815">
      <w:pPr>
        <w:pStyle w:val="TOC5"/>
        <w:rPr>
          <w:rFonts w:ascii="Calibri" w:hAnsi="Calibri"/>
          <w:sz w:val="22"/>
          <w:szCs w:val="22"/>
          <w:lang w:eastAsia="en-GB"/>
        </w:rPr>
      </w:pPr>
      <w:r>
        <w:t>27.22.6.1.4</w:t>
      </w:r>
      <w:r w:rsidRPr="00F416E0">
        <w:rPr>
          <w:rFonts w:ascii="Calibri" w:hAnsi="Calibri"/>
          <w:sz w:val="22"/>
          <w:szCs w:val="22"/>
          <w:lang w:eastAsia="en-GB"/>
        </w:rPr>
        <w:tab/>
      </w:r>
      <w:r>
        <w:t>Method of tests</w:t>
      </w:r>
      <w:r>
        <w:tab/>
      </w:r>
      <w:r>
        <w:fldChar w:fldCharType="begin" w:fldLock="1"/>
      </w:r>
      <w:r>
        <w:instrText xml:space="preserve"> PAGEREF _Toc51834171 \h </w:instrText>
      </w:r>
      <w:r>
        <w:fldChar w:fldCharType="separate"/>
      </w:r>
      <w:r>
        <w:t>535</w:t>
      </w:r>
      <w:r>
        <w:fldChar w:fldCharType="end"/>
      </w:r>
    </w:p>
    <w:p w:rsidR="006F0815" w:rsidRPr="00F416E0" w:rsidRDefault="006F0815">
      <w:pPr>
        <w:pStyle w:val="TOC5"/>
        <w:rPr>
          <w:rFonts w:ascii="Calibri" w:hAnsi="Calibri"/>
          <w:sz w:val="22"/>
          <w:szCs w:val="22"/>
          <w:lang w:eastAsia="en-GB"/>
        </w:rPr>
      </w:pPr>
      <w:r>
        <w:t>27.22.6.1.5</w:t>
      </w:r>
      <w:r w:rsidRPr="00F416E0">
        <w:rPr>
          <w:rFonts w:ascii="Calibri" w:hAnsi="Calibri"/>
          <w:sz w:val="22"/>
          <w:szCs w:val="22"/>
          <w:lang w:eastAsia="en-GB"/>
        </w:rPr>
        <w:tab/>
      </w:r>
      <w:r>
        <w:t>Test requirement</w:t>
      </w:r>
      <w:r>
        <w:tab/>
      </w:r>
      <w:r>
        <w:fldChar w:fldCharType="begin" w:fldLock="1"/>
      </w:r>
      <w:r>
        <w:instrText xml:space="preserve"> PAGEREF _Toc51834172 \h </w:instrText>
      </w:r>
      <w:r>
        <w:fldChar w:fldCharType="separate"/>
      </w:r>
      <w:r>
        <w:t>558</w:t>
      </w:r>
      <w:r>
        <w:fldChar w:fldCharType="end"/>
      </w:r>
    </w:p>
    <w:p w:rsidR="006F0815" w:rsidRPr="00F416E0" w:rsidRDefault="006F0815">
      <w:pPr>
        <w:pStyle w:val="TOC4"/>
        <w:rPr>
          <w:rFonts w:ascii="Calibri" w:hAnsi="Calibri"/>
          <w:sz w:val="22"/>
          <w:szCs w:val="22"/>
          <w:lang w:eastAsia="en-GB"/>
        </w:rPr>
      </w:pPr>
      <w:r>
        <w:t>27.22.6.2</w:t>
      </w:r>
      <w:r w:rsidRPr="00F416E0">
        <w:rPr>
          <w:rFonts w:ascii="Calibri" w:hAnsi="Calibri"/>
          <w:sz w:val="22"/>
          <w:szCs w:val="22"/>
          <w:lang w:eastAsia="en-GB"/>
        </w:rPr>
        <w:tab/>
      </w:r>
      <w:r>
        <w:t>Procedure for Supplementary (SS) Services</w:t>
      </w:r>
      <w:r>
        <w:tab/>
      </w:r>
      <w:r>
        <w:fldChar w:fldCharType="begin" w:fldLock="1"/>
      </w:r>
      <w:r>
        <w:instrText xml:space="preserve"> PAGEREF _Toc51834173 \h </w:instrText>
      </w:r>
      <w:r>
        <w:fldChar w:fldCharType="separate"/>
      </w:r>
      <w:r>
        <w:t>558</w:t>
      </w:r>
      <w:r>
        <w:fldChar w:fldCharType="end"/>
      </w:r>
    </w:p>
    <w:p w:rsidR="006F0815" w:rsidRPr="00F416E0" w:rsidRDefault="006F0815">
      <w:pPr>
        <w:pStyle w:val="TOC5"/>
        <w:rPr>
          <w:rFonts w:ascii="Calibri" w:hAnsi="Calibri"/>
          <w:sz w:val="22"/>
          <w:szCs w:val="22"/>
          <w:lang w:eastAsia="en-GB"/>
        </w:rPr>
      </w:pPr>
      <w:r>
        <w:t>27.22.6.2.1</w:t>
      </w:r>
      <w:r w:rsidRPr="00F416E0">
        <w:rPr>
          <w:rFonts w:ascii="Calibri" w:hAnsi="Calibri"/>
          <w:sz w:val="22"/>
          <w:szCs w:val="22"/>
          <w:lang w:eastAsia="en-GB"/>
        </w:rPr>
        <w:tab/>
      </w:r>
      <w:r>
        <w:t>Definition and applicability</w:t>
      </w:r>
      <w:r>
        <w:tab/>
      </w:r>
      <w:r>
        <w:fldChar w:fldCharType="begin" w:fldLock="1"/>
      </w:r>
      <w:r>
        <w:instrText xml:space="preserve"> PAGEREF _Toc51834174 \h </w:instrText>
      </w:r>
      <w:r>
        <w:fldChar w:fldCharType="separate"/>
      </w:r>
      <w:r>
        <w:t>558</w:t>
      </w:r>
      <w:r>
        <w:fldChar w:fldCharType="end"/>
      </w:r>
    </w:p>
    <w:p w:rsidR="006F0815" w:rsidRPr="00F416E0" w:rsidRDefault="006F0815">
      <w:pPr>
        <w:pStyle w:val="TOC5"/>
        <w:rPr>
          <w:rFonts w:ascii="Calibri" w:hAnsi="Calibri"/>
          <w:sz w:val="22"/>
          <w:szCs w:val="22"/>
          <w:lang w:eastAsia="en-GB"/>
        </w:rPr>
      </w:pPr>
      <w:r>
        <w:t>27.22.6.2.2</w:t>
      </w:r>
      <w:r w:rsidRPr="00F416E0">
        <w:rPr>
          <w:rFonts w:ascii="Calibri" w:hAnsi="Calibri"/>
          <w:sz w:val="22"/>
          <w:szCs w:val="22"/>
          <w:lang w:eastAsia="en-GB"/>
        </w:rPr>
        <w:tab/>
      </w:r>
      <w:r>
        <w:t>Conformance requirement</w:t>
      </w:r>
      <w:r>
        <w:tab/>
      </w:r>
      <w:r>
        <w:fldChar w:fldCharType="begin" w:fldLock="1"/>
      </w:r>
      <w:r>
        <w:instrText xml:space="preserve"> PAGEREF _Toc51834175 \h </w:instrText>
      </w:r>
      <w:r>
        <w:fldChar w:fldCharType="separate"/>
      </w:r>
      <w:r>
        <w:t>558</w:t>
      </w:r>
      <w:r>
        <w:fldChar w:fldCharType="end"/>
      </w:r>
    </w:p>
    <w:p w:rsidR="006F0815" w:rsidRPr="00F416E0" w:rsidRDefault="006F0815">
      <w:pPr>
        <w:pStyle w:val="TOC5"/>
        <w:rPr>
          <w:rFonts w:ascii="Calibri" w:hAnsi="Calibri"/>
          <w:sz w:val="22"/>
          <w:szCs w:val="22"/>
          <w:lang w:eastAsia="en-GB"/>
        </w:rPr>
      </w:pPr>
      <w:r>
        <w:t>27.22.6.2.3</w:t>
      </w:r>
      <w:r w:rsidRPr="00F416E0">
        <w:rPr>
          <w:rFonts w:ascii="Calibri" w:hAnsi="Calibri"/>
          <w:sz w:val="22"/>
          <w:szCs w:val="22"/>
          <w:lang w:eastAsia="en-GB"/>
        </w:rPr>
        <w:tab/>
      </w:r>
      <w:r>
        <w:t>Test purpose</w:t>
      </w:r>
      <w:r>
        <w:tab/>
      </w:r>
      <w:r>
        <w:fldChar w:fldCharType="begin" w:fldLock="1"/>
      </w:r>
      <w:r>
        <w:instrText xml:space="preserve"> PAGEREF _Toc51834176 \h </w:instrText>
      </w:r>
      <w:r>
        <w:fldChar w:fldCharType="separate"/>
      </w:r>
      <w:r>
        <w:t>558</w:t>
      </w:r>
      <w:r>
        <w:fldChar w:fldCharType="end"/>
      </w:r>
    </w:p>
    <w:p w:rsidR="006F0815" w:rsidRPr="00F416E0" w:rsidRDefault="006F0815">
      <w:pPr>
        <w:pStyle w:val="TOC5"/>
        <w:rPr>
          <w:rFonts w:ascii="Calibri" w:hAnsi="Calibri"/>
          <w:sz w:val="22"/>
          <w:szCs w:val="22"/>
          <w:lang w:eastAsia="en-GB"/>
        </w:rPr>
      </w:pPr>
      <w:r>
        <w:t>27.22.6.2.4</w:t>
      </w:r>
      <w:r w:rsidRPr="00F416E0">
        <w:rPr>
          <w:rFonts w:ascii="Calibri" w:hAnsi="Calibri"/>
          <w:sz w:val="22"/>
          <w:szCs w:val="22"/>
          <w:lang w:eastAsia="en-GB"/>
        </w:rPr>
        <w:tab/>
      </w:r>
      <w:r>
        <w:t>Method of tests</w:t>
      </w:r>
      <w:r>
        <w:tab/>
      </w:r>
      <w:r>
        <w:fldChar w:fldCharType="begin" w:fldLock="1"/>
      </w:r>
      <w:r>
        <w:instrText xml:space="preserve"> PAGEREF _Toc51834177 \h </w:instrText>
      </w:r>
      <w:r>
        <w:fldChar w:fldCharType="separate"/>
      </w:r>
      <w:r>
        <w:t>559</w:t>
      </w:r>
      <w:r>
        <w:fldChar w:fldCharType="end"/>
      </w:r>
    </w:p>
    <w:p w:rsidR="006F0815" w:rsidRPr="00F416E0" w:rsidRDefault="006F0815">
      <w:pPr>
        <w:pStyle w:val="TOC5"/>
        <w:rPr>
          <w:rFonts w:ascii="Calibri" w:hAnsi="Calibri"/>
          <w:sz w:val="22"/>
          <w:szCs w:val="22"/>
          <w:lang w:eastAsia="en-GB"/>
        </w:rPr>
      </w:pPr>
      <w:r>
        <w:t>27.22.6.2.5</w:t>
      </w:r>
      <w:r w:rsidRPr="00F416E0">
        <w:rPr>
          <w:rFonts w:ascii="Calibri" w:hAnsi="Calibri"/>
          <w:sz w:val="22"/>
          <w:szCs w:val="22"/>
          <w:lang w:eastAsia="en-GB"/>
        </w:rPr>
        <w:tab/>
      </w:r>
      <w:r>
        <w:t>Test requirement</w:t>
      </w:r>
      <w:r>
        <w:tab/>
      </w:r>
      <w:r>
        <w:fldChar w:fldCharType="begin" w:fldLock="1"/>
      </w:r>
      <w:r>
        <w:instrText xml:space="preserve"> PAGEREF _Toc51834178 \h </w:instrText>
      </w:r>
      <w:r>
        <w:fldChar w:fldCharType="separate"/>
      </w:r>
      <w:r>
        <w:t>566</w:t>
      </w:r>
      <w:r>
        <w:fldChar w:fldCharType="end"/>
      </w:r>
    </w:p>
    <w:p w:rsidR="006F0815" w:rsidRPr="00F416E0" w:rsidRDefault="006F0815">
      <w:pPr>
        <w:pStyle w:val="TOC4"/>
        <w:rPr>
          <w:rFonts w:ascii="Calibri" w:hAnsi="Calibri"/>
          <w:sz w:val="22"/>
          <w:szCs w:val="22"/>
          <w:lang w:eastAsia="en-GB"/>
        </w:rPr>
      </w:pPr>
      <w:r>
        <w:t>27.22.6.3</w:t>
      </w:r>
      <w:r w:rsidRPr="00F416E0">
        <w:rPr>
          <w:rFonts w:ascii="Calibri" w:hAnsi="Calibri"/>
          <w:sz w:val="22"/>
          <w:szCs w:val="22"/>
          <w:lang w:eastAsia="en-GB"/>
        </w:rPr>
        <w:tab/>
      </w:r>
      <w:r>
        <w:t>Interaction with Fixed Dialling Number (FDN)</w:t>
      </w:r>
      <w:r>
        <w:tab/>
      </w:r>
      <w:r>
        <w:fldChar w:fldCharType="begin" w:fldLock="1"/>
      </w:r>
      <w:r>
        <w:instrText xml:space="preserve"> PAGEREF _Toc51834179 \h </w:instrText>
      </w:r>
      <w:r>
        <w:fldChar w:fldCharType="separate"/>
      </w:r>
      <w:r>
        <w:t>566</w:t>
      </w:r>
      <w:r>
        <w:fldChar w:fldCharType="end"/>
      </w:r>
    </w:p>
    <w:p w:rsidR="006F0815" w:rsidRPr="00F416E0" w:rsidRDefault="006F0815">
      <w:pPr>
        <w:pStyle w:val="TOC5"/>
        <w:rPr>
          <w:rFonts w:ascii="Calibri" w:hAnsi="Calibri"/>
          <w:sz w:val="22"/>
          <w:szCs w:val="22"/>
          <w:lang w:eastAsia="en-GB"/>
        </w:rPr>
      </w:pPr>
      <w:r>
        <w:t>27.22.6.3.1</w:t>
      </w:r>
      <w:r w:rsidRPr="00F416E0">
        <w:rPr>
          <w:rFonts w:ascii="Calibri" w:hAnsi="Calibri"/>
          <w:sz w:val="22"/>
          <w:szCs w:val="22"/>
          <w:lang w:eastAsia="en-GB"/>
        </w:rPr>
        <w:tab/>
      </w:r>
      <w:r>
        <w:t>Definition and applicability</w:t>
      </w:r>
      <w:r>
        <w:tab/>
      </w:r>
      <w:r>
        <w:fldChar w:fldCharType="begin" w:fldLock="1"/>
      </w:r>
      <w:r>
        <w:instrText xml:space="preserve"> PAGEREF _Toc51834180 \h </w:instrText>
      </w:r>
      <w:r>
        <w:fldChar w:fldCharType="separate"/>
      </w:r>
      <w:r>
        <w:t>566</w:t>
      </w:r>
      <w:r>
        <w:fldChar w:fldCharType="end"/>
      </w:r>
    </w:p>
    <w:p w:rsidR="006F0815" w:rsidRPr="00F416E0" w:rsidRDefault="006F0815">
      <w:pPr>
        <w:pStyle w:val="TOC5"/>
        <w:rPr>
          <w:rFonts w:ascii="Calibri" w:hAnsi="Calibri"/>
          <w:sz w:val="22"/>
          <w:szCs w:val="22"/>
          <w:lang w:eastAsia="en-GB"/>
        </w:rPr>
      </w:pPr>
      <w:r>
        <w:t>27.22.6.3.2</w:t>
      </w:r>
      <w:r w:rsidRPr="00F416E0">
        <w:rPr>
          <w:rFonts w:ascii="Calibri" w:hAnsi="Calibri"/>
          <w:sz w:val="22"/>
          <w:szCs w:val="22"/>
          <w:lang w:eastAsia="en-GB"/>
        </w:rPr>
        <w:tab/>
      </w:r>
      <w:r>
        <w:t>Conformance requirement</w:t>
      </w:r>
      <w:r>
        <w:tab/>
      </w:r>
      <w:r>
        <w:fldChar w:fldCharType="begin" w:fldLock="1"/>
      </w:r>
      <w:r>
        <w:instrText xml:space="preserve"> PAGEREF _Toc51834181 \h </w:instrText>
      </w:r>
      <w:r>
        <w:fldChar w:fldCharType="separate"/>
      </w:r>
      <w:r>
        <w:t>566</w:t>
      </w:r>
      <w:r>
        <w:fldChar w:fldCharType="end"/>
      </w:r>
    </w:p>
    <w:p w:rsidR="006F0815" w:rsidRPr="00F416E0" w:rsidRDefault="006F0815">
      <w:pPr>
        <w:pStyle w:val="TOC5"/>
        <w:rPr>
          <w:rFonts w:ascii="Calibri" w:hAnsi="Calibri"/>
          <w:sz w:val="22"/>
          <w:szCs w:val="22"/>
          <w:lang w:eastAsia="en-GB"/>
        </w:rPr>
      </w:pPr>
      <w:r>
        <w:t>27.22.6.3.3</w:t>
      </w:r>
      <w:r w:rsidRPr="00F416E0">
        <w:rPr>
          <w:rFonts w:ascii="Calibri" w:hAnsi="Calibri"/>
          <w:sz w:val="22"/>
          <w:szCs w:val="22"/>
          <w:lang w:eastAsia="en-GB"/>
        </w:rPr>
        <w:tab/>
      </w:r>
      <w:r>
        <w:t>Test purpose</w:t>
      </w:r>
      <w:r>
        <w:tab/>
      </w:r>
      <w:r>
        <w:fldChar w:fldCharType="begin" w:fldLock="1"/>
      </w:r>
      <w:r>
        <w:instrText xml:space="preserve"> PAGEREF _Toc51834182 \h </w:instrText>
      </w:r>
      <w:r>
        <w:fldChar w:fldCharType="separate"/>
      </w:r>
      <w:r>
        <w:t>566</w:t>
      </w:r>
      <w:r>
        <w:fldChar w:fldCharType="end"/>
      </w:r>
    </w:p>
    <w:p w:rsidR="006F0815" w:rsidRPr="00F416E0" w:rsidRDefault="006F0815">
      <w:pPr>
        <w:pStyle w:val="TOC5"/>
        <w:rPr>
          <w:rFonts w:ascii="Calibri" w:hAnsi="Calibri"/>
          <w:sz w:val="22"/>
          <w:szCs w:val="22"/>
          <w:lang w:eastAsia="en-GB"/>
        </w:rPr>
      </w:pPr>
      <w:r>
        <w:t>27.22.6.3.4</w:t>
      </w:r>
      <w:r w:rsidRPr="00F416E0">
        <w:rPr>
          <w:rFonts w:ascii="Calibri" w:hAnsi="Calibri"/>
          <w:sz w:val="22"/>
          <w:szCs w:val="22"/>
          <w:lang w:eastAsia="en-GB"/>
        </w:rPr>
        <w:tab/>
      </w:r>
      <w:r>
        <w:t>Method of tests</w:t>
      </w:r>
      <w:r>
        <w:tab/>
      </w:r>
      <w:r>
        <w:fldChar w:fldCharType="begin" w:fldLock="1"/>
      </w:r>
      <w:r>
        <w:instrText xml:space="preserve"> PAGEREF _Toc51834183 \h </w:instrText>
      </w:r>
      <w:r>
        <w:fldChar w:fldCharType="separate"/>
      </w:r>
      <w:r>
        <w:t>566</w:t>
      </w:r>
      <w:r>
        <w:fldChar w:fldCharType="end"/>
      </w:r>
    </w:p>
    <w:p w:rsidR="006F0815" w:rsidRPr="00F416E0" w:rsidRDefault="006F0815">
      <w:pPr>
        <w:pStyle w:val="TOC5"/>
        <w:rPr>
          <w:rFonts w:ascii="Calibri" w:hAnsi="Calibri"/>
          <w:sz w:val="22"/>
          <w:szCs w:val="22"/>
          <w:lang w:eastAsia="en-GB"/>
        </w:rPr>
      </w:pPr>
      <w:r>
        <w:t>27.22.6.3.5</w:t>
      </w:r>
      <w:r w:rsidRPr="00F416E0">
        <w:rPr>
          <w:rFonts w:ascii="Calibri" w:hAnsi="Calibri"/>
          <w:sz w:val="22"/>
          <w:szCs w:val="22"/>
          <w:lang w:eastAsia="en-GB"/>
        </w:rPr>
        <w:tab/>
      </w:r>
      <w:r>
        <w:t>Test requirement</w:t>
      </w:r>
      <w:r>
        <w:tab/>
      </w:r>
      <w:r>
        <w:fldChar w:fldCharType="begin" w:fldLock="1"/>
      </w:r>
      <w:r>
        <w:instrText xml:space="preserve"> PAGEREF _Toc51834184 \h </w:instrText>
      </w:r>
      <w:r>
        <w:fldChar w:fldCharType="separate"/>
      </w:r>
      <w:r>
        <w:t>572</w:t>
      </w:r>
      <w:r>
        <w:fldChar w:fldCharType="end"/>
      </w:r>
    </w:p>
    <w:p w:rsidR="006F0815" w:rsidRPr="00F416E0" w:rsidRDefault="006F0815">
      <w:pPr>
        <w:pStyle w:val="TOC4"/>
        <w:rPr>
          <w:rFonts w:ascii="Calibri" w:hAnsi="Calibri"/>
          <w:sz w:val="22"/>
          <w:szCs w:val="22"/>
          <w:lang w:eastAsia="en-GB"/>
        </w:rPr>
      </w:pPr>
      <w:r>
        <w:t>27.22.6.4</w:t>
      </w:r>
      <w:r w:rsidRPr="00F416E0">
        <w:rPr>
          <w:rFonts w:ascii="Calibri" w:hAnsi="Calibri"/>
          <w:sz w:val="22"/>
          <w:szCs w:val="22"/>
          <w:lang w:eastAsia="en-GB"/>
        </w:rPr>
        <w:tab/>
      </w:r>
      <w:r>
        <w:t>Support of Barred Dialling Number (BDN) service</w:t>
      </w:r>
      <w:r>
        <w:tab/>
      </w:r>
      <w:r>
        <w:fldChar w:fldCharType="begin" w:fldLock="1"/>
      </w:r>
      <w:r>
        <w:instrText xml:space="preserve"> PAGEREF _Toc51834185 \h </w:instrText>
      </w:r>
      <w:r>
        <w:fldChar w:fldCharType="separate"/>
      </w:r>
      <w:r>
        <w:t>573</w:t>
      </w:r>
      <w:r>
        <w:fldChar w:fldCharType="end"/>
      </w:r>
    </w:p>
    <w:p w:rsidR="006F0815" w:rsidRPr="00F416E0" w:rsidRDefault="006F0815">
      <w:pPr>
        <w:pStyle w:val="TOC5"/>
        <w:rPr>
          <w:rFonts w:ascii="Calibri" w:hAnsi="Calibri"/>
          <w:sz w:val="22"/>
          <w:szCs w:val="22"/>
          <w:lang w:eastAsia="en-GB"/>
        </w:rPr>
      </w:pPr>
      <w:r>
        <w:t>27.22.6.4.1</w:t>
      </w:r>
      <w:r w:rsidRPr="00F416E0">
        <w:rPr>
          <w:rFonts w:ascii="Calibri" w:hAnsi="Calibri"/>
          <w:sz w:val="22"/>
          <w:szCs w:val="22"/>
          <w:lang w:eastAsia="en-GB"/>
        </w:rPr>
        <w:tab/>
      </w:r>
      <w:r>
        <w:t>Definition and applicability</w:t>
      </w:r>
      <w:r>
        <w:tab/>
      </w:r>
      <w:r>
        <w:fldChar w:fldCharType="begin" w:fldLock="1"/>
      </w:r>
      <w:r>
        <w:instrText xml:space="preserve"> PAGEREF _Toc51834186 \h </w:instrText>
      </w:r>
      <w:r>
        <w:fldChar w:fldCharType="separate"/>
      </w:r>
      <w:r>
        <w:t>573</w:t>
      </w:r>
      <w:r>
        <w:fldChar w:fldCharType="end"/>
      </w:r>
    </w:p>
    <w:p w:rsidR="006F0815" w:rsidRPr="00F416E0" w:rsidRDefault="006F0815">
      <w:pPr>
        <w:pStyle w:val="TOC5"/>
        <w:rPr>
          <w:rFonts w:ascii="Calibri" w:hAnsi="Calibri"/>
          <w:sz w:val="22"/>
          <w:szCs w:val="22"/>
          <w:lang w:eastAsia="en-GB"/>
        </w:rPr>
      </w:pPr>
      <w:r>
        <w:t>27.22.6.4.2</w:t>
      </w:r>
      <w:r w:rsidRPr="00F416E0">
        <w:rPr>
          <w:rFonts w:ascii="Calibri" w:hAnsi="Calibri"/>
          <w:sz w:val="22"/>
          <w:szCs w:val="22"/>
          <w:lang w:eastAsia="en-GB"/>
        </w:rPr>
        <w:tab/>
      </w:r>
      <w:r>
        <w:t>Conformance requirement</w:t>
      </w:r>
      <w:r>
        <w:tab/>
      </w:r>
      <w:r>
        <w:fldChar w:fldCharType="begin" w:fldLock="1"/>
      </w:r>
      <w:r>
        <w:instrText xml:space="preserve"> PAGEREF _Toc51834187 \h </w:instrText>
      </w:r>
      <w:r>
        <w:fldChar w:fldCharType="separate"/>
      </w:r>
      <w:r>
        <w:t>573</w:t>
      </w:r>
      <w:r>
        <w:fldChar w:fldCharType="end"/>
      </w:r>
    </w:p>
    <w:p w:rsidR="006F0815" w:rsidRPr="00F416E0" w:rsidRDefault="006F0815">
      <w:pPr>
        <w:pStyle w:val="TOC5"/>
        <w:rPr>
          <w:rFonts w:ascii="Calibri" w:hAnsi="Calibri"/>
          <w:sz w:val="22"/>
          <w:szCs w:val="22"/>
          <w:lang w:eastAsia="en-GB"/>
        </w:rPr>
      </w:pPr>
      <w:r>
        <w:t>27.22.6.4.3</w:t>
      </w:r>
      <w:r w:rsidRPr="00F416E0">
        <w:rPr>
          <w:rFonts w:ascii="Calibri" w:hAnsi="Calibri"/>
          <w:sz w:val="22"/>
          <w:szCs w:val="22"/>
          <w:lang w:eastAsia="en-GB"/>
        </w:rPr>
        <w:tab/>
      </w:r>
      <w:r>
        <w:t>Test purpose</w:t>
      </w:r>
      <w:r>
        <w:tab/>
      </w:r>
      <w:r>
        <w:fldChar w:fldCharType="begin" w:fldLock="1"/>
      </w:r>
      <w:r>
        <w:instrText xml:space="preserve"> PAGEREF _Toc51834188 \h </w:instrText>
      </w:r>
      <w:r>
        <w:fldChar w:fldCharType="separate"/>
      </w:r>
      <w:r>
        <w:t>573</w:t>
      </w:r>
      <w:r>
        <w:fldChar w:fldCharType="end"/>
      </w:r>
    </w:p>
    <w:p w:rsidR="006F0815" w:rsidRPr="00F416E0" w:rsidRDefault="006F0815">
      <w:pPr>
        <w:pStyle w:val="TOC5"/>
        <w:rPr>
          <w:rFonts w:ascii="Calibri" w:hAnsi="Calibri"/>
          <w:sz w:val="22"/>
          <w:szCs w:val="22"/>
          <w:lang w:eastAsia="en-GB"/>
        </w:rPr>
      </w:pPr>
      <w:r>
        <w:t>27.22.6.4.4</w:t>
      </w:r>
      <w:r w:rsidRPr="00F416E0">
        <w:rPr>
          <w:rFonts w:ascii="Calibri" w:hAnsi="Calibri"/>
          <w:sz w:val="22"/>
          <w:szCs w:val="22"/>
          <w:lang w:eastAsia="en-GB"/>
        </w:rPr>
        <w:tab/>
      </w:r>
      <w:r>
        <w:t>Method of tests</w:t>
      </w:r>
      <w:r>
        <w:tab/>
      </w:r>
      <w:r>
        <w:fldChar w:fldCharType="begin" w:fldLock="1"/>
      </w:r>
      <w:r>
        <w:instrText xml:space="preserve"> PAGEREF _Toc51834189 \h </w:instrText>
      </w:r>
      <w:r>
        <w:fldChar w:fldCharType="separate"/>
      </w:r>
      <w:r>
        <w:t>573</w:t>
      </w:r>
      <w:r>
        <w:fldChar w:fldCharType="end"/>
      </w:r>
    </w:p>
    <w:p w:rsidR="006F0815" w:rsidRPr="00F416E0" w:rsidRDefault="006F0815">
      <w:pPr>
        <w:pStyle w:val="TOC5"/>
        <w:rPr>
          <w:rFonts w:ascii="Calibri" w:hAnsi="Calibri"/>
          <w:sz w:val="22"/>
          <w:szCs w:val="22"/>
          <w:lang w:eastAsia="en-GB"/>
        </w:rPr>
      </w:pPr>
      <w:r>
        <w:t>27.22.6.4.5</w:t>
      </w:r>
      <w:r w:rsidRPr="00F416E0">
        <w:rPr>
          <w:rFonts w:ascii="Calibri" w:hAnsi="Calibri"/>
          <w:sz w:val="22"/>
          <w:szCs w:val="22"/>
          <w:lang w:eastAsia="en-GB"/>
        </w:rPr>
        <w:tab/>
      </w:r>
      <w:r>
        <w:t>Test requirement</w:t>
      </w:r>
      <w:r>
        <w:tab/>
      </w:r>
      <w:r>
        <w:fldChar w:fldCharType="begin" w:fldLock="1"/>
      </w:r>
      <w:r>
        <w:instrText xml:space="preserve"> PAGEREF _Toc51834190 \h </w:instrText>
      </w:r>
      <w:r>
        <w:fldChar w:fldCharType="separate"/>
      </w:r>
      <w:r>
        <w:t>580</w:t>
      </w:r>
      <w:r>
        <w:fldChar w:fldCharType="end"/>
      </w:r>
    </w:p>
    <w:p w:rsidR="006F0815" w:rsidRPr="00F416E0" w:rsidRDefault="006F0815">
      <w:pPr>
        <w:pStyle w:val="TOC3"/>
        <w:rPr>
          <w:rFonts w:ascii="Calibri" w:hAnsi="Calibri"/>
          <w:sz w:val="22"/>
          <w:szCs w:val="22"/>
          <w:lang w:eastAsia="en-GB"/>
        </w:rPr>
      </w:pPr>
      <w:r>
        <w:t>27.22.7</w:t>
      </w:r>
      <w:r w:rsidRPr="00F416E0">
        <w:rPr>
          <w:rFonts w:ascii="Calibri" w:hAnsi="Calibri"/>
          <w:sz w:val="22"/>
          <w:szCs w:val="22"/>
          <w:lang w:eastAsia="en-GB"/>
        </w:rPr>
        <w:tab/>
      </w:r>
      <w:r>
        <w:t>EVENT DOWNLOAD</w:t>
      </w:r>
      <w:r>
        <w:tab/>
      </w:r>
      <w:r>
        <w:fldChar w:fldCharType="begin" w:fldLock="1"/>
      </w:r>
      <w:r>
        <w:instrText xml:space="preserve"> PAGEREF _Toc51834191 \h </w:instrText>
      </w:r>
      <w:r>
        <w:fldChar w:fldCharType="separate"/>
      </w:r>
      <w:r>
        <w:t>580</w:t>
      </w:r>
      <w:r>
        <w:fldChar w:fldCharType="end"/>
      </w:r>
    </w:p>
    <w:p w:rsidR="006F0815" w:rsidRPr="00F416E0" w:rsidRDefault="006F0815">
      <w:pPr>
        <w:pStyle w:val="TOC4"/>
        <w:rPr>
          <w:rFonts w:ascii="Calibri" w:hAnsi="Calibri"/>
          <w:sz w:val="22"/>
          <w:szCs w:val="22"/>
          <w:lang w:eastAsia="en-GB"/>
        </w:rPr>
      </w:pPr>
      <w:r>
        <w:t>27.22.7.1</w:t>
      </w:r>
      <w:r w:rsidRPr="00F416E0">
        <w:rPr>
          <w:rFonts w:ascii="Calibri" w:hAnsi="Calibri"/>
          <w:sz w:val="22"/>
          <w:szCs w:val="22"/>
          <w:lang w:eastAsia="en-GB"/>
        </w:rPr>
        <w:tab/>
      </w:r>
      <w:r>
        <w:t>MT Call Event</w:t>
      </w:r>
      <w:r>
        <w:tab/>
      </w:r>
      <w:r>
        <w:fldChar w:fldCharType="begin" w:fldLock="1"/>
      </w:r>
      <w:r>
        <w:instrText xml:space="preserve"> PAGEREF _Toc51834192 \h </w:instrText>
      </w:r>
      <w:r>
        <w:fldChar w:fldCharType="separate"/>
      </w:r>
      <w:r>
        <w:t>580</w:t>
      </w:r>
      <w:r>
        <w:fldChar w:fldCharType="end"/>
      </w:r>
    </w:p>
    <w:p w:rsidR="006F0815" w:rsidRPr="00F416E0" w:rsidRDefault="006F0815">
      <w:pPr>
        <w:pStyle w:val="TOC5"/>
        <w:rPr>
          <w:rFonts w:ascii="Calibri" w:hAnsi="Calibri"/>
          <w:sz w:val="22"/>
          <w:szCs w:val="22"/>
          <w:lang w:eastAsia="en-GB"/>
        </w:rPr>
      </w:pPr>
      <w:r>
        <w:t>27.22.7.1.1</w:t>
      </w:r>
      <w:r w:rsidRPr="00F416E0">
        <w:rPr>
          <w:rFonts w:ascii="Calibri" w:hAnsi="Calibri"/>
          <w:sz w:val="22"/>
          <w:szCs w:val="22"/>
          <w:lang w:eastAsia="en-GB"/>
        </w:rPr>
        <w:tab/>
      </w:r>
      <w:r>
        <w:t>MT Call Event (normal)</w:t>
      </w:r>
      <w:r>
        <w:tab/>
      </w:r>
      <w:r>
        <w:fldChar w:fldCharType="begin" w:fldLock="1"/>
      </w:r>
      <w:r>
        <w:instrText xml:space="preserve"> PAGEREF _Toc51834193 \h </w:instrText>
      </w:r>
      <w:r>
        <w:fldChar w:fldCharType="separate"/>
      </w:r>
      <w:r>
        <w:t>580</w:t>
      </w:r>
      <w:r>
        <w:fldChar w:fldCharType="end"/>
      </w:r>
    </w:p>
    <w:p w:rsidR="006F0815" w:rsidRPr="00F416E0" w:rsidRDefault="006F0815">
      <w:pPr>
        <w:pStyle w:val="TOC4"/>
        <w:rPr>
          <w:rFonts w:ascii="Calibri" w:hAnsi="Calibri"/>
          <w:sz w:val="22"/>
          <w:szCs w:val="22"/>
          <w:lang w:eastAsia="en-GB"/>
        </w:rPr>
      </w:pPr>
      <w:r>
        <w:t>27.22.7.2</w:t>
      </w:r>
      <w:r w:rsidRPr="00F416E0">
        <w:rPr>
          <w:rFonts w:ascii="Calibri" w:hAnsi="Calibri"/>
          <w:sz w:val="22"/>
          <w:szCs w:val="22"/>
          <w:lang w:eastAsia="en-GB"/>
        </w:rPr>
        <w:tab/>
      </w:r>
      <w:r>
        <w:t>Call Connected Event</w:t>
      </w:r>
      <w:r>
        <w:tab/>
      </w:r>
      <w:r>
        <w:fldChar w:fldCharType="begin" w:fldLock="1"/>
      </w:r>
      <w:r>
        <w:instrText xml:space="preserve"> PAGEREF _Toc51834194 \h </w:instrText>
      </w:r>
      <w:r>
        <w:fldChar w:fldCharType="separate"/>
      </w:r>
      <w:r>
        <w:t>582</w:t>
      </w:r>
      <w:r>
        <w:fldChar w:fldCharType="end"/>
      </w:r>
    </w:p>
    <w:p w:rsidR="006F0815" w:rsidRPr="00F416E0" w:rsidRDefault="006F0815">
      <w:pPr>
        <w:pStyle w:val="TOC5"/>
        <w:rPr>
          <w:rFonts w:ascii="Calibri" w:hAnsi="Calibri"/>
          <w:sz w:val="22"/>
          <w:szCs w:val="22"/>
          <w:lang w:eastAsia="en-GB"/>
        </w:rPr>
      </w:pPr>
      <w:r>
        <w:t>27.22.7.2.1</w:t>
      </w:r>
      <w:r w:rsidRPr="00F416E0">
        <w:rPr>
          <w:rFonts w:ascii="Calibri" w:hAnsi="Calibri"/>
          <w:sz w:val="22"/>
          <w:szCs w:val="22"/>
          <w:lang w:eastAsia="en-GB"/>
        </w:rPr>
        <w:tab/>
      </w:r>
      <w:r>
        <w:t>Call Connected Event (MT and MO call)</w:t>
      </w:r>
      <w:r>
        <w:tab/>
      </w:r>
      <w:r>
        <w:fldChar w:fldCharType="begin" w:fldLock="1"/>
      </w:r>
      <w:r>
        <w:instrText xml:space="preserve"> PAGEREF _Toc51834195 \h </w:instrText>
      </w:r>
      <w:r>
        <w:fldChar w:fldCharType="separate"/>
      </w:r>
      <w:r>
        <w:t>582</w:t>
      </w:r>
      <w:r>
        <w:fldChar w:fldCharType="end"/>
      </w:r>
    </w:p>
    <w:p w:rsidR="006F0815" w:rsidRPr="00F416E0" w:rsidRDefault="006F0815">
      <w:pPr>
        <w:pStyle w:val="TOC5"/>
        <w:rPr>
          <w:rFonts w:ascii="Calibri" w:hAnsi="Calibri"/>
          <w:sz w:val="22"/>
          <w:szCs w:val="22"/>
          <w:lang w:eastAsia="en-GB"/>
        </w:rPr>
      </w:pPr>
      <w:r>
        <w:t>27.22.7.2.2</w:t>
      </w:r>
      <w:r w:rsidRPr="00F416E0">
        <w:rPr>
          <w:rFonts w:ascii="Calibri" w:hAnsi="Calibri"/>
          <w:sz w:val="22"/>
          <w:szCs w:val="22"/>
          <w:lang w:eastAsia="en-GB"/>
        </w:rPr>
        <w:tab/>
      </w:r>
      <w:r>
        <w:t>Call Connected Event (ME supporting SET UP CALL)</w:t>
      </w:r>
      <w:r>
        <w:tab/>
      </w:r>
      <w:r>
        <w:fldChar w:fldCharType="begin" w:fldLock="1"/>
      </w:r>
      <w:r>
        <w:instrText xml:space="preserve"> PAGEREF _Toc51834196 \h </w:instrText>
      </w:r>
      <w:r>
        <w:fldChar w:fldCharType="separate"/>
      </w:r>
      <w:r>
        <w:t>584</w:t>
      </w:r>
      <w:r>
        <w:fldChar w:fldCharType="end"/>
      </w:r>
    </w:p>
    <w:p w:rsidR="006F0815" w:rsidRPr="00F416E0" w:rsidRDefault="006F0815">
      <w:pPr>
        <w:pStyle w:val="TOC4"/>
        <w:rPr>
          <w:rFonts w:ascii="Calibri" w:hAnsi="Calibri"/>
          <w:sz w:val="22"/>
          <w:szCs w:val="22"/>
          <w:lang w:eastAsia="en-GB"/>
        </w:rPr>
      </w:pPr>
      <w:r>
        <w:t>27.22.7.3</w:t>
      </w:r>
      <w:r w:rsidRPr="00F416E0">
        <w:rPr>
          <w:rFonts w:ascii="Calibri" w:hAnsi="Calibri"/>
          <w:sz w:val="22"/>
          <w:szCs w:val="22"/>
          <w:lang w:eastAsia="en-GB"/>
        </w:rPr>
        <w:tab/>
      </w:r>
      <w:r>
        <w:t>Call Disconnected Event</w:t>
      </w:r>
      <w:r>
        <w:tab/>
      </w:r>
      <w:r>
        <w:fldChar w:fldCharType="begin" w:fldLock="1"/>
      </w:r>
      <w:r>
        <w:instrText xml:space="preserve"> PAGEREF _Toc51834197 \h </w:instrText>
      </w:r>
      <w:r>
        <w:fldChar w:fldCharType="separate"/>
      </w:r>
      <w:r>
        <w:t>587</w:t>
      </w:r>
      <w:r>
        <w:fldChar w:fldCharType="end"/>
      </w:r>
    </w:p>
    <w:p w:rsidR="006F0815" w:rsidRPr="00F416E0" w:rsidRDefault="006F0815">
      <w:pPr>
        <w:pStyle w:val="TOC5"/>
        <w:rPr>
          <w:rFonts w:ascii="Calibri" w:hAnsi="Calibri"/>
          <w:sz w:val="22"/>
          <w:szCs w:val="22"/>
          <w:lang w:eastAsia="en-GB"/>
        </w:rPr>
      </w:pPr>
      <w:r>
        <w:t>27.22.7.3.1</w:t>
      </w:r>
      <w:r w:rsidRPr="00F416E0">
        <w:rPr>
          <w:rFonts w:ascii="Calibri" w:hAnsi="Calibri"/>
          <w:sz w:val="22"/>
          <w:szCs w:val="22"/>
          <w:lang w:eastAsia="en-GB"/>
        </w:rPr>
        <w:tab/>
      </w:r>
      <w:r>
        <w:t>Call Disconnected Event</w:t>
      </w:r>
      <w:r>
        <w:tab/>
      </w:r>
      <w:r>
        <w:fldChar w:fldCharType="begin" w:fldLock="1"/>
      </w:r>
      <w:r>
        <w:instrText xml:space="preserve"> PAGEREF _Toc51834198 \h </w:instrText>
      </w:r>
      <w:r>
        <w:fldChar w:fldCharType="separate"/>
      </w:r>
      <w:r>
        <w:t>587</w:t>
      </w:r>
      <w:r>
        <w:fldChar w:fldCharType="end"/>
      </w:r>
    </w:p>
    <w:p w:rsidR="006F0815" w:rsidRPr="00F416E0" w:rsidRDefault="006F0815">
      <w:pPr>
        <w:pStyle w:val="TOC4"/>
        <w:rPr>
          <w:rFonts w:ascii="Calibri" w:hAnsi="Calibri"/>
          <w:sz w:val="22"/>
          <w:szCs w:val="22"/>
          <w:lang w:eastAsia="en-GB"/>
        </w:rPr>
      </w:pPr>
      <w:r>
        <w:t>27.22.7.4</w:t>
      </w:r>
      <w:r w:rsidRPr="00F416E0">
        <w:rPr>
          <w:rFonts w:ascii="Calibri" w:hAnsi="Calibri"/>
          <w:sz w:val="22"/>
          <w:szCs w:val="22"/>
          <w:lang w:eastAsia="en-GB"/>
        </w:rPr>
        <w:tab/>
      </w:r>
      <w:r>
        <w:t>Location Status Event</w:t>
      </w:r>
      <w:r>
        <w:tab/>
      </w:r>
      <w:r>
        <w:fldChar w:fldCharType="begin" w:fldLock="1"/>
      </w:r>
      <w:r>
        <w:instrText xml:space="preserve"> PAGEREF _Toc51834199 \h </w:instrText>
      </w:r>
      <w:r>
        <w:fldChar w:fldCharType="separate"/>
      </w:r>
      <w:r>
        <w:t>591</w:t>
      </w:r>
      <w:r>
        <w:fldChar w:fldCharType="end"/>
      </w:r>
    </w:p>
    <w:p w:rsidR="006F0815" w:rsidRPr="00F416E0" w:rsidRDefault="006F0815">
      <w:pPr>
        <w:pStyle w:val="TOC5"/>
        <w:rPr>
          <w:rFonts w:ascii="Calibri" w:hAnsi="Calibri"/>
          <w:sz w:val="22"/>
          <w:szCs w:val="22"/>
          <w:lang w:eastAsia="en-GB"/>
        </w:rPr>
      </w:pPr>
      <w:r>
        <w:t>27.22.7.4.1</w:t>
      </w:r>
      <w:r w:rsidRPr="00F416E0">
        <w:rPr>
          <w:rFonts w:ascii="Calibri" w:hAnsi="Calibri"/>
          <w:sz w:val="22"/>
          <w:szCs w:val="22"/>
          <w:lang w:eastAsia="en-GB"/>
        </w:rPr>
        <w:tab/>
      </w:r>
      <w:r>
        <w:t>Location Status Event (normal)</w:t>
      </w:r>
      <w:r>
        <w:tab/>
      </w:r>
      <w:r>
        <w:fldChar w:fldCharType="begin" w:fldLock="1"/>
      </w:r>
      <w:r>
        <w:instrText xml:space="preserve"> PAGEREF _Toc51834200 \h </w:instrText>
      </w:r>
      <w:r>
        <w:fldChar w:fldCharType="separate"/>
      </w:r>
      <w:r>
        <w:t>591</w:t>
      </w:r>
      <w:r>
        <w:fldChar w:fldCharType="end"/>
      </w:r>
    </w:p>
    <w:p w:rsidR="006F0815" w:rsidRPr="00F416E0" w:rsidRDefault="006F0815">
      <w:pPr>
        <w:pStyle w:val="TOC4"/>
        <w:rPr>
          <w:rFonts w:ascii="Calibri" w:hAnsi="Calibri"/>
          <w:sz w:val="22"/>
          <w:szCs w:val="22"/>
          <w:lang w:eastAsia="en-GB"/>
        </w:rPr>
      </w:pPr>
      <w:r>
        <w:t>27.22.7.5</w:t>
      </w:r>
      <w:r w:rsidRPr="00F416E0">
        <w:rPr>
          <w:rFonts w:ascii="Calibri" w:hAnsi="Calibri"/>
          <w:sz w:val="22"/>
          <w:szCs w:val="22"/>
          <w:lang w:eastAsia="en-GB"/>
        </w:rPr>
        <w:tab/>
      </w:r>
      <w:r>
        <w:t>User Activity Event</w:t>
      </w:r>
      <w:r>
        <w:tab/>
      </w:r>
      <w:r>
        <w:fldChar w:fldCharType="begin" w:fldLock="1"/>
      </w:r>
      <w:r>
        <w:instrText xml:space="preserve"> PAGEREF _Toc51834201 \h </w:instrText>
      </w:r>
      <w:r>
        <w:fldChar w:fldCharType="separate"/>
      </w:r>
      <w:r>
        <w:t>595</w:t>
      </w:r>
      <w:r>
        <w:fldChar w:fldCharType="end"/>
      </w:r>
    </w:p>
    <w:p w:rsidR="006F0815" w:rsidRPr="00F416E0" w:rsidRDefault="006F0815">
      <w:pPr>
        <w:pStyle w:val="TOC5"/>
        <w:rPr>
          <w:rFonts w:ascii="Calibri" w:hAnsi="Calibri"/>
          <w:sz w:val="22"/>
          <w:szCs w:val="22"/>
          <w:lang w:eastAsia="en-GB"/>
        </w:rPr>
      </w:pPr>
      <w:r>
        <w:t xml:space="preserve">27.22.7.5.1 </w:t>
      </w:r>
      <w:r w:rsidRPr="00F416E0">
        <w:rPr>
          <w:rFonts w:ascii="Calibri" w:hAnsi="Calibri"/>
          <w:sz w:val="22"/>
          <w:szCs w:val="22"/>
          <w:lang w:eastAsia="en-GB"/>
        </w:rPr>
        <w:tab/>
      </w:r>
      <w:r>
        <w:t>User Activity Event (normal)</w:t>
      </w:r>
      <w:r>
        <w:tab/>
      </w:r>
      <w:r>
        <w:fldChar w:fldCharType="begin" w:fldLock="1"/>
      </w:r>
      <w:r>
        <w:instrText xml:space="preserve"> PAGEREF _Toc51834202 \h </w:instrText>
      </w:r>
      <w:r>
        <w:fldChar w:fldCharType="separate"/>
      </w:r>
      <w:r>
        <w:t>595</w:t>
      </w:r>
      <w:r>
        <w:fldChar w:fldCharType="end"/>
      </w:r>
    </w:p>
    <w:p w:rsidR="006F0815" w:rsidRPr="00F416E0" w:rsidRDefault="006F0815">
      <w:pPr>
        <w:pStyle w:val="TOC4"/>
        <w:rPr>
          <w:rFonts w:ascii="Calibri" w:hAnsi="Calibri"/>
          <w:sz w:val="22"/>
          <w:szCs w:val="22"/>
          <w:lang w:eastAsia="en-GB"/>
        </w:rPr>
      </w:pPr>
      <w:r>
        <w:t>27.22.7.6</w:t>
      </w:r>
      <w:r w:rsidRPr="00F416E0">
        <w:rPr>
          <w:rFonts w:ascii="Calibri" w:hAnsi="Calibri"/>
          <w:sz w:val="22"/>
          <w:szCs w:val="22"/>
          <w:lang w:eastAsia="en-GB"/>
        </w:rPr>
        <w:tab/>
      </w:r>
      <w:r>
        <w:t>Idle screen available event</w:t>
      </w:r>
      <w:r>
        <w:tab/>
      </w:r>
      <w:r>
        <w:fldChar w:fldCharType="begin" w:fldLock="1"/>
      </w:r>
      <w:r>
        <w:instrText xml:space="preserve"> PAGEREF _Toc51834203 \h </w:instrText>
      </w:r>
      <w:r>
        <w:fldChar w:fldCharType="separate"/>
      </w:r>
      <w:r>
        <w:t>597</w:t>
      </w:r>
      <w:r>
        <w:fldChar w:fldCharType="end"/>
      </w:r>
    </w:p>
    <w:p w:rsidR="006F0815" w:rsidRPr="00F416E0" w:rsidRDefault="006F0815">
      <w:pPr>
        <w:pStyle w:val="TOC5"/>
        <w:rPr>
          <w:rFonts w:ascii="Calibri" w:hAnsi="Calibri"/>
          <w:sz w:val="22"/>
          <w:szCs w:val="22"/>
          <w:lang w:eastAsia="en-GB"/>
        </w:rPr>
      </w:pPr>
      <w:r>
        <w:t>27.22.7.6.1</w:t>
      </w:r>
      <w:r w:rsidRPr="00F416E0">
        <w:rPr>
          <w:rFonts w:ascii="Calibri" w:hAnsi="Calibri"/>
          <w:sz w:val="22"/>
          <w:szCs w:val="22"/>
          <w:lang w:eastAsia="en-GB"/>
        </w:rPr>
        <w:tab/>
      </w:r>
      <w:r>
        <w:t>Idle Screen Available (normal)</w:t>
      </w:r>
      <w:r>
        <w:tab/>
      </w:r>
      <w:r>
        <w:fldChar w:fldCharType="begin" w:fldLock="1"/>
      </w:r>
      <w:r>
        <w:instrText xml:space="preserve"> PAGEREF _Toc51834204 \h </w:instrText>
      </w:r>
      <w:r>
        <w:fldChar w:fldCharType="separate"/>
      </w:r>
      <w:r>
        <w:t>597</w:t>
      </w:r>
      <w:r>
        <w:fldChar w:fldCharType="end"/>
      </w:r>
    </w:p>
    <w:p w:rsidR="006F0815" w:rsidRPr="00F416E0" w:rsidRDefault="006F0815">
      <w:pPr>
        <w:pStyle w:val="TOC4"/>
        <w:rPr>
          <w:rFonts w:ascii="Calibri" w:hAnsi="Calibri"/>
          <w:sz w:val="22"/>
          <w:szCs w:val="22"/>
          <w:lang w:eastAsia="en-GB"/>
        </w:rPr>
      </w:pPr>
      <w:r>
        <w:t>27.22.7.7</w:t>
      </w:r>
      <w:r w:rsidRPr="00F416E0">
        <w:rPr>
          <w:rFonts w:ascii="Calibri" w:hAnsi="Calibri"/>
          <w:sz w:val="22"/>
          <w:szCs w:val="22"/>
          <w:lang w:eastAsia="en-GB"/>
        </w:rPr>
        <w:tab/>
      </w:r>
      <w:r>
        <w:t>Card reader status event</w:t>
      </w:r>
      <w:r>
        <w:tab/>
      </w:r>
      <w:r>
        <w:fldChar w:fldCharType="begin" w:fldLock="1"/>
      </w:r>
      <w:r>
        <w:instrText xml:space="preserve"> PAGEREF _Toc51834205 \h </w:instrText>
      </w:r>
      <w:r>
        <w:fldChar w:fldCharType="separate"/>
      </w:r>
      <w:r>
        <w:t>599</w:t>
      </w:r>
      <w:r>
        <w:fldChar w:fldCharType="end"/>
      </w:r>
    </w:p>
    <w:p w:rsidR="006F0815" w:rsidRPr="00F416E0" w:rsidRDefault="006F0815">
      <w:pPr>
        <w:pStyle w:val="TOC5"/>
        <w:rPr>
          <w:rFonts w:ascii="Calibri" w:hAnsi="Calibri"/>
          <w:sz w:val="22"/>
          <w:szCs w:val="22"/>
          <w:lang w:eastAsia="en-GB"/>
        </w:rPr>
      </w:pPr>
      <w:r>
        <w:t>27.22.7.7.1</w:t>
      </w:r>
      <w:r w:rsidRPr="00F416E0">
        <w:rPr>
          <w:rFonts w:ascii="Calibri" w:hAnsi="Calibri"/>
          <w:sz w:val="22"/>
          <w:szCs w:val="22"/>
          <w:lang w:eastAsia="en-GB"/>
        </w:rPr>
        <w:tab/>
      </w:r>
      <w:r>
        <w:t>Card Reader Status (normal)</w:t>
      </w:r>
      <w:r>
        <w:tab/>
      </w:r>
      <w:r>
        <w:fldChar w:fldCharType="begin" w:fldLock="1"/>
      </w:r>
      <w:r>
        <w:instrText xml:space="preserve"> PAGEREF _Toc51834206 \h </w:instrText>
      </w:r>
      <w:r>
        <w:fldChar w:fldCharType="separate"/>
      </w:r>
      <w:r>
        <w:t>599</w:t>
      </w:r>
      <w:r>
        <w:fldChar w:fldCharType="end"/>
      </w:r>
    </w:p>
    <w:p w:rsidR="006F0815" w:rsidRPr="00F416E0" w:rsidRDefault="006F0815">
      <w:pPr>
        <w:pStyle w:val="TOC5"/>
        <w:rPr>
          <w:rFonts w:ascii="Calibri" w:hAnsi="Calibri"/>
          <w:sz w:val="22"/>
          <w:szCs w:val="22"/>
          <w:lang w:eastAsia="en-GB"/>
        </w:rPr>
      </w:pPr>
      <w:r>
        <w:t>27.22.7.7.2</w:t>
      </w:r>
      <w:r w:rsidRPr="00F416E0">
        <w:rPr>
          <w:rFonts w:ascii="Calibri" w:hAnsi="Calibri"/>
          <w:sz w:val="22"/>
          <w:szCs w:val="22"/>
          <w:lang w:eastAsia="en-GB"/>
        </w:rPr>
        <w:tab/>
      </w:r>
      <w:r>
        <w:t>Card Reader Status(detachable card reader)</w:t>
      </w:r>
      <w:r>
        <w:tab/>
      </w:r>
      <w:r>
        <w:fldChar w:fldCharType="begin" w:fldLock="1"/>
      </w:r>
      <w:r>
        <w:instrText xml:space="preserve"> PAGEREF _Toc51834207 \h </w:instrText>
      </w:r>
      <w:r>
        <w:fldChar w:fldCharType="separate"/>
      </w:r>
      <w:r>
        <w:t>604</w:t>
      </w:r>
      <w:r>
        <w:fldChar w:fldCharType="end"/>
      </w:r>
    </w:p>
    <w:p w:rsidR="006F0815" w:rsidRPr="00F416E0" w:rsidRDefault="006F0815">
      <w:pPr>
        <w:pStyle w:val="TOC4"/>
        <w:rPr>
          <w:rFonts w:ascii="Calibri" w:hAnsi="Calibri"/>
          <w:sz w:val="22"/>
          <w:szCs w:val="22"/>
          <w:lang w:eastAsia="en-GB"/>
        </w:rPr>
      </w:pPr>
      <w:r>
        <w:t>27.22.7.8</w:t>
      </w:r>
      <w:r w:rsidRPr="00F416E0">
        <w:rPr>
          <w:rFonts w:ascii="Calibri" w:hAnsi="Calibri"/>
          <w:sz w:val="22"/>
          <w:szCs w:val="22"/>
          <w:lang w:eastAsia="en-GB"/>
        </w:rPr>
        <w:tab/>
      </w:r>
      <w:r>
        <w:t>Language selection event</w:t>
      </w:r>
      <w:r>
        <w:tab/>
      </w:r>
      <w:r>
        <w:fldChar w:fldCharType="begin" w:fldLock="1"/>
      </w:r>
      <w:r>
        <w:instrText xml:space="preserve"> PAGEREF _Toc51834208 \h </w:instrText>
      </w:r>
      <w:r>
        <w:fldChar w:fldCharType="separate"/>
      </w:r>
      <w:r>
        <w:t>606</w:t>
      </w:r>
      <w:r>
        <w:fldChar w:fldCharType="end"/>
      </w:r>
    </w:p>
    <w:p w:rsidR="006F0815" w:rsidRPr="00F416E0" w:rsidRDefault="006F0815">
      <w:pPr>
        <w:pStyle w:val="TOC5"/>
        <w:rPr>
          <w:rFonts w:ascii="Calibri" w:hAnsi="Calibri"/>
          <w:sz w:val="22"/>
          <w:szCs w:val="22"/>
          <w:lang w:eastAsia="en-GB"/>
        </w:rPr>
      </w:pPr>
      <w:r>
        <w:t>27.22.7.8.1</w:t>
      </w:r>
      <w:r w:rsidRPr="00F416E0">
        <w:rPr>
          <w:rFonts w:ascii="Calibri" w:hAnsi="Calibri"/>
          <w:sz w:val="22"/>
          <w:szCs w:val="22"/>
          <w:lang w:eastAsia="en-GB"/>
        </w:rPr>
        <w:tab/>
      </w:r>
      <w:r>
        <w:t>Language selection event (normal)</w:t>
      </w:r>
      <w:r>
        <w:tab/>
      </w:r>
      <w:r>
        <w:fldChar w:fldCharType="begin" w:fldLock="1"/>
      </w:r>
      <w:r>
        <w:instrText xml:space="preserve"> PAGEREF _Toc51834209 \h </w:instrText>
      </w:r>
      <w:r>
        <w:fldChar w:fldCharType="separate"/>
      </w:r>
      <w:r>
        <w:t>606</w:t>
      </w:r>
      <w:r>
        <w:fldChar w:fldCharType="end"/>
      </w:r>
    </w:p>
    <w:p w:rsidR="006F0815" w:rsidRPr="00F416E0" w:rsidRDefault="006F0815">
      <w:pPr>
        <w:pStyle w:val="TOC4"/>
        <w:rPr>
          <w:rFonts w:ascii="Calibri" w:hAnsi="Calibri"/>
          <w:sz w:val="22"/>
          <w:szCs w:val="22"/>
          <w:lang w:eastAsia="en-GB"/>
        </w:rPr>
      </w:pPr>
      <w:r>
        <w:t>27.22.7.9</w:t>
      </w:r>
      <w:r w:rsidRPr="00F416E0">
        <w:rPr>
          <w:rFonts w:ascii="Calibri" w:hAnsi="Calibri"/>
          <w:sz w:val="22"/>
          <w:szCs w:val="22"/>
          <w:lang w:eastAsia="en-GB"/>
        </w:rPr>
        <w:tab/>
      </w:r>
      <w:r>
        <w:t>Browser termination event</w:t>
      </w:r>
      <w:r>
        <w:tab/>
      </w:r>
      <w:r>
        <w:fldChar w:fldCharType="begin" w:fldLock="1"/>
      </w:r>
      <w:r>
        <w:instrText xml:space="preserve"> PAGEREF _Toc51834210 \h </w:instrText>
      </w:r>
      <w:r>
        <w:fldChar w:fldCharType="separate"/>
      </w:r>
      <w:r>
        <w:t>608</w:t>
      </w:r>
      <w:r>
        <w:fldChar w:fldCharType="end"/>
      </w:r>
    </w:p>
    <w:p w:rsidR="006F0815" w:rsidRPr="00F416E0" w:rsidRDefault="006F0815">
      <w:pPr>
        <w:pStyle w:val="TOC5"/>
        <w:rPr>
          <w:rFonts w:ascii="Calibri" w:hAnsi="Calibri"/>
          <w:sz w:val="22"/>
          <w:szCs w:val="22"/>
          <w:lang w:eastAsia="en-GB"/>
        </w:rPr>
      </w:pPr>
      <w:r>
        <w:t>27.22.7.9.1</w:t>
      </w:r>
      <w:r w:rsidRPr="00F416E0">
        <w:rPr>
          <w:rFonts w:ascii="Calibri" w:hAnsi="Calibri"/>
          <w:sz w:val="22"/>
          <w:szCs w:val="22"/>
          <w:lang w:eastAsia="en-GB"/>
        </w:rPr>
        <w:tab/>
      </w:r>
      <w:r>
        <w:t>Browser termination (normal)</w:t>
      </w:r>
      <w:r>
        <w:tab/>
      </w:r>
      <w:r>
        <w:fldChar w:fldCharType="begin" w:fldLock="1"/>
      </w:r>
      <w:r>
        <w:instrText xml:space="preserve"> PAGEREF _Toc51834211 \h </w:instrText>
      </w:r>
      <w:r>
        <w:fldChar w:fldCharType="separate"/>
      </w:r>
      <w:r>
        <w:t>608</w:t>
      </w:r>
      <w:r>
        <w:fldChar w:fldCharType="end"/>
      </w:r>
    </w:p>
    <w:p w:rsidR="006F0815" w:rsidRPr="00F416E0" w:rsidRDefault="006F0815">
      <w:pPr>
        <w:pStyle w:val="TOC4"/>
        <w:rPr>
          <w:rFonts w:ascii="Calibri" w:hAnsi="Calibri"/>
          <w:sz w:val="22"/>
          <w:szCs w:val="22"/>
          <w:lang w:eastAsia="en-GB"/>
        </w:rPr>
      </w:pPr>
      <w:r>
        <w:t>27.22.7.10</w:t>
      </w:r>
      <w:r w:rsidRPr="00F416E0">
        <w:rPr>
          <w:rFonts w:ascii="Calibri" w:hAnsi="Calibri"/>
          <w:sz w:val="22"/>
          <w:szCs w:val="22"/>
          <w:lang w:eastAsia="en-GB"/>
        </w:rPr>
        <w:tab/>
      </w:r>
      <w:r>
        <w:t>Data available event</w:t>
      </w:r>
      <w:r>
        <w:tab/>
      </w:r>
      <w:r>
        <w:fldChar w:fldCharType="begin" w:fldLock="1"/>
      </w:r>
      <w:r>
        <w:instrText xml:space="preserve"> PAGEREF _Toc51834212 \h </w:instrText>
      </w:r>
      <w:r>
        <w:fldChar w:fldCharType="separate"/>
      </w:r>
      <w:r>
        <w:t>610</w:t>
      </w:r>
      <w:r>
        <w:fldChar w:fldCharType="end"/>
      </w:r>
    </w:p>
    <w:p w:rsidR="006F0815" w:rsidRPr="00F416E0" w:rsidRDefault="006F0815">
      <w:pPr>
        <w:pStyle w:val="TOC5"/>
        <w:rPr>
          <w:rFonts w:ascii="Calibri" w:hAnsi="Calibri"/>
          <w:sz w:val="22"/>
          <w:szCs w:val="22"/>
          <w:lang w:eastAsia="en-GB"/>
        </w:rPr>
      </w:pPr>
      <w:r>
        <w:t>27.22.7.10.1</w:t>
      </w:r>
      <w:r w:rsidRPr="00F416E0">
        <w:rPr>
          <w:rFonts w:ascii="Calibri" w:hAnsi="Calibri"/>
          <w:sz w:val="22"/>
          <w:szCs w:val="22"/>
          <w:lang w:eastAsia="en-GB"/>
        </w:rPr>
        <w:tab/>
      </w:r>
      <w:r>
        <w:t>Definition and applicability</w:t>
      </w:r>
      <w:r>
        <w:tab/>
      </w:r>
      <w:r>
        <w:fldChar w:fldCharType="begin" w:fldLock="1"/>
      </w:r>
      <w:r>
        <w:instrText xml:space="preserve"> PAGEREF _Toc51834213 \h </w:instrText>
      </w:r>
      <w:r>
        <w:fldChar w:fldCharType="separate"/>
      </w:r>
      <w:r>
        <w:t>610</w:t>
      </w:r>
      <w:r>
        <w:fldChar w:fldCharType="end"/>
      </w:r>
    </w:p>
    <w:p w:rsidR="006F0815" w:rsidRPr="00F416E0" w:rsidRDefault="006F0815">
      <w:pPr>
        <w:pStyle w:val="TOC5"/>
        <w:rPr>
          <w:rFonts w:ascii="Calibri" w:hAnsi="Calibri"/>
          <w:sz w:val="22"/>
          <w:szCs w:val="22"/>
          <w:lang w:eastAsia="en-GB"/>
        </w:rPr>
      </w:pPr>
      <w:r>
        <w:t>27.22.7.10.2</w:t>
      </w:r>
      <w:r w:rsidRPr="00F416E0">
        <w:rPr>
          <w:rFonts w:ascii="Calibri" w:hAnsi="Calibri"/>
          <w:sz w:val="22"/>
          <w:szCs w:val="22"/>
          <w:lang w:eastAsia="en-GB"/>
        </w:rPr>
        <w:tab/>
      </w:r>
      <w:r>
        <w:t>Conformance requirements</w:t>
      </w:r>
      <w:r>
        <w:tab/>
      </w:r>
      <w:r>
        <w:fldChar w:fldCharType="begin" w:fldLock="1"/>
      </w:r>
      <w:r>
        <w:instrText xml:space="preserve"> PAGEREF _Toc51834214 \h </w:instrText>
      </w:r>
      <w:r>
        <w:fldChar w:fldCharType="separate"/>
      </w:r>
      <w:r>
        <w:t>610</w:t>
      </w:r>
      <w:r>
        <w:fldChar w:fldCharType="end"/>
      </w:r>
    </w:p>
    <w:p w:rsidR="006F0815" w:rsidRPr="00F416E0" w:rsidRDefault="006F0815">
      <w:pPr>
        <w:pStyle w:val="TOC5"/>
        <w:rPr>
          <w:rFonts w:ascii="Calibri" w:hAnsi="Calibri"/>
          <w:sz w:val="22"/>
          <w:szCs w:val="22"/>
          <w:lang w:eastAsia="en-GB"/>
        </w:rPr>
      </w:pPr>
      <w:r>
        <w:t>27.22.7.10.3</w:t>
      </w:r>
      <w:r w:rsidRPr="00F416E0">
        <w:rPr>
          <w:rFonts w:ascii="Calibri" w:hAnsi="Calibri"/>
          <w:sz w:val="22"/>
          <w:szCs w:val="22"/>
          <w:lang w:eastAsia="en-GB"/>
        </w:rPr>
        <w:tab/>
      </w:r>
      <w:r>
        <w:t>Test purpose</w:t>
      </w:r>
      <w:r>
        <w:tab/>
      </w:r>
      <w:r>
        <w:fldChar w:fldCharType="begin" w:fldLock="1"/>
      </w:r>
      <w:r>
        <w:instrText xml:space="preserve"> PAGEREF _Toc51834215 \h </w:instrText>
      </w:r>
      <w:r>
        <w:fldChar w:fldCharType="separate"/>
      </w:r>
      <w:r>
        <w:t>610</w:t>
      </w:r>
      <w:r>
        <w:fldChar w:fldCharType="end"/>
      </w:r>
    </w:p>
    <w:p w:rsidR="006F0815" w:rsidRPr="00F416E0" w:rsidRDefault="006F0815">
      <w:pPr>
        <w:pStyle w:val="TOC5"/>
        <w:rPr>
          <w:rFonts w:ascii="Calibri" w:hAnsi="Calibri"/>
          <w:sz w:val="22"/>
          <w:szCs w:val="22"/>
          <w:lang w:eastAsia="en-GB"/>
        </w:rPr>
      </w:pPr>
      <w:r>
        <w:t>27.22.7.10.4</w:t>
      </w:r>
      <w:r w:rsidRPr="00F416E0">
        <w:rPr>
          <w:rFonts w:ascii="Calibri" w:hAnsi="Calibri"/>
          <w:sz w:val="22"/>
          <w:szCs w:val="22"/>
          <w:lang w:eastAsia="en-GB"/>
        </w:rPr>
        <w:tab/>
      </w:r>
      <w:r>
        <w:t>Method of test</w:t>
      </w:r>
      <w:r>
        <w:tab/>
      </w:r>
      <w:r>
        <w:fldChar w:fldCharType="begin" w:fldLock="1"/>
      </w:r>
      <w:r>
        <w:instrText xml:space="preserve"> PAGEREF _Toc51834216 \h </w:instrText>
      </w:r>
      <w:r>
        <w:fldChar w:fldCharType="separate"/>
      </w:r>
      <w:r>
        <w:t>610</w:t>
      </w:r>
      <w:r>
        <w:fldChar w:fldCharType="end"/>
      </w:r>
    </w:p>
    <w:p w:rsidR="006F0815" w:rsidRPr="00F416E0" w:rsidRDefault="006F0815">
      <w:pPr>
        <w:pStyle w:val="TOC4"/>
        <w:rPr>
          <w:rFonts w:ascii="Calibri" w:hAnsi="Calibri"/>
          <w:sz w:val="22"/>
          <w:szCs w:val="22"/>
          <w:lang w:eastAsia="en-GB"/>
        </w:rPr>
      </w:pPr>
      <w:r>
        <w:t>27.22.7.11</w:t>
      </w:r>
      <w:r w:rsidRPr="00F416E0">
        <w:rPr>
          <w:rFonts w:ascii="Calibri" w:hAnsi="Calibri"/>
          <w:sz w:val="22"/>
          <w:szCs w:val="22"/>
          <w:lang w:eastAsia="en-GB"/>
        </w:rPr>
        <w:tab/>
      </w:r>
      <w:r>
        <w:t>Channel Status event</w:t>
      </w:r>
      <w:r>
        <w:tab/>
      </w:r>
      <w:r>
        <w:fldChar w:fldCharType="begin" w:fldLock="1"/>
      </w:r>
      <w:r>
        <w:instrText xml:space="preserve"> PAGEREF _Toc51834217 \h </w:instrText>
      </w:r>
      <w:r>
        <w:fldChar w:fldCharType="separate"/>
      </w:r>
      <w:r>
        <w:t>614</w:t>
      </w:r>
      <w:r>
        <w:fldChar w:fldCharType="end"/>
      </w:r>
    </w:p>
    <w:p w:rsidR="006F0815" w:rsidRPr="00F416E0" w:rsidRDefault="006F0815">
      <w:pPr>
        <w:pStyle w:val="TOC5"/>
        <w:rPr>
          <w:rFonts w:ascii="Calibri" w:hAnsi="Calibri"/>
          <w:sz w:val="22"/>
          <w:szCs w:val="22"/>
          <w:lang w:eastAsia="en-GB"/>
        </w:rPr>
      </w:pPr>
      <w:r>
        <w:t>27.22.7.11.1</w:t>
      </w:r>
      <w:r w:rsidRPr="00F416E0">
        <w:rPr>
          <w:rFonts w:ascii="Calibri" w:hAnsi="Calibri"/>
          <w:sz w:val="22"/>
          <w:szCs w:val="22"/>
          <w:lang w:eastAsia="en-GB"/>
        </w:rPr>
        <w:tab/>
      </w:r>
      <w:r>
        <w:t>Definition and applicability</w:t>
      </w:r>
      <w:r>
        <w:tab/>
      </w:r>
      <w:r>
        <w:fldChar w:fldCharType="begin" w:fldLock="1"/>
      </w:r>
      <w:r>
        <w:instrText xml:space="preserve"> PAGEREF _Toc51834218 \h </w:instrText>
      </w:r>
      <w:r>
        <w:fldChar w:fldCharType="separate"/>
      </w:r>
      <w:r>
        <w:t>614</w:t>
      </w:r>
      <w:r>
        <w:fldChar w:fldCharType="end"/>
      </w:r>
    </w:p>
    <w:p w:rsidR="006F0815" w:rsidRPr="00F416E0" w:rsidRDefault="006F0815">
      <w:pPr>
        <w:pStyle w:val="TOC5"/>
        <w:rPr>
          <w:rFonts w:ascii="Calibri" w:hAnsi="Calibri"/>
          <w:sz w:val="22"/>
          <w:szCs w:val="22"/>
          <w:lang w:eastAsia="en-GB"/>
        </w:rPr>
      </w:pPr>
      <w:r>
        <w:t>27.22.7.11.2</w:t>
      </w:r>
      <w:r w:rsidRPr="00F416E0">
        <w:rPr>
          <w:rFonts w:ascii="Calibri" w:hAnsi="Calibri"/>
          <w:sz w:val="22"/>
          <w:szCs w:val="22"/>
          <w:lang w:eastAsia="en-GB"/>
        </w:rPr>
        <w:tab/>
      </w:r>
      <w:r>
        <w:t>Conformance requirements</w:t>
      </w:r>
      <w:r>
        <w:tab/>
      </w:r>
      <w:r>
        <w:fldChar w:fldCharType="begin" w:fldLock="1"/>
      </w:r>
      <w:r>
        <w:instrText xml:space="preserve"> PAGEREF _Toc51834219 \h </w:instrText>
      </w:r>
      <w:r>
        <w:fldChar w:fldCharType="separate"/>
      </w:r>
      <w:r>
        <w:t>614</w:t>
      </w:r>
      <w:r>
        <w:fldChar w:fldCharType="end"/>
      </w:r>
    </w:p>
    <w:p w:rsidR="006F0815" w:rsidRPr="00F416E0" w:rsidRDefault="006F0815">
      <w:pPr>
        <w:pStyle w:val="TOC5"/>
        <w:rPr>
          <w:rFonts w:ascii="Calibri" w:hAnsi="Calibri"/>
          <w:sz w:val="22"/>
          <w:szCs w:val="22"/>
          <w:lang w:eastAsia="en-GB"/>
        </w:rPr>
      </w:pPr>
      <w:r>
        <w:t>27.22.7.11.3</w:t>
      </w:r>
      <w:r w:rsidRPr="00F416E0">
        <w:rPr>
          <w:rFonts w:ascii="Calibri" w:hAnsi="Calibri"/>
          <w:sz w:val="22"/>
          <w:szCs w:val="22"/>
          <w:lang w:eastAsia="en-GB"/>
        </w:rPr>
        <w:tab/>
      </w:r>
      <w:r>
        <w:t>Test purpose</w:t>
      </w:r>
      <w:r>
        <w:tab/>
      </w:r>
      <w:r>
        <w:fldChar w:fldCharType="begin" w:fldLock="1"/>
      </w:r>
      <w:r>
        <w:instrText xml:space="preserve"> PAGEREF _Toc51834220 \h </w:instrText>
      </w:r>
      <w:r>
        <w:fldChar w:fldCharType="separate"/>
      </w:r>
      <w:r>
        <w:t>614</w:t>
      </w:r>
      <w:r>
        <w:fldChar w:fldCharType="end"/>
      </w:r>
    </w:p>
    <w:p w:rsidR="006F0815" w:rsidRPr="00F416E0" w:rsidRDefault="006F0815">
      <w:pPr>
        <w:pStyle w:val="TOC5"/>
        <w:rPr>
          <w:rFonts w:ascii="Calibri" w:hAnsi="Calibri"/>
          <w:sz w:val="22"/>
          <w:szCs w:val="22"/>
          <w:lang w:eastAsia="en-GB"/>
        </w:rPr>
      </w:pPr>
      <w:r>
        <w:t>27.22.7.11.4</w:t>
      </w:r>
      <w:r w:rsidRPr="00F416E0">
        <w:rPr>
          <w:rFonts w:ascii="Calibri" w:hAnsi="Calibri"/>
          <w:sz w:val="22"/>
          <w:szCs w:val="22"/>
          <w:lang w:eastAsia="en-GB"/>
        </w:rPr>
        <w:tab/>
      </w:r>
      <w:r>
        <w:t>Method of test</w:t>
      </w:r>
      <w:r>
        <w:tab/>
      </w:r>
      <w:r>
        <w:fldChar w:fldCharType="begin" w:fldLock="1"/>
      </w:r>
      <w:r>
        <w:instrText xml:space="preserve"> PAGEREF _Toc51834221 \h </w:instrText>
      </w:r>
      <w:r>
        <w:fldChar w:fldCharType="separate"/>
      </w:r>
      <w:r>
        <w:t>614</w:t>
      </w:r>
      <w:r>
        <w:fldChar w:fldCharType="end"/>
      </w:r>
    </w:p>
    <w:p w:rsidR="006F0815" w:rsidRPr="00F416E0" w:rsidRDefault="006F0815">
      <w:pPr>
        <w:pStyle w:val="TOC3"/>
        <w:rPr>
          <w:rFonts w:ascii="Calibri" w:hAnsi="Calibri"/>
          <w:sz w:val="22"/>
          <w:szCs w:val="22"/>
          <w:lang w:eastAsia="en-GB"/>
        </w:rPr>
      </w:pPr>
      <w:r>
        <w:t>27.22.8</w:t>
      </w:r>
      <w:r w:rsidRPr="00F416E0">
        <w:rPr>
          <w:rFonts w:ascii="Calibri" w:hAnsi="Calibri"/>
          <w:sz w:val="22"/>
          <w:szCs w:val="22"/>
          <w:lang w:eastAsia="en-GB"/>
        </w:rPr>
        <w:tab/>
      </w:r>
      <w:r>
        <w:t>MO SHORT MESSAGE CONTROL BY SIM</w:t>
      </w:r>
      <w:r>
        <w:tab/>
      </w:r>
      <w:r>
        <w:fldChar w:fldCharType="begin" w:fldLock="1"/>
      </w:r>
      <w:r>
        <w:instrText xml:space="preserve"> PAGEREF _Toc51834222 \h </w:instrText>
      </w:r>
      <w:r>
        <w:fldChar w:fldCharType="separate"/>
      </w:r>
      <w:r>
        <w:t>618</w:t>
      </w:r>
      <w:r>
        <w:fldChar w:fldCharType="end"/>
      </w:r>
    </w:p>
    <w:p w:rsidR="006F0815" w:rsidRPr="00F416E0" w:rsidRDefault="006F0815">
      <w:pPr>
        <w:pStyle w:val="TOC4"/>
        <w:rPr>
          <w:rFonts w:ascii="Calibri" w:hAnsi="Calibri"/>
          <w:sz w:val="22"/>
          <w:szCs w:val="22"/>
          <w:lang w:eastAsia="en-GB"/>
        </w:rPr>
      </w:pPr>
      <w:r>
        <w:t>27.22.8.1</w:t>
      </w:r>
      <w:r w:rsidRPr="00F416E0">
        <w:rPr>
          <w:rFonts w:ascii="Calibri" w:hAnsi="Calibri"/>
          <w:sz w:val="22"/>
          <w:szCs w:val="22"/>
          <w:lang w:eastAsia="en-GB"/>
        </w:rPr>
        <w:tab/>
      </w:r>
      <w:r>
        <w:t>Definition and applicability</w:t>
      </w:r>
      <w:r>
        <w:tab/>
      </w:r>
      <w:r>
        <w:fldChar w:fldCharType="begin" w:fldLock="1"/>
      </w:r>
      <w:r>
        <w:instrText xml:space="preserve"> PAGEREF _Toc51834223 \h </w:instrText>
      </w:r>
      <w:r>
        <w:fldChar w:fldCharType="separate"/>
      </w:r>
      <w:r>
        <w:t>618</w:t>
      </w:r>
      <w:r>
        <w:fldChar w:fldCharType="end"/>
      </w:r>
    </w:p>
    <w:p w:rsidR="006F0815" w:rsidRPr="00F416E0" w:rsidRDefault="006F0815">
      <w:pPr>
        <w:pStyle w:val="TOC4"/>
        <w:rPr>
          <w:rFonts w:ascii="Calibri" w:hAnsi="Calibri"/>
          <w:sz w:val="22"/>
          <w:szCs w:val="22"/>
          <w:lang w:eastAsia="en-GB"/>
        </w:rPr>
      </w:pPr>
      <w:r>
        <w:t>27.22.8.2</w:t>
      </w:r>
      <w:r w:rsidRPr="00F416E0">
        <w:rPr>
          <w:rFonts w:ascii="Calibri" w:hAnsi="Calibri"/>
          <w:sz w:val="22"/>
          <w:szCs w:val="22"/>
          <w:lang w:eastAsia="en-GB"/>
        </w:rPr>
        <w:tab/>
      </w:r>
      <w:r>
        <w:t>Conformance requirement</w:t>
      </w:r>
      <w:r>
        <w:tab/>
      </w:r>
      <w:r>
        <w:fldChar w:fldCharType="begin" w:fldLock="1"/>
      </w:r>
      <w:r>
        <w:instrText xml:space="preserve"> PAGEREF _Toc51834224 \h </w:instrText>
      </w:r>
      <w:r>
        <w:fldChar w:fldCharType="separate"/>
      </w:r>
      <w:r>
        <w:t>618</w:t>
      </w:r>
      <w:r>
        <w:fldChar w:fldCharType="end"/>
      </w:r>
    </w:p>
    <w:p w:rsidR="006F0815" w:rsidRPr="00F416E0" w:rsidRDefault="006F0815">
      <w:pPr>
        <w:pStyle w:val="TOC4"/>
        <w:rPr>
          <w:rFonts w:ascii="Calibri" w:hAnsi="Calibri"/>
          <w:sz w:val="22"/>
          <w:szCs w:val="22"/>
          <w:lang w:eastAsia="en-GB"/>
        </w:rPr>
      </w:pPr>
      <w:r>
        <w:t>27.22.8.3</w:t>
      </w:r>
      <w:r w:rsidRPr="00F416E0">
        <w:rPr>
          <w:rFonts w:ascii="Calibri" w:hAnsi="Calibri"/>
          <w:sz w:val="22"/>
          <w:szCs w:val="22"/>
          <w:lang w:eastAsia="en-GB"/>
        </w:rPr>
        <w:tab/>
      </w:r>
      <w:r>
        <w:t>Test purpose</w:t>
      </w:r>
      <w:r>
        <w:tab/>
      </w:r>
      <w:r>
        <w:fldChar w:fldCharType="begin" w:fldLock="1"/>
      </w:r>
      <w:r>
        <w:instrText xml:space="preserve"> PAGEREF _Toc51834225 \h </w:instrText>
      </w:r>
      <w:r>
        <w:fldChar w:fldCharType="separate"/>
      </w:r>
      <w:r>
        <w:t>618</w:t>
      </w:r>
      <w:r>
        <w:fldChar w:fldCharType="end"/>
      </w:r>
    </w:p>
    <w:p w:rsidR="006F0815" w:rsidRPr="00F416E0" w:rsidRDefault="006F0815">
      <w:pPr>
        <w:pStyle w:val="TOC4"/>
        <w:rPr>
          <w:rFonts w:ascii="Calibri" w:hAnsi="Calibri"/>
          <w:sz w:val="22"/>
          <w:szCs w:val="22"/>
          <w:lang w:eastAsia="en-GB"/>
        </w:rPr>
      </w:pPr>
      <w:r>
        <w:t>27.22.8.4</w:t>
      </w:r>
      <w:r w:rsidRPr="00F416E0">
        <w:rPr>
          <w:rFonts w:ascii="Calibri" w:hAnsi="Calibri"/>
          <w:sz w:val="22"/>
          <w:szCs w:val="22"/>
          <w:lang w:eastAsia="en-GB"/>
        </w:rPr>
        <w:tab/>
      </w:r>
      <w:r>
        <w:t>Method of tests</w:t>
      </w:r>
      <w:r>
        <w:tab/>
      </w:r>
      <w:r>
        <w:fldChar w:fldCharType="begin" w:fldLock="1"/>
      </w:r>
      <w:r>
        <w:instrText xml:space="preserve"> PAGEREF _Toc51834226 \h </w:instrText>
      </w:r>
      <w:r>
        <w:fldChar w:fldCharType="separate"/>
      </w:r>
      <w:r>
        <w:t>618</w:t>
      </w:r>
      <w:r>
        <w:fldChar w:fldCharType="end"/>
      </w:r>
    </w:p>
    <w:p w:rsidR="006F0815" w:rsidRPr="00F416E0" w:rsidRDefault="006F0815">
      <w:pPr>
        <w:pStyle w:val="TOC5"/>
        <w:rPr>
          <w:rFonts w:ascii="Calibri" w:hAnsi="Calibri"/>
          <w:sz w:val="22"/>
          <w:szCs w:val="22"/>
          <w:lang w:eastAsia="en-GB"/>
        </w:rPr>
      </w:pPr>
      <w:r>
        <w:t>27.22.8.4.1</w:t>
      </w:r>
      <w:r w:rsidRPr="00F416E0">
        <w:rPr>
          <w:rFonts w:ascii="Calibri" w:hAnsi="Calibri"/>
          <w:sz w:val="22"/>
          <w:szCs w:val="22"/>
          <w:lang w:eastAsia="en-GB"/>
        </w:rPr>
        <w:tab/>
      </w:r>
      <w:r>
        <w:t>Initial conditions</w:t>
      </w:r>
      <w:r>
        <w:tab/>
      </w:r>
      <w:r>
        <w:fldChar w:fldCharType="begin" w:fldLock="1"/>
      </w:r>
      <w:r>
        <w:instrText xml:space="preserve"> PAGEREF _Toc51834227 \h </w:instrText>
      </w:r>
      <w:r>
        <w:fldChar w:fldCharType="separate"/>
      </w:r>
      <w:r>
        <w:t>618</w:t>
      </w:r>
      <w:r>
        <w:fldChar w:fldCharType="end"/>
      </w:r>
    </w:p>
    <w:p w:rsidR="006F0815" w:rsidRPr="00F416E0" w:rsidRDefault="006F0815">
      <w:pPr>
        <w:pStyle w:val="TOC5"/>
        <w:rPr>
          <w:rFonts w:ascii="Calibri" w:hAnsi="Calibri"/>
          <w:sz w:val="22"/>
          <w:szCs w:val="22"/>
          <w:lang w:eastAsia="en-GB"/>
        </w:rPr>
      </w:pPr>
      <w:r>
        <w:t>27.22.8.4.2</w:t>
      </w:r>
      <w:r w:rsidRPr="00F416E0">
        <w:rPr>
          <w:rFonts w:ascii="Calibri" w:hAnsi="Calibri"/>
          <w:sz w:val="22"/>
          <w:szCs w:val="22"/>
          <w:lang w:eastAsia="en-GB"/>
        </w:rPr>
        <w:tab/>
      </w:r>
      <w:r>
        <w:t>Procedure</w:t>
      </w:r>
      <w:r>
        <w:tab/>
      </w:r>
      <w:r>
        <w:fldChar w:fldCharType="begin" w:fldLock="1"/>
      </w:r>
      <w:r>
        <w:instrText xml:space="preserve"> PAGEREF _Toc51834228 \h </w:instrText>
      </w:r>
      <w:r>
        <w:fldChar w:fldCharType="separate"/>
      </w:r>
      <w:r>
        <w:t>619</w:t>
      </w:r>
      <w:r>
        <w:fldChar w:fldCharType="end"/>
      </w:r>
    </w:p>
    <w:p w:rsidR="006F0815" w:rsidRPr="00F416E0" w:rsidRDefault="006F0815">
      <w:pPr>
        <w:pStyle w:val="TOC4"/>
        <w:rPr>
          <w:rFonts w:ascii="Calibri" w:hAnsi="Calibri"/>
          <w:sz w:val="22"/>
          <w:szCs w:val="22"/>
          <w:lang w:eastAsia="en-GB"/>
        </w:rPr>
      </w:pPr>
      <w:r>
        <w:t>27.22.8.5</w:t>
      </w:r>
      <w:r w:rsidRPr="00F416E0">
        <w:rPr>
          <w:rFonts w:ascii="Calibri" w:hAnsi="Calibri"/>
          <w:sz w:val="22"/>
          <w:szCs w:val="22"/>
          <w:lang w:eastAsia="en-GB"/>
        </w:rPr>
        <w:tab/>
      </w:r>
      <w:r>
        <w:t>Test requirement</w:t>
      </w:r>
      <w:r>
        <w:tab/>
      </w:r>
      <w:r>
        <w:fldChar w:fldCharType="begin" w:fldLock="1"/>
      </w:r>
      <w:r>
        <w:instrText xml:space="preserve"> PAGEREF _Toc51834229 \h </w:instrText>
      </w:r>
      <w:r>
        <w:fldChar w:fldCharType="separate"/>
      </w:r>
      <w:r>
        <w:t>627</w:t>
      </w:r>
      <w:r>
        <w:fldChar w:fldCharType="end"/>
      </w:r>
    </w:p>
    <w:p w:rsidR="006F0815" w:rsidRPr="00F416E0" w:rsidRDefault="006F0815">
      <w:pPr>
        <w:pStyle w:val="TOC9"/>
        <w:rPr>
          <w:rFonts w:ascii="Calibri" w:hAnsi="Calibri"/>
          <w:b w:val="0"/>
          <w:szCs w:val="22"/>
          <w:lang w:eastAsia="en-GB"/>
        </w:rPr>
      </w:pPr>
      <w:r>
        <w:t>Annex A: Void</w:t>
      </w:r>
      <w:r>
        <w:tab/>
      </w:r>
      <w:r>
        <w:fldChar w:fldCharType="begin" w:fldLock="1"/>
      </w:r>
      <w:r>
        <w:instrText xml:space="preserve"> PAGEREF _Toc51834230 \h </w:instrText>
      </w:r>
      <w:r>
        <w:fldChar w:fldCharType="separate"/>
      </w:r>
      <w:r>
        <w:t>628</w:t>
      </w:r>
      <w:r>
        <w:fldChar w:fldCharType="end"/>
      </w:r>
    </w:p>
    <w:p w:rsidR="006F0815" w:rsidRPr="00F416E0" w:rsidRDefault="006F0815">
      <w:pPr>
        <w:pStyle w:val="TOC9"/>
        <w:rPr>
          <w:rFonts w:ascii="Calibri" w:hAnsi="Calibri"/>
          <w:b w:val="0"/>
          <w:szCs w:val="22"/>
          <w:lang w:eastAsia="en-GB"/>
        </w:rPr>
      </w:pPr>
      <w:r>
        <w:t>Annex B: Void</w:t>
      </w:r>
      <w:r>
        <w:tab/>
      </w:r>
      <w:r>
        <w:fldChar w:fldCharType="begin" w:fldLock="1"/>
      </w:r>
      <w:r>
        <w:instrText xml:space="preserve"> PAGEREF _Toc51834231 \h </w:instrText>
      </w:r>
      <w:r>
        <w:fldChar w:fldCharType="separate"/>
      </w:r>
      <w:r>
        <w:t>629</w:t>
      </w:r>
      <w:r>
        <w:fldChar w:fldCharType="end"/>
      </w:r>
    </w:p>
    <w:p w:rsidR="006F0815" w:rsidRPr="00F416E0" w:rsidRDefault="006F0815">
      <w:pPr>
        <w:pStyle w:val="TOC9"/>
        <w:rPr>
          <w:rFonts w:ascii="Calibri" w:hAnsi="Calibri"/>
          <w:b w:val="0"/>
          <w:szCs w:val="22"/>
          <w:lang w:eastAsia="en-GB"/>
        </w:rPr>
      </w:pPr>
      <w:r>
        <w:t>Annex C: Void</w:t>
      </w:r>
      <w:r>
        <w:tab/>
      </w:r>
      <w:r>
        <w:fldChar w:fldCharType="begin" w:fldLock="1"/>
      </w:r>
      <w:r>
        <w:instrText xml:space="preserve"> PAGEREF _Toc51834232 \h </w:instrText>
      </w:r>
      <w:r>
        <w:fldChar w:fldCharType="separate"/>
      </w:r>
      <w:r>
        <w:t>630</w:t>
      </w:r>
      <w:r>
        <w:fldChar w:fldCharType="end"/>
      </w:r>
    </w:p>
    <w:p w:rsidR="006F0815" w:rsidRPr="00F416E0" w:rsidRDefault="006F0815">
      <w:pPr>
        <w:pStyle w:val="TOC8"/>
        <w:rPr>
          <w:rFonts w:ascii="Calibri" w:hAnsi="Calibri"/>
          <w:b w:val="0"/>
          <w:szCs w:val="22"/>
          <w:lang w:eastAsia="en-GB"/>
        </w:rPr>
      </w:pPr>
      <w:r>
        <w:t xml:space="preserve">Annex D (normative): </w:t>
      </w:r>
      <w:r w:rsidRPr="00D1662D">
        <w:rPr>
          <w:snapToGrid w:val="0"/>
          <w:lang w:eastAsia="de-DE"/>
        </w:rPr>
        <w:t>Details of Test-SIM (TestSIM)</w:t>
      </w:r>
      <w:r>
        <w:tab/>
      </w:r>
      <w:r>
        <w:fldChar w:fldCharType="begin" w:fldLock="1"/>
      </w:r>
      <w:r>
        <w:instrText xml:space="preserve"> PAGEREF _Toc51834233 \h </w:instrText>
      </w:r>
      <w:r>
        <w:fldChar w:fldCharType="separate"/>
      </w:r>
      <w:r>
        <w:t>631</w:t>
      </w:r>
      <w:r>
        <w:fldChar w:fldCharType="end"/>
      </w:r>
    </w:p>
    <w:p w:rsidR="006F0815" w:rsidRPr="00F416E0" w:rsidRDefault="006F0815">
      <w:pPr>
        <w:pStyle w:val="TOC8"/>
        <w:rPr>
          <w:rFonts w:ascii="Calibri" w:hAnsi="Calibri"/>
          <w:b w:val="0"/>
          <w:szCs w:val="22"/>
          <w:lang w:eastAsia="en-GB"/>
        </w:rPr>
      </w:pPr>
      <w:r>
        <w:t xml:space="preserve">Annex E (normative): </w:t>
      </w:r>
      <w:r w:rsidRPr="00D1662D">
        <w:rPr>
          <w:snapToGrid w:val="0"/>
          <w:lang w:eastAsia="de-DE"/>
        </w:rPr>
        <w:t>Details of terminal profile support</w:t>
      </w:r>
      <w:r>
        <w:tab/>
      </w:r>
      <w:r>
        <w:fldChar w:fldCharType="begin" w:fldLock="1"/>
      </w:r>
      <w:r>
        <w:instrText xml:space="preserve"> PAGEREF _Toc51834234 \h </w:instrText>
      </w:r>
      <w:r>
        <w:fldChar w:fldCharType="separate"/>
      </w:r>
      <w:r>
        <w:t>633</w:t>
      </w:r>
      <w:r>
        <w:fldChar w:fldCharType="end"/>
      </w:r>
    </w:p>
    <w:p w:rsidR="006F0815" w:rsidRPr="00F416E0" w:rsidRDefault="006F0815">
      <w:pPr>
        <w:pStyle w:val="TOC8"/>
        <w:rPr>
          <w:rFonts w:ascii="Calibri" w:hAnsi="Calibri"/>
          <w:b w:val="0"/>
          <w:szCs w:val="22"/>
          <w:lang w:eastAsia="en-GB"/>
        </w:rPr>
      </w:pPr>
      <w:r w:rsidRPr="006F0815">
        <w:t>Annex F (informative): Change History</w:t>
      </w:r>
      <w:r>
        <w:tab/>
      </w:r>
      <w:r>
        <w:fldChar w:fldCharType="begin" w:fldLock="1"/>
      </w:r>
      <w:r>
        <w:instrText xml:space="preserve"> PAGEREF _Toc51834235 \h </w:instrText>
      </w:r>
      <w:r>
        <w:fldChar w:fldCharType="separate"/>
      </w:r>
      <w:r>
        <w:t>638</w:t>
      </w:r>
      <w:r>
        <w:fldChar w:fldCharType="end"/>
      </w:r>
    </w:p>
    <w:p w:rsidR="00080512" w:rsidRPr="004D3578" w:rsidRDefault="006F0815">
      <w:r>
        <w:rPr>
          <w:noProof/>
          <w:sz w:val="22"/>
        </w:rPr>
        <w:fldChar w:fldCharType="end"/>
      </w:r>
    </w:p>
    <w:p w:rsidR="00080512" w:rsidRDefault="00080512" w:rsidP="006F0815">
      <w:pPr>
        <w:pStyle w:val="Heading1"/>
      </w:pPr>
      <w:r w:rsidRPr="004D3578">
        <w:br w:type="page"/>
      </w:r>
      <w:bookmarkStart w:id="11" w:name="foreword"/>
      <w:bookmarkStart w:id="12" w:name="_Toc2086433"/>
      <w:bookmarkStart w:id="13" w:name="_Toc51833944"/>
      <w:bookmarkEnd w:id="11"/>
      <w:r w:rsidRPr="004D3578">
        <w:lastRenderedPageBreak/>
        <w:t>Foreword</w:t>
      </w:r>
      <w:bookmarkEnd w:id="12"/>
      <w:bookmarkEnd w:id="13"/>
    </w:p>
    <w:p w:rsidR="00080512" w:rsidRPr="004D3578" w:rsidRDefault="00080512">
      <w:r w:rsidRPr="004D3578">
        <w:t>This Tec</w:t>
      </w:r>
      <w:r w:rsidRPr="006F0815">
        <w:t xml:space="preserve">hnical </w:t>
      </w:r>
      <w:bookmarkStart w:id="14" w:name="spectype3"/>
      <w:r w:rsidRPr="006F0815">
        <w:t>Specification</w:t>
      </w:r>
      <w:bookmarkEnd w:id="14"/>
      <w:r w:rsidRPr="006F0815">
        <w:t xml:space="preserve"> has been prod</w:t>
      </w:r>
      <w:r w:rsidRPr="004D3578">
        <w:t>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tab/>
      </w:r>
      <w:r>
        <w:tab/>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tab/>
      </w:r>
      <w:r>
        <w:tab/>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tab/>
      </w:r>
      <w:r>
        <w:tab/>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tab/>
      </w:r>
      <w:r>
        <w:tab/>
        <w:t>indicates</w:t>
      </w:r>
      <w:r w:rsidR="00774DA4">
        <w:t xml:space="preserve"> that something is possible</w:t>
      </w:r>
    </w:p>
    <w:p w:rsidR="00774DA4" w:rsidRDefault="00774DA4" w:rsidP="00774DA4">
      <w:pPr>
        <w:pStyle w:val="EX"/>
      </w:pPr>
      <w:r w:rsidRPr="00774DA4">
        <w:rPr>
          <w:b/>
        </w:rPr>
        <w:t>cannot</w:t>
      </w:r>
      <w:r>
        <w:tab/>
      </w:r>
      <w:r>
        <w:tab/>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B17D80" w:rsidRDefault="00B17D80" w:rsidP="00B17D80">
      <w:pPr>
        <w:pStyle w:val="Heading1"/>
      </w:pPr>
      <w:bookmarkStart w:id="15" w:name="introduction"/>
      <w:bookmarkStart w:id="16" w:name="_Toc502363098"/>
      <w:bookmarkStart w:id="17" w:name="_Toc533173524"/>
      <w:bookmarkStart w:id="18" w:name="_Toc51833945"/>
      <w:bookmarkEnd w:id="15"/>
      <w:r>
        <w:t>1</w:t>
      </w:r>
      <w:r>
        <w:tab/>
        <w:t>Scope</w:t>
      </w:r>
      <w:bookmarkEnd w:id="16"/>
      <w:bookmarkEnd w:id="17"/>
      <w:bookmarkEnd w:id="18"/>
    </w:p>
    <w:p w:rsidR="00B17D80" w:rsidRDefault="00B17D80" w:rsidP="00B17D80">
      <w:r>
        <w:t>The present document describes the technical characteristics and methods of test for testing the SIM Application Toolkit implemented in Mobile Stations (MS) for the Pan European digital cellular communications system and Personal Communication Systems (PCS) operating in the 450 MHz, 480 MHz, 700 MHz, 750 MHz, 850 MHz, 900 MHz, 1 800 MHz and 1 900 MHz frequency band (GSM 400, GSM 700, GSM 750, GSM 850, GSM 900, DCS 1 800 and PCS 1 900) within the European digital cellular telecommunications system, in compliance with the relevant requirements, and in accordance with the relevant guidance given in ISO/IEC 9646</w:t>
      </w:r>
      <w:r>
        <w:noBreakHyphen/>
        <w:t>7 [19] and ETS 300 406 [20].</w:t>
      </w:r>
    </w:p>
    <w:p w:rsidR="00B17D80" w:rsidRDefault="00B17D80" w:rsidP="00B17D80">
      <w:r>
        <w:t>The present document is valid for MS implemented according to GSM Phase2+ R96, or R97, or R98, or R99.</w:t>
      </w:r>
    </w:p>
    <w:p w:rsidR="00B17D80" w:rsidRDefault="00B17D80" w:rsidP="00B17D80">
      <w:r>
        <w:t>The present document covers the minimum characteristics considered necessary in order to provide sufficient performance for mobile equipment and to prevent interference to other services or to other users, and to the PLMNs.</w:t>
      </w:r>
    </w:p>
    <w:p w:rsidR="00B17D80" w:rsidRDefault="00B17D80" w:rsidP="00B17D80">
      <w:r>
        <w:t>It does not necessarily include all the characteristics which may be required by a user or subscriber, nor does it necessarily represent the optimum performance achievable.</w:t>
      </w:r>
    </w:p>
    <w:p w:rsidR="00B17D80" w:rsidRDefault="00B17D80" w:rsidP="00B17D80">
      <w:r>
        <w:t>The present document is part of the GSM-series of technical specifications. The present document neither replaces any of the other GSM technical specifications or GSM related ETSs or ENs, nor is it created to provide full understanding of (or parts of) the GSM 400, GSM 700, GSM 850, GSM 900, DCS1800 and PCS1900 systems . The present document lists the requirements, and provides the methods of test for testing the SIM Application Toolkit implemented in a MS for conformance to the GSM standard.</w:t>
      </w:r>
    </w:p>
    <w:p w:rsidR="00B17D80" w:rsidRDefault="00B17D80" w:rsidP="00B17D80">
      <w:r>
        <w:t>For a full description of the system, reference should be made to all the GSM technical specifications or GSM related ETSs or ENs. Clause 2 provides a complete list of the GSM technical specifications, GSM related ETSs, ENs, and ETRs, on which this conformance test specifications is based.</w:t>
      </w:r>
    </w:p>
    <w:p w:rsidR="00B17D80" w:rsidRDefault="00B17D80" w:rsidP="00B17D80">
      <w:r>
        <w:t>If there is a difference between this present conformance document, and any other GSM technical specification or GSM related ETS or EN, or 3GPP TS, then the other GSM technical specification or GSM related ETS or EN or 3GPP TS shall prevail.</w:t>
      </w:r>
    </w:p>
    <w:p w:rsidR="00B17D80" w:rsidRDefault="00B17D80" w:rsidP="00B17D80">
      <w:r>
        <w:t xml:space="preserve">Normative requirements for the SIM and SIM Application Toolkit are only specified up to </w:t>
      </w:r>
      <w:r w:rsidRPr="00CE3690">
        <w:t>Rel-4</w:t>
      </w:r>
      <w:r>
        <w:t>. The present document is only available in this release for allowing maintenance of test cases. The core features related to those test cases remain applicable only to the releases in which they have been specified.</w:t>
      </w:r>
    </w:p>
    <w:p w:rsidR="00B17D80" w:rsidRDefault="00B17D80" w:rsidP="00B17D80">
      <w:pPr>
        <w:pStyle w:val="Heading1"/>
      </w:pPr>
      <w:bookmarkStart w:id="19" w:name="_Toc502363099"/>
      <w:bookmarkStart w:id="20" w:name="_Toc533173525"/>
      <w:bookmarkStart w:id="21" w:name="_Toc51833946"/>
      <w:r>
        <w:t>2</w:t>
      </w:r>
      <w:r>
        <w:tab/>
        <w:t>References</w:t>
      </w:r>
      <w:bookmarkEnd w:id="19"/>
      <w:bookmarkEnd w:id="20"/>
      <w:bookmarkEnd w:id="21"/>
    </w:p>
    <w:p w:rsidR="00B17D80" w:rsidRDefault="00B17D80" w:rsidP="00B17D80">
      <w:r>
        <w:t>The following documents contain provisions which, through reference in this text, constitute provisions of the present document.</w:t>
      </w:r>
    </w:p>
    <w:p w:rsidR="00B17D80" w:rsidRDefault="00B17D80" w:rsidP="00B17D80">
      <w:pPr>
        <w:pStyle w:val="ListBullet"/>
        <w:numPr>
          <w:ilvl w:val="0"/>
          <w:numId w:val="2"/>
        </w:numPr>
        <w:ind w:left="568" w:hanging="284"/>
      </w:pPr>
      <w:r>
        <w:t>References are either specific (identified by date of publication, edition number, version number, etc.) or non</w:t>
      </w:r>
      <w:r>
        <w:noBreakHyphen/>
        <w:t>specific.</w:t>
      </w:r>
    </w:p>
    <w:p w:rsidR="00B17D80" w:rsidRDefault="00B17D80" w:rsidP="00B17D80">
      <w:pPr>
        <w:pStyle w:val="ListBullet"/>
        <w:numPr>
          <w:ilvl w:val="0"/>
          <w:numId w:val="2"/>
        </w:numPr>
        <w:ind w:left="568" w:hanging="284"/>
      </w:pPr>
      <w:r>
        <w:t>For a specific reference, subsequent revisions do not apply.</w:t>
      </w:r>
    </w:p>
    <w:p w:rsidR="00B17D80" w:rsidRDefault="00B17D80" w:rsidP="00B17D80">
      <w:pPr>
        <w:pStyle w:val="ListBullet"/>
        <w:numPr>
          <w:ilvl w:val="0"/>
          <w:numId w:val="5"/>
        </w:numPr>
        <w:ind w:left="568" w:hanging="284"/>
      </w:pPr>
      <w:r>
        <w:t xml:space="preserve">For a non-specific reference, the latest version applies. In the case of a reference to a 3GPP document (including a GSM document), a non-specific reference implicitly refers to the latest version of that document </w:t>
      </w:r>
      <w:r>
        <w:rPr>
          <w:i/>
          <w:iCs/>
        </w:rPr>
        <w:t>in the relevant Release</w:t>
      </w:r>
      <w:r>
        <w:t>.</w:t>
      </w:r>
    </w:p>
    <w:p w:rsidR="00B17D80" w:rsidRDefault="00B17D80" w:rsidP="00B17D80">
      <w:pPr>
        <w:pStyle w:val="B2"/>
      </w:pPr>
      <w:r>
        <w:lastRenderedPageBreak/>
        <w:t>-</w:t>
      </w:r>
      <w:r>
        <w:tab/>
        <w:t>For a GSM Phase 2+ Release 1999 MS, references to GSM documents are to version 8.x.y (for 01.-series to 12.-series) or (3.x.y for 21.-series to 35.-series), when available.</w:t>
      </w:r>
    </w:p>
    <w:p w:rsidR="00B17D80" w:rsidRDefault="00B17D80" w:rsidP="00B17D80">
      <w:pPr>
        <w:pStyle w:val="B2"/>
      </w:pPr>
      <w:r>
        <w:t>-</w:t>
      </w:r>
      <w:r>
        <w:tab/>
        <w:t>For a GSM Phase 2+ Release 1998 MS, references to GSM documents are to version 7.x.y, when available.</w:t>
      </w:r>
    </w:p>
    <w:p w:rsidR="00B17D80" w:rsidRDefault="00B17D80" w:rsidP="00B17D80">
      <w:pPr>
        <w:pStyle w:val="B2"/>
      </w:pPr>
      <w:r>
        <w:t>-</w:t>
      </w:r>
      <w:r>
        <w:tab/>
        <w:t>For a GSM Phase 2+ Release 1997 MS, references to GSM documents are to version 6.x.y, when available.</w:t>
      </w:r>
    </w:p>
    <w:p w:rsidR="00B17D80" w:rsidRDefault="00B17D80" w:rsidP="00B17D80">
      <w:pPr>
        <w:pStyle w:val="B2"/>
      </w:pPr>
      <w:r>
        <w:t>-</w:t>
      </w:r>
      <w:r>
        <w:tab/>
        <w:t>For a GSM Phase 2+ Release 1996 MS, references to GSM documents are to version 5.x.y,. when available.</w:t>
      </w:r>
    </w:p>
    <w:p w:rsidR="00B17D80" w:rsidRPr="000B106B" w:rsidRDefault="00B17D80" w:rsidP="00B17D80">
      <w:pPr>
        <w:pStyle w:val="NO"/>
      </w:pPr>
      <w:r>
        <w:t>Note:</w:t>
      </w:r>
      <w:r>
        <w:tab/>
      </w:r>
      <w:r w:rsidRPr="000B106B">
        <w:t>References to 3GPP Technical Specifications and Technical Reports throughout the present document shall be interpreted according to the Release shown in the formal reference in this clause, based upon the Release of the implementation under test.</w:t>
      </w:r>
    </w:p>
    <w:p w:rsidR="00B17D80" w:rsidRDefault="00B17D80" w:rsidP="00B17D80">
      <w:pPr>
        <w:pStyle w:val="EX"/>
        <w:keepNext/>
      </w:pPr>
      <w:r>
        <w:t>EXAMPLE:</w:t>
      </w:r>
      <w:r>
        <w:tab/>
        <w:t>References for a R99 MS shall be interpreted as:</w:t>
      </w:r>
    </w:p>
    <w:p w:rsidR="00B17D80" w:rsidRPr="00F6125A" w:rsidRDefault="00B17D80" w:rsidP="00B17D80">
      <w:pPr>
        <w:pStyle w:val="B5"/>
        <w:keepNext/>
        <w:keepLines/>
        <w:rPr>
          <w:lang w:val="nb-NO"/>
        </w:rPr>
      </w:pPr>
      <w:r>
        <w:tab/>
      </w:r>
      <w:r w:rsidRPr="00F6125A">
        <w:rPr>
          <w:lang w:val="nb-NO"/>
        </w:rPr>
        <w:t>[1]</w:t>
      </w:r>
      <w:r w:rsidRPr="00F6125A">
        <w:rPr>
          <w:lang w:val="nb-NO"/>
        </w:rPr>
        <w:tab/>
      </w:r>
      <w:r w:rsidRPr="00F6125A">
        <w:rPr>
          <w:lang w:val="nb-NO"/>
        </w:rPr>
        <w:tab/>
        <w:t>3GPP TS 21.905 R99</w:t>
      </w:r>
    </w:p>
    <w:p w:rsidR="00B17D80" w:rsidRPr="00F6125A" w:rsidRDefault="00B17D80" w:rsidP="00B17D80">
      <w:pPr>
        <w:pStyle w:val="B5"/>
        <w:rPr>
          <w:lang w:val="nb-NO"/>
        </w:rPr>
      </w:pPr>
      <w:r w:rsidRPr="00F6125A">
        <w:rPr>
          <w:lang w:val="nb-NO"/>
        </w:rPr>
        <w:tab/>
        <w:t>[2]</w:t>
      </w:r>
      <w:r w:rsidRPr="00F6125A">
        <w:rPr>
          <w:lang w:val="nb-NO"/>
        </w:rPr>
        <w:tab/>
      </w:r>
      <w:r w:rsidRPr="00F6125A">
        <w:rPr>
          <w:lang w:val="nb-NO"/>
        </w:rPr>
        <w:tab/>
        <w:t>3GPP TS 22.001 R99</w:t>
      </w:r>
    </w:p>
    <w:p w:rsidR="00B17D80" w:rsidRDefault="00B17D80" w:rsidP="00B17D80">
      <w:pPr>
        <w:pStyle w:val="B5"/>
      </w:pPr>
      <w:r w:rsidRPr="00F6125A">
        <w:rPr>
          <w:lang w:val="nb-NO"/>
        </w:rPr>
        <w:tab/>
      </w:r>
      <w:r>
        <w:t>etc.</w:t>
      </w:r>
    </w:p>
    <w:p w:rsidR="00B17D80" w:rsidRDefault="00B17D80" w:rsidP="00B17D80">
      <w:pPr>
        <w:pStyle w:val="EX"/>
      </w:pPr>
      <w:r>
        <w:t>[1]</w:t>
      </w:r>
      <w:r>
        <w:tab/>
        <w:t>3GPP TS 01.04 (R96 to R98): "Abbreviations and acronyms".</w:t>
      </w:r>
      <w:r>
        <w:br/>
        <w:t>3GPP TR 21.905 (R99 onwards): "Vocabulary for 3GPP Specifications".</w:t>
      </w:r>
    </w:p>
    <w:p w:rsidR="00B17D80" w:rsidRDefault="00B17D80" w:rsidP="00B17D80">
      <w:pPr>
        <w:pStyle w:val="EX"/>
      </w:pPr>
      <w:r>
        <w:t>[2]</w:t>
      </w:r>
      <w:r>
        <w:tab/>
        <w:t>3GPP TS 02.01 (R96 to R98): "Principles of telecommunication services supported by a GSM Public Land Mobile Network (PLMN)".</w:t>
      </w:r>
      <w:r>
        <w:br/>
      </w:r>
      <w:r>
        <w:tab/>
        <w:t>3GPP TS 22.001 (R99 onwards): "Principles of circuit telecommunication services supported by a Public Land Mobile Network (PLMN)".</w:t>
      </w:r>
    </w:p>
    <w:p w:rsidR="00B17D80" w:rsidRDefault="00B17D80" w:rsidP="00B17D80">
      <w:pPr>
        <w:pStyle w:val="EX"/>
      </w:pPr>
      <w:r>
        <w:t>[3]</w:t>
      </w:r>
      <w:r>
        <w:tab/>
        <w:t>3GPP TS 02.03 (R96 to R98): "Teleservices supported by a GSM Public Land Mobile Network (PLMN)".</w:t>
      </w:r>
      <w:r>
        <w:br/>
        <w:t>3GPP TS 22.003 (R99 onwards): "Circuit Teleservices supported by a Public Land Mobile Network (PLMN)".</w:t>
      </w:r>
    </w:p>
    <w:p w:rsidR="00B17D80" w:rsidRDefault="00B17D80" w:rsidP="00B17D80">
      <w:pPr>
        <w:pStyle w:val="EX"/>
      </w:pPr>
      <w:r>
        <w:t>[4]</w:t>
      </w:r>
      <w:r>
        <w:tab/>
        <w:t>3GPP TS 02.04 (R96 to R98): "General on supplementary services".</w:t>
      </w:r>
      <w:r>
        <w:br/>
        <w:t>3GPP TS 22.004 (R99 onwards): "General on supplementary services".</w:t>
      </w:r>
    </w:p>
    <w:p w:rsidR="00B17D80" w:rsidRDefault="00B17D80" w:rsidP="00B17D80">
      <w:pPr>
        <w:pStyle w:val="EX"/>
      </w:pPr>
      <w:r>
        <w:t>[5]</w:t>
      </w:r>
      <w:r>
        <w:tab/>
        <w:t xml:space="preserve">3GPP TS 02.06 (R96 to R98): "Types of </w:t>
      </w:r>
      <w:smartTag w:uri="urn:schemas-microsoft-com:office:smarttags" w:element="place">
        <w:r>
          <w:t>Mobile</w:t>
        </w:r>
      </w:smartTag>
      <w:r>
        <w:t xml:space="preserve"> Stations (MS)".</w:t>
      </w:r>
    </w:p>
    <w:p w:rsidR="00B17D80" w:rsidRDefault="00B17D80" w:rsidP="00B17D80">
      <w:pPr>
        <w:pStyle w:val="EX"/>
      </w:pPr>
      <w:r>
        <w:t>[6]</w:t>
      </w:r>
      <w:r>
        <w:tab/>
        <w:t>3GPP TS 02.07 (R96 to R98): "Mobile Station (MS) features".</w:t>
      </w:r>
    </w:p>
    <w:p w:rsidR="00B17D80" w:rsidRDefault="00B17D80" w:rsidP="00B17D80">
      <w:pPr>
        <w:pStyle w:val="EX"/>
      </w:pPr>
      <w:r>
        <w:t>[7]</w:t>
      </w:r>
      <w:r>
        <w:tab/>
        <w:t>3GPP TS 03.38 (R96 to R98): "Alphabets and language-specific information".</w:t>
      </w:r>
      <w:r>
        <w:br/>
        <w:t>3GPP TS 23.038 (R99 onwards): "Alphabets and language-specific information".</w:t>
      </w:r>
    </w:p>
    <w:p w:rsidR="00B17D80" w:rsidRDefault="00B17D80" w:rsidP="00B17D80">
      <w:pPr>
        <w:pStyle w:val="EX"/>
      </w:pPr>
      <w:r>
        <w:t>[8]</w:t>
      </w:r>
      <w:r>
        <w:tab/>
        <w:t>3GPP TS 03.40 (R96 to R98): "Technical realization of the Short Message Service (SMS); Point</w:t>
      </w:r>
      <w:r>
        <w:noBreakHyphen/>
        <w:t>to</w:t>
      </w:r>
      <w:r>
        <w:noBreakHyphen/>
        <w:t>Point (PP)".</w:t>
      </w:r>
      <w:r>
        <w:br/>
        <w:t>3GPP TS 23.040 (R99 onwards): "Technical realization of the Short Message Service (SMS)".</w:t>
      </w:r>
    </w:p>
    <w:p w:rsidR="00B17D80" w:rsidRDefault="00B17D80" w:rsidP="00B17D80">
      <w:pPr>
        <w:pStyle w:val="EX"/>
      </w:pPr>
      <w:r>
        <w:t>[9]</w:t>
      </w:r>
      <w:r>
        <w:tab/>
        <w:t>3GPP TS 03.41 (R96 to R98): "Technical realization of Cell Broadcast Service (CBS)".</w:t>
      </w:r>
      <w:r>
        <w:br/>
        <w:t>3GPP TS 23.041 (R99 onwards): "Technical realization of Cell Broadcast Service (CBS)".</w:t>
      </w:r>
    </w:p>
    <w:p w:rsidR="00B17D80" w:rsidRDefault="00B17D80" w:rsidP="00B17D80">
      <w:pPr>
        <w:pStyle w:val="EX"/>
      </w:pPr>
      <w:r>
        <w:t>[10]</w:t>
      </w:r>
      <w:r>
        <w:tab/>
        <w:t>3GPP TS 04.08 (R96 to R98): "</w:t>
      </w:r>
      <w:smartTag w:uri="urn:schemas-microsoft-com:office:smarttags" w:element="place">
        <w:r>
          <w:t>Mobile</w:t>
        </w:r>
      </w:smartTag>
      <w:r>
        <w:t xml:space="preserve"> radio interface; Layer 3 specification" .</w:t>
      </w:r>
      <w:r>
        <w:br/>
        <w:t>3GPP TS 24.008 (R99 onwards): "</w:t>
      </w:r>
      <w:smartTag w:uri="urn:schemas-microsoft-com:office:smarttags" w:element="place">
        <w:r>
          <w:t>Mobile</w:t>
        </w:r>
      </w:smartTag>
      <w:r>
        <w:t xml:space="preserve"> radio interface layer 3 specification; Core network protocols; Stage 3".</w:t>
      </w:r>
    </w:p>
    <w:p w:rsidR="00B17D80" w:rsidRDefault="00B17D80" w:rsidP="00B17D80">
      <w:pPr>
        <w:pStyle w:val="EX"/>
      </w:pPr>
      <w:r>
        <w:t>[11]</w:t>
      </w:r>
      <w:r>
        <w:tab/>
        <w:t>3GPP TS 04.11 (R96 to R98): "Point-to-Point (PP) Short Message Service (SMS) support on mobile radio interface".</w:t>
      </w:r>
      <w:r>
        <w:br/>
        <w:t>3GPP TS 24.011 (R99 onwards): "Point-to-Point (PP) Short Message Service (SMS) Support on mobile radio interface".</w:t>
      </w:r>
    </w:p>
    <w:p w:rsidR="00B17D80" w:rsidRDefault="00B17D80" w:rsidP="00B17D80">
      <w:pPr>
        <w:pStyle w:val="EX"/>
      </w:pPr>
      <w:r>
        <w:t>[12]</w:t>
      </w:r>
      <w:r>
        <w:tab/>
        <w:t>3GPP TS 51.010-1 (Rel-5): "</w:t>
      </w:r>
      <w:smartTag w:uri="urn:schemas-microsoft-com:office:smarttags" w:element="place">
        <w:r>
          <w:t>Mobile</w:t>
        </w:r>
      </w:smartTag>
      <w:r>
        <w:t xml:space="preserve"> Station (MS) conformance specification; Part 1: Conformance specification".</w:t>
      </w:r>
    </w:p>
    <w:p w:rsidR="00B17D80" w:rsidRDefault="00B17D80" w:rsidP="00B17D80">
      <w:pPr>
        <w:pStyle w:val="EX"/>
      </w:pPr>
      <w:r>
        <w:t>[13]</w:t>
      </w:r>
      <w:r>
        <w:tab/>
        <w:t>3GPP TS 11.11 (R96 to R99): "Specification of the Subscriber Identity Module - Mobile Equipment (SIM-ME) interface".</w:t>
      </w:r>
    </w:p>
    <w:p w:rsidR="00B17D80" w:rsidRDefault="00B17D80" w:rsidP="00B17D80">
      <w:pPr>
        <w:pStyle w:val="EX"/>
      </w:pPr>
      <w:r>
        <w:lastRenderedPageBreak/>
        <w:t>[14]</w:t>
      </w:r>
      <w:r>
        <w:tab/>
        <w:t>3GPP TS 11.12 (R96): "Specification of the 3 Volt Subscriber Identity Module - Mobile Equipment (SIM-ME) interface".</w:t>
      </w:r>
    </w:p>
    <w:p w:rsidR="00B17D80" w:rsidRDefault="00B17D80" w:rsidP="00B17D80">
      <w:pPr>
        <w:pStyle w:val="EX"/>
      </w:pPr>
      <w:r>
        <w:t>[15]</w:t>
      </w:r>
      <w:r>
        <w:tab/>
        <w:t>3GPP TS 11.14 (R96 to R99): "Specification of the SIM application toolkit for the Subscriber Identity Module - Mobile Equipment (SIM - ME) interface".</w:t>
      </w:r>
    </w:p>
    <w:p w:rsidR="00B17D80" w:rsidRDefault="00B17D80" w:rsidP="00B17D80">
      <w:pPr>
        <w:pStyle w:val="EX"/>
      </w:pPr>
      <w:r>
        <w:t>[16]</w:t>
      </w:r>
      <w:r>
        <w:tab/>
        <w:t>Void.</w:t>
      </w:r>
    </w:p>
    <w:p w:rsidR="00B17D80" w:rsidRDefault="00B17D80" w:rsidP="00B17D80">
      <w:pPr>
        <w:pStyle w:val="EX"/>
      </w:pPr>
      <w:r>
        <w:t>[17a]</w:t>
      </w:r>
      <w:r>
        <w:tab/>
        <w:t>ISO/IEC 10646-1: "Information technology - Universal Multiple Octet Coded Character Set (UCS) - Part 1: Architecture and Basic Multilingual Plane".</w:t>
      </w:r>
    </w:p>
    <w:p w:rsidR="00B17D80" w:rsidRDefault="00B17D80" w:rsidP="00B17D80">
      <w:pPr>
        <w:pStyle w:val="EX"/>
      </w:pPr>
      <w:r>
        <w:t>[17b]</w:t>
      </w:r>
      <w:r>
        <w:tab/>
        <w:t>ISO/IEC 10646-2: "Information technology - Universal Multiple Octet Coded Character Set (UCS) - Part 2: Supplementary Planes".</w:t>
      </w:r>
    </w:p>
    <w:p w:rsidR="00B17D80" w:rsidRDefault="00B17D80" w:rsidP="00B17D80">
      <w:pPr>
        <w:pStyle w:val="EX"/>
      </w:pPr>
      <w:r>
        <w:t>[18]</w:t>
      </w:r>
      <w:r>
        <w:tab/>
        <w:t>3GPP TS 07.07 (R96 to R98): "AT command set for GSM Mobile Equipment (ME)"</w:t>
      </w:r>
      <w:r>
        <w:br/>
        <w:t>3GPP TS 27.007 (R99 onwards): "AT command set for 3G User Equipment (UE)".</w:t>
      </w:r>
    </w:p>
    <w:p w:rsidR="00B17D80" w:rsidRDefault="00B17D80" w:rsidP="00B17D80">
      <w:pPr>
        <w:pStyle w:val="EX"/>
      </w:pPr>
      <w:r>
        <w:t>[19]</w:t>
      </w:r>
      <w:r>
        <w:tab/>
        <w:t>ISO/IEC 9646</w:t>
      </w:r>
      <w:r>
        <w:noBreakHyphen/>
        <w:t>7 (1995): "Information technology - Open Systems Interconnection - Conformance testing methodology and framework - Part 7: Implementation Conformance Statements".</w:t>
      </w:r>
    </w:p>
    <w:p w:rsidR="00B17D80" w:rsidRDefault="00B17D80" w:rsidP="00B17D80">
      <w:pPr>
        <w:pStyle w:val="EX"/>
      </w:pPr>
      <w:r>
        <w:t>[20]</w:t>
      </w:r>
      <w:r>
        <w:tab/>
        <w:t>ETSI ETS 300 406 (1995): "Methods for Testing and Specification (MTS); Protocol and profile conformance testing specifications; Standardization methodology".</w:t>
      </w:r>
    </w:p>
    <w:p w:rsidR="00B17D80" w:rsidRDefault="00B17D80" w:rsidP="00B17D80">
      <w:pPr>
        <w:pStyle w:val="EX"/>
      </w:pPr>
      <w:r>
        <w:t>[21]</w:t>
      </w:r>
      <w:r>
        <w:tab/>
        <w:t>3GPP TS 31.124: "</w:t>
      </w:r>
      <w:r w:rsidRPr="00597FA3">
        <w:t>Mobile Equipment (ME) conformance test specification;</w:t>
      </w:r>
      <w:r>
        <w:t xml:space="preserve"> </w:t>
      </w:r>
      <w:r w:rsidRPr="00597FA3">
        <w:t>Universal Subscriber Identity Module</w:t>
      </w:r>
      <w:r>
        <w:t xml:space="preserve"> </w:t>
      </w:r>
      <w:r w:rsidRPr="00597FA3">
        <w:t>Application Toolkit (USAT) conformance test specification</w:t>
      </w:r>
      <w:r>
        <w:t>".</w:t>
      </w:r>
    </w:p>
    <w:p w:rsidR="00B17D80" w:rsidRDefault="00B17D80" w:rsidP="00B17D80">
      <w:pPr>
        <w:pStyle w:val="EX"/>
      </w:pPr>
      <w:r>
        <w:t>[22]</w:t>
      </w:r>
      <w:r>
        <w:tab/>
        <w:t>3GPP TS 31.111: "USIM Application Toolkit (USAT)"</w:t>
      </w:r>
    </w:p>
    <w:p w:rsidR="00B17D80" w:rsidRDefault="00B17D80" w:rsidP="00B17D80">
      <w:pPr>
        <w:pStyle w:val="Heading1"/>
      </w:pPr>
      <w:bookmarkStart w:id="22" w:name="_Toc502363100"/>
      <w:bookmarkStart w:id="23" w:name="_Toc533173526"/>
      <w:bookmarkStart w:id="24" w:name="_Toc51833947"/>
      <w:r>
        <w:t>3</w:t>
      </w:r>
      <w:r>
        <w:tab/>
        <w:t>Definitions and abbreviations</w:t>
      </w:r>
      <w:bookmarkEnd w:id="22"/>
      <w:bookmarkEnd w:id="23"/>
      <w:bookmarkEnd w:id="24"/>
    </w:p>
    <w:p w:rsidR="00B17D80" w:rsidRDefault="00B17D80" w:rsidP="00B17D80">
      <w:pPr>
        <w:pStyle w:val="Heading2"/>
      </w:pPr>
      <w:bookmarkStart w:id="25" w:name="_Toc502363101"/>
      <w:bookmarkStart w:id="26" w:name="_Toc533173527"/>
      <w:bookmarkStart w:id="27" w:name="_Toc51833948"/>
      <w:r>
        <w:t>3.1</w:t>
      </w:r>
      <w:r>
        <w:tab/>
        <w:t>Mobile station definition and configurations</w:t>
      </w:r>
      <w:bookmarkEnd w:id="25"/>
      <w:bookmarkEnd w:id="26"/>
      <w:bookmarkEnd w:id="27"/>
    </w:p>
    <w:p w:rsidR="00B17D80" w:rsidRDefault="00B17D80" w:rsidP="00B17D80">
      <w:r>
        <w:t>The mobile station definition and configurations specified in TS 51.010-1 [12] clause 3.1 shall apply, unless otherwise specified in the present clause.</w:t>
      </w:r>
    </w:p>
    <w:p w:rsidR="00B17D80" w:rsidRDefault="00B17D80" w:rsidP="00B17D80">
      <w:pPr>
        <w:pStyle w:val="Heading2"/>
        <w:tabs>
          <w:tab w:val="left" w:pos="1140"/>
        </w:tabs>
        <w:ind w:left="1140" w:hanging="1140"/>
      </w:pPr>
      <w:bookmarkStart w:id="28" w:name="_Toc502363102"/>
      <w:bookmarkStart w:id="29" w:name="_Toc533173528"/>
      <w:bookmarkStart w:id="30" w:name="_Toc51833949"/>
      <w:r>
        <w:t>3.2</w:t>
      </w:r>
      <w:r>
        <w:tab/>
        <w:t>Applicability</w:t>
      </w:r>
      <w:bookmarkEnd w:id="28"/>
      <w:bookmarkEnd w:id="29"/>
      <w:bookmarkEnd w:id="30"/>
    </w:p>
    <w:p w:rsidR="00B17D80" w:rsidRDefault="00B17D80" w:rsidP="00B17D80">
      <w:pPr>
        <w:pStyle w:val="Heading3"/>
      </w:pPr>
      <w:bookmarkStart w:id="31" w:name="_Toc502363103"/>
      <w:bookmarkStart w:id="32" w:name="_Toc533173529"/>
      <w:bookmarkStart w:id="33" w:name="_Toc51833950"/>
      <w:r>
        <w:t>3.2.1</w:t>
      </w:r>
      <w:r>
        <w:tab/>
        <w:t>Applicability of the present document</w:t>
      </w:r>
      <w:bookmarkEnd w:id="31"/>
      <w:bookmarkEnd w:id="32"/>
      <w:bookmarkEnd w:id="33"/>
    </w:p>
    <w:p w:rsidR="00B17D80" w:rsidRDefault="00B17D80" w:rsidP="00B17D80">
      <w:r>
        <w:t>The present specification applies to a terminal equipment that supports the SIM Application Toolkit optional feature.</w:t>
      </w:r>
    </w:p>
    <w:p w:rsidR="00B17D80" w:rsidRDefault="00B17D80" w:rsidP="00B17D80">
      <w:pPr>
        <w:pStyle w:val="Heading3"/>
        <w:tabs>
          <w:tab w:val="left" w:pos="1140"/>
        </w:tabs>
        <w:ind w:left="1140" w:hanging="1140"/>
      </w:pPr>
      <w:bookmarkStart w:id="34" w:name="_Toc502363104"/>
      <w:bookmarkStart w:id="35" w:name="_Toc533173530"/>
      <w:bookmarkStart w:id="36" w:name="_Toc51833951"/>
      <w:r>
        <w:t>3.2.2</w:t>
      </w:r>
      <w:r>
        <w:tab/>
        <w:t>Applicability of the individual tests</w:t>
      </w:r>
      <w:bookmarkEnd w:id="34"/>
      <w:bookmarkEnd w:id="35"/>
      <w:bookmarkEnd w:id="36"/>
      <w:r>
        <w:t xml:space="preserve"> </w:t>
      </w:r>
    </w:p>
    <w:p w:rsidR="00B17D80" w:rsidRDefault="00B17D80" w:rsidP="00B17D80">
      <w:r>
        <w:t>Table A.1 lists the optional features for which the supplier of the implementation states the support.</w:t>
      </w:r>
    </w:p>
    <w:p w:rsidR="00B17D80" w:rsidRDefault="00B17D80" w:rsidP="00B17D80">
      <w:pPr>
        <w:pStyle w:val="Heading3"/>
      </w:pPr>
      <w:bookmarkStart w:id="37" w:name="_Toc502363105"/>
      <w:bookmarkStart w:id="38" w:name="_Toc533173531"/>
      <w:bookmarkStart w:id="39" w:name="_Toc51833952"/>
      <w:r>
        <w:t>3.2.3</w:t>
      </w:r>
      <w:r>
        <w:tab/>
        <w:t>Applicability to terminal equipment</w:t>
      </w:r>
      <w:bookmarkEnd w:id="37"/>
      <w:bookmarkEnd w:id="38"/>
      <w:bookmarkEnd w:id="39"/>
    </w:p>
    <w:p w:rsidR="00B17D80" w:rsidRDefault="00B17D80" w:rsidP="00B17D80">
      <w:r>
        <w:t>The applicability to terminal equipment specified in TS 51.010-1 [12] clause 3.2.3 shall apply, unless otherwise specified in the present clause.</w:t>
      </w:r>
    </w:p>
    <w:p w:rsidR="00B17D80" w:rsidRDefault="00B17D80" w:rsidP="00B17D80">
      <w:r>
        <w:t>See table B.1.</w:t>
      </w:r>
    </w:p>
    <w:p w:rsidR="00B17D80" w:rsidRDefault="00B17D80" w:rsidP="00B17D80">
      <w:pPr>
        <w:pStyle w:val="Heading3"/>
      </w:pPr>
      <w:bookmarkStart w:id="40" w:name="_Toc502363106"/>
      <w:bookmarkStart w:id="41" w:name="_Toc533173532"/>
      <w:bookmarkStart w:id="42" w:name="_Toc51833953"/>
      <w:r>
        <w:t>3.2.4</w:t>
      </w:r>
      <w:r>
        <w:tab/>
        <w:t>Definitions</w:t>
      </w:r>
      <w:bookmarkEnd w:id="40"/>
      <w:bookmarkEnd w:id="41"/>
      <w:bookmarkEnd w:id="42"/>
    </w:p>
    <w:p w:rsidR="00B17D80" w:rsidRDefault="00B17D80" w:rsidP="00B17D80">
      <w:r>
        <w:t>For the purposes of the present document, the terms and definitions given in TS 51.010-1 [12], clause 3.3, apply.</w:t>
      </w:r>
    </w:p>
    <w:p w:rsidR="00B17D80" w:rsidRDefault="00B17D80" w:rsidP="00B17D80">
      <w:pPr>
        <w:pStyle w:val="Heading4"/>
      </w:pPr>
      <w:bookmarkStart w:id="43" w:name="_Toc502363107"/>
      <w:bookmarkStart w:id="44" w:name="_Toc533173533"/>
      <w:bookmarkStart w:id="45" w:name="_Toc51833954"/>
      <w:r>
        <w:lastRenderedPageBreak/>
        <w:t>3.2.4.1</w:t>
      </w:r>
      <w:r>
        <w:tab/>
        <w:t>Format of the table of optional features</w:t>
      </w:r>
      <w:bookmarkEnd w:id="43"/>
      <w:bookmarkEnd w:id="44"/>
      <w:bookmarkEnd w:id="45"/>
    </w:p>
    <w:p w:rsidR="00B17D80" w:rsidRDefault="00B17D80" w:rsidP="00B17D80">
      <w:r>
        <w:t>Option</w:t>
      </w:r>
    </w:p>
    <w:p w:rsidR="00B17D80" w:rsidRDefault="00B17D80" w:rsidP="00B17D80">
      <w:r>
        <w:t>The optional feature supported or not by the implementation.</w:t>
      </w:r>
    </w:p>
    <w:p w:rsidR="00B17D80" w:rsidRDefault="00B17D80" w:rsidP="00B17D80">
      <w:r>
        <w:t>Support Answer notation</w:t>
      </w:r>
    </w:p>
    <w:p w:rsidR="00B17D80" w:rsidRDefault="00B17D80" w:rsidP="00B17D80">
      <w:r>
        <w:t>The support columns shall be filled in by the supplier of the implementation. The following common notations, defined in ISO/IEC 9646</w:t>
      </w:r>
      <w:r>
        <w:noBreakHyphen/>
        <w:t>7 [19], are used for the support column in the tables below.</w:t>
      </w:r>
    </w:p>
    <w:p w:rsidR="00B17D80" w:rsidRDefault="00B17D80" w:rsidP="00B17D80">
      <w:pPr>
        <w:pStyle w:val="EX"/>
      </w:pPr>
      <w:r>
        <w:t>Y or y</w:t>
      </w:r>
      <w:r>
        <w:tab/>
        <w:t>supported by the implementation</w:t>
      </w:r>
    </w:p>
    <w:p w:rsidR="00B17D80" w:rsidRDefault="00B17D80" w:rsidP="00B17D80">
      <w:pPr>
        <w:pStyle w:val="EX"/>
      </w:pPr>
      <w:r>
        <w:t>N or n</w:t>
      </w:r>
      <w:r>
        <w:tab/>
        <w:t>not supported by the implementation</w:t>
      </w:r>
    </w:p>
    <w:p w:rsidR="00B17D80" w:rsidRDefault="00B17D80" w:rsidP="00B17D80">
      <w:pPr>
        <w:pStyle w:val="EX"/>
      </w:pPr>
      <w:r>
        <w:t xml:space="preserve">N/A, n/a or - </w:t>
      </w:r>
      <w:r>
        <w:tab/>
        <w:t>no answer required (allowed only if the status is N/A, directly or after evaluation of a conditional status)</w:t>
      </w:r>
    </w:p>
    <w:p w:rsidR="00B17D80" w:rsidRDefault="00B17D80" w:rsidP="00B17D80">
      <w:r>
        <w:t>Mnemonic column</w:t>
      </w:r>
    </w:p>
    <w:p w:rsidR="00B17D80" w:rsidRDefault="00B17D80" w:rsidP="00B17D80">
      <w:r>
        <w:t>The Mnemonic column contains mnemonic identifiers for each item.</w:t>
      </w:r>
    </w:p>
    <w:p w:rsidR="00B17D80" w:rsidRDefault="00B17D80" w:rsidP="00B17D80">
      <w:pPr>
        <w:pStyle w:val="Heading4"/>
      </w:pPr>
      <w:bookmarkStart w:id="46" w:name="_Toc502363108"/>
      <w:bookmarkStart w:id="47" w:name="_Toc533173534"/>
      <w:bookmarkStart w:id="48" w:name="_Toc51833955"/>
      <w:r>
        <w:t>3.2.4.2</w:t>
      </w:r>
      <w:r>
        <w:tab/>
        <w:t>Format of the applicability table</w:t>
      </w:r>
      <w:bookmarkEnd w:id="46"/>
      <w:bookmarkEnd w:id="47"/>
      <w:bookmarkEnd w:id="48"/>
    </w:p>
    <w:p w:rsidR="00B17D80" w:rsidRDefault="00B17D80" w:rsidP="00B17D80">
      <w:r>
        <w:t>The applicability of every test in table B.1 is formally expressed by the use of Boolean expression defined in the following clause.</w:t>
      </w:r>
    </w:p>
    <w:p w:rsidR="00B17D80" w:rsidRDefault="00B17D80" w:rsidP="00B17D80">
      <w:r>
        <w:t>The columns in table B.1 have the following meaning:</w:t>
      </w:r>
    </w:p>
    <w:p w:rsidR="00B17D80" w:rsidRDefault="00B17D80" w:rsidP="00B17D80">
      <w:pPr>
        <w:pStyle w:val="B1"/>
      </w:pPr>
      <w:r>
        <w:t>-</w:t>
      </w:r>
      <w:r>
        <w:tab/>
        <w:t>In the "Item" column a local entry number for the requirement in the table is given.</w:t>
      </w:r>
    </w:p>
    <w:p w:rsidR="00B17D80" w:rsidRDefault="00B17D80" w:rsidP="00B17D80">
      <w:pPr>
        <w:pStyle w:val="B1"/>
      </w:pPr>
      <w:r>
        <w:t>-</w:t>
      </w:r>
      <w:r>
        <w:tab/>
        <w:t>In the "Description" column a short non-exhaustive description of the requirement is found.</w:t>
      </w:r>
    </w:p>
    <w:p w:rsidR="00B17D80" w:rsidRDefault="00B17D80" w:rsidP="00B17D80">
      <w:pPr>
        <w:pStyle w:val="B1"/>
      </w:pPr>
      <w:r>
        <w:t>-</w:t>
      </w:r>
      <w:r>
        <w:tab/>
        <w:t>The "Release" column gives the Release applicable and onwards, for the item in the "Description" column</w:t>
      </w:r>
    </w:p>
    <w:p w:rsidR="00B17D80" w:rsidRDefault="00B17D80" w:rsidP="00B17D80">
      <w:pPr>
        <w:pStyle w:val="B1"/>
      </w:pPr>
      <w:r>
        <w:t>-</w:t>
      </w:r>
      <w:r>
        <w:tab/>
        <w:t xml:space="preserve">The "Test Sequence(s)" column gives a reference to the test sequence number(s) detailed in the present document and required to validate the implementation of the corresponding item in the "Description" column. </w:t>
      </w:r>
    </w:p>
    <w:p w:rsidR="00B17D80" w:rsidRDefault="00B17D80" w:rsidP="00B17D80">
      <w:pPr>
        <w:pStyle w:val="B1"/>
      </w:pPr>
      <w:r>
        <w:t>-</w:t>
      </w:r>
      <w:r>
        <w:tab/>
        <w:t>For a given Release, the corresponding "Rel 9x ME" column lists the tests required for a Mobile Station to be declared compliant to this Release.</w:t>
      </w:r>
    </w:p>
    <w:p w:rsidR="00B17D80" w:rsidRDefault="00B17D80" w:rsidP="00B17D80">
      <w:pPr>
        <w:pStyle w:val="B1"/>
      </w:pPr>
      <w:r>
        <w:t>-</w:t>
      </w:r>
      <w:r>
        <w:tab/>
        <w:t>The "Support" column is blank in the proforma, and shall be completed by the manufacturer in respect of each particular requirement to indicate the choices, which have been made in the implementation.</w:t>
      </w:r>
    </w:p>
    <w:p w:rsidR="00B17D80" w:rsidRDefault="00B17D80" w:rsidP="00B17D80">
      <w:pPr>
        <w:pStyle w:val="B1"/>
      </w:pPr>
      <w:r>
        <w:t>-</w:t>
      </w:r>
      <w:r>
        <w:tab/>
        <w:t>The "Terminal Profile" column gives a reference to the corresponding Terminal Profile bit(s) that is/are related to the toolkit feature(s) of the respective test(s).</w:t>
      </w:r>
    </w:p>
    <w:p w:rsidR="00B17D80" w:rsidRDefault="00B17D80" w:rsidP="00B17D80">
      <w:pPr>
        <w:pStyle w:val="B1"/>
        <w:rPr>
          <w:snapToGrid w:val="0"/>
        </w:rPr>
      </w:pPr>
      <w:r>
        <w:rPr>
          <w:snapToGrid w:val="0"/>
        </w:rPr>
        <w:t>-</w:t>
      </w:r>
      <w:r>
        <w:rPr>
          <w:snapToGrid w:val="0"/>
        </w:rPr>
        <w:tab/>
      </w:r>
      <w:r w:rsidRPr="006D4459">
        <w:rPr>
          <w:snapToGrid w:val="0"/>
        </w:rPr>
        <w:t xml:space="preserve">The "Recommendation for terminals also supporting USAT" column should be used in conjunction with the entry in the "Rel9x ME" column. The column indicates if the test is applicable or redundant providing that the equivalent USAT test has been performed </w:t>
      </w:r>
      <w:r>
        <w:rPr>
          <w:snapToGrid w:val="0"/>
        </w:rPr>
        <w:t>with the terminal supporting SAT and USAT.</w:t>
      </w:r>
    </w:p>
    <w:p w:rsidR="00B17D80" w:rsidRPr="00ED68AD" w:rsidRDefault="00B17D80" w:rsidP="00B17D80">
      <w:pPr>
        <w:pStyle w:val="B1"/>
        <w:rPr>
          <w:snapToGrid w:val="0"/>
        </w:rPr>
      </w:pPr>
      <w:r>
        <w:rPr>
          <w:snapToGrid w:val="0"/>
        </w:rPr>
        <w:t>-</w:t>
      </w:r>
      <w:r>
        <w:rPr>
          <w:snapToGrid w:val="0"/>
        </w:rPr>
        <w:tab/>
      </w:r>
      <w:r w:rsidRPr="00326B66">
        <w:rPr>
          <w:snapToGrid w:val="0"/>
        </w:rPr>
        <w:t>The "Additional test case execution parameter</w:t>
      </w:r>
      <w:r w:rsidRPr="00326B66">
        <w:t xml:space="preserve">" </w:t>
      </w:r>
      <w:r w:rsidRPr="00326B66">
        <w:rPr>
          <w:snapToGrid w:val="0"/>
        </w:rPr>
        <w:t>column shall be used in conjunction with the entry in the "Rel9x ME" column. The column indicates if the test is affected by additional test case execution parameters.</w:t>
      </w:r>
    </w:p>
    <w:p w:rsidR="00B17D80" w:rsidRDefault="00B17D80" w:rsidP="00B17D80">
      <w:pPr>
        <w:pStyle w:val="Heading4"/>
      </w:pPr>
      <w:bookmarkStart w:id="49" w:name="_Toc502363109"/>
      <w:bookmarkStart w:id="50" w:name="_Toc533173535"/>
      <w:bookmarkStart w:id="51" w:name="_Toc51833956"/>
      <w:r>
        <w:t>3.2.4.3</w:t>
      </w:r>
      <w:r>
        <w:tab/>
        <w:t>Status and notations</w:t>
      </w:r>
      <w:bookmarkEnd w:id="49"/>
      <w:bookmarkEnd w:id="50"/>
      <w:bookmarkEnd w:id="51"/>
    </w:p>
    <w:p w:rsidR="00B17D80" w:rsidRDefault="00B17D80" w:rsidP="00B17D80">
      <w:r>
        <w:t>The "Release 9x ME" columns shows the status of the entries as follows:</w:t>
      </w:r>
    </w:p>
    <w:p w:rsidR="00B17D80" w:rsidRDefault="00B17D80" w:rsidP="00B17D80">
      <w:r>
        <w:t>The following notations, defined in ISO/IEC 9646</w:t>
      </w:r>
      <w:r>
        <w:noBreakHyphen/>
        <w:t>7 [19], are used for the status column:</w:t>
      </w:r>
    </w:p>
    <w:p w:rsidR="00B17D80" w:rsidRDefault="00B17D80" w:rsidP="00B17D80">
      <w:pPr>
        <w:pStyle w:val="EX"/>
      </w:pPr>
      <w:r>
        <w:t>M</w:t>
      </w:r>
      <w:r>
        <w:tab/>
        <w:t>mandatory - the capability is required to be supported.</w:t>
      </w:r>
    </w:p>
    <w:p w:rsidR="00B17D80" w:rsidRDefault="00B17D80" w:rsidP="00B17D80">
      <w:pPr>
        <w:pStyle w:val="EX"/>
      </w:pPr>
      <w:r>
        <w:t>O</w:t>
      </w:r>
      <w:r>
        <w:tab/>
        <w:t>optional - the capability may be supported or not.</w:t>
      </w:r>
    </w:p>
    <w:p w:rsidR="00B17D80" w:rsidRDefault="00B17D80" w:rsidP="00B17D80">
      <w:pPr>
        <w:pStyle w:val="EX"/>
      </w:pPr>
      <w:r>
        <w:t>N/A</w:t>
      </w:r>
      <w:r>
        <w:tab/>
        <w:t>not applicable - in the given context, it is impossible to use the capability.</w:t>
      </w:r>
    </w:p>
    <w:p w:rsidR="00B17D80" w:rsidRDefault="00B17D80" w:rsidP="00B17D80">
      <w:pPr>
        <w:pStyle w:val="EX"/>
      </w:pPr>
      <w:r>
        <w:lastRenderedPageBreak/>
        <w:t>X</w:t>
      </w:r>
      <w:r>
        <w:tab/>
        <w:t>prohibited (excluded) - there is a requirement not to use this capability in the given context.</w:t>
      </w:r>
    </w:p>
    <w:p w:rsidR="00B17D80" w:rsidRDefault="00B17D80" w:rsidP="00B17D80">
      <w:pPr>
        <w:pStyle w:val="EX"/>
      </w:pPr>
      <w:r>
        <w:t>O.i</w:t>
      </w:r>
      <w:r>
        <w:tab/>
        <w:t>qualified optional - for mutually exclusive or selectable options from a set. "i" is an integer which identifies an unique group of related optional items and the logic of their selection which is defined immediately following the table.</w:t>
      </w:r>
    </w:p>
    <w:p w:rsidR="00B17D80" w:rsidRDefault="00B17D80" w:rsidP="00B17D80">
      <w:pPr>
        <w:ind w:left="1701" w:hanging="1417"/>
      </w:pPr>
      <w:r>
        <w:t>Ci</w:t>
      </w:r>
      <w:r>
        <w:tab/>
        <w:t>conditional - the requirement on the capability ("M", "O", "X" or "N/A") depends on the support of other optional or conditional items. "i" is an integer identifying an unique conditional status expression which is defined immediately following the table. For nested conditional expressions, the syntax "IF ... THEN (IF ... THEN ... ELSE...) ELSE ..." shall be used to avoid ambiguities.</w:t>
      </w:r>
      <w:r w:rsidRPr="00ED68AD">
        <w:t xml:space="preserve"> </w:t>
      </w:r>
    </w:p>
    <w:p w:rsidR="00B17D80" w:rsidRPr="00705C41" w:rsidRDefault="00B17D80" w:rsidP="00B17D80">
      <w:r w:rsidRPr="00705C41">
        <w:t>The "Recommendation for terminals also supporting USAT" column show</w:t>
      </w:r>
      <w:r>
        <w:t>s</w:t>
      </w:r>
      <w:r w:rsidRPr="00705C41">
        <w:t xml:space="preserve"> the status of the entries as follows:</w:t>
      </w:r>
    </w:p>
    <w:p w:rsidR="00B17D80" w:rsidRDefault="00B17D80" w:rsidP="00B17D80">
      <w:pPr>
        <w:pStyle w:val="EX"/>
      </w:pPr>
      <w:r>
        <w:t>A</w:t>
      </w:r>
      <w:r>
        <w:tab/>
        <w:t>applicable - the test is applicable according to the corresponding entry in the "R9x ME" column</w:t>
      </w:r>
    </w:p>
    <w:p w:rsidR="00B17D80" w:rsidRDefault="00B17D80" w:rsidP="00B17D80">
      <w:pPr>
        <w:pStyle w:val="EX"/>
      </w:pPr>
      <w:r>
        <w:t>R</w:t>
      </w:r>
      <w:r>
        <w:tab/>
        <w:t>redundant – the test has to be considered as redundant when the corresponding TS 31.124 [21] test has been validated and executed. In that case the requirement may be verified by means of TS 31.124 [21].</w:t>
      </w:r>
      <w:r w:rsidRPr="003D0F3C">
        <w:t xml:space="preserve"> </w:t>
      </w:r>
    </w:p>
    <w:p w:rsidR="00B17D80" w:rsidRDefault="00B17D80" w:rsidP="00B17D80">
      <w:pPr>
        <w:pStyle w:val="EX"/>
      </w:pPr>
      <w:r>
        <w:t>R(x)</w:t>
      </w:r>
      <w:r>
        <w:tab/>
        <w:t>redundant – the test has to be considered as redundant when the corresponding TS 31.124 [21] test "x" has been validated and executed. In that case the requirement may be verified by means of TS 31.124 [21].</w:t>
      </w:r>
    </w:p>
    <w:p w:rsidR="00B17D80" w:rsidRDefault="00B17D80" w:rsidP="00B17D80">
      <w:pPr>
        <w:pStyle w:val="EX"/>
      </w:pPr>
      <w:r>
        <w:t>AERi</w:t>
      </w:r>
      <w:r>
        <w:tab/>
        <w:t>Additional test Execution Recommendation – with respect to the above listed definitions of ("A") and ("R") the test is applicable ("A") or redundant ("R") depending on the support of other optional or conditional items. "i" is an integer identifying an unique conditional status expression which is defined immediately following the table. For nested conditional expressions, the syntax "IF ... THEN (IF ... THEN ... ELSE...) ELSE ..." shall be used to avoid ambiguities.</w:t>
      </w:r>
    </w:p>
    <w:p w:rsidR="00B17D80" w:rsidRPr="00326B66" w:rsidRDefault="00B17D80" w:rsidP="00B17D80">
      <w:r w:rsidRPr="00326B66">
        <w:t>The "</w:t>
      </w:r>
      <w:r w:rsidRPr="00326B66">
        <w:rPr>
          <w:snapToGrid w:val="0"/>
        </w:rPr>
        <w:t>Additional test case execution parameter</w:t>
      </w:r>
      <w:r w:rsidRPr="00326B66">
        <w:t>" column shows the status of the entries as follows:</w:t>
      </w:r>
    </w:p>
    <w:p w:rsidR="00B17D80" w:rsidRPr="00326B66" w:rsidRDefault="00B17D80" w:rsidP="00B17D80">
      <w:pPr>
        <w:pStyle w:val="EX"/>
      </w:pPr>
      <w:r w:rsidRPr="00326B66">
        <w:t>TCEPi</w:t>
      </w:r>
      <w:r w:rsidRPr="00326B66">
        <w:tab/>
        <w:t xml:space="preserve">Test Case Execution Parameter –defines additional parameters which have to be taken into account when executing affected test case(s). "i" is an integer identifying a unique parameter which is defined immediately following the table. </w:t>
      </w:r>
    </w:p>
    <w:p w:rsidR="00B17D80" w:rsidRDefault="00B17D80" w:rsidP="00B17D80">
      <w:pPr>
        <w:pStyle w:val="EX"/>
      </w:pPr>
    </w:p>
    <w:p w:rsidR="00B17D80" w:rsidRDefault="00B17D80" w:rsidP="00B17D80">
      <w:r>
        <w:t>References to items</w:t>
      </w:r>
    </w:p>
    <w:p w:rsidR="00B17D80" w:rsidRDefault="00B17D80" w:rsidP="00B17D80">
      <w:pPr>
        <w:keepNext/>
      </w:pPr>
      <w:r>
        <w:t>For each possible item answer (answer in the support column) there exists a unique reference, used, for example, in the conditional expressions. It is defined as the table identifier, followed by a solidus character "/", followed by the item number in the table. If there is more than one support column in a table, the columns shall be discriminated by letters (a, b, etc.), respectively.</w:t>
      </w:r>
    </w:p>
    <w:p w:rsidR="00B17D80" w:rsidRDefault="00B17D80" w:rsidP="00B17D80">
      <w:pPr>
        <w:pStyle w:val="EX"/>
        <w:keepNext/>
      </w:pPr>
      <w:r>
        <w:t>EXAMPLE:</w:t>
      </w:r>
      <w:r>
        <w:tab/>
        <w:t>A.1/4 is the reference to the answer of item 4 in table A.1.</w:t>
      </w:r>
    </w:p>
    <w:p w:rsidR="00B17D80" w:rsidRDefault="00B17D80" w:rsidP="00B17D80">
      <w:pPr>
        <w:pStyle w:val="Heading2"/>
        <w:tabs>
          <w:tab w:val="left" w:pos="1140"/>
        </w:tabs>
        <w:ind w:left="1140" w:hanging="1140"/>
      </w:pPr>
      <w:bookmarkStart w:id="52" w:name="_Toc502363110"/>
      <w:bookmarkStart w:id="53" w:name="_Toc533173536"/>
      <w:bookmarkStart w:id="54" w:name="_Toc51833957"/>
      <w:r>
        <w:t>3.3</w:t>
      </w:r>
      <w:r>
        <w:tab/>
        <w:t>Table of optional features</w:t>
      </w:r>
      <w:bookmarkEnd w:id="52"/>
      <w:bookmarkEnd w:id="53"/>
      <w:bookmarkEnd w:id="54"/>
    </w:p>
    <w:p w:rsidR="00B17D80" w:rsidRDefault="00B17D80" w:rsidP="00B17D80">
      <w:r>
        <w:t>Support of SIM Application Toolkit is optional for Mobile Equipment. However, if an ME states conformance with a specific GSM release, it is mandatory for the ME to support all functions of that release, as stated in table B.1, with the exception of the functions:.</w:t>
      </w:r>
    </w:p>
    <w:p w:rsidR="00B17D80" w:rsidRDefault="00B17D80" w:rsidP="00B17D80">
      <w:pPr>
        <w:pStyle w:val="B1"/>
        <w:ind w:left="284"/>
      </w:pPr>
      <w:r>
        <w:t>-</w:t>
      </w:r>
      <w:r>
        <w:tab/>
        <w:t>"</w:t>
      </w:r>
      <w:r w:rsidRPr="00952788">
        <w:t>Event Language Selection</w:t>
      </w:r>
      <w:r>
        <w:t>";</w:t>
      </w:r>
    </w:p>
    <w:p w:rsidR="00B17D80" w:rsidRDefault="00B17D80" w:rsidP="00B17D80">
      <w:pPr>
        <w:pStyle w:val="B1"/>
        <w:ind w:left="284"/>
      </w:pPr>
      <w:r>
        <w:t>-</w:t>
      </w:r>
      <w:r>
        <w:tab/>
        <w:t>"Proactive UICC: PROVIDE</w:t>
      </w:r>
      <w:r w:rsidRPr="00952788">
        <w:t xml:space="preserve"> </w:t>
      </w:r>
      <w:r>
        <w:t>LOCAL</w:t>
      </w:r>
      <w:r w:rsidRPr="00952788">
        <w:t xml:space="preserve"> </w:t>
      </w:r>
      <w:r>
        <w:t>INFORMATION (l</w:t>
      </w:r>
      <w:r w:rsidRPr="00952788">
        <w:t>anguage)</w:t>
      </w:r>
      <w:r>
        <w:t>"; and</w:t>
      </w:r>
    </w:p>
    <w:p w:rsidR="00B17D80" w:rsidRDefault="00B17D80" w:rsidP="00B17D80">
      <w:r>
        <w:t>-</w:t>
      </w:r>
      <w:r>
        <w:tab/>
        <w:t xml:space="preserve">"Proactive UICC: </w:t>
      </w:r>
      <w:r w:rsidRPr="00952788">
        <w:t>L</w:t>
      </w:r>
      <w:r>
        <w:t>ANGUAGE NOTIFICATION".</w:t>
      </w:r>
    </w:p>
    <w:p w:rsidR="00B17D80" w:rsidRDefault="00B17D80" w:rsidP="00B17D80">
      <w:r>
        <w:t>The support of letter classes, which specify mainly ME hardware dependent features, is optional for the ME and may supplement the SIM Application Toolkit functionality described in the present document. If an ME states conformance to a letter class, it is mandatory to support all functions within the respective letter class.</w:t>
      </w:r>
    </w:p>
    <w:p w:rsidR="00B17D80" w:rsidRDefault="00B17D80" w:rsidP="00B17D80">
      <w:pPr>
        <w:keepNext/>
      </w:pPr>
      <w:r>
        <w:lastRenderedPageBreak/>
        <w:t>The supplier of the implementation shall state the support of possible options in table A.1.</w:t>
      </w:r>
    </w:p>
    <w:p w:rsidR="00B17D80" w:rsidRDefault="00B17D80" w:rsidP="00B17D80">
      <w:pPr>
        <w:pStyle w:val="TH"/>
      </w:pPr>
      <w:r>
        <w:t>Table A.1: Options</w:t>
      </w:r>
    </w:p>
    <w:tbl>
      <w:tblPr>
        <w:tblW w:w="0" w:type="auto"/>
        <w:jc w:val="center"/>
        <w:tblLayout w:type="fixed"/>
        <w:tblCellMar>
          <w:left w:w="28" w:type="dxa"/>
          <w:right w:w="56" w:type="dxa"/>
        </w:tblCellMar>
        <w:tblLook w:val="0000" w:firstRow="0" w:lastRow="0" w:firstColumn="0" w:lastColumn="0" w:noHBand="0" w:noVBand="0"/>
      </w:tblPr>
      <w:tblGrid>
        <w:gridCol w:w="755"/>
        <w:gridCol w:w="2881"/>
        <w:gridCol w:w="758"/>
        <w:gridCol w:w="851"/>
        <w:gridCol w:w="1936"/>
      </w:tblGrid>
      <w:tr w:rsidR="00B17D80" w:rsidTr="007B59FD">
        <w:tblPrEx>
          <w:tblCellMar>
            <w:top w:w="0" w:type="dxa"/>
            <w:bottom w:w="0" w:type="dxa"/>
          </w:tblCellMar>
        </w:tblPrEx>
        <w:trPr>
          <w:cantSplit/>
          <w:jc w:val="center"/>
        </w:trPr>
        <w:tc>
          <w:tcPr>
            <w:tcW w:w="755"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Item</w:t>
            </w:r>
          </w:p>
        </w:tc>
        <w:tc>
          <w:tcPr>
            <w:tcW w:w="2881" w:type="dxa"/>
            <w:tcBorders>
              <w:top w:val="single" w:sz="4" w:space="0" w:color="auto"/>
              <w:left w:val="single" w:sz="4" w:space="0" w:color="auto"/>
              <w:bottom w:val="single" w:sz="4" w:space="0" w:color="auto"/>
              <w:right w:val="single" w:sz="4" w:space="0" w:color="auto"/>
            </w:tcBorders>
          </w:tcPr>
          <w:p w:rsidR="00B17D80" w:rsidRPr="00EE111B" w:rsidRDefault="00B17D80" w:rsidP="007B59FD">
            <w:pPr>
              <w:pStyle w:val="TAH"/>
              <w:rPr>
                <w:rFonts w:cs="Arial"/>
                <w:szCs w:val="18"/>
              </w:rPr>
            </w:pPr>
            <w:r w:rsidRPr="00EE111B">
              <w:rPr>
                <w:rFonts w:cs="Arial"/>
                <w:szCs w:val="18"/>
              </w:rPr>
              <w:t>Option</w:t>
            </w:r>
          </w:p>
        </w:tc>
        <w:tc>
          <w:tcPr>
            <w:tcW w:w="758"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Status</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Support</w:t>
            </w:r>
          </w:p>
        </w:tc>
        <w:tc>
          <w:tcPr>
            <w:tcW w:w="1936"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Mnemonic</w:t>
            </w:r>
          </w:p>
        </w:tc>
      </w:tr>
      <w:tr w:rsidR="00B17D80" w:rsidTr="007B59FD">
        <w:tblPrEx>
          <w:tblCellMar>
            <w:top w:w="0" w:type="dxa"/>
            <w:bottom w:w="0" w:type="dxa"/>
          </w:tblCellMar>
        </w:tblPrEx>
        <w:trPr>
          <w:cantSplit/>
          <w:jc w:val="center"/>
        </w:trPr>
        <w:tc>
          <w:tcPr>
            <w:tcW w:w="755" w:type="dxa"/>
            <w:tcBorders>
              <w:top w:val="single" w:sz="4" w:space="0" w:color="auto"/>
              <w:left w:val="single" w:sz="6" w:space="0" w:color="auto"/>
              <w:bottom w:val="single" w:sz="6" w:space="0" w:color="auto"/>
              <w:right w:val="single" w:sz="6" w:space="0" w:color="auto"/>
            </w:tcBorders>
          </w:tcPr>
          <w:p w:rsidR="00B17D80" w:rsidRDefault="00B17D80" w:rsidP="007B59FD">
            <w:pPr>
              <w:pStyle w:val="TAC"/>
            </w:pPr>
            <w:r>
              <w:t>1</w:t>
            </w:r>
          </w:p>
        </w:tc>
        <w:tc>
          <w:tcPr>
            <w:tcW w:w="2881" w:type="dxa"/>
            <w:tcBorders>
              <w:top w:val="single" w:sz="4" w:space="0" w:color="auto"/>
              <w:left w:val="single" w:sz="6" w:space="0" w:color="auto"/>
              <w:bottom w:val="single" w:sz="6" w:space="0" w:color="auto"/>
              <w:right w:val="single" w:sz="6" w:space="0" w:color="auto"/>
            </w:tcBorders>
          </w:tcPr>
          <w:p w:rsidR="00B17D80" w:rsidRPr="00EE111B" w:rsidRDefault="00B17D80" w:rsidP="007B59FD">
            <w:pPr>
              <w:pStyle w:val="TAH"/>
              <w:jc w:val="left"/>
              <w:rPr>
                <w:rFonts w:cs="Arial"/>
                <w:b w:val="0"/>
                <w:bCs/>
                <w:szCs w:val="18"/>
              </w:rPr>
            </w:pPr>
            <w:r w:rsidRPr="00EE111B">
              <w:rPr>
                <w:rFonts w:cs="Arial"/>
                <w:b w:val="0"/>
                <w:bCs/>
                <w:szCs w:val="18"/>
              </w:rPr>
              <w:t>Capability Configuration parameter</w:t>
            </w:r>
          </w:p>
        </w:tc>
        <w:tc>
          <w:tcPr>
            <w:tcW w:w="758" w:type="dxa"/>
            <w:tcBorders>
              <w:top w:val="single" w:sz="4"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4"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4" w:space="0" w:color="auto"/>
              <w:left w:val="single" w:sz="6" w:space="0" w:color="auto"/>
              <w:bottom w:val="single" w:sz="6" w:space="0" w:color="auto"/>
              <w:right w:val="single" w:sz="6" w:space="0" w:color="auto"/>
            </w:tcBorders>
          </w:tcPr>
          <w:p w:rsidR="00B17D80" w:rsidRDefault="00B17D80" w:rsidP="007B59FD">
            <w:pPr>
              <w:pStyle w:val="TAC"/>
            </w:pPr>
            <w:r>
              <w:t>O_Cap_Conf</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2</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Sustained text</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O_sust_text</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3</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UCS2 coding scheme for Entry</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O_Ucs2_Entry</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4</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Extended Text String</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O_Ext_Str</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5</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Help information</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O_Help</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6</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Icons</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O_Icons</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7</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 xml:space="preserve">Class A: Dual Slot </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O_Dual_Slot</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8</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Detachable reader</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O_Detach_Rdr</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9</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Class B: RUN AT</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O_Run_At</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10</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Class C: LAUNCH BROWSER</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O_LB</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11</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Class D: Soft keys</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O_Soft_key</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12</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Class E: B.I.P related to CSD</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O_BIP_CSD</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13</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Screen sizing parameters</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O_Scr_Siz</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14</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Screen Resizing</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O_Scr_Resiz</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15</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UCS2 coding scheme for Display</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O_Ucs2_Disp</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16</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Mobile supporting GPRS</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O_GPRS</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17</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Mobile supporting UDP</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O_UDP</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18</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Mobile supporting TCP</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O_TCP</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19</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Redial in Set Up Call</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O_Redial</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20</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 xml:space="preserve">Mobile decision to respond with "No response from user" in finite time </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O_D_NoResp</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21</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Class E: B.I.P related to GPRS</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O_BIP_GPRS</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22</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Mobile supporting Called Party Subaddress</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O_CP_Subaddr</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23</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Mobile supporting Fixed Dialling Numbers</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O_FDN</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24</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 xml:space="preserve">Mobile supporting </w:t>
            </w:r>
            <w:r w:rsidRPr="00EE111B">
              <w:rPr>
                <w:rFonts w:ascii="Arial" w:hAnsi="Arial" w:cs="Arial"/>
                <w:sz w:val="18"/>
                <w:szCs w:val="18"/>
                <w:lang w:val="en-US"/>
              </w:rPr>
              <w:t>Barred Dialling Numbers</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O_BDN</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25</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Mobile supporting "+CIMI" in combination with Run AT Command</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O_+CIMI</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26</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UCS2 in Cyrillic</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rsidRPr="00E04710">
              <w:t>O_UCS2_Cyrillic</w:t>
            </w:r>
            <w:r>
              <w:t>c</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27</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Mobile supporting '9EXX' response code for SIM data download error</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Pr="00E04710" w:rsidRDefault="00B17D80" w:rsidP="007B59FD">
            <w:pPr>
              <w:pStyle w:val="TAC"/>
            </w:pPr>
            <w:r>
              <w:t>O_9EXX</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28</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Mobile supporting Envelope Call Control always sent to the SIM during automatic redial mode</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Pr="00E04710" w:rsidRDefault="00B17D80" w:rsidP="007B59FD">
            <w:pPr>
              <w:pStyle w:val="TAC"/>
            </w:pPr>
            <w:r>
              <w:t>O_CC_Auto_Redial</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29</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Mobile supporting 2</w:t>
            </w:r>
            <w:r w:rsidRPr="00273E48">
              <w:rPr>
                <w:rFonts w:ascii="Arial" w:hAnsi="Arial" w:cs="Arial"/>
                <w:sz w:val="18"/>
                <w:szCs w:val="18"/>
                <w:vertAlign w:val="superscript"/>
              </w:rPr>
              <w:t>nd</w:t>
            </w:r>
            <w:r w:rsidRPr="00EE111B">
              <w:rPr>
                <w:rFonts w:ascii="Arial" w:hAnsi="Arial" w:cs="Arial"/>
                <w:sz w:val="18"/>
                <w:szCs w:val="18"/>
              </w:rPr>
              <w:t xml:space="preserve"> alpha identifier in SET UP CALL</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Pr="00E04710" w:rsidRDefault="00B17D80" w:rsidP="007B59FD">
            <w:pPr>
              <w:pStyle w:val="TAC"/>
            </w:pPr>
            <w:r>
              <w:t>O_SetUp_Call_Sec_Alpha_Id</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30</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Mobile supporting Open Channel  (GPRS) not containing a Network Access Name TLV when no default Access Point Name is set in the terminal configuration</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O_Open_Channel_GPRS_without_DefaultAPN</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31</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Preferred buffer size supported by the terminal for Open Channel command is greater than 0 byte and less than 65535 bytes</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O_BUFFER_SIZE</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32</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Terminal supports Dual Transfer Mode (allowing GPRS connection and call at the same time)</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O_DTM</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33</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Terminal supports Long ForwardToNumber</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O_longFTN</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34</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Terminal executes User confirmation phase before sending PDP context activation request</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O_User_Confirm_Before_PDP_Context_Request</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35</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Terminal supports SAT and USAT</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rsidRPr="00597FA3">
              <w:t>O_SAT_USAT</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36</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ME requesting for user confirmation before sending the Envelope Call Control command</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Pr="00597FA3" w:rsidRDefault="00B17D80" w:rsidP="007B59FD">
            <w:pPr>
              <w:pStyle w:val="TAC"/>
            </w:pPr>
            <w:r>
              <w:t>O_UC_Before_EnvCC</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lastRenderedPageBreak/>
              <w:t>37</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ME requesting for user confirmation after sending the Envelope Call Control command</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O_UC_After_EnvCC</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38</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ME supports Call Hold Supplementary Service</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O_Serv_SS_HOLD</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39</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Pr>
                <w:rFonts w:ascii="Arial" w:hAnsi="Arial" w:cs="Arial"/>
                <w:sz w:val="18"/>
                <w:szCs w:val="18"/>
              </w:rPr>
              <w:t>Void</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40</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Pr>
                <w:rFonts w:ascii="Arial" w:hAnsi="Arial" w:cs="Arial"/>
                <w:sz w:val="18"/>
                <w:szCs w:val="18"/>
              </w:rPr>
              <w:t>Void</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41</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Pr>
                <w:rFonts w:ascii="Arial" w:hAnsi="Arial" w:cs="Arial"/>
                <w:sz w:val="18"/>
                <w:szCs w:val="18"/>
              </w:rPr>
              <w:t>Void</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42</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Terminal supports at least one supplementary service.</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r w:rsidRPr="009A0B56">
              <w:t>_AddInfo_SS</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43</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Terminal supports "Call Forwarding Unconditional"</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 xml:space="preserve">O_ Serv_SS_CFU </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44</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Terminal supports "Calling Line Identification Restriction"</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r w:rsidRPr="00B85A02">
              <w:t>_Serv_SS_CLIR</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326B66" w:rsidRDefault="00B17D80" w:rsidP="007B59FD">
            <w:pPr>
              <w:pStyle w:val="TAC"/>
            </w:pPr>
            <w:r>
              <w:t>45</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Terminal supports display capability</w:t>
            </w:r>
          </w:p>
        </w:tc>
        <w:tc>
          <w:tcPr>
            <w:tcW w:w="758" w:type="dxa"/>
            <w:tcBorders>
              <w:top w:val="single" w:sz="6" w:space="0" w:color="auto"/>
              <w:left w:val="single" w:sz="6" w:space="0" w:color="auto"/>
              <w:bottom w:val="single" w:sz="6" w:space="0" w:color="auto"/>
              <w:right w:val="single" w:sz="6" w:space="0" w:color="auto"/>
            </w:tcBorders>
          </w:tcPr>
          <w:p w:rsidR="00B17D80" w:rsidRPr="00326B66" w:rsidRDefault="00B17D80" w:rsidP="007B59FD">
            <w:pPr>
              <w:pStyle w:val="TAC"/>
            </w:pPr>
            <w:r>
              <w:t>C001</w:t>
            </w:r>
          </w:p>
        </w:tc>
        <w:tc>
          <w:tcPr>
            <w:tcW w:w="851" w:type="dxa"/>
            <w:tcBorders>
              <w:top w:val="single" w:sz="6" w:space="0" w:color="auto"/>
              <w:left w:val="single" w:sz="6" w:space="0" w:color="auto"/>
              <w:bottom w:val="single" w:sz="6" w:space="0" w:color="auto"/>
              <w:right w:val="single" w:sz="6" w:space="0" w:color="auto"/>
            </w:tcBorders>
          </w:tcPr>
          <w:p w:rsidR="00B17D80" w:rsidRPr="00326B66"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Pr="00326B66" w:rsidRDefault="00B17D80" w:rsidP="007B59FD">
            <w:pPr>
              <w:pStyle w:val="TAC"/>
            </w:pPr>
            <w:r w:rsidRPr="00326B66">
              <w:t>O_</w:t>
            </w:r>
            <w:r>
              <w:t>No_</w:t>
            </w:r>
            <w:r w:rsidRPr="00326B66">
              <w:t>Type_</w:t>
            </w:r>
            <w:r>
              <w:t>N</w:t>
            </w:r>
            <w:r w:rsidRPr="00326B66">
              <w:t>D</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326B66" w:rsidRDefault="00B17D80" w:rsidP="007B59FD">
            <w:pPr>
              <w:pStyle w:val="TAC"/>
            </w:pPr>
            <w:r>
              <w:t>46</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Terminal supports keypad</w:t>
            </w:r>
          </w:p>
        </w:tc>
        <w:tc>
          <w:tcPr>
            <w:tcW w:w="758" w:type="dxa"/>
            <w:tcBorders>
              <w:top w:val="single" w:sz="6" w:space="0" w:color="auto"/>
              <w:left w:val="single" w:sz="6" w:space="0" w:color="auto"/>
              <w:bottom w:val="single" w:sz="6" w:space="0" w:color="auto"/>
              <w:right w:val="single" w:sz="6" w:space="0" w:color="auto"/>
            </w:tcBorders>
          </w:tcPr>
          <w:p w:rsidR="00B17D80" w:rsidRPr="00326B66" w:rsidRDefault="00B17D80" w:rsidP="007B59FD">
            <w:pPr>
              <w:pStyle w:val="TAC"/>
            </w:pPr>
            <w:r>
              <w:t>C001</w:t>
            </w:r>
          </w:p>
        </w:tc>
        <w:tc>
          <w:tcPr>
            <w:tcW w:w="851" w:type="dxa"/>
            <w:tcBorders>
              <w:top w:val="single" w:sz="6" w:space="0" w:color="auto"/>
              <w:left w:val="single" w:sz="6" w:space="0" w:color="auto"/>
              <w:bottom w:val="single" w:sz="6" w:space="0" w:color="auto"/>
              <w:right w:val="single" w:sz="6" w:space="0" w:color="auto"/>
            </w:tcBorders>
          </w:tcPr>
          <w:p w:rsidR="00B17D80" w:rsidRPr="00326B66"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Pr="00326B66" w:rsidRDefault="00B17D80" w:rsidP="007B59FD">
            <w:pPr>
              <w:pStyle w:val="TAC"/>
            </w:pPr>
            <w:r w:rsidRPr="00326B66">
              <w:t>O_</w:t>
            </w:r>
            <w:r>
              <w:t>No_</w:t>
            </w:r>
            <w:r w:rsidRPr="00326B66">
              <w:t>Type_</w:t>
            </w:r>
            <w:r>
              <w:t>N</w:t>
            </w:r>
            <w:r w:rsidRPr="00326B66">
              <w:t>K</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326B66" w:rsidRDefault="00B17D80" w:rsidP="007B59FD">
            <w:pPr>
              <w:pStyle w:val="TAC"/>
            </w:pPr>
            <w:r>
              <w:t>47</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Terminal supports  audio aler</w:t>
            </w:r>
            <w:r>
              <w:rPr>
                <w:rFonts w:ascii="Arial" w:hAnsi="Arial" w:cs="Arial"/>
                <w:sz w:val="18"/>
                <w:szCs w:val="18"/>
              </w:rPr>
              <w:t>t</w:t>
            </w:r>
            <w:r w:rsidRPr="00EE111B">
              <w:rPr>
                <w:rFonts w:ascii="Arial" w:hAnsi="Arial" w:cs="Arial"/>
                <w:sz w:val="18"/>
                <w:szCs w:val="18"/>
              </w:rPr>
              <w:t>ing</w:t>
            </w:r>
          </w:p>
        </w:tc>
        <w:tc>
          <w:tcPr>
            <w:tcW w:w="758" w:type="dxa"/>
            <w:tcBorders>
              <w:top w:val="single" w:sz="6" w:space="0" w:color="auto"/>
              <w:left w:val="single" w:sz="6" w:space="0" w:color="auto"/>
              <w:bottom w:val="single" w:sz="6" w:space="0" w:color="auto"/>
              <w:right w:val="single" w:sz="6" w:space="0" w:color="auto"/>
            </w:tcBorders>
          </w:tcPr>
          <w:p w:rsidR="00B17D80" w:rsidRPr="00326B66" w:rsidRDefault="00B17D80" w:rsidP="007B59FD">
            <w:pPr>
              <w:pStyle w:val="TAC"/>
            </w:pPr>
            <w:r>
              <w:t>C001</w:t>
            </w:r>
          </w:p>
        </w:tc>
        <w:tc>
          <w:tcPr>
            <w:tcW w:w="851" w:type="dxa"/>
            <w:tcBorders>
              <w:top w:val="single" w:sz="6" w:space="0" w:color="auto"/>
              <w:left w:val="single" w:sz="6" w:space="0" w:color="auto"/>
              <w:bottom w:val="single" w:sz="6" w:space="0" w:color="auto"/>
              <w:right w:val="single" w:sz="6" w:space="0" w:color="auto"/>
            </w:tcBorders>
          </w:tcPr>
          <w:p w:rsidR="00B17D80" w:rsidRPr="00326B66"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Pr="00326B66" w:rsidRDefault="00B17D80" w:rsidP="007B59FD">
            <w:pPr>
              <w:pStyle w:val="TAC"/>
            </w:pPr>
            <w:r w:rsidRPr="00326B66">
              <w:t>O_</w:t>
            </w:r>
            <w:r>
              <w:t>No_</w:t>
            </w:r>
            <w:r w:rsidRPr="00326B66">
              <w:t>Type_</w:t>
            </w:r>
            <w:r>
              <w:t>N</w:t>
            </w:r>
            <w:r w:rsidRPr="00326B66">
              <w:t>A</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326B66" w:rsidRDefault="00B17D80" w:rsidP="007B59FD">
            <w:pPr>
              <w:pStyle w:val="TAC"/>
            </w:pPr>
            <w:r>
              <w:t>48</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Terminal supports  speech call</w:t>
            </w:r>
          </w:p>
        </w:tc>
        <w:tc>
          <w:tcPr>
            <w:tcW w:w="758" w:type="dxa"/>
            <w:tcBorders>
              <w:top w:val="single" w:sz="6" w:space="0" w:color="auto"/>
              <w:left w:val="single" w:sz="6" w:space="0" w:color="auto"/>
              <w:bottom w:val="single" w:sz="6" w:space="0" w:color="auto"/>
              <w:right w:val="single" w:sz="6" w:space="0" w:color="auto"/>
            </w:tcBorders>
          </w:tcPr>
          <w:p w:rsidR="00B17D80" w:rsidRPr="00326B66" w:rsidRDefault="00B17D80" w:rsidP="007B59FD">
            <w:pPr>
              <w:pStyle w:val="TAC"/>
            </w:pPr>
            <w:r>
              <w:t>C001</w:t>
            </w:r>
          </w:p>
        </w:tc>
        <w:tc>
          <w:tcPr>
            <w:tcW w:w="851" w:type="dxa"/>
            <w:tcBorders>
              <w:top w:val="single" w:sz="6" w:space="0" w:color="auto"/>
              <w:left w:val="single" w:sz="6" w:space="0" w:color="auto"/>
              <w:bottom w:val="single" w:sz="6" w:space="0" w:color="auto"/>
              <w:right w:val="single" w:sz="6" w:space="0" w:color="auto"/>
            </w:tcBorders>
          </w:tcPr>
          <w:p w:rsidR="00B17D80" w:rsidRPr="00326B66"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Pr="00326B66" w:rsidRDefault="00B17D80" w:rsidP="007B59FD">
            <w:pPr>
              <w:pStyle w:val="TAC"/>
            </w:pPr>
            <w:r w:rsidRPr="00326B66">
              <w:t>O_</w:t>
            </w:r>
            <w:r>
              <w:t>No_</w:t>
            </w:r>
            <w:r w:rsidRPr="00326B66">
              <w:t>Type_</w:t>
            </w:r>
            <w:r>
              <w:t>N</w:t>
            </w:r>
            <w:r w:rsidRPr="00326B66">
              <w:t>S</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326B66" w:rsidRDefault="00B17D80" w:rsidP="007B59FD">
            <w:pPr>
              <w:pStyle w:val="TAC"/>
            </w:pPr>
            <w:r>
              <w:t>49</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EE111B">
              <w:rPr>
                <w:rFonts w:ascii="Arial" w:hAnsi="Arial" w:cs="Arial"/>
                <w:sz w:val="18"/>
                <w:szCs w:val="18"/>
              </w:rPr>
              <w:t>Terminal supports  multiple languages</w:t>
            </w:r>
          </w:p>
        </w:tc>
        <w:tc>
          <w:tcPr>
            <w:tcW w:w="758" w:type="dxa"/>
            <w:tcBorders>
              <w:top w:val="single" w:sz="6" w:space="0" w:color="auto"/>
              <w:left w:val="single" w:sz="6" w:space="0" w:color="auto"/>
              <w:bottom w:val="single" w:sz="6" w:space="0" w:color="auto"/>
              <w:right w:val="single" w:sz="6" w:space="0" w:color="auto"/>
            </w:tcBorders>
          </w:tcPr>
          <w:p w:rsidR="00B17D80" w:rsidRPr="00326B66" w:rsidRDefault="00B17D80" w:rsidP="007B59FD">
            <w:pPr>
              <w:pStyle w:val="TAC"/>
            </w:pPr>
            <w:r>
              <w:t>C001</w:t>
            </w:r>
          </w:p>
        </w:tc>
        <w:tc>
          <w:tcPr>
            <w:tcW w:w="851" w:type="dxa"/>
            <w:tcBorders>
              <w:top w:val="single" w:sz="6" w:space="0" w:color="auto"/>
              <w:left w:val="single" w:sz="6" w:space="0" w:color="auto"/>
              <w:bottom w:val="single" w:sz="6" w:space="0" w:color="auto"/>
              <w:right w:val="single" w:sz="6" w:space="0" w:color="auto"/>
            </w:tcBorders>
          </w:tcPr>
          <w:p w:rsidR="00B17D80" w:rsidRPr="00326B66"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Pr="00326B66" w:rsidRDefault="00B17D80" w:rsidP="007B59FD">
            <w:pPr>
              <w:pStyle w:val="TAC"/>
            </w:pPr>
            <w:r w:rsidRPr="00326B66">
              <w:t>O_</w:t>
            </w:r>
            <w:r>
              <w:t>No_</w:t>
            </w:r>
            <w:r w:rsidRPr="00326B66">
              <w:t>Type_</w:t>
            </w:r>
            <w:r>
              <w:t>N</w:t>
            </w:r>
            <w:r w:rsidRPr="00326B66">
              <w:t>L</w:t>
            </w:r>
          </w:p>
        </w:tc>
      </w:tr>
      <w:tr w:rsidR="00B17D80" w:rsidRPr="006E77EA"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50</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1 of EF(IMG) for Display Text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6E77EA" w:rsidRDefault="00B17D80" w:rsidP="007B59FD">
            <w:pPr>
              <w:spacing w:after="0"/>
              <w:rPr>
                <w:rFonts w:ascii="Arial" w:hAnsi="Arial" w:cs="Arial"/>
                <w:sz w:val="18"/>
                <w:szCs w:val="18"/>
                <w:lang w:val="it-IT"/>
              </w:rPr>
            </w:pPr>
            <w:r w:rsidRPr="006E77EA">
              <w:rPr>
                <w:rFonts w:ascii="Arial" w:hAnsi="Arial" w:cs="Arial"/>
                <w:sz w:val="18"/>
                <w:szCs w:val="18"/>
                <w:lang w:val="it-IT"/>
              </w:rPr>
              <w:t>O_Icon Rec1_Disp_Text</w:t>
            </w:r>
          </w:p>
        </w:tc>
      </w:tr>
      <w:tr w:rsidR="00B17D80" w:rsidRPr="006E77EA"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51</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2 of EF(IMG) for Display Text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6E77EA" w:rsidRDefault="00B17D80" w:rsidP="007B59FD">
            <w:pPr>
              <w:spacing w:after="0"/>
              <w:rPr>
                <w:rFonts w:ascii="Arial" w:hAnsi="Arial" w:cs="Arial"/>
                <w:sz w:val="18"/>
                <w:szCs w:val="18"/>
                <w:lang w:val="it-IT"/>
              </w:rPr>
            </w:pPr>
            <w:r w:rsidRPr="006E77EA">
              <w:rPr>
                <w:rFonts w:ascii="Arial" w:hAnsi="Arial" w:cs="Arial"/>
                <w:sz w:val="18"/>
                <w:szCs w:val="18"/>
                <w:lang w:val="it-IT"/>
              </w:rPr>
              <w:t>O_Icon Rec2_Disp_Text</w:t>
            </w:r>
          </w:p>
        </w:tc>
      </w:tr>
      <w:tr w:rsidR="00B17D80" w:rsidRPr="006E77EA"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52</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5 of EF(IMG) for Display Text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6E77EA" w:rsidRDefault="00B17D80" w:rsidP="007B59FD">
            <w:pPr>
              <w:spacing w:after="0"/>
              <w:rPr>
                <w:rFonts w:ascii="Arial" w:hAnsi="Arial" w:cs="Arial"/>
                <w:sz w:val="18"/>
                <w:szCs w:val="18"/>
                <w:lang w:val="it-IT"/>
              </w:rPr>
            </w:pPr>
            <w:r w:rsidRPr="006E77EA">
              <w:rPr>
                <w:rFonts w:ascii="Arial" w:hAnsi="Arial" w:cs="Arial"/>
                <w:sz w:val="18"/>
                <w:szCs w:val="18"/>
                <w:lang w:val="it-IT"/>
              </w:rPr>
              <w:t>O_Icon Rec5_Disp_Text</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53</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1 of EF(IMG) for Get Inkey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 Rec1_Get_Inkey</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54</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2 of EF(IMG) for Get Inkey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 Rec2_Get_Inkey</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55</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5 of EF(IMG) for Get Inkey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 Rec5_Get_Inkey</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56</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1 of EF(IMG) for Get Input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 Rec1_Get_Input</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57</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2 of EF(IMG) for Get Input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 Rec2_Get_Input</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58</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5 of EF(IMG) for Get Input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 Rec5_Get_Input</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59</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1 of EF(IMG) for Play Tone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 Rec1_Play_Tone</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60</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2 of EF(IMG) for Play Tone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 Rec2_Play_Tone</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61</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5 of EF(IMG) for Play Tone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 Rec5_Play_Tone</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62</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1 of EF(IMG) for Set Up Menu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O_Icon_ Rec1_Set_Up_Menu</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63</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2 of EF(IMG) for Set Up Menu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O_Icon_ Rec2_Set_Up_Menu</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64</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5 of EF(IMG) for Set Up Menu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O_Icon_ Rec5_Set_Up_Menu</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lastRenderedPageBreak/>
              <w:t>65</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1 of EF(IMG) for Select Item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O_Icon_ Rec1_Select_Item</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66</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2 of EF(IMG) for Select Item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O_Icon_ Rec2_Select_Item</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67</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5 of EF(IMG) for Select Item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O_Icon_ Rec5_Select_Item</w:t>
            </w:r>
          </w:p>
        </w:tc>
      </w:tr>
      <w:tr w:rsidR="00B17D80" w:rsidRPr="006E77EA"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68</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1 of EF(IMG) for Send Short Message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6E77EA" w:rsidRDefault="00B17D80" w:rsidP="007B59FD">
            <w:pPr>
              <w:spacing w:after="0"/>
              <w:rPr>
                <w:rFonts w:ascii="Arial" w:hAnsi="Arial" w:cs="Arial"/>
                <w:sz w:val="18"/>
                <w:szCs w:val="18"/>
                <w:lang w:val="it-IT"/>
              </w:rPr>
            </w:pPr>
            <w:r w:rsidRPr="006E77EA">
              <w:rPr>
                <w:rFonts w:ascii="Arial" w:hAnsi="Arial" w:cs="Arial"/>
                <w:sz w:val="18"/>
                <w:szCs w:val="18"/>
                <w:lang w:val="it-IT"/>
              </w:rPr>
              <w:t>O_Icon_ Rec1_Send_SM</w:t>
            </w:r>
          </w:p>
        </w:tc>
      </w:tr>
      <w:tr w:rsidR="00B17D80" w:rsidRPr="006E77EA"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69</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2 of EF(IMG) for Send Short Message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6E77EA" w:rsidRDefault="00B17D80" w:rsidP="007B59FD">
            <w:pPr>
              <w:spacing w:after="0"/>
              <w:rPr>
                <w:rFonts w:ascii="Arial" w:hAnsi="Arial" w:cs="Arial"/>
                <w:sz w:val="18"/>
                <w:szCs w:val="18"/>
                <w:lang w:val="it-IT"/>
              </w:rPr>
            </w:pPr>
            <w:r w:rsidRPr="006E77EA">
              <w:rPr>
                <w:rFonts w:ascii="Arial" w:hAnsi="Arial" w:cs="Arial"/>
                <w:sz w:val="18"/>
                <w:szCs w:val="18"/>
                <w:lang w:val="it-IT"/>
              </w:rPr>
              <w:t>O_Icon_ Rec2_Send_SM</w:t>
            </w:r>
          </w:p>
        </w:tc>
      </w:tr>
      <w:tr w:rsidR="00B17D80" w:rsidRPr="006E77EA"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70</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5 of EF(IMG) for Send Short Message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6E77EA" w:rsidRDefault="00B17D80" w:rsidP="007B59FD">
            <w:pPr>
              <w:spacing w:after="0"/>
              <w:rPr>
                <w:rFonts w:ascii="Arial" w:hAnsi="Arial" w:cs="Arial"/>
                <w:sz w:val="18"/>
                <w:szCs w:val="18"/>
                <w:lang w:val="it-IT"/>
              </w:rPr>
            </w:pPr>
            <w:r w:rsidRPr="006E77EA">
              <w:rPr>
                <w:rFonts w:ascii="Arial" w:hAnsi="Arial" w:cs="Arial"/>
                <w:sz w:val="18"/>
                <w:szCs w:val="18"/>
                <w:lang w:val="it-IT"/>
              </w:rPr>
              <w:t>O_Icon_ Rec5_Send_SM</w:t>
            </w:r>
          </w:p>
        </w:tc>
      </w:tr>
      <w:tr w:rsidR="00B17D80" w:rsidRPr="006E77EA"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71</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1 of EF(IMG) for Send SS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6E77EA" w:rsidRDefault="00B17D80" w:rsidP="007B59FD">
            <w:pPr>
              <w:spacing w:after="0"/>
              <w:rPr>
                <w:rFonts w:ascii="Arial" w:hAnsi="Arial" w:cs="Arial"/>
                <w:sz w:val="18"/>
                <w:szCs w:val="18"/>
                <w:lang w:val="it-IT"/>
              </w:rPr>
            </w:pPr>
            <w:r w:rsidRPr="006E77EA">
              <w:rPr>
                <w:rFonts w:ascii="Arial" w:hAnsi="Arial" w:cs="Arial"/>
                <w:sz w:val="18"/>
                <w:szCs w:val="18"/>
                <w:lang w:val="it-IT"/>
              </w:rPr>
              <w:t>O_Icon_ Rec1_Send_SS</w:t>
            </w:r>
          </w:p>
        </w:tc>
      </w:tr>
      <w:tr w:rsidR="00B17D80" w:rsidRPr="006E77EA"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72</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2 of EF(IMG) for Send SS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6E77EA" w:rsidRDefault="00B17D80" w:rsidP="007B59FD">
            <w:pPr>
              <w:spacing w:after="0"/>
              <w:rPr>
                <w:rFonts w:ascii="Arial" w:hAnsi="Arial" w:cs="Arial"/>
                <w:sz w:val="18"/>
                <w:szCs w:val="18"/>
                <w:lang w:val="it-IT"/>
              </w:rPr>
            </w:pPr>
            <w:r w:rsidRPr="006E77EA">
              <w:rPr>
                <w:rFonts w:ascii="Arial" w:hAnsi="Arial" w:cs="Arial"/>
                <w:sz w:val="18"/>
                <w:szCs w:val="18"/>
                <w:lang w:val="it-IT"/>
              </w:rPr>
              <w:t>O_Icon_ Rec2_Send_SS</w:t>
            </w:r>
          </w:p>
        </w:tc>
      </w:tr>
      <w:tr w:rsidR="00B17D80" w:rsidRPr="006E77EA"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73</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5 of EF(IMG) for Send SS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6E77EA" w:rsidRDefault="00B17D80" w:rsidP="007B59FD">
            <w:pPr>
              <w:spacing w:after="0"/>
              <w:rPr>
                <w:rFonts w:ascii="Arial" w:hAnsi="Arial" w:cs="Arial"/>
                <w:sz w:val="18"/>
                <w:szCs w:val="18"/>
                <w:lang w:val="it-IT"/>
              </w:rPr>
            </w:pPr>
            <w:r w:rsidRPr="006E77EA">
              <w:rPr>
                <w:rFonts w:ascii="Arial" w:hAnsi="Arial" w:cs="Arial"/>
                <w:sz w:val="18"/>
                <w:szCs w:val="18"/>
                <w:lang w:val="it-IT"/>
              </w:rPr>
              <w:t>O_Icon_ Rec5_Send_SS</w:t>
            </w:r>
          </w:p>
        </w:tc>
      </w:tr>
      <w:tr w:rsidR="00B17D80" w:rsidRPr="006E77EA"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74</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1 of EF(IMG) for Send USSD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6E77EA" w:rsidRDefault="00B17D80" w:rsidP="007B59FD">
            <w:pPr>
              <w:spacing w:after="0"/>
              <w:rPr>
                <w:rFonts w:ascii="Arial" w:hAnsi="Arial" w:cs="Arial"/>
                <w:sz w:val="18"/>
                <w:szCs w:val="18"/>
                <w:lang w:val="it-IT"/>
              </w:rPr>
            </w:pPr>
            <w:r w:rsidRPr="006E77EA">
              <w:rPr>
                <w:rFonts w:ascii="Arial" w:hAnsi="Arial" w:cs="Arial"/>
                <w:sz w:val="18"/>
                <w:szCs w:val="18"/>
                <w:lang w:val="it-IT"/>
              </w:rPr>
              <w:t>O_Icon_ Rec1_Send_USSD</w:t>
            </w:r>
          </w:p>
        </w:tc>
      </w:tr>
      <w:tr w:rsidR="00B17D80" w:rsidRPr="006E77EA"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75</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2 of EF(IMG) for Send USSD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6E77EA" w:rsidRDefault="00B17D80" w:rsidP="007B59FD">
            <w:pPr>
              <w:spacing w:after="0"/>
              <w:rPr>
                <w:rFonts w:ascii="Arial" w:hAnsi="Arial" w:cs="Arial"/>
                <w:sz w:val="18"/>
                <w:szCs w:val="18"/>
                <w:lang w:val="it-IT"/>
              </w:rPr>
            </w:pPr>
            <w:r w:rsidRPr="006E77EA">
              <w:rPr>
                <w:rFonts w:ascii="Arial" w:hAnsi="Arial" w:cs="Arial"/>
                <w:sz w:val="18"/>
                <w:szCs w:val="18"/>
                <w:lang w:val="it-IT"/>
              </w:rPr>
              <w:t>O_Icon_ Rec2_Send_USSD</w:t>
            </w:r>
          </w:p>
        </w:tc>
      </w:tr>
      <w:tr w:rsidR="00B17D80" w:rsidRPr="006E77EA"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76</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5 of EF(IMG) for Send USSD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6E77EA" w:rsidRDefault="00B17D80" w:rsidP="007B59FD">
            <w:pPr>
              <w:spacing w:after="0"/>
              <w:rPr>
                <w:rFonts w:ascii="Arial" w:hAnsi="Arial" w:cs="Arial"/>
                <w:sz w:val="18"/>
                <w:szCs w:val="18"/>
                <w:lang w:val="it-IT"/>
              </w:rPr>
            </w:pPr>
            <w:r w:rsidRPr="006E77EA">
              <w:rPr>
                <w:rFonts w:ascii="Arial" w:hAnsi="Arial" w:cs="Arial"/>
                <w:sz w:val="18"/>
                <w:szCs w:val="18"/>
                <w:lang w:val="it-IT"/>
              </w:rPr>
              <w:t>O_Icon_ Rec5_Send_USSD</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77</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1 of EF(IMG) for Set Up Call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O_Icon_ Rec1_Set_Up_Call</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78</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2 of EF(IMG) for Set Up Call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O_Icon_ Rec2_Set_Up_Call</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79</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5 of EF(IMG) for Set Up Call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O_Icon_ Rec5_Set_Up_Call</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80</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1 of EF(IMG) for Set Up Idle Mode Text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O_Icon_ Rec1_Set_Up_Idle_Mode_Text</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81</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2 of EF(IMG) for Set Up Idle Mode Text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O_Icon_ Rec2_Set_Up_Idle_Mode_Text</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82</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5 of EF(IMG) for Set Up Idle Mode Text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O_Icon_ Rec5_Set_Up_Idle_Mode_Text</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83</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1 of EF(IMG) for Run AT Command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O_Icon_ Rec1_Run_AT_Cmd</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84</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2 of EF(IMG) for Run AT Command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O_Icon_ Rec2_Run_AT_Cmd</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85</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5 of EF(IMG) for Run AT Command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O_Icon_ Rec5_Run_AT_Cmd</w:t>
            </w:r>
          </w:p>
        </w:tc>
      </w:tr>
      <w:tr w:rsidR="00B17D80" w:rsidRPr="006E77EA"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86</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1 of EF(IMG) for Send DTMF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6E77EA" w:rsidRDefault="00B17D80" w:rsidP="007B59FD">
            <w:pPr>
              <w:spacing w:after="0"/>
              <w:rPr>
                <w:rFonts w:ascii="Arial" w:hAnsi="Arial" w:cs="Arial"/>
                <w:sz w:val="18"/>
                <w:szCs w:val="18"/>
                <w:lang w:val="it-IT"/>
              </w:rPr>
            </w:pPr>
            <w:r w:rsidRPr="006E77EA">
              <w:rPr>
                <w:rFonts w:ascii="Arial" w:hAnsi="Arial" w:cs="Arial"/>
                <w:sz w:val="18"/>
                <w:szCs w:val="18"/>
                <w:lang w:val="it-IT"/>
              </w:rPr>
              <w:t>O_Icon_ Rec1_Send_DTMF</w:t>
            </w:r>
          </w:p>
        </w:tc>
      </w:tr>
      <w:tr w:rsidR="00B17D80" w:rsidRPr="006E77EA"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lastRenderedPageBreak/>
              <w:t>87</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2 of EF(IMG) for Send DTMF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6E77EA" w:rsidRDefault="00B17D80" w:rsidP="007B59FD">
            <w:pPr>
              <w:spacing w:after="0"/>
              <w:rPr>
                <w:rFonts w:ascii="Arial" w:hAnsi="Arial" w:cs="Arial"/>
                <w:sz w:val="18"/>
                <w:szCs w:val="18"/>
                <w:lang w:val="it-IT"/>
              </w:rPr>
            </w:pPr>
            <w:r w:rsidRPr="006E77EA">
              <w:rPr>
                <w:rFonts w:ascii="Arial" w:hAnsi="Arial" w:cs="Arial"/>
                <w:sz w:val="18"/>
                <w:szCs w:val="18"/>
                <w:lang w:val="it-IT"/>
              </w:rPr>
              <w:t>O_Icon_ Rec2_Send_DTMF</w:t>
            </w:r>
          </w:p>
        </w:tc>
      </w:tr>
      <w:tr w:rsidR="00B17D80" w:rsidRPr="006E77EA"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88</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5 of EF(IMG) for Send DTMF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6E77EA" w:rsidRDefault="00B17D80" w:rsidP="007B59FD">
            <w:pPr>
              <w:spacing w:after="0"/>
              <w:rPr>
                <w:rFonts w:ascii="Arial" w:hAnsi="Arial" w:cs="Arial"/>
                <w:sz w:val="18"/>
                <w:szCs w:val="18"/>
                <w:lang w:val="it-IT"/>
              </w:rPr>
            </w:pPr>
            <w:r w:rsidRPr="006E77EA">
              <w:rPr>
                <w:rFonts w:ascii="Arial" w:hAnsi="Arial" w:cs="Arial"/>
                <w:sz w:val="18"/>
                <w:szCs w:val="18"/>
                <w:lang w:val="it-IT"/>
              </w:rPr>
              <w:t>O_Icon_ Rec5_Send_DTMF</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89</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1 of EF(IMG) for Launch Browser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O_Icon_ Rec1_Launch_Browser</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90</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2 of EF(IMG) for Launch Browser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O_Icon_ Rec2_Launch_Browser</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91</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sidRPr="00771B9C">
              <w:rPr>
                <w:rFonts w:ascii="Arial" w:hAnsi="Arial" w:cs="Arial"/>
                <w:sz w:val="18"/>
                <w:szCs w:val="18"/>
              </w:rPr>
              <w:t>Terminal displays icons as defined in record 5 of EF(IMG) for Launch Browser command</w:t>
            </w:r>
          </w:p>
        </w:tc>
        <w:tc>
          <w:tcPr>
            <w:tcW w:w="758"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jc w:val="center"/>
              <w:rPr>
                <w:rFonts w:ascii="Arial" w:hAnsi="Arial" w:cs="Arial"/>
                <w:sz w:val="18"/>
                <w:szCs w:val="18"/>
              </w:rPr>
            </w:pPr>
            <w:r w:rsidRPr="00771B9C">
              <w:rPr>
                <w:rFonts w:ascii="Arial" w:hAnsi="Arial" w:cs="Arial"/>
                <w:sz w:val="18"/>
                <w:szCs w:val="18"/>
              </w:rPr>
              <w:t>O</w:t>
            </w:r>
          </w:p>
        </w:tc>
        <w:tc>
          <w:tcPr>
            <w:tcW w:w="851"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p>
        </w:tc>
        <w:tc>
          <w:tcPr>
            <w:tcW w:w="1936" w:type="dxa"/>
            <w:tcBorders>
              <w:top w:val="single" w:sz="6" w:space="0" w:color="auto"/>
              <w:left w:val="single" w:sz="6" w:space="0" w:color="auto"/>
              <w:bottom w:val="single" w:sz="6" w:space="0" w:color="auto"/>
              <w:right w:val="single" w:sz="6" w:space="0" w:color="auto"/>
            </w:tcBorders>
          </w:tcPr>
          <w:p w:rsidR="00B17D80" w:rsidRPr="00771B9C" w:rsidRDefault="00B17D80" w:rsidP="007B59FD">
            <w:pPr>
              <w:spacing w:after="0"/>
              <w:rPr>
                <w:rFonts w:ascii="Arial" w:hAnsi="Arial" w:cs="Arial"/>
                <w:sz w:val="18"/>
                <w:szCs w:val="18"/>
              </w:rPr>
            </w:pPr>
            <w:r w:rsidRPr="00771B9C">
              <w:rPr>
                <w:rFonts w:ascii="Arial" w:hAnsi="Arial" w:cs="Arial"/>
                <w:sz w:val="18"/>
                <w:szCs w:val="18"/>
              </w:rPr>
              <w:t>O_Icon_ Rec5_Launch_Browser</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92</w:t>
            </w:r>
          </w:p>
        </w:tc>
        <w:tc>
          <w:tcPr>
            <w:tcW w:w="2881" w:type="dxa"/>
            <w:tcBorders>
              <w:top w:val="single" w:sz="6" w:space="0" w:color="auto"/>
              <w:left w:val="single" w:sz="6" w:space="0" w:color="auto"/>
              <w:bottom w:val="single" w:sz="6" w:space="0" w:color="auto"/>
              <w:right w:val="single" w:sz="6" w:space="0" w:color="auto"/>
            </w:tcBorders>
          </w:tcPr>
          <w:p w:rsidR="00B17D80" w:rsidRPr="00EE111B" w:rsidRDefault="00B17D80" w:rsidP="007B59FD">
            <w:pPr>
              <w:spacing w:after="0"/>
              <w:rPr>
                <w:rFonts w:ascii="Arial" w:hAnsi="Arial" w:cs="Arial"/>
                <w:sz w:val="18"/>
                <w:szCs w:val="18"/>
              </w:rPr>
            </w:pPr>
            <w:r>
              <w:rPr>
                <w:rFonts w:ascii="Arial" w:hAnsi="Arial" w:cs="Arial"/>
                <w:sz w:val="18"/>
                <w:szCs w:val="18"/>
              </w:rPr>
              <w:t>Terminal supports selection of default item in Select Item</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jc w:val="left"/>
            </w:pPr>
            <w:r>
              <w:t>O_Select_Item_Default_Item</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93</w:t>
            </w:r>
          </w:p>
        </w:tc>
        <w:tc>
          <w:tcPr>
            <w:tcW w:w="2881" w:type="dxa"/>
            <w:tcBorders>
              <w:top w:val="single" w:sz="6" w:space="0" w:color="auto"/>
              <w:left w:val="single" w:sz="6" w:space="0" w:color="auto"/>
              <w:bottom w:val="single" w:sz="6" w:space="0" w:color="auto"/>
              <w:right w:val="single" w:sz="6" w:space="0" w:color="auto"/>
            </w:tcBorders>
          </w:tcPr>
          <w:p w:rsidR="00B17D80" w:rsidRDefault="00B17D80" w:rsidP="007B59FD">
            <w:pPr>
              <w:spacing w:after="0"/>
              <w:rPr>
                <w:rFonts w:ascii="Arial" w:hAnsi="Arial" w:cs="Arial"/>
                <w:sz w:val="18"/>
                <w:szCs w:val="18"/>
              </w:rPr>
            </w:pPr>
            <w:r w:rsidRPr="002660CF">
              <w:rPr>
                <w:rFonts w:ascii="Arial" w:hAnsi="Arial" w:cs="Arial"/>
                <w:sz w:val="18"/>
                <w:szCs w:val="18"/>
              </w:rPr>
              <w:t>Terminal supports SMS Cell Broadcast Data Download</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jc w:val="left"/>
            </w:pPr>
            <w:r>
              <w:t>O_SMS-CB_Data_Download</w:t>
            </w:r>
          </w:p>
        </w:tc>
      </w:tr>
      <w:tr w:rsidR="00B17D80"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94</w:t>
            </w:r>
          </w:p>
        </w:tc>
        <w:tc>
          <w:tcPr>
            <w:tcW w:w="2881" w:type="dxa"/>
            <w:tcBorders>
              <w:top w:val="single" w:sz="6" w:space="0" w:color="auto"/>
              <w:left w:val="single" w:sz="6" w:space="0" w:color="auto"/>
              <w:bottom w:val="single" w:sz="6" w:space="0" w:color="auto"/>
              <w:right w:val="single" w:sz="6" w:space="0" w:color="auto"/>
            </w:tcBorders>
          </w:tcPr>
          <w:p w:rsidR="00B17D80" w:rsidRPr="002660CF" w:rsidRDefault="00B17D80" w:rsidP="007B59FD">
            <w:pPr>
              <w:spacing w:after="0"/>
              <w:rPr>
                <w:rFonts w:ascii="Arial" w:hAnsi="Arial" w:cs="Arial"/>
                <w:sz w:val="18"/>
                <w:szCs w:val="18"/>
              </w:rPr>
            </w:pPr>
            <w:r w:rsidRPr="00AF63D0">
              <w:rPr>
                <w:rFonts w:ascii="Arial" w:hAnsi="Arial"/>
                <w:sz w:val="18"/>
              </w:rPr>
              <w:t xml:space="preserve">Terminal operating in </w:t>
            </w:r>
            <w:r>
              <w:rPr>
                <w:rFonts w:ascii="Arial" w:hAnsi="Arial"/>
                <w:sz w:val="18"/>
              </w:rPr>
              <w:t>GSM GPRS class C mode</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jc w:val="left"/>
            </w:pPr>
            <w:r w:rsidRPr="00F067D6">
              <w:t>O_CLASS_C_OPMODE</w:t>
            </w:r>
          </w:p>
        </w:tc>
      </w:tr>
      <w:tr w:rsidR="00B17D80" w:rsidRPr="00EC01ED"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95</w:t>
            </w:r>
          </w:p>
        </w:tc>
        <w:tc>
          <w:tcPr>
            <w:tcW w:w="2881" w:type="dxa"/>
            <w:tcBorders>
              <w:top w:val="single" w:sz="6" w:space="0" w:color="auto"/>
              <w:left w:val="single" w:sz="6" w:space="0" w:color="auto"/>
              <w:bottom w:val="single" w:sz="6" w:space="0" w:color="auto"/>
              <w:right w:val="single" w:sz="6" w:space="0" w:color="auto"/>
            </w:tcBorders>
          </w:tcPr>
          <w:p w:rsidR="00B17D80" w:rsidRPr="00AF63D0" w:rsidRDefault="00B17D80" w:rsidP="007B59FD">
            <w:pPr>
              <w:spacing w:after="0"/>
              <w:rPr>
                <w:rFonts w:ascii="Arial" w:hAnsi="Arial"/>
                <w:sz w:val="18"/>
              </w:rPr>
            </w:pPr>
            <w:r w:rsidRPr="00EC01ED">
              <w:rPr>
                <w:rFonts w:ascii="Arial" w:hAnsi="Arial"/>
                <w:sz w:val="18"/>
              </w:rPr>
              <w:t>Terminal supports browser with multiple sessions/tabs</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Pr="00F067D6" w:rsidRDefault="00B17D80" w:rsidP="007B59FD">
            <w:pPr>
              <w:pStyle w:val="TAC"/>
              <w:jc w:val="left"/>
            </w:pPr>
            <w:r>
              <w:t>O_Browser_tabs</w:t>
            </w:r>
          </w:p>
        </w:tc>
      </w:tr>
      <w:tr w:rsidR="00B17D80" w:rsidRPr="00EC01ED"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96</w:t>
            </w:r>
          </w:p>
        </w:tc>
        <w:tc>
          <w:tcPr>
            <w:tcW w:w="2881" w:type="dxa"/>
            <w:tcBorders>
              <w:top w:val="single" w:sz="6" w:space="0" w:color="auto"/>
              <w:left w:val="single" w:sz="6" w:space="0" w:color="auto"/>
              <w:bottom w:val="single" w:sz="6" w:space="0" w:color="auto"/>
              <w:right w:val="single" w:sz="6" w:space="0" w:color="auto"/>
            </w:tcBorders>
          </w:tcPr>
          <w:p w:rsidR="00B17D80" w:rsidRPr="00EC01ED" w:rsidRDefault="00B17D80" w:rsidP="007B59FD">
            <w:pPr>
              <w:spacing w:after="0"/>
              <w:rPr>
                <w:rFonts w:ascii="Arial" w:hAnsi="Arial"/>
                <w:sz w:val="18"/>
              </w:rPr>
            </w:pPr>
            <w:r>
              <w:rPr>
                <w:rFonts w:ascii="Arial" w:hAnsi="Arial"/>
                <w:sz w:val="18"/>
              </w:rPr>
              <w:t>Terminal rejects Launch Browser with Default URL</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C002</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jc w:val="left"/>
            </w:pPr>
            <w:r>
              <w:t>O_Rej_Launch_Browser_with_DefURL</w:t>
            </w:r>
          </w:p>
        </w:tc>
      </w:tr>
      <w:tr w:rsidR="00B17D80" w:rsidRPr="00EC01ED"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97</w:t>
            </w:r>
          </w:p>
        </w:tc>
        <w:tc>
          <w:tcPr>
            <w:tcW w:w="2881" w:type="dxa"/>
            <w:tcBorders>
              <w:top w:val="single" w:sz="6" w:space="0" w:color="auto"/>
              <w:left w:val="single" w:sz="6" w:space="0" w:color="auto"/>
              <w:bottom w:val="single" w:sz="6" w:space="0" w:color="auto"/>
              <w:right w:val="single" w:sz="6" w:space="0" w:color="auto"/>
            </w:tcBorders>
          </w:tcPr>
          <w:p w:rsidR="00B17D80" w:rsidRDefault="00B17D80" w:rsidP="007B59FD">
            <w:pPr>
              <w:spacing w:after="0"/>
              <w:rPr>
                <w:rFonts w:ascii="Arial" w:hAnsi="Arial"/>
                <w:sz w:val="18"/>
              </w:rPr>
            </w:pPr>
            <w:r w:rsidRPr="001A6B67">
              <w:rPr>
                <w:rFonts w:ascii="Arial" w:hAnsi="Arial"/>
                <w:sz w:val="18"/>
              </w:rPr>
              <w:t>Terminal supports Event Language Selection</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jc w:val="left"/>
            </w:pPr>
            <w:r w:rsidRPr="001A6B67">
              <w:t>O_Lang_Select</w:t>
            </w:r>
          </w:p>
        </w:tc>
      </w:tr>
      <w:tr w:rsidR="00B17D80" w:rsidRPr="00EC01ED"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98</w:t>
            </w:r>
          </w:p>
        </w:tc>
        <w:tc>
          <w:tcPr>
            <w:tcW w:w="2881" w:type="dxa"/>
            <w:tcBorders>
              <w:top w:val="single" w:sz="6" w:space="0" w:color="auto"/>
              <w:left w:val="single" w:sz="6" w:space="0" w:color="auto"/>
              <w:bottom w:val="single" w:sz="6" w:space="0" w:color="auto"/>
              <w:right w:val="single" w:sz="6" w:space="0" w:color="auto"/>
            </w:tcBorders>
          </w:tcPr>
          <w:p w:rsidR="00B17D80" w:rsidRDefault="00B17D80" w:rsidP="007B59FD">
            <w:pPr>
              <w:spacing w:after="0"/>
              <w:rPr>
                <w:rFonts w:ascii="Arial" w:hAnsi="Arial"/>
                <w:sz w:val="18"/>
              </w:rPr>
            </w:pPr>
            <w:r w:rsidRPr="001A6B67">
              <w:rPr>
                <w:rFonts w:ascii="Arial" w:hAnsi="Arial"/>
                <w:sz w:val="18"/>
              </w:rPr>
              <w:t>Terminal supports Provide Local Information (Language)</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jc w:val="left"/>
            </w:pPr>
            <w:r w:rsidRPr="001A6B67">
              <w:t>O_Provide_Local_LS</w:t>
            </w:r>
          </w:p>
        </w:tc>
      </w:tr>
      <w:tr w:rsidR="00B17D80" w:rsidRPr="00EC01ED"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99</w:t>
            </w:r>
          </w:p>
        </w:tc>
        <w:tc>
          <w:tcPr>
            <w:tcW w:w="2881" w:type="dxa"/>
            <w:tcBorders>
              <w:top w:val="single" w:sz="6" w:space="0" w:color="auto"/>
              <w:left w:val="single" w:sz="6" w:space="0" w:color="auto"/>
              <w:bottom w:val="single" w:sz="6" w:space="0" w:color="auto"/>
              <w:right w:val="single" w:sz="6" w:space="0" w:color="auto"/>
            </w:tcBorders>
          </w:tcPr>
          <w:p w:rsidR="00B17D80" w:rsidRDefault="00B17D80" w:rsidP="007B59FD">
            <w:pPr>
              <w:spacing w:after="0"/>
              <w:rPr>
                <w:rFonts w:ascii="Arial" w:hAnsi="Arial"/>
                <w:sz w:val="18"/>
              </w:rPr>
            </w:pPr>
            <w:r w:rsidRPr="001A6B67">
              <w:rPr>
                <w:rFonts w:ascii="Arial" w:hAnsi="Arial"/>
                <w:sz w:val="18"/>
              </w:rPr>
              <w:t>Terminal supports Language Notification</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O</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jc w:val="left"/>
            </w:pPr>
            <w:r w:rsidRPr="001A6B67">
              <w:t>O_Lang_Notif</w:t>
            </w:r>
          </w:p>
        </w:tc>
      </w:tr>
      <w:tr w:rsidR="00B17D80" w:rsidRPr="00EC01ED" w:rsidTr="007B59FD">
        <w:tblPrEx>
          <w:tblCellMar>
            <w:top w:w="0" w:type="dxa"/>
            <w:bottom w:w="0" w:type="dxa"/>
          </w:tblCellMar>
        </w:tblPrEx>
        <w:trPr>
          <w:cantSplit/>
          <w:jc w:val="center"/>
        </w:trPr>
        <w:tc>
          <w:tcPr>
            <w:tcW w:w="7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100</w:t>
            </w:r>
          </w:p>
        </w:tc>
        <w:tc>
          <w:tcPr>
            <w:tcW w:w="2881" w:type="dxa"/>
            <w:tcBorders>
              <w:top w:val="single" w:sz="6" w:space="0" w:color="auto"/>
              <w:left w:val="single" w:sz="6" w:space="0" w:color="auto"/>
              <w:bottom w:val="single" w:sz="6" w:space="0" w:color="auto"/>
              <w:right w:val="single" w:sz="6" w:space="0" w:color="auto"/>
            </w:tcBorders>
          </w:tcPr>
          <w:p w:rsidR="00B17D80" w:rsidRPr="001A6B67" w:rsidRDefault="00B17D80" w:rsidP="007B59FD">
            <w:pPr>
              <w:spacing w:after="0"/>
              <w:rPr>
                <w:rFonts w:ascii="Arial" w:hAnsi="Arial"/>
                <w:sz w:val="18"/>
              </w:rPr>
            </w:pPr>
            <w:r w:rsidRPr="00B6395D">
              <w:rPr>
                <w:rFonts w:ascii="Arial" w:hAnsi="Arial"/>
                <w:sz w:val="18"/>
              </w:rPr>
              <w:t>Terminal supports sending location status and access technology that is already available</w:t>
            </w:r>
          </w:p>
        </w:tc>
        <w:tc>
          <w:tcPr>
            <w:tcW w:w="758"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C003</w:t>
            </w:r>
          </w:p>
        </w:tc>
        <w:tc>
          <w:tcPr>
            <w:tcW w:w="8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936" w:type="dxa"/>
            <w:tcBorders>
              <w:top w:val="single" w:sz="6" w:space="0" w:color="auto"/>
              <w:left w:val="single" w:sz="6" w:space="0" w:color="auto"/>
              <w:bottom w:val="single" w:sz="6" w:space="0" w:color="auto"/>
              <w:right w:val="single" w:sz="6" w:space="0" w:color="auto"/>
            </w:tcBorders>
          </w:tcPr>
          <w:p w:rsidR="00B17D80" w:rsidRPr="001A6B67" w:rsidRDefault="00B17D80" w:rsidP="007B59FD">
            <w:pPr>
              <w:pStyle w:val="TAC"/>
              <w:jc w:val="left"/>
            </w:pPr>
            <w:r>
              <w:rPr>
                <w:rFonts w:cs="Arial"/>
                <w:szCs w:val="18"/>
                <w:lang w:eastAsia="en-GB"/>
              </w:rPr>
              <w:t>O_LS_and_ATC_events</w:t>
            </w:r>
          </w:p>
        </w:tc>
      </w:tr>
      <w:tr w:rsidR="00B17D80" w:rsidTr="007B59FD">
        <w:tblPrEx>
          <w:tblCellMar>
            <w:top w:w="0" w:type="dxa"/>
            <w:bottom w:w="0" w:type="dxa"/>
          </w:tblCellMar>
        </w:tblPrEx>
        <w:trPr>
          <w:cantSplit/>
          <w:jc w:val="center"/>
        </w:trPr>
        <w:tc>
          <w:tcPr>
            <w:tcW w:w="7181" w:type="dxa"/>
            <w:gridSpan w:val="5"/>
            <w:tcBorders>
              <w:top w:val="single" w:sz="6" w:space="0" w:color="auto"/>
              <w:left w:val="single" w:sz="6" w:space="0" w:color="auto"/>
              <w:right w:val="single" w:sz="6" w:space="0" w:color="auto"/>
            </w:tcBorders>
          </w:tcPr>
          <w:p w:rsidR="00B17D80" w:rsidRPr="00EE111B" w:rsidRDefault="00B17D80" w:rsidP="007B59FD">
            <w:pPr>
              <w:pStyle w:val="TAC"/>
              <w:tabs>
                <w:tab w:val="left" w:pos="727"/>
              </w:tabs>
              <w:ind w:left="727" w:hanging="727"/>
              <w:jc w:val="left"/>
              <w:rPr>
                <w:rFonts w:cs="Arial"/>
                <w:szCs w:val="18"/>
              </w:rPr>
            </w:pPr>
            <w:r>
              <w:rPr>
                <w:rFonts w:cs="Arial"/>
                <w:szCs w:val="18"/>
              </w:rPr>
              <w:t>C001</w:t>
            </w:r>
            <w:r w:rsidRPr="00EE111B">
              <w:rPr>
                <w:rFonts w:cs="Arial"/>
                <w:szCs w:val="18"/>
              </w:rPr>
              <w:t xml:space="preserve">      If feature is implemented according to TS 31.111 [22] Rel-8 or later then O, else M</w:t>
            </w:r>
            <w:r>
              <w:rPr>
                <w:rFonts w:cs="Arial"/>
                <w:szCs w:val="18"/>
              </w:rPr>
              <w:t xml:space="preserve">. </w:t>
            </w:r>
            <w:r>
              <w:t>It is possible to implement the related features according to Rel-8 or later even if the generic toolkit implementation is according to a release earlier then Rel-8.</w:t>
            </w:r>
          </w:p>
        </w:tc>
      </w:tr>
      <w:tr w:rsidR="00B17D80" w:rsidTr="007B59FD">
        <w:tblPrEx>
          <w:tblCellMar>
            <w:top w:w="0" w:type="dxa"/>
            <w:bottom w:w="0" w:type="dxa"/>
          </w:tblCellMar>
        </w:tblPrEx>
        <w:trPr>
          <w:cantSplit/>
          <w:jc w:val="center"/>
        </w:trPr>
        <w:tc>
          <w:tcPr>
            <w:tcW w:w="7181" w:type="dxa"/>
            <w:gridSpan w:val="5"/>
            <w:tcBorders>
              <w:left w:val="single" w:sz="6" w:space="0" w:color="auto"/>
              <w:right w:val="single" w:sz="6" w:space="0" w:color="auto"/>
            </w:tcBorders>
          </w:tcPr>
          <w:p w:rsidR="00B17D80" w:rsidRDefault="00B17D80" w:rsidP="007B59FD">
            <w:pPr>
              <w:pStyle w:val="TAC"/>
              <w:tabs>
                <w:tab w:val="left" w:pos="727"/>
              </w:tabs>
              <w:ind w:left="727" w:hanging="727"/>
              <w:jc w:val="left"/>
              <w:rPr>
                <w:rFonts w:cs="Arial"/>
                <w:szCs w:val="18"/>
              </w:rPr>
            </w:pPr>
            <w:r>
              <w:rPr>
                <w:rFonts w:cs="Arial"/>
                <w:szCs w:val="18"/>
              </w:rPr>
              <w:t>C002</w:t>
            </w:r>
            <w:r>
              <w:rPr>
                <w:rFonts w:cs="Arial"/>
                <w:szCs w:val="18"/>
              </w:rPr>
              <w:tab/>
              <w:t>If feature is implemented according to Rel-12 or later then O, else N/A</w:t>
            </w:r>
          </w:p>
        </w:tc>
      </w:tr>
      <w:tr w:rsidR="00B17D80" w:rsidTr="007B59FD">
        <w:tblPrEx>
          <w:tblCellMar>
            <w:top w:w="0" w:type="dxa"/>
            <w:bottom w:w="0" w:type="dxa"/>
          </w:tblCellMar>
        </w:tblPrEx>
        <w:trPr>
          <w:cantSplit/>
          <w:jc w:val="center"/>
        </w:trPr>
        <w:tc>
          <w:tcPr>
            <w:tcW w:w="7181" w:type="dxa"/>
            <w:gridSpan w:val="5"/>
            <w:tcBorders>
              <w:left w:val="single" w:sz="6" w:space="0" w:color="auto"/>
              <w:bottom w:val="single" w:sz="6" w:space="0" w:color="auto"/>
              <w:right w:val="single" w:sz="6" w:space="0" w:color="auto"/>
            </w:tcBorders>
          </w:tcPr>
          <w:p w:rsidR="00B17D80" w:rsidRDefault="00B17D80" w:rsidP="007B59FD">
            <w:pPr>
              <w:pStyle w:val="TAC"/>
              <w:tabs>
                <w:tab w:val="left" w:pos="727"/>
              </w:tabs>
              <w:ind w:left="727" w:hanging="727"/>
              <w:jc w:val="left"/>
              <w:rPr>
                <w:rFonts w:cs="Arial"/>
                <w:szCs w:val="18"/>
              </w:rPr>
            </w:pPr>
            <w:r>
              <w:rPr>
                <w:rFonts w:cs="Arial"/>
                <w:szCs w:val="18"/>
              </w:rPr>
              <w:t>C003</w:t>
            </w:r>
            <w:r>
              <w:rPr>
                <w:rFonts w:cs="Arial"/>
                <w:szCs w:val="18"/>
              </w:rPr>
              <w:tab/>
            </w:r>
            <w:r>
              <w:t>If feature is implemented according to Rel-13 or later then M, else O</w:t>
            </w:r>
          </w:p>
        </w:tc>
      </w:tr>
      <w:tr w:rsidR="00B17D80" w:rsidTr="007B59FD">
        <w:tblPrEx>
          <w:tblCellMar>
            <w:top w:w="0" w:type="dxa"/>
            <w:bottom w:w="0" w:type="dxa"/>
          </w:tblCellMar>
        </w:tblPrEx>
        <w:trPr>
          <w:cantSplit/>
          <w:jc w:val="center"/>
        </w:trPr>
        <w:tc>
          <w:tcPr>
            <w:tcW w:w="7181" w:type="dxa"/>
            <w:gridSpan w:val="5"/>
            <w:tcBorders>
              <w:top w:val="single" w:sz="6" w:space="0" w:color="auto"/>
              <w:left w:val="single" w:sz="6" w:space="0" w:color="auto"/>
              <w:bottom w:val="single" w:sz="6" w:space="0" w:color="auto"/>
              <w:right w:val="single" w:sz="6" w:space="0" w:color="auto"/>
            </w:tcBorders>
          </w:tcPr>
          <w:p w:rsidR="00B17D80" w:rsidRDefault="00B17D80" w:rsidP="007B59FD">
            <w:pPr>
              <w:pStyle w:val="TAC"/>
              <w:tabs>
                <w:tab w:val="left" w:pos="727"/>
              </w:tabs>
              <w:ind w:left="727" w:hanging="727"/>
              <w:jc w:val="left"/>
              <w:rPr>
                <w:rFonts w:cs="Arial"/>
                <w:szCs w:val="18"/>
              </w:rPr>
            </w:pPr>
            <w:r>
              <w:rPr>
                <w:rFonts w:cs="Arial"/>
                <w:szCs w:val="18"/>
              </w:rPr>
              <w:t>NOTE:</w:t>
            </w:r>
            <w:r>
              <w:rPr>
                <w:rFonts w:cs="Arial"/>
                <w:szCs w:val="18"/>
              </w:rPr>
              <w:tab/>
            </w:r>
            <w:r w:rsidR="006F0815" w:rsidRPr="00803B36">
              <w:rPr>
                <w:rFonts w:cs="Arial"/>
                <w:szCs w:val="18"/>
                <w:lang w:eastAsia="ja-JP"/>
              </w:rPr>
              <w:t>Items 97, 98 and 99 were made optional to align the specification with TS 31.124</w:t>
            </w:r>
            <w:r w:rsidR="006F0815">
              <w:rPr>
                <w:rFonts w:cs="Arial"/>
                <w:szCs w:val="18"/>
                <w:lang w:eastAsia="ja-JP"/>
              </w:rPr>
              <w:t xml:space="preserve"> [21]</w:t>
            </w:r>
            <w:r w:rsidR="006F0815" w:rsidRPr="00803B36">
              <w:rPr>
                <w:rFonts w:cs="Arial"/>
                <w:szCs w:val="18"/>
                <w:lang w:eastAsia="ja-JP"/>
              </w:rPr>
              <w:t>, after approval of CR 0429 against TS 31.111</w:t>
            </w:r>
            <w:r w:rsidR="006F0815">
              <w:rPr>
                <w:rFonts w:cs="Arial"/>
                <w:szCs w:val="18"/>
                <w:lang w:eastAsia="ja-JP"/>
              </w:rPr>
              <w:t xml:space="preserve"> [22]</w:t>
            </w:r>
            <w:r w:rsidR="006F0815" w:rsidRPr="00803B36">
              <w:rPr>
                <w:rFonts w:cs="Arial"/>
                <w:szCs w:val="18"/>
                <w:lang w:eastAsia="ja-JP"/>
              </w:rPr>
              <w:t xml:space="preserve"> and CR 0419 against TS 31.124</w:t>
            </w:r>
            <w:r w:rsidR="006F0815">
              <w:rPr>
                <w:rFonts w:cs="Arial"/>
                <w:szCs w:val="18"/>
                <w:lang w:eastAsia="ja-JP"/>
              </w:rPr>
              <w:t xml:space="preserve"> [21].</w:t>
            </w:r>
          </w:p>
        </w:tc>
      </w:tr>
    </w:tbl>
    <w:p w:rsidR="00B17D80" w:rsidRDefault="00B17D80" w:rsidP="00B17D80"/>
    <w:p w:rsidR="00B17D80" w:rsidRDefault="00B17D80" w:rsidP="00B17D80">
      <w:pPr>
        <w:pStyle w:val="Heading2"/>
        <w:sectPr w:rsidR="00B17D80">
          <w:headerReference w:type="default" r:id="rId17"/>
          <w:footerReference w:type="default" r:id="rId18"/>
          <w:footnotePr>
            <w:numRestart w:val="eachSect"/>
          </w:footnotePr>
          <w:pgSz w:w="11907" w:h="16840" w:code="9"/>
          <w:pgMar w:top="1416" w:right="1133" w:bottom="1133" w:left="1133" w:header="850" w:footer="340" w:gutter="0"/>
          <w:cols w:space="720"/>
          <w:formProt w:val="0"/>
        </w:sectPr>
      </w:pPr>
    </w:p>
    <w:p w:rsidR="00B17D80" w:rsidRDefault="00B17D80" w:rsidP="00B17D80">
      <w:pPr>
        <w:pStyle w:val="Heading2"/>
      </w:pPr>
      <w:bookmarkStart w:id="55" w:name="_Toc502363111"/>
      <w:bookmarkStart w:id="56" w:name="_Toc533173537"/>
      <w:bookmarkStart w:id="57" w:name="_Toc51833958"/>
      <w:r>
        <w:lastRenderedPageBreak/>
        <w:t>3.4</w:t>
      </w:r>
      <w:r>
        <w:tab/>
        <w:t>Applicability table</w:t>
      </w:r>
      <w:bookmarkEnd w:id="55"/>
      <w:bookmarkEnd w:id="56"/>
      <w:bookmarkEnd w:id="57"/>
    </w:p>
    <w:p w:rsidR="00B17D80" w:rsidRDefault="00B17D80" w:rsidP="00B17D80">
      <w:pPr>
        <w:pStyle w:val="TH"/>
      </w:pPr>
      <w:r>
        <w:t>Table B.1: Applicability of tests</w:t>
      </w:r>
    </w:p>
    <w:tbl>
      <w:tblPr>
        <w:tblW w:w="43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507"/>
        <w:gridCol w:w="383"/>
        <w:gridCol w:w="1063"/>
        <w:gridCol w:w="817"/>
        <w:gridCol w:w="967"/>
        <w:gridCol w:w="717"/>
        <w:gridCol w:w="567"/>
        <w:gridCol w:w="567"/>
        <w:gridCol w:w="567"/>
        <w:gridCol w:w="890"/>
        <w:gridCol w:w="890"/>
        <w:gridCol w:w="1207"/>
        <w:gridCol w:w="826"/>
        <w:gridCol w:w="1648"/>
        <w:gridCol w:w="1060"/>
      </w:tblGrid>
      <w:tr w:rsidR="00B17D80" w:rsidTr="007B59FD">
        <w:tblPrEx>
          <w:tblCellMar>
            <w:top w:w="0" w:type="dxa"/>
            <w:bottom w:w="0" w:type="dxa"/>
          </w:tblCellMar>
        </w:tblPrEx>
        <w:trPr>
          <w:cantSplit/>
          <w:tblHeader/>
          <w:jc w:val="center"/>
        </w:trPr>
        <w:tc>
          <w:tcPr>
            <w:tcW w:w="200" w:type="pct"/>
          </w:tcPr>
          <w:p w:rsidR="00B17D80" w:rsidRDefault="00B17D80" w:rsidP="007B59FD">
            <w:pPr>
              <w:pStyle w:val="TAH"/>
            </w:pPr>
            <w:r>
              <w:t>Item</w:t>
            </w:r>
          </w:p>
        </w:tc>
        <w:tc>
          <w:tcPr>
            <w:tcW w:w="570" w:type="pct"/>
            <w:gridSpan w:val="2"/>
          </w:tcPr>
          <w:p w:rsidR="00B17D80" w:rsidRDefault="00B17D80" w:rsidP="007B59FD">
            <w:pPr>
              <w:pStyle w:val="TAH"/>
            </w:pPr>
            <w:r>
              <w:t>Description</w:t>
            </w:r>
          </w:p>
        </w:tc>
        <w:tc>
          <w:tcPr>
            <w:tcW w:w="322" w:type="pct"/>
          </w:tcPr>
          <w:p w:rsidR="00B17D80" w:rsidRDefault="00B17D80" w:rsidP="007B59FD">
            <w:pPr>
              <w:pStyle w:val="TAH"/>
            </w:pPr>
            <w:r>
              <w:t>Release</w:t>
            </w:r>
          </w:p>
        </w:tc>
        <w:tc>
          <w:tcPr>
            <w:tcW w:w="381" w:type="pct"/>
          </w:tcPr>
          <w:p w:rsidR="00B17D80" w:rsidRDefault="00B17D80" w:rsidP="007B59FD">
            <w:pPr>
              <w:pStyle w:val="TAH"/>
            </w:pPr>
            <w:r>
              <w:t>Test</w:t>
            </w:r>
            <w:r>
              <w:br/>
              <w:t>sequence</w:t>
            </w:r>
            <w:r>
              <w:br/>
              <w:t>(s)</w:t>
            </w:r>
          </w:p>
        </w:tc>
        <w:tc>
          <w:tcPr>
            <w:tcW w:w="283" w:type="pct"/>
          </w:tcPr>
          <w:p w:rsidR="00B17D80" w:rsidRDefault="00B17D80" w:rsidP="007B59FD">
            <w:pPr>
              <w:pStyle w:val="TAH"/>
            </w:pPr>
            <w:r>
              <w:t>Rel 96 ME</w:t>
            </w:r>
          </w:p>
        </w:tc>
        <w:tc>
          <w:tcPr>
            <w:tcW w:w="224" w:type="pct"/>
          </w:tcPr>
          <w:p w:rsidR="00B17D80" w:rsidRDefault="00B17D80" w:rsidP="007B59FD">
            <w:pPr>
              <w:pStyle w:val="TAH"/>
            </w:pPr>
            <w:r>
              <w:t>Rel 97 ME</w:t>
            </w:r>
          </w:p>
        </w:tc>
        <w:tc>
          <w:tcPr>
            <w:tcW w:w="224" w:type="pct"/>
          </w:tcPr>
          <w:p w:rsidR="00B17D80" w:rsidRDefault="00B17D80" w:rsidP="007B59FD">
            <w:pPr>
              <w:pStyle w:val="TAH"/>
            </w:pPr>
            <w:r>
              <w:t xml:space="preserve">Rel 98 </w:t>
            </w:r>
            <w:r>
              <w:br/>
              <w:t>ME</w:t>
            </w:r>
          </w:p>
        </w:tc>
        <w:tc>
          <w:tcPr>
            <w:tcW w:w="224" w:type="pct"/>
          </w:tcPr>
          <w:p w:rsidR="00B17D80" w:rsidRDefault="00B17D80" w:rsidP="007B59FD">
            <w:pPr>
              <w:pStyle w:val="TAH"/>
            </w:pPr>
            <w:r>
              <w:t>Rel 99</w:t>
            </w:r>
            <w:r>
              <w:br/>
              <w:t>ME</w:t>
            </w:r>
          </w:p>
        </w:tc>
        <w:tc>
          <w:tcPr>
            <w:tcW w:w="351" w:type="pct"/>
          </w:tcPr>
          <w:p w:rsidR="00B17D80" w:rsidRDefault="00B17D80" w:rsidP="007B59FD">
            <w:pPr>
              <w:pStyle w:val="TAH"/>
            </w:pPr>
            <w:r>
              <w:t>Rel-4</w:t>
            </w:r>
            <w:r>
              <w:br/>
              <w:t>ME</w:t>
            </w:r>
          </w:p>
        </w:tc>
        <w:tc>
          <w:tcPr>
            <w:tcW w:w="351" w:type="pct"/>
          </w:tcPr>
          <w:p w:rsidR="00B17D80" w:rsidRDefault="00B17D80" w:rsidP="007B59FD">
            <w:pPr>
              <w:pStyle w:val="TAH"/>
            </w:pPr>
            <w:r>
              <w:t>Terminal</w:t>
            </w:r>
          </w:p>
          <w:p w:rsidR="00B17D80" w:rsidRDefault="00B17D80" w:rsidP="007B59FD">
            <w:pPr>
              <w:pStyle w:val="TAH"/>
            </w:pPr>
            <w:r>
              <w:t>Profile</w:t>
            </w:r>
          </w:p>
        </w:tc>
        <w:tc>
          <w:tcPr>
            <w:tcW w:w="476" w:type="pct"/>
          </w:tcPr>
          <w:p w:rsidR="00B17D80" w:rsidRDefault="00B17D80" w:rsidP="007B59FD">
            <w:pPr>
              <w:pStyle w:val="TAH"/>
            </w:pPr>
            <w:r>
              <w:t>Network Dependency</w:t>
            </w:r>
          </w:p>
        </w:tc>
        <w:tc>
          <w:tcPr>
            <w:tcW w:w="326" w:type="pct"/>
          </w:tcPr>
          <w:p w:rsidR="00B17D80" w:rsidRDefault="00B17D80" w:rsidP="007B59FD">
            <w:pPr>
              <w:pStyle w:val="TAH"/>
            </w:pPr>
            <w:r>
              <w:t>Support</w:t>
            </w:r>
          </w:p>
        </w:tc>
        <w:tc>
          <w:tcPr>
            <w:tcW w:w="650" w:type="pct"/>
          </w:tcPr>
          <w:p w:rsidR="00B17D80" w:rsidRDefault="00B17D80" w:rsidP="007B59FD">
            <w:pPr>
              <w:pStyle w:val="TAH"/>
            </w:pPr>
            <w:r>
              <w:t>Recommendation for terminals also supporting USAT</w:t>
            </w:r>
          </w:p>
        </w:tc>
        <w:tc>
          <w:tcPr>
            <w:tcW w:w="418" w:type="pct"/>
          </w:tcPr>
          <w:p w:rsidR="00B17D80" w:rsidRPr="00EE111B" w:rsidRDefault="00B17D80" w:rsidP="007B59FD">
            <w:pPr>
              <w:pStyle w:val="TAH"/>
            </w:pPr>
            <w:r w:rsidRPr="00EE111B">
              <w:t>Additional test case execution parameter</w:t>
            </w:r>
          </w:p>
        </w:tc>
      </w:tr>
      <w:tr w:rsidR="00B17D80" w:rsidTr="007B59FD">
        <w:tblPrEx>
          <w:tblCellMar>
            <w:top w:w="0" w:type="dxa"/>
            <w:bottom w:w="0" w:type="dxa"/>
          </w:tblCellMar>
        </w:tblPrEx>
        <w:trPr>
          <w:cantSplit/>
          <w:jc w:val="center"/>
        </w:trPr>
        <w:tc>
          <w:tcPr>
            <w:tcW w:w="200" w:type="pct"/>
          </w:tcPr>
          <w:p w:rsidR="00B17D80" w:rsidRDefault="00B17D80" w:rsidP="007B59FD">
            <w:pPr>
              <w:pStyle w:val="TAH"/>
            </w:pPr>
            <w:r>
              <w:t>1</w:t>
            </w:r>
          </w:p>
        </w:tc>
        <w:tc>
          <w:tcPr>
            <w:tcW w:w="570" w:type="pct"/>
            <w:gridSpan w:val="2"/>
          </w:tcPr>
          <w:p w:rsidR="00B17D80" w:rsidRDefault="00B17D80" w:rsidP="007B59FD">
            <w:pPr>
              <w:pStyle w:val="TAL"/>
              <w:rPr>
                <w:b/>
              </w:rPr>
            </w:pPr>
            <w:r>
              <w:rPr>
                <w:b/>
              </w:rPr>
              <w:t>PROFILE DOWNLOAD</w:t>
            </w:r>
            <w:r>
              <w:rPr>
                <w:b/>
              </w:rPr>
              <w:tab/>
              <w:t>27.22.1</w:t>
            </w:r>
          </w:p>
        </w:tc>
        <w:tc>
          <w:tcPr>
            <w:tcW w:w="322" w:type="pct"/>
          </w:tcPr>
          <w:p w:rsidR="00B17D80" w:rsidRDefault="00B17D80" w:rsidP="007B59FD">
            <w:pPr>
              <w:pStyle w:val="TAL"/>
              <w:jc w:val="center"/>
            </w:pPr>
            <w:r>
              <w:t>R96</w:t>
            </w:r>
          </w:p>
        </w:tc>
        <w:tc>
          <w:tcPr>
            <w:tcW w:w="381" w:type="pct"/>
          </w:tcPr>
          <w:p w:rsidR="00B17D80" w:rsidRDefault="00B17D80" w:rsidP="007B59FD">
            <w:pPr>
              <w:pStyle w:val="TAL"/>
              <w:jc w:val="center"/>
            </w:pPr>
            <w:r>
              <w:t>1</w:t>
            </w:r>
          </w:p>
        </w:tc>
        <w:tc>
          <w:tcPr>
            <w:tcW w:w="283" w:type="pct"/>
          </w:tcPr>
          <w:p w:rsidR="00B17D80" w:rsidRDefault="00B17D80" w:rsidP="007B59FD">
            <w:pPr>
              <w:pStyle w:val="TAL"/>
              <w:jc w:val="center"/>
            </w:pPr>
            <w:r>
              <w:t>M</w:t>
            </w:r>
          </w:p>
        </w:tc>
        <w:tc>
          <w:tcPr>
            <w:tcW w:w="224" w:type="pct"/>
          </w:tcPr>
          <w:p w:rsidR="00B17D80" w:rsidRDefault="00B17D80" w:rsidP="007B59FD">
            <w:pPr>
              <w:pStyle w:val="TAL"/>
              <w:jc w:val="center"/>
            </w:pPr>
            <w:r>
              <w:t>M</w:t>
            </w:r>
          </w:p>
        </w:tc>
        <w:tc>
          <w:tcPr>
            <w:tcW w:w="224" w:type="pct"/>
          </w:tcPr>
          <w:p w:rsidR="00B17D80" w:rsidRDefault="00B17D80" w:rsidP="007B59FD">
            <w:pPr>
              <w:pStyle w:val="TAL"/>
              <w:jc w:val="center"/>
            </w:pPr>
            <w:r>
              <w:t>M</w:t>
            </w:r>
          </w:p>
        </w:tc>
        <w:tc>
          <w:tcPr>
            <w:tcW w:w="224" w:type="pct"/>
          </w:tcPr>
          <w:p w:rsidR="00B17D80" w:rsidRDefault="00B17D80" w:rsidP="007B59FD">
            <w:pPr>
              <w:pStyle w:val="TAL"/>
              <w:jc w:val="center"/>
            </w:pPr>
            <w:r>
              <w:t>M</w:t>
            </w:r>
          </w:p>
        </w:tc>
        <w:tc>
          <w:tcPr>
            <w:tcW w:w="351" w:type="pct"/>
          </w:tcPr>
          <w:p w:rsidR="00B17D80" w:rsidRDefault="00B17D80" w:rsidP="007B59FD">
            <w:pPr>
              <w:pStyle w:val="TAL"/>
              <w:jc w:val="center"/>
            </w:pPr>
            <w:r>
              <w:t>M</w:t>
            </w:r>
          </w:p>
        </w:tc>
        <w:tc>
          <w:tcPr>
            <w:tcW w:w="351" w:type="pct"/>
          </w:tcPr>
          <w:p w:rsidR="00B17D80" w:rsidRDefault="00B17D80" w:rsidP="007B59FD">
            <w:pPr>
              <w:pStyle w:val="TAL"/>
              <w:jc w:val="center"/>
            </w:pPr>
            <w:r>
              <w:t>E.1/1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L"/>
            </w:pPr>
          </w:p>
        </w:tc>
        <w:tc>
          <w:tcPr>
            <w:tcW w:w="650" w:type="pct"/>
          </w:tcPr>
          <w:p w:rsidR="00B17D80" w:rsidRDefault="00B17D80" w:rsidP="007B59FD">
            <w:pPr>
              <w:pStyle w:val="TAL"/>
            </w:pPr>
          </w:p>
        </w:tc>
        <w:tc>
          <w:tcPr>
            <w:tcW w:w="418" w:type="pct"/>
          </w:tcPr>
          <w:p w:rsidR="00B17D80" w:rsidRDefault="00B17D80" w:rsidP="007B59FD">
            <w:pPr>
              <w:pStyle w:val="TAL"/>
            </w:pPr>
          </w:p>
        </w:tc>
      </w:tr>
      <w:tr w:rsidR="00B17D80" w:rsidTr="007B59FD">
        <w:tblPrEx>
          <w:tblCellMar>
            <w:top w:w="0" w:type="dxa"/>
            <w:bottom w:w="0" w:type="dxa"/>
          </w:tblCellMar>
        </w:tblPrEx>
        <w:trPr>
          <w:cantSplit/>
          <w:jc w:val="center"/>
        </w:trPr>
        <w:tc>
          <w:tcPr>
            <w:tcW w:w="200" w:type="pct"/>
          </w:tcPr>
          <w:p w:rsidR="00B17D80" w:rsidRDefault="00B17D80" w:rsidP="007B59FD">
            <w:pPr>
              <w:pStyle w:val="TAH"/>
            </w:pPr>
            <w:r>
              <w:t>2</w:t>
            </w:r>
          </w:p>
        </w:tc>
        <w:tc>
          <w:tcPr>
            <w:tcW w:w="570" w:type="pct"/>
            <w:gridSpan w:val="2"/>
          </w:tcPr>
          <w:p w:rsidR="00B17D80" w:rsidRDefault="00B17D80" w:rsidP="007B59FD">
            <w:pPr>
              <w:pStyle w:val="TAL"/>
              <w:rPr>
                <w:b/>
              </w:rPr>
            </w:pPr>
            <w:r>
              <w:rPr>
                <w:b/>
              </w:rPr>
              <w:t>Contents of the TERMINAL PROFILE command 27.22.2</w:t>
            </w:r>
          </w:p>
        </w:tc>
        <w:tc>
          <w:tcPr>
            <w:tcW w:w="322" w:type="pct"/>
          </w:tcPr>
          <w:p w:rsidR="00B17D80" w:rsidRDefault="00B17D80" w:rsidP="007B59FD">
            <w:pPr>
              <w:pStyle w:val="TAL"/>
              <w:jc w:val="center"/>
            </w:pPr>
            <w:r>
              <w:t>R96</w:t>
            </w:r>
          </w:p>
        </w:tc>
        <w:tc>
          <w:tcPr>
            <w:tcW w:w="381" w:type="pct"/>
          </w:tcPr>
          <w:p w:rsidR="00B17D80" w:rsidRDefault="00B17D80" w:rsidP="007B59FD">
            <w:pPr>
              <w:pStyle w:val="TAL"/>
            </w:pPr>
          </w:p>
        </w:tc>
        <w:tc>
          <w:tcPr>
            <w:tcW w:w="283" w:type="pct"/>
          </w:tcPr>
          <w:p w:rsidR="00B17D80" w:rsidRDefault="00B17D80" w:rsidP="007B59FD">
            <w:pPr>
              <w:pStyle w:val="TAL"/>
              <w:jc w:val="center"/>
            </w:pPr>
            <w:r>
              <w:t>M</w:t>
            </w:r>
          </w:p>
        </w:tc>
        <w:tc>
          <w:tcPr>
            <w:tcW w:w="224" w:type="pct"/>
          </w:tcPr>
          <w:p w:rsidR="00B17D80" w:rsidRDefault="00B17D80" w:rsidP="007B59FD">
            <w:pPr>
              <w:pStyle w:val="TAL"/>
              <w:jc w:val="center"/>
            </w:pPr>
            <w:r>
              <w:t>M</w:t>
            </w:r>
          </w:p>
        </w:tc>
        <w:tc>
          <w:tcPr>
            <w:tcW w:w="224" w:type="pct"/>
          </w:tcPr>
          <w:p w:rsidR="00B17D80" w:rsidRDefault="00B17D80" w:rsidP="007B59FD">
            <w:pPr>
              <w:pStyle w:val="TAL"/>
              <w:jc w:val="center"/>
            </w:pPr>
            <w:r>
              <w:t>M</w:t>
            </w:r>
          </w:p>
        </w:tc>
        <w:tc>
          <w:tcPr>
            <w:tcW w:w="224" w:type="pct"/>
          </w:tcPr>
          <w:p w:rsidR="00B17D80" w:rsidRDefault="00B17D80" w:rsidP="007B59FD">
            <w:pPr>
              <w:pStyle w:val="TAL"/>
              <w:jc w:val="center"/>
            </w:pPr>
            <w:r>
              <w:t>M</w:t>
            </w:r>
          </w:p>
        </w:tc>
        <w:tc>
          <w:tcPr>
            <w:tcW w:w="351" w:type="pct"/>
          </w:tcPr>
          <w:p w:rsidR="00B17D80" w:rsidRDefault="00B17D80" w:rsidP="007B59FD">
            <w:pPr>
              <w:pStyle w:val="TAL"/>
              <w:jc w:val="center"/>
            </w:pPr>
            <w:r>
              <w:t>M</w:t>
            </w:r>
          </w:p>
        </w:tc>
        <w:tc>
          <w:tcPr>
            <w:tcW w:w="351" w:type="pct"/>
          </w:tcPr>
          <w:p w:rsidR="00B17D80" w:rsidRDefault="00B17D80" w:rsidP="007B59FD">
            <w:pPr>
              <w:pStyle w:val="TAL"/>
              <w:jc w:val="center"/>
            </w:pPr>
            <w:r>
              <w:t>E.1/1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L"/>
            </w:pPr>
          </w:p>
        </w:tc>
        <w:tc>
          <w:tcPr>
            <w:tcW w:w="650" w:type="pct"/>
          </w:tcPr>
          <w:p w:rsidR="00B17D80" w:rsidRDefault="00B17D80" w:rsidP="007B59FD">
            <w:pPr>
              <w:pStyle w:val="TAL"/>
            </w:pPr>
          </w:p>
        </w:tc>
        <w:tc>
          <w:tcPr>
            <w:tcW w:w="418" w:type="pct"/>
          </w:tcPr>
          <w:p w:rsidR="00B17D80" w:rsidRDefault="00B17D80" w:rsidP="007B59FD">
            <w:pPr>
              <w:pStyle w:val="TAL"/>
            </w:pPr>
          </w:p>
        </w:tc>
      </w:tr>
      <w:tr w:rsidR="00B17D80" w:rsidTr="007B59FD">
        <w:tblPrEx>
          <w:tblCellMar>
            <w:top w:w="0" w:type="dxa"/>
            <w:bottom w:w="0" w:type="dxa"/>
          </w:tblCellMar>
        </w:tblPrEx>
        <w:trPr>
          <w:cantSplit/>
          <w:jc w:val="center"/>
        </w:trPr>
        <w:tc>
          <w:tcPr>
            <w:tcW w:w="200" w:type="pct"/>
          </w:tcPr>
          <w:p w:rsidR="00B17D80" w:rsidRDefault="00B17D80" w:rsidP="007B59FD">
            <w:pPr>
              <w:pStyle w:val="TAH"/>
            </w:pPr>
            <w:r>
              <w:t>3</w:t>
            </w:r>
          </w:p>
        </w:tc>
        <w:tc>
          <w:tcPr>
            <w:tcW w:w="570" w:type="pct"/>
            <w:gridSpan w:val="2"/>
          </w:tcPr>
          <w:p w:rsidR="00B17D80" w:rsidRDefault="00B17D80" w:rsidP="007B59FD">
            <w:pPr>
              <w:pStyle w:val="TAL"/>
              <w:rPr>
                <w:b/>
              </w:rPr>
            </w:pPr>
            <w:r>
              <w:rPr>
                <w:b/>
              </w:rPr>
              <w:t>Servicing of Proactive SIM Commands</w:t>
            </w:r>
            <w:r>
              <w:rPr>
                <w:b/>
              </w:rPr>
              <w:tab/>
              <w:t>27.22.3</w:t>
            </w:r>
          </w:p>
        </w:tc>
        <w:tc>
          <w:tcPr>
            <w:tcW w:w="322" w:type="pct"/>
          </w:tcPr>
          <w:p w:rsidR="00B17D80" w:rsidRDefault="00B17D80" w:rsidP="007B59FD">
            <w:pPr>
              <w:pStyle w:val="TAC"/>
            </w:pPr>
            <w:r>
              <w:t>R96</w:t>
            </w:r>
          </w:p>
        </w:tc>
        <w:tc>
          <w:tcPr>
            <w:tcW w:w="381" w:type="pct"/>
          </w:tcPr>
          <w:p w:rsidR="00B17D80" w:rsidRDefault="00B17D80" w:rsidP="007B59FD">
            <w:pPr>
              <w:pStyle w:val="TAC"/>
            </w:pPr>
          </w:p>
        </w:tc>
        <w:tc>
          <w:tcPr>
            <w:tcW w:w="283"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4</w:t>
            </w:r>
          </w:p>
        </w:tc>
        <w:tc>
          <w:tcPr>
            <w:tcW w:w="570" w:type="pct"/>
            <w:gridSpan w:val="2"/>
          </w:tcPr>
          <w:p w:rsidR="00B17D80" w:rsidRDefault="00B17D80" w:rsidP="007B59FD">
            <w:pPr>
              <w:pStyle w:val="TAL"/>
              <w:rPr>
                <w:b/>
              </w:rPr>
            </w:pPr>
            <w:r>
              <w:rPr>
                <w:b/>
              </w:rPr>
              <w:t>DISPLAY TEXT</w:t>
            </w:r>
            <w:r>
              <w:rPr>
                <w:b/>
              </w:rPr>
              <w:tab/>
              <w:t>27.22.4.1</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Unpacked</w:t>
            </w:r>
          </w:p>
        </w:tc>
        <w:tc>
          <w:tcPr>
            <w:tcW w:w="322" w:type="pct"/>
          </w:tcPr>
          <w:p w:rsidR="00B17D80" w:rsidRDefault="00B17D80" w:rsidP="007B59FD">
            <w:pPr>
              <w:pStyle w:val="TAC"/>
            </w:pPr>
            <w:r>
              <w:t>R96</w:t>
            </w:r>
          </w:p>
        </w:tc>
        <w:tc>
          <w:tcPr>
            <w:tcW w:w="381" w:type="pct"/>
          </w:tcPr>
          <w:p w:rsidR="00B17D80" w:rsidRDefault="00B17D80" w:rsidP="007B59FD">
            <w:pPr>
              <w:pStyle w:val="TAC"/>
            </w:pPr>
            <w:r>
              <w:t>1.1</w:t>
            </w:r>
          </w:p>
        </w:tc>
        <w:tc>
          <w:tcPr>
            <w:tcW w:w="283" w:type="pct"/>
          </w:tcPr>
          <w:p w:rsidR="00B17D80" w:rsidRDefault="00B17D80" w:rsidP="007B59FD">
            <w:pPr>
              <w:pStyle w:val="TAC"/>
            </w:pPr>
            <w:r>
              <w:t>C139</w:t>
            </w:r>
          </w:p>
        </w:tc>
        <w:tc>
          <w:tcPr>
            <w:tcW w:w="224" w:type="pct"/>
          </w:tcPr>
          <w:p w:rsidR="00B17D80" w:rsidRDefault="00B17D80" w:rsidP="007B59FD">
            <w:pPr>
              <w:pStyle w:val="TAC"/>
            </w:pPr>
            <w:r>
              <w:t>C139</w:t>
            </w:r>
          </w:p>
        </w:tc>
        <w:tc>
          <w:tcPr>
            <w:tcW w:w="224" w:type="pct"/>
          </w:tcPr>
          <w:p w:rsidR="00B17D80" w:rsidRDefault="00B17D80" w:rsidP="007B59FD">
            <w:pPr>
              <w:pStyle w:val="TAC"/>
            </w:pPr>
            <w:r>
              <w:t>C139</w:t>
            </w:r>
          </w:p>
        </w:tc>
        <w:tc>
          <w:tcPr>
            <w:tcW w:w="224" w:type="pct"/>
          </w:tcPr>
          <w:p w:rsidR="00B17D80" w:rsidRDefault="00B17D80" w:rsidP="007B59FD">
            <w:pPr>
              <w:pStyle w:val="TAC"/>
            </w:pPr>
            <w:r>
              <w:t>C139</w:t>
            </w:r>
          </w:p>
        </w:tc>
        <w:tc>
          <w:tcPr>
            <w:tcW w:w="351" w:type="pct"/>
          </w:tcPr>
          <w:p w:rsidR="00B17D80" w:rsidRDefault="00B17D80" w:rsidP="007B59FD">
            <w:pPr>
              <w:pStyle w:val="TAC"/>
            </w:pPr>
            <w:r>
              <w:t>C139</w:t>
            </w:r>
          </w:p>
        </w:tc>
        <w:tc>
          <w:tcPr>
            <w:tcW w:w="351" w:type="pct"/>
          </w:tcPr>
          <w:p w:rsidR="00B17D80" w:rsidRDefault="00B17D80" w:rsidP="007B59FD">
            <w:pPr>
              <w:pStyle w:val="TAC"/>
            </w:pPr>
            <w:r>
              <w:t>E.1/17 AND E.1/110</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Screen busy</w:t>
            </w:r>
          </w:p>
        </w:tc>
        <w:tc>
          <w:tcPr>
            <w:tcW w:w="322" w:type="pct"/>
          </w:tcPr>
          <w:p w:rsidR="00B17D80" w:rsidRDefault="00B17D80" w:rsidP="007B59FD">
            <w:pPr>
              <w:pStyle w:val="TAC"/>
            </w:pPr>
            <w:r>
              <w:t>R96</w:t>
            </w:r>
          </w:p>
        </w:tc>
        <w:tc>
          <w:tcPr>
            <w:tcW w:w="381" w:type="pct"/>
          </w:tcPr>
          <w:p w:rsidR="00B17D80" w:rsidRDefault="00B17D80" w:rsidP="007B59FD">
            <w:pPr>
              <w:pStyle w:val="TAC"/>
            </w:pPr>
            <w:r>
              <w:t>1.2</w:t>
            </w:r>
          </w:p>
        </w:tc>
        <w:tc>
          <w:tcPr>
            <w:tcW w:w="283" w:type="pct"/>
          </w:tcPr>
          <w:p w:rsidR="00B17D80" w:rsidRDefault="00B17D80" w:rsidP="007B59FD">
            <w:pPr>
              <w:pStyle w:val="TAC"/>
            </w:pPr>
            <w:r>
              <w:t>C139</w:t>
            </w:r>
          </w:p>
        </w:tc>
        <w:tc>
          <w:tcPr>
            <w:tcW w:w="224" w:type="pct"/>
          </w:tcPr>
          <w:p w:rsidR="00B17D80" w:rsidRDefault="00B17D80" w:rsidP="007B59FD">
            <w:pPr>
              <w:pStyle w:val="TAC"/>
            </w:pPr>
            <w:r>
              <w:t>C139</w:t>
            </w:r>
          </w:p>
        </w:tc>
        <w:tc>
          <w:tcPr>
            <w:tcW w:w="224" w:type="pct"/>
          </w:tcPr>
          <w:p w:rsidR="00B17D80" w:rsidRDefault="00B17D80" w:rsidP="007B59FD">
            <w:pPr>
              <w:pStyle w:val="TAC"/>
            </w:pPr>
            <w:r>
              <w:t>C139</w:t>
            </w:r>
          </w:p>
        </w:tc>
        <w:tc>
          <w:tcPr>
            <w:tcW w:w="224" w:type="pct"/>
          </w:tcPr>
          <w:p w:rsidR="00B17D80" w:rsidRDefault="00B17D80" w:rsidP="007B59FD">
            <w:pPr>
              <w:pStyle w:val="TAC"/>
            </w:pPr>
            <w:r>
              <w:t>C139</w:t>
            </w:r>
          </w:p>
        </w:tc>
        <w:tc>
          <w:tcPr>
            <w:tcW w:w="351" w:type="pct"/>
          </w:tcPr>
          <w:p w:rsidR="00B17D80" w:rsidRDefault="00B17D80" w:rsidP="007B59FD">
            <w:pPr>
              <w:pStyle w:val="TAC"/>
            </w:pPr>
            <w:r>
              <w:t>C139</w:t>
            </w:r>
          </w:p>
        </w:tc>
        <w:tc>
          <w:tcPr>
            <w:tcW w:w="351" w:type="pct"/>
          </w:tcPr>
          <w:p w:rsidR="00B17D80" w:rsidRDefault="00B17D80" w:rsidP="007B59FD">
            <w:pPr>
              <w:pStyle w:val="TAC"/>
            </w:pPr>
            <w:r>
              <w:t>E.1/17 AND E.1/110</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high priority</w:t>
            </w:r>
          </w:p>
        </w:tc>
        <w:tc>
          <w:tcPr>
            <w:tcW w:w="322" w:type="pct"/>
          </w:tcPr>
          <w:p w:rsidR="00B17D80" w:rsidRDefault="00B17D80" w:rsidP="007B59FD">
            <w:pPr>
              <w:pStyle w:val="TAC"/>
            </w:pPr>
            <w:r>
              <w:t>R96</w:t>
            </w:r>
          </w:p>
        </w:tc>
        <w:tc>
          <w:tcPr>
            <w:tcW w:w="381" w:type="pct"/>
          </w:tcPr>
          <w:p w:rsidR="00B17D80" w:rsidRDefault="00B17D80" w:rsidP="007B59FD">
            <w:pPr>
              <w:pStyle w:val="TAC"/>
            </w:pPr>
            <w:r>
              <w:t>1.3</w:t>
            </w:r>
          </w:p>
        </w:tc>
        <w:tc>
          <w:tcPr>
            <w:tcW w:w="283" w:type="pct"/>
          </w:tcPr>
          <w:p w:rsidR="00B17D80" w:rsidRDefault="00B17D80" w:rsidP="007B59FD">
            <w:pPr>
              <w:pStyle w:val="TAC"/>
            </w:pPr>
            <w:r>
              <w:t>C139</w:t>
            </w:r>
          </w:p>
        </w:tc>
        <w:tc>
          <w:tcPr>
            <w:tcW w:w="224" w:type="pct"/>
          </w:tcPr>
          <w:p w:rsidR="00B17D80" w:rsidRDefault="00B17D80" w:rsidP="007B59FD">
            <w:pPr>
              <w:pStyle w:val="TAC"/>
            </w:pPr>
            <w:r>
              <w:t>C139</w:t>
            </w:r>
          </w:p>
        </w:tc>
        <w:tc>
          <w:tcPr>
            <w:tcW w:w="224" w:type="pct"/>
          </w:tcPr>
          <w:p w:rsidR="00B17D80" w:rsidRDefault="00B17D80" w:rsidP="007B59FD">
            <w:pPr>
              <w:pStyle w:val="TAC"/>
            </w:pPr>
            <w:r>
              <w:t>C139</w:t>
            </w:r>
          </w:p>
        </w:tc>
        <w:tc>
          <w:tcPr>
            <w:tcW w:w="224" w:type="pct"/>
          </w:tcPr>
          <w:p w:rsidR="00B17D80" w:rsidRDefault="00B17D80" w:rsidP="007B59FD">
            <w:pPr>
              <w:pStyle w:val="TAC"/>
            </w:pPr>
            <w:r>
              <w:t>C139</w:t>
            </w:r>
          </w:p>
        </w:tc>
        <w:tc>
          <w:tcPr>
            <w:tcW w:w="351" w:type="pct"/>
          </w:tcPr>
          <w:p w:rsidR="00B17D80" w:rsidRDefault="00B17D80" w:rsidP="007B59FD">
            <w:pPr>
              <w:pStyle w:val="TAC"/>
            </w:pPr>
            <w:r>
              <w:t>C139</w:t>
            </w:r>
          </w:p>
        </w:tc>
        <w:tc>
          <w:tcPr>
            <w:tcW w:w="351" w:type="pct"/>
          </w:tcPr>
          <w:p w:rsidR="00B17D80" w:rsidRDefault="00B17D80" w:rsidP="007B59FD">
            <w:pPr>
              <w:pStyle w:val="TAC"/>
            </w:pPr>
            <w:r>
              <w:t>E.1/17 AND E.1/110</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Packed</w:t>
            </w:r>
          </w:p>
        </w:tc>
        <w:tc>
          <w:tcPr>
            <w:tcW w:w="322" w:type="pct"/>
          </w:tcPr>
          <w:p w:rsidR="00B17D80" w:rsidRDefault="00B17D80" w:rsidP="007B59FD">
            <w:pPr>
              <w:pStyle w:val="TAC"/>
            </w:pPr>
            <w:r>
              <w:t>R96</w:t>
            </w:r>
          </w:p>
        </w:tc>
        <w:tc>
          <w:tcPr>
            <w:tcW w:w="381" w:type="pct"/>
          </w:tcPr>
          <w:p w:rsidR="00B17D80" w:rsidRDefault="00B17D80" w:rsidP="007B59FD">
            <w:pPr>
              <w:pStyle w:val="TAC"/>
            </w:pPr>
            <w:r>
              <w:t>1.4</w:t>
            </w:r>
          </w:p>
        </w:tc>
        <w:tc>
          <w:tcPr>
            <w:tcW w:w="283" w:type="pct"/>
          </w:tcPr>
          <w:p w:rsidR="00B17D80" w:rsidRDefault="00B17D80" w:rsidP="007B59FD">
            <w:pPr>
              <w:pStyle w:val="TAC"/>
            </w:pPr>
            <w:r>
              <w:t>C139</w:t>
            </w:r>
          </w:p>
        </w:tc>
        <w:tc>
          <w:tcPr>
            <w:tcW w:w="224" w:type="pct"/>
          </w:tcPr>
          <w:p w:rsidR="00B17D80" w:rsidRDefault="00B17D80" w:rsidP="007B59FD">
            <w:pPr>
              <w:pStyle w:val="TAC"/>
            </w:pPr>
            <w:r>
              <w:t>C139</w:t>
            </w:r>
          </w:p>
        </w:tc>
        <w:tc>
          <w:tcPr>
            <w:tcW w:w="224" w:type="pct"/>
          </w:tcPr>
          <w:p w:rsidR="00B17D80" w:rsidRDefault="00B17D80" w:rsidP="007B59FD">
            <w:pPr>
              <w:pStyle w:val="TAC"/>
            </w:pPr>
            <w:r>
              <w:t>C139</w:t>
            </w:r>
          </w:p>
        </w:tc>
        <w:tc>
          <w:tcPr>
            <w:tcW w:w="224" w:type="pct"/>
          </w:tcPr>
          <w:p w:rsidR="00B17D80" w:rsidRDefault="00B17D80" w:rsidP="007B59FD">
            <w:pPr>
              <w:pStyle w:val="TAC"/>
            </w:pPr>
            <w:r>
              <w:t>C139</w:t>
            </w:r>
          </w:p>
        </w:tc>
        <w:tc>
          <w:tcPr>
            <w:tcW w:w="351" w:type="pct"/>
          </w:tcPr>
          <w:p w:rsidR="00B17D80" w:rsidRDefault="00B17D80" w:rsidP="007B59FD">
            <w:pPr>
              <w:pStyle w:val="TAC"/>
            </w:pPr>
            <w:r>
              <w:t>C139</w:t>
            </w:r>
          </w:p>
        </w:tc>
        <w:tc>
          <w:tcPr>
            <w:tcW w:w="351" w:type="pct"/>
          </w:tcPr>
          <w:p w:rsidR="00B17D80" w:rsidRDefault="00B17D80" w:rsidP="007B59FD">
            <w:pPr>
              <w:pStyle w:val="TAC"/>
            </w:pPr>
            <w:r>
              <w:t>E.1/17 AND E.1/110</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clear after delay</w:t>
            </w:r>
          </w:p>
        </w:tc>
        <w:tc>
          <w:tcPr>
            <w:tcW w:w="322" w:type="pct"/>
          </w:tcPr>
          <w:p w:rsidR="00B17D80" w:rsidRDefault="00B17D80" w:rsidP="007B59FD">
            <w:pPr>
              <w:pStyle w:val="TAC"/>
            </w:pPr>
            <w:r>
              <w:t>R96</w:t>
            </w:r>
          </w:p>
        </w:tc>
        <w:tc>
          <w:tcPr>
            <w:tcW w:w="381" w:type="pct"/>
          </w:tcPr>
          <w:p w:rsidR="00B17D80" w:rsidRDefault="00B17D80" w:rsidP="007B59FD">
            <w:pPr>
              <w:pStyle w:val="TAC"/>
            </w:pPr>
            <w:r>
              <w:t>1.5</w:t>
            </w:r>
          </w:p>
        </w:tc>
        <w:tc>
          <w:tcPr>
            <w:tcW w:w="283" w:type="pct"/>
          </w:tcPr>
          <w:p w:rsidR="00B17D80" w:rsidRDefault="00B17D80" w:rsidP="007B59FD">
            <w:pPr>
              <w:pStyle w:val="TAC"/>
            </w:pPr>
            <w:r>
              <w:t>C139</w:t>
            </w:r>
          </w:p>
        </w:tc>
        <w:tc>
          <w:tcPr>
            <w:tcW w:w="224" w:type="pct"/>
          </w:tcPr>
          <w:p w:rsidR="00B17D80" w:rsidRDefault="00B17D80" w:rsidP="007B59FD">
            <w:pPr>
              <w:pStyle w:val="TAC"/>
            </w:pPr>
            <w:r>
              <w:t>C139</w:t>
            </w:r>
          </w:p>
        </w:tc>
        <w:tc>
          <w:tcPr>
            <w:tcW w:w="224" w:type="pct"/>
          </w:tcPr>
          <w:p w:rsidR="00B17D80" w:rsidRDefault="00B17D80" w:rsidP="007B59FD">
            <w:pPr>
              <w:pStyle w:val="TAC"/>
            </w:pPr>
            <w:r>
              <w:t>C139</w:t>
            </w:r>
          </w:p>
        </w:tc>
        <w:tc>
          <w:tcPr>
            <w:tcW w:w="224" w:type="pct"/>
          </w:tcPr>
          <w:p w:rsidR="00B17D80" w:rsidRDefault="00B17D80" w:rsidP="007B59FD">
            <w:pPr>
              <w:pStyle w:val="TAC"/>
            </w:pPr>
            <w:r>
              <w:t>C139</w:t>
            </w:r>
          </w:p>
        </w:tc>
        <w:tc>
          <w:tcPr>
            <w:tcW w:w="351" w:type="pct"/>
          </w:tcPr>
          <w:p w:rsidR="00B17D80" w:rsidRDefault="00B17D80" w:rsidP="007B59FD">
            <w:pPr>
              <w:pStyle w:val="TAC"/>
            </w:pPr>
            <w:r>
              <w:t>C139</w:t>
            </w:r>
          </w:p>
        </w:tc>
        <w:tc>
          <w:tcPr>
            <w:tcW w:w="351" w:type="pct"/>
          </w:tcPr>
          <w:p w:rsidR="00B17D80" w:rsidRDefault="00B17D80" w:rsidP="007B59FD">
            <w:pPr>
              <w:pStyle w:val="TAC"/>
            </w:pPr>
            <w:r>
              <w:t>E.1/17 AND E.1/110</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long text up to 160 bytes</w:t>
            </w:r>
          </w:p>
        </w:tc>
        <w:tc>
          <w:tcPr>
            <w:tcW w:w="322" w:type="pct"/>
          </w:tcPr>
          <w:p w:rsidR="00B17D80" w:rsidRDefault="00B17D80" w:rsidP="007B59FD">
            <w:pPr>
              <w:pStyle w:val="TAC"/>
            </w:pPr>
            <w:r>
              <w:t>R96</w:t>
            </w:r>
          </w:p>
        </w:tc>
        <w:tc>
          <w:tcPr>
            <w:tcW w:w="381" w:type="pct"/>
          </w:tcPr>
          <w:p w:rsidR="00B17D80" w:rsidRDefault="00B17D80" w:rsidP="007B59FD">
            <w:pPr>
              <w:pStyle w:val="TAC"/>
            </w:pPr>
            <w:r>
              <w:t>1.6</w:t>
            </w:r>
          </w:p>
        </w:tc>
        <w:tc>
          <w:tcPr>
            <w:tcW w:w="283" w:type="pct"/>
          </w:tcPr>
          <w:p w:rsidR="00B17D80" w:rsidRDefault="00B17D80" w:rsidP="007B59FD">
            <w:pPr>
              <w:pStyle w:val="TAC"/>
            </w:pPr>
            <w:r>
              <w:t>C139</w:t>
            </w:r>
          </w:p>
        </w:tc>
        <w:tc>
          <w:tcPr>
            <w:tcW w:w="224" w:type="pct"/>
          </w:tcPr>
          <w:p w:rsidR="00B17D80" w:rsidRDefault="00B17D80" w:rsidP="007B59FD">
            <w:pPr>
              <w:pStyle w:val="TAC"/>
            </w:pPr>
            <w:r>
              <w:t>C139</w:t>
            </w:r>
          </w:p>
        </w:tc>
        <w:tc>
          <w:tcPr>
            <w:tcW w:w="224" w:type="pct"/>
          </w:tcPr>
          <w:p w:rsidR="00B17D80" w:rsidRDefault="00B17D80" w:rsidP="007B59FD">
            <w:pPr>
              <w:pStyle w:val="TAC"/>
            </w:pPr>
            <w:r>
              <w:t>C139</w:t>
            </w:r>
          </w:p>
        </w:tc>
        <w:tc>
          <w:tcPr>
            <w:tcW w:w="224" w:type="pct"/>
          </w:tcPr>
          <w:p w:rsidR="00B17D80" w:rsidRDefault="00B17D80" w:rsidP="007B59FD">
            <w:pPr>
              <w:pStyle w:val="TAC"/>
            </w:pPr>
            <w:r>
              <w:t>C139</w:t>
            </w:r>
          </w:p>
        </w:tc>
        <w:tc>
          <w:tcPr>
            <w:tcW w:w="351" w:type="pct"/>
          </w:tcPr>
          <w:p w:rsidR="00B17D80" w:rsidRDefault="00B17D80" w:rsidP="007B59FD">
            <w:pPr>
              <w:pStyle w:val="TAC"/>
            </w:pPr>
            <w:r>
              <w:t>C139</w:t>
            </w:r>
          </w:p>
        </w:tc>
        <w:tc>
          <w:tcPr>
            <w:tcW w:w="351" w:type="pct"/>
          </w:tcPr>
          <w:p w:rsidR="00B17D80" w:rsidRDefault="00B17D80" w:rsidP="007B59FD">
            <w:pPr>
              <w:pStyle w:val="TAC"/>
            </w:pPr>
            <w:r>
              <w:t>E.1/17 AND E.1/110</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Backwards move in SIM session</w:t>
            </w:r>
          </w:p>
        </w:tc>
        <w:tc>
          <w:tcPr>
            <w:tcW w:w="322" w:type="pct"/>
          </w:tcPr>
          <w:p w:rsidR="00B17D80" w:rsidRDefault="00B17D80" w:rsidP="007B59FD">
            <w:pPr>
              <w:pStyle w:val="TAC"/>
            </w:pPr>
            <w:r>
              <w:t>R96</w:t>
            </w:r>
          </w:p>
        </w:tc>
        <w:tc>
          <w:tcPr>
            <w:tcW w:w="381" w:type="pct"/>
          </w:tcPr>
          <w:p w:rsidR="00B17D80" w:rsidRDefault="00B17D80" w:rsidP="007B59FD">
            <w:pPr>
              <w:pStyle w:val="TAC"/>
            </w:pPr>
            <w:r>
              <w:t>1.7</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E.1/17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Session terminated by user</w:t>
            </w:r>
          </w:p>
        </w:tc>
        <w:tc>
          <w:tcPr>
            <w:tcW w:w="322" w:type="pct"/>
          </w:tcPr>
          <w:p w:rsidR="00B17D80" w:rsidRDefault="00B17D80" w:rsidP="007B59FD">
            <w:pPr>
              <w:pStyle w:val="TAC"/>
            </w:pPr>
            <w:r>
              <w:t>R96</w:t>
            </w:r>
          </w:p>
        </w:tc>
        <w:tc>
          <w:tcPr>
            <w:tcW w:w="381" w:type="pct"/>
          </w:tcPr>
          <w:p w:rsidR="00B17D80" w:rsidRDefault="00B17D80" w:rsidP="007B59FD">
            <w:pPr>
              <w:pStyle w:val="TAC"/>
            </w:pPr>
            <w:r>
              <w:t>1.8</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E.1/17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Command not understood by ME</w:t>
            </w:r>
          </w:p>
        </w:tc>
        <w:tc>
          <w:tcPr>
            <w:tcW w:w="322" w:type="pct"/>
          </w:tcPr>
          <w:p w:rsidR="00B17D80" w:rsidRDefault="00B17D80" w:rsidP="007B59FD">
            <w:pPr>
              <w:pStyle w:val="TAC"/>
            </w:pPr>
            <w:r>
              <w:t>R96</w:t>
            </w:r>
          </w:p>
        </w:tc>
        <w:tc>
          <w:tcPr>
            <w:tcW w:w="381" w:type="pct"/>
          </w:tcPr>
          <w:p w:rsidR="00B17D80" w:rsidRDefault="00B17D80" w:rsidP="007B59FD">
            <w:pPr>
              <w:pStyle w:val="TAC"/>
            </w:pPr>
            <w:r>
              <w:t>1.9</w:t>
            </w:r>
          </w:p>
        </w:tc>
        <w:tc>
          <w:tcPr>
            <w:tcW w:w="283" w:type="pct"/>
          </w:tcPr>
          <w:p w:rsidR="00B17D80" w:rsidRDefault="00B17D80" w:rsidP="007B59FD">
            <w:pPr>
              <w:pStyle w:val="TAC"/>
            </w:pPr>
            <w:r>
              <w:t>C139</w:t>
            </w:r>
          </w:p>
        </w:tc>
        <w:tc>
          <w:tcPr>
            <w:tcW w:w="224" w:type="pct"/>
          </w:tcPr>
          <w:p w:rsidR="00B17D80" w:rsidRDefault="00B17D80" w:rsidP="007B59FD">
            <w:pPr>
              <w:pStyle w:val="TAC"/>
            </w:pPr>
            <w:r>
              <w:t>C139</w:t>
            </w:r>
          </w:p>
        </w:tc>
        <w:tc>
          <w:tcPr>
            <w:tcW w:w="224" w:type="pct"/>
          </w:tcPr>
          <w:p w:rsidR="00B17D80" w:rsidRDefault="00B17D80" w:rsidP="007B59FD">
            <w:pPr>
              <w:pStyle w:val="TAC"/>
            </w:pPr>
            <w:r>
              <w:t>C139</w:t>
            </w:r>
          </w:p>
        </w:tc>
        <w:tc>
          <w:tcPr>
            <w:tcW w:w="224" w:type="pct"/>
          </w:tcPr>
          <w:p w:rsidR="00B17D80" w:rsidRDefault="00B17D80" w:rsidP="007B59FD">
            <w:pPr>
              <w:pStyle w:val="TAC"/>
            </w:pPr>
            <w:r>
              <w:t>C139</w:t>
            </w:r>
          </w:p>
        </w:tc>
        <w:tc>
          <w:tcPr>
            <w:tcW w:w="351" w:type="pct"/>
          </w:tcPr>
          <w:p w:rsidR="00B17D80" w:rsidRDefault="00B17D80" w:rsidP="007B59FD">
            <w:pPr>
              <w:pStyle w:val="TAC"/>
            </w:pPr>
            <w:r>
              <w:t>C139</w:t>
            </w:r>
          </w:p>
        </w:tc>
        <w:tc>
          <w:tcPr>
            <w:tcW w:w="351" w:type="pct"/>
          </w:tcPr>
          <w:p w:rsidR="00B17D80" w:rsidRDefault="00B17D80" w:rsidP="007B59FD">
            <w:pPr>
              <w:pStyle w:val="TAC"/>
            </w:pPr>
            <w:r>
              <w:t>E.1/17 AND E.1/110</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no response from user</w:t>
            </w:r>
          </w:p>
        </w:tc>
        <w:tc>
          <w:tcPr>
            <w:tcW w:w="322" w:type="pct"/>
          </w:tcPr>
          <w:p w:rsidR="00B17D80" w:rsidRDefault="00B17D80" w:rsidP="007B59FD">
            <w:pPr>
              <w:pStyle w:val="TAC"/>
            </w:pPr>
            <w:r>
              <w:t>R96</w:t>
            </w:r>
          </w:p>
        </w:tc>
        <w:tc>
          <w:tcPr>
            <w:tcW w:w="381" w:type="pct"/>
          </w:tcPr>
          <w:p w:rsidR="00B17D80" w:rsidRDefault="00B17D80" w:rsidP="007B59FD">
            <w:pPr>
              <w:pStyle w:val="TAC"/>
            </w:pPr>
            <w:r>
              <w:t>2.1</w:t>
            </w:r>
          </w:p>
        </w:tc>
        <w:tc>
          <w:tcPr>
            <w:tcW w:w="283" w:type="pct"/>
          </w:tcPr>
          <w:p w:rsidR="00B17D80" w:rsidRDefault="00B17D80" w:rsidP="007B59FD">
            <w:pPr>
              <w:pStyle w:val="TAC"/>
            </w:pPr>
            <w:r>
              <w:t>C120 AND C139 AND C140</w:t>
            </w:r>
          </w:p>
        </w:tc>
        <w:tc>
          <w:tcPr>
            <w:tcW w:w="224" w:type="pct"/>
          </w:tcPr>
          <w:p w:rsidR="00B17D80" w:rsidRDefault="00B17D80" w:rsidP="007B59FD">
            <w:pPr>
              <w:pStyle w:val="TAC"/>
            </w:pPr>
            <w:r>
              <w:t>C120 AND C139 AND C140</w:t>
            </w:r>
          </w:p>
        </w:tc>
        <w:tc>
          <w:tcPr>
            <w:tcW w:w="224" w:type="pct"/>
          </w:tcPr>
          <w:p w:rsidR="00B17D80" w:rsidRDefault="00B17D80" w:rsidP="007B59FD">
            <w:pPr>
              <w:pStyle w:val="TAC"/>
            </w:pPr>
            <w:r>
              <w:t>C120 AND C139 AND C140</w:t>
            </w:r>
          </w:p>
        </w:tc>
        <w:tc>
          <w:tcPr>
            <w:tcW w:w="224" w:type="pct"/>
          </w:tcPr>
          <w:p w:rsidR="00B17D80" w:rsidRDefault="00B17D80" w:rsidP="007B59FD">
            <w:pPr>
              <w:pStyle w:val="TAC"/>
            </w:pPr>
            <w:r>
              <w:t>C120 AND C139 AND C140</w:t>
            </w:r>
          </w:p>
        </w:tc>
        <w:tc>
          <w:tcPr>
            <w:tcW w:w="351" w:type="pct"/>
          </w:tcPr>
          <w:p w:rsidR="00B17D80" w:rsidRDefault="00B17D80" w:rsidP="007B59FD">
            <w:pPr>
              <w:pStyle w:val="TAC"/>
            </w:pPr>
            <w:r>
              <w:t>C120 AND C139 AND C140</w:t>
            </w:r>
          </w:p>
        </w:tc>
        <w:tc>
          <w:tcPr>
            <w:tcW w:w="351" w:type="pct"/>
          </w:tcPr>
          <w:p w:rsidR="00B17D80" w:rsidRDefault="00B17D80" w:rsidP="007B59FD">
            <w:pPr>
              <w:pStyle w:val="TAC"/>
            </w:pPr>
            <w:r>
              <w:t>E.1/17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Extension Text</w:t>
            </w:r>
          </w:p>
        </w:tc>
        <w:tc>
          <w:tcPr>
            <w:tcW w:w="322" w:type="pct"/>
          </w:tcPr>
          <w:p w:rsidR="00B17D80" w:rsidRDefault="00B17D80" w:rsidP="007B59FD">
            <w:pPr>
              <w:pStyle w:val="TAC"/>
            </w:pPr>
            <w:r>
              <w:t>R98</w:t>
            </w:r>
          </w:p>
        </w:tc>
        <w:tc>
          <w:tcPr>
            <w:tcW w:w="381" w:type="pct"/>
          </w:tcPr>
          <w:p w:rsidR="00B17D80" w:rsidRDefault="00B17D80" w:rsidP="007B59FD">
            <w:pPr>
              <w:pStyle w:val="TAC"/>
            </w:pPr>
            <w:r>
              <w:t>3.1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C106 AND C139</w:t>
            </w:r>
          </w:p>
        </w:tc>
        <w:tc>
          <w:tcPr>
            <w:tcW w:w="224" w:type="pct"/>
          </w:tcPr>
          <w:p w:rsidR="00B17D80" w:rsidRDefault="00B17D80" w:rsidP="007B59FD">
            <w:pPr>
              <w:pStyle w:val="TAC"/>
            </w:pPr>
            <w:r>
              <w:t>C106 AND C139</w:t>
            </w:r>
          </w:p>
        </w:tc>
        <w:tc>
          <w:tcPr>
            <w:tcW w:w="351" w:type="pct"/>
          </w:tcPr>
          <w:p w:rsidR="00B17D80" w:rsidRDefault="00B17D80" w:rsidP="007B59FD">
            <w:pPr>
              <w:pStyle w:val="TAC"/>
            </w:pPr>
            <w:r>
              <w:t>C106 AND C139</w:t>
            </w:r>
          </w:p>
        </w:tc>
        <w:tc>
          <w:tcPr>
            <w:tcW w:w="351" w:type="pct"/>
          </w:tcPr>
          <w:p w:rsidR="00B17D80" w:rsidRDefault="00B17D80" w:rsidP="007B59FD">
            <w:pPr>
              <w:pStyle w:val="TAC"/>
            </w:pPr>
            <w:r>
              <w:t>E.1/17 AND E.1/16 AND E.1/110</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sustained text</w:t>
            </w:r>
          </w:p>
        </w:tc>
        <w:tc>
          <w:tcPr>
            <w:tcW w:w="322" w:type="pct"/>
          </w:tcPr>
          <w:p w:rsidR="00B17D80" w:rsidRDefault="00B17D80" w:rsidP="007B59FD">
            <w:pPr>
              <w:pStyle w:val="TAC"/>
            </w:pPr>
            <w:r>
              <w:t>R98</w:t>
            </w:r>
          </w:p>
        </w:tc>
        <w:tc>
          <w:tcPr>
            <w:tcW w:w="381" w:type="pct"/>
          </w:tcPr>
          <w:p w:rsidR="00B17D80" w:rsidRDefault="00B17D80" w:rsidP="007B59FD">
            <w:pPr>
              <w:pStyle w:val="TAC"/>
            </w:pPr>
            <w:r>
              <w:t>4.1, 4.2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C104 AND C139</w:t>
            </w:r>
          </w:p>
        </w:tc>
        <w:tc>
          <w:tcPr>
            <w:tcW w:w="224" w:type="pct"/>
          </w:tcPr>
          <w:p w:rsidR="00B17D80" w:rsidRDefault="00B17D80" w:rsidP="007B59FD">
            <w:pPr>
              <w:pStyle w:val="TAC"/>
            </w:pPr>
            <w:r>
              <w:t>C104 AND C139</w:t>
            </w:r>
          </w:p>
        </w:tc>
        <w:tc>
          <w:tcPr>
            <w:tcW w:w="351" w:type="pct"/>
          </w:tcPr>
          <w:p w:rsidR="00B17D80" w:rsidRDefault="00B17D80" w:rsidP="007B59FD">
            <w:pPr>
              <w:pStyle w:val="TAC"/>
            </w:pPr>
            <w:r>
              <w:t>C104 AND C139</w:t>
            </w:r>
          </w:p>
        </w:tc>
        <w:tc>
          <w:tcPr>
            <w:tcW w:w="351" w:type="pct"/>
          </w:tcPr>
          <w:p w:rsidR="00B17D80" w:rsidRDefault="00B17D80" w:rsidP="007B59FD">
            <w:pPr>
              <w:pStyle w:val="TAC"/>
            </w:pPr>
            <w:r>
              <w:t>E.1/17 AND E.1/65 AND E.1/110</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sustained text</w:t>
            </w:r>
          </w:p>
        </w:tc>
        <w:tc>
          <w:tcPr>
            <w:tcW w:w="322" w:type="pct"/>
          </w:tcPr>
          <w:p w:rsidR="00B17D80" w:rsidRDefault="00B17D80" w:rsidP="007B59FD">
            <w:pPr>
              <w:pStyle w:val="TAC"/>
            </w:pPr>
            <w:r>
              <w:t>R98</w:t>
            </w:r>
          </w:p>
        </w:tc>
        <w:tc>
          <w:tcPr>
            <w:tcW w:w="381" w:type="pct"/>
          </w:tcPr>
          <w:p w:rsidR="00B17D80" w:rsidRDefault="00B17D80" w:rsidP="007B59FD">
            <w:pPr>
              <w:pStyle w:val="TAC"/>
            </w:pPr>
            <w:r>
              <w:t>4.3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C104 AND C139 AND C140</w:t>
            </w:r>
          </w:p>
        </w:tc>
        <w:tc>
          <w:tcPr>
            <w:tcW w:w="224" w:type="pct"/>
          </w:tcPr>
          <w:p w:rsidR="00B17D80" w:rsidRDefault="00B17D80" w:rsidP="007B59FD">
            <w:pPr>
              <w:pStyle w:val="TAC"/>
            </w:pPr>
            <w:r>
              <w:t>C104 AND C139 AND C140</w:t>
            </w:r>
          </w:p>
        </w:tc>
        <w:tc>
          <w:tcPr>
            <w:tcW w:w="351" w:type="pct"/>
          </w:tcPr>
          <w:p w:rsidR="00B17D80" w:rsidRDefault="00B17D80" w:rsidP="007B59FD">
            <w:pPr>
              <w:pStyle w:val="TAC"/>
            </w:pPr>
            <w:r>
              <w:t>C104 AND C139 AND C140</w:t>
            </w:r>
          </w:p>
        </w:tc>
        <w:tc>
          <w:tcPr>
            <w:tcW w:w="351" w:type="pct"/>
          </w:tcPr>
          <w:p w:rsidR="00B17D80" w:rsidRDefault="00B17D80" w:rsidP="007B59FD">
            <w:pPr>
              <w:pStyle w:val="TAC"/>
            </w:pPr>
            <w:r>
              <w:t>E.1/17 AND E.1/65</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sustained text</w:t>
            </w:r>
          </w:p>
        </w:tc>
        <w:tc>
          <w:tcPr>
            <w:tcW w:w="322" w:type="pct"/>
          </w:tcPr>
          <w:p w:rsidR="00B17D80" w:rsidRDefault="00B17D80" w:rsidP="007B59FD">
            <w:pPr>
              <w:pStyle w:val="TAC"/>
            </w:pPr>
            <w:r>
              <w:t>R98</w:t>
            </w:r>
          </w:p>
        </w:tc>
        <w:tc>
          <w:tcPr>
            <w:tcW w:w="381" w:type="pct"/>
          </w:tcPr>
          <w:p w:rsidR="00B17D80" w:rsidRDefault="00B17D80" w:rsidP="007B59FD">
            <w:pPr>
              <w:pStyle w:val="TAC"/>
            </w:pPr>
            <w:r>
              <w:t>4.4</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C104 AND C139 AND C142</w:t>
            </w:r>
          </w:p>
        </w:tc>
        <w:tc>
          <w:tcPr>
            <w:tcW w:w="224" w:type="pct"/>
          </w:tcPr>
          <w:p w:rsidR="00B17D80" w:rsidRDefault="00B17D80" w:rsidP="007B59FD">
            <w:pPr>
              <w:pStyle w:val="TAC"/>
            </w:pPr>
            <w:r>
              <w:t>C104 AND C139 AND C142</w:t>
            </w:r>
          </w:p>
        </w:tc>
        <w:tc>
          <w:tcPr>
            <w:tcW w:w="351" w:type="pct"/>
          </w:tcPr>
          <w:p w:rsidR="00B17D80" w:rsidRDefault="00B17D80" w:rsidP="007B59FD">
            <w:pPr>
              <w:pStyle w:val="TAC"/>
            </w:pPr>
            <w:r>
              <w:t>C104 AND C139 AND C142</w:t>
            </w:r>
          </w:p>
        </w:tc>
        <w:tc>
          <w:tcPr>
            <w:tcW w:w="351" w:type="pct"/>
          </w:tcPr>
          <w:p w:rsidR="00B17D80" w:rsidRDefault="00B17D80" w:rsidP="007B59FD">
            <w:pPr>
              <w:pStyle w:val="TAC"/>
            </w:pPr>
            <w:r>
              <w:t>E.1/17 AND E.1/65</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 xml:space="preserve">Icons </w:t>
            </w:r>
            <w:r>
              <w:rPr>
                <w:snapToGrid w:val="0"/>
                <w:lang w:val="fr-FR"/>
              </w:rPr>
              <w:t>– basic icon</w:t>
            </w:r>
          </w:p>
        </w:tc>
        <w:tc>
          <w:tcPr>
            <w:tcW w:w="322" w:type="pct"/>
          </w:tcPr>
          <w:p w:rsidR="00B17D80" w:rsidRDefault="00B17D80" w:rsidP="007B59FD">
            <w:pPr>
              <w:pStyle w:val="TAC"/>
            </w:pPr>
            <w:r>
              <w:t>R98</w:t>
            </w:r>
          </w:p>
        </w:tc>
        <w:tc>
          <w:tcPr>
            <w:tcW w:w="381" w:type="pct"/>
          </w:tcPr>
          <w:p w:rsidR="00B17D80" w:rsidRDefault="00B17D80" w:rsidP="007B59FD">
            <w:pPr>
              <w:pStyle w:val="TAC"/>
            </w:pPr>
            <w:r>
              <w:t>5.1, 5.3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C108 AND C139</w:t>
            </w:r>
          </w:p>
        </w:tc>
        <w:tc>
          <w:tcPr>
            <w:tcW w:w="224" w:type="pct"/>
          </w:tcPr>
          <w:p w:rsidR="00B17D80" w:rsidRDefault="00B17D80" w:rsidP="007B59FD">
            <w:pPr>
              <w:pStyle w:val="TAC"/>
            </w:pPr>
            <w:r>
              <w:t>C108 AND C139</w:t>
            </w:r>
          </w:p>
        </w:tc>
        <w:tc>
          <w:tcPr>
            <w:tcW w:w="351" w:type="pct"/>
          </w:tcPr>
          <w:p w:rsidR="00B17D80" w:rsidRDefault="00B17D80" w:rsidP="007B59FD">
            <w:pPr>
              <w:pStyle w:val="TAC"/>
            </w:pPr>
            <w:r>
              <w:t>C108 AND C139</w:t>
            </w:r>
          </w:p>
        </w:tc>
        <w:tc>
          <w:tcPr>
            <w:tcW w:w="351" w:type="pct"/>
          </w:tcPr>
          <w:p w:rsidR="00B17D80" w:rsidRDefault="00B17D80" w:rsidP="007B59FD">
            <w:pPr>
              <w:pStyle w:val="TAC"/>
            </w:pPr>
            <w:r>
              <w:t>E.1/17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 xml:space="preserve">Icons </w:t>
            </w:r>
            <w:r>
              <w:rPr>
                <w:snapToGrid w:val="0"/>
                <w:lang w:val="fr-FR"/>
              </w:rPr>
              <w:t>– colour icon</w:t>
            </w:r>
          </w:p>
        </w:tc>
        <w:tc>
          <w:tcPr>
            <w:tcW w:w="322" w:type="pct"/>
          </w:tcPr>
          <w:p w:rsidR="00B17D80" w:rsidRDefault="00B17D80" w:rsidP="007B59FD">
            <w:pPr>
              <w:pStyle w:val="TAC"/>
            </w:pPr>
            <w:r>
              <w:t>R98</w:t>
            </w:r>
          </w:p>
        </w:tc>
        <w:tc>
          <w:tcPr>
            <w:tcW w:w="381" w:type="pct"/>
          </w:tcPr>
          <w:p w:rsidR="00B17D80" w:rsidRDefault="00B17D80" w:rsidP="007B59FD">
            <w:pPr>
              <w:pStyle w:val="TAC"/>
            </w:pPr>
            <w:r>
              <w:t>5.2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C134 AND C139</w:t>
            </w:r>
          </w:p>
        </w:tc>
        <w:tc>
          <w:tcPr>
            <w:tcW w:w="224" w:type="pct"/>
          </w:tcPr>
          <w:p w:rsidR="00B17D80" w:rsidRDefault="00B17D80" w:rsidP="007B59FD">
            <w:pPr>
              <w:pStyle w:val="TAC"/>
            </w:pPr>
            <w:r>
              <w:t>C134 AND C139</w:t>
            </w:r>
          </w:p>
        </w:tc>
        <w:tc>
          <w:tcPr>
            <w:tcW w:w="351" w:type="pct"/>
          </w:tcPr>
          <w:p w:rsidR="00B17D80" w:rsidRDefault="00B17D80" w:rsidP="007B59FD">
            <w:pPr>
              <w:pStyle w:val="TAC"/>
            </w:pPr>
            <w:r>
              <w:t>C134 AND C139</w:t>
            </w:r>
          </w:p>
        </w:tc>
        <w:tc>
          <w:tcPr>
            <w:tcW w:w="351" w:type="pct"/>
          </w:tcPr>
          <w:p w:rsidR="00B17D80" w:rsidRDefault="00B17D80" w:rsidP="007B59FD">
            <w:pPr>
              <w:pStyle w:val="TAC"/>
            </w:pPr>
            <w:r>
              <w:t>E.1/17 AND E.1/111</w:t>
            </w:r>
          </w:p>
        </w:tc>
        <w:tc>
          <w:tcPr>
            <w:tcW w:w="476" w:type="pct"/>
          </w:tcPr>
          <w:p w:rsidR="00B17D80" w:rsidRDefault="00B17D80" w:rsidP="007B59FD">
            <w:pPr>
              <w:pStyle w:val="TAC"/>
              <w:rPr>
                <w:rFonts w:cs="Arial"/>
                <w:sz w:val="20"/>
              </w:rPr>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UCS2 display</w:t>
            </w:r>
          </w:p>
        </w:tc>
        <w:tc>
          <w:tcPr>
            <w:tcW w:w="322" w:type="pct"/>
          </w:tcPr>
          <w:p w:rsidR="00B17D80" w:rsidRDefault="00B17D80" w:rsidP="007B59FD">
            <w:pPr>
              <w:pStyle w:val="TAC"/>
            </w:pPr>
            <w:r>
              <w:t>R97</w:t>
            </w:r>
          </w:p>
        </w:tc>
        <w:tc>
          <w:tcPr>
            <w:tcW w:w="381" w:type="pct"/>
          </w:tcPr>
          <w:p w:rsidR="00B17D80" w:rsidRDefault="00B17D80" w:rsidP="007B59FD">
            <w:pPr>
              <w:pStyle w:val="TAC"/>
            </w:pPr>
            <w:r>
              <w:t>6.1</w:t>
            </w:r>
          </w:p>
        </w:tc>
        <w:tc>
          <w:tcPr>
            <w:tcW w:w="283" w:type="pct"/>
          </w:tcPr>
          <w:p w:rsidR="00B17D80" w:rsidRDefault="00B17D80" w:rsidP="007B59FD">
            <w:pPr>
              <w:pStyle w:val="TAC"/>
            </w:pPr>
          </w:p>
        </w:tc>
        <w:tc>
          <w:tcPr>
            <w:tcW w:w="224" w:type="pct"/>
          </w:tcPr>
          <w:p w:rsidR="00B17D80" w:rsidRDefault="00B17D80" w:rsidP="007B59FD">
            <w:pPr>
              <w:pStyle w:val="TAC"/>
            </w:pPr>
            <w:r>
              <w:t>C118 AND C139</w:t>
            </w:r>
          </w:p>
        </w:tc>
        <w:tc>
          <w:tcPr>
            <w:tcW w:w="224" w:type="pct"/>
          </w:tcPr>
          <w:p w:rsidR="00B17D80" w:rsidRDefault="00B17D80" w:rsidP="007B59FD">
            <w:pPr>
              <w:pStyle w:val="TAC"/>
            </w:pPr>
            <w:r>
              <w:t>C118 AND C139</w:t>
            </w:r>
          </w:p>
        </w:tc>
        <w:tc>
          <w:tcPr>
            <w:tcW w:w="224" w:type="pct"/>
          </w:tcPr>
          <w:p w:rsidR="00B17D80" w:rsidRDefault="00B17D80" w:rsidP="007B59FD">
            <w:pPr>
              <w:pStyle w:val="TAC"/>
            </w:pPr>
            <w:r>
              <w:t>C118 AND C139</w:t>
            </w:r>
          </w:p>
        </w:tc>
        <w:tc>
          <w:tcPr>
            <w:tcW w:w="351" w:type="pct"/>
          </w:tcPr>
          <w:p w:rsidR="00B17D80" w:rsidRDefault="00B17D80" w:rsidP="007B59FD">
            <w:pPr>
              <w:pStyle w:val="TAC"/>
            </w:pPr>
            <w:r>
              <w:t>C118 AND C139</w:t>
            </w:r>
          </w:p>
        </w:tc>
        <w:tc>
          <w:tcPr>
            <w:tcW w:w="351" w:type="pct"/>
          </w:tcPr>
          <w:p w:rsidR="00B17D80" w:rsidRDefault="00B17D80" w:rsidP="007B59FD">
            <w:pPr>
              <w:pStyle w:val="TAC"/>
            </w:pPr>
            <w:r>
              <w:t>E.1/17 AND E.1/15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5</w:t>
            </w:r>
          </w:p>
        </w:tc>
        <w:tc>
          <w:tcPr>
            <w:tcW w:w="570" w:type="pct"/>
            <w:gridSpan w:val="2"/>
          </w:tcPr>
          <w:p w:rsidR="00B17D80" w:rsidRDefault="00B17D80" w:rsidP="007B59FD">
            <w:pPr>
              <w:pStyle w:val="TAL"/>
              <w:rPr>
                <w:b/>
              </w:rPr>
            </w:pPr>
            <w:r>
              <w:rPr>
                <w:b/>
              </w:rPr>
              <w:t>GET INKEY</w:t>
            </w:r>
            <w:r>
              <w:rPr>
                <w:b/>
              </w:rPr>
              <w:tab/>
              <w:t>27.22.4.2</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prompt unpacked</w:t>
            </w:r>
          </w:p>
        </w:tc>
        <w:tc>
          <w:tcPr>
            <w:tcW w:w="322" w:type="pct"/>
          </w:tcPr>
          <w:p w:rsidR="00B17D80" w:rsidRDefault="00B17D80" w:rsidP="007B59FD">
            <w:pPr>
              <w:pStyle w:val="TAC"/>
            </w:pPr>
            <w:r>
              <w:t>R96</w:t>
            </w:r>
          </w:p>
        </w:tc>
        <w:tc>
          <w:tcPr>
            <w:tcW w:w="381" w:type="pct"/>
          </w:tcPr>
          <w:p w:rsidR="00B17D80" w:rsidRDefault="00B17D80" w:rsidP="007B59FD">
            <w:pPr>
              <w:pStyle w:val="TAC"/>
            </w:pPr>
            <w:r>
              <w:t>1.1</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E.1/18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prompt packed</w:t>
            </w:r>
          </w:p>
        </w:tc>
        <w:tc>
          <w:tcPr>
            <w:tcW w:w="322" w:type="pct"/>
          </w:tcPr>
          <w:p w:rsidR="00B17D80" w:rsidRDefault="00B17D80" w:rsidP="007B59FD">
            <w:pPr>
              <w:pStyle w:val="TAC"/>
            </w:pPr>
            <w:r>
              <w:t>R96</w:t>
            </w:r>
          </w:p>
        </w:tc>
        <w:tc>
          <w:tcPr>
            <w:tcW w:w="381" w:type="pct"/>
          </w:tcPr>
          <w:p w:rsidR="00B17D80" w:rsidRDefault="00B17D80" w:rsidP="007B59FD">
            <w:pPr>
              <w:pStyle w:val="TAC"/>
            </w:pPr>
            <w:r>
              <w:t>1.2</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E.1/18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digits only</w:t>
            </w:r>
          </w:p>
        </w:tc>
        <w:tc>
          <w:tcPr>
            <w:tcW w:w="322" w:type="pct"/>
          </w:tcPr>
          <w:p w:rsidR="00B17D80" w:rsidRDefault="00B17D80" w:rsidP="007B59FD">
            <w:pPr>
              <w:pStyle w:val="TAC"/>
            </w:pPr>
            <w:r>
              <w:t>R96</w:t>
            </w:r>
          </w:p>
        </w:tc>
        <w:tc>
          <w:tcPr>
            <w:tcW w:w="381" w:type="pct"/>
          </w:tcPr>
          <w:p w:rsidR="00B17D80" w:rsidRDefault="00B17D80" w:rsidP="007B59FD">
            <w:pPr>
              <w:pStyle w:val="TAC"/>
            </w:pPr>
            <w:r>
              <w:t>1.1</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E.1/18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Backwards move in SIM session</w:t>
            </w:r>
          </w:p>
        </w:tc>
        <w:tc>
          <w:tcPr>
            <w:tcW w:w="322" w:type="pct"/>
          </w:tcPr>
          <w:p w:rsidR="00B17D80" w:rsidRDefault="00B17D80" w:rsidP="007B59FD">
            <w:pPr>
              <w:pStyle w:val="TAC"/>
            </w:pPr>
            <w:r>
              <w:t>R96</w:t>
            </w:r>
          </w:p>
        </w:tc>
        <w:tc>
          <w:tcPr>
            <w:tcW w:w="381" w:type="pct"/>
          </w:tcPr>
          <w:p w:rsidR="00B17D80" w:rsidRDefault="00B17D80" w:rsidP="007B59FD">
            <w:pPr>
              <w:pStyle w:val="TAC"/>
            </w:pPr>
            <w:r>
              <w:t>1.3</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E.1/18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Session terminated by user</w:t>
            </w:r>
          </w:p>
        </w:tc>
        <w:tc>
          <w:tcPr>
            <w:tcW w:w="322" w:type="pct"/>
          </w:tcPr>
          <w:p w:rsidR="00B17D80" w:rsidRDefault="00B17D80" w:rsidP="007B59FD">
            <w:pPr>
              <w:pStyle w:val="TAC"/>
            </w:pPr>
            <w:r>
              <w:t>R96</w:t>
            </w:r>
          </w:p>
        </w:tc>
        <w:tc>
          <w:tcPr>
            <w:tcW w:w="381" w:type="pct"/>
          </w:tcPr>
          <w:p w:rsidR="00B17D80" w:rsidRDefault="00B17D80" w:rsidP="007B59FD">
            <w:pPr>
              <w:pStyle w:val="TAC"/>
            </w:pPr>
            <w:r>
              <w:t>1.4</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E.1/18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SMS alphabet</w:t>
            </w:r>
          </w:p>
        </w:tc>
        <w:tc>
          <w:tcPr>
            <w:tcW w:w="322" w:type="pct"/>
          </w:tcPr>
          <w:p w:rsidR="00B17D80" w:rsidRDefault="00B17D80" w:rsidP="007B59FD">
            <w:pPr>
              <w:pStyle w:val="TAC"/>
            </w:pPr>
            <w:r>
              <w:t>R96</w:t>
            </w:r>
          </w:p>
        </w:tc>
        <w:tc>
          <w:tcPr>
            <w:tcW w:w="381" w:type="pct"/>
          </w:tcPr>
          <w:p w:rsidR="00B17D80" w:rsidRDefault="00B17D80" w:rsidP="007B59FD">
            <w:pPr>
              <w:pStyle w:val="TAC"/>
            </w:pPr>
            <w:r>
              <w:t>1.5</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E.1/18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Long text up to 160 bytes</w:t>
            </w:r>
          </w:p>
        </w:tc>
        <w:tc>
          <w:tcPr>
            <w:tcW w:w="322" w:type="pct"/>
          </w:tcPr>
          <w:p w:rsidR="00B17D80" w:rsidRDefault="00B17D80" w:rsidP="007B59FD">
            <w:pPr>
              <w:pStyle w:val="TAC"/>
            </w:pPr>
            <w:r>
              <w:t>R96</w:t>
            </w:r>
          </w:p>
        </w:tc>
        <w:tc>
          <w:tcPr>
            <w:tcW w:w="381" w:type="pct"/>
          </w:tcPr>
          <w:p w:rsidR="00B17D80" w:rsidRDefault="00B17D80" w:rsidP="007B59FD">
            <w:pPr>
              <w:pStyle w:val="TAC"/>
            </w:pPr>
            <w:r>
              <w:t>1.6</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E.1/18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no response from user</w:t>
            </w:r>
          </w:p>
        </w:tc>
        <w:tc>
          <w:tcPr>
            <w:tcW w:w="322" w:type="pct"/>
          </w:tcPr>
          <w:p w:rsidR="00B17D80" w:rsidRDefault="00B17D80" w:rsidP="007B59FD">
            <w:pPr>
              <w:pStyle w:val="TAC"/>
            </w:pPr>
            <w:r>
              <w:t>R96</w:t>
            </w:r>
          </w:p>
        </w:tc>
        <w:tc>
          <w:tcPr>
            <w:tcW w:w="381" w:type="pct"/>
          </w:tcPr>
          <w:p w:rsidR="00B17D80" w:rsidRDefault="00B17D80" w:rsidP="007B59FD">
            <w:pPr>
              <w:pStyle w:val="TAC"/>
            </w:pPr>
            <w:r>
              <w:t>2.1</w:t>
            </w:r>
          </w:p>
        </w:tc>
        <w:tc>
          <w:tcPr>
            <w:tcW w:w="283" w:type="pct"/>
          </w:tcPr>
          <w:p w:rsidR="00B17D80" w:rsidRDefault="00B17D80" w:rsidP="007B59FD">
            <w:pPr>
              <w:pStyle w:val="TAC"/>
            </w:pPr>
            <w:r>
              <w:t>C120 AND C139 AND C140</w:t>
            </w:r>
          </w:p>
        </w:tc>
        <w:tc>
          <w:tcPr>
            <w:tcW w:w="224" w:type="pct"/>
          </w:tcPr>
          <w:p w:rsidR="00B17D80" w:rsidRDefault="00B17D80" w:rsidP="007B59FD">
            <w:pPr>
              <w:pStyle w:val="TAC"/>
            </w:pPr>
            <w:r>
              <w:t>C120 AND C139 AND C140</w:t>
            </w:r>
          </w:p>
        </w:tc>
        <w:tc>
          <w:tcPr>
            <w:tcW w:w="224" w:type="pct"/>
          </w:tcPr>
          <w:p w:rsidR="00B17D80" w:rsidRDefault="00B17D80" w:rsidP="007B59FD">
            <w:pPr>
              <w:pStyle w:val="TAC"/>
            </w:pPr>
            <w:r>
              <w:t>C120 AND C139 AND C140</w:t>
            </w:r>
          </w:p>
        </w:tc>
        <w:tc>
          <w:tcPr>
            <w:tcW w:w="224" w:type="pct"/>
          </w:tcPr>
          <w:p w:rsidR="00B17D80" w:rsidRDefault="00B17D80" w:rsidP="007B59FD">
            <w:pPr>
              <w:pStyle w:val="TAC"/>
            </w:pPr>
            <w:r>
              <w:t>C120 AND C139 AND C140</w:t>
            </w:r>
          </w:p>
        </w:tc>
        <w:tc>
          <w:tcPr>
            <w:tcW w:w="351" w:type="pct"/>
          </w:tcPr>
          <w:p w:rsidR="00B17D80" w:rsidRDefault="00B17D80" w:rsidP="007B59FD">
            <w:pPr>
              <w:pStyle w:val="TAC"/>
            </w:pPr>
            <w:r>
              <w:t>C120 AND C139 AND C140</w:t>
            </w:r>
          </w:p>
        </w:tc>
        <w:tc>
          <w:tcPr>
            <w:tcW w:w="351" w:type="pct"/>
          </w:tcPr>
          <w:p w:rsidR="00B17D80" w:rsidRDefault="00B17D80" w:rsidP="007B59FD">
            <w:pPr>
              <w:pStyle w:val="TAC"/>
            </w:pPr>
            <w:r>
              <w:t>E.1/18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UCS2 display</w:t>
            </w:r>
          </w:p>
        </w:tc>
        <w:tc>
          <w:tcPr>
            <w:tcW w:w="322" w:type="pct"/>
          </w:tcPr>
          <w:p w:rsidR="00B17D80" w:rsidRDefault="00B17D80" w:rsidP="007B59FD">
            <w:pPr>
              <w:pStyle w:val="TAC"/>
            </w:pPr>
            <w:r>
              <w:t>R97</w:t>
            </w:r>
          </w:p>
        </w:tc>
        <w:tc>
          <w:tcPr>
            <w:tcW w:w="381" w:type="pct"/>
          </w:tcPr>
          <w:p w:rsidR="00B17D80" w:rsidRDefault="00B17D80" w:rsidP="007B59FD">
            <w:pPr>
              <w:pStyle w:val="TAC"/>
            </w:pPr>
            <w:r>
              <w:t>3.1</w:t>
            </w:r>
          </w:p>
        </w:tc>
        <w:tc>
          <w:tcPr>
            <w:tcW w:w="283" w:type="pct"/>
          </w:tcPr>
          <w:p w:rsidR="00B17D80" w:rsidRDefault="00B17D80" w:rsidP="007B59FD">
            <w:pPr>
              <w:pStyle w:val="TAC"/>
            </w:pPr>
          </w:p>
        </w:tc>
        <w:tc>
          <w:tcPr>
            <w:tcW w:w="224" w:type="pct"/>
          </w:tcPr>
          <w:p w:rsidR="00B17D80" w:rsidRDefault="00B17D80" w:rsidP="007B59FD">
            <w:pPr>
              <w:pStyle w:val="TAC"/>
            </w:pPr>
            <w:r>
              <w:t>C118 AND C139 AND C140</w:t>
            </w:r>
          </w:p>
        </w:tc>
        <w:tc>
          <w:tcPr>
            <w:tcW w:w="224" w:type="pct"/>
          </w:tcPr>
          <w:p w:rsidR="00B17D80" w:rsidRDefault="00B17D80" w:rsidP="007B59FD">
            <w:pPr>
              <w:pStyle w:val="TAC"/>
            </w:pPr>
            <w:r>
              <w:t>C118 AND C139 AND C140</w:t>
            </w:r>
          </w:p>
        </w:tc>
        <w:tc>
          <w:tcPr>
            <w:tcW w:w="224" w:type="pct"/>
          </w:tcPr>
          <w:p w:rsidR="00B17D80" w:rsidRDefault="00B17D80" w:rsidP="007B59FD">
            <w:pPr>
              <w:pStyle w:val="TAC"/>
            </w:pPr>
            <w:r>
              <w:t>C118 AND C139 AND C140</w:t>
            </w:r>
          </w:p>
        </w:tc>
        <w:tc>
          <w:tcPr>
            <w:tcW w:w="351" w:type="pct"/>
          </w:tcPr>
          <w:p w:rsidR="00B17D80" w:rsidRDefault="00B17D80" w:rsidP="007B59FD">
            <w:pPr>
              <w:pStyle w:val="TAC"/>
            </w:pPr>
            <w:r>
              <w:t>C118 AND C139 AND C140</w:t>
            </w:r>
          </w:p>
        </w:tc>
        <w:tc>
          <w:tcPr>
            <w:tcW w:w="351" w:type="pct"/>
          </w:tcPr>
          <w:p w:rsidR="00B17D80" w:rsidRDefault="00B17D80" w:rsidP="007B59FD">
            <w:pPr>
              <w:pStyle w:val="TAC"/>
            </w:pPr>
            <w:r>
              <w:t>E.1/18 AND E.1/15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UCS2 display, Long text up to 70 chars</w:t>
            </w:r>
          </w:p>
        </w:tc>
        <w:tc>
          <w:tcPr>
            <w:tcW w:w="322" w:type="pct"/>
          </w:tcPr>
          <w:p w:rsidR="00B17D80" w:rsidRDefault="00B17D80" w:rsidP="007B59FD">
            <w:pPr>
              <w:pStyle w:val="TAC"/>
            </w:pPr>
            <w:r>
              <w:t>R97</w:t>
            </w:r>
          </w:p>
        </w:tc>
        <w:tc>
          <w:tcPr>
            <w:tcW w:w="381" w:type="pct"/>
          </w:tcPr>
          <w:p w:rsidR="00B17D80" w:rsidRDefault="00B17D80" w:rsidP="007B59FD">
            <w:pPr>
              <w:pStyle w:val="TAC"/>
            </w:pPr>
            <w:r>
              <w:t>3.2</w:t>
            </w:r>
          </w:p>
        </w:tc>
        <w:tc>
          <w:tcPr>
            <w:tcW w:w="283" w:type="pct"/>
          </w:tcPr>
          <w:p w:rsidR="00B17D80" w:rsidRDefault="00B17D80" w:rsidP="007B59FD">
            <w:pPr>
              <w:pStyle w:val="TAC"/>
            </w:pPr>
          </w:p>
        </w:tc>
        <w:tc>
          <w:tcPr>
            <w:tcW w:w="224" w:type="pct"/>
          </w:tcPr>
          <w:p w:rsidR="00B17D80" w:rsidRDefault="00B17D80" w:rsidP="007B59FD">
            <w:pPr>
              <w:pStyle w:val="TAC"/>
            </w:pPr>
            <w:r>
              <w:t>C118 AND C139 AND C140</w:t>
            </w:r>
          </w:p>
        </w:tc>
        <w:tc>
          <w:tcPr>
            <w:tcW w:w="224" w:type="pct"/>
          </w:tcPr>
          <w:p w:rsidR="00B17D80" w:rsidRDefault="00B17D80" w:rsidP="007B59FD">
            <w:pPr>
              <w:pStyle w:val="TAC"/>
            </w:pPr>
            <w:r>
              <w:t>C118 AND C139 AND C140</w:t>
            </w:r>
          </w:p>
        </w:tc>
        <w:tc>
          <w:tcPr>
            <w:tcW w:w="224" w:type="pct"/>
          </w:tcPr>
          <w:p w:rsidR="00B17D80" w:rsidRDefault="00B17D80" w:rsidP="007B59FD">
            <w:pPr>
              <w:pStyle w:val="TAC"/>
            </w:pPr>
            <w:r>
              <w:t>C118 AND C139 AND C140</w:t>
            </w:r>
          </w:p>
        </w:tc>
        <w:tc>
          <w:tcPr>
            <w:tcW w:w="351" w:type="pct"/>
          </w:tcPr>
          <w:p w:rsidR="00B17D80" w:rsidRDefault="00B17D80" w:rsidP="007B59FD">
            <w:pPr>
              <w:pStyle w:val="TAC"/>
            </w:pPr>
            <w:r>
              <w:t>C118 AND C139 AND C140</w:t>
            </w:r>
          </w:p>
        </w:tc>
        <w:tc>
          <w:tcPr>
            <w:tcW w:w="351" w:type="pct"/>
          </w:tcPr>
          <w:p w:rsidR="00B17D80" w:rsidRDefault="00B17D80" w:rsidP="007B59FD">
            <w:pPr>
              <w:pStyle w:val="TAC"/>
            </w:pPr>
            <w:r>
              <w:t>E.1/18 AND E.1/15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UCS2 format of entry</w:t>
            </w:r>
          </w:p>
        </w:tc>
        <w:tc>
          <w:tcPr>
            <w:tcW w:w="322" w:type="pct"/>
          </w:tcPr>
          <w:p w:rsidR="00B17D80" w:rsidRDefault="00B17D80" w:rsidP="007B59FD">
            <w:pPr>
              <w:pStyle w:val="TAC"/>
            </w:pPr>
            <w:r>
              <w:t>R97</w:t>
            </w:r>
          </w:p>
        </w:tc>
        <w:tc>
          <w:tcPr>
            <w:tcW w:w="381" w:type="pct"/>
          </w:tcPr>
          <w:p w:rsidR="00B17D80" w:rsidRDefault="00B17D80" w:rsidP="007B59FD">
            <w:pPr>
              <w:pStyle w:val="TAC"/>
            </w:pPr>
            <w:r>
              <w:t>4.1</w:t>
            </w:r>
          </w:p>
        </w:tc>
        <w:tc>
          <w:tcPr>
            <w:tcW w:w="283" w:type="pct"/>
          </w:tcPr>
          <w:p w:rsidR="00B17D80" w:rsidRDefault="00B17D80" w:rsidP="007B59FD">
            <w:pPr>
              <w:pStyle w:val="TAC"/>
            </w:pPr>
          </w:p>
        </w:tc>
        <w:tc>
          <w:tcPr>
            <w:tcW w:w="224" w:type="pct"/>
          </w:tcPr>
          <w:p w:rsidR="00B17D80" w:rsidRDefault="00B17D80" w:rsidP="007B59FD">
            <w:pPr>
              <w:pStyle w:val="TAC"/>
            </w:pPr>
            <w:r>
              <w:t>C105 AND C139 AND C140</w:t>
            </w:r>
          </w:p>
        </w:tc>
        <w:tc>
          <w:tcPr>
            <w:tcW w:w="224" w:type="pct"/>
          </w:tcPr>
          <w:p w:rsidR="00B17D80" w:rsidRDefault="00B17D80" w:rsidP="007B59FD">
            <w:pPr>
              <w:pStyle w:val="TAC"/>
            </w:pPr>
            <w:r>
              <w:t>C105 AND C139 AND C140</w:t>
            </w:r>
          </w:p>
        </w:tc>
        <w:tc>
          <w:tcPr>
            <w:tcW w:w="224" w:type="pct"/>
          </w:tcPr>
          <w:p w:rsidR="00B17D80" w:rsidRDefault="00B17D80" w:rsidP="007B59FD">
            <w:pPr>
              <w:pStyle w:val="TAC"/>
            </w:pPr>
            <w:r>
              <w:t>C105 AND C139 AND C140</w:t>
            </w:r>
          </w:p>
        </w:tc>
        <w:tc>
          <w:tcPr>
            <w:tcW w:w="351" w:type="pct"/>
          </w:tcPr>
          <w:p w:rsidR="00B17D80" w:rsidRDefault="00B17D80" w:rsidP="007B59FD">
            <w:pPr>
              <w:pStyle w:val="TAC"/>
            </w:pPr>
            <w:r>
              <w:t>C105 AND C139 AND C140</w:t>
            </w:r>
          </w:p>
        </w:tc>
        <w:tc>
          <w:tcPr>
            <w:tcW w:w="351" w:type="pct"/>
          </w:tcPr>
          <w:p w:rsidR="00B17D80" w:rsidRDefault="00B17D80" w:rsidP="007B59FD">
            <w:pPr>
              <w:pStyle w:val="TAC"/>
            </w:pPr>
            <w:r>
              <w:t>E.1/18 AND E.1/14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"Yes/No" response</w:t>
            </w:r>
          </w:p>
        </w:tc>
        <w:tc>
          <w:tcPr>
            <w:tcW w:w="322" w:type="pct"/>
          </w:tcPr>
          <w:p w:rsidR="00B17D80" w:rsidRDefault="00B17D80" w:rsidP="007B59FD">
            <w:pPr>
              <w:pStyle w:val="TAC"/>
            </w:pPr>
            <w:r>
              <w:t>R98</w:t>
            </w:r>
          </w:p>
        </w:tc>
        <w:tc>
          <w:tcPr>
            <w:tcW w:w="381" w:type="pct"/>
          </w:tcPr>
          <w:p w:rsidR="00B17D80" w:rsidRDefault="00B17D80" w:rsidP="007B59FD">
            <w:pPr>
              <w:pStyle w:val="TAC"/>
            </w:pPr>
            <w:r>
              <w:t>5.1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E.1/18 AND E.1/60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 xml:space="preserve">Icons  </w:t>
            </w:r>
            <w:r>
              <w:rPr>
                <w:snapToGrid w:val="0"/>
                <w:lang w:val="fr-FR"/>
              </w:rPr>
              <w:t>– basic icon</w:t>
            </w:r>
          </w:p>
        </w:tc>
        <w:tc>
          <w:tcPr>
            <w:tcW w:w="322" w:type="pct"/>
          </w:tcPr>
          <w:p w:rsidR="00B17D80" w:rsidRDefault="00B17D80" w:rsidP="007B59FD">
            <w:pPr>
              <w:pStyle w:val="TAC"/>
            </w:pPr>
            <w:r>
              <w:t>R98</w:t>
            </w:r>
          </w:p>
        </w:tc>
        <w:tc>
          <w:tcPr>
            <w:tcW w:w="381" w:type="pct"/>
          </w:tcPr>
          <w:p w:rsidR="00B17D80" w:rsidRDefault="00B17D80" w:rsidP="007B59FD">
            <w:pPr>
              <w:pStyle w:val="TAC"/>
            </w:pPr>
            <w:r>
              <w:t>6.1, 6.2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C108 AND C139 AND C140</w:t>
            </w:r>
          </w:p>
        </w:tc>
        <w:tc>
          <w:tcPr>
            <w:tcW w:w="224" w:type="pct"/>
          </w:tcPr>
          <w:p w:rsidR="00B17D80" w:rsidRDefault="00B17D80" w:rsidP="007B59FD">
            <w:pPr>
              <w:pStyle w:val="TAC"/>
            </w:pPr>
            <w:r>
              <w:t>C108 AND C139 AND C140</w:t>
            </w:r>
          </w:p>
        </w:tc>
        <w:tc>
          <w:tcPr>
            <w:tcW w:w="351" w:type="pct"/>
          </w:tcPr>
          <w:p w:rsidR="00B17D80" w:rsidRDefault="00B17D80" w:rsidP="007B59FD">
            <w:pPr>
              <w:pStyle w:val="TAC"/>
            </w:pPr>
            <w:r>
              <w:t>C108 AND C139 AND C140</w:t>
            </w:r>
          </w:p>
        </w:tc>
        <w:tc>
          <w:tcPr>
            <w:tcW w:w="351" w:type="pct"/>
          </w:tcPr>
          <w:p w:rsidR="00B17D80" w:rsidRDefault="00B17D80" w:rsidP="007B59FD">
            <w:pPr>
              <w:pStyle w:val="TAC"/>
            </w:pPr>
            <w:r>
              <w:t>E.1/18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 xml:space="preserve">Icons  </w:t>
            </w:r>
            <w:r>
              <w:rPr>
                <w:snapToGrid w:val="0"/>
                <w:lang w:val="fr-FR"/>
              </w:rPr>
              <w:t>– colour icon</w:t>
            </w:r>
          </w:p>
        </w:tc>
        <w:tc>
          <w:tcPr>
            <w:tcW w:w="322" w:type="pct"/>
          </w:tcPr>
          <w:p w:rsidR="00B17D80" w:rsidRDefault="00B17D80" w:rsidP="007B59FD">
            <w:pPr>
              <w:pStyle w:val="TAC"/>
            </w:pPr>
            <w:r>
              <w:t>R98</w:t>
            </w:r>
          </w:p>
        </w:tc>
        <w:tc>
          <w:tcPr>
            <w:tcW w:w="381" w:type="pct"/>
          </w:tcPr>
          <w:p w:rsidR="00B17D80" w:rsidRDefault="00B17D80" w:rsidP="007B59FD">
            <w:pPr>
              <w:pStyle w:val="TAC"/>
            </w:pPr>
            <w:r>
              <w:t>6.3, 6.4</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C134 AND C139 AND C140</w:t>
            </w:r>
          </w:p>
        </w:tc>
        <w:tc>
          <w:tcPr>
            <w:tcW w:w="224" w:type="pct"/>
          </w:tcPr>
          <w:p w:rsidR="00B17D80" w:rsidRDefault="00B17D80" w:rsidP="007B59FD">
            <w:pPr>
              <w:pStyle w:val="TAC"/>
            </w:pPr>
            <w:r>
              <w:t>C134 AND C139 AND C140</w:t>
            </w:r>
          </w:p>
        </w:tc>
        <w:tc>
          <w:tcPr>
            <w:tcW w:w="351" w:type="pct"/>
          </w:tcPr>
          <w:p w:rsidR="00B17D80" w:rsidRDefault="00B17D80" w:rsidP="007B59FD">
            <w:pPr>
              <w:pStyle w:val="TAC"/>
            </w:pPr>
            <w:r>
              <w:t>C134 AND C139 AND C140</w:t>
            </w:r>
          </w:p>
        </w:tc>
        <w:tc>
          <w:tcPr>
            <w:tcW w:w="351" w:type="pct"/>
          </w:tcPr>
          <w:p w:rsidR="00B17D80" w:rsidRDefault="00B17D80" w:rsidP="007B59FD">
            <w:pPr>
              <w:pStyle w:val="TAC"/>
            </w:pPr>
            <w:r>
              <w:t>E.1/18 AND E.1/110 AND E.1/111</w:t>
            </w:r>
          </w:p>
        </w:tc>
        <w:tc>
          <w:tcPr>
            <w:tcW w:w="476" w:type="pct"/>
          </w:tcPr>
          <w:p w:rsidR="00B17D80" w:rsidRDefault="00B17D80" w:rsidP="007B59FD">
            <w:pPr>
              <w:pStyle w:val="TAC"/>
              <w:rPr>
                <w:rFonts w:cs="Arial"/>
                <w:sz w:val="20"/>
              </w:rPr>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Help information</w:t>
            </w:r>
          </w:p>
        </w:tc>
        <w:tc>
          <w:tcPr>
            <w:tcW w:w="322" w:type="pct"/>
          </w:tcPr>
          <w:p w:rsidR="00B17D80" w:rsidRDefault="00B17D80" w:rsidP="007B59FD">
            <w:pPr>
              <w:pStyle w:val="TAC"/>
            </w:pPr>
            <w:r>
              <w:t>R97</w:t>
            </w:r>
          </w:p>
        </w:tc>
        <w:tc>
          <w:tcPr>
            <w:tcW w:w="381" w:type="pct"/>
          </w:tcPr>
          <w:p w:rsidR="00B17D80" w:rsidRDefault="00B17D80" w:rsidP="007B59FD">
            <w:pPr>
              <w:pStyle w:val="TAC"/>
            </w:pPr>
            <w:r>
              <w:t>7.1</w:t>
            </w:r>
          </w:p>
        </w:tc>
        <w:tc>
          <w:tcPr>
            <w:tcW w:w="283" w:type="pct"/>
          </w:tcPr>
          <w:p w:rsidR="00B17D80" w:rsidRDefault="00B17D80" w:rsidP="007B59FD">
            <w:pPr>
              <w:pStyle w:val="TAC"/>
            </w:pPr>
          </w:p>
        </w:tc>
        <w:tc>
          <w:tcPr>
            <w:tcW w:w="224" w:type="pct"/>
          </w:tcPr>
          <w:p w:rsidR="00B17D80" w:rsidRDefault="00B17D80" w:rsidP="007B59FD">
            <w:pPr>
              <w:pStyle w:val="TAC"/>
            </w:pPr>
            <w:r>
              <w:t>C107 AND C139 AND C140</w:t>
            </w:r>
          </w:p>
        </w:tc>
        <w:tc>
          <w:tcPr>
            <w:tcW w:w="224" w:type="pct"/>
          </w:tcPr>
          <w:p w:rsidR="00B17D80" w:rsidRDefault="00B17D80" w:rsidP="007B59FD">
            <w:pPr>
              <w:pStyle w:val="TAC"/>
            </w:pPr>
            <w:r>
              <w:t>C107 AND C139 AND C140</w:t>
            </w:r>
          </w:p>
        </w:tc>
        <w:tc>
          <w:tcPr>
            <w:tcW w:w="224" w:type="pct"/>
          </w:tcPr>
          <w:p w:rsidR="00B17D80" w:rsidRDefault="00B17D80" w:rsidP="007B59FD">
            <w:pPr>
              <w:pStyle w:val="TAC"/>
            </w:pPr>
            <w:r>
              <w:t>C107 AND C139 AND C140</w:t>
            </w:r>
          </w:p>
        </w:tc>
        <w:tc>
          <w:tcPr>
            <w:tcW w:w="351" w:type="pct"/>
          </w:tcPr>
          <w:p w:rsidR="00B17D80" w:rsidRDefault="00B17D80" w:rsidP="007B59FD">
            <w:pPr>
              <w:pStyle w:val="TAC"/>
            </w:pPr>
            <w:r>
              <w:t>C107 AND C139 AND C140</w:t>
            </w:r>
          </w:p>
        </w:tc>
        <w:tc>
          <w:tcPr>
            <w:tcW w:w="351" w:type="pct"/>
          </w:tcPr>
          <w:p w:rsidR="00B17D80" w:rsidRDefault="00B17D80" w:rsidP="007B59FD">
            <w:pPr>
              <w:pStyle w:val="TAC"/>
            </w:pPr>
            <w:r>
              <w:t>E.1/18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6</w:t>
            </w:r>
          </w:p>
        </w:tc>
        <w:tc>
          <w:tcPr>
            <w:tcW w:w="570" w:type="pct"/>
            <w:gridSpan w:val="2"/>
          </w:tcPr>
          <w:p w:rsidR="00B17D80" w:rsidRDefault="00B17D80" w:rsidP="007B59FD">
            <w:pPr>
              <w:pStyle w:val="TAL"/>
              <w:rPr>
                <w:b/>
              </w:rPr>
            </w:pPr>
            <w:r>
              <w:rPr>
                <w:b/>
              </w:rPr>
              <w:t>GET INPUT</w:t>
            </w:r>
            <w:r>
              <w:rPr>
                <w:b/>
              </w:rPr>
              <w:tab/>
              <w:t>27.22.4.3</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input unpacked</w:t>
            </w:r>
          </w:p>
        </w:tc>
        <w:tc>
          <w:tcPr>
            <w:tcW w:w="322" w:type="pct"/>
          </w:tcPr>
          <w:p w:rsidR="00B17D80" w:rsidRDefault="00B17D80" w:rsidP="007B59FD">
            <w:pPr>
              <w:pStyle w:val="TAC"/>
            </w:pPr>
            <w:r>
              <w:t>R96</w:t>
            </w:r>
          </w:p>
        </w:tc>
        <w:tc>
          <w:tcPr>
            <w:tcW w:w="381" w:type="pct"/>
          </w:tcPr>
          <w:p w:rsidR="00B17D80" w:rsidRDefault="00B17D80" w:rsidP="007B59FD">
            <w:pPr>
              <w:pStyle w:val="TAC"/>
            </w:pPr>
            <w:r>
              <w:t>1.1</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E.1/19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input packed</w:t>
            </w:r>
          </w:p>
        </w:tc>
        <w:tc>
          <w:tcPr>
            <w:tcW w:w="322" w:type="pct"/>
          </w:tcPr>
          <w:p w:rsidR="00B17D80" w:rsidRDefault="00B17D80" w:rsidP="007B59FD">
            <w:pPr>
              <w:pStyle w:val="TAC"/>
            </w:pPr>
            <w:r>
              <w:t>R96</w:t>
            </w:r>
          </w:p>
        </w:tc>
        <w:tc>
          <w:tcPr>
            <w:tcW w:w="381" w:type="pct"/>
          </w:tcPr>
          <w:p w:rsidR="00B17D80" w:rsidRDefault="00B17D80" w:rsidP="007B59FD">
            <w:pPr>
              <w:pStyle w:val="TAC"/>
            </w:pPr>
            <w:r>
              <w:t>1.2</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E.1/19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digits only</w:t>
            </w:r>
          </w:p>
        </w:tc>
        <w:tc>
          <w:tcPr>
            <w:tcW w:w="322" w:type="pct"/>
          </w:tcPr>
          <w:p w:rsidR="00B17D80" w:rsidRDefault="00B17D80" w:rsidP="007B59FD">
            <w:pPr>
              <w:pStyle w:val="TAC"/>
            </w:pPr>
            <w:r>
              <w:t>R96</w:t>
            </w:r>
          </w:p>
        </w:tc>
        <w:tc>
          <w:tcPr>
            <w:tcW w:w="381" w:type="pct"/>
          </w:tcPr>
          <w:p w:rsidR="00B17D80" w:rsidRDefault="00B17D80" w:rsidP="007B59FD">
            <w:pPr>
              <w:pStyle w:val="TAC"/>
            </w:pPr>
            <w:r>
              <w:t>1.1</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E.1/19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SMS alphabet</w:t>
            </w:r>
          </w:p>
        </w:tc>
        <w:tc>
          <w:tcPr>
            <w:tcW w:w="322" w:type="pct"/>
          </w:tcPr>
          <w:p w:rsidR="00B17D80" w:rsidRDefault="00B17D80" w:rsidP="007B59FD">
            <w:pPr>
              <w:pStyle w:val="TAC"/>
            </w:pPr>
            <w:r>
              <w:t>R96</w:t>
            </w:r>
          </w:p>
        </w:tc>
        <w:tc>
          <w:tcPr>
            <w:tcW w:w="381" w:type="pct"/>
          </w:tcPr>
          <w:p w:rsidR="00B17D80" w:rsidRDefault="00B17D80" w:rsidP="007B59FD">
            <w:pPr>
              <w:pStyle w:val="TAC"/>
            </w:pPr>
            <w:r>
              <w:t>1.3</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E.1/19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hidden input</w:t>
            </w:r>
          </w:p>
        </w:tc>
        <w:tc>
          <w:tcPr>
            <w:tcW w:w="322" w:type="pct"/>
          </w:tcPr>
          <w:p w:rsidR="00B17D80" w:rsidRDefault="00B17D80" w:rsidP="007B59FD">
            <w:pPr>
              <w:pStyle w:val="TAC"/>
            </w:pPr>
            <w:r>
              <w:t>R96</w:t>
            </w:r>
          </w:p>
        </w:tc>
        <w:tc>
          <w:tcPr>
            <w:tcW w:w="381" w:type="pct"/>
          </w:tcPr>
          <w:p w:rsidR="00B17D80" w:rsidRDefault="00B17D80" w:rsidP="007B59FD">
            <w:pPr>
              <w:pStyle w:val="TAC"/>
            </w:pPr>
            <w:r>
              <w:t>1.4</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E.1/19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min / max acceptable length</w:t>
            </w:r>
          </w:p>
        </w:tc>
        <w:tc>
          <w:tcPr>
            <w:tcW w:w="322" w:type="pct"/>
          </w:tcPr>
          <w:p w:rsidR="00B17D80" w:rsidRDefault="00B17D80" w:rsidP="007B59FD">
            <w:pPr>
              <w:pStyle w:val="TAC"/>
            </w:pPr>
            <w:r>
              <w:t>R96</w:t>
            </w:r>
          </w:p>
        </w:tc>
        <w:tc>
          <w:tcPr>
            <w:tcW w:w="381" w:type="pct"/>
          </w:tcPr>
          <w:p w:rsidR="00B17D80" w:rsidRDefault="00B17D80" w:rsidP="007B59FD">
            <w:pPr>
              <w:pStyle w:val="TAC"/>
            </w:pPr>
            <w:r>
              <w:t>1.5, 1.9</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E.1/19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Backwards move in SIM session</w:t>
            </w:r>
          </w:p>
        </w:tc>
        <w:tc>
          <w:tcPr>
            <w:tcW w:w="322" w:type="pct"/>
          </w:tcPr>
          <w:p w:rsidR="00B17D80" w:rsidRDefault="00B17D80" w:rsidP="007B59FD">
            <w:pPr>
              <w:pStyle w:val="TAC"/>
            </w:pPr>
            <w:r>
              <w:t>R96</w:t>
            </w:r>
          </w:p>
        </w:tc>
        <w:tc>
          <w:tcPr>
            <w:tcW w:w="381" w:type="pct"/>
          </w:tcPr>
          <w:p w:rsidR="00B17D80" w:rsidRDefault="00B17D80" w:rsidP="007B59FD">
            <w:pPr>
              <w:pStyle w:val="TAC"/>
            </w:pPr>
            <w:r>
              <w:t>1.6</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E.1/19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Session terminated by user</w:t>
            </w:r>
          </w:p>
        </w:tc>
        <w:tc>
          <w:tcPr>
            <w:tcW w:w="322" w:type="pct"/>
          </w:tcPr>
          <w:p w:rsidR="00B17D80" w:rsidRDefault="00B17D80" w:rsidP="007B59FD">
            <w:pPr>
              <w:pStyle w:val="TAC"/>
            </w:pPr>
            <w:r>
              <w:t>R96</w:t>
            </w:r>
          </w:p>
        </w:tc>
        <w:tc>
          <w:tcPr>
            <w:tcW w:w="381" w:type="pct"/>
          </w:tcPr>
          <w:p w:rsidR="00B17D80" w:rsidRDefault="00B17D80" w:rsidP="007B59FD">
            <w:pPr>
              <w:pStyle w:val="TAC"/>
            </w:pPr>
            <w:r>
              <w:t>1.7</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E.1/19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Prompt text up to 160 bytes</w:t>
            </w:r>
          </w:p>
        </w:tc>
        <w:tc>
          <w:tcPr>
            <w:tcW w:w="322" w:type="pct"/>
          </w:tcPr>
          <w:p w:rsidR="00B17D80" w:rsidRDefault="00B17D80" w:rsidP="007B59FD">
            <w:pPr>
              <w:pStyle w:val="TAC"/>
            </w:pPr>
            <w:r>
              <w:t>R96</w:t>
            </w:r>
          </w:p>
        </w:tc>
        <w:tc>
          <w:tcPr>
            <w:tcW w:w="381" w:type="pct"/>
          </w:tcPr>
          <w:p w:rsidR="00B17D80" w:rsidRDefault="00B17D80" w:rsidP="007B59FD">
            <w:pPr>
              <w:pStyle w:val="TAC"/>
            </w:pPr>
            <w:r>
              <w:t>1.8</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E.1/19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SMS default alphabet, ME to echo text, packing not required</w:t>
            </w:r>
          </w:p>
        </w:tc>
        <w:tc>
          <w:tcPr>
            <w:tcW w:w="322" w:type="pct"/>
          </w:tcPr>
          <w:p w:rsidR="00B17D80" w:rsidRDefault="00B17D80" w:rsidP="007B59FD">
            <w:pPr>
              <w:pStyle w:val="TAC"/>
            </w:pPr>
            <w:r>
              <w:t>R96</w:t>
            </w:r>
          </w:p>
        </w:tc>
        <w:tc>
          <w:tcPr>
            <w:tcW w:w="381" w:type="pct"/>
          </w:tcPr>
          <w:p w:rsidR="00B17D80" w:rsidRDefault="00B17D80" w:rsidP="007B59FD">
            <w:pPr>
              <w:pStyle w:val="TAC"/>
            </w:pPr>
            <w:r>
              <w:t>1.9</w:t>
            </w:r>
          </w:p>
        </w:tc>
        <w:tc>
          <w:tcPr>
            <w:tcW w:w="283" w:type="pct"/>
          </w:tcPr>
          <w:p w:rsidR="00B17D80" w:rsidRDefault="00B17D80" w:rsidP="007B59FD">
            <w:pPr>
              <w:pStyle w:val="TAC"/>
            </w:pPr>
            <w:r>
              <w:t>C139 AND C140M</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E.1/19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Null length for the text string</w:t>
            </w:r>
          </w:p>
        </w:tc>
        <w:tc>
          <w:tcPr>
            <w:tcW w:w="322" w:type="pct"/>
          </w:tcPr>
          <w:p w:rsidR="00B17D80" w:rsidRDefault="00B17D80" w:rsidP="007B59FD">
            <w:pPr>
              <w:pStyle w:val="TAC"/>
            </w:pPr>
            <w:r>
              <w:t>R96</w:t>
            </w:r>
          </w:p>
        </w:tc>
        <w:tc>
          <w:tcPr>
            <w:tcW w:w="381" w:type="pct"/>
          </w:tcPr>
          <w:p w:rsidR="00B17D80" w:rsidRDefault="00B17D80" w:rsidP="007B59FD">
            <w:pPr>
              <w:pStyle w:val="TAC"/>
            </w:pPr>
            <w:r>
              <w:t>1.10</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E.1/19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no response from user</w:t>
            </w:r>
          </w:p>
        </w:tc>
        <w:tc>
          <w:tcPr>
            <w:tcW w:w="322" w:type="pct"/>
          </w:tcPr>
          <w:p w:rsidR="00B17D80" w:rsidRDefault="00B17D80" w:rsidP="007B59FD">
            <w:pPr>
              <w:pStyle w:val="TAC"/>
            </w:pPr>
            <w:r>
              <w:t>R96</w:t>
            </w:r>
          </w:p>
        </w:tc>
        <w:tc>
          <w:tcPr>
            <w:tcW w:w="381" w:type="pct"/>
          </w:tcPr>
          <w:p w:rsidR="00B17D80" w:rsidRDefault="00B17D80" w:rsidP="007B59FD">
            <w:pPr>
              <w:pStyle w:val="TAC"/>
            </w:pPr>
            <w:r>
              <w:t>2.1</w:t>
            </w:r>
          </w:p>
        </w:tc>
        <w:tc>
          <w:tcPr>
            <w:tcW w:w="283" w:type="pct"/>
          </w:tcPr>
          <w:p w:rsidR="00B17D80" w:rsidRDefault="00B17D80" w:rsidP="007B59FD">
            <w:pPr>
              <w:pStyle w:val="TAC"/>
            </w:pPr>
            <w:r>
              <w:t>C120 AND C139 AND C140</w:t>
            </w:r>
          </w:p>
        </w:tc>
        <w:tc>
          <w:tcPr>
            <w:tcW w:w="224" w:type="pct"/>
          </w:tcPr>
          <w:p w:rsidR="00B17D80" w:rsidRDefault="00B17D80" w:rsidP="007B59FD">
            <w:pPr>
              <w:pStyle w:val="TAC"/>
            </w:pPr>
            <w:r>
              <w:t>C120 AND C139 AND C140</w:t>
            </w:r>
          </w:p>
        </w:tc>
        <w:tc>
          <w:tcPr>
            <w:tcW w:w="224" w:type="pct"/>
          </w:tcPr>
          <w:p w:rsidR="00B17D80" w:rsidRDefault="00B17D80" w:rsidP="007B59FD">
            <w:pPr>
              <w:pStyle w:val="TAC"/>
            </w:pPr>
            <w:r>
              <w:t>C120 AND C139 AND C140</w:t>
            </w:r>
          </w:p>
        </w:tc>
        <w:tc>
          <w:tcPr>
            <w:tcW w:w="224" w:type="pct"/>
          </w:tcPr>
          <w:p w:rsidR="00B17D80" w:rsidRDefault="00B17D80" w:rsidP="007B59FD">
            <w:pPr>
              <w:pStyle w:val="TAC"/>
            </w:pPr>
            <w:r>
              <w:t>C120 AND C139 AND C140</w:t>
            </w:r>
          </w:p>
        </w:tc>
        <w:tc>
          <w:tcPr>
            <w:tcW w:w="351" w:type="pct"/>
          </w:tcPr>
          <w:p w:rsidR="00B17D80" w:rsidRDefault="00B17D80" w:rsidP="007B59FD">
            <w:pPr>
              <w:pStyle w:val="TAC"/>
            </w:pPr>
            <w:r>
              <w:t>C120 AND C139 AND C140</w:t>
            </w:r>
          </w:p>
        </w:tc>
        <w:tc>
          <w:tcPr>
            <w:tcW w:w="351" w:type="pct"/>
          </w:tcPr>
          <w:p w:rsidR="00B17D80" w:rsidRDefault="00B17D80" w:rsidP="007B59FD">
            <w:pPr>
              <w:pStyle w:val="TAC"/>
            </w:pPr>
            <w:r>
              <w:t>E.1/19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UCS2 display</w:t>
            </w:r>
          </w:p>
        </w:tc>
        <w:tc>
          <w:tcPr>
            <w:tcW w:w="322" w:type="pct"/>
          </w:tcPr>
          <w:p w:rsidR="00B17D80" w:rsidRDefault="00B17D80" w:rsidP="007B59FD">
            <w:pPr>
              <w:pStyle w:val="TAC"/>
            </w:pPr>
            <w:r>
              <w:t>R97</w:t>
            </w:r>
          </w:p>
        </w:tc>
        <w:tc>
          <w:tcPr>
            <w:tcW w:w="381" w:type="pct"/>
          </w:tcPr>
          <w:p w:rsidR="00B17D80" w:rsidRDefault="00B17D80" w:rsidP="007B59FD">
            <w:pPr>
              <w:pStyle w:val="TAC"/>
            </w:pPr>
            <w:r>
              <w:t>3.1, 3.2</w:t>
            </w:r>
          </w:p>
        </w:tc>
        <w:tc>
          <w:tcPr>
            <w:tcW w:w="283" w:type="pct"/>
          </w:tcPr>
          <w:p w:rsidR="00B17D80" w:rsidRDefault="00B17D80" w:rsidP="007B59FD">
            <w:pPr>
              <w:pStyle w:val="TAC"/>
            </w:pPr>
          </w:p>
        </w:tc>
        <w:tc>
          <w:tcPr>
            <w:tcW w:w="224" w:type="pct"/>
          </w:tcPr>
          <w:p w:rsidR="00B17D80" w:rsidRDefault="00B17D80" w:rsidP="007B59FD">
            <w:pPr>
              <w:pStyle w:val="TAC"/>
            </w:pPr>
            <w:r>
              <w:t>C118 AND C139 AND C140</w:t>
            </w:r>
          </w:p>
        </w:tc>
        <w:tc>
          <w:tcPr>
            <w:tcW w:w="224" w:type="pct"/>
          </w:tcPr>
          <w:p w:rsidR="00B17D80" w:rsidRDefault="00B17D80" w:rsidP="007B59FD">
            <w:pPr>
              <w:pStyle w:val="TAC"/>
            </w:pPr>
            <w:r>
              <w:t>C118 AND C139 AND C140</w:t>
            </w:r>
          </w:p>
        </w:tc>
        <w:tc>
          <w:tcPr>
            <w:tcW w:w="224" w:type="pct"/>
          </w:tcPr>
          <w:p w:rsidR="00B17D80" w:rsidRDefault="00B17D80" w:rsidP="007B59FD">
            <w:pPr>
              <w:pStyle w:val="TAC"/>
            </w:pPr>
            <w:r>
              <w:t>C118 AND C139 AND C140</w:t>
            </w:r>
          </w:p>
        </w:tc>
        <w:tc>
          <w:tcPr>
            <w:tcW w:w="351" w:type="pct"/>
          </w:tcPr>
          <w:p w:rsidR="00B17D80" w:rsidRDefault="00B17D80" w:rsidP="007B59FD">
            <w:pPr>
              <w:pStyle w:val="TAC"/>
            </w:pPr>
            <w:r>
              <w:t>C118 AND C139 AND C140</w:t>
            </w:r>
          </w:p>
        </w:tc>
        <w:tc>
          <w:tcPr>
            <w:tcW w:w="351" w:type="pct"/>
          </w:tcPr>
          <w:p w:rsidR="00B17D80" w:rsidRDefault="00B17D80" w:rsidP="007B59FD">
            <w:pPr>
              <w:pStyle w:val="TAC"/>
            </w:pPr>
            <w:r>
              <w:t>E.1/19 AND E.1/15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UCS2 entry</w:t>
            </w:r>
          </w:p>
        </w:tc>
        <w:tc>
          <w:tcPr>
            <w:tcW w:w="322" w:type="pct"/>
          </w:tcPr>
          <w:p w:rsidR="00B17D80" w:rsidRDefault="00B17D80" w:rsidP="007B59FD">
            <w:pPr>
              <w:pStyle w:val="TAC"/>
            </w:pPr>
            <w:r>
              <w:t>R97</w:t>
            </w:r>
          </w:p>
        </w:tc>
        <w:tc>
          <w:tcPr>
            <w:tcW w:w="381" w:type="pct"/>
          </w:tcPr>
          <w:p w:rsidR="00B17D80" w:rsidRDefault="00B17D80" w:rsidP="007B59FD">
            <w:pPr>
              <w:pStyle w:val="TAC"/>
            </w:pPr>
            <w:r>
              <w:t>4.1, 4.2</w:t>
            </w:r>
          </w:p>
        </w:tc>
        <w:tc>
          <w:tcPr>
            <w:tcW w:w="283" w:type="pct"/>
          </w:tcPr>
          <w:p w:rsidR="00B17D80" w:rsidRDefault="00B17D80" w:rsidP="007B59FD">
            <w:pPr>
              <w:pStyle w:val="TAC"/>
            </w:pPr>
          </w:p>
        </w:tc>
        <w:tc>
          <w:tcPr>
            <w:tcW w:w="224" w:type="pct"/>
          </w:tcPr>
          <w:p w:rsidR="00B17D80" w:rsidRDefault="00B17D80" w:rsidP="007B59FD">
            <w:pPr>
              <w:pStyle w:val="TAC"/>
            </w:pPr>
            <w:r>
              <w:t>C105 AND C139 AND C140</w:t>
            </w:r>
          </w:p>
        </w:tc>
        <w:tc>
          <w:tcPr>
            <w:tcW w:w="224" w:type="pct"/>
          </w:tcPr>
          <w:p w:rsidR="00B17D80" w:rsidRDefault="00B17D80" w:rsidP="007B59FD">
            <w:pPr>
              <w:pStyle w:val="TAC"/>
            </w:pPr>
            <w:r>
              <w:t>C105 AND C139 AND C140</w:t>
            </w:r>
          </w:p>
        </w:tc>
        <w:tc>
          <w:tcPr>
            <w:tcW w:w="224" w:type="pct"/>
          </w:tcPr>
          <w:p w:rsidR="00B17D80" w:rsidRDefault="00B17D80" w:rsidP="007B59FD">
            <w:pPr>
              <w:pStyle w:val="TAC"/>
            </w:pPr>
            <w:r>
              <w:t>C105 AND C139 AND C140</w:t>
            </w:r>
          </w:p>
        </w:tc>
        <w:tc>
          <w:tcPr>
            <w:tcW w:w="351" w:type="pct"/>
          </w:tcPr>
          <w:p w:rsidR="00B17D80" w:rsidRDefault="00B17D80" w:rsidP="007B59FD">
            <w:pPr>
              <w:pStyle w:val="TAC"/>
            </w:pPr>
            <w:r>
              <w:t>C105 AND C139 AND C140</w:t>
            </w:r>
          </w:p>
        </w:tc>
        <w:tc>
          <w:tcPr>
            <w:tcW w:w="351" w:type="pct"/>
          </w:tcPr>
          <w:p w:rsidR="00B17D80" w:rsidRDefault="00B17D80" w:rsidP="007B59FD">
            <w:pPr>
              <w:pStyle w:val="TAC"/>
            </w:pPr>
            <w:r>
              <w:t>E.1/19 AND E.1/14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default text for the input</w:t>
            </w:r>
          </w:p>
        </w:tc>
        <w:tc>
          <w:tcPr>
            <w:tcW w:w="322" w:type="pct"/>
          </w:tcPr>
          <w:p w:rsidR="00B17D80" w:rsidRDefault="00B17D80" w:rsidP="007B59FD">
            <w:pPr>
              <w:pStyle w:val="TAC"/>
            </w:pPr>
            <w:r>
              <w:t>R97</w:t>
            </w:r>
          </w:p>
        </w:tc>
        <w:tc>
          <w:tcPr>
            <w:tcW w:w="381" w:type="pct"/>
          </w:tcPr>
          <w:p w:rsidR="00B17D80" w:rsidRDefault="00B17D80" w:rsidP="007B59FD">
            <w:pPr>
              <w:pStyle w:val="TAC"/>
            </w:pPr>
            <w:r>
              <w:t>5.1, 5.2</w:t>
            </w:r>
          </w:p>
        </w:tc>
        <w:tc>
          <w:tcPr>
            <w:tcW w:w="283" w:type="pct"/>
          </w:tcPr>
          <w:p w:rsidR="00B17D80" w:rsidRDefault="00B17D80" w:rsidP="007B59FD">
            <w:pPr>
              <w:pStyle w:val="TAC"/>
            </w:pP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E.1/19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 xml:space="preserve">Icons </w:t>
            </w:r>
            <w:r>
              <w:rPr>
                <w:snapToGrid w:val="0"/>
                <w:lang w:val="fr-FR"/>
              </w:rPr>
              <w:t>– basic icon</w:t>
            </w:r>
          </w:p>
        </w:tc>
        <w:tc>
          <w:tcPr>
            <w:tcW w:w="322" w:type="pct"/>
          </w:tcPr>
          <w:p w:rsidR="00B17D80" w:rsidRDefault="00B17D80" w:rsidP="007B59FD">
            <w:pPr>
              <w:pStyle w:val="TAC"/>
            </w:pPr>
            <w:r>
              <w:t>R98</w:t>
            </w:r>
          </w:p>
        </w:tc>
        <w:tc>
          <w:tcPr>
            <w:tcW w:w="381" w:type="pct"/>
          </w:tcPr>
          <w:p w:rsidR="00B17D80" w:rsidRDefault="00B17D80" w:rsidP="007B59FD">
            <w:pPr>
              <w:pStyle w:val="TAC"/>
            </w:pPr>
            <w:r>
              <w:t>6.1, 6.2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C108 AND C139 AND C140</w:t>
            </w:r>
          </w:p>
        </w:tc>
        <w:tc>
          <w:tcPr>
            <w:tcW w:w="224" w:type="pct"/>
          </w:tcPr>
          <w:p w:rsidR="00B17D80" w:rsidRDefault="00B17D80" w:rsidP="007B59FD">
            <w:pPr>
              <w:pStyle w:val="TAC"/>
            </w:pPr>
            <w:r>
              <w:t>C108 AND C139 AND C140</w:t>
            </w:r>
          </w:p>
        </w:tc>
        <w:tc>
          <w:tcPr>
            <w:tcW w:w="351" w:type="pct"/>
          </w:tcPr>
          <w:p w:rsidR="00B17D80" w:rsidRDefault="00B17D80" w:rsidP="007B59FD">
            <w:pPr>
              <w:pStyle w:val="TAC"/>
            </w:pPr>
            <w:r>
              <w:t>C108 AND C139 AND C140</w:t>
            </w:r>
          </w:p>
        </w:tc>
        <w:tc>
          <w:tcPr>
            <w:tcW w:w="351" w:type="pct"/>
          </w:tcPr>
          <w:p w:rsidR="00B17D80" w:rsidRDefault="00B17D80" w:rsidP="007B59FD">
            <w:pPr>
              <w:pStyle w:val="TAC"/>
            </w:pPr>
            <w:r>
              <w:t>E.1/19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 xml:space="preserve">Icons </w:t>
            </w:r>
            <w:r>
              <w:rPr>
                <w:snapToGrid w:val="0"/>
                <w:lang w:val="fr-FR"/>
              </w:rPr>
              <w:t>– colour icon</w:t>
            </w:r>
          </w:p>
        </w:tc>
        <w:tc>
          <w:tcPr>
            <w:tcW w:w="322" w:type="pct"/>
          </w:tcPr>
          <w:p w:rsidR="00B17D80" w:rsidRDefault="00B17D80" w:rsidP="007B59FD">
            <w:pPr>
              <w:pStyle w:val="TAC"/>
            </w:pPr>
            <w:r>
              <w:t>R98</w:t>
            </w:r>
          </w:p>
        </w:tc>
        <w:tc>
          <w:tcPr>
            <w:tcW w:w="381" w:type="pct"/>
          </w:tcPr>
          <w:p w:rsidR="00B17D80" w:rsidRDefault="00B17D80" w:rsidP="007B59FD">
            <w:pPr>
              <w:pStyle w:val="TAC"/>
            </w:pPr>
            <w:r>
              <w:t>6.3, 6.4</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C134 AND C139 AND C140</w:t>
            </w:r>
          </w:p>
        </w:tc>
        <w:tc>
          <w:tcPr>
            <w:tcW w:w="224" w:type="pct"/>
          </w:tcPr>
          <w:p w:rsidR="00B17D80" w:rsidRDefault="00B17D80" w:rsidP="007B59FD">
            <w:pPr>
              <w:pStyle w:val="TAC"/>
            </w:pPr>
            <w:r>
              <w:t>C134 AND C139 AND C140</w:t>
            </w:r>
          </w:p>
        </w:tc>
        <w:tc>
          <w:tcPr>
            <w:tcW w:w="351" w:type="pct"/>
          </w:tcPr>
          <w:p w:rsidR="00B17D80" w:rsidRDefault="00B17D80" w:rsidP="007B59FD">
            <w:pPr>
              <w:pStyle w:val="TAC"/>
            </w:pPr>
            <w:r>
              <w:t>C134 AND C139 AND C140</w:t>
            </w:r>
          </w:p>
        </w:tc>
        <w:tc>
          <w:tcPr>
            <w:tcW w:w="351" w:type="pct"/>
          </w:tcPr>
          <w:p w:rsidR="00B17D80" w:rsidRDefault="00B17D80" w:rsidP="007B59FD">
            <w:pPr>
              <w:pStyle w:val="TAC"/>
            </w:pPr>
            <w:r>
              <w:t>E.1/19 AND E.1/110 AND E.1/111</w:t>
            </w:r>
          </w:p>
        </w:tc>
        <w:tc>
          <w:tcPr>
            <w:tcW w:w="476" w:type="pct"/>
          </w:tcPr>
          <w:p w:rsidR="00B17D80" w:rsidRDefault="00B17D80" w:rsidP="007B59FD">
            <w:pPr>
              <w:pStyle w:val="TAC"/>
              <w:rPr>
                <w:rFonts w:cs="Arial"/>
                <w:sz w:val="20"/>
              </w:rPr>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Pr="00A54114" w:rsidRDefault="00B17D80" w:rsidP="007B59FD">
            <w:pPr>
              <w:pStyle w:val="TAH"/>
            </w:pPr>
          </w:p>
        </w:tc>
        <w:tc>
          <w:tcPr>
            <w:tcW w:w="570" w:type="pct"/>
            <w:gridSpan w:val="2"/>
          </w:tcPr>
          <w:p w:rsidR="00B17D80" w:rsidRPr="00201FF5" w:rsidRDefault="00B17D80" w:rsidP="007B59FD">
            <w:pPr>
              <w:pStyle w:val="TAL"/>
            </w:pPr>
            <w:r w:rsidRPr="00201FF5">
              <w:t>help information</w:t>
            </w:r>
          </w:p>
        </w:tc>
        <w:tc>
          <w:tcPr>
            <w:tcW w:w="322" w:type="pct"/>
          </w:tcPr>
          <w:p w:rsidR="00B17D80" w:rsidRDefault="00B17D80" w:rsidP="007B59FD">
            <w:pPr>
              <w:pStyle w:val="TAC"/>
            </w:pPr>
            <w:r>
              <w:t>R97</w:t>
            </w:r>
          </w:p>
        </w:tc>
        <w:tc>
          <w:tcPr>
            <w:tcW w:w="381" w:type="pct"/>
          </w:tcPr>
          <w:p w:rsidR="00B17D80" w:rsidRDefault="00B17D80" w:rsidP="007B59FD">
            <w:pPr>
              <w:pStyle w:val="TAC"/>
            </w:pPr>
            <w:r>
              <w:t>7.1</w:t>
            </w:r>
          </w:p>
        </w:tc>
        <w:tc>
          <w:tcPr>
            <w:tcW w:w="283" w:type="pct"/>
          </w:tcPr>
          <w:p w:rsidR="00B17D80" w:rsidRDefault="00B17D80" w:rsidP="007B59FD">
            <w:pPr>
              <w:pStyle w:val="TAC"/>
            </w:pPr>
          </w:p>
        </w:tc>
        <w:tc>
          <w:tcPr>
            <w:tcW w:w="224" w:type="pct"/>
          </w:tcPr>
          <w:p w:rsidR="00B17D80" w:rsidRDefault="00B17D80" w:rsidP="007B59FD">
            <w:pPr>
              <w:pStyle w:val="TAC"/>
            </w:pPr>
            <w:r>
              <w:t>C107 AND C139 AND C140</w:t>
            </w:r>
          </w:p>
        </w:tc>
        <w:tc>
          <w:tcPr>
            <w:tcW w:w="224" w:type="pct"/>
          </w:tcPr>
          <w:p w:rsidR="00B17D80" w:rsidRDefault="00B17D80" w:rsidP="007B59FD">
            <w:pPr>
              <w:pStyle w:val="TAC"/>
            </w:pPr>
            <w:r>
              <w:t>C107 AND C139 AND C140</w:t>
            </w:r>
          </w:p>
        </w:tc>
        <w:tc>
          <w:tcPr>
            <w:tcW w:w="224" w:type="pct"/>
          </w:tcPr>
          <w:p w:rsidR="00B17D80" w:rsidRDefault="00B17D80" w:rsidP="007B59FD">
            <w:pPr>
              <w:pStyle w:val="TAC"/>
            </w:pPr>
            <w:r>
              <w:t>C107 AND C139 AND C140</w:t>
            </w:r>
          </w:p>
        </w:tc>
        <w:tc>
          <w:tcPr>
            <w:tcW w:w="351" w:type="pct"/>
          </w:tcPr>
          <w:p w:rsidR="00B17D80" w:rsidRDefault="00B17D80" w:rsidP="007B59FD">
            <w:pPr>
              <w:pStyle w:val="TAC"/>
            </w:pPr>
            <w:r>
              <w:t>C107 AND C139 AND C140</w:t>
            </w:r>
          </w:p>
        </w:tc>
        <w:tc>
          <w:tcPr>
            <w:tcW w:w="351" w:type="pct"/>
          </w:tcPr>
          <w:p w:rsidR="00B17D80" w:rsidRDefault="00B17D80" w:rsidP="007B59FD">
            <w:pPr>
              <w:pStyle w:val="TAC"/>
            </w:pPr>
            <w:r>
              <w:t>E.1/19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7</w:t>
            </w:r>
          </w:p>
        </w:tc>
        <w:tc>
          <w:tcPr>
            <w:tcW w:w="570" w:type="pct"/>
            <w:gridSpan w:val="2"/>
          </w:tcPr>
          <w:p w:rsidR="00B17D80" w:rsidRDefault="00B17D80" w:rsidP="007B59FD">
            <w:pPr>
              <w:pStyle w:val="TAL"/>
              <w:rPr>
                <w:b/>
              </w:rPr>
            </w:pPr>
            <w:r>
              <w:rPr>
                <w:b/>
              </w:rPr>
              <w:t>MORE TIME</w:t>
            </w:r>
            <w:r>
              <w:rPr>
                <w:b/>
              </w:rPr>
              <w:tab/>
              <w:t>27.22.4.4</w:t>
            </w:r>
          </w:p>
        </w:tc>
        <w:tc>
          <w:tcPr>
            <w:tcW w:w="322" w:type="pct"/>
          </w:tcPr>
          <w:p w:rsidR="00B17D80" w:rsidRDefault="00B17D80" w:rsidP="007B59FD">
            <w:pPr>
              <w:pStyle w:val="TAC"/>
            </w:pPr>
            <w:r>
              <w:t>R96</w:t>
            </w:r>
          </w:p>
        </w:tc>
        <w:tc>
          <w:tcPr>
            <w:tcW w:w="381" w:type="pct"/>
          </w:tcPr>
          <w:p w:rsidR="00B17D80" w:rsidRDefault="00B17D80" w:rsidP="007B59FD">
            <w:pPr>
              <w:pStyle w:val="TAC"/>
            </w:pPr>
            <w:r>
              <w:t>1.1</w:t>
            </w:r>
          </w:p>
        </w:tc>
        <w:tc>
          <w:tcPr>
            <w:tcW w:w="283"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E.1/20</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8</w:t>
            </w:r>
          </w:p>
        </w:tc>
        <w:tc>
          <w:tcPr>
            <w:tcW w:w="570" w:type="pct"/>
            <w:gridSpan w:val="2"/>
          </w:tcPr>
          <w:p w:rsidR="00B17D80" w:rsidRDefault="00B17D80" w:rsidP="007B59FD">
            <w:pPr>
              <w:pStyle w:val="TAL"/>
              <w:rPr>
                <w:b/>
              </w:rPr>
            </w:pPr>
            <w:r>
              <w:rPr>
                <w:b/>
              </w:rPr>
              <w:t>PLAY TONE</w:t>
            </w:r>
            <w:r>
              <w:rPr>
                <w:b/>
              </w:rPr>
              <w:tab/>
              <w:t>27.22.4.5</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play all tones</w:t>
            </w:r>
          </w:p>
        </w:tc>
        <w:tc>
          <w:tcPr>
            <w:tcW w:w="322" w:type="pct"/>
          </w:tcPr>
          <w:p w:rsidR="00B17D80" w:rsidRDefault="00B17D80" w:rsidP="007B59FD">
            <w:pPr>
              <w:pStyle w:val="TAC"/>
            </w:pPr>
            <w:r>
              <w:t>R96</w:t>
            </w:r>
          </w:p>
        </w:tc>
        <w:tc>
          <w:tcPr>
            <w:tcW w:w="381" w:type="pct"/>
          </w:tcPr>
          <w:p w:rsidR="00B17D80" w:rsidRDefault="00B17D80" w:rsidP="007B59FD">
            <w:pPr>
              <w:pStyle w:val="TAC"/>
            </w:pPr>
            <w:r>
              <w:t>1.1</w:t>
            </w:r>
          </w:p>
        </w:tc>
        <w:tc>
          <w:tcPr>
            <w:tcW w:w="283" w:type="pct"/>
          </w:tcPr>
          <w:p w:rsidR="00B17D80" w:rsidRDefault="00B17D80" w:rsidP="007B59FD">
            <w:pPr>
              <w:pStyle w:val="TAC"/>
            </w:pPr>
            <w:r>
              <w:t>C140 AND C141 AND C142</w:t>
            </w:r>
          </w:p>
        </w:tc>
        <w:tc>
          <w:tcPr>
            <w:tcW w:w="224" w:type="pct"/>
          </w:tcPr>
          <w:p w:rsidR="00B17D80" w:rsidRDefault="00B17D80" w:rsidP="007B59FD">
            <w:pPr>
              <w:pStyle w:val="TAC"/>
            </w:pPr>
            <w:r>
              <w:t>C140 AND C141 AND C142</w:t>
            </w:r>
          </w:p>
        </w:tc>
        <w:tc>
          <w:tcPr>
            <w:tcW w:w="224" w:type="pct"/>
          </w:tcPr>
          <w:p w:rsidR="00B17D80" w:rsidRDefault="00B17D80" w:rsidP="007B59FD">
            <w:pPr>
              <w:pStyle w:val="TAC"/>
            </w:pPr>
            <w:r>
              <w:t>C140 AND C141 AND C142</w:t>
            </w:r>
          </w:p>
        </w:tc>
        <w:tc>
          <w:tcPr>
            <w:tcW w:w="224" w:type="pct"/>
          </w:tcPr>
          <w:p w:rsidR="00B17D80" w:rsidRDefault="00B17D80" w:rsidP="007B59FD">
            <w:pPr>
              <w:pStyle w:val="TAC"/>
            </w:pPr>
            <w:r>
              <w:t>C140 AND C141 AND C142</w:t>
            </w:r>
          </w:p>
        </w:tc>
        <w:tc>
          <w:tcPr>
            <w:tcW w:w="351" w:type="pct"/>
          </w:tcPr>
          <w:p w:rsidR="00B17D80" w:rsidRDefault="00B17D80" w:rsidP="007B59FD">
            <w:pPr>
              <w:pStyle w:val="TAC"/>
            </w:pPr>
            <w:r>
              <w:t>C140 AND C141 AND C142</w:t>
            </w:r>
          </w:p>
        </w:tc>
        <w:tc>
          <w:tcPr>
            <w:tcW w:w="351" w:type="pct"/>
          </w:tcPr>
          <w:p w:rsidR="00B17D80" w:rsidRDefault="00B17D80" w:rsidP="007B59FD">
            <w:pPr>
              <w:pStyle w:val="TAC"/>
            </w:pPr>
            <w:r>
              <w:t>E.1/21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UCS2 display</w:t>
            </w:r>
          </w:p>
        </w:tc>
        <w:tc>
          <w:tcPr>
            <w:tcW w:w="322" w:type="pct"/>
          </w:tcPr>
          <w:p w:rsidR="00B17D80" w:rsidRDefault="00B17D80" w:rsidP="007B59FD">
            <w:pPr>
              <w:pStyle w:val="TAC"/>
            </w:pPr>
            <w:r>
              <w:t>R97</w:t>
            </w:r>
          </w:p>
        </w:tc>
        <w:tc>
          <w:tcPr>
            <w:tcW w:w="381" w:type="pct"/>
          </w:tcPr>
          <w:p w:rsidR="00B17D80" w:rsidRDefault="00B17D80" w:rsidP="007B59FD">
            <w:pPr>
              <w:pStyle w:val="TAC"/>
            </w:pPr>
            <w:r>
              <w:t>TBD</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r>
              <w:t>E.1/21</w:t>
            </w:r>
          </w:p>
          <w:p w:rsidR="00B17D80" w:rsidRDefault="00B17D80" w:rsidP="007B59FD">
            <w:pPr>
              <w:pStyle w:val="TAC"/>
            </w:pPr>
            <w:r>
              <w:t>AND E.1/15 AND E.1/110 AND E.1/111</w:t>
            </w: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icons</w:t>
            </w:r>
          </w:p>
        </w:tc>
        <w:tc>
          <w:tcPr>
            <w:tcW w:w="322" w:type="pct"/>
          </w:tcPr>
          <w:p w:rsidR="00B17D80" w:rsidRDefault="00B17D80" w:rsidP="007B59FD">
            <w:pPr>
              <w:pStyle w:val="TAC"/>
            </w:pPr>
            <w:r>
              <w:t>R98</w:t>
            </w:r>
          </w:p>
        </w:tc>
        <w:tc>
          <w:tcPr>
            <w:tcW w:w="381" w:type="pct"/>
          </w:tcPr>
          <w:p w:rsidR="00B17D80" w:rsidRDefault="00B17D80" w:rsidP="007B59FD">
            <w:pPr>
              <w:pStyle w:val="TAC"/>
            </w:pPr>
            <w:r>
              <w:t>TBD</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r>
              <w:t>E.1/21 AND E.1/110 AND E.1/111</w:t>
            </w: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9</w:t>
            </w:r>
          </w:p>
        </w:tc>
        <w:tc>
          <w:tcPr>
            <w:tcW w:w="570" w:type="pct"/>
            <w:gridSpan w:val="2"/>
          </w:tcPr>
          <w:p w:rsidR="00B17D80" w:rsidRDefault="00B17D80" w:rsidP="007B59FD">
            <w:pPr>
              <w:pStyle w:val="TAL"/>
              <w:rPr>
                <w:b/>
              </w:rPr>
            </w:pPr>
            <w:r>
              <w:rPr>
                <w:b/>
              </w:rPr>
              <w:t>POLL INTERVAL</w:t>
            </w:r>
            <w:r>
              <w:rPr>
                <w:b/>
              </w:rPr>
              <w:tab/>
              <w:t>27.22.4.6</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duration</w:t>
            </w:r>
          </w:p>
        </w:tc>
        <w:tc>
          <w:tcPr>
            <w:tcW w:w="322" w:type="pct"/>
          </w:tcPr>
          <w:p w:rsidR="00B17D80" w:rsidRDefault="00B17D80" w:rsidP="007B59FD">
            <w:pPr>
              <w:pStyle w:val="TAC"/>
            </w:pPr>
            <w:r>
              <w:t>R96</w:t>
            </w:r>
          </w:p>
        </w:tc>
        <w:tc>
          <w:tcPr>
            <w:tcW w:w="381" w:type="pct"/>
          </w:tcPr>
          <w:p w:rsidR="00B17D80" w:rsidRDefault="00B17D80" w:rsidP="007B59FD">
            <w:pPr>
              <w:pStyle w:val="TAC"/>
            </w:pPr>
            <w:r>
              <w:t>1.1</w:t>
            </w:r>
          </w:p>
        </w:tc>
        <w:tc>
          <w:tcPr>
            <w:tcW w:w="283"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E.1/22</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10</w:t>
            </w:r>
          </w:p>
        </w:tc>
        <w:tc>
          <w:tcPr>
            <w:tcW w:w="570" w:type="pct"/>
            <w:gridSpan w:val="2"/>
          </w:tcPr>
          <w:p w:rsidR="00B17D80" w:rsidRDefault="00B17D80" w:rsidP="007B59FD">
            <w:pPr>
              <w:pStyle w:val="TAL"/>
              <w:rPr>
                <w:b/>
              </w:rPr>
            </w:pPr>
            <w:r>
              <w:rPr>
                <w:b/>
              </w:rPr>
              <w:t>REFRESH</w:t>
            </w:r>
            <w:r>
              <w:rPr>
                <w:b/>
              </w:rPr>
              <w:tab/>
              <w:t>27.22.4.7</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SIM initialization, enabling FDN mode</w:t>
            </w:r>
          </w:p>
        </w:tc>
        <w:tc>
          <w:tcPr>
            <w:tcW w:w="322" w:type="pct"/>
          </w:tcPr>
          <w:p w:rsidR="00B17D80" w:rsidRDefault="00B17D80" w:rsidP="007B59FD">
            <w:pPr>
              <w:pStyle w:val="TAC"/>
            </w:pPr>
            <w:r>
              <w:t>R96</w:t>
            </w:r>
          </w:p>
        </w:tc>
        <w:tc>
          <w:tcPr>
            <w:tcW w:w="381" w:type="pct"/>
          </w:tcPr>
          <w:p w:rsidR="00B17D80" w:rsidRDefault="00B17D80" w:rsidP="007B59FD">
            <w:pPr>
              <w:pStyle w:val="TAC"/>
            </w:pPr>
            <w:r>
              <w:t>1.1</w:t>
            </w:r>
          </w:p>
        </w:tc>
        <w:tc>
          <w:tcPr>
            <w:tcW w:w="283" w:type="pct"/>
          </w:tcPr>
          <w:p w:rsidR="00B17D80" w:rsidRDefault="00B17D80" w:rsidP="007B59FD">
            <w:pPr>
              <w:pStyle w:val="TAC"/>
            </w:pPr>
            <w:r>
              <w:t>C125 AND C139 AND C140 AND C142</w:t>
            </w:r>
          </w:p>
        </w:tc>
        <w:tc>
          <w:tcPr>
            <w:tcW w:w="224" w:type="pct"/>
          </w:tcPr>
          <w:p w:rsidR="00B17D80" w:rsidRDefault="00B17D80" w:rsidP="007B59FD">
            <w:pPr>
              <w:pStyle w:val="TAC"/>
            </w:pPr>
            <w:r>
              <w:t>C125 AND C139 AND C140 AND C142</w:t>
            </w:r>
          </w:p>
        </w:tc>
        <w:tc>
          <w:tcPr>
            <w:tcW w:w="224" w:type="pct"/>
          </w:tcPr>
          <w:p w:rsidR="00B17D80" w:rsidRDefault="00B17D80" w:rsidP="007B59FD">
            <w:pPr>
              <w:pStyle w:val="TAC"/>
            </w:pPr>
            <w:r>
              <w:t>C125 AND C139 AND C140 AND C142</w:t>
            </w:r>
          </w:p>
        </w:tc>
        <w:tc>
          <w:tcPr>
            <w:tcW w:w="224" w:type="pct"/>
          </w:tcPr>
          <w:p w:rsidR="00B17D80" w:rsidRDefault="00B17D80" w:rsidP="007B59FD">
            <w:pPr>
              <w:pStyle w:val="TAC"/>
            </w:pPr>
            <w:r>
              <w:t>C125 AND C139 AND C140 AND C142</w:t>
            </w:r>
          </w:p>
        </w:tc>
        <w:tc>
          <w:tcPr>
            <w:tcW w:w="351" w:type="pct"/>
          </w:tcPr>
          <w:p w:rsidR="00B17D80" w:rsidRDefault="00B17D80" w:rsidP="007B59FD">
            <w:pPr>
              <w:pStyle w:val="TAC"/>
            </w:pPr>
            <w:r>
              <w:t>C125 AND C139 AND C140 AND C142</w:t>
            </w:r>
          </w:p>
        </w:tc>
        <w:tc>
          <w:tcPr>
            <w:tcW w:w="351" w:type="pct"/>
          </w:tcPr>
          <w:p w:rsidR="00B17D80" w:rsidRDefault="00B17D80" w:rsidP="007B59FD">
            <w:pPr>
              <w:pStyle w:val="TAC"/>
            </w:pPr>
            <w:r>
              <w:t>E.1/24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file change notification of FDN file</w:t>
            </w:r>
          </w:p>
        </w:tc>
        <w:tc>
          <w:tcPr>
            <w:tcW w:w="322" w:type="pct"/>
          </w:tcPr>
          <w:p w:rsidR="00B17D80" w:rsidRDefault="00B17D80" w:rsidP="007B59FD">
            <w:pPr>
              <w:pStyle w:val="TAC"/>
            </w:pPr>
            <w:r>
              <w:t>R96</w:t>
            </w:r>
          </w:p>
        </w:tc>
        <w:tc>
          <w:tcPr>
            <w:tcW w:w="381" w:type="pct"/>
          </w:tcPr>
          <w:p w:rsidR="00B17D80" w:rsidRDefault="00B17D80" w:rsidP="007B59FD">
            <w:pPr>
              <w:pStyle w:val="TAC"/>
            </w:pPr>
            <w:r>
              <w:t>1.2</w:t>
            </w:r>
          </w:p>
        </w:tc>
        <w:tc>
          <w:tcPr>
            <w:tcW w:w="283" w:type="pct"/>
          </w:tcPr>
          <w:p w:rsidR="00B17D80" w:rsidRDefault="00B17D80" w:rsidP="007B59FD">
            <w:pPr>
              <w:pStyle w:val="TAC"/>
            </w:pPr>
            <w:r>
              <w:t>C125 AND C139 AND C140 AND C142</w:t>
            </w:r>
          </w:p>
        </w:tc>
        <w:tc>
          <w:tcPr>
            <w:tcW w:w="224" w:type="pct"/>
          </w:tcPr>
          <w:p w:rsidR="00B17D80" w:rsidRDefault="00B17D80" w:rsidP="007B59FD">
            <w:pPr>
              <w:pStyle w:val="TAC"/>
            </w:pPr>
            <w:r>
              <w:t>C125 AND C139 AND C140 AND C142</w:t>
            </w:r>
          </w:p>
        </w:tc>
        <w:tc>
          <w:tcPr>
            <w:tcW w:w="224" w:type="pct"/>
          </w:tcPr>
          <w:p w:rsidR="00B17D80" w:rsidRDefault="00B17D80" w:rsidP="007B59FD">
            <w:pPr>
              <w:pStyle w:val="TAC"/>
            </w:pPr>
            <w:r>
              <w:t>C125 AND C139 AND C140 AND C142</w:t>
            </w:r>
          </w:p>
        </w:tc>
        <w:tc>
          <w:tcPr>
            <w:tcW w:w="224" w:type="pct"/>
          </w:tcPr>
          <w:p w:rsidR="00B17D80" w:rsidRDefault="00B17D80" w:rsidP="007B59FD">
            <w:pPr>
              <w:pStyle w:val="TAC"/>
            </w:pPr>
            <w:r>
              <w:t>C125 AND C139 AND C140 AND C142</w:t>
            </w:r>
          </w:p>
        </w:tc>
        <w:tc>
          <w:tcPr>
            <w:tcW w:w="351" w:type="pct"/>
          </w:tcPr>
          <w:p w:rsidR="00B17D80" w:rsidRDefault="00B17D80" w:rsidP="007B59FD">
            <w:pPr>
              <w:pStyle w:val="TAC"/>
            </w:pPr>
            <w:r>
              <w:t>C125 AND C139 AND C140 AND C142</w:t>
            </w:r>
          </w:p>
        </w:tc>
        <w:tc>
          <w:tcPr>
            <w:tcW w:w="351" w:type="pct"/>
          </w:tcPr>
          <w:p w:rsidR="00B17D80" w:rsidRDefault="00B17D80" w:rsidP="007B59FD">
            <w:pPr>
              <w:pStyle w:val="TAC"/>
            </w:pPr>
            <w:r>
              <w:t>E.1/24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SIM initialization and file change notification of PLMN</w:t>
            </w:r>
          </w:p>
        </w:tc>
        <w:tc>
          <w:tcPr>
            <w:tcW w:w="322" w:type="pct"/>
          </w:tcPr>
          <w:p w:rsidR="00B17D80" w:rsidRDefault="00B17D80" w:rsidP="007B59FD">
            <w:pPr>
              <w:pStyle w:val="TAC"/>
            </w:pPr>
            <w:r>
              <w:t>R96</w:t>
            </w:r>
          </w:p>
        </w:tc>
        <w:tc>
          <w:tcPr>
            <w:tcW w:w="381" w:type="pct"/>
          </w:tcPr>
          <w:p w:rsidR="00B17D80" w:rsidRDefault="00B17D80" w:rsidP="007B59FD">
            <w:pPr>
              <w:pStyle w:val="TAC"/>
            </w:pPr>
            <w:r>
              <w:t>1.3</w:t>
            </w:r>
          </w:p>
        </w:tc>
        <w:tc>
          <w:tcPr>
            <w:tcW w:w="283"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E.1/24</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SIM initialization and full file change notification, enabling FDN mode</w:t>
            </w:r>
          </w:p>
        </w:tc>
        <w:tc>
          <w:tcPr>
            <w:tcW w:w="322" w:type="pct"/>
          </w:tcPr>
          <w:p w:rsidR="00B17D80" w:rsidRDefault="00B17D80" w:rsidP="007B59FD">
            <w:pPr>
              <w:pStyle w:val="TAC"/>
            </w:pPr>
            <w:r>
              <w:t>R96</w:t>
            </w:r>
          </w:p>
        </w:tc>
        <w:tc>
          <w:tcPr>
            <w:tcW w:w="381" w:type="pct"/>
          </w:tcPr>
          <w:p w:rsidR="00B17D80" w:rsidRDefault="00B17D80" w:rsidP="007B59FD">
            <w:pPr>
              <w:pStyle w:val="TAC"/>
            </w:pPr>
            <w:r>
              <w:t>1.4</w:t>
            </w:r>
          </w:p>
        </w:tc>
        <w:tc>
          <w:tcPr>
            <w:tcW w:w="283" w:type="pct"/>
          </w:tcPr>
          <w:p w:rsidR="00B17D80" w:rsidRDefault="00B17D80" w:rsidP="007B59FD">
            <w:pPr>
              <w:pStyle w:val="TAC"/>
            </w:pPr>
            <w:r>
              <w:t>C125 AND C139 AND C140 AND C142</w:t>
            </w:r>
          </w:p>
        </w:tc>
        <w:tc>
          <w:tcPr>
            <w:tcW w:w="224" w:type="pct"/>
          </w:tcPr>
          <w:p w:rsidR="00B17D80" w:rsidRDefault="00B17D80" w:rsidP="007B59FD">
            <w:pPr>
              <w:pStyle w:val="TAC"/>
            </w:pPr>
            <w:r>
              <w:t>C125 AND C139 AND C140 AND C142</w:t>
            </w:r>
          </w:p>
        </w:tc>
        <w:tc>
          <w:tcPr>
            <w:tcW w:w="224" w:type="pct"/>
          </w:tcPr>
          <w:p w:rsidR="00B17D80" w:rsidRDefault="00B17D80" w:rsidP="007B59FD">
            <w:pPr>
              <w:pStyle w:val="TAC"/>
            </w:pPr>
            <w:r>
              <w:t>C125 AND C139 AND C140 AND C142</w:t>
            </w:r>
          </w:p>
        </w:tc>
        <w:tc>
          <w:tcPr>
            <w:tcW w:w="224" w:type="pct"/>
          </w:tcPr>
          <w:p w:rsidR="00B17D80" w:rsidRDefault="00B17D80" w:rsidP="007B59FD">
            <w:pPr>
              <w:pStyle w:val="TAC"/>
            </w:pPr>
            <w:r>
              <w:t>C125 AND C139 AND C140 AND C142</w:t>
            </w:r>
          </w:p>
        </w:tc>
        <w:tc>
          <w:tcPr>
            <w:tcW w:w="351" w:type="pct"/>
          </w:tcPr>
          <w:p w:rsidR="00B17D80" w:rsidRDefault="00B17D80" w:rsidP="007B59FD">
            <w:pPr>
              <w:pStyle w:val="TAC"/>
            </w:pPr>
            <w:r>
              <w:t>C125 AND C139 AND C140 AND C142</w:t>
            </w:r>
          </w:p>
        </w:tc>
        <w:tc>
          <w:tcPr>
            <w:tcW w:w="351" w:type="pct"/>
          </w:tcPr>
          <w:p w:rsidR="00B17D80" w:rsidRDefault="00B17D80" w:rsidP="007B59FD">
            <w:pPr>
              <w:pStyle w:val="TAC"/>
            </w:pPr>
            <w:r>
              <w:t>E.1/24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SIM reset</w:t>
            </w:r>
          </w:p>
        </w:tc>
        <w:tc>
          <w:tcPr>
            <w:tcW w:w="322" w:type="pct"/>
          </w:tcPr>
          <w:p w:rsidR="00B17D80" w:rsidRDefault="00B17D80" w:rsidP="007B59FD">
            <w:pPr>
              <w:pStyle w:val="TAC"/>
            </w:pPr>
            <w:r>
              <w:t>R96</w:t>
            </w:r>
          </w:p>
        </w:tc>
        <w:tc>
          <w:tcPr>
            <w:tcW w:w="381" w:type="pct"/>
          </w:tcPr>
          <w:p w:rsidR="00B17D80" w:rsidRDefault="00B17D80" w:rsidP="007B59FD">
            <w:pPr>
              <w:pStyle w:val="TAC"/>
            </w:pPr>
            <w:r>
              <w:t>1.5</w:t>
            </w:r>
          </w:p>
        </w:tc>
        <w:tc>
          <w:tcPr>
            <w:tcW w:w="283"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E.1/24</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SIM Initialization after SMS-PP data download</w:t>
            </w:r>
          </w:p>
        </w:tc>
        <w:tc>
          <w:tcPr>
            <w:tcW w:w="322" w:type="pct"/>
          </w:tcPr>
          <w:p w:rsidR="00B17D80" w:rsidRDefault="00B17D80" w:rsidP="007B59FD">
            <w:pPr>
              <w:pStyle w:val="TAC"/>
            </w:pPr>
            <w:r>
              <w:t>R96</w:t>
            </w:r>
          </w:p>
        </w:tc>
        <w:tc>
          <w:tcPr>
            <w:tcW w:w="381" w:type="pct"/>
          </w:tcPr>
          <w:p w:rsidR="00B17D80" w:rsidRDefault="00B17D80" w:rsidP="007B59FD">
            <w:pPr>
              <w:pStyle w:val="TAC"/>
            </w:pPr>
            <w:r>
              <w:t>1.6</w:t>
            </w:r>
          </w:p>
        </w:tc>
        <w:tc>
          <w:tcPr>
            <w:tcW w:w="283" w:type="pct"/>
          </w:tcPr>
          <w:p w:rsidR="00B17D80" w:rsidRDefault="00B17D80" w:rsidP="007B59FD">
            <w:pPr>
              <w:pStyle w:val="TAC"/>
            </w:pPr>
            <w:r>
              <w:t xml:space="preserve"> C125 AND C139 AND C140 AND C142</w:t>
            </w:r>
          </w:p>
        </w:tc>
        <w:tc>
          <w:tcPr>
            <w:tcW w:w="224" w:type="pct"/>
          </w:tcPr>
          <w:p w:rsidR="00B17D80" w:rsidRDefault="00B17D80" w:rsidP="007B59FD">
            <w:pPr>
              <w:pStyle w:val="TAC"/>
            </w:pPr>
            <w:r>
              <w:t>C125 AND C139 AND C140 AND C142</w:t>
            </w:r>
          </w:p>
        </w:tc>
        <w:tc>
          <w:tcPr>
            <w:tcW w:w="224" w:type="pct"/>
          </w:tcPr>
          <w:p w:rsidR="00B17D80" w:rsidRDefault="00B17D80" w:rsidP="007B59FD">
            <w:pPr>
              <w:pStyle w:val="TAC"/>
            </w:pPr>
            <w:r>
              <w:t>C125 AND C139 AND C140 AND C142</w:t>
            </w:r>
          </w:p>
        </w:tc>
        <w:tc>
          <w:tcPr>
            <w:tcW w:w="224" w:type="pct"/>
          </w:tcPr>
          <w:p w:rsidR="00B17D80" w:rsidRDefault="00B17D80" w:rsidP="007B59FD">
            <w:pPr>
              <w:pStyle w:val="TAC"/>
            </w:pPr>
            <w:r>
              <w:t>C125 AND C139 AND C140 AND C142</w:t>
            </w:r>
          </w:p>
        </w:tc>
        <w:tc>
          <w:tcPr>
            <w:tcW w:w="351" w:type="pct"/>
          </w:tcPr>
          <w:p w:rsidR="00B17D80" w:rsidRDefault="00B17D80" w:rsidP="007B59FD">
            <w:pPr>
              <w:pStyle w:val="TAC"/>
            </w:pPr>
            <w:r>
              <w:t>C125 AND C139 AND C140 AND C142</w:t>
            </w:r>
          </w:p>
        </w:tc>
        <w:tc>
          <w:tcPr>
            <w:tcW w:w="351" w:type="pct"/>
          </w:tcPr>
          <w:p w:rsidR="00B17D80" w:rsidRDefault="00B17D80" w:rsidP="007B59FD">
            <w:pPr>
              <w:pStyle w:val="TAC"/>
            </w:pPr>
            <w:r>
              <w:t>E.1/24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IMSI Changing procedure, SIM Initialization and File Change Notification)</w:t>
            </w:r>
          </w:p>
        </w:tc>
        <w:tc>
          <w:tcPr>
            <w:tcW w:w="322" w:type="pct"/>
          </w:tcPr>
          <w:p w:rsidR="00B17D80" w:rsidRDefault="00B17D80" w:rsidP="007B59FD">
            <w:pPr>
              <w:pStyle w:val="TAC"/>
            </w:pPr>
            <w:r>
              <w:t>R98</w:t>
            </w:r>
          </w:p>
        </w:tc>
        <w:tc>
          <w:tcPr>
            <w:tcW w:w="381" w:type="pct"/>
          </w:tcPr>
          <w:p w:rsidR="00B17D80" w:rsidRDefault="00B17D80" w:rsidP="007B59FD">
            <w:pPr>
              <w:pStyle w:val="TAC"/>
            </w:pPr>
            <w:r>
              <w:t>2.1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E.1/24</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IMSI Changing procedure, SIM Initialization and Full File Change Notification)</w:t>
            </w:r>
          </w:p>
        </w:tc>
        <w:tc>
          <w:tcPr>
            <w:tcW w:w="322" w:type="pct"/>
          </w:tcPr>
          <w:p w:rsidR="00B17D80" w:rsidRDefault="00B17D80" w:rsidP="007B59FD">
            <w:pPr>
              <w:pStyle w:val="TAC"/>
            </w:pPr>
            <w:r>
              <w:t>R98</w:t>
            </w:r>
          </w:p>
        </w:tc>
        <w:tc>
          <w:tcPr>
            <w:tcW w:w="381" w:type="pct"/>
          </w:tcPr>
          <w:p w:rsidR="00B17D80" w:rsidRDefault="00B17D80" w:rsidP="007B59FD">
            <w:pPr>
              <w:pStyle w:val="TAC"/>
            </w:pPr>
            <w:r>
              <w:t>2.2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E.1/24</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IMSI Changing procedure, SIM Reset</w:t>
            </w:r>
          </w:p>
        </w:tc>
        <w:tc>
          <w:tcPr>
            <w:tcW w:w="322" w:type="pct"/>
          </w:tcPr>
          <w:p w:rsidR="00B17D80" w:rsidRDefault="00B17D80" w:rsidP="007B59FD">
            <w:pPr>
              <w:pStyle w:val="TAC"/>
            </w:pPr>
            <w:r>
              <w:t>R98</w:t>
            </w:r>
          </w:p>
        </w:tc>
        <w:tc>
          <w:tcPr>
            <w:tcW w:w="381" w:type="pct"/>
          </w:tcPr>
          <w:p w:rsidR="00B17D80" w:rsidRDefault="00B17D80" w:rsidP="007B59FD">
            <w:pPr>
              <w:pStyle w:val="TAC"/>
            </w:pPr>
            <w:r>
              <w:t>2.3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E.1/24</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11</w:t>
            </w:r>
          </w:p>
        </w:tc>
        <w:tc>
          <w:tcPr>
            <w:tcW w:w="570" w:type="pct"/>
            <w:gridSpan w:val="2"/>
          </w:tcPr>
          <w:p w:rsidR="00B17D80" w:rsidRDefault="00B17D80" w:rsidP="007B59FD">
            <w:pPr>
              <w:pStyle w:val="TAL"/>
              <w:rPr>
                <w:b/>
              </w:rPr>
            </w:pPr>
            <w:r>
              <w:rPr>
                <w:b/>
              </w:rPr>
              <w:t>SET UP MENU</w:t>
            </w:r>
            <w:r>
              <w:rPr>
                <w:b/>
              </w:rPr>
              <w:tab/>
              <w:t>27.22.4.8</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Set up, menu selection, replace and remove menu</w:t>
            </w:r>
          </w:p>
        </w:tc>
        <w:tc>
          <w:tcPr>
            <w:tcW w:w="322" w:type="pct"/>
          </w:tcPr>
          <w:p w:rsidR="00B17D80" w:rsidRDefault="00B17D80" w:rsidP="007B59FD">
            <w:pPr>
              <w:pStyle w:val="TAC"/>
            </w:pPr>
            <w:r>
              <w:t>R96</w:t>
            </w:r>
          </w:p>
        </w:tc>
        <w:tc>
          <w:tcPr>
            <w:tcW w:w="381" w:type="pct"/>
          </w:tcPr>
          <w:p w:rsidR="00B17D80" w:rsidRDefault="00B17D80" w:rsidP="007B59FD">
            <w:pPr>
              <w:pStyle w:val="TAC"/>
            </w:pPr>
            <w:r>
              <w:t>1.1</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E.1/30 AND E.1/4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Large menu</w:t>
            </w:r>
          </w:p>
        </w:tc>
        <w:tc>
          <w:tcPr>
            <w:tcW w:w="322" w:type="pct"/>
          </w:tcPr>
          <w:p w:rsidR="00B17D80" w:rsidRDefault="00B17D80" w:rsidP="007B59FD">
            <w:pPr>
              <w:pStyle w:val="TAC"/>
            </w:pPr>
            <w:r>
              <w:t>R96</w:t>
            </w:r>
          </w:p>
        </w:tc>
        <w:tc>
          <w:tcPr>
            <w:tcW w:w="381" w:type="pct"/>
          </w:tcPr>
          <w:p w:rsidR="00B17D80" w:rsidRDefault="00B17D80" w:rsidP="007B59FD">
            <w:pPr>
              <w:pStyle w:val="TAC"/>
            </w:pPr>
            <w:r>
              <w:t>1.2</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E.1/30 AND E.1/4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help information</w:t>
            </w:r>
          </w:p>
        </w:tc>
        <w:tc>
          <w:tcPr>
            <w:tcW w:w="322" w:type="pct"/>
          </w:tcPr>
          <w:p w:rsidR="00B17D80" w:rsidRDefault="00B17D80" w:rsidP="007B59FD">
            <w:pPr>
              <w:pStyle w:val="TAC"/>
            </w:pPr>
            <w:r>
              <w:t>R97</w:t>
            </w:r>
          </w:p>
        </w:tc>
        <w:tc>
          <w:tcPr>
            <w:tcW w:w="381" w:type="pct"/>
          </w:tcPr>
          <w:p w:rsidR="00B17D80" w:rsidRDefault="00B17D80" w:rsidP="007B59FD">
            <w:pPr>
              <w:pStyle w:val="TAC"/>
            </w:pPr>
            <w:r>
              <w:t>2.1</w:t>
            </w:r>
          </w:p>
        </w:tc>
        <w:tc>
          <w:tcPr>
            <w:tcW w:w="283" w:type="pct"/>
          </w:tcPr>
          <w:p w:rsidR="00B17D80" w:rsidRDefault="00B17D80" w:rsidP="007B59FD">
            <w:pPr>
              <w:pStyle w:val="TAC"/>
            </w:pPr>
          </w:p>
        </w:tc>
        <w:tc>
          <w:tcPr>
            <w:tcW w:w="224" w:type="pct"/>
          </w:tcPr>
          <w:p w:rsidR="00B17D80" w:rsidRDefault="00B17D80" w:rsidP="007B59FD">
            <w:pPr>
              <w:pStyle w:val="TAC"/>
            </w:pPr>
            <w:r>
              <w:t>C107 AND C139 AND C140</w:t>
            </w:r>
          </w:p>
        </w:tc>
        <w:tc>
          <w:tcPr>
            <w:tcW w:w="224" w:type="pct"/>
          </w:tcPr>
          <w:p w:rsidR="00B17D80" w:rsidRDefault="00B17D80" w:rsidP="007B59FD">
            <w:pPr>
              <w:pStyle w:val="TAC"/>
            </w:pPr>
            <w:r>
              <w:t>C107 AND C139 AND C140</w:t>
            </w:r>
          </w:p>
        </w:tc>
        <w:tc>
          <w:tcPr>
            <w:tcW w:w="224" w:type="pct"/>
          </w:tcPr>
          <w:p w:rsidR="00B17D80" w:rsidRDefault="00B17D80" w:rsidP="007B59FD">
            <w:pPr>
              <w:pStyle w:val="TAC"/>
            </w:pPr>
            <w:r>
              <w:t>C107 AND C139 AND C140</w:t>
            </w:r>
          </w:p>
        </w:tc>
        <w:tc>
          <w:tcPr>
            <w:tcW w:w="351" w:type="pct"/>
          </w:tcPr>
          <w:p w:rsidR="00B17D80" w:rsidRDefault="00B17D80" w:rsidP="007B59FD">
            <w:pPr>
              <w:pStyle w:val="TAC"/>
            </w:pPr>
            <w:r>
              <w:t>C107 AND C139 AND C140</w:t>
            </w:r>
          </w:p>
        </w:tc>
        <w:tc>
          <w:tcPr>
            <w:tcW w:w="351" w:type="pct"/>
          </w:tcPr>
          <w:p w:rsidR="00B17D80" w:rsidRDefault="00B17D80" w:rsidP="007B59FD">
            <w:pPr>
              <w:pStyle w:val="TAC"/>
            </w:pPr>
            <w:r>
              <w:t>E.1/30 AND E.1/4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next action indicator</w:t>
            </w:r>
          </w:p>
        </w:tc>
        <w:tc>
          <w:tcPr>
            <w:tcW w:w="322" w:type="pct"/>
          </w:tcPr>
          <w:p w:rsidR="00B17D80" w:rsidRDefault="00B17D80" w:rsidP="007B59FD">
            <w:pPr>
              <w:pStyle w:val="TAC"/>
            </w:pPr>
            <w:r>
              <w:t>R97</w:t>
            </w:r>
          </w:p>
        </w:tc>
        <w:tc>
          <w:tcPr>
            <w:tcW w:w="381" w:type="pct"/>
          </w:tcPr>
          <w:p w:rsidR="00B17D80" w:rsidRDefault="00B17D80" w:rsidP="007B59FD">
            <w:pPr>
              <w:pStyle w:val="TAC"/>
            </w:pPr>
            <w:r>
              <w:t>3.1</w:t>
            </w:r>
          </w:p>
        </w:tc>
        <w:tc>
          <w:tcPr>
            <w:tcW w:w="283" w:type="pct"/>
          </w:tcPr>
          <w:p w:rsidR="00B17D80" w:rsidRDefault="00B17D80" w:rsidP="007B59FD">
            <w:pPr>
              <w:pStyle w:val="TAC"/>
            </w:pP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E.1/30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 xml:space="preserve">Icons </w:t>
            </w:r>
            <w:r>
              <w:rPr>
                <w:snapToGrid w:val="0"/>
                <w:lang w:val="fr-FR"/>
              </w:rPr>
              <w:t>– basic icon</w:t>
            </w:r>
          </w:p>
        </w:tc>
        <w:tc>
          <w:tcPr>
            <w:tcW w:w="322" w:type="pct"/>
          </w:tcPr>
          <w:p w:rsidR="00B17D80" w:rsidRDefault="00B17D80" w:rsidP="007B59FD">
            <w:pPr>
              <w:pStyle w:val="TAC"/>
            </w:pPr>
            <w:r>
              <w:t>R98</w:t>
            </w:r>
          </w:p>
        </w:tc>
        <w:tc>
          <w:tcPr>
            <w:tcW w:w="381" w:type="pct"/>
          </w:tcPr>
          <w:p w:rsidR="00B17D80" w:rsidRDefault="00B17D80" w:rsidP="007B59FD">
            <w:pPr>
              <w:pStyle w:val="TAC"/>
            </w:pPr>
            <w:r>
              <w:t>4.1, 4.2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C135 AND C139 AND C140</w:t>
            </w:r>
          </w:p>
        </w:tc>
        <w:tc>
          <w:tcPr>
            <w:tcW w:w="224" w:type="pct"/>
          </w:tcPr>
          <w:p w:rsidR="00B17D80" w:rsidRDefault="00B17D80" w:rsidP="007B59FD">
            <w:pPr>
              <w:pStyle w:val="TAC"/>
            </w:pPr>
            <w:r>
              <w:t>C135 AND C139 AND C140</w:t>
            </w:r>
          </w:p>
        </w:tc>
        <w:tc>
          <w:tcPr>
            <w:tcW w:w="351" w:type="pct"/>
          </w:tcPr>
          <w:p w:rsidR="00B17D80" w:rsidRDefault="00B17D80" w:rsidP="007B59FD">
            <w:pPr>
              <w:pStyle w:val="TAC"/>
            </w:pPr>
            <w:r>
              <w:t>C135 AND C139 AND C140</w:t>
            </w:r>
          </w:p>
        </w:tc>
        <w:tc>
          <w:tcPr>
            <w:tcW w:w="351" w:type="pct"/>
          </w:tcPr>
          <w:p w:rsidR="00B17D80" w:rsidRDefault="00B17D80" w:rsidP="007B59FD">
            <w:pPr>
              <w:pStyle w:val="TAC"/>
            </w:pPr>
            <w:r>
              <w:t>E.1/30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 xml:space="preserve">soft key access </w:t>
            </w:r>
          </w:p>
        </w:tc>
        <w:tc>
          <w:tcPr>
            <w:tcW w:w="322" w:type="pct"/>
          </w:tcPr>
          <w:p w:rsidR="00B17D80" w:rsidRDefault="00B17D80" w:rsidP="007B59FD">
            <w:pPr>
              <w:pStyle w:val="TAC"/>
            </w:pPr>
            <w:r>
              <w:t>R99</w:t>
            </w:r>
          </w:p>
        </w:tc>
        <w:tc>
          <w:tcPr>
            <w:tcW w:w="381" w:type="pct"/>
          </w:tcPr>
          <w:p w:rsidR="00B17D80" w:rsidRDefault="00B17D80" w:rsidP="007B59FD">
            <w:pPr>
              <w:pStyle w:val="TAC"/>
            </w:pPr>
            <w:r>
              <w:t>5.1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C112 AND C139 AND C140</w:t>
            </w:r>
          </w:p>
        </w:tc>
        <w:tc>
          <w:tcPr>
            <w:tcW w:w="351" w:type="pct"/>
          </w:tcPr>
          <w:p w:rsidR="00B17D80" w:rsidRDefault="00B17D80" w:rsidP="007B59FD">
            <w:pPr>
              <w:pStyle w:val="TAC"/>
            </w:pPr>
            <w:r>
              <w:t>C112 AND C139 AND C140</w:t>
            </w:r>
          </w:p>
        </w:tc>
        <w:tc>
          <w:tcPr>
            <w:tcW w:w="351" w:type="pct"/>
          </w:tcPr>
          <w:p w:rsidR="00B17D80" w:rsidRDefault="00B17D80" w:rsidP="007B59FD">
            <w:pPr>
              <w:pStyle w:val="TAC"/>
            </w:pPr>
            <w:r>
              <w:t>E.1/30 AND E.1/74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12</w:t>
            </w:r>
          </w:p>
        </w:tc>
        <w:tc>
          <w:tcPr>
            <w:tcW w:w="570" w:type="pct"/>
            <w:gridSpan w:val="2"/>
          </w:tcPr>
          <w:p w:rsidR="00B17D80" w:rsidRDefault="00B17D80" w:rsidP="007B59FD">
            <w:pPr>
              <w:pStyle w:val="TAL"/>
              <w:rPr>
                <w:b/>
              </w:rPr>
            </w:pPr>
            <w:r>
              <w:rPr>
                <w:b/>
              </w:rPr>
              <w:t>SELECT ITEM</w:t>
            </w:r>
            <w:r>
              <w:rPr>
                <w:b/>
              </w:rPr>
              <w:tab/>
              <w:t>27.22.4.9</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Mandatory features</w:t>
            </w:r>
          </w:p>
        </w:tc>
        <w:tc>
          <w:tcPr>
            <w:tcW w:w="322" w:type="pct"/>
          </w:tcPr>
          <w:p w:rsidR="00B17D80" w:rsidRDefault="00B17D80" w:rsidP="007B59FD">
            <w:pPr>
              <w:pStyle w:val="TAC"/>
            </w:pPr>
            <w:r>
              <w:t>R96</w:t>
            </w:r>
          </w:p>
        </w:tc>
        <w:tc>
          <w:tcPr>
            <w:tcW w:w="381" w:type="pct"/>
          </w:tcPr>
          <w:p w:rsidR="00B17D80" w:rsidRDefault="00B17D80" w:rsidP="007B59FD">
            <w:pPr>
              <w:pStyle w:val="TAC"/>
            </w:pPr>
            <w:r>
              <w:t>1.1</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E.1/25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Large menu</w:t>
            </w:r>
          </w:p>
        </w:tc>
        <w:tc>
          <w:tcPr>
            <w:tcW w:w="322" w:type="pct"/>
          </w:tcPr>
          <w:p w:rsidR="00B17D80" w:rsidRDefault="00B17D80" w:rsidP="007B59FD">
            <w:pPr>
              <w:pStyle w:val="TAC"/>
            </w:pPr>
            <w:r>
              <w:t>R96</w:t>
            </w:r>
          </w:p>
        </w:tc>
        <w:tc>
          <w:tcPr>
            <w:tcW w:w="381" w:type="pct"/>
          </w:tcPr>
          <w:p w:rsidR="00B17D80" w:rsidRDefault="00B17D80" w:rsidP="007B59FD">
            <w:pPr>
              <w:pStyle w:val="TAC"/>
            </w:pPr>
            <w:r>
              <w:t>1.2, 1.3, 1.5,1.6</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E.1/25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Backwards move</w:t>
            </w:r>
          </w:p>
        </w:tc>
        <w:tc>
          <w:tcPr>
            <w:tcW w:w="322" w:type="pct"/>
          </w:tcPr>
          <w:p w:rsidR="00B17D80" w:rsidRDefault="00B17D80" w:rsidP="007B59FD">
            <w:pPr>
              <w:pStyle w:val="TAC"/>
            </w:pPr>
            <w:r>
              <w:t>R96</w:t>
            </w:r>
          </w:p>
        </w:tc>
        <w:tc>
          <w:tcPr>
            <w:tcW w:w="381" w:type="pct"/>
          </w:tcPr>
          <w:p w:rsidR="00B17D80" w:rsidRDefault="00B17D80" w:rsidP="007B59FD">
            <w:pPr>
              <w:pStyle w:val="TAC"/>
            </w:pPr>
            <w:r>
              <w:t>1.4</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E.1/25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user termination</w:t>
            </w:r>
          </w:p>
        </w:tc>
        <w:tc>
          <w:tcPr>
            <w:tcW w:w="322" w:type="pct"/>
          </w:tcPr>
          <w:p w:rsidR="00B17D80" w:rsidRDefault="00B17D80" w:rsidP="007B59FD">
            <w:pPr>
              <w:pStyle w:val="TAC"/>
            </w:pPr>
            <w:r>
              <w:t>R96</w:t>
            </w:r>
          </w:p>
        </w:tc>
        <w:tc>
          <w:tcPr>
            <w:tcW w:w="381" w:type="pct"/>
          </w:tcPr>
          <w:p w:rsidR="00B17D80" w:rsidRDefault="00B17D80" w:rsidP="007B59FD">
            <w:pPr>
              <w:pStyle w:val="TAC"/>
            </w:pPr>
            <w:r>
              <w:t>1.5</w:t>
            </w:r>
          </w:p>
        </w:tc>
        <w:tc>
          <w:tcPr>
            <w:tcW w:w="283"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E.1/25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next action indicator</w:t>
            </w:r>
          </w:p>
        </w:tc>
        <w:tc>
          <w:tcPr>
            <w:tcW w:w="322" w:type="pct"/>
          </w:tcPr>
          <w:p w:rsidR="00B17D80" w:rsidRDefault="00B17D80" w:rsidP="007B59FD">
            <w:pPr>
              <w:pStyle w:val="TAC"/>
            </w:pPr>
            <w:r>
              <w:t>R97</w:t>
            </w:r>
          </w:p>
        </w:tc>
        <w:tc>
          <w:tcPr>
            <w:tcW w:w="381" w:type="pct"/>
          </w:tcPr>
          <w:p w:rsidR="00B17D80" w:rsidRDefault="00B17D80" w:rsidP="007B59FD">
            <w:pPr>
              <w:pStyle w:val="TAC"/>
            </w:pPr>
            <w:r>
              <w:t>2.1</w:t>
            </w:r>
          </w:p>
        </w:tc>
        <w:tc>
          <w:tcPr>
            <w:tcW w:w="283" w:type="pct"/>
          </w:tcPr>
          <w:p w:rsidR="00B17D80" w:rsidRDefault="00B17D80" w:rsidP="007B59FD">
            <w:pPr>
              <w:pStyle w:val="TAC"/>
            </w:pP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E.1/25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default selected item</w:t>
            </w:r>
          </w:p>
        </w:tc>
        <w:tc>
          <w:tcPr>
            <w:tcW w:w="322" w:type="pct"/>
          </w:tcPr>
          <w:p w:rsidR="00B17D80" w:rsidRDefault="00B17D80" w:rsidP="007B59FD">
            <w:pPr>
              <w:pStyle w:val="TAC"/>
            </w:pPr>
            <w:r>
              <w:t>R97</w:t>
            </w:r>
          </w:p>
        </w:tc>
        <w:tc>
          <w:tcPr>
            <w:tcW w:w="381" w:type="pct"/>
          </w:tcPr>
          <w:p w:rsidR="00B17D80" w:rsidRDefault="00B17D80" w:rsidP="007B59FD">
            <w:pPr>
              <w:pStyle w:val="TAC"/>
            </w:pPr>
            <w:r>
              <w:t>3.1</w:t>
            </w:r>
          </w:p>
        </w:tc>
        <w:tc>
          <w:tcPr>
            <w:tcW w:w="283" w:type="pct"/>
          </w:tcPr>
          <w:p w:rsidR="00B17D80" w:rsidRDefault="00B17D80" w:rsidP="007B59FD">
            <w:pPr>
              <w:pStyle w:val="TAC"/>
            </w:pPr>
          </w:p>
        </w:tc>
        <w:tc>
          <w:tcPr>
            <w:tcW w:w="224" w:type="pct"/>
          </w:tcPr>
          <w:p w:rsidR="00B17D80" w:rsidRDefault="00B17D80" w:rsidP="007B59FD">
            <w:pPr>
              <w:pStyle w:val="TAC"/>
            </w:pPr>
            <w:r>
              <w:t>C139 AND C140 AND C150</w:t>
            </w:r>
          </w:p>
        </w:tc>
        <w:tc>
          <w:tcPr>
            <w:tcW w:w="224" w:type="pct"/>
          </w:tcPr>
          <w:p w:rsidR="00B17D80" w:rsidRDefault="00B17D80" w:rsidP="007B59FD">
            <w:pPr>
              <w:pStyle w:val="TAC"/>
            </w:pPr>
            <w:r>
              <w:t>C139 AND C140 AND C150</w:t>
            </w:r>
          </w:p>
        </w:tc>
        <w:tc>
          <w:tcPr>
            <w:tcW w:w="224" w:type="pct"/>
          </w:tcPr>
          <w:p w:rsidR="00B17D80" w:rsidRDefault="00B17D80" w:rsidP="007B59FD">
            <w:pPr>
              <w:pStyle w:val="TAC"/>
            </w:pPr>
            <w:r>
              <w:t>C139 AND C140 AND C150</w:t>
            </w:r>
          </w:p>
        </w:tc>
        <w:tc>
          <w:tcPr>
            <w:tcW w:w="351" w:type="pct"/>
          </w:tcPr>
          <w:p w:rsidR="00B17D80" w:rsidRDefault="00B17D80" w:rsidP="007B59FD">
            <w:pPr>
              <w:pStyle w:val="TAC"/>
            </w:pPr>
            <w:r>
              <w:t>C139 AND C140 AND C150</w:t>
            </w:r>
          </w:p>
        </w:tc>
        <w:tc>
          <w:tcPr>
            <w:tcW w:w="351" w:type="pct"/>
          </w:tcPr>
          <w:p w:rsidR="00B17D80" w:rsidRDefault="00B17D80" w:rsidP="007B59FD">
            <w:pPr>
              <w:pStyle w:val="TAC"/>
            </w:pPr>
            <w:r>
              <w:t>E.1/25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help information</w:t>
            </w:r>
          </w:p>
        </w:tc>
        <w:tc>
          <w:tcPr>
            <w:tcW w:w="322" w:type="pct"/>
          </w:tcPr>
          <w:p w:rsidR="00B17D80" w:rsidRDefault="00B17D80" w:rsidP="007B59FD">
            <w:pPr>
              <w:pStyle w:val="TAC"/>
            </w:pPr>
            <w:r>
              <w:t>R97</w:t>
            </w:r>
          </w:p>
        </w:tc>
        <w:tc>
          <w:tcPr>
            <w:tcW w:w="381" w:type="pct"/>
          </w:tcPr>
          <w:p w:rsidR="00B17D80" w:rsidRDefault="00B17D80" w:rsidP="007B59FD">
            <w:pPr>
              <w:pStyle w:val="TAC"/>
            </w:pPr>
            <w:r>
              <w:t>4.1</w:t>
            </w:r>
          </w:p>
        </w:tc>
        <w:tc>
          <w:tcPr>
            <w:tcW w:w="283" w:type="pct"/>
          </w:tcPr>
          <w:p w:rsidR="00B17D80" w:rsidRDefault="00B17D80" w:rsidP="007B59FD">
            <w:pPr>
              <w:pStyle w:val="TAC"/>
            </w:pPr>
          </w:p>
        </w:tc>
        <w:tc>
          <w:tcPr>
            <w:tcW w:w="224" w:type="pct"/>
          </w:tcPr>
          <w:p w:rsidR="00B17D80" w:rsidRDefault="00B17D80" w:rsidP="007B59FD">
            <w:pPr>
              <w:pStyle w:val="TAC"/>
            </w:pPr>
            <w:r>
              <w:t>C107 AND C139 AND C140</w:t>
            </w:r>
          </w:p>
        </w:tc>
        <w:tc>
          <w:tcPr>
            <w:tcW w:w="224" w:type="pct"/>
          </w:tcPr>
          <w:p w:rsidR="00B17D80" w:rsidRDefault="00B17D80" w:rsidP="007B59FD">
            <w:pPr>
              <w:pStyle w:val="TAC"/>
            </w:pPr>
            <w:r>
              <w:t>C107 AND C139 AND C140</w:t>
            </w:r>
          </w:p>
        </w:tc>
        <w:tc>
          <w:tcPr>
            <w:tcW w:w="224" w:type="pct"/>
          </w:tcPr>
          <w:p w:rsidR="00B17D80" w:rsidRDefault="00B17D80" w:rsidP="007B59FD">
            <w:pPr>
              <w:pStyle w:val="TAC"/>
            </w:pPr>
            <w:r>
              <w:t>C107 AND C139 AND C140</w:t>
            </w:r>
          </w:p>
        </w:tc>
        <w:tc>
          <w:tcPr>
            <w:tcW w:w="351" w:type="pct"/>
          </w:tcPr>
          <w:p w:rsidR="00B17D80" w:rsidRDefault="00B17D80" w:rsidP="007B59FD">
            <w:pPr>
              <w:pStyle w:val="TAC"/>
            </w:pPr>
            <w:r>
              <w:t>C107 AND C139 AND C140</w:t>
            </w:r>
          </w:p>
        </w:tc>
        <w:tc>
          <w:tcPr>
            <w:tcW w:w="351" w:type="pct"/>
          </w:tcPr>
          <w:p w:rsidR="00B17D80" w:rsidRDefault="00B17D80" w:rsidP="007B59FD">
            <w:pPr>
              <w:pStyle w:val="TAC"/>
            </w:pPr>
            <w:r>
              <w:t>E.1/25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 xml:space="preserve">Icons </w:t>
            </w:r>
            <w:r>
              <w:rPr>
                <w:snapToGrid w:val="0"/>
                <w:lang w:val="fr-FR"/>
              </w:rPr>
              <w:t>– basic icon</w:t>
            </w:r>
          </w:p>
        </w:tc>
        <w:tc>
          <w:tcPr>
            <w:tcW w:w="322" w:type="pct"/>
          </w:tcPr>
          <w:p w:rsidR="00B17D80" w:rsidRDefault="00B17D80" w:rsidP="007B59FD">
            <w:pPr>
              <w:pStyle w:val="TAC"/>
            </w:pPr>
            <w:r>
              <w:t>R98</w:t>
            </w:r>
          </w:p>
        </w:tc>
        <w:tc>
          <w:tcPr>
            <w:tcW w:w="381" w:type="pct"/>
          </w:tcPr>
          <w:p w:rsidR="00B17D80" w:rsidRDefault="00B17D80" w:rsidP="007B59FD">
            <w:pPr>
              <w:pStyle w:val="TAC"/>
            </w:pPr>
            <w:r>
              <w:t>5.1, 5.2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C135 AND C139 AND C140</w:t>
            </w:r>
          </w:p>
        </w:tc>
        <w:tc>
          <w:tcPr>
            <w:tcW w:w="224" w:type="pct"/>
          </w:tcPr>
          <w:p w:rsidR="00B17D80" w:rsidRDefault="00B17D80" w:rsidP="007B59FD">
            <w:pPr>
              <w:pStyle w:val="TAC"/>
            </w:pPr>
            <w:r>
              <w:t>C135 AND C139 AND C140</w:t>
            </w:r>
          </w:p>
        </w:tc>
        <w:tc>
          <w:tcPr>
            <w:tcW w:w="351" w:type="pct"/>
          </w:tcPr>
          <w:p w:rsidR="00B17D80" w:rsidRDefault="00B17D80" w:rsidP="007B59FD">
            <w:pPr>
              <w:pStyle w:val="TAC"/>
            </w:pPr>
            <w:r>
              <w:t>C135 AND C139 AND C140</w:t>
            </w:r>
          </w:p>
        </w:tc>
        <w:tc>
          <w:tcPr>
            <w:tcW w:w="351" w:type="pct"/>
          </w:tcPr>
          <w:p w:rsidR="00B17D80" w:rsidRDefault="00B17D80" w:rsidP="007B59FD">
            <w:pPr>
              <w:pStyle w:val="TAC"/>
            </w:pPr>
            <w:r>
              <w:t>E.1/25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Presentation style</w:t>
            </w:r>
          </w:p>
        </w:tc>
        <w:tc>
          <w:tcPr>
            <w:tcW w:w="322" w:type="pct"/>
          </w:tcPr>
          <w:p w:rsidR="00B17D80" w:rsidRDefault="00B17D80" w:rsidP="007B59FD">
            <w:pPr>
              <w:pStyle w:val="TAC"/>
            </w:pPr>
            <w:r>
              <w:t>R98</w:t>
            </w:r>
          </w:p>
        </w:tc>
        <w:tc>
          <w:tcPr>
            <w:tcW w:w="381" w:type="pct"/>
          </w:tcPr>
          <w:p w:rsidR="00B17D80" w:rsidRDefault="00B17D80" w:rsidP="007B59FD">
            <w:pPr>
              <w:pStyle w:val="TAC"/>
            </w:pPr>
            <w:r>
              <w:t>6.1, 6.2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E.1/25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Soft keys</w:t>
            </w:r>
          </w:p>
        </w:tc>
        <w:tc>
          <w:tcPr>
            <w:tcW w:w="322" w:type="pct"/>
          </w:tcPr>
          <w:p w:rsidR="00B17D80" w:rsidRDefault="00B17D80" w:rsidP="007B59FD">
            <w:pPr>
              <w:pStyle w:val="TAC"/>
            </w:pPr>
            <w:r>
              <w:t>R99</w:t>
            </w:r>
          </w:p>
        </w:tc>
        <w:tc>
          <w:tcPr>
            <w:tcW w:w="381" w:type="pct"/>
          </w:tcPr>
          <w:p w:rsidR="00B17D80" w:rsidRDefault="00B17D80" w:rsidP="007B59FD">
            <w:pPr>
              <w:pStyle w:val="TAC"/>
            </w:pPr>
            <w:r>
              <w:t>7.1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C112 AND C139 AND C140</w:t>
            </w:r>
          </w:p>
        </w:tc>
        <w:tc>
          <w:tcPr>
            <w:tcW w:w="351" w:type="pct"/>
          </w:tcPr>
          <w:p w:rsidR="00B17D80" w:rsidRDefault="00B17D80" w:rsidP="007B59FD">
            <w:pPr>
              <w:pStyle w:val="TAC"/>
            </w:pPr>
            <w:r>
              <w:t>C112 AND C139 AND C140</w:t>
            </w:r>
          </w:p>
        </w:tc>
        <w:tc>
          <w:tcPr>
            <w:tcW w:w="351" w:type="pct"/>
          </w:tcPr>
          <w:p w:rsidR="00B17D80" w:rsidRDefault="00B17D80" w:rsidP="007B59FD">
            <w:pPr>
              <w:pStyle w:val="TAC"/>
            </w:pPr>
            <w:r>
              <w:t>E.1/25 AND E.1/73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no response from user</w:t>
            </w:r>
          </w:p>
        </w:tc>
        <w:tc>
          <w:tcPr>
            <w:tcW w:w="322" w:type="pct"/>
          </w:tcPr>
          <w:p w:rsidR="00B17D80" w:rsidRDefault="00B17D80" w:rsidP="007B59FD">
            <w:pPr>
              <w:pStyle w:val="TAC"/>
            </w:pPr>
            <w:r>
              <w:t>R96</w:t>
            </w:r>
          </w:p>
        </w:tc>
        <w:tc>
          <w:tcPr>
            <w:tcW w:w="381" w:type="pct"/>
          </w:tcPr>
          <w:p w:rsidR="00B17D80" w:rsidRDefault="00B17D80" w:rsidP="007B59FD">
            <w:pPr>
              <w:pStyle w:val="TAC"/>
            </w:pPr>
            <w:r>
              <w:t>8.1</w:t>
            </w:r>
          </w:p>
        </w:tc>
        <w:tc>
          <w:tcPr>
            <w:tcW w:w="283" w:type="pct"/>
          </w:tcPr>
          <w:p w:rsidR="00B17D80" w:rsidRDefault="00B17D80" w:rsidP="007B59FD">
            <w:pPr>
              <w:pStyle w:val="TAC"/>
            </w:pPr>
            <w:r>
              <w:t>C120 AND C139 AND C140</w:t>
            </w:r>
          </w:p>
        </w:tc>
        <w:tc>
          <w:tcPr>
            <w:tcW w:w="224" w:type="pct"/>
          </w:tcPr>
          <w:p w:rsidR="00B17D80" w:rsidRDefault="00B17D80" w:rsidP="007B59FD">
            <w:pPr>
              <w:pStyle w:val="TAC"/>
            </w:pPr>
            <w:r>
              <w:t>C120 AND C139 AND C140</w:t>
            </w:r>
          </w:p>
        </w:tc>
        <w:tc>
          <w:tcPr>
            <w:tcW w:w="224" w:type="pct"/>
          </w:tcPr>
          <w:p w:rsidR="00B17D80" w:rsidRDefault="00B17D80" w:rsidP="007B59FD">
            <w:pPr>
              <w:pStyle w:val="TAC"/>
            </w:pPr>
            <w:r>
              <w:t>C120 AND C139 AND C140</w:t>
            </w:r>
          </w:p>
        </w:tc>
        <w:tc>
          <w:tcPr>
            <w:tcW w:w="224" w:type="pct"/>
          </w:tcPr>
          <w:p w:rsidR="00B17D80" w:rsidRDefault="00B17D80" w:rsidP="007B59FD">
            <w:pPr>
              <w:pStyle w:val="TAC"/>
            </w:pPr>
            <w:r>
              <w:t>C120 AND C139 AND C140</w:t>
            </w:r>
          </w:p>
        </w:tc>
        <w:tc>
          <w:tcPr>
            <w:tcW w:w="351" w:type="pct"/>
          </w:tcPr>
          <w:p w:rsidR="00B17D80" w:rsidRDefault="00B17D80" w:rsidP="007B59FD">
            <w:pPr>
              <w:pStyle w:val="TAC"/>
            </w:pPr>
            <w:r>
              <w:t>C120 AND C139 AND C140</w:t>
            </w:r>
          </w:p>
        </w:tc>
        <w:tc>
          <w:tcPr>
            <w:tcW w:w="351" w:type="pct"/>
          </w:tcPr>
          <w:p w:rsidR="00B17D80" w:rsidRDefault="00B17D80" w:rsidP="007B59FD">
            <w:pPr>
              <w:pStyle w:val="TAC"/>
            </w:pPr>
            <w:r>
              <w:t>E.1/25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13</w:t>
            </w:r>
          </w:p>
        </w:tc>
        <w:tc>
          <w:tcPr>
            <w:tcW w:w="570" w:type="pct"/>
            <w:gridSpan w:val="2"/>
          </w:tcPr>
          <w:p w:rsidR="00B17D80" w:rsidRDefault="00B17D80" w:rsidP="007B59FD">
            <w:pPr>
              <w:pStyle w:val="TAL"/>
              <w:rPr>
                <w:b/>
              </w:rPr>
            </w:pPr>
            <w:r>
              <w:rPr>
                <w:b/>
              </w:rPr>
              <w:t>SEND SMS</w:t>
            </w:r>
            <w:r>
              <w:rPr>
                <w:b/>
              </w:rPr>
              <w:tab/>
              <w:t>27.22.4.10</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Packing not required, 8 bit data</w:t>
            </w:r>
          </w:p>
        </w:tc>
        <w:tc>
          <w:tcPr>
            <w:tcW w:w="322" w:type="pct"/>
          </w:tcPr>
          <w:p w:rsidR="00B17D80" w:rsidRDefault="00B17D80" w:rsidP="007B59FD">
            <w:pPr>
              <w:pStyle w:val="TAC"/>
            </w:pPr>
            <w:r>
              <w:t>R96</w:t>
            </w:r>
          </w:p>
        </w:tc>
        <w:tc>
          <w:tcPr>
            <w:tcW w:w="381" w:type="pct"/>
          </w:tcPr>
          <w:p w:rsidR="00B17D80" w:rsidRDefault="00B17D80" w:rsidP="007B59FD">
            <w:pPr>
              <w:pStyle w:val="TAC"/>
            </w:pPr>
            <w:r>
              <w:t>1.1</w:t>
            </w:r>
          </w:p>
        </w:tc>
        <w:tc>
          <w:tcPr>
            <w:tcW w:w="283"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E.1/26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Packing required, 8 bit data</w:t>
            </w:r>
          </w:p>
        </w:tc>
        <w:tc>
          <w:tcPr>
            <w:tcW w:w="322" w:type="pct"/>
          </w:tcPr>
          <w:p w:rsidR="00B17D80" w:rsidRDefault="00B17D80" w:rsidP="007B59FD">
            <w:pPr>
              <w:pStyle w:val="TAC"/>
            </w:pPr>
            <w:r>
              <w:t>R96</w:t>
            </w:r>
          </w:p>
        </w:tc>
        <w:tc>
          <w:tcPr>
            <w:tcW w:w="381" w:type="pct"/>
          </w:tcPr>
          <w:p w:rsidR="00B17D80" w:rsidRDefault="00B17D80" w:rsidP="007B59FD">
            <w:pPr>
              <w:pStyle w:val="TAC"/>
            </w:pPr>
            <w:r>
              <w:t>1.2</w:t>
            </w:r>
          </w:p>
        </w:tc>
        <w:tc>
          <w:tcPr>
            <w:tcW w:w="283"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E.1/26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AER002</w:t>
            </w: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Packing not required, SMS default alphabet</w:t>
            </w:r>
          </w:p>
        </w:tc>
        <w:tc>
          <w:tcPr>
            <w:tcW w:w="322" w:type="pct"/>
          </w:tcPr>
          <w:p w:rsidR="00B17D80" w:rsidRDefault="00B17D80" w:rsidP="007B59FD">
            <w:pPr>
              <w:pStyle w:val="TAC"/>
            </w:pPr>
            <w:r>
              <w:t>R96</w:t>
            </w:r>
          </w:p>
        </w:tc>
        <w:tc>
          <w:tcPr>
            <w:tcW w:w="381" w:type="pct"/>
          </w:tcPr>
          <w:p w:rsidR="00B17D80" w:rsidRDefault="00B17D80" w:rsidP="007B59FD">
            <w:pPr>
              <w:pStyle w:val="TAC"/>
            </w:pPr>
            <w:r>
              <w:t>1.3</w:t>
            </w:r>
          </w:p>
        </w:tc>
        <w:tc>
          <w:tcPr>
            <w:tcW w:w="283"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E.1/26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AER002</w:t>
            </w: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Packing  required, 8 bit data, 160 bytes length</w:t>
            </w:r>
          </w:p>
        </w:tc>
        <w:tc>
          <w:tcPr>
            <w:tcW w:w="322" w:type="pct"/>
          </w:tcPr>
          <w:p w:rsidR="00B17D80" w:rsidRDefault="00B17D80" w:rsidP="007B59FD">
            <w:pPr>
              <w:pStyle w:val="TAC"/>
            </w:pPr>
            <w:r>
              <w:t>R96</w:t>
            </w:r>
          </w:p>
        </w:tc>
        <w:tc>
          <w:tcPr>
            <w:tcW w:w="381" w:type="pct"/>
          </w:tcPr>
          <w:p w:rsidR="00B17D80" w:rsidRDefault="00B17D80" w:rsidP="007B59FD">
            <w:pPr>
              <w:pStyle w:val="TAC"/>
            </w:pPr>
            <w:r>
              <w:t>1.4</w:t>
            </w:r>
          </w:p>
        </w:tc>
        <w:tc>
          <w:tcPr>
            <w:tcW w:w="283"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E.1/26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AER002</w:t>
            </w: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Packing not required, SMS default alphabet, 160 bytes length</w:t>
            </w:r>
          </w:p>
        </w:tc>
        <w:tc>
          <w:tcPr>
            <w:tcW w:w="322" w:type="pct"/>
          </w:tcPr>
          <w:p w:rsidR="00B17D80" w:rsidRDefault="00B17D80" w:rsidP="007B59FD">
            <w:pPr>
              <w:pStyle w:val="TAC"/>
            </w:pPr>
            <w:r>
              <w:t>R96</w:t>
            </w:r>
          </w:p>
        </w:tc>
        <w:tc>
          <w:tcPr>
            <w:tcW w:w="381" w:type="pct"/>
          </w:tcPr>
          <w:p w:rsidR="00B17D80" w:rsidRDefault="00B17D80" w:rsidP="007B59FD">
            <w:pPr>
              <w:pStyle w:val="TAC"/>
            </w:pPr>
            <w:r>
              <w:t>1.5</w:t>
            </w:r>
          </w:p>
        </w:tc>
        <w:tc>
          <w:tcPr>
            <w:tcW w:w="283"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E.1/26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AER002</w:t>
            </w: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Alpha identifier</w:t>
            </w:r>
          </w:p>
        </w:tc>
        <w:tc>
          <w:tcPr>
            <w:tcW w:w="322" w:type="pct"/>
          </w:tcPr>
          <w:p w:rsidR="00B17D80" w:rsidRDefault="00B17D80" w:rsidP="007B59FD">
            <w:pPr>
              <w:pStyle w:val="TAC"/>
            </w:pPr>
            <w:r>
              <w:t>R96</w:t>
            </w:r>
          </w:p>
        </w:tc>
        <w:tc>
          <w:tcPr>
            <w:tcW w:w="381" w:type="pct"/>
          </w:tcPr>
          <w:p w:rsidR="00B17D80" w:rsidRDefault="00B17D80" w:rsidP="007B59FD">
            <w:pPr>
              <w:pStyle w:val="TAC"/>
            </w:pPr>
            <w:r>
              <w:t>1.6, 1.8</w:t>
            </w:r>
          </w:p>
        </w:tc>
        <w:tc>
          <w:tcPr>
            <w:tcW w:w="283"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E.1/26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AER002</w:t>
            </w: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Alpha identifier length "00"</w:t>
            </w:r>
          </w:p>
        </w:tc>
        <w:tc>
          <w:tcPr>
            <w:tcW w:w="322" w:type="pct"/>
          </w:tcPr>
          <w:p w:rsidR="00B17D80" w:rsidRDefault="00B17D80" w:rsidP="007B59FD">
            <w:pPr>
              <w:pStyle w:val="TAC"/>
            </w:pPr>
            <w:r>
              <w:t>R96</w:t>
            </w:r>
          </w:p>
        </w:tc>
        <w:tc>
          <w:tcPr>
            <w:tcW w:w="381" w:type="pct"/>
          </w:tcPr>
          <w:p w:rsidR="00B17D80" w:rsidRDefault="00B17D80" w:rsidP="007B59FD">
            <w:pPr>
              <w:pStyle w:val="TAC"/>
            </w:pPr>
            <w:r>
              <w:t>1.7</w:t>
            </w:r>
          </w:p>
        </w:tc>
        <w:tc>
          <w:tcPr>
            <w:tcW w:w="283"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E.1/26</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AER002</w:t>
            </w: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UCS2 SMS</w:t>
            </w:r>
          </w:p>
        </w:tc>
        <w:tc>
          <w:tcPr>
            <w:tcW w:w="322" w:type="pct"/>
          </w:tcPr>
          <w:p w:rsidR="00B17D80" w:rsidRDefault="00B17D80" w:rsidP="007B59FD">
            <w:pPr>
              <w:pStyle w:val="TAC"/>
            </w:pPr>
            <w:r>
              <w:t>R97</w:t>
            </w:r>
          </w:p>
        </w:tc>
        <w:tc>
          <w:tcPr>
            <w:tcW w:w="381" w:type="pct"/>
          </w:tcPr>
          <w:p w:rsidR="00B17D80" w:rsidRDefault="00B17D80" w:rsidP="007B59FD">
            <w:pPr>
              <w:pStyle w:val="TAC"/>
            </w:pPr>
            <w:r>
              <w:t>2.1</w:t>
            </w:r>
          </w:p>
        </w:tc>
        <w:tc>
          <w:tcPr>
            <w:tcW w:w="283" w:type="pct"/>
          </w:tcPr>
          <w:p w:rsidR="00B17D80" w:rsidRDefault="00B17D80" w:rsidP="007B59FD">
            <w:pPr>
              <w:pStyle w:val="TAC"/>
            </w:pPr>
          </w:p>
        </w:tc>
        <w:tc>
          <w:tcPr>
            <w:tcW w:w="224" w:type="pct"/>
          </w:tcPr>
          <w:p w:rsidR="00B17D80" w:rsidRDefault="00B17D80" w:rsidP="007B59FD">
            <w:pPr>
              <w:pStyle w:val="TAC"/>
            </w:pPr>
            <w:r>
              <w:t>C118</w:t>
            </w:r>
          </w:p>
        </w:tc>
        <w:tc>
          <w:tcPr>
            <w:tcW w:w="224" w:type="pct"/>
          </w:tcPr>
          <w:p w:rsidR="00B17D80" w:rsidRDefault="00B17D80" w:rsidP="007B59FD">
            <w:pPr>
              <w:pStyle w:val="TAC"/>
            </w:pPr>
            <w:r>
              <w:t>C118</w:t>
            </w:r>
          </w:p>
        </w:tc>
        <w:tc>
          <w:tcPr>
            <w:tcW w:w="224" w:type="pct"/>
          </w:tcPr>
          <w:p w:rsidR="00B17D80" w:rsidRDefault="00B17D80" w:rsidP="007B59FD">
            <w:pPr>
              <w:pStyle w:val="TAC"/>
            </w:pPr>
            <w:r>
              <w:t>C118</w:t>
            </w:r>
          </w:p>
        </w:tc>
        <w:tc>
          <w:tcPr>
            <w:tcW w:w="351" w:type="pct"/>
          </w:tcPr>
          <w:p w:rsidR="00B17D80" w:rsidRDefault="00B17D80" w:rsidP="007B59FD">
            <w:pPr>
              <w:pStyle w:val="TAC"/>
            </w:pPr>
            <w:r>
              <w:t>C118</w:t>
            </w:r>
          </w:p>
        </w:tc>
        <w:tc>
          <w:tcPr>
            <w:tcW w:w="351" w:type="pct"/>
          </w:tcPr>
          <w:p w:rsidR="00B17D80" w:rsidRDefault="00B17D80" w:rsidP="007B59FD">
            <w:pPr>
              <w:pStyle w:val="TAC"/>
            </w:pPr>
            <w:r>
              <w:t>E.1/26</w:t>
            </w:r>
          </w:p>
          <w:p w:rsidR="00B17D80" w:rsidRDefault="00B17D80" w:rsidP="007B59FD">
            <w:pPr>
              <w:pStyle w:val="TAC"/>
            </w:pPr>
            <w:r>
              <w:t>AND E.1/15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 xml:space="preserve">Icons  </w:t>
            </w:r>
            <w:r>
              <w:rPr>
                <w:snapToGrid w:val="0"/>
                <w:lang w:val="fr-FR"/>
              </w:rPr>
              <w:t>– basic icon</w:t>
            </w:r>
          </w:p>
        </w:tc>
        <w:tc>
          <w:tcPr>
            <w:tcW w:w="322" w:type="pct"/>
          </w:tcPr>
          <w:p w:rsidR="00B17D80" w:rsidRDefault="00B17D80" w:rsidP="007B59FD">
            <w:pPr>
              <w:pStyle w:val="TAC"/>
            </w:pPr>
            <w:r>
              <w:t>R98</w:t>
            </w:r>
          </w:p>
        </w:tc>
        <w:tc>
          <w:tcPr>
            <w:tcW w:w="381" w:type="pct"/>
          </w:tcPr>
          <w:p w:rsidR="00B17D80" w:rsidRDefault="00B17D80" w:rsidP="007B59FD">
            <w:pPr>
              <w:pStyle w:val="TAC"/>
            </w:pPr>
            <w:r>
              <w:t>3.1, 3.2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C108</w:t>
            </w:r>
          </w:p>
        </w:tc>
        <w:tc>
          <w:tcPr>
            <w:tcW w:w="224" w:type="pct"/>
          </w:tcPr>
          <w:p w:rsidR="00B17D80" w:rsidRDefault="00B17D80" w:rsidP="007B59FD">
            <w:pPr>
              <w:pStyle w:val="TAC"/>
            </w:pPr>
            <w:r>
              <w:t>C108</w:t>
            </w:r>
          </w:p>
        </w:tc>
        <w:tc>
          <w:tcPr>
            <w:tcW w:w="351" w:type="pct"/>
          </w:tcPr>
          <w:p w:rsidR="00B17D80" w:rsidRDefault="00B17D80" w:rsidP="007B59FD">
            <w:pPr>
              <w:pStyle w:val="TAC"/>
            </w:pPr>
            <w:r>
              <w:t>C108</w:t>
            </w:r>
          </w:p>
        </w:tc>
        <w:tc>
          <w:tcPr>
            <w:tcW w:w="351" w:type="pct"/>
          </w:tcPr>
          <w:p w:rsidR="00B17D80" w:rsidRDefault="00B17D80" w:rsidP="007B59FD">
            <w:pPr>
              <w:pStyle w:val="TAC"/>
            </w:pPr>
            <w:r>
              <w:t>E.1/26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14</w:t>
            </w:r>
          </w:p>
        </w:tc>
        <w:tc>
          <w:tcPr>
            <w:tcW w:w="570" w:type="pct"/>
            <w:gridSpan w:val="2"/>
          </w:tcPr>
          <w:p w:rsidR="00B17D80" w:rsidRDefault="00B17D80" w:rsidP="007B59FD">
            <w:pPr>
              <w:pStyle w:val="TAL"/>
              <w:rPr>
                <w:b/>
              </w:rPr>
            </w:pPr>
            <w:r>
              <w:rPr>
                <w:b/>
              </w:rPr>
              <w:t>SEND SS</w:t>
            </w:r>
            <w:r>
              <w:rPr>
                <w:b/>
              </w:rPr>
              <w:tab/>
              <w:t>27.22.4.11</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call forward unconditional, all bearers, successful</w:t>
            </w:r>
          </w:p>
        </w:tc>
        <w:tc>
          <w:tcPr>
            <w:tcW w:w="322" w:type="pct"/>
          </w:tcPr>
          <w:p w:rsidR="00B17D80" w:rsidRDefault="00B17D80" w:rsidP="007B59FD">
            <w:pPr>
              <w:pStyle w:val="TAC"/>
            </w:pPr>
            <w:r>
              <w:t>R96</w:t>
            </w:r>
          </w:p>
        </w:tc>
        <w:tc>
          <w:tcPr>
            <w:tcW w:w="381" w:type="pct"/>
          </w:tcPr>
          <w:p w:rsidR="00B17D80" w:rsidRDefault="00B17D80" w:rsidP="007B59FD">
            <w:pPr>
              <w:pStyle w:val="TAC"/>
            </w:pPr>
            <w:r>
              <w:t>1.1</w:t>
            </w:r>
          </w:p>
        </w:tc>
        <w:tc>
          <w:tcPr>
            <w:tcW w:w="283" w:type="pct"/>
          </w:tcPr>
          <w:p w:rsidR="00B17D80" w:rsidRDefault="00B17D80" w:rsidP="007B59FD">
            <w:pPr>
              <w:pStyle w:val="TAC"/>
            </w:pPr>
            <w:r>
              <w:t>C129 AND C137 AND C153</w:t>
            </w:r>
          </w:p>
        </w:tc>
        <w:tc>
          <w:tcPr>
            <w:tcW w:w="224" w:type="pct"/>
          </w:tcPr>
          <w:p w:rsidR="00B17D80" w:rsidRDefault="00B17D80" w:rsidP="007B59FD">
            <w:pPr>
              <w:pStyle w:val="TAC"/>
            </w:pPr>
            <w:r>
              <w:t>C129 AND C137 AND C153</w:t>
            </w:r>
          </w:p>
        </w:tc>
        <w:tc>
          <w:tcPr>
            <w:tcW w:w="224" w:type="pct"/>
          </w:tcPr>
          <w:p w:rsidR="00B17D80" w:rsidRDefault="00B17D80" w:rsidP="007B59FD">
            <w:pPr>
              <w:pStyle w:val="TAC"/>
            </w:pPr>
            <w:r>
              <w:t>C129 AND C137 AND C153</w:t>
            </w:r>
          </w:p>
        </w:tc>
        <w:tc>
          <w:tcPr>
            <w:tcW w:w="224" w:type="pct"/>
          </w:tcPr>
          <w:p w:rsidR="00B17D80" w:rsidRDefault="00B17D80" w:rsidP="007B59FD">
            <w:pPr>
              <w:pStyle w:val="TAC"/>
            </w:pPr>
            <w:r>
              <w:t>C129 AND C137 AND C153</w:t>
            </w:r>
          </w:p>
        </w:tc>
        <w:tc>
          <w:tcPr>
            <w:tcW w:w="351" w:type="pct"/>
          </w:tcPr>
          <w:p w:rsidR="00B17D80" w:rsidRDefault="00B17D80" w:rsidP="007B59FD">
            <w:pPr>
              <w:pStyle w:val="TAC"/>
            </w:pPr>
            <w:r>
              <w:t>C129 AND C137 AND C153</w:t>
            </w:r>
          </w:p>
        </w:tc>
        <w:tc>
          <w:tcPr>
            <w:tcW w:w="351" w:type="pct"/>
          </w:tcPr>
          <w:p w:rsidR="00B17D80" w:rsidRDefault="00B17D80" w:rsidP="007B59FD">
            <w:pPr>
              <w:pStyle w:val="TAC"/>
            </w:pPr>
            <w:r>
              <w:t>E.1/27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call forward unconditional, all bearers, Return Error</w:t>
            </w:r>
          </w:p>
        </w:tc>
        <w:tc>
          <w:tcPr>
            <w:tcW w:w="322" w:type="pct"/>
          </w:tcPr>
          <w:p w:rsidR="00B17D80" w:rsidRDefault="00B17D80" w:rsidP="007B59FD">
            <w:pPr>
              <w:pStyle w:val="TAC"/>
            </w:pPr>
            <w:r>
              <w:t>R96</w:t>
            </w:r>
          </w:p>
        </w:tc>
        <w:tc>
          <w:tcPr>
            <w:tcW w:w="381" w:type="pct"/>
          </w:tcPr>
          <w:p w:rsidR="00B17D80" w:rsidRDefault="00B17D80" w:rsidP="007B59FD">
            <w:pPr>
              <w:pStyle w:val="TAC"/>
            </w:pPr>
            <w:r>
              <w:t>1.2</w:t>
            </w:r>
          </w:p>
        </w:tc>
        <w:tc>
          <w:tcPr>
            <w:tcW w:w="283" w:type="pct"/>
          </w:tcPr>
          <w:p w:rsidR="00B17D80" w:rsidRDefault="00B17D80" w:rsidP="007B59FD">
            <w:pPr>
              <w:pStyle w:val="TAC"/>
            </w:pPr>
            <w:r>
              <w:t>C137 AND C153</w:t>
            </w:r>
          </w:p>
        </w:tc>
        <w:tc>
          <w:tcPr>
            <w:tcW w:w="224" w:type="pct"/>
          </w:tcPr>
          <w:p w:rsidR="00B17D80" w:rsidRDefault="00B17D80" w:rsidP="007B59FD">
            <w:pPr>
              <w:pStyle w:val="TAC"/>
            </w:pPr>
            <w:r>
              <w:t>C137 AND C153</w:t>
            </w:r>
          </w:p>
        </w:tc>
        <w:tc>
          <w:tcPr>
            <w:tcW w:w="224" w:type="pct"/>
          </w:tcPr>
          <w:p w:rsidR="00B17D80" w:rsidRDefault="00B17D80" w:rsidP="007B59FD">
            <w:pPr>
              <w:pStyle w:val="TAC"/>
            </w:pPr>
            <w:r>
              <w:t>C137 AND C153</w:t>
            </w:r>
          </w:p>
        </w:tc>
        <w:tc>
          <w:tcPr>
            <w:tcW w:w="224" w:type="pct"/>
          </w:tcPr>
          <w:p w:rsidR="00B17D80" w:rsidRDefault="00B17D80" w:rsidP="007B59FD">
            <w:pPr>
              <w:pStyle w:val="TAC"/>
            </w:pPr>
            <w:r>
              <w:t>C137 AND C153</w:t>
            </w:r>
          </w:p>
        </w:tc>
        <w:tc>
          <w:tcPr>
            <w:tcW w:w="351" w:type="pct"/>
          </w:tcPr>
          <w:p w:rsidR="00B17D80" w:rsidRDefault="00B17D80" w:rsidP="007B59FD">
            <w:pPr>
              <w:pStyle w:val="TAC"/>
            </w:pPr>
            <w:r>
              <w:t>C137 AND C153</w:t>
            </w:r>
          </w:p>
        </w:tc>
        <w:tc>
          <w:tcPr>
            <w:tcW w:w="351" w:type="pct"/>
          </w:tcPr>
          <w:p w:rsidR="00B17D80" w:rsidRDefault="00B17D80" w:rsidP="007B59FD">
            <w:pPr>
              <w:pStyle w:val="TAC"/>
            </w:pPr>
            <w:r>
              <w:t>E.1/27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call forward unconditional, all bearers, Reject</w:t>
            </w:r>
          </w:p>
        </w:tc>
        <w:tc>
          <w:tcPr>
            <w:tcW w:w="322" w:type="pct"/>
          </w:tcPr>
          <w:p w:rsidR="00B17D80" w:rsidRDefault="00B17D80" w:rsidP="007B59FD">
            <w:pPr>
              <w:pStyle w:val="TAC"/>
            </w:pPr>
            <w:r>
              <w:t>R96</w:t>
            </w:r>
          </w:p>
        </w:tc>
        <w:tc>
          <w:tcPr>
            <w:tcW w:w="381" w:type="pct"/>
          </w:tcPr>
          <w:p w:rsidR="00B17D80" w:rsidRDefault="00B17D80" w:rsidP="007B59FD">
            <w:pPr>
              <w:pStyle w:val="TAC"/>
            </w:pPr>
            <w:r>
              <w:t>1.3</w:t>
            </w:r>
          </w:p>
        </w:tc>
        <w:tc>
          <w:tcPr>
            <w:tcW w:w="283" w:type="pct"/>
          </w:tcPr>
          <w:p w:rsidR="00B17D80" w:rsidRDefault="00B17D80" w:rsidP="007B59FD">
            <w:pPr>
              <w:pStyle w:val="TAC"/>
            </w:pPr>
            <w:r>
              <w:t>C137 AND C153</w:t>
            </w:r>
          </w:p>
        </w:tc>
        <w:tc>
          <w:tcPr>
            <w:tcW w:w="224" w:type="pct"/>
          </w:tcPr>
          <w:p w:rsidR="00B17D80" w:rsidRDefault="00B17D80" w:rsidP="007B59FD">
            <w:pPr>
              <w:pStyle w:val="TAC"/>
            </w:pPr>
            <w:r>
              <w:t>C137 AND C153</w:t>
            </w:r>
          </w:p>
        </w:tc>
        <w:tc>
          <w:tcPr>
            <w:tcW w:w="224" w:type="pct"/>
          </w:tcPr>
          <w:p w:rsidR="00B17D80" w:rsidRDefault="00B17D80" w:rsidP="007B59FD">
            <w:pPr>
              <w:pStyle w:val="TAC"/>
            </w:pPr>
            <w:r>
              <w:t>C137 AND C153</w:t>
            </w:r>
          </w:p>
        </w:tc>
        <w:tc>
          <w:tcPr>
            <w:tcW w:w="224" w:type="pct"/>
          </w:tcPr>
          <w:p w:rsidR="00B17D80" w:rsidRDefault="00B17D80" w:rsidP="007B59FD">
            <w:pPr>
              <w:pStyle w:val="TAC"/>
            </w:pPr>
            <w:r>
              <w:t>C137 AND C153</w:t>
            </w:r>
          </w:p>
        </w:tc>
        <w:tc>
          <w:tcPr>
            <w:tcW w:w="351" w:type="pct"/>
          </w:tcPr>
          <w:p w:rsidR="00B17D80" w:rsidRDefault="00B17D80" w:rsidP="007B59FD">
            <w:pPr>
              <w:pStyle w:val="TAC"/>
            </w:pPr>
            <w:r>
              <w:t>C137 AND C153</w:t>
            </w:r>
          </w:p>
        </w:tc>
        <w:tc>
          <w:tcPr>
            <w:tcW w:w="351" w:type="pct"/>
          </w:tcPr>
          <w:p w:rsidR="00B17D80" w:rsidRDefault="00B17D80" w:rsidP="007B59FD">
            <w:pPr>
              <w:pStyle w:val="TAC"/>
            </w:pPr>
            <w:r>
              <w:t>E.1/27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call forward unconditional, all bearers, successful, SS request size limit</w:t>
            </w:r>
          </w:p>
        </w:tc>
        <w:tc>
          <w:tcPr>
            <w:tcW w:w="322" w:type="pct"/>
          </w:tcPr>
          <w:p w:rsidR="00B17D80" w:rsidRDefault="00B17D80" w:rsidP="007B59FD">
            <w:pPr>
              <w:pStyle w:val="TAC"/>
            </w:pPr>
            <w:r>
              <w:t>R96</w:t>
            </w:r>
          </w:p>
        </w:tc>
        <w:tc>
          <w:tcPr>
            <w:tcW w:w="381" w:type="pct"/>
          </w:tcPr>
          <w:p w:rsidR="00B17D80" w:rsidRDefault="00B17D80" w:rsidP="007B59FD">
            <w:pPr>
              <w:pStyle w:val="TAC"/>
            </w:pPr>
            <w:r>
              <w:t>1.4</w:t>
            </w:r>
          </w:p>
        </w:tc>
        <w:tc>
          <w:tcPr>
            <w:tcW w:w="283" w:type="pct"/>
          </w:tcPr>
          <w:p w:rsidR="00B17D80" w:rsidRDefault="00B17D80" w:rsidP="007B59FD">
            <w:pPr>
              <w:pStyle w:val="TAC"/>
            </w:pPr>
            <w:r>
              <w:t>C129 AND C137 AND C153</w:t>
            </w:r>
          </w:p>
        </w:tc>
        <w:tc>
          <w:tcPr>
            <w:tcW w:w="224" w:type="pct"/>
          </w:tcPr>
          <w:p w:rsidR="00B17D80" w:rsidRDefault="00B17D80" w:rsidP="007B59FD">
            <w:pPr>
              <w:pStyle w:val="TAC"/>
            </w:pPr>
            <w:r>
              <w:t>C129 AND C137 AND C153</w:t>
            </w:r>
          </w:p>
        </w:tc>
        <w:tc>
          <w:tcPr>
            <w:tcW w:w="224" w:type="pct"/>
          </w:tcPr>
          <w:p w:rsidR="00B17D80" w:rsidRDefault="00B17D80" w:rsidP="007B59FD">
            <w:pPr>
              <w:pStyle w:val="TAC"/>
            </w:pPr>
            <w:r>
              <w:t>C129 AND C137 AND C153</w:t>
            </w:r>
          </w:p>
        </w:tc>
        <w:tc>
          <w:tcPr>
            <w:tcW w:w="224" w:type="pct"/>
          </w:tcPr>
          <w:p w:rsidR="00B17D80" w:rsidRDefault="00B17D80" w:rsidP="007B59FD">
            <w:pPr>
              <w:pStyle w:val="TAC"/>
            </w:pPr>
            <w:r>
              <w:t>C129 AND C137 AND C153</w:t>
            </w:r>
          </w:p>
        </w:tc>
        <w:tc>
          <w:tcPr>
            <w:tcW w:w="351" w:type="pct"/>
          </w:tcPr>
          <w:p w:rsidR="00B17D80" w:rsidRDefault="00B17D80" w:rsidP="007B59FD">
            <w:pPr>
              <w:pStyle w:val="TAC"/>
            </w:pPr>
            <w:r>
              <w:t>C129 AND C137 AND C153</w:t>
            </w:r>
          </w:p>
        </w:tc>
        <w:tc>
          <w:tcPr>
            <w:tcW w:w="351" w:type="pct"/>
          </w:tcPr>
          <w:p w:rsidR="00B17D80" w:rsidRDefault="00B17D80" w:rsidP="007B59FD">
            <w:pPr>
              <w:pStyle w:val="TAC"/>
            </w:pPr>
            <w:r>
              <w:t>E.1/27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interrogate CLIR status, successful, alpha identifier limits</w:t>
            </w:r>
          </w:p>
        </w:tc>
        <w:tc>
          <w:tcPr>
            <w:tcW w:w="322" w:type="pct"/>
          </w:tcPr>
          <w:p w:rsidR="00B17D80" w:rsidRDefault="00B17D80" w:rsidP="007B59FD">
            <w:pPr>
              <w:pStyle w:val="TAC"/>
            </w:pPr>
            <w:r>
              <w:t>R96</w:t>
            </w:r>
          </w:p>
        </w:tc>
        <w:tc>
          <w:tcPr>
            <w:tcW w:w="381" w:type="pct"/>
          </w:tcPr>
          <w:p w:rsidR="00B17D80" w:rsidRDefault="00B17D80" w:rsidP="007B59FD">
            <w:pPr>
              <w:pStyle w:val="TAC"/>
            </w:pPr>
            <w:r>
              <w:t>1.5</w:t>
            </w:r>
          </w:p>
        </w:tc>
        <w:tc>
          <w:tcPr>
            <w:tcW w:w="283" w:type="pct"/>
          </w:tcPr>
          <w:p w:rsidR="00B17D80" w:rsidRDefault="00B17D80" w:rsidP="007B59FD">
            <w:pPr>
              <w:pStyle w:val="TAC"/>
            </w:pPr>
            <w:r>
              <w:t>C138 AND C153</w:t>
            </w:r>
          </w:p>
        </w:tc>
        <w:tc>
          <w:tcPr>
            <w:tcW w:w="224" w:type="pct"/>
          </w:tcPr>
          <w:p w:rsidR="00B17D80" w:rsidRDefault="00B17D80" w:rsidP="007B59FD">
            <w:pPr>
              <w:pStyle w:val="TAC"/>
            </w:pPr>
            <w:r>
              <w:t>C138 AND C153</w:t>
            </w:r>
          </w:p>
        </w:tc>
        <w:tc>
          <w:tcPr>
            <w:tcW w:w="224" w:type="pct"/>
          </w:tcPr>
          <w:p w:rsidR="00B17D80" w:rsidRDefault="00B17D80" w:rsidP="007B59FD">
            <w:pPr>
              <w:pStyle w:val="TAC"/>
            </w:pPr>
            <w:r>
              <w:t>C138 AND C153</w:t>
            </w:r>
          </w:p>
        </w:tc>
        <w:tc>
          <w:tcPr>
            <w:tcW w:w="224" w:type="pct"/>
          </w:tcPr>
          <w:p w:rsidR="00B17D80" w:rsidRDefault="00B17D80" w:rsidP="007B59FD">
            <w:pPr>
              <w:pStyle w:val="TAC"/>
            </w:pPr>
            <w:r>
              <w:t>C138 AND C153</w:t>
            </w:r>
          </w:p>
        </w:tc>
        <w:tc>
          <w:tcPr>
            <w:tcW w:w="351" w:type="pct"/>
          </w:tcPr>
          <w:p w:rsidR="00B17D80" w:rsidRDefault="00B17D80" w:rsidP="007B59FD">
            <w:pPr>
              <w:pStyle w:val="TAC"/>
            </w:pPr>
            <w:r>
              <w:t>C138 AND C153</w:t>
            </w:r>
          </w:p>
        </w:tc>
        <w:tc>
          <w:tcPr>
            <w:tcW w:w="351" w:type="pct"/>
          </w:tcPr>
          <w:p w:rsidR="00B17D80" w:rsidRDefault="00B17D80" w:rsidP="007B59FD">
            <w:pPr>
              <w:pStyle w:val="TAC"/>
            </w:pPr>
            <w:r>
              <w:t>E.1/27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call forward unconditional, all bearers, successful, null data alpha identifier</w:t>
            </w:r>
          </w:p>
        </w:tc>
        <w:tc>
          <w:tcPr>
            <w:tcW w:w="322" w:type="pct"/>
          </w:tcPr>
          <w:p w:rsidR="00B17D80" w:rsidRDefault="00B17D80" w:rsidP="007B59FD">
            <w:pPr>
              <w:pStyle w:val="TAC"/>
            </w:pPr>
            <w:r>
              <w:t>R96</w:t>
            </w:r>
          </w:p>
        </w:tc>
        <w:tc>
          <w:tcPr>
            <w:tcW w:w="381" w:type="pct"/>
          </w:tcPr>
          <w:p w:rsidR="00B17D80" w:rsidRDefault="00B17D80" w:rsidP="007B59FD">
            <w:pPr>
              <w:pStyle w:val="TAC"/>
            </w:pPr>
            <w:r>
              <w:t>1.6</w:t>
            </w:r>
          </w:p>
        </w:tc>
        <w:tc>
          <w:tcPr>
            <w:tcW w:w="283" w:type="pct"/>
          </w:tcPr>
          <w:p w:rsidR="00B17D80" w:rsidRDefault="00B17D80" w:rsidP="007B59FD">
            <w:pPr>
              <w:pStyle w:val="TAC"/>
            </w:pPr>
            <w:r>
              <w:t>C129 AND C137 AND C153</w:t>
            </w:r>
          </w:p>
        </w:tc>
        <w:tc>
          <w:tcPr>
            <w:tcW w:w="224" w:type="pct"/>
          </w:tcPr>
          <w:p w:rsidR="00B17D80" w:rsidRDefault="00B17D80" w:rsidP="007B59FD">
            <w:pPr>
              <w:pStyle w:val="TAC"/>
            </w:pPr>
            <w:r>
              <w:t>C129 AND C137 AND C153</w:t>
            </w:r>
          </w:p>
        </w:tc>
        <w:tc>
          <w:tcPr>
            <w:tcW w:w="224" w:type="pct"/>
          </w:tcPr>
          <w:p w:rsidR="00B17D80" w:rsidRDefault="00B17D80" w:rsidP="007B59FD">
            <w:pPr>
              <w:pStyle w:val="TAC"/>
            </w:pPr>
            <w:r>
              <w:t>C129 AND C137 AND C153</w:t>
            </w:r>
          </w:p>
        </w:tc>
        <w:tc>
          <w:tcPr>
            <w:tcW w:w="224" w:type="pct"/>
          </w:tcPr>
          <w:p w:rsidR="00B17D80" w:rsidRDefault="00B17D80" w:rsidP="007B59FD">
            <w:pPr>
              <w:pStyle w:val="TAC"/>
            </w:pPr>
            <w:r>
              <w:t>C129 AND C137 AND C153</w:t>
            </w:r>
          </w:p>
        </w:tc>
        <w:tc>
          <w:tcPr>
            <w:tcW w:w="351" w:type="pct"/>
          </w:tcPr>
          <w:p w:rsidR="00B17D80" w:rsidRDefault="00B17D80" w:rsidP="007B59FD">
            <w:pPr>
              <w:pStyle w:val="TAC"/>
            </w:pPr>
            <w:r>
              <w:t>C129 AND C137 AND C153</w:t>
            </w:r>
          </w:p>
        </w:tc>
        <w:tc>
          <w:tcPr>
            <w:tcW w:w="351" w:type="pct"/>
          </w:tcPr>
          <w:p w:rsidR="00B17D80" w:rsidRDefault="00B17D80" w:rsidP="007B59FD">
            <w:pPr>
              <w:pStyle w:val="TAC"/>
            </w:pPr>
            <w:r>
              <w:t>E.1/27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call forward unconditional, all bearers, successful, basic icon support</w:t>
            </w:r>
          </w:p>
        </w:tc>
        <w:tc>
          <w:tcPr>
            <w:tcW w:w="322" w:type="pct"/>
          </w:tcPr>
          <w:p w:rsidR="00B17D80" w:rsidRDefault="00B17D80" w:rsidP="007B59FD">
            <w:pPr>
              <w:pStyle w:val="TAC"/>
            </w:pPr>
            <w:r>
              <w:t>R98</w:t>
            </w:r>
          </w:p>
        </w:tc>
        <w:tc>
          <w:tcPr>
            <w:tcW w:w="381" w:type="pct"/>
          </w:tcPr>
          <w:p w:rsidR="00B17D80" w:rsidRDefault="00B17D80" w:rsidP="007B59FD">
            <w:pPr>
              <w:pStyle w:val="TAC"/>
            </w:pPr>
            <w:r>
              <w:t>2.1, 2.3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C108 AND C137 AND C153</w:t>
            </w:r>
          </w:p>
        </w:tc>
        <w:tc>
          <w:tcPr>
            <w:tcW w:w="224" w:type="pct"/>
          </w:tcPr>
          <w:p w:rsidR="00B17D80" w:rsidRDefault="00B17D80" w:rsidP="007B59FD">
            <w:pPr>
              <w:pStyle w:val="TAC"/>
            </w:pPr>
            <w:r>
              <w:t>C108 AND C137 AND C153</w:t>
            </w:r>
          </w:p>
        </w:tc>
        <w:tc>
          <w:tcPr>
            <w:tcW w:w="351" w:type="pct"/>
          </w:tcPr>
          <w:p w:rsidR="00B17D80" w:rsidRDefault="00B17D80" w:rsidP="007B59FD">
            <w:pPr>
              <w:pStyle w:val="TAC"/>
            </w:pPr>
            <w:r>
              <w:t>C108 AND C137 AND C153</w:t>
            </w:r>
          </w:p>
        </w:tc>
        <w:tc>
          <w:tcPr>
            <w:tcW w:w="351" w:type="pct"/>
          </w:tcPr>
          <w:p w:rsidR="00B17D80" w:rsidRDefault="00B17D80" w:rsidP="007B59FD">
            <w:pPr>
              <w:pStyle w:val="TAC"/>
            </w:pPr>
            <w:r>
              <w:t>E.1/27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call forward unconditional, all bearers, successful, colour icon support</w:t>
            </w:r>
          </w:p>
        </w:tc>
        <w:tc>
          <w:tcPr>
            <w:tcW w:w="322" w:type="pct"/>
          </w:tcPr>
          <w:p w:rsidR="00B17D80" w:rsidRDefault="00B17D80" w:rsidP="007B59FD">
            <w:pPr>
              <w:pStyle w:val="TAC"/>
            </w:pPr>
            <w:r>
              <w:t>R98</w:t>
            </w:r>
          </w:p>
        </w:tc>
        <w:tc>
          <w:tcPr>
            <w:tcW w:w="381" w:type="pct"/>
          </w:tcPr>
          <w:p w:rsidR="00B17D80" w:rsidRDefault="00B17D80" w:rsidP="007B59FD">
            <w:pPr>
              <w:pStyle w:val="TAC"/>
            </w:pPr>
            <w:r>
              <w:t>2.2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C134 AND C137 AND C153</w:t>
            </w:r>
          </w:p>
        </w:tc>
        <w:tc>
          <w:tcPr>
            <w:tcW w:w="224" w:type="pct"/>
          </w:tcPr>
          <w:p w:rsidR="00B17D80" w:rsidRDefault="00B17D80" w:rsidP="007B59FD">
            <w:pPr>
              <w:pStyle w:val="TAC"/>
            </w:pPr>
            <w:r>
              <w:t>C134 AND C137 AND C153</w:t>
            </w:r>
          </w:p>
        </w:tc>
        <w:tc>
          <w:tcPr>
            <w:tcW w:w="351" w:type="pct"/>
          </w:tcPr>
          <w:p w:rsidR="00B17D80" w:rsidRDefault="00B17D80" w:rsidP="007B59FD">
            <w:pPr>
              <w:pStyle w:val="TAC"/>
            </w:pPr>
            <w:r>
              <w:t>C134 AND C137 AND C153</w:t>
            </w:r>
          </w:p>
        </w:tc>
        <w:tc>
          <w:tcPr>
            <w:tcW w:w="351" w:type="pct"/>
          </w:tcPr>
          <w:p w:rsidR="00B17D80" w:rsidRDefault="00B17D80" w:rsidP="007B59FD">
            <w:pPr>
              <w:pStyle w:val="TAC"/>
            </w:pPr>
            <w:r>
              <w:t>E.1/27 AND E.1/110</w:t>
            </w:r>
          </w:p>
        </w:tc>
        <w:tc>
          <w:tcPr>
            <w:tcW w:w="476" w:type="pct"/>
          </w:tcPr>
          <w:p w:rsidR="00B17D80" w:rsidRDefault="00B17D80" w:rsidP="007B59FD">
            <w:pPr>
              <w:pStyle w:val="TAC"/>
              <w:rPr>
                <w:rFonts w:cs="Arial"/>
                <w:sz w:val="20"/>
              </w:rPr>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rsidRPr="002C1D45">
              <w:t>call forward unconditional, all bearers, successful, basic icon non self-explanatory, no alpha identifier presented</w:t>
            </w:r>
          </w:p>
        </w:tc>
        <w:tc>
          <w:tcPr>
            <w:tcW w:w="322" w:type="pct"/>
          </w:tcPr>
          <w:p w:rsidR="00B17D80" w:rsidRDefault="00B17D80" w:rsidP="007B59FD">
            <w:pPr>
              <w:pStyle w:val="TAC"/>
            </w:pPr>
            <w:r>
              <w:t>R98</w:t>
            </w:r>
          </w:p>
        </w:tc>
        <w:tc>
          <w:tcPr>
            <w:tcW w:w="381" w:type="pct"/>
          </w:tcPr>
          <w:p w:rsidR="00B17D80" w:rsidRDefault="00B17D80" w:rsidP="007B59FD">
            <w:pPr>
              <w:pStyle w:val="TAC"/>
            </w:pPr>
            <w:r>
              <w:t>2.4</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rPr>
                <w:snapToGrid w:val="0"/>
                <w:szCs w:val="18"/>
              </w:rPr>
              <w:t>C144</w:t>
            </w:r>
            <w:r w:rsidRPr="00D71F68">
              <w:rPr>
                <w:snapToGrid w:val="0"/>
                <w:szCs w:val="18"/>
              </w:rPr>
              <w:t xml:space="preserve"> AND C</w:t>
            </w:r>
            <w:r>
              <w:rPr>
                <w:snapToGrid w:val="0"/>
                <w:szCs w:val="18"/>
              </w:rPr>
              <w:t>137</w:t>
            </w:r>
            <w:r>
              <w:t xml:space="preserve"> AND C153</w:t>
            </w:r>
          </w:p>
        </w:tc>
        <w:tc>
          <w:tcPr>
            <w:tcW w:w="224" w:type="pct"/>
          </w:tcPr>
          <w:p w:rsidR="00B17D80" w:rsidRDefault="00B17D80" w:rsidP="007B59FD">
            <w:pPr>
              <w:pStyle w:val="TAC"/>
            </w:pPr>
            <w:r>
              <w:rPr>
                <w:snapToGrid w:val="0"/>
                <w:szCs w:val="18"/>
              </w:rPr>
              <w:t>C144</w:t>
            </w:r>
            <w:r w:rsidRPr="00D71F68">
              <w:rPr>
                <w:snapToGrid w:val="0"/>
                <w:szCs w:val="18"/>
              </w:rPr>
              <w:t xml:space="preserve"> AND C</w:t>
            </w:r>
            <w:r>
              <w:rPr>
                <w:snapToGrid w:val="0"/>
                <w:szCs w:val="18"/>
              </w:rPr>
              <w:t>137</w:t>
            </w:r>
            <w:r>
              <w:t xml:space="preserve"> AND C153</w:t>
            </w:r>
          </w:p>
        </w:tc>
        <w:tc>
          <w:tcPr>
            <w:tcW w:w="351" w:type="pct"/>
          </w:tcPr>
          <w:p w:rsidR="00B17D80" w:rsidRDefault="00B17D80" w:rsidP="007B59FD">
            <w:pPr>
              <w:pStyle w:val="TAC"/>
            </w:pPr>
            <w:r>
              <w:rPr>
                <w:snapToGrid w:val="0"/>
                <w:szCs w:val="18"/>
              </w:rPr>
              <w:t>C144</w:t>
            </w:r>
            <w:r w:rsidRPr="00D71F68">
              <w:rPr>
                <w:snapToGrid w:val="0"/>
                <w:szCs w:val="18"/>
              </w:rPr>
              <w:t xml:space="preserve"> AND C</w:t>
            </w:r>
            <w:r>
              <w:rPr>
                <w:snapToGrid w:val="0"/>
                <w:szCs w:val="18"/>
              </w:rPr>
              <w:t>137</w:t>
            </w:r>
            <w:r>
              <w:t xml:space="preserve"> AND C153</w:t>
            </w:r>
          </w:p>
        </w:tc>
        <w:tc>
          <w:tcPr>
            <w:tcW w:w="351" w:type="pct"/>
          </w:tcPr>
          <w:p w:rsidR="00B17D80" w:rsidRDefault="00B17D80" w:rsidP="007B59FD">
            <w:pPr>
              <w:pStyle w:val="TAC"/>
            </w:pPr>
            <w:r>
              <w:t>E.1/27 AND E.1/110</w:t>
            </w:r>
          </w:p>
        </w:tc>
        <w:tc>
          <w:tcPr>
            <w:tcW w:w="476" w:type="pct"/>
          </w:tcPr>
          <w:p w:rsidR="00B17D80" w:rsidRDefault="00B17D80" w:rsidP="007B59FD">
            <w:pPr>
              <w:pStyle w:val="TAC"/>
              <w:rPr>
                <w:rFonts w:cs="Arial"/>
                <w:sz w:val="20"/>
              </w:rPr>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UCS2 display</w:t>
            </w:r>
          </w:p>
        </w:tc>
        <w:tc>
          <w:tcPr>
            <w:tcW w:w="322" w:type="pct"/>
          </w:tcPr>
          <w:p w:rsidR="00B17D80" w:rsidRDefault="00B17D80" w:rsidP="007B59FD">
            <w:pPr>
              <w:pStyle w:val="TAC"/>
            </w:pPr>
            <w:r>
              <w:t>R97</w:t>
            </w:r>
          </w:p>
        </w:tc>
        <w:tc>
          <w:tcPr>
            <w:tcW w:w="381" w:type="pct"/>
          </w:tcPr>
          <w:p w:rsidR="00B17D80" w:rsidRDefault="00B17D80" w:rsidP="007B59FD">
            <w:pPr>
              <w:pStyle w:val="TAC"/>
            </w:pPr>
            <w:r>
              <w:t>3.1</w:t>
            </w:r>
          </w:p>
        </w:tc>
        <w:tc>
          <w:tcPr>
            <w:tcW w:w="283" w:type="pct"/>
          </w:tcPr>
          <w:p w:rsidR="00B17D80" w:rsidRDefault="00B17D80" w:rsidP="007B59FD">
            <w:pPr>
              <w:pStyle w:val="TAC"/>
            </w:pPr>
          </w:p>
        </w:tc>
        <w:tc>
          <w:tcPr>
            <w:tcW w:w="224" w:type="pct"/>
          </w:tcPr>
          <w:p w:rsidR="00B17D80" w:rsidRDefault="00B17D80" w:rsidP="007B59FD">
            <w:pPr>
              <w:pStyle w:val="TAC"/>
            </w:pPr>
            <w:r>
              <w:t>C118 AND C137 AND C153</w:t>
            </w:r>
          </w:p>
        </w:tc>
        <w:tc>
          <w:tcPr>
            <w:tcW w:w="224" w:type="pct"/>
          </w:tcPr>
          <w:p w:rsidR="00B17D80" w:rsidRDefault="00B17D80" w:rsidP="007B59FD">
            <w:pPr>
              <w:pStyle w:val="TAC"/>
            </w:pPr>
            <w:r>
              <w:t>C118 AND C137 AND C153</w:t>
            </w:r>
          </w:p>
        </w:tc>
        <w:tc>
          <w:tcPr>
            <w:tcW w:w="224" w:type="pct"/>
          </w:tcPr>
          <w:p w:rsidR="00B17D80" w:rsidRDefault="00B17D80" w:rsidP="007B59FD">
            <w:pPr>
              <w:pStyle w:val="TAC"/>
            </w:pPr>
            <w:r>
              <w:t>C118 AND C137 AND C153</w:t>
            </w:r>
          </w:p>
        </w:tc>
        <w:tc>
          <w:tcPr>
            <w:tcW w:w="351" w:type="pct"/>
          </w:tcPr>
          <w:p w:rsidR="00B17D80" w:rsidRDefault="00B17D80" w:rsidP="007B59FD">
            <w:pPr>
              <w:pStyle w:val="TAC"/>
            </w:pPr>
            <w:r>
              <w:t>C118 AND C137 AND C153</w:t>
            </w:r>
          </w:p>
        </w:tc>
        <w:tc>
          <w:tcPr>
            <w:tcW w:w="351" w:type="pct"/>
          </w:tcPr>
          <w:p w:rsidR="00B17D80" w:rsidRDefault="00B17D80" w:rsidP="007B59FD">
            <w:pPr>
              <w:pStyle w:val="TAC"/>
            </w:pPr>
            <w:r>
              <w:t>E.1/27</w:t>
            </w:r>
          </w:p>
          <w:p w:rsidR="00B17D80" w:rsidRDefault="00B17D80" w:rsidP="007B59FD">
            <w:pPr>
              <w:pStyle w:val="TAC"/>
            </w:pPr>
            <w:r>
              <w:t>AND</w:t>
            </w:r>
          </w:p>
          <w:p w:rsidR="00B17D80" w:rsidRDefault="00B17D80" w:rsidP="007B59FD">
            <w:pPr>
              <w:pStyle w:val="TAC"/>
            </w:pPr>
            <w:r>
              <w:t>E.1/15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15</w:t>
            </w:r>
          </w:p>
        </w:tc>
        <w:tc>
          <w:tcPr>
            <w:tcW w:w="570" w:type="pct"/>
            <w:gridSpan w:val="2"/>
          </w:tcPr>
          <w:p w:rsidR="00B17D80" w:rsidRDefault="00B17D80" w:rsidP="007B59FD">
            <w:pPr>
              <w:pStyle w:val="TAL"/>
              <w:rPr>
                <w:b/>
              </w:rPr>
            </w:pPr>
            <w:r>
              <w:rPr>
                <w:b/>
              </w:rPr>
              <w:t>SEND USSD</w:t>
            </w:r>
            <w:r>
              <w:rPr>
                <w:b/>
              </w:rPr>
              <w:tab/>
              <w:t>27.22.4.12</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7-bit data, successful</w:t>
            </w:r>
          </w:p>
        </w:tc>
        <w:tc>
          <w:tcPr>
            <w:tcW w:w="322" w:type="pct"/>
          </w:tcPr>
          <w:p w:rsidR="00B17D80" w:rsidRDefault="00B17D80" w:rsidP="007B59FD">
            <w:pPr>
              <w:pStyle w:val="TAC"/>
            </w:pPr>
            <w:r>
              <w:t>R96</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C153</w:t>
            </w:r>
          </w:p>
        </w:tc>
        <w:tc>
          <w:tcPr>
            <w:tcW w:w="224" w:type="pct"/>
          </w:tcPr>
          <w:p w:rsidR="00B17D80" w:rsidRDefault="00B17D80" w:rsidP="007B59FD">
            <w:pPr>
              <w:pStyle w:val="TAC"/>
            </w:pPr>
            <w:r>
              <w:t>C153</w:t>
            </w:r>
          </w:p>
        </w:tc>
        <w:tc>
          <w:tcPr>
            <w:tcW w:w="351" w:type="pct"/>
          </w:tcPr>
          <w:p w:rsidR="00B17D80" w:rsidRDefault="00B17D80" w:rsidP="007B59FD">
            <w:pPr>
              <w:pStyle w:val="TAC"/>
            </w:pPr>
            <w:r>
              <w:t>C153</w:t>
            </w:r>
          </w:p>
        </w:tc>
        <w:tc>
          <w:tcPr>
            <w:tcW w:w="351" w:type="pct"/>
          </w:tcPr>
          <w:p w:rsidR="00B17D80" w:rsidRDefault="00B17D80" w:rsidP="007B59FD">
            <w:pPr>
              <w:pStyle w:val="TAC"/>
            </w:pPr>
            <w:r>
              <w:t>E.1/28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8-bit data, successful</w:t>
            </w:r>
          </w:p>
        </w:tc>
        <w:tc>
          <w:tcPr>
            <w:tcW w:w="322" w:type="pct"/>
          </w:tcPr>
          <w:p w:rsidR="00B17D80" w:rsidRDefault="00B17D80" w:rsidP="007B59FD">
            <w:pPr>
              <w:pStyle w:val="TAC"/>
            </w:pPr>
            <w:r>
              <w:t>R96</w:t>
            </w:r>
          </w:p>
        </w:tc>
        <w:tc>
          <w:tcPr>
            <w:tcW w:w="381" w:type="pct"/>
          </w:tcPr>
          <w:p w:rsidR="00B17D80" w:rsidRDefault="00B17D80" w:rsidP="007B59FD">
            <w:pPr>
              <w:pStyle w:val="TAC"/>
            </w:pPr>
            <w:r>
              <w:t>1.2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C153</w:t>
            </w:r>
          </w:p>
        </w:tc>
        <w:tc>
          <w:tcPr>
            <w:tcW w:w="224" w:type="pct"/>
          </w:tcPr>
          <w:p w:rsidR="00B17D80" w:rsidRDefault="00B17D80" w:rsidP="007B59FD">
            <w:pPr>
              <w:pStyle w:val="TAC"/>
            </w:pPr>
            <w:r>
              <w:t>C153</w:t>
            </w:r>
          </w:p>
        </w:tc>
        <w:tc>
          <w:tcPr>
            <w:tcW w:w="351" w:type="pct"/>
          </w:tcPr>
          <w:p w:rsidR="00B17D80" w:rsidRDefault="00B17D80" w:rsidP="007B59FD">
            <w:pPr>
              <w:pStyle w:val="TAC"/>
            </w:pPr>
            <w:r>
              <w:t>C153</w:t>
            </w:r>
          </w:p>
        </w:tc>
        <w:tc>
          <w:tcPr>
            <w:tcW w:w="351" w:type="pct"/>
          </w:tcPr>
          <w:p w:rsidR="00B17D80" w:rsidRDefault="00B17D80" w:rsidP="007B59FD">
            <w:pPr>
              <w:pStyle w:val="TAC"/>
            </w:pPr>
            <w:r>
              <w:t>E.1/28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UCS2 data, successful</w:t>
            </w:r>
          </w:p>
        </w:tc>
        <w:tc>
          <w:tcPr>
            <w:tcW w:w="322" w:type="pct"/>
          </w:tcPr>
          <w:p w:rsidR="00B17D80" w:rsidRDefault="00B17D80" w:rsidP="007B59FD">
            <w:pPr>
              <w:pStyle w:val="TAC"/>
            </w:pPr>
            <w:r>
              <w:t>R96</w:t>
            </w:r>
          </w:p>
        </w:tc>
        <w:tc>
          <w:tcPr>
            <w:tcW w:w="381" w:type="pct"/>
          </w:tcPr>
          <w:p w:rsidR="00B17D80" w:rsidRDefault="00B17D80" w:rsidP="007B59FD">
            <w:pPr>
              <w:pStyle w:val="TAC"/>
            </w:pPr>
            <w:r>
              <w:t>1.3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C153</w:t>
            </w:r>
          </w:p>
        </w:tc>
        <w:tc>
          <w:tcPr>
            <w:tcW w:w="224" w:type="pct"/>
          </w:tcPr>
          <w:p w:rsidR="00B17D80" w:rsidRDefault="00B17D80" w:rsidP="007B59FD">
            <w:pPr>
              <w:pStyle w:val="TAC"/>
            </w:pPr>
            <w:r>
              <w:t>C153</w:t>
            </w:r>
          </w:p>
        </w:tc>
        <w:tc>
          <w:tcPr>
            <w:tcW w:w="351" w:type="pct"/>
          </w:tcPr>
          <w:p w:rsidR="00B17D80" w:rsidRDefault="00B17D80" w:rsidP="007B59FD">
            <w:pPr>
              <w:pStyle w:val="TAC"/>
            </w:pPr>
            <w:r>
              <w:t>C153</w:t>
            </w:r>
          </w:p>
        </w:tc>
        <w:tc>
          <w:tcPr>
            <w:tcW w:w="351" w:type="pct"/>
          </w:tcPr>
          <w:p w:rsidR="00B17D80" w:rsidRDefault="00B17D80" w:rsidP="007B59FD">
            <w:pPr>
              <w:pStyle w:val="TAC"/>
            </w:pPr>
            <w:r>
              <w:t>E.1/28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7-bit data, unsuccessful</w:t>
            </w:r>
          </w:p>
        </w:tc>
        <w:tc>
          <w:tcPr>
            <w:tcW w:w="322" w:type="pct"/>
          </w:tcPr>
          <w:p w:rsidR="00B17D80" w:rsidRDefault="00B17D80" w:rsidP="007B59FD">
            <w:pPr>
              <w:pStyle w:val="TAC"/>
            </w:pPr>
            <w:r>
              <w:t>R96</w:t>
            </w:r>
          </w:p>
        </w:tc>
        <w:tc>
          <w:tcPr>
            <w:tcW w:w="381" w:type="pct"/>
          </w:tcPr>
          <w:p w:rsidR="00B17D80" w:rsidRDefault="00B17D80" w:rsidP="007B59FD">
            <w:pPr>
              <w:pStyle w:val="TAC"/>
            </w:pPr>
            <w:r>
              <w:t>1.4</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C153</w:t>
            </w:r>
          </w:p>
        </w:tc>
        <w:tc>
          <w:tcPr>
            <w:tcW w:w="224" w:type="pct"/>
          </w:tcPr>
          <w:p w:rsidR="00B17D80" w:rsidRDefault="00B17D80" w:rsidP="007B59FD">
            <w:pPr>
              <w:pStyle w:val="TAC"/>
            </w:pPr>
            <w:r>
              <w:t>C153</w:t>
            </w:r>
          </w:p>
        </w:tc>
        <w:tc>
          <w:tcPr>
            <w:tcW w:w="351" w:type="pct"/>
          </w:tcPr>
          <w:p w:rsidR="00B17D80" w:rsidRDefault="00B17D80" w:rsidP="007B59FD">
            <w:pPr>
              <w:pStyle w:val="TAC"/>
            </w:pPr>
            <w:r>
              <w:t>C153</w:t>
            </w:r>
          </w:p>
        </w:tc>
        <w:tc>
          <w:tcPr>
            <w:tcW w:w="351" w:type="pct"/>
          </w:tcPr>
          <w:p w:rsidR="00B17D80" w:rsidRDefault="00B17D80" w:rsidP="007B59FD">
            <w:pPr>
              <w:pStyle w:val="TAC"/>
            </w:pPr>
            <w:r>
              <w:t>E.1/28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7-bit data, unsuccessful</w:t>
            </w:r>
          </w:p>
        </w:tc>
        <w:tc>
          <w:tcPr>
            <w:tcW w:w="322" w:type="pct"/>
          </w:tcPr>
          <w:p w:rsidR="00B17D80" w:rsidRDefault="00B17D80" w:rsidP="007B59FD">
            <w:pPr>
              <w:pStyle w:val="TAC"/>
            </w:pPr>
            <w:r>
              <w:t>R96</w:t>
            </w:r>
          </w:p>
        </w:tc>
        <w:tc>
          <w:tcPr>
            <w:tcW w:w="381" w:type="pct"/>
          </w:tcPr>
          <w:p w:rsidR="00B17D80" w:rsidRDefault="00B17D80" w:rsidP="007B59FD">
            <w:pPr>
              <w:pStyle w:val="TAC"/>
            </w:pPr>
            <w:r>
              <w:t>1.5</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C153</w:t>
            </w:r>
          </w:p>
        </w:tc>
        <w:tc>
          <w:tcPr>
            <w:tcW w:w="224" w:type="pct"/>
          </w:tcPr>
          <w:p w:rsidR="00B17D80" w:rsidRDefault="00B17D80" w:rsidP="007B59FD">
            <w:pPr>
              <w:pStyle w:val="TAC"/>
            </w:pPr>
            <w:r>
              <w:t>C153</w:t>
            </w:r>
          </w:p>
        </w:tc>
        <w:tc>
          <w:tcPr>
            <w:tcW w:w="351" w:type="pct"/>
          </w:tcPr>
          <w:p w:rsidR="00B17D80" w:rsidRDefault="00B17D80" w:rsidP="007B59FD">
            <w:pPr>
              <w:pStyle w:val="TAC"/>
            </w:pPr>
            <w:r>
              <w:t>C153</w:t>
            </w:r>
          </w:p>
        </w:tc>
        <w:tc>
          <w:tcPr>
            <w:tcW w:w="351" w:type="pct"/>
          </w:tcPr>
          <w:p w:rsidR="00B17D80" w:rsidRDefault="00B17D80" w:rsidP="007B59FD">
            <w:pPr>
              <w:pStyle w:val="TAC"/>
            </w:pPr>
            <w:r>
              <w:t>E.1/28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256 octets, 7-bit data, successful, long alpha identifier</w:t>
            </w:r>
          </w:p>
        </w:tc>
        <w:tc>
          <w:tcPr>
            <w:tcW w:w="322" w:type="pct"/>
          </w:tcPr>
          <w:p w:rsidR="00B17D80" w:rsidRDefault="00B17D80" w:rsidP="007B59FD">
            <w:pPr>
              <w:pStyle w:val="TAC"/>
            </w:pPr>
            <w:r>
              <w:t>R96</w:t>
            </w:r>
          </w:p>
        </w:tc>
        <w:tc>
          <w:tcPr>
            <w:tcW w:w="381" w:type="pct"/>
          </w:tcPr>
          <w:p w:rsidR="00B17D80" w:rsidRDefault="00B17D80" w:rsidP="007B59FD">
            <w:pPr>
              <w:pStyle w:val="TAC"/>
            </w:pPr>
            <w:r>
              <w:t>1.6</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C153</w:t>
            </w:r>
          </w:p>
        </w:tc>
        <w:tc>
          <w:tcPr>
            <w:tcW w:w="224" w:type="pct"/>
          </w:tcPr>
          <w:p w:rsidR="00B17D80" w:rsidRDefault="00B17D80" w:rsidP="007B59FD">
            <w:pPr>
              <w:pStyle w:val="TAC"/>
            </w:pPr>
            <w:r>
              <w:t>C153</w:t>
            </w:r>
          </w:p>
        </w:tc>
        <w:tc>
          <w:tcPr>
            <w:tcW w:w="351" w:type="pct"/>
          </w:tcPr>
          <w:p w:rsidR="00B17D80" w:rsidRDefault="00B17D80" w:rsidP="007B59FD">
            <w:pPr>
              <w:pStyle w:val="TAC"/>
            </w:pPr>
            <w:r>
              <w:t>C153</w:t>
            </w:r>
          </w:p>
        </w:tc>
        <w:tc>
          <w:tcPr>
            <w:tcW w:w="351" w:type="pct"/>
          </w:tcPr>
          <w:p w:rsidR="00B17D80" w:rsidRDefault="00B17D80" w:rsidP="007B59FD">
            <w:pPr>
              <w:pStyle w:val="TAC"/>
            </w:pPr>
            <w:r>
              <w:t>E.1/28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7-bit data, successful, no alpha identifier</w:t>
            </w:r>
          </w:p>
        </w:tc>
        <w:tc>
          <w:tcPr>
            <w:tcW w:w="322" w:type="pct"/>
          </w:tcPr>
          <w:p w:rsidR="00B17D80" w:rsidRDefault="00B17D80" w:rsidP="007B59FD">
            <w:pPr>
              <w:pStyle w:val="TAC"/>
            </w:pPr>
            <w:r>
              <w:t>R96</w:t>
            </w:r>
          </w:p>
        </w:tc>
        <w:tc>
          <w:tcPr>
            <w:tcW w:w="381" w:type="pct"/>
          </w:tcPr>
          <w:p w:rsidR="00B17D80" w:rsidRDefault="00B17D80" w:rsidP="007B59FD">
            <w:pPr>
              <w:pStyle w:val="TAC"/>
            </w:pPr>
            <w:r>
              <w:t>1.7</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C153</w:t>
            </w:r>
          </w:p>
        </w:tc>
        <w:tc>
          <w:tcPr>
            <w:tcW w:w="224" w:type="pct"/>
          </w:tcPr>
          <w:p w:rsidR="00B17D80" w:rsidRDefault="00B17D80" w:rsidP="007B59FD">
            <w:pPr>
              <w:pStyle w:val="TAC"/>
            </w:pPr>
            <w:r>
              <w:t>C153</w:t>
            </w:r>
          </w:p>
        </w:tc>
        <w:tc>
          <w:tcPr>
            <w:tcW w:w="351" w:type="pct"/>
          </w:tcPr>
          <w:p w:rsidR="00B17D80" w:rsidRDefault="00B17D80" w:rsidP="007B59FD">
            <w:pPr>
              <w:pStyle w:val="TAC"/>
            </w:pPr>
            <w:r>
              <w:t>C153</w:t>
            </w:r>
          </w:p>
        </w:tc>
        <w:tc>
          <w:tcPr>
            <w:tcW w:w="351" w:type="pct"/>
          </w:tcPr>
          <w:p w:rsidR="00B17D80" w:rsidRDefault="00B17D80" w:rsidP="007B59FD">
            <w:pPr>
              <w:pStyle w:val="TAC"/>
            </w:pPr>
            <w:r>
              <w:t>E.1/28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7-bit data, successful, null length alpha identifier</w:t>
            </w:r>
          </w:p>
        </w:tc>
        <w:tc>
          <w:tcPr>
            <w:tcW w:w="322" w:type="pct"/>
          </w:tcPr>
          <w:p w:rsidR="00B17D80" w:rsidRDefault="00B17D80" w:rsidP="007B59FD">
            <w:pPr>
              <w:pStyle w:val="TAC"/>
            </w:pPr>
            <w:r>
              <w:t>R96</w:t>
            </w:r>
          </w:p>
        </w:tc>
        <w:tc>
          <w:tcPr>
            <w:tcW w:w="381" w:type="pct"/>
          </w:tcPr>
          <w:p w:rsidR="00B17D80" w:rsidRDefault="00B17D80" w:rsidP="007B59FD">
            <w:pPr>
              <w:pStyle w:val="TAC"/>
            </w:pPr>
            <w:r>
              <w:t>1.8</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C153</w:t>
            </w:r>
          </w:p>
        </w:tc>
        <w:tc>
          <w:tcPr>
            <w:tcW w:w="224" w:type="pct"/>
          </w:tcPr>
          <w:p w:rsidR="00B17D80" w:rsidRDefault="00B17D80" w:rsidP="007B59FD">
            <w:pPr>
              <w:pStyle w:val="TAC"/>
            </w:pPr>
            <w:r>
              <w:t>C153</w:t>
            </w:r>
          </w:p>
        </w:tc>
        <w:tc>
          <w:tcPr>
            <w:tcW w:w="351" w:type="pct"/>
          </w:tcPr>
          <w:p w:rsidR="00B17D80" w:rsidRDefault="00B17D80" w:rsidP="007B59FD">
            <w:pPr>
              <w:pStyle w:val="TAC"/>
            </w:pPr>
            <w:r>
              <w:t>C153</w:t>
            </w:r>
          </w:p>
        </w:tc>
        <w:tc>
          <w:tcPr>
            <w:tcW w:w="351" w:type="pct"/>
          </w:tcPr>
          <w:p w:rsidR="00B17D80" w:rsidRDefault="00B17D80" w:rsidP="007B59FD">
            <w:pPr>
              <w:pStyle w:val="TAC"/>
            </w:pPr>
            <w:r>
              <w:t>E.1/28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 xml:space="preserve">Icons </w:t>
            </w:r>
            <w:r>
              <w:rPr>
                <w:snapToGrid w:val="0"/>
                <w:lang w:val="fr-FR"/>
              </w:rPr>
              <w:t>– basic icon</w:t>
            </w:r>
          </w:p>
        </w:tc>
        <w:tc>
          <w:tcPr>
            <w:tcW w:w="322" w:type="pct"/>
          </w:tcPr>
          <w:p w:rsidR="00B17D80" w:rsidRDefault="00B17D80" w:rsidP="007B59FD">
            <w:pPr>
              <w:pStyle w:val="TAC"/>
            </w:pPr>
            <w:r>
              <w:t>R98</w:t>
            </w:r>
          </w:p>
        </w:tc>
        <w:tc>
          <w:tcPr>
            <w:tcW w:w="381" w:type="pct"/>
          </w:tcPr>
          <w:p w:rsidR="00B17D80" w:rsidRDefault="00B17D80" w:rsidP="007B59FD">
            <w:pPr>
              <w:pStyle w:val="TAC"/>
            </w:pPr>
            <w:r>
              <w:t>2.1, 2.3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C108 AND C153</w:t>
            </w:r>
          </w:p>
        </w:tc>
        <w:tc>
          <w:tcPr>
            <w:tcW w:w="224" w:type="pct"/>
          </w:tcPr>
          <w:p w:rsidR="00B17D80" w:rsidRDefault="00B17D80" w:rsidP="007B59FD">
            <w:pPr>
              <w:pStyle w:val="TAC"/>
            </w:pPr>
            <w:r>
              <w:t>C108 AND C153</w:t>
            </w:r>
          </w:p>
        </w:tc>
        <w:tc>
          <w:tcPr>
            <w:tcW w:w="351" w:type="pct"/>
          </w:tcPr>
          <w:p w:rsidR="00B17D80" w:rsidRDefault="00B17D80" w:rsidP="007B59FD">
            <w:pPr>
              <w:pStyle w:val="TAC"/>
            </w:pPr>
            <w:r>
              <w:t>C108 AND C153</w:t>
            </w:r>
          </w:p>
        </w:tc>
        <w:tc>
          <w:tcPr>
            <w:tcW w:w="351" w:type="pct"/>
          </w:tcPr>
          <w:p w:rsidR="00B17D80" w:rsidRDefault="00B17D80" w:rsidP="007B59FD">
            <w:pPr>
              <w:pStyle w:val="TAC"/>
            </w:pPr>
            <w:r>
              <w:t>E.1/28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 xml:space="preserve">Icons </w:t>
            </w:r>
            <w:r>
              <w:rPr>
                <w:snapToGrid w:val="0"/>
                <w:lang w:val="fr-FR"/>
              </w:rPr>
              <w:t>– colour icon</w:t>
            </w:r>
          </w:p>
        </w:tc>
        <w:tc>
          <w:tcPr>
            <w:tcW w:w="322" w:type="pct"/>
          </w:tcPr>
          <w:p w:rsidR="00B17D80" w:rsidRDefault="00B17D80" w:rsidP="007B59FD">
            <w:pPr>
              <w:pStyle w:val="TAC"/>
            </w:pPr>
            <w:r>
              <w:t>R98</w:t>
            </w:r>
          </w:p>
        </w:tc>
        <w:tc>
          <w:tcPr>
            <w:tcW w:w="381" w:type="pct"/>
          </w:tcPr>
          <w:p w:rsidR="00B17D80" w:rsidRDefault="00B17D80" w:rsidP="007B59FD">
            <w:pPr>
              <w:pStyle w:val="TAC"/>
            </w:pPr>
            <w:r>
              <w:t>2.2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C145 AND C153</w:t>
            </w:r>
          </w:p>
        </w:tc>
        <w:tc>
          <w:tcPr>
            <w:tcW w:w="224" w:type="pct"/>
          </w:tcPr>
          <w:p w:rsidR="00B17D80" w:rsidRDefault="00B17D80" w:rsidP="007B59FD">
            <w:pPr>
              <w:pStyle w:val="TAC"/>
            </w:pPr>
            <w:r>
              <w:t>C145 AND C153</w:t>
            </w:r>
          </w:p>
        </w:tc>
        <w:tc>
          <w:tcPr>
            <w:tcW w:w="351" w:type="pct"/>
          </w:tcPr>
          <w:p w:rsidR="00B17D80" w:rsidRDefault="00B17D80" w:rsidP="007B59FD">
            <w:pPr>
              <w:pStyle w:val="TAC"/>
            </w:pPr>
            <w:r>
              <w:t>C145 AND C153</w:t>
            </w:r>
          </w:p>
        </w:tc>
        <w:tc>
          <w:tcPr>
            <w:tcW w:w="351" w:type="pct"/>
          </w:tcPr>
          <w:p w:rsidR="00B17D80" w:rsidRDefault="00B17D80" w:rsidP="007B59FD">
            <w:pPr>
              <w:pStyle w:val="TAC"/>
            </w:pPr>
            <w:r>
              <w:t>E.1/28 AND E.1/110</w:t>
            </w:r>
          </w:p>
        </w:tc>
        <w:tc>
          <w:tcPr>
            <w:tcW w:w="476" w:type="pct"/>
          </w:tcPr>
          <w:p w:rsidR="00B17D80" w:rsidRDefault="00B17D80" w:rsidP="007B59FD">
            <w:pPr>
              <w:pStyle w:val="TAC"/>
              <w:rPr>
                <w:rFonts w:cs="Arial"/>
                <w:sz w:val="20"/>
              </w:rPr>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rsidRPr="00A01564">
              <w:t>7-bit data, basic icon non self-explanatory, no alpha identifier presented</w:t>
            </w:r>
          </w:p>
        </w:tc>
        <w:tc>
          <w:tcPr>
            <w:tcW w:w="322" w:type="pct"/>
          </w:tcPr>
          <w:p w:rsidR="00B17D80" w:rsidRDefault="00B17D80" w:rsidP="007B59FD">
            <w:pPr>
              <w:pStyle w:val="TAC"/>
            </w:pPr>
            <w:r>
              <w:t>R98</w:t>
            </w:r>
          </w:p>
        </w:tc>
        <w:tc>
          <w:tcPr>
            <w:tcW w:w="381" w:type="pct"/>
          </w:tcPr>
          <w:p w:rsidR="00B17D80" w:rsidRDefault="00B17D80" w:rsidP="007B59FD">
            <w:pPr>
              <w:pStyle w:val="TAC"/>
            </w:pPr>
            <w:r>
              <w:t>2.4</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C146 AND C153</w:t>
            </w:r>
          </w:p>
        </w:tc>
        <w:tc>
          <w:tcPr>
            <w:tcW w:w="224" w:type="pct"/>
          </w:tcPr>
          <w:p w:rsidR="00B17D80" w:rsidDel="00393F2C" w:rsidRDefault="00B17D80" w:rsidP="007B59FD">
            <w:pPr>
              <w:pStyle w:val="TAC"/>
            </w:pPr>
            <w:r>
              <w:t>C146 AND C153</w:t>
            </w:r>
          </w:p>
        </w:tc>
        <w:tc>
          <w:tcPr>
            <w:tcW w:w="351" w:type="pct"/>
          </w:tcPr>
          <w:p w:rsidR="00B17D80" w:rsidRDefault="00B17D80" w:rsidP="007B59FD">
            <w:pPr>
              <w:pStyle w:val="TAC"/>
            </w:pPr>
            <w:r>
              <w:t>C146 AND C153</w:t>
            </w:r>
          </w:p>
        </w:tc>
        <w:tc>
          <w:tcPr>
            <w:tcW w:w="351" w:type="pct"/>
          </w:tcPr>
          <w:p w:rsidR="00B17D80" w:rsidRDefault="00B17D80" w:rsidP="007B59FD">
            <w:pPr>
              <w:pStyle w:val="TAC"/>
            </w:pPr>
            <w:r>
              <w:t>E.1/28 AND E.1/110</w:t>
            </w:r>
          </w:p>
        </w:tc>
        <w:tc>
          <w:tcPr>
            <w:tcW w:w="476" w:type="pct"/>
          </w:tcPr>
          <w:p w:rsidR="00B17D80" w:rsidRDefault="00B17D80" w:rsidP="007B59FD">
            <w:pPr>
              <w:pStyle w:val="TAC"/>
              <w:rPr>
                <w:rFonts w:cs="Arial"/>
                <w:sz w:val="20"/>
              </w:rPr>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single" w:sz="4" w:space="0" w:color="auto"/>
            </w:tcBorders>
          </w:tcPr>
          <w:p w:rsidR="00B17D80" w:rsidRDefault="00B17D80" w:rsidP="007B59FD">
            <w:pPr>
              <w:pStyle w:val="TAH"/>
            </w:pPr>
          </w:p>
        </w:tc>
        <w:tc>
          <w:tcPr>
            <w:tcW w:w="570" w:type="pct"/>
            <w:gridSpan w:val="2"/>
            <w:tcBorders>
              <w:bottom w:val="single" w:sz="4" w:space="0" w:color="auto"/>
            </w:tcBorders>
          </w:tcPr>
          <w:p w:rsidR="00B17D80" w:rsidRDefault="00B17D80" w:rsidP="007B59FD">
            <w:pPr>
              <w:pStyle w:val="TAL"/>
            </w:pPr>
            <w:r>
              <w:t>UCS2</w:t>
            </w:r>
          </w:p>
        </w:tc>
        <w:tc>
          <w:tcPr>
            <w:tcW w:w="322" w:type="pct"/>
            <w:tcBorders>
              <w:bottom w:val="single" w:sz="4" w:space="0" w:color="auto"/>
            </w:tcBorders>
          </w:tcPr>
          <w:p w:rsidR="00B17D80" w:rsidRDefault="00B17D80" w:rsidP="007B59FD">
            <w:pPr>
              <w:pStyle w:val="TAC"/>
            </w:pPr>
            <w:r>
              <w:t>R97</w:t>
            </w:r>
          </w:p>
        </w:tc>
        <w:tc>
          <w:tcPr>
            <w:tcW w:w="381" w:type="pct"/>
            <w:tcBorders>
              <w:bottom w:val="single" w:sz="4" w:space="0" w:color="auto"/>
            </w:tcBorders>
          </w:tcPr>
          <w:p w:rsidR="00B17D80" w:rsidRDefault="00B17D80" w:rsidP="007B59FD">
            <w:pPr>
              <w:pStyle w:val="TAC"/>
            </w:pPr>
            <w:r>
              <w:t>3.1</w:t>
            </w:r>
          </w:p>
        </w:tc>
        <w:tc>
          <w:tcPr>
            <w:tcW w:w="283" w:type="pct"/>
            <w:tcBorders>
              <w:bottom w:val="single" w:sz="4" w:space="0" w:color="auto"/>
            </w:tcBorders>
          </w:tcPr>
          <w:p w:rsidR="00B17D80" w:rsidRDefault="00B17D80" w:rsidP="007B59FD">
            <w:pPr>
              <w:pStyle w:val="TAC"/>
            </w:pPr>
          </w:p>
        </w:tc>
        <w:tc>
          <w:tcPr>
            <w:tcW w:w="224" w:type="pct"/>
            <w:tcBorders>
              <w:bottom w:val="single" w:sz="4" w:space="0" w:color="auto"/>
            </w:tcBorders>
          </w:tcPr>
          <w:p w:rsidR="00B17D80" w:rsidRDefault="00B17D80" w:rsidP="007B59FD">
            <w:pPr>
              <w:pStyle w:val="TAC"/>
            </w:pPr>
          </w:p>
        </w:tc>
        <w:tc>
          <w:tcPr>
            <w:tcW w:w="224" w:type="pct"/>
            <w:tcBorders>
              <w:bottom w:val="single" w:sz="4" w:space="0" w:color="auto"/>
            </w:tcBorders>
          </w:tcPr>
          <w:p w:rsidR="00B17D80" w:rsidRDefault="00B17D80" w:rsidP="007B59FD">
            <w:pPr>
              <w:pStyle w:val="TAC"/>
            </w:pPr>
            <w:r>
              <w:t>C118 AND C153</w:t>
            </w:r>
          </w:p>
        </w:tc>
        <w:tc>
          <w:tcPr>
            <w:tcW w:w="224" w:type="pct"/>
            <w:tcBorders>
              <w:bottom w:val="single" w:sz="4" w:space="0" w:color="auto"/>
            </w:tcBorders>
          </w:tcPr>
          <w:p w:rsidR="00B17D80" w:rsidRDefault="00B17D80" w:rsidP="007B59FD">
            <w:pPr>
              <w:pStyle w:val="TAC"/>
            </w:pPr>
            <w:r>
              <w:t>C118 AND C153</w:t>
            </w:r>
          </w:p>
        </w:tc>
        <w:tc>
          <w:tcPr>
            <w:tcW w:w="351" w:type="pct"/>
            <w:tcBorders>
              <w:bottom w:val="single" w:sz="4" w:space="0" w:color="auto"/>
            </w:tcBorders>
          </w:tcPr>
          <w:p w:rsidR="00B17D80" w:rsidRDefault="00B17D80" w:rsidP="007B59FD">
            <w:pPr>
              <w:pStyle w:val="TAC"/>
            </w:pPr>
            <w:r>
              <w:t>C118 AND C153</w:t>
            </w:r>
          </w:p>
        </w:tc>
        <w:tc>
          <w:tcPr>
            <w:tcW w:w="351" w:type="pct"/>
            <w:tcBorders>
              <w:bottom w:val="single" w:sz="4" w:space="0" w:color="auto"/>
            </w:tcBorders>
          </w:tcPr>
          <w:p w:rsidR="00B17D80" w:rsidRDefault="00B17D80" w:rsidP="007B59FD">
            <w:pPr>
              <w:pStyle w:val="TAC"/>
            </w:pPr>
            <w:r>
              <w:t>E.1/28 AND E.1/15 AND E.1/110</w:t>
            </w:r>
          </w:p>
        </w:tc>
        <w:tc>
          <w:tcPr>
            <w:tcW w:w="476" w:type="pct"/>
            <w:tcBorders>
              <w:bottom w:val="single" w:sz="4" w:space="0" w:color="auto"/>
            </w:tcBorders>
          </w:tcPr>
          <w:p w:rsidR="00B17D80" w:rsidRDefault="00B17D80" w:rsidP="007B59FD">
            <w:pPr>
              <w:pStyle w:val="TAC"/>
            </w:pPr>
            <w:r>
              <w:rPr>
                <w:rFonts w:cs="Arial"/>
                <w:sz w:val="20"/>
              </w:rPr>
              <w:t>Yes</w:t>
            </w:r>
          </w:p>
        </w:tc>
        <w:tc>
          <w:tcPr>
            <w:tcW w:w="326" w:type="pct"/>
            <w:tcBorders>
              <w:bottom w:val="single" w:sz="4" w:space="0" w:color="auto"/>
            </w:tcBorders>
          </w:tcPr>
          <w:p w:rsidR="00B17D80" w:rsidRDefault="00B17D80" w:rsidP="007B59FD">
            <w:pPr>
              <w:pStyle w:val="TAC"/>
            </w:pPr>
          </w:p>
        </w:tc>
        <w:tc>
          <w:tcPr>
            <w:tcW w:w="650" w:type="pct"/>
            <w:tcBorders>
              <w:bottom w:val="single" w:sz="4" w:space="0" w:color="auto"/>
            </w:tcBorders>
          </w:tcPr>
          <w:p w:rsidR="00B17D80" w:rsidRDefault="00B17D80" w:rsidP="007B59FD">
            <w:pPr>
              <w:pStyle w:val="TAC"/>
            </w:pPr>
          </w:p>
        </w:tc>
        <w:tc>
          <w:tcPr>
            <w:tcW w:w="418" w:type="pct"/>
            <w:tcBorders>
              <w:bottom w:val="single" w:sz="4" w:space="0" w:color="auto"/>
            </w:tcBorders>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16</w:t>
            </w:r>
          </w:p>
        </w:tc>
        <w:tc>
          <w:tcPr>
            <w:tcW w:w="570" w:type="pct"/>
            <w:gridSpan w:val="2"/>
          </w:tcPr>
          <w:p w:rsidR="00B17D80" w:rsidRDefault="00B17D80" w:rsidP="007B59FD">
            <w:pPr>
              <w:pStyle w:val="TAL"/>
              <w:rPr>
                <w:b/>
              </w:rPr>
            </w:pPr>
            <w:r>
              <w:rPr>
                <w:b/>
              </w:rPr>
              <w:t>SET UP CALL</w:t>
            </w:r>
            <w:r>
              <w:rPr>
                <w:b/>
              </w:rPr>
              <w:tab/>
              <w:t>27.22.4.13</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 xml:space="preserve">Call confirmed by the user and connected </w:t>
            </w:r>
          </w:p>
        </w:tc>
        <w:tc>
          <w:tcPr>
            <w:tcW w:w="322" w:type="pct"/>
          </w:tcPr>
          <w:p w:rsidR="00B17D80" w:rsidRDefault="00B17D80" w:rsidP="007B59FD">
            <w:pPr>
              <w:pStyle w:val="TAC"/>
            </w:pPr>
            <w:r>
              <w:t>R96</w:t>
            </w:r>
          </w:p>
        </w:tc>
        <w:tc>
          <w:tcPr>
            <w:tcW w:w="381" w:type="pct"/>
          </w:tcPr>
          <w:p w:rsidR="00B17D80" w:rsidRDefault="00B17D80" w:rsidP="007B59FD">
            <w:pPr>
              <w:pStyle w:val="TAC"/>
            </w:pPr>
            <w:r>
              <w:t>1.1</w:t>
            </w:r>
          </w:p>
        </w:tc>
        <w:tc>
          <w:tcPr>
            <w:tcW w:w="283" w:type="pct"/>
          </w:tcPr>
          <w:p w:rsidR="00B17D80" w:rsidRDefault="00B17D80" w:rsidP="007B59FD">
            <w:pPr>
              <w:pStyle w:val="TAC"/>
            </w:pPr>
            <w:r>
              <w:t>C139 AND C140 AND C142</w:t>
            </w:r>
          </w:p>
        </w:tc>
        <w:tc>
          <w:tcPr>
            <w:tcW w:w="224" w:type="pct"/>
          </w:tcPr>
          <w:p w:rsidR="00B17D80" w:rsidRDefault="00B17D80" w:rsidP="007B59FD">
            <w:pPr>
              <w:pStyle w:val="TAC"/>
            </w:pPr>
            <w:r>
              <w:t>C139 AND C140 AND C142</w:t>
            </w:r>
          </w:p>
        </w:tc>
        <w:tc>
          <w:tcPr>
            <w:tcW w:w="224" w:type="pct"/>
          </w:tcPr>
          <w:p w:rsidR="00B17D80" w:rsidRDefault="00B17D80" w:rsidP="007B59FD">
            <w:pPr>
              <w:pStyle w:val="TAC"/>
            </w:pPr>
            <w:r>
              <w:t>C139 AND C140 AND C142</w:t>
            </w:r>
          </w:p>
        </w:tc>
        <w:tc>
          <w:tcPr>
            <w:tcW w:w="224" w:type="pct"/>
          </w:tcPr>
          <w:p w:rsidR="00B17D80" w:rsidRDefault="00B17D80" w:rsidP="007B59FD">
            <w:pPr>
              <w:pStyle w:val="TAC"/>
            </w:pPr>
            <w:r>
              <w:t>C139 AND C140 AND C142</w:t>
            </w:r>
          </w:p>
        </w:tc>
        <w:tc>
          <w:tcPr>
            <w:tcW w:w="351" w:type="pct"/>
          </w:tcPr>
          <w:p w:rsidR="00B17D80" w:rsidRDefault="00B17D80" w:rsidP="007B59FD">
            <w:pPr>
              <w:pStyle w:val="TAC"/>
            </w:pPr>
            <w:r>
              <w:t>C139 AND C140 AND C142</w:t>
            </w:r>
          </w:p>
        </w:tc>
        <w:tc>
          <w:tcPr>
            <w:tcW w:w="351" w:type="pct"/>
          </w:tcPr>
          <w:p w:rsidR="00B17D80" w:rsidRDefault="00B17D80" w:rsidP="007B59FD">
            <w:pPr>
              <w:pStyle w:val="TAC"/>
            </w:pPr>
            <w:r>
              <w:t>E.1/29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call rejected by the user</w:t>
            </w:r>
          </w:p>
        </w:tc>
        <w:tc>
          <w:tcPr>
            <w:tcW w:w="322" w:type="pct"/>
          </w:tcPr>
          <w:p w:rsidR="00B17D80" w:rsidRDefault="00B17D80" w:rsidP="007B59FD">
            <w:pPr>
              <w:pStyle w:val="TAC"/>
            </w:pPr>
            <w:r>
              <w:t>R96</w:t>
            </w:r>
          </w:p>
        </w:tc>
        <w:tc>
          <w:tcPr>
            <w:tcW w:w="381" w:type="pct"/>
          </w:tcPr>
          <w:p w:rsidR="00B17D80" w:rsidRDefault="00B17D80" w:rsidP="007B59FD">
            <w:pPr>
              <w:pStyle w:val="TAC"/>
            </w:pPr>
            <w:r>
              <w:t>1.2</w:t>
            </w:r>
          </w:p>
        </w:tc>
        <w:tc>
          <w:tcPr>
            <w:tcW w:w="283" w:type="pct"/>
          </w:tcPr>
          <w:p w:rsidR="00B17D80" w:rsidRDefault="00B17D80" w:rsidP="007B59FD">
            <w:pPr>
              <w:pStyle w:val="TAC"/>
            </w:pPr>
            <w:r>
              <w:t>C139 AND C140 AND C142</w:t>
            </w:r>
          </w:p>
        </w:tc>
        <w:tc>
          <w:tcPr>
            <w:tcW w:w="224" w:type="pct"/>
          </w:tcPr>
          <w:p w:rsidR="00B17D80" w:rsidRDefault="00B17D80" w:rsidP="007B59FD">
            <w:pPr>
              <w:pStyle w:val="TAC"/>
            </w:pPr>
            <w:r>
              <w:t>C139 AND C140 AND C142</w:t>
            </w:r>
          </w:p>
        </w:tc>
        <w:tc>
          <w:tcPr>
            <w:tcW w:w="224" w:type="pct"/>
          </w:tcPr>
          <w:p w:rsidR="00B17D80" w:rsidRDefault="00B17D80" w:rsidP="007B59FD">
            <w:pPr>
              <w:pStyle w:val="TAC"/>
            </w:pPr>
            <w:r>
              <w:t>C139 AND C140 AND C142</w:t>
            </w:r>
          </w:p>
        </w:tc>
        <w:tc>
          <w:tcPr>
            <w:tcW w:w="224" w:type="pct"/>
          </w:tcPr>
          <w:p w:rsidR="00B17D80" w:rsidRDefault="00B17D80" w:rsidP="007B59FD">
            <w:pPr>
              <w:pStyle w:val="TAC"/>
            </w:pPr>
            <w:r>
              <w:t>C139 AND C140 AND C142</w:t>
            </w:r>
          </w:p>
        </w:tc>
        <w:tc>
          <w:tcPr>
            <w:tcW w:w="351" w:type="pct"/>
          </w:tcPr>
          <w:p w:rsidR="00B17D80" w:rsidRDefault="00B17D80" w:rsidP="007B59FD">
            <w:pPr>
              <w:pStyle w:val="TAC"/>
            </w:pPr>
            <w:r>
              <w:t>C139 AND C140 AND C142</w:t>
            </w:r>
          </w:p>
        </w:tc>
        <w:tc>
          <w:tcPr>
            <w:tcW w:w="351" w:type="pct"/>
          </w:tcPr>
          <w:p w:rsidR="00B17D80" w:rsidRDefault="00B17D80" w:rsidP="007B59FD">
            <w:pPr>
              <w:pStyle w:val="TAC"/>
            </w:pPr>
            <w:r>
              <w:t>E.1/29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Void</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putting all other calls on hold, ME busy</w:t>
            </w:r>
          </w:p>
        </w:tc>
        <w:tc>
          <w:tcPr>
            <w:tcW w:w="322" w:type="pct"/>
          </w:tcPr>
          <w:p w:rsidR="00B17D80" w:rsidRDefault="00B17D80" w:rsidP="007B59FD">
            <w:pPr>
              <w:pStyle w:val="TAC"/>
            </w:pPr>
            <w:r>
              <w:t>R96</w:t>
            </w:r>
          </w:p>
        </w:tc>
        <w:tc>
          <w:tcPr>
            <w:tcW w:w="381" w:type="pct"/>
          </w:tcPr>
          <w:p w:rsidR="00B17D80" w:rsidRDefault="00B17D80" w:rsidP="007B59FD">
            <w:pPr>
              <w:pStyle w:val="TAC"/>
            </w:pPr>
            <w:r>
              <w:t>1.4</w:t>
            </w:r>
          </w:p>
        </w:tc>
        <w:tc>
          <w:tcPr>
            <w:tcW w:w="283" w:type="pct"/>
          </w:tcPr>
          <w:p w:rsidR="00B17D80" w:rsidRDefault="00B17D80" w:rsidP="007B59FD">
            <w:pPr>
              <w:pStyle w:val="TAC"/>
            </w:pPr>
            <w:r>
              <w:t>C133 AND C139 AND C140 AND C142</w:t>
            </w:r>
          </w:p>
        </w:tc>
        <w:tc>
          <w:tcPr>
            <w:tcW w:w="224" w:type="pct"/>
          </w:tcPr>
          <w:p w:rsidR="00B17D80" w:rsidRDefault="00B17D80" w:rsidP="007B59FD">
            <w:pPr>
              <w:pStyle w:val="TAC"/>
            </w:pPr>
            <w:r>
              <w:t>C133 AND C139 AND C140 AND C142</w:t>
            </w:r>
          </w:p>
        </w:tc>
        <w:tc>
          <w:tcPr>
            <w:tcW w:w="224" w:type="pct"/>
          </w:tcPr>
          <w:p w:rsidR="00B17D80" w:rsidRDefault="00B17D80" w:rsidP="007B59FD">
            <w:pPr>
              <w:pStyle w:val="TAC"/>
            </w:pPr>
            <w:r>
              <w:t>C133 AND C139 AND C140 AND C142</w:t>
            </w:r>
          </w:p>
        </w:tc>
        <w:tc>
          <w:tcPr>
            <w:tcW w:w="224" w:type="pct"/>
          </w:tcPr>
          <w:p w:rsidR="00B17D80" w:rsidRDefault="00B17D80" w:rsidP="007B59FD">
            <w:pPr>
              <w:pStyle w:val="TAC"/>
            </w:pPr>
            <w:r>
              <w:t>C133 AND C139 AND C140 AND C142</w:t>
            </w:r>
          </w:p>
        </w:tc>
        <w:tc>
          <w:tcPr>
            <w:tcW w:w="351" w:type="pct"/>
          </w:tcPr>
          <w:p w:rsidR="00B17D80" w:rsidRDefault="00B17D80" w:rsidP="007B59FD">
            <w:pPr>
              <w:pStyle w:val="TAC"/>
            </w:pPr>
            <w:r>
              <w:t>C133 AND C139 AND C140 AND C142</w:t>
            </w:r>
          </w:p>
        </w:tc>
        <w:tc>
          <w:tcPr>
            <w:tcW w:w="351" w:type="pct"/>
          </w:tcPr>
          <w:p w:rsidR="00B17D80" w:rsidRDefault="00B17D80" w:rsidP="007B59FD">
            <w:pPr>
              <w:pStyle w:val="TAC"/>
            </w:pPr>
            <w:r>
              <w:t>E.1/29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disconnecting all other calls, ME busy</w:t>
            </w:r>
          </w:p>
        </w:tc>
        <w:tc>
          <w:tcPr>
            <w:tcW w:w="322" w:type="pct"/>
          </w:tcPr>
          <w:p w:rsidR="00B17D80" w:rsidRDefault="00B17D80" w:rsidP="007B59FD">
            <w:pPr>
              <w:pStyle w:val="TAC"/>
            </w:pPr>
            <w:r>
              <w:t>R96</w:t>
            </w:r>
          </w:p>
        </w:tc>
        <w:tc>
          <w:tcPr>
            <w:tcW w:w="381" w:type="pct"/>
          </w:tcPr>
          <w:p w:rsidR="00B17D80" w:rsidRDefault="00B17D80" w:rsidP="007B59FD">
            <w:pPr>
              <w:pStyle w:val="TAC"/>
            </w:pPr>
            <w:r>
              <w:t>1.5</w:t>
            </w:r>
          </w:p>
        </w:tc>
        <w:tc>
          <w:tcPr>
            <w:tcW w:w="283" w:type="pct"/>
          </w:tcPr>
          <w:p w:rsidR="00B17D80" w:rsidRDefault="00B17D80" w:rsidP="007B59FD">
            <w:pPr>
              <w:pStyle w:val="TAC"/>
            </w:pPr>
            <w:r>
              <w:t>C139 AND C140 AND C142</w:t>
            </w:r>
          </w:p>
        </w:tc>
        <w:tc>
          <w:tcPr>
            <w:tcW w:w="224" w:type="pct"/>
          </w:tcPr>
          <w:p w:rsidR="00B17D80" w:rsidRDefault="00B17D80" w:rsidP="007B59FD">
            <w:pPr>
              <w:pStyle w:val="TAC"/>
            </w:pPr>
            <w:r>
              <w:t>C139 AND C140 AND C142</w:t>
            </w:r>
          </w:p>
        </w:tc>
        <w:tc>
          <w:tcPr>
            <w:tcW w:w="224" w:type="pct"/>
          </w:tcPr>
          <w:p w:rsidR="00B17D80" w:rsidRDefault="00B17D80" w:rsidP="007B59FD">
            <w:pPr>
              <w:pStyle w:val="TAC"/>
            </w:pPr>
            <w:r>
              <w:t>C139 AND C140 AND C142</w:t>
            </w:r>
          </w:p>
        </w:tc>
        <w:tc>
          <w:tcPr>
            <w:tcW w:w="224" w:type="pct"/>
          </w:tcPr>
          <w:p w:rsidR="00B17D80" w:rsidRDefault="00B17D80" w:rsidP="007B59FD">
            <w:pPr>
              <w:pStyle w:val="TAC"/>
            </w:pPr>
            <w:r>
              <w:t>C139 AND C140 AND C142</w:t>
            </w:r>
          </w:p>
        </w:tc>
        <w:tc>
          <w:tcPr>
            <w:tcW w:w="351" w:type="pct"/>
          </w:tcPr>
          <w:p w:rsidR="00B17D80" w:rsidRDefault="00B17D80" w:rsidP="007B59FD">
            <w:pPr>
              <w:pStyle w:val="TAC"/>
            </w:pPr>
            <w:r>
              <w:t>C139 AND C140 AND C142</w:t>
            </w:r>
          </w:p>
        </w:tc>
        <w:tc>
          <w:tcPr>
            <w:tcW w:w="351" w:type="pct"/>
          </w:tcPr>
          <w:p w:rsidR="00B17D80" w:rsidRDefault="00B17D80" w:rsidP="007B59FD">
            <w:pPr>
              <w:pStyle w:val="TAC"/>
            </w:pPr>
            <w:r>
              <w:t>E.1/29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only if not currently busy on another call, ME busy</w:t>
            </w:r>
          </w:p>
        </w:tc>
        <w:tc>
          <w:tcPr>
            <w:tcW w:w="322" w:type="pct"/>
          </w:tcPr>
          <w:p w:rsidR="00B17D80" w:rsidRDefault="00B17D80" w:rsidP="007B59FD">
            <w:pPr>
              <w:pStyle w:val="TAC"/>
            </w:pPr>
            <w:r>
              <w:t>R96</w:t>
            </w:r>
          </w:p>
        </w:tc>
        <w:tc>
          <w:tcPr>
            <w:tcW w:w="381" w:type="pct"/>
          </w:tcPr>
          <w:p w:rsidR="00B17D80" w:rsidRDefault="00B17D80" w:rsidP="007B59FD">
            <w:pPr>
              <w:pStyle w:val="TAC"/>
            </w:pPr>
            <w:r>
              <w:t>1.6</w:t>
            </w:r>
          </w:p>
        </w:tc>
        <w:tc>
          <w:tcPr>
            <w:tcW w:w="283" w:type="pct"/>
          </w:tcPr>
          <w:p w:rsidR="00B17D80" w:rsidRDefault="00B17D80" w:rsidP="007B59FD">
            <w:pPr>
              <w:pStyle w:val="TAC"/>
            </w:pPr>
            <w:r>
              <w:t>C139 AND C140 AND C142</w:t>
            </w:r>
          </w:p>
        </w:tc>
        <w:tc>
          <w:tcPr>
            <w:tcW w:w="224" w:type="pct"/>
          </w:tcPr>
          <w:p w:rsidR="00B17D80" w:rsidRDefault="00B17D80" w:rsidP="007B59FD">
            <w:pPr>
              <w:pStyle w:val="TAC"/>
            </w:pPr>
            <w:r>
              <w:t>C139 AND C140 AND C142</w:t>
            </w:r>
          </w:p>
        </w:tc>
        <w:tc>
          <w:tcPr>
            <w:tcW w:w="224" w:type="pct"/>
          </w:tcPr>
          <w:p w:rsidR="00B17D80" w:rsidRDefault="00B17D80" w:rsidP="007B59FD">
            <w:pPr>
              <w:pStyle w:val="TAC"/>
            </w:pPr>
            <w:r>
              <w:t>C139 AND C140 AND C142</w:t>
            </w:r>
          </w:p>
        </w:tc>
        <w:tc>
          <w:tcPr>
            <w:tcW w:w="224" w:type="pct"/>
          </w:tcPr>
          <w:p w:rsidR="00B17D80" w:rsidRDefault="00B17D80" w:rsidP="007B59FD">
            <w:pPr>
              <w:pStyle w:val="TAC"/>
            </w:pPr>
            <w:r>
              <w:t>C139 AND C140 AND C142</w:t>
            </w:r>
          </w:p>
        </w:tc>
        <w:tc>
          <w:tcPr>
            <w:tcW w:w="351" w:type="pct"/>
          </w:tcPr>
          <w:p w:rsidR="00B17D80" w:rsidRDefault="00B17D80" w:rsidP="007B59FD">
            <w:pPr>
              <w:pStyle w:val="TAC"/>
            </w:pPr>
            <w:r>
              <w:t>C139 AND C140 AND C142</w:t>
            </w:r>
          </w:p>
        </w:tc>
        <w:tc>
          <w:tcPr>
            <w:tcW w:w="351" w:type="pct"/>
          </w:tcPr>
          <w:p w:rsidR="00B17D80" w:rsidRDefault="00B17D80" w:rsidP="007B59FD">
            <w:pPr>
              <w:pStyle w:val="TAC"/>
            </w:pPr>
            <w:r>
              <w:t>E.1/29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putting all other calls on hold, call hold is not allowed</w:t>
            </w:r>
          </w:p>
        </w:tc>
        <w:tc>
          <w:tcPr>
            <w:tcW w:w="322" w:type="pct"/>
          </w:tcPr>
          <w:p w:rsidR="00B17D80" w:rsidRDefault="00B17D80" w:rsidP="007B59FD">
            <w:pPr>
              <w:pStyle w:val="TAC"/>
            </w:pPr>
            <w:r>
              <w:t>R96</w:t>
            </w:r>
          </w:p>
        </w:tc>
        <w:tc>
          <w:tcPr>
            <w:tcW w:w="381" w:type="pct"/>
          </w:tcPr>
          <w:p w:rsidR="00B17D80" w:rsidRDefault="00B17D80" w:rsidP="007B59FD">
            <w:pPr>
              <w:pStyle w:val="TAC"/>
            </w:pPr>
            <w:r>
              <w:t>1.7</w:t>
            </w:r>
          </w:p>
        </w:tc>
        <w:tc>
          <w:tcPr>
            <w:tcW w:w="283" w:type="pct"/>
          </w:tcPr>
          <w:p w:rsidR="00B17D80" w:rsidRDefault="00B17D80" w:rsidP="007B59FD">
            <w:pPr>
              <w:pStyle w:val="TAC"/>
            </w:pPr>
            <w:r>
              <w:t>C133 AND C139 AND C140 AND C142</w:t>
            </w:r>
          </w:p>
        </w:tc>
        <w:tc>
          <w:tcPr>
            <w:tcW w:w="224" w:type="pct"/>
          </w:tcPr>
          <w:p w:rsidR="00B17D80" w:rsidRDefault="00B17D80" w:rsidP="007B59FD">
            <w:pPr>
              <w:pStyle w:val="TAC"/>
            </w:pPr>
            <w:r>
              <w:t>C133 AND C139 AND C140 AND C142</w:t>
            </w:r>
          </w:p>
        </w:tc>
        <w:tc>
          <w:tcPr>
            <w:tcW w:w="224" w:type="pct"/>
          </w:tcPr>
          <w:p w:rsidR="00B17D80" w:rsidRDefault="00B17D80" w:rsidP="007B59FD">
            <w:pPr>
              <w:pStyle w:val="TAC"/>
            </w:pPr>
            <w:r>
              <w:t>C133 AND C139 AND C140 AND C142</w:t>
            </w:r>
          </w:p>
        </w:tc>
        <w:tc>
          <w:tcPr>
            <w:tcW w:w="224" w:type="pct"/>
          </w:tcPr>
          <w:p w:rsidR="00B17D80" w:rsidRDefault="00B17D80" w:rsidP="007B59FD">
            <w:pPr>
              <w:pStyle w:val="TAC"/>
            </w:pPr>
            <w:r>
              <w:t>C133 AND C139 AND C140 AND C142</w:t>
            </w:r>
          </w:p>
        </w:tc>
        <w:tc>
          <w:tcPr>
            <w:tcW w:w="351" w:type="pct"/>
          </w:tcPr>
          <w:p w:rsidR="00B17D80" w:rsidRDefault="00B17D80" w:rsidP="007B59FD">
            <w:pPr>
              <w:pStyle w:val="TAC"/>
            </w:pPr>
            <w:r>
              <w:t>C133 AND C139 AND C140 AND C142</w:t>
            </w:r>
          </w:p>
        </w:tc>
        <w:tc>
          <w:tcPr>
            <w:tcW w:w="351" w:type="pct"/>
          </w:tcPr>
          <w:p w:rsidR="00B17D80" w:rsidRDefault="00B17D80" w:rsidP="007B59FD">
            <w:pPr>
              <w:pStyle w:val="TAC"/>
            </w:pPr>
            <w:r>
              <w:t>E.1/29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Capability configuration</w:t>
            </w:r>
          </w:p>
        </w:tc>
        <w:tc>
          <w:tcPr>
            <w:tcW w:w="322" w:type="pct"/>
          </w:tcPr>
          <w:p w:rsidR="00B17D80" w:rsidRDefault="00B17D80" w:rsidP="007B59FD">
            <w:pPr>
              <w:pStyle w:val="TAC"/>
            </w:pPr>
            <w:r>
              <w:t>R96</w:t>
            </w:r>
          </w:p>
        </w:tc>
        <w:tc>
          <w:tcPr>
            <w:tcW w:w="381" w:type="pct"/>
          </w:tcPr>
          <w:p w:rsidR="00B17D80" w:rsidRDefault="00B17D80" w:rsidP="007B59FD">
            <w:pPr>
              <w:pStyle w:val="TAC"/>
            </w:pPr>
            <w:r>
              <w:t>1.8</w:t>
            </w:r>
          </w:p>
        </w:tc>
        <w:tc>
          <w:tcPr>
            <w:tcW w:w="283" w:type="pct"/>
          </w:tcPr>
          <w:p w:rsidR="00B17D80" w:rsidRDefault="00B17D80" w:rsidP="007B59FD">
            <w:pPr>
              <w:pStyle w:val="TAC"/>
            </w:pPr>
            <w:r>
              <w:t>C101 AND C139 AND C140 AND C142</w:t>
            </w:r>
          </w:p>
        </w:tc>
        <w:tc>
          <w:tcPr>
            <w:tcW w:w="224" w:type="pct"/>
          </w:tcPr>
          <w:p w:rsidR="00B17D80" w:rsidRDefault="00B17D80" w:rsidP="007B59FD">
            <w:pPr>
              <w:pStyle w:val="TAC"/>
            </w:pPr>
            <w:r>
              <w:t>C101 AND C139 AND C140 AND C142</w:t>
            </w:r>
          </w:p>
        </w:tc>
        <w:tc>
          <w:tcPr>
            <w:tcW w:w="224" w:type="pct"/>
          </w:tcPr>
          <w:p w:rsidR="00B17D80" w:rsidRDefault="00B17D80" w:rsidP="007B59FD">
            <w:pPr>
              <w:pStyle w:val="TAC"/>
            </w:pPr>
            <w:r>
              <w:t>C101 AND C139 AND C140 AND C142</w:t>
            </w:r>
          </w:p>
        </w:tc>
        <w:tc>
          <w:tcPr>
            <w:tcW w:w="224" w:type="pct"/>
          </w:tcPr>
          <w:p w:rsidR="00B17D80" w:rsidRDefault="00B17D80" w:rsidP="007B59FD">
            <w:pPr>
              <w:pStyle w:val="TAC"/>
            </w:pPr>
            <w:r>
              <w:t>C101 AND C139 AND C140 AND C142</w:t>
            </w:r>
          </w:p>
        </w:tc>
        <w:tc>
          <w:tcPr>
            <w:tcW w:w="351" w:type="pct"/>
          </w:tcPr>
          <w:p w:rsidR="00B17D80" w:rsidRDefault="00B17D80" w:rsidP="007B59FD">
            <w:pPr>
              <w:pStyle w:val="TAC"/>
            </w:pPr>
            <w:r>
              <w:t>C101 AND C139 AND C140 AND C142</w:t>
            </w:r>
          </w:p>
        </w:tc>
        <w:tc>
          <w:tcPr>
            <w:tcW w:w="351" w:type="pct"/>
          </w:tcPr>
          <w:p w:rsidR="00B17D80" w:rsidRDefault="00B17D80" w:rsidP="007B59FD">
            <w:pPr>
              <w:pStyle w:val="TAC"/>
            </w:pPr>
            <w:r>
              <w:t>E.1/29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long dialling number string</w:t>
            </w:r>
          </w:p>
        </w:tc>
        <w:tc>
          <w:tcPr>
            <w:tcW w:w="322" w:type="pct"/>
          </w:tcPr>
          <w:p w:rsidR="00B17D80" w:rsidRDefault="00B17D80" w:rsidP="007B59FD">
            <w:pPr>
              <w:pStyle w:val="TAC"/>
            </w:pPr>
            <w:r>
              <w:t>R96</w:t>
            </w:r>
          </w:p>
        </w:tc>
        <w:tc>
          <w:tcPr>
            <w:tcW w:w="381" w:type="pct"/>
          </w:tcPr>
          <w:p w:rsidR="00B17D80" w:rsidRDefault="00B17D80" w:rsidP="007B59FD">
            <w:pPr>
              <w:pStyle w:val="TAC"/>
            </w:pPr>
            <w:r>
              <w:t>1.9</w:t>
            </w:r>
          </w:p>
        </w:tc>
        <w:tc>
          <w:tcPr>
            <w:tcW w:w="283" w:type="pct"/>
          </w:tcPr>
          <w:p w:rsidR="00B17D80" w:rsidRDefault="00B17D80" w:rsidP="007B59FD">
            <w:pPr>
              <w:pStyle w:val="TAC"/>
            </w:pPr>
            <w:r>
              <w:t>C139 AND C140 AND C142</w:t>
            </w:r>
          </w:p>
        </w:tc>
        <w:tc>
          <w:tcPr>
            <w:tcW w:w="224" w:type="pct"/>
          </w:tcPr>
          <w:p w:rsidR="00B17D80" w:rsidRDefault="00B17D80" w:rsidP="007B59FD">
            <w:pPr>
              <w:pStyle w:val="TAC"/>
            </w:pPr>
            <w:r>
              <w:t>C139 AND C140 AND C142</w:t>
            </w:r>
          </w:p>
        </w:tc>
        <w:tc>
          <w:tcPr>
            <w:tcW w:w="224" w:type="pct"/>
          </w:tcPr>
          <w:p w:rsidR="00B17D80" w:rsidRDefault="00B17D80" w:rsidP="007B59FD">
            <w:pPr>
              <w:pStyle w:val="TAC"/>
            </w:pPr>
            <w:r>
              <w:t>C139 AND C140 AND C142</w:t>
            </w:r>
          </w:p>
        </w:tc>
        <w:tc>
          <w:tcPr>
            <w:tcW w:w="224" w:type="pct"/>
          </w:tcPr>
          <w:p w:rsidR="00B17D80" w:rsidRDefault="00B17D80" w:rsidP="007B59FD">
            <w:pPr>
              <w:pStyle w:val="TAC"/>
            </w:pPr>
            <w:r>
              <w:t>C139 AND C140 AND C142</w:t>
            </w:r>
          </w:p>
        </w:tc>
        <w:tc>
          <w:tcPr>
            <w:tcW w:w="351" w:type="pct"/>
          </w:tcPr>
          <w:p w:rsidR="00B17D80" w:rsidRDefault="00B17D80" w:rsidP="007B59FD">
            <w:pPr>
              <w:pStyle w:val="TAC"/>
            </w:pPr>
            <w:r>
              <w:t>C139 AND C140 AND C142</w:t>
            </w:r>
          </w:p>
        </w:tc>
        <w:tc>
          <w:tcPr>
            <w:tcW w:w="351" w:type="pct"/>
          </w:tcPr>
          <w:p w:rsidR="00B17D80" w:rsidRDefault="00B17D80" w:rsidP="007B59FD">
            <w:pPr>
              <w:pStyle w:val="TAC"/>
            </w:pPr>
            <w:r>
              <w:t>E.1/29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long first alpha identifier</w:t>
            </w:r>
          </w:p>
        </w:tc>
        <w:tc>
          <w:tcPr>
            <w:tcW w:w="322" w:type="pct"/>
          </w:tcPr>
          <w:p w:rsidR="00B17D80" w:rsidRDefault="00B17D80" w:rsidP="007B59FD">
            <w:pPr>
              <w:pStyle w:val="TAC"/>
            </w:pPr>
            <w:r>
              <w:t>R96</w:t>
            </w:r>
          </w:p>
        </w:tc>
        <w:tc>
          <w:tcPr>
            <w:tcW w:w="381" w:type="pct"/>
          </w:tcPr>
          <w:p w:rsidR="00B17D80" w:rsidRDefault="00B17D80" w:rsidP="007B59FD">
            <w:pPr>
              <w:pStyle w:val="TAC"/>
            </w:pPr>
            <w:r>
              <w:t>1.10</w:t>
            </w:r>
          </w:p>
        </w:tc>
        <w:tc>
          <w:tcPr>
            <w:tcW w:w="283" w:type="pct"/>
          </w:tcPr>
          <w:p w:rsidR="00B17D80" w:rsidRDefault="00B17D80" w:rsidP="007B59FD">
            <w:pPr>
              <w:pStyle w:val="TAC"/>
            </w:pPr>
            <w:r>
              <w:t>C139 AND C140 AND C142</w:t>
            </w:r>
          </w:p>
        </w:tc>
        <w:tc>
          <w:tcPr>
            <w:tcW w:w="224" w:type="pct"/>
          </w:tcPr>
          <w:p w:rsidR="00B17D80" w:rsidRDefault="00B17D80" w:rsidP="007B59FD">
            <w:pPr>
              <w:pStyle w:val="TAC"/>
            </w:pPr>
            <w:r>
              <w:t>C139 AND C140 AND C142</w:t>
            </w:r>
          </w:p>
        </w:tc>
        <w:tc>
          <w:tcPr>
            <w:tcW w:w="224" w:type="pct"/>
          </w:tcPr>
          <w:p w:rsidR="00B17D80" w:rsidRDefault="00B17D80" w:rsidP="007B59FD">
            <w:pPr>
              <w:pStyle w:val="TAC"/>
            </w:pPr>
            <w:r>
              <w:t>C139 AND C140 AND C142</w:t>
            </w:r>
          </w:p>
        </w:tc>
        <w:tc>
          <w:tcPr>
            <w:tcW w:w="224" w:type="pct"/>
          </w:tcPr>
          <w:p w:rsidR="00B17D80" w:rsidRDefault="00B17D80" w:rsidP="007B59FD">
            <w:pPr>
              <w:pStyle w:val="TAC"/>
            </w:pPr>
            <w:r>
              <w:t>C139 AND C140 AND C142</w:t>
            </w:r>
          </w:p>
        </w:tc>
        <w:tc>
          <w:tcPr>
            <w:tcW w:w="351" w:type="pct"/>
          </w:tcPr>
          <w:p w:rsidR="00B17D80" w:rsidRDefault="00B17D80" w:rsidP="007B59FD">
            <w:pPr>
              <w:pStyle w:val="TAC"/>
            </w:pPr>
            <w:r>
              <w:t>C139 AND C140 AND C142</w:t>
            </w:r>
          </w:p>
        </w:tc>
        <w:tc>
          <w:tcPr>
            <w:tcW w:w="351" w:type="pct"/>
          </w:tcPr>
          <w:p w:rsidR="00B17D80" w:rsidRDefault="00B17D80" w:rsidP="007B59FD">
            <w:pPr>
              <w:pStyle w:val="TAC"/>
            </w:pPr>
            <w:r>
              <w:t>E.1/29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Called party subaddress</w:t>
            </w:r>
          </w:p>
        </w:tc>
        <w:tc>
          <w:tcPr>
            <w:tcW w:w="322" w:type="pct"/>
          </w:tcPr>
          <w:p w:rsidR="00B17D80" w:rsidRDefault="00B17D80" w:rsidP="007B59FD">
            <w:pPr>
              <w:pStyle w:val="TAC"/>
            </w:pPr>
            <w:r>
              <w:t>R96</w:t>
            </w:r>
          </w:p>
        </w:tc>
        <w:tc>
          <w:tcPr>
            <w:tcW w:w="381" w:type="pct"/>
          </w:tcPr>
          <w:p w:rsidR="00B17D80" w:rsidRDefault="00B17D80" w:rsidP="007B59FD">
            <w:pPr>
              <w:pStyle w:val="TAC"/>
            </w:pPr>
            <w:r>
              <w:t>1.11</w:t>
            </w:r>
          </w:p>
        </w:tc>
        <w:tc>
          <w:tcPr>
            <w:tcW w:w="283" w:type="pct"/>
          </w:tcPr>
          <w:p w:rsidR="00B17D80" w:rsidRDefault="00B17D80" w:rsidP="007B59FD">
            <w:pPr>
              <w:pStyle w:val="TAC"/>
            </w:pPr>
            <w:r>
              <w:t>C124 AND C139 AND C140 AND C142</w:t>
            </w:r>
          </w:p>
        </w:tc>
        <w:tc>
          <w:tcPr>
            <w:tcW w:w="224" w:type="pct"/>
          </w:tcPr>
          <w:p w:rsidR="00B17D80" w:rsidRDefault="00B17D80" w:rsidP="007B59FD">
            <w:pPr>
              <w:pStyle w:val="TAC"/>
            </w:pPr>
            <w:r>
              <w:t>C124 AND C139 AND C140 AND C142</w:t>
            </w:r>
          </w:p>
        </w:tc>
        <w:tc>
          <w:tcPr>
            <w:tcW w:w="224" w:type="pct"/>
          </w:tcPr>
          <w:p w:rsidR="00B17D80" w:rsidRDefault="00B17D80" w:rsidP="007B59FD">
            <w:pPr>
              <w:pStyle w:val="TAC"/>
            </w:pPr>
            <w:r>
              <w:t>C124 AND C139 AND C140 AND C142</w:t>
            </w:r>
          </w:p>
        </w:tc>
        <w:tc>
          <w:tcPr>
            <w:tcW w:w="224" w:type="pct"/>
          </w:tcPr>
          <w:p w:rsidR="00B17D80" w:rsidRDefault="00B17D80" w:rsidP="007B59FD">
            <w:pPr>
              <w:pStyle w:val="TAC"/>
            </w:pPr>
            <w:r>
              <w:t>C124 AND C139 AND C140 AND C142</w:t>
            </w:r>
          </w:p>
        </w:tc>
        <w:tc>
          <w:tcPr>
            <w:tcW w:w="351" w:type="pct"/>
          </w:tcPr>
          <w:p w:rsidR="00B17D80" w:rsidRDefault="00B17D80" w:rsidP="007B59FD">
            <w:pPr>
              <w:pStyle w:val="TAC"/>
            </w:pPr>
            <w:r>
              <w:t>C124 AND C139 AND C140 AND C142</w:t>
            </w:r>
          </w:p>
        </w:tc>
        <w:tc>
          <w:tcPr>
            <w:tcW w:w="351" w:type="pct"/>
          </w:tcPr>
          <w:p w:rsidR="00B17D80" w:rsidRDefault="00B17D80" w:rsidP="007B59FD">
            <w:pPr>
              <w:pStyle w:val="TAC"/>
            </w:pPr>
            <w:r>
              <w:t>E.1/29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maximum duration for the redial mechanism</w:t>
            </w:r>
          </w:p>
        </w:tc>
        <w:tc>
          <w:tcPr>
            <w:tcW w:w="322" w:type="pct"/>
          </w:tcPr>
          <w:p w:rsidR="00B17D80" w:rsidRDefault="00B17D80" w:rsidP="007B59FD">
            <w:pPr>
              <w:pStyle w:val="TAC"/>
            </w:pPr>
            <w:r>
              <w:t>R96</w:t>
            </w:r>
          </w:p>
        </w:tc>
        <w:tc>
          <w:tcPr>
            <w:tcW w:w="381" w:type="pct"/>
          </w:tcPr>
          <w:p w:rsidR="00B17D80" w:rsidRDefault="00B17D80" w:rsidP="007B59FD">
            <w:pPr>
              <w:pStyle w:val="TAC"/>
            </w:pPr>
            <w:r>
              <w:t>1.12</w:t>
            </w:r>
          </w:p>
        </w:tc>
        <w:tc>
          <w:tcPr>
            <w:tcW w:w="283" w:type="pct"/>
          </w:tcPr>
          <w:p w:rsidR="00B17D80" w:rsidRDefault="00B17D80" w:rsidP="007B59FD">
            <w:pPr>
              <w:pStyle w:val="TAC"/>
            </w:pPr>
            <w:r>
              <w:t>C119 AND C139 AND C140 AND C142</w:t>
            </w:r>
          </w:p>
        </w:tc>
        <w:tc>
          <w:tcPr>
            <w:tcW w:w="224" w:type="pct"/>
          </w:tcPr>
          <w:p w:rsidR="00B17D80" w:rsidRDefault="00B17D80" w:rsidP="007B59FD">
            <w:pPr>
              <w:pStyle w:val="TAC"/>
            </w:pPr>
            <w:r>
              <w:t>C119 AND C139 AND C140 AND C142</w:t>
            </w:r>
          </w:p>
        </w:tc>
        <w:tc>
          <w:tcPr>
            <w:tcW w:w="224" w:type="pct"/>
          </w:tcPr>
          <w:p w:rsidR="00B17D80" w:rsidRDefault="00B17D80" w:rsidP="007B59FD">
            <w:pPr>
              <w:pStyle w:val="TAC"/>
            </w:pPr>
            <w:r>
              <w:t>C119 AND C139 AND C140 AND C142</w:t>
            </w:r>
          </w:p>
        </w:tc>
        <w:tc>
          <w:tcPr>
            <w:tcW w:w="224" w:type="pct"/>
          </w:tcPr>
          <w:p w:rsidR="00B17D80" w:rsidRDefault="00B17D80" w:rsidP="007B59FD">
            <w:pPr>
              <w:pStyle w:val="TAC"/>
            </w:pPr>
            <w:r>
              <w:t>C119 AND C139 AND C140 AND C142</w:t>
            </w:r>
          </w:p>
        </w:tc>
        <w:tc>
          <w:tcPr>
            <w:tcW w:w="351" w:type="pct"/>
          </w:tcPr>
          <w:p w:rsidR="00B17D80" w:rsidRDefault="00B17D80" w:rsidP="007B59FD">
            <w:pPr>
              <w:pStyle w:val="TAC"/>
            </w:pPr>
            <w:r>
              <w:t>C119 AND C139 AND C140 AND C142</w:t>
            </w:r>
          </w:p>
        </w:tc>
        <w:tc>
          <w:tcPr>
            <w:tcW w:w="351" w:type="pct"/>
          </w:tcPr>
          <w:p w:rsidR="00B17D80" w:rsidRDefault="00B17D80" w:rsidP="007B59FD">
            <w:pPr>
              <w:pStyle w:val="TAC"/>
            </w:pPr>
            <w:r>
              <w:t>E.1/29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second alpha identifier</w:t>
            </w:r>
          </w:p>
        </w:tc>
        <w:tc>
          <w:tcPr>
            <w:tcW w:w="322" w:type="pct"/>
          </w:tcPr>
          <w:p w:rsidR="00B17D80" w:rsidRDefault="00B17D80" w:rsidP="007B59FD">
            <w:pPr>
              <w:pStyle w:val="TAC"/>
            </w:pPr>
            <w:r>
              <w:t>R98</w:t>
            </w:r>
          </w:p>
        </w:tc>
        <w:tc>
          <w:tcPr>
            <w:tcW w:w="381" w:type="pct"/>
          </w:tcPr>
          <w:p w:rsidR="00B17D80" w:rsidRDefault="00B17D80" w:rsidP="007B59FD">
            <w:pPr>
              <w:pStyle w:val="TAC"/>
            </w:pPr>
            <w:r>
              <w:t>2.1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C139 AND C140 AND C142</w:t>
            </w:r>
          </w:p>
        </w:tc>
        <w:tc>
          <w:tcPr>
            <w:tcW w:w="224" w:type="pct"/>
          </w:tcPr>
          <w:p w:rsidR="00B17D80" w:rsidRDefault="00B17D80" w:rsidP="007B59FD">
            <w:pPr>
              <w:pStyle w:val="TAC"/>
            </w:pPr>
            <w:r>
              <w:t>C139 AND C140 AND C142</w:t>
            </w:r>
          </w:p>
        </w:tc>
        <w:tc>
          <w:tcPr>
            <w:tcW w:w="351" w:type="pct"/>
          </w:tcPr>
          <w:p w:rsidR="00B17D80" w:rsidRDefault="00B17D80" w:rsidP="007B59FD">
            <w:pPr>
              <w:pStyle w:val="TAC"/>
            </w:pPr>
            <w:r>
              <w:t>C139 AND C140 AND C142</w:t>
            </w:r>
          </w:p>
        </w:tc>
        <w:tc>
          <w:tcPr>
            <w:tcW w:w="351" w:type="pct"/>
          </w:tcPr>
          <w:p w:rsidR="00B17D80" w:rsidRDefault="00B17D80" w:rsidP="007B59FD">
            <w:pPr>
              <w:pStyle w:val="TAC"/>
            </w:pPr>
            <w:r>
              <w:t>E.1/29 AND E.1/63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UCS2 Display</w:t>
            </w:r>
          </w:p>
        </w:tc>
        <w:tc>
          <w:tcPr>
            <w:tcW w:w="322" w:type="pct"/>
          </w:tcPr>
          <w:p w:rsidR="00B17D80" w:rsidRDefault="00B17D80" w:rsidP="007B59FD">
            <w:pPr>
              <w:pStyle w:val="TAC"/>
            </w:pPr>
            <w:r>
              <w:t>R97</w:t>
            </w:r>
          </w:p>
        </w:tc>
        <w:tc>
          <w:tcPr>
            <w:tcW w:w="381" w:type="pct"/>
          </w:tcPr>
          <w:p w:rsidR="00B17D80" w:rsidRDefault="00B17D80" w:rsidP="007B59FD">
            <w:pPr>
              <w:pStyle w:val="TAC"/>
            </w:pPr>
            <w:r>
              <w:t>TBD</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r>
              <w:t>E.1/29 AND E.1/15</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tcBorders>
          </w:tcPr>
          <w:p w:rsidR="00B17D80" w:rsidRDefault="00B17D80" w:rsidP="007B59FD">
            <w:pPr>
              <w:pStyle w:val="TAH"/>
            </w:pPr>
          </w:p>
        </w:tc>
        <w:tc>
          <w:tcPr>
            <w:tcW w:w="570" w:type="pct"/>
            <w:gridSpan w:val="2"/>
          </w:tcPr>
          <w:p w:rsidR="00B17D80" w:rsidRDefault="00B17D80" w:rsidP="007B59FD">
            <w:pPr>
              <w:pStyle w:val="TAL"/>
            </w:pPr>
            <w:r>
              <w:t xml:space="preserve">Icons </w:t>
            </w:r>
            <w:r>
              <w:rPr>
                <w:snapToGrid w:val="0"/>
                <w:lang w:val="fr-FR"/>
              </w:rPr>
              <w:t>– basic icon</w:t>
            </w:r>
          </w:p>
        </w:tc>
        <w:tc>
          <w:tcPr>
            <w:tcW w:w="322" w:type="pct"/>
          </w:tcPr>
          <w:p w:rsidR="00B17D80" w:rsidRDefault="00B17D80" w:rsidP="007B59FD">
            <w:pPr>
              <w:pStyle w:val="TAC"/>
            </w:pPr>
            <w:r>
              <w:t>R98</w:t>
            </w:r>
          </w:p>
        </w:tc>
        <w:tc>
          <w:tcPr>
            <w:tcW w:w="381" w:type="pct"/>
          </w:tcPr>
          <w:p w:rsidR="00B17D80" w:rsidRDefault="00B17D80" w:rsidP="007B59FD">
            <w:pPr>
              <w:pStyle w:val="TAC"/>
            </w:pPr>
            <w:r>
              <w:t>3.1,3.2, 3.4</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C108 AND C139 AND C140 AND C142</w:t>
            </w:r>
          </w:p>
        </w:tc>
        <w:tc>
          <w:tcPr>
            <w:tcW w:w="224" w:type="pct"/>
          </w:tcPr>
          <w:p w:rsidR="00B17D80" w:rsidRDefault="00B17D80" w:rsidP="007B59FD">
            <w:pPr>
              <w:pStyle w:val="TAC"/>
            </w:pPr>
            <w:r>
              <w:t>C108 AND C139 AND C140 AND C142</w:t>
            </w:r>
          </w:p>
        </w:tc>
        <w:tc>
          <w:tcPr>
            <w:tcW w:w="351" w:type="pct"/>
          </w:tcPr>
          <w:p w:rsidR="00B17D80" w:rsidRDefault="00B17D80" w:rsidP="007B59FD">
            <w:pPr>
              <w:pStyle w:val="TAC"/>
            </w:pPr>
            <w:r>
              <w:t>C108 AND C139 AND C140 AND C142</w:t>
            </w:r>
          </w:p>
        </w:tc>
        <w:tc>
          <w:tcPr>
            <w:tcW w:w="351" w:type="pct"/>
          </w:tcPr>
          <w:p w:rsidR="00B17D80" w:rsidRDefault="00B17D80" w:rsidP="007B59FD">
            <w:pPr>
              <w:pStyle w:val="TAC"/>
            </w:pPr>
            <w:r>
              <w:t>E.1/29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tcBorders>
          </w:tcPr>
          <w:p w:rsidR="00B17D80" w:rsidRDefault="00B17D80" w:rsidP="007B59FD">
            <w:pPr>
              <w:pStyle w:val="TAH"/>
            </w:pPr>
          </w:p>
        </w:tc>
        <w:tc>
          <w:tcPr>
            <w:tcW w:w="570" w:type="pct"/>
            <w:gridSpan w:val="2"/>
          </w:tcPr>
          <w:p w:rsidR="00B17D80" w:rsidRDefault="00B17D80" w:rsidP="007B59FD">
            <w:pPr>
              <w:pStyle w:val="TAL"/>
            </w:pPr>
            <w:r>
              <w:t xml:space="preserve">Icons </w:t>
            </w:r>
            <w:r>
              <w:rPr>
                <w:snapToGrid w:val="0"/>
                <w:lang w:val="fr-FR"/>
              </w:rPr>
              <w:t>– colour icon</w:t>
            </w:r>
          </w:p>
        </w:tc>
        <w:tc>
          <w:tcPr>
            <w:tcW w:w="322" w:type="pct"/>
          </w:tcPr>
          <w:p w:rsidR="00B17D80" w:rsidRDefault="00B17D80" w:rsidP="007B59FD">
            <w:pPr>
              <w:pStyle w:val="TAC"/>
            </w:pPr>
            <w:r>
              <w:t>R98</w:t>
            </w:r>
          </w:p>
        </w:tc>
        <w:tc>
          <w:tcPr>
            <w:tcW w:w="381" w:type="pct"/>
          </w:tcPr>
          <w:p w:rsidR="00B17D80" w:rsidRDefault="00B17D80" w:rsidP="007B59FD">
            <w:pPr>
              <w:pStyle w:val="TAC"/>
            </w:pPr>
            <w:r>
              <w:t>3.3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C134 AND C139 AND C140 AND C142</w:t>
            </w:r>
          </w:p>
        </w:tc>
        <w:tc>
          <w:tcPr>
            <w:tcW w:w="224" w:type="pct"/>
          </w:tcPr>
          <w:p w:rsidR="00B17D80" w:rsidRDefault="00B17D80" w:rsidP="007B59FD">
            <w:pPr>
              <w:pStyle w:val="TAC"/>
            </w:pPr>
            <w:r>
              <w:t>C134 AND C139 AND C140 AND C142</w:t>
            </w:r>
          </w:p>
        </w:tc>
        <w:tc>
          <w:tcPr>
            <w:tcW w:w="351" w:type="pct"/>
          </w:tcPr>
          <w:p w:rsidR="00B17D80" w:rsidRDefault="00B17D80" w:rsidP="007B59FD">
            <w:pPr>
              <w:pStyle w:val="TAC"/>
            </w:pPr>
            <w:r>
              <w:t>C134 AND C139 AND C140 AND C142</w:t>
            </w:r>
          </w:p>
        </w:tc>
        <w:tc>
          <w:tcPr>
            <w:tcW w:w="351" w:type="pct"/>
          </w:tcPr>
          <w:p w:rsidR="00B17D80" w:rsidRDefault="00B17D80" w:rsidP="007B59FD">
            <w:pPr>
              <w:pStyle w:val="TAC"/>
            </w:pPr>
            <w:r>
              <w:t>E.1/29 AND E.1/110 AND E.1/111</w:t>
            </w:r>
          </w:p>
        </w:tc>
        <w:tc>
          <w:tcPr>
            <w:tcW w:w="476" w:type="pct"/>
          </w:tcPr>
          <w:p w:rsidR="00B17D80" w:rsidRDefault="00B17D80" w:rsidP="007B59FD">
            <w:pPr>
              <w:pStyle w:val="TAC"/>
              <w:rPr>
                <w:rFonts w:cs="Arial"/>
                <w:sz w:val="20"/>
              </w:rPr>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Pr>
          <w:p w:rsidR="00B17D80" w:rsidRDefault="00B17D80" w:rsidP="007B59FD">
            <w:pPr>
              <w:pStyle w:val="TAH"/>
            </w:pPr>
            <w:r>
              <w:t>17</w:t>
            </w:r>
          </w:p>
        </w:tc>
        <w:tc>
          <w:tcPr>
            <w:tcW w:w="570" w:type="pct"/>
            <w:gridSpan w:val="2"/>
          </w:tcPr>
          <w:p w:rsidR="00B17D80" w:rsidRDefault="00B17D80" w:rsidP="007B59FD">
            <w:pPr>
              <w:pStyle w:val="TAL"/>
              <w:rPr>
                <w:b/>
              </w:rPr>
            </w:pPr>
            <w:r>
              <w:rPr>
                <w:b/>
              </w:rPr>
              <w:t>POLLING OFF</w:t>
            </w:r>
            <w:r>
              <w:rPr>
                <w:b/>
              </w:rPr>
              <w:tab/>
              <w:t>27.22.4.14</w:t>
            </w:r>
          </w:p>
        </w:tc>
        <w:tc>
          <w:tcPr>
            <w:tcW w:w="322" w:type="pct"/>
          </w:tcPr>
          <w:p w:rsidR="00B17D80" w:rsidRDefault="00B17D80" w:rsidP="007B59FD">
            <w:pPr>
              <w:pStyle w:val="TAC"/>
            </w:pPr>
            <w:r>
              <w:t>R96</w:t>
            </w:r>
          </w:p>
        </w:tc>
        <w:tc>
          <w:tcPr>
            <w:tcW w:w="381" w:type="pct"/>
          </w:tcPr>
          <w:p w:rsidR="00B17D80" w:rsidRDefault="00B17D80" w:rsidP="007B59FD">
            <w:pPr>
              <w:pStyle w:val="TAC"/>
            </w:pPr>
            <w:r>
              <w:t>1.1</w:t>
            </w:r>
          </w:p>
        </w:tc>
        <w:tc>
          <w:tcPr>
            <w:tcW w:w="283" w:type="pct"/>
          </w:tcPr>
          <w:p w:rsidR="00B17D80" w:rsidRDefault="00B17D80" w:rsidP="007B59FD">
            <w:pPr>
              <w:pStyle w:val="TAC"/>
            </w:pPr>
            <w:r>
              <w:t>C142</w:t>
            </w:r>
          </w:p>
        </w:tc>
        <w:tc>
          <w:tcPr>
            <w:tcW w:w="224" w:type="pct"/>
          </w:tcPr>
          <w:p w:rsidR="00B17D80" w:rsidRDefault="00B17D80" w:rsidP="007B59FD">
            <w:pPr>
              <w:pStyle w:val="TAC"/>
            </w:pPr>
            <w:r>
              <w:t>C142</w:t>
            </w:r>
          </w:p>
        </w:tc>
        <w:tc>
          <w:tcPr>
            <w:tcW w:w="224" w:type="pct"/>
          </w:tcPr>
          <w:p w:rsidR="00B17D80" w:rsidRDefault="00B17D80" w:rsidP="007B59FD">
            <w:pPr>
              <w:pStyle w:val="TAC"/>
            </w:pPr>
            <w:r>
              <w:t>C142</w:t>
            </w:r>
          </w:p>
        </w:tc>
        <w:tc>
          <w:tcPr>
            <w:tcW w:w="224" w:type="pct"/>
          </w:tcPr>
          <w:p w:rsidR="00B17D80" w:rsidRDefault="00B17D80" w:rsidP="007B59FD">
            <w:pPr>
              <w:pStyle w:val="TAC"/>
            </w:pPr>
            <w:r>
              <w:t>C142</w:t>
            </w:r>
          </w:p>
        </w:tc>
        <w:tc>
          <w:tcPr>
            <w:tcW w:w="351" w:type="pct"/>
          </w:tcPr>
          <w:p w:rsidR="00B17D80" w:rsidRDefault="00B17D80" w:rsidP="007B59FD">
            <w:pPr>
              <w:pStyle w:val="TAC"/>
            </w:pPr>
            <w:r>
              <w:t>C142</w:t>
            </w:r>
          </w:p>
        </w:tc>
        <w:tc>
          <w:tcPr>
            <w:tcW w:w="351" w:type="pct"/>
          </w:tcPr>
          <w:p w:rsidR="00B17D80" w:rsidRDefault="00B17D80" w:rsidP="007B59FD">
            <w:pPr>
              <w:pStyle w:val="TAC"/>
            </w:pPr>
            <w:r>
              <w:t>E.1/23</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18</w:t>
            </w:r>
          </w:p>
        </w:tc>
        <w:tc>
          <w:tcPr>
            <w:tcW w:w="570" w:type="pct"/>
            <w:gridSpan w:val="2"/>
          </w:tcPr>
          <w:p w:rsidR="00B17D80" w:rsidRDefault="00B17D80" w:rsidP="007B59FD">
            <w:pPr>
              <w:pStyle w:val="TAL"/>
              <w:rPr>
                <w:b/>
              </w:rPr>
            </w:pPr>
            <w:r>
              <w:rPr>
                <w:b/>
              </w:rPr>
              <w:t>PROVIDE LOCAL INFO</w:t>
            </w:r>
            <w:r>
              <w:rPr>
                <w:b/>
              </w:rPr>
              <w:tab/>
              <w:t>27.22.4.15</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location information</w:t>
            </w:r>
          </w:p>
        </w:tc>
        <w:tc>
          <w:tcPr>
            <w:tcW w:w="322" w:type="pct"/>
          </w:tcPr>
          <w:p w:rsidR="00B17D80" w:rsidRDefault="00B17D80" w:rsidP="007B59FD">
            <w:pPr>
              <w:pStyle w:val="TAC"/>
            </w:pPr>
            <w:r>
              <w:t>R96</w:t>
            </w:r>
          </w:p>
        </w:tc>
        <w:tc>
          <w:tcPr>
            <w:tcW w:w="381" w:type="pct"/>
          </w:tcPr>
          <w:p w:rsidR="00B17D80" w:rsidRDefault="00B17D80" w:rsidP="007B59FD">
            <w:pPr>
              <w:pStyle w:val="TAC"/>
            </w:pPr>
            <w:r>
              <w:t>1.1</w:t>
            </w:r>
          </w:p>
        </w:tc>
        <w:tc>
          <w:tcPr>
            <w:tcW w:w="283"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E.1/31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IMEI</w:t>
            </w:r>
          </w:p>
        </w:tc>
        <w:tc>
          <w:tcPr>
            <w:tcW w:w="322" w:type="pct"/>
          </w:tcPr>
          <w:p w:rsidR="00B17D80" w:rsidRDefault="00B17D80" w:rsidP="007B59FD">
            <w:pPr>
              <w:pStyle w:val="TAC"/>
            </w:pPr>
            <w:r>
              <w:t>R96</w:t>
            </w:r>
          </w:p>
        </w:tc>
        <w:tc>
          <w:tcPr>
            <w:tcW w:w="381" w:type="pct"/>
          </w:tcPr>
          <w:p w:rsidR="00B17D80" w:rsidRDefault="00B17D80" w:rsidP="007B59FD">
            <w:pPr>
              <w:pStyle w:val="TAC"/>
            </w:pPr>
            <w:r>
              <w:t>1.2</w:t>
            </w:r>
          </w:p>
        </w:tc>
        <w:tc>
          <w:tcPr>
            <w:tcW w:w="283"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E.1/31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network measurement results and BCCH channel list</w:t>
            </w:r>
          </w:p>
        </w:tc>
        <w:tc>
          <w:tcPr>
            <w:tcW w:w="322" w:type="pct"/>
          </w:tcPr>
          <w:p w:rsidR="00B17D80" w:rsidRDefault="00B17D80" w:rsidP="007B59FD">
            <w:pPr>
              <w:pStyle w:val="TAC"/>
            </w:pPr>
            <w:r>
              <w:t>R98</w:t>
            </w:r>
          </w:p>
        </w:tc>
        <w:tc>
          <w:tcPr>
            <w:tcW w:w="381" w:type="pct"/>
          </w:tcPr>
          <w:p w:rsidR="00B17D80" w:rsidRDefault="00B17D80" w:rsidP="007B59FD">
            <w:pPr>
              <w:pStyle w:val="TAC"/>
            </w:pPr>
            <w:r>
              <w:t>1.3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E.1/32 AND E.1/67</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Date, time and time zone</w:t>
            </w:r>
          </w:p>
        </w:tc>
        <w:tc>
          <w:tcPr>
            <w:tcW w:w="322" w:type="pct"/>
          </w:tcPr>
          <w:p w:rsidR="00B17D80" w:rsidRDefault="00B17D80" w:rsidP="007B59FD">
            <w:pPr>
              <w:pStyle w:val="TAC"/>
            </w:pPr>
            <w:r>
              <w:t>R98</w:t>
            </w:r>
          </w:p>
        </w:tc>
        <w:tc>
          <w:tcPr>
            <w:tcW w:w="381" w:type="pct"/>
          </w:tcPr>
          <w:p w:rsidR="00B17D80" w:rsidRDefault="00B17D80" w:rsidP="007B59FD">
            <w:pPr>
              <w:pStyle w:val="TAC"/>
            </w:pPr>
            <w:r>
              <w:t>1.4</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E.1/59</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language setting</w:t>
            </w:r>
          </w:p>
        </w:tc>
        <w:tc>
          <w:tcPr>
            <w:tcW w:w="322" w:type="pct"/>
          </w:tcPr>
          <w:p w:rsidR="00B17D80" w:rsidRDefault="00B17D80" w:rsidP="007B59FD">
            <w:pPr>
              <w:pStyle w:val="TAC"/>
            </w:pPr>
            <w:r>
              <w:t>R99</w:t>
            </w:r>
          </w:p>
        </w:tc>
        <w:tc>
          <w:tcPr>
            <w:tcW w:w="381" w:type="pct"/>
          </w:tcPr>
          <w:p w:rsidR="00B17D80" w:rsidRDefault="00B17D80" w:rsidP="007B59FD">
            <w:pPr>
              <w:pStyle w:val="TAC"/>
            </w:pPr>
            <w:r>
              <w:t>1.5</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C157</w:t>
            </w:r>
          </w:p>
        </w:tc>
        <w:tc>
          <w:tcPr>
            <w:tcW w:w="351" w:type="pct"/>
          </w:tcPr>
          <w:p w:rsidR="00B17D80" w:rsidRDefault="00B17D80" w:rsidP="007B59FD">
            <w:pPr>
              <w:pStyle w:val="TAC"/>
            </w:pPr>
            <w:r>
              <w:t>C157</w:t>
            </w:r>
          </w:p>
        </w:tc>
        <w:tc>
          <w:tcPr>
            <w:tcW w:w="351" w:type="pct"/>
          </w:tcPr>
          <w:p w:rsidR="00B17D80" w:rsidRDefault="00B17D80" w:rsidP="007B59FD">
            <w:pPr>
              <w:pStyle w:val="TAC"/>
            </w:pPr>
            <w:r>
              <w:t>E.1/68</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Timing advance</w:t>
            </w:r>
          </w:p>
        </w:tc>
        <w:tc>
          <w:tcPr>
            <w:tcW w:w="322" w:type="pct"/>
          </w:tcPr>
          <w:p w:rsidR="00B17D80" w:rsidRDefault="00B17D80" w:rsidP="007B59FD">
            <w:pPr>
              <w:pStyle w:val="TAC"/>
            </w:pPr>
            <w:r>
              <w:t>R99</w:t>
            </w:r>
          </w:p>
        </w:tc>
        <w:tc>
          <w:tcPr>
            <w:tcW w:w="381" w:type="pct"/>
          </w:tcPr>
          <w:p w:rsidR="00B17D80" w:rsidRDefault="00B17D80" w:rsidP="007B59FD">
            <w:pPr>
              <w:pStyle w:val="TAC"/>
            </w:pPr>
            <w:r>
              <w:t>1.6</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E.1/69</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19</w:t>
            </w:r>
          </w:p>
        </w:tc>
        <w:tc>
          <w:tcPr>
            <w:tcW w:w="570" w:type="pct"/>
            <w:gridSpan w:val="2"/>
          </w:tcPr>
          <w:p w:rsidR="00B17D80" w:rsidRDefault="00B17D80" w:rsidP="007B59FD">
            <w:pPr>
              <w:pStyle w:val="TAL"/>
              <w:rPr>
                <w:b/>
              </w:rPr>
            </w:pPr>
            <w:r>
              <w:rPr>
                <w:b/>
              </w:rPr>
              <w:t>SET UP EVENT LIST</w:t>
            </w:r>
            <w:r>
              <w:rPr>
                <w:b/>
              </w:rPr>
              <w:tab/>
              <w:t>27.22.4.16</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Set up call connected event</w:t>
            </w:r>
          </w:p>
        </w:tc>
        <w:tc>
          <w:tcPr>
            <w:tcW w:w="322" w:type="pct"/>
          </w:tcPr>
          <w:p w:rsidR="00B17D80" w:rsidRDefault="00B17D80" w:rsidP="007B59FD">
            <w:pPr>
              <w:pStyle w:val="TAC"/>
            </w:pPr>
            <w:r>
              <w:t>R97</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r>
              <w:t>C142</w:t>
            </w:r>
          </w:p>
        </w:tc>
        <w:tc>
          <w:tcPr>
            <w:tcW w:w="224" w:type="pct"/>
          </w:tcPr>
          <w:p w:rsidR="00B17D80" w:rsidRDefault="00B17D80" w:rsidP="007B59FD">
            <w:pPr>
              <w:pStyle w:val="TAC"/>
            </w:pPr>
            <w:r>
              <w:t>C142</w:t>
            </w:r>
          </w:p>
        </w:tc>
        <w:tc>
          <w:tcPr>
            <w:tcW w:w="224" w:type="pct"/>
          </w:tcPr>
          <w:p w:rsidR="00B17D80" w:rsidRDefault="00B17D80" w:rsidP="007B59FD">
            <w:pPr>
              <w:pStyle w:val="TAC"/>
            </w:pPr>
            <w:r>
              <w:t>C142</w:t>
            </w:r>
          </w:p>
        </w:tc>
        <w:tc>
          <w:tcPr>
            <w:tcW w:w="351" w:type="pct"/>
          </w:tcPr>
          <w:p w:rsidR="00B17D80" w:rsidRDefault="00B17D80" w:rsidP="007B59FD">
            <w:pPr>
              <w:pStyle w:val="TAC"/>
            </w:pPr>
            <w:r>
              <w:t>C142</w:t>
            </w:r>
          </w:p>
        </w:tc>
        <w:tc>
          <w:tcPr>
            <w:tcW w:w="351" w:type="pct"/>
          </w:tcPr>
          <w:p w:rsidR="00B17D80" w:rsidRDefault="00B17D80" w:rsidP="007B59FD">
            <w:pPr>
              <w:pStyle w:val="TAC"/>
            </w:pPr>
            <w:r>
              <w:t>E.1/33 AND E.1/35</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Replace by new event list</w:t>
            </w:r>
          </w:p>
        </w:tc>
        <w:tc>
          <w:tcPr>
            <w:tcW w:w="322" w:type="pct"/>
          </w:tcPr>
          <w:p w:rsidR="00B17D80" w:rsidRDefault="00B17D80" w:rsidP="007B59FD">
            <w:pPr>
              <w:pStyle w:val="TAC"/>
            </w:pPr>
            <w:r>
              <w:t>R97</w:t>
            </w:r>
          </w:p>
        </w:tc>
        <w:tc>
          <w:tcPr>
            <w:tcW w:w="381" w:type="pct"/>
          </w:tcPr>
          <w:p w:rsidR="00B17D80" w:rsidRDefault="00B17D80" w:rsidP="007B59FD">
            <w:pPr>
              <w:pStyle w:val="TAC"/>
            </w:pPr>
            <w:r>
              <w:t>1.2</w:t>
            </w:r>
          </w:p>
        </w:tc>
        <w:tc>
          <w:tcPr>
            <w:tcW w:w="283" w:type="pct"/>
          </w:tcPr>
          <w:p w:rsidR="00B17D80" w:rsidRDefault="00B17D80" w:rsidP="007B59FD">
            <w:pPr>
              <w:pStyle w:val="TAC"/>
            </w:pPr>
          </w:p>
        </w:tc>
        <w:tc>
          <w:tcPr>
            <w:tcW w:w="224" w:type="pct"/>
          </w:tcPr>
          <w:p w:rsidR="00B17D80" w:rsidRDefault="00B17D80" w:rsidP="007B59FD">
            <w:pPr>
              <w:pStyle w:val="TAC"/>
            </w:pPr>
            <w:r>
              <w:t>C142</w:t>
            </w:r>
          </w:p>
        </w:tc>
        <w:tc>
          <w:tcPr>
            <w:tcW w:w="224" w:type="pct"/>
          </w:tcPr>
          <w:p w:rsidR="00B17D80" w:rsidRDefault="00B17D80" w:rsidP="007B59FD">
            <w:pPr>
              <w:pStyle w:val="TAC"/>
            </w:pPr>
            <w:r>
              <w:t>C142</w:t>
            </w:r>
          </w:p>
        </w:tc>
        <w:tc>
          <w:tcPr>
            <w:tcW w:w="224" w:type="pct"/>
          </w:tcPr>
          <w:p w:rsidR="00B17D80" w:rsidRDefault="00B17D80" w:rsidP="007B59FD">
            <w:pPr>
              <w:pStyle w:val="TAC"/>
            </w:pPr>
            <w:r>
              <w:t>C142</w:t>
            </w:r>
          </w:p>
        </w:tc>
        <w:tc>
          <w:tcPr>
            <w:tcW w:w="351" w:type="pct"/>
          </w:tcPr>
          <w:p w:rsidR="00B17D80" w:rsidRDefault="00B17D80" w:rsidP="007B59FD">
            <w:pPr>
              <w:pStyle w:val="TAC"/>
            </w:pPr>
            <w:r>
              <w:t>C142</w:t>
            </w:r>
          </w:p>
        </w:tc>
        <w:tc>
          <w:tcPr>
            <w:tcW w:w="351" w:type="pct"/>
          </w:tcPr>
          <w:p w:rsidR="00B17D80" w:rsidRDefault="00B17D80" w:rsidP="007B59FD">
            <w:pPr>
              <w:pStyle w:val="TAC"/>
            </w:pPr>
            <w:r>
              <w:t>E.1/33 AND E.1/35 AND E.1/36</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Remove event</w:t>
            </w:r>
          </w:p>
        </w:tc>
        <w:tc>
          <w:tcPr>
            <w:tcW w:w="322" w:type="pct"/>
          </w:tcPr>
          <w:p w:rsidR="00B17D80" w:rsidRDefault="00B17D80" w:rsidP="007B59FD">
            <w:pPr>
              <w:pStyle w:val="TAC"/>
            </w:pPr>
            <w:r>
              <w:t>R97</w:t>
            </w:r>
          </w:p>
        </w:tc>
        <w:tc>
          <w:tcPr>
            <w:tcW w:w="381" w:type="pct"/>
          </w:tcPr>
          <w:p w:rsidR="00B17D80" w:rsidRDefault="00B17D80" w:rsidP="007B59FD">
            <w:pPr>
              <w:pStyle w:val="TAC"/>
            </w:pPr>
            <w:r>
              <w:t>1.3</w:t>
            </w:r>
          </w:p>
        </w:tc>
        <w:tc>
          <w:tcPr>
            <w:tcW w:w="283" w:type="pct"/>
          </w:tcPr>
          <w:p w:rsidR="00B17D80" w:rsidRDefault="00B17D80" w:rsidP="007B59FD">
            <w:pPr>
              <w:pStyle w:val="TAC"/>
            </w:pPr>
          </w:p>
        </w:tc>
        <w:tc>
          <w:tcPr>
            <w:tcW w:w="224" w:type="pct"/>
          </w:tcPr>
          <w:p w:rsidR="00B17D80" w:rsidRDefault="00B17D80" w:rsidP="007B59FD">
            <w:pPr>
              <w:pStyle w:val="TAC"/>
            </w:pPr>
            <w:r>
              <w:t>C142</w:t>
            </w:r>
          </w:p>
        </w:tc>
        <w:tc>
          <w:tcPr>
            <w:tcW w:w="224" w:type="pct"/>
          </w:tcPr>
          <w:p w:rsidR="00B17D80" w:rsidRDefault="00B17D80" w:rsidP="007B59FD">
            <w:pPr>
              <w:pStyle w:val="TAC"/>
            </w:pPr>
            <w:r>
              <w:t>C142</w:t>
            </w:r>
          </w:p>
        </w:tc>
        <w:tc>
          <w:tcPr>
            <w:tcW w:w="224" w:type="pct"/>
          </w:tcPr>
          <w:p w:rsidR="00B17D80" w:rsidRDefault="00B17D80" w:rsidP="007B59FD">
            <w:pPr>
              <w:pStyle w:val="TAC"/>
            </w:pPr>
            <w:r>
              <w:t>C142</w:t>
            </w:r>
          </w:p>
        </w:tc>
        <w:tc>
          <w:tcPr>
            <w:tcW w:w="351" w:type="pct"/>
          </w:tcPr>
          <w:p w:rsidR="00B17D80" w:rsidRDefault="00B17D80" w:rsidP="007B59FD">
            <w:pPr>
              <w:pStyle w:val="TAC"/>
            </w:pPr>
            <w:r>
              <w:t>C142</w:t>
            </w:r>
          </w:p>
        </w:tc>
        <w:tc>
          <w:tcPr>
            <w:tcW w:w="351" w:type="pct"/>
          </w:tcPr>
          <w:p w:rsidR="00B17D80" w:rsidRDefault="00B17D80" w:rsidP="007B59FD">
            <w:pPr>
              <w:pStyle w:val="TAC"/>
            </w:pPr>
            <w:r>
              <w:t>E.1/33 AND E.1/35</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tcBorders>
          </w:tcPr>
          <w:p w:rsidR="00B17D80" w:rsidRDefault="00B17D80" w:rsidP="007B59FD">
            <w:pPr>
              <w:pStyle w:val="TAH"/>
            </w:pPr>
          </w:p>
        </w:tc>
        <w:tc>
          <w:tcPr>
            <w:tcW w:w="570" w:type="pct"/>
            <w:gridSpan w:val="2"/>
          </w:tcPr>
          <w:p w:rsidR="00B17D80" w:rsidRDefault="00B17D80" w:rsidP="007B59FD">
            <w:pPr>
              <w:pStyle w:val="TAL"/>
            </w:pPr>
            <w:r>
              <w:t>Remove Event on ME Power Cycle</w:t>
            </w:r>
          </w:p>
        </w:tc>
        <w:tc>
          <w:tcPr>
            <w:tcW w:w="322" w:type="pct"/>
          </w:tcPr>
          <w:p w:rsidR="00B17D80" w:rsidRDefault="00B17D80" w:rsidP="007B59FD">
            <w:pPr>
              <w:pStyle w:val="TAC"/>
            </w:pPr>
            <w:r>
              <w:t>R97</w:t>
            </w:r>
          </w:p>
        </w:tc>
        <w:tc>
          <w:tcPr>
            <w:tcW w:w="381" w:type="pct"/>
          </w:tcPr>
          <w:p w:rsidR="00B17D80" w:rsidRDefault="00B17D80" w:rsidP="007B59FD">
            <w:pPr>
              <w:pStyle w:val="TAC"/>
            </w:pPr>
            <w:r>
              <w:t>1.4</w:t>
            </w:r>
          </w:p>
        </w:tc>
        <w:tc>
          <w:tcPr>
            <w:tcW w:w="283" w:type="pct"/>
          </w:tcPr>
          <w:p w:rsidR="00B17D80" w:rsidRDefault="00B17D80" w:rsidP="007B59FD">
            <w:pPr>
              <w:pStyle w:val="TAC"/>
            </w:pPr>
          </w:p>
        </w:tc>
        <w:tc>
          <w:tcPr>
            <w:tcW w:w="224" w:type="pct"/>
          </w:tcPr>
          <w:p w:rsidR="00B17D80" w:rsidRDefault="00B17D80" w:rsidP="007B59FD">
            <w:pPr>
              <w:pStyle w:val="TAC"/>
            </w:pPr>
            <w:r>
              <w:t>C142</w:t>
            </w:r>
          </w:p>
        </w:tc>
        <w:tc>
          <w:tcPr>
            <w:tcW w:w="224" w:type="pct"/>
          </w:tcPr>
          <w:p w:rsidR="00B17D80" w:rsidRDefault="00B17D80" w:rsidP="007B59FD">
            <w:pPr>
              <w:pStyle w:val="TAC"/>
            </w:pPr>
            <w:r>
              <w:t>C142</w:t>
            </w:r>
          </w:p>
        </w:tc>
        <w:tc>
          <w:tcPr>
            <w:tcW w:w="224" w:type="pct"/>
          </w:tcPr>
          <w:p w:rsidR="00B17D80" w:rsidRDefault="00B17D80" w:rsidP="007B59FD">
            <w:pPr>
              <w:pStyle w:val="TAC"/>
            </w:pPr>
            <w:r>
              <w:t>C142</w:t>
            </w:r>
          </w:p>
        </w:tc>
        <w:tc>
          <w:tcPr>
            <w:tcW w:w="351" w:type="pct"/>
          </w:tcPr>
          <w:p w:rsidR="00B17D80" w:rsidRDefault="00B17D80" w:rsidP="007B59FD">
            <w:pPr>
              <w:pStyle w:val="TAC"/>
            </w:pPr>
            <w:r>
              <w:t>C142</w:t>
            </w:r>
          </w:p>
        </w:tc>
        <w:tc>
          <w:tcPr>
            <w:tcW w:w="351" w:type="pct"/>
          </w:tcPr>
          <w:p w:rsidR="00B17D80" w:rsidRDefault="00B17D80" w:rsidP="007B59FD">
            <w:pPr>
              <w:pStyle w:val="TAC"/>
            </w:pPr>
            <w:r>
              <w:t>E.1/33 AND E.1/35</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20</w:t>
            </w:r>
          </w:p>
        </w:tc>
        <w:tc>
          <w:tcPr>
            <w:tcW w:w="570" w:type="pct"/>
            <w:gridSpan w:val="2"/>
          </w:tcPr>
          <w:p w:rsidR="00B17D80" w:rsidRDefault="00B17D80" w:rsidP="007B59FD">
            <w:pPr>
              <w:pStyle w:val="TAL"/>
              <w:rPr>
                <w:b/>
              </w:rPr>
            </w:pPr>
            <w:r>
              <w:rPr>
                <w:b/>
              </w:rPr>
              <w:t>PERFORM CARD APDU</w:t>
            </w:r>
            <w:r>
              <w:rPr>
                <w:b/>
              </w:rPr>
              <w:tab/>
              <w:t>27.22.4.17</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Additional card inserted, Select MF and Get Response</w:t>
            </w:r>
          </w:p>
        </w:tc>
        <w:tc>
          <w:tcPr>
            <w:tcW w:w="322" w:type="pct"/>
          </w:tcPr>
          <w:p w:rsidR="00B17D80" w:rsidRDefault="00B17D80" w:rsidP="007B59FD">
            <w:pPr>
              <w:pStyle w:val="TAC"/>
            </w:pPr>
            <w:r>
              <w:t>R98</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C109</w:t>
            </w:r>
          </w:p>
        </w:tc>
        <w:tc>
          <w:tcPr>
            <w:tcW w:w="224" w:type="pct"/>
          </w:tcPr>
          <w:p w:rsidR="00B17D80" w:rsidRDefault="00B17D80" w:rsidP="007B59FD">
            <w:pPr>
              <w:pStyle w:val="TAC"/>
            </w:pPr>
            <w:r>
              <w:t>C109</w:t>
            </w:r>
          </w:p>
        </w:tc>
        <w:tc>
          <w:tcPr>
            <w:tcW w:w="351" w:type="pct"/>
          </w:tcPr>
          <w:p w:rsidR="00B17D80" w:rsidRDefault="00B17D80" w:rsidP="007B59FD">
            <w:pPr>
              <w:pStyle w:val="TAC"/>
            </w:pPr>
            <w:r>
              <w:t>C109</w:t>
            </w:r>
          </w:p>
        </w:tc>
        <w:tc>
          <w:tcPr>
            <w:tcW w:w="351" w:type="pct"/>
          </w:tcPr>
          <w:p w:rsidR="00B17D80" w:rsidRDefault="00B17D80" w:rsidP="007B59FD">
            <w:pPr>
              <w:pStyle w:val="TAC"/>
            </w:pPr>
            <w:r>
              <w:t>E.1/51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Additional card inserted, Select DF GSM, Select EF PLMN , Update Binary, Read Binary on EF PLMN</w:t>
            </w:r>
          </w:p>
        </w:tc>
        <w:tc>
          <w:tcPr>
            <w:tcW w:w="322" w:type="pct"/>
          </w:tcPr>
          <w:p w:rsidR="00B17D80" w:rsidRDefault="00B17D80" w:rsidP="007B59FD">
            <w:pPr>
              <w:pStyle w:val="TAC"/>
            </w:pPr>
            <w:r>
              <w:t xml:space="preserve">R98 </w:t>
            </w:r>
          </w:p>
        </w:tc>
        <w:tc>
          <w:tcPr>
            <w:tcW w:w="381" w:type="pct"/>
          </w:tcPr>
          <w:p w:rsidR="00B17D80" w:rsidRDefault="00B17D80" w:rsidP="007B59FD">
            <w:pPr>
              <w:pStyle w:val="TAC"/>
            </w:pPr>
            <w:r>
              <w:t>1.2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C109</w:t>
            </w:r>
          </w:p>
        </w:tc>
        <w:tc>
          <w:tcPr>
            <w:tcW w:w="224" w:type="pct"/>
          </w:tcPr>
          <w:p w:rsidR="00B17D80" w:rsidRDefault="00B17D80" w:rsidP="007B59FD">
            <w:pPr>
              <w:pStyle w:val="TAC"/>
            </w:pPr>
            <w:r>
              <w:t>C109</w:t>
            </w:r>
          </w:p>
        </w:tc>
        <w:tc>
          <w:tcPr>
            <w:tcW w:w="351" w:type="pct"/>
          </w:tcPr>
          <w:p w:rsidR="00B17D80" w:rsidRDefault="00B17D80" w:rsidP="007B59FD">
            <w:pPr>
              <w:pStyle w:val="TAC"/>
            </w:pPr>
            <w:r>
              <w:t>C109</w:t>
            </w:r>
          </w:p>
        </w:tc>
        <w:tc>
          <w:tcPr>
            <w:tcW w:w="351" w:type="pct"/>
          </w:tcPr>
          <w:p w:rsidR="00B17D80" w:rsidRDefault="00B17D80" w:rsidP="007B59FD">
            <w:pPr>
              <w:pStyle w:val="TAC"/>
            </w:pPr>
            <w:r>
              <w:t>E.1/51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Additional card inserted, card powered off</w:t>
            </w:r>
          </w:p>
        </w:tc>
        <w:tc>
          <w:tcPr>
            <w:tcW w:w="322" w:type="pct"/>
          </w:tcPr>
          <w:p w:rsidR="00B17D80" w:rsidRDefault="00B17D80" w:rsidP="007B59FD">
            <w:pPr>
              <w:pStyle w:val="TAC"/>
            </w:pPr>
            <w:r>
              <w:t xml:space="preserve">R98 </w:t>
            </w:r>
          </w:p>
        </w:tc>
        <w:tc>
          <w:tcPr>
            <w:tcW w:w="381" w:type="pct"/>
          </w:tcPr>
          <w:p w:rsidR="00B17D80" w:rsidRDefault="00B17D80" w:rsidP="007B59FD">
            <w:pPr>
              <w:pStyle w:val="TAC"/>
            </w:pPr>
            <w:r>
              <w:t>1.3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C109</w:t>
            </w:r>
          </w:p>
        </w:tc>
        <w:tc>
          <w:tcPr>
            <w:tcW w:w="224" w:type="pct"/>
          </w:tcPr>
          <w:p w:rsidR="00B17D80" w:rsidRDefault="00B17D80" w:rsidP="007B59FD">
            <w:pPr>
              <w:pStyle w:val="TAC"/>
            </w:pPr>
            <w:r>
              <w:t>C109</w:t>
            </w:r>
          </w:p>
        </w:tc>
        <w:tc>
          <w:tcPr>
            <w:tcW w:w="351" w:type="pct"/>
          </w:tcPr>
          <w:p w:rsidR="00B17D80" w:rsidRDefault="00B17D80" w:rsidP="007B59FD">
            <w:pPr>
              <w:pStyle w:val="TAC"/>
            </w:pPr>
            <w:r>
              <w:t>C109</w:t>
            </w:r>
          </w:p>
        </w:tc>
        <w:tc>
          <w:tcPr>
            <w:tcW w:w="351" w:type="pct"/>
          </w:tcPr>
          <w:p w:rsidR="00B17D80" w:rsidRDefault="00B17D80" w:rsidP="007B59FD">
            <w:pPr>
              <w:pStyle w:val="TAC"/>
            </w:pPr>
            <w:r>
              <w:t>E.1/51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No card inserted, card powered off</w:t>
            </w:r>
          </w:p>
        </w:tc>
        <w:tc>
          <w:tcPr>
            <w:tcW w:w="322" w:type="pct"/>
          </w:tcPr>
          <w:p w:rsidR="00B17D80" w:rsidRDefault="00B17D80" w:rsidP="007B59FD">
            <w:pPr>
              <w:pStyle w:val="TAC"/>
            </w:pPr>
            <w:r>
              <w:t xml:space="preserve">R98 </w:t>
            </w:r>
          </w:p>
        </w:tc>
        <w:tc>
          <w:tcPr>
            <w:tcW w:w="381" w:type="pct"/>
          </w:tcPr>
          <w:p w:rsidR="00B17D80" w:rsidRDefault="00B17D80" w:rsidP="007B59FD">
            <w:pPr>
              <w:pStyle w:val="TAC"/>
            </w:pPr>
            <w:r>
              <w:t>1.4</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C109</w:t>
            </w:r>
          </w:p>
        </w:tc>
        <w:tc>
          <w:tcPr>
            <w:tcW w:w="224" w:type="pct"/>
          </w:tcPr>
          <w:p w:rsidR="00B17D80" w:rsidRDefault="00B17D80" w:rsidP="007B59FD">
            <w:pPr>
              <w:pStyle w:val="TAC"/>
            </w:pPr>
            <w:r>
              <w:t>C109</w:t>
            </w:r>
          </w:p>
        </w:tc>
        <w:tc>
          <w:tcPr>
            <w:tcW w:w="351" w:type="pct"/>
          </w:tcPr>
          <w:p w:rsidR="00B17D80" w:rsidRDefault="00B17D80" w:rsidP="007B59FD">
            <w:pPr>
              <w:pStyle w:val="TAC"/>
            </w:pPr>
            <w:r>
              <w:t>C109</w:t>
            </w:r>
          </w:p>
        </w:tc>
        <w:tc>
          <w:tcPr>
            <w:tcW w:w="351" w:type="pct"/>
          </w:tcPr>
          <w:p w:rsidR="00B17D80" w:rsidRDefault="00B17D80" w:rsidP="007B59FD">
            <w:pPr>
              <w:pStyle w:val="TAC"/>
            </w:pPr>
            <w:r>
              <w:t>E.1/51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Invalid card reader identifier</w:t>
            </w:r>
          </w:p>
        </w:tc>
        <w:tc>
          <w:tcPr>
            <w:tcW w:w="322" w:type="pct"/>
          </w:tcPr>
          <w:p w:rsidR="00B17D80" w:rsidRDefault="00B17D80" w:rsidP="007B59FD">
            <w:pPr>
              <w:pStyle w:val="TAC"/>
            </w:pPr>
            <w:r>
              <w:t xml:space="preserve">R98 </w:t>
            </w:r>
          </w:p>
        </w:tc>
        <w:tc>
          <w:tcPr>
            <w:tcW w:w="381" w:type="pct"/>
          </w:tcPr>
          <w:p w:rsidR="00B17D80" w:rsidRDefault="00B17D80" w:rsidP="007B59FD">
            <w:pPr>
              <w:pStyle w:val="TAC"/>
            </w:pPr>
            <w:r>
              <w:t>1.5</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C109</w:t>
            </w:r>
          </w:p>
        </w:tc>
        <w:tc>
          <w:tcPr>
            <w:tcW w:w="224" w:type="pct"/>
          </w:tcPr>
          <w:p w:rsidR="00B17D80" w:rsidRDefault="00B17D80" w:rsidP="007B59FD">
            <w:pPr>
              <w:pStyle w:val="TAC"/>
            </w:pPr>
            <w:r>
              <w:t>C109</w:t>
            </w:r>
          </w:p>
        </w:tc>
        <w:tc>
          <w:tcPr>
            <w:tcW w:w="351" w:type="pct"/>
          </w:tcPr>
          <w:p w:rsidR="00B17D80" w:rsidRDefault="00B17D80" w:rsidP="007B59FD">
            <w:pPr>
              <w:pStyle w:val="TAC"/>
            </w:pPr>
            <w:r>
              <w:t>C109</w:t>
            </w:r>
          </w:p>
        </w:tc>
        <w:tc>
          <w:tcPr>
            <w:tcW w:w="351" w:type="pct"/>
          </w:tcPr>
          <w:p w:rsidR="00B17D80" w:rsidRDefault="00B17D80" w:rsidP="007B59FD">
            <w:pPr>
              <w:pStyle w:val="TAC"/>
            </w:pPr>
            <w:r>
              <w:t>E.1/51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tcBorders>
          </w:tcPr>
          <w:p w:rsidR="00B17D80" w:rsidRDefault="00B17D80" w:rsidP="007B59FD">
            <w:pPr>
              <w:pStyle w:val="TAH"/>
            </w:pPr>
          </w:p>
        </w:tc>
        <w:tc>
          <w:tcPr>
            <w:tcW w:w="570" w:type="pct"/>
            <w:gridSpan w:val="2"/>
          </w:tcPr>
          <w:p w:rsidR="00B17D80" w:rsidRDefault="00B17D80" w:rsidP="007B59FD">
            <w:pPr>
              <w:pStyle w:val="TAL"/>
            </w:pPr>
            <w:r>
              <w:t>Detachable reader</w:t>
            </w:r>
          </w:p>
        </w:tc>
        <w:tc>
          <w:tcPr>
            <w:tcW w:w="322" w:type="pct"/>
          </w:tcPr>
          <w:p w:rsidR="00B17D80" w:rsidRDefault="00B17D80" w:rsidP="007B59FD">
            <w:pPr>
              <w:pStyle w:val="TAC"/>
            </w:pPr>
            <w:r>
              <w:t xml:space="preserve">R98 </w:t>
            </w:r>
          </w:p>
        </w:tc>
        <w:tc>
          <w:tcPr>
            <w:tcW w:w="381" w:type="pct"/>
          </w:tcPr>
          <w:p w:rsidR="00B17D80" w:rsidRDefault="00B17D80" w:rsidP="007B59FD">
            <w:pPr>
              <w:pStyle w:val="TAC"/>
            </w:pPr>
            <w:r>
              <w:t>2.1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C116</w:t>
            </w:r>
          </w:p>
        </w:tc>
        <w:tc>
          <w:tcPr>
            <w:tcW w:w="224" w:type="pct"/>
          </w:tcPr>
          <w:p w:rsidR="00B17D80" w:rsidRDefault="00B17D80" w:rsidP="007B59FD">
            <w:pPr>
              <w:pStyle w:val="TAC"/>
            </w:pPr>
            <w:r>
              <w:t>C116</w:t>
            </w:r>
          </w:p>
        </w:tc>
        <w:tc>
          <w:tcPr>
            <w:tcW w:w="351" w:type="pct"/>
          </w:tcPr>
          <w:p w:rsidR="00B17D80" w:rsidRDefault="00B17D80" w:rsidP="007B59FD">
            <w:pPr>
              <w:pStyle w:val="TAC"/>
            </w:pPr>
            <w:r>
              <w:t>C116</w:t>
            </w:r>
          </w:p>
        </w:tc>
        <w:tc>
          <w:tcPr>
            <w:tcW w:w="351" w:type="pct"/>
          </w:tcPr>
          <w:p w:rsidR="00B17D80" w:rsidRDefault="00B17D80" w:rsidP="007B59FD">
            <w:pPr>
              <w:pStyle w:val="TAC"/>
            </w:pPr>
            <w:r>
              <w:t>E.1/51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single" w:sz="4" w:space="0" w:color="auto"/>
            </w:tcBorders>
          </w:tcPr>
          <w:p w:rsidR="00B17D80" w:rsidRDefault="00B17D80" w:rsidP="007B59FD">
            <w:pPr>
              <w:pStyle w:val="TAH"/>
            </w:pPr>
            <w:r>
              <w:t>21</w:t>
            </w:r>
          </w:p>
        </w:tc>
        <w:tc>
          <w:tcPr>
            <w:tcW w:w="570" w:type="pct"/>
            <w:gridSpan w:val="2"/>
          </w:tcPr>
          <w:p w:rsidR="00B17D80" w:rsidRDefault="00B17D80" w:rsidP="007B59FD">
            <w:pPr>
              <w:pStyle w:val="TAL"/>
              <w:rPr>
                <w:b/>
              </w:rPr>
            </w:pPr>
            <w:r>
              <w:rPr>
                <w:b/>
              </w:rPr>
              <w:t>POWER OFF CARD</w:t>
            </w:r>
            <w:r>
              <w:rPr>
                <w:b/>
              </w:rPr>
              <w:tab/>
              <w:t>27.22.4.18</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p>
        </w:tc>
        <w:tc>
          <w:tcPr>
            <w:tcW w:w="570" w:type="pct"/>
            <w:gridSpan w:val="2"/>
          </w:tcPr>
          <w:p w:rsidR="00B17D80" w:rsidRDefault="00B17D80" w:rsidP="007B59FD">
            <w:pPr>
              <w:pStyle w:val="TAL"/>
            </w:pPr>
            <w:r>
              <w:t>Additional card inserted</w:t>
            </w:r>
          </w:p>
        </w:tc>
        <w:tc>
          <w:tcPr>
            <w:tcW w:w="322" w:type="pct"/>
          </w:tcPr>
          <w:p w:rsidR="00B17D80" w:rsidRDefault="00B17D80" w:rsidP="007B59FD">
            <w:pPr>
              <w:pStyle w:val="TAC"/>
            </w:pPr>
            <w:r>
              <w:t xml:space="preserve">R98 </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C109</w:t>
            </w:r>
          </w:p>
        </w:tc>
        <w:tc>
          <w:tcPr>
            <w:tcW w:w="224" w:type="pct"/>
          </w:tcPr>
          <w:p w:rsidR="00B17D80" w:rsidRDefault="00B17D80" w:rsidP="007B59FD">
            <w:pPr>
              <w:pStyle w:val="TAC"/>
            </w:pPr>
            <w:r>
              <w:t>C109</w:t>
            </w:r>
          </w:p>
        </w:tc>
        <w:tc>
          <w:tcPr>
            <w:tcW w:w="351" w:type="pct"/>
          </w:tcPr>
          <w:p w:rsidR="00B17D80" w:rsidRDefault="00B17D80" w:rsidP="007B59FD">
            <w:pPr>
              <w:pStyle w:val="TAC"/>
            </w:pPr>
            <w:r>
              <w:t>C109</w:t>
            </w:r>
          </w:p>
        </w:tc>
        <w:tc>
          <w:tcPr>
            <w:tcW w:w="351" w:type="pct"/>
          </w:tcPr>
          <w:p w:rsidR="00B17D80" w:rsidRDefault="00B17D80" w:rsidP="007B59FD">
            <w:pPr>
              <w:pStyle w:val="TAC"/>
            </w:pPr>
            <w:r>
              <w:t>E.1/50</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No card inserted</w:t>
            </w:r>
          </w:p>
        </w:tc>
        <w:tc>
          <w:tcPr>
            <w:tcW w:w="322" w:type="pct"/>
          </w:tcPr>
          <w:p w:rsidR="00B17D80" w:rsidRDefault="00B17D80" w:rsidP="007B59FD">
            <w:pPr>
              <w:pStyle w:val="TAC"/>
            </w:pPr>
            <w:r>
              <w:t xml:space="preserve">R98 </w:t>
            </w:r>
          </w:p>
        </w:tc>
        <w:tc>
          <w:tcPr>
            <w:tcW w:w="381" w:type="pct"/>
          </w:tcPr>
          <w:p w:rsidR="00B17D80" w:rsidRDefault="00B17D80" w:rsidP="007B59FD">
            <w:pPr>
              <w:pStyle w:val="TAC"/>
            </w:pPr>
            <w:r>
              <w:t>1.2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C109</w:t>
            </w:r>
          </w:p>
        </w:tc>
        <w:tc>
          <w:tcPr>
            <w:tcW w:w="224" w:type="pct"/>
          </w:tcPr>
          <w:p w:rsidR="00B17D80" w:rsidRDefault="00B17D80" w:rsidP="007B59FD">
            <w:pPr>
              <w:pStyle w:val="TAC"/>
            </w:pPr>
            <w:r>
              <w:t>C109</w:t>
            </w:r>
          </w:p>
        </w:tc>
        <w:tc>
          <w:tcPr>
            <w:tcW w:w="351" w:type="pct"/>
          </w:tcPr>
          <w:p w:rsidR="00B17D80" w:rsidRDefault="00B17D80" w:rsidP="007B59FD">
            <w:pPr>
              <w:pStyle w:val="TAC"/>
            </w:pPr>
            <w:r>
              <w:t>C109</w:t>
            </w:r>
          </w:p>
        </w:tc>
        <w:tc>
          <w:tcPr>
            <w:tcW w:w="351" w:type="pct"/>
          </w:tcPr>
          <w:p w:rsidR="00B17D80" w:rsidRDefault="00B17D80" w:rsidP="007B59FD">
            <w:pPr>
              <w:pStyle w:val="TAC"/>
            </w:pPr>
            <w:r>
              <w:t>E.1/50</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tcBorders>
          </w:tcPr>
          <w:p w:rsidR="00B17D80" w:rsidRDefault="00B17D80" w:rsidP="007B59FD">
            <w:pPr>
              <w:pStyle w:val="TAH"/>
            </w:pPr>
          </w:p>
        </w:tc>
        <w:tc>
          <w:tcPr>
            <w:tcW w:w="570" w:type="pct"/>
            <w:gridSpan w:val="2"/>
          </w:tcPr>
          <w:p w:rsidR="00B17D80" w:rsidRDefault="00B17D80" w:rsidP="007B59FD">
            <w:pPr>
              <w:pStyle w:val="TAL"/>
            </w:pPr>
            <w:r>
              <w:t>Detachable reader</w:t>
            </w:r>
          </w:p>
        </w:tc>
        <w:tc>
          <w:tcPr>
            <w:tcW w:w="322" w:type="pct"/>
          </w:tcPr>
          <w:p w:rsidR="00B17D80" w:rsidRDefault="00B17D80" w:rsidP="007B59FD">
            <w:pPr>
              <w:pStyle w:val="TAC"/>
            </w:pPr>
            <w:r>
              <w:t xml:space="preserve">R98 </w:t>
            </w:r>
          </w:p>
        </w:tc>
        <w:tc>
          <w:tcPr>
            <w:tcW w:w="381" w:type="pct"/>
          </w:tcPr>
          <w:p w:rsidR="00B17D80" w:rsidRDefault="00B17D80" w:rsidP="007B59FD">
            <w:pPr>
              <w:pStyle w:val="TAC"/>
            </w:pPr>
            <w:r>
              <w:t>2.1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C116</w:t>
            </w:r>
          </w:p>
        </w:tc>
        <w:tc>
          <w:tcPr>
            <w:tcW w:w="224" w:type="pct"/>
          </w:tcPr>
          <w:p w:rsidR="00B17D80" w:rsidRDefault="00B17D80" w:rsidP="007B59FD">
            <w:pPr>
              <w:pStyle w:val="TAC"/>
            </w:pPr>
            <w:r>
              <w:t>C116</w:t>
            </w:r>
          </w:p>
        </w:tc>
        <w:tc>
          <w:tcPr>
            <w:tcW w:w="351" w:type="pct"/>
          </w:tcPr>
          <w:p w:rsidR="00B17D80" w:rsidRDefault="00B17D80" w:rsidP="007B59FD">
            <w:pPr>
              <w:pStyle w:val="TAC"/>
            </w:pPr>
            <w:r>
              <w:t>C116</w:t>
            </w:r>
          </w:p>
        </w:tc>
        <w:tc>
          <w:tcPr>
            <w:tcW w:w="351" w:type="pct"/>
          </w:tcPr>
          <w:p w:rsidR="00B17D80" w:rsidRDefault="00B17D80" w:rsidP="007B59FD">
            <w:pPr>
              <w:pStyle w:val="TAC"/>
            </w:pPr>
            <w:r>
              <w:t>E.1/50</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22</w:t>
            </w:r>
          </w:p>
        </w:tc>
        <w:tc>
          <w:tcPr>
            <w:tcW w:w="570" w:type="pct"/>
            <w:gridSpan w:val="2"/>
          </w:tcPr>
          <w:p w:rsidR="00B17D80" w:rsidRDefault="00B17D80" w:rsidP="007B59FD">
            <w:pPr>
              <w:pStyle w:val="TAL"/>
              <w:rPr>
                <w:b/>
              </w:rPr>
            </w:pPr>
            <w:r>
              <w:rPr>
                <w:b/>
              </w:rPr>
              <w:t>POWER ON CARD</w:t>
            </w:r>
            <w:r>
              <w:rPr>
                <w:b/>
              </w:rPr>
              <w:tab/>
              <w:t>27.22.4.19</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Additional card inserted</w:t>
            </w:r>
          </w:p>
        </w:tc>
        <w:tc>
          <w:tcPr>
            <w:tcW w:w="322" w:type="pct"/>
          </w:tcPr>
          <w:p w:rsidR="00B17D80" w:rsidRDefault="00B17D80" w:rsidP="007B59FD">
            <w:pPr>
              <w:pStyle w:val="TAC"/>
            </w:pPr>
            <w:r>
              <w:t xml:space="preserve">R98 </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C109</w:t>
            </w:r>
          </w:p>
        </w:tc>
        <w:tc>
          <w:tcPr>
            <w:tcW w:w="224" w:type="pct"/>
          </w:tcPr>
          <w:p w:rsidR="00B17D80" w:rsidRDefault="00B17D80" w:rsidP="007B59FD">
            <w:pPr>
              <w:pStyle w:val="TAC"/>
            </w:pPr>
            <w:r>
              <w:t>C109</w:t>
            </w:r>
          </w:p>
        </w:tc>
        <w:tc>
          <w:tcPr>
            <w:tcW w:w="351" w:type="pct"/>
          </w:tcPr>
          <w:p w:rsidR="00B17D80" w:rsidRDefault="00B17D80" w:rsidP="007B59FD">
            <w:pPr>
              <w:pStyle w:val="TAC"/>
            </w:pPr>
            <w:r>
              <w:t>C109</w:t>
            </w:r>
          </w:p>
        </w:tc>
        <w:tc>
          <w:tcPr>
            <w:tcW w:w="351" w:type="pct"/>
          </w:tcPr>
          <w:p w:rsidR="00B17D80" w:rsidRDefault="00B17D80" w:rsidP="007B59FD">
            <w:pPr>
              <w:pStyle w:val="TAC"/>
            </w:pPr>
            <w:r>
              <w:t>E.1/49</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No ATR</w:t>
            </w:r>
          </w:p>
        </w:tc>
        <w:tc>
          <w:tcPr>
            <w:tcW w:w="322" w:type="pct"/>
          </w:tcPr>
          <w:p w:rsidR="00B17D80" w:rsidRDefault="00B17D80" w:rsidP="007B59FD">
            <w:pPr>
              <w:pStyle w:val="TAC"/>
            </w:pPr>
            <w:r>
              <w:t xml:space="preserve">R98 </w:t>
            </w:r>
          </w:p>
        </w:tc>
        <w:tc>
          <w:tcPr>
            <w:tcW w:w="381" w:type="pct"/>
          </w:tcPr>
          <w:p w:rsidR="00B17D80" w:rsidRDefault="00B17D80" w:rsidP="007B59FD">
            <w:pPr>
              <w:pStyle w:val="TAC"/>
            </w:pPr>
            <w:r>
              <w:t>1.2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C109</w:t>
            </w:r>
          </w:p>
        </w:tc>
        <w:tc>
          <w:tcPr>
            <w:tcW w:w="224" w:type="pct"/>
          </w:tcPr>
          <w:p w:rsidR="00B17D80" w:rsidRDefault="00B17D80" w:rsidP="007B59FD">
            <w:pPr>
              <w:pStyle w:val="TAC"/>
            </w:pPr>
            <w:r>
              <w:t>C109</w:t>
            </w:r>
          </w:p>
        </w:tc>
        <w:tc>
          <w:tcPr>
            <w:tcW w:w="351" w:type="pct"/>
          </w:tcPr>
          <w:p w:rsidR="00B17D80" w:rsidRDefault="00B17D80" w:rsidP="007B59FD">
            <w:pPr>
              <w:pStyle w:val="TAC"/>
            </w:pPr>
            <w:r>
              <w:t>C109</w:t>
            </w:r>
          </w:p>
        </w:tc>
        <w:tc>
          <w:tcPr>
            <w:tcW w:w="351" w:type="pct"/>
          </w:tcPr>
          <w:p w:rsidR="00B17D80" w:rsidRDefault="00B17D80" w:rsidP="007B59FD">
            <w:pPr>
              <w:pStyle w:val="TAC"/>
            </w:pPr>
            <w:r>
              <w:t>E.1/49</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No card inserted</w:t>
            </w:r>
          </w:p>
        </w:tc>
        <w:tc>
          <w:tcPr>
            <w:tcW w:w="322" w:type="pct"/>
          </w:tcPr>
          <w:p w:rsidR="00B17D80" w:rsidRDefault="00B17D80" w:rsidP="007B59FD">
            <w:pPr>
              <w:pStyle w:val="TAC"/>
            </w:pPr>
            <w:r>
              <w:t xml:space="preserve">R98 </w:t>
            </w:r>
          </w:p>
        </w:tc>
        <w:tc>
          <w:tcPr>
            <w:tcW w:w="381" w:type="pct"/>
          </w:tcPr>
          <w:p w:rsidR="00B17D80" w:rsidRDefault="00B17D80" w:rsidP="007B59FD">
            <w:pPr>
              <w:pStyle w:val="TAC"/>
            </w:pPr>
            <w:r>
              <w:t>1.3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C109</w:t>
            </w:r>
          </w:p>
        </w:tc>
        <w:tc>
          <w:tcPr>
            <w:tcW w:w="224" w:type="pct"/>
          </w:tcPr>
          <w:p w:rsidR="00B17D80" w:rsidRDefault="00B17D80" w:rsidP="007B59FD">
            <w:pPr>
              <w:pStyle w:val="TAC"/>
            </w:pPr>
            <w:r>
              <w:t>C109</w:t>
            </w:r>
          </w:p>
        </w:tc>
        <w:tc>
          <w:tcPr>
            <w:tcW w:w="351" w:type="pct"/>
          </w:tcPr>
          <w:p w:rsidR="00B17D80" w:rsidRDefault="00B17D80" w:rsidP="007B59FD">
            <w:pPr>
              <w:pStyle w:val="TAC"/>
            </w:pPr>
            <w:r>
              <w:t>C109</w:t>
            </w:r>
          </w:p>
        </w:tc>
        <w:tc>
          <w:tcPr>
            <w:tcW w:w="351" w:type="pct"/>
          </w:tcPr>
          <w:p w:rsidR="00B17D80" w:rsidRDefault="00B17D80" w:rsidP="007B59FD">
            <w:pPr>
              <w:pStyle w:val="TAC"/>
            </w:pPr>
            <w:r>
              <w:t>E.1/49</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tcBorders>
          </w:tcPr>
          <w:p w:rsidR="00B17D80" w:rsidRDefault="00B17D80" w:rsidP="007B59FD">
            <w:pPr>
              <w:pStyle w:val="TAH"/>
            </w:pPr>
          </w:p>
        </w:tc>
        <w:tc>
          <w:tcPr>
            <w:tcW w:w="570" w:type="pct"/>
            <w:gridSpan w:val="2"/>
          </w:tcPr>
          <w:p w:rsidR="00B17D80" w:rsidRDefault="00B17D80" w:rsidP="007B59FD">
            <w:pPr>
              <w:pStyle w:val="TAL"/>
            </w:pPr>
            <w:r>
              <w:t>Detachable reader</w:t>
            </w:r>
          </w:p>
        </w:tc>
        <w:tc>
          <w:tcPr>
            <w:tcW w:w="322" w:type="pct"/>
          </w:tcPr>
          <w:p w:rsidR="00B17D80" w:rsidRDefault="00B17D80" w:rsidP="007B59FD">
            <w:pPr>
              <w:pStyle w:val="TAC"/>
            </w:pPr>
            <w:r>
              <w:t xml:space="preserve">R98 </w:t>
            </w:r>
          </w:p>
        </w:tc>
        <w:tc>
          <w:tcPr>
            <w:tcW w:w="381" w:type="pct"/>
          </w:tcPr>
          <w:p w:rsidR="00B17D80" w:rsidRDefault="00B17D80" w:rsidP="007B59FD">
            <w:pPr>
              <w:pStyle w:val="TAC"/>
            </w:pPr>
            <w:r>
              <w:t>2.1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C116</w:t>
            </w:r>
          </w:p>
        </w:tc>
        <w:tc>
          <w:tcPr>
            <w:tcW w:w="224" w:type="pct"/>
          </w:tcPr>
          <w:p w:rsidR="00B17D80" w:rsidRDefault="00B17D80" w:rsidP="007B59FD">
            <w:pPr>
              <w:pStyle w:val="TAC"/>
            </w:pPr>
            <w:r>
              <w:t>C116</w:t>
            </w:r>
          </w:p>
        </w:tc>
        <w:tc>
          <w:tcPr>
            <w:tcW w:w="351" w:type="pct"/>
          </w:tcPr>
          <w:p w:rsidR="00B17D80" w:rsidRDefault="00B17D80" w:rsidP="007B59FD">
            <w:pPr>
              <w:pStyle w:val="TAC"/>
            </w:pPr>
            <w:r>
              <w:t>C116</w:t>
            </w:r>
          </w:p>
        </w:tc>
        <w:tc>
          <w:tcPr>
            <w:tcW w:w="351" w:type="pct"/>
          </w:tcPr>
          <w:p w:rsidR="00B17D80" w:rsidRDefault="00B17D80" w:rsidP="007B59FD">
            <w:pPr>
              <w:pStyle w:val="TAC"/>
            </w:pPr>
            <w:r>
              <w:t>E.1/49</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23</w:t>
            </w:r>
          </w:p>
        </w:tc>
        <w:tc>
          <w:tcPr>
            <w:tcW w:w="570" w:type="pct"/>
            <w:gridSpan w:val="2"/>
          </w:tcPr>
          <w:p w:rsidR="00B17D80" w:rsidRDefault="00B17D80" w:rsidP="007B59FD">
            <w:pPr>
              <w:pStyle w:val="TAL"/>
              <w:rPr>
                <w:b/>
              </w:rPr>
            </w:pPr>
            <w:r>
              <w:rPr>
                <w:b/>
              </w:rPr>
              <w:t>GET READER STATUS</w:t>
            </w:r>
            <w:r>
              <w:rPr>
                <w:b/>
              </w:rPr>
              <w:tab/>
              <w:t>27.22.4.20</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Additional card inserted, card powered</w:t>
            </w:r>
          </w:p>
        </w:tc>
        <w:tc>
          <w:tcPr>
            <w:tcW w:w="322" w:type="pct"/>
          </w:tcPr>
          <w:p w:rsidR="00B17D80" w:rsidRDefault="00B17D80" w:rsidP="007B59FD">
            <w:pPr>
              <w:pStyle w:val="TAC"/>
            </w:pPr>
            <w:r>
              <w:t xml:space="preserve">R98 </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C109</w:t>
            </w:r>
          </w:p>
        </w:tc>
        <w:tc>
          <w:tcPr>
            <w:tcW w:w="224" w:type="pct"/>
          </w:tcPr>
          <w:p w:rsidR="00B17D80" w:rsidRDefault="00B17D80" w:rsidP="007B59FD">
            <w:pPr>
              <w:pStyle w:val="TAC"/>
            </w:pPr>
            <w:r>
              <w:t>C109</w:t>
            </w:r>
          </w:p>
        </w:tc>
        <w:tc>
          <w:tcPr>
            <w:tcW w:w="351" w:type="pct"/>
          </w:tcPr>
          <w:p w:rsidR="00B17D80" w:rsidRDefault="00B17D80" w:rsidP="007B59FD">
            <w:pPr>
              <w:pStyle w:val="TAC"/>
            </w:pPr>
            <w:r>
              <w:t>C109</w:t>
            </w:r>
          </w:p>
        </w:tc>
        <w:tc>
          <w:tcPr>
            <w:tcW w:w="351" w:type="pct"/>
          </w:tcPr>
          <w:p w:rsidR="00B17D80" w:rsidRDefault="00B17D80" w:rsidP="007B59FD">
            <w:pPr>
              <w:pStyle w:val="TAC"/>
            </w:pPr>
            <w:r>
              <w:t>E.1/52</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Additional card inserted, card not powered</w:t>
            </w:r>
          </w:p>
        </w:tc>
        <w:tc>
          <w:tcPr>
            <w:tcW w:w="322" w:type="pct"/>
          </w:tcPr>
          <w:p w:rsidR="00B17D80" w:rsidRDefault="00B17D80" w:rsidP="007B59FD">
            <w:pPr>
              <w:pStyle w:val="TAC"/>
            </w:pPr>
            <w:r>
              <w:t xml:space="preserve">R98 </w:t>
            </w:r>
          </w:p>
        </w:tc>
        <w:tc>
          <w:tcPr>
            <w:tcW w:w="381" w:type="pct"/>
          </w:tcPr>
          <w:p w:rsidR="00B17D80" w:rsidRDefault="00B17D80" w:rsidP="007B59FD">
            <w:pPr>
              <w:pStyle w:val="TAC"/>
            </w:pPr>
            <w:r>
              <w:t>1.2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C109</w:t>
            </w:r>
          </w:p>
        </w:tc>
        <w:tc>
          <w:tcPr>
            <w:tcW w:w="224" w:type="pct"/>
          </w:tcPr>
          <w:p w:rsidR="00B17D80" w:rsidRDefault="00B17D80" w:rsidP="007B59FD">
            <w:pPr>
              <w:pStyle w:val="TAC"/>
            </w:pPr>
            <w:r>
              <w:t>C109</w:t>
            </w:r>
          </w:p>
        </w:tc>
        <w:tc>
          <w:tcPr>
            <w:tcW w:w="351" w:type="pct"/>
          </w:tcPr>
          <w:p w:rsidR="00B17D80" w:rsidRDefault="00B17D80" w:rsidP="007B59FD">
            <w:pPr>
              <w:pStyle w:val="TAC"/>
            </w:pPr>
            <w:r>
              <w:t>C109</w:t>
            </w:r>
          </w:p>
        </w:tc>
        <w:tc>
          <w:tcPr>
            <w:tcW w:w="351" w:type="pct"/>
          </w:tcPr>
          <w:p w:rsidR="00B17D80" w:rsidRDefault="00B17D80" w:rsidP="007B59FD">
            <w:pPr>
              <w:pStyle w:val="TAC"/>
            </w:pPr>
            <w:r>
              <w:t>E.1/52</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Additional card inserted, card not present</w:t>
            </w:r>
          </w:p>
        </w:tc>
        <w:tc>
          <w:tcPr>
            <w:tcW w:w="322" w:type="pct"/>
          </w:tcPr>
          <w:p w:rsidR="00B17D80" w:rsidRDefault="00B17D80" w:rsidP="007B59FD">
            <w:pPr>
              <w:pStyle w:val="TAC"/>
            </w:pPr>
            <w:r>
              <w:t xml:space="preserve">R98 </w:t>
            </w:r>
          </w:p>
        </w:tc>
        <w:tc>
          <w:tcPr>
            <w:tcW w:w="381" w:type="pct"/>
          </w:tcPr>
          <w:p w:rsidR="00B17D80" w:rsidRDefault="00B17D80" w:rsidP="007B59FD">
            <w:pPr>
              <w:pStyle w:val="TAC"/>
            </w:pPr>
            <w:r>
              <w:t>1.3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C109</w:t>
            </w:r>
          </w:p>
        </w:tc>
        <w:tc>
          <w:tcPr>
            <w:tcW w:w="224" w:type="pct"/>
          </w:tcPr>
          <w:p w:rsidR="00B17D80" w:rsidRDefault="00B17D80" w:rsidP="007B59FD">
            <w:pPr>
              <w:pStyle w:val="TAC"/>
            </w:pPr>
            <w:r>
              <w:t>C109</w:t>
            </w:r>
          </w:p>
        </w:tc>
        <w:tc>
          <w:tcPr>
            <w:tcW w:w="351" w:type="pct"/>
          </w:tcPr>
          <w:p w:rsidR="00B17D80" w:rsidRDefault="00B17D80" w:rsidP="007B59FD">
            <w:pPr>
              <w:pStyle w:val="TAC"/>
            </w:pPr>
            <w:r>
              <w:t>C109</w:t>
            </w:r>
          </w:p>
        </w:tc>
        <w:tc>
          <w:tcPr>
            <w:tcW w:w="351" w:type="pct"/>
          </w:tcPr>
          <w:p w:rsidR="00B17D80" w:rsidRDefault="00B17D80" w:rsidP="007B59FD">
            <w:pPr>
              <w:pStyle w:val="TAC"/>
            </w:pPr>
            <w:r>
              <w:t>E.1/52</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tcBorders>
          </w:tcPr>
          <w:p w:rsidR="00B17D80" w:rsidRDefault="00B17D80" w:rsidP="007B59FD">
            <w:pPr>
              <w:pStyle w:val="TAH"/>
            </w:pPr>
          </w:p>
        </w:tc>
        <w:tc>
          <w:tcPr>
            <w:tcW w:w="570" w:type="pct"/>
            <w:gridSpan w:val="2"/>
          </w:tcPr>
          <w:p w:rsidR="00B17D80" w:rsidRDefault="00B17D80" w:rsidP="007B59FD">
            <w:pPr>
              <w:pStyle w:val="TAL"/>
            </w:pPr>
            <w:r>
              <w:t>Detachable reader</w:t>
            </w:r>
          </w:p>
        </w:tc>
        <w:tc>
          <w:tcPr>
            <w:tcW w:w="322" w:type="pct"/>
          </w:tcPr>
          <w:p w:rsidR="00B17D80" w:rsidRDefault="00B17D80" w:rsidP="007B59FD">
            <w:pPr>
              <w:pStyle w:val="TAC"/>
            </w:pPr>
            <w:r>
              <w:t xml:space="preserve">R98 </w:t>
            </w:r>
          </w:p>
        </w:tc>
        <w:tc>
          <w:tcPr>
            <w:tcW w:w="381" w:type="pct"/>
          </w:tcPr>
          <w:p w:rsidR="00B17D80" w:rsidRDefault="00B17D80" w:rsidP="007B59FD">
            <w:pPr>
              <w:pStyle w:val="TAC"/>
            </w:pPr>
            <w:r>
              <w:t>2.1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C116</w:t>
            </w:r>
          </w:p>
        </w:tc>
        <w:tc>
          <w:tcPr>
            <w:tcW w:w="224" w:type="pct"/>
          </w:tcPr>
          <w:p w:rsidR="00B17D80" w:rsidRDefault="00B17D80" w:rsidP="007B59FD">
            <w:pPr>
              <w:pStyle w:val="TAC"/>
            </w:pPr>
            <w:r>
              <w:t>C116</w:t>
            </w:r>
          </w:p>
        </w:tc>
        <w:tc>
          <w:tcPr>
            <w:tcW w:w="351" w:type="pct"/>
          </w:tcPr>
          <w:p w:rsidR="00B17D80" w:rsidRDefault="00B17D80" w:rsidP="007B59FD">
            <w:pPr>
              <w:pStyle w:val="TAC"/>
            </w:pPr>
            <w:r>
              <w:t>C116</w:t>
            </w:r>
          </w:p>
        </w:tc>
        <w:tc>
          <w:tcPr>
            <w:tcW w:w="351" w:type="pct"/>
          </w:tcPr>
          <w:p w:rsidR="00B17D80" w:rsidRDefault="00B17D80" w:rsidP="007B59FD">
            <w:pPr>
              <w:pStyle w:val="TAC"/>
            </w:pPr>
            <w:r>
              <w:t>E.1/52</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24</w:t>
            </w:r>
          </w:p>
        </w:tc>
        <w:tc>
          <w:tcPr>
            <w:tcW w:w="570" w:type="pct"/>
            <w:gridSpan w:val="2"/>
          </w:tcPr>
          <w:p w:rsidR="00B17D80" w:rsidRDefault="00B17D80" w:rsidP="007B59FD">
            <w:pPr>
              <w:pStyle w:val="TAL"/>
              <w:rPr>
                <w:b/>
              </w:rPr>
            </w:pPr>
            <w:r>
              <w:rPr>
                <w:b/>
              </w:rPr>
              <w:t>TIMER MANAGEMENT</w:t>
            </w:r>
            <w:r>
              <w:rPr>
                <w:b/>
              </w:rPr>
              <w:tab/>
              <w:t>27.22.4.21.1</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Start timer 1 several times, get the current value of the timer and deactivate the timer successfully</w:t>
            </w:r>
          </w:p>
        </w:tc>
        <w:tc>
          <w:tcPr>
            <w:tcW w:w="322" w:type="pct"/>
          </w:tcPr>
          <w:p w:rsidR="00B17D80" w:rsidRDefault="00B17D80" w:rsidP="007B59FD">
            <w:pPr>
              <w:pStyle w:val="TAC"/>
            </w:pPr>
            <w:r>
              <w:t>R98</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E.1/57 AND E.1/58</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Start timer 2 several times, get the current value of the timer and deactivate the timer successfully</w:t>
            </w:r>
          </w:p>
        </w:tc>
        <w:tc>
          <w:tcPr>
            <w:tcW w:w="322" w:type="pct"/>
          </w:tcPr>
          <w:p w:rsidR="00B17D80" w:rsidRDefault="00B17D80" w:rsidP="007B59FD">
            <w:pPr>
              <w:pStyle w:val="TAC"/>
            </w:pPr>
            <w:r>
              <w:t>R98</w:t>
            </w:r>
          </w:p>
        </w:tc>
        <w:tc>
          <w:tcPr>
            <w:tcW w:w="381" w:type="pct"/>
          </w:tcPr>
          <w:p w:rsidR="00B17D80" w:rsidRDefault="00B17D80" w:rsidP="007B59FD">
            <w:pPr>
              <w:pStyle w:val="TAC"/>
            </w:pPr>
            <w:r>
              <w:t>1.2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E.1/57 AND E.1/58</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Start timer 8 several times, get the current value of the timer and deactivate the timer successfully</w:t>
            </w:r>
          </w:p>
        </w:tc>
        <w:tc>
          <w:tcPr>
            <w:tcW w:w="322" w:type="pct"/>
          </w:tcPr>
          <w:p w:rsidR="00B17D80" w:rsidRDefault="00B17D80" w:rsidP="007B59FD">
            <w:pPr>
              <w:pStyle w:val="TAC"/>
            </w:pPr>
            <w:r>
              <w:t>R98</w:t>
            </w:r>
          </w:p>
        </w:tc>
        <w:tc>
          <w:tcPr>
            <w:tcW w:w="381" w:type="pct"/>
          </w:tcPr>
          <w:p w:rsidR="00B17D80" w:rsidRDefault="00B17D80" w:rsidP="007B59FD">
            <w:pPr>
              <w:pStyle w:val="TAC"/>
            </w:pPr>
            <w:r>
              <w:t>1.3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E.1/57 AND E.1/58</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Try to get the current value of a timer which is not started: action in contradiction with the current timer state</w:t>
            </w:r>
          </w:p>
        </w:tc>
        <w:tc>
          <w:tcPr>
            <w:tcW w:w="322" w:type="pct"/>
          </w:tcPr>
          <w:p w:rsidR="00B17D80" w:rsidRDefault="00B17D80" w:rsidP="007B59FD">
            <w:pPr>
              <w:pStyle w:val="TAC"/>
            </w:pPr>
            <w:r>
              <w:t>R98</w:t>
            </w:r>
          </w:p>
        </w:tc>
        <w:tc>
          <w:tcPr>
            <w:tcW w:w="381" w:type="pct"/>
          </w:tcPr>
          <w:p w:rsidR="00B17D80" w:rsidRDefault="00B17D80" w:rsidP="007B59FD">
            <w:pPr>
              <w:pStyle w:val="TAC"/>
            </w:pPr>
            <w:r>
              <w:t>1.4</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E.1/57 AND E.1/58</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Try to deactivate a timer which is not started: action in contradiction with the current timer state</w:t>
            </w:r>
          </w:p>
        </w:tc>
        <w:tc>
          <w:tcPr>
            <w:tcW w:w="322" w:type="pct"/>
          </w:tcPr>
          <w:p w:rsidR="00B17D80" w:rsidRDefault="00B17D80" w:rsidP="007B59FD">
            <w:pPr>
              <w:pStyle w:val="TAC"/>
            </w:pPr>
            <w:r>
              <w:t>R98</w:t>
            </w:r>
          </w:p>
        </w:tc>
        <w:tc>
          <w:tcPr>
            <w:tcW w:w="381" w:type="pct"/>
          </w:tcPr>
          <w:p w:rsidR="00B17D80" w:rsidRDefault="00B17D80" w:rsidP="007B59FD">
            <w:pPr>
              <w:pStyle w:val="TAC"/>
            </w:pPr>
            <w:r>
              <w:t>1.5</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E.1/57 AND E.1/58</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tcBorders>
          </w:tcPr>
          <w:p w:rsidR="00B17D80" w:rsidRDefault="00B17D80" w:rsidP="007B59FD">
            <w:pPr>
              <w:pStyle w:val="TAH"/>
            </w:pPr>
          </w:p>
        </w:tc>
        <w:tc>
          <w:tcPr>
            <w:tcW w:w="570" w:type="pct"/>
            <w:gridSpan w:val="2"/>
          </w:tcPr>
          <w:p w:rsidR="00B17D80" w:rsidRDefault="00B17D80" w:rsidP="007B59FD">
            <w:pPr>
              <w:pStyle w:val="TAL"/>
            </w:pPr>
            <w:r>
              <w:t>Start 8 timers successfully</w:t>
            </w:r>
          </w:p>
        </w:tc>
        <w:tc>
          <w:tcPr>
            <w:tcW w:w="322" w:type="pct"/>
          </w:tcPr>
          <w:p w:rsidR="00B17D80" w:rsidRDefault="00B17D80" w:rsidP="007B59FD">
            <w:pPr>
              <w:pStyle w:val="TAC"/>
            </w:pPr>
            <w:r>
              <w:t>R98</w:t>
            </w:r>
          </w:p>
        </w:tc>
        <w:tc>
          <w:tcPr>
            <w:tcW w:w="381" w:type="pct"/>
          </w:tcPr>
          <w:p w:rsidR="00B17D80" w:rsidRDefault="00B17D80" w:rsidP="007B59FD">
            <w:pPr>
              <w:pStyle w:val="TAC"/>
            </w:pPr>
            <w:r>
              <w:t>1.6</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E.1/57 AND E.1/58</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25</w:t>
            </w:r>
          </w:p>
        </w:tc>
        <w:tc>
          <w:tcPr>
            <w:tcW w:w="570" w:type="pct"/>
            <w:gridSpan w:val="2"/>
          </w:tcPr>
          <w:p w:rsidR="00B17D80" w:rsidRDefault="00B17D80" w:rsidP="007B59FD">
            <w:pPr>
              <w:pStyle w:val="TAL"/>
              <w:rPr>
                <w:b/>
              </w:rPr>
            </w:pPr>
            <w:r>
              <w:rPr>
                <w:b/>
              </w:rPr>
              <w:t>ENVELOPE TIMER EXPIRATION</w:t>
            </w:r>
            <w:r>
              <w:rPr>
                <w:b/>
              </w:rPr>
              <w:tab/>
              <w:t>27.22.4.21.2</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Pending proactive SIM command</w:t>
            </w:r>
          </w:p>
        </w:tc>
        <w:tc>
          <w:tcPr>
            <w:tcW w:w="322" w:type="pct"/>
          </w:tcPr>
          <w:p w:rsidR="00B17D80" w:rsidRDefault="00B17D80" w:rsidP="007B59FD">
            <w:pPr>
              <w:pStyle w:val="TAC"/>
            </w:pPr>
            <w:r>
              <w:t>R98</w:t>
            </w:r>
          </w:p>
        </w:tc>
        <w:tc>
          <w:tcPr>
            <w:tcW w:w="381" w:type="pct"/>
          </w:tcPr>
          <w:p w:rsidR="00B17D80" w:rsidRDefault="00B17D80" w:rsidP="007B59FD">
            <w:pPr>
              <w:pStyle w:val="TAC"/>
            </w:pPr>
            <w:r>
              <w:t>2.1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E.1/6 AND E.1/57</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tcBorders>
          </w:tcPr>
          <w:p w:rsidR="00B17D80" w:rsidRDefault="00B17D80" w:rsidP="007B59FD">
            <w:pPr>
              <w:pStyle w:val="TAH"/>
            </w:pPr>
          </w:p>
        </w:tc>
        <w:tc>
          <w:tcPr>
            <w:tcW w:w="570" w:type="pct"/>
            <w:gridSpan w:val="2"/>
          </w:tcPr>
          <w:p w:rsidR="00B17D80" w:rsidRDefault="00B17D80" w:rsidP="007B59FD">
            <w:pPr>
              <w:pStyle w:val="TAL"/>
            </w:pPr>
            <w:r>
              <w:t>SIM application toolkit busy</w:t>
            </w:r>
          </w:p>
        </w:tc>
        <w:tc>
          <w:tcPr>
            <w:tcW w:w="322" w:type="pct"/>
          </w:tcPr>
          <w:p w:rsidR="00B17D80" w:rsidRDefault="00B17D80" w:rsidP="007B59FD">
            <w:pPr>
              <w:pStyle w:val="TAC"/>
            </w:pPr>
            <w:r>
              <w:t>R98</w:t>
            </w:r>
          </w:p>
        </w:tc>
        <w:tc>
          <w:tcPr>
            <w:tcW w:w="381" w:type="pct"/>
          </w:tcPr>
          <w:p w:rsidR="00B17D80" w:rsidRDefault="00B17D80" w:rsidP="007B59FD">
            <w:pPr>
              <w:pStyle w:val="TAC"/>
            </w:pPr>
            <w:r>
              <w:t>2.2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E.1/6 AND E.1/57</w:t>
            </w:r>
          </w:p>
          <w:p w:rsidR="00B17D80" w:rsidRDefault="00B17D80" w:rsidP="007B59FD">
            <w:pPr>
              <w:pStyle w:val="TAC"/>
            </w:pPr>
            <w:r>
              <w:t>AND E.1/20</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26</w:t>
            </w:r>
          </w:p>
        </w:tc>
        <w:tc>
          <w:tcPr>
            <w:tcW w:w="570" w:type="pct"/>
            <w:gridSpan w:val="2"/>
          </w:tcPr>
          <w:p w:rsidR="00B17D80" w:rsidRDefault="00B17D80" w:rsidP="007B59FD">
            <w:pPr>
              <w:pStyle w:val="TAL"/>
              <w:rPr>
                <w:b/>
              </w:rPr>
            </w:pPr>
            <w:r>
              <w:rPr>
                <w:b/>
              </w:rPr>
              <w:t>SET UP IDLE MODE TEXT</w:t>
            </w:r>
            <w:r>
              <w:rPr>
                <w:b/>
              </w:rPr>
              <w:tab/>
              <w:t>27.22.4.22</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Display idle mode text</w:t>
            </w:r>
          </w:p>
        </w:tc>
        <w:tc>
          <w:tcPr>
            <w:tcW w:w="322" w:type="pct"/>
          </w:tcPr>
          <w:p w:rsidR="00B17D80" w:rsidRDefault="00B17D80" w:rsidP="007B59FD">
            <w:pPr>
              <w:pStyle w:val="TAC"/>
            </w:pPr>
            <w:r>
              <w:t>R98</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C139</w:t>
            </w:r>
          </w:p>
        </w:tc>
        <w:tc>
          <w:tcPr>
            <w:tcW w:w="224" w:type="pct"/>
          </w:tcPr>
          <w:p w:rsidR="00B17D80" w:rsidRDefault="00B17D80" w:rsidP="007B59FD">
            <w:pPr>
              <w:pStyle w:val="TAC"/>
            </w:pPr>
            <w:r>
              <w:t>C139</w:t>
            </w:r>
          </w:p>
        </w:tc>
        <w:tc>
          <w:tcPr>
            <w:tcW w:w="351" w:type="pct"/>
          </w:tcPr>
          <w:p w:rsidR="00B17D80" w:rsidRDefault="00B17D80" w:rsidP="007B59FD">
            <w:pPr>
              <w:pStyle w:val="TAC"/>
            </w:pPr>
            <w:r>
              <w:t>C139</w:t>
            </w:r>
          </w:p>
        </w:tc>
        <w:tc>
          <w:tcPr>
            <w:tcW w:w="351" w:type="pct"/>
          </w:tcPr>
          <w:p w:rsidR="00B17D80" w:rsidRDefault="00B17D80" w:rsidP="007B59FD">
            <w:pPr>
              <w:pStyle w:val="TAC"/>
            </w:pPr>
            <w:r>
              <w:t>E.1/61 AND E.1/33 AND E.1/39 AND E.1/110</w:t>
            </w:r>
          </w:p>
        </w:tc>
        <w:tc>
          <w:tcPr>
            <w:tcW w:w="476" w:type="pct"/>
          </w:tcPr>
          <w:p w:rsidR="00B17D80" w:rsidRDefault="00B17D80" w:rsidP="007B59FD">
            <w:pPr>
              <w:pStyle w:val="TAC"/>
            </w:pPr>
            <w:bookmarkStart w:id="58" w:name="RANGE!A181"/>
            <w:r>
              <w:rPr>
                <w:rFonts w:cs="Arial"/>
                <w:sz w:val="20"/>
              </w:rPr>
              <w:t>Yes</w:t>
            </w:r>
            <w:bookmarkEnd w:id="58"/>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Replace idle mode text</w:t>
            </w:r>
          </w:p>
        </w:tc>
        <w:tc>
          <w:tcPr>
            <w:tcW w:w="322" w:type="pct"/>
          </w:tcPr>
          <w:p w:rsidR="00B17D80" w:rsidRDefault="00B17D80" w:rsidP="007B59FD">
            <w:pPr>
              <w:pStyle w:val="TAC"/>
            </w:pPr>
            <w:r>
              <w:t>R98</w:t>
            </w:r>
          </w:p>
        </w:tc>
        <w:tc>
          <w:tcPr>
            <w:tcW w:w="381" w:type="pct"/>
          </w:tcPr>
          <w:p w:rsidR="00B17D80" w:rsidRDefault="00B17D80" w:rsidP="007B59FD">
            <w:pPr>
              <w:pStyle w:val="TAC"/>
            </w:pPr>
            <w:r>
              <w:t>1.2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C139</w:t>
            </w:r>
          </w:p>
        </w:tc>
        <w:tc>
          <w:tcPr>
            <w:tcW w:w="224" w:type="pct"/>
          </w:tcPr>
          <w:p w:rsidR="00B17D80" w:rsidRDefault="00B17D80" w:rsidP="007B59FD">
            <w:pPr>
              <w:pStyle w:val="TAC"/>
            </w:pPr>
            <w:r>
              <w:t>C139</w:t>
            </w:r>
          </w:p>
        </w:tc>
        <w:tc>
          <w:tcPr>
            <w:tcW w:w="351" w:type="pct"/>
          </w:tcPr>
          <w:p w:rsidR="00B17D80" w:rsidRDefault="00B17D80" w:rsidP="007B59FD">
            <w:pPr>
              <w:pStyle w:val="TAC"/>
            </w:pPr>
            <w:r>
              <w:t>C139</w:t>
            </w:r>
          </w:p>
        </w:tc>
        <w:tc>
          <w:tcPr>
            <w:tcW w:w="351" w:type="pct"/>
          </w:tcPr>
          <w:p w:rsidR="00B17D80" w:rsidRDefault="00B17D80" w:rsidP="007B59FD">
            <w:pPr>
              <w:pStyle w:val="TAC"/>
            </w:pPr>
            <w:r>
              <w:t>E.1/61 AND E.1/33 AND E.1/39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Remove idle mode test</w:t>
            </w:r>
          </w:p>
        </w:tc>
        <w:tc>
          <w:tcPr>
            <w:tcW w:w="322" w:type="pct"/>
          </w:tcPr>
          <w:p w:rsidR="00B17D80" w:rsidRDefault="00B17D80" w:rsidP="007B59FD">
            <w:pPr>
              <w:pStyle w:val="TAC"/>
            </w:pPr>
            <w:r>
              <w:t>R98</w:t>
            </w:r>
          </w:p>
        </w:tc>
        <w:tc>
          <w:tcPr>
            <w:tcW w:w="381" w:type="pct"/>
          </w:tcPr>
          <w:p w:rsidR="00B17D80" w:rsidRDefault="00B17D80" w:rsidP="007B59FD">
            <w:pPr>
              <w:pStyle w:val="TAC"/>
            </w:pPr>
            <w:r>
              <w:t>1.3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C139</w:t>
            </w:r>
          </w:p>
        </w:tc>
        <w:tc>
          <w:tcPr>
            <w:tcW w:w="224" w:type="pct"/>
          </w:tcPr>
          <w:p w:rsidR="00B17D80" w:rsidRDefault="00B17D80" w:rsidP="007B59FD">
            <w:pPr>
              <w:pStyle w:val="TAC"/>
            </w:pPr>
            <w:r>
              <w:t>C139</w:t>
            </w:r>
          </w:p>
        </w:tc>
        <w:tc>
          <w:tcPr>
            <w:tcW w:w="351" w:type="pct"/>
          </w:tcPr>
          <w:p w:rsidR="00B17D80" w:rsidRDefault="00B17D80" w:rsidP="007B59FD">
            <w:pPr>
              <w:pStyle w:val="TAC"/>
            </w:pPr>
            <w:r>
              <w:t>C139</w:t>
            </w:r>
          </w:p>
        </w:tc>
        <w:tc>
          <w:tcPr>
            <w:tcW w:w="351" w:type="pct"/>
          </w:tcPr>
          <w:p w:rsidR="00B17D80" w:rsidRDefault="00B17D80" w:rsidP="007B59FD">
            <w:pPr>
              <w:pStyle w:val="TAC"/>
            </w:pPr>
            <w:r>
              <w:t>E.1/61 AND E.1/33 AND E.1/39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Competing information on ME display</w:t>
            </w:r>
          </w:p>
        </w:tc>
        <w:tc>
          <w:tcPr>
            <w:tcW w:w="322" w:type="pct"/>
          </w:tcPr>
          <w:p w:rsidR="00B17D80" w:rsidRDefault="00B17D80" w:rsidP="007B59FD">
            <w:pPr>
              <w:pStyle w:val="TAC"/>
            </w:pPr>
            <w:r>
              <w:t>R98</w:t>
            </w:r>
          </w:p>
        </w:tc>
        <w:tc>
          <w:tcPr>
            <w:tcW w:w="381" w:type="pct"/>
          </w:tcPr>
          <w:p w:rsidR="00B17D80" w:rsidRDefault="00B17D80" w:rsidP="007B59FD">
            <w:pPr>
              <w:pStyle w:val="TAC"/>
            </w:pPr>
            <w:r>
              <w:t>1.4</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C139 AND C141</w:t>
            </w:r>
          </w:p>
        </w:tc>
        <w:tc>
          <w:tcPr>
            <w:tcW w:w="224" w:type="pct"/>
          </w:tcPr>
          <w:p w:rsidR="00B17D80" w:rsidRDefault="00B17D80" w:rsidP="007B59FD">
            <w:pPr>
              <w:pStyle w:val="TAC"/>
            </w:pPr>
            <w:r>
              <w:t>C139 AND C141</w:t>
            </w:r>
          </w:p>
        </w:tc>
        <w:tc>
          <w:tcPr>
            <w:tcW w:w="351" w:type="pct"/>
          </w:tcPr>
          <w:p w:rsidR="00B17D80" w:rsidRDefault="00B17D80" w:rsidP="007B59FD">
            <w:pPr>
              <w:pStyle w:val="TAC"/>
            </w:pPr>
            <w:r>
              <w:t>C139 AND C141</w:t>
            </w:r>
          </w:p>
        </w:tc>
        <w:tc>
          <w:tcPr>
            <w:tcW w:w="351" w:type="pct"/>
          </w:tcPr>
          <w:p w:rsidR="00B17D80" w:rsidRDefault="00B17D80" w:rsidP="007B59FD">
            <w:pPr>
              <w:pStyle w:val="TAC"/>
            </w:pPr>
            <w:r>
              <w:t>E.1/61 AND E.1/33 AND E.1/39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ME powered cycled</w:t>
            </w:r>
          </w:p>
        </w:tc>
        <w:tc>
          <w:tcPr>
            <w:tcW w:w="322" w:type="pct"/>
          </w:tcPr>
          <w:p w:rsidR="00B17D80" w:rsidRDefault="00B17D80" w:rsidP="007B59FD">
            <w:pPr>
              <w:pStyle w:val="TAC"/>
            </w:pPr>
            <w:r>
              <w:t>R98</w:t>
            </w:r>
          </w:p>
        </w:tc>
        <w:tc>
          <w:tcPr>
            <w:tcW w:w="381" w:type="pct"/>
          </w:tcPr>
          <w:p w:rsidR="00B17D80" w:rsidRDefault="00B17D80" w:rsidP="007B59FD">
            <w:pPr>
              <w:pStyle w:val="TAC"/>
            </w:pPr>
            <w:r>
              <w:t>1.5</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C139</w:t>
            </w:r>
          </w:p>
        </w:tc>
        <w:tc>
          <w:tcPr>
            <w:tcW w:w="224" w:type="pct"/>
          </w:tcPr>
          <w:p w:rsidR="00B17D80" w:rsidRDefault="00B17D80" w:rsidP="007B59FD">
            <w:pPr>
              <w:pStyle w:val="TAC"/>
            </w:pPr>
            <w:r>
              <w:t>C139</w:t>
            </w:r>
          </w:p>
        </w:tc>
        <w:tc>
          <w:tcPr>
            <w:tcW w:w="351" w:type="pct"/>
          </w:tcPr>
          <w:p w:rsidR="00B17D80" w:rsidRDefault="00B17D80" w:rsidP="007B59FD">
            <w:pPr>
              <w:pStyle w:val="TAC"/>
            </w:pPr>
            <w:r>
              <w:t>C139</w:t>
            </w:r>
          </w:p>
        </w:tc>
        <w:tc>
          <w:tcPr>
            <w:tcW w:w="351" w:type="pct"/>
          </w:tcPr>
          <w:p w:rsidR="00B17D80" w:rsidRDefault="00B17D80" w:rsidP="007B59FD">
            <w:pPr>
              <w:pStyle w:val="TAC"/>
            </w:pPr>
            <w:r>
              <w:t>E.1/61 AND E.1/33 AND E.1/39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Refresh with SIM initialization</w:t>
            </w:r>
          </w:p>
        </w:tc>
        <w:tc>
          <w:tcPr>
            <w:tcW w:w="322" w:type="pct"/>
          </w:tcPr>
          <w:p w:rsidR="00B17D80" w:rsidRDefault="00B17D80" w:rsidP="007B59FD">
            <w:pPr>
              <w:pStyle w:val="TAC"/>
            </w:pPr>
            <w:r>
              <w:t>R98</w:t>
            </w:r>
          </w:p>
        </w:tc>
        <w:tc>
          <w:tcPr>
            <w:tcW w:w="381" w:type="pct"/>
          </w:tcPr>
          <w:p w:rsidR="00B17D80" w:rsidRDefault="00B17D80" w:rsidP="007B59FD">
            <w:pPr>
              <w:pStyle w:val="TAC"/>
            </w:pPr>
            <w:r>
              <w:t>1.6</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C139</w:t>
            </w:r>
          </w:p>
        </w:tc>
        <w:tc>
          <w:tcPr>
            <w:tcW w:w="224" w:type="pct"/>
          </w:tcPr>
          <w:p w:rsidR="00B17D80" w:rsidRDefault="00B17D80" w:rsidP="007B59FD">
            <w:pPr>
              <w:pStyle w:val="TAC"/>
            </w:pPr>
            <w:r>
              <w:t>C139</w:t>
            </w:r>
          </w:p>
        </w:tc>
        <w:tc>
          <w:tcPr>
            <w:tcW w:w="351" w:type="pct"/>
          </w:tcPr>
          <w:p w:rsidR="00B17D80" w:rsidRDefault="00B17D80" w:rsidP="007B59FD">
            <w:pPr>
              <w:pStyle w:val="TAC"/>
            </w:pPr>
            <w:r>
              <w:t>C139</w:t>
            </w:r>
          </w:p>
        </w:tc>
        <w:tc>
          <w:tcPr>
            <w:tcW w:w="351" w:type="pct"/>
          </w:tcPr>
          <w:p w:rsidR="00B17D80" w:rsidRDefault="00B17D80" w:rsidP="007B59FD">
            <w:pPr>
              <w:pStyle w:val="TAC"/>
            </w:pPr>
            <w:r>
              <w:t>E.1/61 AND E.1/24 AND E.1/33 AND E.1/39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Large text string</w:t>
            </w:r>
          </w:p>
        </w:tc>
        <w:tc>
          <w:tcPr>
            <w:tcW w:w="322" w:type="pct"/>
          </w:tcPr>
          <w:p w:rsidR="00B17D80" w:rsidRDefault="00B17D80" w:rsidP="007B59FD">
            <w:pPr>
              <w:pStyle w:val="TAC"/>
            </w:pPr>
            <w:r>
              <w:t>R98</w:t>
            </w:r>
          </w:p>
        </w:tc>
        <w:tc>
          <w:tcPr>
            <w:tcW w:w="381" w:type="pct"/>
          </w:tcPr>
          <w:p w:rsidR="00B17D80" w:rsidRDefault="00B17D80" w:rsidP="007B59FD">
            <w:pPr>
              <w:pStyle w:val="TAC"/>
            </w:pPr>
            <w:r>
              <w:t>1.7</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C139</w:t>
            </w:r>
          </w:p>
        </w:tc>
        <w:tc>
          <w:tcPr>
            <w:tcW w:w="224" w:type="pct"/>
          </w:tcPr>
          <w:p w:rsidR="00B17D80" w:rsidRDefault="00B17D80" w:rsidP="007B59FD">
            <w:pPr>
              <w:pStyle w:val="TAC"/>
            </w:pPr>
            <w:r>
              <w:t>C139</w:t>
            </w:r>
          </w:p>
        </w:tc>
        <w:tc>
          <w:tcPr>
            <w:tcW w:w="351" w:type="pct"/>
          </w:tcPr>
          <w:p w:rsidR="00B17D80" w:rsidRDefault="00B17D80" w:rsidP="007B59FD">
            <w:pPr>
              <w:pStyle w:val="TAC"/>
            </w:pPr>
            <w:r>
              <w:t>C139</w:t>
            </w:r>
          </w:p>
        </w:tc>
        <w:tc>
          <w:tcPr>
            <w:tcW w:w="351" w:type="pct"/>
          </w:tcPr>
          <w:p w:rsidR="00B17D80" w:rsidRDefault="00B17D80" w:rsidP="007B59FD">
            <w:pPr>
              <w:pStyle w:val="TAC"/>
            </w:pPr>
            <w:r>
              <w:t>E.1/61 AND E.1/33 AND E.1/39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 xml:space="preserve">Icons </w:t>
            </w:r>
            <w:r>
              <w:rPr>
                <w:snapToGrid w:val="0"/>
                <w:lang w:val="fr-FR"/>
              </w:rPr>
              <w:t>– basic icon</w:t>
            </w:r>
          </w:p>
        </w:tc>
        <w:tc>
          <w:tcPr>
            <w:tcW w:w="322" w:type="pct"/>
          </w:tcPr>
          <w:p w:rsidR="00B17D80" w:rsidRDefault="00B17D80" w:rsidP="007B59FD">
            <w:pPr>
              <w:pStyle w:val="TAC"/>
            </w:pPr>
            <w:r>
              <w:t>R98</w:t>
            </w:r>
          </w:p>
        </w:tc>
        <w:tc>
          <w:tcPr>
            <w:tcW w:w="381" w:type="pct"/>
          </w:tcPr>
          <w:p w:rsidR="00B17D80" w:rsidRDefault="00B17D80" w:rsidP="007B59FD">
            <w:pPr>
              <w:pStyle w:val="TAC"/>
            </w:pPr>
            <w:r>
              <w:t>2.1, 2.2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C108 AND C139</w:t>
            </w:r>
          </w:p>
        </w:tc>
        <w:tc>
          <w:tcPr>
            <w:tcW w:w="224" w:type="pct"/>
          </w:tcPr>
          <w:p w:rsidR="00B17D80" w:rsidRDefault="00B17D80" w:rsidP="007B59FD">
            <w:pPr>
              <w:pStyle w:val="TAC"/>
            </w:pPr>
            <w:r>
              <w:t>C108 AND C139</w:t>
            </w:r>
          </w:p>
        </w:tc>
        <w:tc>
          <w:tcPr>
            <w:tcW w:w="351" w:type="pct"/>
          </w:tcPr>
          <w:p w:rsidR="00B17D80" w:rsidRDefault="00B17D80" w:rsidP="007B59FD">
            <w:pPr>
              <w:pStyle w:val="TAC"/>
            </w:pPr>
            <w:r>
              <w:t>C108 AND C139</w:t>
            </w:r>
          </w:p>
        </w:tc>
        <w:tc>
          <w:tcPr>
            <w:tcW w:w="351" w:type="pct"/>
          </w:tcPr>
          <w:p w:rsidR="00B17D80" w:rsidRDefault="00B17D80" w:rsidP="007B59FD">
            <w:pPr>
              <w:pStyle w:val="TAC"/>
            </w:pPr>
            <w:r>
              <w:t>E.1/61 AND E.1/39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 xml:space="preserve">Icons </w:t>
            </w:r>
            <w:r>
              <w:rPr>
                <w:snapToGrid w:val="0"/>
                <w:lang w:val="fr-FR"/>
              </w:rPr>
              <w:t>– colour icon</w:t>
            </w:r>
          </w:p>
        </w:tc>
        <w:tc>
          <w:tcPr>
            <w:tcW w:w="322" w:type="pct"/>
          </w:tcPr>
          <w:p w:rsidR="00B17D80" w:rsidRDefault="00B17D80" w:rsidP="007B59FD">
            <w:pPr>
              <w:pStyle w:val="TAC"/>
            </w:pPr>
            <w:r>
              <w:t>R98</w:t>
            </w:r>
          </w:p>
        </w:tc>
        <w:tc>
          <w:tcPr>
            <w:tcW w:w="381" w:type="pct"/>
          </w:tcPr>
          <w:p w:rsidR="00B17D80" w:rsidRDefault="00B17D80" w:rsidP="007B59FD">
            <w:pPr>
              <w:pStyle w:val="TAC"/>
            </w:pPr>
            <w:r>
              <w:t>2.3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C134 AND C139</w:t>
            </w:r>
          </w:p>
        </w:tc>
        <w:tc>
          <w:tcPr>
            <w:tcW w:w="224" w:type="pct"/>
          </w:tcPr>
          <w:p w:rsidR="00B17D80" w:rsidRDefault="00B17D80" w:rsidP="007B59FD">
            <w:pPr>
              <w:pStyle w:val="TAC"/>
            </w:pPr>
            <w:r>
              <w:t>C134 AND C139</w:t>
            </w:r>
          </w:p>
        </w:tc>
        <w:tc>
          <w:tcPr>
            <w:tcW w:w="351" w:type="pct"/>
          </w:tcPr>
          <w:p w:rsidR="00B17D80" w:rsidRDefault="00B17D80" w:rsidP="007B59FD">
            <w:pPr>
              <w:pStyle w:val="TAC"/>
            </w:pPr>
            <w:r>
              <w:t>C134 AND C139</w:t>
            </w:r>
          </w:p>
        </w:tc>
        <w:tc>
          <w:tcPr>
            <w:tcW w:w="351" w:type="pct"/>
          </w:tcPr>
          <w:p w:rsidR="00B17D80" w:rsidRDefault="00B17D80" w:rsidP="007B59FD">
            <w:pPr>
              <w:pStyle w:val="TAC"/>
            </w:pPr>
            <w:r>
              <w:t>E.1/61 AND E.1/39 AND E.1/110</w:t>
            </w:r>
          </w:p>
        </w:tc>
        <w:tc>
          <w:tcPr>
            <w:tcW w:w="476" w:type="pct"/>
          </w:tcPr>
          <w:p w:rsidR="00B17D80" w:rsidRDefault="00B17D80" w:rsidP="007B59FD">
            <w:pPr>
              <w:pStyle w:val="TAC"/>
              <w:rPr>
                <w:rFonts w:cs="Arial"/>
                <w:sz w:val="20"/>
              </w:rPr>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rsidRPr="006741F5">
              <w:t>Icon is not self-explanatory, empty text string</w:t>
            </w:r>
          </w:p>
        </w:tc>
        <w:tc>
          <w:tcPr>
            <w:tcW w:w="322" w:type="pct"/>
          </w:tcPr>
          <w:p w:rsidR="00B17D80" w:rsidRDefault="00B17D80" w:rsidP="007B59FD">
            <w:pPr>
              <w:pStyle w:val="TAC"/>
            </w:pPr>
            <w:r>
              <w:t>R98</w:t>
            </w:r>
          </w:p>
        </w:tc>
        <w:tc>
          <w:tcPr>
            <w:tcW w:w="381" w:type="pct"/>
          </w:tcPr>
          <w:p w:rsidR="00B17D80" w:rsidRDefault="00B17D80" w:rsidP="007B59FD">
            <w:pPr>
              <w:pStyle w:val="TAC"/>
            </w:pPr>
            <w:r>
              <w:t>2.4</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C147 AND C139</w:t>
            </w:r>
          </w:p>
        </w:tc>
        <w:tc>
          <w:tcPr>
            <w:tcW w:w="224" w:type="pct"/>
          </w:tcPr>
          <w:p w:rsidR="00B17D80" w:rsidRDefault="00B17D80" w:rsidP="007B59FD">
            <w:pPr>
              <w:pStyle w:val="TAC"/>
            </w:pPr>
            <w:r>
              <w:t>C147 AND C139</w:t>
            </w:r>
          </w:p>
        </w:tc>
        <w:tc>
          <w:tcPr>
            <w:tcW w:w="351" w:type="pct"/>
          </w:tcPr>
          <w:p w:rsidR="00B17D80" w:rsidRDefault="00B17D80" w:rsidP="007B59FD">
            <w:pPr>
              <w:pStyle w:val="TAC"/>
            </w:pPr>
            <w:r>
              <w:t>C147 AND C139</w:t>
            </w:r>
          </w:p>
        </w:tc>
        <w:tc>
          <w:tcPr>
            <w:tcW w:w="351" w:type="pct"/>
          </w:tcPr>
          <w:p w:rsidR="00B17D80" w:rsidRDefault="00B17D80" w:rsidP="007B59FD">
            <w:pPr>
              <w:pStyle w:val="TAC"/>
            </w:pPr>
            <w:r>
              <w:t>E.1/61 AND E.1/39 AND E.1/110</w:t>
            </w:r>
          </w:p>
        </w:tc>
        <w:tc>
          <w:tcPr>
            <w:tcW w:w="476" w:type="pct"/>
          </w:tcPr>
          <w:p w:rsidR="00B17D80" w:rsidRDefault="00B17D80" w:rsidP="007B59FD">
            <w:pPr>
              <w:pStyle w:val="TAC"/>
              <w:rPr>
                <w:rFonts w:cs="Arial"/>
                <w:sz w:val="20"/>
              </w:rPr>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tcBorders>
          </w:tcPr>
          <w:p w:rsidR="00B17D80" w:rsidRDefault="00B17D80" w:rsidP="007B59FD">
            <w:pPr>
              <w:pStyle w:val="TAH"/>
            </w:pPr>
          </w:p>
        </w:tc>
        <w:tc>
          <w:tcPr>
            <w:tcW w:w="570" w:type="pct"/>
            <w:gridSpan w:val="2"/>
          </w:tcPr>
          <w:p w:rsidR="00B17D80" w:rsidRDefault="00B17D80" w:rsidP="007B59FD">
            <w:pPr>
              <w:pStyle w:val="TAL"/>
            </w:pPr>
            <w:r>
              <w:t>UCS2 display</w:t>
            </w:r>
          </w:p>
        </w:tc>
        <w:tc>
          <w:tcPr>
            <w:tcW w:w="322" w:type="pct"/>
          </w:tcPr>
          <w:p w:rsidR="00B17D80" w:rsidRDefault="00B17D80" w:rsidP="007B59FD">
            <w:pPr>
              <w:pStyle w:val="TAC"/>
            </w:pPr>
            <w:r>
              <w:t>R98</w:t>
            </w:r>
          </w:p>
        </w:tc>
        <w:tc>
          <w:tcPr>
            <w:tcW w:w="381" w:type="pct"/>
          </w:tcPr>
          <w:p w:rsidR="00B17D80" w:rsidRDefault="00B17D80" w:rsidP="007B59FD">
            <w:pPr>
              <w:pStyle w:val="TAC"/>
            </w:pPr>
            <w:r>
              <w:t>3.1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C118 AND C139</w:t>
            </w:r>
          </w:p>
        </w:tc>
        <w:tc>
          <w:tcPr>
            <w:tcW w:w="224" w:type="pct"/>
          </w:tcPr>
          <w:p w:rsidR="00B17D80" w:rsidRDefault="00B17D80" w:rsidP="007B59FD">
            <w:pPr>
              <w:pStyle w:val="TAC"/>
            </w:pPr>
            <w:r>
              <w:t>C118 AND C139</w:t>
            </w:r>
          </w:p>
        </w:tc>
        <w:tc>
          <w:tcPr>
            <w:tcW w:w="351" w:type="pct"/>
          </w:tcPr>
          <w:p w:rsidR="00B17D80" w:rsidRDefault="00B17D80" w:rsidP="007B59FD">
            <w:pPr>
              <w:pStyle w:val="TAC"/>
            </w:pPr>
            <w:r>
              <w:t>C118 AND C139</w:t>
            </w:r>
          </w:p>
        </w:tc>
        <w:tc>
          <w:tcPr>
            <w:tcW w:w="351" w:type="pct"/>
          </w:tcPr>
          <w:p w:rsidR="00B17D80" w:rsidRDefault="00B17D80" w:rsidP="007B59FD">
            <w:pPr>
              <w:pStyle w:val="TAC"/>
            </w:pPr>
            <w:r>
              <w:t>E.1/61 AND E.1/15 AND E.1/39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27</w:t>
            </w:r>
          </w:p>
        </w:tc>
        <w:tc>
          <w:tcPr>
            <w:tcW w:w="570" w:type="pct"/>
            <w:gridSpan w:val="2"/>
          </w:tcPr>
          <w:p w:rsidR="00B17D80" w:rsidRDefault="00B17D80" w:rsidP="007B59FD">
            <w:pPr>
              <w:pStyle w:val="TAL"/>
              <w:rPr>
                <w:b/>
              </w:rPr>
            </w:pPr>
            <w:r>
              <w:rPr>
                <w:b/>
              </w:rPr>
              <w:t>RUN AT COMMAND</w:t>
            </w:r>
            <w:r>
              <w:rPr>
                <w:b/>
              </w:rPr>
              <w:tab/>
              <w:t>27.22.4.23</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vMerge w:val="restart"/>
            <w:tcBorders>
              <w:top w:val="nil"/>
            </w:tcBorders>
          </w:tcPr>
          <w:p w:rsidR="00B17D80" w:rsidRDefault="00B17D80" w:rsidP="007B59FD">
            <w:pPr>
              <w:pStyle w:val="TAH"/>
            </w:pPr>
          </w:p>
        </w:tc>
        <w:tc>
          <w:tcPr>
            <w:tcW w:w="570" w:type="pct"/>
            <w:gridSpan w:val="2"/>
          </w:tcPr>
          <w:p w:rsidR="00B17D80" w:rsidRDefault="00B17D80" w:rsidP="007B59FD">
            <w:pPr>
              <w:pStyle w:val="TAL"/>
            </w:pPr>
            <w:r>
              <w:t>No alpha Identifier</w:t>
            </w:r>
          </w:p>
        </w:tc>
        <w:tc>
          <w:tcPr>
            <w:tcW w:w="322" w:type="pct"/>
          </w:tcPr>
          <w:p w:rsidR="00B17D80" w:rsidRDefault="00B17D80" w:rsidP="007B59FD">
            <w:pPr>
              <w:pStyle w:val="TAC"/>
            </w:pPr>
            <w:r>
              <w:t>R98</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C110</w:t>
            </w:r>
          </w:p>
        </w:tc>
        <w:tc>
          <w:tcPr>
            <w:tcW w:w="224" w:type="pct"/>
          </w:tcPr>
          <w:p w:rsidR="00B17D80" w:rsidRDefault="00B17D80" w:rsidP="007B59FD">
            <w:pPr>
              <w:pStyle w:val="TAC"/>
            </w:pPr>
            <w:r>
              <w:t>C110</w:t>
            </w:r>
          </w:p>
        </w:tc>
        <w:tc>
          <w:tcPr>
            <w:tcW w:w="351" w:type="pct"/>
          </w:tcPr>
          <w:p w:rsidR="00B17D80" w:rsidRDefault="00B17D80" w:rsidP="007B59FD">
            <w:pPr>
              <w:pStyle w:val="TAC"/>
            </w:pPr>
            <w:r>
              <w:t>C110</w:t>
            </w:r>
          </w:p>
        </w:tc>
        <w:tc>
          <w:tcPr>
            <w:tcW w:w="351" w:type="pct"/>
          </w:tcPr>
          <w:p w:rsidR="00B17D80" w:rsidRDefault="00B17D80" w:rsidP="007B59FD">
            <w:pPr>
              <w:pStyle w:val="TAC"/>
            </w:pPr>
            <w:r>
              <w:t>E.1/62</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vMerge/>
          </w:tcPr>
          <w:p w:rsidR="00B17D80" w:rsidRDefault="00B17D80" w:rsidP="007B59FD">
            <w:pPr>
              <w:pStyle w:val="TAH"/>
            </w:pPr>
          </w:p>
        </w:tc>
        <w:tc>
          <w:tcPr>
            <w:tcW w:w="570" w:type="pct"/>
            <w:gridSpan w:val="2"/>
          </w:tcPr>
          <w:p w:rsidR="00B17D80" w:rsidRPr="004632A3" w:rsidRDefault="00B17D80" w:rsidP="007B59FD">
            <w:pPr>
              <w:pStyle w:val="TAL"/>
              <w:rPr>
                <w:lang w:val="it-IT"/>
              </w:rPr>
            </w:pPr>
            <w:r w:rsidRPr="004632A3">
              <w:rPr>
                <w:lang w:val="it-IT"/>
              </w:rPr>
              <w:t>null data alpha identifier presented</w:t>
            </w:r>
          </w:p>
        </w:tc>
        <w:tc>
          <w:tcPr>
            <w:tcW w:w="322" w:type="pct"/>
          </w:tcPr>
          <w:p w:rsidR="00B17D80" w:rsidRDefault="00B17D80" w:rsidP="007B59FD">
            <w:pPr>
              <w:pStyle w:val="TAC"/>
            </w:pPr>
            <w:r>
              <w:t>R98</w:t>
            </w:r>
          </w:p>
        </w:tc>
        <w:tc>
          <w:tcPr>
            <w:tcW w:w="381" w:type="pct"/>
          </w:tcPr>
          <w:p w:rsidR="00B17D80" w:rsidRDefault="00B17D80" w:rsidP="007B59FD">
            <w:pPr>
              <w:pStyle w:val="TAC"/>
            </w:pPr>
            <w:r>
              <w:t>1.2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C110</w:t>
            </w:r>
          </w:p>
        </w:tc>
        <w:tc>
          <w:tcPr>
            <w:tcW w:w="224" w:type="pct"/>
          </w:tcPr>
          <w:p w:rsidR="00B17D80" w:rsidRDefault="00B17D80" w:rsidP="007B59FD">
            <w:pPr>
              <w:pStyle w:val="TAC"/>
            </w:pPr>
            <w:r>
              <w:t>C110</w:t>
            </w:r>
          </w:p>
        </w:tc>
        <w:tc>
          <w:tcPr>
            <w:tcW w:w="351" w:type="pct"/>
          </w:tcPr>
          <w:p w:rsidR="00B17D80" w:rsidRDefault="00B17D80" w:rsidP="007B59FD">
            <w:pPr>
              <w:pStyle w:val="TAC"/>
            </w:pPr>
            <w:r>
              <w:t>C110</w:t>
            </w:r>
          </w:p>
        </w:tc>
        <w:tc>
          <w:tcPr>
            <w:tcW w:w="351" w:type="pct"/>
          </w:tcPr>
          <w:p w:rsidR="00B17D80" w:rsidRDefault="00B17D80" w:rsidP="007B59FD">
            <w:pPr>
              <w:pStyle w:val="TAC"/>
            </w:pPr>
            <w:r>
              <w:t>E.1/62</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vMerge/>
          </w:tcPr>
          <w:p w:rsidR="00B17D80" w:rsidRDefault="00B17D80" w:rsidP="007B59FD">
            <w:pPr>
              <w:pStyle w:val="TAH"/>
            </w:pPr>
          </w:p>
        </w:tc>
        <w:tc>
          <w:tcPr>
            <w:tcW w:w="570" w:type="pct"/>
            <w:gridSpan w:val="2"/>
          </w:tcPr>
          <w:p w:rsidR="00B17D80" w:rsidRDefault="00B17D80" w:rsidP="007B59FD">
            <w:pPr>
              <w:pStyle w:val="TAL"/>
            </w:pPr>
            <w:r>
              <w:t>alpha identifier presented</w:t>
            </w:r>
          </w:p>
        </w:tc>
        <w:tc>
          <w:tcPr>
            <w:tcW w:w="322" w:type="pct"/>
          </w:tcPr>
          <w:p w:rsidR="00B17D80" w:rsidRDefault="00B17D80" w:rsidP="007B59FD">
            <w:pPr>
              <w:pStyle w:val="TAC"/>
            </w:pPr>
            <w:r>
              <w:t>R98</w:t>
            </w:r>
          </w:p>
        </w:tc>
        <w:tc>
          <w:tcPr>
            <w:tcW w:w="381" w:type="pct"/>
          </w:tcPr>
          <w:p w:rsidR="00B17D80" w:rsidRDefault="00B17D80" w:rsidP="007B59FD">
            <w:pPr>
              <w:pStyle w:val="TAC"/>
            </w:pPr>
            <w:r>
              <w:t>1.3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C110</w:t>
            </w:r>
          </w:p>
        </w:tc>
        <w:tc>
          <w:tcPr>
            <w:tcW w:w="224" w:type="pct"/>
          </w:tcPr>
          <w:p w:rsidR="00B17D80" w:rsidRDefault="00B17D80" w:rsidP="007B59FD">
            <w:pPr>
              <w:pStyle w:val="TAC"/>
            </w:pPr>
            <w:r>
              <w:t>C110</w:t>
            </w:r>
          </w:p>
        </w:tc>
        <w:tc>
          <w:tcPr>
            <w:tcW w:w="351" w:type="pct"/>
          </w:tcPr>
          <w:p w:rsidR="00B17D80" w:rsidRDefault="00B17D80" w:rsidP="007B59FD">
            <w:pPr>
              <w:pStyle w:val="TAC"/>
            </w:pPr>
            <w:r>
              <w:t>C110</w:t>
            </w:r>
          </w:p>
        </w:tc>
        <w:tc>
          <w:tcPr>
            <w:tcW w:w="351" w:type="pct"/>
          </w:tcPr>
          <w:p w:rsidR="00B17D80" w:rsidRDefault="00B17D80" w:rsidP="007B59FD">
            <w:pPr>
              <w:pStyle w:val="TAC"/>
            </w:pPr>
            <w:r>
              <w:t>E.1/62 AND E.1/110</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vMerge/>
          </w:tcPr>
          <w:p w:rsidR="00B17D80" w:rsidRDefault="00B17D80" w:rsidP="007B59FD">
            <w:pPr>
              <w:pStyle w:val="TAH"/>
            </w:pPr>
          </w:p>
        </w:tc>
        <w:tc>
          <w:tcPr>
            <w:tcW w:w="570" w:type="pct"/>
            <w:gridSpan w:val="2"/>
          </w:tcPr>
          <w:p w:rsidR="00B17D80" w:rsidRDefault="00B17D80" w:rsidP="007B59FD">
            <w:pPr>
              <w:pStyle w:val="TAL"/>
            </w:pPr>
            <w:r>
              <w:t xml:space="preserve">Icons </w:t>
            </w:r>
            <w:r>
              <w:rPr>
                <w:snapToGrid w:val="0"/>
                <w:lang w:val="fr-FR"/>
              </w:rPr>
              <w:t>– basic icon</w:t>
            </w:r>
          </w:p>
        </w:tc>
        <w:tc>
          <w:tcPr>
            <w:tcW w:w="322" w:type="pct"/>
          </w:tcPr>
          <w:p w:rsidR="00B17D80" w:rsidRDefault="00B17D80" w:rsidP="007B59FD">
            <w:pPr>
              <w:pStyle w:val="TAC"/>
            </w:pPr>
            <w:r>
              <w:t>R98</w:t>
            </w:r>
          </w:p>
        </w:tc>
        <w:tc>
          <w:tcPr>
            <w:tcW w:w="381" w:type="pct"/>
          </w:tcPr>
          <w:p w:rsidR="00B17D80" w:rsidRDefault="00B17D80" w:rsidP="007B59FD">
            <w:pPr>
              <w:pStyle w:val="TAC"/>
            </w:pPr>
            <w:r>
              <w:t>2.1, 2.3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C114 AND C139</w:t>
            </w:r>
          </w:p>
        </w:tc>
        <w:tc>
          <w:tcPr>
            <w:tcW w:w="224" w:type="pct"/>
          </w:tcPr>
          <w:p w:rsidR="00B17D80" w:rsidRDefault="00B17D80" w:rsidP="007B59FD">
            <w:pPr>
              <w:pStyle w:val="TAC"/>
            </w:pPr>
            <w:r>
              <w:t>C114 AND C139</w:t>
            </w:r>
          </w:p>
        </w:tc>
        <w:tc>
          <w:tcPr>
            <w:tcW w:w="351" w:type="pct"/>
          </w:tcPr>
          <w:p w:rsidR="00B17D80" w:rsidRDefault="00B17D80" w:rsidP="007B59FD">
            <w:pPr>
              <w:pStyle w:val="TAC"/>
            </w:pPr>
            <w:r>
              <w:t>C114 AND C139</w:t>
            </w:r>
          </w:p>
        </w:tc>
        <w:tc>
          <w:tcPr>
            <w:tcW w:w="351" w:type="pct"/>
          </w:tcPr>
          <w:p w:rsidR="00B17D80" w:rsidRDefault="00B17D80" w:rsidP="007B59FD">
            <w:pPr>
              <w:pStyle w:val="TAC"/>
            </w:pPr>
            <w:r>
              <w:t>E.1/62 AND E.1/110</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vMerge/>
          </w:tcPr>
          <w:p w:rsidR="00B17D80" w:rsidRDefault="00B17D80" w:rsidP="007B59FD">
            <w:pPr>
              <w:pStyle w:val="TAH"/>
            </w:pPr>
          </w:p>
        </w:tc>
        <w:tc>
          <w:tcPr>
            <w:tcW w:w="570" w:type="pct"/>
            <w:gridSpan w:val="2"/>
          </w:tcPr>
          <w:p w:rsidR="00B17D80" w:rsidRDefault="00B17D80" w:rsidP="007B59FD">
            <w:pPr>
              <w:pStyle w:val="TAL"/>
            </w:pPr>
            <w:r>
              <w:t xml:space="preserve">Icons </w:t>
            </w:r>
            <w:r>
              <w:rPr>
                <w:snapToGrid w:val="0"/>
                <w:lang w:val="fr-FR"/>
              </w:rPr>
              <w:t>– colour icon</w:t>
            </w:r>
          </w:p>
        </w:tc>
        <w:tc>
          <w:tcPr>
            <w:tcW w:w="322" w:type="pct"/>
          </w:tcPr>
          <w:p w:rsidR="00B17D80" w:rsidRDefault="00B17D80" w:rsidP="007B59FD">
            <w:pPr>
              <w:pStyle w:val="TAC"/>
            </w:pPr>
            <w:r>
              <w:t>R98</w:t>
            </w:r>
          </w:p>
        </w:tc>
        <w:tc>
          <w:tcPr>
            <w:tcW w:w="381" w:type="pct"/>
          </w:tcPr>
          <w:p w:rsidR="00B17D80" w:rsidRDefault="00B17D80" w:rsidP="007B59FD">
            <w:pPr>
              <w:pStyle w:val="TAC"/>
            </w:pPr>
            <w:r>
              <w:t xml:space="preserve">2.2 2.4, </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C136 AND C139</w:t>
            </w:r>
          </w:p>
        </w:tc>
        <w:tc>
          <w:tcPr>
            <w:tcW w:w="224" w:type="pct"/>
          </w:tcPr>
          <w:p w:rsidR="00B17D80" w:rsidRDefault="00B17D80" w:rsidP="007B59FD">
            <w:pPr>
              <w:pStyle w:val="TAC"/>
            </w:pPr>
            <w:r>
              <w:t>C136 AND C139</w:t>
            </w:r>
          </w:p>
        </w:tc>
        <w:tc>
          <w:tcPr>
            <w:tcW w:w="351" w:type="pct"/>
          </w:tcPr>
          <w:p w:rsidR="00B17D80" w:rsidRDefault="00B17D80" w:rsidP="007B59FD">
            <w:pPr>
              <w:pStyle w:val="TAC"/>
            </w:pPr>
            <w:r>
              <w:t>C136 AND C139</w:t>
            </w:r>
          </w:p>
        </w:tc>
        <w:tc>
          <w:tcPr>
            <w:tcW w:w="351" w:type="pct"/>
          </w:tcPr>
          <w:p w:rsidR="00B17D80" w:rsidRDefault="00B17D80" w:rsidP="007B59FD">
            <w:pPr>
              <w:pStyle w:val="TAC"/>
            </w:pPr>
            <w:r>
              <w:t>E.1/62 AND E.1/110</w:t>
            </w:r>
          </w:p>
        </w:tc>
        <w:tc>
          <w:tcPr>
            <w:tcW w:w="476" w:type="pct"/>
          </w:tcPr>
          <w:p w:rsidR="00B17D80" w:rsidRDefault="00B17D80" w:rsidP="007B59FD">
            <w:pPr>
              <w:pStyle w:val="TAC"/>
              <w:rPr>
                <w:rFonts w:cs="Arial"/>
                <w:sz w:val="20"/>
              </w:rPr>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vMerge/>
          </w:tcPr>
          <w:p w:rsidR="00B17D80" w:rsidRDefault="00B17D80" w:rsidP="007B59FD">
            <w:pPr>
              <w:pStyle w:val="TAH"/>
            </w:pPr>
          </w:p>
        </w:tc>
        <w:tc>
          <w:tcPr>
            <w:tcW w:w="570" w:type="pct"/>
            <w:gridSpan w:val="2"/>
          </w:tcPr>
          <w:p w:rsidR="00B17D80" w:rsidRDefault="00B17D80" w:rsidP="007B59FD">
            <w:pPr>
              <w:pStyle w:val="TAL"/>
            </w:pPr>
            <w:r w:rsidRPr="00A9348C">
              <w:t>basic icon non self-explanatory, no alpha identifier presented</w:t>
            </w:r>
          </w:p>
        </w:tc>
        <w:tc>
          <w:tcPr>
            <w:tcW w:w="322" w:type="pct"/>
          </w:tcPr>
          <w:p w:rsidR="00B17D80" w:rsidRDefault="00B17D80" w:rsidP="007B59FD">
            <w:pPr>
              <w:pStyle w:val="TAC"/>
            </w:pPr>
            <w:r>
              <w:t>R98</w:t>
            </w:r>
          </w:p>
        </w:tc>
        <w:tc>
          <w:tcPr>
            <w:tcW w:w="381" w:type="pct"/>
          </w:tcPr>
          <w:p w:rsidR="00B17D80" w:rsidRDefault="00B17D80" w:rsidP="007B59FD">
            <w:pPr>
              <w:pStyle w:val="TAC"/>
            </w:pPr>
            <w:r>
              <w:t>2.5</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C148 AND C139</w:t>
            </w:r>
          </w:p>
        </w:tc>
        <w:tc>
          <w:tcPr>
            <w:tcW w:w="224" w:type="pct"/>
          </w:tcPr>
          <w:p w:rsidR="00B17D80" w:rsidRDefault="00B17D80" w:rsidP="007B59FD">
            <w:pPr>
              <w:pStyle w:val="TAC"/>
            </w:pPr>
            <w:r>
              <w:t>C148 AND C139</w:t>
            </w:r>
          </w:p>
        </w:tc>
        <w:tc>
          <w:tcPr>
            <w:tcW w:w="351" w:type="pct"/>
          </w:tcPr>
          <w:p w:rsidR="00B17D80" w:rsidRDefault="00B17D80" w:rsidP="007B59FD">
            <w:pPr>
              <w:pStyle w:val="TAC"/>
            </w:pPr>
            <w:r>
              <w:t>C148 AND C139</w:t>
            </w:r>
          </w:p>
        </w:tc>
        <w:tc>
          <w:tcPr>
            <w:tcW w:w="351" w:type="pct"/>
          </w:tcPr>
          <w:p w:rsidR="00B17D80" w:rsidRDefault="00B17D80" w:rsidP="007B59FD">
            <w:pPr>
              <w:pStyle w:val="TAC"/>
            </w:pPr>
            <w:r>
              <w:t>E.1/62 AND E.1/110</w:t>
            </w:r>
          </w:p>
        </w:tc>
        <w:tc>
          <w:tcPr>
            <w:tcW w:w="476" w:type="pct"/>
          </w:tcPr>
          <w:p w:rsidR="00B17D80" w:rsidRDefault="00B17D80" w:rsidP="007B59FD">
            <w:pPr>
              <w:pStyle w:val="TAC"/>
              <w:rPr>
                <w:rFonts w:cs="Arial"/>
                <w:sz w:val="20"/>
              </w:rPr>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28</w:t>
            </w:r>
          </w:p>
        </w:tc>
        <w:tc>
          <w:tcPr>
            <w:tcW w:w="570" w:type="pct"/>
            <w:gridSpan w:val="2"/>
          </w:tcPr>
          <w:p w:rsidR="00B17D80" w:rsidRDefault="00B17D80" w:rsidP="007B59FD">
            <w:pPr>
              <w:pStyle w:val="TAL"/>
              <w:rPr>
                <w:b/>
              </w:rPr>
            </w:pPr>
            <w:r>
              <w:rPr>
                <w:b/>
              </w:rPr>
              <w:t>SEND DTMF</w:t>
            </w:r>
            <w:r>
              <w:rPr>
                <w:b/>
              </w:rPr>
              <w:tab/>
              <w:t>27.22.4.24</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smartTag w:uri="urn:schemas-microsoft-com:office:smarttags" w:element="place">
              <w:smartTag w:uri="urn:schemas-microsoft-com:office:smarttags" w:element="City">
                <w:r>
                  <w:t>Normal</w:t>
                </w:r>
              </w:smartTag>
            </w:smartTag>
          </w:p>
        </w:tc>
        <w:tc>
          <w:tcPr>
            <w:tcW w:w="322" w:type="pct"/>
          </w:tcPr>
          <w:p w:rsidR="00B17D80" w:rsidRDefault="00B17D80" w:rsidP="007B59FD">
            <w:pPr>
              <w:pStyle w:val="TAC"/>
            </w:pPr>
            <w:r>
              <w:t>R98</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C142</w:t>
            </w:r>
          </w:p>
        </w:tc>
        <w:tc>
          <w:tcPr>
            <w:tcW w:w="224" w:type="pct"/>
          </w:tcPr>
          <w:p w:rsidR="00B17D80" w:rsidRDefault="00B17D80" w:rsidP="007B59FD">
            <w:pPr>
              <w:pStyle w:val="TAC"/>
            </w:pPr>
            <w:r>
              <w:t>C142</w:t>
            </w:r>
          </w:p>
        </w:tc>
        <w:tc>
          <w:tcPr>
            <w:tcW w:w="351" w:type="pct"/>
          </w:tcPr>
          <w:p w:rsidR="00B17D80" w:rsidRDefault="00B17D80" w:rsidP="007B59FD">
            <w:pPr>
              <w:pStyle w:val="TAC"/>
            </w:pPr>
            <w:r>
              <w:t>C142</w:t>
            </w:r>
          </w:p>
        </w:tc>
        <w:tc>
          <w:tcPr>
            <w:tcW w:w="351" w:type="pct"/>
          </w:tcPr>
          <w:p w:rsidR="00B17D80" w:rsidRDefault="00B17D80" w:rsidP="007B59FD">
            <w:pPr>
              <w:pStyle w:val="TAC"/>
            </w:pPr>
            <w:r>
              <w:t>E.1/66</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alpha identifier</w:t>
            </w:r>
          </w:p>
        </w:tc>
        <w:tc>
          <w:tcPr>
            <w:tcW w:w="322" w:type="pct"/>
          </w:tcPr>
          <w:p w:rsidR="00B17D80" w:rsidRDefault="00B17D80" w:rsidP="007B59FD">
            <w:pPr>
              <w:pStyle w:val="TAC"/>
            </w:pPr>
            <w:r>
              <w:t>R98</w:t>
            </w:r>
          </w:p>
        </w:tc>
        <w:tc>
          <w:tcPr>
            <w:tcW w:w="381" w:type="pct"/>
          </w:tcPr>
          <w:p w:rsidR="00B17D80" w:rsidRDefault="00B17D80" w:rsidP="007B59FD">
            <w:pPr>
              <w:pStyle w:val="TAC"/>
            </w:pPr>
            <w:r>
              <w:t>1.2, 1.3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C142</w:t>
            </w:r>
          </w:p>
        </w:tc>
        <w:tc>
          <w:tcPr>
            <w:tcW w:w="224" w:type="pct"/>
          </w:tcPr>
          <w:p w:rsidR="00B17D80" w:rsidRDefault="00B17D80" w:rsidP="007B59FD">
            <w:pPr>
              <w:pStyle w:val="TAC"/>
            </w:pPr>
            <w:r>
              <w:t>C142</w:t>
            </w:r>
          </w:p>
        </w:tc>
        <w:tc>
          <w:tcPr>
            <w:tcW w:w="351" w:type="pct"/>
          </w:tcPr>
          <w:p w:rsidR="00B17D80" w:rsidRDefault="00B17D80" w:rsidP="007B59FD">
            <w:pPr>
              <w:pStyle w:val="TAC"/>
            </w:pPr>
            <w:r>
              <w:t>C142</w:t>
            </w:r>
          </w:p>
        </w:tc>
        <w:tc>
          <w:tcPr>
            <w:tcW w:w="351" w:type="pct"/>
          </w:tcPr>
          <w:p w:rsidR="00B17D80" w:rsidRDefault="00B17D80" w:rsidP="007B59FD">
            <w:pPr>
              <w:pStyle w:val="TAC"/>
            </w:pPr>
            <w:r>
              <w:t>E.1/66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smartTag w:uri="urn:schemas-microsoft-com:office:smarttags" w:element="place">
              <w:smartTag w:uri="urn:schemas-microsoft-com:office:smarttags" w:element="City">
                <w:r>
                  <w:t>Mobile</w:t>
                </w:r>
              </w:smartTag>
            </w:smartTag>
            <w:r>
              <w:t xml:space="preserve"> is not in a speech call</w:t>
            </w:r>
          </w:p>
        </w:tc>
        <w:tc>
          <w:tcPr>
            <w:tcW w:w="322" w:type="pct"/>
          </w:tcPr>
          <w:p w:rsidR="00B17D80" w:rsidRDefault="00B17D80" w:rsidP="007B59FD">
            <w:pPr>
              <w:pStyle w:val="TAC"/>
            </w:pPr>
            <w:r>
              <w:t>R98</w:t>
            </w:r>
          </w:p>
        </w:tc>
        <w:tc>
          <w:tcPr>
            <w:tcW w:w="381" w:type="pct"/>
          </w:tcPr>
          <w:p w:rsidR="00B17D80" w:rsidRDefault="00B17D80" w:rsidP="007B59FD">
            <w:pPr>
              <w:pStyle w:val="TAC"/>
            </w:pPr>
            <w:r>
              <w:t>1.4</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C142</w:t>
            </w:r>
          </w:p>
        </w:tc>
        <w:tc>
          <w:tcPr>
            <w:tcW w:w="224" w:type="pct"/>
          </w:tcPr>
          <w:p w:rsidR="00B17D80" w:rsidRDefault="00B17D80" w:rsidP="007B59FD">
            <w:pPr>
              <w:pStyle w:val="TAC"/>
            </w:pPr>
            <w:r>
              <w:t>C142</w:t>
            </w:r>
          </w:p>
        </w:tc>
        <w:tc>
          <w:tcPr>
            <w:tcW w:w="351" w:type="pct"/>
          </w:tcPr>
          <w:p w:rsidR="00B17D80" w:rsidRDefault="00B17D80" w:rsidP="007B59FD">
            <w:pPr>
              <w:pStyle w:val="TAC"/>
            </w:pPr>
            <w:r>
              <w:t>C142</w:t>
            </w:r>
          </w:p>
        </w:tc>
        <w:tc>
          <w:tcPr>
            <w:tcW w:w="351" w:type="pct"/>
          </w:tcPr>
          <w:p w:rsidR="00B17D80" w:rsidRDefault="00B17D80" w:rsidP="007B59FD">
            <w:pPr>
              <w:pStyle w:val="TAC"/>
            </w:pPr>
            <w:r>
              <w:t>E.1/66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 xml:space="preserve">Icons </w:t>
            </w:r>
            <w:r>
              <w:rPr>
                <w:snapToGrid w:val="0"/>
                <w:lang w:val="fr-FR"/>
              </w:rPr>
              <w:t>– basic icon</w:t>
            </w:r>
          </w:p>
        </w:tc>
        <w:tc>
          <w:tcPr>
            <w:tcW w:w="322" w:type="pct"/>
          </w:tcPr>
          <w:p w:rsidR="00B17D80" w:rsidRDefault="00B17D80" w:rsidP="007B59FD">
            <w:pPr>
              <w:pStyle w:val="TAC"/>
            </w:pPr>
            <w:r>
              <w:t>R98</w:t>
            </w:r>
          </w:p>
        </w:tc>
        <w:tc>
          <w:tcPr>
            <w:tcW w:w="381" w:type="pct"/>
          </w:tcPr>
          <w:p w:rsidR="00B17D80" w:rsidRDefault="00B17D80" w:rsidP="007B59FD">
            <w:pPr>
              <w:pStyle w:val="TAC"/>
            </w:pPr>
            <w:r>
              <w:t>2.1, 2.3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C108 AND C142</w:t>
            </w:r>
          </w:p>
        </w:tc>
        <w:tc>
          <w:tcPr>
            <w:tcW w:w="224" w:type="pct"/>
          </w:tcPr>
          <w:p w:rsidR="00B17D80" w:rsidRDefault="00B17D80" w:rsidP="007B59FD">
            <w:pPr>
              <w:pStyle w:val="TAC"/>
            </w:pPr>
            <w:r>
              <w:t>C108 AND C142</w:t>
            </w:r>
          </w:p>
        </w:tc>
        <w:tc>
          <w:tcPr>
            <w:tcW w:w="351" w:type="pct"/>
          </w:tcPr>
          <w:p w:rsidR="00B17D80" w:rsidRDefault="00B17D80" w:rsidP="007B59FD">
            <w:pPr>
              <w:pStyle w:val="TAC"/>
            </w:pPr>
            <w:r>
              <w:t>C108 AND C142</w:t>
            </w:r>
          </w:p>
        </w:tc>
        <w:tc>
          <w:tcPr>
            <w:tcW w:w="351" w:type="pct"/>
          </w:tcPr>
          <w:p w:rsidR="00B17D80" w:rsidRDefault="00B17D80" w:rsidP="007B59FD">
            <w:pPr>
              <w:pStyle w:val="TAC"/>
            </w:pPr>
            <w:r>
              <w:t>E.1/66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 xml:space="preserve">Icons </w:t>
            </w:r>
            <w:r>
              <w:rPr>
                <w:snapToGrid w:val="0"/>
                <w:lang w:val="fr-FR"/>
              </w:rPr>
              <w:t>– colour icon</w:t>
            </w:r>
          </w:p>
        </w:tc>
        <w:tc>
          <w:tcPr>
            <w:tcW w:w="322" w:type="pct"/>
          </w:tcPr>
          <w:p w:rsidR="00B17D80" w:rsidRDefault="00B17D80" w:rsidP="007B59FD">
            <w:pPr>
              <w:pStyle w:val="TAC"/>
            </w:pPr>
            <w:r>
              <w:t>R98</w:t>
            </w:r>
          </w:p>
        </w:tc>
        <w:tc>
          <w:tcPr>
            <w:tcW w:w="381" w:type="pct"/>
          </w:tcPr>
          <w:p w:rsidR="00B17D80" w:rsidRDefault="00B17D80" w:rsidP="007B59FD">
            <w:pPr>
              <w:pStyle w:val="TAC"/>
            </w:pPr>
            <w:r>
              <w:t>2.2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C134 AND C142</w:t>
            </w:r>
          </w:p>
        </w:tc>
        <w:tc>
          <w:tcPr>
            <w:tcW w:w="224" w:type="pct"/>
          </w:tcPr>
          <w:p w:rsidR="00B17D80" w:rsidRDefault="00B17D80" w:rsidP="007B59FD">
            <w:pPr>
              <w:pStyle w:val="TAC"/>
            </w:pPr>
            <w:r>
              <w:t>C134 AND C142</w:t>
            </w:r>
          </w:p>
        </w:tc>
        <w:tc>
          <w:tcPr>
            <w:tcW w:w="351" w:type="pct"/>
          </w:tcPr>
          <w:p w:rsidR="00B17D80" w:rsidRDefault="00B17D80" w:rsidP="007B59FD">
            <w:pPr>
              <w:pStyle w:val="TAC"/>
            </w:pPr>
            <w:r>
              <w:t>C134 AND C142</w:t>
            </w:r>
          </w:p>
        </w:tc>
        <w:tc>
          <w:tcPr>
            <w:tcW w:w="351" w:type="pct"/>
          </w:tcPr>
          <w:p w:rsidR="00B17D80" w:rsidRDefault="00B17D80" w:rsidP="007B59FD">
            <w:pPr>
              <w:pStyle w:val="TAC"/>
            </w:pPr>
            <w:r>
              <w:t>E.1/66 AND E.1/110</w:t>
            </w:r>
          </w:p>
        </w:tc>
        <w:tc>
          <w:tcPr>
            <w:tcW w:w="476" w:type="pct"/>
          </w:tcPr>
          <w:p w:rsidR="00B17D80" w:rsidRDefault="00B17D80" w:rsidP="007B59FD">
            <w:pPr>
              <w:pStyle w:val="TAC"/>
              <w:rPr>
                <w:rFonts w:cs="Arial"/>
                <w:sz w:val="20"/>
              </w:rPr>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tcBorders>
          </w:tcPr>
          <w:p w:rsidR="00B17D80" w:rsidRDefault="00B17D80" w:rsidP="007B59FD">
            <w:pPr>
              <w:pStyle w:val="TAH"/>
            </w:pPr>
          </w:p>
        </w:tc>
        <w:tc>
          <w:tcPr>
            <w:tcW w:w="570" w:type="pct"/>
            <w:gridSpan w:val="2"/>
          </w:tcPr>
          <w:p w:rsidR="00B17D80" w:rsidRDefault="00B17D80" w:rsidP="007B59FD">
            <w:pPr>
              <w:pStyle w:val="TAL"/>
            </w:pPr>
            <w:r>
              <w:t>UCS2 display</w:t>
            </w:r>
          </w:p>
        </w:tc>
        <w:tc>
          <w:tcPr>
            <w:tcW w:w="322" w:type="pct"/>
          </w:tcPr>
          <w:p w:rsidR="00B17D80" w:rsidRDefault="00B17D80" w:rsidP="007B59FD">
            <w:pPr>
              <w:pStyle w:val="TAC"/>
            </w:pPr>
            <w:r>
              <w:t>R98</w:t>
            </w:r>
          </w:p>
        </w:tc>
        <w:tc>
          <w:tcPr>
            <w:tcW w:w="381" w:type="pct"/>
          </w:tcPr>
          <w:p w:rsidR="00B17D80" w:rsidRDefault="00B17D80" w:rsidP="007B59FD">
            <w:pPr>
              <w:pStyle w:val="TAC"/>
            </w:pPr>
            <w:r>
              <w:t>3.1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C118 AND C142</w:t>
            </w:r>
          </w:p>
        </w:tc>
        <w:tc>
          <w:tcPr>
            <w:tcW w:w="224" w:type="pct"/>
          </w:tcPr>
          <w:p w:rsidR="00B17D80" w:rsidRDefault="00B17D80" w:rsidP="007B59FD">
            <w:pPr>
              <w:pStyle w:val="TAC"/>
            </w:pPr>
            <w:r>
              <w:t>C118 AND C142</w:t>
            </w:r>
          </w:p>
        </w:tc>
        <w:tc>
          <w:tcPr>
            <w:tcW w:w="351" w:type="pct"/>
          </w:tcPr>
          <w:p w:rsidR="00B17D80" w:rsidRDefault="00B17D80" w:rsidP="007B59FD">
            <w:pPr>
              <w:pStyle w:val="TAC"/>
            </w:pPr>
            <w:r>
              <w:t>C118 AND C142</w:t>
            </w:r>
          </w:p>
        </w:tc>
        <w:tc>
          <w:tcPr>
            <w:tcW w:w="351" w:type="pct"/>
          </w:tcPr>
          <w:p w:rsidR="00B17D80" w:rsidRDefault="00B17D80" w:rsidP="007B59FD">
            <w:pPr>
              <w:pStyle w:val="TAC"/>
            </w:pPr>
            <w:r>
              <w:t>E.1/66 AND E.1/15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lastRenderedPageBreak/>
              <w:t>29</w:t>
            </w:r>
          </w:p>
        </w:tc>
        <w:tc>
          <w:tcPr>
            <w:tcW w:w="570" w:type="pct"/>
            <w:gridSpan w:val="2"/>
          </w:tcPr>
          <w:p w:rsidR="00B17D80" w:rsidRDefault="00B17D80" w:rsidP="007B59FD">
            <w:pPr>
              <w:pStyle w:val="TAL"/>
              <w:rPr>
                <w:b/>
              </w:rPr>
            </w:pPr>
            <w:r>
              <w:rPr>
                <w:b/>
              </w:rPr>
              <w:t>LANGUAGE NOTIFICATION</w:t>
            </w:r>
            <w:r>
              <w:rPr>
                <w:b/>
              </w:rPr>
              <w:tab/>
              <w:t>27.22.4.25</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 xml:space="preserve">Specific language notification </w:t>
            </w:r>
          </w:p>
        </w:tc>
        <w:tc>
          <w:tcPr>
            <w:tcW w:w="322" w:type="pct"/>
          </w:tcPr>
          <w:p w:rsidR="00B17D80" w:rsidRDefault="00B17D80" w:rsidP="007B59FD">
            <w:pPr>
              <w:pStyle w:val="TAC"/>
            </w:pPr>
            <w:r>
              <w:t>R99</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C143 AND C158</w:t>
            </w:r>
          </w:p>
        </w:tc>
        <w:tc>
          <w:tcPr>
            <w:tcW w:w="351" w:type="pct"/>
          </w:tcPr>
          <w:p w:rsidR="00B17D80" w:rsidRDefault="00B17D80" w:rsidP="007B59FD">
            <w:pPr>
              <w:pStyle w:val="TAC"/>
            </w:pPr>
            <w:r>
              <w:t>C143 AND C158</w:t>
            </w:r>
          </w:p>
        </w:tc>
        <w:tc>
          <w:tcPr>
            <w:tcW w:w="351" w:type="pct"/>
          </w:tcPr>
          <w:p w:rsidR="00B17D80" w:rsidRDefault="00B17D80" w:rsidP="007B59FD">
            <w:pPr>
              <w:pStyle w:val="TAC"/>
            </w:pPr>
            <w:r>
              <w:t>E.1/70</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Non specific language notification</w:t>
            </w:r>
          </w:p>
        </w:tc>
        <w:tc>
          <w:tcPr>
            <w:tcW w:w="322" w:type="pct"/>
          </w:tcPr>
          <w:p w:rsidR="00B17D80" w:rsidRDefault="00B17D80" w:rsidP="007B59FD">
            <w:pPr>
              <w:pStyle w:val="TAC"/>
            </w:pPr>
            <w:r>
              <w:t>R99</w:t>
            </w:r>
          </w:p>
        </w:tc>
        <w:tc>
          <w:tcPr>
            <w:tcW w:w="381" w:type="pct"/>
          </w:tcPr>
          <w:p w:rsidR="00B17D80" w:rsidRDefault="00B17D80" w:rsidP="007B59FD">
            <w:pPr>
              <w:pStyle w:val="TAC"/>
            </w:pPr>
            <w:r>
              <w:t>1.2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C143 AND C158</w:t>
            </w:r>
          </w:p>
        </w:tc>
        <w:tc>
          <w:tcPr>
            <w:tcW w:w="351" w:type="pct"/>
          </w:tcPr>
          <w:p w:rsidR="00B17D80" w:rsidRDefault="00B17D80" w:rsidP="007B59FD">
            <w:pPr>
              <w:pStyle w:val="TAC"/>
            </w:pPr>
            <w:r>
              <w:t>C143 AND C158</w:t>
            </w:r>
          </w:p>
        </w:tc>
        <w:tc>
          <w:tcPr>
            <w:tcW w:w="351" w:type="pct"/>
          </w:tcPr>
          <w:p w:rsidR="00B17D80" w:rsidRDefault="00B17D80" w:rsidP="007B59FD">
            <w:pPr>
              <w:pStyle w:val="TAC"/>
            </w:pPr>
            <w:r>
              <w:t>E.1/70</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30</w:t>
            </w:r>
          </w:p>
        </w:tc>
        <w:tc>
          <w:tcPr>
            <w:tcW w:w="570" w:type="pct"/>
            <w:gridSpan w:val="2"/>
          </w:tcPr>
          <w:p w:rsidR="00B17D80" w:rsidRDefault="00B17D80" w:rsidP="007B59FD">
            <w:pPr>
              <w:pStyle w:val="TAL"/>
              <w:rPr>
                <w:b/>
              </w:rPr>
            </w:pPr>
            <w:r>
              <w:rPr>
                <w:b/>
              </w:rPr>
              <w:t>LAUNCH BROWSER</w:t>
            </w:r>
            <w:r>
              <w:rPr>
                <w:b/>
              </w:rPr>
              <w:tab/>
              <w:t>27.22.4.26</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No session already launched: Connect to the default URL</w:t>
            </w:r>
          </w:p>
        </w:tc>
        <w:tc>
          <w:tcPr>
            <w:tcW w:w="322" w:type="pct"/>
          </w:tcPr>
          <w:p w:rsidR="00B17D80" w:rsidRDefault="00B17D80" w:rsidP="007B59FD">
            <w:pPr>
              <w:pStyle w:val="TAC"/>
            </w:pPr>
            <w:r>
              <w:t xml:space="preserve">R99 </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C111 AND C139 AND C140 AND C154</w:t>
            </w:r>
          </w:p>
        </w:tc>
        <w:tc>
          <w:tcPr>
            <w:tcW w:w="351" w:type="pct"/>
          </w:tcPr>
          <w:p w:rsidR="00B17D80" w:rsidRDefault="00B17D80" w:rsidP="007B59FD">
            <w:pPr>
              <w:pStyle w:val="TAC"/>
            </w:pPr>
            <w:r>
              <w:t>C111 AND C139 AND C140 AND C154</w:t>
            </w:r>
          </w:p>
        </w:tc>
        <w:tc>
          <w:tcPr>
            <w:tcW w:w="351" w:type="pct"/>
          </w:tcPr>
          <w:p w:rsidR="00B17D80" w:rsidRDefault="00B17D80" w:rsidP="007B59FD">
            <w:pPr>
              <w:pStyle w:val="TAC"/>
            </w:pPr>
            <w:r>
              <w:t>E.1/71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connect to the specified URL, alpha identifier length=0</w:t>
            </w:r>
          </w:p>
        </w:tc>
        <w:tc>
          <w:tcPr>
            <w:tcW w:w="322" w:type="pct"/>
          </w:tcPr>
          <w:p w:rsidR="00B17D80" w:rsidRDefault="00B17D80" w:rsidP="007B59FD">
            <w:pPr>
              <w:pStyle w:val="TAC"/>
            </w:pPr>
            <w:r>
              <w:t xml:space="preserve">R99 </w:t>
            </w:r>
          </w:p>
        </w:tc>
        <w:tc>
          <w:tcPr>
            <w:tcW w:w="381" w:type="pct"/>
          </w:tcPr>
          <w:p w:rsidR="00B17D80" w:rsidRDefault="00B17D80" w:rsidP="007B59FD">
            <w:pPr>
              <w:pStyle w:val="TAC"/>
            </w:pPr>
            <w:r>
              <w:t>1.2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C111 AND C139 AND C140</w:t>
            </w:r>
          </w:p>
        </w:tc>
        <w:tc>
          <w:tcPr>
            <w:tcW w:w="351" w:type="pct"/>
          </w:tcPr>
          <w:p w:rsidR="00B17D80" w:rsidRDefault="00B17D80" w:rsidP="007B59FD">
            <w:pPr>
              <w:pStyle w:val="TAC"/>
            </w:pPr>
            <w:r>
              <w:t>C111 AND C139 AND C140</w:t>
            </w:r>
          </w:p>
        </w:tc>
        <w:tc>
          <w:tcPr>
            <w:tcW w:w="351" w:type="pct"/>
          </w:tcPr>
          <w:p w:rsidR="00B17D80" w:rsidRDefault="00B17D80" w:rsidP="007B59FD">
            <w:pPr>
              <w:pStyle w:val="TAC"/>
            </w:pPr>
            <w:r>
              <w:t>E.1/71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Browser identity, no alpha identifier</w:t>
            </w:r>
          </w:p>
        </w:tc>
        <w:tc>
          <w:tcPr>
            <w:tcW w:w="322" w:type="pct"/>
          </w:tcPr>
          <w:p w:rsidR="00B17D80" w:rsidRDefault="00B17D80" w:rsidP="007B59FD">
            <w:pPr>
              <w:pStyle w:val="TAC"/>
            </w:pPr>
            <w:r>
              <w:t xml:space="preserve">R99 </w:t>
            </w:r>
          </w:p>
        </w:tc>
        <w:tc>
          <w:tcPr>
            <w:tcW w:w="381" w:type="pct"/>
          </w:tcPr>
          <w:p w:rsidR="00B17D80" w:rsidRDefault="00B17D80" w:rsidP="007B59FD">
            <w:pPr>
              <w:pStyle w:val="TAC"/>
            </w:pPr>
            <w:r>
              <w:t>1.3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C111 AND C139 AND C140</w:t>
            </w:r>
          </w:p>
        </w:tc>
        <w:tc>
          <w:tcPr>
            <w:tcW w:w="351" w:type="pct"/>
          </w:tcPr>
          <w:p w:rsidR="00B17D80" w:rsidRDefault="00B17D80" w:rsidP="007B59FD">
            <w:pPr>
              <w:pStyle w:val="TAC"/>
            </w:pPr>
            <w:r>
              <w:t>C111 AND C139 AND C140</w:t>
            </w:r>
          </w:p>
        </w:tc>
        <w:tc>
          <w:tcPr>
            <w:tcW w:w="351" w:type="pct"/>
          </w:tcPr>
          <w:p w:rsidR="00B17D80" w:rsidRDefault="00B17D80" w:rsidP="007B59FD">
            <w:pPr>
              <w:pStyle w:val="TAC"/>
            </w:pPr>
            <w:r>
              <w:t>E.1/71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one bearer specified and gateway/proxy identity</w:t>
            </w:r>
          </w:p>
        </w:tc>
        <w:tc>
          <w:tcPr>
            <w:tcW w:w="322" w:type="pct"/>
          </w:tcPr>
          <w:p w:rsidR="00B17D80" w:rsidRDefault="00B17D80" w:rsidP="007B59FD">
            <w:pPr>
              <w:pStyle w:val="TAC"/>
            </w:pPr>
            <w:r>
              <w:t xml:space="preserve">R99 </w:t>
            </w:r>
          </w:p>
        </w:tc>
        <w:tc>
          <w:tcPr>
            <w:tcW w:w="381" w:type="pct"/>
          </w:tcPr>
          <w:p w:rsidR="00B17D80" w:rsidRDefault="00B17D80" w:rsidP="007B59FD">
            <w:pPr>
              <w:pStyle w:val="TAC"/>
            </w:pPr>
            <w:r>
              <w:t>1.4</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C122 AND C139 AND C140</w:t>
            </w:r>
          </w:p>
        </w:tc>
        <w:tc>
          <w:tcPr>
            <w:tcW w:w="351" w:type="pct"/>
          </w:tcPr>
          <w:p w:rsidR="00B17D80" w:rsidRDefault="00B17D80" w:rsidP="007B59FD">
            <w:pPr>
              <w:pStyle w:val="TAC"/>
            </w:pPr>
            <w:r>
              <w:t>C122 AND C139 AND C140</w:t>
            </w:r>
          </w:p>
        </w:tc>
        <w:tc>
          <w:tcPr>
            <w:tcW w:w="351" w:type="pct"/>
          </w:tcPr>
          <w:p w:rsidR="00B17D80" w:rsidRDefault="00B17D80" w:rsidP="007B59FD">
            <w:pPr>
              <w:pStyle w:val="TAC"/>
            </w:pPr>
            <w:r>
              <w:t>E.1/71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void</w:t>
            </w:r>
          </w:p>
        </w:tc>
        <w:tc>
          <w:tcPr>
            <w:tcW w:w="322" w:type="pct"/>
          </w:tcPr>
          <w:p w:rsidR="00B17D80" w:rsidRDefault="00B17D80" w:rsidP="007B59FD">
            <w:pPr>
              <w:pStyle w:val="TAC"/>
            </w:pPr>
            <w:r>
              <w:t xml:space="preserve">R99 </w:t>
            </w:r>
          </w:p>
        </w:tc>
        <w:tc>
          <w:tcPr>
            <w:tcW w:w="381" w:type="pct"/>
          </w:tcPr>
          <w:p w:rsidR="00B17D80" w:rsidRDefault="00B17D80" w:rsidP="007B59FD">
            <w:pPr>
              <w:pStyle w:val="TAC"/>
            </w:pPr>
            <w:r>
              <w:t>1.5</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Void</w:t>
            </w:r>
          </w:p>
        </w:tc>
        <w:tc>
          <w:tcPr>
            <w:tcW w:w="351" w:type="pct"/>
          </w:tcPr>
          <w:p w:rsidR="00B17D80" w:rsidRDefault="00B17D80" w:rsidP="007B59FD">
            <w:pPr>
              <w:pStyle w:val="TAC"/>
            </w:pPr>
            <w:r>
              <w:t>Void</w:t>
            </w:r>
          </w:p>
        </w:tc>
        <w:tc>
          <w:tcPr>
            <w:tcW w:w="351" w:type="pct"/>
          </w:tcPr>
          <w:p w:rsidR="00B17D80" w:rsidRDefault="00B17D80" w:rsidP="007B59FD">
            <w:pPr>
              <w:pStyle w:val="TAC"/>
            </w:pPr>
            <w:r>
              <w:t>Void</w:t>
            </w: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ME does not support Launch Browser with Default URL</w:t>
            </w:r>
          </w:p>
        </w:tc>
        <w:tc>
          <w:tcPr>
            <w:tcW w:w="322" w:type="pct"/>
          </w:tcPr>
          <w:p w:rsidR="00B17D80" w:rsidRDefault="00B17D80" w:rsidP="007B59FD">
            <w:pPr>
              <w:pStyle w:val="TAC"/>
            </w:pPr>
            <w:r>
              <w:t>R99</w:t>
            </w:r>
          </w:p>
        </w:tc>
        <w:tc>
          <w:tcPr>
            <w:tcW w:w="381" w:type="pct"/>
          </w:tcPr>
          <w:p w:rsidR="00B17D80" w:rsidRDefault="00B17D80" w:rsidP="007B59FD">
            <w:pPr>
              <w:pStyle w:val="TAC"/>
            </w:pPr>
            <w:r>
              <w:t>1.6</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C111 AND C139 AND C140 AND C155</w:t>
            </w:r>
          </w:p>
        </w:tc>
        <w:tc>
          <w:tcPr>
            <w:tcW w:w="351" w:type="pct"/>
          </w:tcPr>
          <w:p w:rsidR="00B17D80" w:rsidRDefault="00B17D80" w:rsidP="007B59FD">
            <w:pPr>
              <w:pStyle w:val="TAC"/>
            </w:pPr>
            <w:r>
              <w:t>C111 AND C139 AND C140 AND C155</w:t>
            </w:r>
          </w:p>
        </w:tc>
        <w:tc>
          <w:tcPr>
            <w:tcW w:w="351" w:type="pct"/>
          </w:tcPr>
          <w:p w:rsidR="00B17D80" w:rsidRDefault="00B17D80" w:rsidP="007B59FD">
            <w:pPr>
              <w:pStyle w:val="TAC"/>
            </w:pPr>
            <w:r>
              <w:t>E.1/71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Interaction with current session</w:t>
            </w:r>
          </w:p>
        </w:tc>
        <w:tc>
          <w:tcPr>
            <w:tcW w:w="322" w:type="pct"/>
          </w:tcPr>
          <w:p w:rsidR="00B17D80" w:rsidRDefault="00B17D80" w:rsidP="007B59FD">
            <w:pPr>
              <w:pStyle w:val="TAC"/>
            </w:pPr>
            <w:r>
              <w:t xml:space="preserve">R99 </w:t>
            </w:r>
          </w:p>
        </w:tc>
        <w:tc>
          <w:tcPr>
            <w:tcW w:w="381" w:type="pct"/>
          </w:tcPr>
          <w:p w:rsidR="00B17D80" w:rsidRDefault="00B17D80" w:rsidP="007B59FD">
            <w:pPr>
              <w:pStyle w:val="TAC"/>
            </w:pPr>
            <w:r>
              <w:t>2.1, 2.2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C111 AND C139 AND C140</w:t>
            </w:r>
          </w:p>
        </w:tc>
        <w:tc>
          <w:tcPr>
            <w:tcW w:w="351" w:type="pct"/>
          </w:tcPr>
          <w:p w:rsidR="00B17D80" w:rsidRDefault="00B17D80" w:rsidP="007B59FD">
            <w:pPr>
              <w:pStyle w:val="TAC"/>
            </w:pPr>
            <w:r>
              <w:t>C111 AND C139 AND C140</w:t>
            </w:r>
          </w:p>
        </w:tc>
        <w:tc>
          <w:tcPr>
            <w:tcW w:w="351" w:type="pct"/>
          </w:tcPr>
          <w:p w:rsidR="00B17D80" w:rsidRDefault="00B17D80" w:rsidP="007B59FD">
            <w:pPr>
              <w:pStyle w:val="TAC"/>
            </w:pPr>
            <w:r>
              <w:t>E.1/71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Interaction with current session</w:t>
            </w:r>
          </w:p>
        </w:tc>
        <w:tc>
          <w:tcPr>
            <w:tcW w:w="322" w:type="pct"/>
          </w:tcPr>
          <w:p w:rsidR="00B17D80" w:rsidRDefault="00B17D80" w:rsidP="007B59FD">
            <w:pPr>
              <w:pStyle w:val="TAC"/>
            </w:pPr>
            <w:r>
              <w:t>R99</w:t>
            </w:r>
          </w:p>
        </w:tc>
        <w:tc>
          <w:tcPr>
            <w:tcW w:w="381" w:type="pct"/>
          </w:tcPr>
          <w:p w:rsidR="00B17D80" w:rsidRDefault="00B17D80" w:rsidP="007B59FD">
            <w:pPr>
              <w:pStyle w:val="TAC"/>
            </w:pPr>
            <w:r>
              <w:t>2.3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C111 AND C139 AND C140</w:t>
            </w:r>
          </w:p>
        </w:tc>
        <w:tc>
          <w:tcPr>
            <w:tcW w:w="351" w:type="pct"/>
          </w:tcPr>
          <w:p w:rsidR="00B17D80" w:rsidRDefault="00B17D80" w:rsidP="007B59FD">
            <w:pPr>
              <w:pStyle w:val="TAC"/>
            </w:pPr>
            <w:r>
              <w:t>C111 AND C139 AND C140</w:t>
            </w:r>
          </w:p>
        </w:tc>
        <w:tc>
          <w:tcPr>
            <w:tcW w:w="351" w:type="pct"/>
          </w:tcPr>
          <w:p w:rsidR="00B17D80" w:rsidRDefault="00B17D80" w:rsidP="007B59FD">
            <w:pPr>
              <w:pStyle w:val="TAC"/>
            </w:pPr>
            <w:r>
              <w:t>E.1/71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UCS2 display</w:t>
            </w:r>
          </w:p>
        </w:tc>
        <w:tc>
          <w:tcPr>
            <w:tcW w:w="322" w:type="pct"/>
          </w:tcPr>
          <w:p w:rsidR="00B17D80" w:rsidRDefault="00B17D80" w:rsidP="007B59FD">
            <w:pPr>
              <w:pStyle w:val="TAC"/>
            </w:pPr>
            <w:r>
              <w:t xml:space="preserve">R99 </w:t>
            </w:r>
          </w:p>
        </w:tc>
        <w:tc>
          <w:tcPr>
            <w:tcW w:w="381" w:type="pct"/>
          </w:tcPr>
          <w:p w:rsidR="00B17D80" w:rsidRDefault="00B17D80" w:rsidP="007B59FD">
            <w:pPr>
              <w:pStyle w:val="TAC"/>
            </w:pPr>
            <w:r>
              <w:t>3.1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C117 AND C139 AND C140</w:t>
            </w:r>
          </w:p>
        </w:tc>
        <w:tc>
          <w:tcPr>
            <w:tcW w:w="351" w:type="pct"/>
          </w:tcPr>
          <w:p w:rsidR="00B17D80" w:rsidRDefault="00B17D80" w:rsidP="007B59FD">
            <w:pPr>
              <w:pStyle w:val="TAC"/>
            </w:pPr>
            <w:r>
              <w:t>C117 AND C139 AND C140</w:t>
            </w:r>
          </w:p>
        </w:tc>
        <w:tc>
          <w:tcPr>
            <w:tcW w:w="351" w:type="pct"/>
          </w:tcPr>
          <w:p w:rsidR="00B17D80" w:rsidRDefault="00B17D80" w:rsidP="007B59FD">
            <w:pPr>
              <w:pStyle w:val="TAC"/>
            </w:pPr>
            <w:r>
              <w:t>E.1/71 AND E.1/15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tcBorders>
          </w:tcPr>
          <w:p w:rsidR="00B17D80" w:rsidRDefault="00B17D80" w:rsidP="007B59FD">
            <w:pPr>
              <w:pStyle w:val="TAH"/>
            </w:pPr>
          </w:p>
        </w:tc>
        <w:tc>
          <w:tcPr>
            <w:tcW w:w="570" w:type="pct"/>
            <w:gridSpan w:val="2"/>
          </w:tcPr>
          <w:p w:rsidR="00B17D80" w:rsidRDefault="00B17D80" w:rsidP="007B59FD">
            <w:pPr>
              <w:pStyle w:val="TAL"/>
            </w:pPr>
            <w:r>
              <w:t xml:space="preserve">Icons </w:t>
            </w:r>
            <w:r>
              <w:rPr>
                <w:snapToGrid w:val="0"/>
                <w:lang w:val="fr-FR"/>
              </w:rPr>
              <w:t>– basic icon</w:t>
            </w:r>
          </w:p>
        </w:tc>
        <w:tc>
          <w:tcPr>
            <w:tcW w:w="322" w:type="pct"/>
          </w:tcPr>
          <w:p w:rsidR="00B17D80" w:rsidRDefault="00B17D80" w:rsidP="007B59FD">
            <w:pPr>
              <w:pStyle w:val="TAC"/>
            </w:pPr>
            <w:r>
              <w:t xml:space="preserve">R99 </w:t>
            </w:r>
          </w:p>
        </w:tc>
        <w:tc>
          <w:tcPr>
            <w:tcW w:w="381" w:type="pct"/>
          </w:tcPr>
          <w:p w:rsidR="00B17D80" w:rsidRDefault="00B17D80" w:rsidP="007B59FD">
            <w:pPr>
              <w:pStyle w:val="TAC"/>
            </w:pPr>
            <w:r>
              <w:t>4.1, 4.2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C115 AND C139 AND C140</w:t>
            </w:r>
          </w:p>
        </w:tc>
        <w:tc>
          <w:tcPr>
            <w:tcW w:w="351" w:type="pct"/>
          </w:tcPr>
          <w:p w:rsidR="00B17D80" w:rsidRDefault="00B17D80" w:rsidP="007B59FD">
            <w:pPr>
              <w:pStyle w:val="TAC"/>
            </w:pPr>
            <w:r>
              <w:t>C115 AND C139 AND C140</w:t>
            </w:r>
          </w:p>
        </w:tc>
        <w:tc>
          <w:tcPr>
            <w:tcW w:w="351" w:type="pct"/>
          </w:tcPr>
          <w:p w:rsidR="00B17D80" w:rsidRDefault="00B17D80" w:rsidP="007B59FD">
            <w:pPr>
              <w:pStyle w:val="TAC"/>
            </w:pPr>
            <w:r>
              <w:t>E.1/71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31</w:t>
            </w:r>
          </w:p>
        </w:tc>
        <w:tc>
          <w:tcPr>
            <w:tcW w:w="570" w:type="pct"/>
            <w:gridSpan w:val="2"/>
          </w:tcPr>
          <w:p w:rsidR="00B17D80" w:rsidRDefault="00B17D80" w:rsidP="007B59FD">
            <w:pPr>
              <w:pStyle w:val="TAL"/>
              <w:rPr>
                <w:b/>
              </w:rPr>
            </w:pPr>
            <w:r>
              <w:rPr>
                <w:b/>
              </w:rPr>
              <w:t>OPEN CHANNEL</w:t>
            </w:r>
            <w:r>
              <w:rPr>
                <w:b/>
              </w:rPr>
              <w:tab/>
              <w:t>27.22.4.27</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Void</w:t>
            </w:r>
          </w:p>
        </w:tc>
        <w:tc>
          <w:tcPr>
            <w:tcW w:w="322" w:type="pct"/>
          </w:tcPr>
          <w:p w:rsidR="00B17D80" w:rsidRDefault="00B17D80" w:rsidP="007B59FD">
            <w:pPr>
              <w:pStyle w:val="TAC"/>
            </w:pPr>
            <w:r>
              <w:t>R99</w:t>
            </w:r>
          </w:p>
        </w:tc>
        <w:tc>
          <w:tcPr>
            <w:tcW w:w="381" w:type="pct"/>
          </w:tcPr>
          <w:p w:rsidR="00B17D80" w:rsidRDefault="00B17D80" w:rsidP="007B59FD">
            <w:pPr>
              <w:pStyle w:val="TAC"/>
            </w:pPr>
            <w:r>
              <w:t>1.1 - 1.10</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Void</w:t>
            </w:r>
          </w:p>
        </w:tc>
        <w:tc>
          <w:tcPr>
            <w:tcW w:w="351" w:type="pct"/>
          </w:tcPr>
          <w:p w:rsidR="00B17D80" w:rsidRDefault="00B17D80" w:rsidP="007B59FD">
            <w:pPr>
              <w:pStyle w:val="TAC"/>
            </w:pPr>
            <w:r>
              <w:t>Void</w:t>
            </w:r>
          </w:p>
        </w:tc>
        <w:tc>
          <w:tcPr>
            <w:tcW w:w="351" w:type="pct"/>
          </w:tcPr>
          <w:p w:rsidR="00B17D80" w:rsidRDefault="00B17D80" w:rsidP="007B59FD">
            <w:pPr>
              <w:pStyle w:val="TAC"/>
            </w:pPr>
            <w:r>
              <w:t>Void</w:t>
            </w: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immediate link establishment, GPRS, no local address, no alpha identifier, no network access name</w:t>
            </w:r>
          </w:p>
        </w:tc>
        <w:tc>
          <w:tcPr>
            <w:tcW w:w="322" w:type="pct"/>
          </w:tcPr>
          <w:p w:rsidR="00B17D80" w:rsidRDefault="00B17D80" w:rsidP="007B59FD">
            <w:pPr>
              <w:pStyle w:val="TAC"/>
            </w:pPr>
            <w:r>
              <w:t>R99</w:t>
            </w:r>
          </w:p>
        </w:tc>
        <w:tc>
          <w:tcPr>
            <w:tcW w:w="381" w:type="pct"/>
          </w:tcPr>
          <w:p w:rsidR="00B17D80" w:rsidRDefault="00B17D80" w:rsidP="007B59FD">
            <w:pPr>
              <w:pStyle w:val="TAC"/>
            </w:pPr>
            <w:r>
              <w:t>2.1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C121</w:t>
            </w:r>
          </w:p>
        </w:tc>
        <w:tc>
          <w:tcPr>
            <w:tcW w:w="351" w:type="pct"/>
          </w:tcPr>
          <w:p w:rsidR="00B17D80" w:rsidRDefault="00B17D80" w:rsidP="007B59FD">
            <w:pPr>
              <w:pStyle w:val="TAC"/>
            </w:pPr>
            <w:r>
              <w:t>C121</w:t>
            </w:r>
          </w:p>
        </w:tc>
        <w:tc>
          <w:tcPr>
            <w:tcW w:w="351" w:type="pct"/>
          </w:tcPr>
          <w:p w:rsidR="00B17D80" w:rsidRDefault="00B17D80" w:rsidP="007B59FD">
            <w:pPr>
              <w:pStyle w:val="TAC"/>
            </w:pPr>
            <w:r>
              <w:t>E.1/89 AND E.1/98</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immediate link establishment GPRS, no alpha identifier, with network access name</w:t>
            </w:r>
          </w:p>
        </w:tc>
        <w:tc>
          <w:tcPr>
            <w:tcW w:w="322" w:type="pct"/>
          </w:tcPr>
          <w:p w:rsidR="00B17D80" w:rsidRDefault="00B17D80" w:rsidP="007B59FD">
            <w:pPr>
              <w:pStyle w:val="TAC"/>
            </w:pPr>
            <w:r>
              <w:t>R99</w:t>
            </w:r>
          </w:p>
        </w:tc>
        <w:tc>
          <w:tcPr>
            <w:tcW w:w="381" w:type="pct"/>
          </w:tcPr>
          <w:p w:rsidR="00B17D80" w:rsidRDefault="00B17D80" w:rsidP="007B59FD">
            <w:pPr>
              <w:pStyle w:val="TAC"/>
            </w:pPr>
            <w:r>
              <w:t>2.2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C121</w:t>
            </w:r>
          </w:p>
        </w:tc>
        <w:tc>
          <w:tcPr>
            <w:tcW w:w="351" w:type="pct"/>
          </w:tcPr>
          <w:p w:rsidR="00B17D80" w:rsidRDefault="00B17D80" w:rsidP="007B59FD">
            <w:pPr>
              <w:pStyle w:val="TAC"/>
            </w:pPr>
            <w:r>
              <w:t>C121</w:t>
            </w:r>
          </w:p>
        </w:tc>
        <w:tc>
          <w:tcPr>
            <w:tcW w:w="351" w:type="pct"/>
          </w:tcPr>
          <w:p w:rsidR="00B17D80" w:rsidRDefault="00B17D80" w:rsidP="007B59FD">
            <w:pPr>
              <w:pStyle w:val="TAC"/>
            </w:pPr>
            <w:r>
              <w:t>E.1/89 AND E.1/98</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immediate link establishment, GPRS, with alpha identifier</w:t>
            </w:r>
          </w:p>
        </w:tc>
        <w:tc>
          <w:tcPr>
            <w:tcW w:w="322" w:type="pct"/>
          </w:tcPr>
          <w:p w:rsidR="00B17D80" w:rsidRDefault="00B17D80" w:rsidP="007B59FD">
            <w:pPr>
              <w:pStyle w:val="TAC"/>
            </w:pPr>
            <w:r>
              <w:t>R99</w:t>
            </w:r>
          </w:p>
        </w:tc>
        <w:tc>
          <w:tcPr>
            <w:tcW w:w="381" w:type="pct"/>
          </w:tcPr>
          <w:p w:rsidR="00B17D80" w:rsidRDefault="00B17D80" w:rsidP="007B59FD">
            <w:pPr>
              <w:pStyle w:val="TAC"/>
            </w:pPr>
            <w:r>
              <w:t>2.3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C121</w:t>
            </w:r>
          </w:p>
        </w:tc>
        <w:tc>
          <w:tcPr>
            <w:tcW w:w="351" w:type="pct"/>
          </w:tcPr>
          <w:p w:rsidR="00B17D80" w:rsidRDefault="00B17D80" w:rsidP="007B59FD">
            <w:pPr>
              <w:pStyle w:val="TAC"/>
            </w:pPr>
            <w:r>
              <w:t>C121</w:t>
            </w:r>
          </w:p>
        </w:tc>
        <w:tc>
          <w:tcPr>
            <w:tcW w:w="351" w:type="pct"/>
          </w:tcPr>
          <w:p w:rsidR="00B17D80" w:rsidRDefault="00B17D80" w:rsidP="007B59FD">
            <w:pPr>
              <w:pStyle w:val="TAC"/>
            </w:pPr>
            <w:r>
              <w:t>E.1/89 AND E.1/98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r>
              <w:t>TCEP001, TCEP002</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immediate link establishment, GPRS, with null alpha identifier</w:t>
            </w:r>
          </w:p>
        </w:tc>
        <w:tc>
          <w:tcPr>
            <w:tcW w:w="322" w:type="pct"/>
          </w:tcPr>
          <w:p w:rsidR="00B17D80" w:rsidRDefault="00B17D80" w:rsidP="007B59FD">
            <w:pPr>
              <w:pStyle w:val="TAC"/>
            </w:pPr>
            <w:r>
              <w:t>R99</w:t>
            </w:r>
          </w:p>
        </w:tc>
        <w:tc>
          <w:tcPr>
            <w:tcW w:w="381" w:type="pct"/>
          </w:tcPr>
          <w:p w:rsidR="00B17D80" w:rsidRDefault="00B17D80" w:rsidP="007B59FD">
            <w:pPr>
              <w:pStyle w:val="TAC"/>
            </w:pPr>
            <w:r>
              <w:t>2.4</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C121</w:t>
            </w:r>
          </w:p>
        </w:tc>
        <w:tc>
          <w:tcPr>
            <w:tcW w:w="351" w:type="pct"/>
          </w:tcPr>
          <w:p w:rsidR="00B17D80" w:rsidRDefault="00B17D80" w:rsidP="007B59FD">
            <w:pPr>
              <w:pStyle w:val="TAC"/>
            </w:pPr>
            <w:r>
              <w:t>C121</w:t>
            </w:r>
          </w:p>
        </w:tc>
        <w:tc>
          <w:tcPr>
            <w:tcW w:w="351" w:type="pct"/>
          </w:tcPr>
          <w:p w:rsidR="00B17D80" w:rsidRDefault="00B17D80" w:rsidP="007B59FD">
            <w:pPr>
              <w:pStyle w:val="TAC"/>
            </w:pPr>
            <w:r>
              <w:t>E.1/89 AND E.1/98</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immediate link establishment, GPRS, command performed with modifications (buffer size)</w:t>
            </w:r>
          </w:p>
        </w:tc>
        <w:tc>
          <w:tcPr>
            <w:tcW w:w="322" w:type="pct"/>
          </w:tcPr>
          <w:p w:rsidR="00B17D80" w:rsidRDefault="00B17D80" w:rsidP="007B59FD">
            <w:pPr>
              <w:pStyle w:val="TAC"/>
            </w:pPr>
            <w:r>
              <w:t>R99</w:t>
            </w:r>
          </w:p>
        </w:tc>
        <w:tc>
          <w:tcPr>
            <w:tcW w:w="381" w:type="pct"/>
          </w:tcPr>
          <w:p w:rsidR="00B17D80" w:rsidRDefault="00B17D80" w:rsidP="007B59FD">
            <w:pPr>
              <w:pStyle w:val="TAC"/>
            </w:pPr>
            <w:r>
              <w:t>2.5</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C127</w:t>
            </w:r>
          </w:p>
        </w:tc>
        <w:tc>
          <w:tcPr>
            <w:tcW w:w="351" w:type="pct"/>
          </w:tcPr>
          <w:p w:rsidR="00B17D80" w:rsidRDefault="00B17D80" w:rsidP="007B59FD">
            <w:pPr>
              <w:pStyle w:val="TAC"/>
            </w:pPr>
            <w:r>
              <w:t>C127</w:t>
            </w:r>
          </w:p>
        </w:tc>
        <w:tc>
          <w:tcPr>
            <w:tcW w:w="351" w:type="pct"/>
          </w:tcPr>
          <w:p w:rsidR="00B17D80" w:rsidRDefault="00B17D80" w:rsidP="007B59FD">
            <w:pPr>
              <w:pStyle w:val="TAC"/>
            </w:pPr>
            <w:r>
              <w:t>E.1/89 AND E.1/98</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Void</w:t>
            </w:r>
          </w:p>
        </w:tc>
        <w:tc>
          <w:tcPr>
            <w:tcW w:w="322" w:type="pct"/>
          </w:tcPr>
          <w:p w:rsidR="00B17D80" w:rsidRDefault="00B17D80" w:rsidP="007B59FD">
            <w:pPr>
              <w:pStyle w:val="TAC"/>
            </w:pPr>
            <w:r>
              <w:t>Void</w:t>
            </w:r>
          </w:p>
        </w:tc>
        <w:tc>
          <w:tcPr>
            <w:tcW w:w="381" w:type="pct"/>
          </w:tcPr>
          <w:p w:rsidR="00B17D80" w:rsidRDefault="00B17D80" w:rsidP="007B59FD">
            <w:pPr>
              <w:pStyle w:val="TAC"/>
            </w:pPr>
            <w:r>
              <w:t>2.6</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Void</w:t>
            </w:r>
          </w:p>
        </w:tc>
        <w:tc>
          <w:tcPr>
            <w:tcW w:w="351" w:type="pct"/>
          </w:tcPr>
          <w:p w:rsidR="00B17D80" w:rsidRDefault="00B17D80" w:rsidP="007B59FD">
            <w:pPr>
              <w:pStyle w:val="TAC"/>
            </w:pPr>
            <w:r>
              <w:t>Void</w:t>
            </w:r>
          </w:p>
        </w:tc>
        <w:tc>
          <w:tcPr>
            <w:tcW w:w="351" w:type="pct"/>
          </w:tcPr>
          <w:p w:rsidR="00B17D80" w:rsidRDefault="00B17D80" w:rsidP="007B59FD">
            <w:pPr>
              <w:pStyle w:val="TAC"/>
            </w:pPr>
            <w:r>
              <w:t>Void</w:t>
            </w: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immediate link establishment, GPRS, open command with alpha identifier, User did not accept the proactive command</w:t>
            </w:r>
          </w:p>
        </w:tc>
        <w:tc>
          <w:tcPr>
            <w:tcW w:w="322" w:type="pct"/>
          </w:tcPr>
          <w:p w:rsidR="00B17D80" w:rsidRDefault="00B17D80" w:rsidP="007B59FD">
            <w:pPr>
              <w:pStyle w:val="TAC"/>
            </w:pPr>
            <w:r>
              <w:t>R99</w:t>
            </w:r>
          </w:p>
        </w:tc>
        <w:tc>
          <w:tcPr>
            <w:tcW w:w="381" w:type="pct"/>
          </w:tcPr>
          <w:p w:rsidR="00B17D80" w:rsidRDefault="00B17D80" w:rsidP="007B59FD">
            <w:pPr>
              <w:pStyle w:val="TAC"/>
            </w:pPr>
            <w:r>
              <w:t>2.7</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C130 C130 AND C139</w:t>
            </w:r>
          </w:p>
        </w:tc>
        <w:tc>
          <w:tcPr>
            <w:tcW w:w="351" w:type="pct"/>
          </w:tcPr>
          <w:p w:rsidR="00B17D80" w:rsidRDefault="00B17D80" w:rsidP="007B59FD">
            <w:pPr>
              <w:pStyle w:val="TAC"/>
            </w:pPr>
            <w:r>
              <w:t>C130 C130 AND C139</w:t>
            </w:r>
          </w:p>
        </w:tc>
        <w:tc>
          <w:tcPr>
            <w:tcW w:w="351" w:type="pct"/>
          </w:tcPr>
          <w:p w:rsidR="00B17D80" w:rsidRDefault="00B17D80" w:rsidP="007B59FD">
            <w:pPr>
              <w:pStyle w:val="TAC"/>
            </w:pPr>
            <w:r>
              <w:t>E.1/89 AND E.1/98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r>
              <w:t>TCEP001, TCEP002</w:t>
            </w:r>
          </w:p>
        </w:tc>
      </w:tr>
      <w:tr w:rsidR="00B17D80" w:rsidTr="007B59FD">
        <w:tblPrEx>
          <w:tblCellMar>
            <w:top w:w="0" w:type="dxa"/>
            <w:bottom w:w="0" w:type="dxa"/>
          </w:tblCellMar>
        </w:tblPrEx>
        <w:trPr>
          <w:cantSplit/>
          <w:jc w:val="center"/>
        </w:trPr>
        <w:tc>
          <w:tcPr>
            <w:tcW w:w="200" w:type="pct"/>
            <w:tcBorders>
              <w:top w:val="nil"/>
            </w:tcBorders>
          </w:tcPr>
          <w:p w:rsidR="00B17D80" w:rsidRDefault="00B17D80" w:rsidP="007B59FD">
            <w:pPr>
              <w:pStyle w:val="TAH"/>
            </w:pPr>
          </w:p>
        </w:tc>
        <w:tc>
          <w:tcPr>
            <w:tcW w:w="570" w:type="pct"/>
            <w:gridSpan w:val="2"/>
          </w:tcPr>
          <w:p w:rsidR="00B17D80" w:rsidRDefault="00B17D80" w:rsidP="007B59FD">
            <w:pPr>
              <w:pStyle w:val="TAL"/>
            </w:pPr>
            <w:smartTag w:uri="urn:schemas-microsoft-com:office:smarttags" w:element="place">
              <w:smartTag w:uri="urn:schemas-microsoft-com:office:smarttags" w:element="City">
                <w:r>
                  <w:t>GPRS</w:t>
                </w:r>
              </w:smartTag>
              <w:r>
                <w:t xml:space="preserve">, </w:t>
              </w:r>
              <w:smartTag w:uri="urn:schemas-microsoft-com:office:smarttags" w:element="State">
                <w:r>
                  <w:t>ME</w:t>
                </w:r>
              </w:smartTag>
            </w:smartTag>
            <w:r>
              <w:t xml:space="preserve"> busy on call</w:t>
            </w:r>
          </w:p>
        </w:tc>
        <w:tc>
          <w:tcPr>
            <w:tcW w:w="322" w:type="pct"/>
          </w:tcPr>
          <w:p w:rsidR="00B17D80" w:rsidRDefault="00B17D80" w:rsidP="007B59FD">
            <w:pPr>
              <w:pStyle w:val="TAC"/>
            </w:pPr>
            <w:r>
              <w:t>R99</w:t>
            </w:r>
          </w:p>
        </w:tc>
        <w:tc>
          <w:tcPr>
            <w:tcW w:w="381" w:type="pct"/>
          </w:tcPr>
          <w:p w:rsidR="00B17D80" w:rsidRDefault="00B17D80" w:rsidP="007B59FD">
            <w:pPr>
              <w:pStyle w:val="TAC"/>
            </w:pPr>
            <w:r>
              <w:t>2.8</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C128</w:t>
            </w:r>
          </w:p>
        </w:tc>
        <w:tc>
          <w:tcPr>
            <w:tcW w:w="351" w:type="pct"/>
          </w:tcPr>
          <w:p w:rsidR="00B17D80" w:rsidRDefault="00B17D80" w:rsidP="007B59FD">
            <w:pPr>
              <w:pStyle w:val="TAC"/>
            </w:pPr>
            <w:r>
              <w:t>C128</w:t>
            </w:r>
          </w:p>
        </w:tc>
        <w:tc>
          <w:tcPr>
            <w:tcW w:w="351" w:type="pct"/>
          </w:tcPr>
          <w:p w:rsidR="00B17D80" w:rsidRDefault="00B17D80" w:rsidP="007B59FD">
            <w:pPr>
              <w:pStyle w:val="TAC"/>
            </w:pPr>
            <w:r>
              <w:t>E.1/89 AND E.1/98</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32</w:t>
            </w:r>
          </w:p>
        </w:tc>
        <w:tc>
          <w:tcPr>
            <w:tcW w:w="570" w:type="pct"/>
            <w:gridSpan w:val="2"/>
          </w:tcPr>
          <w:p w:rsidR="00B17D80" w:rsidRDefault="00B17D80" w:rsidP="007B59FD">
            <w:pPr>
              <w:pStyle w:val="TAL"/>
              <w:rPr>
                <w:b/>
              </w:rPr>
            </w:pPr>
            <w:r>
              <w:rPr>
                <w:b/>
              </w:rPr>
              <w:t>CLOSE CHANNEL</w:t>
            </w:r>
            <w:r>
              <w:rPr>
                <w:b/>
              </w:rPr>
              <w:tab/>
              <w:t>27.22.4.28</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successful</w:t>
            </w:r>
          </w:p>
        </w:tc>
        <w:tc>
          <w:tcPr>
            <w:tcW w:w="322" w:type="pct"/>
          </w:tcPr>
          <w:p w:rsidR="00B17D80" w:rsidRDefault="00B17D80" w:rsidP="007B59FD">
            <w:pPr>
              <w:pStyle w:val="TAC"/>
            </w:pPr>
            <w:r>
              <w:t>R99</w:t>
            </w:r>
            <w:r>
              <w:br/>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C121</w:t>
            </w:r>
          </w:p>
        </w:tc>
        <w:tc>
          <w:tcPr>
            <w:tcW w:w="351" w:type="pct"/>
          </w:tcPr>
          <w:p w:rsidR="00B17D80" w:rsidRDefault="00B17D80" w:rsidP="007B59FD">
            <w:pPr>
              <w:pStyle w:val="TAC"/>
            </w:pPr>
            <w:r>
              <w:t>C121</w:t>
            </w:r>
          </w:p>
        </w:tc>
        <w:tc>
          <w:tcPr>
            <w:tcW w:w="351" w:type="pct"/>
          </w:tcPr>
          <w:p w:rsidR="00B17D80" w:rsidRDefault="00B17D80" w:rsidP="007B59FD">
            <w:pPr>
              <w:pStyle w:val="TAC"/>
            </w:pPr>
            <w:r>
              <w:t xml:space="preserve">E.1/89 AND E.1/90 </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with an invalid channel identifier</w:t>
            </w:r>
          </w:p>
        </w:tc>
        <w:tc>
          <w:tcPr>
            <w:tcW w:w="322" w:type="pct"/>
          </w:tcPr>
          <w:p w:rsidR="00B17D80" w:rsidRDefault="00B17D80" w:rsidP="007B59FD">
            <w:pPr>
              <w:pStyle w:val="TAC"/>
            </w:pPr>
            <w:r>
              <w:t>R99</w:t>
            </w:r>
            <w:r>
              <w:br/>
            </w:r>
          </w:p>
        </w:tc>
        <w:tc>
          <w:tcPr>
            <w:tcW w:w="381" w:type="pct"/>
          </w:tcPr>
          <w:p w:rsidR="00B17D80" w:rsidRDefault="00B17D80" w:rsidP="007B59FD">
            <w:pPr>
              <w:pStyle w:val="TAC"/>
            </w:pPr>
            <w:r>
              <w:t>1.2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C121</w:t>
            </w:r>
          </w:p>
        </w:tc>
        <w:tc>
          <w:tcPr>
            <w:tcW w:w="351" w:type="pct"/>
          </w:tcPr>
          <w:p w:rsidR="00B17D80" w:rsidRDefault="00B17D80" w:rsidP="007B59FD">
            <w:pPr>
              <w:pStyle w:val="TAC"/>
            </w:pPr>
            <w:r>
              <w:t>C121</w:t>
            </w:r>
          </w:p>
        </w:tc>
        <w:tc>
          <w:tcPr>
            <w:tcW w:w="351" w:type="pct"/>
          </w:tcPr>
          <w:p w:rsidR="00B17D80" w:rsidRDefault="00B17D80" w:rsidP="007B59FD">
            <w:pPr>
              <w:pStyle w:val="TAC"/>
            </w:pPr>
            <w:r>
              <w:t>E.1/89 AND E.1/90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single" w:sz="4" w:space="0" w:color="auto"/>
            </w:tcBorders>
          </w:tcPr>
          <w:p w:rsidR="00B17D80" w:rsidRDefault="00B17D80" w:rsidP="007B59FD">
            <w:pPr>
              <w:pStyle w:val="TAH"/>
            </w:pPr>
          </w:p>
        </w:tc>
        <w:tc>
          <w:tcPr>
            <w:tcW w:w="570" w:type="pct"/>
            <w:gridSpan w:val="2"/>
          </w:tcPr>
          <w:p w:rsidR="00B17D80" w:rsidRDefault="00B17D80" w:rsidP="007B59FD">
            <w:pPr>
              <w:pStyle w:val="TAL"/>
            </w:pPr>
            <w:r>
              <w:t>on an already closed channel</w:t>
            </w:r>
          </w:p>
        </w:tc>
        <w:tc>
          <w:tcPr>
            <w:tcW w:w="322" w:type="pct"/>
          </w:tcPr>
          <w:p w:rsidR="00B17D80" w:rsidRDefault="00B17D80" w:rsidP="007B59FD">
            <w:pPr>
              <w:pStyle w:val="TAC"/>
            </w:pPr>
            <w:r>
              <w:t>R99</w:t>
            </w:r>
          </w:p>
        </w:tc>
        <w:tc>
          <w:tcPr>
            <w:tcW w:w="381" w:type="pct"/>
          </w:tcPr>
          <w:p w:rsidR="00B17D80" w:rsidRDefault="00B17D80" w:rsidP="007B59FD">
            <w:pPr>
              <w:pStyle w:val="TAC"/>
            </w:pPr>
            <w:r>
              <w:t>1.3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C121</w:t>
            </w:r>
          </w:p>
        </w:tc>
        <w:tc>
          <w:tcPr>
            <w:tcW w:w="351" w:type="pct"/>
          </w:tcPr>
          <w:p w:rsidR="00B17D80" w:rsidRDefault="00B17D80" w:rsidP="007B59FD">
            <w:pPr>
              <w:pStyle w:val="TAC"/>
            </w:pPr>
            <w:r>
              <w:t>C121</w:t>
            </w:r>
          </w:p>
        </w:tc>
        <w:tc>
          <w:tcPr>
            <w:tcW w:w="351" w:type="pct"/>
          </w:tcPr>
          <w:p w:rsidR="00B17D80" w:rsidRDefault="00B17D80" w:rsidP="007B59FD">
            <w:pPr>
              <w:pStyle w:val="TAC"/>
            </w:pPr>
            <w:r>
              <w:t>E.1/90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33</w:t>
            </w:r>
          </w:p>
        </w:tc>
        <w:tc>
          <w:tcPr>
            <w:tcW w:w="570" w:type="pct"/>
            <w:gridSpan w:val="2"/>
          </w:tcPr>
          <w:p w:rsidR="00B17D80" w:rsidRDefault="00B17D80" w:rsidP="007B59FD">
            <w:pPr>
              <w:pStyle w:val="TAL"/>
              <w:rPr>
                <w:b/>
              </w:rPr>
            </w:pPr>
            <w:r>
              <w:rPr>
                <w:b/>
              </w:rPr>
              <w:t>RECEIVE DATA</w:t>
            </w:r>
            <w:r>
              <w:rPr>
                <w:b/>
              </w:rPr>
              <w:tab/>
              <w:t>27.22.4.29</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tcBorders>
          </w:tcPr>
          <w:p w:rsidR="00B17D80" w:rsidRDefault="00B17D80" w:rsidP="007B59FD">
            <w:pPr>
              <w:pStyle w:val="TAH"/>
            </w:pPr>
          </w:p>
        </w:tc>
        <w:tc>
          <w:tcPr>
            <w:tcW w:w="570" w:type="pct"/>
            <w:gridSpan w:val="2"/>
          </w:tcPr>
          <w:p w:rsidR="00B17D80" w:rsidRDefault="00B17D80" w:rsidP="007B59FD">
            <w:pPr>
              <w:pStyle w:val="TAL"/>
            </w:pPr>
            <w:r>
              <w:t>already opened channel</w:t>
            </w:r>
          </w:p>
        </w:tc>
        <w:tc>
          <w:tcPr>
            <w:tcW w:w="322" w:type="pct"/>
          </w:tcPr>
          <w:p w:rsidR="00B17D80" w:rsidRDefault="00B17D80" w:rsidP="007B59FD">
            <w:pPr>
              <w:pStyle w:val="TAC"/>
            </w:pPr>
            <w:r>
              <w:t>R99</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C121</w:t>
            </w:r>
          </w:p>
        </w:tc>
        <w:tc>
          <w:tcPr>
            <w:tcW w:w="351" w:type="pct"/>
          </w:tcPr>
          <w:p w:rsidR="00B17D80" w:rsidRDefault="00B17D80" w:rsidP="007B59FD">
            <w:pPr>
              <w:pStyle w:val="TAC"/>
            </w:pPr>
            <w:r>
              <w:t>C121</w:t>
            </w:r>
          </w:p>
        </w:tc>
        <w:tc>
          <w:tcPr>
            <w:tcW w:w="351" w:type="pct"/>
          </w:tcPr>
          <w:p w:rsidR="00B17D80" w:rsidRDefault="00B17D80" w:rsidP="007B59FD">
            <w:pPr>
              <w:pStyle w:val="TAC"/>
            </w:pPr>
            <w:r>
              <w:t>E.1/89 AND E.1/91 AND E.1/92</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34</w:t>
            </w:r>
          </w:p>
        </w:tc>
        <w:tc>
          <w:tcPr>
            <w:tcW w:w="570" w:type="pct"/>
            <w:gridSpan w:val="2"/>
          </w:tcPr>
          <w:p w:rsidR="00B17D80" w:rsidRDefault="00B17D80" w:rsidP="007B59FD">
            <w:pPr>
              <w:pStyle w:val="TAL"/>
              <w:rPr>
                <w:b/>
              </w:rPr>
            </w:pPr>
            <w:r>
              <w:rPr>
                <w:b/>
              </w:rPr>
              <w:t>SEND DATA</w:t>
            </w:r>
            <w:r>
              <w:rPr>
                <w:b/>
              </w:rPr>
              <w:tab/>
              <w:t>27.22.4.30</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immediate mode</w:t>
            </w:r>
          </w:p>
        </w:tc>
        <w:tc>
          <w:tcPr>
            <w:tcW w:w="322" w:type="pct"/>
          </w:tcPr>
          <w:p w:rsidR="00B17D80" w:rsidRDefault="00B17D80" w:rsidP="007B59FD">
            <w:pPr>
              <w:pStyle w:val="TAC"/>
            </w:pPr>
            <w:r>
              <w:t>R99</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C121</w:t>
            </w:r>
          </w:p>
        </w:tc>
        <w:tc>
          <w:tcPr>
            <w:tcW w:w="351" w:type="pct"/>
          </w:tcPr>
          <w:p w:rsidR="00B17D80" w:rsidRDefault="00B17D80" w:rsidP="007B59FD">
            <w:pPr>
              <w:pStyle w:val="TAC"/>
            </w:pPr>
            <w:r>
              <w:t>C121</w:t>
            </w:r>
          </w:p>
        </w:tc>
        <w:tc>
          <w:tcPr>
            <w:tcW w:w="351" w:type="pct"/>
          </w:tcPr>
          <w:p w:rsidR="00B17D80" w:rsidRDefault="00B17D80" w:rsidP="007B59FD">
            <w:pPr>
              <w:pStyle w:val="TAC"/>
            </w:pPr>
            <w:r>
              <w:t>E.1/89 AND E.1/92</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Store mode</w:t>
            </w:r>
          </w:p>
        </w:tc>
        <w:tc>
          <w:tcPr>
            <w:tcW w:w="322" w:type="pct"/>
          </w:tcPr>
          <w:p w:rsidR="00B17D80" w:rsidRDefault="00B17D80" w:rsidP="007B59FD">
            <w:pPr>
              <w:pStyle w:val="TAC"/>
            </w:pPr>
            <w:r>
              <w:t>R99</w:t>
            </w:r>
          </w:p>
        </w:tc>
        <w:tc>
          <w:tcPr>
            <w:tcW w:w="381" w:type="pct"/>
          </w:tcPr>
          <w:p w:rsidR="00B17D80" w:rsidRDefault="00B17D80" w:rsidP="007B59FD">
            <w:pPr>
              <w:pStyle w:val="TAC"/>
            </w:pPr>
            <w:r>
              <w:t>1.2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C121</w:t>
            </w:r>
          </w:p>
        </w:tc>
        <w:tc>
          <w:tcPr>
            <w:tcW w:w="351" w:type="pct"/>
          </w:tcPr>
          <w:p w:rsidR="00B17D80" w:rsidRDefault="00B17D80" w:rsidP="007B59FD">
            <w:pPr>
              <w:pStyle w:val="TAC"/>
            </w:pPr>
            <w:r>
              <w:t>C121</w:t>
            </w:r>
          </w:p>
        </w:tc>
        <w:tc>
          <w:tcPr>
            <w:tcW w:w="351" w:type="pct"/>
          </w:tcPr>
          <w:p w:rsidR="00B17D80" w:rsidRDefault="00B17D80" w:rsidP="007B59FD">
            <w:pPr>
              <w:pStyle w:val="TAC"/>
            </w:pPr>
            <w:r>
              <w:t>E.1/89 AND E.1/92</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Store mode, Tx buffer fully used</w:t>
            </w:r>
          </w:p>
        </w:tc>
        <w:tc>
          <w:tcPr>
            <w:tcW w:w="322" w:type="pct"/>
          </w:tcPr>
          <w:p w:rsidR="00B17D80" w:rsidRDefault="00B17D80" w:rsidP="007B59FD">
            <w:pPr>
              <w:pStyle w:val="TAC"/>
            </w:pPr>
            <w:r>
              <w:t>R99</w:t>
            </w:r>
          </w:p>
        </w:tc>
        <w:tc>
          <w:tcPr>
            <w:tcW w:w="381" w:type="pct"/>
          </w:tcPr>
          <w:p w:rsidR="00B17D80" w:rsidRDefault="00B17D80" w:rsidP="007B59FD">
            <w:pPr>
              <w:pStyle w:val="TAC"/>
            </w:pPr>
            <w:r>
              <w:t>1.3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C121</w:t>
            </w:r>
          </w:p>
        </w:tc>
        <w:tc>
          <w:tcPr>
            <w:tcW w:w="351" w:type="pct"/>
          </w:tcPr>
          <w:p w:rsidR="00B17D80" w:rsidRDefault="00B17D80" w:rsidP="007B59FD">
            <w:pPr>
              <w:pStyle w:val="TAC"/>
            </w:pPr>
            <w:r>
              <w:t>C121</w:t>
            </w:r>
          </w:p>
        </w:tc>
        <w:tc>
          <w:tcPr>
            <w:tcW w:w="351" w:type="pct"/>
          </w:tcPr>
          <w:p w:rsidR="00B17D80" w:rsidRDefault="00B17D80" w:rsidP="007B59FD">
            <w:pPr>
              <w:pStyle w:val="TAC"/>
            </w:pPr>
            <w:r>
              <w:t>E.1/89 AND E.1/92</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2 consecutive SEND DATA Store mode</w:t>
            </w:r>
          </w:p>
        </w:tc>
        <w:tc>
          <w:tcPr>
            <w:tcW w:w="322" w:type="pct"/>
          </w:tcPr>
          <w:p w:rsidR="00B17D80" w:rsidRDefault="00B17D80" w:rsidP="007B59FD">
            <w:pPr>
              <w:pStyle w:val="TAC"/>
            </w:pPr>
            <w:r>
              <w:t>R99</w:t>
            </w:r>
          </w:p>
        </w:tc>
        <w:tc>
          <w:tcPr>
            <w:tcW w:w="381" w:type="pct"/>
          </w:tcPr>
          <w:p w:rsidR="00B17D80" w:rsidRDefault="00B17D80" w:rsidP="007B59FD">
            <w:pPr>
              <w:pStyle w:val="TAC"/>
            </w:pPr>
            <w:r>
              <w:t>1.4</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C121</w:t>
            </w:r>
          </w:p>
        </w:tc>
        <w:tc>
          <w:tcPr>
            <w:tcW w:w="351" w:type="pct"/>
          </w:tcPr>
          <w:p w:rsidR="00B17D80" w:rsidRDefault="00B17D80" w:rsidP="007B59FD">
            <w:pPr>
              <w:pStyle w:val="TAC"/>
            </w:pPr>
            <w:r>
              <w:t>C121</w:t>
            </w:r>
          </w:p>
        </w:tc>
        <w:tc>
          <w:tcPr>
            <w:tcW w:w="351" w:type="pct"/>
          </w:tcPr>
          <w:p w:rsidR="00B17D80" w:rsidRDefault="00B17D80" w:rsidP="007B59FD">
            <w:pPr>
              <w:pStyle w:val="TAC"/>
            </w:pPr>
            <w:r>
              <w:t>E.1/89 AND E.1/92</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immediate mode with a bad channel identifier</w:t>
            </w:r>
          </w:p>
        </w:tc>
        <w:tc>
          <w:tcPr>
            <w:tcW w:w="322" w:type="pct"/>
          </w:tcPr>
          <w:p w:rsidR="00B17D80" w:rsidRDefault="00B17D80" w:rsidP="007B59FD">
            <w:pPr>
              <w:pStyle w:val="TAC"/>
            </w:pPr>
            <w:r>
              <w:t>R99</w:t>
            </w:r>
          </w:p>
        </w:tc>
        <w:tc>
          <w:tcPr>
            <w:tcW w:w="381" w:type="pct"/>
          </w:tcPr>
          <w:p w:rsidR="00B17D80" w:rsidRDefault="00B17D80" w:rsidP="007B59FD">
            <w:pPr>
              <w:pStyle w:val="TAC"/>
            </w:pPr>
            <w:r>
              <w:t>1.5</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C121</w:t>
            </w:r>
          </w:p>
        </w:tc>
        <w:tc>
          <w:tcPr>
            <w:tcW w:w="351" w:type="pct"/>
          </w:tcPr>
          <w:p w:rsidR="00B17D80" w:rsidRDefault="00B17D80" w:rsidP="007B59FD">
            <w:pPr>
              <w:pStyle w:val="TAC"/>
            </w:pPr>
            <w:r>
              <w:t>C121</w:t>
            </w:r>
          </w:p>
        </w:tc>
        <w:tc>
          <w:tcPr>
            <w:tcW w:w="351" w:type="pct"/>
          </w:tcPr>
          <w:p w:rsidR="00B17D80" w:rsidRDefault="00B17D80" w:rsidP="007B59FD">
            <w:pPr>
              <w:pStyle w:val="TAC"/>
            </w:pPr>
            <w:r>
              <w:t>E.1/89 AND E.1/92</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tcBorders>
          </w:tcPr>
          <w:p w:rsidR="00B17D80" w:rsidRDefault="00B17D80" w:rsidP="007B59FD">
            <w:pPr>
              <w:pStyle w:val="TAH"/>
            </w:pPr>
          </w:p>
        </w:tc>
        <w:tc>
          <w:tcPr>
            <w:tcW w:w="570" w:type="pct"/>
            <w:gridSpan w:val="2"/>
          </w:tcPr>
          <w:p w:rsidR="00B17D80" w:rsidRDefault="00B17D80" w:rsidP="007B59FD">
            <w:pPr>
              <w:pStyle w:val="TAL"/>
            </w:pPr>
            <w:r>
              <w:t>Void</w:t>
            </w:r>
          </w:p>
        </w:tc>
        <w:tc>
          <w:tcPr>
            <w:tcW w:w="322" w:type="pct"/>
          </w:tcPr>
          <w:p w:rsidR="00B17D80" w:rsidRDefault="00B17D80" w:rsidP="007B59FD">
            <w:pPr>
              <w:pStyle w:val="TAC"/>
            </w:pPr>
            <w:r>
              <w:t>Void</w:t>
            </w:r>
          </w:p>
        </w:tc>
        <w:tc>
          <w:tcPr>
            <w:tcW w:w="381" w:type="pct"/>
          </w:tcPr>
          <w:p w:rsidR="00B17D80" w:rsidRDefault="00B17D80" w:rsidP="007B59FD">
            <w:pPr>
              <w:pStyle w:val="TAC"/>
            </w:pPr>
            <w:r>
              <w:t>1.6</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Void</w:t>
            </w:r>
          </w:p>
        </w:tc>
        <w:tc>
          <w:tcPr>
            <w:tcW w:w="351" w:type="pct"/>
          </w:tcPr>
          <w:p w:rsidR="00B17D80" w:rsidRDefault="00B17D80" w:rsidP="007B59FD">
            <w:pPr>
              <w:pStyle w:val="TAC"/>
            </w:pPr>
            <w:r>
              <w:t>Void</w:t>
            </w:r>
          </w:p>
        </w:tc>
        <w:tc>
          <w:tcPr>
            <w:tcW w:w="351" w:type="pct"/>
          </w:tcPr>
          <w:p w:rsidR="00B17D80" w:rsidRDefault="00B17D80" w:rsidP="007B59FD">
            <w:pPr>
              <w:pStyle w:val="TAC"/>
            </w:pPr>
            <w:r>
              <w:t>Void</w:t>
            </w: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35</w:t>
            </w:r>
          </w:p>
        </w:tc>
        <w:tc>
          <w:tcPr>
            <w:tcW w:w="570" w:type="pct"/>
            <w:gridSpan w:val="2"/>
          </w:tcPr>
          <w:p w:rsidR="00B17D80" w:rsidRDefault="00B17D80" w:rsidP="007B59FD">
            <w:pPr>
              <w:pStyle w:val="TAL"/>
              <w:rPr>
                <w:b/>
              </w:rPr>
            </w:pPr>
            <w:r>
              <w:rPr>
                <w:b/>
              </w:rPr>
              <w:t>GET CHANNEL STATUS</w:t>
            </w:r>
            <w:r>
              <w:rPr>
                <w:b/>
              </w:rPr>
              <w:tab/>
              <w:t>27.22.4.31</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without any BIP channel opened</w:t>
            </w:r>
          </w:p>
        </w:tc>
        <w:tc>
          <w:tcPr>
            <w:tcW w:w="322" w:type="pct"/>
          </w:tcPr>
          <w:p w:rsidR="00B17D80" w:rsidRDefault="00B17D80" w:rsidP="007B59FD">
            <w:pPr>
              <w:pStyle w:val="TAC"/>
            </w:pPr>
            <w:r>
              <w:t>R99</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C121</w:t>
            </w:r>
          </w:p>
        </w:tc>
        <w:tc>
          <w:tcPr>
            <w:tcW w:w="351" w:type="pct"/>
          </w:tcPr>
          <w:p w:rsidR="00B17D80" w:rsidRDefault="00B17D80" w:rsidP="007B59FD">
            <w:pPr>
              <w:pStyle w:val="TAC"/>
            </w:pPr>
            <w:r>
              <w:t>C121</w:t>
            </w:r>
          </w:p>
        </w:tc>
        <w:tc>
          <w:tcPr>
            <w:tcW w:w="351" w:type="pct"/>
          </w:tcPr>
          <w:p w:rsidR="00B17D80" w:rsidRDefault="00B17D80" w:rsidP="007B59FD">
            <w:pPr>
              <w:pStyle w:val="TAC"/>
            </w:pPr>
            <w:r>
              <w:t>E.1/93</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with a BIP channel currently opened</w:t>
            </w:r>
          </w:p>
        </w:tc>
        <w:tc>
          <w:tcPr>
            <w:tcW w:w="322" w:type="pct"/>
          </w:tcPr>
          <w:p w:rsidR="00B17D80" w:rsidRDefault="00B17D80" w:rsidP="007B59FD">
            <w:pPr>
              <w:pStyle w:val="TAC"/>
            </w:pPr>
            <w:r>
              <w:t>R99</w:t>
            </w:r>
          </w:p>
        </w:tc>
        <w:tc>
          <w:tcPr>
            <w:tcW w:w="381" w:type="pct"/>
          </w:tcPr>
          <w:p w:rsidR="00B17D80" w:rsidRDefault="00B17D80" w:rsidP="007B59FD">
            <w:pPr>
              <w:pStyle w:val="TAC"/>
            </w:pPr>
            <w:r>
              <w:t>1.2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C121</w:t>
            </w:r>
          </w:p>
        </w:tc>
        <w:tc>
          <w:tcPr>
            <w:tcW w:w="351" w:type="pct"/>
          </w:tcPr>
          <w:p w:rsidR="00B17D80" w:rsidRDefault="00B17D80" w:rsidP="007B59FD">
            <w:pPr>
              <w:pStyle w:val="TAC"/>
            </w:pPr>
            <w:r>
              <w:t>C121</w:t>
            </w:r>
          </w:p>
        </w:tc>
        <w:tc>
          <w:tcPr>
            <w:tcW w:w="351" w:type="pct"/>
          </w:tcPr>
          <w:p w:rsidR="00B17D80" w:rsidRDefault="00B17D80" w:rsidP="007B59FD">
            <w:pPr>
              <w:pStyle w:val="TAC"/>
            </w:pPr>
            <w:r>
              <w:t>E.1/89 AND E.1/93</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tcBorders>
          </w:tcPr>
          <w:p w:rsidR="00B17D80" w:rsidRDefault="00B17D80" w:rsidP="007B59FD">
            <w:pPr>
              <w:pStyle w:val="TAH"/>
            </w:pPr>
          </w:p>
        </w:tc>
        <w:tc>
          <w:tcPr>
            <w:tcW w:w="570" w:type="pct"/>
            <w:gridSpan w:val="2"/>
          </w:tcPr>
          <w:p w:rsidR="00B17D80" w:rsidRDefault="00B17D80" w:rsidP="007B59FD">
            <w:pPr>
              <w:pStyle w:val="TAL"/>
            </w:pPr>
            <w:r>
              <w:t>after a link dropped</w:t>
            </w:r>
          </w:p>
        </w:tc>
        <w:tc>
          <w:tcPr>
            <w:tcW w:w="322" w:type="pct"/>
          </w:tcPr>
          <w:p w:rsidR="00B17D80" w:rsidRDefault="00B17D80" w:rsidP="007B59FD">
            <w:pPr>
              <w:pStyle w:val="TAC"/>
            </w:pPr>
            <w:r>
              <w:t>R99</w:t>
            </w:r>
          </w:p>
        </w:tc>
        <w:tc>
          <w:tcPr>
            <w:tcW w:w="381" w:type="pct"/>
          </w:tcPr>
          <w:p w:rsidR="00B17D80" w:rsidRDefault="00B17D80" w:rsidP="007B59FD">
            <w:pPr>
              <w:pStyle w:val="TAC"/>
            </w:pPr>
            <w:r>
              <w:t>1.3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C121</w:t>
            </w:r>
          </w:p>
        </w:tc>
        <w:tc>
          <w:tcPr>
            <w:tcW w:w="351" w:type="pct"/>
          </w:tcPr>
          <w:p w:rsidR="00B17D80" w:rsidRDefault="00B17D80" w:rsidP="007B59FD">
            <w:pPr>
              <w:pStyle w:val="TAC"/>
            </w:pPr>
            <w:r>
              <w:t>C121</w:t>
            </w:r>
          </w:p>
        </w:tc>
        <w:tc>
          <w:tcPr>
            <w:tcW w:w="351" w:type="pct"/>
          </w:tcPr>
          <w:p w:rsidR="00B17D80" w:rsidRDefault="00B17D80" w:rsidP="007B59FD">
            <w:pPr>
              <w:pStyle w:val="TAC"/>
            </w:pPr>
            <w:r>
              <w:t>E.1/89 AND E.1/93</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single" w:sz="4" w:space="0" w:color="auto"/>
            </w:tcBorders>
          </w:tcPr>
          <w:p w:rsidR="00B17D80" w:rsidRDefault="00B17D80" w:rsidP="007B59FD">
            <w:pPr>
              <w:pStyle w:val="TAH"/>
            </w:pPr>
            <w:r>
              <w:t>36</w:t>
            </w:r>
          </w:p>
        </w:tc>
        <w:tc>
          <w:tcPr>
            <w:tcW w:w="570" w:type="pct"/>
            <w:gridSpan w:val="2"/>
          </w:tcPr>
          <w:p w:rsidR="00B17D80" w:rsidRDefault="00B17D80" w:rsidP="007B59FD">
            <w:pPr>
              <w:pStyle w:val="TAL"/>
              <w:rPr>
                <w:b/>
              </w:rPr>
            </w:pPr>
            <w:r>
              <w:rPr>
                <w:b/>
              </w:rPr>
              <w:t>DATA DOWNLOAD TO SIM</w:t>
            </w:r>
            <w:r>
              <w:rPr>
                <w:b/>
              </w:rPr>
              <w:tab/>
              <w:t>27.22.5</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37</w:t>
            </w:r>
          </w:p>
        </w:tc>
        <w:tc>
          <w:tcPr>
            <w:tcW w:w="570" w:type="pct"/>
            <w:gridSpan w:val="2"/>
          </w:tcPr>
          <w:p w:rsidR="00B17D80" w:rsidRDefault="00B17D80" w:rsidP="007B59FD">
            <w:pPr>
              <w:pStyle w:val="TAL"/>
            </w:pPr>
            <w:r>
              <w:t>SMS-PP DATA DOWNLOAD</w:t>
            </w:r>
            <w:r>
              <w:tab/>
              <w:t>27.22.5.1</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[void]</w:t>
            </w:r>
          </w:p>
        </w:tc>
        <w:tc>
          <w:tcPr>
            <w:tcW w:w="322" w:type="pct"/>
          </w:tcPr>
          <w:p w:rsidR="00B17D80" w:rsidRDefault="00B17D80" w:rsidP="007B59FD">
            <w:pPr>
              <w:pStyle w:val="TAC"/>
            </w:pP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SIM responds with '91 XX'</w:t>
            </w:r>
          </w:p>
        </w:tc>
        <w:tc>
          <w:tcPr>
            <w:tcW w:w="322" w:type="pct"/>
          </w:tcPr>
          <w:p w:rsidR="00B17D80" w:rsidRDefault="00B17D80" w:rsidP="007B59FD">
            <w:pPr>
              <w:pStyle w:val="TAC"/>
            </w:pPr>
            <w:r>
              <w:t>R96</w:t>
            </w:r>
          </w:p>
        </w:tc>
        <w:tc>
          <w:tcPr>
            <w:tcW w:w="381" w:type="pct"/>
          </w:tcPr>
          <w:p w:rsidR="00B17D80" w:rsidRDefault="00B17D80" w:rsidP="007B59FD">
            <w:pPr>
              <w:pStyle w:val="TAC"/>
            </w:pPr>
            <w:r>
              <w:t>1.2</w:t>
            </w:r>
          </w:p>
        </w:tc>
        <w:tc>
          <w:tcPr>
            <w:tcW w:w="283"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E.1/2</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More time</w:t>
            </w:r>
          </w:p>
        </w:tc>
        <w:tc>
          <w:tcPr>
            <w:tcW w:w="322" w:type="pct"/>
          </w:tcPr>
          <w:p w:rsidR="00B17D80" w:rsidRDefault="00B17D80" w:rsidP="007B59FD">
            <w:pPr>
              <w:pStyle w:val="TAC"/>
            </w:pPr>
            <w:r>
              <w:t>R96</w:t>
            </w:r>
          </w:p>
        </w:tc>
        <w:tc>
          <w:tcPr>
            <w:tcW w:w="381" w:type="pct"/>
          </w:tcPr>
          <w:p w:rsidR="00B17D80" w:rsidRDefault="00B17D80" w:rsidP="007B59FD">
            <w:pPr>
              <w:pStyle w:val="TAC"/>
            </w:pPr>
            <w:r>
              <w:t>1.3</w:t>
            </w:r>
          </w:p>
        </w:tc>
        <w:tc>
          <w:tcPr>
            <w:tcW w:w="283"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E.1/2</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8 bit alphabet</w:t>
            </w:r>
          </w:p>
        </w:tc>
        <w:tc>
          <w:tcPr>
            <w:tcW w:w="322" w:type="pct"/>
          </w:tcPr>
          <w:p w:rsidR="00B17D80" w:rsidRDefault="00B17D80" w:rsidP="007B59FD">
            <w:pPr>
              <w:pStyle w:val="TAC"/>
            </w:pPr>
            <w:r>
              <w:t>R96</w:t>
            </w:r>
          </w:p>
        </w:tc>
        <w:tc>
          <w:tcPr>
            <w:tcW w:w="381" w:type="pct"/>
          </w:tcPr>
          <w:p w:rsidR="00B17D80" w:rsidRDefault="00B17D80" w:rsidP="007B59FD">
            <w:pPr>
              <w:pStyle w:val="TAC"/>
            </w:pPr>
            <w:r>
              <w:t>1.4</w:t>
            </w:r>
          </w:p>
        </w:tc>
        <w:tc>
          <w:tcPr>
            <w:tcW w:w="283"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E.1/2</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tcBorders>
          </w:tcPr>
          <w:p w:rsidR="00B17D80" w:rsidRDefault="00B17D80" w:rsidP="007B59FD">
            <w:pPr>
              <w:pStyle w:val="TAH"/>
            </w:pPr>
          </w:p>
        </w:tc>
        <w:tc>
          <w:tcPr>
            <w:tcW w:w="570" w:type="pct"/>
            <w:gridSpan w:val="2"/>
          </w:tcPr>
          <w:p w:rsidR="00B17D80" w:rsidRDefault="00B17D80" w:rsidP="007B59FD">
            <w:pPr>
              <w:pStyle w:val="TAL"/>
            </w:pPr>
            <w:r>
              <w:t>[void]</w:t>
            </w:r>
          </w:p>
        </w:tc>
        <w:tc>
          <w:tcPr>
            <w:tcW w:w="322" w:type="pct"/>
          </w:tcPr>
          <w:p w:rsidR="00B17D80" w:rsidRDefault="00B17D80" w:rsidP="007B59FD">
            <w:pPr>
              <w:pStyle w:val="TAC"/>
            </w:pPr>
          </w:p>
        </w:tc>
        <w:tc>
          <w:tcPr>
            <w:tcW w:w="381" w:type="pct"/>
          </w:tcPr>
          <w:p w:rsidR="00B17D80" w:rsidRDefault="00B17D80" w:rsidP="007B59FD">
            <w:pPr>
              <w:pStyle w:val="TAC"/>
            </w:pPr>
            <w:r>
              <w:t>1.5</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tcBorders>
          </w:tcPr>
          <w:p w:rsidR="00B17D80" w:rsidRDefault="00B17D80" w:rsidP="007B59FD">
            <w:pPr>
              <w:pStyle w:val="TAH"/>
            </w:pPr>
          </w:p>
        </w:tc>
        <w:tc>
          <w:tcPr>
            <w:tcW w:w="570" w:type="pct"/>
            <w:gridSpan w:val="2"/>
          </w:tcPr>
          <w:p w:rsidR="00B17D80" w:rsidRDefault="00B17D80" w:rsidP="007B59FD">
            <w:pPr>
              <w:pStyle w:val="TAL"/>
            </w:pPr>
            <w:r>
              <w:t>Data coding / message class</w:t>
            </w:r>
          </w:p>
        </w:tc>
        <w:tc>
          <w:tcPr>
            <w:tcW w:w="322" w:type="pct"/>
          </w:tcPr>
          <w:p w:rsidR="00B17D80" w:rsidRDefault="00B17D80" w:rsidP="007B59FD">
            <w:pPr>
              <w:pStyle w:val="TAC"/>
            </w:pPr>
            <w:r>
              <w:t>R96</w:t>
            </w:r>
          </w:p>
        </w:tc>
        <w:tc>
          <w:tcPr>
            <w:tcW w:w="381" w:type="pct"/>
          </w:tcPr>
          <w:p w:rsidR="00B17D80" w:rsidRDefault="00B17D80" w:rsidP="007B59FD">
            <w:pPr>
              <w:pStyle w:val="TAC"/>
            </w:pPr>
            <w:r>
              <w:t>1.6</w:t>
            </w:r>
          </w:p>
        </w:tc>
        <w:tc>
          <w:tcPr>
            <w:tcW w:w="283"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E.1/2</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38</w:t>
            </w:r>
          </w:p>
        </w:tc>
        <w:tc>
          <w:tcPr>
            <w:tcW w:w="570" w:type="pct"/>
            <w:gridSpan w:val="2"/>
          </w:tcPr>
          <w:p w:rsidR="00B17D80" w:rsidRDefault="00B17D80" w:rsidP="007B59FD">
            <w:pPr>
              <w:pStyle w:val="TAL"/>
              <w:rPr>
                <w:b/>
              </w:rPr>
            </w:pPr>
            <w:r>
              <w:rPr>
                <w:b/>
              </w:rPr>
              <w:t>SMS-CB DATA DOWNLOAD</w:t>
            </w:r>
            <w:r>
              <w:rPr>
                <w:b/>
              </w:rPr>
              <w:tab/>
              <w:t>27.22.5.2</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ME does not display message</w:t>
            </w:r>
          </w:p>
        </w:tc>
        <w:tc>
          <w:tcPr>
            <w:tcW w:w="322" w:type="pct"/>
          </w:tcPr>
          <w:p w:rsidR="00B17D80" w:rsidRDefault="00B17D80" w:rsidP="007B59FD">
            <w:pPr>
              <w:pStyle w:val="TAC"/>
            </w:pPr>
            <w:r>
              <w:t>R96</w:t>
            </w:r>
          </w:p>
        </w:tc>
        <w:tc>
          <w:tcPr>
            <w:tcW w:w="381" w:type="pct"/>
          </w:tcPr>
          <w:p w:rsidR="00B17D80" w:rsidRDefault="00B17D80" w:rsidP="007B59FD">
            <w:pPr>
              <w:pStyle w:val="TAC"/>
            </w:pPr>
            <w:r>
              <w:t>1.1</w:t>
            </w:r>
          </w:p>
        </w:tc>
        <w:tc>
          <w:tcPr>
            <w:tcW w:w="283" w:type="pct"/>
          </w:tcPr>
          <w:p w:rsidR="00B17D80" w:rsidRDefault="00B17D80" w:rsidP="007B59FD">
            <w:pPr>
              <w:pStyle w:val="TAC"/>
            </w:pPr>
            <w:r>
              <w:t>C151</w:t>
            </w:r>
          </w:p>
        </w:tc>
        <w:tc>
          <w:tcPr>
            <w:tcW w:w="224" w:type="pct"/>
          </w:tcPr>
          <w:p w:rsidR="00B17D80" w:rsidRDefault="00B17D80" w:rsidP="007B59FD">
            <w:pPr>
              <w:pStyle w:val="TAC"/>
            </w:pPr>
            <w:r>
              <w:t>C151</w:t>
            </w:r>
          </w:p>
        </w:tc>
        <w:tc>
          <w:tcPr>
            <w:tcW w:w="224" w:type="pct"/>
          </w:tcPr>
          <w:p w:rsidR="00B17D80" w:rsidRDefault="00B17D80" w:rsidP="007B59FD">
            <w:pPr>
              <w:pStyle w:val="TAC"/>
            </w:pPr>
            <w:r>
              <w:t>C151</w:t>
            </w:r>
          </w:p>
        </w:tc>
        <w:tc>
          <w:tcPr>
            <w:tcW w:w="224" w:type="pct"/>
          </w:tcPr>
          <w:p w:rsidR="00B17D80" w:rsidRDefault="00B17D80" w:rsidP="007B59FD">
            <w:pPr>
              <w:pStyle w:val="TAC"/>
            </w:pPr>
            <w:r>
              <w:t>C151</w:t>
            </w:r>
          </w:p>
        </w:tc>
        <w:tc>
          <w:tcPr>
            <w:tcW w:w="351" w:type="pct"/>
          </w:tcPr>
          <w:p w:rsidR="00B17D80" w:rsidRDefault="00B17D80" w:rsidP="007B59FD">
            <w:pPr>
              <w:pStyle w:val="TAC"/>
            </w:pPr>
            <w:r>
              <w:t>C151</w:t>
            </w:r>
          </w:p>
        </w:tc>
        <w:tc>
          <w:tcPr>
            <w:tcW w:w="351" w:type="pct"/>
          </w:tcPr>
          <w:p w:rsidR="00B17D80" w:rsidRDefault="00B17D80" w:rsidP="007B59FD">
            <w:pPr>
              <w:pStyle w:val="TAC"/>
            </w:pPr>
            <w:r>
              <w:t>E.1/3</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More time</w:t>
            </w:r>
          </w:p>
        </w:tc>
        <w:tc>
          <w:tcPr>
            <w:tcW w:w="322" w:type="pct"/>
          </w:tcPr>
          <w:p w:rsidR="00B17D80" w:rsidRDefault="00B17D80" w:rsidP="007B59FD">
            <w:pPr>
              <w:pStyle w:val="TAC"/>
            </w:pPr>
            <w:r>
              <w:t>R96</w:t>
            </w:r>
          </w:p>
        </w:tc>
        <w:tc>
          <w:tcPr>
            <w:tcW w:w="381" w:type="pct"/>
          </w:tcPr>
          <w:p w:rsidR="00B17D80" w:rsidRDefault="00B17D80" w:rsidP="007B59FD">
            <w:pPr>
              <w:pStyle w:val="TAC"/>
            </w:pPr>
            <w:r>
              <w:t>1.2</w:t>
            </w:r>
          </w:p>
        </w:tc>
        <w:tc>
          <w:tcPr>
            <w:tcW w:w="283" w:type="pct"/>
          </w:tcPr>
          <w:p w:rsidR="00B17D80" w:rsidRDefault="00B17D80" w:rsidP="007B59FD">
            <w:pPr>
              <w:pStyle w:val="TAC"/>
            </w:pPr>
            <w:r>
              <w:t>C151</w:t>
            </w:r>
          </w:p>
        </w:tc>
        <w:tc>
          <w:tcPr>
            <w:tcW w:w="224" w:type="pct"/>
          </w:tcPr>
          <w:p w:rsidR="00B17D80" w:rsidRDefault="00B17D80" w:rsidP="007B59FD">
            <w:pPr>
              <w:pStyle w:val="TAC"/>
            </w:pPr>
            <w:r>
              <w:t>C151</w:t>
            </w:r>
          </w:p>
        </w:tc>
        <w:tc>
          <w:tcPr>
            <w:tcW w:w="224" w:type="pct"/>
          </w:tcPr>
          <w:p w:rsidR="00B17D80" w:rsidRDefault="00B17D80" w:rsidP="007B59FD">
            <w:pPr>
              <w:pStyle w:val="TAC"/>
            </w:pPr>
            <w:r>
              <w:t>C151</w:t>
            </w:r>
          </w:p>
        </w:tc>
        <w:tc>
          <w:tcPr>
            <w:tcW w:w="224" w:type="pct"/>
          </w:tcPr>
          <w:p w:rsidR="00B17D80" w:rsidRDefault="00B17D80" w:rsidP="007B59FD">
            <w:pPr>
              <w:pStyle w:val="TAC"/>
            </w:pPr>
            <w:r>
              <w:t>C151</w:t>
            </w:r>
          </w:p>
        </w:tc>
        <w:tc>
          <w:tcPr>
            <w:tcW w:w="351" w:type="pct"/>
          </w:tcPr>
          <w:p w:rsidR="00B17D80" w:rsidRDefault="00B17D80" w:rsidP="007B59FD">
            <w:pPr>
              <w:pStyle w:val="TAC"/>
            </w:pPr>
            <w:r>
              <w:t>C151</w:t>
            </w:r>
          </w:p>
        </w:tc>
        <w:tc>
          <w:tcPr>
            <w:tcW w:w="351" w:type="pct"/>
          </w:tcPr>
          <w:p w:rsidR="00B17D80" w:rsidRDefault="00B17D80" w:rsidP="007B59FD">
            <w:pPr>
              <w:pStyle w:val="TAC"/>
            </w:pPr>
            <w:r>
              <w:t>E.1/3 AND E.1/20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tcBorders>
          </w:tcPr>
          <w:p w:rsidR="00B17D80" w:rsidRDefault="00B17D80" w:rsidP="007B59FD">
            <w:pPr>
              <w:pStyle w:val="TAH"/>
            </w:pPr>
          </w:p>
        </w:tc>
        <w:tc>
          <w:tcPr>
            <w:tcW w:w="570" w:type="pct"/>
            <w:gridSpan w:val="2"/>
          </w:tcPr>
          <w:p w:rsidR="00B17D80" w:rsidRDefault="00B17D80" w:rsidP="007B59FD">
            <w:pPr>
              <w:pStyle w:val="TAL"/>
            </w:pPr>
            <w:r>
              <w:t>ME displays message</w:t>
            </w:r>
          </w:p>
        </w:tc>
        <w:tc>
          <w:tcPr>
            <w:tcW w:w="322" w:type="pct"/>
          </w:tcPr>
          <w:p w:rsidR="00B17D80" w:rsidRDefault="00B17D80" w:rsidP="007B59FD">
            <w:pPr>
              <w:pStyle w:val="TAC"/>
            </w:pPr>
            <w:r>
              <w:t>R96</w:t>
            </w:r>
          </w:p>
        </w:tc>
        <w:tc>
          <w:tcPr>
            <w:tcW w:w="381" w:type="pct"/>
          </w:tcPr>
          <w:p w:rsidR="00B17D80" w:rsidRDefault="00B17D80" w:rsidP="007B59FD">
            <w:pPr>
              <w:pStyle w:val="TAC"/>
            </w:pPr>
            <w:r>
              <w:t>1.3</w:t>
            </w:r>
          </w:p>
        </w:tc>
        <w:tc>
          <w:tcPr>
            <w:tcW w:w="283" w:type="pct"/>
          </w:tcPr>
          <w:p w:rsidR="00B17D80" w:rsidRDefault="00B17D80" w:rsidP="007B59FD">
            <w:pPr>
              <w:pStyle w:val="TAC"/>
            </w:pPr>
            <w:r>
              <w:t>C152</w:t>
            </w:r>
          </w:p>
        </w:tc>
        <w:tc>
          <w:tcPr>
            <w:tcW w:w="224" w:type="pct"/>
          </w:tcPr>
          <w:p w:rsidR="00B17D80" w:rsidRDefault="00B17D80" w:rsidP="007B59FD">
            <w:pPr>
              <w:pStyle w:val="TAC"/>
            </w:pPr>
            <w:r>
              <w:t>C152</w:t>
            </w:r>
          </w:p>
        </w:tc>
        <w:tc>
          <w:tcPr>
            <w:tcW w:w="224" w:type="pct"/>
          </w:tcPr>
          <w:p w:rsidR="00B17D80" w:rsidRDefault="00B17D80" w:rsidP="007B59FD">
            <w:pPr>
              <w:pStyle w:val="TAC"/>
            </w:pPr>
            <w:r>
              <w:t>C152</w:t>
            </w:r>
          </w:p>
        </w:tc>
        <w:tc>
          <w:tcPr>
            <w:tcW w:w="224" w:type="pct"/>
          </w:tcPr>
          <w:p w:rsidR="00B17D80" w:rsidRDefault="00B17D80" w:rsidP="007B59FD">
            <w:pPr>
              <w:pStyle w:val="TAC"/>
            </w:pPr>
            <w:r>
              <w:t>C152</w:t>
            </w:r>
          </w:p>
        </w:tc>
        <w:tc>
          <w:tcPr>
            <w:tcW w:w="351" w:type="pct"/>
          </w:tcPr>
          <w:p w:rsidR="00B17D80" w:rsidRDefault="00B17D80" w:rsidP="007B59FD">
            <w:pPr>
              <w:pStyle w:val="TAC"/>
            </w:pPr>
            <w:r>
              <w:t>C152</w:t>
            </w:r>
          </w:p>
        </w:tc>
        <w:tc>
          <w:tcPr>
            <w:tcW w:w="351" w:type="pct"/>
          </w:tcPr>
          <w:p w:rsidR="00B17D80" w:rsidRDefault="00B17D80" w:rsidP="007B59FD">
            <w:pPr>
              <w:pStyle w:val="TAC"/>
            </w:pPr>
            <w:r>
              <w:t>E.1/3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39</w:t>
            </w:r>
          </w:p>
        </w:tc>
        <w:tc>
          <w:tcPr>
            <w:tcW w:w="570" w:type="pct"/>
            <w:gridSpan w:val="2"/>
          </w:tcPr>
          <w:p w:rsidR="00B17D80" w:rsidRDefault="00B17D80" w:rsidP="007B59FD">
            <w:pPr>
              <w:pStyle w:val="TAL"/>
              <w:rPr>
                <w:b/>
              </w:rPr>
            </w:pPr>
            <w:r>
              <w:rPr>
                <w:b/>
              </w:rPr>
              <w:t>CALL CONTROL BY SIM</w:t>
            </w:r>
            <w:r>
              <w:rPr>
                <w:b/>
              </w:rPr>
              <w:tab/>
              <w:t>27.22.6</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Procedure for MO calls (Cell identity in envelope call control)</w:t>
            </w:r>
          </w:p>
        </w:tc>
        <w:tc>
          <w:tcPr>
            <w:tcW w:w="322" w:type="pct"/>
          </w:tcPr>
          <w:p w:rsidR="00B17D80" w:rsidRDefault="00B17D80" w:rsidP="007B59FD">
            <w:pPr>
              <w:pStyle w:val="TAC"/>
            </w:pPr>
            <w:r>
              <w:t>R97</w:t>
            </w:r>
          </w:p>
        </w:tc>
        <w:tc>
          <w:tcPr>
            <w:tcW w:w="381" w:type="pct"/>
          </w:tcPr>
          <w:p w:rsidR="00B17D80" w:rsidRDefault="00B17D80" w:rsidP="007B59FD">
            <w:pPr>
              <w:pStyle w:val="TAC"/>
            </w:pPr>
            <w:r>
              <w:t>1.1, 1.2, 1.4, 1.8 to 1.14</w:t>
            </w:r>
          </w:p>
        </w:tc>
        <w:tc>
          <w:tcPr>
            <w:tcW w:w="283" w:type="pct"/>
          </w:tcPr>
          <w:p w:rsidR="00B17D80" w:rsidRDefault="00B17D80" w:rsidP="007B59FD">
            <w:pPr>
              <w:pStyle w:val="TAC"/>
            </w:pPr>
          </w:p>
        </w:tc>
        <w:tc>
          <w:tcPr>
            <w:tcW w:w="224" w:type="pct"/>
          </w:tcPr>
          <w:p w:rsidR="00B17D80" w:rsidRDefault="00B17D80" w:rsidP="007B59FD">
            <w:pPr>
              <w:pStyle w:val="TAC"/>
            </w:pPr>
            <w:r>
              <w:t>C142</w:t>
            </w:r>
          </w:p>
        </w:tc>
        <w:tc>
          <w:tcPr>
            <w:tcW w:w="224" w:type="pct"/>
          </w:tcPr>
          <w:p w:rsidR="00B17D80" w:rsidRDefault="00B17D80" w:rsidP="007B59FD">
            <w:pPr>
              <w:pStyle w:val="TAC"/>
            </w:pPr>
            <w:r>
              <w:t>C142</w:t>
            </w:r>
          </w:p>
        </w:tc>
        <w:tc>
          <w:tcPr>
            <w:tcW w:w="224" w:type="pct"/>
          </w:tcPr>
          <w:p w:rsidR="00B17D80" w:rsidRDefault="00B17D80" w:rsidP="007B59FD">
            <w:pPr>
              <w:pStyle w:val="TAC"/>
            </w:pPr>
            <w:r>
              <w:t>C142</w:t>
            </w:r>
          </w:p>
        </w:tc>
        <w:tc>
          <w:tcPr>
            <w:tcW w:w="351" w:type="pct"/>
          </w:tcPr>
          <w:p w:rsidR="00B17D80" w:rsidRDefault="00B17D80" w:rsidP="007B59FD">
            <w:pPr>
              <w:pStyle w:val="TAC"/>
            </w:pPr>
            <w:r>
              <w:t>C142</w:t>
            </w:r>
          </w:p>
        </w:tc>
        <w:tc>
          <w:tcPr>
            <w:tcW w:w="351" w:type="pct"/>
          </w:tcPr>
          <w:p w:rsidR="00B17D80" w:rsidRDefault="00B17D80" w:rsidP="007B59FD">
            <w:pPr>
              <w:pStyle w:val="TAC"/>
            </w:pPr>
            <w:r>
              <w:t>E.1/10 AND</w:t>
            </w:r>
          </w:p>
          <w:p w:rsidR="00B17D80" w:rsidRDefault="00B17D80" w:rsidP="007B59FD">
            <w:pPr>
              <w:pStyle w:val="TAC"/>
            </w:pPr>
            <w:r>
              <w:t>E.1/11 AND E.1/13</w:t>
            </w:r>
          </w:p>
          <w:p w:rsidR="00B17D80" w:rsidRDefault="00B17D80" w:rsidP="007B59FD">
            <w:pPr>
              <w:pStyle w:val="TAC"/>
            </w:pPr>
            <w:r>
              <w:t>AND E.1/29</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Procedure for MO calls (Cell identity in envelope call control)</w:t>
            </w:r>
          </w:p>
        </w:tc>
        <w:tc>
          <w:tcPr>
            <w:tcW w:w="322" w:type="pct"/>
          </w:tcPr>
          <w:p w:rsidR="00B17D80" w:rsidRDefault="00B17D80" w:rsidP="007B59FD">
            <w:pPr>
              <w:pStyle w:val="TAC"/>
            </w:pPr>
            <w:r>
              <w:t>R97</w:t>
            </w:r>
          </w:p>
        </w:tc>
        <w:tc>
          <w:tcPr>
            <w:tcW w:w="381" w:type="pct"/>
          </w:tcPr>
          <w:p w:rsidR="00B17D80" w:rsidRDefault="00B17D80" w:rsidP="007B59FD">
            <w:pPr>
              <w:pStyle w:val="TAC"/>
            </w:pPr>
            <w:r>
              <w:t xml:space="preserve">1.3 A, </w:t>
            </w:r>
            <w:r>
              <w:br/>
              <w:t>1.5 A</w:t>
            </w:r>
          </w:p>
        </w:tc>
        <w:tc>
          <w:tcPr>
            <w:tcW w:w="283" w:type="pct"/>
          </w:tcPr>
          <w:p w:rsidR="00B17D80" w:rsidRDefault="00B17D80" w:rsidP="007B59FD">
            <w:pPr>
              <w:pStyle w:val="TAC"/>
            </w:pPr>
          </w:p>
        </w:tc>
        <w:tc>
          <w:tcPr>
            <w:tcW w:w="224" w:type="pct"/>
          </w:tcPr>
          <w:p w:rsidR="00B17D80" w:rsidRDefault="00B17D80" w:rsidP="007B59FD">
            <w:pPr>
              <w:pStyle w:val="TAC"/>
            </w:pPr>
            <w:r>
              <w:t>C131 AND C139 AND C140 AND C142</w:t>
            </w:r>
          </w:p>
        </w:tc>
        <w:tc>
          <w:tcPr>
            <w:tcW w:w="224" w:type="pct"/>
          </w:tcPr>
          <w:p w:rsidR="00B17D80" w:rsidRDefault="00B17D80" w:rsidP="007B59FD">
            <w:pPr>
              <w:pStyle w:val="TAC"/>
            </w:pPr>
            <w:r>
              <w:t>C131 AND C139 AND C140 AND C142</w:t>
            </w:r>
          </w:p>
        </w:tc>
        <w:tc>
          <w:tcPr>
            <w:tcW w:w="224" w:type="pct"/>
          </w:tcPr>
          <w:p w:rsidR="00B17D80" w:rsidRDefault="00B17D80" w:rsidP="007B59FD">
            <w:pPr>
              <w:pStyle w:val="TAC"/>
            </w:pPr>
            <w:r>
              <w:t>C131 AND C139 AND C140 AND C142</w:t>
            </w:r>
          </w:p>
        </w:tc>
        <w:tc>
          <w:tcPr>
            <w:tcW w:w="351" w:type="pct"/>
          </w:tcPr>
          <w:p w:rsidR="00B17D80" w:rsidRDefault="00B17D80" w:rsidP="007B59FD">
            <w:pPr>
              <w:pStyle w:val="TAC"/>
            </w:pPr>
            <w:r>
              <w:t>C131 AND C139 AND C140 AND C142</w:t>
            </w:r>
          </w:p>
        </w:tc>
        <w:tc>
          <w:tcPr>
            <w:tcW w:w="351" w:type="pct"/>
          </w:tcPr>
          <w:p w:rsidR="00B17D80" w:rsidRDefault="00B17D80" w:rsidP="007B59FD">
            <w:pPr>
              <w:pStyle w:val="TAC"/>
            </w:pPr>
            <w:r>
              <w:t>E.1/10 AND</w:t>
            </w:r>
          </w:p>
          <w:p w:rsidR="00B17D80" w:rsidRDefault="00B17D80" w:rsidP="007B59FD">
            <w:pPr>
              <w:pStyle w:val="TAC"/>
            </w:pPr>
            <w:r>
              <w:t>E.1/11 AND E.1/13</w:t>
            </w:r>
          </w:p>
          <w:p w:rsidR="00B17D80" w:rsidRDefault="00B17D80" w:rsidP="007B59FD">
            <w:pPr>
              <w:pStyle w:val="TAC"/>
            </w:pPr>
            <w:r>
              <w:t>AND E.1/29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Procedure for MO calls (Cell identity in envelope call control)</w:t>
            </w:r>
          </w:p>
        </w:tc>
        <w:tc>
          <w:tcPr>
            <w:tcW w:w="322" w:type="pct"/>
          </w:tcPr>
          <w:p w:rsidR="00B17D80" w:rsidRDefault="00B17D80" w:rsidP="007B59FD">
            <w:pPr>
              <w:pStyle w:val="TAC"/>
            </w:pPr>
            <w:r>
              <w:t>R97</w:t>
            </w:r>
          </w:p>
        </w:tc>
        <w:tc>
          <w:tcPr>
            <w:tcW w:w="381" w:type="pct"/>
          </w:tcPr>
          <w:p w:rsidR="00B17D80" w:rsidRDefault="00B17D80" w:rsidP="007B59FD">
            <w:pPr>
              <w:pStyle w:val="TAC"/>
            </w:pPr>
            <w:r>
              <w:t>1.3 B</w:t>
            </w:r>
          </w:p>
        </w:tc>
        <w:tc>
          <w:tcPr>
            <w:tcW w:w="283" w:type="pct"/>
          </w:tcPr>
          <w:p w:rsidR="00B17D80" w:rsidRDefault="00B17D80" w:rsidP="007B59FD">
            <w:pPr>
              <w:pStyle w:val="TAC"/>
            </w:pPr>
          </w:p>
        </w:tc>
        <w:tc>
          <w:tcPr>
            <w:tcW w:w="224" w:type="pct"/>
          </w:tcPr>
          <w:p w:rsidR="00B17D80" w:rsidRDefault="00B17D80" w:rsidP="007B59FD">
            <w:pPr>
              <w:pStyle w:val="TAC"/>
            </w:pPr>
            <w:r>
              <w:t>C132 AND C139 AND C140 AND C142</w:t>
            </w:r>
          </w:p>
        </w:tc>
        <w:tc>
          <w:tcPr>
            <w:tcW w:w="224" w:type="pct"/>
          </w:tcPr>
          <w:p w:rsidR="00B17D80" w:rsidRDefault="00B17D80" w:rsidP="007B59FD">
            <w:pPr>
              <w:pStyle w:val="TAC"/>
            </w:pPr>
            <w:r>
              <w:t>C132 AND C139 AND C140 AND C142</w:t>
            </w:r>
          </w:p>
        </w:tc>
        <w:tc>
          <w:tcPr>
            <w:tcW w:w="224" w:type="pct"/>
          </w:tcPr>
          <w:p w:rsidR="00B17D80" w:rsidRDefault="00B17D80" w:rsidP="007B59FD">
            <w:pPr>
              <w:pStyle w:val="TAC"/>
            </w:pPr>
            <w:r>
              <w:t>C132 AND C139 AND C140 AND C142</w:t>
            </w:r>
          </w:p>
        </w:tc>
        <w:tc>
          <w:tcPr>
            <w:tcW w:w="351" w:type="pct"/>
          </w:tcPr>
          <w:p w:rsidR="00B17D80" w:rsidRDefault="00B17D80" w:rsidP="007B59FD">
            <w:pPr>
              <w:pStyle w:val="TAC"/>
            </w:pPr>
            <w:r>
              <w:t>C132 AND C139 AND C140 AND C142</w:t>
            </w:r>
          </w:p>
        </w:tc>
        <w:tc>
          <w:tcPr>
            <w:tcW w:w="351" w:type="pct"/>
          </w:tcPr>
          <w:p w:rsidR="00B17D80" w:rsidRDefault="00B17D80" w:rsidP="007B59FD">
            <w:pPr>
              <w:pStyle w:val="TAC"/>
            </w:pPr>
            <w:r>
              <w:t>E.1/10 AND</w:t>
            </w:r>
          </w:p>
          <w:p w:rsidR="00B17D80" w:rsidRDefault="00B17D80" w:rsidP="007B59FD">
            <w:pPr>
              <w:pStyle w:val="TAC"/>
            </w:pPr>
            <w:r>
              <w:t>E.1/11 AND E.1/13</w:t>
            </w:r>
          </w:p>
          <w:p w:rsidR="00B17D80" w:rsidRDefault="00B17D80" w:rsidP="007B59FD">
            <w:pPr>
              <w:pStyle w:val="TAC"/>
            </w:pPr>
            <w:r>
              <w:t>AND E.1/29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Procedure for MO calls (Cell identity in envelope call control)</w:t>
            </w:r>
          </w:p>
        </w:tc>
        <w:tc>
          <w:tcPr>
            <w:tcW w:w="322" w:type="pct"/>
          </w:tcPr>
          <w:p w:rsidR="00B17D80" w:rsidRDefault="00B17D80" w:rsidP="007B59FD">
            <w:pPr>
              <w:pStyle w:val="TAC"/>
            </w:pPr>
            <w:r>
              <w:t>R97</w:t>
            </w:r>
          </w:p>
        </w:tc>
        <w:tc>
          <w:tcPr>
            <w:tcW w:w="381" w:type="pct"/>
          </w:tcPr>
          <w:p w:rsidR="00B17D80" w:rsidRDefault="00B17D80" w:rsidP="007B59FD">
            <w:pPr>
              <w:pStyle w:val="TAC"/>
            </w:pPr>
            <w:r>
              <w:t>1.5 B</w:t>
            </w:r>
          </w:p>
        </w:tc>
        <w:tc>
          <w:tcPr>
            <w:tcW w:w="283" w:type="pct"/>
          </w:tcPr>
          <w:p w:rsidR="00B17D80" w:rsidRDefault="00B17D80" w:rsidP="007B59FD">
            <w:pPr>
              <w:pStyle w:val="TAC"/>
            </w:pPr>
          </w:p>
        </w:tc>
        <w:tc>
          <w:tcPr>
            <w:tcW w:w="224" w:type="pct"/>
          </w:tcPr>
          <w:p w:rsidR="00B17D80" w:rsidRDefault="00B17D80" w:rsidP="007B59FD">
            <w:pPr>
              <w:pStyle w:val="TAC"/>
            </w:pPr>
            <w:r>
              <w:t>C132 AND C142</w:t>
            </w:r>
          </w:p>
        </w:tc>
        <w:tc>
          <w:tcPr>
            <w:tcW w:w="224" w:type="pct"/>
          </w:tcPr>
          <w:p w:rsidR="00B17D80" w:rsidRDefault="00B17D80" w:rsidP="007B59FD">
            <w:pPr>
              <w:pStyle w:val="TAC"/>
            </w:pPr>
            <w:r>
              <w:t>C132 AND C142</w:t>
            </w:r>
          </w:p>
        </w:tc>
        <w:tc>
          <w:tcPr>
            <w:tcW w:w="224" w:type="pct"/>
          </w:tcPr>
          <w:p w:rsidR="00B17D80" w:rsidRDefault="00B17D80" w:rsidP="007B59FD">
            <w:pPr>
              <w:pStyle w:val="TAC"/>
            </w:pPr>
            <w:r>
              <w:t>C132 AND C142</w:t>
            </w:r>
          </w:p>
        </w:tc>
        <w:tc>
          <w:tcPr>
            <w:tcW w:w="351" w:type="pct"/>
          </w:tcPr>
          <w:p w:rsidR="00B17D80" w:rsidRDefault="00B17D80" w:rsidP="007B59FD">
            <w:pPr>
              <w:pStyle w:val="TAC"/>
            </w:pPr>
            <w:r>
              <w:t>C132 AND C142</w:t>
            </w:r>
          </w:p>
        </w:tc>
        <w:tc>
          <w:tcPr>
            <w:tcW w:w="351" w:type="pct"/>
          </w:tcPr>
          <w:p w:rsidR="00B17D80" w:rsidRDefault="00B17D80" w:rsidP="007B59FD">
            <w:pPr>
              <w:pStyle w:val="TAC"/>
            </w:pPr>
            <w:r>
              <w:t>E.1/10 AND</w:t>
            </w:r>
          </w:p>
          <w:p w:rsidR="00B17D80" w:rsidRDefault="00B17D80" w:rsidP="007B59FD">
            <w:pPr>
              <w:pStyle w:val="TAC"/>
            </w:pPr>
            <w:r>
              <w:t>E.1/11 AND E.1/13</w:t>
            </w:r>
          </w:p>
          <w:p w:rsidR="00B17D80" w:rsidRDefault="00B17D80" w:rsidP="007B59FD">
            <w:pPr>
              <w:pStyle w:val="TAC"/>
            </w:pPr>
            <w:r>
              <w:t>AND E.1/29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Procedure for MO calls (Cell identity in envelope call control)</w:t>
            </w:r>
          </w:p>
        </w:tc>
        <w:tc>
          <w:tcPr>
            <w:tcW w:w="322" w:type="pct"/>
          </w:tcPr>
          <w:p w:rsidR="00B17D80" w:rsidRDefault="00B17D80" w:rsidP="007B59FD">
            <w:pPr>
              <w:pStyle w:val="TAC"/>
            </w:pPr>
            <w:r>
              <w:t>R97</w:t>
            </w:r>
          </w:p>
        </w:tc>
        <w:tc>
          <w:tcPr>
            <w:tcW w:w="381" w:type="pct"/>
          </w:tcPr>
          <w:p w:rsidR="00B17D80" w:rsidRDefault="00B17D80" w:rsidP="007B59FD">
            <w:pPr>
              <w:pStyle w:val="TAC"/>
            </w:pPr>
            <w:r>
              <w:t>1.6</w:t>
            </w:r>
          </w:p>
        </w:tc>
        <w:tc>
          <w:tcPr>
            <w:tcW w:w="283" w:type="pct"/>
          </w:tcPr>
          <w:p w:rsidR="00B17D80" w:rsidRDefault="00B17D80" w:rsidP="007B59FD">
            <w:pPr>
              <w:pStyle w:val="TAC"/>
            </w:pPr>
          </w:p>
        </w:tc>
        <w:tc>
          <w:tcPr>
            <w:tcW w:w="224" w:type="pct"/>
          </w:tcPr>
          <w:p w:rsidR="00B17D80" w:rsidRDefault="00B17D80" w:rsidP="007B59FD">
            <w:pPr>
              <w:pStyle w:val="TAC"/>
            </w:pPr>
            <w:r>
              <w:t>C142</w:t>
            </w:r>
          </w:p>
        </w:tc>
        <w:tc>
          <w:tcPr>
            <w:tcW w:w="224" w:type="pct"/>
          </w:tcPr>
          <w:p w:rsidR="00B17D80" w:rsidRDefault="00B17D80" w:rsidP="007B59FD">
            <w:pPr>
              <w:pStyle w:val="TAC"/>
            </w:pPr>
            <w:r>
              <w:t>C142</w:t>
            </w:r>
          </w:p>
        </w:tc>
        <w:tc>
          <w:tcPr>
            <w:tcW w:w="224" w:type="pct"/>
          </w:tcPr>
          <w:p w:rsidR="00B17D80" w:rsidRDefault="00B17D80" w:rsidP="007B59FD">
            <w:pPr>
              <w:pStyle w:val="TAC"/>
            </w:pPr>
            <w:r>
              <w:t>C142</w:t>
            </w:r>
          </w:p>
        </w:tc>
        <w:tc>
          <w:tcPr>
            <w:tcW w:w="351" w:type="pct"/>
          </w:tcPr>
          <w:p w:rsidR="00B17D80" w:rsidRDefault="00B17D80" w:rsidP="007B59FD">
            <w:pPr>
              <w:pStyle w:val="TAC"/>
            </w:pPr>
            <w:r>
              <w:t>C142</w:t>
            </w:r>
          </w:p>
        </w:tc>
        <w:tc>
          <w:tcPr>
            <w:tcW w:w="351" w:type="pct"/>
          </w:tcPr>
          <w:p w:rsidR="00B17D80" w:rsidRDefault="00B17D80" w:rsidP="007B59FD">
            <w:pPr>
              <w:pStyle w:val="TAC"/>
            </w:pPr>
            <w:r>
              <w:t>E.1/10 AND</w:t>
            </w:r>
          </w:p>
          <w:p w:rsidR="00B17D80" w:rsidRDefault="00B17D80" w:rsidP="007B59FD">
            <w:pPr>
              <w:pStyle w:val="TAC"/>
            </w:pPr>
            <w:r>
              <w:t>E.1/11 AND E.1/13</w:t>
            </w:r>
          </w:p>
          <w:p w:rsidR="00B17D80" w:rsidRDefault="00B17D80" w:rsidP="007B59FD">
            <w:pPr>
              <w:pStyle w:val="TAC"/>
            </w:pPr>
            <w:r>
              <w:t>AND E.1/29</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Procedure for MO calls (Cell identity in envelope call control)</w:t>
            </w:r>
          </w:p>
        </w:tc>
        <w:tc>
          <w:tcPr>
            <w:tcW w:w="322" w:type="pct"/>
          </w:tcPr>
          <w:p w:rsidR="00B17D80" w:rsidRDefault="00B17D80" w:rsidP="007B59FD">
            <w:pPr>
              <w:pStyle w:val="TAC"/>
            </w:pPr>
            <w:r>
              <w:t>R97</w:t>
            </w:r>
          </w:p>
        </w:tc>
        <w:tc>
          <w:tcPr>
            <w:tcW w:w="381" w:type="pct"/>
          </w:tcPr>
          <w:p w:rsidR="00B17D80" w:rsidRDefault="00B17D80" w:rsidP="007B59FD">
            <w:pPr>
              <w:pStyle w:val="TAC"/>
            </w:pPr>
            <w:r>
              <w:t>1.7 A</w:t>
            </w:r>
          </w:p>
        </w:tc>
        <w:tc>
          <w:tcPr>
            <w:tcW w:w="283" w:type="pct"/>
          </w:tcPr>
          <w:p w:rsidR="00B17D80" w:rsidRDefault="00B17D80" w:rsidP="007B59FD">
            <w:pPr>
              <w:pStyle w:val="TAC"/>
            </w:pPr>
          </w:p>
        </w:tc>
        <w:tc>
          <w:tcPr>
            <w:tcW w:w="224" w:type="pct"/>
          </w:tcPr>
          <w:p w:rsidR="00B17D80" w:rsidRDefault="00B17D80" w:rsidP="007B59FD">
            <w:pPr>
              <w:pStyle w:val="TAC"/>
            </w:pPr>
            <w:r>
              <w:t>C131 AND C139 AND C140 AND C142</w:t>
            </w:r>
          </w:p>
        </w:tc>
        <w:tc>
          <w:tcPr>
            <w:tcW w:w="224" w:type="pct"/>
          </w:tcPr>
          <w:p w:rsidR="00B17D80" w:rsidRDefault="00B17D80" w:rsidP="007B59FD">
            <w:pPr>
              <w:pStyle w:val="TAC"/>
            </w:pPr>
            <w:r>
              <w:t>C131 AND C139 AND C140 AND C142</w:t>
            </w:r>
          </w:p>
        </w:tc>
        <w:tc>
          <w:tcPr>
            <w:tcW w:w="224" w:type="pct"/>
          </w:tcPr>
          <w:p w:rsidR="00B17D80" w:rsidRDefault="00B17D80" w:rsidP="007B59FD">
            <w:pPr>
              <w:pStyle w:val="TAC"/>
            </w:pPr>
            <w:r>
              <w:t>C131 AND C139 AND C140 AND C142</w:t>
            </w:r>
          </w:p>
        </w:tc>
        <w:tc>
          <w:tcPr>
            <w:tcW w:w="351" w:type="pct"/>
          </w:tcPr>
          <w:p w:rsidR="00B17D80" w:rsidRDefault="00B17D80" w:rsidP="007B59FD">
            <w:pPr>
              <w:pStyle w:val="TAC"/>
            </w:pPr>
            <w:r>
              <w:t>C131 AND C139 AND C140 AND C142</w:t>
            </w:r>
          </w:p>
        </w:tc>
        <w:tc>
          <w:tcPr>
            <w:tcW w:w="351" w:type="pct"/>
          </w:tcPr>
          <w:p w:rsidR="00B17D80" w:rsidRDefault="00B17D80" w:rsidP="007B59FD">
            <w:pPr>
              <w:pStyle w:val="TAC"/>
            </w:pPr>
            <w:r>
              <w:t>E.1/10 AND</w:t>
            </w:r>
          </w:p>
          <w:p w:rsidR="00B17D80" w:rsidRDefault="00B17D80" w:rsidP="007B59FD">
            <w:pPr>
              <w:pStyle w:val="TAC"/>
            </w:pPr>
            <w:r>
              <w:t>E.1/11 AND E.1/13</w:t>
            </w:r>
          </w:p>
          <w:p w:rsidR="00B17D80" w:rsidRDefault="00B17D80" w:rsidP="007B59FD">
            <w:pPr>
              <w:pStyle w:val="TAC"/>
            </w:pPr>
            <w:r>
              <w:t>AND E.1/29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Procedure for MO calls (Cell identity in envelope call control)</w:t>
            </w:r>
          </w:p>
        </w:tc>
        <w:tc>
          <w:tcPr>
            <w:tcW w:w="322" w:type="pct"/>
          </w:tcPr>
          <w:p w:rsidR="00B17D80" w:rsidRDefault="00B17D80" w:rsidP="007B59FD">
            <w:pPr>
              <w:pStyle w:val="TAC"/>
            </w:pPr>
            <w:r>
              <w:t>R97</w:t>
            </w:r>
          </w:p>
        </w:tc>
        <w:tc>
          <w:tcPr>
            <w:tcW w:w="381" w:type="pct"/>
          </w:tcPr>
          <w:p w:rsidR="00B17D80" w:rsidRDefault="00B17D80" w:rsidP="007B59FD">
            <w:pPr>
              <w:pStyle w:val="TAC"/>
            </w:pPr>
            <w:r>
              <w:t>1.7 B</w:t>
            </w:r>
          </w:p>
        </w:tc>
        <w:tc>
          <w:tcPr>
            <w:tcW w:w="283" w:type="pct"/>
          </w:tcPr>
          <w:p w:rsidR="00B17D80" w:rsidRDefault="00B17D80" w:rsidP="007B59FD">
            <w:pPr>
              <w:pStyle w:val="TAC"/>
            </w:pPr>
          </w:p>
        </w:tc>
        <w:tc>
          <w:tcPr>
            <w:tcW w:w="224" w:type="pct"/>
          </w:tcPr>
          <w:p w:rsidR="00B17D80" w:rsidRDefault="00B17D80" w:rsidP="007B59FD">
            <w:pPr>
              <w:pStyle w:val="TAC"/>
            </w:pPr>
            <w:r>
              <w:t>C132 AND C139 AND C140 AND C142</w:t>
            </w:r>
          </w:p>
        </w:tc>
        <w:tc>
          <w:tcPr>
            <w:tcW w:w="224" w:type="pct"/>
          </w:tcPr>
          <w:p w:rsidR="00B17D80" w:rsidRDefault="00B17D80" w:rsidP="007B59FD">
            <w:pPr>
              <w:pStyle w:val="TAC"/>
            </w:pPr>
            <w:r>
              <w:t>C132 AND C139 AND C140 AND C142</w:t>
            </w:r>
          </w:p>
        </w:tc>
        <w:tc>
          <w:tcPr>
            <w:tcW w:w="224" w:type="pct"/>
          </w:tcPr>
          <w:p w:rsidR="00B17D80" w:rsidRDefault="00B17D80" w:rsidP="007B59FD">
            <w:pPr>
              <w:pStyle w:val="TAC"/>
            </w:pPr>
            <w:r>
              <w:t>C132 AND C139 AND C140 AND C142</w:t>
            </w:r>
          </w:p>
        </w:tc>
        <w:tc>
          <w:tcPr>
            <w:tcW w:w="351" w:type="pct"/>
          </w:tcPr>
          <w:p w:rsidR="00B17D80" w:rsidRDefault="00B17D80" w:rsidP="007B59FD">
            <w:pPr>
              <w:pStyle w:val="TAC"/>
            </w:pPr>
            <w:r>
              <w:t>C132 AND C139 AND C140 AND C142</w:t>
            </w:r>
          </w:p>
        </w:tc>
        <w:tc>
          <w:tcPr>
            <w:tcW w:w="351" w:type="pct"/>
          </w:tcPr>
          <w:p w:rsidR="00B17D80" w:rsidRDefault="00B17D80" w:rsidP="007B59FD">
            <w:pPr>
              <w:pStyle w:val="TAC"/>
            </w:pPr>
            <w:r>
              <w:t>E.1/10 AND</w:t>
            </w:r>
          </w:p>
          <w:p w:rsidR="00B17D80" w:rsidRDefault="00B17D80" w:rsidP="007B59FD">
            <w:pPr>
              <w:pStyle w:val="TAC"/>
            </w:pPr>
            <w:r>
              <w:t>E.1/11 AND E.1/13</w:t>
            </w:r>
          </w:p>
          <w:p w:rsidR="00B17D80" w:rsidRDefault="00B17D80" w:rsidP="007B59FD">
            <w:pPr>
              <w:pStyle w:val="TAC"/>
            </w:pPr>
            <w:r>
              <w:t>AND E.1/29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Procedure for SS (Cell identity in envelope call control)</w:t>
            </w:r>
          </w:p>
        </w:tc>
        <w:tc>
          <w:tcPr>
            <w:tcW w:w="322" w:type="pct"/>
          </w:tcPr>
          <w:p w:rsidR="00B17D80" w:rsidRDefault="00B17D80" w:rsidP="007B59FD">
            <w:pPr>
              <w:pStyle w:val="TAC"/>
            </w:pPr>
            <w:r>
              <w:t>R97</w:t>
            </w:r>
          </w:p>
        </w:tc>
        <w:tc>
          <w:tcPr>
            <w:tcW w:w="381" w:type="pct"/>
          </w:tcPr>
          <w:p w:rsidR="00B17D80" w:rsidRDefault="00B17D80" w:rsidP="007B59FD">
            <w:pPr>
              <w:pStyle w:val="TAC"/>
            </w:pPr>
            <w:r>
              <w:t>2.1, 2.2, 2.3, 2.4</w:t>
            </w:r>
          </w:p>
        </w:tc>
        <w:tc>
          <w:tcPr>
            <w:tcW w:w="283" w:type="pct"/>
          </w:tcPr>
          <w:p w:rsidR="00B17D80" w:rsidRDefault="00B17D80" w:rsidP="007B59FD">
            <w:pPr>
              <w:pStyle w:val="TAC"/>
            </w:pPr>
          </w:p>
        </w:tc>
        <w:tc>
          <w:tcPr>
            <w:tcW w:w="224" w:type="pct"/>
          </w:tcPr>
          <w:p w:rsidR="00B17D80" w:rsidRDefault="00B17D80" w:rsidP="007B59FD">
            <w:pPr>
              <w:pStyle w:val="TAC"/>
            </w:pPr>
            <w:r>
              <w:t>C137</w:t>
            </w:r>
          </w:p>
        </w:tc>
        <w:tc>
          <w:tcPr>
            <w:tcW w:w="224" w:type="pct"/>
          </w:tcPr>
          <w:p w:rsidR="00B17D80" w:rsidRDefault="00B17D80" w:rsidP="007B59FD">
            <w:pPr>
              <w:pStyle w:val="TAC"/>
            </w:pPr>
            <w:r>
              <w:t>C137</w:t>
            </w:r>
          </w:p>
        </w:tc>
        <w:tc>
          <w:tcPr>
            <w:tcW w:w="224" w:type="pct"/>
          </w:tcPr>
          <w:p w:rsidR="00B17D80" w:rsidRDefault="00B17D80" w:rsidP="007B59FD">
            <w:pPr>
              <w:pStyle w:val="TAC"/>
            </w:pPr>
            <w:r>
              <w:t>C137</w:t>
            </w:r>
          </w:p>
        </w:tc>
        <w:tc>
          <w:tcPr>
            <w:tcW w:w="351" w:type="pct"/>
          </w:tcPr>
          <w:p w:rsidR="00B17D80" w:rsidRDefault="00B17D80" w:rsidP="007B59FD">
            <w:pPr>
              <w:pStyle w:val="TAC"/>
            </w:pPr>
            <w:r>
              <w:t>C137</w:t>
            </w:r>
          </w:p>
        </w:tc>
        <w:tc>
          <w:tcPr>
            <w:tcW w:w="351" w:type="pct"/>
          </w:tcPr>
          <w:p w:rsidR="00B17D80" w:rsidRDefault="00B17D80" w:rsidP="007B59FD">
            <w:pPr>
              <w:pStyle w:val="TAC"/>
            </w:pPr>
            <w:r>
              <w:t>E.1/10 AND E.1/11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Interaction with FDN (Cell identity in envelope call control)</w:t>
            </w:r>
          </w:p>
        </w:tc>
        <w:tc>
          <w:tcPr>
            <w:tcW w:w="322" w:type="pct"/>
          </w:tcPr>
          <w:p w:rsidR="00B17D80" w:rsidRDefault="00B17D80" w:rsidP="007B59FD">
            <w:pPr>
              <w:pStyle w:val="TAC"/>
            </w:pPr>
            <w:r>
              <w:t>R97</w:t>
            </w:r>
          </w:p>
        </w:tc>
        <w:tc>
          <w:tcPr>
            <w:tcW w:w="381" w:type="pct"/>
          </w:tcPr>
          <w:p w:rsidR="00B17D80" w:rsidRDefault="00B17D80" w:rsidP="007B59FD">
            <w:pPr>
              <w:pStyle w:val="TAC"/>
            </w:pPr>
            <w:r>
              <w:t>3.1, 3.2, 3.3, 3.4, 3.5</w:t>
            </w:r>
          </w:p>
        </w:tc>
        <w:tc>
          <w:tcPr>
            <w:tcW w:w="283" w:type="pct"/>
          </w:tcPr>
          <w:p w:rsidR="00B17D80" w:rsidRDefault="00B17D80" w:rsidP="007B59FD">
            <w:pPr>
              <w:pStyle w:val="TAC"/>
            </w:pPr>
          </w:p>
        </w:tc>
        <w:tc>
          <w:tcPr>
            <w:tcW w:w="224" w:type="pct"/>
          </w:tcPr>
          <w:p w:rsidR="00B17D80" w:rsidRDefault="00B17D80" w:rsidP="007B59FD">
            <w:pPr>
              <w:pStyle w:val="TAC"/>
            </w:pPr>
            <w:r>
              <w:t>C125 AND C142</w:t>
            </w:r>
          </w:p>
        </w:tc>
        <w:tc>
          <w:tcPr>
            <w:tcW w:w="224" w:type="pct"/>
          </w:tcPr>
          <w:p w:rsidR="00B17D80" w:rsidRDefault="00B17D80" w:rsidP="007B59FD">
            <w:pPr>
              <w:pStyle w:val="TAC"/>
            </w:pPr>
            <w:r>
              <w:t>C125 AND C142</w:t>
            </w:r>
          </w:p>
        </w:tc>
        <w:tc>
          <w:tcPr>
            <w:tcW w:w="224" w:type="pct"/>
          </w:tcPr>
          <w:p w:rsidR="00B17D80" w:rsidRDefault="00B17D80" w:rsidP="007B59FD">
            <w:pPr>
              <w:pStyle w:val="TAC"/>
            </w:pPr>
            <w:r>
              <w:t>C125 AND C142</w:t>
            </w:r>
          </w:p>
        </w:tc>
        <w:tc>
          <w:tcPr>
            <w:tcW w:w="351" w:type="pct"/>
          </w:tcPr>
          <w:p w:rsidR="00B17D80" w:rsidRDefault="00B17D80" w:rsidP="007B59FD">
            <w:pPr>
              <w:pStyle w:val="TAC"/>
            </w:pPr>
            <w:r>
              <w:t>C125 AND C142</w:t>
            </w:r>
          </w:p>
        </w:tc>
        <w:tc>
          <w:tcPr>
            <w:tcW w:w="351" w:type="pct"/>
          </w:tcPr>
          <w:p w:rsidR="00B17D80" w:rsidRDefault="00B17D80" w:rsidP="007B59FD">
            <w:pPr>
              <w:pStyle w:val="TAC"/>
            </w:pPr>
            <w:r>
              <w:t>E.1/10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Support of BDN service (Cell identity in envelope call control)</w:t>
            </w:r>
          </w:p>
        </w:tc>
        <w:tc>
          <w:tcPr>
            <w:tcW w:w="322" w:type="pct"/>
          </w:tcPr>
          <w:p w:rsidR="00B17D80" w:rsidRDefault="00B17D80" w:rsidP="007B59FD">
            <w:pPr>
              <w:pStyle w:val="TAC"/>
            </w:pPr>
            <w:r>
              <w:t>R97</w:t>
            </w:r>
          </w:p>
        </w:tc>
        <w:tc>
          <w:tcPr>
            <w:tcW w:w="381" w:type="pct"/>
          </w:tcPr>
          <w:p w:rsidR="00B17D80" w:rsidRDefault="00B17D80" w:rsidP="007B59FD">
            <w:pPr>
              <w:pStyle w:val="TAC"/>
            </w:pPr>
            <w:r>
              <w:t>4.1, 4.2, 4.3, 4.4</w:t>
            </w:r>
          </w:p>
        </w:tc>
        <w:tc>
          <w:tcPr>
            <w:tcW w:w="283" w:type="pct"/>
          </w:tcPr>
          <w:p w:rsidR="00B17D80" w:rsidRDefault="00B17D80" w:rsidP="007B59FD">
            <w:pPr>
              <w:pStyle w:val="TAC"/>
            </w:pPr>
          </w:p>
        </w:tc>
        <w:tc>
          <w:tcPr>
            <w:tcW w:w="224" w:type="pct"/>
          </w:tcPr>
          <w:p w:rsidR="00B17D80" w:rsidRDefault="00B17D80" w:rsidP="007B59FD">
            <w:pPr>
              <w:pStyle w:val="TAC"/>
            </w:pPr>
            <w:r>
              <w:t>C126 AND C139 AND C140 AND C142</w:t>
            </w:r>
          </w:p>
        </w:tc>
        <w:tc>
          <w:tcPr>
            <w:tcW w:w="224" w:type="pct"/>
          </w:tcPr>
          <w:p w:rsidR="00B17D80" w:rsidRDefault="00B17D80" w:rsidP="007B59FD">
            <w:pPr>
              <w:pStyle w:val="TAC"/>
            </w:pPr>
            <w:r>
              <w:t>C126 AND C139 AND C140 AND C142</w:t>
            </w:r>
          </w:p>
        </w:tc>
        <w:tc>
          <w:tcPr>
            <w:tcW w:w="224" w:type="pct"/>
          </w:tcPr>
          <w:p w:rsidR="00B17D80" w:rsidRDefault="00B17D80" w:rsidP="007B59FD">
            <w:pPr>
              <w:pStyle w:val="TAC"/>
            </w:pPr>
            <w:r>
              <w:t>C126 AND C139 AND C140 AND C142</w:t>
            </w:r>
          </w:p>
        </w:tc>
        <w:tc>
          <w:tcPr>
            <w:tcW w:w="351" w:type="pct"/>
          </w:tcPr>
          <w:p w:rsidR="00B17D80" w:rsidRDefault="00B17D80" w:rsidP="007B59FD">
            <w:pPr>
              <w:pStyle w:val="TAC"/>
            </w:pPr>
            <w:r>
              <w:t>C126 AND C139 AND C140 AND C142</w:t>
            </w:r>
          </w:p>
        </w:tc>
        <w:tc>
          <w:tcPr>
            <w:tcW w:w="351" w:type="pct"/>
          </w:tcPr>
          <w:p w:rsidR="00B17D80" w:rsidRDefault="00B17D80" w:rsidP="007B59FD">
            <w:pPr>
              <w:pStyle w:val="TAC"/>
            </w:pPr>
            <w:r>
              <w:t>E.1/10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bottom w:val="nil"/>
            </w:tcBorders>
          </w:tcPr>
          <w:p w:rsidR="00B17D80" w:rsidRDefault="00B17D80" w:rsidP="007B59FD">
            <w:pPr>
              <w:pStyle w:val="TAH"/>
            </w:pPr>
            <w:r>
              <w:t>40</w:t>
            </w:r>
          </w:p>
        </w:tc>
        <w:tc>
          <w:tcPr>
            <w:tcW w:w="570" w:type="pct"/>
            <w:gridSpan w:val="2"/>
          </w:tcPr>
          <w:p w:rsidR="00B17D80" w:rsidRDefault="00B17D80" w:rsidP="007B59FD">
            <w:pPr>
              <w:pStyle w:val="TAL"/>
              <w:rPr>
                <w:b/>
              </w:rPr>
            </w:pPr>
            <w:r>
              <w:rPr>
                <w:b/>
              </w:rPr>
              <w:t>EVENT DOWNLOAD</w:t>
            </w:r>
            <w:r>
              <w:rPr>
                <w:b/>
              </w:rPr>
              <w:tab/>
              <w:t>27.22.7</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27.22.7.1: MT call event</w:t>
            </w:r>
          </w:p>
        </w:tc>
        <w:tc>
          <w:tcPr>
            <w:tcW w:w="322" w:type="pct"/>
          </w:tcPr>
          <w:p w:rsidR="00B17D80" w:rsidRDefault="00B17D80" w:rsidP="007B59FD">
            <w:pPr>
              <w:pStyle w:val="TAC"/>
            </w:pPr>
            <w:r>
              <w:t>R97</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r>
              <w:t>C142</w:t>
            </w:r>
          </w:p>
        </w:tc>
        <w:tc>
          <w:tcPr>
            <w:tcW w:w="224" w:type="pct"/>
          </w:tcPr>
          <w:p w:rsidR="00B17D80" w:rsidRDefault="00B17D80" w:rsidP="007B59FD">
            <w:pPr>
              <w:pStyle w:val="TAC"/>
            </w:pPr>
            <w:r>
              <w:t>C142</w:t>
            </w:r>
          </w:p>
        </w:tc>
        <w:tc>
          <w:tcPr>
            <w:tcW w:w="224" w:type="pct"/>
          </w:tcPr>
          <w:p w:rsidR="00B17D80" w:rsidRDefault="00B17D80" w:rsidP="007B59FD">
            <w:pPr>
              <w:pStyle w:val="TAC"/>
            </w:pPr>
            <w:r>
              <w:t>C142</w:t>
            </w:r>
          </w:p>
        </w:tc>
        <w:tc>
          <w:tcPr>
            <w:tcW w:w="351" w:type="pct"/>
          </w:tcPr>
          <w:p w:rsidR="00B17D80" w:rsidRDefault="00B17D80" w:rsidP="007B59FD">
            <w:pPr>
              <w:pStyle w:val="TAC"/>
            </w:pPr>
            <w:r>
              <w:t>C142</w:t>
            </w:r>
          </w:p>
        </w:tc>
        <w:tc>
          <w:tcPr>
            <w:tcW w:w="351" w:type="pct"/>
          </w:tcPr>
          <w:p w:rsidR="00B17D80" w:rsidRDefault="00B17D80" w:rsidP="007B59FD">
            <w:pPr>
              <w:pStyle w:val="TAC"/>
            </w:pPr>
            <w:r>
              <w:t>E.1/34 AND E.1/33</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27.22.7.2.1: call connected event</w:t>
            </w:r>
          </w:p>
        </w:tc>
        <w:tc>
          <w:tcPr>
            <w:tcW w:w="322" w:type="pct"/>
          </w:tcPr>
          <w:p w:rsidR="00B17D80" w:rsidRDefault="00B17D80" w:rsidP="007B59FD">
            <w:pPr>
              <w:pStyle w:val="TAC"/>
            </w:pPr>
            <w:r>
              <w:t>R97</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r>
              <w:t>C142</w:t>
            </w:r>
          </w:p>
        </w:tc>
        <w:tc>
          <w:tcPr>
            <w:tcW w:w="224" w:type="pct"/>
          </w:tcPr>
          <w:p w:rsidR="00B17D80" w:rsidRDefault="00B17D80" w:rsidP="007B59FD">
            <w:pPr>
              <w:pStyle w:val="TAC"/>
            </w:pPr>
            <w:r>
              <w:t>C142</w:t>
            </w:r>
          </w:p>
        </w:tc>
        <w:tc>
          <w:tcPr>
            <w:tcW w:w="224" w:type="pct"/>
          </w:tcPr>
          <w:p w:rsidR="00B17D80" w:rsidRDefault="00B17D80" w:rsidP="007B59FD">
            <w:pPr>
              <w:pStyle w:val="TAC"/>
            </w:pPr>
            <w:r>
              <w:t>C142</w:t>
            </w:r>
          </w:p>
        </w:tc>
        <w:tc>
          <w:tcPr>
            <w:tcW w:w="351" w:type="pct"/>
          </w:tcPr>
          <w:p w:rsidR="00B17D80" w:rsidRDefault="00B17D80" w:rsidP="007B59FD">
            <w:pPr>
              <w:pStyle w:val="TAC"/>
            </w:pPr>
            <w:r>
              <w:t>C142</w:t>
            </w:r>
          </w:p>
        </w:tc>
        <w:tc>
          <w:tcPr>
            <w:tcW w:w="351" w:type="pct"/>
          </w:tcPr>
          <w:p w:rsidR="00B17D80" w:rsidRDefault="00B17D80" w:rsidP="007B59FD">
            <w:pPr>
              <w:pStyle w:val="TAC"/>
            </w:pPr>
            <w:r>
              <w:t>E.1/35 AND E.1/33</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27.22.7.2.2: ME supporting SET UP CALL</w:t>
            </w:r>
          </w:p>
        </w:tc>
        <w:tc>
          <w:tcPr>
            <w:tcW w:w="322" w:type="pct"/>
          </w:tcPr>
          <w:p w:rsidR="00B17D80" w:rsidRDefault="00B17D80" w:rsidP="007B59FD">
            <w:pPr>
              <w:pStyle w:val="TAC"/>
            </w:pPr>
            <w:r>
              <w:t>R97</w:t>
            </w:r>
          </w:p>
        </w:tc>
        <w:tc>
          <w:tcPr>
            <w:tcW w:w="381" w:type="pct"/>
          </w:tcPr>
          <w:p w:rsidR="00B17D80" w:rsidRDefault="00B17D80" w:rsidP="007B59FD">
            <w:pPr>
              <w:pStyle w:val="TAC"/>
            </w:pPr>
            <w:r>
              <w:t>2.1</w:t>
            </w:r>
          </w:p>
        </w:tc>
        <w:tc>
          <w:tcPr>
            <w:tcW w:w="283" w:type="pct"/>
          </w:tcPr>
          <w:p w:rsidR="00B17D80" w:rsidRDefault="00B17D80" w:rsidP="007B59FD">
            <w:pPr>
              <w:pStyle w:val="TAC"/>
            </w:pPr>
          </w:p>
        </w:tc>
        <w:tc>
          <w:tcPr>
            <w:tcW w:w="224" w:type="pct"/>
          </w:tcPr>
          <w:p w:rsidR="00B17D80" w:rsidRDefault="00B17D80" w:rsidP="007B59FD">
            <w:pPr>
              <w:pStyle w:val="TAC"/>
            </w:pPr>
            <w:r>
              <w:t>C139 AND C140 AND C142</w:t>
            </w:r>
          </w:p>
        </w:tc>
        <w:tc>
          <w:tcPr>
            <w:tcW w:w="224" w:type="pct"/>
          </w:tcPr>
          <w:p w:rsidR="00B17D80" w:rsidRDefault="00B17D80" w:rsidP="007B59FD">
            <w:pPr>
              <w:pStyle w:val="TAC"/>
            </w:pPr>
            <w:r>
              <w:t>C139 AND C140 AND C142</w:t>
            </w:r>
          </w:p>
        </w:tc>
        <w:tc>
          <w:tcPr>
            <w:tcW w:w="224" w:type="pct"/>
          </w:tcPr>
          <w:p w:rsidR="00B17D80" w:rsidRDefault="00B17D80" w:rsidP="007B59FD">
            <w:pPr>
              <w:pStyle w:val="TAC"/>
            </w:pPr>
            <w:r>
              <w:t>C139 AND C140 AND C142</w:t>
            </w:r>
          </w:p>
        </w:tc>
        <w:tc>
          <w:tcPr>
            <w:tcW w:w="351" w:type="pct"/>
          </w:tcPr>
          <w:p w:rsidR="00B17D80" w:rsidRDefault="00B17D80" w:rsidP="007B59FD">
            <w:pPr>
              <w:pStyle w:val="TAC"/>
            </w:pPr>
            <w:r>
              <w:t>C139 AND C140 AND C142</w:t>
            </w:r>
          </w:p>
        </w:tc>
        <w:tc>
          <w:tcPr>
            <w:tcW w:w="351" w:type="pct"/>
          </w:tcPr>
          <w:p w:rsidR="00B17D80" w:rsidRDefault="00B17D80" w:rsidP="007B59FD">
            <w:pPr>
              <w:pStyle w:val="TAC"/>
            </w:pPr>
            <w:r>
              <w:t>E.1/35 AND</w:t>
            </w:r>
          </w:p>
          <w:p w:rsidR="00B17D80" w:rsidRDefault="00B17D80" w:rsidP="007B59FD">
            <w:pPr>
              <w:pStyle w:val="TAC"/>
            </w:pPr>
            <w:r>
              <w:t>E.1/29 AND E.1/33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27.22.7.3: call disconnected event</w:t>
            </w:r>
          </w:p>
        </w:tc>
        <w:tc>
          <w:tcPr>
            <w:tcW w:w="322" w:type="pct"/>
          </w:tcPr>
          <w:p w:rsidR="00B17D80" w:rsidRDefault="00B17D80" w:rsidP="007B59FD">
            <w:pPr>
              <w:pStyle w:val="TAC"/>
            </w:pPr>
            <w:r>
              <w:t>R97</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r>
              <w:t>C142</w:t>
            </w:r>
          </w:p>
        </w:tc>
        <w:tc>
          <w:tcPr>
            <w:tcW w:w="224" w:type="pct"/>
          </w:tcPr>
          <w:p w:rsidR="00B17D80" w:rsidRDefault="00B17D80" w:rsidP="007B59FD">
            <w:pPr>
              <w:pStyle w:val="TAC"/>
            </w:pPr>
            <w:r>
              <w:t>C142</w:t>
            </w:r>
          </w:p>
        </w:tc>
        <w:tc>
          <w:tcPr>
            <w:tcW w:w="224" w:type="pct"/>
          </w:tcPr>
          <w:p w:rsidR="00B17D80" w:rsidRDefault="00B17D80" w:rsidP="007B59FD">
            <w:pPr>
              <w:pStyle w:val="TAC"/>
            </w:pPr>
            <w:r>
              <w:t>C142</w:t>
            </w:r>
          </w:p>
        </w:tc>
        <w:tc>
          <w:tcPr>
            <w:tcW w:w="351" w:type="pct"/>
          </w:tcPr>
          <w:p w:rsidR="00B17D80" w:rsidRDefault="00B17D80" w:rsidP="007B59FD">
            <w:pPr>
              <w:pStyle w:val="TAC"/>
            </w:pPr>
            <w:r>
              <w:t>C142</w:t>
            </w:r>
          </w:p>
        </w:tc>
        <w:tc>
          <w:tcPr>
            <w:tcW w:w="351" w:type="pct"/>
          </w:tcPr>
          <w:p w:rsidR="00B17D80" w:rsidRDefault="00B17D80" w:rsidP="007B59FD">
            <w:pPr>
              <w:pStyle w:val="TAC"/>
            </w:pPr>
            <w:r>
              <w:t>E.1/36 AND E.1/33</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27.22.7.4: location status event</w:t>
            </w:r>
          </w:p>
        </w:tc>
        <w:tc>
          <w:tcPr>
            <w:tcW w:w="322" w:type="pct"/>
          </w:tcPr>
          <w:p w:rsidR="00B17D80" w:rsidRDefault="00B17D80" w:rsidP="007B59FD">
            <w:pPr>
              <w:pStyle w:val="TAC"/>
            </w:pPr>
            <w:r>
              <w:t>R97</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E.1/37 AND E.1/33</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27.22.7.5: user activity event</w:t>
            </w:r>
          </w:p>
        </w:tc>
        <w:tc>
          <w:tcPr>
            <w:tcW w:w="322" w:type="pct"/>
          </w:tcPr>
          <w:p w:rsidR="00B17D80" w:rsidRDefault="00B17D80" w:rsidP="007B59FD">
            <w:pPr>
              <w:pStyle w:val="TAC"/>
            </w:pPr>
            <w:r>
              <w:t>R97</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r>
              <w:t>C139</w:t>
            </w:r>
          </w:p>
        </w:tc>
        <w:tc>
          <w:tcPr>
            <w:tcW w:w="224" w:type="pct"/>
          </w:tcPr>
          <w:p w:rsidR="00B17D80" w:rsidRDefault="00B17D80" w:rsidP="007B59FD">
            <w:pPr>
              <w:pStyle w:val="TAC"/>
            </w:pPr>
            <w:r>
              <w:t>C139</w:t>
            </w:r>
          </w:p>
        </w:tc>
        <w:tc>
          <w:tcPr>
            <w:tcW w:w="224" w:type="pct"/>
          </w:tcPr>
          <w:p w:rsidR="00B17D80" w:rsidRDefault="00B17D80" w:rsidP="007B59FD">
            <w:pPr>
              <w:pStyle w:val="TAC"/>
            </w:pPr>
            <w:r>
              <w:t>C139</w:t>
            </w:r>
          </w:p>
        </w:tc>
        <w:tc>
          <w:tcPr>
            <w:tcW w:w="351" w:type="pct"/>
          </w:tcPr>
          <w:p w:rsidR="00B17D80" w:rsidRDefault="00B17D80" w:rsidP="007B59FD">
            <w:pPr>
              <w:pStyle w:val="TAC"/>
            </w:pPr>
            <w:r>
              <w:t>C139</w:t>
            </w:r>
          </w:p>
        </w:tc>
        <w:tc>
          <w:tcPr>
            <w:tcW w:w="351" w:type="pct"/>
          </w:tcPr>
          <w:p w:rsidR="00B17D80" w:rsidRDefault="00B17D80" w:rsidP="007B59FD">
            <w:pPr>
              <w:pStyle w:val="TAC"/>
            </w:pPr>
            <w:r>
              <w:t>E.1/38 AND E.1/33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27.22.7.6: idle screen available event</w:t>
            </w:r>
          </w:p>
        </w:tc>
        <w:tc>
          <w:tcPr>
            <w:tcW w:w="322" w:type="pct"/>
          </w:tcPr>
          <w:p w:rsidR="00B17D80" w:rsidRDefault="00B17D80" w:rsidP="007B59FD">
            <w:pPr>
              <w:pStyle w:val="TAC"/>
            </w:pPr>
            <w:r>
              <w:t>R97</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224" w:type="pct"/>
          </w:tcPr>
          <w:p w:rsidR="00B17D80" w:rsidRDefault="00B17D80" w:rsidP="007B59FD">
            <w:pPr>
              <w:pStyle w:val="TAC"/>
            </w:pPr>
            <w:r>
              <w:t>C139 AND C140</w:t>
            </w:r>
          </w:p>
        </w:tc>
        <w:tc>
          <w:tcPr>
            <w:tcW w:w="351" w:type="pct"/>
          </w:tcPr>
          <w:p w:rsidR="00B17D80" w:rsidRDefault="00B17D80" w:rsidP="007B59FD">
            <w:pPr>
              <w:pStyle w:val="TAC"/>
            </w:pPr>
            <w:r>
              <w:t>C139 AND C140</w:t>
            </w:r>
          </w:p>
        </w:tc>
        <w:tc>
          <w:tcPr>
            <w:tcW w:w="351" w:type="pct"/>
          </w:tcPr>
          <w:p w:rsidR="00B17D80" w:rsidRDefault="00B17D80" w:rsidP="007B59FD">
            <w:pPr>
              <w:pStyle w:val="TAC"/>
            </w:pPr>
            <w:r>
              <w:t>E.1/39 AND E.1/33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27.22.7.7.1: Card reader status normal</w:t>
            </w:r>
          </w:p>
        </w:tc>
        <w:tc>
          <w:tcPr>
            <w:tcW w:w="322" w:type="pct"/>
          </w:tcPr>
          <w:p w:rsidR="00B17D80" w:rsidRDefault="00B17D80" w:rsidP="007B59FD">
            <w:pPr>
              <w:pStyle w:val="TAC"/>
            </w:pPr>
            <w:r>
              <w:t>R98</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C109</w:t>
            </w:r>
          </w:p>
        </w:tc>
        <w:tc>
          <w:tcPr>
            <w:tcW w:w="224" w:type="pct"/>
          </w:tcPr>
          <w:p w:rsidR="00B17D80" w:rsidRDefault="00B17D80" w:rsidP="007B59FD">
            <w:pPr>
              <w:pStyle w:val="TAC"/>
            </w:pPr>
            <w:r>
              <w:t>C109</w:t>
            </w:r>
          </w:p>
        </w:tc>
        <w:tc>
          <w:tcPr>
            <w:tcW w:w="351" w:type="pct"/>
          </w:tcPr>
          <w:p w:rsidR="00B17D80" w:rsidRDefault="00B17D80" w:rsidP="007B59FD">
            <w:pPr>
              <w:pStyle w:val="TAC"/>
            </w:pPr>
            <w:r>
              <w:t>C109</w:t>
            </w:r>
          </w:p>
        </w:tc>
        <w:tc>
          <w:tcPr>
            <w:tcW w:w="351" w:type="pct"/>
          </w:tcPr>
          <w:p w:rsidR="00B17D80" w:rsidRDefault="00B17D80" w:rsidP="007B59FD">
            <w:pPr>
              <w:pStyle w:val="TAC"/>
            </w:pPr>
            <w:r>
              <w:t>E.1/40 AND E.1/33</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27.22.7.7.2: Detachable card reader</w:t>
            </w:r>
          </w:p>
        </w:tc>
        <w:tc>
          <w:tcPr>
            <w:tcW w:w="322" w:type="pct"/>
          </w:tcPr>
          <w:p w:rsidR="00B17D80" w:rsidRDefault="00B17D80" w:rsidP="007B59FD">
            <w:pPr>
              <w:pStyle w:val="TAC"/>
            </w:pPr>
            <w:r>
              <w:t>R98</w:t>
            </w:r>
          </w:p>
        </w:tc>
        <w:tc>
          <w:tcPr>
            <w:tcW w:w="381" w:type="pct"/>
          </w:tcPr>
          <w:p w:rsidR="00B17D80" w:rsidRDefault="00B17D80" w:rsidP="007B59FD">
            <w:pPr>
              <w:pStyle w:val="TAC"/>
            </w:pPr>
            <w:r>
              <w:t>2.1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C116</w:t>
            </w:r>
          </w:p>
        </w:tc>
        <w:tc>
          <w:tcPr>
            <w:tcW w:w="224" w:type="pct"/>
          </w:tcPr>
          <w:p w:rsidR="00B17D80" w:rsidRDefault="00B17D80" w:rsidP="007B59FD">
            <w:pPr>
              <w:pStyle w:val="TAC"/>
            </w:pPr>
            <w:r>
              <w:t>C116</w:t>
            </w:r>
          </w:p>
        </w:tc>
        <w:tc>
          <w:tcPr>
            <w:tcW w:w="351" w:type="pct"/>
          </w:tcPr>
          <w:p w:rsidR="00B17D80" w:rsidRDefault="00B17D80" w:rsidP="007B59FD">
            <w:pPr>
              <w:pStyle w:val="TAC"/>
            </w:pPr>
            <w:r>
              <w:t>C116</w:t>
            </w:r>
          </w:p>
        </w:tc>
        <w:tc>
          <w:tcPr>
            <w:tcW w:w="351" w:type="pct"/>
          </w:tcPr>
          <w:p w:rsidR="00B17D80" w:rsidRDefault="00B17D80" w:rsidP="007B59FD">
            <w:pPr>
              <w:pStyle w:val="TAC"/>
            </w:pPr>
            <w:r>
              <w:t>E.1/40 AND E.1/33</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27.22.7.8: language selection event</w:t>
            </w:r>
          </w:p>
        </w:tc>
        <w:tc>
          <w:tcPr>
            <w:tcW w:w="322" w:type="pct"/>
          </w:tcPr>
          <w:p w:rsidR="00B17D80" w:rsidRDefault="00B17D80" w:rsidP="007B59FD">
            <w:pPr>
              <w:pStyle w:val="TAC"/>
            </w:pPr>
            <w:r>
              <w:t>R99</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C139 AND C140 AND C143 AND C156</w:t>
            </w:r>
          </w:p>
        </w:tc>
        <w:tc>
          <w:tcPr>
            <w:tcW w:w="351" w:type="pct"/>
          </w:tcPr>
          <w:p w:rsidR="00B17D80" w:rsidRDefault="00B17D80" w:rsidP="007B59FD">
            <w:pPr>
              <w:pStyle w:val="TAC"/>
            </w:pPr>
            <w:r>
              <w:t>C139 AND C140 AND C143 AND C156</w:t>
            </w:r>
          </w:p>
        </w:tc>
        <w:tc>
          <w:tcPr>
            <w:tcW w:w="351" w:type="pct"/>
          </w:tcPr>
          <w:p w:rsidR="00B17D80" w:rsidRDefault="00B17D80" w:rsidP="007B59FD">
            <w:pPr>
              <w:pStyle w:val="TAC"/>
            </w:pPr>
            <w:r>
              <w:t>E.1/41 AND E.1/33 AND E.1/110 AND E.1/111</w:t>
            </w:r>
          </w:p>
        </w:tc>
        <w:tc>
          <w:tcPr>
            <w:tcW w:w="476" w:type="pct"/>
          </w:tcPr>
          <w:p w:rsidR="00B17D80" w:rsidRDefault="00B17D80" w:rsidP="007B59FD">
            <w:pPr>
              <w:pStyle w:val="TAC"/>
            </w:pPr>
            <w:r>
              <w:rPr>
                <w:rFonts w:cs="Arial"/>
                <w:sz w:val="20"/>
              </w:rPr>
              <w:t>No</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27.22.7.9: Browser termination event</w:t>
            </w:r>
          </w:p>
        </w:tc>
        <w:tc>
          <w:tcPr>
            <w:tcW w:w="322" w:type="pct"/>
          </w:tcPr>
          <w:p w:rsidR="00B17D80" w:rsidRDefault="00B17D80" w:rsidP="007B59FD">
            <w:pPr>
              <w:pStyle w:val="TAC"/>
            </w:pPr>
            <w:r>
              <w:t>R99</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C149 AND C139 AND C140</w:t>
            </w:r>
          </w:p>
        </w:tc>
        <w:tc>
          <w:tcPr>
            <w:tcW w:w="351" w:type="pct"/>
          </w:tcPr>
          <w:p w:rsidR="00B17D80" w:rsidRDefault="00B17D80" w:rsidP="007B59FD">
            <w:pPr>
              <w:pStyle w:val="TAC"/>
            </w:pPr>
            <w:r>
              <w:t>C149 AND C139 AND C140</w:t>
            </w:r>
          </w:p>
        </w:tc>
        <w:tc>
          <w:tcPr>
            <w:tcW w:w="351" w:type="pct"/>
          </w:tcPr>
          <w:p w:rsidR="00B17D80" w:rsidRDefault="00B17D80" w:rsidP="007B59FD">
            <w:pPr>
              <w:pStyle w:val="TAC"/>
            </w:pPr>
            <w:r>
              <w:t>E.1/42 AND E.1/33 AND E.1/110 AND E.1/111</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27.22.7.10: Data available event</w:t>
            </w:r>
          </w:p>
        </w:tc>
        <w:tc>
          <w:tcPr>
            <w:tcW w:w="322" w:type="pct"/>
          </w:tcPr>
          <w:p w:rsidR="00B17D80" w:rsidRDefault="00B17D80" w:rsidP="007B59FD">
            <w:pPr>
              <w:pStyle w:val="TAC"/>
            </w:pPr>
            <w:r>
              <w:t>R99</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C121</w:t>
            </w:r>
          </w:p>
        </w:tc>
        <w:tc>
          <w:tcPr>
            <w:tcW w:w="351" w:type="pct"/>
          </w:tcPr>
          <w:p w:rsidR="00B17D80" w:rsidRDefault="00B17D80" w:rsidP="007B59FD">
            <w:pPr>
              <w:pStyle w:val="TAC"/>
            </w:pPr>
            <w:r>
              <w:t>C121</w:t>
            </w:r>
          </w:p>
        </w:tc>
        <w:tc>
          <w:tcPr>
            <w:tcW w:w="351" w:type="pct"/>
          </w:tcPr>
          <w:p w:rsidR="00B17D80" w:rsidRDefault="00B17D80" w:rsidP="007B59FD">
            <w:pPr>
              <w:pStyle w:val="TAC"/>
            </w:pPr>
            <w:r>
              <w:t>E.1/43</w:t>
            </w:r>
          </w:p>
          <w:p w:rsidR="00B17D80" w:rsidRDefault="00B17D80" w:rsidP="007B59FD">
            <w:pPr>
              <w:pStyle w:val="TAC"/>
            </w:pPr>
            <w:r>
              <w:t>AND E.1/89</w:t>
            </w:r>
          </w:p>
          <w:p w:rsidR="00B17D80" w:rsidRDefault="00B17D80" w:rsidP="007B59FD">
            <w:pPr>
              <w:pStyle w:val="TAC"/>
            </w:pPr>
            <w:r>
              <w:t>AND E.1/33</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r>
              <w:t>AER001</w:t>
            </w: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single" w:sz="4" w:space="0" w:color="auto"/>
            </w:tcBorders>
          </w:tcPr>
          <w:p w:rsidR="00B17D80" w:rsidRDefault="00B17D80" w:rsidP="007B59FD">
            <w:pPr>
              <w:pStyle w:val="TAH"/>
            </w:pPr>
          </w:p>
        </w:tc>
        <w:tc>
          <w:tcPr>
            <w:tcW w:w="570" w:type="pct"/>
            <w:gridSpan w:val="2"/>
            <w:tcBorders>
              <w:bottom w:val="single" w:sz="4" w:space="0" w:color="auto"/>
            </w:tcBorders>
          </w:tcPr>
          <w:p w:rsidR="00B17D80" w:rsidRDefault="00B17D80" w:rsidP="007B59FD">
            <w:pPr>
              <w:pStyle w:val="TAL"/>
            </w:pPr>
            <w:r>
              <w:t>27.22.7.11: Channel status event</w:t>
            </w:r>
          </w:p>
        </w:tc>
        <w:tc>
          <w:tcPr>
            <w:tcW w:w="322" w:type="pct"/>
            <w:tcBorders>
              <w:bottom w:val="single" w:sz="4" w:space="0" w:color="auto"/>
            </w:tcBorders>
          </w:tcPr>
          <w:p w:rsidR="00B17D80" w:rsidRDefault="00B17D80" w:rsidP="007B59FD">
            <w:pPr>
              <w:pStyle w:val="TAC"/>
            </w:pPr>
            <w:r>
              <w:t>R99</w:t>
            </w:r>
          </w:p>
        </w:tc>
        <w:tc>
          <w:tcPr>
            <w:tcW w:w="381" w:type="pct"/>
            <w:tcBorders>
              <w:bottom w:val="single" w:sz="4" w:space="0" w:color="auto"/>
            </w:tcBorders>
          </w:tcPr>
          <w:p w:rsidR="00B17D80" w:rsidRDefault="00B17D80" w:rsidP="007B59FD">
            <w:pPr>
              <w:pStyle w:val="TAC"/>
            </w:pPr>
            <w:r>
              <w:t>1.1</w:t>
            </w:r>
          </w:p>
        </w:tc>
        <w:tc>
          <w:tcPr>
            <w:tcW w:w="283" w:type="pct"/>
            <w:tcBorders>
              <w:bottom w:val="single" w:sz="4" w:space="0" w:color="auto"/>
            </w:tcBorders>
          </w:tcPr>
          <w:p w:rsidR="00B17D80" w:rsidRDefault="00B17D80" w:rsidP="007B59FD">
            <w:pPr>
              <w:pStyle w:val="TAC"/>
            </w:pPr>
          </w:p>
        </w:tc>
        <w:tc>
          <w:tcPr>
            <w:tcW w:w="224" w:type="pct"/>
            <w:tcBorders>
              <w:bottom w:val="single" w:sz="4" w:space="0" w:color="auto"/>
            </w:tcBorders>
          </w:tcPr>
          <w:p w:rsidR="00B17D80" w:rsidRDefault="00B17D80" w:rsidP="007B59FD">
            <w:pPr>
              <w:pStyle w:val="TAC"/>
            </w:pPr>
          </w:p>
        </w:tc>
        <w:tc>
          <w:tcPr>
            <w:tcW w:w="224" w:type="pct"/>
            <w:tcBorders>
              <w:bottom w:val="single" w:sz="4" w:space="0" w:color="auto"/>
            </w:tcBorders>
          </w:tcPr>
          <w:p w:rsidR="00B17D80" w:rsidRDefault="00B17D80" w:rsidP="007B59FD">
            <w:pPr>
              <w:pStyle w:val="TAC"/>
            </w:pPr>
          </w:p>
        </w:tc>
        <w:tc>
          <w:tcPr>
            <w:tcW w:w="224" w:type="pct"/>
            <w:tcBorders>
              <w:bottom w:val="single" w:sz="4" w:space="0" w:color="auto"/>
            </w:tcBorders>
          </w:tcPr>
          <w:p w:rsidR="00B17D80" w:rsidRDefault="00B17D80" w:rsidP="007B59FD">
            <w:pPr>
              <w:pStyle w:val="TAC"/>
            </w:pPr>
            <w:r>
              <w:t>C121</w:t>
            </w:r>
          </w:p>
        </w:tc>
        <w:tc>
          <w:tcPr>
            <w:tcW w:w="351" w:type="pct"/>
            <w:tcBorders>
              <w:bottom w:val="single" w:sz="4" w:space="0" w:color="auto"/>
            </w:tcBorders>
          </w:tcPr>
          <w:p w:rsidR="00B17D80" w:rsidRDefault="00B17D80" w:rsidP="007B59FD">
            <w:pPr>
              <w:pStyle w:val="TAC"/>
            </w:pPr>
            <w:r>
              <w:t>C121</w:t>
            </w:r>
          </w:p>
        </w:tc>
        <w:tc>
          <w:tcPr>
            <w:tcW w:w="351" w:type="pct"/>
            <w:tcBorders>
              <w:bottom w:val="single" w:sz="4" w:space="0" w:color="auto"/>
            </w:tcBorders>
          </w:tcPr>
          <w:p w:rsidR="00B17D80" w:rsidRDefault="00B17D80" w:rsidP="007B59FD">
            <w:pPr>
              <w:pStyle w:val="TAC"/>
            </w:pPr>
            <w:r>
              <w:t>E.1/44 AND E.1/89</w:t>
            </w:r>
          </w:p>
          <w:p w:rsidR="00B17D80" w:rsidRDefault="00B17D80" w:rsidP="007B59FD">
            <w:pPr>
              <w:pStyle w:val="TAC"/>
            </w:pPr>
            <w:r>
              <w:t>AND E.1/33</w:t>
            </w:r>
          </w:p>
        </w:tc>
        <w:tc>
          <w:tcPr>
            <w:tcW w:w="476" w:type="pct"/>
            <w:tcBorders>
              <w:bottom w:val="single" w:sz="4" w:space="0" w:color="auto"/>
            </w:tcBorders>
          </w:tcPr>
          <w:p w:rsidR="00B17D80" w:rsidRDefault="00B17D80" w:rsidP="007B59FD">
            <w:pPr>
              <w:pStyle w:val="TAC"/>
            </w:pPr>
            <w:r>
              <w:rPr>
                <w:rFonts w:cs="Arial"/>
                <w:sz w:val="20"/>
              </w:rPr>
              <w:t>Yes</w:t>
            </w:r>
          </w:p>
        </w:tc>
        <w:tc>
          <w:tcPr>
            <w:tcW w:w="326" w:type="pct"/>
            <w:tcBorders>
              <w:bottom w:val="single" w:sz="4" w:space="0" w:color="auto"/>
            </w:tcBorders>
          </w:tcPr>
          <w:p w:rsidR="00B17D80" w:rsidRDefault="00B17D80" w:rsidP="007B59FD">
            <w:pPr>
              <w:pStyle w:val="TAC"/>
            </w:pPr>
          </w:p>
        </w:tc>
        <w:tc>
          <w:tcPr>
            <w:tcW w:w="650" w:type="pct"/>
            <w:tcBorders>
              <w:bottom w:val="single" w:sz="4" w:space="0" w:color="auto"/>
            </w:tcBorders>
          </w:tcPr>
          <w:p w:rsidR="00B17D80" w:rsidRDefault="00B17D80" w:rsidP="007B59FD">
            <w:pPr>
              <w:pStyle w:val="TAC"/>
            </w:pPr>
            <w:r>
              <w:t>AER001</w:t>
            </w:r>
          </w:p>
        </w:tc>
        <w:tc>
          <w:tcPr>
            <w:tcW w:w="418" w:type="pct"/>
            <w:tcBorders>
              <w:bottom w:val="single" w:sz="4" w:space="0" w:color="auto"/>
            </w:tcBorders>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single" w:sz="4" w:space="0" w:color="auto"/>
              <w:bottom w:val="nil"/>
            </w:tcBorders>
          </w:tcPr>
          <w:p w:rsidR="00B17D80" w:rsidRDefault="00B17D80" w:rsidP="007B59FD">
            <w:pPr>
              <w:pStyle w:val="TAH"/>
            </w:pPr>
            <w:r>
              <w:t>41</w:t>
            </w:r>
          </w:p>
        </w:tc>
        <w:tc>
          <w:tcPr>
            <w:tcW w:w="570" w:type="pct"/>
            <w:gridSpan w:val="2"/>
          </w:tcPr>
          <w:p w:rsidR="00B17D80" w:rsidRDefault="00B17D80" w:rsidP="007B59FD">
            <w:pPr>
              <w:pStyle w:val="TAL"/>
              <w:rPr>
                <w:b/>
              </w:rPr>
            </w:pPr>
            <w:r>
              <w:rPr>
                <w:b/>
              </w:rPr>
              <w:t>MO SMS Control by SIM</w:t>
            </w:r>
            <w:r>
              <w:rPr>
                <w:b/>
              </w:rPr>
              <w:tab/>
              <w:t>27.22.8</w:t>
            </w:r>
          </w:p>
        </w:tc>
        <w:tc>
          <w:tcPr>
            <w:tcW w:w="322" w:type="pct"/>
          </w:tcPr>
          <w:p w:rsidR="00B17D80" w:rsidRDefault="00B17D80" w:rsidP="007B59FD">
            <w:pPr>
              <w:pStyle w:val="TAC"/>
            </w:pPr>
          </w:p>
        </w:tc>
        <w:tc>
          <w:tcPr>
            <w:tcW w:w="381" w:type="pct"/>
          </w:tcPr>
          <w:p w:rsidR="00B17D80" w:rsidRDefault="00B17D80" w:rsidP="007B59FD">
            <w:pPr>
              <w:pStyle w:val="TAC"/>
            </w:pP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p>
        </w:tc>
        <w:tc>
          <w:tcPr>
            <w:tcW w:w="351" w:type="pct"/>
          </w:tcPr>
          <w:p w:rsidR="00B17D80" w:rsidRDefault="00B17D80" w:rsidP="007B59FD">
            <w:pPr>
              <w:pStyle w:val="TAC"/>
            </w:pPr>
          </w:p>
        </w:tc>
        <w:tc>
          <w:tcPr>
            <w:tcW w:w="351" w:type="pct"/>
          </w:tcPr>
          <w:p w:rsidR="00B17D80" w:rsidRDefault="00B17D80" w:rsidP="007B59FD">
            <w:pPr>
              <w:pStyle w:val="TAC"/>
            </w:pPr>
          </w:p>
        </w:tc>
        <w:tc>
          <w:tcPr>
            <w:tcW w:w="476" w:type="pct"/>
          </w:tcPr>
          <w:p w:rsidR="00B17D80" w:rsidRDefault="00B17D80" w:rsidP="007B59FD">
            <w:pPr>
              <w:pStyle w:val="TAC"/>
            </w:pP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With proactive command, Allowed , no modification</w:t>
            </w:r>
          </w:p>
        </w:tc>
        <w:tc>
          <w:tcPr>
            <w:tcW w:w="322" w:type="pct"/>
          </w:tcPr>
          <w:p w:rsidR="00B17D80" w:rsidRDefault="00B17D80" w:rsidP="007B59FD">
            <w:pPr>
              <w:pStyle w:val="TAC"/>
            </w:pPr>
            <w:r>
              <w:t>R98</w:t>
            </w:r>
          </w:p>
        </w:tc>
        <w:tc>
          <w:tcPr>
            <w:tcW w:w="381" w:type="pct"/>
          </w:tcPr>
          <w:p w:rsidR="00B17D80" w:rsidRDefault="00B17D80" w:rsidP="007B59FD">
            <w:pPr>
              <w:pStyle w:val="TAC"/>
            </w:pPr>
            <w:r>
              <w:t>1.1</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E1/12 AND E.1/26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r>
              <w:rPr>
                <w:snapToGrid w:val="0"/>
              </w:rP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With user SMS, Allowed , no modification</w:t>
            </w:r>
          </w:p>
        </w:tc>
        <w:tc>
          <w:tcPr>
            <w:tcW w:w="322" w:type="pct"/>
          </w:tcPr>
          <w:p w:rsidR="00B17D80" w:rsidRDefault="00B17D80" w:rsidP="007B59FD">
            <w:pPr>
              <w:pStyle w:val="TAC"/>
            </w:pPr>
            <w:r>
              <w:t>R98</w:t>
            </w:r>
          </w:p>
        </w:tc>
        <w:tc>
          <w:tcPr>
            <w:tcW w:w="381" w:type="pct"/>
          </w:tcPr>
          <w:p w:rsidR="00B17D80" w:rsidRDefault="00B17D80" w:rsidP="007B59FD">
            <w:pPr>
              <w:pStyle w:val="TAC"/>
            </w:pPr>
            <w:r>
              <w:t>1.2</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E1/12</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With proactive command, Not allowed</w:t>
            </w:r>
          </w:p>
        </w:tc>
        <w:tc>
          <w:tcPr>
            <w:tcW w:w="322" w:type="pct"/>
          </w:tcPr>
          <w:p w:rsidR="00B17D80" w:rsidRDefault="00B17D80" w:rsidP="007B59FD">
            <w:pPr>
              <w:pStyle w:val="TAC"/>
            </w:pPr>
            <w:r>
              <w:t>R98</w:t>
            </w:r>
          </w:p>
        </w:tc>
        <w:tc>
          <w:tcPr>
            <w:tcW w:w="381" w:type="pct"/>
          </w:tcPr>
          <w:p w:rsidR="00B17D80" w:rsidRDefault="00B17D80" w:rsidP="007B59FD">
            <w:pPr>
              <w:pStyle w:val="TAC"/>
            </w:pPr>
            <w:r>
              <w:t>1.3</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E1/12 AND E.1/26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r>
              <w:rPr>
                <w:snapToGrid w:val="0"/>
              </w:rP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With user SMS, Not allowed</w:t>
            </w:r>
          </w:p>
        </w:tc>
        <w:tc>
          <w:tcPr>
            <w:tcW w:w="322" w:type="pct"/>
          </w:tcPr>
          <w:p w:rsidR="00B17D80" w:rsidRDefault="00B17D80" w:rsidP="007B59FD">
            <w:pPr>
              <w:pStyle w:val="TAC"/>
            </w:pPr>
            <w:r>
              <w:t>R98</w:t>
            </w:r>
          </w:p>
        </w:tc>
        <w:tc>
          <w:tcPr>
            <w:tcW w:w="381" w:type="pct"/>
          </w:tcPr>
          <w:p w:rsidR="00B17D80" w:rsidRDefault="00B17D80" w:rsidP="007B59FD">
            <w:pPr>
              <w:pStyle w:val="TAC"/>
            </w:pPr>
            <w:r>
              <w:t>1.4</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E1/12</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With proactive command, Allowed, with modifications</w:t>
            </w:r>
          </w:p>
        </w:tc>
        <w:tc>
          <w:tcPr>
            <w:tcW w:w="322" w:type="pct"/>
          </w:tcPr>
          <w:p w:rsidR="00B17D80" w:rsidRDefault="00B17D80" w:rsidP="007B59FD">
            <w:pPr>
              <w:pStyle w:val="TAC"/>
            </w:pPr>
            <w:r>
              <w:t>R98</w:t>
            </w:r>
          </w:p>
        </w:tc>
        <w:tc>
          <w:tcPr>
            <w:tcW w:w="381" w:type="pct"/>
          </w:tcPr>
          <w:p w:rsidR="00B17D80" w:rsidRDefault="00B17D80" w:rsidP="007B59FD">
            <w:pPr>
              <w:pStyle w:val="TAC"/>
            </w:pPr>
            <w:r>
              <w:t>1.5</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E1/12 AND E.1/26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r>
              <w:rPr>
                <w:snapToGrid w:val="0"/>
              </w:rP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With user SMS, Allowed, with modifications</w:t>
            </w:r>
          </w:p>
        </w:tc>
        <w:tc>
          <w:tcPr>
            <w:tcW w:w="322" w:type="pct"/>
          </w:tcPr>
          <w:p w:rsidR="00B17D80" w:rsidRDefault="00B17D80" w:rsidP="007B59FD">
            <w:pPr>
              <w:pStyle w:val="TAC"/>
            </w:pPr>
            <w:r>
              <w:t>R98</w:t>
            </w:r>
          </w:p>
        </w:tc>
        <w:tc>
          <w:tcPr>
            <w:tcW w:w="381" w:type="pct"/>
          </w:tcPr>
          <w:p w:rsidR="00B17D80" w:rsidRDefault="00B17D80" w:rsidP="007B59FD">
            <w:pPr>
              <w:pStyle w:val="TAC"/>
            </w:pPr>
            <w:r>
              <w:t>1.6</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E1/12</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With Proactive command, the SIM responds with '90 00',  Allowed, no modification</w:t>
            </w:r>
          </w:p>
        </w:tc>
        <w:tc>
          <w:tcPr>
            <w:tcW w:w="322" w:type="pct"/>
          </w:tcPr>
          <w:p w:rsidR="00B17D80" w:rsidRDefault="00B17D80" w:rsidP="007B59FD">
            <w:pPr>
              <w:pStyle w:val="TAC"/>
            </w:pPr>
            <w:r>
              <w:t>R98</w:t>
            </w:r>
          </w:p>
        </w:tc>
        <w:tc>
          <w:tcPr>
            <w:tcW w:w="381" w:type="pct"/>
          </w:tcPr>
          <w:p w:rsidR="00B17D80" w:rsidRDefault="00B17D80" w:rsidP="007B59FD">
            <w:pPr>
              <w:pStyle w:val="TAC"/>
            </w:pPr>
            <w:r>
              <w:t>1.7</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E1/12 AND E.1/26 AND E.1/110</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r>
              <w:rPr>
                <w:snapToGrid w:val="0"/>
              </w:rPr>
              <w:t>TCEP001</w:t>
            </w:r>
          </w:p>
        </w:tc>
      </w:tr>
      <w:tr w:rsidR="00B17D80" w:rsidTr="007B59FD">
        <w:tblPrEx>
          <w:tblCellMar>
            <w:top w:w="0" w:type="dxa"/>
            <w:bottom w:w="0" w:type="dxa"/>
          </w:tblCellMar>
        </w:tblPrEx>
        <w:trPr>
          <w:cantSplit/>
          <w:jc w:val="center"/>
        </w:trPr>
        <w:tc>
          <w:tcPr>
            <w:tcW w:w="200" w:type="pct"/>
            <w:tcBorders>
              <w:top w:val="nil"/>
              <w:bottom w:val="nil"/>
            </w:tcBorders>
          </w:tcPr>
          <w:p w:rsidR="00B17D80" w:rsidRDefault="00B17D80" w:rsidP="007B59FD">
            <w:pPr>
              <w:pStyle w:val="TAH"/>
            </w:pPr>
          </w:p>
        </w:tc>
        <w:tc>
          <w:tcPr>
            <w:tcW w:w="570" w:type="pct"/>
            <w:gridSpan w:val="2"/>
          </w:tcPr>
          <w:p w:rsidR="00B17D80" w:rsidRDefault="00B17D80" w:rsidP="007B59FD">
            <w:pPr>
              <w:pStyle w:val="TAL"/>
            </w:pPr>
            <w:r>
              <w:t>Send Short Message attempt by user, the SIM responds with '90 00', Allowed, no modification</w:t>
            </w:r>
          </w:p>
        </w:tc>
        <w:tc>
          <w:tcPr>
            <w:tcW w:w="322" w:type="pct"/>
          </w:tcPr>
          <w:p w:rsidR="00B17D80" w:rsidRDefault="00B17D80" w:rsidP="007B59FD">
            <w:pPr>
              <w:pStyle w:val="TAC"/>
            </w:pPr>
            <w:r>
              <w:t>R98</w:t>
            </w:r>
          </w:p>
        </w:tc>
        <w:tc>
          <w:tcPr>
            <w:tcW w:w="381" w:type="pct"/>
          </w:tcPr>
          <w:p w:rsidR="00B17D80" w:rsidRDefault="00B17D80" w:rsidP="007B59FD">
            <w:pPr>
              <w:pStyle w:val="TAC"/>
            </w:pPr>
            <w:r>
              <w:t>1.8</w:t>
            </w:r>
          </w:p>
        </w:tc>
        <w:tc>
          <w:tcPr>
            <w:tcW w:w="283" w:type="pct"/>
          </w:tcPr>
          <w:p w:rsidR="00B17D80" w:rsidRDefault="00B17D80" w:rsidP="007B59FD">
            <w:pPr>
              <w:pStyle w:val="TAC"/>
            </w:pPr>
          </w:p>
        </w:tc>
        <w:tc>
          <w:tcPr>
            <w:tcW w:w="224" w:type="pct"/>
          </w:tcPr>
          <w:p w:rsidR="00B17D80" w:rsidRDefault="00B17D80" w:rsidP="007B59FD">
            <w:pPr>
              <w:pStyle w:val="TAC"/>
            </w:pPr>
          </w:p>
        </w:tc>
        <w:tc>
          <w:tcPr>
            <w:tcW w:w="224" w:type="pct"/>
          </w:tcPr>
          <w:p w:rsidR="00B17D80" w:rsidRDefault="00B17D80" w:rsidP="007B59FD">
            <w:pPr>
              <w:pStyle w:val="TAC"/>
            </w:pPr>
            <w:r>
              <w:t>M</w:t>
            </w:r>
          </w:p>
        </w:tc>
        <w:tc>
          <w:tcPr>
            <w:tcW w:w="224" w:type="pct"/>
          </w:tcPr>
          <w:p w:rsidR="00B17D80" w:rsidRDefault="00B17D80" w:rsidP="007B59FD">
            <w:pPr>
              <w:pStyle w:val="TAC"/>
            </w:pPr>
            <w:r>
              <w:t>M</w:t>
            </w:r>
          </w:p>
        </w:tc>
        <w:tc>
          <w:tcPr>
            <w:tcW w:w="351" w:type="pct"/>
          </w:tcPr>
          <w:p w:rsidR="00B17D80" w:rsidRDefault="00B17D80" w:rsidP="007B59FD">
            <w:pPr>
              <w:pStyle w:val="TAC"/>
            </w:pPr>
            <w:r>
              <w:t>M</w:t>
            </w:r>
          </w:p>
        </w:tc>
        <w:tc>
          <w:tcPr>
            <w:tcW w:w="351" w:type="pct"/>
          </w:tcPr>
          <w:p w:rsidR="00B17D80" w:rsidRDefault="00B17D80" w:rsidP="007B59FD">
            <w:pPr>
              <w:pStyle w:val="TAC"/>
            </w:pPr>
            <w:r>
              <w:t>E1/12</w:t>
            </w:r>
          </w:p>
        </w:tc>
        <w:tc>
          <w:tcPr>
            <w:tcW w:w="476" w:type="pct"/>
          </w:tcPr>
          <w:p w:rsidR="00B17D80" w:rsidRDefault="00B17D80" w:rsidP="007B59FD">
            <w:pPr>
              <w:pStyle w:val="TAC"/>
            </w:pPr>
            <w:r>
              <w:rPr>
                <w:rFonts w:cs="Arial"/>
                <w:sz w:val="20"/>
              </w:rPr>
              <w:t>Yes</w:t>
            </w:r>
          </w:p>
        </w:tc>
        <w:tc>
          <w:tcPr>
            <w:tcW w:w="326" w:type="pct"/>
          </w:tcPr>
          <w:p w:rsidR="00B17D80" w:rsidRDefault="00B17D80" w:rsidP="007B59FD">
            <w:pPr>
              <w:pStyle w:val="TAC"/>
            </w:pPr>
          </w:p>
        </w:tc>
        <w:tc>
          <w:tcPr>
            <w:tcW w:w="650" w:type="pct"/>
          </w:tcPr>
          <w:p w:rsidR="00B17D80" w:rsidRDefault="00B17D80" w:rsidP="007B59FD">
            <w:pPr>
              <w:pStyle w:val="TAC"/>
            </w:pPr>
          </w:p>
        </w:tc>
        <w:tc>
          <w:tcPr>
            <w:tcW w:w="418" w:type="pct"/>
          </w:tcPr>
          <w:p w:rsidR="00B17D80" w:rsidRDefault="00B17D80" w:rsidP="007B59FD">
            <w:pPr>
              <w:pStyle w:val="TAC"/>
            </w:pPr>
          </w:p>
        </w:tc>
      </w:tr>
      <w:tr w:rsidR="00B17D80" w:rsidTr="007B59FD">
        <w:tblPrEx>
          <w:tblCellMar>
            <w:top w:w="0" w:type="dxa"/>
            <w:bottom w:w="0" w:type="dxa"/>
          </w:tblCellMar>
        </w:tblPrEx>
        <w:trPr>
          <w:cantSplit/>
          <w:jc w:val="center"/>
        </w:trPr>
        <w:tc>
          <w:tcPr>
            <w:tcW w:w="200" w:type="pct"/>
            <w:tcBorders>
              <w:top w:val="nil"/>
              <w:bottom w:val="single" w:sz="4" w:space="0" w:color="auto"/>
            </w:tcBorders>
          </w:tcPr>
          <w:p w:rsidR="00B17D80" w:rsidRDefault="00B17D80" w:rsidP="007B59FD">
            <w:pPr>
              <w:pStyle w:val="TAH"/>
            </w:pPr>
          </w:p>
        </w:tc>
        <w:tc>
          <w:tcPr>
            <w:tcW w:w="570" w:type="pct"/>
            <w:gridSpan w:val="2"/>
            <w:tcBorders>
              <w:bottom w:val="single" w:sz="4" w:space="0" w:color="auto"/>
            </w:tcBorders>
          </w:tcPr>
          <w:p w:rsidR="00B17D80" w:rsidRDefault="00B17D80" w:rsidP="007B59FD">
            <w:pPr>
              <w:pStyle w:val="TAL"/>
            </w:pPr>
            <w:r>
              <w:t>Void</w:t>
            </w:r>
          </w:p>
        </w:tc>
        <w:tc>
          <w:tcPr>
            <w:tcW w:w="322" w:type="pct"/>
            <w:tcBorders>
              <w:bottom w:val="single" w:sz="4" w:space="0" w:color="auto"/>
            </w:tcBorders>
          </w:tcPr>
          <w:p w:rsidR="00B17D80" w:rsidRDefault="00B17D80" w:rsidP="007B59FD">
            <w:pPr>
              <w:pStyle w:val="TAC"/>
            </w:pPr>
          </w:p>
        </w:tc>
        <w:tc>
          <w:tcPr>
            <w:tcW w:w="381" w:type="pct"/>
            <w:tcBorders>
              <w:bottom w:val="single" w:sz="4" w:space="0" w:color="auto"/>
            </w:tcBorders>
          </w:tcPr>
          <w:p w:rsidR="00B17D80" w:rsidRDefault="00B17D80" w:rsidP="007B59FD">
            <w:pPr>
              <w:pStyle w:val="TAC"/>
            </w:pPr>
          </w:p>
        </w:tc>
        <w:tc>
          <w:tcPr>
            <w:tcW w:w="283" w:type="pct"/>
            <w:tcBorders>
              <w:bottom w:val="single" w:sz="4" w:space="0" w:color="auto"/>
            </w:tcBorders>
          </w:tcPr>
          <w:p w:rsidR="00B17D80" w:rsidRDefault="00B17D80" w:rsidP="007B59FD">
            <w:pPr>
              <w:pStyle w:val="TAC"/>
            </w:pPr>
          </w:p>
        </w:tc>
        <w:tc>
          <w:tcPr>
            <w:tcW w:w="224" w:type="pct"/>
            <w:tcBorders>
              <w:bottom w:val="single" w:sz="4" w:space="0" w:color="auto"/>
            </w:tcBorders>
          </w:tcPr>
          <w:p w:rsidR="00B17D80" w:rsidRDefault="00B17D80" w:rsidP="007B59FD">
            <w:pPr>
              <w:pStyle w:val="TAC"/>
            </w:pPr>
          </w:p>
        </w:tc>
        <w:tc>
          <w:tcPr>
            <w:tcW w:w="224" w:type="pct"/>
            <w:tcBorders>
              <w:bottom w:val="single" w:sz="4" w:space="0" w:color="auto"/>
            </w:tcBorders>
          </w:tcPr>
          <w:p w:rsidR="00B17D80" w:rsidRDefault="00B17D80" w:rsidP="007B59FD">
            <w:pPr>
              <w:pStyle w:val="TAC"/>
            </w:pPr>
          </w:p>
        </w:tc>
        <w:tc>
          <w:tcPr>
            <w:tcW w:w="224" w:type="pct"/>
            <w:tcBorders>
              <w:bottom w:val="single" w:sz="4" w:space="0" w:color="auto"/>
            </w:tcBorders>
          </w:tcPr>
          <w:p w:rsidR="00B17D80" w:rsidRDefault="00B17D80" w:rsidP="007B59FD">
            <w:pPr>
              <w:pStyle w:val="TAC"/>
            </w:pPr>
          </w:p>
        </w:tc>
        <w:tc>
          <w:tcPr>
            <w:tcW w:w="351" w:type="pct"/>
            <w:tcBorders>
              <w:bottom w:val="single" w:sz="4" w:space="0" w:color="auto"/>
            </w:tcBorders>
          </w:tcPr>
          <w:p w:rsidR="00B17D80" w:rsidRDefault="00B17D80" w:rsidP="007B59FD">
            <w:pPr>
              <w:pStyle w:val="TAC"/>
            </w:pPr>
          </w:p>
        </w:tc>
        <w:tc>
          <w:tcPr>
            <w:tcW w:w="351" w:type="pct"/>
            <w:tcBorders>
              <w:bottom w:val="single" w:sz="4" w:space="0" w:color="auto"/>
            </w:tcBorders>
          </w:tcPr>
          <w:p w:rsidR="00B17D80" w:rsidRDefault="00B17D80" w:rsidP="007B59FD">
            <w:pPr>
              <w:pStyle w:val="TAC"/>
            </w:pPr>
          </w:p>
        </w:tc>
        <w:tc>
          <w:tcPr>
            <w:tcW w:w="476" w:type="pct"/>
            <w:tcBorders>
              <w:bottom w:val="single" w:sz="4" w:space="0" w:color="auto"/>
            </w:tcBorders>
          </w:tcPr>
          <w:p w:rsidR="00B17D80" w:rsidRDefault="00B17D80" w:rsidP="007B59FD">
            <w:pPr>
              <w:pStyle w:val="TAC"/>
            </w:pPr>
          </w:p>
        </w:tc>
        <w:tc>
          <w:tcPr>
            <w:tcW w:w="326" w:type="pct"/>
            <w:tcBorders>
              <w:bottom w:val="single" w:sz="4" w:space="0" w:color="auto"/>
            </w:tcBorders>
          </w:tcPr>
          <w:p w:rsidR="00B17D80" w:rsidRDefault="00B17D80" w:rsidP="007B59FD">
            <w:pPr>
              <w:pStyle w:val="TAC"/>
            </w:pPr>
          </w:p>
        </w:tc>
        <w:tc>
          <w:tcPr>
            <w:tcW w:w="650" w:type="pct"/>
            <w:tcBorders>
              <w:bottom w:val="single" w:sz="4" w:space="0" w:color="auto"/>
            </w:tcBorders>
          </w:tcPr>
          <w:p w:rsidR="00B17D80" w:rsidRDefault="00B17D80" w:rsidP="007B59FD">
            <w:pPr>
              <w:pStyle w:val="TAC"/>
            </w:pPr>
          </w:p>
        </w:tc>
        <w:tc>
          <w:tcPr>
            <w:tcW w:w="418" w:type="pct"/>
            <w:tcBorders>
              <w:bottom w:val="single" w:sz="4" w:space="0" w:color="auto"/>
            </w:tcBorders>
          </w:tcPr>
          <w:p w:rsidR="00B17D80" w:rsidRDefault="00B17D80" w:rsidP="007B59FD">
            <w:pPr>
              <w:pStyle w:val="TAC"/>
            </w:pPr>
          </w:p>
        </w:tc>
      </w:tr>
      <w:tr w:rsidR="00B17D80" w:rsidTr="007B59FD">
        <w:tblPrEx>
          <w:tblBorders>
            <w:insideH w:val="none" w:sz="0" w:space="0" w:color="auto"/>
            <w:insideV w:val="none" w:sz="0" w:space="0" w:color="auto"/>
          </w:tblBorders>
          <w:tblCellMar>
            <w:top w:w="0" w:type="dxa"/>
            <w:bottom w:w="0" w:type="dxa"/>
          </w:tblCellMar>
        </w:tblPrEx>
        <w:trPr>
          <w:cantSplit/>
          <w:jc w:val="center"/>
        </w:trPr>
        <w:tc>
          <w:tcPr>
            <w:tcW w:w="351" w:type="pct"/>
            <w:gridSpan w:val="2"/>
          </w:tcPr>
          <w:p w:rsidR="00B17D80" w:rsidRDefault="00B17D80" w:rsidP="007B59FD">
            <w:pPr>
              <w:pStyle w:val="TAC"/>
              <w:jc w:val="left"/>
            </w:pPr>
          </w:p>
        </w:tc>
        <w:tc>
          <w:tcPr>
            <w:tcW w:w="4649" w:type="pct"/>
            <w:gridSpan w:val="13"/>
          </w:tcPr>
          <w:p w:rsidR="00B17D80" w:rsidRDefault="00B17D80" w:rsidP="007B59FD">
            <w:pPr>
              <w:pStyle w:val="TAC"/>
              <w:jc w:val="left"/>
            </w:pPr>
            <w:r>
              <w:t xml:space="preserve">NOTE: </w:t>
            </w:r>
            <w:r>
              <w:tab/>
              <w:t xml:space="preserve">Applicability of test cases is only documented for the releases in which the features relevant to the present document are specified. </w:t>
            </w:r>
            <w:r>
              <w:br/>
              <w:t>The applicabilities in columns "R99" and "Rel-4" have identical contents, because no Rel-4 test cases have been added.</w:t>
            </w:r>
          </w:p>
        </w:tc>
      </w:tr>
    </w:tbl>
    <w:p w:rsidR="00B17D80" w:rsidRDefault="00B17D80" w:rsidP="00B17D80"/>
    <w:tbl>
      <w:tblPr>
        <w:tblW w:w="0" w:type="auto"/>
        <w:tblInd w:w="959" w:type="dxa"/>
        <w:tblLook w:val="04A0" w:firstRow="1" w:lastRow="0" w:firstColumn="1" w:lastColumn="0" w:noHBand="0" w:noVBand="1"/>
      </w:tblPr>
      <w:tblGrid>
        <w:gridCol w:w="1276"/>
        <w:gridCol w:w="6108"/>
        <w:gridCol w:w="5232"/>
        <w:tblGridChange w:id="59">
          <w:tblGrid>
            <w:gridCol w:w="1276"/>
            <w:gridCol w:w="6108"/>
            <w:gridCol w:w="5232"/>
          </w:tblGrid>
        </w:tblGridChange>
      </w:tblGrid>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lastRenderedPageBreak/>
              <w:t>C101</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A.1/1 THEN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O_Cap_Conf</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C102</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void</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C103</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void</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C104</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A.1/2 THEN M ELSE N/A</w:t>
            </w:r>
            <w:r>
              <w:tab/>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O_Sust_text</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C105</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A.1/3 AND A.1/26 THEN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O_Ucs2_Entry AND O_UCS2_Cyrillic</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C106</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A.1/4 THEN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O_Ext_Str</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C107</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A.1/5 THEN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O_Help</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C108</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A.1/6 THEN O.1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O_Icons</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C109</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A.1/7 THEN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O_Dual_Slot</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C110</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(A.1/9 AND A.1/25) THEN M ELSE N/A</w:t>
            </w:r>
            <w:r>
              <w:tab/>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O_Run_At AND O_+CIMI</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C111</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(A.1/10 OR E.1/71) THEN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O_LB</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C112</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A.1/11 THEN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O_Soft_key</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C113</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void</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C114</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C110 AND A.1/6 THEN O.1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O_Run_At AND O_+CIMI AND O_Icons</w:t>
            </w:r>
          </w:p>
        </w:tc>
      </w:tr>
      <w:tr w:rsidR="00B17D80" w:rsidRPr="006E77EA"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C115</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C111 AND A.1/6 THEN O.1 ELSE N/A</w:t>
            </w:r>
          </w:p>
        </w:tc>
        <w:tc>
          <w:tcPr>
            <w:tcW w:w="5232" w:type="dxa"/>
            <w:tcBorders>
              <w:top w:val="single" w:sz="4" w:space="0" w:color="auto"/>
              <w:left w:val="single" w:sz="4" w:space="0" w:color="auto"/>
              <w:bottom w:val="single" w:sz="4" w:space="0" w:color="auto"/>
              <w:right w:val="single" w:sz="4" w:space="0" w:color="auto"/>
            </w:tcBorders>
          </w:tcPr>
          <w:p w:rsidR="00B17D80" w:rsidRPr="006E77EA" w:rsidRDefault="00B17D80" w:rsidP="007B59FD">
            <w:pPr>
              <w:pStyle w:val="TAN"/>
              <w:rPr>
                <w:lang w:val="it-IT"/>
              </w:rPr>
            </w:pPr>
            <w:r w:rsidRPr="006E77EA">
              <w:rPr>
                <w:lang w:val="it-IT"/>
              </w:rPr>
              <w:t>-- O_LB AND O_Icons</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C116</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A1/7 AND A.1/8 THEN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O_Dual_Slot AND O_Detach_Rdr</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C117</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C111 AND C118 THEN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O_LB AND O_Ucs2_Disp AND O_UCS2_Cyrillic</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C118</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A.1/15 AND A.1/26 THEN M ELSE N/A</w:t>
            </w:r>
            <w:r>
              <w:tab/>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O_Ucs2_Disp AND O_UCS2_Cyrillic</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C119</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A.1/19 THEN M ELSE N/A</w:t>
            </w:r>
            <w:r>
              <w:tab/>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O_Redial</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C120</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A.1/20 THEN M ELSE N/A</w:t>
            </w:r>
            <w:r>
              <w:tab/>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O_D_NoResp</w:t>
            </w:r>
          </w:p>
        </w:tc>
      </w:tr>
      <w:tr w:rsidR="00B17D80" w:rsidRPr="006E77EA"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C121</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A.1/21 AND A.1/17 THEN M ELSE N/A</w:t>
            </w:r>
          </w:p>
        </w:tc>
        <w:tc>
          <w:tcPr>
            <w:tcW w:w="5232" w:type="dxa"/>
            <w:tcBorders>
              <w:top w:val="single" w:sz="4" w:space="0" w:color="auto"/>
              <w:left w:val="single" w:sz="4" w:space="0" w:color="auto"/>
              <w:bottom w:val="single" w:sz="4" w:space="0" w:color="auto"/>
              <w:right w:val="single" w:sz="4" w:space="0" w:color="auto"/>
            </w:tcBorders>
          </w:tcPr>
          <w:p w:rsidR="00B17D80" w:rsidRPr="006E77EA" w:rsidRDefault="00B17D80" w:rsidP="007B59FD">
            <w:pPr>
              <w:pStyle w:val="TAN"/>
              <w:rPr>
                <w:lang w:val="it-IT"/>
              </w:rPr>
            </w:pPr>
            <w:r w:rsidRPr="006E77EA">
              <w:rPr>
                <w:lang w:val="it-IT"/>
              </w:rPr>
              <w:t>-- O_BIP_GPRS AND O_UDP</w:t>
            </w:r>
          </w:p>
        </w:tc>
      </w:tr>
      <w:tr w:rsidR="00B17D80" w:rsidRPr="006E77EA"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C122</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C111 AND A.1/16 THEN M ELSE N/A</w:t>
            </w:r>
          </w:p>
        </w:tc>
        <w:tc>
          <w:tcPr>
            <w:tcW w:w="5232" w:type="dxa"/>
            <w:tcBorders>
              <w:top w:val="single" w:sz="4" w:space="0" w:color="auto"/>
              <w:left w:val="single" w:sz="4" w:space="0" w:color="auto"/>
              <w:bottom w:val="single" w:sz="4" w:space="0" w:color="auto"/>
              <w:right w:val="single" w:sz="4" w:space="0" w:color="auto"/>
            </w:tcBorders>
          </w:tcPr>
          <w:p w:rsidR="00B17D80" w:rsidRPr="006E77EA" w:rsidRDefault="00B17D80" w:rsidP="007B59FD">
            <w:pPr>
              <w:pStyle w:val="TAN"/>
              <w:rPr>
                <w:lang w:val="it-IT"/>
              </w:rPr>
            </w:pPr>
            <w:r w:rsidRPr="006E77EA">
              <w:rPr>
                <w:lang w:val="it-IT"/>
              </w:rPr>
              <w:t>-- O_LB  AND O_GPRS</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C123</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void</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C124</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ind w:left="0" w:firstLine="0"/>
            </w:pPr>
            <w:r>
              <w:t>IF A.1/22, test x.A M ELSE x.B M (where x is the expected sequence number value)</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O_CP_Subaddr</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C125</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 1/23 THEN M ELSE N/A</w:t>
            </w:r>
            <w:r>
              <w:tab/>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O_FDN</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C126</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 1/24 THEN M ELSE N/A</w:t>
            </w:r>
            <w:r>
              <w:tab/>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O_BDN</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C127</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C121 AND A.1/31 THEN M ELSE N/A</w:t>
            </w:r>
            <w:r>
              <w:tab/>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O_BIP_GPRS AND O_UDP AND O_BUFFER_SIZE</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C128</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C121 AND (NOT A.1/32) AND C142 THEN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O_BIP_GPRS AND O_UDP AND (NOT O_DTM) AND O_No_Type_NS</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C129</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A.1/33 THEN test x.A M ELSE test x.B M</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O_longFTN</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C130</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ind w:left="0" w:firstLine="0"/>
            </w:pPr>
            <w:r>
              <w:t>IF (C121 AND A.1/34) THEN test x.A M ELSE</w:t>
            </w:r>
            <w:r>
              <w:tab/>
              <w:t>IF (C121 AND NOT A.1/34) test x.B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ind w:left="162" w:hanging="141"/>
            </w:pPr>
            <w:r>
              <w:t>-- (O_BIP_GPRS AND O_UDP  AND O_User_Confirm_Before_PDP_Context_Request) OR (O_BIP_GPRS AND O_UDP AND NOT O_User_Confirm_Before_PDP_Context_Request)</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C131</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A.1/36 THEN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O_UC_Before_EnvCC</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C132</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A.1/37 THEN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O_UC_After_EnvCC</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C133</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rsidRPr="001D592A">
              <w:t>IF A.1/</w:t>
            </w:r>
            <w:r>
              <w:t>38</w:t>
            </w:r>
            <w:r w:rsidRPr="001D592A">
              <w:t xml:space="preserve"> THEN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rsidRPr="001D592A">
              <w:t>-- O_Serv_SS_HOLD</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C134</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A.1/6 THEN O.2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O_Icons</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C135</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A.1/6 THEN O.4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O_Icons</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C136</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C110 AND A.1/6 THEN O.2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O_Run_At AND O_+CIMI AND O_Icons</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C137</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rsidRPr="001D592A">
              <w:t>IF A.1/</w:t>
            </w:r>
            <w:r>
              <w:t xml:space="preserve">42 AND A.1/43 </w:t>
            </w:r>
            <w:r w:rsidRPr="001D592A">
              <w:t>THEN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rsidRPr="001D592A">
              <w:t xml:space="preserve">-- </w:t>
            </w:r>
            <w:r>
              <w:t>O</w:t>
            </w:r>
            <w:r w:rsidRPr="009A0B56">
              <w:t>_AddInfo_SS</w:t>
            </w:r>
            <w:r w:rsidRPr="001D592A">
              <w:t xml:space="preserve"> </w:t>
            </w:r>
            <w:r>
              <w:t xml:space="preserve">AND </w:t>
            </w:r>
            <w:r w:rsidRPr="001D592A">
              <w:t>O_Serv_SS_</w:t>
            </w:r>
            <w:r>
              <w:t>CFU</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C138</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rsidRPr="001D592A">
              <w:t>IF A.1/</w:t>
            </w:r>
            <w:r>
              <w:t xml:space="preserve">42 AND A.1/44 </w:t>
            </w:r>
            <w:r w:rsidRPr="001D592A">
              <w:t>THEN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rsidRPr="001D592A">
              <w:t xml:space="preserve">-- </w:t>
            </w:r>
            <w:r>
              <w:t>O</w:t>
            </w:r>
            <w:r w:rsidRPr="009A0B56">
              <w:t>_AddInfo_SS</w:t>
            </w:r>
            <w:r w:rsidRPr="001D592A">
              <w:t xml:space="preserve"> </w:t>
            </w:r>
            <w:r>
              <w:t>AND O</w:t>
            </w:r>
            <w:r w:rsidRPr="00B85A02">
              <w:t>_Serv_SS_CLIR</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C139</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A.1/45</w:t>
            </w:r>
            <w:r w:rsidRPr="004E1FFF">
              <w:t xml:space="preserve"> THEN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rsidRPr="004E1FFF">
              <w:t>-- O_</w:t>
            </w:r>
            <w:r>
              <w:t>No_</w:t>
            </w:r>
            <w:r w:rsidRPr="004E1FFF">
              <w:t>Type_ND</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lastRenderedPageBreak/>
              <w:t>C140</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A.1/46</w:t>
            </w:r>
            <w:r w:rsidRPr="004E1FFF">
              <w:t xml:space="preserve"> THEN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rsidRPr="004E1FFF">
              <w:t>-- O_</w:t>
            </w:r>
            <w:r>
              <w:t>No_</w:t>
            </w:r>
            <w:r w:rsidRPr="004E1FFF">
              <w:t>Type_NK</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C141</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A.1/47</w:t>
            </w:r>
            <w:r w:rsidRPr="004E1FFF">
              <w:t xml:space="preserve"> THEN M ELSE N/A                             </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rsidRPr="004E1FFF">
              <w:t>-- O_</w:t>
            </w:r>
            <w:r>
              <w:t>No_</w:t>
            </w:r>
            <w:r w:rsidRPr="004E1FFF">
              <w:t>Type_NA</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C142</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A.1/48</w:t>
            </w:r>
            <w:r w:rsidRPr="004E1FFF">
              <w:t xml:space="preserve"> THEN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rsidRPr="004E1FFF">
              <w:t>-- O_</w:t>
            </w:r>
            <w:r>
              <w:t>No_</w:t>
            </w:r>
            <w:r w:rsidRPr="004E1FFF">
              <w:t>Type_NS</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C143</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A.1/49</w:t>
            </w:r>
            <w:r w:rsidRPr="004E1FFF">
              <w:t xml:space="preserve"> THEN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rsidRPr="004E1FFF">
              <w:t>-- O_</w:t>
            </w:r>
            <w:r>
              <w:t>No_</w:t>
            </w:r>
            <w:r w:rsidRPr="004E1FFF">
              <w:t>Type_NL</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C144</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A.1/6 AND A.1/71 THEN M ELSE N/A</w:t>
            </w:r>
          </w:p>
        </w:tc>
        <w:tc>
          <w:tcPr>
            <w:tcW w:w="5232" w:type="dxa"/>
            <w:tcBorders>
              <w:top w:val="single" w:sz="4" w:space="0" w:color="auto"/>
              <w:left w:val="single" w:sz="4" w:space="0" w:color="auto"/>
              <w:bottom w:val="single" w:sz="4" w:space="0" w:color="auto"/>
              <w:right w:val="single" w:sz="4" w:space="0" w:color="auto"/>
            </w:tcBorders>
          </w:tcPr>
          <w:p w:rsidR="00B17D80" w:rsidRPr="004E1FFF" w:rsidRDefault="00B17D80" w:rsidP="007B59FD">
            <w:pPr>
              <w:pStyle w:val="TAN"/>
            </w:pPr>
            <w:r>
              <w:t>-- O_Icons AND O_Icon_</w:t>
            </w:r>
            <w:r w:rsidRPr="003A41B7">
              <w:t>Rec1</w:t>
            </w:r>
            <w:r>
              <w:t>_Send_SS</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C145</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A.1/6 AND A.1/75 THEN M ELSE N/A</w:t>
            </w:r>
          </w:p>
        </w:tc>
        <w:tc>
          <w:tcPr>
            <w:tcW w:w="5232" w:type="dxa"/>
            <w:tcBorders>
              <w:top w:val="single" w:sz="4" w:space="0" w:color="auto"/>
              <w:left w:val="single" w:sz="4" w:space="0" w:color="auto"/>
              <w:bottom w:val="single" w:sz="4" w:space="0" w:color="auto"/>
              <w:right w:val="single" w:sz="4" w:space="0" w:color="auto"/>
            </w:tcBorders>
          </w:tcPr>
          <w:p w:rsidR="00B17D80" w:rsidRPr="004E1FFF" w:rsidRDefault="00B17D80" w:rsidP="007B59FD">
            <w:pPr>
              <w:pStyle w:val="TAN"/>
            </w:pPr>
            <w:r>
              <w:t>-- O_Icons AND O_Icon_Rec2_Send_USSD</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C146</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A.1/6 AND A.1/74 THEN M ELSE N/A</w:t>
            </w:r>
          </w:p>
        </w:tc>
        <w:tc>
          <w:tcPr>
            <w:tcW w:w="5232" w:type="dxa"/>
            <w:tcBorders>
              <w:top w:val="single" w:sz="4" w:space="0" w:color="auto"/>
              <w:left w:val="single" w:sz="4" w:space="0" w:color="auto"/>
              <w:bottom w:val="single" w:sz="4" w:space="0" w:color="auto"/>
              <w:right w:val="single" w:sz="4" w:space="0" w:color="auto"/>
            </w:tcBorders>
          </w:tcPr>
          <w:p w:rsidR="00B17D80" w:rsidRPr="004E1FFF" w:rsidRDefault="00B17D80" w:rsidP="007B59FD">
            <w:pPr>
              <w:pStyle w:val="TAN"/>
            </w:pPr>
            <w:r>
              <w:t>-- O_Icons AND O_Icon_</w:t>
            </w:r>
            <w:r w:rsidRPr="003A41B7">
              <w:t>Rec1</w:t>
            </w:r>
            <w:r>
              <w:t>_Send_USSD</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C147</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A.1/6 AND A.1/80 THEN M ELSE N/A</w:t>
            </w:r>
          </w:p>
        </w:tc>
        <w:tc>
          <w:tcPr>
            <w:tcW w:w="5232" w:type="dxa"/>
            <w:tcBorders>
              <w:top w:val="single" w:sz="4" w:space="0" w:color="auto"/>
              <w:left w:val="single" w:sz="4" w:space="0" w:color="auto"/>
              <w:bottom w:val="single" w:sz="4" w:space="0" w:color="auto"/>
              <w:right w:val="single" w:sz="4" w:space="0" w:color="auto"/>
            </w:tcBorders>
          </w:tcPr>
          <w:p w:rsidR="00B17D80" w:rsidRPr="004E1FFF" w:rsidRDefault="00B17D80" w:rsidP="007B59FD">
            <w:pPr>
              <w:pStyle w:val="TAN"/>
            </w:pPr>
            <w:r>
              <w:t>-- O_Icons AND O_Icon_</w:t>
            </w:r>
            <w:r w:rsidRPr="003A41B7">
              <w:t>Rec1</w:t>
            </w:r>
            <w:r>
              <w:t>_Set_Up_Idle_Mode_Text</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C148</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C110 AND A.1/6 AND A.1/83 THEN M ELSE N/A</w:t>
            </w:r>
          </w:p>
        </w:tc>
        <w:tc>
          <w:tcPr>
            <w:tcW w:w="5232" w:type="dxa"/>
            <w:tcBorders>
              <w:top w:val="single" w:sz="4" w:space="0" w:color="auto"/>
              <w:left w:val="single" w:sz="4" w:space="0" w:color="auto"/>
              <w:bottom w:val="single" w:sz="4" w:space="0" w:color="auto"/>
              <w:right w:val="single" w:sz="4" w:space="0" w:color="auto"/>
            </w:tcBorders>
          </w:tcPr>
          <w:p w:rsidR="00B17D80" w:rsidRPr="004E1FFF" w:rsidRDefault="00B17D80" w:rsidP="007B59FD">
            <w:pPr>
              <w:pStyle w:val="TAN"/>
            </w:pPr>
            <w:r>
              <w:t>-- O_Run_At AND O_+CIMI AND O_Icons AND O_Icon_</w:t>
            </w:r>
            <w:r w:rsidRPr="003A41B7">
              <w:t>Rec1</w:t>
            </w:r>
            <w:r>
              <w:t>_Run_AT_Cmd</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C149</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(A.1/10 OR (E.1/71 AND E.1/42)) THEN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O_LB</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C150</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A.1/92 THEN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O_Select_Item_Default_Item</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C151</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A.1/93 THEN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O_SMS-CB_Data_Download</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C152</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A.1/93 AND A.1/45</w:t>
            </w:r>
            <w:r w:rsidRPr="004E1FFF">
              <w:t xml:space="preserve"> </w:t>
            </w:r>
            <w:r>
              <w:t>THEN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O_SMS-CB_Data_Download AND</w:t>
            </w:r>
            <w:r w:rsidRPr="004E1FFF">
              <w:t xml:space="preserve"> O_</w:t>
            </w:r>
            <w:r>
              <w:t>No_</w:t>
            </w:r>
            <w:r w:rsidRPr="004E1FFF">
              <w:t>Type_ND</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C153</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rsidRPr="00782668">
              <w:t>IF A.1/</w:t>
            </w:r>
            <w:r>
              <w:t>94</w:t>
            </w:r>
            <w:r w:rsidRPr="00782668">
              <w:t xml:space="preserve"> THEN N/A ELSE M</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xml:space="preserve">-- </w:t>
            </w:r>
            <w:r w:rsidRPr="00AF63D0">
              <w:t>O_CLASS_C_OPMODE</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rsidRPr="00BC69A6">
              <w:rPr>
                <w:rFonts w:cs="Arial"/>
                <w:szCs w:val="18"/>
              </w:rPr>
              <w:t>C</w:t>
            </w:r>
            <w:r>
              <w:rPr>
                <w:rFonts w:cs="Arial"/>
                <w:szCs w:val="18"/>
              </w:rPr>
              <w:t>154</w:t>
            </w:r>
          </w:p>
        </w:tc>
        <w:tc>
          <w:tcPr>
            <w:tcW w:w="6108" w:type="dxa"/>
            <w:tcBorders>
              <w:top w:val="single" w:sz="4" w:space="0" w:color="auto"/>
              <w:left w:val="single" w:sz="4" w:space="0" w:color="auto"/>
              <w:bottom w:val="single" w:sz="4" w:space="0" w:color="auto"/>
              <w:right w:val="single" w:sz="4" w:space="0" w:color="auto"/>
            </w:tcBorders>
          </w:tcPr>
          <w:p w:rsidR="00B17D80" w:rsidRPr="00782668" w:rsidRDefault="00B17D80" w:rsidP="007B59FD">
            <w:pPr>
              <w:pStyle w:val="TAN"/>
            </w:pPr>
            <w:r w:rsidRPr="00BC69A6">
              <w:rPr>
                <w:rFonts w:cs="Arial"/>
                <w:szCs w:val="18"/>
              </w:rPr>
              <w:t xml:space="preserve">IF </w:t>
            </w:r>
            <w:r>
              <w:rPr>
                <w:rFonts w:cs="Arial"/>
                <w:szCs w:val="18"/>
              </w:rPr>
              <w:t>(NOT A.1/96</w:t>
            </w:r>
            <w:r w:rsidRPr="00BC69A6">
              <w:rPr>
                <w:rFonts w:cs="Arial"/>
                <w:szCs w:val="18"/>
              </w:rPr>
              <w:t>) THEN M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rsidRPr="00BC69A6">
              <w:rPr>
                <w:rFonts w:cs="Arial"/>
                <w:szCs w:val="18"/>
              </w:rPr>
              <w:t>-- NOT O_Rej_Launch_</w:t>
            </w:r>
            <w:r>
              <w:rPr>
                <w:rFonts w:cs="Arial"/>
                <w:szCs w:val="18"/>
              </w:rPr>
              <w:t>Browser_with_DefURL</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C155</w:t>
            </w:r>
          </w:p>
        </w:tc>
        <w:tc>
          <w:tcPr>
            <w:tcW w:w="6108" w:type="dxa"/>
            <w:tcBorders>
              <w:top w:val="single" w:sz="4" w:space="0" w:color="auto"/>
              <w:left w:val="single" w:sz="4" w:space="0" w:color="auto"/>
              <w:bottom w:val="single" w:sz="4" w:space="0" w:color="auto"/>
              <w:right w:val="single" w:sz="4" w:space="0" w:color="auto"/>
            </w:tcBorders>
          </w:tcPr>
          <w:p w:rsidR="00B17D80" w:rsidRPr="00782668" w:rsidRDefault="00B17D80" w:rsidP="007B59FD">
            <w:pPr>
              <w:pStyle w:val="TAN"/>
            </w:pPr>
            <w:r w:rsidRPr="00782668">
              <w:t>IF A.1/</w:t>
            </w:r>
            <w:r>
              <w:t>96 THEN M</w:t>
            </w:r>
            <w:r w:rsidRPr="00782668">
              <w:t xml:space="preserve"> ELSE </w:t>
            </w:r>
            <w:r>
              <w:t>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xml:space="preserve">-- </w:t>
            </w:r>
            <w:r w:rsidRPr="009B34DB">
              <w:rPr>
                <w:rFonts w:cs="Arial"/>
                <w:szCs w:val="18"/>
              </w:rPr>
              <w:t>O_Rej_Launch_</w:t>
            </w:r>
            <w:r>
              <w:rPr>
                <w:rFonts w:cs="Arial"/>
                <w:szCs w:val="18"/>
              </w:rPr>
              <w:t>Browser_with_DefURL</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C156</w:t>
            </w:r>
          </w:p>
        </w:tc>
        <w:tc>
          <w:tcPr>
            <w:tcW w:w="6108" w:type="dxa"/>
            <w:tcBorders>
              <w:top w:val="single" w:sz="4" w:space="0" w:color="auto"/>
              <w:left w:val="single" w:sz="4" w:space="0" w:color="auto"/>
              <w:bottom w:val="single" w:sz="4" w:space="0" w:color="auto"/>
              <w:right w:val="single" w:sz="4" w:space="0" w:color="auto"/>
            </w:tcBorders>
          </w:tcPr>
          <w:p w:rsidR="00B17D80" w:rsidRPr="00782668" w:rsidRDefault="00B17D80" w:rsidP="007B59FD">
            <w:pPr>
              <w:pStyle w:val="TAN"/>
            </w:pPr>
            <w:r>
              <w:rPr>
                <w:lang w:eastAsia="x-none"/>
              </w:rPr>
              <w:t>IF (A.1/aaa</w:t>
            </w:r>
            <w:r w:rsidRPr="009B34DB">
              <w:rPr>
                <w:lang w:eastAsia="x-none"/>
              </w:rPr>
              <w:t xml:space="preserve">) THEN </w:t>
            </w:r>
            <w:r>
              <w:rPr>
                <w:lang w:eastAsia="x-none"/>
              </w:rPr>
              <w:t>M</w:t>
            </w:r>
            <w:r w:rsidRPr="009B34DB">
              <w:rPr>
                <w:lang w:eastAsia="x-none"/>
              </w:rPr>
              <w:t xml:space="preserve">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rsidRPr="009B34DB">
              <w:rPr>
                <w:lang w:eastAsia="x-none"/>
              </w:rPr>
              <w:t>-- O_</w:t>
            </w:r>
            <w:r>
              <w:rPr>
                <w:lang w:eastAsia="x-none"/>
              </w:rPr>
              <w:t>Lang_Select</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C157</w:t>
            </w:r>
          </w:p>
        </w:tc>
        <w:tc>
          <w:tcPr>
            <w:tcW w:w="6108" w:type="dxa"/>
            <w:tcBorders>
              <w:top w:val="single" w:sz="4" w:space="0" w:color="auto"/>
              <w:left w:val="single" w:sz="4" w:space="0" w:color="auto"/>
              <w:bottom w:val="single" w:sz="4" w:space="0" w:color="auto"/>
              <w:right w:val="single" w:sz="4" w:space="0" w:color="auto"/>
            </w:tcBorders>
          </w:tcPr>
          <w:p w:rsidR="00B17D80" w:rsidRPr="00782668" w:rsidRDefault="00B17D80" w:rsidP="007B59FD">
            <w:pPr>
              <w:pStyle w:val="TAN"/>
            </w:pPr>
            <w:r>
              <w:rPr>
                <w:lang w:eastAsia="x-none"/>
              </w:rPr>
              <w:t>IF (A.1/bbb</w:t>
            </w:r>
            <w:r w:rsidRPr="009B34DB">
              <w:rPr>
                <w:lang w:eastAsia="x-none"/>
              </w:rPr>
              <w:t xml:space="preserve">) THEN </w:t>
            </w:r>
            <w:r>
              <w:rPr>
                <w:lang w:eastAsia="x-none"/>
              </w:rPr>
              <w:t>M</w:t>
            </w:r>
            <w:r w:rsidRPr="009B34DB">
              <w:rPr>
                <w:lang w:eastAsia="x-none"/>
              </w:rPr>
              <w:t xml:space="preserve">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rsidRPr="009B34DB">
              <w:rPr>
                <w:lang w:eastAsia="x-none"/>
              </w:rPr>
              <w:t>-- O_</w:t>
            </w:r>
            <w:r>
              <w:rPr>
                <w:lang w:eastAsia="x-none"/>
              </w:rPr>
              <w:t>Provide_Local_LS</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C158</w:t>
            </w:r>
          </w:p>
        </w:tc>
        <w:tc>
          <w:tcPr>
            <w:tcW w:w="6108" w:type="dxa"/>
            <w:tcBorders>
              <w:top w:val="single" w:sz="4" w:space="0" w:color="auto"/>
              <w:left w:val="single" w:sz="4" w:space="0" w:color="auto"/>
              <w:bottom w:val="single" w:sz="4" w:space="0" w:color="auto"/>
              <w:right w:val="single" w:sz="4" w:space="0" w:color="auto"/>
            </w:tcBorders>
          </w:tcPr>
          <w:p w:rsidR="00B17D80" w:rsidRPr="00782668" w:rsidRDefault="00B17D80" w:rsidP="007B59FD">
            <w:pPr>
              <w:pStyle w:val="TAN"/>
            </w:pPr>
            <w:r>
              <w:rPr>
                <w:lang w:eastAsia="x-none"/>
              </w:rPr>
              <w:t>IF (A.1/ccc</w:t>
            </w:r>
            <w:r w:rsidRPr="009B34DB">
              <w:rPr>
                <w:lang w:eastAsia="x-none"/>
              </w:rPr>
              <w:t xml:space="preserve">) THEN </w:t>
            </w:r>
            <w:r>
              <w:rPr>
                <w:lang w:eastAsia="x-none"/>
              </w:rPr>
              <w:t>M</w:t>
            </w:r>
            <w:r w:rsidRPr="009B34DB">
              <w:rPr>
                <w:lang w:eastAsia="x-none"/>
              </w:rPr>
              <w:t xml:space="preserve"> ELSE N/A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rsidRPr="009B34DB">
              <w:rPr>
                <w:lang w:eastAsia="x-none"/>
              </w:rPr>
              <w:t>-- O_</w:t>
            </w:r>
            <w:r>
              <w:rPr>
                <w:lang w:eastAsia="x-none"/>
              </w:rPr>
              <w:t>Lang_Notif</w:t>
            </w:r>
          </w:p>
        </w:tc>
      </w:tr>
      <w:tr w:rsidR="00B17D80" w:rsidTr="007B59FD">
        <w:tc>
          <w:tcPr>
            <w:tcW w:w="12616" w:type="dxa"/>
            <w:gridSpan w:val="3"/>
            <w:tcBorders>
              <w:top w:val="single" w:sz="4" w:space="0" w:color="auto"/>
              <w:left w:val="single" w:sz="4" w:space="0" w:color="auto"/>
              <w:bottom w:val="single" w:sz="4" w:space="0" w:color="auto"/>
              <w:right w:val="single" w:sz="4" w:space="0" w:color="auto"/>
            </w:tcBorders>
          </w:tcPr>
          <w:p w:rsidR="00B17D80" w:rsidRDefault="00B17D80" w:rsidP="007B59FD">
            <w:pPr>
              <w:pStyle w:val="TAN"/>
            </w:pP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O.1</w:t>
            </w:r>
          </w:p>
        </w:tc>
        <w:tc>
          <w:tcPr>
            <w:tcW w:w="11340" w:type="dxa"/>
            <w:gridSpan w:val="2"/>
            <w:tcBorders>
              <w:top w:val="single" w:sz="4" w:space="0" w:color="auto"/>
              <w:left w:val="single" w:sz="4" w:space="0" w:color="auto"/>
              <w:bottom w:val="single" w:sz="4" w:space="0" w:color="auto"/>
              <w:right w:val="single" w:sz="4" w:space="0" w:color="auto"/>
            </w:tcBorders>
          </w:tcPr>
          <w:p w:rsidR="00B17D80" w:rsidRPr="003A2D8A" w:rsidRDefault="00B17D80" w:rsidP="007B59FD">
            <w:pPr>
              <w:pStyle w:val="TAN"/>
              <w:ind w:left="0" w:firstLine="0"/>
            </w:pPr>
            <w:r w:rsidRPr="003A2D8A">
              <w:t>IF A.1/zz tests x.yA M ELSE tests x.yB M (where zz corresponds to the option relating to the command being tested (e.g. A.1/50 if Display Text supports icons as defined in record 1 of EF(IMG)) and x.y is the expected sequence number value)</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O.2</w:t>
            </w:r>
          </w:p>
        </w:tc>
        <w:tc>
          <w:tcPr>
            <w:tcW w:w="11340" w:type="dxa"/>
            <w:gridSpan w:val="2"/>
            <w:tcBorders>
              <w:top w:val="single" w:sz="4" w:space="0" w:color="auto"/>
              <w:left w:val="single" w:sz="4" w:space="0" w:color="auto"/>
              <w:bottom w:val="single" w:sz="4" w:space="0" w:color="auto"/>
              <w:right w:val="single" w:sz="4" w:space="0" w:color="auto"/>
            </w:tcBorders>
          </w:tcPr>
          <w:p w:rsidR="00B17D80" w:rsidRPr="003A2D8A" w:rsidRDefault="00B17D80" w:rsidP="007B59FD">
            <w:pPr>
              <w:pStyle w:val="TAN"/>
              <w:ind w:left="0" w:firstLine="0"/>
            </w:pPr>
            <w:r w:rsidRPr="003A2D8A">
              <w:t xml:space="preserve">IF A.1/zz tests x.yA M ELSE </w:t>
            </w:r>
            <w:r>
              <w:t xml:space="preserve">tests </w:t>
            </w:r>
            <w:r w:rsidRPr="003A2D8A">
              <w:t>x.yB M (where zz corresponds to the option relating to the command being tested (e.g. A.1/51 if Display Text supports icons as defined in record 2 of EF(IMG)) and x.y is the expected sequence number value)</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O.3</w:t>
            </w:r>
          </w:p>
        </w:tc>
        <w:tc>
          <w:tcPr>
            <w:tcW w:w="11340" w:type="dxa"/>
            <w:gridSpan w:val="2"/>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void</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O.4</w:t>
            </w:r>
          </w:p>
        </w:tc>
        <w:tc>
          <w:tcPr>
            <w:tcW w:w="11340" w:type="dxa"/>
            <w:gridSpan w:val="2"/>
            <w:tcBorders>
              <w:top w:val="single" w:sz="4" w:space="0" w:color="auto"/>
              <w:left w:val="single" w:sz="4" w:space="0" w:color="auto"/>
              <w:bottom w:val="single" w:sz="4" w:space="0" w:color="auto"/>
              <w:right w:val="single" w:sz="4" w:space="0" w:color="auto"/>
            </w:tcBorders>
          </w:tcPr>
          <w:p w:rsidR="00B17D80" w:rsidRPr="003A2D8A" w:rsidRDefault="00B17D80" w:rsidP="007B59FD">
            <w:pPr>
              <w:pStyle w:val="TAN"/>
              <w:ind w:left="0" w:firstLine="0"/>
            </w:pPr>
            <w:r w:rsidRPr="003A2D8A">
              <w:t xml:space="preserve">IF A.1/zz AND A.1/ww tests x.yA M ELSE tests x.yB M (where zz </w:t>
            </w:r>
            <w:r>
              <w:t>and ww correspond</w:t>
            </w:r>
            <w:r w:rsidRPr="003A2D8A">
              <w:t xml:space="preserve"> to the option</w:t>
            </w:r>
            <w:r>
              <w:t>s</w:t>
            </w:r>
            <w:r w:rsidRPr="003A2D8A">
              <w:t xml:space="preserve"> relating to the command being tested (e.g. A.1/50 if Display Text supports icons as defined in record 1 of EF(IMG) and A.1.52 if Display Text supports icons as defined in record 5 of EF(IMG) ) and x.y is the expected sequence number value)</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AER001</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(A.1/35) THEN R ELSE 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O_SAT_USAT</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AER002</w:t>
            </w:r>
          </w:p>
        </w:tc>
        <w:tc>
          <w:tcPr>
            <w:tcW w:w="61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IF (A.1/35) THEN R (</w:t>
            </w:r>
            <w:r w:rsidRPr="000B4F09">
              <w:t>27.22.4.10.1 Seq. 1.9</w:t>
            </w:r>
            <w:r>
              <w:t>) ELSE A</w:t>
            </w:r>
          </w:p>
        </w:tc>
        <w:tc>
          <w:tcPr>
            <w:tcW w:w="5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t>-- O_SAT_USAT</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rsidRPr="0052319C">
              <w:t>TCEP001</w:t>
            </w:r>
          </w:p>
        </w:tc>
        <w:tc>
          <w:tcPr>
            <w:tcW w:w="11340" w:type="dxa"/>
            <w:gridSpan w:val="2"/>
            <w:tcBorders>
              <w:top w:val="single" w:sz="4" w:space="0" w:color="auto"/>
              <w:left w:val="single" w:sz="4" w:space="0" w:color="auto"/>
              <w:bottom w:val="single" w:sz="4" w:space="0" w:color="auto"/>
              <w:right w:val="single" w:sz="4" w:space="0" w:color="auto"/>
            </w:tcBorders>
          </w:tcPr>
          <w:p w:rsidR="00B17D80" w:rsidRPr="0052319C" w:rsidRDefault="00B17D80" w:rsidP="007B59FD">
            <w:pPr>
              <w:pStyle w:val="TAN"/>
              <w:ind w:left="0" w:firstLine="0"/>
            </w:pPr>
            <w:r>
              <w:t>IF NOT A.1/45 THEN d</w:t>
            </w:r>
            <w:r w:rsidRPr="00CC4F14">
              <w:t>uring the test execution, the display or the non-display of any alpha identifier, text string or icon shall be treated as successfully verified.</w:t>
            </w:r>
          </w:p>
        </w:tc>
      </w:tr>
      <w:tr w:rsidR="00B17D80" w:rsidTr="007B59FD">
        <w:tc>
          <w:tcPr>
            <w:tcW w:w="12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N"/>
            </w:pPr>
            <w:r w:rsidRPr="0052319C">
              <w:t>TCEP002</w:t>
            </w:r>
          </w:p>
        </w:tc>
        <w:tc>
          <w:tcPr>
            <w:tcW w:w="11340" w:type="dxa"/>
            <w:gridSpan w:val="2"/>
            <w:tcBorders>
              <w:top w:val="single" w:sz="4" w:space="0" w:color="auto"/>
              <w:left w:val="single" w:sz="4" w:space="0" w:color="auto"/>
              <w:bottom w:val="single" w:sz="4" w:space="0" w:color="auto"/>
              <w:right w:val="single" w:sz="4" w:space="0" w:color="auto"/>
            </w:tcBorders>
          </w:tcPr>
          <w:p w:rsidR="00B17D80" w:rsidRPr="0052319C" w:rsidRDefault="00B17D80" w:rsidP="007B59FD">
            <w:pPr>
              <w:pStyle w:val="TAN"/>
            </w:pPr>
            <w:r>
              <w:t>IF NOT A.1/46 THEN t</w:t>
            </w:r>
            <w:r w:rsidRPr="004E1FFF">
              <w:t>he terminal may open the channel without explicit confirmation by the user.</w:t>
            </w:r>
          </w:p>
        </w:tc>
      </w:tr>
    </w:tbl>
    <w:p w:rsidR="00B17D80" w:rsidRDefault="00B17D80" w:rsidP="00B17D80"/>
    <w:p w:rsidR="00B17D80" w:rsidRDefault="00B17D80" w:rsidP="00B17D80">
      <w:pPr>
        <w:pStyle w:val="Heading2"/>
        <w:sectPr w:rsidR="00B17D80">
          <w:footnotePr>
            <w:numRestart w:val="eachSect"/>
          </w:footnotePr>
          <w:pgSz w:w="16840" w:h="11907" w:orient="landscape" w:code="9"/>
          <w:pgMar w:top="1134" w:right="1418" w:bottom="1134" w:left="1134" w:header="851" w:footer="340" w:gutter="0"/>
          <w:cols w:space="720"/>
          <w:formProt w:val="0"/>
        </w:sectPr>
      </w:pPr>
    </w:p>
    <w:p w:rsidR="00B17D80" w:rsidRDefault="00B17D80" w:rsidP="00B17D80">
      <w:pPr>
        <w:pStyle w:val="Heading2"/>
      </w:pPr>
      <w:bookmarkStart w:id="60" w:name="_Toc502363112"/>
      <w:bookmarkStart w:id="61" w:name="_Toc533173538"/>
      <w:bookmarkStart w:id="62" w:name="_Toc51833959"/>
      <w:r>
        <w:lastRenderedPageBreak/>
        <w:t>3.5</w:t>
      </w:r>
      <w:r>
        <w:tab/>
        <w:t>Conventions for mathematical notations</w:t>
      </w:r>
      <w:bookmarkEnd w:id="60"/>
      <w:bookmarkEnd w:id="61"/>
      <w:bookmarkEnd w:id="62"/>
    </w:p>
    <w:p w:rsidR="00B17D80" w:rsidRDefault="00B17D80" w:rsidP="00B17D80">
      <w:r>
        <w:t>The conventions for mathematical notations specified in TS 51.010-1 [12] clause 3.4 shall apply, unless otherwise specified in the present clause.</w:t>
      </w:r>
    </w:p>
    <w:p w:rsidR="00B17D80" w:rsidRDefault="00B17D80" w:rsidP="00B17D80">
      <w:pPr>
        <w:pStyle w:val="Heading2"/>
      </w:pPr>
      <w:bookmarkStart w:id="63" w:name="_Toc502363113"/>
      <w:bookmarkStart w:id="64" w:name="_Toc533173539"/>
      <w:bookmarkStart w:id="65" w:name="_Toc51833960"/>
      <w:r>
        <w:t>3.6</w:t>
      </w:r>
      <w:r>
        <w:tab/>
        <w:t>Conventions on electrical terms</w:t>
      </w:r>
      <w:bookmarkEnd w:id="63"/>
      <w:bookmarkEnd w:id="64"/>
      <w:bookmarkEnd w:id="65"/>
    </w:p>
    <w:p w:rsidR="00B17D80" w:rsidRDefault="00B17D80" w:rsidP="00B17D80">
      <w:r>
        <w:t>The conventions on electrical terms specified in TS 51.010-1 [12] clause 3.5 shall apply, unless otherwise specified in the present clause.</w:t>
      </w:r>
    </w:p>
    <w:p w:rsidR="00B17D80" w:rsidRDefault="00B17D80" w:rsidP="00B17D80">
      <w:pPr>
        <w:pStyle w:val="Heading2"/>
      </w:pPr>
      <w:bookmarkStart w:id="66" w:name="_Toc502363114"/>
      <w:bookmarkStart w:id="67" w:name="_Toc533173540"/>
      <w:bookmarkStart w:id="68" w:name="_Toc51833961"/>
      <w:r>
        <w:t>3.7</w:t>
      </w:r>
      <w:r>
        <w:tab/>
        <w:t>Terms on test conditions</w:t>
      </w:r>
      <w:bookmarkEnd w:id="66"/>
      <w:bookmarkEnd w:id="67"/>
      <w:bookmarkEnd w:id="68"/>
    </w:p>
    <w:p w:rsidR="00B17D80" w:rsidRDefault="00B17D80" w:rsidP="00B17D80">
      <w:r>
        <w:t>The terms on test conditions specified in TS 51.010-1 [12] clause 3.6 shall apply, unless otherwise specified in the present clause.</w:t>
      </w:r>
    </w:p>
    <w:p w:rsidR="00B17D80" w:rsidRDefault="00B17D80" w:rsidP="00B17D80">
      <w:pPr>
        <w:pStyle w:val="Heading1"/>
      </w:pPr>
      <w:bookmarkStart w:id="69" w:name="_Toc502363115"/>
      <w:bookmarkStart w:id="70" w:name="_Toc533173541"/>
      <w:bookmarkStart w:id="71" w:name="_Toc51833962"/>
      <w:r>
        <w:t>4</w:t>
      </w:r>
      <w:r>
        <w:tab/>
        <w:t>Test equipment</w:t>
      </w:r>
      <w:bookmarkEnd w:id="69"/>
      <w:bookmarkEnd w:id="70"/>
      <w:bookmarkEnd w:id="71"/>
    </w:p>
    <w:p w:rsidR="00B17D80" w:rsidRDefault="00B17D80" w:rsidP="00B17D80">
      <w:r>
        <w:t>The test equipment is specified in TS 51.010-1 [12] clause 4.</w:t>
      </w:r>
    </w:p>
    <w:p w:rsidR="00B17D80" w:rsidRDefault="00B17D80" w:rsidP="00B17D80">
      <w:pPr>
        <w:pStyle w:val="Heading1"/>
      </w:pPr>
      <w:bookmarkStart w:id="72" w:name="_Toc502363116"/>
      <w:bookmarkStart w:id="73" w:name="_Toc533173542"/>
      <w:bookmarkStart w:id="74" w:name="_Toc51833963"/>
      <w:r>
        <w:t>5</w:t>
      </w:r>
      <w:r>
        <w:tab/>
        <w:t>Testing methodology in general</w:t>
      </w:r>
      <w:bookmarkEnd w:id="72"/>
      <w:bookmarkEnd w:id="73"/>
      <w:bookmarkEnd w:id="74"/>
    </w:p>
    <w:p w:rsidR="00B17D80" w:rsidRDefault="00B17D80" w:rsidP="00B17D80">
      <w:pPr>
        <w:pStyle w:val="Heading2"/>
      </w:pPr>
      <w:bookmarkStart w:id="75" w:name="_Toc502363117"/>
      <w:bookmarkStart w:id="76" w:name="_Toc533173543"/>
      <w:bookmarkStart w:id="77" w:name="_Toc51833964"/>
      <w:r>
        <w:t>5.1</w:t>
      </w:r>
      <w:r>
        <w:tab/>
        <w:t>Testing of optional functions and procedures</w:t>
      </w:r>
      <w:bookmarkEnd w:id="75"/>
      <w:bookmarkEnd w:id="76"/>
      <w:bookmarkEnd w:id="77"/>
    </w:p>
    <w:p w:rsidR="00B17D80" w:rsidRDefault="00B17D80" w:rsidP="00B17D80">
      <w:r>
        <w:t>Any function or procedure which is optional, as indicated in the present document, may be subject to a conformance test if it is implemented in the ME.</w:t>
      </w:r>
    </w:p>
    <w:p w:rsidR="00B17D80" w:rsidRDefault="00B17D80" w:rsidP="00B17D80">
      <w:pPr>
        <w:pStyle w:val="Heading2"/>
      </w:pPr>
      <w:bookmarkStart w:id="78" w:name="_Toc502363118"/>
      <w:bookmarkStart w:id="79" w:name="_Toc533173544"/>
      <w:bookmarkStart w:id="80" w:name="_Toc51833965"/>
      <w:r>
        <w:t>5.2</w:t>
      </w:r>
      <w:r>
        <w:tab/>
        <w:t>Test interfaces and facilities</w:t>
      </w:r>
      <w:bookmarkEnd w:id="78"/>
      <w:bookmarkEnd w:id="79"/>
      <w:bookmarkEnd w:id="80"/>
    </w:p>
    <w:p w:rsidR="00B17D80" w:rsidRDefault="00B17D80" w:rsidP="00B17D80">
      <w:r>
        <w:t>The test interfaces and facilities specified in TS 51.010-1 [12] clause 5.2 shall apply, unless otherwise specified in the present clause.</w:t>
      </w:r>
    </w:p>
    <w:p w:rsidR="00B17D80" w:rsidRDefault="00B17D80" w:rsidP="00B17D80">
      <w:r>
        <w:t>The SIM interface provides the main test interface for the purpose of performing conformance tests.</w:t>
      </w:r>
    </w:p>
    <w:p w:rsidR="00B17D80" w:rsidRDefault="00B17D80" w:rsidP="00B17D80">
      <w:pPr>
        <w:pStyle w:val="Heading2"/>
      </w:pPr>
      <w:bookmarkStart w:id="81" w:name="_Toc502363119"/>
      <w:bookmarkStart w:id="82" w:name="_Toc533173545"/>
      <w:bookmarkStart w:id="83" w:name="_Toc51833966"/>
      <w:r>
        <w:t>5.3</w:t>
      </w:r>
      <w:r>
        <w:tab/>
        <w:t>Different protocol layers</w:t>
      </w:r>
      <w:bookmarkEnd w:id="81"/>
      <w:bookmarkEnd w:id="82"/>
      <w:bookmarkEnd w:id="83"/>
    </w:p>
    <w:p w:rsidR="00B17D80" w:rsidRDefault="00B17D80" w:rsidP="00B17D80">
      <w:r>
        <w:t>The different protocol layers specified in TS 51.010-1 [12] clause 5.3 shall apply, unless otherwise specified in the present clause.</w:t>
      </w:r>
    </w:p>
    <w:p w:rsidR="00B17D80" w:rsidRDefault="00B17D80" w:rsidP="00B17D80">
      <w:pPr>
        <w:pStyle w:val="Heading2"/>
      </w:pPr>
      <w:bookmarkStart w:id="84" w:name="_Toc502363120"/>
      <w:bookmarkStart w:id="85" w:name="_Toc533173546"/>
      <w:bookmarkStart w:id="86" w:name="_Toc51833967"/>
      <w:r>
        <w:t>5.4</w:t>
      </w:r>
      <w:r>
        <w:tab/>
        <w:t>Information to be provided by the apparatus supplier</w:t>
      </w:r>
      <w:bookmarkEnd w:id="84"/>
      <w:bookmarkEnd w:id="85"/>
      <w:bookmarkEnd w:id="86"/>
    </w:p>
    <w:p w:rsidR="00B17D80" w:rsidRDefault="00B17D80" w:rsidP="00B17D80">
      <w:r>
        <w:t>The information to be provided by the apparatus supplier specified in TS 51.010-1 [12] clause 5.4 shall apply, unless otherwise specified in the present clause.</w:t>
      </w:r>
    </w:p>
    <w:p w:rsidR="00B17D80" w:rsidRDefault="00B17D80" w:rsidP="00B17D80">
      <w:r>
        <w:t>In addition, the apparatus supplier shall provide the information with respect the Supported Option table A.1 and to ME's default configuration table A.2.</w:t>
      </w:r>
    </w:p>
    <w:p w:rsidR="00B17D80" w:rsidRDefault="00B17D80" w:rsidP="00B17D80">
      <w:pPr>
        <w:pStyle w:val="TH"/>
      </w:pPr>
      <w:r>
        <w:lastRenderedPageBreak/>
        <w:t>Table A.2: ME’s default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56" w:type="dxa"/>
        </w:tblCellMar>
        <w:tblLook w:val="0000" w:firstRow="0" w:lastRow="0" w:firstColumn="0" w:lastColumn="0" w:noHBand="0" w:noVBand="0"/>
      </w:tblPr>
      <w:tblGrid>
        <w:gridCol w:w="520"/>
        <w:gridCol w:w="6472"/>
        <w:gridCol w:w="851"/>
        <w:gridCol w:w="756"/>
      </w:tblGrid>
      <w:tr w:rsidR="00B17D80" w:rsidTr="007B59FD">
        <w:tblPrEx>
          <w:tblCellMar>
            <w:top w:w="0" w:type="dxa"/>
            <w:bottom w:w="0" w:type="dxa"/>
          </w:tblCellMar>
        </w:tblPrEx>
        <w:trPr>
          <w:cantSplit/>
          <w:jc w:val="center"/>
        </w:trPr>
        <w:tc>
          <w:tcPr>
            <w:tcW w:w="520" w:type="dxa"/>
          </w:tcPr>
          <w:p w:rsidR="00B17D80" w:rsidRDefault="00B17D80" w:rsidP="007B59FD">
            <w:pPr>
              <w:pStyle w:val="TAH"/>
            </w:pPr>
            <w:r>
              <w:t>Item</w:t>
            </w:r>
          </w:p>
        </w:tc>
        <w:tc>
          <w:tcPr>
            <w:tcW w:w="6472" w:type="dxa"/>
          </w:tcPr>
          <w:p w:rsidR="00B17D80" w:rsidRDefault="00B17D80" w:rsidP="007B59FD">
            <w:pPr>
              <w:pStyle w:val="TAH"/>
            </w:pPr>
            <w:r>
              <w:t>Description</w:t>
            </w:r>
          </w:p>
        </w:tc>
        <w:tc>
          <w:tcPr>
            <w:tcW w:w="851" w:type="dxa"/>
          </w:tcPr>
          <w:p w:rsidR="00B17D80" w:rsidRDefault="00B17D80" w:rsidP="007B59FD">
            <w:pPr>
              <w:pStyle w:val="TAH"/>
            </w:pPr>
            <w:r>
              <w:t>Value</w:t>
            </w:r>
          </w:p>
        </w:tc>
        <w:tc>
          <w:tcPr>
            <w:tcW w:w="756" w:type="dxa"/>
          </w:tcPr>
          <w:p w:rsidR="00B17D80" w:rsidRDefault="00B17D80" w:rsidP="007B59FD">
            <w:pPr>
              <w:pStyle w:val="TAH"/>
            </w:pPr>
            <w:r>
              <w:t>Status</w:t>
            </w:r>
          </w:p>
        </w:tc>
      </w:tr>
      <w:tr w:rsidR="00B17D80" w:rsidTr="007B59FD">
        <w:tblPrEx>
          <w:tblCellMar>
            <w:top w:w="0" w:type="dxa"/>
            <w:bottom w:w="0" w:type="dxa"/>
          </w:tblCellMar>
        </w:tblPrEx>
        <w:trPr>
          <w:cantSplit/>
          <w:jc w:val="center"/>
        </w:trPr>
        <w:tc>
          <w:tcPr>
            <w:tcW w:w="520" w:type="dxa"/>
          </w:tcPr>
          <w:p w:rsidR="00B17D80" w:rsidRDefault="00B17D80" w:rsidP="007B59FD">
            <w:pPr>
              <w:pStyle w:val="TAH"/>
              <w:rPr>
                <w:b w:val="0"/>
                <w:bCs/>
              </w:rPr>
            </w:pPr>
            <w:r>
              <w:rPr>
                <w:b w:val="0"/>
                <w:bCs/>
              </w:rPr>
              <w:t>1</w:t>
            </w:r>
          </w:p>
        </w:tc>
        <w:tc>
          <w:tcPr>
            <w:tcW w:w="6472" w:type="dxa"/>
          </w:tcPr>
          <w:p w:rsidR="00B17D80" w:rsidRDefault="00B17D80" w:rsidP="007B59FD">
            <w:pPr>
              <w:pStyle w:val="TAH"/>
              <w:jc w:val="left"/>
              <w:rPr>
                <w:b w:val="0"/>
                <w:bCs/>
              </w:rPr>
            </w:pPr>
            <w:r>
              <w:rPr>
                <w:b w:val="0"/>
                <w:bCs/>
              </w:rPr>
              <w:t>DISPLAY TEXT: No Response from user timeout interval</w:t>
            </w:r>
          </w:p>
        </w:tc>
        <w:tc>
          <w:tcPr>
            <w:tcW w:w="851" w:type="dxa"/>
          </w:tcPr>
          <w:p w:rsidR="00B17D80" w:rsidRDefault="00B17D80" w:rsidP="007B59FD">
            <w:pPr>
              <w:pStyle w:val="TAC"/>
            </w:pPr>
          </w:p>
        </w:tc>
        <w:tc>
          <w:tcPr>
            <w:tcW w:w="756" w:type="dxa"/>
          </w:tcPr>
          <w:p w:rsidR="00B17D80" w:rsidRDefault="00B17D80" w:rsidP="007B59FD">
            <w:pPr>
              <w:pStyle w:val="TAH"/>
              <w:rPr>
                <w:b w:val="0"/>
                <w:bCs/>
              </w:rPr>
            </w:pPr>
            <w:r>
              <w:rPr>
                <w:b w:val="0"/>
                <w:bCs/>
              </w:rPr>
              <w:t>C</w:t>
            </w:r>
          </w:p>
        </w:tc>
      </w:tr>
      <w:tr w:rsidR="00B17D80" w:rsidTr="007B59FD">
        <w:tblPrEx>
          <w:tblCellMar>
            <w:top w:w="0" w:type="dxa"/>
            <w:bottom w:w="0" w:type="dxa"/>
          </w:tblCellMar>
        </w:tblPrEx>
        <w:trPr>
          <w:cantSplit/>
          <w:jc w:val="center"/>
        </w:trPr>
        <w:tc>
          <w:tcPr>
            <w:tcW w:w="520" w:type="dxa"/>
          </w:tcPr>
          <w:p w:rsidR="00B17D80" w:rsidRDefault="00B17D80" w:rsidP="007B59FD">
            <w:pPr>
              <w:pStyle w:val="TAC"/>
            </w:pPr>
            <w:r>
              <w:t>2</w:t>
            </w:r>
          </w:p>
        </w:tc>
        <w:tc>
          <w:tcPr>
            <w:tcW w:w="6472" w:type="dxa"/>
          </w:tcPr>
          <w:p w:rsidR="00B17D80" w:rsidRDefault="00B17D80" w:rsidP="007B59FD">
            <w:r>
              <w:t>GET INKEY: No response from user Timeout interval</w:t>
            </w:r>
          </w:p>
        </w:tc>
        <w:tc>
          <w:tcPr>
            <w:tcW w:w="851" w:type="dxa"/>
          </w:tcPr>
          <w:p w:rsidR="00B17D80" w:rsidRDefault="00B17D80" w:rsidP="007B59FD">
            <w:pPr>
              <w:pStyle w:val="TAC"/>
            </w:pPr>
          </w:p>
        </w:tc>
        <w:tc>
          <w:tcPr>
            <w:tcW w:w="756" w:type="dxa"/>
          </w:tcPr>
          <w:p w:rsidR="00B17D80" w:rsidRDefault="00B17D80" w:rsidP="007B59FD">
            <w:pPr>
              <w:pStyle w:val="TAC"/>
              <w:rPr>
                <w:bCs/>
              </w:rPr>
            </w:pPr>
            <w:r>
              <w:rPr>
                <w:bCs/>
              </w:rPr>
              <w:t>C</w:t>
            </w:r>
          </w:p>
        </w:tc>
      </w:tr>
      <w:tr w:rsidR="00B17D80" w:rsidTr="007B59FD">
        <w:tblPrEx>
          <w:tblCellMar>
            <w:top w:w="0" w:type="dxa"/>
            <w:bottom w:w="0" w:type="dxa"/>
          </w:tblCellMar>
        </w:tblPrEx>
        <w:trPr>
          <w:cantSplit/>
          <w:jc w:val="center"/>
        </w:trPr>
        <w:tc>
          <w:tcPr>
            <w:tcW w:w="520" w:type="dxa"/>
          </w:tcPr>
          <w:p w:rsidR="00B17D80" w:rsidRDefault="00B17D80" w:rsidP="007B59FD">
            <w:pPr>
              <w:pStyle w:val="TAC"/>
            </w:pPr>
            <w:r>
              <w:t>3</w:t>
            </w:r>
          </w:p>
        </w:tc>
        <w:tc>
          <w:tcPr>
            <w:tcW w:w="6472" w:type="dxa"/>
          </w:tcPr>
          <w:p w:rsidR="00B17D80" w:rsidRDefault="00B17D80" w:rsidP="007B59FD">
            <w:r>
              <w:t>GET INPUT: No response from user Timeout interval</w:t>
            </w:r>
          </w:p>
        </w:tc>
        <w:tc>
          <w:tcPr>
            <w:tcW w:w="851" w:type="dxa"/>
          </w:tcPr>
          <w:p w:rsidR="00B17D80" w:rsidRDefault="00B17D80" w:rsidP="007B59FD">
            <w:pPr>
              <w:pStyle w:val="TAC"/>
            </w:pPr>
          </w:p>
        </w:tc>
        <w:tc>
          <w:tcPr>
            <w:tcW w:w="756" w:type="dxa"/>
          </w:tcPr>
          <w:p w:rsidR="00B17D80" w:rsidRDefault="00B17D80" w:rsidP="007B59FD">
            <w:pPr>
              <w:pStyle w:val="TAC"/>
              <w:rPr>
                <w:bCs/>
              </w:rPr>
            </w:pPr>
            <w:r>
              <w:rPr>
                <w:bCs/>
              </w:rPr>
              <w:t>C</w:t>
            </w:r>
          </w:p>
        </w:tc>
      </w:tr>
      <w:tr w:rsidR="00B17D80" w:rsidTr="007B59FD">
        <w:tblPrEx>
          <w:tblCellMar>
            <w:top w:w="0" w:type="dxa"/>
            <w:bottom w:w="0" w:type="dxa"/>
          </w:tblCellMar>
        </w:tblPrEx>
        <w:trPr>
          <w:cantSplit/>
          <w:jc w:val="center"/>
        </w:trPr>
        <w:tc>
          <w:tcPr>
            <w:tcW w:w="520" w:type="dxa"/>
          </w:tcPr>
          <w:p w:rsidR="00B17D80" w:rsidRDefault="00B17D80" w:rsidP="007B59FD">
            <w:pPr>
              <w:pStyle w:val="TAC"/>
            </w:pPr>
            <w:r>
              <w:t>4</w:t>
            </w:r>
          </w:p>
        </w:tc>
        <w:tc>
          <w:tcPr>
            <w:tcW w:w="6472" w:type="dxa"/>
          </w:tcPr>
          <w:p w:rsidR="00B17D80" w:rsidRDefault="00B17D80" w:rsidP="007B59FD">
            <w:r>
              <w:t>SELECT ITEM: No response from user Timeout interval</w:t>
            </w:r>
          </w:p>
        </w:tc>
        <w:tc>
          <w:tcPr>
            <w:tcW w:w="851" w:type="dxa"/>
          </w:tcPr>
          <w:p w:rsidR="00B17D80" w:rsidRDefault="00B17D80" w:rsidP="007B59FD">
            <w:pPr>
              <w:pStyle w:val="TAC"/>
            </w:pPr>
          </w:p>
        </w:tc>
        <w:tc>
          <w:tcPr>
            <w:tcW w:w="756" w:type="dxa"/>
          </w:tcPr>
          <w:p w:rsidR="00B17D80" w:rsidRDefault="00B17D80" w:rsidP="007B59FD">
            <w:pPr>
              <w:pStyle w:val="TAC"/>
              <w:rPr>
                <w:bCs/>
              </w:rPr>
            </w:pPr>
            <w:r>
              <w:rPr>
                <w:bCs/>
              </w:rPr>
              <w:t>C</w:t>
            </w:r>
          </w:p>
        </w:tc>
      </w:tr>
      <w:tr w:rsidR="00B17D80" w:rsidTr="007B59FD">
        <w:tblPrEx>
          <w:tblCellMar>
            <w:top w:w="0" w:type="dxa"/>
            <w:bottom w:w="0" w:type="dxa"/>
          </w:tblCellMar>
        </w:tblPrEx>
        <w:trPr>
          <w:cantSplit/>
          <w:jc w:val="center"/>
        </w:trPr>
        <w:tc>
          <w:tcPr>
            <w:tcW w:w="520" w:type="dxa"/>
          </w:tcPr>
          <w:p w:rsidR="00B17D80" w:rsidRDefault="00B17D80" w:rsidP="007B59FD">
            <w:pPr>
              <w:pStyle w:val="TAC"/>
            </w:pPr>
            <w:r>
              <w:t>5</w:t>
            </w:r>
          </w:p>
        </w:tc>
        <w:tc>
          <w:tcPr>
            <w:tcW w:w="6472" w:type="dxa"/>
          </w:tcPr>
          <w:p w:rsidR="00B17D80" w:rsidRDefault="00B17D80" w:rsidP="007B59FD">
            <w:r>
              <w:t>Preferred buffer size supported by the terminal for Open Channel command</w:t>
            </w:r>
          </w:p>
        </w:tc>
        <w:tc>
          <w:tcPr>
            <w:tcW w:w="851" w:type="dxa"/>
          </w:tcPr>
          <w:p w:rsidR="00B17D80" w:rsidRDefault="00B17D80" w:rsidP="007B59FD">
            <w:pPr>
              <w:pStyle w:val="TAC"/>
            </w:pPr>
          </w:p>
        </w:tc>
        <w:tc>
          <w:tcPr>
            <w:tcW w:w="756" w:type="dxa"/>
          </w:tcPr>
          <w:p w:rsidR="00B17D80" w:rsidRDefault="00B17D80" w:rsidP="007B59FD">
            <w:pPr>
              <w:pStyle w:val="TAC"/>
              <w:rPr>
                <w:bCs/>
              </w:rPr>
            </w:pPr>
            <w:r>
              <w:rPr>
                <w:bCs/>
              </w:rPr>
              <w:t>C</w:t>
            </w:r>
          </w:p>
        </w:tc>
      </w:tr>
      <w:tr w:rsidR="00B17D80" w:rsidTr="007B59FD">
        <w:tblPrEx>
          <w:tblCellMar>
            <w:top w:w="0" w:type="dxa"/>
            <w:bottom w:w="0" w:type="dxa"/>
          </w:tblCellMar>
        </w:tblPrEx>
        <w:trPr>
          <w:cantSplit/>
          <w:jc w:val="center"/>
        </w:trPr>
        <w:tc>
          <w:tcPr>
            <w:tcW w:w="520" w:type="dxa"/>
          </w:tcPr>
          <w:p w:rsidR="00B17D80" w:rsidRDefault="00B17D80" w:rsidP="007B59FD">
            <w:pPr>
              <w:pStyle w:val="TAC"/>
            </w:pPr>
            <w:r>
              <w:t>6</w:t>
            </w:r>
          </w:p>
        </w:tc>
        <w:tc>
          <w:tcPr>
            <w:tcW w:w="6472" w:type="dxa"/>
          </w:tcPr>
          <w:p w:rsidR="00B17D80" w:rsidRDefault="00B17D80" w:rsidP="007B59FD">
            <w:r>
              <w:t>Channel Id</w:t>
            </w:r>
          </w:p>
        </w:tc>
        <w:tc>
          <w:tcPr>
            <w:tcW w:w="851" w:type="dxa"/>
          </w:tcPr>
          <w:p w:rsidR="00B17D80" w:rsidRDefault="00B17D80" w:rsidP="007B59FD">
            <w:pPr>
              <w:pStyle w:val="TAC"/>
            </w:pPr>
          </w:p>
        </w:tc>
        <w:tc>
          <w:tcPr>
            <w:tcW w:w="756" w:type="dxa"/>
          </w:tcPr>
          <w:p w:rsidR="00B17D80" w:rsidRDefault="00B17D80" w:rsidP="007B59FD">
            <w:pPr>
              <w:pStyle w:val="TAC"/>
              <w:rPr>
                <w:bCs/>
              </w:rPr>
            </w:pPr>
            <w:r>
              <w:rPr>
                <w:bCs/>
              </w:rPr>
              <w:t>C</w:t>
            </w:r>
          </w:p>
        </w:tc>
      </w:tr>
      <w:tr w:rsidR="00B17D80" w:rsidTr="007B59FD">
        <w:tblPrEx>
          <w:tblCellMar>
            <w:top w:w="0" w:type="dxa"/>
            <w:bottom w:w="0" w:type="dxa"/>
          </w:tblCellMar>
        </w:tblPrEx>
        <w:trPr>
          <w:cantSplit/>
          <w:jc w:val="center"/>
        </w:trPr>
        <w:tc>
          <w:tcPr>
            <w:tcW w:w="8599" w:type="dxa"/>
            <w:gridSpan w:val="4"/>
          </w:tcPr>
          <w:p w:rsidR="00B17D80" w:rsidRPr="008A0BBF" w:rsidRDefault="00B17D80" w:rsidP="007B59FD">
            <w:pPr>
              <w:pStyle w:val="TAN"/>
            </w:pPr>
            <w:r>
              <w:t>Note :</w:t>
            </w:r>
            <w:r>
              <w:tab/>
              <w:t>Conditional values shall be provided if the corresponding option is supported in the table A.1</w:t>
            </w:r>
          </w:p>
        </w:tc>
      </w:tr>
    </w:tbl>
    <w:p w:rsidR="00B17D80" w:rsidRDefault="00B17D80" w:rsidP="00B17D80"/>
    <w:p w:rsidR="00B17D80" w:rsidRDefault="00B17D80" w:rsidP="00B17D80">
      <w:pPr>
        <w:pStyle w:val="Heading2"/>
      </w:pPr>
      <w:bookmarkStart w:id="87" w:name="_Toc502363121"/>
      <w:bookmarkStart w:id="88" w:name="_Toc533173547"/>
      <w:bookmarkStart w:id="89" w:name="_Toc51833968"/>
      <w:r>
        <w:t>5.5</w:t>
      </w:r>
      <w:r>
        <w:tab/>
        <w:t>Definitions of transmit and receive times</w:t>
      </w:r>
      <w:bookmarkEnd w:id="87"/>
      <w:bookmarkEnd w:id="88"/>
      <w:bookmarkEnd w:id="89"/>
    </w:p>
    <w:p w:rsidR="00B17D80" w:rsidRDefault="00B17D80" w:rsidP="00B17D80">
      <w:r>
        <w:t>The definitions of transmit and receive times specified in TS 51.010-1 [12] clause 5.5 shall apply, unless otherwise specified in the present clause.</w:t>
      </w:r>
    </w:p>
    <w:p w:rsidR="00B17D80" w:rsidRDefault="00B17D80" w:rsidP="00B17D80">
      <w:pPr>
        <w:pStyle w:val="Heading1"/>
      </w:pPr>
      <w:bookmarkStart w:id="90" w:name="_Toc502363122"/>
      <w:bookmarkStart w:id="91" w:name="_Toc533173548"/>
      <w:bookmarkStart w:id="92" w:name="_Toc51833969"/>
      <w:r>
        <w:t>6</w:t>
      </w:r>
      <w:r>
        <w:tab/>
        <w:t>Reference test methods</w:t>
      </w:r>
      <w:bookmarkEnd w:id="90"/>
      <w:bookmarkEnd w:id="91"/>
      <w:bookmarkEnd w:id="92"/>
    </w:p>
    <w:p w:rsidR="00B17D80" w:rsidRDefault="00B17D80" w:rsidP="00B17D80">
      <w:r>
        <w:t>The reference test methods specified in TS 51.010-1 [12] clause 6 shall apply, unless otherwise specified.</w:t>
      </w:r>
    </w:p>
    <w:p w:rsidR="00B17D80" w:rsidRDefault="00B17D80" w:rsidP="00B17D80">
      <w:pPr>
        <w:pStyle w:val="Heading1"/>
      </w:pPr>
      <w:bookmarkStart w:id="93" w:name="_Toc502363123"/>
      <w:bookmarkStart w:id="94" w:name="_Toc533173549"/>
      <w:bookmarkStart w:id="95" w:name="_Toc51833970"/>
      <w:r>
        <w:t>7</w:t>
      </w:r>
      <w:r>
        <w:tab/>
        <w:t>Implicit testing</w:t>
      </w:r>
      <w:bookmarkEnd w:id="93"/>
      <w:bookmarkEnd w:id="94"/>
      <w:bookmarkEnd w:id="95"/>
    </w:p>
    <w:p w:rsidR="00B17D80" w:rsidRDefault="00B17D80" w:rsidP="00B17D80">
      <w:r>
        <w:t>For some GSM features conformance is not verified explicitly in the present document. This does not imply that correct functioning of these features is not essential, but that these are implicitly tested to a sufficient degree in other tests.</w:t>
      </w:r>
    </w:p>
    <w:p w:rsidR="00B17D80" w:rsidRDefault="00B17D80" w:rsidP="00B17D80">
      <w:r>
        <w:t>It should be noted that for these features some aspects have to be and are explicitly tested, e.g. the ability to switch between 3v and 5v operation.</w:t>
      </w:r>
    </w:p>
    <w:p w:rsidR="00B17D80" w:rsidRDefault="00B17D80" w:rsidP="00B17D80">
      <w:r>
        <w:t>Some SIM features will be explicitly tested as result of other tests. These should be identified for the following reason:</w:t>
      </w:r>
    </w:p>
    <w:p w:rsidR="00B17D80" w:rsidRDefault="00B17D80" w:rsidP="00B17D80">
      <w:pPr>
        <w:pStyle w:val="B1"/>
      </w:pPr>
      <w:r>
        <w:t>-</w:t>
      </w:r>
      <w:r>
        <w:tab/>
        <w:t>To identify the areas of overlap and thus provide a more efficient testing.</w:t>
      </w:r>
    </w:p>
    <w:p w:rsidR="00B17D80" w:rsidRDefault="00B17D80" w:rsidP="00B17D80">
      <w:pPr>
        <w:pStyle w:val="Heading1"/>
      </w:pPr>
      <w:bookmarkStart w:id="96" w:name="_Toc502363124"/>
      <w:bookmarkStart w:id="97" w:name="_Toc533173550"/>
      <w:bookmarkStart w:id="98" w:name="_Toc51833971"/>
      <w:r>
        <w:t>8</w:t>
      </w:r>
      <w:r>
        <w:tab/>
        <w:t>Measurement uncertainty</w:t>
      </w:r>
      <w:bookmarkEnd w:id="96"/>
      <w:bookmarkEnd w:id="97"/>
      <w:bookmarkEnd w:id="98"/>
    </w:p>
    <w:p w:rsidR="00B17D80" w:rsidRDefault="00B17D80" w:rsidP="00B17D80">
      <w:r>
        <w:t>The measured value relating to the corresponding limit shall be used to determine whether or not a terminal equipment meets the requirement. (ETR 028, annex B).</w:t>
      </w:r>
    </w:p>
    <w:p w:rsidR="00B17D80" w:rsidRDefault="00B17D80" w:rsidP="00B17D80">
      <w:r>
        <w:t>This process is often referred to as "shared risk".</w:t>
      </w:r>
    </w:p>
    <w:p w:rsidR="00B17D80" w:rsidRDefault="00B17D80" w:rsidP="00B17D80">
      <w:pPr>
        <w:pStyle w:val="Heading1"/>
      </w:pPr>
      <w:bookmarkStart w:id="99" w:name="_Toc502363125"/>
      <w:bookmarkStart w:id="100" w:name="_Toc533173551"/>
      <w:bookmarkStart w:id="101" w:name="_Toc51833972"/>
      <w:r>
        <w:t>9</w:t>
      </w:r>
      <w:r>
        <w:tab/>
        <w:t>Format of tests</w:t>
      </w:r>
      <w:bookmarkEnd w:id="99"/>
      <w:bookmarkEnd w:id="100"/>
      <w:bookmarkEnd w:id="101"/>
    </w:p>
    <w:p w:rsidR="00B17D80" w:rsidRDefault="00B17D80" w:rsidP="00B17D80">
      <w:r>
        <w:t>In general the following basic format for tests is used:</w:t>
      </w:r>
    </w:p>
    <w:p w:rsidR="00B17D80" w:rsidRDefault="00B17D80" w:rsidP="00B17D80">
      <w:pPr>
        <w:pStyle w:val="H6"/>
      </w:pPr>
      <w:r>
        <w:t>27.22.X.X.</w:t>
      </w:r>
      <w:r>
        <w:tab/>
        <w:t>Tested command</w:t>
      </w:r>
    </w:p>
    <w:p w:rsidR="00B17D80" w:rsidRDefault="00B17D80" w:rsidP="00B17D80">
      <w:pPr>
        <w:pStyle w:val="B1"/>
        <w:tabs>
          <w:tab w:val="left" w:pos="1701"/>
        </w:tabs>
        <w:rPr>
          <w:b/>
        </w:rPr>
      </w:pPr>
      <w:r>
        <w:rPr>
          <w:b/>
        </w:rPr>
        <w:t>27.22.X.X.1</w:t>
      </w:r>
      <w:r>
        <w:rPr>
          <w:b/>
        </w:rPr>
        <w:tab/>
        <w:t>Command tested in «environment #1" (</w:t>
      </w:r>
      <w:smartTag w:uri="urn:schemas-microsoft-com:office:smarttags" w:element="place">
        <w:smartTag w:uri="urn:schemas-microsoft-com:office:smarttags" w:element="City">
          <w:r>
            <w:rPr>
              <w:b/>
            </w:rPr>
            <w:t>NORMAL</w:t>
          </w:r>
        </w:smartTag>
      </w:smartTag>
      <w:r>
        <w:rPr>
          <w:b/>
        </w:rPr>
        <w:t>, ICONS, UCS2 …)</w:t>
      </w:r>
    </w:p>
    <w:p w:rsidR="00B17D80" w:rsidRDefault="00B17D80" w:rsidP="00B17D80">
      <w:pPr>
        <w:pStyle w:val="B2"/>
        <w:tabs>
          <w:tab w:val="left" w:pos="2268"/>
        </w:tabs>
        <w:rPr>
          <w:b/>
        </w:rPr>
      </w:pPr>
      <w:r>
        <w:rPr>
          <w:b/>
        </w:rPr>
        <w:t>27.22.X.X.1.1</w:t>
      </w:r>
      <w:r>
        <w:rPr>
          <w:b/>
        </w:rPr>
        <w:tab/>
        <w:t>Definition and applicability</w:t>
      </w:r>
    </w:p>
    <w:p w:rsidR="00B17D80" w:rsidRDefault="00B17D80" w:rsidP="00B17D80">
      <w:pPr>
        <w:pStyle w:val="B2"/>
      </w:pPr>
      <w:r>
        <w:tab/>
        <w:t>This clause refers back to clause 3.2.2.</w:t>
      </w:r>
    </w:p>
    <w:p w:rsidR="00B17D80" w:rsidRPr="00F51EF9" w:rsidRDefault="00B17D80" w:rsidP="00B17D80">
      <w:pPr>
        <w:pStyle w:val="B2"/>
        <w:tabs>
          <w:tab w:val="left" w:pos="2268"/>
        </w:tabs>
        <w:rPr>
          <w:b/>
        </w:rPr>
      </w:pPr>
      <w:r w:rsidRPr="00F51EF9">
        <w:rPr>
          <w:b/>
        </w:rPr>
        <w:lastRenderedPageBreak/>
        <w:t>27.22.X.X.1.2</w:t>
      </w:r>
      <w:r w:rsidRPr="00F51EF9">
        <w:rPr>
          <w:b/>
        </w:rPr>
        <w:tab/>
        <w:t>Conformance requirement</w:t>
      </w:r>
    </w:p>
    <w:p w:rsidR="00B17D80" w:rsidRDefault="00B17D80" w:rsidP="00B17D80">
      <w:pPr>
        <w:pStyle w:val="B2"/>
      </w:pPr>
      <w:r w:rsidRPr="00F51EF9">
        <w:tab/>
      </w:r>
      <w:r>
        <w:t>Only if required, this clause details the necessary core specification references.</w:t>
      </w:r>
    </w:p>
    <w:p w:rsidR="00B17D80" w:rsidRDefault="00B17D80" w:rsidP="00B17D80">
      <w:pPr>
        <w:pStyle w:val="B2"/>
        <w:tabs>
          <w:tab w:val="left" w:pos="2268"/>
        </w:tabs>
        <w:rPr>
          <w:b/>
        </w:rPr>
      </w:pPr>
      <w:r>
        <w:rPr>
          <w:b/>
        </w:rPr>
        <w:t>27.22.X.X.1.3</w:t>
      </w:r>
      <w:r>
        <w:rPr>
          <w:b/>
        </w:rPr>
        <w:tab/>
        <w:t>Test purpose</w:t>
      </w:r>
    </w:p>
    <w:p w:rsidR="00B17D80" w:rsidRDefault="00B17D80" w:rsidP="00B17D80">
      <w:pPr>
        <w:pStyle w:val="B2"/>
        <w:tabs>
          <w:tab w:val="left" w:pos="720"/>
          <w:tab w:val="left" w:pos="1440"/>
          <w:tab w:val="left" w:pos="2160"/>
          <w:tab w:val="left" w:pos="2880"/>
          <w:tab w:val="left" w:pos="3600"/>
        </w:tabs>
      </w:pPr>
      <w:r>
        <w:tab/>
        <w:t>This clause details the purpose of the test.</w:t>
      </w:r>
    </w:p>
    <w:p w:rsidR="00B17D80" w:rsidRDefault="00B17D80" w:rsidP="00B17D80">
      <w:pPr>
        <w:pStyle w:val="B2"/>
        <w:tabs>
          <w:tab w:val="left" w:pos="2268"/>
        </w:tabs>
        <w:rPr>
          <w:b/>
        </w:rPr>
      </w:pPr>
      <w:r>
        <w:rPr>
          <w:b/>
        </w:rPr>
        <w:t>27.22.X.X.1.4</w:t>
      </w:r>
      <w:r>
        <w:rPr>
          <w:b/>
        </w:rPr>
        <w:tab/>
        <w:t>Method of test</w:t>
      </w:r>
    </w:p>
    <w:p w:rsidR="00B17D80" w:rsidRDefault="00B17D80" w:rsidP="00B17D80">
      <w:pPr>
        <w:pStyle w:val="B3"/>
        <w:tabs>
          <w:tab w:val="left" w:pos="2835"/>
        </w:tabs>
        <w:rPr>
          <w:b/>
        </w:rPr>
      </w:pPr>
      <w:r>
        <w:rPr>
          <w:b/>
        </w:rPr>
        <w:t>27.22.X.X.1.4.1</w:t>
      </w:r>
      <w:r>
        <w:rPr>
          <w:b/>
        </w:rPr>
        <w:tab/>
        <w:t>Initial conditions</w:t>
      </w:r>
    </w:p>
    <w:p w:rsidR="00B17D80" w:rsidRDefault="00B17D80" w:rsidP="00B17D80">
      <w:pPr>
        <w:pStyle w:val="B3"/>
      </w:pPr>
      <w:r>
        <w:tab/>
        <w:t>If present this clause defines the initial conditions to be established before running each test sequence.</w:t>
      </w:r>
    </w:p>
    <w:p w:rsidR="00B17D80" w:rsidRDefault="00B17D80" w:rsidP="00B17D80">
      <w:pPr>
        <w:pStyle w:val="B3"/>
        <w:keepNext/>
        <w:keepLines/>
        <w:tabs>
          <w:tab w:val="left" w:pos="2835"/>
        </w:tabs>
        <w:rPr>
          <w:b/>
        </w:rPr>
      </w:pPr>
      <w:r>
        <w:rPr>
          <w:b/>
        </w:rPr>
        <w:t>27.22.X.X.1.4.2</w:t>
      </w:r>
      <w:r>
        <w:rPr>
          <w:b/>
        </w:rPr>
        <w:tab/>
        <w:t>Procedure</w:t>
      </w:r>
    </w:p>
    <w:p w:rsidR="00B17D80" w:rsidRDefault="00B17D80" w:rsidP="00B17D80">
      <w:pPr>
        <w:pStyle w:val="B3"/>
        <w:keepNext/>
        <w:keepLines/>
      </w:pPr>
      <w:r>
        <w:tab/>
        <w:t>This clause details the test procedure. Each test sequence shall be carried out independently unless otherwise stated.</w:t>
      </w:r>
    </w:p>
    <w:p w:rsidR="00B17D80" w:rsidRDefault="00B17D80" w:rsidP="00B17D80">
      <w:pPr>
        <w:pStyle w:val="B4"/>
      </w:pPr>
      <w:r>
        <w:t>-</w:t>
      </w:r>
      <w:r>
        <w:tab/>
        <w:t>Sequence 1.1 (further initial conditions, added here)</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3502"/>
      </w:tblGrid>
      <w:tr w:rsidR="00B17D80" w:rsidTr="007B59FD">
        <w:tblPrEx>
          <w:tblCellMar>
            <w:top w:w="0" w:type="dxa"/>
            <w:bottom w:w="0" w:type="dxa"/>
          </w:tblCellMar>
        </w:tblPrEx>
        <w:trPr>
          <w:jc w:val="center"/>
        </w:trPr>
        <w:tc>
          <w:tcPr>
            <w:tcW w:w="3502" w:type="dxa"/>
          </w:tcPr>
          <w:p w:rsidR="00B17D80" w:rsidRDefault="00B17D80" w:rsidP="007B59FD">
            <w:r>
              <w:t>Command 1.1.1</w:t>
            </w:r>
          </w:p>
        </w:tc>
      </w:tr>
      <w:tr w:rsidR="00B17D80" w:rsidTr="007B59FD">
        <w:tblPrEx>
          <w:tblCellMar>
            <w:top w:w="0" w:type="dxa"/>
            <w:bottom w:w="0" w:type="dxa"/>
          </w:tblCellMar>
        </w:tblPrEx>
        <w:trPr>
          <w:jc w:val="center"/>
        </w:trPr>
        <w:tc>
          <w:tcPr>
            <w:tcW w:w="3502" w:type="dxa"/>
          </w:tcPr>
          <w:p w:rsidR="00B17D80" w:rsidRDefault="00B17D80" w:rsidP="007B59FD">
            <w:r>
              <w:t>TERMINAL RESPONSE1.1.1A or 1.1.1B</w:t>
            </w:r>
          </w:p>
        </w:tc>
      </w:tr>
      <w:tr w:rsidR="00B17D80" w:rsidTr="007B59FD">
        <w:tblPrEx>
          <w:tblCellMar>
            <w:top w:w="0" w:type="dxa"/>
            <w:bottom w:w="0" w:type="dxa"/>
          </w:tblCellMar>
        </w:tblPrEx>
        <w:trPr>
          <w:jc w:val="center"/>
        </w:trPr>
        <w:tc>
          <w:tcPr>
            <w:tcW w:w="3502" w:type="dxa"/>
          </w:tcPr>
          <w:p w:rsidR="00B17D80" w:rsidRDefault="00B17D80" w:rsidP="007B59FD">
            <w:r>
              <w:t>Command 1.1.2</w:t>
            </w:r>
          </w:p>
        </w:tc>
      </w:tr>
      <w:tr w:rsidR="00B17D80" w:rsidTr="007B59FD">
        <w:tblPrEx>
          <w:tblCellMar>
            <w:top w:w="0" w:type="dxa"/>
            <w:bottom w:w="0" w:type="dxa"/>
          </w:tblCellMar>
        </w:tblPrEx>
        <w:trPr>
          <w:jc w:val="center"/>
        </w:trPr>
        <w:tc>
          <w:tcPr>
            <w:tcW w:w="3502" w:type="dxa"/>
          </w:tcPr>
          <w:p w:rsidR="00B17D80" w:rsidRDefault="00B17D80" w:rsidP="007B59FD">
            <w:r>
              <w:t>TERMINAL RESPONSE1.1.2</w:t>
            </w:r>
          </w:p>
        </w:tc>
      </w:tr>
    </w:tbl>
    <w:p w:rsidR="00B17D80" w:rsidRDefault="00B17D80" w:rsidP="00B17D80">
      <w:pPr>
        <w:pStyle w:val="FP"/>
      </w:pPr>
    </w:p>
    <w:p w:rsidR="00B17D80" w:rsidRDefault="00B17D80" w:rsidP="00B17D80">
      <w:pPr>
        <w:pStyle w:val="B5"/>
      </w:pPr>
      <w:r>
        <w:tab/>
      </w:r>
      <w:r>
        <w:tab/>
        <w:t>PROACTIVE COMMAND 1.1.1</w:t>
      </w:r>
    </w:p>
    <w:p w:rsidR="00B17D80" w:rsidRDefault="00B17D80" w:rsidP="00B17D80">
      <w:pPr>
        <w:pStyle w:val="B5"/>
      </w:pPr>
      <w:r>
        <w:tab/>
      </w:r>
      <w:r>
        <w:tab/>
        <w:t>TERMINAL RESPONSE 1.1.1A</w:t>
      </w:r>
    </w:p>
    <w:p w:rsidR="00B17D80" w:rsidRDefault="00B17D80" w:rsidP="00B17D80">
      <w:pPr>
        <w:pStyle w:val="B5"/>
      </w:pPr>
      <w:r>
        <w:tab/>
      </w:r>
      <w:r>
        <w:tab/>
        <w:t>TERMINAL RESPONSE 1.1.1B</w:t>
      </w:r>
    </w:p>
    <w:p w:rsidR="00B17D80" w:rsidRDefault="00B17D80" w:rsidP="00B17D80">
      <w:pPr>
        <w:pStyle w:val="B5"/>
      </w:pPr>
      <w:r>
        <w:tab/>
      </w:r>
      <w:r>
        <w:tab/>
        <w:t>PROACTIVE COMMAND 1.1.2</w:t>
      </w:r>
    </w:p>
    <w:p w:rsidR="00B17D80" w:rsidRDefault="00B17D80" w:rsidP="00B17D80">
      <w:pPr>
        <w:pStyle w:val="B5"/>
      </w:pPr>
      <w:r>
        <w:tab/>
      </w:r>
      <w:r>
        <w:tab/>
        <w:t>TERMINAL RESPONSE 1.1.2</w:t>
      </w:r>
    </w:p>
    <w:p w:rsidR="00B17D80" w:rsidRDefault="00B17D80" w:rsidP="00B17D80">
      <w:pPr>
        <w:pStyle w:val="B4"/>
      </w:pPr>
      <w:r>
        <w:t>-</w:t>
      </w:r>
      <w:r>
        <w:tab/>
        <w:t>Sequence 1.2</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5862"/>
      </w:tblGrid>
      <w:tr w:rsidR="00B17D80" w:rsidTr="007B59FD">
        <w:tblPrEx>
          <w:tblCellMar>
            <w:top w:w="0" w:type="dxa"/>
            <w:bottom w:w="0" w:type="dxa"/>
          </w:tblCellMar>
        </w:tblPrEx>
        <w:trPr>
          <w:jc w:val="center"/>
        </w:trPr>
        <w:tc>
          <w:tcPr>
            <w:tcW w:w="5862" w:type="dxa"/>
          </w:tcPr>
          <w:p w:rsidR="00B17D80" w:rsidRDefault="00B17D80" w:rsidP="007B59FD">
            <w:r>
              <w:t>Command 1.2.1</w:t>
            </w:r>
          </w:p>
        </w:tc>
      </w:tr>
      <w:tr w:rsidR="00B17D80" w:rsidTr="007B59FD">
        <w:tblPrEx>
          <w:tblCellMar>
            <w:top w:w="0" w:type="dxa"/>
            <w:bottom w:w="0" w:type="dxa"/>
          </w:tblCellMar>
        </w:tblPrEx>
        <w:trPr>
          <w:jc w:val="center"/>
        </w:trPr>
        <w:tc>
          <w:tcPr>
            <w:tcW w:w="5862" w:type="dxa"/>
          </w:tcPr>
          <w:p w:rsidR="00B17D80" w:rsidRDefault="00B17D80" w:rsidP="007B59FD">
            <w:r>
              <w:t>TERMINAL RESPONSE 1.2.1</w:t>
            </w:r>
          </w:p>
        </w:tc>
      </w:tr>
      <w:tr w:rsidR="00B17D80" w:rsidTr="007B59FD">
        <w:tblPrEx>
          <w:tblCellMar>
            <w:top w:w="0" w:type="dxa"/>
            <w:bottom w:w="0" w:type="dxa"/>
          </w:tblCellMar>
        </w:tblPrEx>
        <w:trPr>
          <w:jc w:val="center"/>
        </w:trPr>
        <w:tc>
          <w:tcPr>
            <w:tcW w:w="5862" w:type="dxa"/>
          </w:tcPr>
          <w:p w:rsidR="00B17D80" w:rsidRDefault="00B17D80" w:rsidP="007B59FD">
            <w:r>
              <w:t>Command 1.2.2</w:t>
            </w:r>
          </w:p>
        </w:tc>
      </w:tr>
      <w:tr w:rsidR="00B17D80" w:rsidTr="007B59FD">
        <w:tblPrEx>
          <w:tblCellMar>
            <w:top w:w="0" w:type="dxa"/>
            <w:bottom w:w="0" w:type="dxa"/>
          </w:tblCellMar>
        </w:tblPrEx>
        <w:trPr>
          <w:jc w:val="center"/>
        </w:trPr>
        <w:tc>
          <w:tcPr>
            <w:tcW w:w="5862" w:type="dxa"/>
          </w:tcPr>
          <w:p w:rsidR="00B17D80" w:rsidRDefault="00B17D80" w:rsidP="007B59FD">
            <w:r>
              <w:t>TERMINAL RESPONSE1.2.2 (same as TERMINAL RESPONSE 1.2.1)</w:t>
            </w:r>
          </w:p>
        </w:tc>
      </w:tr>
      <w:tr w:rsidR="00B17D80" w:rsidTr="007B59FD">
        <w:tblPrEx>
          <w:tblCellMar>
            <w:top w:w="0" w:type="dxa"/>
            <w:bottom w:w="0" w:type="dxa"/>
          </w:tblCellMar>
        </w:tblPrEx>
        <w:trPr>
          <w:jc w:val="center"/>
        </w:trPr>
        <w:tc>
          <w:tcPr>
            <w:tcW w:w="5862" w:type="dxa"/>
          </w:tcPr>
          <w:p w:rsidR="00B17D80" w:rsidRDefault="00B17D80" w:rsidP="007B59FD">
            <w:r>
              <w:t>Command 1.2.3</w:t>
            </w:r>
          </w:p>
        </w:tc>
      </w:tr>
      <w:tr w:rsidR="00B17D80" w:rsidTr="007B59FD">
        <w:tblPrEx>
          <w:tblCellMar>
            <w:top w:w="0" w:type="dxa"/>
            <w:bottom w:w="0" w:type="dxa"/>
          </w:tblCellMar>
        </w:tblPrEx>
        <w:trPr>
          <w:jc w:val="center"/>
        </w:trPr>
        <w:tc>
          <w:tcPr>
            <w:tcW w:w="5862" w:type="dxa"/>
          </w:tcPr>
          <w:p w:rsidR="00B17D80" w:rsidRDefault="00B17D80" w:rsidP="007B59FD">
            <w:r>
              <w:t>TERMINAL RESPONSE 1.2.3</w:t>
            </w:r>
          </w:p>
        </w:tc>
      </w:tr>
    </w:tbl>
    <w:p w:rsidR="00B17D80" w:rsidRDefault="00B17D80" w:rsidP="00B17D80">
      <w:pPr>
        <w:pStyle w:val="FP"/>
      </w:pPr>
    </w:p>
    <w:p w:rsidR="00B17D80" w:rsidRDefault="00B17D80" w:rsidP="00B17D80">
      <w:pPr>
        <w:pStyle w:val="B5"/>
      </w:pPr>
      <w:r>
        <w:tab/>
        <w:t>PROACTIVE COMMAND 1.2.1</w:t>
      </w:r>
    </w:p>
    <w:p w:rsidR="00B17D80" w:rsidRDefault="00B17D80" w:rsidP="00B17D80">
      <w:pPr>
        <w:pStyle w:val="B5"/>
      </w:pPr>
      <w:r>
        <w:tab/>
        <w:t>PROACTIVE COMMAND 1.2.2</w:t>
      </w:r>
    </w:p>
    <w:p w:rsidR="00B17D80" w:rsidRDefault="00B17D80" w:rsidP="00B17D80">
      <w:pPr>
        <w:pStyle w:val="B5"/>
      </w:pPr>
      <w:r>
        <w:tab/>
        <w:t>PROACTIVE COMMAND 1.2.3</w:t>
      </w:r>
    </w:p>
    <w:p w:rsidR="00B17D80" w:rsidRDefault="00B17D80" w:rsidP="00B17D80">
      <w:pPr>
        <w:pStyle w:val="B5"/>
      </w:pPr>
      <w:r>
        <w:tab/>
        <w:t>TERMINAL RESPONSE 1.2.1</w:t>
      </w:r>
    </w:p>
    <w:p w:rsidR="00B17D80" w:rsidRDefault="00B17D80" w:rsidP="00B17D80">
      <w:pPr>
        <w:pStyle w:val="B5"/>
      </w:pPr>
      <w:r>
        <w:tab/>
        <w:t>TERMINAL RESPONSE 1.2.2</w:t>
      </w:r>
    </w:p>
    <w:p w:rsidR="00B17D80" w:rsidRDefault="00B17D80" w:rsidP="00B17D80">
      <w:pPr>
        <w:pStyle w:val="B5"/>
      </w:pPr>
      <w:r>
        <w:lastRenderedPageBreak/>
        <w:tab/>
        <w:t>TERMINAL RESPONSE 1.2.3</w:t>
      </w:r>
    </w:p>
    <w:p w:rsidR="00B17D80" w:rsidRDefault="00B17D80" w:rsidP="00B17D80">
      <w:pPr>
        <w:pStyle w:val="B4"/>
      </w:pPr>
      <w:r>
        <w:t>-</w:t>
      </w:r>
      <w:r>
        <w:tab/>
        <w:t>Sequence 1.3</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835"/>
      </w:tblGrid>
      <w:tr w:rsidR="00B17D80" w:rsidTr="007B59FD">
        <w:tblPrEx>
          <w:tblCellMar>
            <w:top w:w="0" w:type="dxa"/>
            <w:bottom w:w="0" w:type="dxa"/>
          </w:tblCellMar>
        </w:tblPrEx>
        <w:trPr>
          <w:jc w:val="center"/>
        </w:trPr>
        <w:tc>
          <w:tcPr>
            <w:tcW w:w="2835" w:type="dxa"/>
          </w:tcPr>
          <w:p w:rsidR="00B17D80" w:rsidRDefault="00B17D80" w:rsidP="007B59FD">
            <w:r>
              <w:t>Command 1.3.1</w:t>
            </w:r>
          </w:p>
        </w:tc>
      </w:tr>
      <w:tr w:rsidR="00B17D80" w:rsidTr="007B59FD">
        <w:tblPrEx>
          <w:tblCellMar>
            <w:top w:w="0" w:type="dxa"/>
            <w:bottom w:w="0" w:type="dxa"/>
          </w:tblCellMar>
        </w:tblPrEx>
        <w:trPr>
          <w:jc w:val="center"/>
        </w:trPr>
        <w:tc>
          <w:tcPr>
            <w:tcW w:w="2835" w:type="dxa"/>
          </w:tcPr>
          <w:p w:rsidR="00B17D80" w:rsidRDefault="00B17D80" w:rsidP="007B59FD">
            <w:r>
              <w:t>TERMINAL RESPONSE1.3.1</w:t>
            </w:r>
          </w:p>
        </w:tc>
      </w:tr>
    </w:tbl>
    <w:p w:rsidR="00B17D80" w:rsidRDefault="00B17D80" w:rsidP="00B17D80">
      <w:pPr>
        <w:pStyle w:val="FP"/>
      </w:pPr>
    </w:p>
    <w:p w:rsidR="00B17D80" w:rsidRDefault="00B17D80" w:rsidP="00B17D80">
      <w:pPr>
        <w:pStyle w:val="B5"/>
      </w:pPr>
      <w:r>
        <w:tab/>
        <w:t>PROACTIVE COMMAND 1.3.1</w:t>
      </w:r>
    </w:p>
    <w:p w:rsidR="00B17D80" w:rsidRDefault="00B17D80" w:rsidP="00B17D80">
      <w:pPr>
        <w:pStyle w:val="B5"/>
      </w:pPr>
      <w:r>
        <w:tab/>
        <w:t>TERMINAL RESPONSE 1.3.1</w:t>
      </w:r>
    </w:p>
    <w:p w:rsidR="00B17D80" w:rsidRDefault="00B17D80" w:rsidP="00B17D80">
      <w:pPr>
        <w:pStyle w:val="B2"/>
        <w:tabs>
          <w:tab w:val="left" w:pos="2268"/>
        </w:tabs>
        <w:rPr>
          <w:b/>
        </w:rPr>
      </w:pPr>
      <w:r>
        <w:rPr>
          <w:b/>
        </w:rPr>
        <w:t>27.22.X.X.1.5</w:t>
      </w:r>
      <w:r>
        <w:rPr>
          <w:b/>
        </w:rPr>
        <w:tab/>
        <w:t>Test requirement</w:t>
      </w:r>
    </w:p>
    <w:p w:rsidR="00B17D80" w:rsidRDefault="00B17D80" w:rsidP="00B17D80">
      <w:pPr>
        <w:pStyle w:val="B2"/>
      </w:pPr>
      <w:r>
        <w:tab/>
        <w:t>This clause details the conditions to be met for successful completion of the test.</w:t>
      </w:r>
    </w:p>
    <w:p w:rsidR="00B17D80" w:rsidRDefault="00B17D80" w:rsidP="00B17D80">
      <w:pPr>
        <w:pStyle w:val="B1"/>
        <w:tabs>
          <w:tab w:val="left" w:pos="1701"/>
        </w:tabs>
        <w:rPr>
          <w:b/>
        </w:rPr>
      </w:pPr>
      <w:r>
        <w:rPr>
          <w:b/>
        </w:rPr>
        <w:t>27.22.X.X.2</w:t>
      </w:r>
      <w:r>
        <w:rPr>
          <w:b/>
        </w:rPr>
        <w:tab/>
        <w:t>Command tested in "environment #2"  (</w:t>
      </w:r>
      <w:smartTag w:uri="urn:schemas-microsoft-com:office:smarttags" w:element="place">
        <w:smartTag w:uri="urn:schemas-microsoft-com:office:smarttags" w:element="City">
          <w:r>
            <w:rPr>
              <w:b/>
            </w:rPr>
            <w:t>NORMAL</w:t>
          </w:r>
        </w:smartTag>
      </w:smartTag>
      <w:r>
        <w:rPr>
          <w:b/>
        </w:rPr>
        <w:t>, ICONS, UCS2 …)</w:t>
      </w:r>
    </w:p>
    <w:p w:rsidR="00B17D80" w:rsidRDefault="00B17D80" w:rsidP="00B17D80">
      <w:pPr>
        <w:pStyle w:val="B2"/>
        <w:tabs>
          <w:tab w:val="left" w:pos="2268"/>
        </w:tabs>
        <w:rPr>
          <w:b/>
        </w:rPr>
      </w:pPr>
      <w:r>
        <w:rPr>
          <w:b/>
        </w:rPr>
        <w:t>27.22.X.X. 2.1</w:t>
      </w:r>
      <w:r>
        <w:rPr>
          <w:b/>
        </w:rPr>
        <w:tab/>
        <w:t>Definition and applicability</w:t>
      </w:r>
    </w:p>
    <w:p w:rsidR="00B17D80" w:rsidRPr="00F51EF9" w:rsidRDefault="00B17D80" w:rsidP="00B17D80">
      <w:pPr>
        <w:pStyle w:val="B2"/>
        <w:tabs>
          <w:tab w:val="left" w:pos="2268"/>
        </w:tabs>
        <w:rPr>
          <w:b/>
        </w:rPr>
      </w:pPr>
      <w:r w:rsidRPr="00F51EF9">
        <w:rPr>
          <w:b/>
        </w:rPr>
        <w:t>27.22.X.X. 2.2</w:t>
      </w:r>
      <w:r w:rsidRPr="00F51EF9">
        <w:rPr>
          <w:b/>
        </w:rPr>
        <w:tab/>
        <w:t>Conformance requirement</w:t>
      </w:r>
    </w:p>
    <w:p w:rsidR="00B17D80" w:rsidRDefault="00B17D80" w:rsidP="00B17D80">
      <w:pPr>
        <w:pStyle w:val="B2"/>
        <w:tabs>
          <w:tab w:val="left" w:pos="2268"/>
        </w:tabs>
        <w:rPr>
          <w:b/>
        </w:rPr>
      </w:pPr>
      <w:r>
        <w:rPr>
          <w:b/>
        </w:rPr>
        <w:t>27.22.X.X. 2.3</w:t>
      </w:r>
      <w:r>
        <w:rPr>
          <w:b/>
        </w:rPr>
        <w:tab/>
        <w:t>Test purpose</w:t>
      </w:r>
    </w:p>
    <w:p w:rsidR="00B17D80" w:rsidRDefault="00B17D80" w:rsidP="00B17D80">
      <w:pPr>
        <w:pStyle w:val="B2"/>
        <w:keepNext/>
        <w:keepLines/>
        <w:tabs>
          <w:tab w:val="left" w:pos="2268"/>
        </w:tabs>
        <w:rPr>
          <w:b/>
        </w:rPr>
      </w:pPr>
      <w:r>
        <w:rPr>
          <w:b/>
        </w:rPr>
        <w:t>27.22.X.X. 2.4</w:t>
      </w:r>
      <w:r>
        <w:rPr>
          <w:b/>
        </w:rPr>
        <w:tab/>
        <w:t>Method of test</w:t>
      </w:r>
    </w:p>
    <w:p w:rsidR="00B17D80" w:rsidRDefault="00B17D80" w:rsidP="00B17D80">
      <w:pPr>
        <w:pStyle w:val="B3"/>
        <w:keepNext/>
        <w:keepLines/>
        <w:tabs>
          <w:tab w:val="left" w:pos="2835"/>
        </w:tabs>
        <w:rPr>
          <w:b/>
        </w:rPr>
      </w:pPr>
      <w:r>
        <w:rPr>
          <w:b/>
        </w:rPr>
        <w:t>27.22.X.X. 2.4.1.1</w:t>
      </w:r>
      <w:r>
        <w:rPr>
          <w:b/>
        </w:rPr>
        <w:tab/>
        <w:t>Initial conditions</w:t>
      </w:r>
    </w:p>
    <w:p w:rsidR="00B17D80" w:rsidRDefault="00B17D80" w:rsidP="00B17D80">
      <w:pPr>
        <w:pStyle w:val="B3"/>
        <w:tabs>
          <w:tab w:val="left" w:pos="2835"/>
        </w:tabs>
        <w:rPr>
          <w:b/>
        </w:rPr>
      </w:pPr>
      <w:r>
        <w:rPr>
          <w:b/>
        </w:rPr>
        <w:t>27.22.X.X. 2.4.1.2</w:t>
      </w:r>
      <w:r>
        <w:rPr>
          <w:b/>
        </w:rPr>
        <w:tab/>
        <w:t>Procedure</w:t>
      </w:r>
    </w:p>
    <w:p w:rsidR="00B17D80" w:rsidRDefault="00B17D80" w:rsidP="00B17D80">
      <w:pPr>
        <w:pStyle w:val="B4"/>
      </w:pPr>
      <w:r>
        <w:t>-</w:t>
      </w:r>
      <w:r>
        <w:tab/>
        <w:t>Sequence 2.1</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3502"/>
      </w:tblGrid>
      <w:tr w:rsidR="00B17D80" w:rsidTr="007B59FD">
        <w:tblPrEx>
          <w:tblCellMar>
            <w:top w:w="0" w:type="dxa"/>
            <w:bottom w:w="0" w:type="dxa"/>
          </w:tblCellMar>
        </w:tblPrEx>
        <w:trPr>
          <w:jc w:val="center"/>
        </w:trPr>
        <w:tc>
          <w:tcPr>
            <w:tcW w:w="3502" w:type="dxa"/>
          </w:tcPr>
          <w:p w:rsidR="00B17D80" w:rsidRDefault="00B17D80" w:rsidP="007B59FD">
            <w:r>
              <w:t>Command 2.1.1</w:t>
            </w:r>
          </w:p>
        </w:tc>
      </w:tr>
      <w:tr w:rsidR="00B17D80" w:rsidTr="007B59FD">
        <w:tblPrEx>
          <w:tblCellMar>
            <w:top w:w="0" w:type="dxa"/>
            <w:bottom w:w="0" w:type="dxa"/>
          </w:tblCellMar>
        </w:tblPrEx>
        <w:trPr>
          <w:jc w:val="center"/>
        </w:trPr>
        <w:tc>
          <w:tcPr>
            <w:tcW w:w="3502" w:type="dxa"/>
          </w:tcPr>
          <w:p w:rsidR="00B17D80" w:rsidRDefault="00B17D80" w:rsidP="007B59FD">
            <w:r>
              <w:t>TERMINAL RESPONSE2.1.1A or 2.1.1B</w:t>
            </w:r>
          </w:p>
        </w:tc>
      </w:tr>
      <w:tr w:rsidR="00B17D80" w:rsidTr="007B59FD">
        <w:tblPrEx>
          <w:tblCellMar>
            <w:top w:w="0" w:type="dxa"/>
            <w:bottom w:w="0" w:type="dxa"/>
          </w:tblCellMar>
        </w:tblPrEx>
        <w:trPr>
          <w:jc w:val="center"/>
        </w:trPr>
        <w:tc>
          <w:tcPr>
            <w:tcW w:w="3502" w:type="dxa"/>
          </w:tcPr>
          <w:p w:rsidR="00B17D80" w:rsidRDefault="00B17D80" w:rsidP="007B59FD">
            <w:r>
              <w:t>Command 2.1.2</w:t>
            </w:r>
          </w:p>
        </w:tc>
      </w:tr>
      <w:tr w:rsidR="00B17D80" w:rsidTr="007B59FD">
        <w:tblPrEx>
          <w:tblCellMar>
            <w:top w:w="0" w:type="dxa"/>
            <w:bottom w:w="0" w:type="dxa"/>
          </w:tblCellMar>
        </w:tblPrEx>
        <w:trPr>
          <w:jc w:val="center"/>
        </w:trPr>
        <w:tc>
          <w:tcPr>
            <w:tcW w:w="3502" w:type="dxa"/>
          </w:tcPr>
          <w:p w:rsidR="00B17D80" w:rsidRDefault="00B17D80" w:rsidP="007B59FD">
            <w:r>
              <w:t>TERMINAL RESPONSE2.1.2</w:t>
            </w:r>
          </w:p>
        </w:tc>
      </w:tr>
    </w:tbl>
    <w:p w:rsidR="00B17D80" w:rsidRDefault="00B17D80" w:rsidP="00B17D80">
      <w:pPr>
        <w:pStyle w:val="FP"/>
      </w:pPr>
    </w:p>
    <w:p w:rsidR="00B17D80" w:rsidRDefault="00B17D80" w:rsidP="00B17D80">
      <w:pPr>
        <w:pStyle w:val="B5"/>
      </w:pPr>
      <w:r>
        <w:tab/>
        <w:t>PROACTIVE COMMAND 2.1.1</w:t>
      </w:r>
    </w:p>
    <w:p w:rsidR="00B17D80" w:rsidRDefault="00B17D80" w:rsidP="00B17D80">
      <w:pPr>
        <w:pStyle w:val="B5"/>
      </w:pPr>
      <w:r>
        <w:tab/>
        <w:t>TERMINAL RESPONSE 2.1.1A</w:t>
      </w:r>
    </w:p>
    <w:p w:rsidR="00B17D80" w:rsidRDefault="00B17D80" w:rsidP="00B17D80">
      <w:pPr>
        <w:pStyle w:val="B5"/>
      </w:pPr>
      <w:r>
        <w:tab/>
        <w:t>TERMINAL RESPONSE 2.1.1B</w:t>
      </w:r>
    </w:p>
    <w:p w:rsidR="00B17D80" w:rsidRDefault="00B17D80" w:rsidP="00B17D80">
      <w:pPr>
        <w:pStyle w:val="B5"/>
      </w:pPr>
      <w:r>
        <w:tab/>
        <w:t>PROACTIVE COMMAND 2.1.2</w:t>
      </w:r>
    </w:p>
    <w:p w:rsidR="00B17D80" w:rsidRDefault="00B17D80" w:rsidP="00B17D80">
      <w:pPr>
        <w:pStyle w:val="B5"/>
      </w:pPr>
      <w:r>
        <w:tab/>
        <w:t>TERMINAL RESPONSE 2.1.2</w:t>
      </w:r>
    </w:p>
    <w:p w:rsidR="00B17D80" w:rsidRDefault="00B17D80" w:rsidP="00B17D80">
      <w:pPr>
        <w:pStyle w:val="B4"/>
      </w:pPr>
      <w:r>
        <w:t>-</w:t>
      </w:r>
      <w:r>
        <w:tab/>
        <w:t>Sequence 2.2</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5862"/>
      </w:tblGrid>
      <w:tr w:rsidR="00B17D80" w:rsidTr="007B59FD">
        <w:tblPrEx>
          <w:tblCellMar>
            <w:top w:w="0" w:type="dxa"/>
            <w:bottom w:w="0" w:type="dxa"/>
          </w:tblCellMar>
        </w:tblPrEx>
        <w:trPr>
          <w:jc w:val="center"/>
        </w:trPr>
        <w:tc>
          <w:tcPr>
            <w:tcW w:w="5862" w:type="dxa"/>
          </w:tcPr>
          <w:p w:rsidR="00B17D80" w:rsidRDefault="00B17D80" w:rsidP="007B59FD">
            <w:r>
              <w:t>Command 2.2.1</w:t>
            </w:r>
          </w:p>
        </w:tc>
      </w:tr>
      <w:tr w:rsidR="00B17D80" w:rsidTr="007B59FD">
        <w:tblPrEx>
          <w:tblCellMar>
            <w:top w:w="0" w:type="dxa"/>
            <w:bottom w:w="0" w:type="dxa"/>
          </w:tblCellMar>
        </w:tblPrEx>
        <w:trPr>
          <w:jc w:val="center"/>
        </w:trPr>
        <w:tc>
          <w:tcPr>
            <w:tcW w:w="5862" w:type="dxa"/>
          </w:tcPr>
          <w:p w:rsidR="00B17D80" w:rsidRDefault="00B17D80" w:rsidP="007B59FD">
            <w:r>
              <w:t>TERMINAL RESPONSE 2.2.1</w:t>
            </w:r>
          </w:p>
        </w:tc>
      </w:tr>
      <w:tr w:rsidR="00B17D80" w:rsidTr="007B59FD">
        <w:tblPrEx>
          <w:tblCellMar>
            <w:top w:w="0" w:type="dxa"/>
            <w:bottom w:w="0" w:type="dxa"/>
          </w:tblCellMar>
        </w:tblPrEx>
        <w:trPr>
          <w:jc w:val="center"/>
        </w:trPr>
        <w:tc>
          <w:tcPr>
            <w:tcW w:w="5862" w:type="dxa"/>
          </w:tcPr>
          <w:p w:rsidR="00B17D80" w:rsidRDefault="00B17D80" w:rsidP="007B59FD">
            <w:r>
              <w:t>Command 2.2.2</w:t>
            </w:r>
          </w:p>
        </w:tc>
      </w:tr>
      <w:tr w:rsidR="00B17D80" w:rsidTr="007B59FD">
        <w:tblPrEx>
          <w:tblCellMar>
            <w:top w:w="0" w:type="dxa"/>
            <w:bottom w:w="0" w:type="dxa"/>
          </w:tblCellMar>
        </w:tblPrEx>
        <w:trPr>
          <w:jc w:val="center"/>
        </w:trPr>
        <w:tc>
          <w:tcPr>
            <w:tcW w:w="5862" w:type="dxa"/>
          </w:tcPr>
          <w:p w:rsidR="00B17D80" w:rsidRDefault="00B17D80" w:rsidP="007B59FD">
            <w:r>
              <w:t>TERMINAL RESPONSE 2.2.2 (same as TERMINAL RESPONSE 2.2.1)</w:t>
            </w:r>
          </w:p>
        </w:tc>
      </w:tr>
      <w:tr w:rsidR="00B17D80" w:rsidTr="007B59FD">
        <w:tblPrEx>
          <w:tblCellMar>
            <w:top w:w="0" w:type="dxa"/>
            <w:bottom w:w="0" w:type="dxa"/>
          </w:tblCellMar>
        </w:tblPrEx>
        <w:trPr>
          <w:jc w:val="center"/>
        </w:trPr>
        <w:tc>
          <w:tcPr>
            <w:tcW w:w="5862" w:type="dxa"/>
          </w:tcPr>
          <w:p w:rsidR="00B17D80" w:rsidRDefault="00B17D80" w:rsidP="007B59FD">
            <w:r>
              <w:t>Command 2.2.3</w:t>
            </w:r>
          </w:p>
        </w:tc>
      </w:tr>
      <w:tr w:rsidR="00B17D80" w:rsidTr="007B59FD">
        <w:tblPrEx>
          <w:tblCellMar>
            <w:top w:w="0" w:type="dxa"/>
            <w:bottom w:w="0" w:type="dxa"/>
          </w:tblCellMar>
        </w:tblPrEx>
        <w:trPr>
          <w:jc w:val="center"/>
        </w:trPr>
        <w:tc>
          <w:tcPr>
            <w:tcW w:w="5862" w:type="dxa"/>
          </w:tcPr>
          <w:p w:rsidR="00B17D80" w:rsidRDefault="00B17D80" w:rsidP="007B59FD">
            <w:r>
              <w:lastRenderedPageBreak/>
              <w:t>TERMINAL RESPONSE 2.2.3</w:t>
            </w:r>
          </w:p>
        </w:tc>
      </w:tr>
    </w:tbl>
    <w:p w:rsidR="00B17D80" w:rsidRDefault="00B17D80" w:rsidP="00B17D80">
      <w:pPr>
        <w:pStyle w:val="FP"/>
      </w:pPr>
    </w:p>
    <w:p w:rsidR="00B17D80" w:rsidRDefault="00B17D80" w:rsidP="00B17D80">
      <w:pPr>
        <w:pStyle w:val="B5"/>
      </w:pPr>
      <w:r>
        <w:tab/>
        <w:t>PROACTIVE COMMAND 2.2.1</w:t>
      </w:r>
    </w:p>
    <w:p w:rsidR="00B17D80" w:rsidRDefault="00B17D80" w:rsidP="00B17D80">
      <w:pPr>
        <w:pStyle w:val="B5"/>
      </w:pPr>
      <w:r>
        <w:tab/>
        <w:t>PROACTIVE COMMAND 2.2.2</w:t>
      </w:r>
    </w:p>
    <w:p w:rsidR="00B17D80" w:rsidRDefault="00B17D80" w:rsidP="00B17D80">
      <w:pPr>
        <w:pStyle w:val="B5"/>
      </w:pPr>
      <w:r>
        <w:tab/>
        <w:t>PROACTIVE COMMAND 2.2.3</w:t>
      </w:r>
    </w:p>
    <w:p w:rsidR="00B17D80" w:rsidRDefault="00B17D80" w:rsidP="00B17D80">
      <w:pPr>
        <w:pStyle w:val="B5"/>
      </w:pPr>
      <w:r>
        <w:tab/>
        <w:t>Coding TERMINAL RESPONSE 2.2.1</w:t>
      </w:r>
    </w:p>
    <w:p w:rsidR="00B17D80" w:rsidRDefault="00B17D80" w:rsidP="00B17D80">
      <w:pPr>
        <w:pStyle w:val="B5"/>
      </w:pPr>
      <w:r>
        <w:tab/>
        <w:t>Coding TERMINAL RESPONSE 2.2.2</w:t>
      </w:r>
    </w:p>
    <w:p w:rsidR="00B17D80" w:rsidRDefault="00B17D80" w:rsidP="00B17D80">
      <w:pPr>
        <w:pStyle w:val="B5"/>
      </w:pPr>
      <w:r>
        <w:tab/>
        <w:t>Coding TERMINAL RESPONSE 2.2.3</w:t>
      </w:r>
    </w:p>
    <w:p w:rsidR="00B17D80" w:rsidRDefault="00B17D80" w:rsidP="00B17D80">
      <w:pPr>
        <w:pStyle w:val="B2"/>
        <w:tabs>
          <w:tab w:val="left" w:pos="2268"/>
        </w:tabs>
      </w:pPr>
      <w:r>
        <w:rPr>
          <w:b/>
        </w:rPr>
        <w:t>27.22.X.X.2.5</w:t>
      </w:r>
      <w:r>
        <w:rPr>
          <w:b/>
        </w:rPr>
        <w:tab/>
        <w:t>Test requirement</w:t>
      </w:r>
    </w:p>
    <w:p w:rsidR="00B17D80" w:rsidRDefault="00B17D80" w:rsidP="00B17D80">
      <w:pPr>
        <w:pStyle w:val="Heading1"/>
      </w:pPr>
      <w:bookmarkStart w:id="102" w:name="_Toc502363126"/>
      <w:bookmarkStart w:id="103" w:name="_Toc533173552"/>
      <w:bookmarkStart w:id="104" w:name="_Toc51833973"/>
      <w:r>
        <w:t>10</w:t>
      </w:r>
      <w:r>
        <w:tab/>
        <w:t>Generic call set up procedures</w:t>
      </w:r>
      <w:bookmarkEnd w:id="102"/>
      <w:bookmarkEnd w:id="103"/>
      <w:bookmarkEnd w:id="104"/>
    </w:p>
    <w:p w:rsidR="00B17D80" w:rsidRDefault="00B17D80" w:rsidP="00B17D80">
      <w:r>
        <w:t>The generic call set up procedure specified in TS 51.010-1 [12] clause 10 shall apply, unless otherwise specified in the present clause.</w:t>
      </w:r>
    </w:p>
    <w:p w:rsidR="00B17D80" w:rsidRDefault="00B17D80" w:rsidP="00B17D80">
      <w:pPr>
        <w:pStyle w:val="Heading1"/>
      </w:pPr>
      <w:bookmarkStart w:id="105" w:name="_Toc502363127"/>
      <w:bookmarkStart w:id="106" w:name="_Toc533173553"/>
      <w:bookmarkStart w:id="107" w:name="_Toc51833974"/>
      <w:r>
        <w:t xml:space="preserve">11 - 26 </w:t>
      </w:r>
      <w:r>
        <w:tab/>
        <w:t>Not used</w:t>
      </w:r>
      <w:bookmarkEnd w:id="105"/>
      <w:bookmarkEnd w:id="106"/>
      <w:bookmarkEnd w:id="107"/>
    </w:p>
    <w:p w:rsidR="00B17D80" w:rsidRDefault="00B17D80" w:rsidP="00B17D80"/>
    <w:p w:rsidR="00B17D80" w:rsidRDefault="00B17D80" w:rsidP="00B17D80">
      <w:pPr>
        <w:pStyle w:val="Heading1"/>
      </w:pPr>
      <w:bookmarkStart w:id="108" w:name="_Toc502363128"/>
      <w:bookmarkStart w:id="109" w:name="_Toc533173554"/>
      <w:bookmarkStart w:id="110" w:name="_Toc51833975"/>
      <w:r>
        <w:t>27</w:t>
      </w:r>
      <w:r>
        <w:tab/>
        <w:t>Testing of the SIM/ME interface</w:t>
      </w:r>
      <w:bookmarkEnd w:id="108"/>
      <w:bookmarkEnd w:id="109"/>
      <w:bookmarkEnd w:id="110"/>
    </w:p>
    <w:p w:rsidR="00B17D80" w:rsidRDefault="00B17D80" w:rsidP="00B17D80">
      <w:r>
        <w:t>This clause is an addition to TS 51.010-1 [12] clause 27 to confirm the correct interpretation of the SIM Application Toolkit commands and the correct operation of the Toolkit facilities.</w:t>
      </w:r>
    </w:p>
    <w:p w:rsidR="00B17D80" w:rsidRDefault="00B17D80" w:rsidP="00B17D80">
      <w:r>
        <w:t>The definitions, declarations and default values specified in TS 51.010-1 [12] clause 27 shall apply, unless otherwise specified in the present clause.</w:t>
      </w:r>
    </w:p>
    <w:p w:rsidR="00B17D80" w:rsidRPr="004C1EA2" w:rsidRDefault="00B17D80" w:rsidP="00B17D80">
      <w:pPr>
        <w:pStyle w:val="NO"/>
        <w:rPr>
          <w:lang w:eastAsia="de-DE"/>
        </w:rPr>
      </w:pPr>
      <w:r>
        <w:rPr>
          <w:lang w:eastAsia="de-DE"/>
        </w:rPr>
        <w:t>Note:</w:t>
      </w:r>
      <w:r>
        <w:rPr>
          <w:lang w:eastAsia="de-DE"/>
        </w:rPr>
        <w:tab/>
      </w:r>
      <w:r w:rsidRPr="004C1EA2">
        <w:rPr>
          <w:lang w:eastAsia="de-DE"/>
        </w:rPr>
        <w:t xml:space="preserve">As defined in </w:t>
      </w:r>
      <w:r>
        <w:t>TS </w:t>
      </w:r>
      <w:r w:rsidRPr="00DB22C2">
        <w:t>51</w:t>
      </w:r>
      <w:r>
        <w:t>.</w:t>
      </w:r>
      <w:r w:rsidRPr="00DB22C2">
        <w:t>010-1</w:t>
      </w:r>
      <w:r>
        <w:t> </w:t>
      </w:r>
      <w:r w:rsidRPr="00DB22C2">
        <w:t>[12]</w:t>
      </w:r>
      <w:r>
        <w:t xml:space="preserve"> clause 27 the </w:t>
      </w:r>
      <w:r w:rsidRPr="004C1EA2">
        <w:rPr>
          <w:lang w:eastAsia="de-DE"/>
        </w:rPr>
        <w:t>term PCS 1900 defines the tests applicable for GSM 700, GSM 850 and PCS 1900 MS.</w:t>
      </w:r>
    </w:p>
    <w:p w:rsidR="00B17D80" w:rsidRDefault="00B17D80" w:rsidP="00B17D80">
      <w:r>
        <w:t>A SIM Simulator with the appropriate SIM Application Toolkit functionality will be required. The SIM data defined below shall be used for all test cases unless otherwise specified within the test case.</w:t>
      </w:r>
    </w:p>
    <w:p w:rsidR="00B17D80" w:rsidRDefault="00B17D80" w:rsidP="00B17D80">
      <w:r>
        <w:t>The comprehension required flags in SIMPLE-TLV objects that are included in a TERMINAL RESPONSE or an ENVELOPE shall be set as described in TS 11.14 [15]. This means that in cases where it is up to the ME to decide if this flag is used or not, the corresponding Tag coding in the TERMINAL RESPONSEs and ENVELOPEs in this document represents only one of the two valid possibilities.</w:t>
      </w:r>
    </w:p>
    <w:p w:rsidR="00B17D80" w:rsidRDefault="00B17D80" w:rsidP="00B17D80">
      <w:r>
        <w:t>TS 11.14 [15] defines that in case of the general result "Command performed successfully" some proactive commands require additional information in the command result and in which cases this is mandatory or optional. Thus when additional information bytes are optional in the Result TLV, the additional information bytes of the Result TLVin the Terminal Responses shall be ignored.</w:t>
      </w:r>
    </w:p>
    <w:p w:rsidR="00B17D80" w:rsidRDefault="00B17D80" w:rsidP="00B17D80">
      <w:pPr>
        <w:pStyle w:val="Heading2"/>
      </w:pPr>
      <w:bookmarkStart w:id="111" w:name="_Toc502363129"/>
      <w:bookmarkStart w:id="112" w:name="_Toc533173555"/>
      <w:bookmarkStart w:id="113" w:name="_Toc51833976"/>
      <w:r>
        <w:lastRenderedPageBreak/>
        <w:t>27.1 - 27.21</w:t>
      </w:r>
      <w:r>
        <w:tab/>
        <w:t>Void</w:t>
      </w:r>
      <w:bookmarkEnd w:id="111"/>
      <w:bookmarkEnd w:id="112"/>
      <w:bookmarkEnd w:id="113"/>
    </w:p>
    <w:p w:rsidR="00B17D80" w:rsidRDefault="00B17D80" w:rsidP="00B17D80">
      <w:pPr>
        <w:pStyle w:val="Heading2"/>
      </w:pPr>
      <w:bookmarkStart w:id="114" w:name="_Toc502363130"/>
      <w:bookmarkStart w:id="115" w:name="_Toc533173556"/>
      <w:bookmarkStart w:id="116" w:name="_Toc51833977"/>
      <w:r>
        <w:t>27.22</w:t>
      </w:r>
      <w:r>
        <w:tab/>
        <w:t>SIM Application Toolkit</w:t>
      </w:r>
      <w:bookmarkEnd w:id="114"/>
      <w:bookmarkEnd w:id="115"/>
      <w:bookmarkEnd w:id="116"/>
    </w:p>
    <w:p w:rsidR="00B17D80" w:rsidRDefault="00B17D80" w:rsidP="00B17D80">
      <w:pPr>
        <w:pStyle w:val="Heading3"/>
      </w:pPr>
      <w:bookmarkStart w:id="117" w:name="_Toc502363131"/>
      <w:bookmarkStart w:id="118" w:name="_Toc533173557"/>
      <w:bookmarkStart w:id="119" w:name="_Toc51833978"/>
      <w:r>
        <w:t xml:space="preserve">27.22.1A </w:t>
      </w:r>
      <w:r>
        <w:tab/>
        <w:t>General Test purpose</w:t>
      </w:r>
      <w:bookmarkEnd w:id="117"/>
      <w:bookmarkEnd w:id="118"/>
      <w:bookmarkEnd w:id="119"/>
    </w:p>
    <w:p w:rsidR="00B17D80" w:rsidRDefault="00B17D80" w:rsidP="00B17D80">
      <w:r>
        <w:t>Testing of functional conformance to SIM Application Toolkit commands, including pro-active SIM commands.</w:t>
      </w:r>
    </w:p>
    <w:p w:rsidR="00B17D80" w:rsidRDefault="00B17D80" w:rsidP="00B17D80">
      <w:r>
        <w:t>All facilities given by the TERMINAL PROFILE as supported, for which tests exist in the present document, shall be tested.</w:t>
      </w:r>
    </w:p>
    <w:p w:rsidR="00B17D80" w:rsidRDefault="00B17D80" w:rsidP="00B17D80">
      <w:r>
        <w:t>Many of the proactive SIM commands include an alpha identifier data object. This is intended to be a short one or two word identifier for the ME to optionally display on the screen along with any other indications, at the same time as the ME performs the SIM command.</w:t>
      </w:r>
    </w:p>
    <w:p w:rsidR="00B17D80" w:rsidRDefault="00B17D80" w:rsidP="00B17D80">
      <w:pPr>
        <w:pStyle w:val="NO"/>
      </w:pPr>
      <w:r>
        <w:t>Note:</w:t>
      </w:r>
      <w:r>
        <w:tab/>
        <w:t>The sequence of SIM Application Toolkit commands are specific to the Toolkit Application being executed within the SIM, hence sequential testing of commands is not possible. The testing will therefore have to be performed on a command by command basis.</w:t>
      </w:r>
    </w:p>
    <w:p w:rsidR="00B17D80" w:rsidRDefault="00B17D80" w:rsidP="00B17D80">
      <w:pPr>
        <w:pStyle w:val="Heading3"/>
      </w:pPr>
      <w:bookmarkStart w:id="120" w:name="_Toc502363132"/>
      <w:bookmarkStart w:id="121" w:name="_Toc533173558"/>
      <w:bookmarkStart w:id="122" w:name="_Toc51833979"/>
      <w:r>
        <w:t xml:space="preserve">27.22.2A </w:t>
      </w:r>
      <w:r>
        <w:tab/>
        <w:t>Definition of default values for SIM Application Toolkit testing</w:t>
      </w:r>
      <w:bookmarkEnd w:id="120"/>
      <w:bookmarkEnd w:id="121"/>
      <w:bookmarkEnd w:id="122"/>
    </w:p>
    <w:p w:rsidR="00B17D80" w:rsidRDefault="00B17D80" w:rsidP="00B17D80">
      <w:r>
        <w:t>A SIM containing the following default values is used for all tests of this clause unless otherwise stated.</w:t>
      </w:r>
    </w:p>
    <w:p w:rsidR="00B17D80" w:rsidRDefault="00B17D80" w:rsidP="00B17D80">
      <w:r>
        <w:t>For each item, the logical default values and the coding within the Elementary Files (EF) of the SIM follow, as defined in:</w:t>
      </w:r>
    </w:p>
    <w:p w:rsidR="00B17D80" w:rsidRDefault="00B17D80" w:rsidP="00B17D80">
      <w:pPr>
        <w:pStyle w:val="B1"/>
      </w:pPr>
      <w:r>
        <w:t>-</w:t>
      </w:r>
      <w:r>
        <w:tab/>
        <w:t>TS 51.010-1 [12], clause 27.</w:t>
      </w:r>
    </w:p>
    <w:p w:rsidR="00B17D80" w:rsidRDefault="00B17D80" w:rsidP="00B17D80">
      <w:pPr>
        <w:pStyle w:val="NO"/>
      </w:pPr>
      <w:r>
        <w:t>Note 1:</w:t>
      </w:r>
      <w:r>
        <w:tab/>
        <w:t>Bx represents byte x of the coding.</w:t>
      </w:r>
    </w:p>
    <w:p w:rsidR="00B17D80" w:rsidRDefault="00B17D80" w:rsidP="00B17D80">
      <w:pPr>
        <w:pStyle w:val="NO"/>
      </w:pPr>
      <w:r>
        <w:t>Note 2:</w:t>
      </w:r>
      <w:r>
        <w:tab/>
        <w:t>Unless otherwise defined, the coding values in binary.</w:t>
      </w:r>
    </w:p>
    <w:p w:rsidR="00B17D80" w:rsidRDefault="00B17D80" w:rsidP="00B17D80">
      <w:r>
        <w:t>EFSST (SIM Service Table)</w:t>
      </w:r>
    </w:p>
    <w:p w:rsidR="00B17D80" w:rsidRDefault="00B17D80" w:rsidP="00B17D80">
      <w:r>
        <w:t>Logically:</w:t>
      </w:r>
    </w:p>
    <w:p w:rsidR="00B17D80" w:rsidRDefault="00B17D80" w:rsidP="00B17D80">
      <w:pPr>
        <w:pStyle w:val="EW"/>
      </w:pPr>
      <w:r>
        <w:t>(Service 2)</w:t>
      </w:r>
      <w:r>
        <w:tab/>
      </w:r>
      <w:r>
        <w:tab/>
        <w:t>Abbreviated Dialling Numbers allocated and activated</w:t>
      </w:r>
    </w:p>
    <w:p w:rsidR="00B17D80" w:rsidRDefault="00B17D80" w:rsidP="00B17D80">
      <w:pPr>
        <w:pStyle w:val="EW"/>
      </w:pPr>
      <w:r>
        <w:t xml:space="preserve"> (Service 3)</w:t>
      </w:r>
      <w:r>
        <w:tab/>
      </w:r>
      <w:r>
        <w:tab/>
        <w:t>Fixed Dialling Numbers allocated and activated</w:t>
      </w:r>
    </w:p>
    <w:p w:rsidR="00B17D80" w:rsidRDefault="00B17D80" w:rsidP="00B17D80">
      <w:pPr>
        <w:pStyle w:val="EW"/>
      </w:pPr>
      <w:r>
        <w:t>(Service 10)</w:t>
      </w:r>
      <w:r>
        <w:tab/>
      </w:r>
      <w:r>
        <w:tab/>
        <w:t>Extension 1 allocated and activated</w:t>
      </w:r>
    </w:p>
    <w:p w:rsidR="00B17D80" w:rsidRDefault="00B17D80" w:rsidP="00B17D80">
      <w:pPr>
        <w:pStyle w:val="EW"/>
      </w:pPr>
      <w:r>
        <w:t>(Service 11)</w:t>
      </w:r>
      <w:r>
        <w:tab/>
      </w:r>
      <w:r>
        <w:tab/>
        <w:t>Extension 2 allocated and activated</w:t>
      </w:r>
    </w:p>
    <w:p w:rsidR="00B17D80" w:rsidRDefault="00B17D80" w:rsidP="00B17D80">
      <w:pPr>
        <w:pStyle w:val="EW"/>
      </w:pPr>
      <w:r>
        <w:t>(Service 12)</w:t>
      </w:r>
      <w:r>
        <w:tab/>
        <w:t>SMS Parameters allocated and activated</w:t>
      </w:r>
    </w:p>
    <w:p w:rsidR="00B17D80" w:rsidRDefault="00B17D80" w:rsidP="00B17D80">
      <w:pPr>
        <w:pStyle w:val="EW"/>
      </w:pPr>
      <w:r>
        <w:t>(Service 14)</w:t>
      </w:r>
      <w:r>
        <w:tab/>
      </w:r>
      <w:r>
        <w:tab/>
        <w:t>Cell Broadcast Message Identifier allocated and activated</w:t>
      </w:r>
    </w:p>
    <w:p w:rsidR="00B17D80" w:rsidRDefault="00B17D80" w:rsidP="00B17D80">
      <w:pPr>
        <w:pStyle w:val="EW"/>
      </w:pPr>
      <w:r>
        <w:t>(Service 25)</w:t>
      </w:r>
      <w:r>
        <w:tab/>
      </w:r>
      <w:r>
        <w:tab/>
        <w:t>Data download via SMS-CB allocated and activated</w:t>
      </w:r>
    </w:p>
    <w:p w:rsidR="00B17D80" w:rsidRDefault="00B17D80" w:rsidP="00B17D80">
      <w:pPr>
        <w:pStyle w:val="EW"/>
      </w:pPr>
      <w:r>
        <w:t>(Service 26)</w:t>
      </w:r>
      <w:r>
        <w:tab/>
      </w:r>
      <w:r>
        <w:tab/>
        <w:t>Data download via SMS-PP allocated and activated</w:t>
      </w:r>
    </w:p>
    <w:p w:rsidR="00B17D80" w:rsidRDefault="00B17D80" w:rsidP="00B17D80">
      <w:pPr>
        <w:pStyle w:val="EW"/>
      </w:pPr>
      <w:r>
        <w:t>(Service 27)</w:t>
      </w:r>
      <w:r>
        <w:tab/>
      </w:r>
      <w:r>
        <w:tab/>
        <w:t>Menu selection allocated and activated</w:t>
      </w:r>
    </w:p>
    <w:p w:rsidR="00B17D80" w:rsidRDefault="00B17D80" w:rsidP="00B17D80">
      <w:pPr>
        <w:pStyle w:val="EW"/>
      </w:pPr>
      <w:r>
        <w:t>(Service 28)</w:t>
      </w:r>
      <w:r>
        <w:tab/>
      </w:r>
      <w:r>
        <w:tab/>
        <w:t>Call control allocated and not activated</w:t>
      </w:r>
    </w:p>
    <w:p w:rsidR="00B17D80" w:rsidRDefault="00B17D80" w:rsidP="00B17D80">
      <w:pPr>
        <w:pStyle w:val="EW"/>
      </w:pPr>
      <w:r>
        <w:t>(Service 29)</w:t>
      </w:r>
      <w:r>
        <w:tab/>
      </w:r>
      <w:r>
        <w:tab/>
        <w:t>Proactive SIM allocated and activated</w:t>
      </w:r>
    </w:p>
    <w:p w:rsidR="00B17D80" w:rsidRDefault="00B17D80" w:rsidP="00B17D80">
      <w:pPr>
        <w:pStyle w:val="EW"/>
      </w:pPr>
      <w:r>
        <w:t>(Service 30)</w:t>
      </w:r>
      <w:r>
        <w:tab/>
      </w:r>
      <w:r>
        <w:tab/>
      </w:r>
      <w:smartTag w:uri="urn:schemas-microsoft-com:office:smarttags" w:element="place">
        <w:smartTag w:uri="urn:schemas-microsoft-com:office:smarttags" w:element="PlaceName">
          <w:r>
            <w:t>Cell</w:t>
          </w:r>
        </w:smartTag>
        <w:r>
          <w:t xml:space="preserve"> </w:t>
        </w:r>
        <w:smartTag w:uri="urn:schemas-microsoft-com:office:smarttags" w:element="PlaceName">
          <w:r>
            <w:t>Broadcast</w:t>
          </w:r>
        </w:smartTag>
        <w:r>
          <w:t xml:space="preserve"> </w:t>
        </w:r>
        <w:smartTag w:uri="urn:schemas-microsoft-com:office:smarttags" w:element="PlaceName">
          <w:r>
            <w:t>Message</w:t>
          </w:r>
        </w:smartTag>
        <w:r>
          <w:t xml:space="preserve"> </w:t>
        </w:r>
        <w:smartTag w:uri="urn:schemas-microsoft-com:office:smarttags" w:element="PlaceName">
          <w:r>
            <w:t>Identifier</w:t>
          </w:r>
        </w:smartTag>
        <w:r>
          <w:t xml:space="preserve"> </w:t>
        </w:r>
        <w:smartTag w:uri="urn:schemas-microsoft-com:office:smarttags" w:element="PlaceType">
          <w:r>
            <w:t>Ranges</w:t>
          </w:r>
        </w:smartTag>
      </w:smartTag>
      <w:r>
        <w:t xml:space="preserve"> allocated and activated</w:t>
      </w:r>
    </w:p>
    <w:p w:rsidR="00B17D80" w:rsidRDefault="00B17D80" w:rsidP="00B17D80">
      <w:pPr>
        <w:pStyle w:val="EW"/>
      </w:pPr>
      <w:r>
        <w:t>(Service 31)</w:t>
      </w:r>
      <w:r>
        <w:tab/>
      </w:r>
      <w:r>
        <w:tab/>
        <w:t>Barred Dialling Numbers allocated and not activated</w:t>
      </w:r>
    </w:p>
    <w:p w:rsidR="00B17D80" w:rsidRDefault="00B17D80" w:rsidP="00B17D80">
      <w:pPr>
        <w:pStyle w:val="EW"/>
      </w:pPr>
      <w:r>
        <w:t>(Service 32)</w:t>
      </w:r>
      <w:r>
        <w:tab/>
      </w:r>
      <w:r>
        <w:tab/>
        <w:t>Extension4 allocated and activated</w:t>
      </w:r>
    </w:p>
    <w:p w:rsidR="00B17D80" w:rsidRDefault="00B17D80" w:rsidP="00B17D80">
      <w:pPr>
        <w:pStyle w:val="EW"/>
      </w:pPr>
      <w:r>
        <w:t>(Service 37)</w:t>
      </w:r>
      <w:r>
        <w:tab/>
      </w:r>
      <w:r>
        <w:tab/>
        <w:t>Mobile Originated Short Message control by SIM allocated and not activated</w:t>
      </w:r>
    </w:p>
    <w:p w:rsidR="00B17D80" w:rsidRDefault="00B17D80" w:rsidP="00B17D80">
      <w:pPr>
        <w:pStyle w:val="EW"/>
      </w:pPr>
      <w:r>
        <w:t>(Service 39)</w:t>
      </w:r>
      <w:r>
        <w:tab/>
      </w:r>
      <w:r>
        <w:tab/>
        <w:t>Image (IMG) allocated and activated</w:t>
      </w:r>
    </w:p>
    <w:p w:rsidR="00B17D80" w:rsidRDefault="00B17D80" w:rsidP="00B17D80">
      <w:pPr>
        <w:pStyle w:val="EW"/>
      </w:pPr>
      <w:r>
        <w:t>(Service 41)</w:t>
      </w:r>
      <w:r>
        <w:tab/>
      </w:r>
      <w:r>
        <w:tab/>
        <w:t>USSD string data object supported in Call Control allocated and activated</w:t>
      </w:r>
    </w:p>
    <w:p w:rsidR="00B17D80" w:rsidRDefault="00B17D80" w:rsidP="00B17D80">
      <w:pPr>
        <w:pStyle w:val="EW"/>
      </w:pPr>
      <w:r>
        <w:t>(Service 42)</w:t>
      </w:r>
      <w:r>
        <w:tab/>
      </w:r>
      <w:r>
        <w:tab/>
        <w:t>RUN AT COMMAND command allocated and activated</w:t>
      </w:r>
    </w:p>
    <w:p w:rsidR="00B17D80" w:rsidRDefault="00B17D80" w:rsidP="00B17D80">
      <w:pPr>
        <w:pStyle w:val="EX"/>
      </w:pPr>
      <w:r>
        <w:t>(Service 48)</w:t>
      </w:r>
      <w:r>
        <w:tab/>
      </w:r>
      <w:r>
        <w:tab/>
        <w:t>Extended Capability Configuration Parameters allocated and activated</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1276"/>
        <w:gridCol w:w="1276"/>
        <w:gridCol w:w="1276"/>
        <w:gridCol w:w="1701"/>
      </w:tblGrid>
      <w:tr w:rsidR="00B17D80" w:rsidTr="007B59FD">
        <w:tblPrEx>
          <w:tblCellMar>
            <w:top w:w="0" w:type="dxa"/>
            <w:bottom w:w="0" w:type="dxa"/>
          </w:tblCellMar>
        </w:tblPrEx>
        <w:trPr>
          <w:cantSplit/>
          <w:jc w:val="center"/>
        </w:trPr>
        <w:tc>
          <w:tcPr>
            <w:tcW w:w="1134" w:type="dxa"/>
            <w:tcBorders>
              <w:bottom w:val="nil"/>
            </w:tcBorders>
          </w:tcPr>
          <w:p w:rsidR="00B17D80" w:rsidRDefault="00B17D80" w:rsidP="007B59FD">
            <w:r>
              <w:t>Coding:</w:t>
            </w:r>
          </w:p>
        </w:tc>
        <w:tc>
          <w:tcPr>
            <w:tcW w:w="1276" w:type="dxa"/>
          </w:tcPr>
          <w:p w:rsidR="00B17D80" w:rsidRDefault="00B17D80" w:rsidP="007B59FD">
            <w:pPr>
              <w:pStyle w:val="TAC"/>
            </w:pPr>
            <w:r>
              <w:t>B1</w:t>
            </w:r>
          </w:p>
        </w:tc>
        <w:tc>
          <w:tcPr>
            <w:tcW w:w="1276" w:type="dxa"/>
          </w:tcPr>
          <w:p w:rsidR="00B17D80" w:rsidRDefault="00B17D80" w:rsidP="007B59FD">
            <w:pPr>
              <w:pStyle w:val="TAC"/>
            </w:pPr>
            <w:r>
              <w:t>B2</w:t>
            </w:r>
          </w:p>
        </w:tc>
        <w:tc>
          <w:tcPr>
            <w:tcW w:w="1276" w:type="dxa"/>
          </w:tcPr>
          <w:p w:rsidR="00B17D80" w:rsidRDefault="00B17D80" w:rsidP="007B59FD">
            <w:pPr>
              <w:pStyle w:val="TAC"/>
            </w:pPr>
            <w:r>
              <w:t>B3</w:t>
            </w:r>
          </w:p>
        </w:tc>
        <w:tc>
          <w:tcPr>
            <w:tcW w:w="1701" w:type="dxa"/>
          </w:tcPr>
          <w:p w:rsidR="00B17D80" w:rsidRDefault="00B17D80" w:rsidP="007B59FD">
            <w:pPr>
              <w:pStyle w:val="TAC"/>
            </w:pPr>
            <w:r>
              <w:t>B4</w:t>
            </w:r>
          </w:p>
        </w:tc>
      </w:tr>
      <w:tr w:rsidR="00B17D80" w:rsidTr="007B59FD">
        <w:tblPrEx>
          <w:tblCellMar>
            <w:top w:w="0" w:type="dxa"/>
            <w:bottom w:w="0" w:type="dxa"/>
          </w:tblCellMar>
        </w:tblPrEx>
        <w:trPr>
          <w:cantSplit/>
          <w:jc w:val="center"/>
        </w:trPr>
        <w:tc>
          <w:tcPr>
            <w:tcW w:w="1134" w:type="dxa"/>
            <w:tcBorders>
              <w:top w:val="nil"/>
            </w:tcBorders>
          </w:tcPr>
          <w:p w:rsidR="00B17D80" w:rsidRDefault="00B17D80" w:rsidP="007B59FD">
            <w:pPr>
              <w:pStyle w:val="TAC"/>
            </w:pPr>
          </w:p>
        </w:tc>
        <w:tc>
          <w:tcPr>
            <w:tcW w:w="1276" w:type="dxa"/>
          </w:tcPr>
          <w:p w:rsidR="00B17D80" w:rsidRDefault="00B17D80" w:rsidP="007B59FD">
            <w:pPr>
              <w:pStyle w:val="TAC"/>
            </w:pPr>
            <w:r>
              <w:t>xx1111xx</w:t>
            </w:r>
          </w:p>
        </w:tc>
        <w:tc>
          <w:tcPr>
            <w:tcW w:w="1276" w:type="dxa"/>
          </w:tcPr>
          <w:p w:rsidR="00B17D80" w:rsidRDefault="00B17D80" w:rsidP="007B59FD">
            <w:pPr>
              <w:pStyle w:val="TAC"/>
            </w:pPr>
            <w:r>
              <w:t>xxxxxxxx</w:t>
            </w:r>
          </w:p>
        </w:tc>
        <w:tc>
          <w:tcPr>
            <w:tcW w:w="1276" w:type="dxa"/>
          </w:tcPr>
          <w:p w:rsidR="00B17D80" w:rsidRDefault="00B17D80" w:rsidP="007B59FD">
            <w:pPr>
              <w:pStyle w:val="TAC"/>
            </w:pPr>
            <w:r>
              <w:t>111111xx</w:t>
            </w:r>
          </w:p>
        </w:tc>
        <w:tc>
          <w:tcPr>
            <w:tcW w:w="1701" w:type="dxa"/>
          </w:tcPr>
          <w:p w:rsidR="00B17D80" w:rsidRDefault="00B17D80" w:rsidP="007B59FD">
            <w:pPr>
              <w:pStyle w:val="TAC"/>
            </w:pPr>
            <w:r>
              <w:t xml:space="preserve">xxxx11xx </w:t>
            </w:r>
          </w:p>
        </w:tc>
      </w:tr>
    </w:tbl>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1276"/>
        <w:gridCol w:w="1276"/>
        <w:gridCol w:w="1276"/>
        <w:gridCol w:w="1701"/>
      </w:tblGrid>
      <w:tr w:rsidR="00B17D80" w:rsidTr="007B59FD">
        <w:tblPrEx>
          <w:tblCellMar>
            <w:top w:w="0" w:type="dxa"/>
            <w:bottom w:w="0" w:type="dxa"/>
          </w:tblCellMar>
        </w:tblPrEx>
        <w:trPr>
          <w:cantSplit/>
          <w:jc w:val="center"/>
        </w:trPr>
        <w:tc>
          <w:tcPr>
            <w:tcW w:w="1134" w:type="dxa"/>
            <w:tcBorders>
              <w:bottom w:val="nil"/>
            </w:tcBorders>
          </w:tcPr>
          <w:p w:rsidR="00B17D80" w:rsidRDefault="00B17D80" w:rsidP="007B59FD">
            <w:pPr>
              <w:pStyle w:val="TAC"/>
            </w:pPr>
          </w:p>
        </w:tc>
        <w:tc>
          <w:tcPr>
            <w:tcW w:w="1276" w:type="dxa"/>
          </w:tcPr>
          <w:p w:rsidR="00B17D80" w:rsidRDefault="00B17D80" w:rsidP="007B59FD">
            <w:pPr>
              <w:pStyle w:val="TAC"/>
            </w:pPr>
            <w:r>
              <w:t>B5</w:t>
            </w:r>
          </w:p>
        </w:tc>
        <w:tc>
          <w:tcPr>
            <w:tcW w:w="1276" w:type="dxa"/>
          </w:tcPr>
          <w:p w:rsidR="00B17D80" w:rsidRDefault="00B17D80" w:rsidP="007B59FD">
            <w:pPr>
              <w:pStyle w:val="TAC"/>
            </w:pPr>
            <w:r>
              <w:t>B6</w:t>
            </w:r>
          </w:p>
        </w:tc>
        <w:tc>
          <w:tcPr>
            <w:tcW w:w="1276" w:type="dxa"/>
          </w:tcPr>
          <w:p w:rsidR="00B17D80" w:rsidRDefault="00B17D80" w:rsidP="007B59FD">
            <w:pPr>
              <w:pStyle w:val="TAC"/>
            </w:pPr>
            <w:r>
              <w:t>B7</w:t>
            </w:r>
          </w:p>
        </w:tc>
        <w:tc>
          <w:tcPr>
            <w:tcW w:w="1701" w:type="dxa"/>
          </w:tcPr>
          <w:p w:rsidR="00B17D80" w:rsidRDefault="00B17D80" w:rsidP="007B59FD">
            <w:pPr>
              <w:pStyle w:val="TAC"/>
            </w:pPr>
            <w:r>
              <w:t>B8</w:t>
            </w:r>
          </w:p>
        </w:tc>
      </w:tr>
      <w:tr w:rsidR="00B17D80" w:rsidTr="007B59FD">
        <w:tblPrEx>
          <w:tblCellMar>
            <w:top w:w="0" w:type="dxa"/>
            <w:bottom w:w="0" w:type="dxa"/>
          </w:tblCellMar>
        </w:tblPrEx>
        <w:trPr>
          <w:cantSplit/>
          <w:jc w:val="center"/>
        </w:trPr>
        <w:tc>
          <w:tcPr>
            <w:tcW w:w="1134" w:type="dxa"/>
            <w:tcBorders>
              <w:top w:val="nil"/>
            </w:tcBorders>
          </w:tcPr>
          <w:p w:rsidR="00B17D80" w:rsidRDefault="00B17D80" w:rsidP="007B59FD">
            <w:pPr>
              <w:pStyle w:val="TAC"/>
            </w:pPr>
          </w:p>
        </w:tc>
        <w:tc>
          <w:tcPr>
            <w:tcW w:w="1276" w:type="dxa"/>
          </w:tcPr>
          <w:p w:rsidR="00B17D80" w:rsidRDefault="00B17D80" w:rsidP="007B59FD">
            <w:pPr>
              <w:pStyle w:val="TAC"/>
            </w:pPr>
            <w:r>
              <w:t>xxxxxxxx</w:t>
            </w:r>
          </w:p>
        </w:tc>
        <w:tc>
          <w:tcPr>
            <w:tcW w:w="1276" w:type="dxa"/>
          </w:tcPr>
          <w:p w:rsidR="00B17D80" w:rsidRDefault="00B17D80" w:rsidP="007B59FD">
            <w:pPr>
              <w:pStyle w:val="TAC"/>
            </w:pPr>
            <w:r>
              <w:t>xxxxxxxx</w:t>
            </w:r>
          </w:p>
        </w:tc>
        <w:tc>
          <w:tcPr>
            <w:tcW w:w="1276" w:type="dxa"/>
          </w:tcPr>
          <w:p w:rsidR="00B17D80" w:rsidRDefault="00B17D80" w:rsidP="007B59FD">
            <w:pPr>
              <w:pStyle w:val="TAC"/>
            </w:pPr>
            <w:r>
              <w:t>01111111</w:t>
            </w:r>
          </w:p>
        </w:tc>
        <w:tc>
          <w:tcPr>
            <w:tcW w:w="1701" w:type="dxa"/>
          </w:tcPr>
          <w:p w:rsidR="00B17D80" w:rsidRDefault="00B17D80" w:rsidP="007B59FD">
            <w:pPr>
              <w:pStyle w:val="TAC"/>
            </w:pPr>
            <w:r>
              <w:t xml:space="preserve">11011111 </w:t>
            </w:r>
          </w:p>
        </w:tc>
      </w:tr>
    </w:tbl>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1242"/>
        <w:gridCol w:w="1276"/>
        <w:gridCol w:w="1275"/>
        <w:gridCol w:w="1701"/>
      </w:tblGrid>
      <w:tr w:rsidR="00B17D80" w:rsidTr="007B59FD">
        <w:tblPrEx>
          <w:tblCellMar>
            <w:top w:w="0" w:type="dxa"/>
            <w:bottom w:w="0" w:type="dxa"/>
          </w:tblCellMar>
        </w:tblPrEx>
        <w:trPr>
          <w:cantSplit/>
          <w:jc w:val="center"/>
        </w:trPr>
        <w:tc>
          <w:tcPr>
            <w:tcW w:w="1134" w:type="dxa"/>
          </w:tcPr>
          <w:p w:rsidR="00B17D80" w:rsidRDefault="00B17D80" w:rsidP="007B59FD">
            <w:pPr>
              <w:pStyle w:val="TAC"/>
            </w:pPr>
          </w:p>
        </w:tc>
        <w:tc>
          <w:tcPr>
            <w:tcW w:w="1242" w:type="dxa"/>
          </w:tcPr>
          <w:p w:rsidR="00B17D80" w:rsidRDefault="00B17D80" w:rsidP="007B59FD">
            <w:pPr>
              <w:pStyle w:val="TAC"/>
            </w:pPr>
            <w:r>
              <w:t xml:space="preserve">B9 </w:t>
            </w:r>
          </w:p>
          <w:p w:rsidR="00B17D80" w:rsidRDefault="00B17D80" w:rsidP="007B59FD">
            <w:pPr>
              <w:pStyle w:val="TAC"/>
            </w:pPr>
            <w:r>
              <w:t>xxxxxxxx</w:t>
            </w:r>
          </w:p>
        </w:tc>
        <w:tc>
          <w:tcPr>
            <w:tcW w:w="1276" w:type="dxa"/>
          </w:tcPr>
          <w:p w:rsidR="00B17D80" w:rsidRDefault="00B17D80" w:rsidP="007B59FD">
            <w:pPr>
              <w:pStyle w:val="TAC"/>
            </w:pPr>
            <w:r>
              <w:t>B10</w:t>
            </w:r>
          </w:p>
          <w:p w:rsidR="00B17D80" w:rsidRDefault="00B17D80" w:rsidP="007B59FD">
            <w:pPr>
              <w:pStyle w:val="TAC"/>
            </w:pPr>
            <w:r>
              <w:t>xx11xx01</w:t>
            </w:r>
          </w:p>
        </w:tc>
        <w:tc>
          <w:tcPr>
            <w:tcW w:w="1275" w:type="dxa"/>
          </w:tcPr>
          <w:p w:rsidR="00B17D80" w:rsidRDefault="00B17D80" w:rsidP="007B59FD">
            <w:pPr>
              <w:pStyle w:val="TAC"/>
            </w:pPr>
            <w:r>
              <w:t>B11</w:t>
            </w:r>
          </w:p>
          <w:p w:rsidR="00B17D80" w:rsidRDefault="00B17D80" w:rsidP="007B59FD">
            <w:pPr>
              <w:pStyle w:val="TAC"/>
            </w:pPr>
            <w:r>
              <w:t>xxxx1111</w:t>
            </w:r>
          </w:p>
        </w:tc>
        <w:tc>
          <w:tcPr>
            <w:tcW w:w="1701" w:type="dxa"/>
          </w:tcPr>
          <w:p w:rsidR="00B17D80" w:rsidRDefault="00B17D80" w:rsidP="007B59FD">
            <w:pPr>
              <w:pStyle w:val="TAC"/>
            </w:pPr>
            <w:r>
              <w:t>B12</w:t>
            </w:r>
          </w:p>
          <w:p w:rsidR="00B17D80" w:rsidRDefault="00B17D80" w:rsidP="007B59FD">
            <w:pPr>
              <w:pStyle w:val="TAC"/>
            </w:pPr>
            <w:r>
              <w:t>11xxxxxx</w:t>
            </w:r>
          </w:p>
        </w:tc>
      </w:tr>
    </w:tbl>
    <w:p w:rsidR="00B17D80" w:rsidRDefault="00B17D80" w:rsidP="00B17D80">
      <w:pPr>
        <w:pStyle w:val="FP"/>
      </w:pPr>
    </w:p>
    <w:p w:rsidR="00B17D80" w:rsidRDefault="00B17D80" w:rsidP="00B17D80">
      <w:r>
        <w:t>EF</w:t>
      </w:r>
      <w:r>
        <w:rPr>
          <w:vertAlign w:val="subscript"/>
        </w:rPr>
        <w:t>Phase</w:t>
      </w:r>
      <w:r>
        <w:t xml:space="preserve"> (SIM Phase Identification)</w:t>
      </w:r>
    </w:p>
    <w:p w:rsidR="00B17D80" w:rsidRDefault="00B17D80" w:rsidP="00B17D80">
      <w:r>
        <w:t>Logically: Phase 2+</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3401"/>
      </w:tblGrid>
      <w:tr w:rsidR="00B17D80" w:rsidTr="007B59FD">
        <w:tblPrEx>
          <w:tblCellMar>
            <w:top w:w="0" w:type="dxa"/>
            <w:bottom w:w="0" w:type="dxa"/>
          </w:tblCellMar>
        </w:tblPrEx>
        <w:trPr>
          <w:cantSplit/>
          <w:jc w:val="center"/>
        </w:trPr>
        <w:tc>
          <w:tcPr>
            <w:tcW w:w="1134" w:type="dxa"/>
          </w:tcPr>
          <w:p w:rsidR="00B17D80" w:rsidRDefault="00B17D80" w:rsidP="007B59FD">
            <w:r>
              <w:t>Coding:</w:t>
            </w:r>
          </w:p>
        </w:tc>
        <w:tc>
          <w:tcPr>
            <w:tcW w:w="3401" w:type="dxa"/>
          </w:tcPr>
          <w:p w:rsidR="00B17D80" w:rsidRDefault="00B17D80" w:rsidP="007B59FD">
            <w:pPr>
              <w:rPr>
                <w:lang w:val="fr-FR"/>
              </w:rPr>
            </w:pPr>
            <w:r>
              <w:rPr>
                <w:lang w:val="fr-FR"/>
              </w:rPr>
              <w:t>'03'</w:t>
            </w:r>
          </w:p>
        </w:tc>
      </w:tr>
    </w:tbl>
    <w:p w:rsidR="00B17D80" w:rsidRDefault="00B17D80" w:rsidP="00B17D80">
      <w:pPr>
        <w:pStyle w:val="FP"/>
        <w:rPr>
          <w:lang w:val="fr-FR"/>
        </w:rPr>
      </w:pPr>
    </w:p>
    <w:p w:rsidR="00B17D80" w:rsidRDefault="00B17D80" w:rsidP="00B17D80">
      <w:pPr>
        <w:rPr>
          <w:lang w:val="fr-FR"/>
        </w:rPr>
      </w:pPr>
      <w:r>
        <w:rPr>
          <w:lang w:val="fr-FR"/>
        </w:rPr>
        <w:t>EF</w:t>
      </w:r>
      <w:r>
        <w:rPr>
          <w:vertAlign w:val="subscript"/>
          <w:lang w:val="fr-FR"/>
        </w:rPr>
        <w:t>IMSI</w:t>
      </w:r>
      <w:r>
        <w:rPr>
          <w:lang w:val="fr-FR"/>
        </w:rPr>
        <w:t xml:space="preserve"> (International Mobile Subscriber Identity)</w:t>
      </w:r>
    </w:p>
    <w:p w:rsidR="00B17D80" w:rsidRDefault="00B17D80" w:rsidP="00B17D80">
      <w:r>
        <w:t>Logically:</w:t>
      </w:r>
    </w:p>
    <w:p w:rsidR="00B17D80" w:rsidRDefault="00B17D80" w:rsidP="00B17D80">
      <w:pPr>
        <w:pStyle w:val="EW"/>
      </w:pPr>
      <w:r>
        <w:t>Length:</w:t>
      </w:r>
      <w:r>
        <w:tab/>
        <w:t>8 bytes</w:t>
      </w:r>
    </w:p>
    <w:p w:rsidR="00B17D80" w:rsidRDefault="00B17D80" w:rsidP="00B17D80">
      <w:pPr>
        <w:pStyle w:val="EX"/>
      </w:pPr>
      <w:r>
        <w:t>IMSI:</w:t>
      </w:r>
      <w:r>
        <w:tab/>
        <w:t>001 01 0123456789</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3543"/>
      </w:tblGrid>
      <w:tr w:rsidR="00B17D80" w:rsidTr="007B59FD">
        <w:tblPrEx>
          <w:tblCellMar>
            <w:top w:w="0" w:type="dxa"/>
            <w:bottom w:w="0" w:type="dxa"/>
          </w:tblCellMar>
        </w:tblPrEx>
        <w:trPr>
          <w:cantSplit/>
          <w:jc w:val="center"/>
        </w:trPr>
        <w:tc>
          <w:tcPr>
            <w:tcW w:w="1134" w:type="dxa"/>
          </w:tcPr>
          <w:p w:rsidR="00B17D80" w:rsidRDefault="00B17D80" w:rsidP="007B59FD">
            <w:r>
              <w:t>Coding:</w:t>
            </w:r>
          </w:p>
        </w:tc>
        <w:tc>
          <w:tcPr>
            <w:tcW w:w="3543" w:type="dxa"/>
          </w:tcPr>
          <w:p w:rsidR="00B17D80" w:rsidRDefault="00B17D80" w:rsidP="007B59FD">
            <w:r>
              <w:t>'08 09 10 10 10 32 54 76 98'</w:t>
            </w:r>
          </w:p>
        </w:tc>
      </w:tr>
    </w:tbl>
    <w:p w:rsidR="00B17D80" w:rsidRDefault="00B17D80" w:rsidP="00B17D80">
      <w:pPr>
        <w:pStyle w:val="FP"/>
      </w:pPr>
    </w:p>
    <w:p w:rsidR="00B17D80" w:rsidRDefault="00B17D80" w:rsidP="00B17D80">
      <w:r>
        <w:t>EF</w:t>
      </w:r>
      <w:r>
        <w:rPr>
          <w:vertAlign w:val="subscript"/>
        </w:rPr>
        <w:t>CBMI</w:t>
      </w:r>
      <w:r>
        <w:t xml:space="preserve"> (Cell Broadcast Message Identifier)</w:t>
      </w:r>
    </w:p>
    <w:p w:rsidR="00B17D80" w:rsidRDefault="00B17D80" w:rsidP="00B17D80">
      <w:r>
        <w:t>Logically:</w:t>
      </w:r>
    </w:p>
    <w:p w:rsidR="00B17D80" w:rsidRDefault="00B17D80" w:rsidP="00B17D80">
      <w:pPr>
        <w:pStyle w:val="EX"/>
      </w:pPr>
      <w:r>
        <w:t>Cell Broadcast Message Identifier 1:</w:t>
      </w:r>
      <w:r>
        <w:tab/>
        <w:t>'03 E7'</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Pr>
          <w:p w:rsidR="00B17D80" w:rsidRDefault="00B17D80" w:rsidP="007B59FD">
            <w:r>
              <w:t>Coding:</w:t>
            </w:r>
          </w:p>
        </w:tc>
        <w:tc>
          <w:tcPr>
            <w:tcW w:w="567" w:type="dxa"/>
          </w:tcPr>
          <w:p w:rsidR="00B17D80" w:rsidRDefault="00B17D80" w:rsidP="007B59FD">
            <w:pPr>
              <w:pStyle w:val="TAC"/>
            </w:pPr>
            <w:r>
              <w:t>03</w:t>
            </w:r>
          </w:p>
        </w:tc>
        <w:tc>
          <w:tcPr>
            <w:tcW w:w="567" w:type="dxa"/>
          </w:tcPr>
          <w:p w:rsidR="00B17D80" w:rsidRDefault="00B17D80" w:rsidP="007B59FD">
            <w:pPr>
              <w:pStyle w:val="TAC"/>
            </w:pPr>
            <w:r>
              <w:t>E7</w:t>
            </w:r>
          </w:p>
        </w:tc>
        <w:tc>
          <w:tcPr>
            <w:tcW w:w="567" w:type="dxa"/>
          </w:tcPr>
          <w:p w:rsidR="00B17D80" w:rsidRDefault="00B17D80" w:rsidP="007B59FD">
            <w:pPr>
              <w:pStyle w:val="TAC"/>
            </w:pPr>
            <w:r>
              <w:t>FF</w:t>
            </w:r>
          </w:p>
        </w:tc>
        <w:tc>
          <w:tcPr>
            <w:tcW w:w="567" w:type="dxa"/>
          </w:tcPr>
          <w:p w:rsidR="00B17D80" w:rsidRDefault="00B17D80" w:rsidP="007B59FD">
            <w:pPr>
              <w:pStyle w:val="TAC"/>
            </w:pPr>
            <w:r>
              <w:t xml:space="preserve"> .. </w:t>
            </w:r>
          </w:p>
        </w:tc>
        <w:tc>
          <w:tcPr>
            <w:tcW w:w="567" w:type="dxa"/>
          </w:tcPr>
          <w:p w:rsidR="00B17D80" w:rsidRDefault="00B17D80" w:rsidP="007B59FD">
            <w:pPr>
              <w:pStyle w:val="TAC"/>
            </w:pPr>
            <w:r>
              <w:t>FF</w:t>
            </w: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r>
    </w:tbl>
    <w:p w:rsidR="00B17D80" w:rsidRDefault="00B17D80" w:rsidP="00B17D80">
      <w:pPr>
        <w:pStyle w:val="FP"/>
      </w:pPr>
    </w:p>
    <w:p w:rsidR="00B17D80" w:rsidRDefault="00B17D80" w:rsidP="00B17D80">
      <w:r>
        <w:t>EF</w:t>
      </w:r>
      <w:r>
        <w:rPr>
          <w:vertAlign w:val="subscript"/>
        </w:rPr>
        <w:t>CBMID</w:t>
      </w:r>
      <w:r>
        <w:t xml:space="preserve"> (Cell Broadcast Message Identifier for Data Download)</w:t>
      </w:r>
    </w:p>
    <w:p w:rsidR="00B17D80" w:rsidRDefault="00B17D80" w:rsidP="00B17D80">
      <w:r>
        <w:t>Logically:</w:t>
      </w:r>
    </w:p>
    <w:p w:rsidR="00B17D80" w:rsidRDefault="00B17D80" w:rsidP="00B17D80">
      <w:pPr>
        <w:pStyle w:val="EX"/>
      </w:pPr>
      <w:r>
        <w:t>Cell Broadcast Message Identifier 1:</w:t>
      </w:r>
      <w:r>
        <w:tab/>
        <w:t>'10 01'</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Pr>
          <w:p w:rsidR="00B17D80" w:rsidRDefault="00B17D80" w:rsidP="007B59FD">
            <w:r>
              <w:t>Coding:</w:t>
            </w:r>
          </w:p>
        </w:tc>
        <w:tc>
          <w:tcPr>
            <w:tcW w:w="567" w:type="dxa"/>
          </w:tcPr>
          <w:p w:rsidR="00B17D80" w:rsidRDefault="00B17D80" w:rsidP="007B59FD">
            <w:pPr>
              <w:pStyle w:val="TAC"/>
            </w:pPr>
            <w:r>
              <w:t>10</w:t>
            </w:r>
          </w:p>
        </w:tc>
        <w:tc>
          <w:tcPr>
            <w:tcW w:w="567" w:type="dxa"/>
          </w:tcPr>
          <w:p w:rsidR="00B17D80" w:rsidRDefault="00B17D80" w:rsidP="007B59FD">
            <w:pPr>
              <w:pStyle w:val="TAC"/>
            </w:pPr>
            <w:r>
              <w:t>01</w:t>
            </w:r>
          </w:p>
        </w:tc>
        <w:tc>
          <w:tcPr>
            <w:tcW w:w="567" w:type="dxa"/>
          </w:tcPr>
          <w:p w:rsidR="00B17D80" w:rsidRDefault="00B17D80" w:rsidP="007B59FD">
            <w:pPr>
              <w:pStyle w:val="TAC"/>
            </w:pPr>
            <w:r>
              <w:t>FF</w:t>
            </w:r>
          </w:p>
        </w:tc>
        <w:tc>
          <w:tcPr>
            <w:tcW w:w="567" w:type="dxa"/>
          </w:tcPr>
          <w:p w:rsidR="00B17D80" w:rsidRDefault="00B17D80" w:rsidP="007B59FD">
            <w:pPr>
              <w:pStyle w:val="TAC"/>
            </w:pPr>
            <w:r>
              <w:t xml:space="preserve"> .. </w:t>
            </w:r>
          </w:p>
        </w:tc>
        <w:tc>
          <w:tcPr>
            <w:tcW w:w="567" w:type="dxa"/>
          </w:tcPr>
          <w:p w:rsidR="00B17D80" w:rsidRDefault="00B17D80" w:rsidP="007B59FD">
            <w:pPr>
              <w:pStyle w:val="TAC"/>
            </w:pPr>
            <w:r>
              <w:t>FF</w:t>
            </w: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r>
    </w:tbl>
    <w:p w:rsidR="00B17D80" w:rsidRDefault="00B17D80" w:rsidP="00B17D80">
      <w:pPr>
        <w:pStyle w:val="FP"/>
      </w:pPr>
    </w:p>
    <w:p w:rsidR="00B17D80" w:rsidRDefault="00B17D80" w:rsidP="00B17D80">
      <w:r>
        <w:t>EF</w:t>
      </w:r>
      <w:r>
        <w:rPr>
          <w:vertAlign w:val="subscript"/>
        </w:rPr>
        <w:t>FDN</w:t>
      </w:r>
      <w:r>
        <w:t xml:space="preserve"> (Fixed Dialling Numbers)</w:t>
      </w:r>
    </w:p>
    <w:p w:rsidR="00B17D80" w:rsidRDefault="00B17D80" w:rsidP="00B17D80">
      <w:r>
        <w:t>Logically:</w:t>
      </w:r>
    </w:p>
    <w:p w:rsidR="00B17D80" w:rsidRDefault="00B17D80" w:rsidP="00B17D80">
      <w:r>
        <w:t>At least 10 records</w:t>
      </w:r>
    </w:p>
    <w:p w:rsidR="00B17D80" w:rsidRDefault="00B17D80" w:rsidP="00B17D80">
      <w:pPr>
        <w:pStyle w:val="EW"/>
        <w:ind w:left="2835" w:hanging="2551"/>
      </w:pPr>
      <w:r>
        <w:t>Record 1:</w:t>
      </w:r>
    </w:p>
    <w:p w:rsidR="00B17D80" w:rsidRDefault="00B17D80" w:rsidP="00B17D80">
      <w:pPr>
        <w:pStyle w:val="EW"/>
        <w:ind w:left="2835" w:hanging="2551"/>
      </w:pPr>
      <w:r>
        <w:t>Length of alpha identifier:</w:t>
      </w:r>
      <w:r>
        <w:tab/>
        <w:t>32 characters</w:t>
      </w:r>
    </w:p>
    <w:p w:rsidR="00B17D80" w:rsidRDefault="00B17D80" w:rsidP="00B17D80">
      <w:pPr>
        <w:pStyle w:val="EW"/>
        <w:ind w:left="2835" w:hanging="2551"/>
        <w:rPr>
          <w:lang w:val="fr-FR"/>
        </w:rPr>
      </w:pPr>
      <w:r>
        <w:rPr>
          <w:lang w:val="fr-FR"/>
        </w:rPr>
        <w:t>Alpha identifier:</w:t>
      </w:r>
      <w:r>
        <w:rPr>
          <w:lang w:val="fr-FR"/>
        </w:rPr>
        <w:tab/>
        <w:t>"ABC"</w:t>
      </w:r>
    </w:p>
    <w:p w:rsidR="00B17D80" w:rsidRDefault="00B17D80" w:rsidP="00B17D80">
      <w:pPr>
        <w:pStyle w:val="EW"/>
        <w:ind w:left="2835" w:hanging="2551"/>
      </w:pPr>
      <w:r>
        <w:t>Length of BCD number:</w:t>
      </w:r>
      <w:r>
        <w:tab/>
        <w:t>"03"</w:t>
      </w:r>
    </w:p>
    <w:p w:rsidR="00B17D80" w:rsidRDefault="00B17D80" w:rsidP="00B17D80">
      <w:pPr>
        <w:pStyle w:val="EW"/>
        <w:ind w:left="2835" w:hanging="2551"/>
      </w:pPr>
      <w:r>
        <w:t>TON and NPI:</w:t>
      </w:r>
      <w:r>
        <w:tab/>
        <w:t>Telephony and Unknown</w:t>
      </w:r>
    </w:p>
    <w:p w:rsidR="00B17D80" w:rsidRDefault="00B17D80" w:rsidP="00B17D80">
      <w:pPr>
        <w:pStyle w:val="EW"/>
        <w:ind w:left="2835" w:hanging="2551"/>
      </w:pPr>
      <w:r>
        <w:t>Dialled number:</w:t>
      </w:r>
      <w:r>
        <w:tab/>
        <w:t>123</w:t>
      </w:r>
    </w:p>
    <w:p w:rsidR="00B17D80" w:rsidRDefault="00B17D80" w:rsidP="00B17D80">
      <w:pPr>
        <w:pStyle w:val="EW"/>
        <w:ind w:left="2835" w:hanging="2551"/>
      </w:pPr>
      <w:r>
        <w:t>CCI:</w:t>
      </w:r>
      <w:r>
        <w:tab/>
        <w:t>None</w:t>
      </w:r>
    </w:p>
    <w:p w:rsidR="00B17D80" w:rsidRDefault="00B17D80" w:rsidP="00B17D80">
      <w:pPr>
        <w:pStyle w:val="EX"/>
        <w:ind w:left="2835" w:hanging="2551"/>
      </w:pPr>
      <w:r>
        <w:t>Ext2:</w:t>
      </w:r>
      <w:r>
        <w:tab/>
        <w:t>None</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Pr>
          <w:p w:rsidR="00B17D80" w:rsidRDefault="00B17D80" w:rsidP="007B59FD">
            <w:r>
              <w:t>Coding:</w:t>
            </w:r>
          </w:p>
        </w:tc>
        <w:tc>
          <w:tcPr>
            <w:tcW w:w="567" w:type="dxa"/>
          </w:tcPr>
          <w:p w:rsidR="00B17D80" w:rsidRDefault="00B17D80" w:rsidP="007B59FD">
            <w:pPr>
              <w:pStyle w:val="TAC"/>
            </w:pPr>
            <w:r>
              <w:t>B1</w:t>
            </w:r>
          </w:p>
        </w:tc>
        <w:tc>
          <w:tcPr>
            <w:tcW w:w="567" w:type="dxa"/>
          </w:tcPr>
          <w:p w:rsidR="00B17D80" w:rsidRDefault="00B17D80" w:rsidP="007B59FD">
            <w:pPr>
              <w:pStyle w:val="TAC"/>
            </w:pPr>
            <w:r>
              <w:t>B2</w:t>
            </w:r>
          </w:p>
        </w:tc>
        <w:tc>
          <w:tcPr>
            <w:tcW w:w="567" w:type="dxa"/>
          </w:tcPr>
          <w:p w:rsidR="00B17D80" w:rsidRDefault="00B17D80" w:rsidP="007B59FD">
            <w:pPr>
              <w:pStyle w:val="TAC"/>
            </w:pPr>
            <w:r>
              <w:t>B3</w:t>
            </w:r>
          </w:p>
        </w:tc>
        <w:tc>
          <w:tcPr>
            <w:tcW w:w="567" w:type="dxa"/>
          </w:tcPr>
          <w:p w:rsidR="00B17D80" w:rsidRDefault="00B17D80" w:rsidP="007B59FD">
            <w:pPr>
              <w:pStyle w:val="TAC"/>
            </w:pPr>
            <w:r>
              <w:t>B4</w:t>
            </w:r>
          </w:p>
        </w:tc>
        <w:tc>
          <w:tcPr>
            <w:tcW w:w="567" w:type="dxa"/>
          </w:tcPr>
          <w:p w:rsidR="00B17D80" w:rsidRDefault="00B17D80" w:rsidP="007B59FD">
            <w:pPr>
              <w:pStyle w:val="TAC"/>
            </w:pPr>
            <w:r>
              <w:t>...</w:t>
            </w:r>
          </w:p>
        </w:tc>
        <w:tc>
          <w:tcPr>
            <w:tcW w:w="567" w:type="dxa"/>
          </w:tcPr>
          <w:p w:rsidR="00B17D80" w:rsidRDefault="00B17D80" w:rsidP="007B59FD">
            <w:pPr>
              <w:pStyle w:val="TAC"/>
            </w:pPr>
            <w:r>
              <w:t>B32</w:t>
            </w:r>
          </w:p>
        </w:tc>
        <w:tc>
          <w:tcPr>
            <w:tcW w:w="567" w:type="dxa"/>
          </w:tcPr>
          <w:p w:rsidR="00B17D80" w:rsidRDefault="00B17D80" w:rsidP="007B59FD">
            <w:pPr>
              <w:pStyle w:val="TAC"/>
            </w:pPr>
            <w:r>
              <w:t>B33</w:t>
            </w:r>
          </w:p>
        </w:tc>
        <w:tc>
          <w:tcPr>
            <w:tcW w:w="567" w:type="dxa"/>
          </w:tcPr>
          <w:p w:rsidR="00B17D80" w:rsidRDefault="00B17D80" w:rsidP="007B59FD">
            <w:pPr>
              <w:pStyle w:val="TAC"/>
            </w:pPr>
            <w:r>
              <w:t>B34</w:t>
            </w:r>
          </w:p>
        </w:tc>
        <w:tc>
          <w:tcPr>
            <w:tcW w:w="567" w:type="dxa"/>
          </w:tcPr>
          <w:p w:rsidR="00B17D80" w:rsidRDefault="00B17D80" w:rsidP="007B59FD">
            <w:pPr>
              <w:pStyle w:val="TAC"/>
            </w:pPr>
            <w:r>
              <w:t>B35</w:t>
            </w:r>
          </w:p>
        </w:tc>
        <w:tc>
          <w:tcPr>
            <w:tcW w:w="567" w:type="dxa"/>
          </w:tcPr>
          <w:p w:rsidR="00B17D80" w:rsidRDefault="00B17D80" w:rsidP="007B59FD">
            <w:pPr>
              <w:pStyle w:val="TAC"/>
            </w:pPr>
            <w:r>
              <w:t>B36</w:t>
            </w:r>
          </w:p>
        </w:tc>
        <w:tc>
          <w:tcPr>
            <w:tcW w:w="567" w:type="dxa"/>
          </w:tcPr>
          <w:p w:rsidR="00B17D80" w:rsidRDefault="00B17D80" w:rsidP="007B59FD">
            <w:pPr>
              <w:pStyle w:val="TAC"/>
            </w:pPr>
            <w:r>
              <w:t>B37</w:t>
            </w:r>
          </w:p>
        </w:tc>
        <w:tc>
          <w:tcPr>
            <w:tcW w:w="567" w:type="dxa"/>
          </w:tcPr>
          <w:p w:rsidR="00B17D80" w:rsidRDefault="00B17D80" w:rsidP="007B59FD">
            <w:pPr>
              <w:pStyle w:val="TAC"/>
            </w:pPr>
            <w:r>
              <w:t>...</w:t>
            </w:r>
          </w:p>
        </w:tc>
        <w:tc>
          <w:tcPr>
            <w:tcW w:w="567" w:type="dxa"/>
          </w:tcPr>
          <w:p w:rsidR="00B17D80" w:rsidRDefault="00B17D80" w:rsidP="007B59FD">
            <w:pPr>
              <w:pStyle w:val="TAC"/>
            </w:pPr>
            <w:r>
              <w:t>B46</w:t>
            </w:r>
          </w:p>
        </w:tc>
      </w:tr>
      <w:tr w:rsidR="00B17D80" w:rsidTr="007B59FD">
        <w:tblPrEx>
          <w:tblCellMar>
            <w:top w:w="0" w:type="dxa"/>
            <w:bottom w:w="0" w:type="dxa"/>
          </w:tblCellMar>
        </w:tblPrEx>
        <w:trPr>
          <w:cantSplit/>
          <w:jc w:val="center"/>
        </w:trPr>
        <w:tc>
          <w:tcPr>
            <w:tcW w:w="1134" w:type="dxa"/>
          </w:tcPr>
          <w:p w:rsidR="00B17D80" w:rsidRDefault="00B17D80" w:rsidP="007B59FD">
            <w:r>
              <w:lastRenderedPageBreak/>
              <w:t>Record 1:</w:t>
            </w:r>
          </w:p>
        </w:tc>
        <w:tc>
          <w:tcPr>
            <w:tcW w:w="567" w:type="dxa"/>
          </w:tcPr>
          <w:p w:rsidR="00B17D80" w:rsidRDefault="00B17D80" w:rsidP="007B59FD">
            <w:pPr>
              <w:pStyle w:val="TAC"/>
            </w:pPr>
            <w:r>
              <w:t>41</w:t>
            </w:r>
          </w:p>
        </w:tc>
        <w:tc>
          <w:tcPr>
            <w:tcW w:w="567" w:type="dxa"/>
          </w:tcPr>
          <w:p w:rsidR="00B17D80" w:rsidRDefault="00B17D80" w:rsidP="007B59FD">
            <w:pPr>
              <w:pStyle w:val="TAC"/>
            </w:pPr>
            <w:r>
              <w:t>42</w:t>
            </w:r>
          </w:p>
        </w:tc>
        <w:tc>
          <w:tcPr>
            <w:tcW w:w="567" w:type="dxa"/>
          </w:tcPr>
          <w:p w:rsidR="00B17D80" w:rsidRDefault="00B17D80" w:rsidP="007B59FD">
            <w:pPr>
              <w:pStyle w:val="TAC"/>
            </w:pPr>
            <w:r>
              <w:t>43</w:t>
            </w:r>
          </w:p>
        </w:tc>
        <w:tc>
          <w:tcPr>
            <w:tcW w:w="567" w:type="dxa"/>
          </w:tcPr>
          <w:p w:rsidR="00B17D80" w:rsidRDefault="00B17D80" w:rsidP="007B59FD">
            <w:pPr>
              <w:pStyle w:val="TAC"/>
            </w:pPr>
            <w:r>
              <w:t>FF</w:t>
            </w:r>
          </w:p>
        </w:tc>
        <w:tc>
          <w:tcPr>
            <w:tcW w:w="567" w:type="dxa"/>
          </w:tcPr>
          <w:p w:rsidR="00B17D80" w:rsidRDefault="00B17D80" w:rsidP="007B59FD">
            <w:pPr>
              <w:pStyle w:val="TAC"/>
            </w:pPr>
            <w:r>
              <w:t>...</w:t>
            </w:r>
          </w:p>
        </w:tc>
        <w:tc>
          <w:tcPr>
            <w:tcW w:w="567" w:type="dxa"/>
          </w:tcPr>
          <w:p w:rsidR="00B17D80" w:rsidRDefault="00B17D80" w:rsidP="007B59FD">
            <w:pPr>
              <w:pStyle w:val="TAC"/>
            </w:pPr>
            <w:r>
              <w:t>FF</w:t>
            </w:r>
          </w:p>
        </w:tc>
        <w:tc>
          <w:tcPr>
            <w:tcW w:w="567" w:type="dxa"/>
          </w:tcPr>
          <w:p w:rsidR="00B17D80" w:rsidRDefault="00B17D80" w:rsidP="007B59FD">
            <w:pPr>
              <w:pStyle w:val="TAC"/>
            </w:pPr>
            <w:r>
              <w:t>03</w:t>
            </w:r>
          </w:p>
        </w:tc>
        <w:tc>
          <w:tcPr>
            <w:tcW w:w="567" w:type="dxa"/>
          </w:tcPr>
          <w:p w:rsidR="00B17D80" w:rsidRDefault="00B17D80" w:rsidP="007B59FD">
            <w:pPr>
              <w:pStyle w:val="TAC"/>
            </w:pPr>
            <w:r>
              <w:t>81</w:t>
            </w:r>
          </w:p>
        </w:tc>
        <w:tc>
          <w:tcPr>
            <w:tcW w:w="567" w:type="dxa"/>
          </w:tcPr>
          <w:p w:rsidR="00B17D80" w:rsidRDefault="00B17D80" w:rsidP="007B59FD">
            <w:pPr>
              <w:pStyle w:val="TAC"/>
            </w:pPr>
            <w:r>
              <w:t>21</w:t>
            </w:r>
          </w:p>
        </w:tc>
        <w:tc>
          <w:tcPr>
            <w:tcW w:w="567" w:type="dxa"/>
          </w:tcPr>
          <w:p w:rsidR="00B17D80" w:rsidRDefault="00B17D80" w:rsidP="007B59FD">
            <w:pPr>
              <w:pStyle w:val="TAC"/>
            </w:pPr>
            <w:r>
              <w:t>F3</w:t>
            </w:r>
          </w:p>
        </w:tc>
        <w:tc>
          <w:tcPr>
            <w:tcW w:w="567" w:type="dxa"/>
          </w:tcPr>
          <w:p w:rsidR="00B17D80" w:rsidRDefault="00B17D80" w:rsidP="007B59FD">
            <w:pPr>
              <w:pStyle w:val="TAC"/>
            </w:pPr>
            <w:r>
              <w:t>FF</w:t>
            </w:r>
          </w:p>
        </w:tc>
        <w:tc>
          <w:tcPr>
            <w:tcW w:w="567" w:type="dxa"/>
          </w:tcPr>
          <w:p w:rsidR="00B17D80" w:rsidRDefault="00B17D80" w:rsidP="007B59FD">
            <w:pPr>
              <w:pStyle w:val="TAC"/>
            </w:pPr>
            <w:r>
              <w:t>...</w:t>
            </w:r>
          </w:p>
        </w:tc>
        <w:tc>
          <w:tcPr>
            <w:tcW w:w="567" w:type="dxa"/>
          </w:tcPr>
          <w:p w:rsidR="00B17D80" w:rsidRDefault="00B17D80" w:rsidP="007B59FD">
            <w:pPr>
              <w:pStyle w:val="TAC"/>
            </w:pPr>
            <w:r>
              <w:t>FF</w:t>
            </w:r>
          </w:p>
        </w:tc>
      </w:tr>
    </w:tbl>
    <w:p w:rsidR="00B17D80" w:rsidRDefault="00B17D80" w:rsidP="00B17D80">
      <w:pPr>
        <w:pStyle w:val="FP"/>
      </w:pPr>
    </w:p>
    <w:p w:rsidR="00B17D80" w:rsidRDefault="00B17D80" w:rsidP="00B17D80">
      <w:pPr>
        <w:pStyle w:val="EW"/>
        <w:keepNext/>
        <w:ind w:left="2835" w:hanging="2551"/>
      </w:pPr>
      <w:r>
        <w:t>Record 2:</w:t>
      </w:r>
    </w:p>
    <w:p w:rsidR="00B17D80" w:rsidRDefault="00B17D80" w:rsidP="00B17D80">
      <w:pPr>
        <w:pStyle w:val="EW"/>
        <w:keepNext/>
        <w:ind w:left="2835" w:hanging="2551"/>
      </w:pPr>
      <w:r>
        <w:t>Length of alpha identifier:</w:t>
      </w:r>
      <w:r>
        <w:tab/>
        <w:t>32 characters</w:t>
      </w:r>
    </w:p>
    <w:p w:rsidR="00B17D80" w:rsidRDefault="00B17D80" w:rsidP="00B17D80">
      <w:pPr>
        <w:pStyle w:val="EW"/>
        <w:keepNext/>
        <w:ind w:left="2835" w:hanging="2551"/>
        <w:rPr>
          <w:lang w:val="fr-FR"/>
        </w:rPr>
      </w:pPr>
      <w:r>
        <w:rPr>
          <w:lang w:val="fr-FR"/>
        </w:rPr>
        <w:t>Alpha identifier:</w:t>
      </w:r>
      <w:r>
        <w:rPr>
          <w:lang w:val="fr-FR"/>
        </w:rPr>
        <w:tab/>
        <w:t>"DEF"</w:t>
      </w:r>
    </w:p>
    <w:p w:rsidR="00B17D80" w:rsidRDefault="00B17D80" w:rsidP="00B17D80">
      <w:pPr>
        <w:pStyle w:val="EW"/>
        <w:keepNext/>
        <w:ind w:left="2835" w:hanging="2551"/>
      </w:pPr>
      <w:r>
        <w:t>Length of BCD number:</w:t>
      </w:r>
      <w:r>
        <w:tab/>
        <w:t>"04"</w:t>
      </w:r>
    </w:p>
    <w:p w:rsidR="00B17D80" w:rsidRDefault="00B17D80" w:rsidP="00B17D80">
      <w:pPr>
        <w:pStyle w:val="EW"/>
        <w:keepNext/>
        <w:ind w:left="2835" w:hanging="2551"/>
      </w:pPr>
      <w:r>
        <w:t>TON and NPI:</w:t>
      </w:r>
      <w:r>
        <w:tab/>
        <w:t>Telephony and Unknown</w:t>
      </w:r>
    </w:p>
    <w:p w:rsidR="00B17D80" w:rsidRDefault="00B17D80" w:rsidP="00B17D80">
      <w:pPr>
        <w:pStyle w:val="EW"/>
        <w:keepNext/>
        <w:ind w:left="2835" w:hanging="2551"/>
      </w:pPr>
      <w:r>
        <w:t>Dialled number:</w:t>
      </w:r>
      <w:r>
        <w:tab/>
        <w:t>9876</w:t>
      </w:r>
    </w:p>
    <w:p w:rsidR="00B17D80" w:rsidRDefault="00B17D80" w:rsidP="00B17D80">
      <w:pPr>
        <w:pStyle w:val="EW"/>
        <w:keepNext/>
        <w:ind w:left="2835" w:hanging="2551"/>
      </w:pPr>
      <w:r>
        <w:t>CCI:</w:t>
      </w:r>
      <w:r>
        <w:tab/>
        <w:t>None</w:t>
      </w:r>
    </w:p>
    <w:p w:rsidR="00B17D80" w:rsidRDefault="00B17D80" w:rsidP="00B17D80">
      <w:pPr>
        <w:pStyle w:val="EX"/>
        <w:ind w:left="2835" w:hanging="2551"/>
      </w:pPr>
      <w:r>
        <w:t>Ext2:</w:t>
      </w:r>
      <w:r>
        <w:tab/>
        <w:t>None</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Pr>
          <w:p w:rsidR="00B17D80" w:rsidRDefault="00B17D80" w:rsidP="007B59FD">
            <w:r>
              <w:t>Coding:</w:t>
            </w:r>
          </w:p>
        </w:tc>
        <w:tc>
          <w:tcPr>
            <w:tcW w:w="567" w:type="dxa"/>
          </w:tcPr>
          <w:p w:rsidR="00B17D80" w:rsidRDefault="00B17D80" w:rsidP="007B59FD">
            <w:pPr>
              <w:pStyle w:val="TAC"/>
            </w:pPr>
            <w:r>
              <w:t>B1</w:t>
            </w:r>
          </w:p>
        </w:tc>
        <w:tc>
          <w:tcPr>
            <w:tcW w:w="567" w:type="dxa"/>
          </w:tcPr>
          <w:p w:rsidR="00B17D80" w:rsidRDefault="00B17D80" w:rsidP="007B59FD">
            <w:pPr>
              <w:pStyle w:val="TAC"/>
            </w:pPr>
            <w:r>
              <w:t>B2</w:t>
            </w:r>
          </w:p>
        </w:tc>
        <w:tc>
          <w:tcPr>
            <w:tcW w:w="567" w:type="dxa"/>
          </w:tcPr>
          <w:p w:rsidR="00B17D80" w:rsidRDefault="00B17D80" w:rsidP="007B59FD">
            <w:pPr>
              <w:pStyle w:val="TAC"/>
            </w:pPr>
            <w:r>
              <w:t>B3</w:t>
            </w:r>
          </w:p>
        </w:tc>
        <w:tc>
          <w:tcPr>
            <w:tcW w:w="567" w:type="dxa"/>
          </w:tcPr>
          <w:p w:rsidR="00B17D80" w:rsidRDefault="00B17D80" w:rsidP="007B59FD">
            <w:pPr>
              <w:pStyle w:val="TAC"/>
            </w:pPr>
            <w:r>
              <w:t>B4</w:t>
            </w:r>
          </w:p>
        </w:tc>
        <w:tc>
          <w:tcPr>
            <w:tcW w:w="567" w:type="dxa"/>
          </w:tcPr>
          <w:p w:rsidR="00B17D80" w:rsidRDefault="00B17D80" w:rsidP="007B59FD">
            <w:pPr>
              <w:pStyle w:val="TAC"/>
            </w:pPr>
            <w:r>
              <w:t>...</w:t>
            </w:r>
          </w:p>
        </w:tc>
        <w:tc>
          <w:tcPr>
            <w:tcW w:w="567" w:type="dxa"/>
          </w:tcPr>
          <w:p w:rsidR="00B17D80" w:rsidRDefault="00B17D80" w:rsidP="007B59FD">
            <w:pPr>
              <w:pStyle w:val="TAC"/>
            </w:pPr>
            <w:r>
              <w:t>B32</w:t>
            </w:r>
          </w:p>
        </w:tc>
        <w:tc>
          <w:tcPr>
            <w:tcW w:w="567" w:type="dxa"/>
          </w:tcPr>
          <w:p w:rsidR="00B17D80" w:rsidRDefault="00B17D80" w:rsidP="007B59FD">
            <w:pPr>
              <w:pStyle w:val="TAC"/>
            </w:pPr>
            <w:r>
              <w:t>B33</w:t>
            </w:r>
          </w:p>
        </w:tc>
        <w:tc>
          <w:tcPr>
            <w:tcW w:w="567" w:type="dxa"/>
          </w:tcPr>
          <w:p w:rsidR="00B17D80" w:rsidRDefault="00B17D80" w:rsidP="007B59FD">
            <w:pPr>
              <w:pStyle w:val="TAC"/>
            </w:pPr>
            <w:r>
              <w:t>B34</w:t>
            </w:r>
          </w:p>
        </w:tc>
        <w:tc>
          <w:tcPr>
            <w:tcW w:w="567" w:type="dxa"/>
          </w:tcPr>
          <w:p w:rsidR="00B17D80" w:rsidRDefault="00B17D80" w:rsidP="007B59FD">
            <w:pPr>
              <w:pStyle w:val="TAC"/>
            </w:pPr>
            <w:r>
              <w:t>B35</w:t>
            </w:r>
          </w:p>
        </w:tc>
        <w:tc>
          <w:tcPr>
            <w:tcW w:w="567" w:type="dxa"/>
          </w:tcPr>
          <w:p w:rsidR="00B17D80" w:rsidRDefault="00B17D80" w:rsidP="007B59FD">
            <w:pPr>
              <w:pStyle w:val="TAC"/>
            </w:pPr>
            <w:r>
              <w:t>B36</w:t>
            </w:r>
          </w:p>
        </w:tc>
        <w:tc>
          <w:tcPr>
            <w:tcW w:w="567" w:type="dxa"/>
          </w:tcPr>
          <w:p w:rsidR="00B17D80" w:rsidRDefault="00B17D80" w:rsidP="007B59FD">
            <w:pPr>
              <w:pStyle w:val="TAC"/>
            </w:pPr>
            <w:r>
              <w:t>B37</w:t>
            </w:r>
          </w:p>
        </w:tc>
        <w:tc>
          <w:tcPr>
            <w:tcW w:w="567" w:type="dxa"/>
          </w:tcPr>
          <w:p w:rsidR="00B17D80" w:rsidRDefault="00B17D80" w:rsidP="007B59FD">
            <w:pPr>
              <w:pStyle w:val="TAC"/>
            </w:pPr>
            <w:r>
              <w:t>...</w:t>
            </w:r>
          </w:p>
        </w:tc>
        <w:tc>
          <w:tcPr>
            <w:tcW w:w="567" w:type="dxa"/>
          </w:tcPr>
          <w:p w:rsidR="00B17D80" w:rsidRDefault="00B17D80" w:rsidP="007B59FD">
            <w:pPr>
              <w:pStyle w:val="TAC"/>
            </w:pPr>
            <w:r>
              <w:t>B46</w:t>
            </w:r>
          </w:p>
        </w:tc>
      </w:tr>
      <w:tr w:rsidR="00B17D80" w:rsidTr="007B59FD">
        <w:tblPrEx>
          <w:tblCellMar>
            <w:top w:w="0" w:type="dxa"/>
            <w:bottom w:w="0" w:type="dxa"/>
          </w:tblCellMar>
        </w:tblPrEx>
        <w:trPr>
          <w:cantSplit/>
          <w:jc w:val="center"/>
        </w:trPr>
        <w:tc>
          <w:tcPr>
            <w:tcW w:w="1134" w:type="dxa"/>
          </w:tcPr>
          <w:p w:rsidR="00B17D80" w:rsidRDefault="00B17D80" w:rsidP="007B59FD">
            <w:r>
              <w:t>Record 1:</w:t>
            </w:r>
          </w:p>
        </w:tc>
        <w:tc>
          <w:tcPr>
            <w:tcW w:w="567" w:type="dxa"/>
          </w:tcPr>
          <w:p w:rsidR="00B17D80" w:rsidRDefault="00B17D80" w:rsidP="007B59FD">
            <w:pPr>
              <w:pStyle w:val="TAC"/>
            </w:pPr>
            <w:r>
              <w:t>44</w:t>
            </w:r>
          </w:p>
        </w:tc>
        <w:tc>
          <w:tcPr>
            <w:tcW w:w="567" w:type="dxa"/>
          </w:tcPr>
          <w:p w:rsidR="00B17D80" w:rsidRDefault="00B17D80" w:rsidP="007B59FD">
            <w:pPr>
              <w:pStyle w:val="TAC"/>
            </w:pPr>
            <w:r>
              <w:t>45</w:t>
            </w:r>
          </w:p>
        </w:tc>
        <w:tc>
          <w:tcPr>
            <w:tcW w:w="567" w:type="dxa"/>
          </w:tcPr>
          <w:p w:rsidR="00B17D80" w:rsidRDefault="00B17D80" w:rsidP="007B59FD">
            <w:pPr>
              <w:pStyle w:val="TAC"/>
            </w:pPr>
            <w:r>
              <w:t>46</w:t>
            </w:r>
          </w:p>
        </w:tc>
        <w:tc>
          <w:tcPr>
            <w:tcW w:w="567" w:type="dxa"/>
          </w:tcPr>
          <w:p w:rsidR="00B17D80" w:rsidRDefault="00B17D80" w:rsidP="007B59FD">
            <w:pPr>
              <w:pStyle w:val="TAC"/>
            </w:pPr>
            <w:r>
              <w:t>FF</w:t>
            </w:r>
          </w:p>
        </w:tc>
        <w:tc>
          <w:tcPr>
            <w:tcW w:w="567" w:type="dxa"/>
          </w:tcPr>
          <w:p w:rsidR="00B17D80" w:rsidRDefault="00B17D80" w:rsidP="007B59FD">
            <w:pPr>
              <w:pStyle w:val="TAC"/>
            </w:pPr>
            <w:r>
              <w:t>...</w:t>
            </w:r>
          </w:p>
        </w:tc>
        <w:tc>
          <w:tcPr>
            <w:tcW w:w="567" w:type="dxa"/>
          </w:tcPr>
          <w:p w:rsidR="00B17D80" w:rsidRDefault="00B17D80" w:rsidP="007B59FD">
            <w:pPr>
              <w:pStyle w:val="TAC"/>
            </w:pPr>
            <w:r>
              <w:t>FF</w:t>
            </w:r>
          </w:p>
        </w:tc>
        <w:tc>
          <w:tcPr>
            <w:tcW w:w="567" w:type="dxa"/>
          </w:tcPr>
          <w:p w:rsidR="00B17D80" w:rsidRDefault="00B17D80" w:rsidP="007B59FD">
            <w:pPr>
              <w:pStyle w:val="TAC"/>
            </w:pPr>
            <w:r>
              <w:t>03</w:t>
            </w:r>
          </w:p>
        </w:tc>
        <w:tc>
          <w:tcPr>
            <w:tcW w:w="567" w:type="dxa"/>
          </w:tcPr>
          <w:p w:rsidR="00B17D80" w:rsidRDefault="00B17D80" w:rsidP="007B59FD">
            <w:pPr>
              <w:pStyle w:val="TAC"/>
            </w:pPr>
            <w:r>
              <w:t>81</w:t>
            </w:r>
          </w:p>
        </w:tc>
        <w:tc>
          <w:tcPr>
            <w:tcW w:w="567" w:type="dxa"/>
          </w:tcPr>
          <w:p w:rsidR="00B17D80" w:rsidRDefault="00B17D80" w:rsidP="007B59FD">
            <w:pPr>
              <w:pStyle w:val="TAC"/>
            </w:pPr>
            <w:r>
              <w:t>89</w:t>
            </w:r>
          </w:p>
        </w:tc>
        <w:tc>
          <w:tcPr>
            <w:tcW w:w="567" w:type="dxa"/>
          </w:tcPr>
          <w:p w:rsidR="00B17D80" w:rsidRDefault="00B17D80" w:rsidP="007B59FD">
            <w:pPr>
              <w:pStyle w:val="TAC"/>
            </w:pPr>
            <w:r>
              <w:t>67</w:t>
            </w:r>
          </w:p>
        </w:tc>
        <w:tc>
          <w:tcPr>
            <w:tcW w:w="567" w:type="dxa"/>
          </w:tcPr>
          <w:p w:rsidR="00B17D80" w:rsidRDefault="00B17D80" w:rsidP="007B59FD">
            <w:pPr>
              <w:pStyle w:val="TAC"/>
            </w:pPr>
            <w:r>
              <w:t>FF</w:t>
            </w:r>
          </w:p>
        </w:tc>
        <w:tc>
          <w:tcPr>
            <w:tcW w:w="567" w:type="dxa"/>
          </w:tcPr>
          <w:p w:rsidR="00B17D80" w:rsidRDefault="00B17D80" w:rsidP="007B59FD">
            <w:pPr>
              <w:pStyle w:val="TAC"/>
            </w:pPr>
            <w:r>
              <w:t>...</w:t>
            </w:r>
          </w:p>
        </w:tc>
        <w:tc>
          <w:tcPr>
            <w:tcW w:w="567" w:type="dxa"/>
          </w:tcPr>
          <w:p w:rsidR="00B17D80" w:rsidRDefault="00B17D80" w:rsidP="007B59FD">
            <w:pPr>
              <w:pStyle w:val="TAC"/>
            </w:pPr>
            <w:r>
              <w:t>FF</w:t>
            </w:r>
          </w:p>
        </w:tc>
      </w:tr>
    </w:tbl>
    <w:p w:rsidR="00B17D80" w:rsidRDefault="00B17D80" w:rsidP="00B17D80">
      <w:pPr>
        <w:pStyle w:val="FP"/>
      </w:pPr>
    </w:p>
    <w:p w:rsidR="00B17D80" w:rsidRDefault="00B17D80" w:rsidP="00B17D80">
      <w:r>
        <w:t>EF</w:t>
      </w:r>
      <w:r>
        <w:rPr>
          <w:vertAlign w:val="subscript"/>
        </w:rPr>
        <w:t>BDN</w:t>
      </w:r>
      <w:r>
        <w:t xml:space="preserve"> (Barred Dialling Numbers)</w:t>
      </w:r>
    </w:p>
    <w:p w:rsidR="00B17D80" w:rsidRDefault="00B17D80" w:rsidP="00B17D80">
      <w:r>
        <w:t>Logically:</w:t>
      </w:r>
    </w:p>
    <w:p w:rsidR="00B17D80" w:rsidRDefault="00B17D80" w:rsidP="00B17D80">
      <w:r>
        <w:t>At least 10 records</w:t>
      </w:r>
    </w:p>
    <w:p w:rsidR="00B17D80" w:rsidRDefault="00B17D80" w:rsidP="00B17D80">
      <w:pPr>
        <w:pStyle w:val="EW"/>
        <w:ind w:left="2835" w:hanging="2551"/>
      </w:pPr>
      <w:r>
        <w:t>Record 1:</w:t>
      </w:r>
    </w:p>
    <w:p w:rsidR="00B17D80" w:rsidRDefault="00B17D80" w:rsidP="00B17D80">
      <w:pPr>
        <w:pStyle w:val="EW"/>
        <w:ind w:left="2835" w:hanging="2551"/>
      </w:pPr>
      <w:r>
        <w:t>Length of alpha identifier:</w:t>
      </w:r>
      <w:r>
        <w:tab/>
        <w:t>32 characters</w:t>
      </w:r>
    </w:p>
    <w:p w:rsidR="00B17D80" w:rsidRPr="00197E80" w:rsidRDefault="00B17D80" w:rsidP="00B17D80">
      <w:pPr>
        <w:pStyle w:val="EW"/>
        <w:ind w:left="2835" w:hanging="2551"/>
      </w:pPr>
      <w:r w:rsidRPr="00197E80">
        <w:t>Alpha identifier:</w:t>
      </w:r>
      <w:r w:rsidRPr="00197E80">
        <w:tab/>
        <w:t>"CBA"</w:t>
      </w:r>
    </w:p>
    <w:p w:rsidR="00B17D80" w:rsidRDefault="00B17D80" w:rsidP="00B17D80">
      <w:pPr>
        <w:pStyle w:val="EW"/>
        <w:ind w:left="2835" w:hanging="2551"/>
      </w:pPr>
      <w:r>
        <w:t>Length of BCD number:</w:t>
      </w:r>
      <w:r>
        <w:tab/>
        <w:t>"03"</w:t>
      </w:r>
    </w:p>
    <w:p w:rsidR="00B17D80" w:rsidRDefault="00B17D80" w:rsidP="00B17D80">
      <w:pPr>
        <w:pStyle w:val="EW"/>
        <w:ind w:left="2835" w:hanging="2551"/>
      </w:pPr>
      <w:r>
        <w:t>TON and NPI:</w:t>
      </w:r>
      <w:r>
        <w:tab/>
        <w:t>Telephony and Unknown</w:t>
      </w:r>
    </w:p>
    <w:p w:rsidR="00B17D80" w:rsidRDefault="00B17D80" w:rsidP="00B17D80">
      <w:pPr>
        <w:pStyle w:val="EW"/>
        <w:ind w:left="2835" w:hanging="2551"/>
      </w:pPr>
      <w:r>
        <w:t>Dialled number:</w:t>
      </w:r>
      <w:r>
        <w:tab/>
        <w:t>321</w:t>
      </w:r>
    </w:p>
    <w:p w:rsidR="00B17D80" w:rsidRDefault="00B17D80" w:rsidP="00B17D80">
      <w:pPr>
        <w:pStyle w:val="EW"/>
        <w:ind w:left="2835" w:hanging="2551"/>
      </w:pPr>
      <w:r>
        <w:t>CCI:</w:t>
      </w:r>
      <w:r>
        <w:tab/>
        <w:t>None</w:t>
      </w:r>
    </w:p>
    <w:p w:rsidR="00B17D80" w:rsidRDefault="00B17D80" w:rsidP="00B17D80">
      <w:pPr>
        <w:pStyle w:val="EW"/>
        <w:ind w:left="2835" w:hanging="2551"/>
      </w:pPr>
      <w:r>
        <w:t>Ext4:</w:t>
      </w:r>
      <w:r>
        <w:tab/>
        <w:t>None</w:t>
      </w:r>
    </w:p>
    <w:p w:rsidR="00B17D80" w:rsidRDefault="00B17D80" w:rsidP="00B17D80">
      <w:pPr>
        <w:pStyle w:val="EX"/>
        <w:ind w:left="2835" w:hanging="2551"/>
      </w:pPr>
      <w:r>
        <w:t>Comprehension Method Info:</w:t>
      </w:r>
      <w:r>
        <w:tab/>
        <w:t>None</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Pr>
          <w:p w:rsidR="00B17D80" w:rsidRDefault="00B17D80" w:rsidP="007B59FD">
            <w:r>
              <w:t>Coding:</w:t>
            </w:r>
          </w:p>
        </w:tc>
        <w:tc>
          <w:tcPr>
            <w:tcW w:w="567" w:type="dxa"/>
          </w:tcPr>
          <w:p w:rsidR="00B17D80" w:rsidRDefault="00B17D80" w:rsidP="007B59FD">
            <w:pPr>
              <w:pStyle w:val="TAC"/>
            </w:pPr>
            <w:r>
              <w:t>B1</w:t>
            </w:r>
          </w:p>
        </w:tc>
        <w:tc>
          <w:tcPr>
            <w:tcW w:w="567" w:type="dxa"/>
          </w:tcPr>
          <w:p w:rsidR="00B17D80" w:rsidRDefault="00B17D80" w:rsidP="007B59FD">
            <w:pPr>
              <w:pStyle w:val="TAC"/>
            </w:pPr>
            <w:r>
              <w:t>B2</w:t>
            </w:r>
          </w:p>
        </w:tc>
        <w:tc>
          <w:tcPr>
            <w:tcW w:w="567" w:type="dxa"/>
          </w:tcPr>
          <w:p w:rsidR="00B17D80" w:rsidRDefault="00B17D80" w:rsidP="007B59FD">
            <w:pPr>
              <w:pStyle w:val="TAC"/>
            </w:pPr>
            <w:r>
              <w:t>B3</w:t>
            </w:r>
          </w:p>
        </w:tc>
        <w:tc>
          <w:tcPr>
            <w:tcW w:w="567" w:type="dxa"/>
          </w:tcPr>
          <w:p w:rsidR="00B17D80" w:rsidRDefault="00B17D80" w:rsidP="007B59FD">
            <w:pPr>
              <w:pStyle w:val="TAC"/>
            </w:pPr>
            <w:r>
              <w:t>B4</w:t>
            </w:r>
          </w:p>
        </w:tc>
        <w:tc>
          <w:tcPr>
            <w:tcW w:w="567" w:type="dxa"/>
          </w:tcPr>
          <w:p w:rsidR="00B17D80" w:rsidRDefault="00B17D80" w:rsidP="007B59FD">
            <w:pPr>
              <w:pStyle w:val="TAC"/>
            </w:pPr>
            <w:r>
              <w:t>...</w:t>
            </w:r>
          </w:p>
        </w:tc>
        <w:tc>
          <w:tcPr>
            <w:tcW w:w="567" w:type="dxa"/>
          </w:tcPr>
          <w:p w:rsidR="00B17D80" w:rsidRDefault="00B17D80" w:rsidP="007B59FD">
            <w:pPr>
              <w:pStyle w:val="TAC"/>
            </w:pPr>
            <w:r>
              <w:t>B32</w:t>
            </w:r>
          </w:p>
        </w:tc>
        <w:tc>
          <w:tcPr>
            <w:tcW w:w="567" w:type="dxa"/>
          </w:tcPr>
          <w:p w:rsidR="00B17D80" w:rsidRDefault="00B17D80" w:rsidP="007B59FD">
            <w:pPr>
              <w:pStyle w:val="TAC"/>
            </w:pPr>
            <w:r>
              <w:t>B33</w:t>
            </w:r>
          </w:p>
        </w:tc>
        <w:tc>
          <w:tcPr>
            <w:tcW w:w="567" w:type="dxa"/>
          </w:tcPr>
          <w:p w:rsidR="00B17D80" w:rsidRDefault="00B17D80" w:rsidP="007B59FD">
            <w:pPr>
              <w:pStyle w:val="TAC"/>
            </w:pPr>
            <w:r>
              <w:t>B34</w:t>
            </w:r>
          </w:p>
        </w:tc>
        <w:tc>
          <w:tcPr>
            <w:tcW w:w="567" w:type="dxa"/>
          </w:tcPr>
          <w:p w:rsidR="00B17D80" w:rsidRDefault="00B17D80" w:rsidP="007B59FD">
            <w:pPr>
              <w:pStyle w:val="TAC"/>
            </w:pPr>
            <w:r>
              <w:t>B35</w:t>
            </w:r>
          </w:p>
        </w:tc>
        <w:tc>
          <w:tcPr>
            <w:tcW w:w="567" w:type="dxa"/>
          </w:tcPr>
          <w:p w:rsidR="00B17D80" w:rsidRDefault="00B17D80" w:rsidP="007B59FD">
            <w:pPr>
              <w:pStyle w:val="TAC"/>
            </w:pPr>
            <w:r>
              <w:t>B36</w:t>
            </w:r>
          </w:p>
        </w:tc>
        <w:tc>
          <w:tcPr>
            <w:tcW w:w="567" w:type="dxa"/>
          </w:tcPr>
          <w:p w:rsidR="00B17D80" w:rsidRDefault="00B17D80" w:rsidP="007B59FD">
            <w:pPr>
              <w:pStyle w:val="TAC"/>
            </w:pPr>
            <w:r>
              <w:t>B37</w:t>
            </w:r>
          </w:p>
        </w:tc>
        <w:tc>
          <w:tcPr>
            <w:tcW w:w="567" w:type="dxa"/>
          </w:tcPr>
          <w:p w:rsidR="00B17D80" w:rsidRDefault="00B17D80" w:rsidP="007B59FD">
            <w:pPr>
              <w:pStyle w:val="TAC"/>
            </w:pPr>
            <w:r>
              <w:t>...</w:t>
            </w:r>
          </w:p>
        </w:tc>
        <w:tc>
          <w:tcPr>
            <w:tcW w:w="567" w:type="dxa"/>
          </w:tcPr>
          <w:p w:rsidR="00B17D80" w:rsidRDefault="00B17D80" w:rsidP="007B59FD">
            <w:pPr>
              <w:pStyle w:val="TAC"/>
            </w:pPr>
            <w:r>
              <w:t>B47</w:t>
            </w:r>
          </w:p>
        </w:tc>
      </w:tr>
      <w:tr w:rsidR="00B17D80" w:rsidTr="007B59FD">
        <w:tblPrEx>
          <w:tblCellMar>
            <w:top w:w="0" w:type="dxa"/>
            <w:bottom w:w="0" w:type="dxa"/>
          </w:tblCellMar>
        </w:tblPrEx>
        <w:trPr>
          <w:cantSplit/>
          <w:jc w:val="center"/>
        </w:trPr>
        <w:tc>
          <w:tcPr>
            <w:tcW w:w="1134" w:type="dxa"/>
          </w:tcPr>
          <w:p w:rsidR="00B17D80" w:rsidRDefault="00B17D80" w:rsidP="007B59FD">
            <w:r>
              <w:t>Record 1:</w:t>
            </w:r>
          </w:p>
        </w:tc>
        <w:tc>
          <w:tcPr>
            <w:tcW w:w="567" w:type="dxa"/>
          </w:tcPr>
          <w:p w:rsidR="00B17D80" w:rsidRDefault="00B17D80" w:rsidP="007B59FD">
            <w:pPr>
              <w:pStyle w:val="TAC"/>
            </w:pPr>
            <w:r>
              <w:t>43</w:t>
            </w:r>
          </w:p>
        </w:tc>
        <w:tc>
          <w:tcPr>
            <w:tcW w:w="567" w:type="dxa"/>
          </w:tcPr>
          <w:p w:rsidR="00B17D80" w:rsidRDefault="00B17D80" w:rsidP="007B59FD">
            <w:pPr>
              <w:pStyle w:val="TAC"/>
            </w:pPr>
            <w:r>
              <w:t>42</w:t>
            </w:r>
          </w:p>
        </w:tc>
        <w:tc>
          <w:tcPr>
            <w:tcW w:w="567" w:type="dxa"/>
          </w:tcPr>
          <w:p w:rsidR="00B17D80" w:rsidRDefault="00B17D80" w:rsidP="007B59FD">
            <w:pPr>
              <w:pStyle w:val="TAC"/>
            </w:pPr>
            <w:r>
              <w:t>41</w:t>
            </w:r>
          </w:p>
        </w:tc>
        <w:tc>
          <w:tcPr>
            <w:tcW w:w="567" w:type="dxa"/>
          </w:tcPr>
          <w:p w:rsidR="00B17D80" w:rsidRDefault="00B17D80" w:rsidP="007B59FD">
            <w:pPr>
              <w:pStyle w:val="TAC"/>
            </w:pPr>
            <w:r>
              <w:t>FF</w:t>
            </w:r>
          </w:p>
        </w:tc>
        <w:tc>
          <w:tcPr>
            <w:tcW w:w="567" w:type="dxa"/>
          </w:tcPr>
          <w:p w:rsidR="00B17D80" w:rsidRDefault="00B17D80" w:rsidP="007B59FD">
            <w:pPr>
              <w:pStyle w:val="TAC"/>
            </w:pPr>
            <w:r>
              <w:t>...</w:t>
            </w:r>
          </w:p>
        </w:tc>
        <w:tc>
          <w:tcPr>
            <w:tcW w:w="567" w:type="dxa"/>
          </w:tcPr>
          <w:p w:rsidR="00B17D80" w:rsidRDefault="00B17D80" w:rsidP="007B59FD">
            <w:pPr>
              <w:pStyle w:val="TAC"/>
            </w:pPr>
            <w:r>
              <w:t>FF</w:t>
            </w:r>
          </w:p>
        </w:tc>
        <w:tc>
          <w:tcPr>
            <w:tcW w:w="567" w:type="dxa"/>
          </w:tcPr>
          <w:p w:rsidR="00B17D80" w:rsidRDefault="00B17D80" w:rsidP="007B59FD">
            <w:pPr>
              <w:pStyle w:val="TAC"/>
            </w:pPr>
            <w:r>
              <w:t>03</w:t>
            </w:r>
          </w:p>
        </w:tc>
        <w:tc>
          <w:tcPr>
            <w:tcW w:w="567" w:type="dxa"/>
          </w:tcPr>
          <w:p w:rsidR="00B17D80" w:rsidRDefault="00B17D80" w:rsidP="007B59FD">
            <w:pPr>
              <w:pStyle w:val="TAC"/>
            </w:pPr>
            <w:r>
              <w:t>81</w:t>
            </w:r>
          </w:p>
        </w:tc>
        <w:tc>
          <w:tcPr>
            <w:tcW w:w="567" w:type="dxa"/>
          </w:tcPr>
          <w:p w:rsidR="00B17D80" w:rsidRDefault="00B17D80" w:rsidP="007B59FD">
            <w:pPr>
              <w:pStyle w:val="TAC"/>
            </w:pPr>
            <w:r>
              <w:t>23</w:t>
            </w:r>
          </w:p>
        </w:tc>
        <w:tc>
          <w:tcPr>
            <w:tcW w:w="567" w:type="dxa"/>
          </w:tcPr>
          <w:p w:rsidR="00B17D80" w:rsidRDefault="00B17D80" w:rsidP="007B59FD">
            <w:pPr>
              <w:pStyle w:val="TAC"/>
            </w:pPr>
            <w:r>
              <w:t>F1</w:t>
            </w:r>
          </w:p>
        </w:tc>
        <w:tc>
          <w:tcPr>
            <w:tcW w:w="567" w:type="dxa"/>
          </w:tcPr>
          <w:p w:rsidR="00B17D80" w:rsidRDefault="00B17D80" w:rsidP="007B59FD">
            <w:pPr>
              <w:pStyle w:val="TAC"/>
            </w:pPr>
            <w:r>
              <w:t>FF</w:t>
            </w:r>
          </w:p>
        </w:tc>
        <w:tc>
          <w:tcPr>
            <w:tcW w:w="567" w:type="dxa"/>
          </w:tcPr>
          <w:p w:rsidR="00B17D80" w:rsidRDefault="00B17D80" w:rsidP="007B59FD">
            <w:pPr>
              <w:pStyle w:val="TAC"/>
            </w:pPr>
            <w:r>
              <w:t>...</w:t>
            </w:r>
          </w:p>
        </w:tc>
        <w:tc>
          <w:tcPr>
            <w:tcW w:w="567" w:type="dxa"/>
          </w:tcPr>
          <w:p w:rsidR="00B17D80" w:rsidRDefault="00B17D80" w:rsidP="007B59FD">
            <w:pPr>
              <w:pStyle w:val="TAC"/>
            </w:pPr>
            <w:r>
              <w:t>FF</w:t>
            </w:r>
          </w:p>
        </w:tc>
      </w:tr>
    </w:tbl>
    <w:p w:rsidR="00B17D80" w:rsidRDefault="00B17D80" w:rsidP="00B17D80">
      <w:pPr>
        <w:pStyle w:val="FP"/>
      </w:pPr>
    </w:p>
    <w:p w:rsidR="00B17D80" w:rsidRDefault="00B17D80" w:rsidP="00B17D80">
      <w:pPr>
        <w:pStyle w:val="NO"/>
      </w:pPr>
      <w:r>
        <w:t>Note:</w:t>
      </w:r>
      <w:r>
        <w:tab/>
        <w:t>EF</w:t>
      </w:r>
      <w:r>
        <w:rPr>
          <w:vertAlign w:val="subscript"/>
        </w:rPr>
        <w:t xml:space="preserve">BDN  </w:t>
      </w:r>
      <w:r>
        <w:t>shall be invalidated unless otherwise stated, i.e. by indicating that Barred Dialling Numbers service is enabled.</w:t>
      </w:r>
    </w:p>
    <w:p w:rsidR="00B17D80" w:rsidRDefault="00B17D80" w:rsidP="00B17D80">
      <w:r>
        <w:t>EF</w:t>
      </w:r>
      <w:r>
        <w:rPr>
          <w:vertAlign w:val="subscript"/>
        </w:rPr>
        <w:t>ECC</w:t>
      </w:r>
      <w:r>
        <w:t xml:space="preserve"> (Emergency Call Codes)</w:t>
      </w:r>
    </w:p>
    <w:p w:rsidR="00B17D80" w:rsidRDefault="00B17D80" w:rsidP="00B17D80">
      <w:r>
        <w:t>Logically:</w:t>
      </w:r>
    </w:p>
    <w:p w:rsidR="00B17D80" w:rsidRDefault="00B17D80" w:rsidP="00B17D80">
      <w:pPr>
        <w:pStyle w:val="EX"/>
        <w:ind w:left="2835" w:hanging="2551"/>
      </w:pPr>
      <w:r>
        <w:t>Emergency Call Code 1:</w:t>
      </w:r>
      <w:r>
        <w:tab/>
        <w:t>'1020'</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Pr>
          <w:p w:rsidR="00B17D80" w:rsidRDefault="00B17D80" w:rsidP="007B59FD">
            <w:r>
              <w:t>Coding:</w:t>
            </w: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r>
              <w:t>01</w:t>
            </w:r>
          </w:p>
        </w:tc>
        <w:tc>
          <w:tcPr>
            <w:tcW w:w="567" w:type="dxa"/>
          </w:tcPr>
          <w:p w:rsidR="00B17D80" w:rsidRDefault="00B17D80" w:rsidP="007B59FD">
            <w:pPr>
              <w:pStyle w:val="TAC"/>
            </w:pPr>
          </w:p>
        </w:tc>
        <w:tc>
          <w:tcPr>
            <w:tcW w:w="567" w:type="dxa"/>
          </w:tcPr>
          <w:p w:rsidR="00B17D80" w:rsidRDefault="00B17D80" w:rsidP="007B59FD">
            <w:pPr>
              <w:pStyle w:val="TAC"/>
            </w:pPr>
            <w:r>
              <w:t>02</w:t>
            </w:r>
          </w:p>
        </w:tc>
        <w:tc>
          <w:tcPr>
            <w:tcW w:w="567" w:type="dxa"/>
          </w:tcPr>
          <w:p w:rsidR="00B17D80" w:rsidRDefault="00B17D80" w:rsidP="007B59FD">
            <w:pPr>
              <w:pStyle w:val="TAC"/>
            </w:pPr>
          </w:p>
        </w:tc>
        <w:tc>
          <w:tcPr>
            <w:tcW w:w="567" w:type="dxa"/>
          </w:tcPr>
          <w:p w:rsidR="00B17D80" w:rsidRDefault="00B17D80" w:rsidP="007B59FD">
            <w:pPr>
              <w:pStyle w:val="TAC"/>
            </w:pPr>
            <w:r>
              <w:t>FF</w:t>
            </w: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r>
    </w:tbl>
    <w:p w:rsidR="00B17D80" w:rsidRDefault="00B17D80" w:rsidP="00B17D80">
      <w:pPr>
        <w:pStyle w:val="FP"/>
      </w:pPr>
    </w:p>
    <w:p w:rsidR="00B17D80" w:rsidRDefault="00B17D80" w:rsidP="00B17D80">
      <w:pPr>
        <w:pStyle w:val="EX"/>
        <w:ind w:left="2835" w:hanging="2552"/>
      </w:pPr>
      <w:r>
        <w:t>Emergency Call Code 2:</w:t>
      </w:r>
      <w:r>
        <w:tab/>
        <w:t>'112'</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Pr>
          <w:p w:rsidR="00B17D80" w:rsidRDefault="00B17D80" w:rsidP="007B59FD">
            <w:r>
              <w:t>Coding:</w:t>
            </w: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r>
              <w:t>11</w:t>
            </w:r>
          </w:p>
        </w:tc>
        <w:tc>
          <w:tcPr>
            <w:tcW w:w="567" w:type="dxa"/>
          </w:tcPr>
          <w:p w:rsidR="00B17D80" w:rsidRDefault="00B17D80" w:rsidP="007B59FD">
            <w:pPr>
              <w:pStyle w:val="TAC"/>
            </w:pPr>
          </w:p>
        </w:tc>
        <w:tc>
          <w:tcPr>
            <w:tcW w:w="567" w:type="dxa"/>
          </w:tcPr>
          <w:p w:rsidR="00B17D80" w:rsidRDefault="00B17D80" w:rsidP="007B59FD">
            <w:pPr>
              <w:pStyle w:val="TAC"/>
            </w:pPr>
            <w:r>
              <w:t>F2</w:t>
            </w:r>
          </w:p>
        </w:tc>
        <w:tc>
          <w:tcPr>
            <w:tcW w:w="567" w:type="dxa"/>
          </w:tcPr>
          <w:p w:rsidR="00B17D80" w:rsidRDefault="00B17D80" w:rsidP="007B59FD">
            <w:pPr>
              <w:pStyle w:val="TAC"/>
            </w:pPr>
          </w:p>
        </w:tc>
        <w:tc>
          <w:tcPr>
            <w:tcW w:w="567" w:type="dxa"/>
          </w:tcPr>
          <w:p w:rsidR="00B17D80" w:rsidRDefault="00B17D80" w:rsidP="007B59FD">
            <w:pPr>
              <w:pStyle w:val="TAC"/>
            </w:pPr>
            <w:r>
              <w:t>FF</w:t>
            </w: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r>
    </w:tbl>
    <w:p w:rsidR="00B17D80" w:rsidRDefault="00B17D80" w:rsidP="00B17D80">
      <w:pPr>
        <w:pStyle w:val="FP"/>
      </w:pPr>
    </w:p>
    <w:p w:rsidR="00B17D80" w:rsidRDefault="00B17D80" w:rsidP="00B17D80">
      <w:r>
        <w:t>EF</w:t>
      </w:r>
      <w:r>
        <w:rPr>
          <w:vertAlign w:val="subscript"/>
        </w:rPr>
        <w:t>SMSP</w:t>
      </w:r>
      <w:r>
        <w:t xml:space="preserve"> (Short message service parameters)</w:t>
      </w:r>
    </w:p>
    <w:p w:rsidR="00B17D80" w:rsidRDefault="00B17D80" w:rsidP="00B17D80">
      <w:r>
        <w:t>Logically:</w:t>
      </w:r>
    </w:p>
    <w:p w:rsidR="00B17D80" w:rsidRDefault="00B17D80" w:rsidP="00B17D80">
      <w:pPr>
        <w:pStyle w:val="EW"/>
      </w:pPr>
      <w:r>
        <w:t>Record 1:</w:t>
      </w:r>
    </w:p>
    <w:p w:rsidR="00B17D80" w:rsidRDefault="00B17D80" w:rsidP="00B17D80">
      <w:pPr>
        <w:pStyle w:val="EW"/>
        <w:ind w:left="3402" w:hanging="3118"/>
      </w:pPr>
      <w:r>
        <w:t>Record length:</w:t>
      </w:r>
      <w:r>
        <w:tab/>
        <w:t>28 bytes</w:t>
      </w:r>
    </w:p>
    <w:p w:rsidR="00B17D80" w:rsidRDefault="00B17D80" w:rsidP="00B17D80">
      <w:pPr>
        <w:pStyle w:val="EW"/>
        <w:ind w:left="2835" w:hanging="2551"/>
      </w:pPr>
      <w:r>
        <w:t>Parameter Indicators:</w:t>
      </w:r>
    </w:p>
    <w:p w:rsidR="00B17D80" w:rsidRDefault="00B17D80" w:rsidP="00B17D80">
      <w:pPr>
        <w:pStyle w:val="EW"/>
        <w:tabs>
          <w:tab w:val="left" w:pos="851"/>
        </w:tabs>
        <w:ind w:left="3402" w:hanging="3118"/>
      </w:pPr>
      <w:r>
        <w:tab/>
        <w:t>TP-Destination Address:</w:t>
      </w:r>
      <w:r>
        <w:tab/>
        <w:t>Parameter absent</w:t>
      </w:r>
      <w:r>
        <w:tab/>
      </w:r>
    </w:p>
    <w:p w:rsidR="00B17D80" w:rsidRDefault="00B17D80" w:rsidP="00B17D80">
      <w:pPr>
        <w:pStyle w:val="EW"/>
        <w:tabs>
          <w:tab w:val="left" w:pos="851"/>
        </w:tabs>
        <w:ind w:left="3402" w:hanging="3118"/>
      </w:pPr>
      <w:r>
        <w:lastRenderedPageBreak/>
        <w:tab/>
        <w:t>TS-Service Centre Address:</w:t>
      </w:r>
      <w:r>
        <w:tab/>
        <w:t>Parameter present</w:t>
      </w:r>
    </w:p>
    <w:p w:rsidR="00B17D80" w:rsidRDefault="00B17D80" w:rsidP="00B17D80">
      <w:pPr>
        <w:pStyle w:val="EW"/>
        <w:tabs>
          <w:tab w:val="left" w:pos="851"/>
        </w:tabs>
        <w:ind w:left="3402" w:hanging="3118"/>
      </w:pPr>
      <w:r>
        <w:tab/>
        <w:t>TP-Protocol Identifier:</w:t>
      </w:r>
      <w:r>
        <w:tab/>
        <w:t>Parameter absent</w:t>
      </w:r>
    </w:p>
    <w:p w:rsidR="00B17D80" w:rsidRDefault="00B17D80" w:rsidP="00B17D80">
      <w:pPr>
        <w:pStyle w:val="EW"/>
        <w:tabs>
          <w:tab w:val="left" w:pos="851"/>
        </w:tabs>
        <w:ind w:left="3402" w:hanging="3118"/>
      </w:pPr>
      <w:r>
        <w:tab/>
        <w:t>TP-Data Coding Scheme:</w:t>
      </w:r>
      <w:r>
        <w:tab/>
        <w:t>Parameter absent</w:t>
      </w:r>
    </w:p>
    <w:p w:rsidR="00B17D80" w:rsidRDefault="00B17D80" w:rsidP="00B17D80">
      <w:pPr>
        <w:pStyle w:val="EW"/>
        <w:tabs>
          <w:tab w:val="left" w:pos="851"/>
        </w:tabs>
        <w:ind w:left="3402" w:hanging="3118"/>
      </w:pPr>
      <w:r>
        <w:tab/>
        <w:t>TP-Validity Period:</w:t>
      </w:r>
      <w:r>
        <w:tab/>
        <w:t>Parameter absent</w:t>
      </w:r>
    </w:p>
    <w:p w:rsidR="00B17D80" w:rsidRDefault="00B17D80" w:rsidP="00B17D80">
      <w:pPr>
        <w:pStyle w:val="EW"/>
        <w:ind w:left="3402" w:hanging="3118"/>
      </w:pPr>
      <w:r>
        <w:t>TS-Service Centre Address:</w:t>
      </w:r>
    </w:p>
    <w:p w:rsidR="00B17D80" w:rsidRDefault="00B17D80" w:rsidP="00B17D80">
      <w:pPr>
        <w:pStyle w:val="EW"/>
        <w:tabs>
          <w:tab w:val="left" w:pos="851"/>
        </w:tabs>
        <w:ind w:left="3402" w:hanging="3118"/>
      </w:pPr>
      <w:r>
        <w:tab/>
        <w:t>TON:</w:t>
      </w:r>
      <w:r>
        <w:tab/>
        <w:t>International Number</w:t>
      </w:r>
    </w:p>
    <w:p w:rsidR="00B17D80" w:rsidRDefault="00B17D80" w:rsidP="00B17D80">
      <w:pPr>
        <w:pStyle w:val="EW"/>
        <w:tabs>
          <w:tab w:val="left" w:pos="851"/>
        </w:tabs>
        <w:ind w:left="3402" w:hanging="3118"/>
      </w:pPr>
      <w:r>
        <w:tab/>
        <w:t>NPI:</w:t>
      </w:r>
      <w:r>
        <w:tab/>
        <w:t>"ISDN / telephone numbering plan"</w:t>
      </w:r>
    </w:p>
    <w:p w:rsidR="00B17D80" w:rsidRDefault="00B17D80" w:rsidP="00B17D80">
      <w:pPr>
        <w:pStyle w:val="EX"/>
        <w:tabs>
          <w:tab w:val="left" w:pos="851"/>
        </w:tabs>
        <w:ind w:left="3402" w:hanging="3118"/>
      </w:pPr>
      <w:r>
        <w:tab/>
        <w:t>Dialled number string:</w:t>
      </w:r>
      <w:r>
        <w:tab/>
        <w:t>"112233445566778"</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Pr>
          <w:p w:rsidR="00B17D80" w:rsidRDefault="00B17D80" w:rsidP="007B59FD">
            <w:r>
              <w:t>Coding:</w:t>
            </w:r>
          </w:p>
        </w:tc>
        <w:tc>
          <w:tcPr>
            <w:tcW w:w="567" w:type="dxa"/>
          </w:tcPr>
          <w:p w:rsidR="00B17D80" w:rsidRDefault="00B17D80" w:rsidP="007B59FD">
            <w:pPr>
              <w:pStyle w:val="TAC"/>
            </w:pPr>
            <w:r>
              <w:t>B1</w:t>
            </w:r>
          </w:p>
        </w:tc>
        <w:tc>
          <w:tcPr>
            <w:tcW w:w="567" w:type="dxa"/>
          </w:tcPr>
          <w:p w:rsidR="00B17D80" w:rsidRDefault="00B17D80" w:rsidP="007B59FD">
            <w:pPr>
              <w:pStyle w:val="TAC"/>
            </w:pPr>
            <w:r>
              <w:t>B2</w:t>
            </w:r>
          </w:p>
        </w:tc>
        <w:tc>
          <w:tcPr>
            <w:tcW w:w="567" w:type="dxa"/>
          </w:tcPr>
          <w:p w:rsidR="00B17D80" w:rsidRDefault="00B17D80" w:rsidP="007B59FD">
            <w:pPr>
              <w:pStyle w:val="TAC"/>
            </w:pPr>
            <w:r>
              <w:t>B3</w:t>
            </w:r>
          </w:p>
        </w:tc>
        <w:tc>
          <w:tcPr>
            <w:tcW w:w="567" w:type="dxa"/>
          </w:tcPr>
          <w:p w:rsidR="00B17D80" w:rsidRDefault="00B17D80" w:rsidP="007B59FD">
            <w:pPr>
              <w:pStyle w:val="TAC"/>
            </w:pPr>
            <w:r>
              <w:t>...</w:t>
            </w:r>
          </w:p>
        </w:tc>
        <w:tc>
          <w:tcPr>
            <w:tcW w:w="567" w:type="dxa"/>
          </w:tcPr>
          <w:p w:rsidR="00B17D80" w:rsidRDefault="00B17D80" w:rsidP="007B59FD">
            <w:pPr>
              <w:pStyle w:val="TAC"/>
            </w:pPr>
            <w:r>
              <w:t>B13</w:t>
            </w:r>
          </w:p>
        </w:tc>
        <w:tc>
          <w:tcPr>
            <w:tcW w:w="567" w:type="dxa"/>
          </w:tcPr>
          <w:p w:rsidR="00B17D80" w:rsidRDefault="00B17D80" w:rsidP="007B59FD">
            <w:pPr>
              <w:pStyle w:val="TAC"/>
            </w:pPr>
            <w:r>
              <w:t>B14</w:t>
            </w:r>
          </w:p>
        </w:tc>
        <w:tc>
          <w:tcPr>
            <w:tcW w:w="567" w:type="dxa"/>
          </w:tcPr>
          <w:p w:rsidR="00B17D80" w:rsidRDefault="00B17D80" w:rsidP="007B59FD">
            <w:pPr>
              <w:pStyle w:val="TAC"/>
            </w:pPr>
            <w:r>
              <w:t>B15</w:t>
            </w:r>
          </w:p>
        </w:tc>
        <w:tc>
          <w:tcPr>
            <w:tcW w:w="567" w:type="dxa"/>
          </w:tcPr>
          <w:p w:rsidR="00B17D80" w:rsidRDefault="00B17D80" w:rsidP="007B59FD">
            <w:pPr>
              <w:pStyle w:val="TAC"/>
            </w:pPr>
            <w:r>
              <w:t>B16</w:t>
            </w:r>
          </w:p>
        </w:tc>
        <w:tc>
          <w:tcPr>
            <w:tcW w:w="567" w:type="dxa"/>
          </w:tcPr>
          <w:p w:rsidR="00B17D80" w:rsidRDefault="00B17D80" w:rsidP="007B59FD">
            <w:pPr>
              <w:pStyle w:val="TAC"/>
            </w:pPr>
            <w:r>
              <w:t>B17</w:t>
            </w:r>
          </w:p>
        </w:tc>
        <w:tc>
          <w:tcPr>
            <w:tcW w:w="567" w:type="dxa"/>
          </w:tcPr>
          <w:p w:rsidR="00B17D80" w:rsidRDefault="00B17D80" w:rsidP="007B59FD">
            <w:pPr>
              <w:pStyle w:val="TAC"/>
            </w:pPr>
            <w:r>
              <w:t>B18</w:t>
            </w:r>
          </w:p>
        </w:tc>
        <w:tc>
          <w:tcPr>
            <w:tcW w:w="567" w:type="dxa"/>
          </w:tcPr>
          <w:p w:rsidR="00B17D80" w:rsidRDefault="00B17D80" w:rsidP="007B59FD">
            <w:pPr>
              <w:pStyle w:val="TAC"/>
            </w:pPr>
            <w:r>
              <w:t>B19</w:t>
            </w:r>
          </w:p>
        </w:tc>
        <w:tc>
          <w:tcPr>
            <w:tcW w:w="567" w:type="dxa"/>
          </w:tcPr>
          <w:p w:rsidR="00B17D80" w:rsidRDefault="00B17D80" w:rsidP="007B59FD">
            <w:pPr>
              <w:pStyle w:val="TAC"/>
            </w:pPr>
            <w:r>
              <w:t>B20</w:t>
            </w:r>
          </w:p>
        </w:tc>
        <w:tc>
          <w:tcPr>
            <w:tcW w:w="567" w:type="dxa"/>
          </w:tcPr>
          <w:p w:rsidR="00B17D80" w:rsidRDefault="00B17D80" w:rsidP="007B59FD">
            <w:pPr>
              <w:pStyle w:val="TAC"/>
            </w:pPr>
            <w:r>
              <w:t>B21</w:t>
            </w:r>
          </w:p>
        </w:tc>
        <w:tc>
          <w:tcPr>
            <w:tcW w:w="567" w:type="dxa"/>
          </w:tcPr>
          <w:p w:rsidR="00B17D80" w:rsidRDefault="00B17D80" w:rsidP="007B59FD">
            <w:pPr>
              <w:pStyle w:val="TAC"/>
            </w:pPr>
            <w:r>
              <w:t>B22</w:t>
            </w:r>
          </w:p>
        </w:tc>
        <w:tc>
          <w:tcPr>
            <w:tcW w:w="567" w:type="dxa"/>
          </w:tcPr>
          <w:p w:rsidR="00B17D80" w:rsidRDefault="00B17D80" w:rsidP="007B59FD">
            <w:pPr>
              <w:pStyle w:val="TAC"/>
            </w:pPr>
            <w:r>
              <w:t>B23</w:t>
            </w:r>
          </w:p>
        </w:tc>
      </w:tr>
      <w:tr w:rsidR="00B17D80" w:rsidTr="007B59FD">
        <w:tblPrEx>
          <w:tblCellMar>
            <w:top w:w="0" w:type="dxa"/>
            <w:bottom w:w="0" w:type="dxa"/>
          </w:tblCellMar>
        </w:tblPrEx>
        <w:trPr>
          <w:cantSplit/>
          <w:jc w:val="center"/>
        </w:trPr>
        <w:tc>
          <w:tcPr>
            <w:tcW w:w="1134" w:type="dxa"/>
          </w:tcPr>
          <w:p w:rsidR="00B17D80" w:rsidRDefault="00B17D80" w:rsidP="007B59FD">
            <w:r>
              <w:t>Record 1:</w:t>
            </w:r>
          </w:p>
        </w:tc>
        <w:tc>
          <w:tcPr>
            <w:tcW w:w="567" w:type="dxa"/>
          </w:tcPr>
          <w:p w:rsidR="00B17D80" w:rsidRDefault="00B17D80" w:rsidP="007B59FD">
            <w:pPr>
              <w:pStyle w:val="TAC"/>
            </w:pPr>
            <w:r>
              <w:t>FD</w:t>
            </w:r>
          </w:p>
        </w:tc>
        <w:tc>
          <w:tcPr>
            <w:tcW w:w="567" w:type="dxa"/>
          </w:tcPr>
          <w:p w:rsidR="00B17D80" w:rsidRDefault="00B17D80" w:rsidP="007B59FD">
            <w:pPr>
              <w:pStyle w:val="TAC"/>
            </w:pPr>
            <w:r>
              <w:t>FF</w:t>
            </w:r>
          </w:p>
        </w:tc>
        <w:tc>
          <w:tcPr>
            <w:tcW w:w="567" w:type="dxa"/>
          </w:tcPr>
          <w:p w:rsidR="00B17D80" w:rsidRDefault="00B17D80" w:rsidP="007B59FD">
            <w:pPr>
              <w:pStyle w:val="TAC"/>
            </w:pPr>
            <w:r>
              <w:t>FF</w:t>
            </w:r>
          </w:p>
        </w:tc>
        <w:tc>
          <w:tcPr>
            <w:tcW w:w="567" w:type="dxa"/>
          </w:tcPr>
          <w:p w:rsidR="00B17D80" w:rsidRDefault="00B17D80" w:rsidP="007B59FD">
            <w:pPr>
              <w:pStyle w:val="TAC"/>
            </w:pPr>
            <w:r>
              <w:t>...</w:t>
            </w:r>
          </w:p>
        </w:tc>
        <w:tc>
          <w:tcPr>
            <w:tcW w:w="567" w:type="dxa"/>
          </w:tcPr>
          <w:p w:rsidR="00B17D80" w:rsidRDefault="00B17D80" w:rsidP="007B59FD">
            <w:pPr>
              <w:pStyle w:val="TAC"/>
            </w:pPr>
            <w:r>
              <w:t>FF</w:t>
            </w:r>
          </w:p>
        </w:tc>
        <w:tc>
          <w:tcPr>
            <w:tcW w:w="567" w:type="dxa"/>
          </w:tcPr>
          <w:p w:rsidR="00B17D80" w:rsidRDefault="00B17D80" w:rsidP="007B59FD">
            <w:pPr>
              <w:pStyle w:val="TAC"/>
            </w:pPr>
            <w:r>
              <w:t>09</w:t>
            </w:r>
          </w:p>
        </w:tc>
        <w:tc>
          <w:tcPr>
            <w:tcW w:w="567" w:type="dxa"/>
          </w:tcPr>
          <w:p w:rsidR="00B17D80" w:rsidRDefault="00B17D80" w:rsidP="007B59FD">
            <w:pPr>
              <w:pStyle w:val="TAC"/>
            </w:pPr>
            <w:r>
              <w:t>91</w:t>
            </w:r>
          </w:p>
        </w:tc>
        <w:tc>
          <w:tcPr>
            <w:tcW w:w="567" w:type="dxa"/>
          </w:tcPr>
          <w:p w:rsidR="00B17D80" w:rsidRDefault="00B17D80" w:rsidP="007B59FD">
            <w:pPr>
              <w:pStyle w:val="TAC"/>
            </w:pPr>
            <w:r>
              <w:t>11</w:t>
            </w:r>
          </w:p>
        </w:tc>
        <w:tc>
          <w:tcPr>
            <w:tcW w:w="567" w:type="dxa"/>
          </w:tcPr>
          <w:p w:rsidR="00B17D80" w:rsidRDefault="00B17D80" w:rsidP="007B59FD">
            <w:pPr>
              <w:pStyle w:val="TAC"/>
            </w:pPr>
            <w:r>
              <w:t>22</w:t>
            </w:r>
          </w:p>
        </w:tc>
        <w:tc>
          <w:tcPr>
            <w:tcW w:w="567" w:type="dxa"/>
          </w:tcPr>
          <w:p w:rsidR="00B17D80" w:rsidRDefault="00B17D80" w:rsidP="007B59FD">
            <w:pPr>
              <w:pStyle w:val="TAC"/>
            </w:pPr>
            <w:r>
              <w:t>33</w:t>
            </w:r>
          </w:p>
        </w:tc>
        <w:tc>
          <w:tcPr>
            <w:tcW w:w="567" w:type="dxa"/>
          </w:tcPr>
          <w:p w:rsidR="00B17D80" w:rsidRDefault="00B17D80" w:rsidP="007B59FD">
            <w:pPr>
              <w:pStyle w:val="TAC"/>
            </w:pPr>
            <w:r>
              <w:t>44</w:t>
            </w:r>
          </w:p>
        </w:tc>
        <w:tc>
          <w:tcPr>
            <w:tcW w:w="567" w:type="dxa"/>
          </w:tcPr>
          <w:p w:rsidR="00B17D80" w:rsidRDefault="00B17D80" w:rsidP="007B59FD">
            <w:pPr>
              <w:pStyle w:val="TAC"/>
            </w:pPr>
            <w:r>
              <w:t>55</w:t>
            </w:r>
          </w:p>
        </w:tc>
        <w:tc>
          <w:tcPr>
            <w:tcW w:w="567" w:type="dxa"/>
          </w:tcPr>
          <w:p w:rsidR="00B17D80" w:rsidRDefault="00B17D80" w:rsidP="007B59FD">
            <w:pPr>
              <w:pStyle w:val="TAC"/>
            </w:pPr>
            <w:r>
              <w:t>66</w:t>
            </w:r>
          </w:p>
        </w:tc>
        <w:tc>
          <w:tcPr>
            <w:tcW w:w="567" w:type="dxa"/>
          </w:tcPr>
          <w:p w:rsidR="00B17D80" w:rsidRDefault="00B17D80" w:rsidP="007B59FD">
            <w:pPr>
              <w:pStyle w:val="TAC"/>
            </w:pPr>
            <w:r>
              <w:t>77</w:t>
            </w:r>
          </w:p>
        </w:tc>
        <w:tc>
          <w:tcPr>
            <w:tcW w:w="567" w:type="dxa"/>
          </w:tcPr>
          <w:p w:rsidR="00B17D80" w:rsidRDefault="00B17D80" w:rsidP="007B59FD">
            <w:pPr>
              <w:pStyle w:val="TAC"/>
            </w:pPr>
            <w:r>
              <w:t>F8</w:t>
            </w:r>
          </w:p>
        </w:tc>
      </w:tr>
    </w:tbl>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567"/>
        <w:gridCol w:w="567"/>
        <w:gridCol w:w="567"/>
        <w:gridCol w:w="567"/>
        <w:gridCol w:w="567"/>
      </w:tblGrid>
      <w:tr w:rsidR="00B17D80" w:rsidTr="007B59FD">
        <w:tblPrEx>
          <w:tblCellMar>
            <w:top w:w="0" w:type="dxa"/>
            <w:bottom w:w="0" w:type="dxa"/>
          </w:tblCellMar>
        </w:tblPrEx>
        <w:trPr>
          <w:cantSplit/>
          <w:jc w:val="center"/>
        </w:trPr>
        <w:tc>
          <w:tcPr>
            <w:tcW w:w="567" w:type="dxa"/>
          </w:tcPr>
          <w:p w:rsidR="00B17D80" w:rsidRDefault="00B17D80" w:rsidP="007B59FD">
            <w:pPr>
              <w:pStyle w:val="TAC"/>
            </w:pPr>
            <w:r>
              <w:t>B24</w:t>
            </w:r>
          </w:p>
        </w:tc>
        <w:tc>
          <w:tcPr>
            <w:tcW w:w="567" w:type="dxa"/>
          </w:tcPr>
          <w:p w:rsidR="00B17D80" w:rsidRDefault="00B17D80" w:rsidP="007B59FD">
            <w:pPr>
              <w:pStyle w:val="TAC"/>
            </w:pPr>
            <w:r>
              <w:t>B25</w:t>
            </w:r>
          </w:p>
        </w:tc>
        <w:tc>
          <w:tcPr>
            <w:tcW w:w="567" w:type="dxa"/>
          </w:tcPr>
          <w:p w:rsidR="00B17D80" w:rsidRDefault="00B17D80" w:rsidP="007B59FD">
            <w:pPr>
              <w:pStyle w:val="TAC"/>
            </w:pPr>
            <w:r>
              <w:t>B26</w:t>
            </w:r>
          </w:p>
        </w:tc>
        <w:tc>
          <w:tcPr>
            <w:tcW w:w="567" w:type="dxa"/>
          </w:tcPr>
          <w:p w:rsidR="00B17D80" w:rsidRDefault="00B17D80" w:rsidP="007B59FD">
            <w:pPr>
              <w:pStyle w:val="TAC"/>
            </w:pPr>
            <w:r>
              <w:t>B27</w:t>
            </w:r>
          </w:p>
        </w:tc>
        <w:tc>
          <w:tcPr>
            <w:tcW w:w="567" w:type="dxa"/>
          </w:tcPr>
          <w:p w:rsidR="00B17D80" w:rsidRDefault="00B17D80" w:rsidP="007B59FD">
            <w:pPr>
              <w:pStyle w:val="TAC"/>
            </w:pPr>
            <w:r>
              <w:t>B28</w:t>
            </w:r>
          </w:p>
        </w:tc>
      </w:tr>
      <w:tr w:rsidR="00B17D80" w:rsidTr="007B59FD">
        <w:tblPrEx>
          <w:tblCellMar>
            <w:top w:w="0" w:type="dxa"/>
            <w:bottom w:w="0" w:type="dxa"/>
          </w:tblCellMar>
        </w:tblPrEx>
        <w:trPr>
          <w:cantSplit/>
          <w:jc w:val="center"/>
        </w:trPr>
        <w:tc>
          <w:tcPr>
            <w:tcW w:w="567" w:type="dxa"/>
          </w:tcPr>
          <w:p w:rsidR="00B17D80" w:rsidRDefault="00B17D80" w:rsidP="007B59FD">
            <w:pPr>
              <w:pStyle w:val="TAC"/>
            </w:pPr>
            <w:r>
              <w:t>FF</w:t>
            </w:r>
          </w:p>
        </w:tc>
        <w:tc>
          <w:tcPr>
            <w:tcW w:w="567" w:type="dxa"/>
          </w:tcPr>
          <w:p w:rsidR="00B17D80" w:rsidRDefault="00B17D80" w:rsidP="007B59FD">
            <w:pPr>
              <w:pStyle w:val="TAC"/>
            </w:pPr>
            <w:r>
              <w:t>FF</w:t>
            </w:r>
          </w:p>
        </w:tc>
        <w:tc>
          <w:tcPr>
            <w:tcW w:w="567" w:type="dxa"/>
          </w:tcPr>
          <w:p w:rsidR="00B17D80" w:rsidRDefault="00B17D80" w:rsidP="007B59FD">
            <w:pPr>
              <w:pStyle w:val="TAC"/>
            </w:pPr>
            <w:r>
              <w:t>FF</w:t>
            </w:r>
          </w:p>
        </w:tc>
        <w:tc>
          <w:tcPr>
            <w:tcW w:w="567" w:type="dxa"/>
          </w:tcPr>
          <w:p w:rsidR="00B17D80" w:rsidRDefault="00B17D80" w:rsidP="007B59FD">
            <w:pPr>
              <w:pStyle w:val="TAC"/>
            </w:pPr>
            <w:r>
              <w:t>FF</w:t>
            </w:r>
          </w:p>
        </w:tc>
        <w:tc>
          <w:tcPr>
            <w:tcW w:w="567" w:type="dxa"/>
          </w:tcPr>
          <w:p w:rsidR="00B17D80" w:rsidRDefault="00B17D80" w:rsidP="007B59FD">
            <w:pPr>
              <w:pStyle w:val="TAC"/>
            </w:pPr>
            <w:r>
              <w:t>FF</w:t>
            </w:r>
          </w:p>
        </w:tc>
      </w:tr>
    </w:tbl>
    <w:p w:rsidR="00B17D80" w:rsidRDefault="00B17D80" w:rsidP="00B17D80">
      <w:pPr>
        <w:pStyle w:val="FP"/>
      </w:pPr>
    </w:p>
    <w:p w:rsidR="00B17D80" w:rsidRDefault="00B17D80" w:rsidP="00B17D80">
      <w:r>
        <w:t>For the display of icon:</w:t>
      </w:r>
    </w:p>
    <w:p w:rsidR="00B17D80" w:rsidRDefault="00B17D80" w:rsidP="00B17D80">
      <w:pPr>
        <w:pStyle w:val="B1"/>
      </w:pPr>
      <w:r>
        <w:t>-</w:t>
      </w:r>
      <w:r>
        <w:tab/>
        <w:t>Under the DF Telecom: creation of DF Graphics (5F50);</w:t>
      </w:r>
    </w:p>
    <w:p w:rsidR="00B17D80" w:rsidRDefault="00B17D80" w:rsidP="00B17D80">
      <w:pPr>
        <w:pStyle w:val="B1"/>
      </w:pPr>
      <w:r>
        <w:t>-</w:t>
      </w:r>
      <w:r>
        <w:tab/>
        <w:t>Under the DF 5F50: creation of EF</w:t>
      </w:r>
      <w:r>
        <w:rPr>
          <w:b/>
          <w:vertAlign w:val="subscript"/>
        </w:rPr>
        <w:t xml:space="preserve">Img  </w:t>
      </w:r>
      <w:r>
        <w:t>(4F20, linear fixed file) and EF</w:t>
      </w:r>
      <w:r>
        <w:rPr>
          <w:b/>
          <w:vertAlign w:val="subscript"/>
        </w:rPr>
        <w:t>Instance</w:t>
      </w:r>
      <w:r>
        <w:t xml:space="preserve"> (4FXX, transparent file).</w:t>
      </w:r>
    </w:p>
    <w:p w:rsidR="00B17D80" w:rsidRPr="00F51EF9" w:rsidRDefault="00B17D80" w:rsidP="00B17D80">
      <w:pPr>
        <w:rPr>
          <w:b/>
        </w:rPr>
      </w:pPr>
      <w:r w:rsidRPr="00F51EF9">
        <w:rPr>
          <w:b/>
        </w:rPr>
        <w:t>EF</w:t>
      </w:r>
      <w:r w:rsidRPr="00F51EF9">
        <w:rPr>
          <w:b/>
          <w:vertAlign w:val="subscript"/>
        </w:rPr>
        <w:t>Img</w:t>
      </w:r>
      <w:r w:rsidRPr="00F51EF9">
        <w:rPr>
          <w:b/>
        </w:rPr>
        <w:t xml:space="preserve"> (Image, 4F20) </w:t>
      </w:r>
    </w:p>
    <w:p w:rsidR="00B17D80" w:rsidRDefault="00B17D80" w:rsidP="00B17D80">
      <w:r>
        <w:t>Record 1:</w:t>
      </w:r>
    </w:p>
    <w:p w:rsidR="00B17D80" w:rsidRDefault="00B17D80" w:rsidP="00B17D80">
      <w:r>
        <w:t>Logically:</w:t>
      </w:r>
    </w:p>
    <w:p w:rsidR="00B17D80" w:rsidRDefault="00B17D80" w:rsidP="00B17D80">
      <w:pPr>
        <w:pStyle w:val="EW"/>
        <w:tabs>
          <w:tab w:val="left" w:pos="851"/>
        </w:tabs>
        <w:ind w:left="3402" w:hanging="3118"/>
      </w:pPr>
      <w:r>
        <w:t>Number of Actual Images Instances:</w:t>
      </w:r>
      <w:r>
        <w:tab/>
        <w:t>01</w:t>
      </w:r>
    </w:p>
    <w:p w:rsidR="00B17D80" w:rsidRDefault="00B17D80" w:rsidP="00B17D80">
      <w:pPr>
        <w:pStyle w:val="EW"/>
        <w:tabs>
          <w:tab w:val="left" w:pos="851"/>
        </w:tabs>
        <w:ind w:left="3402" w:hanging="3118"/>
      </w:pPr>
      <w:r>
        <w:t>Image Instance Width:</w:t>
      </w:r>
      <w:r>
        <w:tab/>
        <w:t>08</w:t>
      </w:r>
    </w:p>
    <w:p w:rsidR="00B17D80" w:rsidRDefault="00B17D80" w:rsidP="00B17D80">
      <w:pPr>
        <w:pStyle w:val="EW"/>
        <w:tabs>
          <w:tab w:val="left" w:pos="851"/>
        </w:tabs>
        <w:ind w:left="3402" w:hanging="3118"/>
      </w:pPr>
      <w:r>
        <w:t>Image Instance Height:</w:t>
      </w:r>
      <w:r>
        <w:tab/>
        <w:t>08</w:t>
      </w:r>
    </w:p>
    <w:p w:rsidR="00B17D80" w:rsidRDefault="00B17D80" w:rsidP="00B17D80">
      <w:pPr>
        <w:pStyle w:val="EW"/>
        <w:tabs>
          <w:tab w:val="left" w:pos="851"/>
        </w:tabs>
        <w:ind w:left="3402" w:hanging="3118"/>
      </w:pPr>
      <w:r>
        <w:t>Image Coding Scheme:</w:t>
      </w:r>
      <w:r>
        <w:tab/>
        <w:t>11 (basic image)</w:t>
      </w:r>
    </w:p>
    <w:p w:rsidR="00B17D80" w:rsidRDefault="00B17D80" w:rsidP="00B17D80">
      <w:pPr>
        <w:pStyle w:val="EW"/>
        <w:tabs>
          <w:tab w:val="left" w:pos="851"/>
        </w:tabs>
        <w:ind w:left="3402" w:hanging="3118"/>
        <w:rPr>
          <w:lang w:val="fr-FR"/>
        </w:rPr>
      </w:pPr>
      <w:r>
        <w:rPr>
          <w:lang w:val="fr-FR"/>
        </w:rPr>
        <w:t>Image Instance File Identifier:</w:t>
      </w:r>
      <w:r>
        <w:rPr>
          <w:lang w:val="fr-FR"/>
        </w:rPr>
        <w:tab/>
        <w:t>4F 04 (EF</w:t>
      </w:r>
      <w:r>
        <w:rPr>
          <w:vertAlign w:val="subscript"/>
          <w:lang w:val="fr-FR"/>
        </w:rPr>
        <w:t>Instance</w:t>
      </w:r>
      <w:r>
        <w:rPr>
          <w:lang w:val="fr-FR"/>
        </w:rPr>
        <w:t>)</w:t>
      </w:r>
    </w:p>
    <w:p w:rsidR="00B17D80" w:rsidRDefault="00B17D80" w:rsidP="00B17D80">
      <w:pPr>
        <w:pStyle w:val="EW"/>
        <w:tabs>
          <w:tab w:val="left" w:pos="851"/>
        </w:tabs>
        <w:ind w:left="3402" w:hanging="3118"/>
      </w:pPr>
      <w:r>
        <w:t>Offset into Image Instance File:</w:t>
      </w:r>
      <w:r>
        <w:tab/>
        <w:t>00 00</w:t>
      </w:r>
    </w:p>
    <w:p w:rsidR="00B17D80" w:rsidRDefault="00B17D80" w:rsidP="00B17D80">
      <w:pPr>
        <w:pStyle w:val="EX"/>
        <w:ind w:left="3402" w:hanging="3118"/>
      </w:pPr>
      <w:r>
        <w:t>Length of Image Instance Data:</w:t>
      </w:r>
      <w:r>
        <w:tab/>
        <w:t>00 0A</w:t>
      </w:r>
    </w:p>
    <w:p w:rsidR="00B17D80" w:rsidRDefault="00B17D80" w:rsidP="00B17D80">
      <w:pPr>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rPr>
                <w:lang w:val="de-DE"/>
              </w:rPr>
            </w:pPr>
            <w:r>
              <w:rPr>
                <w:lang w:val="de-DE"/>
              </w:rP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Record 2:</w:t>
      </w:r>
    </w:p>
    <w:p w:rsidR="00B17D80" w:rsidRDefault="00B17D80" w:rsidP="00B17D80">
      <w:r>
        <w:t>Logically:</w:t>
      </w:r>
    </w:p>
    <w:p w:rsidR="00B17D80" w:rsidRDefault="00B17D80" w:rsidP="00B17D80">
      <w:pPr>
        <w:pStyle w:val="EW"/>
        <w:ind w:left="3402" w:hanging="3118"/>
      </w:pPr>
      <w:r>
        <w:t>Number of Actual Images Instances:</w:t>
      </w:r>
      <w:r>
        <w:tab/>
        <w:t>01</w:t>
      </w:r>
    </w:p>
    <w:p w:rsidR="00B17D80" w:rsidRDefault="00B17D80" w:rsidP="00B17D80">
      <w:pPr>
        <w:pStyle w:val="EW"/>
        <w:ind w:left="3402" w:hanging="3118"/>
      </w:pPr>
      <w:r>
        <w:t>Image Instance Width:</w:t>
      </w:r>
      <w:r>
        <w:tab/>
        <w:t>08</w:t>
      </w:r>
    </w:p>
    <w:p w:rsidR="00B17D80" w:rsidRDefault="00B17D80" w:rsidP="00B17D80">
      <w:pPr>
        <w:pStyle w:val="EW"/>
        <w:ind w:left="3402" w:hanging="3118"/>
      </w:pPr>
      <w:r>
        <w:t>Image Instance Height:</w:t>
      </w:r>
      <w:r>
        <w:tab/>
        <w:t>08</w:t>
      </w:r>
    </w:p>
    <w:p w:rsidR="00B17D80" w:rsidRDefault="00B17D80" w:rsidP="00B17D80">
      <w:pPr>
        <w:pStyle w:val="EW"/>
        <w:ind w:left="3402" w:hanging="3118"/>
      </w:pPr>
      <w:r>
        <w:t>Image Coding Scheme:</w:t>
      </w:r>
      <w:r>
        <w:tab/>
        <w:t>21 (colour image)</w:t>
      </w:r>
    </w:p>
    <w:p w:rsidR="00B17D80" w:rsidRDefault="00B17D80" w:rsidP="00B17D80">
      <w:pPr>
        <w:pStyle w:val="EW"/>
        <w:ind w:left="3402" w:hanging="3118"/>
      </w:pPr>
      <w:r>
        <w:t>Image Instance File Identifier:</w:t>
      </w:r>
      <w:r>
        <w:tab/>
        <w:t>4F 02(EF</w:t>
      </w:r>
      <w:r>
        <w:rPr>
          <w:vertAlign w:val="subscript"/>
        </w:rPr>
        <w:t>Instance</w:t>
      </w:r>
      <w:r>
        <w:t>)</w:t>
      </w:r>
    </w:p>
    <w:p w:rsidR="00B17D80" w:rsidRDefault="00B17D80" w:rsidP="00B17D80">
      <w:pPr>
        <w:pStyle w:val="EW"/>
        <w:ind w:left="3402" w:hanging="3118"/>
      </w:pPr>
      <w:r>
        <w:t>Offset into Image Instance File:</w:t>
      </w:r>
      <w:r>
        <w:tab/>
        <w:t>00 00</w:t>
      </w:r>
    </w:p>
    <w:p w:rsidR="00B17D80" w:rsidRDefault="00B17D80" w:rsidP="00B17D80">
      <w:pPr>
        <w:pStyle w:val="EX"/>
        <w:ind w:left="3402" w:hanging="3118"/>
      </w:pPr>
      <w:r>
        <w:t>Length of Image Instance Data:</w:t>
      </w:r>
      <w:r>
        <w:tab/>
        <w:t>00 16</w:t>
      </w:r>
    </w:p>
    <w:p w:rsidR="00B17D80" w:rsidRDefault="00B17D80" w:rsidP="00B17D80">
      <w:pPr>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rPr>
                <w:lang w:val="de-DE"/>
              </w:rPr>
            </w:pPr>
            <w:r>
              <w:rPr>
                <w:lang w:val="de-DE"/>
              </w:rP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16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Record 3:</w:t>
      </w:r>
    </w:p>
    <w:p w:rsidR="00B17D80" w:rsidRDefault="00B17D80" w:rsidP="00B17D80">
      <w:r>
        <w:lastRenderedPageBreak/>
        <w:t>Logically:</w:t>
      </w:r>
    </w:p>
    <w:p w:rsidR="00B17D80" w:rsidRDefault="00B17D80" w:rsidP="00B17D80">
      <w:pPr>
        <w:pStyle w:val="EW"/>
        <w:ind w:left="3402" w:hanging="3118"/>
      </w:pPr>
      <w:r>
        <w:t>Number of Actual Images Instances:</w:t>
      </w:r>
      <w:r>
        <w:tab/>
        <w:t>01</w:t>
      </w:r>
    </w:p>
    <w:p w:rsidR="00B17D80" w:rsidRDefault="00B17D80" w:rsidP="00B17D80">
      <w:pPr>
        <w:pStyle w:val="EW"/>
        <w:ind w:left="3402" w:hanging="3118"/>
      </w:pPr>
      <w:r>
        <w:t>Image Instance Width:</w:t>
      </w:r>
      <w:r>
        <w:tab/>
        <w:t>18</w:t>
      </w:r>
    </w:p>
    <w:p w:rsidR="00B17D80" w:rsidRDefault="00B17D80" w:rsidP="00B17D80">
      <w:pPr>
        <w:pStyle w:val="EW"/>
        <w:ind w:left="3402" w:hanging="3118"/>
      </w:pPr>
      <w:r>
        <w:t>Image Instance Height:</w:t>
      </w:r>
      <w:r>
        <w:tab/>
        <w:t>10</w:t>
      </w:r>
    </w:p>
    <w:p w:rsidR="00B17D80" w:rsidRDefault="00B17D80" w:rsidP="00B17D80">
      <w:pPr>
        <w:pStyle w:val="EW"/>
        <w:ind w:left="3402" w:hanging="3118"/>
      </w:pPr>
      <w:r>
        <w:t>Image Coding Scheme:</w:t>
      </w:r>
      <w:r>
        <w:tab/>
        <w:t>11 (basic image)</w:t>
      </w:r>
    </w:p>
    <w:p w:rsidR="00B17D80" w:rsidRDefault="00B17D80" w:rsidP="00B17D80">
      <w:pPr>
        <w:pStyle w:val="EW"/>
        <w:ind w:left="3402" w:hanging="3118"/>
        <w:rPr>
          <w:lang w:val="fr-FR"/>
        </w:rPr>
      </w:pPr>
      <w:r>
        <w:rPr>
          <w:lang w:val="fr-FR"/>
        </w:rPr>
        <w:t>Image Instance File Identifier:</w:t>
      </w:r>
      <w:r>
        <w:rPr>
          <w:lang w:val="fr-FR"/>
        </w:rPr>
        <w:tab/>
        <w:t>4F 03 (EF</w:t>
      </w:r>
      <w:r>
        <w:rPr>
          <w:vertAlign w:val="subscript"/>
          <w:lang w:val="fr-FR"/>
        </w:rPr>
        <w:t>Instance</w:t>
      </w:r>
      <w:r>
        <w:rPr>
          <w:lang w:val="fr-FR"/>
        </w:rPr>
        <w:t>)</w:t>
      </w:r>
    </w:p>
    <w:p w:rsidR="00B17D80" w:rsidRDefault="00B17D80" w:rsidP="00B17D80">
      <w:pPr>
        <w:pStyle w:val="EW"/>
        <w:ind w:left="3402" w:hanging="3118"/>
      </w:pPr>
      <w:r>
        <w:t>Offset into Image Instance File:</w:t>
      </w:r>
      <w:r>
        <w:tab/>
        <w:t>00 00</w:t>
      </w:r>
    </w:p>
    <w:p w:rsidR="00B17D80" w:rsidRDefault="00B17D80" w:rsidP="00B17D80">
      <w:pPr>
        <w:pStyle w:val="EX"/>
        <w:ind w:left="3402" w:hanging="3118"/>
      </w:pPr>
      <w:r>
        <w:t>Length of Image Instance Data:</w:t>
      </w:r>
      <w:r>
        <w:tab/>
        <w:t>00 32</w:t>
      </w:r>
    </w:p>
    <w:p w:rsidR="00B17D80" w:rsidRDefault="00B17D80" w:rsidP="00B17D80">
      <w:pPr>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rPr>
                <w:lang w:val="de-DE"/>
              </w:rPr>
            </w:pPr>
            <w:r>
              <w:rPr>
                <w:lang w:val="de-DE"/>
              </w:rP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Record 4:</w:t>
      </w:r>
    </w:p>
    <w:p w:rsidR="00B17D80" w:rsidRDefault="00B17D80" w:rsidP="00B17D80">
      <w:r>
        <w:t>Logically:</w:t>
      </w:r>
    </w:p>
    <w:p w:rsidR="00B17D80" w:rsidRDefault="00B17D80" w:rsidP="00B17D80">
      <w:pPr>
        <w:pStyle w:val="EW"/>
        <w:ind w:left="3402" w:hanging="3118"/>
      </w:pPr>
      <w:r>
        <w:t>Number of Actual Images Instances:</w:t>
      </w:r>
      <w:r>
        <w:tab/>
        <w:t>01</w:t>
      </w:r>
    </w:p>
    <w:p w:rsidR="00B17D80" w:rsidRDefault="00B17D80" w:rsidP="00B17D80">
      <w:pPr>
        <w:pStyle w:val="EW"/>
        <w:ind w:left="3402" w:hanging="3118"/>
      </w:pPr>
      <w:r>
        <w:t>Image Instance Width:</w:t>
      </w:r>
      <w:r>
        <w:tab/>
        <w:t>2E</w:t>
      </w:r>
    </w:p>
    <w:p w:rsidR="00B17D80" w:rsidRDefault="00B17D80" w:rsidP="00B17D80">
      <w:pPr>
        <w:pStyle w:val="EW"/>
        <w:ind w:left="3402" w:hanging="3118"/>
      </w:pPr>
      <w:r>
        <w:t>Image Instance Height:</w:t>
      </w:r>
      <w:r>
        <w:tab/>
        <w:t>28</w:t>
      </w:r>
    </w:p>
    <w:p w:rsidR="00B17D80" w:rsidRDefault="00B17D80" w:rsidP="00B17D80">
      <w:pPr>
        <w:pStyle w:val="EW"/>
        <w:ind w:left="3402" w:hanging="3118"/>
      </w:pPr>
      <w:r>
        <w:t>Image Coding Scheme:</w:t>
      </w:r>
      <w:r>
        <w:tab/>
        <w:t>11 (basic image)</w:t>
      </w:r>
    </w:p>
    <w:p w:rsidR="00B17D80" w:rsidRDefault="00B17D80" w:rsidP="00B17D80">
      <w:pPr>
        <w:pStyle w:val="EW"/>
        <w:ind w:left="3402" w:hanging="3118"/>
        <w:rPr>
          <w:lang w:val="fr-FR"/>
        </w:rPr>
      </w:pPr>
      <w:r>
        <w:rPr>
          <w:lang w:val="fr-FR"/>
        </w:rPr>
        <w:t>Image Instance File Identifier:</w:t>
      </w:r>
      <w:r>
        <w:rPr>
          <w:lang w:val="fr-FR"/>
        </w:rPr>
        <w:tab/>
        <w:t>4F 01 (EF</w:t>
      </w:r>
      <w:r>
        <w:rPr>
          <w:vertAlign w:val="subscript"/>
          <w:lang w:val="fr-FR"/>
        </w:rPr>
        <w:t>Instance</w:t>
      </w:r>
      <w:r>
        <w:rPr>
          <w:lang w:val="fr-FR"/>
        </w:rPr>
        <w:t>)</w:t>
      </w:r>
    </w:p>
    <w:p w:rsidR="00B17D80" w:rsidRDefault="00B17D80" w:rsidP="00B17D80">
      <w:pPr>
        <w:pStyle w:val="EW"/>
        <w:ind w:left="3402" w:hanging="3118"/>
      </w:pPr>
      <w:r>
        <w:t>Offset into Image Instance File:</w:t>
      </w:r>
      <w:r>
        <w:tab/>
        <w:t>00 00</w:t>
      </w:r>
    </w:p>
    <w:p w:rsidR="00B17D80" w:rsidRDefault="00B17D80" w:rsidP="00B17D80">
      <w:pPr>
        <w:pStyle w:val="EX"/>
        <w:ind w:left="3402" w:hanging="3118"/>
      </w:pPr>
      <w:r>
        <w:t>Length of Image Instance Data:</w:t>
      </w:r>
      <w:r>
        <w:tab/>
        <w:t>00 E8</w:t>
      </w:r>
    </w:p>
    <w:p w:rsidR="00B17D80" w:rsidRDefault="00B17D80" w:rsidP="00B17D80">
      <w:pPr>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rPr>
                <w:lang w:val="de-DE"/>
              </w:rPr>
            </w:pPr>
            <w:r>
              <w:rPr>
                <w:lang w:val="de-DE"/>
              </w:rP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Record 5:</w:t>
      </w:r>
    </w:p>
    <w:p w:rsidR="00B17D80" w:rsidRDefault="00B17D80" w:rsidP="00B17D80">
      <w:r>
        <w:t>Logically:</w:t>
      </w:r>
    </w:p>
    <w:p w:rsidR="00B17D80" w:rsidRDefault="00B17D80" w:rsidP="00B17D80">
      <w:pPr>
        <w:pStyle w:val="EW"/>
        <w:ind w:left="3402" w:hanging="3118"/>
      </w:pPr>
      <w:r>
        <w:t>Number of Actual Images Instances:</w:t>
      </w:r>
      <w:r>
        <w:tab/>
        <w:t>01</w:t>
      </w:r>
    </w:p>
    <w:p w:rsidR="00B17D80" w:rsidRDefault="00B17D80" w:rsidP="00B17D80">
      <w:pPr>
        <w:pStyle w:val="EW"/>
        <w:ind w:left="3402" w:hanging="3118"/>
      </w:pPr>
      <w:r>
        <w:t>Image Instance Width:</w:t>
      </w:r>
      <w:r>
        <w:tab/>
        <w:t>05</w:t>
      </w:r>
    </w:p>
    <w:p w:rsidR="00B17D80" w:rsidRDefault="00B17D80" w:rsidP="00B17D80">
      <w:pPr>
        <w:pStyle w:val="EW"/>
        <w:ind w:left="3402" w:hanging="3118"/>
      </w:pPr>
      <w:r>
        <w:t>Image Instance Height:</w:t>
      </w:r>
      <w:r>
        <w:tab/>
        <w:t>05</w:t>
      </w:r>
    </w:p>
    <w:p w:rsidR="00B17D80" w:rsidRDefault="00B17D80" w:rsidP="00B17D80">
      <w:pPr>
        <w:pStyle w:val="EW"/>
        <w:ind w:left="3402" w:hanging="3118"/>
      </w:pPr>
      <w:r>
        <w:t>Image Coding Scheme:</w:t>
      </w:r>
      <w:r>
        <w:tab/>
        <w:t>11 (basic image)</w:t>
      </w:r>
    </w:p>
    <w:p w:rsidR="00B17D80" w:rsidRDefault="00B17D80" w:rsidP="00B17D80">
      <w:pPr>
        <w:pStyle w:val="EW"/>
        <w:ind w:left="3402" w:hanging="3118"/>
        <w:rPr>
          <w:lang w:val="fr-FR"/>
        </w:rPr>
      </w:pPr>
      <w:r>
        <w:rPr>
          <w:lang w:val="fr-FR"/>
        </w:rPr>
        <w:t>Image Instance File Identifier:</w:t>
      </w:r>
      <w:r>
        <w:rPr>
          <w:lang w:val="fr-FR"/>
        </w:rPr>
        <w:tab/>
        <w:t>4F 05 (EF</w:t>
      </w:r>
      <w:r>
        <w:rPr>
          <w:vertAlign w:val="subscript"/>
          <w:lang w:val="fr-FR"/>
        </w:rPr>
        <w:t>Instance</w:t>
      </w:r>
      <w:r>
        <w:rPr>
          <w:lang w:val="fr-FR"/>
        </w:rPr>
        <w:t>)</w:t>
      </w:r>
    </w:p>
    <w:p w:rsidR="00B17D80" w:rsidRDefault="00B17D80" w:rsidP="00B17D80">
      <w:pPr>
        <w:pStyle w:val="EW"/>
        <w:ind w:left="3402" w:hanging="3118"/>
      </w:pPr>
      <w:r>
        <w:t>Offset into Image Instance File:</w:t>
      </w:r>
      <w:r>
        <w:tab/>
        <w:t>00 00</w:t>
      </w:r>
    </w:p>
    <w:p w:rsidR="00B17D80" w:rsidRDefault="00B17D80" w:rsidP="00B17D80">
      <w:pPr>
        <w:pStyle w:val="EX"/>
        <w:ind w:left="3402" w:hanging="3118"/>
      </w:pPr>
      <w:r>
        <w:t>Length of Image Instance Data:</w:t>
      </w:r>
      <w:r>
        <w:tab/>
        <w:t>00 08</w:t>
      </w:r>
    </w:p>
    <w:p w:rsidR="00B17D80" w:rsidRDefault="00B17D80" w:rsidP="00B17D80">
      <w:pPr>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rPr>
                <w:lang w:val="de-DE"/>
              </w:rPr>
            </w:pPr>
            <w:r>
              <w:rPr>
                <w:lang w:val="de-DE"/>
              </w:rP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rPr>
          <w:b/>
        </w:rPr>
      </w:pPr>
      <w:r>
        <w:rPr>
          <w:b/>
        </w:rPr>
        <w:t>EF</w:t>
      </w:r>
      <w:r>
        <w:rPr>
          <w:b/>
          <w:vertAlign w:val="subscript"/>
        </w:rPr>
        <w:t>Instance</w:t>
      </w:r>
      <w:r>
        <w:rPr>
          <w:b/>
        </w:rPr>
        <w:t xml:space="preserve"> (4F01) </w:t>
      </w:r>
    </w:p>
    <w:p w:rsidR="00B17D80" w:rsidRDefault="00B17D80" w:rsidP="00B17D80">
      <w:r>
        <w:t>Logically:</w:t>
      </w:r>
    </w:p>
    <w:p w:rsidR="00B17D80" w:rsidRDefault="00B17D80" w:rsidP="00B17D80">
      <w:pPr>
        <w:pStyle w:val="EX"/>
        <w:ind w:left="3402" w:hanging="3118"/>
      </w:pPr>
      <w:r>
        <w:t>Image Instance Data:</w:t>
      </w:r>
      <w:r>
        <w:tab/>
        <w:t>see below</w:t>
      </w:r>
    </w:p>
    <w:p w:rsidR="00B17D80" w:rsidRDefault="00B17D80" w:rsidP="00B17D80">
      <w:pPr>
        <w:keepNext/>
        <w:rPr>
          <w:lang w:val="de-DE"/>
        </w:rPr>
      </w:pPr>
      <w:r>
        <w:rPr>
          <w:lang w:val="de-DE"/>
        </w:rP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rPr>
                <w:lang w:val="de-DE"/>
              </w:rPr>
            </w:pPr>
            <w:r>
              <w:rPr>
                <w:lang w:val="de-DE"/>
              </w:rP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80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 xml:space="preserve">00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 xml:space="preserve">00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FE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BF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E0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1F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E4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rPr>
                <w:lang w:val="de-DE"/>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BF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F9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E4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1B</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rPr>
                <w:lang w:val="de-DE"/>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BF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F9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E6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FE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BF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F8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E0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rPr>
                <w:lang w:val="fi-FI"/>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rPr>
                <w:lang w:val="fi-FI"/>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EE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48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C4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92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25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12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71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C8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E0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p>
        </w:tc>
      </w:tr>
    </w:tbl>
    <w:p w:rsidR="00B17D80" w:rsidRDefault="00B17D80" w:rsidP="00B17D80">
      <w:pPr>
        <w:pStyle w:val="FP"/>
        <w:rPr>
          <w:lang w:val="it-IT"/>
        </w:rPr>
      </w:pPr>
    </w:p>
    <w:p w:rsidR="00B17D80" w:rsidRDefault="00B17D80" w:rsidP="00B17D80">
      <w:r>
        <w:rPr>
          <w:b/>
        </w:rPr>
        <w:t>EF</w:t>
      </w:r>
      <w:r>
        <w:rPr>
          <w:b/>
          <w:vertAlign w:val="subscript"/>
        </w:rPr>
        <w:t>Instance</w:t>
      </w:r>
      <w:r>
        <w:rPr>
          <w:b/>
        </w:rPr>
        <w:t xml:space="preserve"> (4F02)</w:t>
      </w:r>
      <w:r>
        <w:t xml:space="preserve"> </w:t>
      </w:r>
    </w:p>
    <w:p w:rsidR="00B17D80" w:rsidRDefault="00B17D80" w:rsidP="00B17D80">
      <w:r>
        <w:t>Logically:</w:t>
      </w:r>
    </w:p>
    <w:p w:rsidR="00B17D80" w:rsidRDefault="00B17D80" w:rsidP="00B17D80">
      <w:pPr>
        <w:pStyle w:val="EW"/>
        <w:tabs>
          <w:tab w:val="left" w:pos="851"/>
        </w:tabs>
        <w:ind w:left="3402" w:hanging="3118"/>
      </w:pPr>
      <w:r>
        <w:t xml:space="preserve">Image Instance Data: </w:t>
      </w:r>
    </w:p>
    <w:p w:rsidR="00B17D80" w:rsidRDefault="00B17D80" w:rsidP="00B17D80">
      <w:pPr>
        <w:pStyle w:val="EW"/>
        <w:tabs>
          <w:tab w:val="left" w:pos="851"/>
        </w:tabs>
        <w:ind w:left="3402" w:hanging="3118"/>
      </w:pPr>
      <w:r>
        <w:tab/>
        <w:t>Image width:</w:t>
      </w:r>
      <w:r>
        <w:tab/>
        <w:t>08</w:t>
      </w:r>
    </w:p>
    <w:p w:rsidR="00B17D80" w:rsidRDefault="00B17D80" w:rsidP="00B17D80">
      <w:pPr>
        <w:pStyle w:val="EW"/>
        <w:tabs>
          <w:tab w:val="left" w:pos="851"/>
        </w:tabs>
        <w:ind w:left="3402" w:hanging="3118"/>
      </w:pPr>
      <w:r>
        <w:tab/>
        <w:t>Image length:</w:t>
      </w:r>
      <w:r>
        <w:tab/>
        <w:t>08</w:t>
      </w:r>
    </w:p>
    <w:p w:rsidR="00B17D80" w:rsidRDefault="00B17D80" w:rsidP="00B17D80">
      <w:pPr>
        <w:pStyle w:val="EW"/>
        <w:tabs>
          <w:tab w:val="left" w:pos="851"/>
        </w:tabs>
        <w:ind w:left="3402" w:hanging="3118"/>
      </w:pPr>
      <w:r>
        <w:tab/>
        <w:t>Bits per raster image point:</w:t>
      </w:r>
      <w:r>
        <w:tab/>
        <w:t>02</w:t>
      </w:r>
    </w:p>
    <w:p w:rsidR="00B17D80" w:rsidRDefault="00B17D80" w:rsidP="00B17D80">
      <w:pPr>
        <w:pStyle w:val="EW"/>
        <w:tabs>
          <w:tab w:val="left" w:pos="851"/>
        </w:tabs>
        <w:ind w:left="3402" w:hanging="3118"/>
      </w:pPr>
      <w:r>
        <w:tab/>
        <w:t>Number of CLUT entries:</w:t>
      </w:r>
      <w:r>
        <w:tab/>
        <w:t>03</w:t>
      </w:r>
    </w:p>
    <w:p w:rsidR="00B17D80" w:rsidRDefault="00B17D80" w:rsidP="00B17D80">
      <w:pPr>
        <w:pStyle w:val="EW"/>
        <w:tabs>
          <w:tab w:val="left" w:pos="851"/>
        </w:tabs>
        <w:ind w:left="3402" w:hanging="3118"/>
      </w:pPr>
      <w:r>
        <w:tab/>
        <w:t>Location of CLUT:</w:t>
      </w:r>
      <w:r>
        <w:tab/>
        <w:t>00 16</w:t>
      </w:r>
    </w:p>
    <w:p w:rsidR="00B17D80" w:rsidRDefault="00B17D80" w:rsidP="00B17D80">
      <w:pPr>
        <w:pStyle w:val="EX"/>
        <w:tabs>
          <w:tab w:val="left" w:pos="851"/>
        </w:tabs>
        <w:ind w:left="3402" w:hanging="3118"/>
      </w:pPr>
      <w:r>
        <w:tab/>
        <w:t>Image body:</w:t>
      </w:r>
      <w:r>
        <w:tab/>
        <w:t>see below</w:t>
      </w:r>
    </w:p>
    <w:p w:rsidR="00B17D80" w:rsidRDefault="00B17D80" w:rsidP="00B17D80">
      <w:r w:rsidRPr="00837ABA">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rPr>
                <w:lang w:val="de-DE"/>
              </w:rPr>
            </w:pPr>
            <w:r>
              <w:rPr>
                <w:lang w:val="de-DE"/>
              </w:rP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16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AA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AA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85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42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rPr>
                <w:lang w:val="de-DE"/>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AA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AA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rPr>
          <w:b/>
        </w:rPr>
        <w:t>EF</w:t>
      </w:r>
      <w:r>
        <w:rPr>
          <w:b/>
          <w:vertAlign w:val="subscript"/>
        </w:rPr>
        <w:t>Instance</w:t>
      </w:r>
      <w:r>
        <w:rPr>
          <w:b/>
        </w:rPr>
        <w:t xml:space="preserve"> (4F03)</w:t>
      </w:r>
      <w:r>
        <w:t xml:space="preserve"> </w:t>
      </w:r>
    </w:p>
    <w:p w:rsidR="00B17D80" w:rsidRDefault="00B17D80" w:rsidP="00B17D80">
      <w:r>
        <w:lastRenderedPageBreak/>
        <w:t>Logically:</w:t>
      </w:r>
    </w:p>
    <w:p w:rsidR="00B17D80" w:rsidRDefault="00B17D80" w:rsidP="00B17D80">
      <w:pPr>
        <w:pStyle w:val="EX"/>
        <w:ind w:left="3402" w:hanging="3118"/>
      </w:pPr>
      <w:r>
        <w:t>Image Instance Data:</w:t>
      </w:r>
      <w:r>
        <w:tab/>
        <w:t>see below</w:t>
      </w:r>
    </w:p>
    <w:p w:rsidR="00B17D80" w:rsidRDefault="00B17D80" w:rsidP="00B17D80">
      <w:pPr>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rPr>
                <w:lang w:val="de-DE"/>
              </w:rPr>
            </w:pPr>
            <w:r>
              <w:rPr>
                <w:lang w:val="de-DE"/>
              </w:rP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rPr>
          <w:b/>
        </w:rPr>
      </w:pPr>
      <w:r>
        <w:rPr>
          <w:b/>
        </w:rPr>
        <w:t>EF</w:t>
      </w:r>
      <w:r>
        <w:rPr>
          <w:b/>
          <w:vertAlign w:val="subscript"/>
        </w:rPr>
        <w:t>Instance</w:t>
      </w:r>
      <w:r>
        <w:rPr>
          <w:b/>
        </w:rPr>
        <w:t xml:space="preserve"> (4F04) </w:t>
      </w:r>
    </w:p>
    <w:p w:rsidR="00B17D80" w:rsidRDefault="00B17D80" w:rsidP="00B17D80">
      <w:r>
        <w:t>Logically:</w:t>
      </w:r>
    </w:p>
    <w:p w:rsidR="00B17D80" w:rsidRDefault="00B17D80" w:rsidP="00B17D80">
      <w:pPr>
        <w:pStyle w:val="EX"/>
        <w:ind w:left="3402" w:hanging="3118"/>
      </w:pPr>
      <w:r>
        <w:t xml:space="preserve">Image Instance Data: </w:t>
      </w:r>
      <w:r>
        <w:tab/>
        <w:t>see below</w:t>
      </w:r>
    </w:p>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rPr>
                <w:lang w:val="de-DE"/>
              </w:rPr>
            </w:pPr>
            <w:r>
              <w:rPr>
                <w:lang w:val="de-DE"/>
              </w:rP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r>
    </w:tbl>
    <w:p w:rsidR="00B17D80" w:rsidRDefault="00B17D80" w:rsidP="00B17D80">
      <w:pPr>
        <w:pStyle w:val="FP"/>
      </w:pPr>
    </w:p>
    <w:p w:rsidR="00B17D80" w:rsidRDefault="00B17D80" w:rsidP="00B17D80">
      <w:pPr>
        <w:rPr>
          <w:b/>
        </w:rPr>
      </w:pPr>
      <w:r>
        <w:rPr>
          <w:b/>
        </w:rPr>
        <w:t>EF</w:t>
      </w:r>
      <w:r>
        <w:rPr>
          <w:b/>
          <w:vertAlign w:val="subscript"/>
        </w:rPr>
        <w:t>Instance</w:t>
      </w:r>
      <w:r>
        <w:rPr>
          <w:b/>
        </w:rPr>
        <w:t xml:space="preserve"> (4F05) </w:t>
      </w:r>
    </w:p>
    <w:p w:rsidR="00B17D80" w:rsidRDefault="00B17D80" w:rsidP="00B17D80">
      <w:r>
        <w:t>Logically:</w:t>
      </w:r>
    </w:p>
    <w:p w:rsidR="00B17D80" w:rsidRDefault="00B17D80" w:rsidP="00B17D80">
      <w:pPr>
        <w:pStyle w:val="EX"/>
        <w:ind w:left="3402" w:hanging="3118"/>
      </w:pPr>
      <w:r>
        <w:t xml:space="preserve">Image Instance Data: </w:t>
      </w:r>
      <w:r>
        <w:tab/>
        <w:t>see below</w:t>
      </w:r>
    </w:p>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rPr>
                <w:lang w:val="de-DE"/>
              </w:rPr>
            </w:pPr>
            <w:r>
              <w:rPr>
                <w:lang w:val="de-DE"/>
              </w:rP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FE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EB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BF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r>
    </w:tbl>
    <w:p w:rsidR="00B17D80" w:rsidRDefault="00B17D80" w:rsidP="00B17D80">
      <w:pPr>
        <w:pStyle w:val="FP"/>
      </w:pPr>
    </w:p>
    <w:p w:rsidR="00B17D80" w:rsidRDefault="00B17D80" w:rsidP="00B17D80">
      <w:pPr>
        <w:pStyle w:val="Heading3"/>
      </w:pPr>
      <w:bookmarkStart w:id="123" w:name="_Toc502363133"/>
      <w:bookmarkStart w:id="124" w:name="_Toc533173559"/>
      <w:bookmarkStart w:id="125" w:name="_Toc51833980"/>
      <w:r>
        <w:t>27.22.1</w:t>
      </w:r>
      <w:r>
        <w:tab/>
        <w:t>Initialization of SIM Application Toolkit Enabled SIM by SIM Application Toolkit Enabled ME (Profile Download)</w:t>
      </w:r>
      <w:bookmarkEnd w:id="123"/>
      <w:bookmarkEnd w:id="124"/>
      <w:bookmarkEnd w:id="125"/>
    </w:p>
    <w:p w:rsidR="00B17D80" w:rsidRDefault="00B17D80" w:rsidP="00B17D80">
      <w:pPr>
        <w:pStyle w:val="Heading4"/>
      </w:pPr>
      <w:bookmarkStart w:id="126" w:name="_Toc502363134"/>
      <w:bookmarkStart w:id="127" w:name="_Toc533173560"/>
      <w:bookmarkStart w:id="128" w:name="_Toc51833981"/>
      <w:r>
        <w:t>27.22.1.1</w:t>
      </w:r>
      <w:r>
        <w:tab/>
        <w:t>Definition and applicability</w:t>
      </w:r>
      <w:bookmarkEnd w:id="126"/>
      <w:bookmarkEnd w:id="127"/>
      <w:bookmarkEnd w:id="128"/>
    </w:p>
    <w:p w:rsidR="00B17D80" w:rsidRDefault="00B17D80" w:rsidP="00B17D80">
      <w:r>
        <w:t>See clause 3.2.2.</w:t>
      </w:r>
    </w:p>
    <w:p w:rsidR="00B17D80" w:rsidRDefault="00B17D80" w:rsidP="00B17D80">
      <w:pPr>
        <w:pStyle w:val="Heading4"/>
      </w:pPr>
      <w:bookmarkStart w:id="129" w:name="_Toc502363135"/>
      <w:bookmarkStart w:id="130" w:name="_Toc533173561"/>
      <w:bookmarkStart w:id="131" w:name="_Toc51833982"/>
      <w:r>
        <w:t>27.22.1.2</w:t>
      </w:r>
      <w:r>
        <w:tab/>
        <w:t>Conformance requirement</w:t>
      </w:r>
      <w:bookmarkEnd w:id="129"/>
      <w:bookmarkEnd w:id="130"/>
      <w:bookmarkEnd w:id="131"/>
    </w:p>
    <w:p w:rsidR="00B17D80" w:rsidRDefault="00B17D80" w:rsidP="00B17D80">
      <w:r>
        <w:t>The ME shall support the PROFILE DOWNLOAD command as defined in:</w:t>
      </w:r>
    </w:p>
    <w:p w:rsidR="00B17D80" w:rsidRDefault="00B17D80" w:rsidP="00B17D80">
      <w:pPr>
        <w:pStyle w:val="B1"/>
      </w:pPr>
      <w:r>
        <w:t>-</w:t>
      </w:r>
      <w:r>
        <w:tab/>
        <w:t>TS 11.14 [15] clause 5.2.</w:t>
      </w:r>
    </w:p>
    <w:p w:rsidR="00B17D80" w:rsidRDefault="00B17D80" w:rsidP="00B17D80">
      <w:pPr>
        <w:pStyle w:val="Heading4"/>
      </w:pPr>
      <w:bookmarkStart w:id="132" w:name="_Toc502363136"/>
      <w:bookmarkStart w:id="133" w:name="_Toc533173562"/>
      <w:bookmarkStart w:id="134" w:name="_Toc51833983"/>
      <w:r>
        <w:t>27.22.1.3</w:t>
      </w:r>
      <w:r>
        <w:tab/>
        <w:t>Test purpose</w:t>
      </w:r>
      <w:bookmarkEnd w:id="132"/>
      <w:bookmarkEnd w:id="133"/>
      <w:bookmarkEnd w:id="134"/>
    </w:p>
    <w:p w:rsidR="00B17D80" w:rsidRDefault="00B17D80" w:rsidP="00B17D80">
      <w:r>
        <w:t>To verify that the ME sends a TERMINAL PROFILE command in accordance with the above requirements.</w:t>
      </w:r>
    </w:p>
    <w:p w:rsidR="00B17D80" w:rsidRDefault="00B17D80" w:rsidP="00B17D80">
      <w:pPr>
        <w:pStyle w:val="Heading4"/>
      </w:pPr>
      <w:bookmarkStart w:id="135" w:name="_Toc502363137"/>
      <w:bookmarkStart w:id="136" w:name="_Toc533173563"/>
      <w:bookmarkStart w:id="137" w:name="_Toc51833984"/>
      <w:r>
        <w:lastRenderedPageBreak/>
        <w:t>27.22.1.4</w:t>
      </w:r>
      <w:r>
        <w:tab/>
        <w:t>Method of test</w:t>
      </w:r>
      <w:bookmarkEnd w:id="135"/>
      <w:bookmarkEnd w:id="136"/>
      <w:bookmarkEnd w:id="137"/>
    </w:p>
    <w:p w:rsidR="00B17D80" w:rsidRDefault="00B17D80" w:rsidP="00B17D80">
      <w:pPr>
        <w:pStyle w:val="Heading5"/>
      </w:pPr>
      <w:bookmarkStart w:id="138" w:name="_Toc502363138"/>
      <w:bookmarkStart w:id="139" w:name="_Toc533173564"/>
      <w:bookmarkStart w:id="140" w:name="_Toc51833985"/>
      <w:r>
        <w:t>27.22.1.4.1</w:t>
      </w:r>
      <w:r>
        <w:tab/>
        <w:t>Initial conditions</w:t>
      </w:r>
      <w:bookmarkEnd w:id="138"/>
      <w:bookmarkEnd w:id="139"/>
      <w:bookmarkEnd w:id="140"/>
    </w:p>
    <w:p w:rsidR="00B17D80" w:rsidRDefault="00B17D80" w:rsidP="00B17D80">
      <w:r>
        <w:t>The ME is connected to the SIM Simulator. All elementary files are coded as the default Toolkit personalization, with the CHV1 enabled.</w:t>
      </w:r>
    </w:p>
    <w:p w:rsidR="00B17D80" w:rsidRDefault="00B17D80" w:rsidP="00B17D80">
      <w:pPr>
        <w:pStyle w:val="Heading5"/>
      </w:pPr>
      <w:bookmarkStart w:id="141" w:name="_Toc502363139"/>
      <w:bookmarkStart w:id="142" w:name="_Toc533173565"/>
      <w:bookmarkStart w:id="143" w:name="_Toc51833986"/>
      <w:r>
        <w:t>27.22.1.4.2</w:t>
      </w:r>
      <w:r>
        <w:tab/>
        <w:t>Procedure</w:t>
      </w:r>
      <w:bookmarkEnd w:id="141"/>
      <w:bookmarkEnd w:id="142"/>
      <w:bookmarkEnd w:id="143"/>
    </w:p>
    <w:p w:rsidR="00B17D80" w:rsidRDefault="00B17D80" w:rsidP="00B17D80">
      <w:pPr>
        <w:keepNext/>
        <w:rPr>
          <w:b/>
        </w:rPr>
      </w:pPr>
      <w:r>
        <w:rPr>
          <w:b/>
        </w:rPr>
        <w:t>Expected Sequence 1 (PROFILE DOWNLOAD)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310"/>
        <w:gridCol w:w="2892"/>
        <w:gridCol w:w="3359"/>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310"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359" w:type="dxa"/>
            <w:tcBorders>
              <w:top w:val="single" w:sz="6" w:space="0" w:color="auto"/>
              <w:left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310" w:type="dxa"/>
            <w:tcBorders>
              <w:top w:val="single" w:sz="6" w:space="0" w:color="auto"/>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Power on ME</w:t>
            </w:r>
          </w:p>
        </w:tc>
        <w:tc>
          <w:tcPr>
            <w:tcW w:w="3359" w:type="dxa"/>
            <w:tcBorders>
              <w:top w:val="single" w:sz="6"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p>
        </w:tc>
        <w:tc>
          <w:tcPr>
            <w:tcW w:w="1310" w:type="dxa"/>
            <w:tcBorders>
              <w:left w:val="single" w:sz="6" w:space="0" w:color="auto"/>
              <w:right w:val="single" w:sz="6" w:space="0" w:color="auto"/>
            </w:tcBorders>
          </w:tcPr>
          <w:p w:rsidR="00B17D80" w:rsidRDefault="00B17D80" w:rsidP="007B59FD">
            <w:pPr>
              <w:pStyle w:val="TAC"/>
            </w:pPr>
          </w:p>
        </w:tc>
        <w:tc>
          <w:tcPr>
            <w:tcW w:w="2892" w:type="dxa"/>
            <w:tcBorders>
              <w:left w:val="single" w:sz="6" w:space="0" w:color="auto"/>
              <w:right w:val="single" w:sz="6" w:space="0" w:color="auto"/>
            </w:tcBorders>
          </w:tcPr>
          <w:p w:rsidR="00B17D80" w:rsidRDefault="00B17D80" w:rsidP="007B59FD">
            <w:pPr>
              <w:pStyle w:val="TAL"/>
            </w:pPr>
          </w:p>
        </w:tc>
        <w:tc>
          <w:tcPr>
            <w:tcW w:w="335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310"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PIN entry request</w:t>
            </w:r>
          </w:p>
        </w:tc>
        <w:tc>
          <w:tcPr>
            <w:tcW w:w="335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310"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Enter "1111"</w:t>
            </w:r>
          </w:p>
        </w:tc>
        <w:tc>
          <w:tcPr>
            <w:tcW w:w="335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w:t>
            </w:r>
          </w:p>
        </w:tc>
        <w:tc>
          <w:tcPr>
            <w:tcW w:w="1310" w:type="dxa"/>
            <w:tcBorders>
              <w:left w:val="single" w:sz="6" w:space="0" w:color="auto"/>
              <w:right w:val="single" w:sz="6" w:space="0" w:color="auto"/>
            </w:tcBorders>
          </w:tcPr>
          <w:p w:rsidR="00B17D80" w:rsidRDefault="00B17D80" w:rsidP="007B59FD">
            <w:pPr>
              <w:pStyle w:val="TAC"/>
            </w:pPr>
          </w:p>
        </w:tc>
        <w:tc>
          <w:tcPr>
            <w:tcW w:w="2892" w:type="dxa"/>
            <w:tcBorders>
              <w:left w:val="single" w:sz="6" w:space="0" w:color="auto"/>
              <w:right w:val="single" w:sz="6" w:space="0" w:color="auto"/>
            </w:tcBorders>
          </w:tcPr>
          <w:p w:rsidR="00B17D80" w:rsidRDefault="00B17D80" w:rsidP="007B59FD">
            <w:pPr>
              <w:pStyle w:val="TAL"/>
            </w:pPr>
          </w:p>
        </w:tc>
        <w:tc>
          <w:tcPr>
            <w:tcW w:w="335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310"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2892" w:type="dxa"/>
            <w:tcBorders>
              <w:left w:val="single" w:sz="6" w:space="0" w:color="auto"/>
              <w:right w:val="single" w:sz="6" w:space="0" w:color="auto"/>
            </w:tcBorders>
          </w:tcPr>
          <w:p w:rsidR="00B17D80" w:rsidRDefault="00B17D80" w:rsidP="007B59FD">
            <w:pPr>
              <w:pStyle w:val="TAL"/>
            </w:pPr>
            <w:r>
              <w:t>VERIFY CHV1 1.1A</w:t>
            </w:r>
          </w:p>
        </w:tc>
        <w:tc>
          <w:tcPr>
            <w:tcW w:w="3359" w:type="dxa"/>
            <w:tcBorders>
              <w:left w:val="single" w:sz="6" w:space="0" w:color="auto"/>
              <w:right w:val="single" w:sz="6" w:space="0" w:color="auto"/>
            </w:tcBorders>
          </w:tcPr>
          <w:p w:rsidR="00B17D80" w:rsidRDefault="00B17D80" w:rsidP="007B59FD">
            <w:pPr>
              <w:pStyle w:val="TAL"/>
              <w:rPr>
                <w:lang w:val="fr-FR"/>
              </w:rPr>
            </w:pPr>
            <w:r>
              <w:rPr>
                <w:lang w:val="fr-FR"/>
              </w:rPr>
              <w:t>[CHV1 code: "1111"]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5</w:t>
            </w:r>
          </w:p>
        </w:tc>
        <w:tc>
          <w:tcPr>
            <w:tcW w:w="1310" w:type="dxa"/>
            <w:tcBorders>
              <w:left w:val="single" w:sz="6" w:space="0" w:color="auto"/>
              <w:right w:val="single" w:sz="6" w:space="0" w:color="auto"/>
            </w:tcBorders>
          </w:tcPr>
          <w:p w:rsidR="00B17D80" w:rsidRDefault="00B17D80" w:rsidP="007B59FD">
            <w:pPr>
              <w:pStyle w:val="TAC"/>
              <w:rPr>
                <w:lang w:val="fr-FR"/>
              </w:rPr>
            </w:pPr>
            <w:r>
              <w:rPr>
                <w:lang w:val="fr-FR"/>
              </w:rPr>
              <w:t xml:space="preserve">SIM </w:t>
            </w:r>
            <w:r>
              <w:sym w:font="Symbol" w:char="F0AE"/>
            </w:r>
            <w:r>
              <w:rPr>
                <w:lang w:val="fr-FR"/>
              </w:rPr>
              <w:t xml:space="preserve"> ME</w:t>
            </w:r>
          </w:p>
        </w:tc>
        <w:tc>
          <w:tcPr>
            <w:tcW w:w="2892" w:type="dxa"/>
            <w:tcBorders>
              <w:left w:val="single" w:sz="6" w:space="0" w:color="auto"/>
              <w:right w:val="single" w:sz="6" w:space="0" w:color="auto"/>
            </w:tcBorders>
          </w:tcPr>
          <w:p w:rsidR="00B17D80" w:rsidRDefault="00B17D80" w:rsidP="007B59FD">
            <w:pPr>
              <w:pStyle w:val="TAL"/>
            </w:pPr>
            <w:r>
              <w:t>VERIFY CHV ATTEMPT UNSUCCESSFUL 1.1A</w:t>
            </w:r>
          </w:p>
        </w:tc>
        <w:tc>
          <w:tcPr>
            <w:tcW w:w="335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w:t>
            </w:r>
          </w:p>
        </w:tc>
        <w:tc>
          <w:tcPr>
            <w:tcW w:w="1310" w:type="dxa"/>
            <w:tcBorders>
              <w:left w:val="single" w:sz="6" w:space="0" w:color="auto"/>
              <w:right w:val="single" w:sz="6" w:space="0" w:color="auto"/>
            </w:tcBorders>
          </w:tcPr>
          <w:p w:rsidR="00B17D80" w:rsidRDefault="00B17D80" w:rsidP="007B59FD">
            <w:pPr>
              <w:pStyle w:val="TAC"/>
            </w:pPr>
          </w:p>
        </w:tc>
        <w:tc>
          <w:tcPr>
            <w:tcW w:w="2892" w:type="dxa"/>
            <w:tcBorders>
              <w:left w:val="single" w:sz="6" w:space="0" w:color="auto"/>
              <w:right w:val="single" w:sz="6" w:space="0" w:color="auto"/>
            </w:tcBorders>
          </w:tcPr>
          <w:p w:rsidR="00B17D80" w:rsidRDefault="00B17D80" w:rsidP="007B59FD">
            <w:pPr>
              <w:pStyle w:val="TAL"/>
            </w:pPr>
          </w:p>
        </w:tc>
        <w:tc>
          <w:tcPr>
            <w:tcW w:w="335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310"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PIN entry request</w:t>
            </w:r>
          </w:p>
        </w:tc>
        <w:tc>
          <w:tcPr>
            <w:tcW w:w="335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7</w:t>
            </w:r>
          </w:p>
        </w:tc>
        <w:tc>
          <w:tcPr>
            <w:tcW w:w="1310" w:type="dxa"/>
            <w:tcBorders>
              <w:left w:val="single" w:sz="6" w:space="0" w:color="auto"/>
              <w:right w:val="single" w:sz="6" w:space="0" w:color="auto"/>
            </w:tcBorders>
          </w:tcPr>
          <w:p w:rsidR="00B17D80" w:rsidRDefault="00B17D80" w:rsidP="007B59FD">
            <w:pPr>
              <w:pStyle w:val="TAC"/>
              <w:rPr>
                <w:lang w:val="fr-FR"/>
              </w:rPr>
            </w:pPr>
            <w:r>
              <w:rPr>
                <w:lang w:val="fr-FR"/>
              </w:rPr>
              <w:t xml:space="preserve">USER </w:t>
            </w:r>
            <w:r>
              <w:sym w:font="Symbol" w:char="F0AE"/>
            </w:r>
            <w:r>
              <w:rPr>
                <w:lang w:val="fr-FR"/>
              </w:rPr>
              <w:t xml:space="preserve"> ME</w:t>
            </w:r>
          </w:p>
        </w:tc>
        <w:tc>
          <w:tcPr>
            <w:tcW w:w="2892" w:type="dxa"/>
            <w:tcBorders>
              <w:left w:val="single" w:sz="6" w:space="0" w:color="auto"/>
              <w:right w:val="single" w:sz="6" w:space="0" w:color="auto"/>
            </w:tcBorders>
          </w:tcPr>
          <w:p w:rsidR="00B17D80" w:rsidRDefault="00B17D80" w:rsidP="007B59FD">
            <w:pPr>
              <w:pStyle w:val="TAL"/>
              <w:rPr>
                <w:lang w:val="fr-FR"/>
              </w:rPr>
            </w:pPr>
            <w:r>
              <w:rPr>
                <w:lang w:val="fr-FR"/>
              </w:rPr>
              <w:t>Enter "1234"</w:t>
            </w:r>
          </w:p>
        </w:tc>
        <w:tc>
          <w:tcPr>
            <w:tcW w:w="3359" w:type="dxa"/>
            <w:tcBorders>
              <w:left w:val="single" w:sz="6" w:space="0" w:color="auto"/>
              <w:right w:val="single" w:sz="6" w:space="0" w:color="auto"/>
            </w:tcBorders>
          </w:tcPr>
          <w:p w:rsidR="00B17D80" w:rsidRDefault="00B17D80" w:rsidP="007B59FD">
            <w:pPr>
              <w:pStyle w:val="TAL"/>
              <w:rPr>
                <w:lang w:val="fr-FR"/>
              </w:rPr>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p>
        </w:tc>
        <w:tc>
          <w:tcPr>
            <w:tcW w:w="1310" w:type="dxa"/>
            <w:tcBorders>
              <w:left w:val="single" w:sz="6" w:space="0" w:color="auto"/>
              <w:right w:val="single" w:sz="6" w:space="0" w:color="auto"/>
            </w:tcBorders>
          </w:tcPr>
          <w:p w:rsidR="00B17D80" w:rsidRDefault="00B17D80" w:rsidP="007B59FD">
            <w:pPr>
              <w:pStyle w:val="TAC"/>
              <w:rPr>
                <w:lang w:val="fr-FR"/>
              </w:rPr>
            </w:pPr>
          </w:p>
        </w:tc>
        <w:tc>
          <w:tcPr>
            <w:tcW w:w="2892" w:type="dxa"/>
            <w:tcBorders>
              <w:left w:val="single" w:sz="6" w:space="0" w:color="auto"/>
              <w:right w:val="single" w:sz="6" w:space="0" w:color="auto"/>
            </w:tcBorders>
          </w:tcPr>
          <w:p w:rsidR="00B17D80" w:rsidRDefault="00B17D80" w:rsidP="007B59FD">
            <w:pPr>
              <w:pStyle w:val="TAL"/>
              <w:rPr>
                <w:lang w:val="fr-FR"/>
              </w:rPr>
            </w:pPr>
          </w:p>
        </w:tc>
        <w:tc>
          <w:tcPr>
            <w:tcW w:w="3359" w:type="dxa"/>
            <w:tcBorders>
              <w:left w:val="single" w:sz="6" w:space="0" w:color="auto"/>
              <w:right w:val="single" w:sz="6" w:space="0" w:color="auto"/>
            </w:tcBorders>
          </w:tcPr>
          <w:p w:rsidR="00B17D80" w:rsidRDefault="00B17D80" w:rsidP="007B59FD">
            <w:pPr>
              <w:pStyle w:val="TAL"/>
              <w:rPr>
                <w:lang w:val="fr-FR"/>
              </w:rPr>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310"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2892" w:type="dxa"/>
            <w:tcBorders>
              <w:left w:val="single" w:sz="6" w:space="0" w:color="auto"/>
              <w:right w:val="single" w:sz="6" w:space="0" w:color="auto"/>
            </w:tcBorders>
          </w:tcPr>
          <w:p w:rsidR="00B17D80" w:rsidRDefault="00B17D80" w:rsidP="007B59FD">
            <w:pPr>
              <w:pStyle w:val="TAL"/>
            </w:pPr>
            <w:r>
              <w:t>VERIFY CHV1 1.1B</w:t>
            </w:r>
          </w:p>
        </w:tc>
        <w:tc>
          <w:tcPr>
            <w:tcW w:w="3359" w:type="dxa"/>
            <w:tcBorders>
              <w:left w:val="single" w:sz="6" w:space="0" w:color="auto"/>
              <w:right w:val="single" w:sz="6" w:space="0" w:color="auto"/>
            </w:tcBorders>
          </w:tcPr>
          <w:p w:rsidR="00B17D80" w:rsidRDefault="00B17D80" w:rsidP="007B59FD">
            <w:pPr>
              <w:pStyle w:val="TAL"/>
              <w:rPr>
                <w:lang w:val="fr-FR"/>
              </w:rPr>
            </w:pPr>
            <w:r>
              <w:rPr>
                <w:lang w:val="fr-FR"/>
              </w:rPr>
              <w:t>[CHV1 code: "1234"]</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9</w:t>
            </w:r>
          </w:p>
        </w:tc>
        <w:tc>
          <w:tcPr>
            <w:tcW w:w="1310" w:type="dxa"/>
            <w:tcBorders>
              <w:left w:val="single" w:sz="6" w:space="0" w:color="auto"/>
              <w:right w:val="single" w:sz="6" w:space="0" w:color="auto"/>
            </w:tcBorders>
          </w:tcPr>
          <w:p w:rsidR="00B17D80" w:rsidRDefault="00B17D80" w:rsidP="007B59FD">
            <w:pPr>
              <w:pStyle w:val="TAC"/>
              <w:rPr>
                <w:lang w:val="fr-FR"/>
              </w:rPr>
            </w:pPr>
            <w:r>
              <w:rPr>
                <w:lang w:val="fr-FR"/>
              </w:rPr>
              <w:t xml:space="preserve">SIM </w:t>
            </w:r>
            <w:r>
              <w:sym w:font="Symbol" w:char="F0AE"/>
            </w:r>
            <w:r>
              <w:rPr>
                <w:lang w:val="fr-FR"/>
              </w:rPr>
              <w:t xml:space="preserve"> ME</w:t>
            </w:r>
          </w:p>
        </w:tc>
        <w:tc>
          <w:tcPr>
            <w:tcW w:w="2892" w:type="dxa"/>
            <w:tcBorders>
              <w:left w:val="single" w:sz="6" w:space="0" w:color="auto"/>
              <w:right w:val="single" w:sz="6" w:space="0" w:color="auto"/>
            </w:tcBorders>
          </w:tcPr>
          <w:p w:rsidR="00B17D80" w:rsidRDefault="00B17D80" w:rsidP="007B59FD">
            <w:pPr>
              <w:pStyle w:val="TAL"/>
            </w:pPr>
            <w:smartTag w:uri="urn:schemas-microsoft-com:office:smarttags" w:element="City">
              <w:smartTag w:uri="urn:schemas-microsoft-com:office:smarttags" w:element="place">
                <w:r>
                  <w:t>NORMAL</w:t>
                </w:r>
              </w:smartTag>
            </w:smartTag>
            <w:r>
              <w:t xml:space="preserve"> ENDING OF COMMAND 1.1A</w:t>
            </w:r>
          </w:p>
        </w:tc>
        <w:tc>
          <w:tcPr>
            <w:tcW w:w="335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310"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PROFILE 1.4</w:t>
            </w:r>
          </w:p>
        </w:tc>
        <w:tc>
          <w:tcPr>
            <w:tcW w:w="3359" w:type="dxa"/>
            <w:tcBorders>
              <w:left w:val="single" w:sz="6" w:space="0" w:color="auto"/>
              <w:right w:val="single" w:sz="6" w:space="0" w:color="auto"/>
            </w:tcBorders>
          </w:tcPr>
          <w:p w:rsidR="00B17D80" w:rsidRDefault="00B17D80" w:rsidP="007B59FD">
            <w:pPr>
              <w:pStyle w:val="TAL"/>
            </w:pPr>
            <w:r>
              <w:t>The ME shall have read EF PHASE prior to the Profile Download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310"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smartTag w:uri="urn:schemas-microsoft-com:office:smarttags" w:element="City">
              <w:smartTag w:uri="urn:schemas-microsoft-com:office:smarttags" w:element="place">
                <w:r>
                  <w:t>NORMAL</w:t>
                </w:r>
              </w:smartTag>
            </w:smartTag>
            <w:r>
              <w:t xml:space="preserve"> ENDING OF COMMAND 1.1A</w:t>
            </w:r>
          </w:p>
        </w:tc>
        <w:tc>
          <w:tcPr>
            <w:tcW w:w="335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p>
        </w:tc>
        <w:tc>
          <w:tcPr>
            <w:tcW w:w="1310" w:type="dxa"/>
            <w:tcBorders>
              <w:left w:val="single" w:sz="6" w:space="0" w:color="auto"/>
              <w:right w:val="single" w:sz="6" w:space="0" w:color="auto"/>
            </w:tcBorders>
          </w:tcPr>
          <w:p w:rsidR="00B17D80" w:rsidRDefault="00B17D80" w:rsidP="007B59FD">
            <w:pPr>
              <w:pStyle w:val="TAC"/>
            </w:pPr>
          </w:p>
        </w:tc>
        <w:tc>
          <w:tcPr>
            <w:tcW w:w="2892" w:type="dxa"/>
            <w:tcBorders>
              <w:left w:val="single" w:sz="6" w:space="0" w:color="auto"/>
              <w:right w:val="single" w:sz="6" w:space="0" w:color="auto"/>
            </w:tcBorders>
          </w:tcPr>
          <w:p w:rsidR="00B17D80" w:rsidRDefault="00B17D80" w:rsidP="007B59FD">
            <w:pPr>
              <w:pStyle w:val="TAL"/>
            </w:pPr>
          </w:p>
        </w:tc>
        <w:tc>
          <w:tcPr>
            <w:tcW w:w="335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310"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SELECT EF IMSI 1.5</w:t>
            </w:r>
          </w:p>
          <w:p w:rsidR="00B17D80" w:rsidRDefault="00B17D80" w:rsidP="007B59FD">
            <w:pPr>
              <w:pStyle w:val="TAL"/>
            </w:pPr>
            <w:r>
              <w:t>or</w:t>
            </w:r>
            <w:r>
              <w:br/>
              <w:t>SELECT EF LOCI 1.6</w:t>
            </w:r>
          </w:p>
        </w:tc>
        <w:tc>
          <w:tcPr>
            <w:tcW w:w="335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p>
        </w:tc>
        <w:tc>
          <w:tcPr>
            <w:tcW w:w="1310" w:type="dxa"/>
            <w:tcBorders>
              <w:left w:val="single" w:sz="6" w:space="0" w:color="auto"/>
              <w:bottom w:val="single" w:sz="4" w:space="0" w:color="auto"/>
              <w:right w:val="single" w:sz="6" w:space="0" w:color="auto"/>
            </w:tcBorders>
          </w:tcPr>
          <w:p w:rsidR="00B17D80" w:rsidRDefault="00B17D80" w:rsidP="007B59FD">
            <w:pPr>
              <w:pStyle w:val="TAC"/>
            </w:pPr>
          </w:p>
        </w:tc>
        <w:tc>
          <w:tcPr>
            <w:tcW w:w="2892" w:type="dxa"/>
            <w:tcBorders>
              <w:left w:val="single" w:sz="6" w:space="0" w:color="auto"/>
              <w:bottom w:val="single" w:sz="4" w:space="0" w:color="auto"/>
              <w:right w:val="single" w:sz="6" w:space="0" w:color="auto"/>
            </w:tcBorders>
          </w:tcPr>
          <w:p w:rsidR="00B17D80" w:rsidRDefault="00B17D80" w:rsidP="007B59FD">
            <w:pPr>
              <w:pStyle w:val="TAL"/>
            </w:pPr>
          </w:p>
        </w:tc>
        <w:tc>
          <w:tcPr>
            <w:tcW w:w="3359"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pPr>
        <w:rPr>
          <w:b/>
          <w:bCs/>
        </w:rPr>
      </w:pPr>
      <w:r>
        <w:rPr>
          <w:b/>
          <w:bCs/>
        </w:rPr>
        <w:t>VERIFY CHV1 : 1.1A</w:t>
      </w:r>
    </w:p>
    <w:p w:rsidR="00B17D80" w:rsidRDefault="00B17D80" w:rsidP="00B17D80">
      <w:r>
        <w:t>Logically: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992"/>
        <w:gridCol w:w="851"/>
        <w:gridCol w:w="842"/>
        <w:gridCol w:w="842"/>
        <w:gridCol w:w="842"/>
      </w:tblGrid>
      <w:tr w:rsidR="00B17D80" w:rsidTr="007B59FD">
        <w:tblPrEx>
          <w:tblCellMar>
            <w:top w:w="0" w:type="dxa"/>
            <w:bottom w:w="0" w:type="dxa"/>
          </w:tblCellMar>
        </w:tblPrEx>
        <w:trPr>
          <w:jc w:val="center"/>
        </w:trPr>
        <w:tc>
          <w:tcPr>
            <w:tcW w:w="1134" w:type="dxa"/>
          </w:tcPr>
          <w:p w:rsidR="00B17D80" w:rsidRDefault="00B17D80" w:rsidP="007B59FD">
            <w:r>
              <w:t>APDU:</w:t>
            </w:r>
          </w:p>
        </w:tc>
        <w:tc>
          <w:tcPr>
            <w:tcW w:w="992" w:type="dxa"/>
          </w:tcPr>
          <w:p w:rsidR="00B17D80" w:rsidRDefault="00B17D80" w:rsidP="007B59FD">
            <w:pPr>
              <w:pStyle w:val="TAC"/>
            </w:pPr>
            <w:r>
              <w:t>CLA=A0</w:t>
            </w:r>
          </w:p>
        </w:tc>
        <w:tc>
          <w:tcPr>
            <w:tcW w:w="851" w:type="dxa"/>
          </w:tcPr>
          <w:p w:rsidR="00B17D80" w:rsidRDefault="00B17D80" w:rsidP="007B59FD">
            <w:pPr>
              <w:pStyle w:val="TAC"/>
              <w:rPr>
                <w:lang w:val="fr-FR"/>
              </w:rPr>
            </w:pPr>
            <w:r>
              <w:rPr>
                <w:lang w:val="fr-FR"/>
              </w:rPr>
              <w:t>INS=20</w:t>
            </w:r>
          </w:p>
        </w:tc>
        <w:tc>
          <w:tcPr>
            <w:tcW w:w="842" w:type="dxa"/>
          </w:tcPr>
          <w:p w:rsidR="00B17D80" w:rsidRDefault="00B17D80" w:rsidP="007B59FD">
            <w:pPr>
              <w:pStyle w:val="TAC"/>
              <w:rPr>
                <w:lang w:val="fr-FR"/>
              </w:rPr>
            </w:pPr>
            <w:r>
              <w:rPr>
                <w:lang w:val="fr-FR"/>
              </w:rPr>
              <w:t>P1=00</w:t>
            </w:r>
          </w:p>
        </w:tc>
        <w:tc>
          <w:tcPr>
            <w:tcW w:w="842" w:type="dxa"/>
          </w:tcPr>
          <w:p w:rsidR="00B17D80" w:rsidRDefault="00B17D80" w:rsidP="007B59FD">
            <w:pPr>
              <w:pStyle w:val="TAC"/>
              <w:rPr>
                <w:lang w:val="fr-FR"/>
              </w:rPr>
            </w:pPr>
            <w:r>
              <w:rPr>
                <w:lang w:val="fr-FR"/>
              </w:rPr>
              <w:t>P2=01</w:t>
            </w:r>
          </w:p>
        </w:tc>
        <w:tc>
          <w:tcPr>
            <w:tcW w:w="842" w:type="dxa"/>
          </w:tcPr>
          <w:p w:rsidR="00B17D80" w:rsidRDefault="00B17D80" w:rsidP="007B59FD">
            <w:pPr>
              <w:pStyle w:val="TAC"/>
            </w:pPr>
            <w:r>
              <w:t>P3=08</w:t>
            </w:r>
          </w:p>
        </w:tc>
      </w:tr>
    </w:tbl>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850"/>
        <w:gridCol w:w="709"/>
        <w:gridCol w:w="709"/>
        <w:gridCol w:w="708"/>
        <w:gridCol w:w="709"/>
        <w:gridCol w:w="709"/>
        <w:gridCol w:w="709"/>
        <w:gridCol w:w="709"/>
      </w:tblGrid>
      <w:tr w:rsidR="00B17D80" w:rsidTr="007B59FD">
        <w:tblPrEx>
          <w:tblCellMar>
            <w:top w:w="0" w:type="dxa"/>
            <w:bottom w:w="0" w:type="dxa"/>
          </w:tblCellMar>
        </w:tblPrEx>
        <w:trPr>
          <w:jc w:val="center"/>
        </w:trPr>
        <w:tc>
          <w:tcPr>
            <w:tcW w:w="1134" w:type="dxa"/>
          </w:tcPr>
          <w:p w:rsidR="00B17D80" w:rsidRDefault="00B17D80" w:rsidP="007B59FD">
            <w:r>
              <w:t>DATA IN:</w:t>
            </w:r>
          </w:p>
        </w:tc>
        <w:tc>
          <w:tcPr>
            <w:tcW w:w="850" w:type="dxa"/>
          </w:tcPr>
          <w:p w:rsidR="00B17D80" w:rsidRDefault="00B17D80" w:rsidP="007B59FD">
            <w:pPr>
              <w:pStyle w:val="TAC"/>
            </w:pPr>
            <w:r>
              <w:t>31</w:t>
            </w:r>
          </w:p>
        </w:tc>
        <w:tc>
          <w:tcPr>
            <w:tcW w:w="709" w:type="dxa"/>
          </w:tcPr>
          <w:p w:rsidR="00B17D80" w:rsidRDefault="00B17D80" w:rsidP="007B59FD">
            <w:pPr>
              <w:pStyle w:val="TAC"/>
            </w:pPr>
            <w:r>
              <w:t>31</w:t>
            </w:r>
          </w:p>
        </w:tc>
        <w:tc>
          <w:tcPr>
            <w:tcW w:w="709" w:type="dxa"/>
          </w:tcPr>
          <w:p w:rsidR="00B17D80" w:rsidRDefault="00B17D80" w:rsidP="007B59FD">
            <w:pPr>
              <w:pStyle w:val="TAC"/>
            </w:pPr>
            <w:r>
              <w:t>31</w:t>
            </w:r>
          </w:p>
        </w:tc>
        <w:tc>
          <w:tcPr>
            <w:tcW w:w="708" w:type="dxa"/>
          </w:tcPr>
          <w:p w:rsidR="00B17D80" w:rsidRDefault="00B17D80" w:rsidP="007B59FD">
            <w:pPr>
              <w:pStyle w:val="TAC"/>
            </w:pPr>
            <w:r>
              <w:t>31</w:t>
            </w:r>
          </w:p>
        </w:tc>
        <w:tc>
          <w:tcPr>
            <w:tcW w:w="709" w:type="dxa"/>
          </w:tcPr>
          <w:p w:rsidR="00B17D80" w:rsidRDefault="00B17D80" w:rsidP="007B59FD">
            <w:pPr>
              <w:pStyle w:val="TAC"/>
            </w:pPr>
            <w:r>
              <w:t>FF</w:t>
            </w:r>
          </w:p>
        </w:tc>
        <w:tc>
          <w:tcPr>
            <w:tcW w:w="709" w:type="dxa"/>
          </w:tcPr>
          <w:p w:rsidR="00B17D80" w:rsidRDefault="00B17D80" w:rsidP="007B59FD">
            <w:pPr>
              <w:pStyle w:val="TAC"/>
            </w:pPr>
            <w:r>
              <w:t>FF</w:t>
            </w:r>
          </w:p>
        </w:tc>
        <w:tc>
          <w:tcPr>
            <w:tcW w:w="709" w:type="dxa"/>
          </w:tcPr>
          <w:p w:rsidR="00B17D80" w:rsidRDefault="00B17D80" w:rsidP="007B59FD">
            <w:pPr>
              <w:pStyle w:val="TAC"/>
            </w:pPr>
            <w:r>
              <w:t>FF</w:t>
            </w:r>
          </w:p>
        </w:tc>
        <w:tc>
          <w:tcPr>
            <w:tcW w:w="709" w:type="dxa"/>
          </w:tcPr>
          <w:p w:rsidR="00B17D80" w:rsidRDefault="00B17D80" w:rsidP="007B59FD">
            <w:pPr>
              <w:pStyle w:val="TAC"/>
            </w:pPr>
            <w:r>
              <w:t>FF</w:t>
            </w:r>
          </w:p>
        </w:tc>
      </w:tr>
    </w:tbl>
    <w:p w:rsidR="00B17D80" w:rsidRDefault="00B17D80" w:rsidP="00B17D80">
      <w:pPr>
        <w:pStyle w:val="FP"/>
      </w:pPr>
    </w:p>
    <w:p w:rsidR="00B17D80" w:rsidRDefault="00B17D80" w:rsidP="00B17D80">
      <w:pPr>
        <w:keepNext/>
        <w:rPr>
          <w:b/>
          <w:bCs/>
        </w:rPr>
      </w:pPr>
      <w:r>
        <w:rPr>
          <w:b/>
          <w:bCs/>
        </w:rPr>
        <w:t>VERIFY CHV1 ATTEMPT UNSUCCESSFUL: 1.1A</w:t>
      </w:r>
    </w:p>
    <w:p w:rsidR="00B17D80" w:rsidRDefault="00B17D80" w:rsidP="00B17D80">
      <w:pPr>
        <w:keepNext/>
      </w:pPr>
      <w:r>
        <w:t>Logically: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1012"/>
      </w:tblGrid>
      <w:tr w:rsidR="00B17D80" w:rsidTr="007B59FD">
        <w:tblPrEx>
          <w:tblCellMar>
            <w:top w:w="0" w:type="dxa"/>
            <w:bottom w:w="0" w:type="dxa"/>
          </w:tblCellMar>
        </w:tblPrEx>
        <w:trPr>
          <w:jc w:val="center"/>
        </w:trPr>
        <w:tc>
          <w:tcPr>
            <w:tcW w:w="1134" w:type="dxa"/>
          </w:tcPr>
          <w:p w:rsidR="00B17D80" w:rsidRDefault="00B17D80" w:rsidP="007B59FD">
            <w:pPr>
              <w:pStyle w:val="TAC"/>
            </w:pPr>
            <w:r>
              <w:t>SW1=98</w:t>
            </w:r>
          </w:p>
        </w:tc>
        <w:tc>
          <w:tcPr>
            <w:tcW w:w="1012" w:type="dxa"/>
          </w:tcPr>
          <w:p w:rsidR="00B17D80" w:rsidRDefault="00B17D80" w:rsidP="007B59FD">
            <w:pPr>
              <w:pStyle w:val="TAC"/>
            </w:pPr>
            <w:r>
              <w:t>SW2=04</w:t>
            </w:r>
          </w:p>
        </w:tc>
      </w:tr>
    </w:tbl>
    <w:p w:rsidR="00B17D80" w:rsidRDefault="00B17D80" w:rsidP="00B17D80">
      <w:pPr>
        <w:pStyle w:val="FP"/>
      </w:pPr>
    </w:p>
    <w:p w:rsidR="00B17D80" w:rsidRDefault="00B17D80" w:rsidP="00B17D80">
      <w:pPr>
        <w:keepNext/>
        <w:rPr>
          <w:b/>
          <w:bCs/>
        </w:rPr>
      </w:pPr>
      <w:r>
        <w:rPr>
          <w:b/>
          <w:bCs/>
        </w:rPr>
        <w:lastRenderedPageBreak/>
        <w:t>VERIFY CHV1: 1.1B</w:t>
      </w:r>
    </w:p>
    <w:p w:rsidR="00B17D80" w:rsidRDefault="00B17D80" w:rsidP="00B17D80">
      <w:pPr>
        <w:keepNext/>
      </w:pPr>
      <w:r>
        <w:t>Logically: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992"/>
        <w:gridCol w:w="851"/>
        <w:gridCol w:w="842"/>
        <w:gridCol w:w="842"/>
        <w:gridCol w:w="842"/>
      </w:tblGrid>
      <w:tr w:rsidR="00B17D80" w:rsidTr="007B59FD">
        <w:tblPrEx>
          <w:tblCellMar>
            <w:top w:w="0" w:type="dxa"/>
            <w:bottom w:w="0" w:type="dxa"/>
          </w:tblCellMar>
        </w:tblPrEx>
        <w:trPr>
          <w:jc w:val="center"/>
        </w:trPr>
        <w:tc>
          <w:tcPr>
            <w:tcW w:w="1134" w:type="dxa"/>
          </w:tcPr>
          <w:p w:rsidR="00B17D80" w:rsidRDefault="00B17D80" w:rsidP="007B59FD">
            <w:r>
              <w:t>APDU:</w:t>
            </w:r>
          </w:p>
        </w:tc>
        <w:tc>
          <w:tcPr>
            <w:tcW w:w="992" w:type="dxa"/>
          </w:tcPr>
          <w:p w:rsidR="00B17D80" w:rsidRDefault="00B17D80" w:rsidP="007B59FD">
            <w:pPr>
              <w:pStyle w:val="TAC"/>
            </w:pPr>
            <w:r>
              <w:t>CLA=A0</w:t>
            </w:r>
          </w:p>
        </w:tc>
        <w:tc>
          <w:tcPr>
            <w:tcW w:w="851" w:type="dxa"/>
          </w:tcPr>
          <w:p w:rsidR="00B17D80" w:rsidRDefault="00B17D80" w:rsidP="007B59FD">
            <w:pPr>
              <w:pStyle w:val="TAC"/>
            </w:pPr>
            <w:r>
              <w:t>INS=20</w:t>
            </w:r>
          </w:p>
        </w:tc>
        <w:tc>
          <w:tcPr>
            <w:tcW w:w="842" w:type="dxa"/>
          </w:tcPr>
          <w:p w:rsidR="00B17D80" w:rsidRDefault="00B17D80" w:rsidP="007B59FD">
            <w:pPr>
              <w:pStyle w:val="TAC"/>
            </w:pPr>
            <w:r>
              <w:t>P1=00</w:t>
            </w:r>
          </w:p>
        </w:tc>
        <w:tc>
          <w:tcPr>
            <w:tcW w:w="842" w:type="dxa"/>
          </w:tcPr>
          <w:p w:rsidR="00B17D80" w:rsidRDefault="00B17D80" w:rsidP="007B59FD">
            <w:pPr>
              <w:pStyle w:val="TAC"/>
            </w:pPr>
            <w:r>
              <w:t>P2=01</w:t>
            </w:r>
          </w:p>
        </w:tc>
        <w:tc>
          <w:tcPr>
            <w:tcW w:w="842" w:type="dxa"/>
          </w:tcPr>
          <w:p w:rsidR="00B17D80" w:rsidRDefault="00B17D80" w:rsidP="007B59FD">
            <w:pPr>
              <w:pStyle w:val="TAC"/>
            </w:pPr>
            <w:r>
              <w:t>P3=08</w:t>
            </w:r>
          </w:p>
        </w:tc>
      </w:tr>
    </w:tbl>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850"/>
        <w:gridCol w:w="709"/>
        <w:gridCol w:w="709"/>
        <w:gridCol w:w="708"/>
        <w:gridCol w:w="709"/>
        <w:gridCol w:w="709"/>
        <w:gridCol w:w="709"/>
        <w:gridCol w:w="709"/>
      </w:tblGrid>
      <w:tr w:rsidR="00B17D80" w:rsidTr="007B59FD">
        <w:tblPrEx>
          <w:tblCellMar>
            <w:top w:w="0" w:type="dxa"/>
            <w:bottom w:w="0" w:type="dxa"/>
          </w:tblCellMar>
        </w:tblPrEx>
        <w:trPr>
          <w:jc w:val="center"/>
        </w:trPr>
        <w:tc>
          <w:tcPr>
            <w:tcW w:w="1134" w:type="dxa"/>
          </w:tcPr>
          <w:p w:rsidR="00B17D80" w:rsidRDefault="00B17D80" w:rsidP="007B59FD">
            <w:r>
              <w:t>DATA IN:</w:t>
            </w:r>
          </w:p>
        </w:tc>
        <w:tc>
          <w:tcPr>
            <w:tcW w:w="850" w:type="dxa"/>
          </w:tcPr>
          <w:p w:rsidR="00B17D80" w:rsidRDefault="00B17D80" w:rsidP="007B59FD">
            <w:pPr>
              <w:pStyle w:val="TAC"/>
            </w:pPr>
            <w:r>
              <w:t>31</w:t>
            </w:r>
          </w:p>
        </w:tc>
        <w:tc>
          <w:tcPr>
            <w:tcW w:w="709" w:type="dxa"/>
          </w:tcPr>
          <w:p w:rsidR="00B17D80" w:rsidRDefault="00B17D80" w:rsidP="007B59FD">
            <w:pPr>
              <w:pStyle w:val="TAC"/>
            </w:pPr>
            <w:r>
              <w:t>32</w:t>
            </w:r>
          </w:p>
        </w:tc>
        <w:tc>
          <w:tcPr>
            <w:tcW w:w="709" w:type="dxa"/>
          </w:tcPr>
          <w:p w:rsidR="00B17D80" w:rsidRDefault="00B17D80" w:rsidP="007B59FD">
            <w:pPr>
              <w:pStyle w:val="TAC"/>
            </w:pPr>
            <w:r>
              <w:t>33</w:t>
            </w:r>
          </w:p>
        </w:tc>
        <w:tc>
          <w:tcPr>
            <w:tcW w:w="708" w:type="dxa"/>
          </w:tcPr>
          <w:p w:rsidR="00B17D80" w:rsidRDefault="00B17D80" w:rsidP="007B59FD">
            <w:pPr>
              <w:pStyle w:val="TAC"/>
            </w:pPr>
            <w:r>
              <w:t>34</w:t>
            </w:r>
          </w:p>
        </w:tc>
        <w:tc>
          <w:tcPr>
            <w:tcW w:w="709" w:type="dxa"/>
          </w:tcPr>
          <w:p w:rsidR="00B17D80" w:rsidRDefault="00B17D80" w:rsidP="007B59FD">
            <w:pPr>
              <w:pStyle w:val="TAC"/>
            </w:pPr>
            <w:r>
              <w:t>FF</w:t>
            </w:r>
          </w:p>
        </w:tc>
        <w:tc>
          <w:tcPr>
            <w:tcW w:w="709" w:type="dxa"/>
          </w:tcPr>
          <w:p w:rsidR="00B17D80" w:rsidRDefault="00B17D80" w:rsidP="007B59FD">
            <w:pPr>
              <w:pStyle w:val="TAC"/>
            </w:pPr>
            <w:r>
              <w:t>FF</w:t>
            </w:r>
          </w:p>
        </w:tc>
        <w:tc>
          <w:tcPr>
            <w:tcW w:w="709" w:type="dxa"/>
          </w:tcPr>
          <w:p w:rsidR="00B17D80" w:rsidRDefault="00B17D80" w:rsidP="007B59FD">
            <w:pPr>
              <w:pStyle w:val="TAC"/>
            </w:pPr>
            <w:r>
              <w:t>FF</w:t>
            </w:r>
          </w:p>
        </w:tc>
        <w:tc>
          <w:tcPr>
            <w:tcW w:w="709" w:type="dxa"/>
          </w:tcPr>
          <w:p w:rsidR="00B17D80" w:rsidRDefault="00B17D80" w:rsidP="007B59FD">
            <w:pPr>
              <w:pStyle w:val="TAC"/>
            </w:pPr>
            <w:r>
              <w:t>FF</w:t>
            </w:r>
          </w:p>
        </w:tc>
      </w:tr>
    </w:tbl>
    <w:p w:rsidR="00B17D80" w:rsidRDefault="00B17D80" w:rsidP="00B17D80">
      <w:pPr>
        <w:pStyle w:val="FP"/>
      </w:pPr>
    </w:p>
    <w:p w:rsidR="00B17D80" w:rsidRDefault="00B17D80" w:rsidP="00B17D80">
      <w:pPr>
        <w:keepNext/>
        <w:rPr>
          <w:b/>
          <w:bCs/>
        </w:rPr>
      </w:pPr>
      <w:smartTag w:uri="urn:schemas-microsoft-com:office:smarttags" w:element="place">
        <w:smartTag w:uri="urn:schemas-microsoft-com:office:smarttags" w:element="City">
          <w:r>
            <w:rPr>
              <w:b/>
              <w:bCs/>
            </w:rPr>
            <w:t>NORMAL</w:t>
          </w:r>
        </w:smartTag>
      </w:smartTag>
      <w:r>
        <w:rPr>
          <w:b/>
          <w:bCs/>
        </w:rPr>
        <w:t xml:space="preserve"> ENDING OF COMMAND: 1.1A</w:t>
      </w:r>
    </w:p>
    <w:p w:rsidR="00B17D80" w:rsidRDefault="00B17D80" w:rsidP="00B17D80">
      <w:pPr>
        <w:keepNext/>
      </w:pPr>
      <w:r>
        <w:t>Logically: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1012"/>
      </w:tblGrid>
      <w:tr w:rsidR="00B17D80" w:rsidTr="007B59FD">
        <w:tblPrEx>
          <w:tblCellMar>
            <w:top w:w="0" w:type="dxa"/>
            <w:bottom w:w="0" w:type="dxa"/>
          </w:tblCellMar>
        </w:tblPrEx>
        <w:trPr>
          <w:jc w:val="center"/>
        </w:trPr>
        <w:tc>
          <w:tcPr>
            <w:tcW w:w="1134" w:type="dxa"/>
          </w:tcPr>
          <w:p w:rsidR="00B17D80" w:rsidRDefault="00B17D80" w:rsidP="007B59FD">
            <w:pPr>
              <w:pStyle w:val="TAC"/>
            </w:pPr>
            <w:r>
              <w:t>SW1=90</w:t>
            </w:r>
          </w:p>
        </w:tc>
        <w:tc>
          <w:tcPr>
            <w:tcW w:w="1012" w:type="dxa"/>
          </w:tcPr>
          <w:p w:rsidR="00B17D80" w:rsidRDefault="00B17D80" w:rsidP="007B59FD">
            <w:pPr>
              <w:pStyle w:val="TAC"/>
            </w:pPr>
            <w:r>
              <w:t>SW2=00</w:t>
            </w:r>
          </w:p>
        </w:tc>
      </w:tr>
    </w:tbl>
    <w:p w:rsidR="00B17D80" w:rsidRDefault="00B17D80" w:rsidP="00B17D80">
      <w:pPr>
        <w:pStyle w:val="FP"/>
      </w:pPr>
    </w:p>
    <w:p w:rsidR="00B17D80" w:rsidRDefault="00B17D80" w:rsidP="00B17D80">
      <w:pPr>
        <w:keepNext/>
        <w:rPr>
          <w:b/>
          <w:bCs/>
        </w:rPr>
      </w:pPr>
      <w:r>
        <w:rPr>
          <w:b/>
          <w:bCs/>
        </w:rPr>
        <w:t>TERMINAL PROFILE: 1.4</w:t>
      </w:r>
    </w:p>
    <w:p w:rsidR="00B17D80" w:rsidRDefault="00B17D80" w:rsidP="00B17D80">
      <w:pPr>
        <w:keepNext/>
      </w:pPr>
      <w:r>
        <w:t>Logically: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992"/>
        <w:gridCol w:w="851"/>
        <w:gridCol w:w="842"/>
        <w:gridCol w:w="842"/>
        <w:gridCol w:w="851"/>
      </w:tblGrid>
      <w:tr w:rsidR="00B17D80" w:rsidTr="007B59FD">
        <w:tblPrEx>
          <w:tblCellMar>
            <w:top w:w="0" w:type="dxa"/>
            <w:bottom w:w="0" w:type="dxa"/>
          </w:tblCellMar>
        </w:tblPrEx>
        <w:trPr>
          <w:jc w:val="center"/>
        </w:trPr>
        <w:tc>
          <w:tcPr>
            <w:tcW w:w="1134" w:type="dxa"/>
          </w:tcPr>
          <w:p w:rsidR="00B17D80" w:rsidRDefault="00B17D80" w:rsidP="007B59FD">
            <w:pPr>
              <w:rPr>
                <w:szCs w:val="18"/>
              </w:rPr>
            </w:pPr>
            <w:r>
              <w:rPr>
                <w:szCs w:val="18"/>
              </w:rPr>
              <w:t>APDU:</w:t>
            </w:r>
          </w:p>
        </w:tc>
        <w:tc>
          <w:tcPr>
            <w:tcW w:w="992" w:type="dxa"/>
          </w:tcPr>
          <w:p w:rsidR="00B17D80" w:rsidRDefault="00B17D80" w:rsidP="007B59FD">
            <w:pPr>
              <w:pStyle w:val="TAC"/>
            </w:pPr>
            <w:r>
              <w:t>CLA=A0</w:t>
            </w:r>
          </w:p>
        </w:tc>
        <w:tc>
          <w:tcPr>
            <w:tcW w:w="851" w:type="dxa"/>
          </w:tcPr>
          <w:p w:rsidR="00B17D80" w:rsidRDefault="00B17D80" w:rsidP="007B59FD">
            <w:pPr>
              <w:pStyle w:val="TAC"/>
            </w:pPr>
            <w:r>
              <w:t>INS=10</w:t>
            </w:r>
          </w:p>
        </w:tc>
        <w:tc>
          <w:tcPr>
            <w:tcW w:w="842" w:type="dxa"/>
          </w:tcPr>
          <w:p w:rsidR="00B17D80" w:rsidRDefault="00B17D80" w:rsidP="007B59FD">
            <w:pPr>
              <w:pStyle w:val="TAC"/>
            </w:pPr>
            <w:r>
              <w:t>P1=00</w:t>
            </w:r>
          </w:p>
        </w:tc>
        <w:tc>
          <w:tcPr>
            <w:tcW w:w="842" w:type="dxa"/>
          </w:tcPr>
          <w:p w:rsidR="00B17D80" w:rsidRDefault="00B17D80" w:rsidP="007B59FD">
            <w:pPr>
              <w:pStyle w:val="TAC"/>
            </w:pPr>
            <w:r>
              <w:t>P2=00</w:t>
            </w:r>
          </w:p>
        </w:tc>
        <w:tc>
          <w:tcPr>
            <w:tcW w:w="851" w:type="dxa"/>
          </w:tcPr>
          <w:p w:rsidR="00B17D80" w:rsidRDefault="00B17D80" w:rsidP="007B59FD">
            <w:pPr>
              <w:pStyle w:val="TAC"/>
            </w:pPr>
            <w:r>
              <w:t>P3=XX</w:t>
            </w:r>
          </w:p>
        </w:tc>
      </w:tr>
    </w:tbl>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850"/>
        <w:gridCol w:w="709"/>
        <w:gridCol w:w="709"/>
      </w:tblGrid>
      <w:tr w:rsidR="00B17D80" w:rsidTr="007B59FD">
        <w:tblPrEx>
          <w:tblCellMar>
            <w:top w:w="0" w:type="dxa"/>
            <w:bottom w:w="0" w:type="dxa"/>
          </w:tblCellMar>
        </w:tblPrEx>
        <w:trPr>
          <w:jc w:val="center"/>
        </w:trPr>
        <w:tc>
          <w:tcPr>
            <w:tcW w:w="1134" w:type="dxa"/>
          </w:tcPr>
          <w:p w:rsidR="00B17D80" w:rsidRDefault="00B17D80" w:rsidP="007B59FD">
            <w:pPr>
              <w:rPr>
                <w:szCs w:val="18"/>
              </w:rPr>
            </w:pPr>
            <w:r>
              <w:rPr>
                <w:szCs w:val="18"/>
              </w:rPr>
              <w:t>DATA IN:</w:t>
            </w:r>
          </w:p>
        </w:tc>
        <w:tc>
          <w:tcPr>
            <w:tcW w:w="850" w:type="dxa"/>
          </w:tcPr>
          <w:p w:rsidR="00B17D80" w:rsidRDefault="00B17D80" w:rsidP="007B59FD">
            <w:pPr>
              <w:pStyle w:val="TAC"/>
            </w:pPr>
            <w:r>
              <w:t>YY</w:t>
            </w:r>
          </w:p>
        </w:tc>
        <w:tc>
          <w:tcPr>
            <w:tcW w:w="709" w:type="dxa"/>
          </w:tcPr>
          <w:p w:rsidR="00B17D80" w:rsidRDefault="00B17D80" w:rsidP="007B59FD">
            <w:pPr>
              <w:pStyle w:val="TAC"/>
            </w:pPr>
            <w:r>
              <w:t>ZZ</w:t>
            </w:r>
          </w:p>
        </w:tc>
        <w:tc>
          <w:tcPr>
            <w:tcW w:w="709" w:type="dxa"/>
          </w:tcPr>
          <w:p w:rsidR="00B17D80" w:rsidRDefault="00B17D80" w:rsidP="007B59FD">
            <w:pPr>
              <w:pStyle w:val="TAC"/>
            </w:pPr>
            <w:r>
              <w:t>…</w:t>
            </w:r>
          </w:p>
        </w:tc>
      </w:tr>
    </w:tbl>
    <w:p w:rsidR="00B17D80" w:rsidRDefault="00B17D80" w:rsidP="00B17D80"/>
    <w:p w:rsidR="00B17D80" w:rsidRDefault="00B17D80" w:rsidP="00B17D80">
      <w:r>
        <w:t>With XX representing the length of the following DATA IN depending on the SIM Toolkit commands supported by the ME, and with YY, ZZ, … representing here the bytes of the TERMINAL PROFILE data, as specified in TS 11.14 [15], clause 5.2.</w:t>
      </w:r>
    </w:p>
    <w:p w:rsidR="00B17D80" w:rsidRDefault="00B17D80" w:rsidP="00B17D80">
      <w:pPr>
        <w:keepNext/>
        <w:rPr>
          <w:b/>
          <w:bCs/>
        </w:rPr>
      </w:pPr>
      <w:r>
        <w:rPr>
          <w:b/>
          <w:bCs/>
        </w:rPr>
        <w:t>SELECT EF IMSI: 1.5</w:t>
      </w:r>
    </w:p>
    <w:p w:rsidR="00B17D80" w:rsidRDefault="00B17D80" w:rsidP="00B17D80">
      <w:pPr>
        <w:keepNext/>
      </w:pPr>
      <w:r>
        <w:t>Logically: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992"/>
        <w:gridCol w:w="851"/>
        <w:gridCol w:w="842"/>
        <w:gridCol w:w="842"/>
        <w:gridCol w:w="842"/>
      </w:tblGrid>
      <w:tr w:rsidR="00B17D80" w:rsidTr="007B59FD">
        <w:tblPrEx>
          <w:tblCellMar>
            <w:top w:w="0" w:type="dxa"/>
            <w:bottom w:w="0" w:type="dxa"/>
          </w:tblCellMar>
        </w:tblPrEx>
        <w:trPr>
          <w:jc w:val="center"/>
        </w:trPr>
        <w:tc>
          <w:tcPr>
            <w:tcW w:w="1134" w:type="dxa"/>
          </w:tcPr>
          <w:p w:rsidR="00B17D80" w:rsidRDefault="00B17D80" w:rsidP="007B59FD">
            <w:pPr>
              <w:rPr>
                <w:szCs w:val="18"/>
              </w:rPr>
            </w:pPr>
            <w:r>
              <w:rPr>
                <w:szCs w:val="18"/>
              </w:rPr>
              <w:t>APDU:</w:t>
            </w:r>
          </w:p>
        </w:tc>
        <w:tc>
          <w:tcPr>
            <w:tcW w:w="992" w:type="dxa"/>
          </w:tcPr>
          <w:p w:rsidR="00B17D80" w:rsidRDefault="00B17D80" w:rsidP="007B59FD">
            <w:pPr>
              <w:pStyle w:val="TAC"/>
            </w:pPr>
            <w:r>
              <w:t>CLA=A0</w:t>
            </w:r>
          </w:p>
        </w:tc>
        <w:tc>
          <w:tcPr>
            <w:tcW w:w="851" w:type="dxa"/>
          </w:tcPr>
          <w:p w:rsidR="00B17D80" w:rsidRDefault="00B17D80" w:rsidP="007B59FD">
            <w:pPr>
              <w:pStyle w:val="TAC"/>
            </w:pPr>
            <w:r>
              <w:t>INS=A4</w:t>
            </w:r>
          </w:p>
        </w:tc>
        <w:tc>
          <w:tcPr>
            <w:tcW w:w="842" w:type="dxa"/>
          </w:tcPr>
          <w:p w:rsidR="00B17D80" w:rsidRDefault="00B17D80" w:rsidP="007B59FD">
            <w:pPr>
              <w:pStyle w:val="TAC"/>
            </w:pPr>
            <w:r>
              <w:t>P1=00</w:t>
            </w:r>
          </w:p>
        </w:tc>
        <w:tc>
          <w:tcPr>
            <w:tcW w:w="842" w:type="dxa"/>
          </w:tcPr>
          <w:p w:rsidR="00B17D80" w:rsidRDefault="00B17D80" w:rsidP="007B59FD">
            <w:pPr>
              <w:pStyle w:val="TAC"/>
            </w:pPr>
            <w:r>
              <w:t>P2=00</w:t>
            </w:r>
          </w:p>
        </w:tc>
        <w:tc>
          <w:tcPr>
            <w:tcW w:w="842" w:type="dxa"/>
          </w:tcPr>
          <w:p w:rsidR="00B17D80" w:rsidRDefault="00B17D80" w:rsidP="007B59FD">
            <w:pPr>
              <w:pStyle w:val="TAC"/>
            </w:pPr>
            <w:r>
              <w:t>P3=02</w:t>
            </w:r>
          </w:p>
        </w:tc>
      </w:tr>
    </w:tbl>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850"/>
        <w:gridCol w:w="709"/>
      </w:tblGrid>
      <w:tr w:rsidR="00B17D80" w:rsidTr="007B59FD">
        <w:tblPrEx>
          <w:tblCellMar>
            <w:top w:w="0" w:type="dxa"/>
            <w:bottom w:w="0" w:type="dxa"/>
          </w:tblCellMar>
        </w:tblPrEx>
        <w:trPr>
          <w:jc w:val="center"/>
        </w:trPr>
        <w:tc>
          <w:tcPr>
            <w:tcW w:w="1134" w:type="dxa"/>
          </w:tcPr>
          <w:p w:rsidR="00B17D80" w:rsidRDefault="00B17D80" w:rsidP="007B59FD">
            <w:pPr>
              <w:rPr>
                <w:szCs w:val="18"/>
              </w:rPr>
            </w:pPr>
            <w:r>
              <w:rPr>
                <w:szCs w:val="18"/>
              </w:rPr>
              <w:t>DATA IN:</w:t>
            </w:r>
          </w:p>
        </w:tc>
        <w:tc>
          <w:tcPr>
            <w:tcW w:w="850" w:type="dxa"/>
          </w:tcPr>
          <w:p w:rsidR="00B17D80" w:rsidRDefault="00B17D80" w:rsidP="007B59FD">
            <w:pPr>
              <w:pStyle w:val="TAC"/>
            </w:pPr>
            <w:r>
              <w:t>6F</w:t>
            </w:r>
          </w:p>
        </w:tc>
        <w:tc>
          <w:tcPr>
            <w:tcW w:w="709" w:type="dxa"/>
          </w:tcPr>
          <w:p w:rsidR="00B17D80" w:rsidRDefault="00B17D80" w:rsidP="007B59FD">
            <w:pPr>
              <w:pStyle w:val="TAC"/>
            </w:pPr>
            <w:r>
              <w:t>07</w:t>
            </w:r>
          </w:p>
        </w:tc>
      </w:tr>
    </w:tbl>
    <w:p w:rsidR="00B17D80" w:rsidRDefault="00B17D80" w:rsidP="00B17D80">
      <w:pPr>
        <w:pStyle w:val="FP"/>
      </w:pPr>
    </w:p>
    <w:p w:rsidR="00B17D80" w:rsidRDefault="00B17D80" w:rsidP="00B17D80">
      <w:pPr>
        <w:keepNext/>
        <w:rPr>
          <w:b/>
          <w:bCs/>
        </w:rPr>
      </w:pPr>
      <w:r>
        <w:rPr>
          <w:b/>
          <w:bCs/>
        </w:rPr>
        <w:t>SELECT EF LOCI: 1.6</w:t>
      </w:r>
    </w:p>
    <w:p w:rsidR="00B17D80" w:rsidRDefault="00B17D80" w:rsidP="00B17D80">
      <w:pPr>
        <w:keepNext/>
      </w:pPr>
      <w:r>
        <w:t>Logically: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992"/>
        <w:gridCol w:w="942"/>
        <w:gridCol w:w="842"/>
        <w:gridCol w:w="842"/>
        <w:gridCol w:w="842"/>
      </w:tblGrid>
      <w:tr w:rsidR="00B17D80" w:rsidTr="007B59FD">
        <w:tblPrEx>
          <w:tblCellMar>
            <w:top w:w="0" w:type="dxa"/>
            <w:bottom w:w="0" w:type="dxa"/>
          </w:tblCellMar>
        </w:tblPrEx>
        <w:trPr>
          <w:jc w:val="center"/>
        </w:trPr>
        <w:tc>
          <w:tcPr>
            <w:tcW w:w="1134" w:type="dxa"/>
          </w:tcPr>
          <w:p w:rsidR="00B17D80" w:rsidRDefault="00B17D80" w:rsidP="007B59FD">
            <w:pPr>
              <w:rPr>
                <w:szCs w:val="18"/>
              </w:rPr>
            </w:pPr>
            <w:r>
              <w:rPr>
                <w:szCs w:val="18"/>
              </w:rPr>
              <w:t>APDU:</w:t>
            </w:r>
          </w:p>
        </w:tc>
        <w:tc>
          <w:tcPr>
            <w:tcW w:w="992" w:type="dxa"/>
          </w:tcPr>
          <w:p w:rsidR="00B17D80" w:rsidRDefault="00B17D80" w:rsidP="007B59FD">
            <w:pPr>
              <w:pStyle w:val="TAC"/>
            </w:pPr>
            <w:r>
              <w:t>CLA=A0</w:t>
            </w:r>
          </w:p>
        </w:tc>
        <w:tc>
          <w:tcPr>
            <w:tcW w:w="942" w:type="dxa"/>
          </w:tcPr>
          <w:p w:rsidR="00B17D80" w:rsidRDefault="00B17D80" w:rsidP="007B59FD">
            <w:pPr>
              <w:pStyle w:val="TAC"/>
            </w:pPr>
            <w:r>
              <w:t>INS=A4</w:t>
            </w:r>
          </w:p>
        </w:tc>
        <w:tc>
          <w:tcPr>
            <w:tcW w:w="842" w:type="dxa"/>
          </w:tcPr>
          <w:p w:rsidR="00B17D80" w:rsidRDefault="00B17D80" w:rsidP="007B59FD">
            <w:pPr>
              <w:pStyle w:val="TAC"/>
            </w:pPr>
            <w:r>
              <w:t>P1=00</w:t>
            </w:r>
          </w:p>
        </w:tc>
        <w:tc>
          <w:tcPr>
            <w:tcW w:w="842" w:type="dxa"/>
          </w:tcPr>
          <w:p w:rsidR="00B17D80" w:rsidRDefault="00B17D80" w:rsidP="007B59FD">
            <w:pPr>
              <w:pStyle w:val="TAC"/>
            </w:pPr>
            <w:r>
              <w:t>P2=00</w:t>
            </w:r>
          </w:p>
        </w:tc>
        <w:tc>
          <w:tcPr>
            <w:tcW w:w="842" w:type="dxa"/>
          </w:tcPr>
          <w:p w:rsidR="00B17D80" w:rsidRDefault="00B17D80" w:rsidP="007B59FD">
            <w:pPr>
              <w:pStyle w:val="TAC"/>
            </w:pPr>
            <w:r>
              <w:t>P3=02</w:t>
            </w:r>
          </w:p>
        </w:tc>
      </w:tr>
    </w:tbl>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850"/>
        <w:gridCol w:w="709"/>
      </w:tblGrid>
      <w:tr w:rsidR="00B17D80" w:rsidTr="007B59FD">
        <w:tblPrEx>
          <w:tblCellMar>
            <w:top w:w="0" w:type="dxa"/>
            <w:bottom w:w="0" w:type="dxa"/>
          </w:tblCellMar>
        </w:tblPrEx>
        <w:trPr>
          <w:jc w:val="center"/>
        </w:trPr>
        <w:tc>
          <w:tcPr>
            <w:tcW w:w="1134" w:type="dxa"/>
          </w:tcPr>
          <w:p w:rsidR="00B17D80" w:rsidRDefault="00B17D80" w:rsidP="007B59FD">
            <w:pPr>
              <w:rPr>
                <w:szCs w:val="18"/>
              </w:rPr>
            </w:pPr>
            <w:r>
              <w:rPr>
                <w:szCs w:val="18"/>
              </w:rPr>
              <w:t>DATA IN:</w:t>
            </w:r>
          </w:p>
        </w:tc>
        <w:tc>
          <w:tcPr>
            <w:tcW w:w="850" w:type="dxa"/>
          </w:tcPr>
          <w:p w:rsidR="00B17D80" w:rsidRDefault="00B17D80" w:rsidP="007B59FD">
            <w:pPr>
              <w:pStyle w:val="TAC"/>
            </w:pPr>
            <w:r>
              <w:t>6F</w:t>
            </w:r>
          </w:p>
        </w:tc>
        <w:tc>
          <w:tcPr>
            <w:tcW w:w="709" w:type="dxa"/>
          </w:tcPr>
          <w:p w:rsidR="00B17D80" w:rsidRDefault="00B17D80" w:rsidP="007B59FD">
            <w:pPr>
              <w:pStyle w:val="TAC"/>
            </w:pPr>
            <w:r>
              <w:t>7E</w:t>
            </w:r>
          </w:p>
        </w:tc>
      </w:tr>
    </w:tbl>
    <w:p w:rsidR="00B17D80" w:rsidRDefault="00B17D80" w:rsidP="00B17D80">
      <w:pPr>
        <w:pStyle w:val="FP"/>
      </w:pPr>
    </w:p>
    <w:p w:rsidR="00B17D80" w:rsidRDefault="00B17D80" w:rsidP="00B17D80">
      <w:pPr>
        <w:pStyle w:val="Heading4"/>
      </w:pPr>
      <w:bookmarkStart w:id="144" w:name="_Toc502363140"/>
      <w:bookmarkStart w:id="145" w:name="_Toc533173566"/>
      <w:bookmarkStart w:id="146" w:name="_Toc51833987"/>
      <w:r>
        <w:t>27.22.1.5</w:t>
      </w:r>
      <w:r>
        <w:tab/>
        <w:t>Test requirement</w:t>
      </w:r>
      <w:bookmarkEnd w:id="144"/>
      <w:bookmarkEnd w:id="145"/>
      <w:bookmarkEnd w:id="146"/>
    </w:p>
    <w:p w:rsidR="00B17D80" w:rsidRDefault="00B17D80" w:rsidP="00B17D80">
      <w:r>
        <w:t>The ME shall operate in the manner defined in expected sequence 1.</w:t>
      </w:r>
    </w:p>
    <w:p w:rsidR="00B17D80" w:rsidRDefault="00B17D80" w:rsidP="00B17D80">
      <w:pPr>
        <w:pStyle w:val="Heading3"/>
      </w:pPr>
      <w:bookmarkStart w:id="147" w:name="_Toc502363141"/>
      <w:bookmarkStart w:id="148" w:name="_Toc533173567"/>
      <w:bookmarkStart w:id="149" w:name="_Toc51833988"/>
      <w:r>
        <w:lastRenderedPageBreak/>
        <w:t>27.22.2</w:t>
      </w:r>
      <w:r>
        <w:tab/>
        <w:t>Contents of the TERMINAL PROFILE command</w:t>
      </w:r>
      <w:bookmarkEnd w:id="147"/>
      <w:bookmarkEnd w:id="148"/>
      <w:bookmarkEnd w:id="149"/>
    </w:p>
    <w:p w:rsidR="00B17D80" w:rsidRDefault="00B17D80" w:rsidP="00B17D80">
      <w:pPr>
        <w:pStyle w:val="Heading4"/>
      </w:pPr>
      <w:bookmarkStart w:id="150" w:name="_Toc502363142"/>
      <w:bookmarkStart w:id="151" w:name="_Toc533173568"/>
      <w:bookmarkStart w:id="152" w:name="_Toc51833989"/>
      <w:r>
        <w:t>27.22.2.1</w:t>
      </w:r>
      <w:r>
        <w:tab/>
        <w:t>Definition and applicability</w:t>
      </w:r>
      <w:bookmarkEnd w:id="150"/>
      <w:bookmarkEnd w:id="151"/>
      <w:bookmarkEnd w:id="152"/>
    </w:p>
    <w:p w:rsidR="00B17D80" w:rsidRDefault="00B17D80" w:rsidP="00B17D80">
      <w:r>
        <w:t>See table E.1.</w:t>
      </w:r>
    </w:p>
    <w:p w:rsidR="00B17D80" w:rsidRDefault="00B17D80" w:rsidP="00B17D80">
      <w:pPr>
        <w:pStyle w:val="Heading4"/>
      </w:pPr>
      <w:bookmarkStart w:id="153" w:name="_Toc502363143"/>
      <w:bookmarkStart w:id="154" w:name="_Toc533173569"/>
      <w:bookmarkStart w:id="155" w:name="_Toc51833990"/>
      <w:r>
        <w:t>27.22.2.2</w:t>
      </w:r>
      <w:r>
        <w:tab/>
        <w:t>Conformance requirement</w:t>
      </w:r>
      <w:bookmarkEnd w:id="153"/>
      <w:bookmarkEnd w:id="154"/>
      <w:bookmarkEnd w:id="155"/>
    </w:p>
    <w:p w:rsidR="00B17D80" w:rsidRDefault="00B17D80" w:rsidP="00B17D80">
      <w:r>
        <w:t>The ME shall support the PROFILE DOWNLOAD command as defined in:</w:t>
      </w:r>
    </w:p>
    <w:p w:rsidR="00B17D80" w:rsidRDefault="00B17D80" w:rsidP="00B17D80">
      <w:pPr>
        <w:pStyle w:val="B1"/>
      </w:pPr>
      <w:r>
        <w:t>-</w:t>
      </w:r>
      <w:r>
        <w:tab/>
        <w:t>TS 11.14 [15] clause 5.2.</w:t>
      </w:r>
    </w:p>
    <w:p w:rsidR="00B17D80" w:rsidRDefault="00B17D80" w:rsidP="00B17D80">
      <w:pPr>
        <w:pStyle w:val="Heading4"/>
      </w:pPr>
      <w:bookmarkStart w:id="156" w:name="_Toc502363144"/>
      <w:bookmarkStart w:id="157" w:name="_Toc533173570"/>
      <w:bookmarkStart w:id="158" w:name="_Toc51833991"/>
      <w:r>
        <w:t>27.22.2.3</w:t>
      </w:r>
      <w:r>
        <w:tab/>
        <w:t>Test purpose</w:t>
      </w:r>
      <w:bookmarkEnd w:id="156"/>
      <w:bookmarkEnd w:id="157"/>
      <w:bookmarkEnd w:id="158"/>
    </w:p>
    <w:p w:rsidR="00B17D80" w:rsidRDefault="00B17D80" w:rsidP="00B17D80">
      <w:pPr>
        <w:pStyle w:val="B1"/>
      </w:pPr>
      <w:r>
        <w:t>1.</w:t>
      </w:r>
      <w:r>
        <w:tab/>
        <w:t>Verify that the TERMINAL PROFILE indicates that Profile Download facility is supported.</w:t>
      </w:r>
    </w:p>
    <w:p w:rsidR="00B17D80" w:rsidRDefault="00B17D80" w:rsidP="00B17D80">
      <w:pPr>
        <w:pStyle w:val="B1"/>
      </w:pPr>
      <w:r>
        <w:t>2.</w:t>
      </w:r>
      <w:r>
        <w:tab/>
        <w:t>Record which SIM Application Toolkit facilities are supported by the ME, to determine which subsequent tests are required.</w:t>
      </w:r>
    </w:p>
    <w:p w:rsidR="00B17D80" w:rsidRDefault="00B17D80" w:rsidP="00B17D80">
      <w:pPr>
        <w:pStyle w:val="Heading4"/>
      </w:pPr>
      <w:bookmarkStart w:id="159" w:name="_Toc502363145"/>
      <w:bookmarkStart w:id="160" w:name="_Toc533173571"/>
      <w:bookmarkStart w:id="161" w:name="_Toc51833992"/>
      <w:r>
        <w:t>27.22.2.4</w:t>
      </w:r>
      <w:r>
        <w:tab/>
        <w:t>Method of test</w:t>
      </w:r>
      <w:bookmarkEnd w:id="159"/>
      <w:bookmarkEnd w:id="160"/>
      <w:bookmarkEnd w:id="161"/>
    </w:p>
    <w:p w:rsidR="00B17D80" w:rsidRDefault="00B17D80" w:rsidP="00B17D80">
      <w:pPr>
        <w:pStyle w:val="Heading5"/>
      </w:pPr>
      <w:bookmarkStart w:id="162" w:name="_Toc502363146"/>
      <w:bookmarkStart w:id="163" w:name="_Toc533173572"/>
      <w:bookmarkStart w:id="164" w:name="_Toc51833993"/>
      <w:r>
        <w:t>27.22.2.4.1</w:t>
      </w:r>
      <w:r>
        <w:tab/>
        <w:t>Initial conditions</w:t>
      </w:r>
      <w:bookmarkEnd w:id="162"/>
      <w:bookmarkEnd w:id="163"/>
      <w:bookmarkEnd w:id="164"/>
    </w:p>
    <w:p w:rsidR="00B17D80" w:rsidRDefault="00B17D80" w:rsidP="00B17D80">
      <w:r>
        <w:t>The ME is connected to the SIM Simulator. All elementary files are coded as the default SIM Application Toolkit personalization.</w:t>
      </w:r>
    </w:p>
    <w:p w:rsidR="00B17D80" w:rsidRDefault="00B17D80" w:rsidP="00B17D80">
      <w:pPr>
        <w:pStyle w:val="Heading5"/>
      </w:pPr>
      <w:bookmarkStart w:id="165" w:name="_Toc502363147"/>
      <w:bookmarkStart w:id="166" w:name="_Toc533173573"/>
      <w:bookmarkStart w:id="167" w:name="_Toc51833994"/>
      <w:r>
        <w:t>27.22.2.4.2</w:t>
      </w:r>
      <w:r>
        <w:tab/>
        <w:t>Procedure</w:t>
      </w:r>
      <w:bookmarkEnd w:id="165"/>
      <w:bookmarkEnd w:id="166"/>
      <w:bookmarkEnd w:id="167"/>
    </w:p>
    <w:p w:rsidR="00B17D80" w:rsidRDefault="00B17D80" w:rsidP="00B17D80">
      <w:pPr>
        <w:pStyle w:val="B1"/>
      </w:pPr>
      <w:r>
        <w:t>a)</w:t>
      </w:r>
      <w:r>
        <w:tab/>
        <w:t>The ME is powered on.</w:t>
      </w:r>
    </w:p>
    <w:p w:rsidR="00B17D80" w:rsidRDefault="00B17D80" w:rsidP="00B17D80">
      <w:pPr>
        <w:pStyle w:val="B1"/>
      </w:pPr>
      <w:r>
        <w:t>b)</w:t>
      </w:r>
      <w:r>
        <w:tab/>
        <w:t>After the ME sends the TERMINAL PROFILE command to the SIM Simulator, the SIM Simulator shall record the content of the TERMINAL PROFILE.</w:t>
      </w:r>
    </w:p>
    <w:p w:rsidR="00B17D80" w:rsidRDefault="00B17D80" w:rsidP="00B17D80">
      <w:pPr>
        <w:pStyle w:val="B1"/>
      </w:pPr>
      <w:r>
        <w:t>c)</w:t>
      </w:r>
      <w:r>
        <w:tab/>
        <w:t>The SIM Simulator shall return SW1 / SW2 of '90 00'.</w:t>
      </w:r>
    </w:p>
    <w:p w:rsidR="00B17D80" w:rsidRDefault="00B17D80" w:rsidP="00B17D80">
      <w:pPr>
        <w:pStyle w:val="B1"/>
      </w:pPr>
      <w:r>
        <w:t>d)</w:t>
      </w:r>
      <w:r>
        <w:tab/>
        <w:t>The contents of the TERMINAL PROFILE is recorded and compared to the corresponding table E.1 "status" column.</w:t>
      </w:r>
    </w:p>
    <w:p w:rsidR="00B17D80" w:rsidRDefault="00B17D80" w:rsidP="00B17D80">
      <w:r>
        <w:t>The test is terminated upon the ME sending the TERMINAL PROFILE command to the SIM Simulator.</w:t>
      </w:r>
    </w:p>
    <w:p w:rsidR="00B17D80" w:rsidRDefault="00B17D80" w:rsidP="00B17D80">
      <w:pPr>
        <w:pStyle w:val="Heading4"/>
      </w:pPr>
      <w:bookmarkStart w:id="168" w:name="_Toc502363148"/>
      <w:bookmarkStart w:id="169" w:name="_Toc533173574"/>
      <w:bookmarkStart w:id="170" w:name="_Toc51833995"/>
      <w:r>
        <w:t>27.22.2.5</w:t>
      </w:r>
      <w:r>
        <w:tab/>
        <w:t>Test requirement</w:t>
      </w:r>
      <w:bookmarkEnd w:id="168"/>
      <w:bookmarkEnd w:id="169"/>
      <w:bookmarkEnd w:id="170"/>
    </w:p>
    <w:p w:rsidR="00B17D80" w:rsidRDefault="00B17D80" w:rsidP="00B17D80">
      <w:pPr>
        <w:pStyle w:val="B1"/>
      </w:pPr>
      <w:r>
        <w:t>1)</w:t>
      </w:r>
      <w:r>
        <w:tab/>
        <w:t>After step a) the ME shall send the TERMINAL PROFILE command to the SIM Simulator with bit 1 of the first byte set to 1 (facility supported by ME).</w:t>
      </w:r>
    </w:p>
    <w:p w:rsidR="00B17D80" w:rsidRDefault="00B17D80" w:rsidP="00B17D80">
      <w:pPr>
        <w:pStyle w:val="B1"/>
      </w:pPr>
      <w:r>
        <w:t>2)</w:t>
      </w:r>
      <w:r>
        <w:tab/>
        <w:t>In table E.1 for the corresponding ME Sim Toolkit Release and Options, The TERMINAL PROFILE information "support" recorded must be in accordance with the "Status" column. Support of features defined only in releases later than present release shall be ignored.</w:t>
      </w:r>
    </w:p>
    <w:p w:rsidR="00B17D80" w:rsidRDefault="00B17D80" w:rsidP="00B17D80">
      <w:pPr>
        <w:pStyle w:val="Heading3"/>
      </w:pPr>
      <w:bookmarkStart w:id="171" w:name="_Toc502363149"/>
      <w:bookmarkStart w:id="172" w:name="_Toc533173575"/>
      <w:bookmarkStart w:id="173" w:name="_Toc51833996"/>
      <w:r>
        <w:t>27.22.3</w:t>
      </w:r>
      <w:r>
        <w:tab/>
        <w:t>Servicing of proactive SIM commands</w:t>
      </w:r>
      <w:bookmarkEnd w:id="171"/>
      <w:bookmarkEnd w:id="172"/>
      <w:bookmarkEnd w:id="173"/>
    </w:p>
    <w:p w:rsidR="00B17D80" w:rsidRDefault="00B17D80" w:rsidP="00B17D80">
      <w:pPr>
        <w:pStyle w:val="Heading4"/>
      </w:pPr>
      <w:bookmarkStart w:id="174" w:name="_Toc502363150"/>
      <w:bookmarkStart w:id="175" w:name="_Toc533173576"/>
      <w:bookmarkStart w:id="176" w:name="_Toc51833997"/>
      <w:r>
        <w:t>27.22.3.1</w:t>
      </w:r>
      <w:r>
        <w:tab/>
        <w:t>Definition and applicability</w:t>
      </w:r>
      <w:bookmarkEnd w:id="174"/>
      <w:bookmarkEnd w:id="175"/>
      <w:bookmarkEnd w:id="176"/>
    </w:p>
    <w:p w:rsidR="00B17D80" w:rsidRDefault="00B17D80" w:rsidP="00B17D80">
      <w:r>
        <w:t>See clause 3.2.2.</w:t>
      </w:r>
    </w:p>
    <w:p w:rsidR="00B17D80" w:rsidRDefault="00B17D80" w:rsidP="00B17D80">
      <w:pPr>
        <w:pStyle w:val="Heading4"/>
      </w:pPr>
      <w:bookmarkStart w:id="177" w:name="_Toc502363151"/>
      <w:bookmarkStart w:id="178" w:name="_Toc533173577"/>
      <w:bookmarkStart w:id="179" w:name="_Toc51833998"/>
      <w:r>
        <w:lastRenderedPageBreak/>
        <w:t>27.22.3.2</w:t>
      </w:r>
      <w:r>
        <w:tab/>
        <w:t>Conformance requirement</w:t>
      </w:r>
      <w:bookmarkEnd w:id="177"/>
      <w:bookmarkEnd w:id="178"/>
      <w:bookmarkEnd w:id="179"/>
    </w:p>
    <w:p w:rsidR="00B17D80" w:rsidRDefault="00B17D80" w:rsidP="00B17D80">
      <w:pPr>
        <w:keepNext/>
      </w:pPr>
      <w:r>
        <w:t>On detection of a pending SIM Application Toolkit command from the SIM the ME shall perform the FETCH command to retrieve the proactive SIM command. The result of the executed command shall be transmitted from the ME to the SIM within a TERMINAL RESPONSE command.</w:t>
      </w:r>
    </w:p>
    <w:p w:rsidR="00B17D80" w:rsidRDefault="00B17D80" w:rsidP="00B17D80">
      <w:r>
        <w:t>The MORE TIME proactive command is used in this test. The ME shall have knowledge of this command, but may not support this SIM Application Toolkit facility.</w:t>
      </w:r>
    </w:p>
    <w:p w:rsidR="00B17D80" w:rsidRDefault="00B17D80" w:rsidP="00B17D80">
      <w:pPr>
        <w:pStyle w:val="B1"/>
      </w:pPr>
      <w:r>
        <w:t>-</w:t>
      </w:r>
      <w:r>
        <w:tab/>
        <w:t>TS 11.14 [15] clause 6.3.</w:t>
      </w:r>
    </w:p>
    <w:p w:rsidR="00B17D80" w:rsidRDefault="00B17D80" w:rsidP="00B17D80">
      <w:pPr>
        <w:pStyle w:val="Heading4"/>
      </w:pPr>
      <w:bookmarkStart w:id="180" w:name="_Toc502363152"/>
      <w:bookmarkStart w:id="181" w:name="_Toc533173578"/>
      <w:bookmarkStart w:id="182" w:name="_Toc51833999"/>
      <w:r>
        <w:t>27.22.3.3</w:t>
      </w:r>
      <w:r>
        <w:tab/>
        <w:t>Test purpose</w:t>
      </w:r>
      <w:bookmarkEnd w:id="180"/>
      <w:bookmarkEnd w:id="181"/>
      <w:bookmarkEnd w:id="182"/>
    </w:p>
    <w:p w:rsidR="00B17D80" w:rsidRDefault="00B17D80" w:rsidP="00B17D80">
      <w:r>
        <w:t>To verify that the ME uses the FETCH command to obtain the proactive SIM command, after detection of a pending proactive SIM command. The pending proactive SIM command is indicated by the response parameters '91 xx' from the SIM.</w:t>
      </w:r>
    </w:p>
    <w:p w:rsidR="00B17D80" w:rsidRDefault="00B17D80" w:rsidP="00B17D80">
      <w:r>
        <w:t>To verify that the ME transmits the result of execution of the proactive SIM command to the SIM in the TERMINAL RESPONSE command.</w:t>
      </w:r>
    </w:p>
    <w:p w:rsidR="00B17D80" w:rsidRDefault="00B17D80" w:rsidP="00B17D80">
      <w:pPr>
        <w:pStyle w:val="Heading4"/>
      </w:pPr>
      <w:bookmarkStart w:id="183" w:name="_Toc502363153"/>
      <w:bookmarkStart w:id="184" w:name="_Toc533173579"/>
      <w:bookmarkStart w:id="185" w:name="_Toc51834000"/>
      <w:r>
        <w:t>27.22.3.4</w:t>
      </w:r>
      <w:r>
        <w:tab/>
        <w:t>Method of test</w:t>
      </w:r>
      <w:bookmarkEnd w:id="183"/>
      <w:bookmarkEnd w:id="184"/>
      <w:bookmarkEnd w:id="185"/>
    </w:p>
    <w:p w:rsidR="00B17D80" w:rsidRDefault="00B17D80" w:rsidP="00B17D80">
      <w:pPr>
        <w:pStyle w:val="Heading5"/>
      </w:pPr>
      <w:bookmarkStart w:id="186" w:name="_Toc502363154"/>
      <w:bookmarkStart w:id="187" w:name="_Toc533173580"/>
      <w:bookmarkStart w:id="188" w:name="_Toc51834001"/>
      <w:r>
        <w:t>27.22.3.4.1</w:t>
      </w:r>
      <w:r>
        <w:tab/>
        <w:t>Initial conditions</w:t>
      </w:r>
      <w:bookmarkEnd w:id="186"/>
      <w:bookmarkEnd w:id="187"/>
      <w:bookmarkEnd w:id="188"/>
    </w:p>
    <w:p w:rsidR="00B17D80" w:rsidRDefault="00B17D80" w:rsidP="00B17D80">
      <w:r>
        <w:t>The ME is connected to the SIM Simulator.</w:t>
      </w:r>
    </w:p>
    <w:p w:rsidR="00B17D80" w:rsidRDefault="00B17D80" w:rsidP="00B17D80">
      <w:r>
        <w:t>The elementary files are coded as the SIM Application Toolkit default.</w:t>
      </w:r>
    </w:p>
    <w:p w:rsidR="00B17D80" w:rsidRDefault="00B17D80" w:rsidP="00B17D80">
      <w:r>
        <w:t>The SIM Simulator is configured to indicate that a proactive SIM command is pending.</w:t>
      </w:r>
    </w:p>
    <w:p w:rsidR="00B17D80" w:rsidRDefault="00B17D80" w:rsidP="00B17D80">
      <w:r>
        <w:t>The SIM Simulator is configured to monitor the SIM - ME interface.</w:t>
      </w:r>
    </w:p>
    <w:p w:rsidR="00B17D80" w:rsidRDefault="00B17D80" w:rsidP="00B17D80">
      <w:pPr>
        <w:pStyle w:val="Heading5"/>
      </w:pPr>
      <w:bookmarkStart w:id="189" w:name="_Toc502363155"/>
      <w:bookmarkStart w:id="190" w:name="_Toc533173581"/>
      <w:bookmarkStart w:id="191" w:name="_Toc51834002"/>
      <w:r>
        <w:t>27.22.3.4.2</w:t>
      </w:r>
      <w:r>
        <w:tab/>
        <w:t>Procedure</w:t>
      </w:r>
      <w:bookmarkEnd w:id="189"/>
      <w:bookmarkEnd w:id="190"/>
      <w:bookmarkEnd w:id="191"/>
    </w:p>
    <w:p w:rsidR="00B17D80" w:rsidRDefault="00B17D80" w:rsidP="00B17D80">
      <w:pPr>
        <w:pStyle w:val="B1"/>
      </w:pPr>
      <w:r>
        <w:t>a)</w:t>
      </w:r>
      <w:r>
        <w:tab/>
        <w:t>The ME is powered on.</w:t>
      </w:r>
    </w:p>
    <w:p w:rsidR="00B17D80" w:rsidRDefault="00B17D80" w:rsidP="00B17D80">
      <w:pPr>
        <w:pStyle w:val="B1"/>
      </w:pPr>
      <w:r>
        <w:t>b)</w:t>
      </w:r>
      <w:r>
        <w:tab/>
        <w:t>After the ME has performed the PROFILE DOWNLOAD procedure, the SIM Simulator indicates that a Proactive SIM Command is pending with SW1 / SW2 of '91 0B'.</w:t>
      </w:r>
    </w:p>
    <w:p w:rsidR="00B17D80" w:rsidRDefault="00B17D80" w:rsidP="00B17D80">
      <w:pPr>
        <w:pStyle w:val="B1"/>
      </w:pPr>
      <w:r>
        <w:t>c)</w:t>
      </w:r>
      <w:r>
        <w:tab/>
        <w:t>After the ME sends the FETCH command to the SIM Simulator, the SIM Simulator returns Proactive SIM Command 2.1: MORE TIME.</w:t>
      </w:r>
    </w:p>
    <w:p w:rsidR="00B17D80" w:rsidRDefault="00B17D80" w:rsidP="00B17D80">
      <w:pPr>
        <w:pStyle w:val="Heading4"/>
      </w:pPr>
      <w:bookmarkStart w:id="192" w:name="_Toc502363156"/>
      <w:bookmarkStart w:id="193" w:name="_Toc533173582"/>
      <w:bookmarkStart w:id="194" w:name="_Toc51834003"/>
      <w:r>
        <w:t>27.22.3.5</w:t>
      </w:r>
      <w:r>
        <w:tab/>
        <w:t>Test requirement</w:t>
      </w:r>
      <w:bookmarkEnd w:id="192"/>
      <w:bookmarkEnd w:id="193"/>
      <w:bookmarkEnd w:id="194"/>
    </w:p>
    <w:p w:rsidR="00B17D80" w:rsidRDefault="00B17D80" w:rsidP="00B17D80">
      <w:pPr>
        <w:pStyle w:val="B1"/>
      </w:pPr>
      <w:r>
        <w:t>1)</w:t>
      </w:r>
      <w:r>
        <w:tab/>
        <w:t>After step b) the ME shall send the FETCH command to the SIM.</w:t>
      </w:r>
    </w:p>
    <w:p w:rsidR="00B17D80" w:rsidRDefault="00B17D80" w:rsidP="00B17D80">
      <w:pPr>
        <w:pStyle w:val="B1"/>
      </w:pPr>
      <w:r>
        <w:t>2)</w:t>
      </w:r>
      <w:r>
        <w:tab/>
        <w:t>After step c) the ME shall send the TERMINAL REPONSE command with command number "01", type of command "02" and command qualifier "00".</w:t>
      </w:r>
    </w:p>
    <w:p w:rsidR="00B17D80" w:rsidRDefault="00B17D80" w:rsidP="00B17D80">
      <w:pPr>
        <w:pStyle w:val="Heading3"/>
      </w:pPr>
      <w:bookmarkStart w:id="195" w:name="_Toc502363157"/>
      <w:bookmarkStart w:id="196" w:name="_Toc533173583"/>
      <w:bookmarkStart w:id="197" w:name="_Toc51834004"/>
      <w:r>
        <w:t>27.22.4</w:t>
      </w:r>
      <w:r>
        <w:tab/>
        <w:t>Proactive SIM commands</w:t>
      </w:r>
      <w:bookmarkEnd w:id="195"/>
      <w:bookmarkEnd w:id="196"/>
      <w:bookmarkEnd w:id="197"/>
    </w:p>
    <w:p w:rsidR="00B17D80" w:rsidRDefault="00B17D80" w:rsidP="00B17D80">
      <w:pPr>
        <w:pStyle w:val="Heading4"/>
      </w:pPr>
      <w:bookmarkStart w:id="198" w:name="_Toc502363158"/>
      <w:bookmarkStart w:id="199" w:name="_Toc533173584"/>
      <w:bookmarkStart w:id="200" w:name="_Toc51834005"/>
      <w:r>
        <w:t>27.22.4.1</w:t>
      </w:r>
      <w:r>
        <w:tab/>
        <w:t>DISPLAY TEXT</w:t>
      </w:r>
      <w:bookmarkEnd w:id="198"/>
      <w:bookmarkEnd w:id="199"/>
      <w:bookmarkEnd w:id="200"/>
    </w:p>
    <w:p w:rsidR="00B17D80" w:rsidRDefault="00B17D80" w:rsidP="00B17D80">
      <w:pPr>
        <w:pStyle w:val="Heading5"/>
        <w:tabs>
          <w:tab w:val="left" w:pos="1695"/>
        </w:tabs>
        <w:ind w:left="1695" w:hanging="1695"/>
      </w:pPr>
      <w:bookmarkStart w:id="201" w:name="_Toc502363159"/>
      <w:bookmarkStart w:id="202" w:name="_Toc533173585"/>
      <w:bookmarkStart w:id="203" w:name="_Toc51834006"/>
      <w:r>
        <w:t>27.22.4.1.1</w:t>
      </w:r>
      <w:r>
        <w:tab/>
        <w:t>DISPLAY TEXT (</w:t>
      </w:r>
      <w:smartTag w:uri="urn:schemas-microsoft-com:office:smarttags" w:element="place">
        <w:smartTag w:uri="urn:schemas-microsoft-com:office:smarttags" w:element="City">
          <w:r>
            <w:t>Normal</w:t>
          </w:r>
        </w:smartTag>
      </w:smartTag>
      <w:r>
        <w:t>)</w:t>
      </w:r>
      <w:bookmarkEnd w:id="201"/>
      <w:bookmarkEnd w:id="202"/>
      <w:bookmarkEnd w:id="203"/>
    </w:p>
    <w:p w:rsidR="00B17D80" w:rsidRDefault="00B17D80" w:rsidP="00B17D80">
      <w:pPr>
        <w:pStyle w:val="H6"/>
      </w:pPr>
      <w:r>
        <w:t>27.22.4.1.1.1</w:t>
      </w:r>
      <w:r>
        <w:tab/>
        <w:t>Definition and applicability</w:t>
      </w:r>
    </w:p>
    <w:p w:rsidR="00B17D80" w:rsidRDefault="00B17D80" w:rsidP="00B17D80">
      <w:r>
        <w:t>See clause 3.2.2.</w:t>
      </w:r>
    </w:p>
    <w:p w:rsidR="00B17D80" w:rsidRDefault="00B17D80" w:rsidP="00B17D80">
      <w:pPr>
        <w:pStyle w:val="H6"/>
      </w:pPr>
      <w:r>
        <w:lastRenderedPageBreak/>
        <w:t>27.22.4.1.1.2</w:t>
      </w:r>
      <w:r>
        <w:tab/>
        <w:t>Conformance requirements</w:t>
      </w:r>
    </w:p>
    <w:p w:rsidR="00B17D80" w:rsidRDefault="00B17D80" w:rsidP="00B17D80">
      <w:r>
        <w:t>The ME shall support the DISPLAY TEXT command as defined in the following technical specifications:</w:t>
      </w:r>
    </w:p>
    <w:p w:rsidR="00B17D80" w:rsidRDefault="00B17D80" w:rsidP="00B17D80">
      <w:r>
        <w:t>TS 11.14 [15], clause 5.2, clause 6.4.1, clause 6.5.4, clause 6.6.1, clause 6.8, clause 6.11, clause 12.6, clause 12.15, clause 12.15.1, clause 12.15.2, clause 12.15.3 and clause 12.31.</w:t>
      </w:r>
    </w:p>
    <w:p w:rsidR="00B17D80" w:rsidRDefault="00B17D80" w:rsidP="00B17D80">
      <w:pPr>
        <w:pStyle w:val="H6"/>
      </w:pPr>
      <w:r>
        <w:t>27.22.4.1.1.3</w:t>
      </w:r>
      <w:r>
        <w:tab/>
        <w:t>Test purpose</w:t>
      </w:r>
    </w:p>
    <w:p w:rsidR="00B17D80" w:rsidRDefault="00B17D80" w:rsidP="00B17D80">
      <w:r>
        <w:t>To verify that the ME displays the text contained in the DISPLAY TEXT proactive SIM command, and returns a successful result in the TERMINAL RESPONSE command send to the SIM.</w:t>
      </w:r>
    </w:p>
    <w:p w:rsidR="00B17D80" w:rsidRDefault="00B17D80" w:rsidP="00B17D80">
      <w:pPr>
        <w:pStyle w:val="H6"/>
      </w:pPr>
      <w:r>
        <w:t>27.22.4.1.1.4</w:t>
      </w:r>
      <w:r>
        <w:tab/>
        <w:t>Method of test</w:t>
      </w:r>
    </w:p>
    <w:p w:rsidR="00B17D80" w:rsidRDefault="00B17D80" w:rsidP="00B17D80">
      <w:pPr>
        <w:pStyle w:val="H6"/>
      </w:pPr>
      <w:r>
        <w:t>27.22.4.1.1.4.1</w:t>
      </w:r>
      <w:r>
        <w:tab/>
        <w:t>Initial conditions</w:t>
      </w:r>
    </w:p>
    <w:p w:rsidR="00B17D80" w:rsidRDefault="00B17D80" w:rsidP="00B17D80">
      <w:r>
        <w:t>The ME is connected to the SIM Simulator.</w:t>
      </w:r>
    </w:p>
    <w:p w:rsidR="00B17D80" w:rsidRDefault="00B17D80" w:rsidP="00B17D80">
      <w:r>
        <w:t>The elementary files are coded as SIM Application Toolkit default.</w:t>
      </w:r>
    </w:p>
    <w:p w:rsidR="00B17D80" w:rsidRDefault="00B17D80" w:rsidP="00B17D80">
      <w:r>
        <w:t>Prior to this test the ME shall have been powered on and performed the PROFILE DOWNLOAD procedure.</w:t>
      </w:r>
    </w:p>
    <w:p w:rsidR="00B17D80" w:rsidRDefault="00B17D80" w:rsidP="00B17D80">
      <w:r>
        <w:t xml:space="preserve">The ME screen shall be in its normal stand-by display. </w:t>
      </w:r>
    </w:p>
    <w:p w:rsidR="00B17D80" w:rsidRDefault="00B17D80" w:rsidP="00B17D80">
      <w:pPr>
        <w:pStyle w:val="H6"/>
      </w:pPr>
      <w:r>
        <w:t>27.22.4.1.1.4.2</w:t>
      </w:r>
      <w:r>
        <w:tab/>
        <w:t>Procedure</w:t>
      </w:r>
    </w:p>
    <w:p w:rsidR="00B17D80" w:rsidRDefault="00B17D80" w:rsidP="00B17D80">
      <w:pPr>
        <w:keepNext/>
        <w:rPr>
          <w:b/>
        </w:rPr>
      </w:pPr>
      <w:r>
        <w:rPr>
          <w:b/>
        </w:rPr>
        <w:t>Expected Sequence 1.1 (DISPLAY TEXT normal priority, Unpacked 8 bit data for Text String,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60"/>
        <w:gridCol w:w="2892"/>
        <w:gridCol w:w="3776"/>
      </w:tblGrid>
      <w:tr w:rsidR="00B17D80" w:rsidTr="007B59FD">
        <w:tblPrEx>
          <w:tblCellMar>
            <w:top w:w="0" w:type="dxa"/>
            <w:bottom w:w="0" w:type="dxa"/>
          </w:tblCellMar>
        </w:tblPrEx>
        <w:trPr>
          <w:cantSplit/>
          <w:tblHeader/>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60"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60"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DISPLAY TEXT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60"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60"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DISPLAY TEXT 1.1.1</w:t>
            </w:r>
          </w:p>
        </w:tc>
        <w:tc>
          <w:tcPr>
            <w:tcW w:w="3776" w:type="dxa"/>
            <w:tcBorders>
              <w:left w:val="single" w:sz="6" w:space="0" w:color="auto"/>
              <w:right w:val="single" w:sz="6" w:space="0" w:color="auto"/>
            </w:tcBorders>
          </w:tcPr>
          <w:p w:rsidR="00B17D80" w:rsidRDefault="00B17D80" w:rsidP="007B59FD">
            <w:pPr>
              <w:pStyle w:val="TAL"/>
            </w:pPr>
            <w:r>
              <w:t>[Normal priority, wait for user to clear message, unpacked, 8 bit data]</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60"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"Toolkit Test 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60"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Clear Message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60"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DISPLAY TEXT 1.1.1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60" w:type="dxa"/>
            <w:tcBorders>
              <w:left w:val="single" w:sz="6" w:space="0" w:color="auto"/>
              <w:bottom w:val="single" w:sz="4"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DISPLAY TEXT 1.1.1</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keepNext/>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Display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"Toolkit Test 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DISPLAY TEXT 1.1.1</w:t>
      </w:r>
    </w:p>
    <w:p w:rsidR="00B17D80" w:rsidRDefault="00B17D80" w:rsidP="00B17D80">
      <w:r>
        <w:lastRenderedPageBreak/>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Pr>
          <w:p w:rsidR="00B17D80" w:rsidRDefault="00B17D80" w:rsidP="007B59FD">
            <w:pPr>
              <w:pStyle w:val="TAL"/>
            </w:pPr>
            <w:r>
              <w:t>BER-TLV:</w:t>
            </w:r>
          </w:p>
        </w:tc>
        <w:tc>
          <w:tcPr>
            <w:tcW w:w="567" w:type="dxa"/>
          </w:tcPr>
          <w:p w:rsidR="00B17D80" w:rsidRDefault="00B17D80" w:rsidP="007B59FD">
            <w:pPr>
              <w:pStyle w:val="TAC"/>
            </w:pPr>
            <w:r>
              <w:t>81</w:t>
            </w:r>
          </w:p>
        </w:tc>
        <w:tc>
          <w:tcPr>
            <w:tcW w:w="567" w:type="dxa"/>
          </w:tcPr>
          <w:p w:rsidR="00B17D80" w:rsidRDefault="00B17D80" w:rsidP="007B59FD">
            <w:pPr>
              <w:pStyle w:val="TAC"/>
            </w:pPr>
            <w:r>
              <w:t>03</w:t>
            </w:r>
          </w:p>
        </w:tc>
        <w:tc>
          <w:tcPr>
            <w:tcW w:w="567" w:type="dxa"/>
          </w:tcPr>
          <w:p w:rsidR="00B17D80" w:rsidRDefault="00B17D80" w:rsidP="007B59FD">
            <w:pPr>
              <w:pStyle w:val="TAC"/>
            </w:pPr>
            <w:r>
              <w:t>01</w:t>
            </w:r>
          </w:p>
        </w:tc>
        <w:tc>
          <w:tcPr>
            <w:tcW w:w="567" w:type="dxa"/>
          </w:tcPr>
          <w:p w:rsidR="00B17D80" w:rsidRDefault="00B17D80" w:rsidP="007B59FD">
            <w:pPr>
              <w:pStyle w:val="TAC"/>
            </w:pPr>
            <w:r>
              <w:t>21</w:t>
            </w:r>
          </w:p>
        </w:tc>
        <w:tc>
          <w:tcPr>
            <w:tcW w:w="567" w:type="dxa"/>
          </w:tcPr>
          <w:p w:rsidR="00B17D80" w:rsidRDefault="00B17D80" w:rsidP="007B59FD">
            <w:pPr>
              <w:pStyle w:val="TAC"/>
            </w:pPr>
            <w:r>
              <w:t>80</w:t>
            </w:r>
          </w:p>
        </w:tc>
        <w:tc>
          <w:tcPr>
            <w:tcW w:w="567" w:type="dxa"/>
          </w:tcPr>
          <w:p w:rsidR="00B17D80" w:rsidRDefault="00B17D80" w:rsidP="007B59FD">
            <w:pPr>
              <w:pStyle w:val="TAC"/>
            </w:pPr>
            <w:r>
              <w:t>82</w:t>
            </w:r>
          </w:p>
        </w:tc>
        <w:tc>
          <w:tcPr>
            <w:tcW w:w="567" w:type="dxa"/>
          </w:tcPr>
          <w:p w:rsidR="00B17D80" w:rsidRDefault="00B17D80" w:rsidP="007B59FD">
            <w:pPr>
              <w:pStyle w:val="TAC"/>
            </w:pPr>
            <w:r>
              <w:t>02</w:t>
            </w:r>
          </w:p>
        </w:tc>
        <w:tc>
          <w:tcPr>
            <w:tcW w:w="567" w:type="dxa"/>
          </w:tcPr>
          <w:p w:rsidR="00B17D80" w:rsidRDefault="00B17D80" w:rsidP="007B59FD">
            <w:pPr>
              <w:pStyle w:val="TAC"/>
            </w:pPr>
            <w:r>
              <w:t>82</w:t>
            </w:r>
          </w:p>
        </w:tc>
        <w:tc>
          <w:tcPr>
            <w:tcW w:w="567" w:type="dxa"/>
          </w:tcPr>
          <w:p w:rsidR="00B17D80" w:rsidRDefault="00B17D80" w:rsidP="007B59FD">
            <w:pPr>
              <w:pStyle w:val="TAC"/>
            </w:pPr>
            <w:r>
              <w:t>81</w:t>
            </w:r>
          </w:p>
        </w:tc>
        <w:tc>
          <w:tcPr>
            <w:tcW w:w="567" w:type="dxa"/>
          </w:tcPr>
          <w:p w:rsidR="00B17D80" w:rsidRDefault="00B17D80" w:rsidP="007B59FD">
            <w:pPr>
              <w:pStyle w:val="TAC"/>
            </w:pPr>
            <w:r>
              <w:t>83</w:t>
            </w:r>
          </w:p>
        </w:tc>
        <w:tc>
          <w:tcPr>
            <w:tcW w:w="567" w:type="dxa"/>
          </w:tcPr>
          <w:p w:rsidR="00B17D80" w:rsidRDefault="00B17D80" w:rsidP="007B59FD">
            <w:pPr>
              <w:pStyle w:val="TAC"/>
            </w:pPr>
            <w:r>
              <w:t>01</w:t>
            </w:r>
          </w:p>
        </w:tc>
        <w:tc>
          <w:tcPr>
            <w:tcW w:w="567" w:type="dxa"/>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1.2 (DISPLAY TEXT normal priority, Unpacked 8 bit data for Text String, screen busy)</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60"/>
        <w:gridCol w:w="2892"/>
        <w:gridCol w:w="3776"/>
      </w:tblGrid>
      <w:tr w:rsidR="00B17D80" w:rsidTr="007B59FD">
        <w:tblPrEx>
          <w:tblCellMar>
            <w:top w:w="0" w:type="dxa"/>
            <w:bottom w:w="0" w:type="dxa"/>
          </w:tblCellMar>
        </w:tblPrEx>
        <w:trPr>
          <w:cantSplit/>
          <w:jc w:val="center"/>
        </w:trPr>
        <w:tc>
          <w:tcPr>
            <w:tcW w:w="737"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Step</w:t>
            </w:r>
          </w:p>
        </w:tc>
        <w:tc>
          <w:tcPr>
            <w:tcW w:w="1260"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Direction</w:t>
            </w:r>
          </w:p>
        </w:tc>
        <w:tc>
          <w:tcPr>
            <w:tcW w:w="28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MESSAGE / Action</w:t>
            </w:r>
          </w:p>
        </w:tc>
        <w:tc>
          <w:tcPr>
            <w:tcW w:w="37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4" w:space="0" w:color="auto"/>
              <w:left w:val="single" w:sz="6" w:space="0" w:color="auto"/>
              <w:right w:val="single" w:sz="6" w:space="0" w:color="auto"/>
            </w:tcBorders>
          </w:tcPr>
          <w:p w:rsidR="00B17D80" w:rsidRDefault="00B17D80" w:rsidP="007B59FD">
            <w:pPr>
              <w:pStyle w:val="TAC"/>
            </w:pPr>
            <w:r>
              <w:t>1</w:t>
            </w:r>
          </w:p>
        </w:tc>
        <w:tc>
          <w:tcPr>
            <w:tcW w:w="1260" w:type="dxa"/>
            <w:tcBorders>
              <w:top w:val="single" w:sz="4" w:space="0" w:color="auto"/>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top w:val="single" w:sz="4" w:space="0" w:color="auto"/>
              <w:left w:val="single" w:sz="6" w:space="0" w:color="auto"/>
              <w:right w:val="single" w:sz="6" w:space="0" w:color="auto"/>
            </w:tcBorders>
          </w:tcPr>
          <w:p w:rsidR="00B17D80" w:rsidRDefault="00B17D80" w:rsidP="007B59FD">
            <w:pPr>
              <w:pStyle w:val="TAL"/>
            </w:pPr>
            <w:r>
              <w:t>Set the ME screen to a display mode other than the normal stand</w:t>
            </w:r>
            <w:r>
              <w:noBreakHyphen/>
              <w:t xml:space="preserve">by display </w:t>
            </w:r>
          </w:p>
        </w:tc>
        <w:tc>
          <w:tcPr>
            <w:tcW w:w="3776" w:type="dxa"/>
            <w:tcBorders>
              <w:top w:val="single" w:sz="4" w:space="0" w:color="auto"/>
              <w:left w:val="single" w:sz="6" w:space="0" w:color="auto"/>
              <w:right w:val="single" w:sz="6" w:space="0" w:color="auto"/>
            </w:tcBorders>
          </w:tcPr>
          <w:p w:rsidR="00B17D80" w:rsidRDefault="00B17D80" w:rsidP="007B59FD">
            <w:pPr>
              <w:pStyle w:val="TAL"/>
            </w:pPr>
            <w:r>
              <w:t>The ME will be set to a mode so that normal priority text commands shall be rejected.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60"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DISPLAY TEXT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60"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60"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DISPLAY TEXT 1.2.1</w:t>
            </w:r>
          </w:p>
        </w:tc>
        <w:tc>
          <w:tcPr>
            <w:tcW w:w="3776" w:type="dxa"/>
            <w:tcBorders>
              <w:left w:val="single" w:sz="6" w:space="0" w:color="auto"/>
              <w:right w:val="single" w:sz="6" w:space="0" w:color="auto"/>
            </w:tcBorders>
          </w:tcPr>
          <w:p w:rsidR="00B17D80" w:rsidRDefault="00B17D80" w:rsidP="007B59FD">
            <w:pPr>
              <w:pStyle w:val="TAL"/>
            </w:pPr>
            <w:r>
              <w:t>[Normal priority]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60"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No change of the currently being used display.</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60"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DISPLAY TEXT 1.2.1</w:t>
            </w:r>
          </w:p>
        </w:tc>
        <w:tc>
          <w:tcPr>
            <w:tcW w:w="3776" w:type="dxa"/>
            <w:tcBorders>
              <w:left w:val="single" w:sz="6" w:space="0" w:color="auto"/>
              <w:right w:val="single" w:sz="6" w:space="0" w:color="auto"/>
            </w:tcBorders>
          </w:tcPr>
          <w:p w:rsidR="00B17D80" w:rsidRDefault="00B17D80" w:rsidP="007B59FD">
            <w:pPr>
              <w:pStyle w:val="TAL"/>
            </w:pPr>
            <w:r>
              <w:t>[ME currently unable to process command - screen busy]</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7</w:t>
            </w:r>
          </w:p>
        </w:tc>
        <w:tc>
          <w:tcPr>
            <w:tcW w:w="1260" w:type="dxa"/>
            <w:tcBorders>
              <w:left w:val="single" w:sz="6" w:space="0" w:color="auto"/>
              <w:bottom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DISPLAY TEXT 1.2.1: same as 1.1.1</w:t>
      </w:r>
    </w:p>
    <w:p w:rsidR="00B17D80" w:rsidRDefault="00B17D80" w:rsidP="00B17D80">
      <w:r>
        <w:t>TERMINAL RESPONSE: DISPLAY TEXT 1.2.1</w:t>
      </w:r>
    </w:p>
    <w:p w:rsidR="00B17D80" w:rsidRDefault="00B17D80" w:rsidP="00B17D80">
      <w:r>
        <w:t>Logically:</w:t>
      </w:r>
    </w:p>
    <w:p w:rsidR="00B17D80" w:rsidRDefault="00B17D80" w:rsidP="00B17D80">
      <w:pPr>
        <w:pStyle w:val="EW"/>
        <w:tabs>
          <w:tab w:val="left" w:pos="851"/>
        </w:tabs>
        <w:ind w:left="2977" w:hanging="2693"/>
      </w:pPr>
      <w:r>
        <w:t>Command details</w:t>
      </w:r>
    </w:p>
    <w:p w:rsidR="00B17D80" w:rsidRDefault="00B17D80" w:rsidP="00B17D80">
      <w:pPr>
        <w:pStyle w:val="EW"/>
        <w:tabs>
          <w:tab w:val="left" w:pos="851"/>
        </w:tabs>
        <w:ind w:left="2977" w:hanging="2693"/>
      </w:pPr>
      <w:r>
        <w:tab/>
        <w:t>Command number:</w:t>
      </w:r>
      <w:r>
        <w:tab/>
        <w:t>1</w:t>
      </w:r>
    </w:p>
    <w:p w:rsidR="00B17D80" w:rsidRDefault="00B17D80" w:rsidP="00B17D80">
      <w:pPr>
        <w:pStyle w:val="EW"/>
        <w:tabs>
          <w:tab w:val="left" w:pos="851"/>
        </w:tabs>
        <w:ind w:left="2977" w:hanging="2693"/>
      </w:pPr>
      <w:r>
        <w:tab/>
        <w:t>Command type:</w:t>
      </w:r>
      <w:r>
        <w:tab/>
        <w:t>DISPLAY TEXT</w:t>
      </w:r>
    </w:p>
    <w:p w:rsidR="00B17D80" w:rsidRDefault="00B17D80" w:rsidP="00B17D80">
      <w:pPr>
        <w:pStyle w:val="EW"/>
        <w:tabs>
          <w:tab w:val="left" w:pos="851"/>
        </w:tabs>
        <w:ind w:left="2977" w:hanging="2693"/>
      </w:pPr>
      <w:r>
        <w:tab/>
        <w:t>Command qualifier:</w:t>
      </w:r>
      <w:r>
        <w:tab/>
        <w:t>normal priority, wait for user to clear message</w:t>
      </w:r>
    </w:p>
    <w:p w:rsidR="00B17D80" w:rsidRDefault="00B17D80" w:rsidP="00B17D80">
      <w:pPr>
        <w:pStyle w:val="EW"/>
        <w:tabs>
          <w:tab w:val="left" w:pos="851"/>
        </w:tabs>
        <w:ind w:left="2977" w:hanging="2693"/>
        <w:rPr>
          <w:lang w:val="fr-FR"/>
        </w:rPr>
      </w:pPr>
      <w:r>
        <w:rPr>
          <w:lang w:val="fr-FR"/>
        </w:rPr>
        <w:t>Device identities</w:t>
      </w:r>
    </w:p>
    <w:p w:rsidR="00B17D80" w:rsidRDefault="00B17D80" w:rsidP="00B17D80">
      <w:pPr>
        <w:pStyle w:val="EW"/>
        <w:tabs>
          <w:tab w:val="left" w:pos="851"/>
        </w:tabs>
        <w:ind w:left="2977" w:hanging="2693"/>
        <w:rPr>
          <w:lang w:val="fr-FR"/>
        </w:rPr>
      </w:pPr>
      <w:r>
        <w:rPr>
          <w:lang w:val="fr-FR"/>
        </w:rPr>
        <w:tab/>
        <w:t>Source device:</w:t>
      </w:r>
      <w:r>
        <w:rPr>
          <w:lang w:val="fr-FR"/>
        </w:rPr>
        <w:tab/>
        <w:t>ME</w:t>
      </w:r>
    </w:p>
    <w:p w:rsidR="00B17D80" w:rsidRPr="00F51EF9" w:rsidRDefault="00B17D80" w:rsidP="00B17D80">
      <w:pPr>
        <w:pStyle w:val="EW"/>
        <w:tabs>
          <w:tab w:val="left" w:pos="851"/>
        </w:tabs>
        <w:ind w:left="2977" w:hanging="2693"/>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977" w:hanging="2693"/>
      </w:pPr>
      <w:r>
        <w:t>Result</w:t>
      </w:r>
    </w:p>
    <w:p w:rsidR="00B17D80" w:rsidRDefault="00B17D80" w:rsidP="00B17D80">
      <w:pPr>
        <w:pStyle w:val="EW"/>
        <w:tabs>
          <w:tab w:val="left" w:pos="851"/>
        </w:tabs>
        <w:ind w:left="2977" w:hanging="2693"/>
      </w:pPr>
      <w:r>
        <w:tab/>
        <w:t>General Result:</w:t>
      </w:r>
      <w:r>
        <w:tab/>
        <w:t>ME currently unable to process command</w:t>
      </w:r>
    </w:p>
    <w:p w:rsidR="00B17D80" w:rsidRDefault="00B17D80" w:rsidP="00B17D80">
      <w:pPr>
        <w:pStyle w:val="EX"/>
        <w:tabs>
          <w:tab w:val="left" w:pos="851"/>
        </w:tabs>
        <w:ind w:left="2977" w:hanging="2693"/>
      </w:pPr>
      <w:r>
        <w:tab/>
        <w:t>Additional information:</w:t>
      </w:r>
      <w:r>
        <w:tab/>
        <w:t xml:space="preserve">Screen is busy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  </w:t>
            </w:r>
          </w:p>
        </w:tc>
      </w:tr>
    </w:tbl>
    <w:p w:rsidR="00B17D80" w:rsidRDefault="00B17D80" w:rsidP="00B17D80">
      <w:pPr>
        <w:pStyle w:val="FP"/>
      </w:pPr>
    </w:p>
    <w:p w:rsidR="00B17D80" w:rsidRDefault="00B17D80" w:rsidP="00B17D80">
      <w:pPr>
        <w:keepNext/>
        <w:rPr>
          <w:b/>
        </w:rPr>
      </w:pPr>
      <w:r>
        <w:rPr>
          <w:b/>
        </w:rPr>
        <w:lastRenderedPageBreak/>
        <w:t>Expected Sequence 1.3 (DISPLAY TEXT, high priority, Unpacked 8 bit data for Text String,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60"/>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60"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60"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DISPLAY TEXT 1.3.1</w:t>
            </w:r>
          </w:p>
        </w:tc>
        <w:tc>
          <w:tcPr>
            <w:tcW w:w="3776" w:type="dxa"/>
            <w:tcBorders>
              <w:left w:val="single" w:sz="6" w:space="0" w:color="auto"/>
              <w:right w:val="single" w:sz="6" w:space="0" w:color="auto"/>
            </w:tcBorders>
          </w:tcPr>
          <w:p w:rsidR="00B17D80" w:rsidRDefault="00B17D80" w:rsidP="007B59FD">
            <w:pPr>
              <w:pStyle w:val="TAL"/>
            </w:pPr>
            <w:r>
              <w:t>The ME screen is in a mode other than the normal stand by display.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60"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60"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DISPLAY TEXT 1.3.1</w:t>
            </w:r>
          </w:p>
        </w:tc>
        <w:tc>
          <w:tcPr>
            <w:tcW w:w="3776" w:type="dxa"/>
            <w:tcBorders>
              <w:left w:val="single" w:sz="6" w:space="0" w:color="auto"/>
              <w:right w:val="single" w:sz="6" w:space="0" w:color="auto"/>
            </w:tcBorders>
          </w:tcPr>
          <w:p w:rsidR="00B17D80" w:rsidRDefault="00B17D80" w:rsidP="007B59FD">
            <w:pPr>
              <w:pStyle w:val="TAL"/>
            </w:pPr>
            <w:r>
              <w:t>[High priority]</w:t>
            </w:r>
          </w:p>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60"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"Toolkit Test 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60"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Clear Message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60"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DISPLAY TEXT 1.3.1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60"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8</w:t>
            </w:r>
          </w:p>
        </w:tc>
        <w:tc>
          <w:tcPr>
            <w:tcW w:w="1260" w:type="dxa"/>
            <w:tcBorders>
              <w:left w:val="single" w:sz="6" w:space="0" w:color="auto"/>
              <w:bottom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 xml:space="preserve">Set the ME screen back to normal stand-by display </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DISPLAY TEXT 1.3.1</w:t>
      </w:r>
    </w:p>
    <w:p w:rsidR="00B17D80" w:rsidRDefault="00B17D80" w:rsidP="00B17D80">
      <w:pPr>
        <w:keepNext/>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Default="00B17D80" w:rsidP="00B17D80">
      <w:pPr>
        <w:pStyle w:val="EW"/>
        <w:keepNext/>
        <w:tabs>
          <w:tab w:val="left" w:pos="851"/>
        </w:tabs>
        <w:ind w:left="2835" w:hanging="2551"/>
      </w:pPr>
      <w:r>
        <w:tab/>
        <w:t>Command type:</w:t>
      </w:r>
      <w:r>
        <w:tab/>
        <w:t>DISPLAY TEXT</w:t>
      </w:r>
    </w:p>
    <w:p w:rsidR="00B17D80" w:rsidRDefault="00B17D80" w:rsidP="00B17D80">
      <w:pPr>
        <w:pStyle w:val="EW"/>
        <w:keepNext/>
        <w:tabs>
          <w:tab w:val="left" w:pos="851"/>
        </w:tabs>
        <w:ind w:left="2835" w:hanging="2551"/>
      </w:pPr>
      <w:r>
        <w:tab/>
        <w:t>Command qualifier:</w:t>
      </w:r>
      <w:r>
        <w:tab/>
        <w:t>high priority, wait for user to clear message</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keepNext/>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keepNext/>
        <w:tabs>
          <w:tab w:val="left" w:pos="851"/>
        </w:tabs>
        <w:ind w:left="2835" w:hanging="2551"/>
        <w:rPr>
          <w:lang w:val="fr-FR"/>
        </w:rPr>
      </w:pPr>
      <w:r>
        <w:rPr>
          <w:lang w:val="fr-FR"/>
        </w:rPr>
        <w:tab/>
      </w:r>
      <w:r w:rsidRPr="00F51EF9">
        <w:rPr>
          <w:lang w:val="fr-FR"/>
        </w:rPr>
        <w:t>Destination device:</w:t>
      </w:r>
      <w:r w:rsidRPr="00F51EF9">
        <w:rPr>
          <w:lang w:val="fr-FR"/>
        </w:rPr>
        <w:tab/>
        <w:t>Display</w:t>
      </w:r>
    </w:p>
    <w:p w:rsidR="00B17D80" w:rsidRDefault="00B17D80" w:rsidP="00B17D80">
      <w:pPr>
        <w:pStyle w:val="EW"/>
        <w:keepNext/>
        <w:tabs>
          <w:tab w:val="left" w:pos="851"/>
        </w:tabs>
        <w:ind w:left="2835" w:hanging="2551"/>
      </w:pPr>
      <w:r>
        <w:t>Text String</w:t>
      </w:r>
    </w:p>
    <w:p w:rsidR="00B17D80" w:rsidRDefault="00B17D80" w:rsidP="00B17D80">
      <w:pPr>
        <w:pStyle w:val="EW"/>
        <w:keepNext/>
        <w:tabs>
          <w:tab w:val="left" w:pos="851"/>
        </w:tabs>
        <w:ind w:left="2835" w:hanging="2551"/>
      </w:pPr>
      <w:r>
        <w:tab/>
        <w:t>Data coding scheme:</w:t>
      </w:r>
      <w:r>
        <w:tab/>
        <w:t>unpacked, 8 bit data</w:t>
      </w:r>
    </w:p>
    <w:p w:rsidR="00B17D80" w:rsidRDefault="00B17D80" w:rsidP="00B17D80">
      <w:pPr>
        <w:pStyle w:val="EX"/>
        <w:keepNext/>
        <w:tabs>
          <w:tab w:val="left" w:pos="851"/>
        </w:tabs>
        <w:ind w:left="2835" w:hanging="2551"/>
      </w:pPr>
      <w:r>
        <w:tab/>
        <w:t>Text:</w:t>
      </w:r>
      <w:r>
        <w:tab/>
        <w:t>"Toolkit Test 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DISPLAY TEXT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high priority, wait for user to clear message</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keepNext/>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lastRenderedPageBreak/>
        <w:t>Expected Sequence 1.4 (DISPLAY TEXT, Packed, SMS default alphabet,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60"/>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60"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60"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DISPLAY TEXT 1.4.1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60"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60"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DISPLAY TEXT 1.4.1</w:t>
            </w:r>
          </w:p>
        </w:tc>
        <w:tc>
          <w:tcPr>
            <w:tcW w:w="3776" w:type="dxa"/>
            <w:tcBorders>
              <w:left w:val="single" w:sz="6" w:space="0" w:color="auto"/>
              <w:right w:val="single" w:sz="6" w:space="0" w:color="auto"/>
            </w:tcBorders>
          </w:tcPr>
          <w:p w:rsidR="00B17D80" w:rsidRDefault="00B17D80" w:rsidP="007B59FD">
            <w:pPr>
              <w:pStyle w:val="TAL"/>
            </w:pPr>
            <w:r>
              <w:t>[Packed, SMS default alphabet]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60"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"Toolkit Test 3"</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60"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Clear Message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6</w:t>
            </w:r>
          </w:p>
        </w:tc>
        <w:tc>
          <w:tcPr>
            <w:tcW w:w="1260"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DISPLAY TEXT 1.4.1</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DISPLAY TEXT 1.4.1</w:t>
      </w:r>
    </w:p>
    <w:p w:rsidR="00B17D80" w:rsidRDefault="00B17D80" w:rsidP="00B17D80">
      <w:pPr>
        <w:keepNext/>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Default="00B17D80" w:rsidP="00B17D80">
      <w:pPr>
        <w:pStyle w:val="EW"/>
        <w:keepNext/>
        <w:tabs>
          <w:tab w:val="left" w:pos="851"/>
        </w:tabs>
        <w:ind w:left="2835" w:hanging="2551"/>
      </w:pPr>
      <w:r>
        <w:tab/>
        <w:t>Command type:</w:t>
      </w:r>
      <w:r>
        <w:tab/>
        <w:t>DISPLAY TEXT</w:t>
      </w:r>
    </w:p>
    <w:p w:rsidR="00B17D80" w:rsidRDefault="00B17D80" w:rsidP="00B17D80">
      <w:pPr>
        <w:pStyle w:val="EW"/>
        <w:keepNext/>
        <w:tabs>
          <w:tab w:val="left" w:pos="851"/>
        </w:tabs>
        <w:ind w:left="2835" w:hanging="2551"/>
      </w:pPr>
      <w:r>
        <w:tab/>
        <w:t>Command qualifier:</w:t>
      </w:r>
      <w:r>
        <w:tab/>
        <w:t>normal priority, wait for user to clear message</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keepNext/>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keepNext/>
        <w:tabs>
          <w:tab w:val="left" w:pos="851"/>
        </w:tabs>
        <w:ind w:left="2835" w:hanging="2551"/>
        <w:rPr>
          <w:lang w:val="fr-FR"/>
        </w:rPr>
      </w:pPr>
      <w:r>
        <w:rPr>
          <w:lang w:val="fr-FR"/>
        </w:rPr>
        <w:tab/>
      </w:r>
      <w:r w:rsidRPr="00F51EF9">
        <w:rPr>
          <w:lang w:val="fr-FR"/>
        </w:rPr>
        <w:t>Destination device:</w:t>
      </w:r>
      <w:r w:rsidRPr="00F51EF9">
        <w:rPr>
          <w:lang w:val="fr-FR"/>
        </w:rPr>
        <w:tab/>
        <w:t>Display</w:t>
      </w:r>
    </w:p>
    <w:p w:rsidR="00B17D80" w:rsidRDefault="00B17D80" w:rsidP="00B17D80">
      <w:pPr>
        <w:pStyle w:val="EW"/>
        <w:keepNext/>
        <w:tabs>
          <w:tab w:val="left" w:pos="851"/>
        </w:tabs>
        <w:ind w:left="2835" w:hanging="2551"/>
      </w:pPr>
      <w:r>
        <w:t>Text string</w:t>
      </w:r>
    </w:p>
    <w:p w:rsidR="00B17D80" w:rsidRDefault="00B17D80" w:rsidP="00B17D80">
      <w:pPr>
        <w:pStyle w:val="EW"/>
        <w:keepNext/>
        <w:tabs>
          <w:tab w:val="left" w:pos="851"/>
        </w:tabs>
        <w:ind w:left="2835" w:hanging="2551"/>
      </w:pPr>
      <w:r>
        <w:tab/>
        <w:t>Data coding scheme:</w:t>
      </w:r>
      <w:r>
        <w:tab/>
        <w:t>packed, SMS default alphabet</w:t>
      </w:r>
    </w:p>
    <w:p w:rsidR="00B17D80" w:rsidRDefault="00B17D80" w:rsidP="00B17D80">
      <w:pPr>
        <w:pStyle w:val="EX"/>
        <w:keepNext/>
        <w:tabs>
          <w:tab w:val="left" w:pos="851"/>
        </w:tabs>
        <w:ind w:left="2835" w:hanging="2551"/>
      </w:pPr>
      <w:r>
        <w:tab/>
        <w:t>Text:</w:t>
      </w:r>
      <w:r>
        <w:tab/>
        <w:t>"Toolkit Test 3"</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DISPLAY TEXT 1.4.1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lastRenderedPageBreak/>
        <w:t>Expected Sequence 1.5 (DISPLAY TEXT, Clear message after delay,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21"/>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021"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021"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DISPLAY TEXT 1.5.1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21"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DISPLAY TEXT 1.5.1</w:t>
            </w:r>
          </w:p>
        </w:tc>
        <w:tc>
          <w:tcPr>
            <w:tcW w:w="3776" w:type="dxa"/>
            <w:tcBorders>
              <w:left w:val="single" w:sz="6" w:space="0" w:color="auto"/>
              <w:right w:val="single" w:sz="6" w:space="0" w:color="auto"/>
            </w:tcBorders>
          </w:tcPr>
          <w:p w:rsidR="00B17D80" w:rsidRDefault="00B17D80" w:rsidP="007B59FD">
            <w:pPr>
              <w:pStyle w:val="TAL"/>
            </w:pPr>
            <w:r>
              <w:t>[Clear message after a delay]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"Toolkit Test 4" and clear this message after a short delay</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DISPLAY TEXT 1.5.1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6</w:t>
            </w:r>
          </w:p>
        </w:tc>
        <w:tc>
          <w:tcPr>
            <w:tcW w:w="1021" w:type="dxa"/>
            <w:tcBorders>
              <w:left w:val="single" w:sz="6" w:space="0" w:color="auto"/>
              <w:bottom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DISPLAY TEXT 1.5.1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clear message after a delay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Display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"Toolkit Test 4"</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DISPLAY TEXT 1.5.1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clear message after a delay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lastRenderedPageBreak/>
        <w:t>Expected Sequence 1.6 (DISPLAY TEXT, Text string with 160 bytes,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DISPLAY TEXT 1.6.1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DISPLAY TEXT 1.6.1</w:t>
            </w:r>
          </w:p>
        </w:tc>
        <w:tc>
          <w:tcPr>
            <w:tcW w:w="3776" w:type="dxa"/>
            <w:tcBorders>
              <w:left w:val="single" w:sz="6" w:space="0" w:color="auto"/>
              <w:right w:val="single" w:sz="6" w:space="0" w:color="auto"/>
            </w:tcBorders>
          </w:tcPr>
          <w:p w:rsidR="00B17D80" w:rsidRDefault="00B17D80" w:rsidP="007B59FD">
            <w:pPr>
              <w:pStyle w:val="TAL"/>
            </w:pPr>
            <w:r>
              <w:t>[Text string with 160 bytes - maximum for non extension text]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"This command instructs the ME to display a text message. It allows the SIM to define the priority of that message, and the text string format. Two types of prio"</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Clear Message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DISPLAY TEXT 1.6.1</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DISPLAY TEXT 1.6.1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Display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"This command instructs the ME to display a text message. It allows the SIM to define the priority of that message, and the text string format. Two types of prio"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Pr="00206DF8" w:rsidRDefault="00B17D80" w:rsidP="007B59FD">
            <w:pPr>
              <w:pStyle w:val="TAC"/>
              <w:rPr>
                <w:lang w:val="fr-FR"/>
              </w:rPr>
            </w:pPr>
            <w:r w:rsidRPr="00206DF8">
              <w:rPr>
                <w:lang w:val="fr-FR"/>
              </w:rP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Pr="00206DF8" w:rsidRDefault="00B17D80" w:rsidP="007B59FD">
            <w:pPr>
              <w:pStyle w:val="TAC"/>
              <w:rPr>
                <w:lang w:val="fr-FR"/>
              </w:rPr>
            </w:pPr>
            <w:r w:rsidRPr="00206DF8">
              <w:rPr>
                <w:lang w:val="fr-FR"/>
              </w:rP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Pr="00206DF8" w:rsidRDefault="00B17D80" w:rsidP="007B59FD">
            <w:pPr>
              <w:pStyle w:val="TAC"/>
              <w:rPr>
                <w:lang w:val="fr-FR"/>
              </w:rPr>
            </w:pPr>
            <w:r w:rsidRPr="00206DF8">
              <w:rPr>
                <w:lang w:val="fr-FR"/>
              </w:rP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Pr="00206DF8" w:rsidRDefault="00B17D80" w:rsidP="007B59FD">
            <w:pPr>
              <w:pStyle w:val="TAC"/>
              <w:rPr>
                <w:lang w:val="fr-FR"/>
              </w:rPr>
            </w:pPr>
            <w:r w:rsidRPr="00206DF8">
              <w:rPr>
                <w:lang w:val="fr-FR"/>
              </w:rP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DISPLAY TEXT 1.6.1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lastRenderedPageBreak/>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1.7 (DISPLAY TEXT, Backward move in SIM session,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DISPLAY TEXT 1.7.1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DISPLAY TEXT 1.7.1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"&lt;GO-BACKWARDS&gt;"</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Indicate the need to go backwards in the proactive SIM application session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DISPLAY TEXT 1.7.1</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[Backward move in the proactive SIM session requested by the user]</w:t>
            </w:r>
          </w:p>
        </w:tc>
      </w:tr>
    </w:tbl>
    <w:p w:rsidR="00B17D80" w:rsidRDefault="00B17D80" w:rsidP="00B17D80">
      <w:pPr>
        <w:pStyle w:val="FP"/>
      </w:pPr>
    </w:p>
    <w:p w:rsidR="00B17D80" w:rsidRDefault="00B17D80" w:rsidP="00B17D80">
      <w:r>
        <w:t>PROACTIVE COMMAND: DISPLAY TEXT 1.7.1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Display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"&lt;GO-BACKWARDS&gt;"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DISPLAY TEXT 1.7.1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Backward move in the proactive SIM session requested by the user</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r>
    </w:tbl>
    <w:p w:rsidR="00B17D80" w:rsidRDefault="00B17D80" w:rsidP="00B17D80">
      <w:pPr>
        <w:pStyle w:val="FP"/>
      </w:pPr>
    </w:p>
    <w:p w:rsidR="00B17D80" w:rsidRDefault="00B17D80" w:rsidP="00B17D80">
      <w:pPr>
        <w:keepNext/>
        <w:rPr>
          <w:b/>
        </w:rPr>
      </w:pPr>
      <w:r>
        <w:rPr>
          <w:b/>
        </w:rPr>
        <w:lastRenderedPageBreak/>
        <w:t>Expected Sequence 1.8 (DISPLAY TEXT, session terminated by user)</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DISPLAY TEXT 1.8.1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DISPLAY TEXT 1.8.1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"&lt;ABORT&gt;"</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Indicate the need to end the proactive SIM application session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DISPLAY TEXT 1.8.1</w:t>
            </w:r>
          </w:p>
        </w:tc>
        <w:tc>
          <w:tcPr>
            <w:tcW w:w="3776" w:type="dxa"/>
            <w:tcBorders>
              <w:left w:val="single" w:sz="6" w:space="0" w:color="auto"/>
              <w:right w:val="single" w:sz="6" w:space="0" w:color="auto"/>
            </w:tcBorders>
          </w:tcPr>
          <w:p w:rsidR="00B17D80" w:rsidRDefault="00B17D80" w:rsidP="007B59FD">
            <w:pPr>
              <w:pStyle w:val="TAL"/>
            </w:pPr>
            <w:r>
              <w:t>[Proactive SIM session terminated by the user]</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DISPLAY TEXT 1.8.1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Display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"&lt;ABORT&gt;"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DISPLAY TEXT 1.8.1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Proactive SIM session terminated by the user</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bl>
    <w:p w:rsidR="00B17D80" w:rsidRDefault="00B17D80" w:rsidP="00B17D80">
      <w:pPr>
        <w:pStyle w:val="FP"/>
      </w:pPr>
    </w:p>
    <w:p w:rsidR="00B17D80" w:rsidRDefault="00B17D80" w:rsidP="00B17D80">
      <w:pPr>
        <w:keepNext/>
        <w:rPr>
          <w:b/>
        </w:rPr>
      </w:pPr>
      <w:r>
        <w:rPr>
          <w:b/>
        </w:rPr>
        <w:lastRenderedPageBreak/>
        <w:t>Expected Sequence 1.9 (DISPLAY TEXT, icon and text to be displayed, no text string given, not understood by ME)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21"/>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021"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021"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DISPLAY TEXT 1.9.1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21"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DISPLAY TEXT 1.9.1</w:t>
            </w:r>
          </w:p>
        </w:tc>
        <w:tc>
          <w:tcPr>
            <w:tcW w:w="3776" w:type="dxa"/>
            <w:tcBorders>
              <w:left w:val="single" w:sz="6" w:space="0" w:color="auto"/>
              <w:right w:val="single" w:sz="6" w:space="0" w:color="auto"/>
            </w:tcBorders>
          </w:tcPr>
          <w:p w:rsidR="00B17D80" w:rsidRDefault="00B17D80" w:rsidP="007B59FD">
            <w:pPr>
              <w:pStyle w:val="TAL"/>
            </w:pPr>
            <w:r>
              <w:t>Including icon identifier, icon shall be displayed together with the alpha text string, but no text string given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DISPLAY TEXT 1.9.1</w:t>
            </w:r>
          </w:p>
        </w:tc>
        <w:tc>
          <w:tcPr>
            <w:tcW w:w="3776" w:type="dxa"/>
            <w:tcBorders>
              <w:left w:val="single" w:sz="6" w:space="0" w:color="auto"/>
              <w:right w:val="single" w:sz="6" w:space="0" w:color="auto"/>
            </w:tcBorders>
          </w:tcPr>
          <w:p w:rsidR="00B17D80" w:rsidRDefault="00B17D80" w:rsidP="007B59FD">
            <w:pPr>
              <w:pStyle w:val="TAL"/>
            </w:pPr>
            <w:r>
              <w:t>[Command data not understood by ME]</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5</w:t>
            </w:r>
          </w:p>
        </w:tc>
        <w:tc>
          <w:tcPr>
            <w:tcW w:w="1021" w:type="dxa"/>
            <w:tcBorders>
              <w:left w:val="single" w:sz="6" w:space="0" w:color="auto"/>
              <w:bottom w:val="single" w:sz="4"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DISPLAY TEXT 1.9.1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Display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Contents:</w:t>
      </w:r>
      <w:r>
        <w:tab/>
        <w:t>null data object</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icon is self-explanatory</w:t>
      </w:r>
    </w:p>
    <w:p w:rsidR="00B17D80" w:rsidRDefault="00B17D80" w:rsidP="00B17D80">
      <w:pPr>
        <w:pStyle w:val="EX"/>
        <w:tabs>
          <w:tab w:val="left" w:pos="851"/>
        </w:tabs>
        <w:ind w:left="2835" w:hanging="2551"/>
      </w:pPr>
      <w:r>
        <w:tab/>
        <w:t>Icon Identifier:</w:t>
      </w:r>
      <w:r>
        <w:tab/>
        <w:t>record 1 in EF</w:t>
      </w:r>
      <w:r>
        <w:rPr>
          <w:vertAlign w:val="subscript"/>
        </w:rPr>
        <w:t>(IMG)</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DISPLAY TEXT 1.9.1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data not understood by ME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r>
    </w:tbl>
    <w:p w:rsidR="00B17D80" w:rsidRDefault="00B17D80" w:rsidP="00B17D80">
      <w:pPr>
        <w:pStyle w:val="FP"/>
      </w:pPr>
    </w:p>
    <w:p w:rsidR="00B17D80" w:rsidRDefault="00B17D80" w:rsidP="00B17D80">
      <w:pPr>
        <w:pStyle w:val="H6"/>
      </w:pPr>
      <w:r>
        <w:t>27.22.4.1.1.5</w:t>
      </w:r>
      <w:r>
        <w:tab/>
        <w:t>Test requirement</w:t>
      </w:r>
    </w:p>
    <w:p w:rsidR="00B17D80" w:rsidRDefault="00B17D80" w:rsidP="00B17D80">
      <w:r>
        <w:t>The ME shall operate in the manner defined in expected sequences 1.1 to 1.9.</w:t>
      </w:r>
    </w:p>
    <w:p w:rsidR="00B17D80" w:rsidRDefault="00B17D80" w:rsidP="00B17D80">
      <w:pPr>
        <w:pStyle w:val="Heading5"/>
      </w:pPr>
      <w:bookmarkStart w:id="204" w:name="_Toc502363160"/>
      <w:bookmarkStart w:id="205" w:name="_Toc533173586"/>
      <w:bookmarkStart w:id="206" w:name="_Toc51834007"/>
      <w:r>
        <w:lastRenderedPageBreak/>
        <w:t>27.22.4.1.2</w:t>
      </w:r>
      <w:r>
        <w:tab/>
        <w:t>DISPLAY TEXT (Support of "No response from user")</w:t>
      </w:r>
      <w:bookmarkEnd w:id="204"/>
      <w:bookmarkEnd w:id="205"/>
      <w:bookmarkEnd w:id="206"/>
    </w:p>
    <w:p w:rsidR="00B17D80" w:rsidRDefault="00B17D80" w:rsidP="00B17D80">
      <w:pPr>
        <w:pStyle w:val="H6"/>
      </w:pPr>
      <w:r>
        <w:t>27.22.4.1.2.1</w:t>
      </w:r>
      <w:r>
        <w:tab/>
        <w:t>Definition and applicability</w:t>
      </w:r>
    </w:p>
    <w:p w:rsidR="00B17D80" w:rsidRDefault="00B17D80" w:rsidP="00B17D80">
      <w:r>
        <w:t>See clause 3.2.2.</w:t>
      </w:r>
    </w:p>
    <w:p w:rsidR="00B17D80" w:rsidRDefault="00B17D80" w:rsidP="00B17D80">
      <w:pPr>
        <w:pStyle w:val="H6"/>
      </w:pPr>
      <w:r>
        <w:t>27.22.4.1.2.2</w:t>
      </w:r>
      <w:r>
        <w:tab/>
        <w:t>Conformance requirement</w:t>
      </w:r>
    </w:p>
    <w:p w:rsidR="00B17D80" w:rsidRDefault="00B17D80" w:rsidP="00B17D80">
      <w:r>
        <w:t>The ME shall support the DISPLAY TEXT command as defined in the following technical specifications:</w:t>
      </w:r>
    </w:p>
    <w:p w:rsidR="00B17D80" w:rsidRDefault="00B17D80" w:rsidP="00B17D80">
      <w:pPr>
        <w:pStyle w:val="B1"/>
      </w:pPr>
      <w:r>
        <w:t>-</w:t>
      </w:r>
      <w:r>
        <w:tab/>
        <w:t>TS 11.14 [15] clause 5.2, clause 6.4.1, clause 6.6.1, clause 6.8, clause 6.11, clause 12.6, clause 12.15, clause 12.15.1, clause 12.15.2 and clause 12.15.3.</w:t>
      </w:r>
    </w:p>
    <w:p w:rsidR="00B17D80" w:rsidRDefault="00B17D80" w:rsidP="00B17D80">
      <w:pPr>
        <w:pStyle w:val="H6"/>
      </w:pPr>
      <w:r>
        <w:t>27.22.4.1.2.3</w:t>
      </w:r>
      <w:r>
        <w:tab/>
        <w:t>Test purpose</w:t>
      </w:r>
    </w:p>
    <w:p w:rsidR="00B17D80" w:rsidRDefault="00B17D80" w:rsidP="00B17D80">
      <w:r>
        <w:t>To verify that the ME displays the text contained in the DISPLAY TEXT proactive SIM command, and returns a "No response from user" result value in the TERMINAL RESPONSE command send to the SIM.</w:t>
      </w:r>
    </w:p>
    <w:p w:rsidR="00B17D80" w:rsidRDefault="00B17D80" w:rsidP="00B17D80">
      <w:pPr>
        <w:pStyle w:val="H6"/>
      </w:pPr>
      <w:r>
        <w:t>27.22.4.1.2.4</w:t>
      </w:r>
      <w:r>
        <w:tab/>
        <w:t>Method of test</w:t>
      </w:r>
    </w:p>
    <w:p w:rsidR="00B17D80" w:rsidRDefault="00B17D80" w:rsidP="00B17D80">
      <w:pPr>
        <w:pStyle w:val="H6"/>
      </w:pPr>
      <w:r>
        <w:t>27.22.4.1.2.4.1</w:t>
      </w:r>
      <w:r>
        <w:tab/>
        <w:t>Initial conditions</w:t>
      </w:r>
    </w:p>
    <w:p w:rsidR="00B17D80" w:rsidRDefault="00B17D80" w:rsidP="00B17D80">
      <w:r>
        <w:t>The ME is connected to the SIM Simulator.</w:t>
      </w:r>
    </w:p>
    <w:p w:rsidR="00B17D80" w:rsidRDefault="00B17D80" w:rsidP="00B17D80">
      <w:r>
        <w:t>The elementary files are coded as SIM Application Toolkit default.</w:t>
      </w:r>
    </w:p>
    <w:p w:rsidR="00B17D80" w:rsidRDefault="00B17D80" w:rsidP="00B17D80">
      <w:r>
        <w:t>Prior to this test the ME shall have been powered on and performed the PROFILE DOWNLOAD procedure.</w:t>
      </w:r>
    </w:p>
    <w:p w:rsidR="00B17D80" w:rsidRDefault="00B17D80" w:rsidP="00B17D80">
      <w:r>
        <w:t>The ME screen shall be in its normal stand-by display.</w:t>
      </w:r>
    </w:p>
    <w:p w:rsidR="00B17D80" w:rsidRDefault="00B17D80" w:rsidP="00B17D80">
      <w:r>
        <w:t>ME Manufacturers shall set the "no response from user" period of time.</w:t>
      </w:r>
    </w:p>
    <w:p w:rsidR="00B17D80" w:rsidRDefault="00B17D80" w:rsidP="00B17D80">
      <w:r>
        <w:t>The SIM simulator shall be set to that period of time.</w:t>
      </w:r>
    </w:p>
    <w:p w:rsidR="00B17D80" w:rsidRDefault="00B17D80" w:rsidP="00B17D80">
      <w:pPr>
        <w:pStyle w:val="H6"/>
      </w:pPr>
      <w:r>
        <w:t>27.22.4.1.2.4.2</w:t>
      </w:r>
      <w:r>
        <w:tab/>
        <w:t>Procedure</w:t>
      </w:r>
    </w:p>
    <w:p w:rsidR="00B17D80" w:rsidRDefault="00B17D80" w:rsidP="00B17D80">
      <w:pPr>
        <w:keepNext/>
        <w:rPr>
          <w:b/>
        </w:rPr>
      </w:pPr>
      <w:r>
        <w:rPr>
          <w:b/>
        </w:rPr>
        <w:t>Expected Sequence 2.1 (DISPLAY TEXT, no response from user)</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DISPLAY TEXT 2.1.1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DISPLAY TEXT 2.1.1</w:t>
            </w:r>
          </w:p>
        </w:tc>
        <w:tc>
          <w:tcPr>
            <w:tcW w:w="3776" w:type="dxa"/>
            <w:tcBorders>
              <w:left w:val="single" w:sz="6" w:space="0" w:color="auto"/>
              <w:right w:val="single" w:sz="6" w:space="0" w:color="auto"/>
            </w:tcBorders>
          </w:tcPr>
          <w:p w:rsidR="00B17D80" w:rsidRDefault="00B17D80" w:rsidP="007B59FD">
            <w:pPr>
              <w:pStyle w:val="TAL"/>
            </w:pPr>
            <w:r>
              <w:t>[Normal priority, wait for user to clear message, unpacked, 8 bit data]</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"&lt;TIME-OUT&gt;"</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DISPLAY TEXT 2.1.1</w:t>
            </w:r>
          </w:p>
        </w:tc>
        <w:tc>
          <w:tcPr>
            <w:tcW w:w="3776" w:type="dxa"/>
            <w:tcBorders>
              <w:left w:val="single" w:sz="6" w:space="0" w:color="auto"/>
              <w:right w:val="single" w:sz="6" w:space="0" w:color="auto"/>
            </w:tcBorders>
          </w:tcPr>
          <w:p w:rsidR="00B17D80" w:rsidRDefault="00B17D80" w:rsidP="007B59FD">
            <w:pPr>
              <w:pStyle w:val="TAL"/>
            </w:pPr>
            <w:r>
              <w:t>[No response from user] within 5 s after the end of that defined period of time</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DISPLAY TEXT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Display</w:t>
      </w:r>
    </w:p>
    <w:p w:rsidR="00B17D80" w:rsidRDefault="00B17D80" w:rsidP="00B17D80">
      <w:pPr>
        <w:pStyle w:val="EW"/>
        <w:keepNext/>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lastRenderedPageBreak/>
        <w:tab/>
        <w:t>Text:</w:t>
      </w:r>
      <w:r>
        <w:tab/>
        <w:t>"&lt;TIME-OUT&gt;"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r>
    </w:tbl>
    <w:p w:rsidR="00B17D80" w:rsidRDefault="00B17D80" w:rsidP="00B17D80">
      <w:pPr>
        <w:pStyle w:val="FP"/>
      </w:pPr>
    </w:p>
    <w:p w:rsidR="00B17D80" w:rsidRDefault="00B17D80" w:rsidP="00B17D80">
      <w:r>
        <w:t>TERMINAL RESPONSE: DISPLAY TEXT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No response from user</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r>
    </w:tbl>
    <w:p w:rsidR="00B17D80" w:rsidRDefault="00B17D80" w:rsidP="00B17D80">
      <w:pPr>
        <w:pStyle w:val="FP"/>
      </w:pPr>
    </w:p>
    <w:p w:rsidR="00B17D80" w:rsidRDefault="00B17D80" w:rsidP="00B17D80">
      <w:pPr>
        <w:pStyle w:val="H6"/>
      </w:pPr>
      <w:r>
        <w:t>27.22.4.1.2.5</w:t>
      </w:r>
      <w:r>
        <w:tab/>
        <w:t>Test requirement</w:t>
      </w:r>
    </w:p>
    <w:p w:rsidR="00B17D80" w:rsidRDefault="00B17D80" w:rsidP="00B17D80">
      <w:r>
        <w:t>The ME shall operate in the manner defined in expected sequence 2.1.</w:t>
      </w:r>
    </w:p>
    <w:p w:rsidR="00B17D80" w:rsidRDefault="00B17D80" w:rsidP="00B17D80">
      <w:pPr>
        <w:pStyle w:val="Heading5"/>
        <w:keepNext w:val="0"/>
        <w:keepLines w:val="0"/>
      </w:pPr>
      <w:bookmarkStart w:id="207" w:name="_Toc502363161"/>
      <w:bookmarkStart w:id="208" w:name="_Toc533173587"/>
      <w:bookmarkStart w:id="209" w:name="_Toc51834008"/>
      <w:r>
        <w:t>27.22.4.1.3</w:t>
      </w:r>
      <w:r>
        <w:tab/>
        <w:t>DISPLAY TEXT (Display of extension text)</w:t>
      </w:r>
      <w:bookmarkEnd w:id="207"/>
      <w:bookmarkEnd w:id="208"/>
      <w:bookmarkEnd w:id="209"/>
    </w:p>
    <w:p w:rsidR="00B17D80" w:rsidRDefault="00B17D80" w:rsidP="00B17D80">
      <w:pPr>
        <w:pStyle w:val="H6"/>
      </w:pPr>
      <w:r>
        <w:t>27.22.4.1.3.1</w:t>
      </w:r>
      <w:r>
        <w:tab/>
        <w:t>Definition and applicability</w:t>
      </w:r>
    </w:p>
    <w:p w:rsidR="00B17D80" w:rsidRDefault="00B17D80" w:rsidP="00B17D80">
      <w:r>
        <w:t>See clause 3.2.2.</w:t>
      </w:r>
    </w:p>
    <w:p w:rsidR="00B17D80" w:rsidRDefault="00B17D80" w:rsidP="00B17D80">
      <w:pPr>
        <w:pStyle w:val="H6"/>
      </w:pPr>
      <w:r>
        <w:t>27.22.4.1.3.2</w:t>
      </w:r>
      <w:r>
        <w:tab/>
        <w:t>Conformance requirement</w:t>
      </w:r>
    </w:p>
    <w:p w:rsidR="00B17D80" w:rsidRDefault="00B17D80" w:rsidP="00B17D80">
      <w:r>
        <w:t>The ME shall support the DISPLAY TEXT command as defined in the following technical specifications:</w:t>
      </w:r>
    </w:p>
    <w:p w:rsidR="00B17D80" w:rsidRDefault="00B17D80" w:rsidP="00B17D80">
      <w:pPr>
        <w:pStyle w:val="B1"/>
      </w:pPr>
      <w:r>
        <w:t>-</w:t>
      </w:r>
      <w:r>
        <w:tab/>
        <w:t>TS 11.14 [15] clause 5.2, clause 6.4.1, clause 6.6.1, clause 6.8, clause 6.11, clause 12.6, clause 12.15, clause 12.15.1, clause 12.15.2 and clause 12.15.3.</w:t>
      </w:r>
    </w:p>
    <w:p w:rsidR="00B17D80" w:rsidRDefault="00B17D80" w:rsidP="00B17D80">
      <w:pPr>
        <w:pStyle w:val="H6"/>
      </w:pPr>
      <w:r>
        <w:t>27.22.4.1.3.3</w:t>
      </w:r>
      <w:r>
        <w:tab/>
        <w:t>Test purpose</w:t>
      </w:r>
    </w:p>
    <w:p w:rsidR="00B17D80" w:rsidRDefault="00B17D80" w:rsidP="00B17D80">
      <w:r>
        <w:t>To verify that the ME displays the extension text contained in the DISPLAY TEXT proactive SIM command, and returns a successful result in the TERMINAL RESPONSE command send to the SIM.</w:t>
      </w:r>
    </w:p>
    <w:p w:rsidR="00B17D80" w:rsidRDefault="00B17D80" w:rsidP="00B17D80">
      <w:pPr>
        <w:pStyle w:val="H6"/>
      </w:pPr>
      <w:r>
        <w:t>27.22.4.1.3.4</w:t>
      </w:r>
      <w:r>
        <w:tab/>
        <w:t>Method of test</w:t>
      </w:r>
    </w:p>
    <w:p w:rsidR="00B17D80" w:rsidRDefault="00B17D80" w:rsidP="00B17D80">
      <w:pPr>
        <w:pStyle w:val="H6"/>
      </w:pPr>
      <w:r>
        <w:t>27.22.4.1.3.4.1</w:t>
      </w:r>
      <w:r>
        <w:tab/>
        <w:t>Initial conditions</w:t>
      </w:r>
    </w:p>
    <w:p w:rsidR="00B17D80" w:rsidRDefault="00B17D80" w:rsidP="00B17D80">
      <w:r>
        <w:t>The ME is connected to the SIM Simulator.</w:t>
      </w:r>
    </w:p>
    <w:p w:rsidR="00B17D80" w:rsidRDefault="00B17D80" w:rsidP="00B17D80">
      <w:r>
        <w:t>The elementary files are coded as SIM Application Toolkit default.</w:t>
      </w:r>
    </w:p>
    <w:p w:rsidR="00B17D80" w:rsidRDefault="00B17D80" w:rsidP="00B17D80">
      <w:r>
        <w:t xml:space="preserve">Prior to this test the ME shall have been powered on and performed the PROFILE DOWNLOAD procedure. </w:t>
      </w:r>
    </w:p>
    <w:p w:rsidR="00B17D80" w:rsidRDefault="00B17D80" w:rsidP="00B17D80">
      <w:r>
        <w:t>The ME screen shall be in its normal stand-by display.</w:t>
      </w:r>
    </w:p>
    <w:p w:rsidR="00B17D80" w:rsidRDefault="00B17D80" w:rsidP="00B17D80">
      <w:pPr>
        <w:pStyle w:val="H6"/>
      </w:pPr>
      <w:r>
        <w:lastRenderedPageBreak/>
        <w:t>27.22.4.1.3.4.2</w:t>
      </w:r>
      <w:r>
        <w:tab/>
        <w:t>Procedure</w:t>
      </w:r>
    </w:p>
    <w:p w:rsidR="00B17D80" w:rsidRDefault="00B17D80" w:rsidP="00B17D80">
      <w:pPr>
        <w:keepNext/>
        <w:rPr>
          <w:b/>
        </w:rPr>
      </w:pPr>
      <w:r>
        <w:rPr>
          <w:b/>
        </w:rPr>
        <w:t>Expected Sequence 3.1 (DISPLAY TEXT, display of the extension text)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DISPLAY TEXT 3.1.1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DISPLAY TEXT 3.1.1</w:t>
            </w:r>
          </w:p>
        </w:tc>
        <w:tc>
          <w:tcPr>
            <w:tcW w:w="3776" w:type="dxa"/>
            <w:tcBorders>
              <w:left w:val="single" w:sz="6" w:space="0" w:color="auto"/>
              <w:right w:val="single" w:sz="6" w:space="0" w:color="auto"/>
            </w:tcBorders>
          </w:tcPr>
          <w:p w:rsidR="00B17D80" w:rsidRDefault="00B17D80" w:rsidP="007B59FD">
            <w:pPr>
              <w:pStyle w:val="TAL"/>
            </w:pPr>
            <w:r>
              <w:t>[Text string with the maximum of 240 bytes]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 xml:space="preserve">Display "This command instructs the ME to display a text message, </w:t>
            </w:r>
          </w:p>
          <w:p w:rsidR="00B17D80" w:rsidRDefault="00B17D80" w:rsidP="007B59FD">
            <w:pPr>
              <w:pStyle w:val="TAL"/>
            </w:pPr>
            <w:r>
              <w:t>and/or an icon (see 6.5.4). It  allows the SIM to define the priority of that message, and the text string format. Two types of priority are defined:- display normal priority text and/"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Clear Message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DISPLAY TEXT 3.1.1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DISPLAY TEXT 3.1.1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Display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"This command instructs the ME to display a text message, and/or an icon (see 6.5.4). It allows the SIM to define the priority of that message, and the text string format. Two types of priority are defined:- display normal priority text and/"</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6D</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61</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6E</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64</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20</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69</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6E</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20</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28</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73</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65</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65</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20</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36</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2E</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35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65</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73</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73</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61</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67</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65</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2C</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20</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61</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6E</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64</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20</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74</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68</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65</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20</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65</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78</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74</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20</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73</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74</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72</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69</w:t>
            </w:r>
          </w:p>
        </w:tc>
        <w:tc>
          <w:tcPr>
            <w:tcW w:w="567" w:type="dxa"/>
            <w:tcBorders>
              <w:top w:val="single" w:sz="4" w:space="0" w:color="auto"/>
              <w:left w:val="single" w:sz="4" w:space="0" w:color="auto"/>
              <w:bottom w:val="single" w:sz="4" w:space="0" w:color="auto"/>
              <w:right w:val="single" w:sz="4" w:space="0" w:color="auto"/>
            </w:tcBorders>
          </w:tcPr>
          <w:p w:rsidR="00B17D80" w:rsidRPr="00962380" w:rsidRDefault="00B17D80" w:rsidP="007B59FD">
            <w:pPr>
              <w:pStyle w:val="TAC"/>
            </w:pPr>
            <w:r w:rsidRPr="00962380">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DISPLAY TEXT 3.1.1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pStyle w:val="H6"/>
      </w:pPr>
      <w:r>
        <w:t>27.22.4.1.3.5</w:t>
      </w:r>
      <w:r>
        <w:tab/>
        <w:t>Test requirement</w:t>
      </w:r>
    </w:p>
    <w:p w:rsidR="00B17D80" w:rsidRDefault="00B17D80" w:rsidP="00B17D80">
      <w:r>
        <w:t>The ME shall operate in the manner defined in expected sequence 3.1.</w:t>
      </w:r>
    </w:p>
    <w:p w:rsidR="00B17D80" w:rsidRDefault="00B17D80" w:rsidP="00B17D80">
      <w:pPr>
        <w:pStyle w:val="Heading5"/>
        <w:keepNext w:val="0"/>
        <w:keepLines w:val="0"/>
      </w:pPr>
      <w:bookmarkStart w:id="210" w:name="_Toc502363162"/>
      <w:bookmarkStart w:id="211" w:name="_Toc533173588"/>
      <w:bookmarkStart w:id="212" w:name="_Toc51834009"/>
      <w:r>
        <w:t>27.22.4.1.4</w:t>
      </w:r>
      <w:r>
        <w:tab/>
        <w:t>DISPLAY TEXT (Sustained text)</w:t>
      </w:r>
      <w:bookmarkEnd w:id="210"/>
      <w:bookmarkEnd w:id="211"/>
      <w:bookmarkEnd w:id="212"/>
    </w:p>
    <w:p w:rsidR="00B17D80" w:rsidRDefault="00B17D80" w:rsidP="00B17D80">
      <w:pPr>
        <w:pStyle w:val="H6"/>
      </w:pPr>
      <w:r>
        <w:t>27.22.4.1.4.1</w:t>
      </w:r>
      <w:r>
        <w:tab/>
        <w:t>Definition and applicability</w:t>
      </w:r>
    </w:p>
    <w:p w:rsidR="00B17D80" w:rsidRDefault="00B17D80" w:rsidP="00B17D80">
      <w:r>
        <w:t>See clause 3.2.2.</w:t>
      </w:r>
    </w:p>
    <w:p w:rsidR="00B17D80" w:rsidRDefault="00B17D80" w:rsidP="00B17D80">
      <w:pPr>
        <w:pStyle w:val="H6"/>
      </w:pPr>
      <w:r>
        <w:t>27.22.4.1.4.2</w:t>
      </w:r>
      <w:r>
        <w:tab/>
        <w:t>Conformance requirement</w:t>
      </w:r>
    </w:p>
    <w:p w:rsidR="00B17D80" w:rsidRDefault="00B17D80" w:rsidP="00B17D80">
      <w:r>
        <w:t>The ME shall support the DISPLAY TEXT command as defined in:</w:t>
      </w:r>
    </w:p>
    <w:p w:rsidR="00B17D80" w:rsidRDefault="00B17D80" w:rsidP="00B17D80">
      <w:pPr>
        <w:pStyle w:val="B1"/>
      </w:pPr>
      <w:r>
        <w:t>-</w:t>
      </w:r>
      <w:r>
        <w:tab/>
        <w:t>TS 11.14 [15] clause 5.2, clause 6.4.1, clause 6.6.1, clause 6.8, clause 6.11, clause 12.6, clause 12.15, clause 12.15.1, clause 12.15.2, clause 12.15.3 and clause 12.43.</w:t>
      </w:r>
    </w:p>
    <w:p w:rsidR="00B17D80" w:rsidRDefault="00B17D80" w:rsidP="00B17D80">
      <w:pPr>
        <w:pStyle w:val="H6"/>
      </w:pPr>
      <w:r>
        <w:lastRenderedPageBreak/>
        <w:t>27.22.4.1.4.3</w:t>
      </w:r>
      <w:r>
        <w:tab/>
        <w:t>Test purpose</w:t>
      </w:r>
    </w:p>
    <w:p w:rsidR="00B17D80" w:rsidRDefault="00B17D80" w:rsidP="00B17D80">
      <w:r>
        <w:t>To verify that the ME displays the text contained in the DISPLAY TEXT proactive SIM command, returns a successful result in the TERMINAL RESPONSE command send to the SIM and sustain the display beyond sending the TERMINAL response.</w:t>
      </w:r>
    </w:p>
    <w:p w:rsidR="00B17D80" w:rsidRDefault="00B17D80" w:rsidP="00B17D80">
      <w:pPr>
        <w:pStyle w:val="H6"/>
      </w:pPr>
      <w:r>
        <w:t>27.22.4.1.4.4</w:t>
      </w:r>
      <w:r>
        <w:tab/>
        <w:t>Method of test</w:t>
      </w:r>
    </w:p>
    <w:p w:rsidR="00B17D80" w:rsidRDefault="00B17D80" w:rsidP="00B17D80">
      <w:pPr>
        <w:pStyle w:val="H6"/>
      </w:pPr>
      <w:r>
        <w:t>27.22.4.1.4.4.1</w:t>
      </w:r>
      <w:r>
        <w:tab/>
        <w:t>Initial conditions</w:t>
      </w:r>
    </w:p>
    <w:p w:rsidR="00B17D80" w:rsidRDefault="00B17D80" w:rsidP="00B17D80">
      <w:r>
        <w:t>The ME is connected to the SIM Simulator and only connected to the System Simulator if the System Simulator is mentioned in the sequence table.The elementary files are coded as SIM Application Toolkit default.</w:t>
      </w:r>
    </w:p>
    <w:p w:rsidR="00B17D80" w:rsidRDefault="00B17D80" w:rsidP="00B17D80">
      <w:r>
        <w:t>Prior to this test the ME shall have been powered on and performed the PROFILE DOWNLOAD procedure.</w:t>
      </w:r>
    </w:p>
    <w:p w:rsidR="00B17D80" w:rsidRDefault="00B17D80" w:rsidP="00B17D80">
      <w:r>
        <w:t>The ME screen shall be in its normal stand-by display.</w:t>
      </w:r>
    </w:p>
    <w:p w:rsidR="00B17D80" w:rsidRDefault="00B17D80" w:rsidP="00B17D80">
      <w:pPr>
        <w:pStyle w:val="H6"/>
      </w:pPr>
      <w:r>
        <w:t>27.22.4.1.4.4.2</w:t>
      </w:r>
      <w:r>
        <w:tab/>
        <w:t>Procedure</w:t>
      </w:r>
    </w:p>
    <w:p w:rsidR="00B17D80" w:rsidRDefault="00B17D80" w:rsidP="00B17D80">
      <w:pPr>
        <w:keepNext/>
        <w:rPr>
          <w:b/>
        </w:rPr>
      </w:pPr>
      <w:r>
        <w:rPr>
          <w:b/>
        </w:rPr>
        <w:t>Expected Sequence 4.1 (DISPLAY TEXT, sustained text, unpacked data 8 bits,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DISPLAY TEXT 4.1.1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DISPLAY TEXT 4.1.1</w:t>
            </w:r>
          </w:p>
        </w:tc>
        <w:tc>
          <w:tcPr>
            <w:tcW w:w="3776" w:type="dxa"/>
            <w:tcBorders>
              <w:left w:val="single" w:sz="6" w:space="0" w:color="auto"/>
              <w:right w:val="single" w:sz="6" w:space="0" w:color="auto"/>
            </w:tcBorders>
          </w:tcPr>
          <w:p w:rsidR="00B17D80" w:rsidRDefault="00B17D80" w:rsidP="007B59FD">
            <w:pPr>
              <w:pStyle w:val="TAL"/>
            </w:pPr>
            <w:r>
              <w:t>[Normal priority, wait for user to clear message, unpacked, 8 bit data]</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"Toolkit Test 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DISPLAY TEXT 4.1.1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8</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Display of  "Toolkit Test 1" shall sustain</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Text shall sustain until  - a subsequent proactive command is received containing display data.</w:t>
            </w:r>
          </w:p>
        </w:tc>
      </w:tr>
    </w:tbl>
    <w:p w:rsidR="00B17D80" w:rsidRDefault="00B17D80" w:rsidP="00B17D80">
      <w:pPr>
        <w:pStyle w:val="FP"/>
      </w:pPr>
    </w:p>
    <w:p w:rsidR="00B17D80" w:rsidRDefault="00B17D80" w:rsidP="00B17D80">
      <w:r>
        <w:t>PROACTIVE COMMAND: DISPLAY TEXT 4.1.1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Display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t>"Toolkit Test 1"</w:t>
      </w:r>
    </w:p>
    <w:p w:rsidR="00B17D80" w:rsidRDefault="00B17D80" w:rsidP="00B17D80">
      <w:pPr>
        <w:pStyle w:val="EX"/>
        <w:tabs>
          <w:tab w:val="left" w:pos="851"/>
        </w:tabs>
        <w:ind w:left="2835" w:hanging="2551"/>
      </w:pPr>
      <w:r>
        <w:t>Immediate Response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DISPLAY TEXT 4.1.1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lastRenderedPageBreak/>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4.2 (DISPLAY TEXT, sustained text, clear message after delay,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DISPLAY TEXT 4.2.1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DISPLAY TEXT 4.2.1</w:t>
            </w:r>
          </w:p>
        </w:tc>
        <w:tc>
          <w:tcPr>
            <w:tcW w:w="3776" w:type="dxa"/>
            <w:tcBorders>
              <w:left w:val="single" w:sz="6" w:space="0" w:color="auto"/>
              <w:right w:val="single" w:sz="6" w:space="0" w:color="auto"/>
            </w:tcBorders>
          </w:tcPr>
          <w:p w:rsidR="00B17D80" w:rsidRDefault="00B17D80" w:rsidP="007B59FD">
            <w:pPr>
              <w:pStyle w:val="TAL"/>
            </w:pPr>
            <w:r>
              <w:t>[Clear message after a delay]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"Toolkit Test 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DISPLAY TEXT 4.2.1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 xml:space="preserve">Display  "Toolkit Test 2" </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Text shall sustain until - the expiration of a short delay.</w:t>
            </w:r>
          </w:p>
        </w:tc>
      </w:tr>
    </w:tbl>
    <w:p w:rsidR="00B17D80" w:rsidRDefault="00B17D80" w:rsidP="00B17D80">
      <w:pPr>
        <w:pStyle w:val="FP"/>
      </w:pPr>
    </w:p>
    <w:p w:rsidR="00B17D80" w:rsidRDefault="00B17D80" w:rsidP="00B17D80">
      <w:r>
        <w:t>PROACTIVE COMMAND: DISPLAY TEXT 4.2.1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clear message after a delay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Display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t>"Toolkit Test 2"</w:t>
      </w:r>
    </w:p>
    <w:p w:rsidR="00B17D80" w:rsidRDefault="00B17D80" w:rsidP="00B17D80">
      <w:pPr>
        <w:pStyle w:val="EX"/>
        <w:tabs>
          <w:tab w:val="left" w:pos="851"/>
        </w:tabs>
        <w:ind w:left="2835" w:hanging="2551"/>
      </w:pPr>
      <w:r>
        <w:t>Immediate Response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DISPLAY TEXT 4.2.1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clear message after a delay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lastRenderedPageBreak/>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4.3 (DISPLAY TEXT, sustained text, wait for user MMI to clear,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DISPLAY TEXT 4.3.1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DISPLAY TEXT 4.3.1</w:t>
            </w:r>
          </w:p>
        </w:tc>
        <w:tc>
          <w:tcPr>
            <w:tcW w:w="3776" w:type="dxa"/>
            <w:tcBorders>
              <w:left w:val="single" w:sz="6" w:space="0" w:color="auto"/>
              <w:right w:val="single" w:sz="6" w:space="0" w:color="auto"/>
            </w:tcBorders>
          </w:tcPr>
          <w:p w:rsidR="00B17D80" w:rsidRDefault="00B17D80" w:rsidP="007B59FD">
            <w:pPr>
              <w:pStyle w:val="TAL"/>
            </w:pPr>
            <w:r>
              <w:t>[wait for user to clear message]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"Toolkit Test 3"</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DISPLAY TEXT 4.3.1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 xml:space="preserve">Display of  "Toolkit Test 3" </w:t>
            </w:r>
          </w:p>
        </w:tc>
        <w:tc>
          <w:tcPr>
            <w:tcW w:w="3776" w:type="dxa"/>
            <w:tcBorders>
              <w:left w:val="single" w:sz="6" w:space="0" w:color="auto"/>
              <w:right w:val="single" w:sz="6" w:space="0" w:color="auto"/>
            </w:tcBorders>
          </w:tcPr>
          <w:p w:rsidR="00B17D80" w:rsidRDefault="00B17D80" w:rsidP="007B59FD">
            <w:pPr>
              <w:pStyle w:val="TAL"/>
            </w:pPr>
            <w:r>
              <w:t>Text shall sustain until - a user MMI action.</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8</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Clear message</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DISPLAY TEXT 4.3.1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Display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t>"Toolkit Test 3"</w:t>
      </w:r>
    </w:p>
    <w:p w:rsidR="00B17D80" w:rsidRDefault="00B17D80" w:rsidP="00B17D80">
      <w:pPr>
        <w:pStyle w:val="EX"/>
        <w:tabs>
          <w:tab w:val="left" w:pos="851"/>
        </w:tabs>
        <w:ind w:left="2835" w:hanging="2551"/>
      </w:pPr>
      <w:r>
        <w:t>Immediate Response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DISPLAY TEXT 4.3.1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lastRenderedPageBreak/>
        <w:t>Expected Sequence 4.4 (DISPLAY TEXT, sustained text, wait for high priority event to clear,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DISPLAY TEXT 4.4.1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DISPLAY TEXT 4.4.1</w:t>
            </w:r>
          </w:p>
        </w:tc>
        <w:tc>
          <w:tcPr>
            <w:tcW w:w="3776" w:type="dxa"/>
            <w:tcBorders>
              <w:left w:val="single" w:sz="6" w:space="0" w:color="auto"/>
              <w:right w:val="single" w:sz="6" w:space="0" w:color="auto"/>
            </w:tcBorders>
          </w:tcPr>
          <w:p w:rsidR="00B17D80" w:rsidRDefault="00B17D80" w:rsidP="007B59FD">
            <w:pPr>
              <w:pStyle w:val="TAL"/>
            </w:pPr>
            <w:r>
              <w:t>[wait for user to clear message]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"Toolkit Test 4"</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DISPLAY TEXT 4.4.1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 xml:space="preserve">Display of  "Toolkit Test 4" </w:t>
            </w:r>
          </w:p>
        </w:tc>
        <w:tc>
          <w:tcPr>
            <w:tcW w:w="3776" w:type="dxa"/>
            <w:tcBorders>
              <w:left w:val="single" w:sz="6" w:space="0" w:color="auto"/>
              <w:right w:val="single" w:sz="6" w:space="0" w:color="auto"/>
            </w:tcBorders>
          </w:tcPr>
          <w:p w:rsidR="00B17D80" w:rsidRDefault="00B17D80" w:rsidP="007B59FD">
            <w:pPr>
              <w:pStyle w:val="TAL"/>
            </w:pPr>
            <w:r>
              <w:t>Text shall sustain until - a higher priority event occurs.</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8</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SS </w:t>
            </w:r>
            <w:r>
              <w:sym w:font="Symbol" w:char="F0AE"/>
            </w:r>
            <w:r>
              <w:t xml:space="preserve"> ME </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 xml:space="preserve">INCOMING </w:t>
            </w:r>
            <w:smartTag w:uri="urn:schemas-microsoft-com:office:smarttags" w:element="place">
              <w:r>
                <w:t>MOBILE</w:t>
              </w:r>
            </w:smartTag>
            <w:r>
              <w:t xml:space="preserve"> TERMINATED CALL</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DISPLAY TEXT 4.4.1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Display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t>"Toolkit Test 4"</w:t>
      </w:r>
    </w:p>
    <w:p w:rsidR="00B17D80" w:rsidRDefault="00B17D80" w:rsidP="00B17D80">
      <w:pPr>
        <w:pStyle w:val="EX"/>
        <w:tabs>
          <w:tab w:val="left" w:pos="851"/>
        </w:tabs>
        <w:ind w:left="2835" w:hanging="2551"/>
      </w:pPr>
      <w:r>
        <w:t>Immediate Response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DISPLAY TEXT 4.4.1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pStyle w:val="H6"/>
      </w:pPr>
      <w:r>
        <w:t>27.22.4.1.4.5</w:t>
      </w:r>
      <w:r>
        <w:tab/>
        <w:t>Test requirement</w:t>
      </w:r>
    </w:p>
    <w:p w:rsidR="00B17D80" w:rsidRDefault="00B17D80" w:rsidP="00B17D80">
      <w:r>
        <w:t>The ME shall operate in the manner defined in expected sequences 4.1 to 4.4.</w:t>
      </w:r>
    </w:p>
    <w:p w:rsidR="00B17D80" w:rsidRDefault="00B17D80" w:rsidP="00B17D80">
      <w:pPr>
        <w:pStyle w:val="Heading5"/>
        <w:keepNext w:val="0"/>
        <w:keepLines w:val="0"/>
      </w:pPr>
      <w:bookmarkStart w:id="213" w:name="_Toc502363163"/>
      <w:bookmarkStart w:id="214" w:name="_Toc533173589"/>
      <w:bookmarkStart w:id="215" w:name="_Toc51834010"/>
      <w:r>
        <w:lastRenderedPageBreak/>
        <w:t>27.22.4.1.5</w:t>
      </w:r>
      <w:r>
        <w:tab/>
        <w:t>DISPLAY TEXT (Display of icons)</w:t>
      </w:r>
      <w:bookmarkEnd w:id="213"/>
      <w:bookmarkEnd w:id="214"/>
      <w:bookmarkEnd w:id="215"/>
    </w:p>
    <w:p w:rsidR="00B17D80" w:rsidRDefault="00B17D80" w:rsidP="00B17D80">
      <w:pPr>
        <w:pStyle w:val="H6"/>
      </w:pPr>
      <w:r>
        <w:t>27.22.4.1.5.1</w:t>
      </w:r>
      <w:r>
        <w:tab/>
        <w:t>Definition and applicability</w:t>
      </w:r>
    </w:p>
    <w:p w:rsidR="00B17D80" w:rsidRDefault="00B17D80" w:rsidP="00B17D80">
      <w:r>
        <w:t>See clause 3.2.2.</w:t>
      </w:r>
    </w:p>
    <w:p w:rsidR="00B17D80" w:rsidRDefault="00B17D80" w:rsidP="00B17D80">
      <w:pPr>
        <w:pStyle w:val="H6"/>
      </w:pPr>
      <w:r>
        <w:t>27.22.4.1.5.2</w:t>
      </w:r>
      <w:r>
        <w:tab/>
        <w:t>Conformance requirement</w:t>
      </w:r>
    </w:p>
    <w:p w:rsidR="00B17D80" w:rsidRDefault="00B17D80" w:rsidP="00B17D80">
      <w:r>
        <w:t>The ME shall support the DISPLAY TEXT command as defined in:</w:t>
      </w:r>
    </w:p>
    <w:p w:rsidR="00B17D80" w:rsidRDefault="00B17D80" w:rsidP="00B17D80">
      <w:pPr>
        <w:pStyle w:val="B1"/>
      </w:pPr>
      <w:r>
        <w:t>-</w:t>
      </w:r>
      <w:r>
        <w:tab/>
        <w:t>TS 11.14 [15] clause 5.2, clause 6.4.1, clause 6.5.4, clause 6.6.1, clause 6.8, clause 6.11, clause 12.6, clause 12.15, clause 12.15.1, clause 12.15.2, clause 12.15.3 and clause 12.31.</w:t>
      </w:r>
    </w:p>
    <w:p w:rsidR="00B17D80" w:rsidRDefault="00B17D80" w:rsidP="00B17D80">
      <w:pPr>
        <w:pStyle w:val="H6"/>
      </w:pPr>
      <w:r>
        <w:t>27.22.4.1.5.3</w:t>
      </w:r>
      <w:r>
        <w:tab/>
        <w:t>Test purpose</w:t>
      </w:r>
    </w:p>
    <w:p w:rsidR="00B17D80" w:rsidRDefault="00B17D80" w:rsidP="00B17D80">
      <w:r>
        <w:t>To verify that the ME displays the icons which are referred to in the contents of the DISPLAY TEXT proactive SIM command, and returns a successful result in the TERMINAL RESPONSE command send to the SIM.</w:t>
      </w:r>
    </w:p>
    <w:p w:rsidR="00B17D80" w:rsidRDefault="00B17D80" w:rsidP="00B17D80">
      <w:pPr>
        <w:pStyle w:val="H6"/>
      </w:pPr>
      <w:r>
        <w:t>27.22.4.1.5.4</w:t>
      </w:r>
      <w:r>
        <w:tab/>
        <w:t>Method of test</w:t>
      </w:r>
    </w:p>
    <w:p w:rsidR="00B17D80" w:rsidRDefault="00B17D80" w:rsidP="00B17D80">
      <w:pPr>
        <w:pStyle w:val="H6"/>
      </w:pPr>
      <w:r>
        <w:t>27.22.4.1.5.4.1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The ME screen shall be in its normal stand-by display.</w:t>
      </w:r>
    </w:p>
    <w:p w:rsidR="00B17D80" w:rsidRDefault="00B17D80" w:rsidP="00B17D80">
      <w:pPr>
        <w:pStyle w:val="H6"/>
      </w:pPr>
      <w:r>
        <w:t>27.22.4.1.5.4.2</w:t>
      </w:r>
      <w:r>
        <w:tab/>
        <w:t>Procedure</w:t>
      </w:r>
    </w:p>
    <w:p w:rsidR="00B17D80" w:rsidRDefault="00B17D80" w:rsidP="00B17D80">
      <w:pPr>
        <w:keepNext/>
        <w:rPr>
          <w:b/>
        </w:rPr>
      </w:pPr>
      <w:r>
        <w:rPr>
          <w:b/>
        </w:rPr>
        <w:t>Expected Sequence 5.1A (DISPLAY TEXT, display of basic icon, self-explanatory,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DISPLAY TEXT 5.1.1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DISPLAY TEXT 5.1.1</w:t>
            </w:r>
          </w:p>
        </w:tc>
        <w:tc>
          <w:tcPr>
            <w:tcW w:w="3776" w:type="dxa"/>
            <w:tcBorders>
              <w:left w:val="single" w:sz="6" w:space="0" w:color="auto"/>
              <w:right w:val="single" w:sz="6" w:space="0" w:color="auto"/>
            </w:tcBorders>
          </w:tcPr>
          <w:p w:rsidR="00B17D80" w:rsidRDefault="00B17D80" w:rsidP="007B59FD">
            <w:pPr>
              <w:pStyle w:val="TAL"/>
            </w:pPr>
            <w:r>
              <w:t>[BASIC-ICON,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the BASIC-ICON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Clear Message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DISPLAY TEXT 5.1.1A</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DISPLAY TEXT 5.1.1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Display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r>
      <w:r>
        <w:tab/>
      </w:r>
      <w:r>
        <w:tab/>
        <w:t>"Basic Icon"</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icon is self-explanatory</w:t>
      </w:r>
    </w:p>
    <w:p w:rsidR="00B17D80" w:rsidRDefault="00B17D80" w:rsidP="00B17D80">
      <w:pPr>
        <w:pStyle w:val="EX"/>
        <w:tabs>
          <w:tab w:val="left" w:pos="851"/>
        </w:tabs>
        <w:ind w:left="2835" w:hanging="2551"/>
      </w:pPr>
      <w:r>
        <w:tab/>
        <w:t>Icon Identifier:</w:t>
      </w:r>
      <w:r>
        <w:tab/>
        <w:t>record 1 in EF</w:t>
      </w:r>
      <w:r>
        <w:rPr>
          <w:vertAlign w:val="subscript"/>
        </w:rPr>
        <w:t>(IMG)</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DISPLAY TEXT 5.1.1A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 xml:space="preserve">Expected Sequence 5.1B (DISPLAY TEXT, display of basic icon, self-explanatory, </w:t>
      </w:r>
      <w:r>
        <w:rPr>
          <w:rFonts w:cs="Arial"/>
          <w:b/>
        </w:rPr>
        <w:t>requested icon could not be displayed</w:t>
      </w:r>
      <w:r>
        <w:rPr>
          <w:b/>
        </w:rPr>
        <w: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DISPLAY TEXT 5.1.1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DISPLAY TEXT 5.1.1</w:t>
            </w:r>
          </w:p>
        </w:tc>
        <w:tc>
          <w:tcPr>
            <w:tcW w:w="3776" w:type="dxa"/>
            <w:tcBorders>
              <w:left w:val="single" w:sz="6" w:space="0" w:color="auto"/>
              <w:right w:val="single" w:sz="6" w:space="0" w:color="auto"/>
            </w:tcBorders>
          </w:tcPr>
          <w:p w:rsidR="00B17D80" w:rsidRDefault="00B17D80" w:rsidP="007B59FD">
            <w:pPr>
              <w:pStyle w:val="TAL"/>
            </w:pPr>
            <w:r>
              <w:t>[BASIC-ICON,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"Basic Icon" without icon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Clear Message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DISPLAY TEXT 5.1.1B</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 but requested icon could not be displayed]</w:t>
            </w:r>
          </w:p>
        </w:tc>
      </w:tr>
    </w:tbl>
    <w:p w:rsidR="00B17D80" w:rsidRDefault="00B17D80" w:rsidP="00B17D80">
      <w:pPr>
        <w:pStyle w:val="FP"/>
      </w:pPr>
    </w:p>
    <w:p w:rsidR="00B17D80" w:rsidRDefault="00B17D80" w:rsidP="00B17D80">
      <w:r>
        <w:t>TERMINAL RESPONSE: DISPLAY TEXT 5.1.1B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 but requested icon could not be displayed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bl>
    <w:p w:rsidR="00B17D80" w:rsidRDefault="00B17D80" w:rsidP="00B17D80">
      <w:pPr>
        <w:pStyle w:val="FP"/>
      </w:pPr>
    </w:p>
    <w:p w:rsidR="00B17D80" w:rsidRDefault="00B17D80" w:rsidP="00B17D80">
      <w:pPr>
        <w:keepNext/>
        <w:rPr>
          <w:b/>
        </w:rPr>
      </w:pPr>
      <w:r>
        <w:rPr>
          <w:b/>
        </w:rPr>
        <w:lastRenderedPageBreak/>
        <w:t>Expected Sequence 5.2A (DISPLAY TEXT, display of colour icon,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Step</w:t>
            </w:r>
          </w:p>
        </w:tc>
        <w:tc>
          <w:tcPr>
            <w:tcW w:w="1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Direction</w:t>
            </w:r>
          </w:p>
        </w:tc>
        <w:tc>
          <w:tcPr>
            <w:tcW w:w="28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MESSAGE / Action</w:t>
            </w:r>
          </w:p>
        </w:tc>
        <w:tc>
          <w:tcPr>
            <w:tcW w:w="37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4"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4"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4" w:space="0" w:color="auto"/>
              <w:left w:val="single" w:sz="6" w:space="0" w:color="auto"/>
              <w:right w:val="single" w:sz="6" w:space="0" w:color="auto"/>
            </w:tcBorders>
          </w:tcPr>
          <w:p w:rsidR="00B17D80" w:rsidRDefault="00B17D80" w:rsidP="007B59FD">
            <w:pPr>
              <w:pStyle w:val="TAL"/>
            </w:pPr>
            <w:r>
              <w:t>PROACTIVE COMMAND PENDING: DISPLAY TEXT 5.2.1</w:t>
            </w:r>
          </w:p>
        </w:tc>
        <w:tc>
          <w:tcPr>
            <w:tcW w:w="3776" w:type="dxa"/>
            <w:tcBorders>
              <w:top w:val="single" w:sz="4"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DISPLAY TEXT 5.2.1</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[COLOUR-ICON]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4</w:t>
            </w:r>
          </w:p>
        </w:tc>
        <w:tc>
          <w:tcPr>
            <w:tcW w:w="1232" w:type="dxa"/>
            <w:tcBorders>
              <w:left w:val="single" w:sz="6" w:space="0" w:color="auto"/>
              <w:right w:val="single" w:sz="6" w:space="0" w:color="auto"/>
            </w:tcBorders>
          </w:tcPr>
          <w:p w:rsidR="00B17D80" w:rsidRDefault="00B17D80" w:rsidP="007B59FD">
            <w:pPr>
              <w:pStyle w:val="TAC"/>
              <w:rPr>
                <w:lang w:val="fr-FR"/>
              </w:rPr>
            </w:pPr>
            <w:r>
              <w:rPr>
                <w:lang w:val="fr-FR"/>
              </w:rPr>
              <w:t xml:space="preserve">ME </w:t>
            </w:r>
            <w:r>
              <w:sym w:font="Symbol" w:char="F0AE"/>
            </w:r>
            <w:r>
              <w:rPr>
                <w:lang w:val="fr-FR"/>
              </w:rPr>
              <w:t xml:space="preserve"> USER</w:t>
            </w:r>
          </w:p>
        </w:tc>
        <w:tc>
          <w:tcPr>
            <w:tcW w:w="2892" w:type="dxa"/>
            <w:tcBorders>
              <w:left w:val="single" w:sz="6" w:space="0" w:color="auto"/>
              <w:right w:val="single" w:sz="6" w:space="0" w:color="auto"/>
            </w:tcBorders>
          </w:tcPr>
          <w:p w:rsidR="00B17D80" w:rsidRDefault="00B17D80" w:rsidP="007B59FD">
            <w:pPr>
              <w:pStyle w:val="TAL"/>
            </w:pPr>
            <w:r>
              <w:t>Display the COLOUR-ICON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Clear Message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DISPLAY TEXT 5.2.1A</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DISPLAY TEXT 5.2.1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Display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rPr>
          <w:lang w:val="fr-FR"/>
        </w:rPr>
      </w:pPr>
      <w:r>
        <w:tab/>
      </w:r>
      <w:r>
        <w:rPr>
          <w:lang w:val="fr-FR"/>
        </w:rPr>
        <w:t>Text:</w:t>
      </w:r>
      <w:r>
        <w:rPr>
          <w:lang w:val="fr-FR"/>
        </w:rPr>
        <w:tab/>
        <w:t>"Colour Icon"</w:t>
      </w:r>
    </w:p>
    <w:p w:rsidR="00B17D80" w:rsidRPr="00F51EF9" w:rsidRDefault="00B17D80" w:rsidP="00B17D80">
      <w:pPr>
        <w:pStyle w:val="EW"/>
        <w:tabs>
          <w:tab w:val="left" w:pos="851"/>
        </w:tabs>
        <w:ind w:left="2835" w:hanging="2551"/>
        <w:rPr>
          <w:lang w:val="fr-FR"/>
        </w:rPr>
      </w:pPr>
      <w:r w:rsidRPr="00F51EF9">
        <w:rPr>
          <w:lang w:val="fr-FR"/>
        </w:rPr>
        <w:t>Icon Identifier:</w:t>
      </w:r>
    </w:p>
    <w:p w:rsidR="00B17D80" w:rsidRDefault="00B17D80" w:rsidP="00B17D80">
      <w:pPr>
        <w:pStyle w:val="EW"/>
        <w:tabs>
          <w:tab w:val="left" w:pos="851"/>
        </w:tabs>
        <w:ind w:left="2835" w:hanging="2551"/>
      </w:pPr>
      <w:r w:rsidRPr="00F51EF9">
        <w:rPr>
          <w:lang w:val="fr-FR"/>
        </w:rPr>
        <w:tab/>
      </w:r>
      <w:r>
        <w:t>Icon qualifier:</w:t>
      </w:r>
      <w:r>
        <w:tab/>
        <w:t>icon is self-explanatory</w:t>
      </w:r>
    </w:p>
    <w:p w:rsidR="00B17D80" w:rsidRDefault="00B17D80" w:rsidP="00B17D80">
      <w:pPr>
        <w:pStyle w:val="EX"/>
        <w:tabs>
          <w:tab w:val="left" w:pos="851"/>
        </w:tabs>
        <w:ind w:left="2835" w:hanging="2551"/>
      </w:pPr>
      <w:r>
        <w:tab/>
        <w:t>Icon Identifier:</w:t>
      </w:r>
      <w:r>
        <w:tab/>
        <w:t>record 2 in EF</w:t>
      </w:r>
      <w:r>
        <w:rPr>
          <w:vertAlign w:val="subscript"/>
        </w:rPr>
        <w:t>(IMG)</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DISPLAY TEXT 5.2.1A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lastRenderedPageBreak/>
        <w:t xml:space="preserve">Expected Sequence 5.2B (DISPLAY TEXT, display of colour icon, </w:t>
      </w:r>
      <w:r>
        <w:rPr>
          <w:rFonts w:cs="Arial"/>
          <w:b/>
        </w:rPr>
        <w:t>requested icon could not be displayed</w:t>
      </w:r>
      <w:r>
        <w:rPr>
          <w:b/>
        </w:rPr>
        <w: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Step</w:t>
            </w:r>
          </w:p>
        </w:tc>
        <w:tc>
          <w:tcPr>
            <w:tcW w:w="1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Direction</w:t>
            </w:r>
          </w:p>
        </w:tc>
        <w:tc>
          <w:tcPr>
            <w:tcW w:w="28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MESSAGE / Action</w:t>
            </w:r>
          </w:p>
        </w:tc>
        <w:tc>
          <w:tcPr>
            <w:tcW w:w="37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4"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4"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4" w:space="0" w:color="auto"/>
              <w:left w:val="single" w:sz="6" w:space="0" w:color="auto"/>
              <w:right w:val="single" w:sz="6" w:space="0" w:color="auto"/>
            </w:tcBorders>
          </w:tcPr>
          <w:p w:rsidR="00B17D80" w:rsidRDefault="00B17D80" w:rsidP="007B59FD">
            <w:pPr>
              <w:pStyle w:val="TAL"/>
            </w:pPr>
            <w:r>
              <w:t>PROACTIVE COMMAND PENDING: DISPLAY TEXT 5.2.1</w:t>
            </w:r>
          </w:p>
        </w:tc>
        <w:tc>
          <w:tcPr>
            <w:tcW w:w="3776" w:type="dxa"/>
            <w:tcBorders>
              <w:top w:val="single" w:sz="4"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DISPLAY TEXT 5.2.1</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[COLOUR-ICON]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4</w:t>
            </w:r>
          </w:p>
        </w:tc>
        <w:tc>
          <w:tcPr>
            <w:tcW w:w="1232" w:type="dxa"/>
            <w:tcBorders>
              <w:left w:val="single" w:sz="6" w:space="0" w:color="auto"/>
              <w:right w:val="single" w:sz="6" w:space="0" w:color="auto"/>
            </w:tcBorders>
          </w:tcPr>
          <w:p w:rsidR="00B17D80" w:rsidRDefault="00B17D80" w:rsidP="007B59FD">
            <w:pPr>
              <w:pStyle w:val="TAC"/>
              <w:rPr>
                <w:lang w:val="fr-FR"/>
              </w:rPr>
            </w:pPr>
            <w:r>
              <w:rPr>
                <w:lang w:val="fr-FR"/>
              </w:rPr>
              <w:t xml:space="preserve">ME </w:t>
            </w:r>
            <w:r>
              <w:sym w:font="Symbol" w:char="F0AE"/>
            </w:r>
            <w:r>
              <w:rPr>
                <w:lang w:val="fr-FR"/>
              </w:rPr>
              <w:t xml:space="preserve"> USER</w:t>
            </w:r>
          </w:p>
        </w:tc>
        <w:tc>
          <w:tcPr>
            <w:tcW w:w="2892" w:type="dxa"/>
            <w:tcBorders>
              <w:left w:val="single" w:sz="6" w:space="0" w:color="auto"/>
              <w:right w:val="single" w:sz="6" w:space="0" w:color="auto"/>
            </w:tcBorders>
          </w:tcPr>
          <w:p w:rsidR="00B17D80" w:rsidRDefault="00B17D80" w:rsidP="007B59FD">
            <w:pPr>
              <w:pStyle w:val="TAL"/>
            </w:pPr>
            <w:r>
              <w:t>Display "Colour Icon" without the icon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Clear Message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DISPLAY TEXT 5.2.1B</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 but requested icon could not be displayed]</w:t>
            </w:r>
          </w:p>
        </w:tc>
      </w:tr>
    </w:tbl>
    <w:p w:rsidR="00B17D80" w:rsidRDefault="00B17D80" w:rsidP="00B17D80">
      <w:pPr>
        <w:pStyle w:val="FP"/>
      </w:pPr>
    </w:p>
    <w:p w:rsidR="00B17D80" w:rsidRDefault="00B17D80" w:rsidP="00B17D80">
      <w:r>
        <w:t>TERMINAL RESPONSE: DISPLAY TEXT 5.2.1B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 but requested icon could not be displayed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bl>
    <w:p w:rsidR="00B17D80" w:rsidRDefault="00B17D80" w:rsidP="00B17D80">
      <w:pPr>
        <w:pStyle w:val="FP"/>
      </w:pPr>
    </w:p>
    <w:p w:rsidR="00B17D80" w:rsidRDefault="00B17D80" w:rsidP="00B17D80">
      <w:pPr>
        <w:keepNext/>
        <w:rPr>
          <w:b/>
        </w:rPr>
      </w:pPr>
      <w:r>
        <w:rPr>
          <w:b/>
        </w:rPr>
        <w:t>Expected Sequence 5.3A (DISPLAY TEXT, display of basic icon, not self explanatory,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Step</w:t>
            </w:r>
          </w:p>
        </w:tc>
        <w:tc>
          <w:tcPr>
            <w:tcW w:w="1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Direction</w:t>
            </w:r>
          </w:p>
        </w:tc>
        <w:tc>
          <w:tcPr>
            <w:tcW w:w="28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MESSAGE / Action</w:t>
            </w:r>
          </w:p>
        </w:tc>
        <w:tc>
          <w:tcPr>
            <w:tcW w:w="37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4"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4"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4" w:space="0" w:color="auto"/>
              <w:left w:val="single" w:sz="6" w:space="0" w:color="auto"/>
              <w:right w:val="single" w:sz="6" w:space="0" w:color="auto"/>
            </w:tcBorders>
          </w:tcPr>
          <w:p w:rsidR="00B17D80" w:rsidRDefault="00B17D80" w:rsidP="007B59FD">
            <w:pPr>
              <w:pStyle w:val="TAL"/>
            </w:pPr>
            <w:r>
              <w:t>PROACTIVE COMMAND PENDING: DISPLAY TEXT 5.3.1</w:t>
            </w:r>
          </w:p>
        </w:tc>
        <w:tc>
          <w:tcPr>
            <w:tcW w:w="3776" w:type="dxa"/>
            <w:tcBorders>
              <w:top w:val="single" w:sz="4"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DISPLAY TEXT 5.3.1</w:t>
            </w:r>
          </w:p>
        </w:tc>
        <w:tc>
          <w:tcPr>
            <w:tcW w:w="3776" w:type="dxa"/>
            <w:tcBorders>
              <w:left w:val="single" w:sz="6" w:space="0" w:color="auto"/>
              <w:right w:val="single" w:sz="6" w:space="0" w:color="auto"/>
            </w:tcBorders>
          </w:tcPr>
          <w:p w:rsidR="00B17D80" w:rsidRDefault="00B17D80" w:rsidP="007B59FD">
            <w:pPr>
              <w:pStyle w:val="TAL"/>
            </w:pPr>
            <w:r>
              <w:t>[BASIC-ICON, not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the BASIC-ICON</w:t>
            </w:r>
          </w:p>
          <w:p w:rsidR="00B17D80" w:rsidRDefault="00B17D80" w:rsidP="007B59FD">
            <w:pPr>
              <w:pStyle w:val="TAL"/>
            </w:pPr>
            <w:r>
              <w:t xml:space="preserve">And </w:t>
            </w:r>
          </w:p>
          <w:p w:rsidR="00B17D80" w:rsidRDefault="00B17D80" w:rsidP="007B59FD">
            <w:pPr>
              <w:pStyle w:val="TAL"/>
            </w:pPr>
            <w:r>
              <w:t>Display "Basic Icon"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Clear Message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DISPLAY TEXT 5.3.1A</w:t>
            </w:r>
          </w:p>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DISPLAY TEXT 5.3.1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keepNext/>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Display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r>
      <w:r>
        <w:tab/>
      </w:r>
      <w:r>
        <w:tab/>
        <w:t>"Basic Icon"</w:t>
      </w:r>
    </w:p>
    <w:p w:rsidR="00B17D80" w:rsidRDefault="00B17D80" w:rsidP="00B17D80">
      <w:pPr>
        <w:pStyle w:val="EW"/>
        <w:tabs>
          <w:tab w:val="left" w:pos="851"/>
        </w:tabs>
        <w:ind w:left="2835" w:hanging="2551"/>
      </w:pPr>
      <w:r>
        <w:lastRenderedPageBreak/>
        <w:t>Icon Identifier:</w:t>
      </w:r>
    </w:p>
    <w:p w:rsidR="00B17D80" w:rsidRDefault="00B17D80" w:rsidP="00B17D80">
      <w:pPr>
        <w:pStyle w:val="EW"/>
        <w:tabs>
          <w:tab w:val="left" w:pos="851"/>
        </w:tabs>
        <w:ind w:left="2835" w:hanging="2551"/>
      </w:pPr>
      <w:r>
        <w:tab/>
        <w:t>Icon qualifier:</w:t>
      </w:r>
      <w:r>
        <w:tab/>
        <w:t>icon is not self-explanatory</w:t>
      </w:r>
    </w:p>
    <w:p w:rsidR="00B17D80" w:rsidRDefault="00B17D80" w:rsidP="00B17D80">
      <w:pPr>
        <w:pStyle w:val="EX"/>
        <w:tabs>
          <w:tab w:val="left" w:pos="851"/>
        </w:tabs>
        <w:ind w:left="2835" w:hanging="2551"/>
      </w:pPr>
      <w:r>
        <w:tab/>
        <w:t>Icon Identifier:</w:t>
      </w:r>
      <w:r>
        <w:tab/>
        <w:t>record 1 in EF</w:t>
      </w:r>
      <w:r>
        <w:rPr>
          <w:vertAlign w:val="subscript"/>
        </w:rPr>
        <w:t>(IMG)</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DISPLAY TEXT 5.3.1A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 xml:space="preserve">Expected Sequence 5.3B (DISPLAY TEXT, display of basic icon, not self explanatory, </w:t>
      </w:r>
      <w:r>
        <w:rPr>
          <w:rFonts w:cs="Arial"/>
          <w:b/>
        </w:rPr>
        <w:t>requested icon could not be displayed</w:t>
      </w:r>
      <w:r>
        <w:rPr>
          <w:b/>
        </w:rPr>
        <w: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Step</w:t>
            </w:r>
          </w:p>
        </w:tc>
        <w:tc>
          <w:tcPr>
            <w:tcW w:w="1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Direction</w:t>
            </w:r>
          </w:p>
        </w:tc>
        <w:tc>
          <w:tcPr>
            <w:tcW w:w="28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MESSAGE / Action</w:t>
            </w:r>
          </w:p>
        </w:tc>
        <w:tc>
          <w:tcPr>
            <w:tcW w:w="37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4"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4"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4" w:space="0" w:color="auto"/>
              <w:left w:val="single" w:sz="6" w:space="0" w:color="auto"/>
              <w:right w:val="single" w:sz="6" w:space="0" w:color="auto"/>
            </w:tcBorders>
          </w:tcPr>
          <w:p w:rsidR="00B17D80" w:rsidRDefault="00B17D80" w:rsidP="007B59FD">
            <w:pPr>
              <w:pStyle w:val="TAL"/>
            </w:pPr>
            <w:r>
              <w:t>PROACTIVE COMMAND PENDING: DISPLAY TEXT 5.3.1</w:t>
            </w:r>
          </w:p>
        </w:tc>
        <w:tc>
          <w:tcPr>
            <w:tcW w:w="3776" w:type="dxa"/>
            <w:tcBorders>
              <w:top w:val="single" w:sz="4"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DISPLAY TEXT 5.3.1</w:t>
            </w:r>
          </w:p>
        </w:tc>
        <w:tc>
          <w:tcPr>
            <w:tcW w:w="3776" w:type="dxa"/>
            <w:tcBorders>
              <w:left w:val="single" w:sz="6" w:space="0" w:color="auto"/>
              <w:right w:val="single" w:sz="6" w:space="0" w:color="auto"/>
            </w:tcBorders>
          </w:tcPr>
          <w:p w:rsidR="00B17D80" w:rsidRDefault="00B17D80" w:rsidP="007B59FD">
            <w:pPr>
              <w:pStyle w:val="TAL"/>
            </w:pPr>
            <w:r>
              <w:t>[BASIC-ICON, not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"Basic Icon" without the icon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Clear Message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DISPLAY TEXT 5.3.1B</w:t>
            </w:r>
          </w:p>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[Command performed successfully, but requested icon could not be displayed]</w:t>
            </w:r>
          </w:p>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TERMINAL RESPONSE: DISPLAY TEXT 5.3.1B</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Default="00B17D80" w:rsidP="00B17D80">
      <w:pPr>
        <w:pStyle w:val="EW"/>
        <w:keepNext/>
        <w:tabs>
          <w:tab w:val="left" w:pos="851"/>
        </w:tabs>
        <w:ind w:left="2835" w:hanging="2551"/>
      </w:pPr>
      <w:r>
        <w:tab/>
        <w:t>Command type:</w:t>
      </w:r>
      <w:r>
        <w:tab/>
        <w:t>DISPLAY TEXT</w:t>
      </w:r>
    </w:p>
    <w:p w:rsidR="00B17D80" w:rsidRDefault="00B17D80" w:rsidP="00B17D80">
      <w:pPr>
        <w:pStyle w:val="EW"/>
        <w:keepNext/>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 but requested icon could not be displayed</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bl>
    <w:p w:rsidR="00B17D80" w:rsidRDefault="00B17D80" w:rsidP="00B17D80">
      <w:pPr>
        <w:pStyle w:val="FP"/>
      </w:pPr>
    </w:p>
    <w:p w:rsidR="00B17D80" w:rsidRDefault="00B17D80" w:rsidP="00B17D80">
      <w:pPr>
        <w:pStyle w:val="H6"/>
      </w:pPr>
      <w:r>
        <w:t>27.22.4.1.5.5</w:t>
      </w:r>
      <w:r>
        <w:tab/>
        <w:t>Test requirement</w:t>
      </w:r>
    </w:p>
    <w:p w:rsidR="00B17D80" w:rsidRDefault="00B17D80" w:rsidP="00B17D80">
      <w:r>
        <w:t>The ME shall operate in the manner defined in expected sequences 5.1A to 5.3B.</w:t>
      </w:r>
    </w:p>
    <w:p w:rsidR="00B17D80" w:rsidRDefault="00B17D80" w:rsidP="00B17D80">
      <w:pPr>
        <w:pStyle w:val="Heading5"/>
        <w:keepNext w:val="0"/>
        <w:keepLines w:val="0"/>
      </w:pPr>
      <w:bookmarkStart w:id="216" w:name="_Toc502363164"/>
      <w:bookmarkStart w:id="217" w:name="_Toc533173590"/>
      <w:bookmarkStart w:id="218" w:name="_Toc51834011"/>
      <w:r>
        <w:t>27.22.4.1.6</w:t>
      </w:r>
      <w:r>
        <w:tab/>
        <w:t>DISPLAY TEXT (UCS2 display supported)</w:t>
      </w:r>
      <w:bookmarkEnd w:id="216"/>
      <w:bookmarkEnd w:id="217"/>
      <w:bookmarkEnd w:id="218"/>
    </w:p>
    <w:p w:rsidR="00B17D80" w:rsidRDefault="00B17D80" w:rsidP="00B17D80">
      <w:pPr>
        <w:pStyle w:val="H6"/>
      </w:pPr>
      <w:r>
        <w:t>27.22.4.1.6.1</w:t>
      </w:r>
      <w:r>
        <w:tab/>
        <w:t>Definition and applicability</w:t>
      </w:r>
    </w:p>
    <w:p w:rsidR="00B17D80" w:rsidRDefault="00B17D80" w:rsidP="00B17D80">
      <w:r>
        <w:t>See clause 3.2.2.</w:t>
      </w:r>
    </w:p>
    <w:p w:rsidR="00B17D80" w:rsidRDefault="00B17D80" w:rsidP="00B17D80">
      <w:pPr>
        <w:pStyle w:val="H6"/>
      </w:pPr>
      <w:r>
        <w:t>27.22.4.1.6.2</w:t>
      </w:r>
      <w:r>
        <w:tab/>
        <w:t>Conformance requirement</w:t>
      </w:r>
    </w:p>
    <w:p w:rsidR="00B17D80" w:rsidRDefault="00B17D80" w:rsidP="00B17D80">
      <w:r>
        <w:t>The ME shall support the DISPLAY TEXT command as defined in the following technical specifications:</w:t>
      </w:r>
    </w:p>
    <w:p w:rsidR="00B17D80" w:rsidRDefault="00B17D80" w:rsidP="00B17D80">
      <w:pPr>
        <w:pStyle w:val="B1"/>
      </w:pPr>
      <w:r>
        <w:t>-</w:t>
      </w:r>
      <w:r>
        <w:tab/>
        <w:t>TS 11.14 [15] clause 5.2, clause 6.4.1, clause 6.5.4, clause 6.6.1, clause 6.8, clause 6.11, clause 12.6, clause 12.15, clause 12.15.1, clause 12.15.2, clause 12.15.3 and clause 12.31.</w:t>
      </w:r>
    </w:p>
    <w:p w:rsidR="00B17D80" w:rsidRDefault="00B17D80" w:rsidP="00B17D80">
      <w:r>
        <w:t>The ME shall support the UCS2 alphabet for the coding of the Cyrillic alphabet, as defined in the following technical specification: ISO/IEC 10646 [17].</w:t>
      </w:r>
    </w:p>
    <w:p w:rsidR="00B17D80" w:rsidRDefault="00B17D80" w:rsidP="00B17D80">
      <w:pPr>
        <w:pStyle w:val="H6"/>
      </w:pPr>
      <w:r>
        <w:t>27.22.4.1.6.3</w:t>
      </w:r>
      <w:r>
        <w:tab/>
        <w:t>Test purpose</w:t>
      </w:r>
    </w:p>
    <w:p w:rsidR="00B17D80" w:rsidRDefault="00B17D80" w:rsidP="00B17D80">
      <w:r>
        <w:t>To verify that the ME displays the text contained in the DISPLAY TEXT proactive SIM command, and returns a successful result in the TERMINAL RESPONSE command send to the SIM.</w:t>
      </w:r>
    </w:p>
    <w:p w:rsidR="00B17D80" w:rsidRDefault="00B17D80" w:rsidP="00B17D80">
      <w:pPr>
        <w:pStyle w:val="H6"/>
      </w:pPr>
      <w:r>
        <w:t>27.22.4.1.6.4</w:t>
      </w:r>
      <w:r>
        <w:tab/>
        <w:t>Method of test</w:t>
      </w:r>
    </w:p>
    <w:p w:rsidR="00B17D80" w:rsidRDefault="00B17D80" w:rsidP="00B17D80">
      <w:pPr>
        <w:pStyle w:val="H6"/>
      </w:pPr>
      <w:r>
        <w:t>27.22.4.1.6.4.1</w:t>
      </w:r>
      <w:r>
        <w:tab/>
        <w:t>Initial conditions</w:t>
      </w:r>
    </w:p>
    <w:p w:rsidR="00B17D80" w:rsidRDefault="00B17D80" w:rsidP="00B17D80">
      <w:r>
        <w:t>The ME is connected to the SIM Simulator.</w:t>
      </w:r>
    </w:p>
    <w:p w:rsidR="00B17D80" w:rsidRDefault="00B17D80" w:rsidP="00B17D80">
      <w:r>
        <w:t>The elementary files are coded as SIM Application Toolkit default.</w:t>
      </w:r>
    </w:p>
    <w:p w:rsidR="00B17D80" w:rsidRDefault="00B17D80" w:rsidP="00B17D80">
      <w:r>
        <w:t>Prior to this test the ME shall have been powered on and performed the PROFILE DOWNLOAD procedure.</w:t>
      </w:r>
    </w:p>
    <w:p w:rsidR="00B17D80" w:rsidRDefault="00B17D80" w:rsidP="00B17D80">
      <w:r>
        <w:t>The ME screen shall be in its normal stand-by display.</w:t>
      </w:r>
    </w:p>
    <w:p w:rsidR="00B17D80" w:rsidRDefault="00B17D80" w:rsidP="00B17D80">
      <w:pPr>
        <w:pStyle w:val="H6"/>
      </w:pPr>
      <w:r>
        <w:t>27.22.4.1.6.4.2</w:t>
      </w:r>
      <w:r>
        <w:tab/>
        <w:t>Procedure</w:t>
      </w:r>
    </w:p>
    <w:p w:rsidR="00B17D80" w:rsidRDefault="00B17D80" w:rsidP="00B17D80">
      <w:pPr>
        <w:keepNext/>
        <w:rPr>
          <w:b/>
        </w:rPr>
      </w:pPr>
      <w:r>
        <w:rPr>
          <w:b/>
        </w:rPr>
        <w:t>Expected Sequence 6.1 (DISPLAY TEXT, UCS2 coded)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DISPLAY TEXT 6.1.1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DISPLAY TEXT 6.1.1</w:t>
            </w:r>
          </w:p>
        </w:tc>
        <w:tc>
          <w:tcPr>
            <w:tcW w:w="3776" w:type="dxa"/>
            <w:tcBorders>
              <w:left w:val="single" w:sz="6" w:space="0" w:color="auto"/>
              <w:right w:val="single" w:sz="6" w:space="0" w:color="auto"/>
            </w:tcBorders>
          </w:tcPr>
          <w:p w:rsidR="00B17D80" w:rsidRDefault="00B17D80" w:rsidP="007B59FD">
            <w:pPr>
              <w:pStyle w:val="TAL"/>
            </w:pPr>
            <w:r>
              <w:t>[Normal priority, wait for user to clear message, UCS2 coded]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p>
          <w:p w:rsidR="00B17D80" w:rsidRDefault="00B17D80" w:rsidP="007B59FD">
            <w:pPr>
              <w:pStyle w:val="TAL"/>
            </w:pPr>
            <w:r>
              <w:t>Display " ЗДРАВСТВУЙТЕ "</w:t>
            </w:r>
          </w:p>
        </w:tc>
        <w:tc>
          <w:tcPr>
            <w:tcW w:w="3776" w:type="dxa"/>
            <w:tcBorders>
              <w:left w:val="single" w:sz="6" w:space="0" w:color="auto"/>
              <w:right w:val="single" w:sz="6" w:space="0" w:color="auto"/>
            </w:tcBorders>
          </w:tcPr>
          <w:p w:rsidR="00B17D80" w:rsidRDefault="00B17D80" w:rsidP="007B59FD">
            <w:pPr>
              <w:pStyle w:val="TAL"/>
            </w:pPr>
            <w:r>
              <w:t>["Hello"  in Russian]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Clear message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DISPLAY TEXT 6.1.1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DISPLAY TEXT 6.1.1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lastRenderedPageBreak/>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Display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UCS2 (16bit) </w:t>
      </w:r>
    </w:p>
    <w:p w:rsidR="00B17D80" w:rsidRDefault="00B17D80" w:rsidP="00B17D80">
      <w:pPr>
        <w:pStyle w:val="EX"/>
        <w:tabs>
          <w:tab w:val="left" w:pos="851"/>
        </w:tabs>
        <w:ind w:left="2835" w:hanging="2551"/>
      </w:pPr>
      <w:r>
        <w:tab/>
        <w:t>Text:</w:t>
      </w:r>
      <w:r>
        <w:tab/>
        <w:t>"ЗДРАВСТВУЙТЕ"</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DISPLAY TEXT 6.1.1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pStyle w:val="H6"/>
      </w:pPr>
      <w:r>
        <w:t>27.22.4.1.6.5</w:t>
      </w:r>
      <w:r>
        <w:tab/>
        <w:t>Test requirement</w:t>
      </w:r>
    </w:p>
    <w:p w:rsidR="00B17D80" w:rsidRDefault="00B17D80" w:rsidP="00B17D80">
      <w:r>
        <w:t>The ME shall operate in the manner defined in expected sequence 6.1.</w:t>
      </w:r>
    </w:p>
    <w:p w:rsidR="00B17D80" w:rsidRDefault="00B17D80" w:rsidP="00B17D80">
      <w:pPr>
        <w:pStyle w:val="Heading4"/>
      </w:pPr>
      <w:bookmarkStart w:id="219" w:name="_Toc502363165"/>
      <w:bookmarkStart w:id="220" w:name="_Toc533173591"/>
      <w:bookmarkStart w:id="221" w:name="_Toc51834012"/>
      <w:r>
        <w:t>27.22.4.2</w:t>
      </w:r>
      <w:r>
        <w:tab/>
        <w:t>GET INKEY</w:t>
      </w:r>
      <w:bookmarkEnd w:id="219"/>
      <w:bookmarkEnd w:id="220"/>
      <w:bookmarkEnd w:id="221"/>
    </w:p>
    <w:p w:rsidR="00B17D80" w:rsidRDefault="00B17D80" w:rsidP="00B17D80">
      <w:pPr>
        <w:pStyle w:val="Heading5"/>
      </w:pPr>
      <w:bookmarkStart w:id="222" w:name="_Toc502363166"/>
      <w:bookmarkStart w:id="223" w:name="_Toc533173592"/>
      <w:bookmarkStart w:id="224" w:name="_Toc51834013"/>
      <w:r>
        <w:t>27.22.4.2.1</w:t>
      </w:r>
      <w:r>
        <w:tab/>
        <w:t>GET INKEY(normal)</w:t>
      </w:r>
      <w:bookmarkEnd w:id="222"/>
      <w:bookmarkEnd w:id="223"/>
      <w:bookmarkEnd w:id="224"/>
    </w:p>
    <w:p w:rsidR="00B17D80" w:rsidRDefault="00B17D80" w:rsidP="00B17D80">
      <w:pPr>
        <w:pStyle w:val="H6"/>
      </w:pPr>
      <w:r>
        <w:t>27.22.4.2.1.1</w:t>
      </w:r>
      <w:r>
        <w:tab/>
        <w:t>Definition and applicability</w:t>
      </w:r>
    </w:p>
    <w:p w:rsidR="00B17D80" w:rsidRDefault="00B17D80" w:rsidP="00B17D80">
      <w:r>
        <w:t>See clause 3.2.2.</w:t>
      </w:r>
    </w:p>
    <w:p w:rsidR="00B17D80" w:rsidRDefault="00B17D80" w:rsidP="00B17D80">
      <w:pPr>
        <w:pStyle w:val="H6"/>
      </w:pPr>
      <w:r>
        <w:t>27.22.4.2.1.2</w:t>
      </w:r>
      <w:r>
        <w:tab/>
        <w:t>Conformance Requirement</w:t>
      </w:r>
    </w:p>
    <w:p w:rsidR="00B17D80" w:rsidRDefault="00B17D80" w:rsidP="00B17D80">
      <w:r>
        <w:t>The ME shall support the GET INKEY command as defined in:</w:t>
      </w:r>
    </w:p>
    <w:p w:rsidR="00B17D80" w:rsidRDefault="00B17D80" w:rsidP="00B17D80">
      <w:pPr>
        <w:pStyle w:val="B1"/>
      </w:pPr>
      <w:r>
        <w:t>-</w:t>
      </w:r>
      <w:r>
        <w:tab/>
        <w:t>TS 11.14 [15] clause 5.2, clause 6.4.2, clause 6.6.2, clause 6.8, clause 6.11, clause 12.6, clause 12.15, clause 12.15.1, clause 12.15.2 and clause 12.15.3.</w:t>
      </w:r>
    </w:p>
    <w:p w:rsidR="00B17D80" w:rsidRDefault="00B17D80" w:rsidP="00B17D80">
      <w:pPr>
        <w:pStyle w:val="H6"/>
      </w:pPr>
      <w:r>
        <w:t>27.22.4.2.1.3</w:t>
      </w:r>
      <w:r>
        <w:tab/>
        <w:t>Test purpose</w:t>
      </w:r>
    </w:p>
    <w:p w:rsidR="00B17D80" w:rsidRDefault="00B17D80" w:rsidP="00B17D80">
      <w:r>
        <w:t>To verify that the ME displays the text contained in the GET INKEY proactive SIM command, and returns the single character entered in the TERMINAL RESPONSE command sent to the SIM.</w:t>
      </w:r>
    </w:p>
    <w:p w:rsidR="00B17D80" w:rsidRDefault="00B17D80" w:rsidP="00B17D80">
      <w:pPr>
        <w:pStyle w:val="H6"/>
      </w:pPr>
      <w:r>
        <w:lastRenderedPageBreak/>
        <w:t>27.22.4.2.1.4</w:t>
      </w:r>
      <w:r>
        <w:tab/>
        <w:t>Method of test</w:t>
      </w:r>
    </w:p>
    <w:p w:rsidR="00B17D80" w:rsidRDefault="00B17D80" w:rsidP="00B17D80">
      <w:pPr>
        <w:pStyle w:val="H6"/>
      </w:pPr>
      <w:r>
        <w:t>27.22.4.2.1.4.1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r>
        <w:t>The ME screen shall be set to a display other than the idle display.</w:t>
      </w:r>
    </w:p>
    <w:p w:rsidR="00B17D80" w:rsidRDefault="00B17D80" w:rsidP="00B17D80">
      <w:pPr>
        <w:pStyle w:val="H6"/>
      </w:pPr>
      <w:r>
        <w:t>27.22.4.2.1.4.2</w:t>
      </w:r>
      <w:r>
        <w:tab/>
        <w:t>Procedure</w:t>
      </w:r>
    </w:p>
    <w:p w:rsidR="00B17D80" w:rsidRDefault="00B17D80" w:rsidP="00B17D80">
      <w:pPr>
        <w:keepNext/>
        <w:rPr>
          <w:b/>
        </w:rPr>
      </w:pPr>
      <w:r>
        <w:rPr>
          <w:b/>
        </w:rPr>
        <w:t>Expected Sequence 1.1 (GET INKEY, digits only for character, Unpacked 8 bit data for Text String,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16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16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16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INKEY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16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16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INKEY 1.1.1</w:t>
            </w:r>
          </w:p>
        </w:tc>
        <w:tc>
          <w:tcPr>
            <w:tcW w:w="3776" w:type="dxa"/>
            <w:tcBorders>
              <w:left w:val="single" w:sz="6" w:space="0" w:color="auto"/>
              <w:right w:val="single" w:sz="6" w:space="0" w:color="auto"/>
            </w:tcBorders>
          </w:tcPr>
          <w:p w:rsidR="00B17D80" w:rsidRDefault="00B17D80" w:rsidP="007B59FD">
            <w:pPr>
              <w:pStyle w:val="TAL"/>
            </w:pPr>
            <w:r>
              <w:t>[digits only, no help info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16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"Enter  "+""</w:t>
            </w:r>
          </w:p>
        </w:tc>
        <w:tc>
          <w:tcPr>
            <w:tcW w:w="3776" w:type="dxa"/>
            <w:tcBorders>
              <w:left w:val="single" w:sz="6" w:space="0" w:color="auto"/>
              <w:right w:val="single" w:sz="6" w:space="0" w:color="auto"/>
            </w:tcBorders>
          </w:tcPr>
          <w:p w:rsidR="00B17D80" w:rsidRDefault="00B17D80" w:rsidP="007B59FD">
            <w:pPr>
              <w:pStyle w:val="TAL"/>
            </w:pPr>
          </w:p>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16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Enter the input "+" and 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16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INKEY 1.1.1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INKEY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"Enter "+"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rPr>
          <w:caps/>
        </w:rPr>
        <w:t>Terminal Response</w:t>
      </w:r>
      <w:r>
        <w:t>: GET INKEY 1.1.1</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Default="00B17D80" w:rsidP="00B17D80">
      <w:pPr>
        <w:pStyle w:val="EW"/>
        <w:keepNext/>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pPr>
      <w:r>
        <w:t>Text String</w:t>
      </w:r>
    </w:p>
    <w:p w:rsidR="00B17D80" w:rsidRDefault="00B17D80" w:rsidP="00B17D80">
      <w:pPr>
        <w:pStyle w:val="EW"/>
        <w:tabs>
          <w:tab w:val="left" w:pos="851"/>
        </w:tabs>
        <w:ind w:left="2835" w:hanging="2551"/>
      </w:pPr>
      <w:r>
        <w:lastRenderedPageBreak/>
        <w:tab/>
        <w:t>Data coding scheme:</w:t>
      </w:r>
      <w:r>
        <w:tab/>
        <w:t>unpacked, 8 bit data</w:t>
      </w:r>
    </w:p>
    <w:p w:rsidR="00B17D80" w:rsidRDefault="00B17D80" w:rsidP="00B17D80">
      <w:pPr>
        <w:pStyle w:val="EX"/>
        <w:tabs>
          <w:tab w:val="left" w:pos="851"/>
        </w:tabs>
        <w:ind w:left="2835" w:hanging="2551"/>
      </w:pPr>
      <w:r>
        <w:tab/>
        <w:t>Text:</w:t>
      </w:r>
      <w:r>
        <w:tab/>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1.2 (GET INKEY, digits only for character set, SMS default Alphabet for Text String,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INKEY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INKEY 1.2.1</w:t>
            </w:r>
          </w:p>
        </w:tc>
        <w:tc>
          <w:tcPr>
            <w:tcW w:w="3776" w:type="dxa"/>
            <w:tcBorders>
              <w:left w:val="single" w:sz="6" w:space="0" w:color="auto"/>
              <w:right w:val="single" w:sz="6" w:space="0" w:color="auto"/>
            </w:tcBorders>
          </w:tcPr>
          <w:p w:rsidR="00B17D80" w:rsidRDefault="00B17D80" w:rsidP="007B59FD">
            <w:pPr>
              <w:pStyle w:val="TAL"/>
            </w:pPr>
            <w:r>
              <w:t>[digits only, no help info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"Enter  "0""</w:t>
            </w:r>
          </w:p>
        </w:tc>
        <w:tc>
          <w:tcPr>
            <w:tcW w:w="3776" w:type="dxa"/>
            <w:tcBorders>
              <w:left w:val="single" w:sz="6" w:space="0" w:color="auto"/>
              <w:right w:val="single" w:sz="6" w:space="0" w:color="auto"/>
            </w:tcBorders>
          </w:tcPr>
          <w:p w:rsidR="00B17D80" w:rsidRDefault="00B17D80" w:rsidP="007B59FD">
            <w:pPr>
              <w:pStyle w:val="TAL"/>
            </w:pPr>
          </w:p>
          <w:p w:rsidR="00B17D80" w:rsidRDefault="00B17D80" w:rsidP="007B59FD">
            <w:pPr>
              <w:pStyle w:val="TAL"/>
            </w:pPr>
            <w:r>
              <w:t>Text string  coding in 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Enter the input "0" and 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rPr>
                <w:sz w:val="22"/>
              </w:rPr>
              <w:t xml:space="preserve">TERMINAL RESPONSE: </w:t>
            </w:r>
            <w:r>
              <w:t>GET INKEY 1.2.1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INKEY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SMS default alphabet</w:t>
      </w:r>
    </w:p>
    <w:p w:rsidR="00B17D80" w:rsidRDefault="00B17D80" w:rsidP="00B17D80">
      <w:pPr>
        <w:pStyle w:val="EX"/>
        <w:tabs>
          <w:tab w:val="left" w:pos="851"/>
        </w:tabs>
        <w:ind w:left="2835" w:hanging="2551"/>
      </w:pPr>
      <w:r>
        <w:tab/>
        <w:t>Text:</w:t>
      </w:r>
      <w:r>
        <w:tab/>
        <w:t>"Enter "0""</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INKEY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"0"</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1.3 (GET INKEY, backward move)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INKEY 1.3.1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INKEY 1.3.1</w:t>
            </w:r>
          </w:p>
        </w:tc>
        <w:tc>
          <w:tcPr>
            <w:tcW w:w="3776" w:type="dxa"/>
            <w:tcBorders>
              <w:left w:val="single" w:sz="6" w:space="0" w:color="auto"/>
              <w:right w:val="single" w:sz="6" w:space="0" w:color="auto"/>
            </w:tcBorders>
          </w:tcPr>
          <w:p w:rsidR="00B17D80" w:rsidRDefault="00B17D80" w:rsidP="007B59FD">
            <w:pPr>
              <w:pStyle w:val="TAL"/>
            </w:pPr>
            <w:r>
              <w:t>[digits only, no 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"&lt;GO-BACKWARDS&gt;"</w:t>
            </w:r>
          </w:p>
        </w:tc>
        <w:tc>
          <w:tcPr>
            <w:tcW w:w="3776" w:type="dxa"/>
            <w:tcBorders>
              <w:left w:val="single" w:sz="6" w:space="0" w:color="auto"/>
              <w:right w:val="single" w:sz="6" w:space="0" w:color="auto"/>
            </w:tcBorders>
          </w:tcPr>
          <w:p w:rsidR="00B17D80" w:rsidRDefault="00B17D80" w:rsidP="007B59FD">
            <w:pPr>
              <w:pStyle w:val="TAL"/>
            </w:pPr>
          </w:p>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Backwards move MMI action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INKEY 1.3.1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[backward move in the proactive SIM session requested by the user]</w:t>
            </w:r>
          </w:p>
        </w:tc>
      </w:tr>
    </w:tbl>
    <w:p w:rsidR="00B17D80" w:rsidRDefault="00B17D80" w:rsidP="00B17D80">
      <w:pPr>
        <w:pStyle w:val="FP"/>
      </w:pPr>
    </w:p>
    <w:p w:rsidR="00B17D80" w:rsidRDefault="00B17D80" w:rsidP="00B17D80">
      <w:r>
        <w:t>PROACTIVE COMMAND: GET INKEY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"&lt;GO-BACKWARDS&gt;"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INKEY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 xml:space="preserve">backward move in the proactive SIM session requested by the user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r>
    </w:tbl>
    <w:p w:rsidR="00B17D80" w:rsidRDefault="00B17D80" w:rsidP="00B17D80">
      <w:pPr>
        <w:pStyle w:val="FP"/>
      </w:pPr>
    </w:p>
    <w:p w:rsidR="00B17D80" w:rsidRDefault="00B17D80" w:rsidP="00B17D80">
      <w:pPr>
        <w:keepNext/>
        <w:rPr>
          <w:b/>
        </w:rPr>
      </w:pPr>
      <w:r>
        <w:rPr>
          <w:b/>
        </w:rPr>
        <w:lastRenderedPageBreak/>
        <w:t>Expected Sequence 1.4 (GET INKEY, abort)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GET INKEY 1.4.1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GET INKEY 1.4.1</w:t>
            </w:r>
          </w:p>
        </w:tc>
        <w:tc>
          <w:tcPr>
            <w:tcW w:w="3776" w:type="dxa"/>
            <w:tcBorders>
              <w:left w:val="single" w:sz="6" w:space="0" w:color="auto"/>
              <w:right w:val="single" w:sz="6" w:space="0" w:color="auto"/>
            </w:tcBorders>
          </w:tcPr>
          <w:p w:rsidR="00B17D80" w:rsidRDefault="00B17D80" w:rsidP="007B59FD">
            <w:pPr>
              <w:pStyle w:val="TAL"/>
            </w:pPr>
            <w:r>
              <w:t>[digits only, no 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"&lt;ABORT&gt;"</w:t>
            </w:r>
          </w:p>
        </w:tc>
        <w:tc>
          <w:tcPr>
            <w:tcW w:w="3776" w:type="dxa"/>
            <w:tcBorders>
              <w:left w:val="single" w:sz="6" w:space="0" w:color="auto"/>
              <w:right w:val="single" w:sz="6" w:space="0" w:color="auto"/>
            </w:tcBorders>
          </w:tcPr>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Terminate the Proactive SIM session MMI action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GET INKEY 1.4.1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[Proactive SIM session terminated by the user]</w:t>
            </w:r>
          </w:p>
        </w:tc>
      </w:tr>
    </w:tbl>
    <w:p w:rsidR="00B17D80" w:rsidRDefault="00B17D80" w:rsidP="00B17D80">
      <w:pPr>
        <w:pStyle w:val="FP"/>
      </w:pPr>
    </w:p>
    <w:p w:rsidR="00B17D80" w:rsidRDefault="00B17D80" w:rsidP="00B17D80">
      <w:r>
        <w:t>PROACTIVE COMMAND: GET INKEY 1.4.1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"&lt;ABORT&gt;"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INKEY 1.4.1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 xml:space="preserve">Proactive SIM session terminated by the user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bl>
    <w:p w:rsidR="00B17D80" w:rsidRDefault="00B17D80" w:rsidP="00B17D80">
      <w:pPr>
        <w:pStyle w:val="FP"/>
      </w:pPr>
    </w:p>
    <w:p w:rsidR="00B17D80" w:rsidRDefault="00B17D80" w:rsidP="00B17D80">
      <w:pPr>
        <w:keepNext/>
        <w:rPr>
          <w:b/>
        </w:rPr>
      </w:pPr>
      <w:r>
        <w:rPr>
          <w:b/>
        </w:rPr>
        <w:lastRenderedPageBreak/>
        <w:t>Expected Sequence 1.5 (GET INKEY, SMS default alphabet for character set, Unpacked 8 bit data for Text String,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INKEY 1.5.1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INKEY 1.5.1</w:t>
            </w:r>
          </w:p>
        </w:tc>
        <w:tc>
          <w:tcPr>
            <w:tcW w:w="3776" w:type="dxa"/>
            <w:tcBorders>
              <w:left w:val="single" w:sz="6" w:space="0" w:color="auto"/>
              <w:right w:val="single" w:sz="6" w:space="0" w:color="auto"/>
            </w:tcBorders>
          </w:tcPr>
          <w:p w:rsidR="00B17D80" w:rsidRDefault="00B17D80" w:rsidP="007B59FD">
            <w:pPr>
              <w:pStyle w:val="TAL"/>
            </w:pPr>
            <w:r>
              <w:t>[characters from SMS default alphabet, no help info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"Enter  "q""</w:t>
            </w:r>
          </w:p>
        </w:tc>
        <w:tc>
          <w:tcPr>
            <w:tcW w:w="3776" w:type="dxa"/>
            <w:tcBorders>
              <w:left w:val="single" w:sz="6" w:space="0" w:color="auto"/>
              <w:right w:val="single" w:sz="6" w:space="0" w:color="auto"/>
            </w:tcBorders>
          </w:tcPr>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Enter the input "q" and 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INKEY 1.5.1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INKEY 1.5.1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SMS default alphabet, no help information available</w:t>
      </w:r>
    </w:p>
    <w:p w:rsidR="00B17D80" w:rsidRPr="00F51EF9" w:rsidRDefault="00B17D80" w:rsidP="00B17D80">
      <w:pPr>
        <w:pStyle w:val="EW"/>
        <w:tabs>
          <w:tab w:val="left" w:pos="851"/>
        </w:tabs>
        <w:ind w:left="2835" w:hanging="2551"/>
        <w:rPr>
          <w:lang w:val="fr-FR"/>
        </w:rPr>
      </w:pPr>
      <w:r w:rsidRPr="00F51EF9">
        <w:rPr>
          <w:lang w:val="fr-FR"/>
        </w:rPr>
        <w:t>Device identities</w:t>
      </w:r>
    </w:p>
    <w:p w:rsidR="00B17D80" w:rsidRPr="00F51EF9" w:rsidRDefault="00B17D80" w:rsidP="00B17D80">
      <w:pPr>
        <w:pStyle w:val="EW"/>
        <w:tabs>
          <w:tab w:val="left" w:pos="851"/>
        </w:tabs>
        <w:ind w:left="2835" w:hanging="2551"/>
        <w:rPr>
          <w:lang w:val="fr-FR"/>
        </w:rPr>
      </w:pPr>
      <w:r w:rsidRPr="00F51EF9">
        <w:rPr>
          <w:lang w:val="fr-FR"/>
        </w:rPr>
        <w:tab/>
        <w:t>Source device:</w:t>
      </w:r>
      <w:r w:rsidRPr="00F51EF9">
        <w:rPr>
          <w:lang w:val="fr-FR"/>
        </w:rPr>
        <w:tab/>
        <w:t>SIM</w:t>
      </w:r>
    </w:p>
    <w:p w:rsidR="00B17D80" w:rsidRPr="00F51EF9" w:rsidRDefault="00B17D80" w:rsidP="00B17D80">
      <w:pPr>
        <w:pStyle w:val="EW"/>
        <w:tabs>
          <w:tab w:val="left" w:pos="851"/>
        </w:tabs>
        <w:ind w:left="2835" w:hanging="2551"/>
        <w:rPr>
          <w:lang w:val="fr-FR"/>
        </w:rPr>
      </w:pPr>
      <w:r w:rsidRPr="00F51EF9">
        <w:rPr>
          <w:lang w:val="fr-FR"/>
        </w:rPr>
        <w:tab/>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rPr>
          <w:lang w:val="fr-FR"/>
        </w:rPr>
      </w:pPr>
      <w:r>
        <w:tab/>
      </w:r>
      <w:r>
        <w:rPr>
          <w:lang w:val="fr-FR"/>
        </w:rPr>
        <w:t>Text:</w:t>
      </w:r>
      <w:r>
        <w:rPr>
          <w:lang w:val="fr-FR"/>
        </w:rPr>
        <w:tab/>
        <w:t>"Enter "q""</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INKEY 1.5.1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Pr="00F51EF9" w:rsidRDefault="00B17D80" w:rsidP="00B17D80">
      <w:pPr>
        <w:pStyle w:val="EW"/>
        <w:tabs>
          <w:tab w:val="left" w:pos="851"/>
        </w:tabs>
        <w:ind w:left="2835" w:hanging="2551"/>
      </w:pPr>
      <w:r>
        <w:tab/>
      </w:r>
      <w:r w:rsidRPr="00F51EF9">
        <w:t>Command qualifier:</w:t>
      </w:r>
      <w:r w:rsidRPr="00F51EF9">
        <w:tab/>
        <w:t xml:space="preserve">SMS default alphabet, no help information available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"q"</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lastRenderedPageBreak/>
        <w:t>Expected Sequence 1.6 (GET INKEY, Max length for the Text String,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INKEY 1.6.1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INKEY 1.6.1</w:t>
            </w:r>
          </w:p>
        </w:tc>
        <w:tc>
          <w:tcPr>
            <w:tcW w:w="3776" w:type="dxa"/>
            <w:tcBorders>
              <w:left w:val="single" w:sz="6" w:space="0" w:color="auto"/>
              <w:right w:val="single" w:sz="6" w:space="0" w:color="auto"/>
            </w:tcBorders>
          </w:tcPr>
          <w:p w:rsidR="00B17D80" w:rsidRDefault="00B17D80" w:rsidP="007B59FD">
            <w:pPr>
              <w:pStyle w:val="TAL"/>
            </w:pPr>
            <w:r>
              <w:t>[digits only, no help info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"Enter "x". This command instructs the ME to display text, and to expect the user to enter a single character. Any response entered by the user shall be passed t"</w:t>
            </w:r>
          </w:p>
        </w:tc>
        <w:tc>
          <w:tcPr>
            <w:tcW w:w="3776" w:type="dxa"/>
            <w:tcBorders>
              <w:left w:val="single" w:sz="6" w:space="0" w:color="auto"/>
              <w:right w:val="single" w:sz="6" w:space="0" w:color="auto"/>
            </w:tcBorders>
          </w:tcPr>
          <w:p w:rsidR="00B17D80" w:rsidRDefault="00B17D80" w:rsidP="007B59FD">
            <w:pPr>
              <w:pStyle w:val="TAL"/>
            </w:pPr>
          </w:p>
          <w:p w:rsidR="00B17D80" w:rsidRDefault="00B17D80" w:rsidP="007B59FD">
            <w:pPr>
              <w:pStyle w:val="TAL"/>
            </w:pPr>
            <w:r>
              <w:t>160 characters Text string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Enter the input "x" and 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INKEY 1.6.1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INKEY 1.6.1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SMS default alphabet, no help information available</w:t>
      </w:r>
    </w:p>
    <w:p w:rsidR="00B17D80" w:rsidRPr="00F51EF9" w:rsidRDefault="00B17D80" w:rsidP="00B17D80">
      <w:pPr>
        <w:pStyle w:val="EW"/>
        <w:tabs>
          <w:tab w:val="left" w:pos="851"/>
        </w:tabs>
        <w:ind w:left="2835" w:hanging="2551"/>
        <w:rPr>
          <w:lang w:val="fr-FR"/>
        </w:rPr>
      </w:pPr>
      <w:r w:rsidRPr="00F51EF9">
        <w:rPr>
          <w:lang w:val="fr-FR"/>
        </w:rPr>
        <w:t>Device identities</w:t>
      </w:r>
    </w:p>
    <w:p w:rsidR="00B17D80" w:rsidRPr="00F51EF9" w:rsidRDefault="00B17D80" w:rsidP="00B17D80">
      <w:pPr>
        <w:pStyle w:val="EW"/>
        <w:tabs>
          <w:tab w:val="left" w:pos="851"/>
        </w:tabs>
        <w:ind w:left="2835" w:hanging="2551"/>
        <w:rPr>
          <w:lang w:val="fr-FR"/>
        </w:rPr>
      </w:pPr>
      <w:r w:rsidRPr="00F51EF9">
        <w:rPr>
          <w:lang w:val="fr-FR"/>
        </w:rPr>
        <w:tab/>
        <w:t>Source device:</w:t>
      </w:r>
      <w:r w:rsidRPr="00F51EF9">
        <w:rPr>
          <w:lang w:val="fr-FR"/>
        </w:rPr>
        <w:tab/>
        <w:t>SIM</w:t>
      </w:r>
    </w:p>
    <w:p w:rsidR="00B17D80" w:rsidRPr="00F51EF9" w:rsidRDefault="00B17D80" w:rsidP="00B17D80">
      <w:pPr>
        <w:pStyle w:val="EW"/>
        <w:tabs>
          <w:tab w:val="left" w:pos="851"/>
        </w:tabs>
        <w:ind w:left="2835" w:hanging="2551"/>
        <w:rPr>
          <w:lang w:val="fr-FR"/>
        </w:rPr>
      </w:pPr>
      <w:r w:rsidRPr="00F51EF9">
        <w:rPr>
          <w:lang w:val="fr-FR"/>
        </w:rPr>
        <w:tab/>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"Enter "x". This command instructs the ME to display text, and to expect the user to enter a single character. Any response entered by the user shall be passed 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INKEY 1.6.1</w:t>
      </w:r>
    </w:p>
    <w:p w:rsidR="00B17D80" w:rsidRDefault="00B17D80" w:rsidP="00B17D80">
      <w:pPr>
        <w:keepNext/>
        <w:keepLines/>
      </w:pPr>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Pr="00F51EF9" w:rsidRDefault="00B17D80" w:rsidP="00B17D80">
      <w:pPr>
        <w:pStyle w:val="EW"/>
        <w:tabs>
          <w:tab w:val="left" w:pos="851"/>
        </w:tabs>
        <w:ind w:left="2835" w:hanging="2551"/>
      </w:pPr>
      <w:r>
        <w:tab/>
      </w:r>
      <w:r w:rsidRPr="00F51EF9">
        <w:t>Command qualifier:</w:t>
      </w:r>
      <w:r w:rsidRPr="00F51EF9">
        <w:tab/>
        <w:t>SMS default alphabet,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lastRenderedPageBreak/>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"x"</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27.22.4.2.1.5</w:t>
      </w:r>
      <w:r>
        <w:tab/>
        <w:t>Test requirement</w:t>
      </w:r>
    </w:p>
    <w:p w:rsidR="00B17D80" w:rsidRDefault="00B17D80" w:rsidP="00B17D80">
      <w:r>
        <w:t>The ME shall operate in the manner defined in expected sequences 1.1 to 1.6.</w:t>
      </w:r>
    </w:p>
    <w:p w:rsidR="00B17D80" w:rsidRDefault="00B17D80" w:rsidP="00B17D80">
      <w:pPr>
        <w:pStyle w:val="Heading5"/>
      </w:pPr>
      <w:bookmarkStart w:id="225" w:name="_Toc502363167"/>
      <w:bookmarkStart w:id="226" w:name="_Toc533173593"/>
      <w:bookmarkStart w:id="227" w:name="_Toc51834014"/>
      <w:r>
        <w:t>27.22.4.2.2</w:t>
      </w:r>
      <w:r>
        <w:tab/>
        <w:t>GET INKEY (No response from User)</w:t>
      </w:r>
      <w:bookmarkEnd w:id="225"/>
      <w:bookmarkEnd w:id="226"/>
      <w:bookmarkEnd w:id="227"/>
    </w:p>
    <w:p w:rsidR="00B17D80" w:rsidRDefault="00B17D80" w:rsidP="00B17D80">
      <w:pPr>
        <w:pStyle w:val="H6"/>
      </w:pPr>
      <w:r>
        <w:t>27.22.4.2.2.1</w:t>
      </w:r>
      <w:r>
        <w:tab/>
        <w:t>Definition and applicability</w:t>
      </w:r>
    </w:p>
    <w:p w:rsidR="00B17D80" w:rsidRDefault="00B17D80" w:rsidP="00B17D80">
      <w:r>
        <w:t>See clause 3.2.2.</w:t>
      </w:r>
    </w:p>
    <w:p w:rsidR="00B17D80" w:rsidRDefault="00B17D80" w:rsidP="00B17D80">
      <w:pPr>
        <w:pStyle w:val="H6"/>
      </w:pPr>
      <w:r>
        <w:t>27.22.4.2.2.2</w:t>
      </w:r>
      <w:r>
        <w:tab/>
        <w:t>Conformance requirement</w:t>
      </w:r>
    </w:p>
    <w:p w:rsidR="00B17D80" w:rsidRDefault="00B17D80" w:rsidP="00B17D80">
      <w:r>
        <w:t>The ME shall support the GET INKEY command as defined in:</w:t>
      </w:r>
    </w:p>
    <w:p w:rsidR="00B17D80" w:rsidRDefault="00B17D80" w:rsidP="00B17D80">
      <w:pPr>
        <w:pStyle w:val="B1"/>
      </w:pPr>
      <w:r>
        <w:t>-</w:t>
      </w:r>
      <w:r>
        <w:tab/>
        <w:t>TS 11.14 [15] clause 5.2, clause 6.4.2, clause 6.6.2, clause 6.8, clause 6.11, clause 12.6, clause 12.15, clause 12.15.1, clause 12.15.2 and clause 12.15.3.</w:t>
      </w:r>
    </w:p>
    <w:p w:rsidR="00B17D80" w:rsidRDefault="00B17D80" w:rsidP="00B17D80">
      <w:pPr>
        <w:pStyle w:val="H6"/>
      </w:pPr>
      <w:r>
        <w:t>27.22.4.2.2.3</w:t>
      </w:r>
      <w:r>
        <w:tab/>
        <w:t>Test purpose</w:t>
      </w:r>
    </w:p>
    <w:p w:rsidR="00B17D80" w:rsidRDefault="00B17D80" w:rsidP="00B17D80">
      <w:r>
        <w:t>To verify that the ME displays the text contained in the GET INKEY proactive SIM command, and returns a "No response from user" result value in the TERMINAL RESPONSE command send to the SIM.</w:t>
      </w:r>
    </w:p>
    <w:p w:rsidR="00B17D80" w:rsidRDefault="00B17D80" w:rsidP="00B17D80">
      <w:pPr>
        <w:pStyle w:val="H6"/>
      </w:pPr>
      <w:r>
        <w:t>27.22.4.2.2.4</w:t>
      </w:r>
      <w:r>
        <w:tab/>
        <w:t>Method of test</w:t>
      </w:r>
    </w:p>
    <w:p w:rsidR="00B17D80" w:rsidRDefault="00B17D80" w:rsidP="00B17D80">
      <w:pPr>
        <w:pStyle w:val="H6"/>
      </w:pPr>
      <w:r>
        <w:t>27.22.4.2.2.4.1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r>
        <w:t>The ME screen shall be in its normal stand-by display.</w:t>
      </w:r>
    </w:p>
    <w:p w:rsidR="00B17D80" w:rsidRDefault="00B17D80" w:rsidP="00B17D80">
      <w:r>
        <w:t>ME Manufacturers shall set the "no response from user" period of time.</w:t>
      </w:r>
    </w:p>
    <w:p w:rsidR="00B17D80" w:rsidRDefault="00B17D80" w:rsidP="00B17D80">
      <w:r>
        <w:t>The SIM simulator shall be set to that period of time.</w:t>
      </w:r>
    </w:p>
    <w:p w:rsidR="00B17D80" w:rsidRDefault="00B17D80" w:rsidP="00B17D80">
      <w:pPr>
        <w:pStyle w:val="H6"/>
      </w:pPr>
      <w:r>
        <w:lastRenderedPageBreak/>
        <w:t>27.22.4.2.2.4.2</w:t>
      </w:r>
      <w:r>
        <w:tab/>
        <w:t>Procedure</w:t>
      </w:r>
    </w:p>
    <w:p w:rsidR="00B17D80" w:rsidRDefault="00B17D80" w:rsidP="00B17D80">
      <w:pPr>
        <w:keepNext/>
        <w:rPr>
          <w:b/>
        </w:rPr>
      </w:pPr>
      <w:r>
        <w:rPr>
          <w:b/>
        </w:rPr>
        <w:t>Expected Sequence 2.1 (GET INKEY, no response from the user)</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INKEY 2.1.1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INKEY 2.1.1</w:t>
            </w:r>
          </w:p>
        </w:tc>
        <w:tc>
          <w:tcPr>
            <w:tcW w:w="3776" w:type="dxa"/>
            <w:tcBorders>
              <w:left w:val="single" w:sz="6" w:space="0" w:color="auto"/>
              <w:right w:val="single" w:sz="6" w:space="0" w:color="auto"/>
            </w:tcBorders>
          </w:tcPr>
          <w:p w:rsidR="00B17D80" w:rsidRDefault="00B17D80" w:rsidP="007B59FD">
            <w:pPr>
              <w:pStyle w:val="TAL"/>
            </w:pPr>
            <w:r>
              <w:t>[digits only, no 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"&lt;TIME-OUT&gt;"</w:t>
            </w:r>
          </w:p>
        </w:tc>
        <w:tc>
          <w:tcPr>
            <w:tcW w:w="3776" w:type="dxa"/>
            <w:tcBorders>
              <w:left w:val="single" w:sz="6" w:space="0" w:color="auto"/>
              <w:right w:val="single" w:sz="6" w:space="0" w:color="auto"/>
            </w:tcBorders>
          </w:tcPr>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USER</w:t>
            </w:r>
          </w:p>
        </w:tc>
        <w:tc>
          <w:tcPr>
            <w:tcW w:w="2751" w:type="dxa"/>
            <w:tcBorders>
              <w:left w:val="single" w:sz="6" w:space="0" w:color="auto"/>
              <w:right w:val="single" w:sz="6" w:space="0" w:color="auto"/>
            </w:tcBorders>
          </w:tcPr>
          <w:p w:rsidR="00B17D80" w:rsidRDefault="00B17D80" w:rsidP="007B59FD">
            <w:pPr>
              <w:pStyle w:val="TAL"/>
            </w:pPr>
            <w:r>
              <w:t xml:space="preserve"> Waiting and no 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GET INKEY 2.1.1</w:t>
            </w:r>
          </w:p>
        </w:tc>
        <w:tc>
          <w:tcPr>
            <w:tcW w:w="3776" w:type="dxa"/>
            <w:tcBorders>
              <w:left w:val="single" w:sz="6" w:space="0" w:color="auto"/>
              <w:right w:val="single" w:sz="6" w:space="0" w:color="auto"/>
            </w:tcBorders>
          </w:tcPr>
          <w:p w:rsidR="00B17D80" w:rsidRDefault="00B17D80" w:rsidP="007B59FD">
            <w:pPr>
              <w:pStyle w:val="TAL"/>
            </w:pPr>
            <w:r>
              <w:t xml:space="preserve"> [No response from user] within 5 s after the end of that defined period of time</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USER</w:t>
            </w:r>
          </w:p>
        </w:tc>
        <w:tc>
          <w:tcPr>
            <w:tcW w:w="2751" w:type="dxa"/>
            <w:tcBorders>
              <w:left w:val="single" w:sz="6" w:space="0" w:color="auto"/>
              <w:bottom w:val="single" w:sz="6" w:space="0" w:color="auto"/>
              <w:right w:val="single" w:sz="6" w:space="0" w:color="auto"/>
            </w:tcBorders>
          </w:tcPr>
          <w:p w:rsidR="00B17D80" w:rsidRDefault="00B17D80" w:rsidP="007B59FD">
            <w:pPr>
              <w:pStyle w:val="TAL"/>
            </w:pPr>
            <w:r>
              <w:t>Check the delay of TERMINAL RESPONSE is reasonable or not</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GET INKEY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pPr>
      <w:r>
        <w:tab/>
        <w:t>Text:</w:t>
      </w:r>
      <w:r>
        <w:tab/>
        <w:t>"&lt;TIME-OUT&gt;"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r>
    </w:tbl>
    <w:p w:rsidR="00B17D80" w:rsidRDefault="00B17D80" w:rsidP="00B17D80">
      <w:pPr>
        <w:pStyle w:val="FP"/>
      </w:pPr>
    </w:p>
    <w:p w:rsidR="00B17D80" w:rsidRDefault="00B17D80" w:rsidP="00B17D80">
      <w:r>
        <w:t>TERMINAL RESPONSE: GET INKEY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r>
      <w:r>
        <w:tab/>
        <w:t>No response from user</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r>
    </w:tbl>
    <w:p w:rsidR="00B17D80" w:rsidRDefault="00B17D80" w:rsidP="00B17D80">
      <w:pPr>
        <w:pStyle w:val="FP"/>
      </w:pPr>
    </w:p>
    <w:p w:rsidR="00B17D80" w:rsidRDefault="00B17D80" w:rsidP="00B17D80">
      <w:pPr>
        <w:pStyle w:val="H6"/>
      </w:pPr>
      <w:r>
        <w:t>27.22.4.2.2.5</w:t>
      </w:r>
      <w:r>
        <w:tab/>
        <w:t>Test requirement</w:t>
      </w:r>
    </w:p>
    <w:p w:rsidR="00B17D80" w:rsidRDefault="00B17D80" w:rsidP="00B17D80">
      <w:r>
        <w:t>The ME shall operate in the manner defined in expected sequence 2.1.</w:t>
      </w:r>
    </w:p>
    <w:p w:rsidR="00B17D80" w:rsidRDefault="00B17D80" w:rsidP="00B17D80">
      <w:pPr>
        <w:pStyle w:val="Heading5"/>
      </w:pPr>
      <w:bookmarkStart w:id="228" w:name="_Toc502363168"/>
      <w:bookmarkStart w:id="229" w:name="_Toc533173594"/>
      <w:bookmarkStart w:id="230" w:name="_Toc51834015"/>
      <w:r>
        <w:lastRenderedPageBreak/>
        <w:t>27.22.4.2.3</w:t>
      </w:r>
      <w:r>
        <w:tab/>
        <w:t>GET INKEY (UCS2 format display)</w:t>
      </w:r>
      <w:bookmarkEnd w:id="228"/>
      <w:bookmarkEnd w:id="229"/>
      <w:bookmarkEnd w:id="230"/>
    </w:p>
    <w:p w:rsidR="00B17D80" w:rsidRDefault="00B17D80" w:rsidP="00B17D80">
      <w:pPr>
        <w:pStyle w:val="H6"/>
      </w:pPr>
      <w:r>
        <w:t>27.22.4.2.3.1</w:t>
      </w:r>
      <w:r>
        <w:tab/>
        <w:t>Definition and applicability</w:t>
      </w:r>
    </w:p>
    <w:p w:rsidR="00B17D80" w:rsidRDefault="00B17D80" w:rsidP="00B17D80">
      <w:r>
        <w:t>See clause 3.2.2.</w:t>
      </w:r>
    </w:p>
    <w:p w:rsidR="00B17D80" w:rsidRDefault="00B17D80" w:rsidP="00B17D80">
      <w:pPr>
        <w:pStyle w:val="H6"/>
      </w:pPr>
      <w:r>
        <w:t>27.22.4.2.3.2</w:t>
      </w:r>
      <w:r>
        <w:tab/>
        <w:t>Conformance requirement</w:t>
      </w:r>
    </w:p>
    <w:p w:rsidR="00B17D80" w:rsidRDefault="00B17D80" w:rsidP="00B17D80">
      <w:r>
        <w:t>The ME shall support the GET INKEY command as defined in:</w:t>
      </w:r>
    </w:p>
    <w:p w:rsidR="00B17D80" w:rsidRDefault="00B17D80" w:rsidP="00B17D80">
      <w:pPr>
        <w:pStyle w:val="B1"/>
      </w:pPr>
      <w:r>
        <w:t>-</w:t>
      </w:r>
      <w:r>
        <w:tab/>
        <w:t>TS 11.14 [15] clause 5.2, clause 6.4.2, clause 6.6.2, clause 6.8, clause 6.11, clause 12.6, clause 12.15, clause 12.15.1, clause 12.15.2 and clause 12.15.3.</w:t>
      </w:r>
    </w:p>
    <w:p w:rsidR="00B17D80" w:rsidRDefault="00B17D80" w:rsidP="00B17D80">
      <w:r>
        <w:t>Additionally, the ME shall support the UCS2 facility for the coding of the Cyrillic alphabet, as defined in the following technical specifications: ISO/IEC 10646 [17].</w:t>
      </w:r>
    </w:p>
    <w:p w:rsidR="00B17D80" w:rsidRDefault="00B17D80" w:rsidP="00B17D80">
      <w:pPr>
        <w:pStyle w:val="H6"/>
      </w:pPr>
      <w:r>
        <w:t>27.22.4.2.3.3</w:t>
      </w:r>
      <w:r>
        <w:tab/>
        <w:t>Test purpose</w:t>
      </w:r>
    </w:p>
    <w:p w:rsidR="00B17D80" w:rsidRDefault="00B17D80" w:rsidP="00B17D80">
      <w:r>
        <w:t>To verify that the ME displays the text contained in the GET INKEY proactive SIM command, and returns the text string entered in the TERMINAL RESPONSE command sent to the SIM.</w:t>
      </w:r>
    </w:p>
    <w:p w:rsidR="00B17D80" w:rsidRDefault="00B17D80" w:rsidP="00B17D80">
      <w:pPr>
        <w:pStyle w:val="H6"/>
      </w:pPr>
      <w:r>
        <w:t>27.22.4.2.3.4</w:t>
      </w:r>
      <w:r>
        <w:tab/>
        <w:t>Method of test</w:t>
      </w:r>
    </w:p>
    <w:p w:rsidR="00B17D80" w:rsidRDefault="00B17D80" w:rsidP="00B17D80">
      <w:pPr>
        <w:pStyle w:val="H6"/>
      </w:pPr>
      <w:r>
        <w:t>27.22.4.2.3.4.1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r>
        <w:t>The ME screen shall be in its normal stand-by display.</w:t>
      </w:r>
    </w:p>
    <w:p w:rsidR="00B17D80" w:rsidRDefault="00B17D80" w:rsidP="00B17D80">
      <w:pPr>
        <w:pStyle w:val="H6"/>
      </w:pPr>
      <w:r>
        <w:t>27.22.4.2.3.4.2</w:t>
      </w:r>
      <w:r>
        <w:tab/>
        <w:t>Procedure</w:t>
      </w:r>
    </w:p>
    <w:p w:rsidR="00B17D80" w:rsidRDefault="00B17D80" w:rsidP="00B17D80">
      <w:pPr>
        <w:keepNext/>
        <w:rPr>
          <w:b/>
        </w:rPr>
      </w:pPr>
      <w:r>
        <w:rPr>
          <w:b/>
        </w:rPr>
        <w:t>Expected Sequence 3.1 (GET INKEY, Text String coding in UCS2 Alphabet,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INKEY 3.1.1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INKEY 3.1.1</w:t>
            </w:r>
          </w:p>
        </w:tc>
        <w:tc>
          <w:tcPr>
            <w:tcW w:w="3776" w:type="dxa"/>
            <w:tcBorders>
              <w:left w:val="single" w:sz="6" w:space="0" w:color="auto"/>
              <w:right w:val="single" w:sz="6" w:space="0" w:color="auto"/>
            </w:tcBorders>
          </w:tcPr>
          <w:p w:rsidR="00B17D80" w:rsidRDefault="00B17D80" w:rsidP="007B59FD">
            <w:pPr>
              <w:pStyle w:val="TAL"/>
            </w:pPr>
            <w:r>
              <w:t>[Digits only,  no 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 ЗДРАВСТВУЙТЕ "</w:t>
            </w:r>
          </w:p>
        </w:tc>
        <w:tc>
          <w:tcPr>
            <w:tcW w:w="3776" w:type="dxa"/>
            <w:tcBorders>
              <w:left w:val="single" w:sz="6" w:space="0" w:color="auto"/>
              <w:right w:val="single" w:sz="6" w:space="0" w:color="auto"/>
            </w:tcBorders>
          </w:tcPr>
          <w:p w:rsidR="00B17D80" w:rsidRDefault="00B17D80" w:rsidP="007B59FD">
            <w:pPr>
              <w:pStyle w:val="TAL"/>
            </w:pPr>
            <w:r>
              <w:t>Text string "Hello" in Russian coding in 16 bits UCS2 alphabet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Enter the input "+" and 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INKEY 3.1.1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INKEY 3.1.1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16 bit data UCS2 alphabet format</w:t>
      </w:r>
    </w:p>
    <w:p w:rsidR="00B17D80" w:rsidRDefault="00B17D80" w:rsidP="00B17D80">
      <w:pPr>
        <w:pStyle w:val="EX"/>
        <w:tabs>
          <w:tab w:val="left" w:pos="851"/>
        </w:tabs>
        <w:ind w:left="2835" w:hanging="2551"/>
      </w:pPr>
      <w:r>
        <w:lastRenderedPageBreak/>
        <w:tab/>
        <w:t>Text:</w:t>
      </w:r>
      <w:r>
        <w:tab/>
        <w:t>" ЗДРАВСТВУЙТЕ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INKEY 3.1.1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3.2 (GET INKEY, max length for the Text String coding in UCS2 Alphabet,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INKEY 3.2.1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INKEY 3.2.1</w:t>
            </w:r>
          </w:p>
        </w:tc>
        <w:tc>
          <w:tcPr>
            <w:tcW w:w="3776" w:type="dxa"/>
            <w:tcBorders>
              <w:left w:val="single" w:sz="6" w:space="0" w:color="auto"/>
              <w:right w:val="single" w:sz="6" w:space="0" w:color="auto"/>
            </w:tcBorders>
          </w:tcPr>
          <w:p w:rsidR="00B17D80" w:rsidRDefault="00B17D80" w:rsidP="007B59FD">
            <w:pPr>
              <w:pStyle w:val="TAL"/>
            </w:pPr>
            <w:r>
              <w:t>[digits only, no 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 xml:space="preserve">Display </w:t>
            </w:r>
          </w:p>
          <w:p w:rsidR="00B17D80" w:rsidRDefault="00B17D80" w:rsidP="007B59FD">
            <w:pPr>
              <w:pStyle w:val="TAL"/>
            </w:pPr>
            <w:r>
              <w:t>"ЗДРАВСТВУЙТЕЗДРАВСТВУЙТЕЗДРАВСТВУЙТЕЗДРАВСТВУЙТЕЗДРАВСТВУЙТЕЗДРАВСТВУЙ"</w:t>
            </w:r>
          </w:p>
        </w:tc>
        <w:tc>
          <w:tcPr>
            <w:tcW w:w="3776" w:type="dxa"/>
            <w:tcBorders>
              <w:left w:val="single" w:sz="6" w:space="0" w:color="auto"/>
              <w:right w:val="single" w:sz="6" w:space="0" w:color="auto"/>
            </w:tcBorders>
          </w:tcPr>
          <w:p w:rsidR="00B17D80" w:rsidRDefault="00B17D80" w:rsidP="007B59FD">
            <w:pPr>
              <w:pStyle w:val="TAL"/>
            </w:pPr>
          </w:p>
          <w:p w:rsidR="00B17D80" w:rsidRDefault="00B17D80" w:rsidP="007B59FD">
            <w:pPr>
              <w:pStyle w:val="TAL"/>
            </w:pPr>
            <w:r>
              <w:t>Text string length 70 characters, coding in 16 bits UCS2 alphabet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Enter the input "+" and 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INKEY 3.2.1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INKEY 3.2.1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Pr="002A3669" w:rsidRDefault="00B17D80" w:rsidP="00B17D80">
      <w:pPr>
        <w:pStyle w:val="EW"/>
        <w:tabs>
          <w:tab w:val="left" w:pos="851"/>
        </w:tabs>
        <w:ind w:left="2835" w:hanging="2551"/>
      </w:pPr>
      <w:r w:rsidRPr="002A3669">
        <w:t>Text String</w:t>
      </w:r>
    </w:p>
    <w:p w:rsidR="00B17D80" w:rsidRPr="002A3669" w:rsidRDefault="00B17D80" w:rsidP="00B17D80">
      <w:pPr>
        <w:pStyle w:val="EW"/>
        <w:tabs>
          <w:tab w:val="left" w:pos="851"/>
        </w:tabs>
        <w:ind w:left="2835" w:hanging="2551"/>
      </w:pPr>
      <w:r w:rsidRPr="002A3669">
        <w:tab/>
        <w:t>Data coding scheme:</w:t>
      </w:r>
      <w:r w:rsidRPr="002A3669">
        <w:tab/>
        <w:t>16 bit data UCS2 alphabet format</w:t>
      </w:r>
    </w:p>
    <w:p w:rsidR="00B17D80" w:rsidRPr="002A3669" w:rsidRDefault="00B17D80" w:rsidP="00B17D80">
      <w:pPr>
        <w:pStyle w:val="EW"/>
        <w:tabs>
          <w:tab w:val="left" w:pos="851"/>
        </w:tabs>
        <w:ind w:left="2835" w:hanging="2551"/>
      </w:pPr>
      <w:r w:rsidRPr="002A3669">
        <w:tab/>
        <w:t>Text:</w:t>
      </w:r>
      <w:r w:rsidRPr="002A3669">
        <w:tab/>
        <w:t>"</w:t>
      </w:r>
      <w:r>
        <w:t>ЗДРАВСТВУЙТЕЗДРАВСТВУЙТЕ</w:t>
      </w:r>
    </w:p>
    <w:p w:rsidR="00B17D80" w:rsidRDefault="00B17D80" w:rsidP="00B17D80">
      <w:pPr>
        <w:pStyle w:val="EW"/>
        <w:tabs>
          <w:tab w:val="left" w:pos="851"/>
        </w:tabs>
        <w:ind w:left="2835" w:hanging="2551"/>
      </w:pPr>
      <w:r w:rsidRPr="002A3669">
        <w:lastRenderedPageBreak/>
        <w:tab/>
      </w:r>
      <w:r w:rsidRPr="002A3669">
        <w:tab/>
      </w:r>
      <w:r>
        <w:t>ЗДРАВСТВУЙТЕЗДРАВСТВУЙТЕ</w:t>
      </w:r>
    </w:p>
    <w:p w:rsidR="00B17D80" w:rsidRDefault="00B17D80" w:rsidP="00B17D80">
      <w:pPr>
        <w:pStyle w:val="EX"/>
        <w:tabs>
          <w:tab w:val="left" w:pos="851"/>
        </w:tabs>
        <w:ind w:left="2835" w:hanging="2551"/>
      </w:pPr>
      <w:r>
        <w:tab/>
      </w:r>
      <w:r>
        <w:tab/>
        <w:t>ЗДРАВСТВУЙТЕЗДРАВСТВУЙ"</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r>
    </w:tbl>
    <w:p w:rsidR="00B17D80" w:rsidRDefault="00B17D80" w:rsidP="00B17D80">
      <w:pPr>
        <w:pStyle w:val="FP"/>
      </w:pPr>
    </w:p>
    <w:p w:rsidR="00B17D80" w:rsidRDefault="00B17D80" w:rsidP="00B17D80">
      <w:r>
        <w:t>TERMINAL RESPONSE: GET INKEY 3.2.1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 xml:space="preserve">Text String: </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27.22.4.2.3.5</w:t>
      </w:r>
      <w:r>
        <w:tab/>
        <w:t>Test requirement</w:t>
      </w:r>
    </w:p>
    <w:p w:rsidR="00B17D80" w:rsidRDefault="00B17D80" w:rsidP="00B17D80">
      <w:r>
        <w:t>The ME shall operate in the manner defined in expected sequence 3.1 to 3.2.</w:t>
      </w:r>
    </w:p>
    <w:p w:rsidR="00B17D80" w:rsidRDefault="00B17D80" w:rsidP="00B17D80">
      <w:pPr>
        <w:pStyle w:val="Heading5"/>
      </w:pPr>
      <w:bookmarkStart w:id="231" w:name="_Toc502363169"/>
      <w:bookmarkStart w:id="232" w:name="_Toc533173595"/>
      <w:bookmarkStart w:id="233" w:name="_Toc51834016"/>
      <w:r>
        <w:t>27.22.4.2.4</w:t>
      </w:r>
      <w:r>
        <w:tab/>
        <w:t>GET INKEY (UCS2 format of entry)</w:t>
      </w:r>
      <w:bookmarkEnd w:id="231"/>
      <w:bookmarkEnd w:id="232"/>
      <w:bookmarkEnd w:id="233"/>
    </w:p>
    <w:p w:rsidR="00B17D80" w:rsidRDefault="00B17D80" w:rsidP="00B17D80">
      <w:pPr>
        <w:pStyle w:val="H6"/>
      </w:pPr>
      <w:r>
        <w:t>27.22.4.2.4.1</w:t>
      </w:r>
      <w:r>
        <w:tab/>
        <w:t>Definition and applicability</w:t>
      </w:r>
    </w:p>
    <w:p w:rsidR="00B17D80" w:rsidRDefault="00B17D80" w:rsidP="00B17D80">
      <w:r>
        <w:t>See clause 3.2.2.</w:t>
      </w:r>
    </w:p>
    <w:p w:rsidR="00B17D80" w:rsidRDefault="00B17D80" w:rsidP="00B17D80">
      <w:pPr>
        <w:pStyle w:val="H6"/>
      </w:pPr>
      <w:r>
        <w:t>27.22.4.2.4.2</w:t>
      </w:r>
      <w:r>
        <w:tab/>
        <w:t>Conformance requirement</w:t>
      </w:r>
    </w:p>
    <w:p w:rsidR="00B17D80" w:rsidRDefault="00B17D80" w:rsidP="00B17D80">
      <w:r>
        <w:t>The ME shall support the GET INKEY command as defined in:</w:t>
      </w:r>
    </w:p>
    <w:p w:rsidR="00B17D80" w:rsidRDefault="00B17D80" w:rsidP="00B17D80">
      <w:pPr>
        <w:pStyle w:val="B1"/>
      </w:pPr>
      <w:r>
        <w:t>-</w:t>
      </w:r>
      <w:r>
        <w:tab/>
        <w:t>TS 11.14 [15] clause 5.2, clause 6.4.2, clause 6.6.2, clause 6.8, clause 6.11, clause 12.6, clause 12.15, clause 12.15.1, clause 12.15.2 and clause 12.15.3.</w:t>
      </w:r>
    </w:p>
    <w:p w:rsidR="00B17D80" w:rsidRDefault="00B17D80" w:rsidP="00B17D80">
      <w:r>
        <w:t>Additionally, the ME shall support the UCS2 facility for the coding of the Cyrillic alphabet, as defined in the following technical specifications: ISO/IEC 10646 [17].</w:t>
      </w:r>
    </w:p>
    <w:p w:rsidR="00B17D80" w:rsidRDefault="00B17D80" w:rsidP="00B17D80">
      <w:pPr>
        <w:pStyle w:val="H6"/>
      </w:pPr>
      <w:r>
        <w:lastRenderedPageBreak/>
        <w:t>27.22.4.2.4.3</w:t>
      </w:r>
      <w:r>
        <w:tab/>
        <w:t>Test purpose</w:t>
      </w:r>
    </w:p>
    <w:p w:rsidR="00B17D80" w:rsidRDefault="00B17D80" w:rsidP="00B17D80">
      <w:r>
        <w:t>To verify that the ME displays the text contained in the GET INKEY proactive SIM command, and returns the text string entered in the TERMINAL RESPONSE command sent to the SIM.</w:t>
      </w:r>
    </w:p>
    <w:p w:rsidR="00B17D80" w:rsidRDefault="00B17D80" w:rsidP="00B17D80">
      <w:pPr>
        <w:pStyle w:val="H6"/>
      </w:pPr>
      <w:r>
        <w:t>27.22.4.2.4.4</w:t>
      </w:r>
      <w:r>
        <w:tab/>
        <w:t>Method of test</w:t>
      </w:r>
    </w:p>
    <w:p w:rsidR="00B17D80" w:rsidRDefault="00B17D80" w:rsidP="00B17D80">
      <w:pPr>
        <w:pStyle w:val="H6"/>
      </w:pPr>
      <w:r>
        <w:t>27.22.4.2.4.4.1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r>
        <w:t>The ME screen shall be in its normal stand-by display.</w:t>
      </w:r>
    </w:p>
    <w:p w:rsidR="00B17D80" w:rsidRDefault="00B17D80" w:rsidP="00B17D80">
      <w:pPr>
        <w:pStyle w:val="H6"/>
      </w:pPr>
      <w:r>
        <w:t>27.22.4.2.4.4.2</w:t>
      </w:r>
      <w:r>
        <w:tab/>
        <w:t>Procedure</w:t>
      </w:r>
    </w:p>
    <w:p w:rsidR="00B17D80" w:rsidRDefault="00B17D80" w:rsidP="00B17D80">
      <w:pPr>
        <w:keepNext/>
        <w:rPr>
          <w:b/>
        </w:rPr>
      </w:pPr>
      <w:r>
        <w:rPr>
          <w:b/>
        </w:rPr>
        <w:t>Expected Sequence 4.1 (GET INKEY, characters from UCS2 alphabet,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INKEY 4.1.1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INKEY 4.1.1</w:t>
            </w:r>
          </w:p>
        </w:tc>
        <w:tc>
          <w:tcPr>
            <w:tcW w:w="3776" w:type="dxa"/>
            <w:tcBorders>
              <w:left w:val="single" w:sz="6" w:space="0" w:color="auto"/>
              <w:right w:val="single" w:sz="6" w:space="0" w:color="auto"/>
            </w:tcBorders>
          </w:tcPr>
          <w:p w:rsidR="00B17D80" w:rsidRDefault="00B17D80" w:rsidP="007B59FD">
            <w:pPr>
              <w:pStyle w:val="TAL"/>
            </w:pPr>
            <w:r>
              <w:t>[characters from UCS2 alphabet, no 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"Enter"</w:t>
            </w:r>
          </w:p>
        </w:tc>
        <w:tc>
          <w:tcPr>
            <w:tcW w:w="3776" w:type="dxa"/>
            <w:tcBorders>
              <w:left w:val="single" w:sz="6" w:space="0" w:color="auto"/>
              <w:right w:val="single" w:sz="6" w:space="0" w:color="auto"/>
            </w:tcBorders>
          </w:tcPr>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Enter the input "Д"</w:t>
            </w:r>
            <w:r>
              <w:br/>
              <w:t>and completion</w:t>
            </w:r>
          </w:p>
        </w:tc>
        <w:tc>
          <w:tcPr>
            <w:tcW w:w="3776" w:type="dxa"/>
            <w:tcBorders>
              <w:left w:val="single" w:sz="6" w:space="0" w:color="auto"/>
              <w:right w:val="single" w:sz="6" w:space="0" w:color="auto"/>
            </w:tcBorders>
          </w:tcPr>
          <w:p w:rsidR="00B17D80" w:rsidRDefault="00B17D80" w:rsidP="007B59FD">
            <w:pPr>
              <w:pStyle w:val="TAL"/>
            </w:pPr>
            <w:r>
              <w:t>Russian character, coding in UCS2 format</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INKEY 4.1.1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INKEY 4.1.1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characters from UCS2 alphabet,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"Enter"</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INKEY 4.1.1</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Default="00B17D80" w:rsidP="00B17D80">
      <w:pPr>
        <w:pStyle w:val="EW"/>
        <w:keepNext/>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characters from UCS2 alphabet,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lastRenderedPageBreak/>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 xml:space="preserve"> </w:t>
      </w:r>
      <w:r>
        <w:tab/>
        <w:t>Data coding scheme:</w:t>
      </w:r>
      <w:r>
        <w:tab/>
        <w:t>16 bit data UCS2 alphabet format</w:t>
      </w:r>
    </w:p>
    <w:p w:rsidR="00B17D80" w:rsidRDefault="00B17D80" w:rsidP="00B17D80">
      <w:pPr>
        <w:pStyle w:val="EX"/>
        <w:tabs>
          <w:tab w:val="left" w:pos="851"/>
        </w:tabs>
        <w:ind w:left="2835" w:hanging="2551"/>
      </w:pPr>
      <w:r>
        <w:tab/>
        <w:t>Text:</w:t>
      </w:r>
      <w:r>
        <w:tab/>
        <w:t>"Д"</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27.22.4.2.4.5</w:t>
      </w:r>
      <w:r>
        <w:tab/>
        <w:t>Test requirement</w:t>
      </w:r>
    </w:p>
    <w:p w:rsidR="00B17D80" w:rsidRDefault="00B17D80" w:rsidP="00B17D80">
      <w:r>
        <w:t>The ME shall operate in the manner defined in expected sequence 4.1.</w:t>
      </w:r>
    </w:p>
    <w:p w:rsidR="00B17D80" w:rsidRDefault="00B17D80" w:rsidP="00B17D80">
      <w:pPr>
        <w:pStyle w:val="Heading5"/>
      </w:pPr>
      <w:bookmarkStart w:id="234" w:name="_Toc502363170"/>
      <w:bookmarkStart w:id="235" w:name="_Toc533173596"/>
      <w:bookmarkStart w:id="236" w:name="_Toc51834017"/>
      <w:r>
        <w:t>27.22.4.2.5</w:t>
      </w:r>
      <w:r>
        <w:tab/>
        <w:t>GET INKEY ("Yes/No" Response)</w:t>
      </w:r>
      <w:bookmarkEnd w:id="234"/>
      <w:bookmarkEnd w:id="235"/>
      <w:bookmarkEnd w:id="236"/>
    </w:p>
    <w:p w:rsidR="00B17D80" w:rsidRDefault="00B17D80" w:rsidP="00B17D80">
      <w:pPr>
        <w:pStyle w:val="H6"/>
      </w:pPr>
      <w:r>
        <w:t>27.22.4.2.5.1</w:t>
      </w:r>
      <w:r>
        <w:tab/>
        <w:t>Definition and applicability</w:t>
      </w:r>
    </w:p>
    <w:p w:rsidR="00B17D80" w:rsidRDefault="00B17D80" w:rsidP="00B17D80">
      <w:r>
        <w:t>See clause 3.2.2.</w:t>
      </w:r>
    </w:p>
    <w:p w:rsidR="00B17D80" w:rsidRDefault="00B17D80" w:rsidP="00B17D80">
      <w:pPr>
        <w:pStyle w:val="H6"/>
      </w:pPr>
      <w:r>
        <w:t>27.22.4.2.5.2</w:t>
      </w:r>
      <w:r>
        <w:tab/>
        <w:t>Conformance requirement</w:t>
      </w:r>
    </w:p>
    <w:p w:rsidR="00B17D80" w:rsidRDefault="00B17D80" w:rsidP="00B17D80">
      <w:r>
        <w:t>The ME shall support the GET INKEY command as defined in:</w:t>
      </w:r>
    </w:p>
    <w:p w:rsidR="00B17D80" w:rsidRDefault="00B17D80" w:rsidP="00B17D80">
      <w:pPr>
        <w:pStyle w:val="B1"/>
      </w:pPr>
      <w:r>
        <w:t>-</w:t>
      </w:r>
      <w:r>
        <w:tab/>
        <w:t>TS 11.14 [15] clause 5.2, clause 6.4.2, clause 6.6.2, clause 6.8, clause 6.11, clause 12.6, clause 12.15, clause 12.15.1, clause 12.15.2 and clause 12.15.3.</w:t>
      </w:r>
    </w:p>
    <w:p w:rsidR="00B17D80" w:rsidRDefault="00B17D80" w:rsidP="00B17D80">
      <w:pPr>
        <w:pStyle w:val="H6"/>
      </w:pPr>
      <w:r>
        <w:t>27.22.4.2.5.3</w:t>
      </w:r>
      <w:r>
        <w:tab/>
        <w:t>Test purpose</w:t>
      </w:r>
    </w:p>
    <w:p w:rsidR="00B17D80" w:rsidRDefault="00B17D80" w:rsidP="00B17D80">
      <w:r>
        <w:t>To verify that the ME displays the text contained in the GET INKEY proactive SIM command, and returns the text string entered in the TERMINAL RESPONSE command sent to the SIM.</w:t>
      </w:r>
    </w:p>
    <w:p w:rsidR="00B17D80" w:rsidRDefault="00B17D80" w:rsidP="00B17D80">
      <w:pPr>
        <w:pStyle w:val="H6"/>
      </w:pPr>
      <w:r>
        <w:t>27.22.4.2.5.4</w:t>
      </w:r>
      <w:r>
        <w:tab/>
        <w:t>Method of test</w:t>
      </w:r>
    </w:p>
    <w:p w:rsidR="00B17D80" w:rsidRDefault="00B17D80" w:rsidP="00B17D80">
      <w:pPr>
        <w:pStyle w:val="H6"/>
      </w:pPr>
      <w:r>
        <w:t>27.22.4.2.5.4.1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r>
        <w:t>The ME screen shall be in its normal stand-by display.</w:t>
      </w:r>
    </w:p>
    <w:p w:rsidR="00B17D80" w:rsidRDefault="00B17D80" w:rsidP="00B17D80">
      <w:pPr>
        <w:pStyle w:val="H6"/>
      </w:pPr>
      <w:r>
        <w:lastRenderedPageBreak/>
        <w:t>27.22.4.2.5.4.2</w:t>
      </w:r>
      <w:r>
        <w:tab/>
        <w:t>Procedure</w:t>
      </w:r>
    </w:p>
    <w:p w:rsidR="00B17D80" w:rsidRDefault="00B17D80" w:rsidP="00B17D80">
      <w:pPr>
        <w:keepNext/>
        <w:rPr>
          <w:b/>
        </w:rPr>
      </w:pPr>
      <w:r>
        <w:rPr>
          <w:b/>
        </w:rPr>
        <w:t>Expected Sequence 5.1(GET INKEY, "Yes/No" Response for the input,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INKEY 5.1.1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INKEY 5.1.1</w:t>
            </w:r>
          </w:p>
        </w:tc>
        <w:tc>
          <w:tcPr>
            <w:tcW w:w="3776" w:type="dxa"/>
            <w:tcBorders>
              <w:left w:val="single" w:sz="6" w:space="0" w:color="auto"/>
              <w:right w:val="single" w:sz="6" w:space="0" w:color="auto"/>
            </w:tcBorders>
          </w:tcPr>
          <w:p w:rsidR="00B17D80" w:rsidRDefault="00B17D80" w:rsidP="007B59FD">
            <w:pPr>
              <w:pStyle w:val="TAL"/>
            </w:pPr>
            <w:r>
              <w:t>["Yes/No" Response, no  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"Enter YES "</w:t>
            </w:r>
          </w:p>
        </w:tc>
        <w:tc>
          <w:tcPr>
            <w:tcW w:w="3776" w:type="dxa"/>
            <w:tcBorders>
              <w:left w:val="single" w:sz="6" w:space="0" w:color="auto"/>
              <w:right w:val="single" w:sz="6" w:space="0" w:color="auto"/>
            </w:tcBorders>
          </w:tcPr>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Choice "Yes" and 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GET INKEY 5.1.1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r>
              <w:t>Check  if it is in accordance with the user choice (value '01' in the Text String data object)</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7</w:t>
            </w:r>
          </w:p>
        </w:tc>
        <w:tc>
          <w:tcPr>
            <w:tcW w:w="1232" w:type="dxa"/>
            <w:tcBorders>
              <w:left w:val="single" w:sz="4" w:space="0" w:color="auto"/>
              <w:right w:val="single" w:sz="4"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PROACTIVE COMMAND PENDING: GET INKEY 5.1.2</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8</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right w:val="single" w:sz="4" w:space="0" w:color="auto"/>
            </w:tcBorders>
          </w:tcPr>
          <w:p w:rsidR="00B17D80" w:rsidRDefault="00B17D80" w:rsidP="007B59FD">
            <w:pPr>
              <w:pStyle w:val="TAL"/>
            </w:pPr>
            <w:r>
              <w:t>FETCH</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9</w:t>
            </w:r>
          </w:p>
        </w:tc>
        <w:tc>
          <w:tcPr>
            <w:tcW w:w="1232" w:type="dxa"/>
            <w:tcBorders>
              <w:left w:val="single" w:sz="4" w:space="0" w:color="auto"/>
              <w:right w:val="single" w:sz="4"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PROACTIVE COMMAND: GET INKEY 5.1.2</w:t>
            </w:r>
          </w:p>
        </w:tc>
        <w:tc>
          <w:tcPr>
            <w:tcW w:w="3776" w:type="dxa"/>
            <w:tcBorders>
              <w:left w:val="single" w:sz="4" w:space="0" w:color="auto"/>
              <w:right w:val="single" w:sz="4" w:space="0" w:color="auto"/>
            </w:tcBorders>
          </w:tcPr>
          <w:p w:rsidR="00B17D80" w:rsidRDefault="00B17D80" w:rsidP="007B59FD">
            <w:pPr>
              <w:pStyle w:val="TAL"/>
            </w:pPr>
            <w:r>
              <w:t>["Yes/No" Response, no  help information available]</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10</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4" w:space="0" w:color="auto"/>
              <w:right w:val="single" w:sz="4" w:space="0" w:color="auto"/>
            </w:tcBorders>
          </w:tcPr>
          <w:p w:rsidR="00B17D80" w:rsidRDefault="00B17D80" w:rsidP="007B59FD">
            <w:pPr>
              <w:pStyle w:val="TAL"/>
            </w:pPr>
            <w:r>
              <w:t>Display "Enter NO:"</w:t>
            </w:r>
          </w:p>
        </w:tc>
        <w:tc>
          <w:tcPr>
            <w:tcW w:w="3776" w:type="dxa"/>
            <w:tcBorders>
              <w:left w:val="single" w:sz="4" w:space="0" w:color="auto"/>
              <w:right w:val="single" w:sz="4" w:space="0" w:color="auto"/>
            </w:tcBorders>
          </w:tcPr>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11</w:t>
            </w:r>
          </w:p>
        </w:tc>
        <w:tc>
          <w:tcPr>
            <w:tcW w:w="1232" w:type="dxa"/>
            <w:tcBorders>
              <w:left w:val="single" w:sz="4" w:space="0" w:color="auto"/>
              <w:right w:val="single" w:sz="4"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Choice "No" and Completion</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bottom w:val="single" w:sz="4" w:space="0" w:color="auto"/>
              <w:right w:val="single" w:sz="4" w:space="0" w:color="auto"/>
            </w:tcBorders>
          </w:tcPr>
          <w:p w:rsidR="00B17D80" w:rsidRDefault="00B17D80" w:rsidP="007B59FD">
            <w:pPr>
              <w:pStyle w:val="TAC"/>
            </w:pPr>
            <w:r>
              <w:t>12</w:t>
            </w:r>
          </w:p>
        </w:tc>
        <w:tc>
          <w:tcPr>
            <w:tcW w:w="1232" w:type="dxa"/>
            <w:tcBorders>
              <w:left w:val="single" w:sz="4" w:space="0" w:color="auto"/>
              <w:bottom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bottom w:val="single" w:sz="4" w:space="0" w:color="auto"/>
              <w:right w:val="single" w:sz="4" w:space="0" w:color="auto"/>
            </w:tcBorders>
          </w:tcPr>
          <w:p w:rsidR="00B17D80" w:rsidRDefault="00B17D80" w:rsidP="007B59FD">
            <w:pPr>
              <w:pStyle w:val="TAL"/>
            </w:pPr>
            <w:r>
              <w:t>TERMINAL RESPONSE: GET INKEY 5.1.2</w:t>
            </w:r>
          </w:p>
        </w:tc>
        <w:tc>
          <w:tcPr>
            <w:tcW w:w="3776" w:type="dxa"/>
            <w:tcBorders>
              <w:left w:val="single" w:sz="4" w:space="0" w:color="auto"/>
              <w:bottom w:val="single" w:sz="4" w:space="0" w:color="auto"/>
              <w:right w:val="single" w:sz="4" w:space="0" w:color="auto"/>
            </w:tcBorders>
          </w:tcPr>
          <w:p w:rsidR="00B17D80" w:rsidRDefault="00B17D80" w:rsidP="007B59FD">
            <w:pPr>
              <w:pStyle w:val="TAL"/>
            </w:pPr>
            <w:r>
              <w:t>[command performed successfully]</w:t>
            </w:r>
          </w:p>
          <w:p w:rsidR="00B17D80" w:rsidRDefault="00B17D80" w:rsidP="007B59FD">
            <w:pPr>
              <w:pStyle w:val="TAL"/>
            </w:pPr>
            <w:r>
              <w:t>Check  if it is in accordance with the user choice (value '00' in the Text String data object)</w:t>
            </w:r>
          </w:p>
        </w:tc>
      </w:tr>
    </w:tbl>
    <w:p w:rsidR="00B17D80" w:rsidRDefault="00B17D80" w:rsidP="00B17D80">
      <w:pPr>
        <w:pStyle w:val="FP"/>
      </w:pPr>
    </w:p>
    <w:p w:rsidR="00B17D80" w:rsidRDefault="00B17D80" w:rsidP="00B17D80">
      <w:r>
        <w:t>PROACTIVE COMMAND: GET INKEY 5.1.1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"Yes/No" Response,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"Enter YES"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INKEY 5.1.1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"Yes/No" Response,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keepNext/>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 xml:space="preserve">Text String: </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r>
      <w:r>
        <w:rPr>
          <w:lang w:val="de-DE"/>
        </w:rPr>
        <w:t>Text:</w:t>
      </w:r>
      <w:r>
        <w:tab/>
        <w:t>01 (hex)</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GET INKEY 5.1.2: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"Yes/No" Response,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"Enter NO"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INKEY 5.1.2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"Yes/No" Response,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r>
      <w:r>
        <w:rPr>
          <w:lang w:val="de-DE"/>
        </w:rPr>
        <w:t>Text:</w:t>
      </w:r>
      <w:r>
        <w:tab/>
        <w:t>00 (hex)</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27.22.4.2.5.5</w:t>
      </w:r>
      <w:r>
        <w:tab/>
        <w:t>Test requirement</w:t>
      </w:r>
    </w:p>
    <w:p w:rsidR="00B17D80" w:rsidRDefault="00B17D80" w:rsidP="00B17D80">
      <w:r>
        <w:t>The ME shall operate in the manner defined in expected sequence 5.1.</w:t>
      </w:r>
    </w:p>
    <w:p w:rsidR="00B17D80" w:rsidRDefault="00B17D80" w:rsidP="00B17D80">
      <w:pPr>
        <w:pStyle w:val="Heading5"/>
      </w:pPr>
      <w:bookmarkStart w:id="237" w:name="_Toc502363171"/>
      <w:bookmarkStart w:id="238" w:name="_Toc533173597"/>
      <w:bookmarkStart w:id="239" w:name="_Toc51834018"/>
      <w:r>
        <w:t>27.22.4.2.6</w:t>
      </w:r>
      <w:r>
        <w:tab/>
        <w:t>GET INKEY (display of Icon)</w:t>
      </w:r>
      <w:bookmarkEnd w:id="237"/>
      <w:bookmarkEnd w:id="238"/>
      <w:bookmarkEnd w:id="239"/>
    </w:p>
    <w:p w:rsidR="00B17D80" w:rsidRDefault="00B17D80" w:rsidP="00B17D80">
      <w:pPr>
        <w:pStyle w:val="H6"/>
      </w:pPr>
      <w:r>
        <w:t>27.22.4.2.6.1</w:t>
      </w:r>
      <w:r>
        <w:tab/>
        <w:t>Definition and applicability</w:t>
      </w:r>
    </w:p>
    <w:p w:rsidR="00B17D80" w:rsidRDefault="00B17D80" w:rsidP="00B17D80">
      <w:r>
        <w:t>See clause 3.2.2.</w:t>
      </w:r>
    </w:p>
    <w:p w:rsidR="00B17D80" w:rsidRDefault="00B17D80" w:rsidP="00B17D80">
      <w:pPr>
        <w:pStyle w:val="H6"/>
      </w:pPr>
      <w:r>
        <w:t>27.22.4.2.6.2</w:t>
      </w:r>
      <w:r>
        <w:tab/>
        <w:t>Conformance requirement</w:t>
      </w:r>
    </w:p>
    <w:p w:rsidR="00B17D80" w:rsidRDefault="00B17D80" w:rsidP="00B17D80">
      <w:r>
        <w:t>The ME shall support the GET INKEY command as defined in:</w:t>
      </w:r>
    </w:p>
    <w:p w:rsidR="00B17D80" w:rsidRDefault="00B17D80" w:rsidP="00B17D80">
      <w:pPr>
        <w:pStyle w:val="B1"/>
      </w:pPr>
      <w:r>
        <w:lastRenderedPageBreak/>
        <w:t>-</w:t>
      </w:r>
      <w:r>
        <w:tab/>
        <w:t>TS 11.14 [15] clause 5.2, clause 6.4.2, clause  6.5.4, clause 6.6.2, clause 6.8, clause 6.11, clause 12.6, clause 12.15, clause 12.15.1, clause 12.15.2, clause 12.15.3 and clause 12.31.</w:t>
      </w:r>
    </w:p>
    <w:p w:rsidR="00B17D80" w:rsidRDefault="00B17D80" w:rsidP="00B17D80">
      <w:pPr>
        <w:pStyle w:val="H6"/>
      </w:pPr>
      <w:r>
        <w:t>27.22.4.2.6.3</w:t>
      </w:r>
      <w:r>
        <w:tab/>
        <w:t>Test purpose</w:t>
      </w:r>
    </w:p>
    <w:p w:rsidR="00B17D80" w:rsidRDefault="00B17D80" w:rsidP="00B17D80">
      <w:r>
        <w:t>To verify that the ME displays the Icon contained in the GET INKEY proactive SIM command, and returns the text string entered in the TERMINAL RESPONSE command sent to the SIM.</w:t>
      </w:r>
    </w:p>
    <w:p w:rsidR="00B17D80" w:rsidRDefault="00B17D80" w:rsidP="00B17D80">
      <w:pPr>
        <w:pStyle w:val="H6"/>
      </w:pPr>
      <w:r>
        <w:t>27.22.4.2.6.4</w:t>
      </w:r>
      <w:r>
        <w:tab/>
        <w:t>Method of test</w:t>
      </w:r>
    </w:p>
    <w:p w:rsidR="00B17D80" w:rsidRDefault="00B17D80" w:rsidP="00B17D80">
      <w:pPr>
        <w:pStyle w:val="H6"/>
      </w:pPr>
      <w:r>
        <w:t>27.22.4.2.6.4.1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The ME screen shall be in its normal stand-by display.</w:t>
      </w:r>
    </w:p>
    <w:p w:rsidR="00B17D80" w:rsidRDefault="00B17D80" w:rsidP="00B17D80">
      <w:pPr>
        <w:pStyle w:val="H6"/>
      </w:pPr>
      <w:r>
        <w:t>27.22.4.2.6.4.2</w:t>
      </w:r>
      <w:r>
        <w:tab/>
        <w:t>Procedure</w:t>
      </w:r>
    </w:p>
    <w:p w:rsidR="00B17D80" w:rsidRDefault="00B17D80" w:rsidP="00B17D80">
      <w:pPr>
        <w:keepNext/>
        <w:rPr>
          <w:b/>
        </w:rPr>
      </w:pPr>
      <w:r>
        <w:rPr>
          <w:b/>
        </w:rPr>
        <w:t>Expected Sequence 6.1A (GET INKEY, Basic icon, self-explanatory,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INKEY 6.1.1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INKEY 6.1.1</w:t>
            </w:r>
          </w:p>
        </w:tc>
        <w:tc>
          <w:tcPr>
            <w:tcW w:w="3776" w:type="dxa"/>
            <w:tcBorders>
              <w:left w:val="single" w:sz="6" w:space="0" w:color="auto"/>
              <w:right w:val="single" w:sz="6" w:space="0" w:color="auto"/>
            </w:tcBorders>
          </w:tcPr>
          <w:p w:rsidR="00B17D80" w:rsidRDefault="00B17D80" w:rsidP="007B59FD">
            <w:pPr>
              <w:pStyle w:val="TAL"/>
            </w:pPr>
            <w:r>
              <w:t>[BASIC-ICON self-explanatory for the Text string]</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the BASIC-ICON for the prompt</w:t>
            </w:r>
          </w:p>
        </w:tc>
        <w:tc>
          <w:tcPr>
            <w:tcW w:w="3776" w:type="dxa"/>
            <w:tcBorders>
              <w:left w:val="single" w:sz="6" w:space="0" w:color="auto"/>
              <w:right w:val="single" w:sz="6" w:space="0" w:color="auto"/>
            </w:tcBorders>
          </w:tcPr>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Enter "+" and 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INKEY 6.1.1A</w:t>
            </w:r>
          </w:p>
          <w:p w:rsidR="00B17D80" w:rsidRDefault="00B17D80" w:rsidP="007B59FD">
            <w:pPr>
              <w:pStyle w:val="TAL"/>
            </w:pP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INKEY 6.1.1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r>
      <w:r>
        <w:tab/>
        <w:t>"&lt;NO-ICON&gt;"</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self-explanatory</w:t>
      </w:r>
    </w:p>
    <w:p w:rsidR="00B17D80" w:rsidRDefault="00B17D80" w:rsidP="00B17D80">
      <w:pPr>
        <w:pStyle w:val="EX"/>
        <w:tabs>
          <w:tab w:val="left" w:pos="851"/>
        </w:tabs>
        <w:ind w:left="2835" w:hanging="2551"/>
      </w:pPr>
      <w:r>
        <w:tab/>
        <w:t>Icon identifier:</w:t>
      </w:r>
      <w:r>
        <w:tab/>
      </w:r>
      <w:r>
        <w:tab/>
        <w:t>1 (number of record in EF</w:t>
      </w:r>
      <w:r>
        <w:rPr>
          <w:vertAlign w:val="subscript"/>
        </w:rPr>
        <w:t>Img</w:t>
      </w:r>
      <w:r>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INKEY 6.1.1A</w:t>
      </w:r>
    </w:p>
    <w:p w:rsidR="00B17D80" w:rsidRDefault="00B17D80" w:rsidP="00B17D80">
      <w:r>
        <w:t>Logically:</w:t>
      </w:r>
    </w:p>
    <w:p w:rsidR="00B17D80" w:rsidRDefault="00B17D80" w:rsidP="00B17D80">
      <w:pPr>
        <w:pStyle w:val="EW"/>
        <w:tabs>
          <w:tab w:val="left" w:pos="851"/>
        </w:tabs>
        <w:ind w:left="2835" w:hanging="2551"/>
      </w:pPr>
      <w:r>
        <w:lastRenderedPageBreak/>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 xml:space="preserve">Text String </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r>
      <w:r>
        <w:rPr>
          <w:lang w:val="de-DE"/>
        </w:rPr>
        <w:t>Text:</w:t>
      </w:r>
      <w:r>
        <w:tab/>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6.1B (GET INKEY, Basic icon, self-explanatory,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INKEY 6.1.1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INKEY 6.1.1</w:t>
            </w:r>
          </w:p>
        </w:tc>
        <w:tc>
          <w:tcPr>
            <w:tcW w:w="3776" w:type="dxa"/>
            <w:tcBorders>
              <w:left w:val="single" w:sz="6" w:space="0" w:color="auto"/>
              <w:right w:val="single" w:sz="6" w:space="0" w:color="auto"/>
            </w:tcBorders>
          </w:tcPr>
          <w:p w:rsidR="00B17D80" w:rsidRDefault="00B17D80" w:rsidP="007B59FD">
            <w:pPr>
              <w:pStyle w:val="TAL"/>
            </w:pPr>
            <w:r>
              <w:t>[BASIC-ICON self-explanatory for the Text string]</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"&lt;NO-ICON&gt;" for the prompt without the icon</w:t>
            </w:r>
          </w:p>
        </w:tc>
        <w:tc>
          <w:tcPr>
            <w:tcW w:w="3776" w:type="dxa"/>
            <w:tcBorders>
              <w:left w:val="single" w:sz="6" w:space="0" w:color="auto"/>
              <w:right w:val="single" w:sz="6" w:space="0" w:color="auto"/>
            </w:tcBorders>
          </w:tcPr>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Enter "+" and 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INKEY 6.1.1B</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 but requested icon could not be displayed]</w:t>
            </w:r>
          </w:p>
        </w:tc>
      </w:tr>
    </w:tbl>
    <w:p w:rsidR="00B17D80" w:rsidRDefault="00B17D80" w:rsidP="00B17D80">
      <w:pPr>
        <w:pStyle w:val="FP"/>
      </w:pPr>
    </w:p>
    <w:p w:rsidR="00B17D80" w:rsidRDefault="00B17D80" w:rsidP="00B17D80">
      <w:r>
        <w:t>TERMINAL RESPONSE: GET INKEY 6.1.1B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 but requested icon could not be displayed</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r>
      <w:r>
        <w:rPr>
          <w:lang w:val="de-DE"/>
        </w:rPr>
        <w:t>Text:</w:t>
      </w:r>
      <w:r>
        <w:tab/>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lastRenderedPageBreak/>
        <w:t>Expected Sequence 6.2A (GET INKEY, Basic icon, non self-explanatory,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GET INKEY 6.2.1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2</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right w:val="single" w:sz="4" w:space="0" w:color="auto"/>
            </w:tcBorders>
          </w:tcPr>
          <w:p w:rsidR="00B17D80" w:rsidRDefault="00B17D80" w:rsidP="007B59FD">
            <w:pPr>
              <w:pStyle w:val="TAL"/>
            </w:pPr>
            <w:r>
              <w:t>FETCH</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3</w:t>
            </w:r>
          </w:p>
        </w:tc>
        <w:tc>
          <w:tcPr>
            <w:tcW w:w="1232" w:type="dxa"/>
            <w:tcBorders>
              <w:left w:val="single" w:sz="4" w:space="0" w:color="auto"/>
              <w:right w:val="single" w:sz="4"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PROACTIVE COMMAND: GET INKEY 6.2.1</w:t>
            </w:r>
          </w:p>
        </w:tc>
        <w:tc>
          <w:tcPr>
            <w:tcW w:w="3776" w:type="dxa"/>
            <w:tcBorders>
              <w:left w:val="single" w:sz="4" w:space="0" w:color="auto"/>
              <w:right w:val="single" w:sz="4" w:space="0" w:color="auto"/>
            </w:tcBorders>
          </w:tcPr>
          <w:p w:rsidR="00B17D80" w:rsidRDefault="00B17D80" w:rsidP="007B59FD">
            <w:pPr>
              <w:pStyle w:val="TAL"/>
            </w:pPr>
            <w:r>
              <w:t>[BASIC-ICON non self-explanatory for the Text string]</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4</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4" w:space="0" w:color="auto"/>
              <w:right w:val="single" w:sz="4" w:space="0" w:color="auto"/>
            </w:tcBorders>
          </w:tcPr>
          <w:p w:rsidR="00B17D80" w:rsidRDefault="00B17D80" w:rsidP="007B59FD">
            <w:pPr>
              <w:pStyle w:val="TAL"/>
            </w:pPr>
            <w:r>
              <w:t>Display "&lt;BASIC-ICON&gt;" and Display the BASIC-ICON for the prompt</w:t>
            </w:r>
          </w:p>
        </w:tc>
        <w:tc>
          <w:tcPr>
            <w:tcW w:w="3776" w:type="dxa"/>
            <w:tcBorders>
              <w:left w:val="single" w:sz="4" w:space="0" w:color="auto"/>
              <w:right w:val="single" w:sz="4" w:space="0" w:color="auto"/>
            </w:tcBorders>
          </w:tcPr>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5</w:t>
            </w:r>
          </w:p>
        </w:tc>
        <w:tc>
          <w:tcPr>
            <w:tcW w:w="1232" w:type="dxa"/>
            <w:tcBorders>
              <w:left w:val="single" w:sz="4" w:space="0" w:color="auto"/>
              <w:right w:val="single" w:sz="4"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Enter the input "+" and completion</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bottom w:val="single" w:sz="4" w:space="0" w:color="auto"/>
              <w:right w:val="single" w:sz="4" w:space="0" w:color="auto"/>
            </w:tcBorders>
          </w:tcPr>
          <w:p w:rsidR="00B17D80" w:rsidRDefault="00B17D80" w:rsidP="007B59FD">
            <w:pPr>
              <w:pStyle w:val="TAC"/>
            </w:pPr>
            <w:r>
              <w:t>6</w:t>
            </w:r>
          </w:p>
        </w:tc>
        <w:tc>
          <w:tcPr>
            <w:tcW w:w="1232" w:type="dxa"/>
            <w:tcBorders>
              <w:left w:val="single" w:sz="4" w:space="0" w:color="auto"/>
              <w:bottom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bottom w:val="single" w:sz="4" w:space="0" w:color="auto"/>
              <w:right w:val="single" w:sz="4" w:space="0" w:color="auto"/>
            </w:tcBorders>
          </w:tcPr>
          <w:p w:rsidR="00B17D80" w:rsidRDefault="00B17D80" w:rsidP="007B59FD">
            <w:pPr>
              <w:pStyle w:val="TAL"/>
            </w:pPr>
            <w:r>
              <w:t>TERMINAL RESPONSE: GET INKEY 6.2.1A</w:t>
            </w:r>
          </w:p>
        </w:tc>
        <w:tc>
          <w:tcPr>
            <w:tcW w:w="3776" w:type="dxa"/>
            <w:tcBorders>
              <w:left w:val="single" w:sz="4" w:space="0" w:color="auto"/>
              <w:bottom w:val="single" w:sz="4" w:space="0" w:color="auto"/>
              <w:right w:val="single" w:sz="4"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INKEY 6.2.1</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Default="00B17D80" w:rsidP="00B17D80">
      <w:pPr>
        <w:pStyle w:val="EW"/>
        <w:keepNext/>
        <w:tabs>
          <w:tab w:val="left" w:pos="851"/>
        </w:tabs>
        <w:ind w:left="2835" w:hanging="2551"/>
      </w:pPr>
      <w:r>
        <w:tab/>
        <w:t>Command type:</w:t>
      </w:r>
      <w:r>
        <w:tab/>
        <w:t>GET INKEY</w:t>
      </w:r>
    </w:p>
    <w:p w:rsidR="00B17D80" w:rsidRDefault="00B17D80" w:rsidP="00B17D80">
      <w:pPr>
        <w:pStyle w:val="EW"/>
        <w:keepNext/>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t>"&lt;BASIC-ICON&gt;"</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not self-explanatory</w:t>
      </w:r>
    </w:p>
    <w:p w:rsidR="00B17D80" w:rsidRDefault="00B17D80" w:rsidP="00B17D80">
      <w:pPr>
        <w:pStyle w:val="EX"/>
        <w:tabs>
          <w:tab w:val="left" w:pos="851"/>
        </w:tabs>
        <w:ind w:left="2835" w:hanging="2551"/>
      </w:pPr>
      <w:r>
        <w:tab/>
        <w:t>Icon identifier:</w:t>
      </w:r>
      <w:r>
        <w:tab/>
        <w:t>1 (number of record in EF</w:t>
      </w:r>
      <w:r>
        <w:rPr>
          <w:vertAlign w:val="subscript"/>
        </w:rPr>
        <w:t>Img</w:t>
      </w:r>
      <w:r>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INKEY 6.2.1A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r>
      <w:r>
        <w:rPr>
          <w:lang w:val="de-DE"/>
        </w:rPr>
        <w:t>Text:</w:t>
      </w:r>
      <w:r>
        <w:tab/>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lastRenderedPageBreak/>
        <w:t>Expected Sequence 6.2B (GET INKEY, Basic icon, non self-explanatory,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GET INKEY 6.2.1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2</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right w:val="single" w:sz="4" w:space="0" w:color="auto"/>
            </w:tcBorders>
          </w:tcPr>
          <w:p w:rsidR="00B17D80" w:rsidRDefault="00B17D80" w:rsidP="007B59FD">
            <w:pPr>
              <w:pStyle w:val="TAL"/>
            </w:pPr>
            <w:r>
              <w:t>FETCH</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3</w:t>
            </w:r>
          </w:p>
        </w:tc>
        <w:tc>
          <w:tcPr>
            <w:tcW w:w="1232" w:type="dxa"/>
            <w:tcBorders>
              <w:left w:val="single" w:sz="4" w:space="0" w:color="auto"/>
              <w:right w:val="single" w:sz="4"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PROACTIVE COMMAND: GET INKEY 6.2.1</w:t>
            </w:r>
          </w:p>
        </w:tc>
        <w:tc>
          <w:tcPr>
            <w:tcW w:w="3776" w:type="dxa"/>
            <w:tcBorders>
              <w:left w:val="single" w:sz="4" w:space="0" w:color="auto"/>
              <w:right w:val="single" w:sz="4" w:space="0" w:color="auto"/>
            </w:tcBorders>
          </w:tcPr>
          <w:p w:rsidR="00B17D80" w:rsidRDefault="00B17D80" w:rsidP="007B59FD">
            <w:pPr>
              <w:pStyle w:val="TAL"/>
            </w:pPr>
            <w:r>
              <w:t>[BASIC-ICON non self-explanatory for the Text string]</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4</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4" w:space="0" w:color="auto"/>
              <w:right w:val="single" w:sz="4" w:space="0" w:color="auto"/>
            </w:tcBorders>
          </w:tcPr>
          <w:p w:rsidR="00B17D80" w:rsidRDefault="00B17D80" w:rsidP="007B59FD">
            <w:pPr>
              <w:pStyle w:val="TAL"/>
            </w:pPr>
            <w:r>
              <w:t>Display "&lt;BASIC-ICON&gt;" for the prompt without the icon</w:t>
            </w:r>
          </w:p>
        </w:tc>
        <w:tc>
          <w:tcPr>
            <w:tcW w:w="3776" w:type="dxa"/>
            <w:tcBorders>
              <w:left w:val="single" w:sz="4" w:space="0" w:color="auto"/>
              <w:right w:val="single" w:sz="4" w:space="0" w:color="auto"/>
            </w:tcBorders>
          </w:tcPr>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5</w:t>
            </w:r>
          </w:p>
        </w:tc>
        <w:tc>
          <w:tcPr>
            <w:tcW w:w="1232" w:type="dxa"/>
            <w:tcBorders>
              <w:left w:val="single" w:sz="4" w:space="0" w:color="auto"/>
              <w:right w:val="single" w:sz="4"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Enter the input "+" and completion</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bottom w:val="single" w:sz="4" w:space="0" w:color="auto"/>
              <w:right w:val="single" w:sz="4" w:space="0" w:color="auto"/>
            </w:tcBorders>
          </w:tcPr>
          <w:p w:rsidR="00B17D80" w:rsidRDefault="00B17D80" w:rsidP="007B59FD">
            <w:pPr>
              <w:pStyle w:val="TAC"/>
            </w:pPr>
            <w:r>
              <w:t>6</w:t>
            </w:r>
          </w:p>
        </w:tc>
        <w:tc>
          <w:tcPr>
            <w:tcW w:w="1232" w:type="dxa"/>
            <w:tcBorders>
              <w:left w:val="single" w:sz="4" w:space="0" w:color="auto"/>
              <w:bottom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bottom w:val="single" w:sz="4" w:space="0" w:color="auto"/>
              <w:right w:val="single" w:sz="4" w:space="0" w:color="auto"/>
            </w:tcBorders>
          </w:tcPr>
          <w:p w:rsidR="00B17D80" w:rsidRDefault="00B17D80" w:rsidP="007B59FD">
            <w:pPr>
              <w:pStyle w:val="TAL"/>
            </w:pPr>
            <w:r>
              <w:t>TERMINAL RESPONSE: GET INKEY 6.2.1B</w:t>
            </w:r>
          </w:p>
        </w:tc>
        <w:tc>
          <w:tcPr>
            <w:tcW w:w="3776" w:type="dxa"/>
            <w:tcBorders>
              <w:left w:val="single" w:sz="4" w:space="0" w:color="auto"/>
              <w:bottom w:val="single" w:sz="4" w:space="0" w:color="auto"/>
              <w:right w:val="single" w:sz="4" w:space="0" w:color="auto"/>
            </w:tcBorders>
          </w:tcPr>
          <w:p w:rsidR="00B17D80" w:rsidRDefault="00B17D80" w:rsidP="007B59FD">
            <w:pPr>
              <w:pStyle w:val="TAL"/>
            </w:pPr>
            <w:r>
              <w:t>[Command performed successfully, but requested icon could not be displayed]</w:t>
            </w:r>
          </w:p>
        </w:tc>
      </w:tr>
    </w:tbl>
    <w:p w:rsidR="00B17D80" w:rsidRDefault="00B17D80" w:rsidP="00B17D80">
      <w:pPr>
        <w:pStyle w:val="FP"/>
      </w:pPr>
    </w:p>
    <w:p w:rsidR="00B17D80" w:rsidRDefault="00B17D80" w:rsidP="00B17D80">
      <w:r>
        <w:t>TERMINAL RESPONSE: GET INKEY 6.2.1B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 but requested icon could not be displayed</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r>
      <w:r>
        <w:rPr>
          <w:lang w:val="de-DE"/>
        </w:rPr>
        <w:t>Text:</w:t>
      </w:r>
      <w:r>
        <w:tab/>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Pr>
          <w:p w:rsidR="00B17D80" w:rsidRDefault="00B17D80" w:rsidP="007B59FD">
            <w:pPr>
              <w:pStyle w:val="TAL"/>
            </w:pPr>
            <w:r>
              <w:t>BER-TLV:</w:t>
            </w:r>
          </w:p>
        </w:tc>
        <w:tc>
          <w:tcPr>
            <w:tcW w:w="567" w:type="dxa"/>
          </w:tcPr>
          <w:p w:rsidR="00B17D80" w:rsidRDefault="00B17D80" w:rsidP="007B59FD">
            <w:pPr>
              <w:pStyle w:val="TAC"/>
            </w:pPr>
            <w:r>
              <w:t>81</w:t>
            </w:r>
          </w:p>
        </w:tc>
        <w:tc>
          <w:tcPr>
            <w:tcW w:w="567" w:type="dxa"/>
          </w:tcPr>
          <w:p w:rsidR="00B17D80" w:rsidRDefault="00B17D80" w:rsidP="007B59FD">
            <w:pPr>
              <w:pStyle w:val="TAC"/>
            </w:pPr>
            <w:r>
              <w:t>03</w:t>
            </w:r>
          </w:p>
        </w:tc>
        <w:tc>
          <w:tcPr>
            <w:tcW w:w="567" w:type="dxa"/>
          </w:tcPr>
          <w:p w:rsidR="00B17D80" w:rsidRDefault="00B17D80" w:rsidP="007B59FD">
            <w:pPr>
              <w:pStyle w:val="TAC"/>
            </w:pPr>
            <w:r>
              <w:t>01</w:t>
            </w:r>
          </w:p>
        </w:tc>
        <w:tc>
          <w:tcPr>
            <w:tcW w:w="567" w:type="dxa"/>
          </w:tcPr>
          <w:p w:rsidR="00B17D80" w:rsidRDefault="00B17D80" w:rsidP="007B59FD">
            <w:pPr>
              <w:pStyle w:val="TAC"/>
            </w:pPr>
            <w:r>
              <w:t>22</w:t>
            </w:r>
          </w:p>
        </w:tc>
        <w:tc>
          <w:tcPr>
            <w:tcW w:w="567" w:type="dxa"/>
          </w:tcPr>
          <w:p w:rsidR="00B17D80" w:rsidRDefault="00B17D80" w:rsidP="007B59FD">
            <w:pPr>
              <w:pStyle w:val="TAC"/>
            </w:pPr>
            <w:r>
              <w:t>00</w:t>
            </w:r>
          </w:p>
        </w:tc>
        <w:tc>
          <w:tcPr>
            <w:tcW w:w="567" w:type="dxa"/>
          </w:tcPr>
          <w:p w:rsidR="00B17D80" w:rsidRDefault="00B17D80" w:rsidP="007B59FD">
            <w:pPr>
              <w:pStyle w:val="TAC"/>
            </w:pPr>
            <w:r>
              <w:t>82</w:t>
            </w:r>
          </w:p>
        </w:tc>
        <w:tc>
          <w:tcPr>
            <w:tcW w:w="567" w:type="dxa"/>
          </w:tcPr>
          <w:p w:rsidR="00B17D80" w:rsidRDefault="00B17D80" w:rsidP="007B59FD">
            <w:pPr>
              <w:pStyle w:val="TAC"/>
            </w:pPr>
            <w:r>
              <w:t>02</w:t>
            </w:r>
          </w:p>
        </w:tc>
        <w:tc>
          <w:tcPr>
            <w:tcW w:w="567" w:type="dxa"/>
          </w:tcPr>
          <w:p w:rsidR="00B17D80" w:rsidRDefault="00B17D80" w:rsidP="007B59FD">
            <w:pPr>
              <w:pStyle w:val="TAC"/>
            </w:pPr>
            <w:r>
              <w:t>82</w:t>
            </w:r>
          </w:p>
        </w:tc>
        <w:tc>
          <w:tcPr>
            <w:tcW w:w="567" w:type="dxa"/>
          </w:tcPr>
          <w:p w:rsidR="00B17D80" w:rsidRDefault="00B17D80" w:rsidP="007B59FD">
            <w:pPr>
              <w:pStyle w:val="TAC"/>
            </w:pPr>
            <w:r>
              <w:t>81</w:t>
            </w:r>
          </w:p>
        </w:tc>
        <w:tc>
          <w:tcPr>
            <w:tcW w:w="567" w:type="dxa"/>
          </w:tcPr>
          <w:p w:rsidR="00B17D80" w:rsidRDefault="00B17D80" w:rsidP="007B59FD">
            <w:pPr>
              <w:pStyle w:val="TAC"/>
            </w:pPr>
            <w:r>
              <w:t>83</w:t>
            </w:r>
          </w:p>
        </w:tc>
        <w:tc>
          <w:tcPr>
            <w:tcW w:w="567" w:type="dxa"/>
          </w:tcPr>
          <w:p w:rsidR="00B17D80" w:rsidRDefault="00B17D80" w:rsidP="007B59FD">
            <w:pPr>
              <w:pStyle w:val="TAC"/>
            </w:pPr>
            <w:r>
              <w:t>01</w:t>
            </w:r>
          </w:p>
        </w:tc>
        <w:tc>
          <w:tcPr>
            <w:tcW w:w="567" w:type="dxa"/>
          </w:tcPr>
          <w:p w:rsidR="00B17D80" w:rsidRDefault="00B17D80" w:rsidP="007B59FD">
            <w:pPr>
              <w:pStyle w:val="TAC"/>
            </w:pPr>
            <w:r>
              <w:t>04</w:t>
            </w:r>
          </w:p>
        </w:tc>
      </w:tr>
      <w:tr w:rsidR="00B17D80" w:rsidTr="007B59FD">
        <w:tblPrEx>
          <w:tblCellMar>
            <w:top w:w="0" w:type="dxa"/>
            <w:bottom w:w="0" w:type="dxa"/>
          </w:tblCellMar>
        </w:tblPrEx>
        <w:trPr>
          <w:jc w:val="center"/>
        </w:trPr>
        <w:tc>
          <w:tcPr>
            <w:tcW w:w="1134" w:type="dxa"/>
          </w:tcPr>
          <w:p w:rsidR="00B17D80" w:rsidRDefault="00B17D80" w:rsidP="007B59FD">
            <w:pPr>
              <w:pStyle w:val="TAL"/>
            </w:pPr>
          </w:p>
        </w:tc>
        <w:tc>
          <w:tcPr>
            <w:tcW w:w="567" w:type="dxa"/>
          </w:tcPr>
          <w:p w:rsidR="00B17D80" w:rsidRDefault="00B17D80" w:rsidP="007B59FD">
            <w:pPr>
              <w:pStyle w:val="TAC"/>
            </w:pPr>
            <w:r>
              <w:t>8D</w:t>
            </w:r>
          </w:p>
        </w:tc>
        <w:tc>
          <w:tcPr>
            <w:tcW w:w="567" w:type="dxa"/>
          </w:tcPr>
          <w:p w:rsidR="00B17D80" w:rsidRDefault="00B17D80" w:rsidP="007B59FD">
            <w:pPr>
              <w:pStyle w:val="TAC"/>
            </w:pPr>
            <w:r>
              <w:t>02</w:t>
            </w:r>
          </w:p>
        </w:tc>
        <w:tc>
          <w:tcPr>
            <w:tcW w:w="567" w:type="dxa"/>
          </w:tcPr>
          <w:p w:rsidR="00B17D80" w:rsidRDefault="00B17D80" w:rsidP="007B59FD">
            <w:pPr>
              <w:pStyle w:val="TAC"/>
            </w:pPr>
            <w:r>
              <w:t>04</w:t>
            </w:r>
          </w:p>
        </w:tc>
        <w:tc>
          <w:tcPr>
            <w:tcW w:w="567" w:type="dxa"/>
          </w:tcPr>
          <w:p w:rsidR="00B17D80" w:rsidRDefault="00B17D80" w:rsidP="007B59FD">
            <w:pPr>
              <w:pStyle w:val="TAC"/>
            </w:pPr>
            <w:r>
              <w:t>2B</w:t>
            </w: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6.3A (GET INKEY, Colour icon, self-explanatory,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4"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4" w:space="0" w:color="auto"/>
            </w:tcBorders>
          </w:tcPr>
          <w:p w:rsidR="00B17D80" w:rsidRDefault="00B17D80" w:rsidP="007B59FD">
            <w:pPr>
              <w:pStyle w:val="TAL"/>
            </w:pPr>
            <w:r>
              <w:t>PROACTIVE COMMAND PENDING: GET INKEY 6.3.1</w:t>
            </w:r>
          </w:p>
        </w:tc>
        <w:tc>
          <w:tcPr>
            <w:tcW w:w="3776" w:type="dxa"/>
            <w:tcBorders>
              <w:left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2</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right w:val="single" w:sz="4" w:space="0" w:color="auto"/>
            </w:tcBorders>
          </w:tcPr>
          <w:p w:rsidR="00B17D80" w:rsidRDefault="00B17D80" w:rsidP="007B59FD">
            <w:pPr>
              <w:pStyle w:val="TAL"/>
            </w:pPr>
            <w:r>
              <w:t>FETCH</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3</w:t>
            </w:r>
          </w:p>
        </w:tc>
        <w:tc>
          <w:tcPr>
            <w:tcW w:w="1232" w:type="dxa"/>
            <w:tcBorders>
              <w:left w:val="single" w:sz="4" w:space="0" w:color="auto"/>
              <w:right w:val="single" w:sz="4"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PROACTIVE COMMAND: GET INKEY 6.3.1</w:t>
            </w:r>
          </w:p>
        </w:tc>
        <w:tc>
          <w:tcPr>
            <w:tcW w:w="3776" w:type="dxa"/>
            <w:tcBorders>
              <w:left w:val="single" w:sz="4" w:space="0" w:color="auto"/>
              <w:right w:val="single" w:sz="4" w:space="0" w:color="auto"/>
            </w:tcBorders>
          </w:tcPr>
          <w:p w:rsidR="00B17D80" w:rsidRDefault="00B17D80" w:rsidP="007B59FD">
            <w:pPr>
              <w:pStyle w:val="TAL"/>
            </w:pPr>
            <w:r>
              <w:t>[COLOUR-ICON self-explanatory for the Text string]</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4</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4" w:space="0" w:color="auto"/>
              <w:right w:val="single" w:sz="4" w:space="0" w:color="auto"/>
            </w:tcBorders>
          </w:tcPr>
          <w:p w:rsidR="00B17D80" w:rsidRDefault="00B17D80" w:rsidP="007B59FD">
            <w:pPr>
              <w:pStyle w:val="TAL"/>
            </w:pPr>
            <w:r>
              <w:t>Display  the COLOUR-ICON for the prompt</w:t>
            </w:r>
          </w:p>
        </w:tc>
        <w:tc>
          <w:tcPr>
            <w:tcW w:w="3776" w:type="dxa"/>
            <w:tcBorders>
              <w:left w:val="single" w:sz="4" w:space="0" w:color="auto"/>
              <w:right w:val="single" w:sz="4" w:space="0" w:color="auto"/>
            </w:tcBorders>
          </w:tcPr>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5</w:t>
            </w:r>
          </w:p>
        </w:tc>
        <w:tc>
          <w:tcPr>
            <w:tcW w:w="1232" w:type="dxa"/>
            <w:tcBorders>
              <w:left w:val="single" w:sz="4" w:space="0" w:color="auto"/>
              <w:right w:val="single" w:sz="4"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Enter the input "+" and completion</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bottom w:val="single" w:sz="4" w:space="0" w:color="auto"/>
              <w:right w:val="single" w:sz="4" w:space="0" w:color="auto"/>
            </w:tcBorders>
          </w:tcPr>
          <w:p w:rsidR="00B17D80" w:rsidRDefault="00B17D80" w:rsidP="007B59FD">
            <w:pPr>
              <w:pStyle w:val="TAC"/>
            </w:pPr>
            <w:r>
              <w:t>6</w:t>
            </w:r>
          </w:p>
        </w:tc>
        <w:tc>
          <w:tcPr>
            <w:tcW w:w="1232" w:type="dxa"/>
            <w:tcBorders>
              <w:left w:val="single" w:sz="4" w:space="0" w:color="auto"/>
              <w:bottom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bottom w:val="single" w:sz="4" w:space="0" w:color="auto"/>
              <w:right w:val="single" w:sz="4" w:space="0" w:color="auto"/>
            </w:tcBorders>
          </w:tcPr>
          <w:p w:rsidR="00B17D80" w:rsidRDefault="00B17D80" w:rsidP="007B59FD">
            <w:pPr>
              <w:pStyle w:val="TAL"/>
            </w:pPr>
            <w:r>
              <w:t>TERMINAL RESPONSE: GET INKEY 6.3.1A</w:t>
            </w:r>
          </w:p>
        </w:tc>
        <w:tc>
          <w:tcPr>
            <w:tcW w:w="3776" w:type="dxa"/>
            <w:tcBorders>
              <w:left w:val="single" w:sz="4" w:space="0" w:color="auto"/>
              <w:bottom w:val="single" w:sz="4" w:space="0" w:color="auto"/>
              <w:right w:val="single" w:sz="4"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INKEY 6.3.1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lastRenderedPageBreak/>
        <w:tab/>
        <w:t>Data coding scheme:</w:t>
      </w:r>
      <w:r>
        <w:tab/>
        <w:t>unpacked, 8 bit data</w:t>
      </w:r>
    </w:p>
    <w:p w:rsidR="00B17D80" w:rsidRDefault="00B17D80" w:rsidP="00B17D80">
      <w:pPr>
        <w:pStyle w:val="EW"/>
        <w:tabs>
          <w:tab w:val="left" w:pos="851"/>
        </w:tabs>
        <w:ind w:left="2835" w:hanging="2551"/>
      </w:pPr>
      <w:r>
        <w:tab/>
        <w:t>Text:</w:t>
      </w:r>
      <w:r>
        <w:tab/>
      </w:r>
      <w:r>
        <w:tab/>
        <w:t>"&lt;NO-ICON&gt;"</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self-explanatory</w:t>
      </w:r>
    </w:p>
    <w:p w:rsidR="00B17D80" w:rsidRDefault="00B17D80" w:rsidP="00B17D80">
      <w:pPr>
        <w:pStyle w:val="EX"/>
        <w:tabs>
          <w:tab w:val="left" w:pos="851"/>
        </w:tabs>
        <w:ind w:left="2835" w:hanging="2551"/>
      </w:pPr>
      <w:r>
        <w:tab/>
        <w:t>Icon identifier:</w:t>
      </w:r>
      <w:r>
        <w:tab/>
        <w:t>2 (number of record in EF</w:t>
      </w:r>
      <w:r>
        <w:rPr>
          <w:vertAlign w:val="subscript"/>
        </w:rPr>
        <w:t>Img</w:t>
      </w:r>
      <w:r>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INKEY 6.3.1A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r>
      <w:r>
        <w:rPr>
          <w:lang w:val="it-IT"/>
        </w:rPr>
        <w:t>Text:</w:t>
      </w:r>
      <w:r>
        <w:tab/>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6.3B (GET INKEY, Colour icon, self-explanatory,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4"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4" w:space="0" w:color="auto"/>
            </w:tcBorders>
          </w:tcPr>
          <w:p w:rsidR="00B17D80" w:rsidRDefault="00B17D80" w:rsidP="007B59FD">
            <w:pPr>
              <w:pStyle w:val="TAL"/>
            </w:pPr>
            <w:r>
              <w:t>PROACTIVE COMMAND PENDING: GET INKEY 6.3.1</w:t>
            </w:r>
          </w:p>
        </w:tc>
        <w:tc>
          <w:tcPr>
            <w:tcW w:w="3776" w:type="dxa"/>
            <w:tcBorders>
              <w:left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2</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right w:val="single" w:sz="4" w:space="0" w:color="auto"/>
            </w:tcBorders>
          </w:tcPr>
          <w:p w:rsidR="00B17D80" w:rsidRDefault="00B17D80" w:rsidP="007B59FD">
            <w:pPr>
              <w:pStyle w:val="TAL"/>
            </w:pPr>
            <w:r>
              <w:t>FETCH</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3</w:t>
            </w:r>
          </w:p>
        </w:tc>
        <w:tc>
          <w:tcPr>
            <w:tcW w:w="1232" w:type="dxa"/>
            <w:tcBorders>
              <w:left w:val="single" w:sz="4" w:space="0" w:color="auto"/>
              <w:right w:val="single" w:sz="4"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PROACTIVE COMMAND: GET INKEY 6.3.1</w:t>
            </w:r>
          </w:p>
        </w:tc>
        <w:tc>
          <w:tcPr>
            <w:tcW w:w="3776" w:type="dxa"/>
            <w:tcBorders>
              <w:left w:val="single" w:sz="4" w:space="0" w:color="auto"/>
              <w:right w:val="single" w:sz="4" w:space="0" w:color="auto"/>
            </w:tcBorders>
          </w:tcPr>
          <w:p w:rsidR="00B17D80" w:rsidRDefault="00B17D80" w:rsidP="007B59FD">
            <w:pPr>
              <w:pStyle w:val="TAL"/>
            </w:pPr>
            <w:r>
              <w:t>[COLOUR-ICON self-explanatory for the Text string]</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4</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4" w:space="0" w:color="auto"/>
              <w:right w:val="single" w:sz="4" w:space="0" w:color="auto"/>
            </w:tcBorders>
          </w:tcPr>
          <w:p w:rsidR="00B17D80" w:rsidRDefault="00B17D80" w:rsidP="007B59FD">
            <w:pPr>
              <w:pStyle w:val="TAL"/>
            </w:pPr>
            <w:r>
              <w:t>Display  "&lt;NO-ICON&gt;"for the prompt without the icon</w:t>
            </w:r>
          </w:p>
        </w:tc>
        <w:tc>
          <w:tcPr>
            <w:tcW w:w="3776" w:type="dxa"/>
            <w:tcBorders>
              <w:left w:val="single" w:sz="4" w:space="0" w:color="auto"/>
              <w:right w:val="single" w:sz="4" w:space="0" w:color="auto"/>
            </w:tcBorders>
          </w:tcPr>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5</w:t>
            </w:r>
          </w:p>
        </w:tc>
        <w:tc>
          <w:tcPr>
            <w:tcW w:w="1232" w:type="dxa"/>
            <w:tcBorders>
              <w:left w:val="single" w:sz="4" w:space="0" w:color="auto"/>
              <w:right w:val="single" w:sz="4"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Enter the input "+" and completion</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bottom w:val="single" w:sz="4" w:space="0" w:color="auto"/>
              <w:right w:val="single" w:sz="4" w:space="0" w:color="auto"/>
            </w:tcBorders>
          </w:tcPr>
          <w:p w:rsidR="00B17D80" w:rsidRDefault="00B17D80" w:rsidP="007B59FD">
            <w:pPr>
              <w:pStyle w:val="TAC"/>
            </w:pPr>
            <w:r>
              <w:t>6</w:t>
            </w:r>
          </w:p>
        </w:tc>
        <w:tc>
          <w:tcPr>
            <w:tcW w:w="1232" w:type="dxa"/>
            <w:tcBorders>
              <w:left w:val="single" w:sz="4" w:space="0" w:color="auto"/>
              <w:bottom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bottom w:val="single" w:sz="4" w:space="0" w:color="auto"/>
              <w:right w:val="single" w:sz="4" w:space="0" w:color="auto"/>
            </w:tcBorders>
          </w:tcPr>
          <w:p w:rsidR="00B17D80" w:rsidRDefault="00B17D80" w:rsidP="007B59FD">
            <w:pPr>
              <w:pStyle w:val="TAL"/>
            </w:pPr>
            <w:r>
              <w:t>TERMINAL RESPONSE: GET INKEY 6.3.1B</w:t>
            </w:r>
          </w:p>
        </w:tc>
        <w:tc>
          <w:tcPr>
            <w:tcW w:w="3776" w:type="dxa"/>
            <w:tcBorders>
              <w:left w:val="single" w:sz="4" w:space="0" w:color="auto"/>
              <w:bottom w:val="single" w:sz="4" w:space="0" w:color="auto"/>
              <w:right w:val="single" w:sz="4" w:space="0" w:color="auto"/>
            </w:tcBorders>
          </w:tcPr>
          <w:p w:rsidR="00B17D80" w:rsidRDefault="00B17D80" w:rsidP="007B59FD">
            <w:pPr>
              <w:pStyle w:val="TAL"/>
            </w:pPr>
            <w:r>
              <w:t>[Command performed successfully, but requested icon could not be displayed]</w:t>
            </w:r>
          </w:p>
        </w:tc>
      </w:tr>
    </w:tbl>
    <w:p w:rsidR="00B17D80" w:rsidRDefault="00B17D80" w:rsidP="00B17D80">
      <w:pPr>
        <w:pStyle w:val="FP"/>
      </w:pPr>
    </w:p>
    <w:p w:rsidR="00B17D80" w:rsidRDefault="00B17D80" w:rsidP="00B17D80">
      <w:r>
        <w:t>TERMINAL RESPONSE: GET INKEY 6.3.1B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 but requested icon could not be displayed</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lastRenderedPageBreak/>
        <w:tab/>
        <w:t>Data coding scheme:</w:t>
      </w:r>
      <w:r>
        <w:tab/>
        <w:t>unpacked, 8 bit data</w:t>
      </w:r>
    </w:p>
    <w:p w:rsidR="00B17D80" w:rsidRDefault="00B17D80" w:rsidP="00B17D80">
      <w:pPr>
        <w:pStyle w:val="EX"/>
        <w:tabs>
          <w:tab w:val="left" w:pos="851"/>
        </w:tabs>
        <w:ind w:left="2835" w:hanging="2551"/>
      </w:pPr>
      <w:r>
        <w:tab/>
      </w:r>
      <w:r>
        <w:rPr>
          <w:lang w:val="it-IT"/>
        </w:rPr>
        <w:t>Text:</w:t>
      </w:r>
      <w:r>
        <w:tab/>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6.4A (GET INKEY, Colour icon, non self-explanatory,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4"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4" w:space="0" w:color="auto"/>
            </w:tcBorders>
          </w:tcPr>
          <w:p w:rsidR="00B17D80" w:rsidRDefault="00B17D80" w:rsidP="007B59FD">
            <w:pPr>
              <w:pStyle w:val="TAL"/>
            </w:pPr>
            <w:r>
              <w:t>PROACTIVE COMMAND PENDING: GET INKEY 6.4.1</w:t>
            </w:r>
          </w:p>
        </w:tc>
        <w:tc>
          <w:tcPr>
            <w:tcW w:w="3776" w:type="dxa"/>
            <w:tcBorders>
              <w:left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2</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right w:val="single" w:sz="4" w:space="0" w:color="auto"/>
            </w:tcBorders>
          </w:tcPr>
          <w:p w:rsidR="00B17D80" w:rsidRDefault="00B17D80" w:rsidP="007B59FD">
            <w:pPr>
              <w:pStyle w:val="TAL"/>
            </w:pPr>
            <w:r>
              <w:t>FETCH</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3</w:t>
            </w:r>
          </w:p>
        </w:tc>
        <w:tc>
          <w:tcPr>
            <w:tcW w:w="1232" w:type="dxa"/>
            <w:tcBorders>
              <w:left w:val="single" w:sz="4" w:space="0" w:color="auto"/>
              <w:right w:val="single" w:sz="4"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PROACTIVE COMMAND: GET INKEY 6.4.1</w:t>
            </w:r>
          </w:p>
        </w:tc>
        <w:tc>
          <w:tcPr>
            <w:tcW w:w="3776" w:type="dxa"/>
            <w:tcBorders>
              <w:left w:val="single" w:sz="4" w:space="0" w:color="auto"/>
              <w:right w:val="single" w:sz="4" w:space="0" w:color="auto"/>
            </w:tcBorders>
          </w:tcPr>
          <w:p w:rsidR="00B17D80" w:rsidRDefault="00B17D80" w:rsidP="007B59FD">
            <w:pPr>
              <w:pStyle w:val="TAL"/>
            </w:pPr>
            <w:r>
              <w:t>[COLOUR-ICON non self-explanatory for the Text string]</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4</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4" w:space="0" w:color="auto"/>
              <w:right w:val="single" w:sz="4" w:space="0" w:color="auto"/>
            </w:tcBorders>
          </w:tcPr>
          <w:p w:rsidR="00B17D80" w:rsidRDefault="00B17D80" w:rsidP="007B59FD">
            <w:pPr>
              <w:pStyle w:val="TAL"/>
            </w:pPr>
            <w:r>
              <w:t>Display "&lt;COLOUR-ICON&gt;" and Display  the COLOUR-ICON for the prompt</w:t>
            </w:r>
          </w:p>
        </w:tc>
        <w:tc>
          <w:tcPr>
            <w:tcW w:w="3776" w:type="dxa"/>
            <w:tcBorders>
              <w:left w:val="single" w:sz="4" w:space="0" w:color="auto"/>
              <w:right w:val="single" w:sz="4" w:space="0" w:color="auto"/>
            </w:tcBorders>
          </w:tcPr>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5</w:t>
            </w:r>
          </w:p>
        </w:tc>
        <w:tc>
          <w:tcPr>
            <w:tcW w:w="1232" w:type="dxa"/>
            <w:tcBorders>
              <w:left w:val="single" w:sz="4" w:space="0" w:color="auto"/>
              <w:right w:val="single" w:sz="4"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Enter the input "+" and completion</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bottom w:val="single" w:sz="4" w:space="0" w:color="auto"/>
              <w:right w:val="single" w:sz="4" w:space="0" w:color="auto"/>
            </w:tcBorders>
          </w:tcPr>
          <w:p w:rsidR="00B17D80" w:rsidRDefault="00B17D80" w:rsidP="007B59FD">
            <w:pPr>
              <w:pStyle w:val="TAC"/>
            </w:pPr>
            <w:r>
              <w:t>6</w:t>
            </w:r>
          </w:p>
        </w:tc>
        <w:tc>
          <w:tcPr>
            <w:tcW w:w="1232" w:type="dxa"/>
            <w:tcBorders>
              <w:left w:val="single" w:sz="4" w:space="0" w:color="auto"/>
              <w:bottom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bottom w:val="single" w:sz="4" w:space="0" w:color="auto"/>
              <w:right w:val="single" w:sz="4" w:space="0" w:color="auto"/>
            </w:tcBorders>
          </w:tcPr>
          <w:p w:rsidR="00B17D80" w:rsidRDefault="00B17D80" w:rsidP="007B59FD">
            <w:pPr>
              <w:pStyle w:val="TAL"/>
            </w:pPr>
            <w:r>
              <w:t>TERMINAL RESPONSE: GET INKEY 6.4.1A</w:t>
            </w:r>
          </w:p>
        </w:tc>
        <w:tc>
          <w:tcPr>
            <w:tcW w:w="3776" w:type="dxa"/>
            <w:tcBorders>
              <w:left w:val="single" w:sz="4" w:space="0" w:color="auto"/>
              <w:bottom w:val="single" w:sz="4" w:space="0" w:color="auto"/>
              <w:right w:val="single" w:sz="4"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INKEY 6.4.1</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Default="00B17D80" w:rsidP="00B17D80">
      <w:pPr>
        <w:pStyle w:val="EW"/>
        <w:keepNext/>
        <w:tabs>
          <w:tab w:val="left" w:pos="851"/>
        </w:tabs>
        <w:ind w:left="2835" w:hanging="2551"/>
      </w:pPr>
      <w:r>
        <w:tab/>
        <w:t>Command type:</w:t>
      </w:r>
      <w:r>
        <w:tab/>
        <w:t>GET INKEY</w:t>
      </w:r>
    </w:p>
    <w:p w:rsidR="00B17D80" w:rsidRDefault="00B17D80" w:rsidP="00B17D80">
      <w:pPr>
        <w:pStyle w:val="EW"/>
        <w:keepNext/>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Pr="00F51EF9" w:rsidRDefault="00B17D80" w:rsidP="00B17D80">
      <w:pPr>
        <w:pStyle w:val="EW"/>
        <w:tabs>
          <w:tab w:val="left" w:pos="851"/>
        </w:tabs>
        <w:ind w:left="2835" w:hanging="2551"/>
      </w:pPr>
      <w:r>
        <w:tab/>
      </w:r>
      <w:r w:rsidRPr="00F51EF9">
        <w:t>Text:</w:t>
      </w:r>
      <w:r w:rsidRPr="00F51EF9">
        <w:tab/>
        <w:t>"&lt;COLOUR-ICON&gt;"</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not self-explanatory</w:t>
      </w:r>
    </w:p>
    <w:p w:rsidR="00B17D80" w:rsidRDefault="00B17D80" w:rsidP="00B17D80">
      <w:pPr>
        <w:pStyle w:val="EX"/>
        <w:tabs>
          <w:tab w:val="left" w:pos="851"/>
        </w:tabs>
        <w:ind w:left="2835" w:hanging="2551"/>
      </w:pPr>
      <w:r>
        <w:tab/>
        <w:t>Icon identifier:</w:t>
      </w:r>
      <w:r>
        <w:tab/>
        <w:t>2 (number of record in EF</w:t>
      </w:r>
      <w:r>
        <w:rPr>
          <w:vertAlign w:val="subscript"/>
        </w:rPr>
        <w:t>Img</w:t>
      </w:r>
      <w:r>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INKEY 6.4.1A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lastRenderedPageBreak/>
        <w:tab/>
        <w:t>Text:</w:t>
      </w:r>
      <w:r>
        <w:tab/>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6.4B (GET INKEY, Colour icon, non self-explanatory,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4"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4" w:space="0" w:color="auto"/>
            </w:tcBorders>
          </w:tcPr>
          <w:p w:rsidR="00B17D80" w:rsidRDefault="00B17D80" w:rsidP="007B59FD">
            <w:pPr>
              <w:pStyle w:val="TAL"/>
            </w:pPr>
            <w:r>
              <w:t>PROACTIVE COMMAND PENDING: GET INKEY 6.4.1</w:t>
            </w:r>
          </w:p>
        </w:tc>
        <w:tc>
          <w:tcPr>
            <w:tcW w:w="3776" w:type="dxa"/>
            <w:tcBorders>
              <w:left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2</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right w:val="single" w:sz="4" w:space="0" w:color="auto"/>
            </w:tcBorders>
          </w:tcPr>
          <w:p w:rsidR="00B17D80" w:rsidRDefault="00B17D80" w:rsidP="007B59FD">
            <w:pPr>
              <w:pStyle w:val="TAL"/>
            </w:pPr>
            <w:r>
              <w:t>FETCH</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3</w:t>
            </w:r>
          </w:p>
        </w:tc>
        <w:tc>
          <w:tcPr>
            <w:tcW w:w="1232" w:type="dxa"/>
            <w:tcBorders>
              <w:left w:val="single" w:sz="4" w:space="0" w:color="auto"/>
              <w:right w:val="single" w:sz="4"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PROACTIVE COMMAND: GET INKEY 6.4.1</w:t>
            </w:r>
          </w:p>
        </w:tc>
        <w:tc>
          <w:tcPr>
            <w:tcW w:w="3776" w:type="dxa"/>
            <w:tcBorders>
              <w:left w:val="single" w:sz="4" w:space="0" w:color="auto"/>
              <w:right w:val="single" w:sz="4" w:space="0" w:color="auto"/>
            </w:tcBorders>
          </w:tcPr>
          <w:p w:rsidR="00B17D80" w:rsidRDefault="00B17D80" w:rsidP="007B59FD">
            <w:pPr>
              <w:pStyle w:val="TAL"/>
            </w:pPr>
            <w:r>
              <w:t>[COLOUR-ICON non self-explanatory for the Text string]</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4</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4" w:space="0" w:color="auto"/>
              <w:right w:val="single" w:sz="4" w:space="0" w:color="auto"/>
            </w:tcBorders>
          </w:tcPr>
          <w:p w:rsidR="00B17D80" w:rsidRDefault="00B17D80" w:rsidP="007B59FD">
            <w:pPr>
              <w:pStyle w:val="TAL"/>
            </w:pPr>
            <w:r>
              <w:t>Display "&lt;COLOUR-ICON&gt;" for the prompt without the icon</w:t>
            </w:r>
          </w:p>
        </w:tc>
        <w:tc>
          <w:tcPr>
            <w:tcW w:w="3776" w:type="dxa"/>
            <w:tcBorders>
              <w:left w:val="single" w:sz="4" w:space="0" w:color="auto"/>
              <w:right w:val="single" w:sz="4" w:space="0" w:color="auto"/>
            </w:tcBorders>
          </w:tcPr>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5</w:t>
            </w:r>
          </w:p>
        </w:tc>
        <w:tc>
          <w:tcPr>
            <w:tcW w:w="1232" w:type="dxa"/>
            <w:tcBorders>
              <w:left w:val="single" w:sz="4" w:space="0" w:color="auto"/>
              <w:right w:val="single" w:sz="4"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Enter the input "+" and completion</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bottom w:val="single" w:sz="4" w:space="0" w:color="auto"/>
              <w:right w:val="single" w:sz="4" w:space="0" w:color="auto"/>
            </w:tcBorders>
          </w:tcPr>
          <w:p w:rsidR="00B17D80" w:rsidRDefault="00B17D80" w:rsidP="007B59FD">
            <w:pPr>
              <w:pStyle w:val="TAC"/>
            </w:pPr>
            <w:r>
              <w:t>6</w:t>
            </w:r>
          </w:p>
        </w:tc>
        <w:tc>
          <w:tcPr>
            <w:tcW w:w="1232" w:type="dxa"/>
            <w:tcBorders>
              <w:left w:val="single" w:sz="4" w:space="0" w:color="auto"/>
              <w:bottom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bottom w:val="single" w:sz="4" w:space="0" w:color="auto"/>
              <w:right w:val="single" w:sz="4" w:space="0" w:color="auto"/>
            </w:tcBorders>
          </w:tcPr>
          <w:p w:rsidR="00B17D80" w:rsidRDefault="00B17D80" w:rsidP="007B59FD">
            <w:pPr>
              <w:pStyle w:val="TAL"/>
            </w:pPr>
            <w:r>
              <w:t>TERMINAL RESPONSE: GET INKEY 6.4.1B</w:t>
            </w:r>
          </w:p>
        </w:tc>
        <w:tc>
          <w:tcPr>
            <w:tcW w:w="3776" w:type="dxa"/>
            <w:tcBorders>
              <w:left w:val="single" w:sz="4" w:space="0" w:color="auto"/>
              <w:bottom w:val="single" w:sz="4" w:space="0" w:color="auto"/>
              <w:right w:val="single" w:sz="4" w:space="0" w:color="auto"/>
            </w:tcBorders>
          </w:tcPr>
          <w:p w:rsidR="00B17D80" w:rsidRDefault="00B17D80" w:rsidP="007B59FD">
            <w:pPr>
              <w:pStyle w:val="TAL"/>
            </w:pPr>
            <w:r>
              <w:t>[Command performed successfully, but requested icon could not be displayed]</w:t>
            </w:r>
          </w:p>
        </w:tc>
      </w:tr>
    </w:tbl>
    <w:p w:rsidR="00B17D80" w:rsidRDefault="00B17D80" w:rsidP="00B17D80">
      <w:pPr>
        <w:pStyle w:val="FP"/>
      </w:pPr>
    </w:p>
    <w:p w:rsidR="00B17D80" w:rsidRDefault="00B17D80" w:rsidP="00B17D80">
      <w:r>
        <w:t>TERMINAL RESPONSE: GET INKEY 6.4.1B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 but requested icon could not be displayed</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27.22.4.2.6.5</w:t>
      </w:r>
      <w:r>
        <w:tab/>
        <w:t>Test requirement</w:t>
      </w:r>
    </w:p>
    <w:p w:rsidR="00B17D80" w:rsidRDefault="00B17D80" w:rsidP="00B17D80">
      <w:r>
        <w:t>The ME shall operate in the manner defined in expected sequence 6.1A to 6.4B.</w:t>
      </w:r>
    </w:p>
    <w:p w:rsidR="00B17D80" w:rsidRDefault="00B17D80" w:rsidP="00B17D80">
      <w:pPr>
        <w:pStyle w:val="Heading5"/>
      </w:pPr>
      <w:bookmarkStart w:id="240" w:name="_Toc502363172"/>
      <w:bookmarkStart w:id="241" w:name="_Toc533173598"/>
      <w:bookmarkStart w:id="242" w:name="_Toc51834019"/>
      <w:r>
        <w:t>27.22.4.2.7</w:t>
      </w:r>
      <w:r>
        <w:tab/>
        <w:t>GET INKEY (Help Information)</w:t>
      </w:r>
      <w:bookmarkEnd w:id="240"/>
      <w:bookmarkEnd w:id="241"/>
      <w:bookmarkEnd w:id="242"/>
    </w:p>
    <w:p w:rsidR="00B17D80" w:rsidRDefault="00B17D80" w:rsidP="00B17D80">
      <w:pPr>
        <w:pStyle w:val="H6"/>
      </w:pPr>
      <w:r>
        <w:t>27.22.4.2.7.1</w:t>
      </w:r>
      <w:r>
        <w:tab/>
        <w:t>Definition and applicability</w:t>
      </w:r>
    </w:p>
    <w:p w:rsidR="00B17D80" w:rsidRDefault="00B17D80" w:rsidP="00B17D80">
      <w:r>
        <w:t>See clause 3.2.2.</w:t>
      </w:r>
    </w:p>
    <w:p w:rsidR="00B17D80" w:rsidRDefault="00B17D80" w:rsidP="00B17D80">
      <w:pPr>
        <w:pStyle w:val="H6"/>
      </w:pPr>
      <w:r>
        <w:t>27.22.4.2.7.2</w:t>
      </w:r>
      <w:r>
        <w:tab/>
        <w:t>Conformance requirement</w:t>
      </w:r>
    </w:p>
    <w:p w:rsidR="00B17D80" w:rsidRDefault="00B17D80" w:rsidP="00B17D80">
      <w:r>
        <w:t>The ME shall support the GET INKEY command as defined in the following technical specifications :</w:t>
      </w:r>
    </w:p>
    <w:p w:rsidR="00B17D80" w:rsidRDefault="00B17D80" w:rsidP="00B17D80">
      <w:pPr>
        <w:pStyle w:val="B1"/>
      </w:pPr>
      <w:r>
        <w:t>-</w:t>
      </w:r>
      <w:r>
        <w:tab/>
        <w:t>TS 11.14 [15] clause 5.2, clause 6.4.2, clause 6.5.4, clause 6.6.2, clause 6.8, clause 6.11, clause 12.6, clause 12.15, clause 12.15.1, clause 12.15.2, clause 12.15.3 and clause 12.31.</w:t>
      </w:r>
    </w:p>
    <w:p w:rsidR="00B17D80" w:rsidRDefault="00B17D80" w:rsidP="00B17D80">
      <w:pPr>
        <w:pStyle w:val="H6"/>
      </w:pPr>
      <w:r>
        <w:lastRenderedPageBreak/>
        <w:t>27.22.4.2.7.3</w:t>
      </w:r>
      <w:r>
        <w:tab/>
        <w:t>Test purpose</w:t>
      </w:r>
    </w:p>
    <w:p w:rsidR="00B17D80" w:rsidRDefault="00B17D80" w:rsidP="00B17D80">
      <w:r>
        <w:t>To verify that the ME displays the text contained in the GET INKEY proactive SIM command, and returns the text string entered in the TERMINAL RESPONSE command sent to the SIM.</w:t>
      </w:r>
    </w:p>
    <w:p w:rsidR="00B17D80" w:rsidRDefault="00B17D80" w:rsidP="00B17D80">
      <w:pPr>
        <w:pStyle w:val="H6"/>
      </w:pPr>
      <w:r>
        <w:t>27.22.4.2.7.4</w:t>
      </w:r>
      <w:r>
        <w:tab/>
        <w:t>Method of test</w:t>
      </w:r>
    </w:p>
    <w:p w:rsidR="00B17D80" w:rsidRDefault="00B17D80" w:rsidP="00B17D80">
      <w:pPr>
        <w:pStyle w:val="H6"/>
      </w:pPr>
      <w:r>
        <w:t>27.22.4.2.7.4.1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pPr>
        <w:pStyle w:val="H6"/>
      </w:pPr>
      <w:r>
        <w:t>27.22.4.2.7.4.2</w:t>
      </w:r>
      <w:r>
        <w:tab/>
        <w:t>Procedure</w:t>
      </w:r>
    </w:p>
    <w:p w:rsidR="00B17D80" w:rsidRDefault="00B17D80" w:rsidP="00B17D80">
      <w:pPr>
        <w:keepNext/>
        <w:rPr>
          <w:b/>
        </w:rPr>
      </w:pPr>
      <w:r>
        <w:rPr>
          <w:b/>
        </w:rPr>
        <w:t>Expected Sequence 7.1 (GET INKEY, help information available)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INKEY 7.1.1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INKEY 7.1.1</w:t>
            </w:r>
          </w:p>
        </w:tc>
        <w:tc>
          <w:tcPr>
            <w:tcW w:w="3776" w:type="dxa"/>
            <w:tcBorders>
              <w:left w:val="single" w:sz="6" w:space="0" w:color="auto"/>
              <w:right w:val="single" w:sz="6" w:space="0" w:color="auto"/>
            </w:tcBorders>
          </w:tcPr>
          <w:p w:rsidR="00B17D80" w:rsidRDefault="00B17D80" w:rsidP="007B59FD">
            <w:pPr>
              <w:pStyle w:val="TAL"/>
            </w:pPr>
            <w:r>
              <w:t>[digits only, 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"Enter "+""</w:t>
            </w:r>
          </w:p>
        </w:tc>
        <w:tc>
          <w:tcPr>
            <w:tcW w:w="3776" w:type="dxa"/>
            <w:tcBorders>
              <w:left w:val="single" w:sz="6" w:space="0" w:color="auto"/>
              <w:right w:val="single" w:sz="6" w:space="0" w:color="auto"/>
            </w:tcBorders>
          </w:tcPr>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Press "help" key</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GET INKEY 7.1.1</w:t>
            </w:r>
          </w:p>
        </w:tc>
        <w:tc>
          <w:tcPr>
            <w:tcW w:w="3776" w:type="dxa"/>
            <w:tcBorders>
              <w:left w:val="single" w:sz="6" w:space="0" w:color="auto"/>
              <w:right w:val="single" w:sz="6" w:space="0" w:color="auto"/>
            </w:tcBorders>
          </w:tcPr>
          <w:p w:rsidR="00B17D80" w:rsidRDefault="00B17D80" w:rsidP="007B59FD">
            <w:pPr>
              <w:pStyle w:val="TAL"/>
            </w:pPr>
            <w:r>
              <w:t>[help info required]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DISPLAY TEXT 7.1.1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DISPLAY TEXT 7.1.1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“Help information”</w:t>
            </w:r>
          </w:p>
        </w:tc>
        <w:tc>
          <w:tcPr>
            <w:tcW w:w="3776" w:type="dxa"/>
            <w:tcBorders>
              <w:left w:val="single" w:sz="6" w:space="0" w:color="auto"/>
              <w:right w:val="single" w:sz="6" w:space="0" w:color="auto"/>
            </w:tcBorders>
          </w:tcPr>
          <w:p w:rsidR="00B17D80" w:rsidRDefault="00B17D80" w:rsidP="007B59FD">
            <w:pPr>
              <w:pStyle w:val="TAL"/>
            </w:pPr>
            <w:r>
              <w:t>Text string coded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Clear Message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DISPLAY TEXT 7.1.1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GET INKEY 7.1.2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15</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INKEY 7.1.2</w:t>
            </w:r>
          </w:p>
        </w:tc>
        <w:tc>
          <w:tcPr>
            <w:tcW w:w="3776" w:type="dxa"/>
            <w:tcBorders>
              <w:left w:val="single" w:sz="6" w:space="0" w:color="auto"/>
              <w:right w:val="single" w:sz="6" w:space="0" w:color="auto"/>
            </w:tcBorders>
          </w:tcPr>
          <w:p w:rsidR="00B17D80" w:rsidRDefault="00B17D80" w:rsidP="007B59FD">
            <w:pPr>
              <w:pStyle w:val="TAL"/>
            </w:pPr>
            <w:r>
              <w:t>[digits only, 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"Enter "+""</w:t>
            </w:r>
          </w:p>
        </w:tc>
        <w:tc>
          <w:tcPr>
            <w:tcW w:w="3776" w:type="dxa"/>
            <w:tcBorders>
              <w:left w:val="single" w:sz="6" w:space="0" w:color="auto"/>
              <w:right w:val="single" w:sz="6" w:space="0" w:color="auto"/>
            </w:tcBorders>
          </w:tcPr>
          <w:p w:rsidR="00B17D80" w:rsidRDefault="00B17D80" w:rsidP="007B59FD">
            <w:pPr>
              <w:pStyle w:val="TAL"/>
            </w:pPr>
            <w:r>
              <w:t xml:space="preserve">Repetition of get inkey </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17</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Enter the input "+" and 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18</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6" w:space="0" w:color="auto"/>
              <w:right w:val="single" w:sz="6" w:space="0" w:color="auto"/>
            </w:tcBorders>
          </w:tcPr>
          <w:p w:rsidR="00B17D80" w:rsidRDefault="00B17D80" w:rsidP="007B59FD">
            <w:pPr>
              <w:pStyle w:val="TAL"/>
            </w:pPr>
            <w:r>
              <w:t>TERMINAL RESPONSE: GET INKEY 7.1.2</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INKEY 7.1.1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"Enter "+""</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INKEY 7.1.1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Help information required by the user</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r>
    </w:tbl>
    <w:p w:rsidR="00B17D80" w:rsidRDefault="00B17D80" w:rsidP="00B17D80">
      <w:pPr>
        <w:pStyle w:val="FP"/>
      </w:pPr>
    </w:p>
    <w:p w:rsidR="00B17D80" w:rsidRDefault="00B17D80" w:rsidP="00B17D80">
      <w:pPr>
        <w:rPr>
          <w:bCs/>
          <w:sz w:val="22"/>
        </w:rPr>
      </w:pPr>
      <w:r>
        <w:t>PROACTIVE COMMAND : DISPLAY TEXT 7.1.1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Display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r>
      <w:r>
        <w:tab/>
        <w:t>"Help information"</w:t>
      </w:r>
    </w:p>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c>
          <w:tcPr>
            <w:tcW w:w="1134" w:type="dxa"/>
            <w:tcBorders>
              <w:bottom w:val="single" w:sz="4" w:space="0" w:color="auto"/>
            </w:tcBorders>
          </w:tcPr>
          <w:p w:rsidR="00B17D80" w:rsidRDefault="00B17D80" w:rsidP="007B59FD">
            <w:pPr>
              <w:pStyle w:val="TAL"/>
              <w:rPr>
                <w:lang w:val="de-DE"/>
              </w:rPr>
            </w:pPr>
            <w:r>
              <w:rPr>
                <w:lang w:val="de-DE"/>
              </w:rPr>
              <w:t>BER-TLV:</w:t>
            </w:r>
          </w:p>
        </w:tc>
        <w:tc>
          <w:tcPr>
            <w:tcW w:w="567" w:type="dxa"/>
          </w:tcPr>
          <w:p w:rsidR="00B17D80" w:rsidRDefault="00B17D80" w:rsidP="007B59FD">
            <w:pPr>
              <w:pStyle w:val="TAC"/>
              <w:rPr>
                <w:lang w:val="de-DE"/>
              </w:rPr>
            </w:pPr>
            <w:r>
              <w:rPr>
                <w:lang w:val="de-DE"/>
              </w:rPr>
              <w:t xml:space="preserve">D0    </w:t>
            </w:r>
          </w:p>
        </w:tc>
        <w:tc>
          <w:tcPr>
            <w:tcW w:w="567" w:type="dxa"/>
          </w:tcPr>
          <w:p w:rsidR="00B17D80" w:rsidRDefault="00B17D80" w:rsidP="007B59FD">
            <w:pPr>
              <w:pStyle w:val="TAC"/>
              <w:rPr>
                <w:lang w:val="de-DE"/>
              </w:rPr>
            </w:pPr>
            <w:r>
              <w:rPr>
                <w:lang w:val="de-DE"/>
              </w:rPr>
              <w:t>1C</w:t>
            </w:r>
          </w:p>
        </w:tc>
        <w:tc>
          <w:tcPr>
            <w:tcW w:w="567" w:type="dxa"/>
          </w:tcPr>
          <w:p w:rsidR="00B17D80" w:rsidRDefault="00B17D80" w:rsidP="007B59FD">
            <w:pPr>
              <w:pStyle w:val="TAC"/>
              <w:rPr>
                <w:lang w:val="de-DE"/>
              </w:rPr>
            </w:pPr>
            <w:r>
              <w:rPr>
                <w:lang w:val="de-DE"/>
              </w:rPr>
              <w:t>81</w:t>
            </w:r>
          </w:p>
        </w:tc>
        <w:tc>
          <w:tcPr>
            <w:tcW w:w="567" w:type="dxa"/>
          </w:tcPr>
          <w:p w:rsidR="00B17D80" w:rsidRDefault="00B17D80" w:rsidP="007B59FD">
            <w:pPr>
              <w:pStyle w:val="TAC"/>
              <w:rPr>
                <w:lang w:val="de-DE"/>
              </w:rPr>
            </w:pPr>
            <w:r>
              <w:rPr>
                <w:lang w:val="de-DE"/>
              </w:rPr>
              <w:t>03</w:t>
            </w:r>
          </w:p>
        </w:tc>
        <w:tc>
          <w:tcPr>
            <w:tcW w:w="567" w:type="dxa"/>
          </w:tcPr>
          <w:p w:rsidR="00B17D80" w:rsidRDefault="00B17D80" w:rsidP="007B59FD">
            <w:pPr>
              <w:pStyle w:val="TAC"/>
              <w:rPr>
                <w:lang w:val="de-DE"/>
              </w:rPr>
            </w:pPr>
            <w:r>
              <w:rPr>
                <w:lang w:val="de-DE"/>
              </w:rPr>
              <w:t>01</w:t>
            </w:r>
          </w:p>
        </w:tc>
        <w:tc>
          <w:tcPr>
            <w:tcW w:w="567" w:type="dxa"/>
          </w:tcPr>
          <w:p w:rsidR="00B17D80" w:rsidRDefault="00B17D80" w:rsidP="007B59FD">
            <w:pPr>
              <w:pStyle w:val="TAC"/>
              <w:rPr>
                <w:lang w:val="de-DE"/>
              </w:rPr>
            </w:pPr>
            <w:r>
              <w:rPr>
                <w:lang w:val="de-DE"/>
              </w:rPr>
              <w:t>21</w:t>
            </w:r>
          </w:p>
        </w:tc>
        <w:tc>
          <w:tcPr>
            <w:tcW w:w="567" w:type="dxa"/>
          </w:tcPr>
          <w:p w:rsidR="00B17D80" w:rsidRDefault="00B17D80" w:rsidP="007B59FD">
            <w:pPr>
              <w:pStyle w:val="TAC"/>
              <w:rPr>
                <w:lang w:val="de-DE"/>
              </w:rPr>
            </w:pPr>
            <w:r>
              <w:rPr>
                <w:lang w:val="de-DE"/>
              </w:rPr>
              <w:t>80</w:t>
            </w:r>
          </w:p>
        </w:tc>
        <w:tc>
          <w:tcPr>
            <w:tcW w:w="567" w:type="dxa"/>
          </w:tcPr>
          <w:p w:rsidR="00B17D80" w:rsidRDefault="00B17D80" w:rsidP="007B59FD">
            <w:pPr>
              <w:pStyle w:val="TAC"/>
              <w:rPr>
                <w:lang w:val="de-DE"/>
              </w:rPr>
            </w:pPr>
            <w:r>
              <w:rPr>
                <w:lang w:val="de-DE"/>
              </w:rPr>
              <w:t>82</w:t>
            </w:r>
          </w:p>
        </w:tc>
        <w:tc>
          <w:tcPr>
            <w:tcW w:w="567" w:type="dxa"/>
          </w:tcPr>
          <w:p w:rsidR="00B17D80" w:rsidRDefault="00B17D80" w:rsidP="007B59FD">
            <w:pPr>
              <w:pStyle w:val="TAC"/>
              <w:rPr>
                <w:lang w:val="de-DE"/>
              </w:rPr>
            </w:pPr>
            <w:r>
              <w:rPr>
                <w:lang w:val="de-DE"/>
              </w:rPr>
              <w:t>02</w:t>
            </w:r>
          </w:p>
        </w:tc>
        <w:tc>
          <w:tcPr>
            <w:tcW w:w="567" w:type="dxa"/>
          </w:tcPr>
          <w:p w:rsidR="00B17D80" w:rsidRDefault="00B17D80" w:rsidP="007B59FD">
            <w:pPr>
              <w:pStyle w:val="TAC"/>
              <w:rPr>
                <w:lang w:val="de-DE"/>
              </w:rPr>
            </w:pPr>
            <w:r>
              <w:rPr>
                <w:lang w:val="de-DE"/>
              </w:rPr>
              <w:t>81</w:t>
            </w:r>
          </w:p>
        </w:tc>
        <w:tc>
          <w:tcPr>
            <w:tcW w:w="567" w:type="dxa"/>
          </w:tcPr>
          <w:p w:rsidR="00B17D80" w:rsidRDefault="00B17D80" w:rsidP="007B59FD">
            <w:pPr>
              <w:pStyle w:val="TAC"/>
              <w:rPr>
                <w:lang w:val="de-DE"/>
              </w:rPr>
            </w:pPr>
            <w:r>
              <w:rPr>
                <w:lang w:val="de-DE"/>
              </w:rPr>
              <w:t>02</w:t>
            </w:r>
          </w:p>
        </w:tc>
        <w:tc>
          <w:tcPr>
            <w:tcW w:w="567" w:type="dxa"/>
          </w:tcPr>
          <w:p w:rsidR="00B17D80" w:rsidRDefault="00B17D80" w:rsidP="007B59FD">
            <w:pPr>
              <w:pStyle w:val="TAC"/>
              <w:rPr>
                <w:lang w:val="de-DE"/>
              </w:rPr>
            </w:pPr>
            <w:r>
              <w:rPr>
                <w:lang w:val="de-DE"/>
              </w:rPr>
              <w:t>8D</w:t>
            </w:r>
          </w:p>
        </w:tc>
      </w:tr>
      <w:tr w:rsidR="00B17D80" w:rsidTr="007B59FD">
        <w:tblPrEx>
          <w:tblCellMar>
            <w:top w:w="0" w:type="dxa"/>
            <w:bottom w:w="0" w:type="dxa"/>
          </w:tblCellMar>
        </w:tblPrEx>
        <w:tc>
          <w:tcPr>
            <w:tcW w:w="1134" w:type="dxa"/>
            <w:tcBorders>
              <w:left w:val="nil"/>
              <w:bottom w:val="nil"/>
              <w:right w:val="single" w:sz="4" w:space="0" w:color="auto"/>
            </w:tcBorders>
          </w:tcPr>
          <w:p w:rsidR="00B17D80" w:rsidRDefault="00B17D80" w:rsidP="007B59FD">
            <w:pPr>
              <w:pStyle w:val="TAL"/>
              <w:rPr>
                <w:lang w:val="de-DE"/>
              </w:rPr>
            </w:pPr>
          </w:p>
        </w:tc>
        <w:tc>
          <w:tcPr>
            <w:tcW w:w="567" w:type="dxa"/>
            <w:tcBorders>
              <w:left w:val="single" w:sz="4" w:space="0" w:color="auto"/>
            </w:tcBorders>
          </w:tcPr>
          <w:p w:rsidR="00B17D80" w:rsidRDefault="00B17D80" w:rsidP="007B59FD">
            <w:pPr>
              <w:pStyle w:val="TAC"/>
              <w:rPr>
                <w:lang w:val="it-IT"/>
              </w:rPr>
            </w:pPr>
            <w:r>
              <w:rPr>
                <w:lang w:val="it-IT"/>
              </w:rPr>
              <w:t xml:space="preserve">11 </w:t>
            </w:r>
          </w:p>
        </w:tc>
        <w:tc>
          <w:tcPr>
            <w:tcW w:w="567" w:type="dxa"/>
          </w:tcPr>
          <w:p w:rsidR="00B17D80" w:rsidRDefault="00B17D80" w:rsidP="007B59FD">
            <w:pPr>
              <w:pStyle w:val="TAC"/>
              <w:rPr>
                <w:lang w:val="it-IT"/>
              </w:rPr>
            </w:pPr>
            <w:r>
              <w:rPr>
                <w:lang w:val="it-IT"/>
              </w:rPr>
              <w:t>04</w:t>
            </w:r>
          </w:p>
        </w:tc>
        <w:tc>
          <w:tcPr>
            <w:tcW w:w="567" w:type="dxa"/>
          </w:tcPr>
          <w:p w:rsidR="00B17D80" w:rsidRDefault="00B17D80" w:rsidP="007B59FD">
            <w:pPr>
              <w:pStyle w:val="TAC"/>
              <w:rPr>
                <w:lang w:val="it-IT"/>
              </w:rPr>
            </w:pPr>
            <w:r>
              <w:rPr>
                <w:lang w:val="it-IT"/>
              </w:rPr>
              <w:t>48</w:t>
            </w:r>
          </w:p>
        </w:tc>
        <w:tc>
          <w:tcPr>
            <w:tcW w:w="567" w:type="dxa"/>
          </w:tcPr>
          <w:p w:rsidR="00B17D80" w:rsidRDefault="00B17D80" w:rsidP="007B59FD">
            <w:pPr>
              <w:pStyle w:val="TAC"/>
              <w:rPr>
                <w:lang w:val="it-IT"/>
              </w:rPr>
            </w:pPr>
            <w:r>
              <w:rPr>
                <w:lang w:val="it-IT"/>
              </w:rPr>
              <w:t>65</w:t>
            </w:r>
          </w:p>
        </w:tc>
        <w:tc>
          <w:tcPr>
            <w:tcW w:w="567" w:type="dxa"/>
          </w:tcPr>
          <w:p w:rsidR="00B17D80" w:rsidRDefault="00B17D80" w:rsidP="007B59FD">
            <w:pPr>
              <w:pStyle w:val="TAC"/>
              <w:rPr>
                <w:lang w:val="it-IT"/>
              </w:rPr>
            </w:pPr>
            <w:r>
              <w:rPr>
                <w:lang w:val="it-IT"/>
              </w:rPr>
              <w:t>6C</w:t>
            </w:r>
          </w:p>
        </w:tc>
        <w:tc>
          <w:tcPr>
            <w:tcW w:w="567" w:type="dxa"/>
          </w:tcPr>
          <w:p w:rsidR="00B17D80" w:rsidRDefault="00B17D80" w:rsidP="007B59FD">
            <w:pPr>
              <w:pStyle w:val="TAC"/>
              <w:rPr>
                <w:lang w:val="it-IT"/>
              </w:rPr>
            </w:pPr>
            <w:r>
              <w:rPr>
                <w:lang w:val="it-IT"/>
              </w:rPr>
              <w:t>70</w:t>
            </w:r>
          </w:p>
        </w:tc>
        <w:tc>
          <w:tcPr>
            <w:tcW w:w="567" w:type="dxa"/>
          </w:tcPr>
          <w:p w:rsidR="00B17D80" w:rsidRDefault="00B17D80" w:rsidP="007B59FD">
            <w:pPr>
              <w:pStyle w:val="TAC"/>
              <w:rPr>
                <w:lang w:val="it-IT"/>
              </w:rPr>
            </w:pPr>
            <w:r>
              <w:rPr>
                <w:lang w:val="it-IT"/>
              </w:rPr>
              <w:t>20</w:t>
            </w:r>
          </w:p>
        </w:tc>
        <w:tc>
          <w:tcPr>
            <w:tcW w:w="567" w:type="dxa"/>
          </w:tcPr>
          <w:p w:rsidR="00B17D80" w:rsidRDefault="00B17D80" w:rsidP="007B59FD">
            <w:pPr>
              <w:pStyle w:val="TAC"/>
              <w:rPr>
                <w:lang w:val="it-IT"/>
              </w:rPr>
            </w:pPr>
            <w:r>
              <w:rPr>
                <w:lang w:val="it-IT"/>
              </w:rPr>
              <w:t>69</w:t>
            </w:r>
          </w:p>
        </w:tc>
        <w:tc>
          <w:tcPr>
            <w:tcW w:w="567" w:type="dxa"/>
          </w:tcPr>
          <w:p w:rsidR="00B17D80" w:rsidRDefault="00B17D80" w:rsidP="007B59FD">
            <w:pPr>
              <w:pStyle w:val="TAC"/>
              <w:rPr>
                <w:lang w:val="it-IT"/>
              </w:rPr>
            </w:pPr>
            <w:r>
              <w:rPr>
                <w:lang w:val="it-IT"/>
              </w:rPr>
              <w:t>6E</w:t>
            </w:r>
          </w:p>
        </w:tc>
        <w:tc>
          <w:tcPr>
            <w:tcW w:w="567" w:type="dxa"/>
          </w:tcPr>
          <w:p w:rsidR="00B17D80" w:rsidRDefault="00B17D80" w:rsidP="007B59FD">
            <w:pPr>
              <w:pStyle w:val="TAC"/>
              <w:rPr>
                <w:lang w:val="it-IT"/>
              </w:rPr>
            </w:pPr>
            <w:r>
              <w:rPr>
                <w:lang w:val="it-IT"/>
              </w:rPr>
              <w:t>66</w:t>
            </w:r>
          </w:p>
        </w:tc>
        <w:tc>
          <w:tcPr>
            <w:tcW w:w="567" w:type="dxa"/>
          </w:tcPr>
          <w:p w:rsidR="00B17D80" w:rsidRDefault="00B17D80" w:rsidP="007B59FD">
            <w:pPr>
              <w:pStyle w:val="TAC"/>
              <w:rPr>
                <w:lang w:val="it-IT"/>
              </w:rPr>
            </w:pPr>
            <w:r>
              <w:rPr>
                <w:lang w:val="it-IT"/>
              </w:rPr>
              <w:t>6F</w:t>
            </w:r>
          </w:p>
        </w:tc>
        <w:tc>
          <w:tcPr>
            <w:tcW w:w="567" w:type="dxa"/>
          </w:tcPr>
          <w:p w:rsidR="00B17D80" w:rsidRDefault="00B17D80" w:rsidP="007B59FD">
            <w:pPr>
              <w:pStyle w:val="TAC"/>
              <w:rPr>
                <w:lang w:val="it-IT"/>
              </w:rPr>
            </w:pPr>
            <w:r>
              <w:rPr>
                <w:lang w:val="it-IT"/>
              </w:rPr>
              <w:t>72</w:t>
            </w:r>
          </w:p>
        </w:tc>
      </w:tr>
      <w:tr w:rsidR="00B17D80" w:rsidTr="007B59FD">
        <w:tblPrEx>
          <w:tblCellMar>
            <w:top w:w="0" w:type="dxa"/>
            <w:bottom w:w="0" w:type="dxa"/>
          </w:tblCellMar>
        </w:tblPrEx>
        <w:tc>
          <w:tcPr>
            <w:tcW w:w="1134" w:type="dxa"/>
            <w:tcBorders>
              <w:top w:val="nil"/>
              <w:left w:val="nil"/>
              <w:bottom w:val="nil"/>
              <w:right w:val="single" w:sz="4" w:space="0" w:color="auto"/>
            </w:tcBorders>
          </w:tcPr>
          <w:p w:rsidR="00B17D80" w:rsidRDefault="00B17D80" w:rsidP="007B59FD">
            <w:pPr>
              <w:pStyle w:val="TAL"/>
              <w:rPr>
                <w:lang w:val="it-IT"/>
              </w:rPr>
            </w:pPr>
          </w:p>
        </w:tc>
        <w:tc>
          <w:tcPr>
            <w:tcW w:w="567" w:type="dxa"/>
            <w:tcBorders>
              <w:left w:val="single" w:sz="4" w:space="0" w:color="auto"/>
            </w:tcBorders>
          </w:tcPr>
          <w:p w:rsidR="00B17D80" w:rsidRDefault="00B17D80" w:rsidP="007B59FD">
            <w:pPr>
              <w:pStyle w:val="TAC"/>
              <w:rPr>
                <w:lang w:val="it-IT"/>
              </w:rPr>
            </w:pPr>
            <w:r>
              <w:rPr>
                <w:lang w:val="it-IT"/>
              </w:rPr>
              <w:t>6D</w:t>
            </w:r>
          </w:p>
        </w:tc>
        <w:tc>
          <w:tcPr>
            <w:tcW w:w="567" w:type="dxa"/>
          </w:tcPr>
          <w:p w:rsidR="00B17D80" w:rsidRDefault="00B17D80" w:rsidP="007B59FD">
            <w:pPr>
              <w:pStyle w:val="TAC"/>
              <w:rPr>
                <w:lang w:val="it-IT"/>
              </w:rPr>
            </w:pPr>
            <w:r>
              <w:rPr>
                <w:lang w:val="it-IT"/>
              </w:rPr>
              <w:t>61</w:t>
            </w:r>
          </w:p>
        </w:tc>
        <w:tc>
          <w:tcPr>
            <w:tcW w:w="567" w:type="dxa"/>
          </w:tcPr>
          <w:p w:rsidR="00B17D80" w:rsidRDefault="00B17D80" w:rsidP="007B59FD">
            <w:pPr>
              <w:pStyle w:val="TAC"/>
              <w:rPr>
                <w:lang w:val="it-IT"/>
              </w:rPr>
            </w:pPr>
            <w:r>
              <w:rPr>
                <w:lang w:val="it-IT"/>
              </w:rPr>
              <w:t>74</w:t>
            </w:r>
          </w:p>
        </w:tc>
        <w:tc>
          <w:tcPr>
            <w:tcW w:w="567" w:type="dxa"/>
          </w:tcPr>
          <w:p w:rsidR="00B17D80" w:rsidRDefault="00B17D80" w:rsidP="007B59FD">
            <w:pPr>
              <w:pStyle w:val="TAC"/>
              <w:rPr>
                <w:lang w:val="it-IT"/>
              </w:rPr>
            </w:pPr>
            <w:r>
              <w:rPr>
                <w:lang w:val="it-IT"/>
              </w:rPr>
              <w:t>69</w:t>
            </w:r>
          </w:p>
        </w:tc>
        <w:tc>
          <w:tcPr>
            <w:tcW w:w="567" w:type="dxa"/>
          </w:tcPr>
          <w:p w:rsidR="00B17D80" w:rsidRDefault="00B17D80" w:rsidP="007B59FD">
            <w:pPr>
              <w:pStyle w:val="TAC"/>
              <w:rPr>
                <w:lang w:val="it-IT"/>
              </w:rPr>
            </w:pPr>
            <w:r>
              <w:rPr>
                <w:lang w:val="it-IT"/>
              </w:rPr>
              <w:t>6F</w:t>
            </w:r>
          </w:p>
        </w:tc>
        <w:tc>
          <w:tcPr>
            <w:tcW w:w="567" w:type="dxa"/>
          </w:tcPr>
          <w:p w:rsidR="00B17D80" w:rsidRDefault="00B17D80" w:rsidP="007B59FD">
            <w:pPr>
              <w:pStyle w:val="TAC"/>
              <w:rPr>
                <w:lang w:val="it-IT"/>
              </w:rPr>
            </w:pPr>
            <w:r>
              <w:rPr>
                <w:lang w:val="it-IT"/>
              </w:rPr>
              <w:t>6E</w:t>
            </w:r>
          </w:p>
        </w:tc>
        <w:tc>
          <w:tcPr>
            <w:tcW w:w="567" w:type="dxa"/>
          </w:tcPr>
          <w:p w:rsidR="00B17D80" w:rsidRDefault="00B17D80" w:rsidP="007B59FD">
            <w:pPr>
              <w:pStyle w:val="TAC"/>
              <w:rPr>
                <w:lang w:val="it-IT"/>
              </w:rPr>
            </w:pPr>
          </w:p>
        </w:tc>
        <w:tc>
          <w:tcPr>
            <w:tcW w:w="567" w:type="dxa"/>
          </w:tcPr>
          <w:p w:rsidR="00B17D80" w:rsidRDefault="00B17D80" w:rsidP="007B59FD">
            <w:pPr>
              <w:pStyle w:val="TAC"/>
              <w:rPr>
                <w:lang w:val="it-IT"/>
              </w:rPr>
            </w:pPr>
          </w:p>
        </w:tc>
        <w:tc>
          <w:tcPr>
            <w:tcW w:w="567" w:type="dxa"/>
          </w:tcPr>
          <w:p w:rsidR="00B17D80" w:rsidRDefault="00B17D80" w:rsidP="007B59FD">
            <w:pPr>
              <w:pStyle w:val="TAC"/>
              <w:rPr>
                <w:lang w:val="it-IT"/>
              </w:rPr>
            </w:pPr>
          </w:p>
        </w:tc>
        <w:tc>
          <w:tcPr>
            <w:tcW w:w="567" w:type="dxa"/>
          </w:tcPr>
          <w:p w:rsidR="00B17D80" w:rsidRDefault="00B17D80" w:rsidP="007B59FD">
            <w:pPr>
              <w:pStyle w:val="TAC"/>
              <w:rPr>
                <w:lang w:val="it-IT"/>
              </w:rPr>
            </w:pPr>
          </w:p>
        </w:tc>
        <w:tc>
          <w:tcPr>
            <w:tcW w:w="567" w:type="dxa"/>
          </w:tcPr>
          <w:p w:rsidR="00B17D80" w:rsidRDefault="00B17D80" w:rsidP="007B59FD">
            <w:pPr>
              <w:pStyle w:val="TAC"/>
              <w:rPr>
                <w:lang w:val="it-IT"/>
              </w:rPr>
            </w:pPr>
          </w:p>
        </w:tc>
        <w:tc>
          <w:tcPr>
            <w:tcW w:w="567" w:type="dxa"/>
          </w:tcPr>
          <w:p w:rsidR="00B17D80" w:rsidRDefault="00B17D80" w:rsidP="007B59FD">
            <w:pPr>
              <w:pStyle w:val="TAC"/>
              <w:rPr>
                <w:lang w:val="it-IT"/>
              </w:rPr>
            </w:pPr>
          </w:p>
        </w:tc>
      </w:tr>
    </w:tbl>
    <w:p w:rsidR="00B17D80" w:rsidRDefault="00B17D80" w:rsidP="00B17D80">
      <w:pPr>
        <w:pStyle w:val="FP"/>
      </w:pPr>
    </w:p>
    <w:p w:rsidR="00B17D80" w:rsidRDefault="00B17D80" w:rsidP="00B17D80">
      <w:pPr>
        <w:rPr>
          <w:bCs/>
          <w:sz w:val="22"/>
        </w:rPr>
      </w:pPr>
      <w:r>
        <w:t>TERMINAL RESPONSE : DISPLAY TEXT 7.1.1</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ind w:left="851" w:hanging="567"/>
      </w:pPr>
      <w:r>
        <w:tab/>
        <w:t>General Result:</w:t>
      </w:r>
      <w:r>
        <w:tab/>
        <w:t>Command performed successfully</w:t>
      </w:r>
    </w:p>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c>
          <w:tcPr>
            <w:tcW w:w="1134" w:type="dxa"/>
          </w:tcPr>
          <w:p w:rsidR="00B17D80" w:rsidRDefault="00B17D80" w:rsidP="007B59FD">
            <w:pPr>
              <w:pStyle w:val="TAL"/>
              <w:rPr>
                <w:lang w:val="de-DE"/>
              </w:rPr>
            </w:pPr>
            <w:r>
              <w:rPr>
                <w:lang w:val="de-DE"/>
              </w:rPr>
              <w:t>BER-TLV:</w:t>
            </w:r>
          </w:p>
        </w:tc>
        <w:tc>
          <w:tcPr>
            <w:tcW w:w="567" w:type="dxa"/>
          </w:tcPr>
          <w:p w:rsidR="00B17D80" w:rsidRDefault="00B17D80" w:rsidP="007B59FD">
            <w:pPr>
              <w:pStyle w:val="TAC"/>
            </w:pPr>
            <w:r>
              <w:t>81</w:t>
            </w:r>
          </w:p>
        </w:tc>
        <w:tc>
          <w:tcPr>
            <w:tcW w:w="567" w:type="dxa"/>
          </w:tcPr>
          <w:p w:rsidR="00B17D80" w:rsidRDefault="00B17D80" w:rsidP="007B59FD">
            <w:pPr>
              <w:pStyle w:val="TAC"/>
            </w:pPr>
            <w:r>
              <w:t>03</w:t>
            </w:r>
          </w:p>
        </w:tc>
        <w:tc>
          <w:tcPr>
            <w:tcW w:w="567" w:type="dxa"/>
          </w:tcPr>
          <w:p w:rsidR="00B17D80" w:rsidRDefault="00B17D80" w:rsidP="007B59FD">
            <w:pPr>
              <w:pStyle w:val="TAC"/>
            </w:pPr>
            <w:r>
              <w:t>01</w:t>
            </w:r>
          </w:p>
        </w:tc>
        <w:tc>
          <w:tcPr>
            <w:tcW w:w="567" w:type="dxa"/>
          </w:tcPr>
          <w:p w:rsidR="00B17D80" w:rsidRDefault="00B17D80" w:rsidP="007B59FD">
            <w:pPr>
              <w:pStyle w:val="TAC"/>
            </w:pPr>
            <w:r>
              <w:t>21</w:t>
            </w:r>
          </w:p>
        </w:tc>
        <w:tc>
          <w:tcPr>
            <w:tcW w:w="567" w:type="dxa"/>
          </w:tcPr>
          <w:p w:rsidR="00B17D80" w:rsidRDefault="00B17D80" w:rsidP="007B59FD">
            <w:pPr>
              <w:pStyle w:val="TAC"/>
            </w:pPr>
            <w:r>
              <w:t>80</w:t>
            </w:r>
          </w:p>
        </w:tc>
        <w:tc>
          <w:tcPr>
            <w:tcW w:w="567" w:type="dxa"/>
          </w:tcPr>
          <w:p w:rsidR="00B17D80" w:rsidRDefault="00B17D80" w:rsidP="007B59FD">
            <w:pPr>
              <w:pStyle w:val="TAC"/>
            </w:pPr>
            <w:r>
              <w:t>82</w:t>
            </w:r>
          </w:p>
        </w:tc>
        <w:tc>
          <w:tcPr>
            <w:tcW w:w="567" w:type="dxa"/>
          </w:tcPr>
          <w:p w:rsidR="00B17D80" w:rsidRDefault="00B17D80" w:rsidP="007B59FD">
            <w:pPr>
              <w:pStyle w:val="TAC"/>
            </w:pPr>
            <w:r>
              <w:t>02</w:t>
            </w:r>
          </w:p>
        </w:tc>
        <w:tc>
          <w:tcPr>
            <w:tcW w:w="567" w:type="dxa"/>
          </w:tcPr>
          <w:p w:rsidR="00B17D80" w:rsidRDefault="00B17D80" w:rsidP="007B59FD">
            <w:pPr>
              <w:pStyle w:val="TAC"/>
            </w:pPr>
            <w:r>
              <w:t>82</w:t>
            </w:r>
          </w:p>
        </w:tc>
        <w:tc>
          <w:tcPr>
            <w:tcW w:w="567" w:type="dxa"/>
          </w:tcPr>
          <w:p w:rsidR="00B17D80" w:rsidRDefault="00B17D80" w:rsidP="007B59FD">
            <w:pPr>
              <w:pStyle w:val="TAC"/>
            </w:pPr>
            <w:r>
              <w:t>81</w:t>
            </w:r>
          </w:p>
        </w:tc>
        <w:tc>
          <w:tcPr>
            <w:tcW w:w="567" w:type="dxa"/>
          </w:tcPr>
          <w:p w:rsidR="00B17D80" w:rsidRDefault="00B17D80" w:rsidP="007B59FD">
            <w:pPr>
              <w:pStyle w:val="TAC"/>
            </w:pPr>
            <w:r>
              <w:t>83</w:t>
            </w:r>
          </w:p>
        </w:tc>
        <w:tc>
          <w:tcPr>
            <w:tcW w:w="567" w:type="dxa"/>
          </w:tcPr>
          <w:p w:rsidR="00B17D80" w:rsidRDefault="00B17D80" w:rsidP="007B59FD">
            <w:pPr>
              <w:pStyle w:val="TAC"/>
            </w:pPr>
            <w:r>
              <w:t>01</w:t>
            </w:r>
          </w:p>
        </w:tc>
        <w:tc>
          <w:tcPr>
            <w:tcW w:w="567" w:type="dxa"/>
          </w:tcPr>
          <w:p w:rsidR="00B17D80" w:rsidRDefault="00B17D80" w:rsidP="007B59FD">
            <w:pPr>
              <w:pStyle w:val="TAC"/>
            </w:pPr>
            <w:r>
              <w:t>00</w:t>
            </w:r>
          </w:p>
        </w:tc>
      </w:tr>
    </w:tbl>
    <w:p w:rsidR="00B17D80" w:rsidRDefault="00B17D80" w:rsidP="00B17D80">
      <w:pPr>
        <w:pStyle w:val="FP"/>
      </w:pPr>
    </w:p>
    <w:p w:rsidR="00B17D80" w:rsidRDefault="00B17D80" w:rsidP="00B17D80">
      <w:r>
        <w:lastRenderedPageBreak/>
        <w:t>PROACTIVE COMMAND: GET INKEY 7.1.2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"Enter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INKEY 7.1.2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INKEY</w:t>
      </w:r>
    </w:p>
    <w:p w:rsidR="00B17D80" w:rsidRDefault="00B17D80" w:rsidP="00B17D80">
      <w:pPr>
        <w:pStyle w:val="EW"/>
        <w:tabs>
          <w:tab w:val="left" w:pos="851"/>
        </w:tabs>
        <w:ind w:left="2835" w:hanging="2551"/>
      </w:pPr>
      <w:r>
        <w:tab/>
        <w:t>Command qualifier:</w:t>
      </w:r>
      <w:r>
        <w:tab/>
        <w:t>digits (0-9, *, # and +) only,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27.22.4.2.7.5</w:t>
      </w:r>
      <w:r>
        <w:tab/>
        <w:t>Test requirement</w:t>
      </w:r>
    </w:p>
    <w:p w:rsidR="00B17D80" w:rsidRDefault="00B17D80" w:rsidP="00B17D80">
      <w:r>
        <w:t>The ME shall operate in the manner defined in expected sequence 7.1.</w:t>
      </w:r>
    </w:p>
    <w:p w:rsidR="00B17D80" w:rsidRDefault="00B17D80" w:rsidP="00B17D80">
      <w:pPr>
        <w:pStyle w:val="Heading4"/>
      </w:pPr>
      <w:bookmarkStart w:id="243" w:name="_Toc502363173"/>
      <w:bookmarkStart w:id="244" w:name="_Toc533173599"/>
      <w:bookmarkStart w:id="245" w:name="_Toc51834020"/>
      <w:r>
        <w:t>27.22.4.3</w:t>
      </w:r>
      <w:r>
        <w:tab/>
        <w:t>GET INPUT</w:t>
      </w:r>
      <w:bookmarkEnd w:id="243"/>
      <w:bookmarkEnd w:id="244"/>
      <w:bookmarkEnd w:id="245"/>
    </w:p>
    <w:p w:rsidR="00B17D80" w:rsidRDefault="00B17D80" w:rsidP="00B17D80">
      <w:pPr>
        <w:pStyle w:val="Heading5"/>
      </w:pPr>
      <w:bookmarkStart w:id="246" w:name="_Toc502363174"/>
      <w:bookmarkStart w:id="247" w:name="_Toc533173600"/>
      <w:bookmarkStart w:id="248" w:name="_Toc51834021"/>
      <w:r>
        <w:t>27.22.4.3.1</w:t>
      </w:r>
      <w:r>
        <w:tab/>
        <w:t>GET INPUT (normal)</w:t>
      </w:r>
      <w:bookmarkEnd w:id="246"/>
      <w:bookmarkEnd w:id="247"/>
      <w:bookmarkEnd w:id="248"/>
    </w:p>
    <w:p w:rsidR="00B17D80" w:rsidRDefault="00B17D80" w:rsidP="00B17D80">
      <w:pPr>
        <w:pStyle w:val="H6"/>
      </w:pPr>
      <w:r>
        <w:t>27.22.4.3.1.1</w:t>
      </w:r>
      <w:r>
        <w:tab/>
        <w:t>Definition and applicability</w:t>
      </w:r>
    </w:p>
    <w:p w:rsidR="00B17D80" w:rsidRDefault="00B17D80" w:rsidP="00B17D80">
      <w:r>
        <w:t>See clause 3.2.2.</w:t>
      </w:r>
    </w:p>
    <w:p w:rsidR="00B17D80" w:rsidRDefault="00B17D80" w:rsidP="00B17D80">
      <w:pPr>
        <w:pStyle w:val="H6"/>
      </w:pPr>
      <w:r>
        <w:t>27.22.4.3.1.2</w:t>
      </w:r>
      <w:r>
        <w:tab/>
        <w:t>Conformance requirement</w:t>
      </w:r>
    </w:p>
    <w:p w:rsidR="00B17D80" w:rsidRDefault="00B17D80" w:rsidP="00B17D80">
      <w:r>
        <w:t>The ME shall support the GET INPUT command as defined in:</w:t>
      </w:r>
    </w:p>
    <w:p w:rsidR="00B17D80" w:rsidRDefault="00B17D80" w:rsidP="00B17D80">
      <w:pPr>
        <w:pStyle w:val="B1"/>
      </w:pPr>
      <w:r>
        <w:t>-</w:t>
      </w:r>
      <w:r>
        <w:tab/>
        <w:t>TS 11.14 [15] clause 5.2, clause 6.4.3, clause 6.6.3, clause 6.8, clause 6.11, clause 12.6, clause 12.15, clause 12.15.1, clause 12.15.2, clause 12.15.3 and clause 12.13.</w:t>
      </w:r>
    </w:p>
    <w:p w:rsidR="00B17D80" w:rsidRDefault="00B17D80" w:rsidP="00B17D80">
      <w:pPr>
        <w:pStyle w:val="H6"/>
      </w:pPr>
      <w:r>
        <w:lastRenderedPageBreak/>
        <w:t>27.22.4.3.1.3</w:t>
      </w:r>
      <w:r>
        <w:tab/>
        <w:t>Test purpose</w:t>
      </w:r>
    </w:p>
    <w:p w:rsidR="00B17D80" w:rsidRDefault="00B17D80" w:rsidP="00B17D80">
      <w:r>
        <w:t>To verify that the ME displays the text contained in the GET INPUT proactive SIM command, and returns the text string entered in the TERMINAL RESPONSE command sent to the SIM.</w:t>
      </w:r>
    </w:p>
    <w:p w:rsidR="00B17D80" w:rsidRDefault="00B17D80" w:rsidP="00B17D80">
      <w:pPr>
        <w:pStyle w:val="H6"/>
      </w:pPr>
      <w:r>
        <w:t>27.22.4.3.1.4</w:t>
      </w:r>
      <w:r>
        <w:tab/>
        <w:t>Method of test</w:t>
      </w:r>
    </w:p>
    <w:p w:rsidR="00B17D80" w:rsidRDefault="00B17D80" w:rsidP="00B17D80">
      <w:pPr>
        <w:pStyle w:val="H6"/>
      </w:pPr>
      <w:r>
        <w:t>27.22.4.3.1.4.1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pPr>
        <w:pStyle w:val="H6"/>
      </w:pPr>
      <w:r>
        <w:t>27.22.4.3.1.4.2</w:t>
      </w:r>
      <w:r>
        <w:tab/>
        <w:t>Procedure</w:t>
      </w:r>
    </w:p>
    <w:p w:rsidR="00B17D80" w:rsidRDefault="00B17D80" w:rsidP="00B17D80">
      <w:pPr>
        <w:keepNext/>
        <w:rPr>
          <w:b/>
        </w:rPr>
      </w:pPr>
      <w:r>
        <w:rPr>
          <w:b/>
        </w:rPr>
        <w:t xml:space="preserve">Expected Sequence 1.1 (GET INPUT, digits only, </w:t>
      </w:r>
      <w:r>
        <w:rPr>
          <w:b/>
        </w:rPr>
        <w:tab/>
        <w:t>SMS default alphabet, ME to echo text, ME supporting 8 bit data Message)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INPUT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INPUT 1.1.1</w:t>
            </w:r>
          </w:p>
        </w:tc>
        <w:tc>
          <w:tcPr>
            <w:tcW w:w="3776" w:type="dxa"/>
            <w:tcBorders>
              <w:left w:val="single" w:sz="6" w:space="0" w:color="auto"/>
              <w:right w:val="single" w:sz="6" w:space="0" w:color="auto"/>
            </w:tcBorders>
          </w:tcPr>
          <w:p w:rsidR="00B17D80" w:rsidRDefault="00B17D80" w:rsidP="007B59FD">
            <w:pPr>
              <w:pStyle w:val="TAL"/>
            </w:pPr>
            <w:r>
              <w:t>[digits only, SMS default alphabet, ME to echo text, packing not required, no help info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"Enter 12345"</w:t>
            </w:r>
          </w:p>
        </w:tc>
        <w:tc>
          <w:tcPr>
            <w:tcW w:w="3776" w:type="dxa"/>
            <w:tcBorders>
              <w:left w:val="single" w:sz="6" w:space="0" w:color="auto"/>
              <w:right w:val="single" w:sz="6" w:space="0" w:color="auto"/>
            </w:tcBorders>
          </w:tcPr>
          <w:p w:rsidR="00B17D80" w:rsidRDefault="00B17D80" w:rsidP="007B59FD">
            <w:pPr>
              <w:pStyle w:val="TAL"/>
            </w:pPr>
            <w:r>
              <w:t>Range of expected length is 5-5</w:t>
            </w:r>
          </w:p>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Enter the input "12345" and 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INPUT 1.1.1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INPUT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t>"Enter 12345"</w:t>
      </w:r>
    </w:p>
    <w:p w:rsidR="00B17D80" w:rsidRDefault="00B17D80" w:rsidP="00B17D80">
      <w:pPr>
        <w:pStyle w:val="EW"/>
        <w:tabs>
          <w:tab w:val="left" w:pos="851"/>
        </w:tabs>
        <w:ind w:left="2835" w:hanging="2551"/>
      </w:pPr>
      <w:r>
        <w:t>Response length</w:t>
      </w:r>
    </w:p>
    <w:p w:rsidR="00B17D80" w:rsidRDefault="00B17D80" w:rsidP="00B17D80">
      <w:pPr>
        <w:pStyle w:val="EW"/>
        <w:tabs>
          <w:tab w:val="left" w:pos="851"/>
        </w:tabs>
        <w:ind w:left="2835" w:hanging="2551"/>
      </w:pPr>
      <w:r>
        <w:tab/>
        <w:t>Minimum length:</w:t>
      </w:r>
      <w:r>
        <w:tab/>
        <w:t>5</w:t>
      </w:r>
    </w:p>
    <w:p w:rsidR="00B17D80" w:rsidRDefault="00B17D80" w:rsidP="00B17D80">
      <w:pPr>
        <w:pStyle w:val="EX"/>
        <w:tabs>
          <w:tab w:val="left" w:pos="851"/>
        </w:tabs>
        <w:ind w:left="2835" w:hanging="2551"/>
      </w:pPr>
      <w:r>
        <w:tab/>
        <w:t>Maximum length:</w:t>
      </w:r>
      <w:r>
        <w:tab/>
        <w:t>5</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INPUT 1.1.1</w:t>
      </w:r>
    </w:p>
    <w:p w:rsidR="00B17D80" w:rsidRDefault="00B17D80" w:rsidP="00B17D80">
      <w:r>
        <w:t>Logically:</w:t>
      </w:r>
    </w:p>
    <w:p w:rsidR="00B17D80" w:rsidRDefault="00B17D80" w:rsidP="00B17D80">
      <w:pPr>
        <w:pStyle w:val="EW"/>
        <w:tabs>
          <w:tab w:val="left" w:pos="851"/>
        </w:tabs>
        <w:ind w:left="2835" w:hanging="2551"/>
      </w:pPr>
      <w:r>
        <w:lastRenderedPageBreak/>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"12345"</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1.2 (GET INPUT, digits only, SMS default alphabet, ME to echo text, packing SMS Point-to-point required by ME)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INPUT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INPUT 1.2.1</w:t>
            </w:r>
          </w:p>
        </w:tc>
        <w:tc>
          <w:tcPr>
            <w:tcW w:w="3776" w:type="dxa"/>
            <w:tcBorders>
              <w:left w:val="single" w:sz="6" w:space="0" w:color="auto"/>
              <w:right w:val="single" w:sz="6" w:space="0" w:color="auto"/>
            </w:tcBorders>
          </w:tcPr>
          <w:p w:rsidR="00B17D80" w:rsidRDefault="00B17D80" w:rsidP="007B59FD">
            <w:pPr>
              <w:pStyle w:val="TAL"/>
            </w:pPr>
            <w:r>
              <w:t>[digits only, SMS default alphabet, ME to echo text, packing required, no 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"Enter 67*#+"</w:t>
            </w:r>
          </w:p>
        </w:tc>
        <w:tc>
          <w:tcPr>
            <w:tcW w:w="3776" w:type="dxa"/>
            <w:tcBorders>
              <w:left w:val="single" w:sz="6" w:space="0" w:color="auto"/>
              <w:right w:val="single" w:sz="6" w:space="0" w:color="auto"/>
            </w:tcBorders>
          </w:tcPr>
          <w:p w:rsidR="00B17D80" w:rsidRDefault="00B17D80" w:rsidP="007B59FD">
            <w:pPr>
              <w:pStyle w:val="TAL"/>
            </w:pPr>
            <w:r>
              <w:t>Range of expected length is 5-5</w:t>
            </w:r>
          </w:p>
          <w:p w:rsidR="00B17D80" w:rsidRDefault="00B17D80" w:rsidP="007B59FD">
            <w:pPr>
              <w:pStyle w:val="TAL"/>
            </w:pPr>
            <w:r>
              <w:t>Text string coding in 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Enter the input "67*#+" and 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6" w:space="0" w:color="auto"/>
              <w:right w:val="single" w:sz="6" w:space="0" w:color="auto"/>
            </w:tcBorders>
          </w:tcPr>
          <w:p w:rsidR="00B17D80" w:rsidRDefault="00B17D80" w:rsidP="007B59FD">
            <w:pPr>
              <w:pStyle w:val="TAL"/>
            </w:pPr>
            <w:r>
              <w:t>TERMINAL RESPONSE: GET INPUT 1.2.1</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INPUT 1.2.1</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Default="00B17D80" w:rsidP="00B17D80">
      <w:pPr>
        <w:pStyle w:val="EW"/>
        <w:keepNext/>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packed SMS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SMS default alphabet</w:t>
      </w:r>
    </w:p>
    <w:p w:rsidR="00B17D80" w:rsidRDefault="00B17D80" w:rsidP="00B17D80">
      <w:pPr>
        <w:pStyle w:val="EW"/>
        <w:tabs>
          <w:tab w:val="left" w:pos="851"/>
        </w:tabs>
        <w:ind w:left="2835" w:hanging="2551"/>
      </w:pPr>
      <w:r>
        <w:tab/>
        <w:t>Text:</w:t>
      </w:r>
      <w:r>
        <w:tab/>
        <w:t>"Enter 67*#+"</w:t>
      </w:r>
    </w:p>
    <w:p w:rsidR="00B17D80" w:rsidRDefault="00B17D80" w:rsidP="00B17D80">
      <w:pPr>
        <w:pStyle w:val="EW"/>
        <w:tabs>
          <w:tab w:val="left" w:pos="851"/>
        </w:tabs>
        <w:ind w:left="2835" w:hanging="2551"/>
      </w:pPr>
      <w:r>
        <w:t>Response length</w:t>
      </w:r>
    </w:p>
    <w:p w:rsidR="00B17D80" w:rsidRDefault="00B17D80" w:rsidP="00B17D80">
      <w:pPr>
        <w:pStyle w:val="EW"/>
        <w:tabs>
          <w:tab w:val="left" w:pos="851"/>
        </w:tabs>
        <w:ind w:left="2835" w:hanging="2551"/>
      </w:pPr>
      <w:r>
        <w:tab/>
        <w:t>Minimum length:</w:t>
      </w:r>
      <w:r>
        <w:tab/>
        <w:t>5</w:t>
      </w:r>
    </w:p>
    <w:p w:rsidR="00B17D80" w:rsidRDefault="00B17D80" w:rsidP="00B17D80">
      <w:pPr>
        <w:pStyle w:val="EX"/>
        <w:tabs>
          <w:tab w:val="left" w:pos="851"/>
        </w:tabs>
        <w:ind w:left="2835" w:hanging="2551"/>
      </w:pPr>
      <w:r>
        <w:tab/>
        <w:t>Maximum length:</w:t>
      </w:r>
      <w:r>
        <w:tab/>
        <w:t>5</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AA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D1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INPUT 1.2.1</w:t>
      </w:r>
    </w:p>
    <w:p w:rsidR="00B17D80" w:rsidRDefault="00B17D80" w:rsidP="00B17D80">
      <w:r>
        <w:lastRenderedPageBreak/>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packed SMS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packed SMS format</w:t>
      </w:r>
    </w:p>
    <w:p w:rsidR="00B17D80" w:rsidRDefault="00B17D80" w:rsidP="00B17D80">
      <w:pPr>
        <w:pStyle w:val="EX"/>
        <w:tabs>
          <w:tab w:val="left" w:pos="851"/>
        </w:tabs>
        <w:ind w:left="2835" w:hanging="2551"/>
      </w:pPr>
      <w:r>
        <w:tab/>
        <w:t>Text:</w:t>
      </w:r>
      <w:r>
        <w:tab/>
        <w:t>"67*#+"</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1.3 (GET INPUT, character set, SMS Default Alphabet, ME to echo text, ME supporting 8 bit data Message)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INPUT 1.3.1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INPUT 1.3.1</w:t>
            </w:r>
          </w:p>
        </w:tc>
        <w:tc>
          <w:tcPr>
            <w:tcW w:w="3776" w:type="dxa"/>
            <w:tcBorders>
              <w:left w:val="single" w:sz="6" w:space="0" w:color="auto"/>
              <w:right w:val="single" w:sz="6" w:space="0" w:color="auto"/>
            </w:tcBorders>
          </w:tcPr>
          <w:p w:rsidR="00B17D80" w:rsidRDefault="00B17D80" w:rsidP="007B59FD">
            <w:pPr>
              <w:pStyle w:val="TAL"/>
            </w:pPr>
            <w:r>
              <w:t>[character set, SMS default alphabet, ME to echo text, packing not required, no 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"Enter AbCdE"</w:t>
            </w:r>
          </w:p>
        </w:tc>
        <w:tc>
          <w:tcPr>
            <w:tcW w:w="3776" w:type="dxa"/>
            <w:tcBorders>
              <w:left w:val="single" w:sz="6" w:space="0" w:color="auto"/>
              <w:right w:val="single" w:sz="6" w:space="0" w:color="auto"/>
            </w:tcBorders>
          </w:tcPr>
          <w:p w:rsidR="00B17D80" w:rsidRDefault="00B17D80" w:rsidP="007B59FD">
            <w:pPr>
              <w:pStyle w:val="TAL"/>
            </w:pPr>
            <w:r>
              <w:t>Range of expected length is 5-5</w:t>
            </w:r>
          </w:p>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Enter the input "AbCdE" and completion</w:t>
            </w:r>
          </w:p>
        </w:tc>
        <w:tc>
          <w:tcPr>
            <w:tcW w:w="3776" w:type="dxa"/>
            <w:tcBorders>
              <w:left w:val="single" w:sz="6" w:space="0" w:color="auto"/>
              <w:right w:val="single" w:sz="6" w:space="0" w:color="auto"/>
            </w:tcBorders>
          </w:tcPr>
          <w:p w:rsidR="00B17D80" w:rsidRDefault="00B17D80" w:rsidP="007B59FD">
            <w:pPr>
              <w:pStyle w:val="TAL"/>
            </w:pPr>
            <w:r>
              <w:t>The ME may echo the input</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INPUT 1.3.1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INPUT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Character set,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t>"Enter AbCdE"</w:t>
      </w:r>
    </w:p>
    <w:p w:rsidR="00B17D80" w:rsidRDefault="00B17D80" w:rsidP="00B17D80">
      <w:pPr>
        <w:pStyle w:val="EW"/>
        <w:tabs>
          <w:tab w:val="left" w:pos="851"/>
        </w:tabs>
        <w:ind w:left="2835" w:hanging="2551"/>
      </w:pPr>
      <w:r>
        <w:t>Response length</w:t>
      </w:r>
    </w:p>
    <w:p w:rsidR="00B17D80" w:rsidRDefault="00B17D80" w:rsidP="00B17D80">
      <w:pPr>
        <w:pStyle w:val="EW"/>
        <w:tabs>
          <w:tab w:val="left" w:pos="851"/>
        </w:tabs>
        <w:ind w:left="2835" w:hanging="2551"/>
      </w:pPr>
      <w:r>
        <w:tab/>
        <w:t>Minimum length:</w:t>
      </w:r>
      <w:r>
        <w:tab/>
        <w:t>5</w:t>
      </w:r>
    </w:p>
    <w:p w:rsidR="00B17D80" w:rsidRDefault="00B17D80" w:rsidP="00B17D80">
      <w:pPr>
        <w:pStyle w:val="EX"/>
        <w:tabs>
          <w:tab w:val="left" w:pos="851"/>
        </w:tabs>
        <w:ind w:left="2835" w:hanging="2551"/>
      </w:pPr>
      <w:r>
        <w:tab/>
        <w:t>Maximum length:</w:t>
      </w:r>
      <w:r>
        <w:tab/>
        <w:t>5</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lastRenderedPageBreak/>
        <w:t>TERMINAL RESPONSE: GET INPUT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Character set,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"AbCdE"</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1.4 (GET INPUT, digits only, SMS default alphabet, ME to hide text, ME supporting 8 bit data Message)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823"/>
        <w:gridCol w:w="1232"/>
        <w:gridCol w:w="2751"/>
        <w:gridCol w:w="3776"/>
      </w:tblGrid>
      <w:tr w:rsidR="00B17D80" w:rsidTr="007B59FD">
        <w:tblPrEx>
          <w:tblCellMar>
            <w:top w:w="0" w:type="dxa"/>
            <w:bottom w:w="0" w:type="dxa"/>
          </w:tblCellMar>
        </w:tblPrEx>
        <w:trPr>
          <w:cantSplit/>
          <w:jc w:val="center"/>
        </w:trPr>
        <w:tc>
          <w:tcPr>
            <w:tcW w:w="823"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823"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INPUT 1.4.1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INPUT 1.4.1</w:t>
            </w:r>
          </w:p>
        </w:tc>
        <w:tc>
          <w:tcPr>
            <w:tcW w:w="3776" w:type="dxa"/>
            <w:tcBorders>
              <w:left w:val="single" w:sz="6" w:space="0" w:color="auto"/>
              <w:right w:val="single" w:sz="6" w:space="0" w:color="auto"/>
            </w:tcBorders>
          </w:tcPr>
          <w:p w:rsidR="00B17D80" w:rsidRDefault="00B17D80" w:rsidP="007B59FD">
            <w:pPr>
              <w:pStyle w:val="TAL"/>
            </w:pPr>
            <w:r>
              <w:t>[digits only, SMS default alphabet, ME to hide text, packing not required, no help information available]</w:t>
            </w: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 xml:space="preserve">Display </w:t>
            </w:r>
          </w:p>
          <w:p w:rsidR="00B17D80" w:rsidRDefault="00B17D80" w:rsidP="007B59FD">
            <w:pPr>
              <w:pStyle w:val="TAL"/>
            </w:pPr>
            <w:r>
              <w:t>"Password 1&lt;SEND&gt;2345678"</w:t>
            </w:r>
          </w:p>
        </w:tc>
        <w:tc>
          <w:tcPr>
            <w:tcW w:w="3776" w:type="dxa"/>
            <w:tcBorders>
              <w:left w:val="single" w:sz="6" w:space="0" w:color="auto"/>
              <w:right w:val="single" w:sz="6" w:space="0" w:color="auto"/>
            </w:tcBorders>
          </w:tcPr>
          <w:p w:rsidR="00B17D80" w:rsidRDefault="00B17D80" w:rsidP="007B59FD">
            <w:pPr>
              <w:pStyle w:val="TAL"/>
            </w:pPr>
            <w:r>
              <w:t>Range of expected length is 4-8</w:t>
            </w:r>
          </w:p>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Enter the input "2345678" and completion</w:t>
            </w:r>
          </w:p>
        </w:tc>
        <w:tc>
          <w:tcPr>
            <w:tcW w:w="3776" w:type="dxa"/>
            <w:tcBorders>
              <w:left w:val="single" w:sz="6" w:space="0" w:color="auto"/>
              <w:right w:val="single" w:sz="6" w:space="0" w:color="auto"/>
            </w:tcBorders>
          </w:tcPr>
          <w:p w:rsidR="00B17D80" w:rsidRDefault="00B17D80" w:rsidP="007B59FD">
            <w:pPr>
              <w:pStyle w:val="TAL"/>
            </w:pPr>
            <w:r>
              <w:t>User’s input not to be revealed at any time, optionally indication of key entries such as by displaying "*"</w:t>
            </w: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Input not revealed</w:t>
            </w:r>
          </w:p>
        </w:tc>
        <w:tc>
          <w:tcPr>
            <w:tcW w:w="3776" w:type="dxa"/>
            <w:tcBorders>
              <w:left w:val="single" w:sz="6" w:space="0" w:color="auto"/>
              <w:right w:val="single" w:sz="6" w:space="0" w:color="auto"/>
            </w:tcBorders>
          </w:tcPr>
          <w:p w:rsidR="00B17D80" w:rsidRDefault="00B17D80" w:rsidP="007B59FD">
            <w:pPr>
              <w:pStyle w:val="TAL"/>
            </w:pPr>
            <w:r>
              <w:t>optionally indication of key entries such as by displaying "*"</w:t>
            </w:r>
          </w:p>
        </w:tc>
      </w:tr>
      <w:tr w:rsidR="00B17D80" w:rsidTr="007B59FD">
        <w:tblPrEx>
          <w:tblCellMar>
            <w:top w:w="0" w:type="dxa"/>
            <w:bottom w:w="0" w:type="dxa"/>
          </w:tblCellMar>
        </w:tblPrEx>
        <w:trPr>
          <w:cantSplit/>
          <w:jc w:val="center"/>
        </w:trPr>
        <w:tc>
          <w:tcPr>
            <w:tcW w:w="823"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INPUT 1.4.1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INPUT 1.4.1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unpacked format, ME to hide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t>"Password 1&lt;SEND&gt;2345678"</w:t>
      </w:r>
    </w:p>
    <w:p w:rsidR="00B17D80" w:rsidRDefault="00B17D80" w:rsidP="00B17D80">
      <w:pPr>
        <w:pStyle w:val="EW"/>
        <w:tabs>
          <w:tab w:val="left" w:pos="851"/>
        </w:tabs>
        <w:ind w:left="2835" w:hanging="2551"/>
      </w:pPr>
      <w:r>
        <w:t>Response length</w:t>
      </w:r>
    </w:p>
    <w:p w:rsidR="00B17D80" w:rsidRDefault="00B17D80" w:rsidP="00B17D80">
      <w:pPr>
        <w:pStyle w:val="EW"/>
        <w:tabs>
          <w:tab w:val="left" w:pos="851"/>
        </w:tabs>
        <w:ind w:left="2835" w:hanging="2551"/>
      </w:pPr>
      <w:r>
        <w:tab/>
        <w:t>Minimum length:</w:t>
      </w:r>
      <w:r>
        <w:tab/>
        <w:t>4</w:t>
      </w:r>
    </w:p>
    <w:p w:rsidR="00B17D80" w:rsidRDefault="00B17D80" w:rsidP="00B17D80">
      <w:pPr>
        <w:pStyle w:val="EX"/>
        <w:tabs>
          <w:tab w:val="left" w:pos="851"/>
        </w:tabs>
        <w:ind w:left="2835" w:hanging="2551"/>
      </w:pPr>
      <w:r>
        <w:tab/>
        <w:t>Maximum length:</w:t>
      </w:r>
      <w:r>
        <w:tab/>
        <w:t>8</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INPUT 1.4.1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unpacked format, ME to hide text, no help information available</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keepNext/>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"2345678"</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1.5 (GET INPUT, digits only, SMS default alphabet, ME to echo text, ME supporting 8 bit data Message)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50"/>
        <w:gridCol w:w="2609"/>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50"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609"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50"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609" w:type="dxa"/>
            <w:tcBorders>
              <w:top w:val="single" w:sz="6" w:space="0" w:color="auto"/>
              <w:left w:val="single" w:sz="6" w:space="0" w:color="auto"/>
              <w:right w:val="single" w:sz="6" w:space="0" w:color="auto"/>
            </w:tcBorders>
          </w:tcPr>
          <w:p w:rsidR="00B17D80" w:rsidRDefault="00B17D80" w:rsidP="007B59FD">
            <w:pPr>
              <w:pStyle w:val="TAL"/>
            </w:pPr>
            <w:r>
              <w:t>PROACTIVE COMMAND PENDING: GET INPUT 1.5.1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50"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609"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50"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609" w:type="dxa"/>
            <w:tcBorders>
              <w:left w:val="single" w:sz="6" w:space="0" w:color="auto"/>
              <w:right w:val="single" w:sz="6" w:space="0" w:color="auto"/>
            </w:tcBorders>
          </w:tcPr>
          <w:p w:rsidR="00B17D80" w:rsidRDefault="00B17D80" w:rsidP="007B59FD">
            <w:pPr>
              <w:pStyle w:val="TAL"/>
            </w:pPr>
            <w:r>
              <w:t>PROACTIVE COMMAND: GET INPUT 1.5.1</w:t>
            </w:r>
          </w:p>
        </w:tc>
        <w:tc>
          <w:tcPr>
            <w:tcW w:w="3776" w:type="dxa"/>
            <w:tcBorders>
              <w:left w:val="single" w:sz="6" w:space="0" w:color="auto"/>
              <w:right w:val="single" w:sz="6" w:space="0" w:color="auto"/>
            </w:tcBorders>
          </w:tcPr>
          <w:p w:rsidR="00B17D80" w:rsidRDefault="00B17D80" w:rsidP="007B59FD">
            <w:pPr>
              <w:pStyle w:val="TAL"/>
            </w:pPr>
            <w:r>
              <w:t>[digits only, SMS default alphabet, ME to echo text, packing not required, no 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50"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609" w:type="dxa"/>
            <w:tcBorders>
              <w:left w:val="single" w:sz="6" w:space="0" w:color="auto"/>
              <w:right w:val="single" w:sz="6" w:space="0" w:color="auto"/>
            </w:tcBorders>
          </w:tcPr>
          <w:p w:rsidR="00B17D80" w:rsidRDefault="00B17D80" w:rsidP="007B59FD">
            <w:pPr>
              <w:pStyle w:val="TAL"/>
            </w:pPr>
            <w:r>
              <w:t>Display "Enter 1..9,0..9,0(1)"</w:t>
            </w:r>
          </w:p>
        </w:tc>
        <w:tc>
          <w:tcPr>
            <w:tcW w:w="3776" w:type="dxa"/>
            <w:tcBorders>
              <w:left w:val="single" w:sz="6" w:space="0" w:color="auto"/>
              <w:right w:val="single" w:sz="6" w:space="0" w:color="auto"/>
            </w:tcBorders>
          </w:tcPr>
          <w:p w:rsidR="00B17D80" w:rsidRDefault="00B17D80" w:rsidP="007B59FD">
            <w:pPr>
              <w:pStyle w:val="TAL"/>
            </w:pPr>
            <w:r>
              <w:t>Range of expected length is 1-20</w:t>
            </w:r>
          </w:p>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50"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609" w:type="dxa"/>
            <w:tcBorders>
              <w:left w:val="single" w:sz="6" w:space="0" w:color="auto"/>
              <w:right w:val="single" w:sz="6" w:space="0" w:color="auto"/>
            </w:tcBorders>
          </w:tcPr>
          <w:p w:rsidR="00B17D80" w:rsidRDefault="00B17D80" w:rsidP="007B59FD">
            <w:pPr>
              <w:pStyle w:val="TAL"/>
            </w:pPr>
            <w:r>
              <w:t>Completion without input</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50"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USER</w:t>
            </w:r>
          </w:p>
        </w:tc>
        <w:tc>
          <w:tcPr>
            <w:tcW w:w="2609" w:type="dxa"/>
            <w:tcBorders>
              <w:left w:val="single" w:sz="6" w:space="0" w:color="auto"/>
              <w:right w:val="single" w:sz="6" w:space="0" w:color="auto"/>
            </w:tcBorders>
          </w:tcPr>
          <w:p w:rsidR="00B17D80" w:rsidRDefault="00B17D80" w:rsidP="007B59FD">
            <w:pPr>
              <w:pStyle w:val="TAL"/>
            </w:pPr>
            <w:r>
              <w:t>The ME MMI takes action to manage the entry of correct numbers of characters.</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50" w:type="dxa"/>
            <w:tcBorders>
              <w:left w:val="single" w:sz="6" w:space="0" w:color="auto"/>
              <w:right w:val="single" w:sz="6" w:space="0" w:color="auto"/>
            </w:tcBorders>
          </w:tcPr>
          <w:p w:rsidR="00B17D80" w:rsidRDefault="00B17D80" w:rsidP="007B59FD">
            <w:pPr>
              <w:pStyle w:val="TAC"/>
            </w:pPr>
            <w:r>
              <w:t xml:space="preserve">USER </w:t>
            </w:r>
            <w:r>
              <w:rPr>
                <w:rFonts w:ascii="Symbol" w:hAnsi="Symbol"/>
              </w:rPr>
              <w:t></w:t>
            </w:r>
            <w:r>
              <w:rPr>
                <w:rFonts w:ascii="Symbol" w:hAnsi="Symbol"/>
              </w:rPr>
              <w:t></w:t>
            </w:r>
            <w:r>
              <w:t>ME</w:t>
            </w:r>
          </w:p>
        </w:tc>
        <w:tc>
          <w:tcPr>
            <w:tcW w:w="2609" w:type="dxa"/>
            <w:tcBorders>
              <w:left w:val="single" w:sz="6" w:space="0" w:color="auto"/>
              <w:right w:val="single" w:sz="6" w:space="0" w:color="auto"/>
            </w:tcBorders>
          </w:tcPr>
          <w:p w:rsidR="00B17D80" w:rsidRDefault="00B17D80" w:rsidP="007B59FD">
            <w:pPr>
              <w:pStyle w:val="TAL"/>
            </w:pPr>
            <w:r>
              <w:t>Enter "12345678901234567890" and 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8</w:t>
            </w:r>
          </w:p>
        </w:tc>
        <w:tc>
          <w:tcPr>
            <w:tcW w:w="1250"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609" w:type="dxa"/>
            <w:tcBorders>
              <w:left w:val="single" w:sz="6" w:space="0" w:color="auto"/>
              <w:bottom w:val="single" w:sz="4" w:space="0" w:color="auto"/>
              <w:right w:val="single" w:sz="6" w:space="0" w:color="auto"/>
            </w:tcBorders>
          </w:tcPr>
          <w:p w:rsidR="00B17D80" w:rsidRDefault="00B17D80" w:rsidP="007B59FD">
            <w:pPr>
              <w:pStyle w:val="TAL"/>
            </w:pPr>
            <w:r>
              <w:t>TERMINAL RESPONSE: GET INPUT 1.5.1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INPUT 1.5.1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lastRenderedPageBreak/>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t>"Enter 1..9,0..9,0(1)"</w:t>
      </w:r>
    </w:p>
    <w:p w:rsidR="00B17D80" w:rsidRDefault="00B17D80" w:rsidP="00B17D80">
      <w:pPr>
        <w:pStyle w:val="EW"/>
        <w:tabs>
          <w:tab w:val="left" w:pos="851"/>
        </w:tabs>
        <w:ind w:left="2835" w:hanging="2551"/>
      </w:pPr>
      <w:r>
        <w:t>Response length</w:t>
      </w:r>
    </w:p>
    <w:p w:rsidR="00B17D80" w:rsidRDefault="00B17D80" w:rsidP="00B17D80">
      <w:pPr>
        <w:pStyle w:val="EW"/>
        <w:tabs>
          <w:tab w:val="left" w:pos="851"/>
        </w:tabs>
        <w:ind w:left="2835" w:hanging="2551"/>
      </w:pPr>
      <w:r>
        <w:tab/>
        <w:t>Minimum length:</w:t>
      </w:r>
      <w:r>
        <w:tab/>
        <w:t>1</w:t>
      </w:r>
    </w:p>
    <w:p w:rsidR="00B17D80" w:rsidRDefault="00B17D80" w:rsidP="00B17D80">
      <w:pPr>
        <w:pStyle w:val="EX"/>
        <w:tabs>
          <w:tab w:val="left" w:pos="851"/>
        </w:tabs>
        <w:ind w:left="2835" w:hanging="2551"/>
      </w:pPr>
      <w:r>
        <w:tab/>
        <w:t>Maximum length:</w:t>
      </w:r>
      <w:r>
        <w:tab/>
        <w:t>20</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INPUT 1.5.1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"12345678901234567890"</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1.6 (GET INPUT, backwards move)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INPUT 1.6.1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INPUT 1.6.1</w:t>
            </w:r>
          </w:p>
        </w:tc>
        <w:tc>
          <w:tcPr>
            <w:tcW w:w="3776" w:type="dxa"/>
            <w:tcBorders>
              <w:left w:val="single" w:sz="6" w:space="0" w:color="auto"/>
              <w:right w:val="single" w:sz="6" w:space="0" w:color="auto"/>
            </w:tcBorders>
          </w:tcPr>
          <w:p w:rsidR="00B17D80" w:rsidRDefault="00B17D80" w:rsidP="007B59FD">
            <w:pPr>
              <w:pStyle w:val="TAL"/>
            </w:pPr>
            <w:r>
              <w:t>[digits only, SMS default alphabet, ME to echo text, packing not required, no 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"&lt;GO-BACKWARDS&gt;"</w:t>
            </w:r>
          </w:p>
        </w:tc>
        <w:tc>
          <w:tcPr>
            <w:tcW w:w="3776" w:type="dxa"/>
            <w:tcBorders>
              <w:left w:val="single" w:sz="6" w:space="0" w:color="auto"/>
              <w:right w:val="single" w:sz="6" w:space="0" w:color="auto"/>
            </w:tcBorders>
          </w:tcPr>
          <w:p w:rsidR="00B17D80" w:rsidRDefault="00B17D80" w:rsidP="007B59FD">
            <w:pPr>
              <w:pStyle w:val="TAL"/>
            </w:pPr>
            <w:r>
              <w:t>Range of expected length is 0-8</w:t>
            </w:r>
          </w:p>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Backwards move MMI action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INPUT 1.6.1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[backward move in the proactive SIM session requested by the user]</w:t>
            </w:r>
          </w:p>
        </w:tc>
      </w:tr>
    </w:tbl>
    <w:p w:rsidR="00B17D80" w:rsidRDefault="00B17D80" w:rsidP="00B17D80">
      <w:pPr>
        <w:pStyle w:val="FP"/>
      </w:pPr>
    </w:p>
    <w:p w:rsidR="00B17D80" w:rsidRDefault="00B17D80" w:rsidP="00B17D80">
      <w:r>
        <w:t>PROACTIVE COMMAND: GET INPUT 1.6.1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lastRenderedPageBreak/>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t>"&lt;GO-BACKWARDS&gt;"</w:t>
      </w:r>
    </w:p>
    <w:p w:rsidR="00B17D80" w:rsidRDefault="00B17D80" w:rsidP="00B17D80">
      <w:pPr>
        <w:pStyle w:val="EW"/>
        <w:tabs>
          <w:tab w:val="left" w:pos="851"/>
        </w:tabs>
        <w:ind w:left="2835" w:hanging="2551"/>
      </w:pPr>
      <w:r>
        <w:t>Response length</w:t>
      </w:r>
    </w:p>
    <w:p w:rsidR="00B17D80" w:rsidRDefault="00B17D80" w:rsidP="00B17D80">
      <w:pPr>
        <w:pStyle w:val="EW"/>
        <w:tabs>
          <w:tab w:val="left" w:pos="851"/>
        </w:tabs>
        <w:ind w:left="2835" w:hanging="2551"/>
      </w:pPr>
      <w:r>
        <w:tab/>
        <w:t>Minimum length:</w:t>
      </w:r>
      <w:r>
        <w:tab/>
        <w:t>0</w:t>
      </w:r>
    </w:p>
    <w:p w:rsidR="00B17D80" w:rsidRDefault="00B17D80" w:rsidP="00B17D80">
      <w:pPr>
        <w:pStyle w:val="EX"/>
        <w:tabs>
          <w:tab w:val="left" w:pos="851"/>
        </w:tabs>
        <w:ind w:left="2835" w:hanging="2551"/>
      </w:pPr>
      <w:r>
        <w:tab/>
        <w:t>Maximum length:</w:t>
      </w:r>
      <w:r>
        <w:tab/>
        <w:t>8</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INPUT 1.6.1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backward move in the proactive SIM session requested by the user</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r>
    </w:tbl>
    <w:p w:rsidR="00B17D80" w:rsidRDefault="00B17D80" w:rsidP="00B17D80">
      <w:pPr>
        <w:pStyle w:val="FP"/>
      </w:pPr>
    </w:p>
    <w:p w:rsidR="00B17D80" w:rsidRDefault="00B17D80" w:rsidP="00B17D80">
      <w:pPr>
        <w:keepNext/>
        <w:rPr>
          <w:b/>
        </w:rPr>
      </w:pPr>
      <w:r>
        <w:rPr>
          <w:b/>
        </w:rPr>
        <w:t>Expected Sequence 1.7 (GET INPUT, abort)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GET INPUT 1.7.1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GET INPUT 1.7.1</w:t>
            </w:r>
          </w:p>
        </w:tc>
        <w:tc>
          <w:tcPr>
            <w:tcW w:w="3776" w:type="dxa"/>
            <w:tcBorders>
              <w:left w:val="single" w:sz="6" w:space="0" w:color="auto"/>
              <w:right w:val="single" w:sz="6" w:space="0" w:color="auto"/>
            </w:tcBorders>
          </w:tcPr>
          <w:p w:rsidR="00B17D80" w:rsidRDefault="00B17D80" w:rsidP="007B59FD">
            <w:pPr>
              <w:pStyle w:val="TAL"/>
            </w:pPr>
            <w:r>
              <w:t>[digits only, SMS default alphabet, ME to echo text, packing not required, no 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"&lt;ABORT&gt;"</w:t>
            </w:r>
          </w:p>
        </w:tc>
        <w:tc>
          <w:tcPr>
            <w:tcW w:w="3776" w:type="dxa"/>
            <w:tcBorders>
              <w:left w:val="single" w:sz="6" w:space="0" w:color="auto"/>
              <w:right w:val="single" w:sz="6" w:space="0" w:color="auto"/>
            </w:tcBorders>
          </w:tcPr>
          <w:p w:rsidR="00B17D80" w:rsidRDefault="00B17D80" w:rsidP="007B59FD">
            <w:pPr>
              <w:pStyle w:val="TAL"/>
            </w:pPr>
            <w:r>
              <w:t>Range if expected length is 0-8</w:t>
            </w:r>
          </w:p>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Terminate the Proactive SIM session MMI action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GET INPUT 1.7.1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[Proactive SIM session terminated by the user]</w:t>
            </w:r>
          </w:p>
        </w:tc>
      </w:tr>
    </w:tbl>
    <w:p w:rsidR="00B17D80" w:rsidRDefault="00B17D80" w:rsidP="00B17D80">
      <w:pPr>
        <w:pStyle w:val="FP"/>
      </w:pPr>
    </w:p>
    <w:p w:rsidR="00B17D80" w:rsidRDefault="00B17D80" w:rsidP="00B17D80">
      <w:r>
        <w:t>PROACTIVE COMMAND: GET INPUT 1.7.1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lastRenderedPageBreak/>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t>"&lt;ABORT&gt;"</w:t>
      </w:r>
    </w:p>
    <w:p w:rsidR="00B17D80" w:rsidRDefault="00B17D80" w:rsidP="00B17D80">
      <w:pPr>
        <w:pStyle w:val="EW"/>
        <w:tabs>
          <w:tab w:val="left" w:pos="851"/>
        </w:tabs>
        <w:ind w:left="2835" w:hanging="2551"/>
      </w:pPr>
      <w:r>
        <w:t>Response length</w:t>
      </w:r>
    </w:p>
    <w:p w:rsidR="00B17D80" w:rsidRDefault="00B17D80" w:rsidP="00B17D80">
      <w:pPr>
        <w:pStyle w:val="EW"/>
        <w:tabs>
          <w:tab w:val="left" w:pos="851"/>
        </w:tabs>
        <w:ind w:left="2835" w:hanging="2551"/>
      </w:pPr>
      <w:r>
        <w:tab/>
        <w:t>Minimum length:</w:t>
      </w:r>
      <w:r>
        <w:tab/>
        <w:t>0</w:t>
      </w:r>
    </w:p>
    <w:p w:rsidR="00B17D80" w:rsidRDefault="00B17D80" w:rsidP="00B17D80">
      <w:pPr>
        <w:pStyle w:val="EX"/>
        <w:tabs>
          <w:tab w:val="left" w:pos="851"/>
        </w:tabs>
        <w:ind w:left="2835" w:hanging="2551"/>
      </w:pPr>
      <w:r>
        <w:tab/>
        <w:t>Maximum length:</w:t>
      </w:r>
      <w:r>
        <w:tab/>
        <w:t>8</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INPUT 1.7.1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 xml:space="preserve">digits (0-9, *, # and +) only, SMS default alphabet, input in unpacked format, ME to echo text, no help information available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Proactive SIM session terminated by the user</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bl>
    <w:p w:rsidR="00B17D80" w:rsidRDefault="00B17D80" w:rsidP="00B17D80">
      <w:pPr>
        <w:pStyle w:val="FP"/>
      </w:pPr>
    </w:p>
    <w:p w:rsidR="00B17D80" w:rsidRDefault="00B17D80" w:rsidP="00B17D80">
      <w:pPr>
        <w:keepNext/>
        <w:rPr>
          <w:b/>
        </w:rPr>
      </w:pPr>
      <w:r>
        <w:rPr>
          <w:b/>
        </w:rPr>
        <w:t>Expected Sequence 1.8 (GET INPUT, digits only, SMS default alphabet, ME to echo text, ME supporting 8 bit data Message)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609"/>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609"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609" w:type="dxa"/>
            <w:tcBorders>
              <w:top w:val="single" w:sz="6" w:space="0" w:color="auto"/>
              <w:left w:val="single" w:sz="6" w:space="0" w:color="auto"/>
              <w:right w:val="single" w:sz="6" w:space="0" w:color="auto"/>
            </w:tcBorders>
          </w:tcPr>
          <w:p w:rsidR="00B17D80" w:rsidRDefault="00B17D80" w:rsidP="007B59FD">
            <w:pPr>
              <w:pStyle w:val="TAL"/>
            </w:pPr>
            <w:r>
              <w:t>PROACTIVE COMMAND PENDING: GET INPUT 1.8.1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609"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609" w:type="dxa"/>
            <w:tcBorders>
              <w:left w:val="single" w:sz="6" w:space="0" w:color="auto"/>
              <w:right w:val="single" w:sz="6" w:space="0" w:color="auto"/>
            </w:tcBorders>
          </w:tcPr>
          <w:p w:rsidR="00B17D80" w:rsidRDefault="00B17D80" w:rsidP="007B59FD">
            <w:pPr>
              <w:pStyle w:val="TAL"/>
            </w:pPr>
            <w:r>
              <w:t>PROACTIVE COMMAND: GET INPUT 1.8.1</w:t>
            </w:r>
          </w:p>
        </w:tc>
        <w:tc>
          <w:tcPr>
            <w:tcW w:w="3776" w:type="dxa"/>
            <w:tcBorders>
              <w:left w:val="single" w:sz="6" w:space="0" w:color="auto"/>
              <w:right w:val="single" w:sz="6" w:space="0" w:color="auto"/>
            </w:tcBorders>
          </w:tcPr>
          <w:p w:rsidR="00B17D80" w:rsidRDefault="00B17D80" w:rsidP="007B59FD">
            <w:pPr>
              <w:pStyle w:val="TAL"/>
            </w:pPr>
            <w:r>
              <w:t>[digits only, SMS default alphabet, ME to echo text, packing not required, no 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609" w:type="dxa"/>
            <w:tcBorders>
              <w:left w:val="single" w:sz="6" w:space="0" w:color="auto"/>
              <w:right w:val="single" w:sz="6" w:space="0" w:color="auto"/>
            </w:tcBorders>
          </w:tcPr>
          <w:p w:rsidR="00B17D80" w:rsidRDefault="00B17D80" w:rsidP="007B59FD">
            <w:pPr>
              <w:pStyle w:val="TAL"/>
            </w:pPr>
            <w:r>
              <w:t>Display "***1111111111###***2222222222###***3333333333###***4444444444###***5555555555###***6666666666###***7777777777###***8888888888###***9999999999###***0000000000###"</w:t>
            </w:r>
          </w:p>
        </w:tc>
        <w:tc>
          <w:tcPr>
            <w:tcW w:w="3776" w:type="dxa"/>
            <w:tcBorders>
              <w:left w:val="single" w:sz="6" w:space="0" w:color="auto"/>
              <w:right w:val="single" w:sz="6" w:space="0" w:color="auto"/>
            </w:tcBorders>
          </w:tcPr>
          <w:p w:rsidR="00B17D80" w:rsidRDefault="00B17D80" w:rsidP="007B59FD">
            <w:pPr>
              <w:pStyle w:val="TAL"/>
            </w:pPr>
            <w:r>
              <w:t>Range of length expected is 160-160</w:t>
            </w:r>
          </w:p>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609" w:type="dxa"/>
            <w:tcBorders>
              <w:left w:val="single" w:sz="6" w:space="0" w:color="auto"/>
              <w:right w:val="single" w:sz="6" w:space="0" w:color="auto"/>
            </w:tcBorders>
          </w:tcPr>
          <w:p w:rsidR="00B17D80" w:rsidRDefault="00B17D80" w:rsidP="007B59FD">
            <w:pPr>
              <w:pStyle w:val="TAL"/>
            </w:pPr>
            <w:r>
              <w:t>Enter the input  "***1111111111###***2222222222###***3333333333###***4444444444###***5555555555###***6666666666###***7777777777###***8888888888###***9999999999###***0000000000###"</w:t>
            </w:r>
          </w:p>
          <w:p w:rsidR="00B17D80" w:rsidRDefault="00B17D80" w:rsidP="007B59FD">
            <w:pPr>
              <w:pStyle w:val="TAL"/>
            </w:pPr>
            <w:r>
              <w:t xml:space="preserve"> and 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609" w:type="dxa"/>
            <w:tcBorders>
              <w:left w:val="single" w:sz="6" w:space="0" w:color="auto"/>
              <w:bottom w:val="single" w:sz="4" w:space="0" w:color="auto"/>
              <w:right w:val="single" w:sz="6" w:space="0" w:color="auto"/>
            </w:tcBorders>
          </w:tcPr>
          <w:p w:rsidR="00B17D80" w:rsidRDefault="00B17D80" w:rsidP="007B59FD">
            <w:pPr>
              <w:pStyle w:val="TAL"/>
            </w:pPr>
            <w:r>
              <w:t>TERMINAL RESPONSE: GET INPUT 1.8.1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INPUT 1.8.1</w:t>
      </w:r>
    </w:p>
    <w:p w:rsidR="00B17D80" w:rsidRDefault="00B17D80" w:rsidP="00B17D80">
      <w:pPr>
        <w:keepNext/>
        <w:keepLines/>
      </w:pPr>
      <w:r>
        <w:lastRenderedPageBreak/>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Default="00B17D80" w:rsidP="00B17D80">
      <w:pPr>
        <w:pStyle w:val="EW"/>
        <w:keepNext/>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t>"***1111111111###***2222222222###***3333333333###***4444444444###***</w:t>
      </w:r>
      <w:r>
        <w:br/>
        <w:t>5555555555###***6666666666###***7777777777###***8888888888###***9999999999###***0000000000###"</w:t>
      </w:r>
    </w:p>
    <w:p w:rsidR="00B17D80" w:rsidRDefault="00B17D80" w:rsidP="00B17D80">
      <w:pPr>
        <w:pStyle w:val="EW"/>
        <w:tabs>
          <w:tab w:val="left" w:pos="851"/>
        </w:tabs>
        <w:ind w:left="2835" w:hanging="2551"/>
      </w:pPr>
      <w:r>
        <w:t>Response length</w:t>
      </w:r>
    </w:p>
    <w:p w:rsidR="00B17D80" w:rsidRDefault="00B17D80" w:rsidP="00B17D80">
      <w:pPr>
        <w:pStyle w:val="EW"/>
        <w:tabs>
          <w:tab w:val="left" w:pos="851"/>
        </w:tabs>
        <w:ind w:left="2835" w:hanging="2551"/>
      </w:pPr>
      <w:r>
        <w:tab/>
        <w:t>Minimum length:</w:t>
      </w:r>
      <w:r>
        <w:tab/>
        <w:t>160</w:t>
      </w:r>
    </w:p>
    <w:p w:rsidR="00B17D80" w:rsidRDefault="00B17D80" w:rsidP="00B17D80">
      <w:pPr>
        <w:pStyle w:val="EX"/>
        <w:tabs>
          <w:tab w:val="left" w:pos="851"/>
        </w:tabs>
        <w:ind w:left="2835" w:hanging="2551"/>
      </w:pPr>
      <w:r>
        <w:tab/>
        <w:t>Maximum length:</w:t>
      </w:r>
      <w:r>
        <w:tab/>
        <w:t>160</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r>
    </w:tbl>
    <w:p w:rsidR="00B17D80" w:rsidRDefault="00B17D80" w:rsidP="00B17D80">
      <w:pPr>
        <w:pStyle w:val="FP"/>
      </w:pPr>
    </w:p>
    <w:p w:rsidR="00B17D80" w:rsidRDefault="00B17D80" w:rsidP="00B17D80">
      <w:r>
        <w:t>TERMINAL RESPONSE: GET INPUT 1.8.1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t>"***1111111111###***2222222222###***</w:t>
      </w:r>
    </w:p>
    <w:p w:rsidR="00B17D80" w:rsidRDefault="00B17D80" w:rsidP="00B17D80">
      <w:pPr>
        <w:pStyle w:val="EW"/>
        <w:tabs>
          <w:tab w:val="left" w:pos="851"/>
        </w:tabs>
        <w:ind w:left="2835" w:hanging="2551"/>
      </w:pPr>
      <w:r>
        <w:tab/>
      </w:r>
      <w:r>
        <w:tab/>
        <w:t>3333333333###***4444444444###</w:t>
      </w:r>
    </w:p>
    <w:p w:rsidR="00B17D80" w:rsidRDefault="00B17D80" w:rsidP="00B17D80">
      <w:pPr>
        <w:pStyle w:val="EW"/>
        <w:tabs>
          <w:tab w:val="left" w:pos="851"/>
        </w:tabs>
        <w:ind w:left="2835" w:hanging="2551"/>
      </w:pPr>
      <w:r>
        <w:tab/>
      </w:r>
      <w:r>
        <w:tab/>
        <w:t>***5555555555###***6666666666###</w:t>
      </w:r>
    </w:p>
    <w:p w:rsidR="00B17D80" w:rsidRDefault="00B17D80" w:rsidP="00B17D80">
      <w:pPr>
        <w:pStyle w:val="EW"/>
        <w:tabs>
          <w:tab w:val="left" w:pos="851"/>
        </w:tabs>
        <w:ind w:left="2835" w:hanging="2551"/>
      </w:pPr>
      <w:r>
        <w:tab/>
      </w:r>
      <w:r>
        <w:tab/>
        <w:t>***7777777777###***8888888888###</w:t>
      </w:r>
    </w:p>
    <w:p w:rsidR="00B17D80" w:rsidRDefault="00B17D80" w:rsidP="00B17D80">
      <w:pPr>
        <w:pStyle w:val="EX"/>
        <w:tabs>
          <w:tab w:val="left" w:pos="851"/>
        </w:tabs>
        <w:ind w:left="2835" w:hanging="2551"/>
      </w:pPr>
      <w:r>
        <w:tab/>
      </w:r>
      <w:r>
        <w:tab/>
        <w:t xml:space="preserve">***9999999999###***0000000000###" </w:t>
      </w:r>
    </w:p>
    <w:p w:rsidR="00B17D80" w:rsidRDefault="00B17D80" w:rsidP="00B17D80">
      <w:pPr>
        <w:keepNext/>
        <w:keepLines/>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1.9 (GET INPUT, digits only, SMS default alphabet, ME to echo text, ME supporting 8 bit data Message)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INPUT 1.9.1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INPUT 1.9.1</w:t>
            </w:r>
          </w:p>
        </w:tc>
        <w:tc>
          <w:tcPr>
            <w:tcW w:w="3776" w:type="dxa"/>
            <w:tcBorders>
              <w:left w:val="single" w:sz="6" w:space="0" w:color="auto"/>
              <w:right w:val="single" w:sz="6" w:space="0" w:color="auto"/>
            </w:tcBorders>
          </w:tcPr>
          <w:p w:rsidR="00B17D80" w:rsidRDefault="00B17D80" w:rsidP="007B59FD">
            <w:pPr>
              <w:pStyle w:val="TAL"/>
            </w:pPr>
            <w:r>
              <w:t>[digits only, SMS default alphabet, ME to echo text, packing not required, no 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"&lt;SEND&gt;"</w:t>
            </w:r>
          </w:p>
        </w:tc>
        <w:tc>
          <w:tcPr>
            <w:tcW w:w="3776" w:type="dxa"/>
            <w:tcBorders>
              <w:left w:val="single" w:sz="6" w:space="0" w:color="auto"/>
              <w:right w:val="single" w:sz="6" w:space="0" w:color="auto"/>
            </w:tcBorders>
          </w:tcPr>
          <w:p w:rsidR="00B17D80" w:rsidRDefault="00B17D80" w:rsidP="007B59FD">
            <w:pPr>
              <w:pStyle w:val="TAL"/>
            </w:pPr>
            <w:r>
              <w:t>Range of expected length is 0-1</w:t>
            </w:r>
          </w:p>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INPUT 1.9.1A</w:t>
            </w:r>
          </w:p>
          <w:p w:rsidR="00B17D80" w:rsidRDefault="00B17D80" w:rsidP="007B59FD">
            <w:pPr>
              <w:pStyle w:val="TAL"/>
            </w:pPr>
            <w:r>
              <w:t>Or</w:t>
            </w:r>
          </w:p>
          <w:p w:rsidR="00B17D80" w:rsidRDefault="00B17D80" w:rsidP="007B59FD">
            <w:pPr>
              <w:pStyle w:val="TAL"/>
            </w:pPr>
            <w:r>
              <w:t>TERMINAL RESPONSE: GET INPUT 1.9.1B</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INPUT 1.9.1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t>"&lt;SEND&gt;"</w:t>
      </w:r>
    </w:p>
    <w:p w:rsidR="00B17D80" w:rsidRDefault="00B17D80" w:rsidP="00B17D80">
      <w:pPr>
        <w:pStyle w:val="EW"/>
        <w:tabs>
          <w:tab w:val="left" w:pos="851"/>
        </w:tabs>
        <w:ind w:left="2835" w:hanging="2551"/>
      </w:pPr>
      <w:r>
        <w:t>Response length</w:t>
      </w:r>
    </w:p>
    <w:p w:rsidR="00B17D80" w:rsidRDefault="00B17D80" w:rsidP="00B17D80">
      <w:pPr>
        <w:pStyle w:val="EW"/>
        <w:tabs>
          <w:tab w:val="left" w:pos="851"/>
        </w:tabs>
        <w:ind w:left="2835" w:hanging="2551"/>
      </w:pPr>
      <w:r>
        <w:tab/>
        <w:t>Minimum length:</w:t>
      </w:r>
      <w:r>
        <w:tab/>
        <w:t>0</w:t>
      </w:r>
    </w:p>
    <w:p w:rsidR="00B17D80" w:rsidRDefault="00B17D80" w:rsidP="00B17D80">
      <w:pPr>
        <w:pStyle w:val="EX"/>
        <w:tabs>
          <w:tab w:val="left" w:pos="851"/>
        </w:tabs>
        <w:ind w:left="2835" w:hanging="2551"/>
      </w:pPr>
      <w:r>
        <w:tab/>
        <w:t>Maximum length:</w:t>
      </w:r>
      <w:r>
        <w:tab/>
        <w:t>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bl>
    <w:p w:rsidR="00B17D80" w:rsidRDefault="00B17D80" w:rsidP="00B17D80">
      <w:pPr>
        <w:pStyle w:val="FP"/>
      </w:pPr>
    </w:p>
    <w:p w:rsidR="00B17D80" w:rsidRDefault="00B17D80" w:rsidP="00B17D80">
      <w:r>
        <w:t>TERMINAL RESPONSE: GET INPUT 1.9.1A</w:t>
      </w:r>
    </w:p>
    <w:p w:rsidR="00B17D80" w:rsidRDefault="00B17D80" w:rsidP="00B17D80">
      <w:pPr>
        <w:keepNext/>
        <w:keepLines/>
      </w:pPr>
      <w:r>
        <w:lastRenderedPageBreak/>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empty string</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INPUT 1.9.1B</w:t>
      </w:r>
    </w:p>
    <w:p w:rsidR="00B17D80" w:rsidRDefault="00B17D80" w:rsidP="00B17D80">
      <w:pPr>
        <w:keepNext/>
        <w:keepLines/>
      </w:pPr>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X"/>
        <w:tabs>
          <w:tab w:val="left" w:pos="851"/>
        </w:tabs>
        <w:spacing w:after="0"/>
        <w:ind w:left="2835" w:hanging="2551"/>
      </w:pPr>
      <w:r>
        <w:tab/>
        <w:t>Contents:</w:t>
      </w:r>
      <w:r>
        <w:tab/>
        <w:t>Null data object</w:t>
      </w:r>
    </w:p>
    <w:p w:rsidR="00B17D80" w:rsidRDefault="00B17D80" w:rsidP="00B17D80">
      <w:pPr>
        <w:pStyle w:val="EX"/>
        <w:tabs>
          <w:tab w:val="left" w:pos="851"/>
        </w:tabs>
        <w:spacing w:after="0"/>
        <w:ind w:left="2835" w:hanging="2551"/>
      </w:pP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1.10 (GET INPUT, null length for the text string,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INPUT 1.10.1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INPUT 1.10.1</w:t>
            </w:r>
          </w:p>
        </w:tc>
        <w:tc>
          <w:tcPr>
            <w:tcW w:w="3776" w:type="dxa"/>
            <w:tcBorders>
              <w:left w:val="single" w:sz="6" w:space="0" w:color="auto"/>
              <w:right w:val="single" w:sz="6" w:space="0" w:color="auto"/>
            </w:tcBorders>
          </w:tcPr>
          <w:p w:rsidR="00B17D80" w:rsidRDefault="00B17D80" w:rsidP="007B59FD">
            <w:pPr>
              <w:pStyle w:val="TAL"/>
            </w:pPr>
            <w:r>
              <w:t>[digits only, SMS default alphabet, ME to echo text, packing not required, no help info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Request for input</w:t>
            </w:r>
          </w:p>
        </w:tc>
        <w:tc>
          <w:tcPr>
            <w:tcW w:w="3776" w:type="dxa"/>
            <w:tcBorders>
              <w:left w:val="single" w:sz="6" w:space="0" w:color="auto"/>
              <w:right w:val="single" w:sz="6" w:space="0" w:color="auto"/>
            </w:tcBorders>
          </w:tcPr>
          <w:p w:rsidR="00B17D80" w:rsidRDefault="00B17D80" w:rsidP="007B59FD">
            <w:pPr>
              <w:pStyle w:val="TAL"/>
            </w:pPr>
            <w:r>
              <w:t>Range of expected length is 1-5</w:t>
            </w:r>
          </w:p>
          <w:p w:rsidR="00B17D80" w:rsidRDefault="00B17D80" w:rsidP="007B59FD">
            <w:pPr>
              <w:pStyle w:val="TAL"/>
            </w:pPr>
            <w:r>
              <w:t>Null Text string</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Enter the input "12345" and 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INPUT 1.10.1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INPUT 1.10.1</w:t>
      </w:r>
    </w:p>
    <w:p w:rsidR="00B17D80" w:rsidRDefault="00B17D80" w:rsidP="00B17D80">
      <w:r>
        <w:t>Logically:</w:t>
      </w:r>
    </w:p>
    <w:p w:rsidR="00B17D80" w:rsidRDefault="00B17D80" w:rsidP="00B17D80">
      <w:pPr>
        <w:pStyle w:val="EW"/>
        <w:tabs>
          <w:tab w:val="left" w:pos="851"/>
        </w:tabs>
        <w:ind w:left="2835" w:hanging="2551"/>
      </w:pPr>
      <w:r>
        <w:lastRenderedPageBreak/>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Text:</w:t>
      </w:r>
      <w:r>
        <w:tab/>
        <w:t>length null (00).</w:t>
      </w:r>
    </w:p>
    <w:p w:rsidR="00B17D80" w:rsidRDefault="00B17D80" w:rsidP="00B17D80">
      <w:pPr>
        <w:pStyle w:val="EW"/>
        <w:tabs>
          <w:tab w:val="left" w:pos="851"/>
        </w:tabs>
        <w:ind w:left="2835" w:hanging="2551"/>
      </w:pPr>
      <w:r>
        <w:t>Response length</w:t>
      </w:r>
    </w:p>
    <w:p w:rsidR="00B17D80" w:rsidRDefault="00B17D80" w:rsidP="00B17D80">
      <w:pPr>
        <w:pStyle w:val="EW"/>
        <w:tabs>
          <w:tab w:val="left" w:pos="851"/>
        </w:tabs>
        <w:ind w:left="2835" w:hanging="2551"/>
      </w:pPr>
      <w:r>
        <w:tab/>
        <w:t>Minimum length:</w:t>
      </w:r>
      <w:r>
        <w:tab/>
        <w:t>1</w:t>
      </w:r>
    </w:p>
    <w:p w:rsidR="00B17D80" w:rsidRDefault="00B17D80" w:rsidP="00B17D80">
      <w:pPr>
        <w:pStyle w:val="EX"/>
        <w:tabs>
          <w:tab w:val="left" w:pos="851"/>
        </w:tabs>
        <w:ind w:left="2835" w:hanging="2551"/>
      </w:pPr>
      <w:r>
        <w:tab/>
        <w:t>Maximum length:</w:t>
      </w:r>
      <w:r>
        <w:tab/>
        <w:t>5</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INPUT 1.10.1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"12345"</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27.22.4.3.1.5</w:t>
      </w:r>
      <w:r>
        <w:tab/>
        <w:t>Test requirement</w:t>
      </w:r>
    </w:p>
    <w:p w:rsidR="00B17D80" w:rsidRDefault="00B17D80" w:rsidP="00B17D80">
      <w:r>
        <w:t>The ME shall operate in the manner defined in expected sequences 1.1 to 1.10.</w:t>
      </w:r>
    </w:p>
    <w:p w:rsidR="00B17D80" w:rsidRDefault="00B17D80" w:rsidP="00B17D80">
      <w:pPr>
        <w:pStyle w:val="Heading5"/>
      </w:pPr>
      <w:bookmarkStart w:id="249" w:name="_Toc502363175"/>
      <w:bookmarkStart w:id="250" w:name="_Toc533173601"/>
      <w:bookmarkStart w:id="251" w:name="_Toc51834022"/>
      <w:r>
        <w:t>27.22.4.3.2</w:t>
      </w:r>
      <w:r>
        <w:tab/>
        <w:t>GET INPUT (No response from User)</w:t>
      </w:r>
      <w:bookmarkEnd w:id="249"/>
      <w:bookmarkEnd w:id="250"/>
      <w:bookmarkEnd w:id="251"/>
    </w:p>
    <w:p w:rsidR="00B17D80" w:rsidRDefault="00B17D80" w:rsidP="00B17D80">
      <w:pPr>
        <w:pStyle w:val="H6"/>
      </w:pPr>
      <w:r>
        <w:t>27.22.4.3.2.1</w:t>
      </w:r>
      <w:r>
        <w:tab/>
        <w:t>Definition and applicability</w:t>
      </w:r>
    </w:p>
    <w:p w:rsidR="00B17D80" w:rsidRDefault="00B17D80" w:rsidP="00B17D80">
      <w:r>
        <w:t>See clause 3.2.2.</w:t>
      </w:r>
    </w:p>
    <w:p w:rsidR="00B17D80" w:rsidRDefault="00B17D80" w:rsidP="00B17D80">
      <w:pPr>
        <w:pStyle w:val="H6"/>
      </w:pPr>
      <w:r>
        <w:t>27.22.4.3.2.2</w:t>
      </w:r>
      <w:r>
        <w:tab/>
        <w:t>Conformance requirement</w:t>
      </w:r>
    </w:p>
    <w:p w:rsidR="00B17D80" w:rsidRDefault="00B17D80" w:rsidP="00B17D80">
      <w:r>
        <w:t>The ME shall support the GET INPUT command as defined in the following technical specifications :</w:t>
      </w:r>
    </w:p>
    <w:p w:rsidR="00B17D80" w:rsidRDefault="00B17D80" w:rsidP="00B17D80">
      <w:pPr>
        <w:pStyle w:val="B1"/>
      </w:pPr>
      <w:r>
        <w:t>-</w:t>
      </w:r>
      <w:r>
        <w:tab/>
        <w:t>TS 11.14 [15] clause 5.2, clause 6.4.3, clause 6.6.3, clause 6.8, clause 6.11, clause 12.6, clause 12.15, clause 12.15.1, clause 12.15.2, clause 12.15.3 and clause 12.13.</w:t>
      </w:r>
    </w:p>
    <w:p w:rsidR="00B17D80" w:rsidRDefault="00B17D80" w:rsidP="00B17D80">
      <w:pPr>
        <w:pStyle w:val="H6"/>
      </w:pPr>
      <w:r>
        <w:lastRenderedPageBreak/>
        <w:t>27.22.4.3.2.3</w:t>
      </w:r>
      <w:r>
        <w:tab/>
        <w:t>Test purpose</w:t>
      </w:r>
    </w:p>
    <w:p w:rsidR="00B17D80" w:rsidRDefault="00B17D80" w:rsidP="00B17D80">
      <w:r>
        <w:t>To verify that the ME displays the text contained in the GET INPUT proactive SIM command, and returns a "No response from user" result value in the TERMINAL RESPONSE command send to the SIM.</w:t>
      </w:r>
    </w:p>
    <w:p w:rsidR="00B17D80" w:rsidRDefault="00B17D80" w:rsidP="00B17D80">
      <w:pPr>
        <w:pStyle w:val="H6"/>
      </w:pPr>
      <w:r>
        <w:t>27.22.4.3.2.4</w:t>
      </w:r>
      <w:r>
        <w:tab/>
        <w:t>Method of test</w:t>
      </w:r>
    </w:p>
    <w:p w:rsidR="00B17D80" w:rsidRDefault="00B17D80" w:rsidP="00B17D80">
      <w:pPr>
        <w:pStyle w:val="H6"/>
      </w:pPr>
      <w:r>
        <w:t>27.22.4.3.2.4.1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r>
        <w:t>The ME screen shall be in its normal stand-by display.</w:t>
      </w:r>
    </w:p>
    <w:p w:rsidR="00B17D80" w:rsidRDefault="00B17D80" w:rsidP="00B17D80">
      <w:r>
        <w:t>ME Manufacturers shall set the "no response from user" period of time.</w:t>
      </w:r>
    </w:p>
    <w:p w:rsidR="00B17D80" w:rsidRDefault="00B17D80" w:rsidP="00B17D80">
      <w:r>
        <w:t>The SIM simulator shall be set to that period of time.</w:t>
      </w:r>
    </w:p>
    <w:p w:rsidR="00B17D80" w:rsidRDefault="00B17D80" w:rsidP="00B17D80">
      <w:pPr>
        <w:pStyle w:val="H6"/>
      </w:pPr>
      <w:r>
        <w:t>27.22.4.3.2.4.2</w:t>
      </w:r>
      <w:r>
        <w:tab/>
        <w:t>Procedure</w:t>
      </w:r>
    </w:p>
    <w:p w:rsidR="00B17D80" w:rsidRDefault="00B17D80" w:rsidP="00B17D80">
      <w:pPr>
        <w:keepNext/>
        <w:rPr>
          <w:b/>
        </w:rPr>
      </w:pPr>
      <w:r>
        <w:rPr>
          <w:b/>
        </w:rPr>
        <w:t>Expected Sequence 2.1 (GET INPUT, no response from the user)</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16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16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16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INPUT 2.1.1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16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16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INPUT 2.1.1</w:t>
            </w:r>
          </w:p>
        </w:tc>
        <w:tc>
          <w:tcPr>
            <w:tcW w:w="3776" w:type="dxa"/>
            <w:tcBorders>
              <w:left w:val="single" w:sz="6" w:space="0" w:color="auto"/>
              <w:right w:val="single" w:sz="6" w:space="0" w:color="auto"/>
            </w:tcBorders>
          </w:tcPr>
          <w:p w:rsidR="00B17D80" w:rsidRDefault="00B17D80" w:rsidP="007B59FD">
            <w:pPr>
              <w:pStyle w:val="TAL"/>
            </w:pPr>
            <w:r>
              <w:t xml:space="preserve">[digits only, SMS default alphabet </w:t>
            </w:r>
          </w:p>
          <w:p w:rsidR="00B17D80" w:rsidRDefault="00B17D80" w:rsidP="007B59FD">
            <w:pPr>
              <w:pStyle w:val="TAL"/>
            </w:pPr>
            <w:r>
              <w:t>ME to echo text, packing not required, no 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16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"&lt;TIME-OUT&gt;"</w:t>
            </w:r>
          </w:p>
        </w:tc>
        <w:tc>
          <w:tcPr>
            <w:tcW w:w="3776" w:type="dxa"/>
            <w:tcBorders>
              <w:left w:val="single" w:sz="6" w:space="0" w:color="auto"/>
              <w:right w:val="single" w:sz="6" w:space="0" w:color="auto"/>
            </w:tcBorders>
          </w:tcPr>
          <w:p w:rsidR="00B17D80" w:rsidRDefault="00B17D80" w:rsidP="007B59FD">
            <w:pPr>
              <w:pStyle w:val="TAL"/>
            </w:pPr>
            <w:r>
              <w:t xml:space="preserve">Range of expected length is 0-10 </w:t>
            </w:r>
          </w:p>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162" w:type="dxa"/>
            <w:tcBorders>
              <w:left w:val="single" w:sz="6" w:space="0" w:color="auto"/>
              <w:right w:val="single" w:sz="6" w:space="0" w:color="auto"/>
            </w:tcBorders>
          </w:tcPr>
          <w:p w:rsidR="00B17D80" w:rsidRDefault="00B17D80" w:rsidP="007B59FD">
            <w:pPr>
              <w:pStyle w:val="TAC"/>
            </w:pPr>
            <w:r>
              <w:t>USER</w:t>
            </w:r>
          </w:p>
        </w:tc>
        <w:tc>
          <w:tcPr>
            <w:tcW w:w="2751" w:type="dxa"/>
            <w:tcBorders>
              <w:left w:val="single" w:sz="6" w:space="0" w:color="auto"/>
              <w:right w:val="single" w:sz="6" w:space="0" w:color="auto"/>
            </w:tcBorders>
          </w:tcPr>
          <w:p w:rsidR="00B17D80" w:rsidRDefault="00B17D80" w:rsidP="007B59FD">
            <w:pPr>
              <w:pStyle w:val="TAL"/>
            </w:pPr>
            <w:r>
              <w:t xml:space="preserve"> Waiting and no 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16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INPUT 2.1.1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[No response from user] within 5 s after the end of that defined period of time</w:t>
            </w:r>
          </w:p>
        </w:tc>
      </w:tr>
    </w:tbl>
    <w:p w:rsidR="00B17D80" w:rsidRDefault="00B17D80" w:rsidP="00B17D80">
      <w:pPr>
        <w:pStyle w:val="FP"/>
      </w:pPr>
    </w:p>
    <w:p w:rsidR="00B17D80" w:rsidRDefault="00B17D80" w:rsidP="00B17D80">
      <w:r>
        <w:t>PROACTIVE COMMAND: GET INPUT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t>"&lt;TIME-OUT&gt;"</w:t>
      </w:r>
    </w:p>
    <w:p w:rsidR="00B17D80" w:rsidRDefault="00B17D80" w:rsidP="00B17D80">
      <w:pPr>
        <w:pStyle w:val="EW"/>
        <w:tabs>
          <w:tab w:val="left" w:pos="851"/>
        </w:tabs>
        <w:ind w:left="2835" w:hanging="2551"/>
      </w:pPr>
      <w:r>
        <w:t>Response length</w:t>
      </w:r>
    </w:p>
    <w:p w:rsidR="00B17D80" w:rsidRDefault="00B17D80" w:rsidP="00B17D80">
      <w:pPr>
        <w:pStyle w:val="EW"/>
        <w:tabs>
          <w:tab w:val="left" w:pos="851"/>
        </w:tabs>
        <w:ind w:left="2835" w:hanging="2551"/>
      </w:pPr>
      <w:r>
        <w:tab/>
        <w:t>Minimum length:</w:t>
      </w:r>
      <w:r>
        <w:tab/>
        <w:t>0</w:t>
      </w:r>
    </w:p>
    <w:p w:rsidR="00B17D80" w:rsidRDefault="00B17D80" w:rsidP="00B17D80">
      <w:pPr>
        <w:pStyle w:val="EX"/>
        <w:tabs>
          <w:tab w:val="left" w:pos="851"/>
        </w:tabs>
        <w:ind w:left="2835" w:hanging="2551"/>
      </w:pPr>
      <w:r>
        <w:tab/>
        <w:t>Maximum length:</w:t>
      </w:r>
      <w:r>
        <w:tab/>
        <w:t>10</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lastRenderedPageBreak/>
        <w:t>TERMINAL RESPONSE: GET INPUT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No response from user</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r>
    </w:tbl>
    <w:p w:rsidR="00B17D80" w:rsidRDefault="00B17D80" w:rsidP="00B17D80">
      <w:pPr>
        <w:pStyle w:val="FP"/>
      </w:pPr>
    </w:p>
    <w:p w:rsidR="00B17D80" w:rsidRDefault="00B17D80" w:rsidP="00B17D80">
      <w:pPr>
        <w:pStyle w:val="H6"/>
      </w:pPr>
      <w:r>
        <w:t>27.22.4.3.2.5</w:t>
      </w:r>
      <w:r>
        <w:tab/>
        <w:t>Test requirement</w:t>
      </w:r>
    </w:p>
    <w:p w:rsidR="00B17D80" w:rsidRDefault="00B17D80" w:rsidP="00B17D80">
      <w:r>
        <w:t>The ME shall operate in the manner defined in expected sequence 2.1.</w:t>
      </w:r>
    </w:p>
    <w:p w:rsidR="00B17D80" w:rsidRDefault="00B17D80" w:rsidP="00B17D80">
      <w:pPr>
        <w:pStyle w:val="Heading5"/>
      </w:pPr>
      <w:bookmarkStart w:id="252" w:name="_Toc502363176"/>
      <w:bookmarkStart w:id="253" w:name="_Toc533173602"/>
      <w:bookmarkStart w:id="254" w:name="_Toc51834023"/>
      <w:r>
        <w:t>27.22.4.3.3</w:t>
      </w:r>
      <w:r>
        <w:tab/>
        <w:t>GET INPUT (UCS2 format display)</w:t>
      </w:r>
      <w:bookmarkEnd w:id="252"/>
      <w:bookmarkEnd w:id="253"/>
      <w:bookmarkEnd w:id="254"/>
    </w:p>
    <w:p w:rsidR="00B17D80" w:rsidRDefault="00B17D80" w:rsidP="00B17D80">
      <w:pPr>
        <w:pStyle w:val="H6"/>
      </w:pPr>
      <w:r>
        <w:t>27.22.4.3.3.1</w:t>
      </w:r>
      <w:r>
        <w:tab/>
        <w:t>Definition and applicability</w:t>
      </w:r>
    </w:p>
    <w:p w:rsidR="00B17D80" w:rsidRDefault="00B17D80" w:rsidP="00B17D80">
      <w:r>
        <w:t>See clause 3.2.2.</w:t>
      </w:r>
    </w:p>
    <w:p w:rsidR="00B17D80" w:rsidRDefault="00B17D80" w:rsidP="00B17D80">
      <w:pPr>
        <w:pStyle w:val="H6"/>
      </w:pPr>
      <w:r>
        <w:t>27.22.4.3.3.2</w:t>
      </w:r>
      <w:r>
        <w:tab/>
        <w:t>Conformance requirement</w:t>
      </w:r>
    </w:p>
    <w:p w:rsidR="00B17D80" w:rsidRDefault="00B17D80" w:rsidP="00B17D80">
      <w:r>
        <w:t>The ME shall support the GET INPUT command as defined in:</w:t>
      </w:r>
    </w:p>
    <w:p w:rsidR="00B17D80" w:rsidRDefault="00B17D80" w:rsidP="00B17D80">
      <w:pPr>
        <w:pStyle w:val="B1"/>
      </w:pPr>
      <w:r>
        <w:t>-</w:t>
      </w:r>
      <w:r>
        <w:tab/>
        <w:t>TS 11.14 [15] clause 5.2, clause 6.4.3, clause 6.6.3, clause 6.8, clause 6.11, clause 12.6, clause 12.15, clause 12.15.1, clause 12.15.2, clause 12.15.3 and clause 12.13.</w:t>
      </w:r>
    </w:p>
    <w:p w:rsidR="00B17D80" w:rsidRDefault="00B17D80" w:rsidP="00B17D80">
      <w:r>
        <w:t>Additionally the ME shall support the UCS2 facility for the coding of the Cyrillic alphabet, as defined in the following technical specifications: ISO/IEC 10646 [17].</w:t>
      </w:r>
    </w:p>
    <w:p w:rsidR="00B17D80" w:rsidRDefault="00B17D80" w:rsidP="00B17D80">
      <w:pPr>
        <w:pStyle w:val="H6"/>
      </w:pPr>
      <w:r>
        <w:t>27.22.4.3.3.3</w:t>
      </w:r>
      <w:r>
        <w:tab/>
        <w:t>Test purpose</w:t>
      </w:r>
    </w:p>
    <w:p w:rsidR="00B17D80" w:rsidRDefault="00B17D80" w:rsidP="00B17D80">
      <w:r>
        <w:t>To verify that the ME displays the text contained in the GET INPUT proactive SIM command, and returns the text string entered in the TERMINAL RESPONSE command sent to the SIM.</w:t>
      </w:r>
    </w:p>
    <w:p w:rsidR="00B17D80" w:rsidRDefault="00B17D80" w:rsidP="00B17D80">
      <w:pPr>
        <w:pStyle w:val="H6"/>
      </w:pPr>
      <w:r>
        <w:t>27.22.4.3.3.4</w:t>
      </w:r>
      <w:r>
        <w:tab/>
        <w:t>Method of test</w:t>
      </w:r>
    </w:p>
    <w:p w:rsidR="00B17D80" w:rsidRDefault="00B17D80" w:rsidP="00B17D80">
      <w:pPr>
        <w:pStyle w:val="H6"/>
      </w:pPr>
      <w:r>
        <w:t>27.22.4.3.3.4.1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r>
        <w:t>The ME screen shall be in its normal stand-by display.</w:t>
      </w:r>
    </w:p>
    <w:p w:rsidR="00B17D80" w:rsidRDefault="00B17D80" w:rsidP="00B17D80">
      <w:pPr>
        <w:pStyle w:val="H6"/>
      </w:pPr>
      <w:r>
        <w:lastRenderedPageBreak/>
        <w:t>27.22.4.3.3.4.2</w:t>
      </w:r>
      <w:r>
        <w:tab/>
        <w:t>Procedure</w:t>
      </w:r>
    </w:p>
    <w:p w:rsidR="00B17D80" w:rsidRDefault="00B17D80" w:rsidP="00B17D80">
      <w:pPr>
        <w:keepNext/>
        <w:rPr>
          <w:b/>
        </w:rPr>
      </w:pPr>
      <w:r>
        <w:rPr>
          <w:b/>
        </w:rPr>
        <w:t>Expected Sequence 3.1 (GET INPUT, text string coding in UCS2,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INPUT 3.1.1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INPUT 3.1</w:t>
            </w:r>
          </w:p>
        </w:tc>
        <w:tc>
          <w:tcPr>
            <w:tcW w:w="3776" w:type="dxa"/>
            <w:tcBorders>
              <w:left w:val="single" w:sz="6" w:space="0" w:color="auto"/>
              <w:right w:val="single" w:sz="6" w:space="0" w:color="auto"/>
            </w:tcBorders>
          </w:tcPr>
          <w:p w:rsidR="00B17D80" w:rsidRDefault="00B17D80" w:rsidP="007B59FD">
            <w:pPr>
              <w:pStyle w:val="TAL"/>
            </w:pPr>
            <w:r>
              <w:t>[digits only, SMS default alphabet, ME to echo text, packing not required, no 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 ЗДРАВСТВУЙТЕ "</w:t>
            </w:r>
          </w:p>
        </w:tc>
        <w:tc>
          <w:tcPr>
            <w:tcW w:w="3776" w:type="dxa"/>
            <w:tcBorders>
              <w:left w:val="single" w:sz="6" w:space="0" w:color="auto"/>
              <w:right w:val="single" w:sz="6" w:space="0" w:color="auto"/>
            </w:tcBorders>
          </w:tcPr>
          <w:p w:rsidR="00B17D80" w:rsidRDefault="00B17D80" w:rsidP="007B59FD">
            <w:pPr>
              <w:pStyle w:val="TAL"/>
            </w:pPr>
            <w:r>
              <w:t>Range of expected length is 5-5</w:t>
            </w:r>
          </w:p>
          <w:p w:rsidR="00B17D80" w:rsidRDefault="00B17D80" w:rsidP="007B59FD">
            <w:pPr>
              <w:pStyle w:val="TAL"/>
            </w:pPr>
            <w:r>
              <w:t>Text string "Hello" in Russian coding in 16 bits UCS2 alphabet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Enter the input "HELLO" and 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INPUT 3.1.1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INPUT 3.1.1</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alphabet set,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16 bit data UCS2 alphabet format</w:t>
      </w:r>
    </w:p>
    <w:p w:rsidR="00B17D80" w:rsidRDefault="00B17D80" w:rsidP="00B17D80">
      <w:pPr>
        <w:pStyle w:val="EW"/>
        <w:tabs>
          <w:tab w:val="left" w:pos="851"/>
        </w:tabs>
        <w:ind w:left="2835" w:hanging="2551"/>
      </w:pPr>
      <w:r>
        <w:tab/>
        <w:t>Text:</w:t>
      </w:r>
      <w:r>
        <w:tab/>
        <w:t>" ЗДРАВСТВУЙТЕ "</w:t>
      </w:r>
    </w:p>
    <w:p w:rsidR="00B17D80" w:rsidRDefault="00B17D80" w:rsidP="00B17D80">
      <w:pPr>
        <w:pStyle w:val="EW"/>
        <w:tabs>
          <w:tab w:val="left" w:pos="851"/>
        </w:tabs>
        <w:ind w:left="2835" w:hanging="2551"/>
      </w:pPr>
      <w:r>
        <w:t>Response length</w:t>
      </w:r>
    </w:p>
    <w:p w:rsidR="00B17D80" w:rsidRDefault="00B17D80" w:rsidP="00B17D80">
      <w:pPr>
        <w:pStyle w:val="EW"/>
        <w:tabs>
          <w:tab w:val="left" w:pos="851"/>
        </w:tabs>
        <w:ind w:left="2835" w:hanging="2551"/>
      </w:pPr>
      <w:r>
        <w:tab/>
        <w:t>Minimum length:</w:t>
      </w:r>
      <w:r>
        <w:tab/>
        <w:t>5</w:t>
      </w:r>
    </w:p>
    <w:p w:rsidR="00B17D80" w:rsidRDefault="00B17D80" w:rsidP="00B17D80">
      <w:pPr>
        <w:pStyle w:val="EX"/>
        <w:tabs>
          <w:tab w:val="left" w:pos="851"/>
        </w:tabs>
        <w:ind w:left="2835" w:hanging="2551"/>
      </w:pPr>
      <w:r>
        <w:tab/>
        <w:t>Maximum length:</w:t>
      </w:r>
      <w:r>
        <w:tab/>
        <w:t>5</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INPUT 3.1.1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alphabet set,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"HELLO"</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3.2 (GET INPUT, max length for the text string coding in UCS2,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INPUT 3.2.1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INPUT 3.2.1</w:t>
            </w:r>
          </w:p>
        </w:tc>
        <w:tc>
          <w:tcPr>
            <w:tcW w:w="3776" w:type="dxa"/>
            <w:tcBorders>
              <w:left w:val="single" w:sz="6" w:space="0" w:color="auto"/>
              <w:right w:val="single" w:sz="6" w:space="0" w:color="auto"/>
            </w:tcBorders>
          </w:tcPr>
          <w:p w:rsidR="00B17D80" w:rsidRDefault="00B17D80" w:rsidP="007B59FD">
            <w:pPr>
              <w:pStyle w:val="TAL"/>
            </w:pPr>
            <w:r>
              <w:t>[digits only, SMS default alphabet, ME to echo text, packing not required, no 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 xml:space="preserve">Display </w:t>
            </w:r>
          </w:p>
          <w:p w:rsidR="00B17D80" w:rsidRDefault="00B17D80" w:rsidP="007B59FD">
            <w:pPr>
              <w:pStyle w:val="TAL"/>
            </w:pPr>
            <w:r>
              <w:t>"ЗДРАВСТВУЙТЕЗДРАВСТВУЙТЕ</w:t>
            </w:r>
          </w:p>
          <w:p w:rsidR="00B17D80" w:rsidRDefault="00B17D80" w:rsidP="007B59FD">
            <w:pPr>
              <w:pStyle w:val="TAL"/>
            </w:pPr>
            <w:r>
              <w:t>ЗДРАВСТВУЙТЕЗДРАВСТВУЙТЕ</w:t>
            </w:r>
          </w:p>
          <w:p w:rsidR="00B17D80" w:rsidRDefault="00B17D80" w:rsidP="007B59FD">
            <w:pPr>
              <w:pStyle w:val="TAL"/>
            </w:pPr>
            <w:r>
              <w:t>ЗДРАВСТВУЙТЕЗДРАВСТВУЙ"</w:t>
            </w:r>
          </w:p>
        </w:tc>
        <w:tc>
          <w:tcPr>
            <w:tcW w:w="3776" w:type="dxa"/>
            <w:tcBorders>
              <w:left w:val="single" w:sz="6" w:space="0" w:color="auto"/>
              <w:right w:val="single" w:sz="6" w:space="0" w:color="auto"/>
            </w:tcBorders>
          </w:tcPr>
          <w:p w:rsidR="00B17D80" w:rsidRDefault="00B17D80" w:rsidP="007B59FD">
            <w:pPr>
              <w:pStyle w:val="TAL"/>
            </w:pPr>
            <w:r>
              <w:t>Range of expected length is 5-5</w:t>
            </w:r>
          </w:p>
          <w:p w:rsidR="00B17D80" w:rsidRDefault="00B17D80" w:rsidP="007B59FD">
            <w:pPr>
              <w:pStyle w:val="TAL"/>
            </w:pPr>
            <w:r>
              <w:t>Text string length 70 characters, coding in 16 bits UCS2 alphabet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Enter the input "HELLO" and 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INPUT 3.2.1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INPUT 3.2.1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alphabet set,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Pr="002A3669" w:rsidRDefault="00B17D80" w:rsidP="00B17D80">
      <w:pPr>
        <w:pStyle w:val="EW"/>
        <w:tabs>
          <w:tab w:val="left" w:pos="851"/>
        </w:tabs>
        <w:ind w:left="2835" w:hanging="2551"/>
      </w:pPr>
      <w:r w:rsidRPr="002A3669">
        <w:t>Text String</w:t>
      </w:r>
    </w:p>
    <w:p w:rsidR="00B17D80" w:rsidRPr="002A3669" w:rsidRDefault="00B17D80" w:rsidP="00B17D80">
      <w:pPr>
        <w:pStyle w:val="EW"/>
        <w:tabs>
          <w:tab w:val="left" w:pos="851"/>
        </w:tabs>
        <w:ind w:left="2835" w:hanging="2551"/>
      </w:pPr>
      <w:r w:rsidRPr="002A3669">
        <w:tab/>
        <w:t>Data coding scheme:</w:t>
      </w:r>
      <w:r w:rsidRPr="002A3669">
        <w:tab/>
        <w:t>16 bit data UCS2 alphabet format</w:t>
      </w:r>
    </w:p>
    <w:p w:rsidR="00B17D80" w:rsidRPr="002A3669" w:rsidRDefault="00B17D80" w:rsidP="00B17D80">
      <w:pPr>
        <w:pStyle w:val="EW"/>
        <w:tabs>
          <w:tab w:val="left" w:pos="851"/>
        </w:tabs>
        <w:ind w:left="2835" w:hanging="2551"/>
      </w:pPr>
      <w:r w:rsidRPr="002A3669">
        <w:tab/>
        <w:t>Text:</w:t>
      </w:r>
      <w:r w:rsidRPr="002A3669">
        <w:tab/>
        <w:t>"</w:t>
      </w:r>
      <w:r>
        <w:t>ЗДРАВСТВУЙТЕЗДРАВСТВУЙТЕ</w:t>
      </w:r>
    </w:p>
    <w:p w:rsidR="00B17D80" w:rsidRPr="002A3669" w:rsidRDefault="00B17D80" w:rsidP="00B17D80">
      <w:pPr>
        <w:pStyle w:val="EW"/>
        <w:tabs>
          <w:tab w:val="left" w:pos="851"/>
        </w:tabs>
        <w:ind w:left="2835" w:hanging="2551"/>
      </w:pPr>
      <w:r w:rsidRPr="002A3669">
        <w:tab/>
      </w:r>
      <w:r w:rsidRPr="002A3669">
        <w:tab/>
        <w:t xml:space="preserve"> </w:t>
      </w:r>
      <w:r>
        <w:t>ЗДРАВСТВУЙТЕЗДРАВСТВУЙТЕ</w:t>
      </w:r>
    </w:p>
    <w:p w:rsidR="00B17D80" w:rsidRPr="002A3669" w:rsidRDefault="00B17D80" w:rsidP="00B17D80">
      <w:pPr>
        <w:pStyle w:val="EW"/>
        <w:tabs>
          <w:tab w:val="left" w:pos="851"/>
        </w:tabs>
        <w:ind w:left="2835" w:hanging="2551"/>
      </w:pPr>
      <w:r w:rsidRPr="002A3669">
        <w:tab/>
      </w:r>
      <w:r w:rsidRPr="002A3669">
        <w:tab/>
        <w:t xml:space="preserve"> </w:t>
      </w:r>
      <w:r>
        <w:t>ЗДРАВСТВУЙТЕЗДРАВСТВУЙ</w:t>
      </w:r>
      <w:r w:rsidRPr="002A3669">
        <w:t>"</w:t>
      </w:r>
    </w:p>
    <w:p w:rsidR="00B17D80" w:rsidRPr="002A3669" w:rsidRDefault="00B17D80" w:rsidP="00B17D80">
      <w:pPr>
        <w:pStyle w:val="EW"/>
        <w:tabs>
          <w:tab w:val="left" w:pos="851"/>
        </w:tabs>
        <w:ind w:left="2835" w:hanging="2551"/>
      </w:pPr>
      <w:r w:rsidRPr="002A3669">
        <w:t>Response length</w:t>
      </w:r>
    </w:p>
    <w:p w:rsidR="00B17D80" w:rsidRPr="002A3669" w:rsidRDefault="00B17D80" w:rsidP="00B17D80">
      <w:pPr>
        <w:pStyle w:val="EW"/>
        <w:tabs>
          <w:tab w:val="left" w:pos="851"/>
        </w:tabs>
        <w:ind w:left="2835" w:hanging="2551"/>
      </w:pPr>
      <w:r w:rsidRPr="002A3669">
        <w:tab/>
        <w:t>Minimum length:</w:t>
      </w:r>
      <w:r w:rsidRPr="002A3669">
        <w:tab/>
        <w:t>5</w:t>
      </w:r>
    </w:p>
    <w:p w:rsidR="00B17D80" w:rsidRDefault="00B17D80" w:rsidP="00B17D80">
      <w:pPr>
        <w:pStyle w:val="EX"/>
        <w:tabs>
          <w:tab w:val="left" w:pos="851"/>
        </w:tabs>
        <w:ind w:left="2835" w:hanging="2551"/>
      </w:pPr>
      <w:r w:rsidRPr="002A3669">
        <w:tab/>
      </w:r>
      <w:r>
        <w:t>Maximum length:</w:t>
      </w:r>
      <w:r>
        <w:tab/>
        <w:t>5</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lastRenderedPageBreak/>
        <w:t>TERMINAL RESPONSE: GET INPUT 3.2.1</w:t>
      </w:r>
    </w:p>
    <w:p w:rsidR="00B17D80" w:rsidRDefault="00B17D80" w:rsidP="00B17D80">
      <w:pPr>
        <w:keepNext/>
        <w:keepLines/>
      </w:pPr>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alphabet set,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 xml:space="preserve">"HELLO"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27.22.4.3.3.5</w:t>
      </w:r>
      <w:r>
        <w:tab/>
        <w:t>Test requirement</w:t>
      </w:r>
    </w:p>
    <w:p w:rsidR="00B17D80" w:rsidRDefault="00B17D80" w:rsidP="00B17D80">
      <w:r>
        <w:t>The ME shall operate in the manner defined in expected sequences 3.1 to 3.2.</w:t>
      </w:r>
    </w:p>
    <w:p w:rsidR="00B17D80" w:rsidRDefault="00B17D80" w:rsidP="00B17D80">
      <w:pPr>
        <w:pStyle w:val="Heading5"/>
      </w:pPr>
      <w:bookmarkStart w:id="255" w:name="_Toc502363177"/>
      <w:bookmarkStart w:id="256" w:name="_Toc533173603"/>
      <w:bookmarkStart w:id="257" w:name="_Toc51834024"/>
      <w:r>
        <w:t>27.22.4.3.4</w:t>
      </w:r>
      <w:r>
        <w:tab/>
        <w:t>GET INPUT (UCS2 format of entry)</w:t>
      </w:r>
      <w:bookmarkEnd w:id="255"/>
      <w:bookmarkEnd w:id="256"/>
      <w:bookmarkEnd w:id="257"/>
    </w:p>
    <w:p w:rsidR="00B17D80" w:rsidRDefault="00B17D80" w:rsidP="00B17D80">
      <w:pPr>
        <w:pStyle w:val="H6"/>
      </w:pPr>
      <w:r>
        <w:t>27.22.4.3.4.1</w:t>
      </w:r>
      <w:r>
        <w:tab/>
        <w:t>Definition and applicability</w:t>
      </w:r>
    </w:p>
    <w:p w:rsidR="00B17D80" w:rsidRDefault="00B17D80" w:rsidP="00B17D80">
      <w:r>
        <w:t>See clause 3.2.2.</w:t>
      </w:r>
    </w:p>
    <w:p w:rsidR="00B17D80" w:rsidRDefault="00B17D80" w:rsidP="00B17D80">
      <w:pPr>
        <w:pStyle w:val="H6"/>
      </w:pPr>
      <w:r>
        <w:t>27.22.4.3.4.2</w:t>
      </w:r>
      <w:r>
        <w:tab/>
        <w:t>Conformance requirement</w:t>
      </w:r>
    </w:p>
    <w:p w:rsidR="00B17D80" w:rsidRDefault="00B17D80" w:rsidP="00B17D80">
      <w:pPr>
        <w:keepNext/>
        <w:keepLines/>
      </w:pPr>
      <w:r>
        <w:t>The ME shall support the GET INPUT command as defined in:</w:t>
      </w:r>
    </w:p>
    <w:p w:rsidR="00B17D80" w:rsidRDefault="00B17D80" w:rsidP="00B17D80">
      <w:pPr>
        <w:pStyle w:val="B1"/>
      </w:pPr>
      <w:r>
        <w:t>-</w:t>
      </w:r>
      <w:r>
        <w:tab/>
        <w:t>TS 11.14 [15] clause 5.2, clause 6.4.3, clause 6.6.3, clause 6.8, clause 6.11, clause 12.6, clause 12.15, clause 12.15.1, clause 12.15.2, clause 12.15.3 and clause 12.13.</w:t>
      </w:r>
    </w:p>
    <w:p w:rsidR="00B17D80" w:rsidRDefault="00B17D80" w:rsidP="00B17D80">
      <w:r>
        <w:t>Additionally the ME shall support the UCS2 facility for the coding of the Cyrillic alphabet, as defined in ISO/IEC 10646 [17].</w:t>
      </w:r>
    </w:p>
    <w:p w:rsidR="00B17D80" w:rsidRDefault="00B17D80" w:rsidP="00B17D80">
      <w:pPr>
        <w:pStyle w:val="H6"/>
      </w:pPr>
      <w:r>
        <w:t>27.22.4.3.4.3</w:t>
      </w:r>
      <w:r>
        <w:tab/>
        <w:t>Test purpose</w:t>
      </w:r>
    </w:p>
    <w:p w:rsidR="00B17D80" w:rsidRDefault="00B17D80" w:rsidP="00B17D80">
      <w:r>
        <w:t>To verify that the ME displays the text contained in the GET INPUT proactive SIM command, and returns the text string entered in the TERMINAL RESPONSE command sent to the SIM.</w:t>
      </w:r>
    </w:p>
    <w:p w:rsidR="00B17D80" w:rsidRDefault="00B17D80" w:rsidP="00B17D80">
      <w:pPr>
        <w:pStyle w:val="H6"/>
      </w:pPr>
      <w:r>
        <w:t>27.22.4.3.4.4</w:t>
      </w:r>
      <w:r>
        <w:tab/>
        <w:t>Method of test</w:t>
      </w:r>
    </w:p>
    <w:p w:rsidR="00B17D80" w:rsidRDefault="00B17D80" w:rsidP="00B17D80">
      <w:pPr>
        <w:pStyle w:val="H6"/>
      </w:pPr>
      <w:r>
        <w:t>27.22.4.3.4.4.1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r>
        <w:t xml:space="preserve">The ME screen shall be in its normal stand-by display. </w:t>
      </w:r>
    </w:p>
    <w:p w:rsidR="00B17D80" w:rsidRDefault="00B17D80" w:rsidP="00B17D80">
      <w:pPr>
        <w:pStyle w:val="H6"/>
      </w:pPr>
      <w:r>
        <w:lastRenderedPageBreak/>
        <w:t>27.22.4.3.4.4.2</w:t>
      </w:r>
      <w:r>
        <w:tab/>
        <w:t>Procedure</w:t>
      </w:r>
    </w:p>
    <w:p w:rsidR="00B17D80" w:rsidRDefault="00B17D80" w:rsidP="00B17D80">
      <w:pPr>
        <w:keepNext/>
        <w:rPr>
          <w:b/>
        </w:rPr>
      </w:pPr>
      <w:r>
        <w:rPr>
          <w:b/>
        </w:rPr>
        <w:t>Expected Sequence 4.1 (GET INPUT, character set from UCS2 alphabet,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INPUT 4.1.1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INPUT 4.1.1</w:t>
            </w:r>
          </w:p>
        </w:tc>
        <w:tc>
          <w:tcPr>
            <w:tcW w:w="3776" w:type="dxa"/>
            <w:tcBorders>
              <w:left w:val="single" w:sz="6" w:space="0" w:color="auto"/>
              <w:right w:val="single" w:sz="6" w:space="0" w:color="auto"/>
            </w:tcBorders>
          </w:tcPr>
          <w:p w:rsidR="00B17D80" w:rsidRDefault="00B17D80" w:rsidP="007B59FD">
            <w:pPr>
              <w:pStyle w:val="TAL"/>
            </w:pPr>
            <w:r>
              <w:t>[character set, UCS2 alphabet, ME to echo text, packing not required, no 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"Enter Hello"</w:t>
            </w:r>
          </w:p>
        </w:tc>
        <w:tc>
          <w:tcPr>
            <w:tcW w:w="3776" w:type="dxa"/>
            <w:tcBorders>
              <w:left w:val="single" w:sz="6" w:space="0" w:color="auto"/>
              <w:right w:val="single" w:sz="6" w:space="0" w:color="auto"/>
            </w:tcBorders>
          </w:tcPr>
          <w:p w:rsidR="00B17D80" w:rsidRDefault="00B17D80" w:rsidP="007B59FD">
            <w:pPr>
              <w:pStyle w:val="TAL"/>
            </w:pPr>
            <w:r>
              <w:t>Range of expected length is 12-12</w:t>
            </w:r>
          </w:p>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Enter the input "ЗДРАВСТВУЙТЕ "</w:t>
            </w:r>
          </w:p>
          <w:p w:rsidR="00B17D80" w:rsidRDefault="00B17D80" w:rsidP="007B59FD">
            <w:pPr>
              <w:pStyle w:val="TAL"/>
            </w:pPr>
            <w:r>
              <w:t>and completion</w:t>
            </w:r>
          </w:p>
        </w:tc>
        <w:tc>
          <w:tcPr>
            <w:tcW w:w="3776" w:type="dxa"/>
            <w:tcBorders>
              <w:left w:val="single" w:sz="6" w:space="0" w:color="auto"/>
              <w:right w:val="single" w:sz="6" w:space="0" w:color="auto"/>
            </w:tcBorders>
          </w:tcPr>
          <w:p w:rsidR="00B17D80" w:rsidRDefault="00B17D80" w:rsidP="007B59FD">
            <w:pPr>
              <w:pStyle w:val="TAL"/>
            </w:pPr>
            <w:r>
              <w:t>"Hello"  in Russian, coding in UCS2 format</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INPUT 4.1.1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INPUT 4.1.1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character set, UCS2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t>"Enter Hello"</w:t>
      </w:r>
    </w:p>
    <w:p w:rsidR="00B17D80" w:rsidRDefault="00B17D80" w:rsidP="00B17D80">
      <w:pPr>
        <w:pStyle w:val="EW"/>
        <w:tabs>
          <w:tab w:val="left" w:pos="851"/>
        </w:tabs>
        <w:ind w:left="2835" w:hanging="2551"/>
      </w:pPr>
      <w:r>
        <w:t>Response length</w:t>
      </w:r>
    </w:p>
    <w:p w:rsidR="00B17D80" w:rsidRDefault="00B17D80" w:rsidP="00B17D80">
      <w:pPr>
        <w:pStyle w:val="EW"/>
        <w:tabs>
          <w:tab w:val="left" w:pos="851"/>
        </w:tabs>
        <w:ind w:left="2835" w:hanging="2551"/>
      </w:pPr>
      <w:r>
        <w:tab/>
        <w:t>Minimum length:</w:t>
      </w:r>
      <w:r>
        <w:tab/>
        <w:t>12</w:t>
      </w:r>
    </w:p>
    <w:p w:rsidR="00B17D80" w:rsidRDefault="00B17D80" w:rsidP="00B17D80">
      <w:pPr>
        <w:pStyle w:val="EX"/>
        <w:tabs>
          <w:tab w:val="left" w:pos="851"/>
        </w:tabs>
        <w:ind w:left="2835" w:hanging="2551"/>
      </w:pPr>
      <w:r>
        <w:tab/>
        <w:t>Maximum length:</w:t>
      </w:r>
      <w:r>
        <w:tab/>
        <w:t>12</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INPUT 4.1.1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character set, UCS2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UCS2</w:t>
      </w:r>
    </w:p>
    <w:p w:rsidR="00B17D80" w:rsidRDefault="00B17D80" w:rsidP="00B17D80">
      <w:pPr>
        <w:pStyle w:val="EX"/>
        <w:tabs>
          <w:tab w:val="left" w:pos="851"/>
        </w:tabs>
        <w:ind w:left="2835" w:hanging="2551"/>
      </w:pPr>
      <w:r>
        <w:tab/>
        <w:t>Text:</w:t>
      </w:r>
      <w:r>
        <w:tab/>
        <w:t xml:space="preserve">"ЗДРАВСТВУЙТЕ" </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4.2 (GET INPUT, character set from UCS2 alphabet, Max length for the input,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INPUT 4.2.1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INPUT 4.2.1</w:t>
            </w:r>
          </w:p>
        </w:tc>
        <w:tc>
          <w:tcPr>
            <w:tcW w:w="3776" w:type="dxa"/>
            <w:tcBorders>
              <w:left w:val="single" w:sz="6" w:space="0" w:color="auto"/>
              <w:right w:val="single" w:sz="6" w:space="0" w:color="auto"/>
            </w:tcBorders>
          </w:tcPr>
          <w:p w:rsidR="00B17D80" w:rsidRDefault="00B17D80" w:rsidP="007B59FD">
            <w:pPr>
              <w:pStyle w:val="TAL"/>
            </w:pPr>
            <w:r>
              <w:t>[character set, UCS2 alphabet, ME to echo text, packing not required, no 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 xml:space="preserve">Display </w:t>
            </w:r>
          </w:p>
          <w:p w:rsidR="00B17D80" w:rsidRDefault="00B17D80" w:rsidP="007B59FD">
            <w:pPr>
              <w:pStyle w:val="TAL"/>
            </w:pPr>
            <w:r>
              <w:t>"Enter Hello"</w:t>
            </w:r>
          </w:p>
        </w:tc>
        <w:tc>
          <w:tcPr>
            <w:tcW w:w="3776" w:type="dxa"/>
            <w:tcBorders>
              <w:left w:val="single" w:sz="6" w:space="0" w:color="auto"/>
              <w:right w:val="single" w:sz="6" w:space="0" w:color="auto"/>
            </w:tcBorders>
          </w:tcPr>
          <w:p w:rsidR="00B17D80" w:rsidRDefault="00B17D80" w:rsidP="007B59FD">
            <w:pPr>
              <w:pStyle w:val="TAL"/>
            </w:pPr>
            <w:r>
              <w:t>Range of expected length is no limit</w:t>
            </w:r>
          </w:p>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 xml:space="preserve">Enter the input </w:t>
            </w:r>
          </w:p>
          <w:p w:rsidR="00B17D80" w:rsidRDefault="00B17D80" w:rsidP="007B59FD">
            <w:pPr>
              <w:pStyle w:val="TAL"/>
            </w:pPr>
            <w:r>
              <w:t>"ЗДРАВСТВУЙТЕЗДРАВСТВУЙТЕ</w:t>
            </w:r>
          </w:p>
          <w:p w:rsidR="00B17D80" w:rsidRDefault="00B17D80" w:rsidP="007B59FD">
            <w:pPr>
              <w:pStyle w:val="TAL"/>
            </w:pPr>
            <w:r>
              <w:t>ЗДРАВСТВУЙТЕЗДРАВСТВУЙТЕ</w:t>
            </w:r>
          </w:p>
          <w:p w:rsidR="00B17D80" w:rsidRDefault="00B17D80" w:rsidP="007B59FD">
            <w:pPr>
              <w:pStyle w:val="TAL"/>
            </w:pPr>
            <w:r>
              <w:t>ЗДРАВСТВУЙТЕЗДРАВСТВУЙ and completion</w:t>
            </w:r>
          </w:p>
        </w:tc>
        <w:tc>
          <w:tcPr>
            <w:tcW w:w="3776" w:type="dxa"/>
            <w:tcBorders>
              <w:left w:val="single" w:sz="6" w:space="0" w:color="auto"/>
              <w:right w:val="single" w:sz="6" w:space="0" w:color="auto"/>
            </w:tcBorders>
          </w:tcPr>
          <w:p w:rsidR="00B17D80" w:rsidRDefault="00B17D80" w:rsidP="007B59FD">
            <w:pPr>
              <w:pStyle w:val="TAL"/>
            </w:pPr>
            <w:r>
              <w:t>Input length 70 characters, coding in UCS2 format</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INPUT 4.2.1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INPUT 4.2.1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character set, UCS2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t>"Enter Hello"</w:t>
      </w:r>
    </w:p>
    <w:p w:rsidR="00B17D80" w:rsidRDefault="00B17D80" w:rsidP="00B17D80">
      <w:pPr>
        <w:pStyle w:val="EW"/>
        <w:tabs>
          <w:tab w:val="left" w:pos="851"/>
        </w:tabs>
        <w:ind w:left="2835" w:hanging="2551"/>
      </w:pPr>
      <w:r>
        <w:t>Response length</w:t>
      </w:r>
    </w:p>
    <w:p w:rsidR="00B17D80" w:rsidRDefault="00B17D80" w:rsidP="00B17D80">
      <w:pPr>
        <w:pStyle w:val="EW"/>
        <w:tabs>
          <w:tab w:val="left" w:pos="851"/>
        </w:tabs>
        <w:ind w:left="2835" w:hanging="2551"/>
      </w:pPr>
      <w:r>
        <w:tab/>
        <w:t>Minimum length:</w:t>
      </w:r>
      <w:r>
        <w:tab/>
        <w:t>5</w:t>
      </w:r>
    </w:p>
    <w:p w:rsidR="00B17D80" w:rsidRDefault="00B17D80" w:rsidP="00B17D80">
      <w:pPr>
        <w:pStyle w:val="EX"/>
        <w:tabs>
          <w:tab w:val="left" w:pos="851"/>
        </w:tabs>
        <w:ind w:left="2835" w:hanging="2551"/>
      </w:pPr>
      <w:r>
        <w:tab/>
        <w:t>Maximum length:</w:t>
      </w:r>
      <w:r>
        <w:tab/>
        <w:t>No maximum length requirement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INPUT 4.2.1</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Default="00B17D80" w:rsidP="00B17D80">
      <w:pPr>
        <w:pStyle w:val="EW"/>
        <w:keepNext/>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character set, UCS2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lastRenderedPageBreak/>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ab/>
        <w:t>Data coding scheme:</w:t>
      </w:r>
      <w:r>
        <w:tab/>
        <w:t>UCS2</w:t>
      </w:r>
    </w:p>
    <w:p w:rsidR="00B17D80" w:rsidRDefault="00B17D80" w:rsidP="00B17D80">
      <w:pPr>
        <w:pStyle w:val="EX"/>
        <w:tabs>
          <w:tab w:val="left" w:pos="851"/>
        </w:tabs>
        <w:ind w:left="2835" w:hanging="2551"/>
      </w:pPr>
      <w:r>
        <w:tab/>
        <w:t>Text:</w:t>
      </w:r>
      <w:r>
        <w:tab/>
        <w:t>"ЗДРАВСТВУЙТЕ…ЗДРАВСТВУЙ" (70 chars)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r>
    </w:tbl>
    <w:p w:rsidR="00B17D80" w:rsidRDefault="00B17D80" w:rsidP="00B17D80">
      <w:pPr>
        <w:pStyle w:val="FP"/>
      </w:pPr>
    </w:p>
    <w:p w:rsidR="00B17D80" w:rsidRDefault="00B17D80" w:rsidP="00B17D80">
      <w:pPr>
        <w:pStyle w:val="H6"/>
      </w:pPr>
      <w:r>
        <w:t>27.22.4.3.4.5</w:t>
      </w:r>
      <w:r>
        <w:tab/>
        <w:t>Test requirement</w:t>
      </w:r>
    </w:p>
    <w:p w:rsidR="00B17D80" w:rsidRDefault="00B17D80" w:rsidP="00B17D80">
      <w:r>
        <w:t>The ME shall operate in the manner defined in expected sequences 4.1 to 4.2.</w:t>
      </w:r>
    </w:p>
    <w:p w:rsidR="00B17D80" w:rsidRDefault="00B17D80" w:rsidP="00B17D80">
      <w:pPr>
        <w:pStyle w:val="Heading5"/>
      </w:pPr>
      <w:bookmarkStart w:id="258" w:name="_Toc502363178"/>
      <w:bookmarkStart w:id="259" w:name="_Toc533173604"/>
      <w:bookmarkStart w:id="260" w:name="_Toc51834025"/>
      <w:r>
        <w:t>27.22.4.3.5</w:t>
      </w:r>
      <w:r>
        <w:tab/>
        <w:t>GET INPUT (default text)</w:t>
      </w:r>
      <w:bookmarkEnd w:id="258"/>
      <w:bookmarkEnd w:id="259"/>
      <w:bookmarkEnd w:id="260"/>
    </w:p>
    <w:p w:rsidR="00B17D80" w:rsidRDefault="00B17D80" w:rsidP="00B17D80">
      <w:pPr>
        <w:pStyle w:val="H6"/>
      </w:pPr>
      <w:r>
        <w:t>27.22.4.3.5.1</w:t>
      </w:r>
      <w:r>
        <w:tab/>
        <w:t>Definition and applicability</w:t>
      </w:r>
    </w:p>
    <w:p w:rsidR="00B17D80" w:rsidRDefault="00B17D80" w:rsidP="00B17D80">
      <w:r>
        <w:t>See clause 3.2.2.</w:t>
      </w:r>
    </w:p>
    <w:p w:rsidR="00B17D80" w:rsidRDefault="00B17D80" w:rsidP="00B17D80">
      <w:pPr>
        <w:pStyle w:val="H6"/>
      </w:pPr>
      <w:r>
        <w:t>27.22.4.3.5.2</w:t>
      </w:r>
      <w:r>
        <w:tab/>
        <w:t>Conformance requirement</w:t>
      </w:r>
    </w:p>
    <w:p w:rsidR="00B17D80" w:rsidRDefault="00B17D80" w:rsidP="00B17D80">
      <w:r>
        <w:t>The ME shall support the GET INPUT command as defined in:</w:t>
      </w:r>
    </w:p>
    <w:p w:rsidR="00B17D80" w:rsidRDefault="00B17D80" w:rsidP="00B17D80">
      <w:pPr>
        <w:pStyle w:val="B1"/>
      </w:pPr>
      <w:r>
        <w:t>-</w:t>
      </w:r>
      <w:r>
        <w:tab/>
        <w:t>TS 11.14 [15] clause 5.2, clause 6.4.3, clause 6.6.3, clause 6.8, clause 6.11, clause 12.6, clause 12.15, clause 12.15.1, clause 12.15.2, clause 12.15.3 and clause 12.13.</w:t>
      </w:r>
    </w:p>
    <w:p w:rsidR="00B17D80" w:rsidRDefault="00B17D80" w:rsidP="00B17D80">
      <w:pPr>
        <w:pStyle w:val="H6"/>
      </w:pPr>
      <w:r>
        <w:t>27.22.4.3.5.3</w:t>
      </w:r>
      <w:r>
        <w:tab/>
        <w:t>Test purpose</w:t>
      </w:r>
    </w:p>
    <w:p w:rsidR="00B17D80" w:rsidRDefault="00B17D80" w:rsidP="00B17D80">
      <w:r>
        <w:t>To verify that the ME displays the text contained in the GET INPUT proactive SIM command, and returns the text string entered in the TERMINAL RESPONSE command sent to the SIM.</w:t>
      </w:r>
    </w:p>
    <w:p w:rsidR="00B17D80" w:rsidRDefault="00B17D80" w:rsidP="00B17D80">
      <w:pPr>
        <w:pStyle w:val="H6"/>
      </w:pPr>
      <w:r>
        <w:t>27.22.4.3.5.4</w:t>
      </w:r>
      <w:r>
        <w:tab/>
        <w:t>Method of test</w:t>
      </w:r>
    </w:p>
    <w:p w:rsidR="00B17D80" w:rsidRDefault="00B17D80" w:rsidP="00B17D80">
      <w:pPr>
        <w:pStyle w:val="H6"/>
      </w:pPr>
      <w:r>
        <w:t>27.22.4.3.5.4.1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r>
        <w:t>The ME screen shall be in its normal stand-by display.</w:t>
      </w:r>
    </w:p>
    <w:p w:rsidR="00B17D80" w:rsidRDefault="00B17D80" w:rsidP="00B17D80">
      <w:pPr>
        <w:pStyle w:val="H6"/>
      </w:pPr>
      <w:r>
        <w:lastRenderedPageBreak/>
        <w:t>27.22.4.3.5.4.2</w:t>
      </w:r>
      <w:r>
        <w:tab/>
        <w:t>Procedure</w:t>
      </w:r>
    </w:p>
    <w:p w:rsidR="00B17D80" w:rsidRDefault="00B17D80" w:rsidP="00B17D80">
      <w:pPr>
        <w:keepNext/>
        <w:rPr>
          <w:b/>
        </w:rPr>
      </w:pPr>
      <w:r>
        <w:rPr>
          <w:b/>
        </w:rPr>
        <w:t>Expected Sequence 5.1(GET INPUT, default text for the input,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INPUT 5.1.1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INPUT 5.1.1</w:t>
            </w:r>
          </w:p>
        </w:tc>
        <w:tc>
          <w:tcPr>
            <w:tcW w:w="3776" w:type="dxa"/>
            <w:tcBorders>
              <w:left w:val="single" w:sz="6" w:space="0" w:color="auto"/>
              <w:right w:val="single" w:sz="6" w:space="0" w:color="auto"/>
            </w:tcBorders>
          </w:tcPr>
          <w:p w:rsidR="00B17D80" w:rsidRDefault="00B17D80" w:rsidP="007B59FD">
            <w:pPr>
              <w:pStyle w:val="TAL"/>
            </w:pPr>
            <w:r>
              <w:t>[digits only, SMS default alphabet, ME to echo text, packing not required, no  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"Enter 12345"</w:t>
            </w:r>
          </w:p>
          <w:p w:rsidR="00B17D80" w:rsidRDefault="00B17D80" w:rsidP="007B59FD">
            <w:pPr>
              <w:pStyle w:val="TAL"/>
            </w:pPr>
            <w:r>
              <w:t>Display "12345"</w:t>
            </w:r>
          </w:p>
        </w:tc>
        <w:tc>
          <w:tcPr>
            <w:tcW w:w="3776" w:type="dxa"/>
            <w:tcBorders>
              <w:left w:val="single" w:sz="6" w:space="0" w:color="auto"/>
              <w:right w:val="single" w:sz="6" w:space="0" w:color="auto"/>
            </w:tcBorders>
          </w:tcPr>
          <w:p w:rsidR="00B17D80" w:rsidRDefault="00B17D80" w:rsidP="007B59FD">
            <w:pPr>
              <w:pStyle w:val="TAL"/>
            </w:pPr>
            <w:r>
              <w:t>Range of expected length is 5-5</w:t>
            </w:r>
          </w:p>
          <w:p w:rsidR="00B17D80" w:rsidRDefault="00B17D80" w:rsidP="007B59FD">
            <w:pPr>
              <w:pStyle w:val="TAL"/>
            </w:pPr>
            <w:r>
              <w:t>Text string coding in unpacked format</w:t>
            </w:r>
          </w:p>
          <w:p w:rsidR="00B17D80" w:rsidRDefault="00B17D80" w:rsidP="007B59FD">
            <w:pPr>
              <w:pStyle w:val="TAL"/>
            </w:pPr>
            <w:r>
              <w:t>Default text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INPUT 5.1.1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INPUT 5.1.1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t>"Enter 12345"</w:t>
      </w:r>
    </w:p>
    <w:p w:rsidR="00B17D80" w:rsidRDefault="00B17D80" w:rsidP="00B17D80">
      <w:pPr>
        <w:pStyle w:val="EW"/>
        <w:tabs>
          <w:tab w:val="left" w:pos="851"/>
        </w:tabs>
        <w:ind w:left="2835" w:hanging="2551"/>
      </w:pPr>
      <w:r>
        <w:t>Response length</w:t>
      </w:r>
    </w:p>
    <w:p w:rsidR="00B17D80" w:rsidRDefault="00B17D80" w:rsidP="00B17D80">
      <w:pPr>
        <w:pStyle w:val="EW"/>
        <w:tabs>
          <w:tab w:val="left" w:pos="851"/>
        </w:tabs>
        <w:ind w:left="2835" w:hanging="2551"/>
      </w:pPr>
      <w:r>
        <w:tab/>
        <w:t>Minimum length:</w:t>
      </w:r>
      <w:r>
        <w:tab/>
        <w:t>5</w:t>
      </w:r>
    </w:p>
    <w:p w:rsidR="00B17D80" w:rsidRDefault="00B17D80" w:rsidP="00B17D80">
      <w:pPr>
        <w:pStyle w:val="EW"/>
        <w:tabs>
          <w:tab w:val="left" w:pos="851"/>
        </w:tabs>
        <w:ind w:left="2835" w:hanging="2551"/>
      </w:pPr>
      <w:r>
        <w:tab/>
        <w:t>Maximum length:</w:t>
      </w:r>
      <w:r>
        <w:tab/>
        <w:t>5</w:t>
      </w:r>
    </w:p>
    <w:p w:rsidR="00B17D80" w:rsidRDefault="00B17D80" w:rsidP="00B17D80">
      <w:pPr>
        <w:pStyle w:val="EW"/>
        <w:tabs>
          <w:tab w:val="left" w:pos="851"/>
        </w:tabs>
        <w:ind w:left="2835" w:hanging="2551"/>
      </w:pPr>
      <w:r>
        <w:t xml:space="preserve">Default Text </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"12345"</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INPUT 5.1.1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lastRenderedPageBreak/>
        <w:tab/>
        <w:t>Text:</w:t>
      </w:r>
      <w:r>
        <w:tab/>
        <w:t>"12345"</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5.2 (GET INPUT, default text for the input with max length,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INPUT 5.2.1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INPUT 5.2.1</w:t>
            </w:r>
          </w:p>
        </w:tc>
        <w:tc>
          <w:tcPr>
            <w:tcW w:w="3776" w:type="dxa"/>
            <w:tcBorders>
              <w:left w:val="single" w:sz="6" w:space="0" w:color="auto"/>
              <w:right w:val="single" w:sz="6" w:space="0" w:color="auto"/>
            </w:tcBorders>
          </w:tcPr>
          <w:p w:rsidR="00B17D80" w:rsidRDefault="00B17D80" w:rsidP="007B59FD">
            <w:pPr>
              <w:pStyle w:val="TAL"/>
            </w:pPr>
            <w:r>
              <w:t>[digits only, SMS default alphabet, ME to echo text, packing not required, no  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"Enter:"</w:t>
            </w:r>
          </w:p>
          <w:p w:rsidR="00B17D80" w:rsidRDefault="00B17D80" w:rsidP="007B59FD">
            <w:pPr>
              <w:pStyle w:val="TAL"/>
            </w:pPr>
            <w:r>
              <w:t>Display default text input:</w:t>
            </w:r>
          </w:p>
          <w:p w:rsidR="00B17D80" w:rsidRDefault="00B17D80" w:rsidP="007B59FD">
            <w:pPr>
              <w:pStyle w:val="TAL"/>
            </w:pPr>
            <w:r>
              <w:t>"***1111111111###***2222222222###***3333333333###***4444444444###***5555555555###***6666666666###***7777777777###***8888888888###***9999999999###***0000000000###"</w:t>
            </w:r>
          </w:p>
        </w:tc>
        <w:tc>
          <w:tcPr>
            <w:tcW w:w="3776" w:type="dxa"/>
            <w:tcBorders>
              <w:left w:val="single" w:sz="6" w:space="0" w:color="auto"/>
              <w:right w:val="single" w:sz="6" w:space="0" w:color="auto"/>
            </w:tcBorders>
          </w:tcPr>
          <w:p w:rsidR="00B17D80" w:rsidRDefault="00B17D80" w:rsidP="007B59FD">
            <w:pPr>
              <w:pStyle w:val="TAL"/>
            </w:pPr>
            <w:r>
              <w:t>Range of expected length is 160-160</w:t>
            </w:r>
          </w:p>
          <w:p w:rsidR="00B17D80" w:rsidRDefault="00B17D80" w:rsidP="007B59FD">
            <w:pPr>
              <w:pStyle w:val="TAL"/>
            </w:pPr>
            <w:r>
              <w:t>Text string coding in unpacked format</w:t>
            </w:r>
          </w:p>
          <w:p w:rsidR="00B17D80" w:rsidRDefault="00B17D80" w:rsidP="007B59FD">
            <w:pPr>
              <w:pStyle w:val="TAL"/>
            </w:pPr>
            <w:r>
              <w:t>Default text length 160 bytes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trHeight w:val="408"/>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INPUT 5.2.1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INPUT 5.2.1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t>"Enter:"</w:t>
      </w:r>
    </w:p>
    <w:p w:rsidR="00B17D80" w:rsidRDefault="00B17D80" w:rsidP="00B17D80">
      <w:pPr>
        <w:pStyle w:val="EW"/>
        <w:tabs>
          <w:tab w:val="left" w:pos="851"/>
        </w:tabs>
        <w:ind w:left="2835" w:hanging="2551"/>
      </w:pPr>
      <w:r>
        <w:t>Response length</w:t>
      </w:r>
    </w:p>
    <w:p w:rsidR="00B17D80" w:rsidRDefault="00B17D80" w:rsidP="00B17D80">
      <w:pPr>
        <w:pStyle w:val="EW"/>
        <w:tabs>
          <w:tab w:val="left" w:pos="851"/>
        </w:tabs>
        <w:ind w:left="2835" w:hanging="2551"/>
      </w:pPr>
      <w:r>
        <w:tab/>
        <w:t>Minimum length:</w:t>
      </w:r>
      <w:r>
        <w:tab/>
        <w:t>160</w:t>
      </w:r>
    </w:p>
    <w:p w:rsidR="00B17D80" w:rsidRDefault="00B17D80" w:rsidP="00B17D80">
      <w:pPr>
        <w:pStyle w:val="EW"/>
        <w:tabs>
          <w:tab w:val="left" w:pos="851"/>
        </w:tabs>
        <w:ind w:left="2835" w:hanging="2551"/>
      </w:pPr>
      <w:r>
        <w:tab/>
        <w:t>Maximum length:</w:t>
      </w:r>
      <w:r>
        <w:tab/>
        <w:t>160</w:t>
      </w:r>
    </w:p>
    <w:p w:rsidR="00B17D80" w:rsidRDefault="00B17D80" w:rsidP="00B17D80">
      <w:pPr>
        <w:pStyle w:val="EW"/>
        <w:tabs>
          <w:tab w:val="left" w:pos="851"/>
        </w:tabs>
        <w:ind w:left="2835" w:hanging="2551"/>
      </w:pPr>
      <w:r>
        <w:t>Default Text</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"***1111111111###***2222222222###***3333333333###***4444444444###***</w:t>
      </w:r>
      <w:r>
        <w:br/>
        <w:t>5555555555###***6666666666###***7777777777###***8888888888###***9999999999###***0000000000###"</w:t>
      </w:r>
    </w:p>
    <w:p w:rsidR="00B17D80" w:rsidRDefault="00B17D80" w:rsidP="00B17D80">
      <w:pPr>
        <w:keepNext/>
        <w:keepLines/>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 xml:space="preserve">D0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BA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82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8D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A0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A0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A1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31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32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32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23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33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23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34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23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35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35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23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36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36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23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37</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37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23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38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23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39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39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23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30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INPUT 5.2.1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unpacked format, ME to echo text,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"***1111111111###***2222222222###***3333333333###***4444444444###***</w:t>
      </w:r>
      <w:r>
        <w:br/>
        <w:t>5555555555###***6666666666###***7777777777###***8888888888###***9999999999###***0000000000###"</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27.22.4.3.5.5</w:t>
      </w:r>
      <w:r>
        <w:tab/>
        <w:t>Test requirement</w:t>
      </w:r>
    </w:p>
    <w:p w:rsidR="00B17D80" w:rsidRDefault="00B17D80" w:rsidP="00B17D80">
      <w:r>
        <w:t>The ME shall operate in the manner defined in expected sequences 5.1 to 5.2.</w:t>
      </w:r>
    </w:p>
    <w:p w:rsidR="00B17D80" w:rsidRDefault="00B17D80" w:rsidP="00B17D80">
      <w:pPr>
        <w:pStyle w:val="Heading5"/>
      </w:pPr>
      <w:bookmarkStart w:id="261" w:name="_Toc502363179"/>
      <w:bookmarkStart w:id="262" w:name="_Toc533173605"/>
      <w:bookmarkStart w:id="263" w:name="_Toc51834026"/>
      <w:r>
        <w:lastRenderedPageBreak/>
        <w:t>27.22.4.3.6</w:t>
      </w:r>
      <w:r>
        <w:tab/>
        <w:t>GET INPUT (display of Icon)</w:t>
      </w:r>
      <w:bookmarkEnd w:id="261"/>
      <w:bookmarkEnd w:id="262"/>
      <w:bookmarkEnd w:id="263"/>
    </w:p>
    <w:p w:rsidR="00B17D80" w:rsidRDefault="00B17D80" w:rsidP="00B17D80">
      <w:pPr>
        <w:pStyle w:val="H6"/>
      </w:pPr>
      <w:r>
        <w:t>27.22.4.3.6.1</w:t>
      </w:r>
      <w:r>
        <w:tab/>
        <w:t>Definition and applicability</w:t>
      </w:r>
    </w:p>
    <w:p w:rsidR="00B17D80" w:rsidRDefault="00B17D80" w:rsidP="00B17D80">
      <w:r>
        <w:t>See clause 3.2.2.</w:t>
      </w:r>
    </w:p>
    <w:p w:rsidR="00B17D80" w:rsidRDefault="00B17D80" w:rsidP="00B17D80">
      <w:pPr>
        <w:pStyle w:val="H6"/>
      </w:pPr>
      <w:r>
        <w:t>27.22.4.3.6.2</w:t>
      </w:r>
      <w:r>
        <w:tab/>
        <w:t>Conformance requirement</w:t>
      </w:r>
    </w:p>
    <w:p w:rsidR="00B17D80" w:rsidRDefault="00B17D80" w:rsidP="00B17D80">
      <w:r>
        <w:t>The ME shall support the GET INPUT command as defined in:</w:t>
      </w:r>
    </w:p>
    <w:p w:rsidR="00B17D80" w:rsidRDefault="00B17D80" w:rsidP="00B17D80">
      <w:pPr>
        <w:pStyle w:val="B1"/>
      </w:pPr>
      <w:r>
        <w:t>-</w:t>
      </w:r>
      <w:r>
        <w:tab/>
        <w:t>TS 11.14 [15] clause 5.2, clause 6.4.3, clause 6.5.4, clause 6.6.3, clause 6.8, clause 6.11, clause 12.6, clause 12.15, clause 12.15.1, clause 12.15.2, clause 12.15.3, clause 12.13 and clause 12.31.</w:t>
      </w:r>
    </w:p>
    <w:p w:rsidR="00B17D80" w:rsidRDefault="00B17D80" w:rsidP="00B17D80">
      <w:pPr>
        <w:pStyle w:val="H6"/>
      </w:pPr>
      <w:r>
        <w:t>27.22.4.3.6.3</w:t>
      </w:r>
      <w:r>
        <w:tab/>
        <w:t>Test purpose</w:t>
      </w:r>
    </w:p>
    <w:p w:rsidR="00B17D80" w:rsidRDefault="00B17D80" w:rsidP="00B17D80">
      <w:r>
        <w:t>To verify that the ME displays the Icon contained in the GET INPUT proactive SIM command, and returns the text string entered in the TERMINAL RESPONSE command sent to the SIM.</w:t>
      </w:r>
    </w:p>
    <w:p w:rsidR="00B17D80" w:rsidRDefault="00B17D80" w:rsidP="00B17D80">
      <w:pPr>
        <w:pStyle w:val="H6"/>
      </w:pPr>
      <w:r>
        <w:t>27.22.4.3.6.4</w:t>
      </w:r>
      <w:r>
        <w:tab/>
        <w:t>Method of test</w:t>
      </w:r>
    </w:p>
    <w:p w:rsidR="00B17D80" w:rsidRDefault="00B17D80" w:rsidP="00B17D80"/>
    <w:p w:rsidR="00B17D80" w:rsidRDefault="00B17D80" w:rsidP="00B17D80">
      <w:pPr>
        <w:pStyle w:val="H6"/>
      </w:pPr>
      <w:r>
        <w:t>27.22.4.3.6.4.1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The ME screen shall be in its normal stand-by display.</w:t>
      </w:r>
    </w:p>
    <w:p w:rsidR="00B17D80" w:rsidRDefault="00B17D80" w:rsidP="00B17D80">
      <w:pPr>
        <w:pStyle w:val="H6"/>
      </w:pPr>
      <w:r>
        <w:t>27.22.4.3.6.4.2</w:t>
      </w:r>
      <w:r>
        <w:tab/>
        <w:t>Procedure</w:t>
      </w:r>
    </w:p>
    <w:p w:rsidR="00B17D80" w:rsidRDefault="00B17D80" w:rsidP="00B17D80">
      <w:pPr>
        <w:keepNext/>
        <w:rPr>
          <w:b/>
        </w:rPr>
      </w:pPr>
      <w:r>
        <w:rPr>
          <w:b/>
        </w:rPr>
        <w:t>Expected Sequence 6.1A (GET INPUT, Basic icon, self-explanatory,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INPUT 6.1.1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INPUT 6.1.1</w:t>
            </w:r>
          </w:p>
        </w:tc>
        <w:tc>
          <w:tcPr>
            <w:tcW w:w="3776" w:type="dxa"/>
            <w:tcBorders>
              <w:left w:val="single" w:sz="6" w:space="0" w:color="auto"/>
              <w:right w:val="single" w:sz="6" w:space="0" w:color="auto"/>
            </w:tcBorders>
          </w:tcPr>
          <w:p w:rsidR="00B17D80" w:rsidRDefault="00B17D80" w:rsidP="007B59FD">
            <w:pPr>
              <w:pStyle w:val="TAL"/>
            </w:pPr>
            <w:r>
              <w:t>[BASIC-ICON self-explanatory for the Text string]</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the BASIC-ICON for the prompt</w:t>
            </w:r>
          </w:p>
        </w:tc>
        <w:tc>
          <w:tcPr>
            <w:tcW w:w="3776" w:type="dxa"/>
            <w:tcBorders>
              <w:left w:val="single" w:sz="6" w:space="0" w:color="auto"/>
              <w:right w:val="single" w:sz="6" w:space="0" w:color="auto"/>
            </w:tcBorders>
          </w:tcPr>
          <w:p w:rsidR="00B17D80" w:rsidRDefault="00B17D80" w:rsidP="007B59FD">
            <w:pPr>
              <w:pStyle w:val="TAL"/>
            </w:pPr>
          </w:p>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Enter "+" and 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INPUT 6.1.1A</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p>
        </w:tc>
      </w:tr>
    </w:tbl>
    <w:p w:rsidR="00B17D80" w:rsidRDefault="00B17D80" w:rsidP="00B17D80">
      <w:pPr>
        <w:pStyle w:val="FP"/>
      </w:pPr>
    </w:p>
    <w:p w:rsidR="00B17D80" w:rsidRDefault="00B17D80" w:rsidP="00B17D80">
      <w:r>
        <w:t>PROACTIVE COMMAND: GET INPUT 6.1.1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t>"&lt;NO-ICON&gt;"</w:t>
      </w:r>
    </w:p>
    <w:p w:rsidR="00B17D80" w:rsidRDefault="00B17D80" w:rsidP="00B17D80">
      <w:pPr>
        <w:pStyle w:val="EW"/>
        <w:keepNext/>
        <w:tabs>
          <w:tab w:val="left" w:pos="851"/>
        </w:tabs>
        <w:ind w:left="2835" w:hanging="2551"/>
      </w:pPr>
      <w:r>
        <w:lastRenderedPageBreak/>
        <w:t>Response length</w:t>
      </w:r>
    </w:p>
    <w:p w:rsidR="00B17D80" w:rsidRDefault="00B17D80" w:rsidP="00B17D80">
      <w:pPr>
        <w:pStyle w:val="EW"/>
        <w:keepNext/>
        <w:tabs>
          <w:tab w:val="left" w:pos="851"/>
        </w:tabs>
        <w:ind w:left="2835" w:hanging="2551"/>
      </w:pPr>
      <w:r>
        <w:tab/>
        <w:t>Minimum length:</w:t>
      </w:r>
      <w:r>
        <w:tab/>
        <w:t>0</w:t>
      </w:r>
    </w:p>
    <w:p w:rsidR="00B17D80" w:rsidRDefault="00B17D80" w:rsidP="00B17D80">
      <w:pPr>
        <w:pStyle w:val="EW"/>
        <w:keepNext/>
        <w:tabs>
          <w:tab w:val="left" w:pos="851"/>
        </w:tabs>
        <w:ind w:left="2835" w:hanging="2551"/>
      </w:pPr>
      <w:r>
        <w:tab/>
        <w:t>Maximum length:</w:t>
      </w:r>
      <w:r>
        <w:tab/>
        <w:t>10</w:t>
      </w:r>
    </w:p>
    <w:p w:rsidR="00B17D80" w:rsidRDefault="00B17D80" w:rsidP="00B17D80">
      <w:pPr>
        <w:pStyle w:val="EW"/>
        <w:keepNext/>
        <w:tabs>
          <w:tab w:val="left" w:pos="851"/>
        </w:tabs>
        <w:ind w:left="2835" w:hanging="2551"/>
      </w:pPr>
      <w:r>
        <w:t>Icon Identifier</w:t>
      </w:r>
    </w:p>
    <w:p w:rsidR="00B17D80" w:rsidRDefault="00B17D80" w:rsidP="00B17D80">
      <w:pPr>
        <w:pStyle w:val="EW"/>
        <w:tabs>
          <w:tab w:val="left" w:pos="851"/>
        </w:tabs>
        <w:ind w:left="2835" w:hanging="2551"/>
      </w:pPr>
      <w:r>
        <w:tab/>
        <w:t>Icon qualifier:</w:t>
      </w:r>
      <w:r>
        <w:tab/>
        <w:t>self-explanatory</w:t>
      </w:r>
    </w:p>
    <w:p w:rsidR="00B17D80" w:rsidRDefault="00B17D80" w:rsidP="00B17D80">
      <w:pPr>
        <w:pStyle w:val="EX"/>
        <w:tabs>
          <w:tab w:val="left" w:pos="851"/>
        </w:tabs>
        <w:ind w:left="2835" w:hanging="2551"/>
      </w:pPr>
      <w:r>
        <w:tab/>
        <w:t>Icon identifier:</w:t>
      </w:r>
      <w:r>
        <w:tab/>
        <w:t>1 (number of record in EF</w:t>
      </w:r>
      <w:r>
        <w:rPr>
          <w:vertAlign w:val="subscript"/>
        </w:rPr>
        <w:t>Img</w:t>
      </w:r>
      <w:r>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INPUT 6.1.1A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6.1B (GET INPUT, Basic icon, self-explanatory,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INPUT 6.1.1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INPUT 6.1.1</w:t>
            </w:r>
          </w:p>
        </w:tc>
        <w:tc>
          <w:tcPr>
            <w:tcW w:w="3776" w:type="dxa"/>
            <w:tcBorders>
              <w:left w:val="single" w:sz="6" w:space="0" w:color="auto"/>
              <w:right w:val="single" w:sz="6" w:space="0" w:color="auto"/>
            </w:tcBorders>
          </w:tcPr>
          <w:p w:rsidR="00B17D80" w:rsidRDefault="00B17D80" w:rsidP="007B59FD">
            <w:pPr>
              <w:pStyle w:val="TAL"/>
            </w:pPr>
            <w:r>
              <w:t>[BASIC-ICON self-explanatory for the Text string]</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"&lt;NO-ICON&gt;" for the prompt  without the icon</w:t>
            </w:r>
          </w:p>
          <w:p w:rsidR="00B17D80" w:rsidRDefault="00B17D80" w:rsidP="007B59FD">
            <w:pPr>
              <w:pStyle w:val="TAL"/>
            </w:pPr>
            <w:r>
              <w:t xml:space="preserve"> </w:t>
            </w:r>
          </w:p>
        </w:tc>
        <w:tc>
          <w:tcPr>
            <w:tcW w:w="3776" w:type="dxa"/>
            <w:tcBorders>
              <w:left w:val="single" w:sz="6" w:space="0" w:color="auto"/>
              <w:right w:val="single" w:sz="6" w:space="0" w:color="auto"/>
            </w:tcBorders>
          </w:tcPr>
          <w:p w:rsidR="00B17D80" w:rsidRDefault="00B17D80" w:rsidP="007B59FD">
            <w:pPr>
              <w:pStyle w:val="TAL"/>
            </w:pPr>
          </w:p>
          <w:p w:rsidR="00B17D80" w:rsidRDefault="00B17D80" w:rsidP="007B59FD">
            <w:pPr>
              <w:pStyle w:val="TAL"/>
            </w:pPr>
          </w:p>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Enter "+" and 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INPUT 6.1.1B</w:t>
            </w:r>
          </w:p>
          <w:p w:rsidR="00B17D80" w:rsidRDefault="00B17D80" w:rsidP="007B59FD">
            <w:pPr>
              <w:pStyle w:val="TAL"/>
            </w:pP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 but requested icon could not be displayed]</w:t>
            </w:r>
          </w:p>
          <w:p w:rsidR="00B17D80" w:rsidRDefault="00B17D80" w:rsidP="007B59FD">
            <w:pPr>
              <w:pStyle w:val="TAL"/>
            </w:pPr>
          </w:p>
          <w:p w:rsidR="00B17D80" w:rsidRDefault="00B17D80" w:rsidP="007B59FD">
            <w:pPr>
              <w:pStyle w:val="TAL"/>
            </w:pPr>
          </w:p>
        </w:tc>
      </w:tr>
    </w:tbl>
    <w:p w:rsidR="00B17D80" w:rsidRDefault="00B17D80" w:rsidP="00B17D80">
      <w:pPr>
        <w:pStyle w:val="FP"/>
      </w:pPr>
    </w:p>
    <w:p w:rsidR="00B17D80" w:rsidRDefault="00B17D80" w:rsidP="00B17D80">
      <w:r>
        <w:t>TERMINAL RESPONSE: GET INPUT 6.1.1B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lastRenderedPageBreak/>
        <w:t>Result</w:t>
      </w:r>
    </w:p>
    <w:p w:rsidR="00B17D80" w:rsidRDefault="00B17D80" w:rsidP="00B17D80">
      <w:pPr>
        <w:pStyle w:val="EW"/>
        <w:tabs>
          <w:tab w:val="left" w:pos="851"/>
        </w:tabs>
        <w:ind w:left="2835" w:hanging="2551"/>
      </w:pPr>
      <w:r>
        <w:tab/>
      </w:r>
      <w:r>
        <w:tab/>
        <w:t>General Result:</w:t>
      </w:r>
      <w:r>
        <w:tab/>
        <w:t>Command performed successfully but requested icon could not be displayed</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6.2A (GET INPUT, Basic icon, non self-explanatory,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GET INPUT 6.2.1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2</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right w:val="single" w:sz="4" w:space="0" w:color="auto"/>
            </w:tcBorders>
          </w:tcPr>
          <w:p w:rsidR="00B17D80" w:rsidRDefault="00B17D80" w:rsidP="007B59FD">
            <w:pPr>
              <w:pStyle w:val="TAL"/>
            </w:pPr>
            <w:r>
              <w:t>FETCH</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3</w:t>
            </w:r>
          </w:p>
        </w:tc>
        <w:tc>
          <w:tcPr>
            <w:tcW w:w="1232" w:type="dxa"/>
            <w:tcBorders>
              <w:left w:val="single" w:sz="4" w:space="0" w:color="auto"/>
              <w:right w:val="single" w:sz="4"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PROACTIVE COMMAND: GET INPUT 6.2.1</w:t>
            </w:r>
          </w:p>
        </w:tc>
        <w:tc>
          <w:tcPr>
            <w:tcW w:w="3776" w:type="dxa"/>
            <w:tcBorders>
              <w:left w:val="single" w:sz="4" w:space="0" w:color="auto"/>
              <w:right w:val="single" w:sz="4" w:space="0" w:color="auto"/>
            </w:tcBorders>
          </w:tcPr>
          <w:p w:rsidR="00B17D80" w:rsidRDefault="00B17D80" w:rsidP="007B59FD">
            <w:pPr>
              <w:pStyle w:val="TAL"/>
            </w:pPr>
            <w:r>
              <w:t>[BASIC-ICON non self-explanatory for the Text string]</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4</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4" w:space="0" w:color="auto"/>
              <w:right w:val="single" w:sz="4" w:space="0" w:color="auto"/>
            </w:tcBorders>
          </w:tcPr>
          <w:p w:rsidR="00B17D80" w:rsidRDefault="00B17D80" w:rsidP="007B59FD">
            <w:pPr>
              <w:pStyle w:val="TAL"/>
            </w:pPr>
            <w:r>
              <w:t xml:space="preserve">Display "&lt;BASIC-ICON&gt;" and </w:t>
            </w:r>
          </w:p>
          <w:p w:rsidR="00B17D80" w:rsidRDefault="00B17D80" w:rsidP="007B59FD">
            <w:pPr>
              <w:pStyle w:val="TAL"/>
            </w:pPr>
            <w:r>
              <w:t>Display  the BASIC-ICON for the prompt</w:t>
            </w:r>
          </w:p>
          <w:p w:rsidR="00B17D80" w:rsidRDefault="00B17D80" w:rsidP="007B59FD">
            <w:pPr>
              <w:pStyle w:val="TAL"/>
            </w:pPr>
          </w:p>
        </w:tc>
        <w:tc>
          <w:tcPr>
            <w:tcW w:w="3776" w:type="dxa"/>
            <w:tcBorders>
              <w:left w:val="single" w:sz="4" w:space="0" w:color="auto"/>
              <w:right w:val="single" w:sz="4" w:space="0" w:color="auto"/>
            </w:tcBorders>
          </w:tcPr>
          <w:p w:rsidR="00B17D80" w:rsidRDefault="00B17D80" w:rsidP="007B59FD">
            <w:pPr>
              <w:pStyle w:val="TAL"/>
            </w:pPr>
          </w:p>
          <w:p w:rsidR="00B17D80" w:rsidRDefault="00B17D80" w:rsidP="007B59FD">
            <w:pPr>
              <w:pStyle w:val="TAL"/>
            </w:pPr>
          </w:p>
          <w:p w:rsidR="00B17D80" w:rsidRDefault="00B17D80" w:rsidP="007B59FD">
            <w:pPr>
              <w:pStyle w:val="TAL"/>
            </w:pPr>
          </w:p>
          <w:p w:rsidR="00B17D80" w:rsidRDefault="00B17D80" w:rsidP="007B59FD">
            <w:pPr>
              <w:pStyle w:val="TAL"/>
            </w:pPr>
            <w:r>
              <w:t>Text string coding in unpacked format</w:t>
            </w:r>
          </w:p>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5</w:t>
            </w:r>
          </w:p>
        </w:tc>
        <w:tc>
          <w:tcPr>
            <w:tcW w:w="1232" w:type="dxa"/>
            <w:tcBorders>
              <w:left w:val="single" w:sz="4" w:space="0" w:color="auto"/>
              <w:right w:val="single" w:sz="4"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Enter the input "+" and completion</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bottom w:val="single" w:sz="4" w:space="0" w:color="auto"/>
              <w:right w:val="single" w:sz="4" w:space="0" w:color="auto"/>
            </w:tcBorders>
          </w:tcPr>
          <w:p w:rsidR="00B17D80" w:rsidRDefault="00B17D80" w:rsidP="007B59FD">
            <w:pPr>
              <w:pStyle w:val="TAC"/>
            </w:pPr>
            <w:r>
              <w:t>6</w:t>
            </w:r>
          </w:p>
        </w:tc>
        <w:tc>
          <w:tcPr>
            <w:tcW w:w="1232" w:type="dxa"/>
            <w:tcBorders>
              <w:left w:val="single" w:sz="4" w:space="0" w:color="auto"/>
              <w:bottom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bottom w:val="single" w:sz="4" w:space="0" w:color="auto"/>
              <w:right w:val="single" w:sz="4" w:space="0" w:color="auto"/>
            </w:tcBorders>
          </w:tcPr>
          <w:p w:rsidR="00B17D80" w:rsidRDefault="00B17D80" w:rsidP="007B59FD">
            <w:pPr>
              <w:pStyle w:val="TAL"/>
            </w:pPr>
            <w:r>
              <w:t>TERMINAL RESPONSE: GET INPUT 6.2.1A</w:t>
            </w:r>
          </w:p>
          <w:p w:rsidR="00B17D80" w:rsidRDefault="00B17D80" w:rsidP="007B59FD">
            <w:pPr>
              <w:pStyle w:val="TAL"/>
            </w:pPr>
          </w:p>
        </w:tc>
        <w:tc>
          <w:tcPr>
            <w:tcW w:w="3776" w:type="dxa"/>
            <w:tcBorders>
              <w:left w:val="single" w:sz="4" w:space="0" w:color="auto"/>
              <w:bottom w:val="single" w:sz="4" w:space="0" w:color="auto"/>
              <w:right w:val="single" w:sz="4" w:space="0" w:color="auto"/>
            </w:tcBorders>
          </w:tcPr>
          <w:p w:rsidR="00B17D80" w:rsidRDefault="00B17D80" w:rsidP="007B59FD">
            <w:pPr>
              <w:pStyle w:val="TAL"/>
            </w:pPr>
            <w:r>
              <w:t>[Command performed successfully]</w:t>
            </w:r>
          </w:p>
          <w:p w:rsidR="00B17D80" w:rsidRDefault="00B17D80" w:rsidP="007B59FD">
            <w:pPr>
              <w:pStyle w:val="TAL"/>
            </w:pPr>
          </w:p>
          <w:p w:rsidR="00B17D80" w:rsidRDefault="00B17D80" w:rsidP="007B59FD">
            <w:pPr>
              <w:pStyle w:val="TAL"/>
            </w:pPr>
          </w:p>
        </w:tc>
      </w:tr>
    </w:tbl>
    <w:p w:rsidR="00B17D80" w:rsidRDefault="00B17D80" w:rsidP="00B17D80">
      <w:pPr>
        <w:pStyle w:val="FP"/>
      </w:pPr>
    </w:p>
    <w:p w:rsidR="00B17D80" w:rsidRDefault="00B17D80" w:rsidP="00B17D80">
      <w:r>
        <w:t>PROACTIVE COMMAND: GET INPUT 6.2.1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t>"&lt;BASIC-ICON&gt;"</w:t>
      </w:r>
    </w:p>
    <w:p w:rsidR="00B17D80" w:rsidRDefault="00B17D80" w:rsidP="00B17D80">
      <w:pPr>
        <w:pStyle w:val="EW"/>
        <w:tabs>
          <w:tab w:val="left" w:pos="851"/>
        </w:tabs>
        <w:ind w:left="2835" w:hanging="2551"/>
      </w:pPr>
      <w:r>
        <w:t>Response length</w:t>
      </w:r>
    </w:p>
    <w:p w:rsidR="00B17D80" w:rsidRDefault="00B17D80" w:rsidP="00B17D80">
      <w:pPr>
        <w:pStyle w:val="EW"/>
        <w:tabs>
          <w:tab w:val="left" w:pos="851"/>
        </w:tabs>
        <w:ind w:left="2835" w:hanging="2551"/>
      </w:pPr>
      <w:r>
        <w:tab/>
        <w:t>Minimum length:</w:t>
      </w:r>
      <w:r>
        <w:tab/>
        <w:t>0</w:t>
      </w:r>
    </w:p>
    <w:p w:rsidR="00B17D80" w:rsidRDefault="00B17D80" w:rsidP="00B17D80">
      <w:pPr>
        <w:pStyle w:val="EW"/>
        <w:tabs>
          <w:tab w:val="left" w:pos="851"/>
        </w:tabs>
        <w:ind w:left="2835" w:hanging="2551"/>
      </w:pPr>
      <w:r>
        <w:tab/>
        <w:t>Maximum length:</w:t>
      </w:r>
      <w:r>
        <w:tab/>
        <w:t>10</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not self-explanatory</w:t>
      </w:r>
    </w:p>
    <w:p w:rsidR="00B17D80" w:rsidRDefault="00B17D80" w:rsidP="00B17D80">
      <w:pPr>
        <w:pStyle w:val="EX"/>
        <w:tabs>
          <w:tab w:val="left" w:pos="851"/>
        </w:tabs>
        <w:ind w:left="2835" w:hanging="2551"/>
      </w:pPr>
      <w:r>
        <w:tab/>
        <w:t>Icon identifier:</w:t>
      </w:r>
      <w:r>
        <w:tab/>
        <w:t>1 (number of record in EF</w:t>
      </w:r>
      <w:r>
        <w:rPr>
          <w:vertAlign w:val="subscript"/>
        </w:rPr>
        <w:t>Img</w:t>
      </w:r>
      <w:r>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47"/>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4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047"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4F</w:t>
            </w:r>
          </w:p>
        </w:tc>
      </w:tr>
      <w:tr w:rsidR="00B17D80" w:rsidTr="007B59FD">
        <w:tblPrEx>
          <w:tblCellMar>
            <w:top w:w="0" w:type="dxa"/>
            <w:bottom w:w="0" w:type="dxa"/>
          </w:tblCellMar>
        </w:tblPrEx>
        <w:trPr>
          <w:jc w:val="center"/>
        </w:trPr>
        <w:tc>
          <w:tcPr>
            <w:tcW w:w="1047"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INPUT 6.2.1A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lastRenderedPageBreak/>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 xml:space="preserve">Command performed successfully </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6.2B (GET INPUT, Basic icon, non self-explanatory,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GET INPUT 6.2.1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2</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right w:val="single" w:sz="4" w:space="0" w:color="auto"/>
            </w:tcBorders>
          </w:tcPr>
          <w:p w:rsidR="00B17D80" w:rsidRDefault="00B17D80" w:rsidP="007B59FD">
            <w:pPr>
              <w:pStyle w:val="TAL"/>
            </w:pPr>
            <w:r>
              <w:t>FETCH</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3</w:t>
            </w:r>
          </w:p>
        </w:tc>
        <w:tc>
          <w:tcPr>
            <w:tcW w:w="1232" w:type="dxa"/>
            <w:tcBorders>
              <w:left w:val="single" w:sz="4" w:space="0" w:color="auto"/>
              <w:right w:val="single" w:sz="4"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PROACTIVE COMMAND: GET INPUT 6.2.1</w:t>
            </w:r>
          </w:p>
        </w:tc>
        <w:tc>
          <w:tcPr>
            <w:tcW w:w="3776" w:type="dxa"/>
            <w:tcBorders>
              <w:left w:val="single" w:sz="4" w:space="0" w:color="auto"/>
              <w:right w:val="single" w:sz="4" w:space="0" w:color="auto"/>
            </w:tcBorders>
          </w:tcPr>
          <w:p w:rsidR="00B17D80" w:rsidRDefault="00B17D80" w:rsidP="007B59FD">
            <w:pPr>
              <w:pStyle w:val="TAL"/>
            </w:pPr>
            <w:r>
              <w:t>[BASIC-ICON non self-explanatory for the Text string]</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4</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4" w:space="0" w:color="auto"/>
              <w:right w:val="single" w:sz="4" w:space="0" w:color="auto"/>
            </w:tcBorders>
          </w:tcPr>
          <w:p w:rsidR="00B17D80" w:rsidRDefault="00B17D80" w:rsidP="007B59FD">
            <w:pPr>
              <w:pStyle w:val="TAL"/>
            </w:pPr>
            <w:r>
              <w:t>Display "&lt;BASIC-ICON&gt;" for the prompt without the icon</w:t>
            </w:r>
          </w:p>
          <w:p w:rsidR="00B17D80" w:rsidRDefault="00B17D80" w:rsidP="007B59FD">
            <w:pPr>
              <w:pStyle w:val="TAL"/>
            </w:pPr>
          </w:p>
        </w:tc>
        <w:tc>
          <w:tcPr>
            <w:tcW w:w="3776" w:type="dxa"/>
            <w:tcBorders>
              <w:left w:val="single" w:sz="4" w:space="0" w:color="auto"/>
              <w:right w:val="single" w:sz="4" w:space="0" w:color="auto"/>
            </w:tcBorders>
          </w:tcPr>
          <w:p w:rsidR="00B17D80" w:rsidRDefault="00B17D80" w:rsidP="007B59FD">
            <w:pPr>
              <w:pStyle w:val="TAL"/>
            </w:pPr>
          </w:p>
          <w:p w:rsidR="00B17D80" w:rsidRDefault="00B17D80" w:rsidP="007B59FD">
            <w:pPr>
              <w:pStyle w:val="TAL"/>
            </w:pPr>
          </w:p>
          <w:p w:rsidR="00B17D80" w:rsidRDefault="00B17D80" w:rsidP="007B59FD">
            <w:pPr>
              <w:pStyle w:val="TAL"/>
            </w:pPr>
          </w:p>
          <w:p w:rsidR="00B17D80" w:rsidRDefault="00B17D80" w:rsidP="007B59FD">
            <w:pPr>
              <w:pStyle w:val="TAL"/>
            </w:pPr>
            <w:r>
              <w:t>Text string coding in unpacked format</w:t>
            </w:r>
          </w:p>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5</w:t>
            </w:r>
          </w:p>
        </w:tc>
        <w:tc>
          <w:tcPr>
            <w:tcW w:w="1232" w:type="dxa"/>
            <w:tcBorders>
              <w:left w:val="single" w:sz="4" w:space="0" w:color="auto"/>
              <w:right w:val="single" w:sz="4"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Enter the input "+" and completion</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bottom w:val="single" w:sz="4" w:space="0" w:color="auto"/>
              <w:right w:val="single" w:sz="4" w:space="0" w:color="auto"/>
            </w:tcBorders>
          </w:tcPr>
          <w:p w:rsidR="00B17D80" w:rsidRDefault="00B17D80" w:rsidP="007B59FD">
            <w:pPr>
              <w:pStyle w:val="TAC"/>
            </w:pPr>
            <w:r>
              <w:t>6</w:t>
            </w:r>
          </w:p>
        </w:tc>
        <w:tc>
          <w:tcPr>
            <w:tcW w:w="1232" w:type="dxa"/>
            <w:tcBorders>
              <w:left w:val="single" w:sz="4" w:space="0" w:color="auto"/>
              <w:bottom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bottom w:val="single" w:sz="4" w:space="0" w:color="auto"/>
              <w:right w:val="single" w:sz="4" w:space="0" w:color="auto"/>
            </w:tcBorders>
          </w:tcPr>
          <w:p w:rsidR="00B17D80" w:rsidRDefault="00B17D80" w:rsidP="007B59FD">
            <w:pPr>
              <w:pStyle w:val="TAL"/>
            </w:pPr>
            <w:r>
              <w:t>TERMINAL RESPONSE: GET INPUT 6.2.1B</w:t>
            </w:r>
          </w:p>
          <w:p w:rsidR="00B17D80" w:rsidRDefault="00B17D80" w:rsidP="007B59FD">
            <w:pPr>
              <w:pStyle w:val="TAL"/>
            </w:pPr>
          </w:p>
        </w:tc>
        <w:tc>
          <w:tcPr>
            <w:tcW w:w="3776" w:type="dxa"/>
            <w:tcBorders>
              <w:left w:val="single" w:sz="4" w:space="0" w:color="auto"/>
              <w:bottom w:val="single" w:sz="4" w:space="0" w:color="auto"/>
              <w:right w:val="single" w:sz="4" w:space="0" w:color="auto"/>
            </w:tcBorders>
          </w:tcPr>
          <w:p w:rsidR="00B17D80" w:rsidRDefault="00B17D80" w:rsidP="007B59FD">
            <w:pPr>
              <w:pStyle w:val="TAL"/>
            </w:pPr>
            <w:r>
              <w:t>[Command performed successfully, but requested icon could not be displayed]</w:t>
            </w:r>
          </w:p>
          <w:p w:rsidR="00B17D80" w:rsidRDefault="00B17D80" w:rsidP="007B59FD">
            <w:pPr>
              <w:pStyle w:val="TAL"/>
            </w:pPr>
          </w:p>
          <w:p w:rsidR="00B17D80" w:rsidRDefault="00B17D80" w:rsidP="007B59FD">
            <w:pPr>
              <w:pStyle w:val="TAL"/>
            </w:pPr>
          </w:p>
        </w:tc>
      </w:tr>
    </w:tbl>
    <w:p w:rsidR="00B17D80" w:rsidRDefault="00B17D80" w:rsidP="00B17D80">
      <w:pPr>
        <w:pStyle w:val="FP"/>
      </w:pPr>
    </w:p>
    <w:p w:rsidR="00B17D80" w:rsidRDefault="00B17D80" w:rsidP="00B17D80">
      <w:r>
        <w:t>TERMINAL RESPONSE: GET INPUT 6.2.1B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 but requested icon could not be displayed</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r>
      <w:r>
        <w:tab/>
        <w:t>Text:</w:t>
      </w:r>
      <w:r>
        <w:tab/>
        <w:t>"+"</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lastRenderedPageBreak/>
        <w:t>Expected Sequence 6.3A (GET INPUT, Colour icon, self-explanatory,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4"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4" w:space="0" w:color="auto"/>
            </w:tcBorders>
          </w:tcPr>
          <w:p w:rsidR="00B17D80" w:rsidRDefault="00B17D80" w:rsidP="007B59FD">
            <w:pPr>
              <w:pStyle w:val="TAL"/>
            </w:pPr>
            <w:r>
              <w:t>PROACTIVE COMMAND PENDING: GET INPUT 6.3.1</w:t>
            </w:r>
          </w:p>
        </w:tc>
        <w:tc>
          <w:tcPr>
            <w:tcW w:w="3776" w:type="dxa"/>
            <w:tcBorders>
              <w:left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2</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right w:val="single" w:sz="4" w:space="0" w:color="auto"/>
            </w:tcBorders>
          </w:tcPr>
          <w:p w:rsidR="00B17D80" w:rsidRDefault="00B17D80" w:rsidP="007B59FD">
            <w:pPr>
              <w:pStyle w:val="TAL"/>
            </w:pPr>
            <w:r>
              <w:t>FETCH</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3</w:t>
            </w:r>
          </w:p>
        </w:tc>
        <w:tc>
          <w:tcPr>
            <w:tcW w:w="1232" w:type="dxa"/>
            <w:tcBorders>
              <w:left w:val="single" w:sz="4" w:space="0" w:color="auto"/>
              <w:right w:val="single" w:sz="4"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PROACTIVE COMMAND: GET INPUT 6.3.1</w:t>
            </w:r>
          </w:p>
        </w:tc>
        <w:tc>
          <w:tcPr>
            <w:tcW w:w="3776" w:type="dxa"/>
            <w:tcBorders>
              <w:left w:val="single" w:sz="4" w:space="0" w:color="auto"/>
              <w:right w:val="single" w:sz="4" w:space="0" w:color="auto"/>
            </w:tcBorders>
          </w:tcPr>
          <w:p w:rsidR="00B17D80" w:rsidRDefault="00B17D80" w:rsidP="007B59FD">
            <w:pPr>
              <w:pStyle w:val="TAL"/>
            </w:pPr>
            <w:r>
              <w:t>[COLOUR-ICON self-explanatory for the Text string]</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4</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4" w:space="0" w:color="auto"/>
              <w:right w:val="single" w:sz="4" w:space="0" w:color="auto"/>
            </w:tcBorders>
          </w:tcPr>
          <w:p w:rsidR="00B17D80" w:rsidRDefault="00B17D80" w:rsidP="007B59FD">
            <w:pPr>
              <w:pStyle w:val="TAL"/>
            </w:pPr>
            <w:r>
              <w:t>Display  the COLOUR-ICON for the prompt</w:t>
            </w:r>
          </w:p>
          <w:p w:rsidR="00B17D80" w:rsidRDefault="00B17D80" w:rsidP="007B59FD">
            <w:pPr>
              <w:pStyle w:val="TAL"/>
            </w:pPr>
          </w:p>
        </w:tc>
        <w:tc>
          <w:tcPr>
            <w:tcW w:w="3776" w:type="dxa"/>
            <w:tcBorders>
              <w:left w:val="single" w:sz="4" w:space="0" w:color="auto"/>
              <w:right w:val="single" w:sz="4" w:space="0" w:color="auto"/>
            </w:tcBorders>
          </w:tcPr>
          <w:p w:rsidR="00B17D80" w:rsidRDefault="00B17D80" w:rsidP="007B59FD">
            <w:pPr>
              <w:pStyle w:val="TAL"/>
            </w:pPr>
          </w:p>
          <w:p w:rsidR="00B17D80" w:rsidRDefault="00B17D80" w:rsidP="007B59FD">
            <w:pPr>
              <w:pStyle w:val="TAL"/>
            </w:pPr>
          </w:p>
          <w:p w:rsidR="00B17D80" w:rsidRDefault="00B17D80" w:rsidP="007B59FD">
            <w:pPr>
              <w:pStyle w:val="TAL"/>
            </w:pPr>
          </w:p>
          <w:p w:rsidR="00B17D80" w:rsidRDefault="00B17D80" w:rsidP="007B59FD">
            <w:pPr>
              <w:pStyle w:val="TAL"/>
            </w:pPr>
            <w:r>
              <w:t>Text string coding in unpacked format</w:t>
            </w:r>
          </w:p>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5</w:t>
            </w:r>
          </w:p>
        </w:tc>
        <w:tc>
          <w:tcPr>
            <w:tcW w:w="1232" w:type="dxa"/>
            <w:tcBorders>
              <w:left w:val="single" w:sz="4" w:space="0" w:color="auto"/>
              <w:right w:val="single" w:sz="4"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Enter the input "+" and completion</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bottom w:val="single" w:sz="4" w:space="0" w:color="auto"/>
              <w:right w:val="single" w:sz="4" w:space="0" w:color="auto"/>
            </w:tcBorders>
          </w:tcPr>
          <w:p w:rsidR="00B17D80" w:rsidRDefault="00B17D80" w:rsidP="007B59FD">
            <w:pPr>
              <w:pStyle w:val="TAC"/>
            </w:pPr>
            <w:r>
              <w:t>6</w:t>
            </w:r>
          </w:p>
        </w:tc>
        <w:tc>
          <w:tcPr>
            <w:tcW w:w="1232" w:type="dxa"/>
            <w:tcBorders>
              <w:left w:val="single" w:sz="4" w:space="0" w:color="auto"/>
              <w:bottom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bottom w:val="single" w:sz="4" w:space="0" w:color="auto"/>
              <w:right w:val="single" w:sz="4" w:space="0" w:color="auto"/>
            </w:tcBorders>
          </w:tcPr>
          <w:p w:rsidR="00B17D80" w:rsidRDefault="00B17D80" w:rsidP="007B59FD">
            <w:pPr>
              <w:pStyle w:val="TAL"/>
            </w:pPr>
            <w:r>
              <w:t>TERMINAL RESPONSE: GET INPUT 6.3.1A</w:t>
            </w:r>
          </w:p>
          <w:p w:rsidR="00B17D80" w:rsidRDefault="00B17D80" w:rsidP="007B59FD">
            <w:pPr>
              <w:pStyle w:val="TAL"/>
            </w:pPr>
          </w:p>
        </w:tc>
        <w:tc>
          <w:tcPr>
            <w:tcW w:w="3776" w:type="dxa"/>
            <w:tcBorders>
              <w:left w:val="single" w:sz="4" w:space="0" w:color="auto"/>
              <w:bottom w:val="single" w:sz="4" w:space="0" w:color="auto"/>
              <w:right w:val="single" w:sz="4" w:space="0" w:color="auto"/>
            </w:tcBorders>
          </w:tcPr>
          <w:p w:rsidR="00B17D80" w:rsidRDefault="00B17D80" w:rsidP="007B59FD">
            <w:pPr>
              <w:pStyle w:val="TAL"/>
            </w:pPr>
            <w:r>
              <w:t>[Command performed successfully]</w:t>
            </w:r>
          </w:p>
          <w:p w:rsidR="00B17D80" w:rsidRDefault="00B17D80" w:rsidP="007B59FD">
            <w:pPr>
              <w:pStyle w:val="TAL"/>
            </w:pPr>
          </w:p>
          <w:p w:rsidR="00B17D80" w:rsidRDefault="00B17D80" w:rsidP="007B59FD">
            <w:pPr>
              <w:pStyle w:val="TAL"/>
            </w:pPr>
          </w:p>
        </w:tc>
      </w:tr>
    </w:tbl>
    <w:p w:rsidR="00B17D80" w:rsidRDefault="00B17D80" w:rsidP="00B17D80">
      <w:pPr>
        <w:pStyle w:val="FP"/>
      </w:pPr>
    </w:p>
    <w:p w:rsidR="00B17D80" w:rsidRDefault="00B17D80" w:rsidP="00B17D80">
      <w:r>
        <w:t>PROACTIVE COMMAND: GET INPUT 6.3.1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t>"&lt;NO-ICON&gt;"</w:t>
      </w:r>
    </w:p>
    <w:p w:rsidR="00B17D80" w:rsidRDefault="00B17D80" w:rsidP="00B17D80">
      <w:pPr>
        <w:pStyle w:val="EW"/>
        <w:tabs>
          <w:tab w:val="left" w:pos="851"/>
        </w:tabs>
        <w:ind w:left="2835" w:hanging="2551"/>
      </w:pPr>
      <w:r>
        <w:t>Response length</w:t>
      </w:r>
    </w:p>
    <w:p w:rsidR="00B17D80" w:rsidRDefault="00B17D80" w:rsidP="00B17D80">
      <w:pPr>
        <w:pStyle w:val="EW"/>
        <w:tabs>
          <w:tab w:val="left" w:pos="851"/>
        </w:tabs>
        <w:ind w:left="2835" w:hanging="2551"/>
      </w:pPr>
      <w:r>
        <w:tab/>
        <w:t>Minimum length:</w:t>
      </w:r>
      <w:r>
        <w:tab/>
        <w:t>0</w:t>
      </w:r>
    </w:p>
    <w:p w:rsidR="00B17D80" w:rsidRDefault="00B17D80" w:rsidP="00B17D80">
      <w:pPr>
        <w:pStyle w:val="EW"/>
        <w:tabs>
          <w:tab w:val="left" w:pos="851"/>
        </w:tabs>
        <w:ind w:left="2835" w:hanging="2551"/>
      </w:pPr>
      <w:r>
        <w:tab/>
        <w:t>Maximum length:</w:t>
      </w:r>
      <w:r>
        <w:tab/>
        <w:t>10</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self-explanatory</w:t>
      </w:r>
    </w:p>
    <w:p w:rsidR="00B17D80" w:rsidRDefault="00B17D80" w:rsidP="00B17D80">
      <w:pPr>
        <w:pStyle w:val="EX"/>
        <w:tabs>
          <w:tab w:val="left" w:pos="851"/>
        </w:tabs>
        <w:ind w:left="2835" w:hanging="2551"/>
      </w:pPr>
      <w:r>
        <w:tab/>
        <w:t>Icon identifier:</w:t>
      </w:r>
      <w:r>
        <w:tab/>
        <w:t>2 (number of record in EF</w:t>
      </w:r>
      <w:r>
        <w:rPr>
          <w:vertAlign w:val="subscript"/>
        </w:rPr>
        <w:t>Img</w:t>
      </w:r>
      <w:r>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INPUT 6.3.1A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keepNext/>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6.3B (GET INPUT, Colour icon, self-explanatory,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4"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4" w:space="0" w:color="auto"/>
            </w:tcBorders>
          </w:tcPr>
          <w:p w:rsidR="00B17D80" w:rsidRDefault="00B17D80" w:rsidP="007B59FD">
            <w:pPr>
              <w:pStyle w:val="TAL"/>
            </w:pPr>
            <w:r>
              <w:t>PROACTIVE COMMAND PENDING: GET INPUT 6.3.1</w:t>
            </w:r>
          </w:p>
        </w:tc>
        <w:tc>
          <w:tcPr>
            <w:tcW w:w="3776" w:type="dxa"/>
            <w:tcBorders>
              <w:left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2</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right w:val="single" w:sz="4" w:space="0" w:color="auto"/>
            </w:tcBorders>
          </w:tcPr>
          <w:p w:rsidR="00B17D80" w:rsidRDefault="00B17D80" w:rsidP="007B59FD">
            <w:pPr>
              <w:pStyle w:val="TAL"/>
            </w:pPr>
            <w:r>
              <w:t>FETCH</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3</w:t>
            </w:r>
          </w:p>
        </w:tc>
        <w:tc>
          <w:tcPr>
            <w:tcW w:w="1232" w:type="dxa"/>
            <w:tcBorders>
              <w:left w:val="single" w:sz="4" w:space="0" w:color="auto"/>
              <w:right w:val="single" w:sz="4"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PROACTIVE COMMAND: GET INPUT 6.3.1</w:t>
            </w:r>
          </w:p>
        </w:tc>
        <w:tc>
          <w:tcPr>
            <w:tcW w:w="3776" w:type="dxa"/>
            <w:tcBorders>
              <w:left w:val="single" w:sz="4" w:space="0" w:color="auto"/>
              <w:right w:val="single" w:sz="4" w:space="0" w:color="auto"/>
            </w:tcBorders>
          </w:tcPr>
          <w:p w:rsidR="00B17D80" w:rsidRDefault="00B17D80" w:rsidP="007B59FD">
            <w:pPr>
              <w:pStyle w:val="TAL"/>
            </w:pPr>
            <w:r>
              <w:t>[COLOUR-ICON self-explanatory for the Text string]</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4</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4" w:space="0" w:color="auto"/>
              <w:right w:val="single" w:sz="4" w:space="0" w:color="auto"/>
            </w:tcBorders>
          </w:tcPr>
          <w:p w:rsidR="00B17D80" w:rsidRDefault="00B17D80" w:rsidP="007B59FD">
            <w:pPr>
              <w:pStyle w:val="TAL"/>
            </w:pPr>
            <w:r>
              <w:t>Display "&lt;NO-ICON&gt;" for the prompt without the icon</w:t>
            </w:r>
          </w:p>
        </w:tc>
        <w:tc>
          <w:tcPr>
            <w:tcW w:w="3776" w:type="dxa"/>
            <w:tcBorders>
              <w:left w:val="single" w:sz="4" w:space="0" w:color="auto"/>
              <w:right w:val="single" w:sz="4" w:space="0" w:color="auto"/>
            </w:tcBorders>
          </w:tcPr>
          <w:p w:rsidR="00B17D80" w:rsidRDefault="00B17D80" w:rsidP="007B59FD">
            <w:pPr>
              <w:pStyle w:val="TAL"/>
            </w:pPr>
          </w:p>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5</w:t>
            </w:r>
          </w:p>
        </w:tc>
        <w:tc>
          <w:tcPr>
            <w:tcW w:w="1232" w:type="dxa"/>
            <w:tcBorders>
              <w:left w:val="single" w:sz="4" w:space="0" w:color="auto"/>
              <w:right w:val="single" w:sz="4"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Enter the input "+" and completion</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bottom w:val="single" w:sz="4" w:space="0" w:color="auto"/>
              <w:right w:val="single" w:sz="4" w:space="0" w:color="auto"/>
            </w:tcBorders>
          </w:tcPr>
          <w:p w:rsidR="00B17D80" w:rsidRDefault="00B17D80" w:rsidP="007B59FD">
            <w:pPr>
              <w:pStyle w:val="TAC"/>
            </w:pPr>
            <w:r>
              <w:t>6</w:t>
            </w:r>
          </w:p>
        </w:tc>
        <w:tc>
          <w:tcPr>
            <w:tcW w:w="1232" w:type="dxa"/>
            <w:tcBorders>
              <w:left w:val="single" w:sz="4" w:space="0" w:color="auto"/>
              <w:bottom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bottom w:val="single" w:sz="4" w:space="0" w:color="auto"/>
              <w:right w:val="single" w:sz="4" w:space="0" w:color="auto"/>
            </w:tcBorders>
          </w:tcPr>
          <w:p w:rsidR="00B17D80" w:rsidRDefault="00B17D80" w:rsidP="007B59FD">
            <w:pPr>
              <w:pStyle w:val="TAL"/>
            </w:pPr>
            <w:r>
              <w:t>TERMINAL RESPONSE: GET INPUT 6.3.1B</w:t>
            </w:r>
          </w:p>
          <w:p w:rsidR="00B17D80" w:rsidRDefault="00B17D80" w:rsidP="007B59FD">
            <w:pPr>
              <w:pStyle w:val="TAL"/>
            </w:pPr>
          </w:p>
        </w:tc>
        <w:tc>
          <w:tcPr>
            <w:tcW w:w="3776" w:type="dxa"/>
            <w:tcBorders>
              <w:left w:val="single" w:sz="4" w:space="0" w:color="auto"/>
              <w:bottom w:val="single" w:sz="4" w:space="0" w:color="auto"/>
              <w:right w:val="single" w:sz="4" w:space="0" w:color="auto"/>
            </w:tcBorders>
          </w:tcPr>
          <w:p w:rsidR="00B17D80" w:rsidRDefault="00B17D80" w:rsidP="007B59FD">
            <w:pPr>
              <w:pStyle w:val="TAL"/>
            </w:pPr>
            <w:r>
              <w:t>[Command performed successfully, but requested icon could not be displayed]</w:t>
            </w:r>
          </w:p>
          <w:p w:rsidR="00B17D80" w:rsidRDefault="00B17D80" w:rsidP="007B59FD">
            <w:pPr>
              <w:pStyle w:val="TAL"/>
            </w:pPr>
          </w:p>
          <w:p w:rsidR="00B17D80" w:rsidRDefault="00B17D80" w:rsidP="007B59FD">
            <w:pPr>
              <w:pStyle w:val="TAL"/>
            </w:pPr>
          </w:p>
        </w:tc>
      </w:tr>
    </w:tbl>
    <w:p w:rsidR="00B17D80" w:rsidRDefault="00B17D80" w:rsidP="00B17D80">
      <w:pPr>
        <w:pStyle w:val="FP"/>
      </w:pPr>
    </w:p>
    <w:p w:rsidR="00B17D80" w:rsidRDefault="00B17D80" w:rsidP="00B17D80">
      <w:r>
        <w:t>TERMINAL RESPONSE: GET INPUT 6.3.1B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 but requested icon could not be displayed</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6.4A (GET INPUT, Colour icon, non self-explanatory,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4"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4" w:space="0" w:color="auto"/>
            </w:tcBorders>
          </w:tcPr>
          <w:p w:rsidR="00B17D80" w:rsidRDefault="00B17D80" w:rsidP="007B59FD">
            <w:pPr>
              <w:pStyle w:val="TAL"/>
            </w:pPr>
            <w:r>
              <w:t>PROACTIVE COMMAND PENDING: GET INPUT 6.4.1</w:t>
            </w:r>
          </w:p>
        </w:tc>
        <w:tc>
          <w:tcPr>
            <w:tcW w:w="3776" w:type="dxa"/>
            <w:tcBorders>
              <w:left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2</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right w:val="single" w:sz="4" w:space="0" w:color="auto"/>
            </w:tcBorders>
          </w:tcPr>
          <w:p w:rsidR="00B17D80" w:rsidRDefault="00B17D80" w:rsidP="007B59FD">
            <w:pPr>
              <w:pStyle w:val="TAL"/>
            </w:pPr>
            <w:r>
              <w:t>FETCH</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3</w:t>
            </w:r>
          </w:p>
        </w:tc>
        <w:tc>
          <w:tcPr>
            <w:tcW w:w="1232" w:type="dxa"/>
            <w:tcBorders>
              <w:left w:val="single" w:sz="4" w:space="0" w:color="auto"/>
              <w:right w:val="single" w:sz="4"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PROACTIVE COMMAND: GET INPUT 6.4.1</w:t>
            </w:r>
          </w:p>
        </w:tc>
        <w:tc>
          <w:tcPr>
            <w:tcW w:w="3776" w:type="dxa"/>
            <w:tcBorders>
              <w:left w:val="single" w:sz="4" w:space="0" w:color="auto"/>
              <w:right w:val="single" w:sz="4" w:space="0" w:color="auto"/>
            </w:tcBorders>
          </w:tcPr>
          <w:p w:rsidR="00B17D80" w:rsidRDefault="00B17D80" w:rsidP="007B59FD">
            <w:pPr>
              <w:pStyle w:val="TAL"/>
            </w:pPr>
            <w:r>
              <w:t>[COLOUR-ICON non self-explanatory for the Text string]</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4</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4" w:space="0" w:color="auto"/>
              <w:right w:val="single" w:sz="4" w:space="0" w:color="auto"/>
            </w:tcBorders>
          </w:tcPr>
          <w:p w:rsidR="00B17D80" w:rsidRDefault="00B17D80" w:rsidP="007B59FD">
            <w:pPr>
              <w:pStyle w:val="TAL"/>
            </w:pPr>
            <w:r>
              <w:t xml:space="preserve">Display "&lt;COLOUR-ICON&gt;" and </w:t>
            </w:r>
          </w:p>
          <w:p w:rsidR="00B17D80" w:rsidRDefault="00B17D80" w:rsidP="007B59FD">
            <w:pPr>
              <w:pStyle w:val="TAL"/>
            </w:pPr>
            <w:r>
              <w:t>Display  the COLOUR-ICON for the prompt</w:t>
            </w:r>
          </w:p>
          <w:p w:rsidR="00B17D80" w:rsidRDefault="00B17D80" w:rsidP="007B59FD">
            <w:pPr>
              <w:pStyle w:val="TAL"/>
            </w:pPr>
          </w:p>
        </w:tc>
        <w:tc>
          <w:tcPr>
            <w:tcW w:w="3776" w:type="dxa"/>
            <w:tcBorders>
              <w:left w:val="single" w:sz="4" w:space="0" w:color="auto"/>
              <w:right w:val="single" w:sz="4" w:space="0" w:color="auto"/>
            </w:tcBorders>
          </w:tcPr>
          <w:p w:rsidR="00B17D80" w:rsidRDefault="00B17D80" w:rsidP="007B59FD">
            <w:pPr>
              <w:pStyle w:val="TAL"/>
            </w:pPr>
          </w:p>
          <w:p w:rsidR="00B17D80" w:rsidRDefault="00B17D80" w:rsidP="007B59FD">
            <w:pPr>
              <w:pStyle w:val="TAL"/>
            </w:pPr>
          </w:p>
          <w:p w:rsidR="00B17D80" w:rsidRDefault="00B17D80" w:rsidP="007B59FD">
            <w:pPr>
              <w:pStyle w:val="TAL"/>
            </w:pPr>
          </w:p>
          <w:p w:rsidR="00B17D80" w:rsidRDefault="00B17D80" w:rsidP="007B59FD">
            <w:pPr>
              <w:pStyle w:val="TAL"/>
            </w:pPr>
          </w:p>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5</w:t>
            </w:r>
          </w:p>
        </w:tc>
        <w:tc>
          <w:tcPr>
            <w:tcW w:w="1232" w:type="dxa"/>
            <w:tcBorders>
              <w:left w:val="single" w:sz="4" w:space="0" w:color="auto"/>
              <w:right w:val="single" w:sz="4"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Enter the input "+" and completion</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bottom w:val="single" w:sz="4" w:space="0" w:color="auto"/>
              <w:right w:val="single" w:sz="4" w:space="0" w:color="auto"/>
            </w:tcBorders>
          </w:tcPr>
          <w:p w:rsidR="00B17D80" w:rsidRDefault="00B17D80" w:rsidP="007B59FD">
            <w:pPr>
              <w:pStyle w:val="TAC"/>
            </w:pPr>
            <w:r>
              <w:t>6</w:t>
            </w:r>
          </w:p>
        </w:tc>
        <w:tc>
          <w:tcPr>
            <w:tcW w:w="1232" w:type="dxa"/>
            <w:tcBorders>
              <w:left w:val="single" w:sz="4" w:space="0" w:color="auto"/>
              <w:bottom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bottom w:val="single" w:sz="4" w:space="0" w:color="auto"/>
              <w:right w:val="single" w:sz="4" w:space="0" w:color="auto"/>
            </w:tcBorders>
          </w:tcPr>
          <w:p w:rsidR="00B17D80" w:rsidRDefault="00B17D80" w:rsidP="007B59FD">
            <w:pPr>
              <w:pStyle w:val="TAL"/>
            </w:pPr>
            <w:r>
              <w:t>TERMINAL RESPONSE: GET INPUT 6.4.1A</w:t>
            </w:r>
          </w:p>
          <w:p w:rsidR="00B17D80" w:rsidRDefault="00B17D80" w:rsidP="007B59FD">
            <w:pPr>
              <w:pStyle w:val="TAL"/>
            </w:pPr>
          </w:p>
        </w:tc>
        <w:tc>
          <w:tcPr>
            <w:tcW w:w="3776" w:type="dxa"/>
            <w:tcBorders>
              <w:left w:val="single" w:sz="4" w:space="0" w:color="auto"/>
              <w:bottom w:val="single" w:sz="4" w:space="0" w:color="auto"/>
              <w:right w:val="single" w:sz="4" w:space="0" w:color="auto"/>
            </w:tcBorders>
          </w:tcPr>
          <w:p w:rsidR="00B17D80" w:rsidRDefault="00B17D80" w:rsidP="007B59FD">
            <w:pPr>
              <w:pStyle w:val="TAL"/>
            </w:pPr>
            <w:r>
              <w:t>[Command performed successfully]</w:t>
            </w:r>
          </w:p>
          <w:p w:rsidR="00B17D80" w:rsidRDefault="00B17D80" w:rsidP="007B59FD">
            <w:pPr>
              <w:pStyle w:val="TAL"/>
            </w:pPr>
          </w:p>
          <w:p w:rsidR="00B17D80" w:rsidRDefault="00B17D80" w:rsidP="007B59FD">
            <w:pPr>
              <w:pStyle w:val="TAL"/>
            </w:pPr>
          </w:p>
        </w:tc>
      </w:tr>
    </w:tbl>
    <w:p w:rsidR="00B17D80" w:rsidRDefault="00B17D80" w:rsidP="00B17D80">
      <w:pPr>
        <w:pStyle w:val="FP"/>
      </w:pPr>
    </w:p>
    <w:p w:rsidR="00B17D80" w:rsidRDefault="00B17D80" w:rsidP="00B17D80">
      <w:r>
        <w:lastRenderedPageBreak/>
        <w:t>PROACTIVE COMMAND: GET INPUT 6.4.1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Pr="00F51EF9" w:rsidRDefault="00B17D80" w:rsidP="00B17D80">
      <w:pPr>
        <w:pStyle w:val="EW"/>
        <w:tabs>
          <w:tab w:val="left" w:pos="851"/>
        </w:tabs>
        <w:ind w:left="2835" w:hanging="2551"/>
      </w:pPr>
      <w:r>
        <w:tab/>
      </w:r>
      <w:r w:rsidRPr="00F51EF9">
        <w:t>Text:</w:t>
      </w:r>
      <w:r w:rsidRPr="00F51EF9">
        <w:tab/>
        <w:t>"&lt;COLOUR-ICON&gt;"</w:t>
      </w:r>
    </w:p>
    <w:p w:rsidR="00B17D80" w:rsidRDefault="00B17D80" w:rsidP="00B17D80">
      <w:pPr>
        <w:pStyle w:val="EW"/>
        <w:tabs>
          <w:tab w:val="left" w:pos="851"/>
        </w:tabs>
        <w:ind w:left="2835" w:hanging="2551"/>
      </w:pPr>
      <w:r>
        <w:t>Response length</w:t>
      </w:r>
    </w:p>
    <w:p w:rsidR="00B17D80" w:rsidRDefault="00B17D80" w:rsidP="00B17D80">
      <w:pPr>
        <w:pStyle w:val="EW"/>
        <w:tabs>
          <w:tab w:val="left" w:pos="851"/>
        </w:tabs>
        <w:ind w:left="2835" w:hanging="2551"/>
      </w:pPr>
      <w:r>
        <w:tab/>
        <w:t>Minimum length:</w:t>
      </w:r>
      <w:r>
        <w:tab/>
        <w:t>0</w:t>
      </w:r>
    </w:p>
    <w:p w:rsidR="00B17D80" w:rsidRDefault="00B17D80" w:rsidP="00B17D80">
      <w:pPr>
        <w:pStyle w:val="EW"/>
        <w:tabs>
          <w:tab w:val="left" w:pos="851"/>
        </w:tabs>
        <w:ind w:left="2835" w:hanging="2551"/>
      </w:pPr>
      <w:r>
        <w:tab/>
        <w:t>Maximum length:</w:t>
      </w:r>
      <w:r>
        <w:tab/>
        <w:t>10</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not self-explanatory</w:t>
      </w:r>
    </w:p>
    <w:p w:rsidR="00B17D80" w:rsidRDefault="00B17D80" w:rsidP="00B17D80">
      <w:pPr>
        <w:pStyle w:val="EX"/>
        <w:tabs>
          <w:tab w:val="left" w:pos="851"/>
        </w:tabs>
        <w:ind w:left="2835" w:hanging="2551"/>
      </w:pPr>
      <w:r>
        <w:tab/>
        <w:t>Icon identifier:</w:t>
      </w:r>
      <w:r>
        <w:tab/>
        <w:t>2 (number of record in EF</w:t>
      </w:r>
      <w:r>
        <w:rPr>
          <w:vertAlign w:val="subscript"/>
        </w:rPr>
        <w:t>Img</w:t>
      </w:r>
      <w:r>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2D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INPUT 6.4.1A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lastRenderedPageBreak/>
        <w:t>Expected Sequence 6.4B (GET INPUT, Colour icon, non self-explanatory,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4"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4" w:space="0" w:color="auto"/>
            </w:tcBorders>
          </w:tcPr>
          <w:p w:rsidR="00B17D80" w:rsidRDefault="00B17D80" w:rsidP="007B59FD">
            <w:pPr>
              <w:pStyle w:val="TAL"/>
            </w:pPr>
            <w:r>
              <w:t>PROACTIVE COMMAND PENDING: GET INPUT 6.4.1</w:t>
            </w:r>
          </w:p>
        </w:tc>
        <w:tc>
          <w:tcPr>
            <w:tcW w:w="3776" w:type="dxa"/>
            <w:tcBorders>
              <w:left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2</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right w:val="single" w:sz="4" w:space="0" w:color="auto"/>
            </w:tcBorders>
          </w:tcPr>
          <w:p w:rsidR="00B17D80" w:rsidRDefault="00B17D80" w:rsidP="007B59FD">
            <w:pPr>
              <w:pStyle w:val="TAL"/>
            </w:pPr>
            <w:r>
              <w:t>FETCH</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3</w:t>
            </w:r>
          </w:p>
        </w:tc>
        <w:tc>
          <w:tcPr>
            <w:tcW w:w="1232" w:type="dxa"/>
            <w:tcBorders>
              <w:left w:val="single" w:sz="4" w:space="0" w:color="auto"/>
              <w:right w:val="single" w:sz="4"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PROACTIVE COMMAND: GET INPUT 6.4.1</w:t>
            </w:r>
          </w:p>
        </w:tc>
        <w:tc>
          <w:tcPr>
            <w:tcW w:w="3776" w:type="dxa"/>
            <w:tcBorders>
              <w:left w:val="single" w:sz="4" w:space="0" w:color="auto"/>
              <w:right w:val="single" w:sz="4" w:space="0" w:color="auto"/>
            </w:tcBorders>
          </w:tcPr>
          <w:p w:rsidR="00B17D80" w:rsidRDefault="00B17D80" w:rsidP="007B59FD">
            <w:pPr>
              <w:pStyle w:val="TAL"/>
            </w:pPr>
            <w:r>
              <w:t>[COLOUR-ICON non self-explanatory for the Text string]</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4</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4" w:space="0" w:color="auto"/>
              <w:right w:val="single" w:sz="4" w:space="0" w:color="auto"/>
            </w:tcBorders>
          </w:tcPr>
          <w:p w:rsidR="00B17D80" w:rsidRDefault="00B17D80" w:rsidP="007B59FD">
            <w:pPr>
              <w:pStyle w:val="TAL"/>
            </w:pPr>
            <w:r>
              <w:t>Display "&lt;COLOUR-ICON&gt;" for the prompt without the icon</w:t>
            </w:r>
          </w:p>
          <w:p w:rsidR="00B17D80" w:rsidRDefault="00B17D80" w:rsidP="007B59FD">
            <w:pPr>
              <w:pStyle w:val="TAL"/>
            </w:pPr>
          </w:p>
        </w:tc>
        <w:tc>
          <w:tcPr>
            <w:tcW w:w="3776" w:type="dxa"/>
            <w:tcBorders>
              <w:left w:val="single" w:sz="4" w:space="0" w:color="auto"/>
              <w:right w:val="single" w:sz="4" w:space="0" w:color="auto"/>
            </w:tcBorders>
          </w:tcPr>
          <w:p w:rsidR="00B17D80" w:rsidRDefault="00B17D80" w:rsidP="007B59FD">
            <w:pPr>
              <w:pStyle w:val="TAL"/>
            </w:pPr>
          </w:p>
          <w:p w:rsidR="00B17D80" w:rsidRDefault="00B17D80" w:rsidP="007B59FD">
            <w:pPr>
              <w:pStyle w:val="TAL"/>
            </w:pPr>
          </w:p>
          <w:p w:rsidR="00B17D80" w:rsidRDefault="00B17D80" w:rsidP="007B59FD">
            <w:pPr>
              <w:pStyle w:val="TAL"/>
            </w:pPr>
          </w:p>
          <w:p w:rsidR="00B17D80" w:rsidRDefault="00B17D80" w:rsidP="007B59FD">
            <w:pPr>
              <w:pStyle w:val="TAL"/>
            </w:pPr>
          </w:p>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5</w:t>
            </w:r>
          </w:p>
        </w:tc>
        <w:tc>
          <w:tcPr>
            <w:tcW w:w="1232" w:type="dxa"/>
            <w:tcBorders>
              <w:left w:val="single" w:sz="4" w:space="0" w:color="auto"/>
              <w:right w:val="single" w:sz="4"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4" w:space="0" w:color="auto"/>
              <w:right w:val="single" w:sz="4" w:space="0" w:color="auto"/>
            </w:tcBorders>
          </w:tcPr>
          <w:p w:rsidR="00B17D80" w:rsidRDefault="00B17D80" w:rsidP="007B59FD">
            <w:pPr>
              <w:pStyle w:val="TAL"/>
            </w:pPr>
            <w:r>
              <w:t>Enter the input "+" and completion</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bottom w:val="single" w:sz="4" w:space="0" w:color="auto"/>
              <w:right w:val="single" w:sz="4" w:space="0" w:color="auto"/>
            </w:tcBorders>
          </w:tcPr>
          <w:p w:rsidR="00B17D80" w:rsidRDefault="00B17D80" w:rsidP="007B59FD">
            <w:pPr>
              <w:pStyle w:val="TAC"/>
            </w:pPr>
            <w:r>
              <w:t>6</w:t>
            </w:r>
          </w:p>
        </w:tc>
        <w:tc>
          <w:tcPr>
            <w:tcW w:w="1232" w:type="dxa"/>
            <w:tcBorders>
              <w:left w:val="single" w:sz="4" w:space="0" w:color="auto"/>
              <w:bottom w:val="single" w:sz="4" w:space="0" w:color="auto"/>
              <w:right w:val="single" w:sz="4"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4" w:space="0" w:color="auto"/>
              <w:bottom w:val="single" w:sz="4" w:space="0" w:color="auto"/>
              <w:right w:val="single" w:sz="4" w:space="0" w:color="auto"/>
            </w:tcBorders>
          </w:tcPr>
          <w:p w:rsidR="00B17D80" w:rsidRDefault="00B17D80" w:rsidP="007B59FD">
            <w:pPr>
              <w:pStyle w:val="TAL"/>
            </w:pPr>
            <w:r>
              <w:t>TERMINAL RESPONSE: GET INPUT 6.4.1B</w:t>
            </w:r>
          </w:p>
          <w:p w:rsidR="00B17D80" w:rsidRDefault="00B17D80" w:rsidP="007B59FD">
            <w:pPr>
              <w:pStyle w:val="TAL"/>
            </w:pPr>
          </w:p>
        </w:tc>
        <w:tc>
          <w:tcPr>
            <w:tcW w:w="3776" w:type="dxa"/>
            <w:tcBorders>
              <w:left w:val="single" w:sz="4" w:space="0" w:color="auto"/>
              <w:bottom w:val="single" w:sz="4" w:space="0" w:color="auto"/>
              <w:right w:val="single" w:sz="4" w:space="0" w:color="auto"/>
            </w:tcBorders>
          </w:tcPr>
          <w:p w:rsidR="00B17D80" w:rsidRDefault="00B17D80" w:rsidP="007B59FD">
            <w:pPr>
              <w:pStyle w:val="TAL"/>
            </w:pPr>
            <w:r>
              <w:t>[Command performed successfully, but requested icon could not be displayed]</w:t>
            </w:r>
          </w:p>
          <w:p w:rsidR="00B17D80" w:rsidRDefault="00B17D80" w:rsidP="007B59FD">
            <w:pPr>
              <w:pStyle w:val="TAL"/>
            </w:pPr>
          </w:p>
          <w:p w:rsidR="00B17D80" w:rsidRDefault="00B17D80" w:rsidP="007B59FD">
            <w:pPr>
              <w:pStyle w:val="TAL"/>
            </w:pPr>
          </w:p>
        </w:tc>
      </w:tr>
    </w:tbl>
    <w:p w:rsidR="00B17D80" w:rsidRDefault="00B17D80" w:rsidP="00B17D80">
      <w:pPr>
        <w:pStyle w:val="FP"/>
      </w:pPr>
    </w:p>
    <w:p w:rsidR="00B17D80" w:rsidRDefault="00B17D80" w:rsidP="00B17D80">
      <w:r>
        <w:t>TERMINAL RESPONSE: GET INPUT 6.4.1B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r>
      <w:r>
        <w:tab/>
        <w:t>General Result:</w:t>
      </w:r>
      <w:r>
        <w:tab/>
        <w:t>Command performed successfully but requested icon could not be displayed</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27.22.4.3.6.5</w:t>
      </w:r>
      <w:r>
        <w:tab/>
        <w:t>Test Requirement</w:t>
      </w:r>
    </w:p>
    <w:p w:rsidR="00B17D80" w:rsidRDefault="00B17D80" w:rsidP="00B17D80">
      <w:r>
        <w:t>The ME shall operate in the manner defined in expected sequences 6.1A to 6.4B.</w:t>
      </w:r>
    </w:p>
    <w:p w:rsidR="00B17D80" w:rsidRDefault="00B17D80" w:rsidP="00B17D80">
      <w:pPr>
        <w:pStyle w:val="Heading5"/>
      </w:pPr>
      <w:bookmarkStart w:id="264" w:name="_Toc502363180"/>
      <w:bookmarkStart w:id="265" w:name="_Toc533173606"/>
      <w:bookmarkStart w:id="266" w:name="_Toc51834027"/>
      <w:r>
        <w:t>27.22.4.3.7</w:t>
      </w:r>
      <w:r>
        <w:tab/>
        <w:t>GET INPUT (Help Information)</w:t>
      </w:r>
      <w:bookmarkEnd w:id="264"/>
      <w:bookmarkEnd w:id="265"/>
      <w:bookmarkEnd w:id="266"/>
    </w:p>
    <w:p w:rsidR="00B17D80" w:rsidRDefault="00B17D80" w:rsidP="00B17D80">
      <w:pPr>
        <w:pStyle w:val="H6"/>
      </w:pPr>
      <w:r>
        <w:t>27.22.4.3.7.1</w:t>
      </w:r>
      <w:r>
        <w:tab/>
        <w:t>Definition and applicability</w:t>
      </w:r>
    </w:p>
    <w:p w:rsidR="00B17D80" w:rsidRDefault="00B17D80" w:rsidP="00B17D80">
      <w:r>
        <w:t>See clause 3.2.2.</w:t>
      </w:r>
    </w:p>
    <w:p w:rsidR="00B17D80" w:rsidRDefault="00B17D80" w:rsidP="00B17D80">
      <w:pPr>
        <w:pStyle w:val="H6"/>
      </w:pPr>
      <w:r>
        <w:t>27.22.4.3.7.2</w:t>
      </w:r>
      <w:r>
        <w:tab/>
        <w:t>Conformance requirement</w:t>
      </w:r>
    </w:p>
    <w:p w:rsidR="00B17D80" w:rsidRDefault="00B17D80" w:rsidP="00B17D80">
      <w:pPr>
        <w:keepNext/>
        <w:keepLines/>
      </w:pPr>
      <w:r>
        <w:t>The ME shall support the GET INPUT command as defined in:</w:t>
      </w:r>
    </w:p>
    <w:p w:rsidR="00B17D80" w:rsidRDefault="00B17D80" w:rsidP="00B17D80">
      <w:pPr>
        <w:pStyle w:val="B1"/>
      </w:pPr>
      <w:r>
        <w:t>-</w:t>
      </w:r>
      <w:r>
        <w:tab/>
        <w:t>TS 11.14 [15] clause 5.2, clause 6.4.3, clause 6.6.3, clause 6.8, clause 6.11, clause 12.6, clause 12.15, clause 12.15.1, clause 12.15.2, clause 12.15.3 and clause 12.13.</w:t>
      </w:r>
    </w:p>
    <w:p w:rsidR="00B17D80" w:rsidRDefault="00B17D80" w:rsidP="00B17D80">
      <w:pPr>
        <w:pStyle w:val="H6"/>
      </w:pPr>
      <w:r>
        <w:lastRenderedPageBreak/>
        <w:t>27.22.4.3.7.3</w:t>
      </w:r>
      <w:r>
        <w:tab/>
        <w:t>Test purpose</w:t>
      </w:r>
    </w:p>
    <w:p w:rsidR="00B17D80" w:rsidRDefault="00B17D80" w:rsidP="00B17D80">
      <w:r>
        <w:t xml:space="preserve">To verify that the ME displays the text contained in the GET INPUT proactive SIM command, and returns </w:t>
      </w:r>
      <w:r>
        <w:rPr>
          <w:lang w:val="en-US" w:eastAsia="de-DE"/>
        </w:rPr>
        <w:t xml:space="preserve">a 'help information required by the user' result value </w:t>
      </w:r>
      <w:r>
        <w:t xml:space="preserve">in the TERMINAL RESPONSE command sent to the SIM if the </w:t>
      </w:r>
      <w:r>
        <w:rPr>
          <w:lang w:val="en-US" w:eastAsia="de-DE"/>
        </w:rPr>
        <w:t>user has indicated the need to get help information</w:t>
      </w:r>
      <w:r>
        <w:t>.</w:t>
      </w:r>
    </w:p>
    <w:p w:rsidR="00B17D80" w:rsidRDefault="00B17D80" w:rsidP="00B17D80">
      <w:pPr>
        <w:pStyle w:val="H6"/>
      </w:pPr>
      <w:r>
        <w:t>27.22.4.3.7.4</w:t>
      </w:r>
      <w:r>
        <w:tab/>
        <w:t>Method of test</w:t>
      </w:r>
    </w:p>
    <w:p w:rsidR="00B17D80" w:rsidRDefault="00B17D80" w:rsidP="00B17D80">
      <w:pPr>
        <w:pStyle w:val="H6"/>
      </w:pPr>
      <w:r>
        <w:t>27.22.4.3.7.4.1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pPr>
        <w:pStyle w:val="H6"/>
      </w:pPr>
      <w:r>
        <w:t>27.22.4.3.7.4.2</w:t>
      </w:r>
      <w:r>
        <w:tab/>
        <w:t>Procedure</w:t>
      </w:r>
    </w:p>
    <w:p w:rsidR="00B17D80" w:rsidRDefault="00B17D80" w:rsidP="00B17D80">
      <w:pPr>
        <w:keepNext/>
        <w:rPr>
          <w:b/>
        </w:rPr>
      </w:pPr>
      <w:r>
        <w:rPr>
          <w:b/>
        </w:rPr>
        <w:t>Expected Sequence 7.1 (GET INPUT, digits only, ME to echo text, ME supporting 8 bit data Message, help information available)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GET INPUT 7.1.1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GET INPUT 7.1.1</w:t>
            </w:r>
          </w:p>
        </w:tc>
        <w:tc>
          <w:tcPr>
            <w:tcW w:w="3776" w:type="dxa"/>
            <w:tcBorders>
              <w:left w:val="single" w:sz="6" w:space="0" w:color="auto"/>
              <w:right w:val="single" w:sz="6" w:space="0" w:color="auto"/>
            </w:tcBorders>
          </w:tcPr>
          <w:p w:rsidR="00B17D80" w:rsidRDefault="00B17D80" w:rsidP="007B59FD">
            <w:pPr>
              <w:pStyle w:val="TAL"/>
            </w:pPr>
            <w:r>
              <w:t>[digits only, SMS default alphabet, ME to echo text, packing not required, 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751" w:type="dxa"/>
            <w:tcBorders>
              <w:left w:val="single" w:sz="6" w:space="0" w:color="auto"/>
              <w:right w:val="single" w:sz="6" w:space="0" w:color="auto"/>
            </w:tcBorders>
          </w:tcPr>
          <w:p w:rsidR="00B17D80" w:rsidRDefault="00B17D80" w:rsidP="007B59FD">
            <w:pPr>
              <w:pStyle w:val="TAL"/>
            </w:pPr>
            <w:r>
              <w:t>Display "Enter 12345"</w:t>
            </w:r>
          </w:p>
        </w:tc>
        <w:tc>
          <w:tcPr>
            <w:tcW w:w="3776" w:type="dxa"/>
            <w:tcBorders>
              <w:left w:val="single" w:sz="6" w:space="0" w:color="auto"/>
              <w:right w:val="single" w:sz="6" w:space="0" w:color="auto"/>
            </w:tcBorders>
          </w:tcPr>
          <w:p w:rsidR="00B17D80" w:rsidRDefault="00B17D80" w:rsidP="007B59FD">
            <w:pPr>
              <w:pStyle w:val="TAL"/>
            </w:pPr>
            <w:r>
              <w:t>Range of expected length is 5-5</w:t>
            </w:r>
          </w:p>
          <w:p w:rsidR="00B17D80" w:rsidRDefault="00B17D80" w:rsidP="007B59FD">
            <w:pPr>
              <w:pStyle w:val="TAL"/>
            </w:pPr>
            <w:r>
              <w:t>Text string coding in unpacked format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Press "help"</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TERMINAL RESPONSE: GET INPUT 7.1.1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help information required by user]</w:t>
            </w:r>
          </w:p>
        </w:tc>
      </w:tr>
    </w:tbl>
    <w:p w:rsidR="00B17D80" w:rsidRDefault="00B17D80" w:rsidP="00B17D80">
      <w:pPr>
        <w:pStyle w:val="FP"/>
      </w:pPr>
    </w:p>
    <w:p w:rsidR="00B17D80" w:rsidRDefault="00B17D80" w:rsidP="00B17D80">
      <w:r>
        <w:t>PROACTIVE COMMAND: GET INPUT 7.1.1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unpacked format, ME to echo text,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W"/>
        <w:tabs>
          <w:tab w:val="left" w:pos="851"/>
        </w:tabs>
        <w:ind w:left="2835" w:hanging="2551"/>
      </w:pPr>
      <w:r>
        <w:tab/>
        <w:t>Text:</w:t>
      </w:r>
      <w:r>
        <w:tab/>
        <w:t>"Enter 12345"</w:t>
      </w:r>
    </w:p>
    <w:p w:rsidR="00B17D80" w:rsidRDefault="00B17D80" w:rsidP="00B17D80">
      <w:pPr>
        <w:pStyle w:val="EW"/>
        <w:tabs>
          <w:tab w:val="left" w:pos="851"/>
        </w:tabs>
        <w:ind w:left="2835" w:hanging="2551"/>
      </w:pPr>
      <w:r>
        <w:t>Response length</w:t>
      </w:r>
    </w:p>
    <w:p w:rsidR="00B17D80" w:rsidRDefault="00B17D80" w:rsidP="00B17D80">
      <w:pPr>
        <w:pStyle w:val="EW"/>
        <w:tabs>
          <w:tab w:val="left" w:pos="851"/>
        </w:tabs>
        <w:ind w:left="2835" w:hanging="2551"/>
      </w:pPr>
      <w:r>
        <w:tab/>
        <w:t>Minimum length:</w:t>
      </w:r>
      <w:r>
        <w:tab/>
        <w:t>5</w:t>
      </w:r>
    </w:p>
    <w:p w:rsidR="00B17D80" w:rsidRDefault="00B17D80" w:rsidP="00B17D80">
      <w:pPr>
        <w:pStyle w:val="EX"/>
        <w:tabs>
          <w:tab w:val="left" w:pos="851"/>
        </w:tabs>
        <w:ind w:left="2835" w:hanging="2551"/>
      </w:pPr>
      <w:r>
        <w:tab/>
        <w:t>Maximum length:</w:t>
      </w:r>
      <w:r>
        <w:tab/>
        <w:t>5</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INPUT 7.1.1</w:t>
      </w:r>
    </w:p>
    <w:p w:rsidR="00B17D80" w:rsidRDefault="00B17D80" w:rsidP="00B17D80">
      <w:r>
        <w:t>Logically:</w:t>
      </w:r>
    </w:p>
    <w:p w:rsidR="00B17D80" w:rsidRDefault="00B17D80" w:rsidP="00B17D80">
      <w:pPr>
        <w:pStyle w:val="EW"/>
        <w:tabs>
          <w:tab w:val="left" w:pos="851"/>
        </w:tabs>
        <w:ind w:left="2835" w:hanging="2551"/>
      </w:pPr>
      <w:r>
        <w:lastRenderedPageBreak/>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INPUT</w:t>
      </w:r>
    </w:p>
    <w:p w:rsidR="00B17D80" w:rsidRDefault="00B17D80" w:rsidP="00B17D80">
      <w:pPr>
        <w:pStyle w:val="EW"/>
        <w:tabs>
          <w:tab w:val="left" w:pos="851"/>
        </w:tabs>
        <w:ind w:left="2835" w:hanging="2551"/>
      </w:pPr>
      <w:r>
        <w:tab/>
        <w:t>Command qualifier:</w:t>
      </w:r>
      <w:r>
        <w:tab/>
        <w:t>digits (0-9, *, # and +) only, SMS default alphabet, input in unpacked format, ME to echo text,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Help information required by the user</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r>
    </w:tbl>
    <w:p w:rsidR="00B17D80" w:rsidRDefault="00B17D80" w:rsidP="00B17D80">
      <w:pPr>
        <w:pStyle w:val="FP"/>
      </w:pPr>
    </w:p>
    <w:p w:rsidR="00B17D80" w:rsidRDefault="00B17D80" w:rsidP="00B17D80">
      <w:pPr>
        <w:pStyle w:val="H6"/>
      </w:pPr>
      <w:r>
        <w:t>27.22.4.3.7.5</w:t>
      </w:r>
      <w:r>
        <w:tab/>
        <w:t>Test requirement</w:t>
      </w:r>
    </w:p>
    <w:p w:rsidR="00B17D80" w:rsidRDefault="00B17D80" w:rsidP="00B17D80">
      <w:r>
        <w:t>The ME shall operate in the manner defined in expected sequence 7.1.</w:t>
      </w:r>
    </w:p>
    <w:p w:rsidR="00B17D80" w:rsidRDefault="00B17D80" w:rsidP="00B17D80">
      <w:pPr>
        <w:pStyle w:val="Heading4"/>
      </w:pPr>
      <w:bookmarkStart w:id="267" w:name="_Toc502363181"/>
      <w:bookmarkStart w:id="268" w:name="_Toc533173607"/>
      <w:bookmarkStart w:id="269" w:name="_Toc51834028"/>
      <w:r>
        <w:t>27.22.4.4</w:t>
      </w:r>
      <w:r>
        <w:tab/>
        <w:t>MORE TIME</w:t>
      </w:r>
      <w:bookmarkEnd w:id="267"/>
      <w:bookmarkEnd w:id="268"/>
      <w:bookmarkEnd w:id="269"/>
    </w:p>
    <w:p w:rsidR="00B17D80" w:rsidRDefault="00B17D80" w:rsidP="00B17D80">
      <w:pPr>
        <w:pStyle w:val="Heading5"/>
      </w:pPr>
      <w:bookmarkStart w:id="270" w:name="_Toc502363182"/>
      <w:bookmarkStart w:id="271" w:name="_Toc533173608"/>
      <w:bookmarkStart w:id="272" w:name="_Toc51834029"/>
      <w:r>
        <w:t>27.22.4.4.1</w:t>
      </w:r>
      <w:r>
        <w:tab/>
        <w:t>Definition and applicability</w:t>
      </w:r>
      <w:bookmarkEnd w:id="270"/>
      <w:bookmarkEnd w:id="271"/>
      <w:bookmarkEnd w:id="272"/>
    </w:p>
    <w:p w:rsidR="00B17D80" w:rsidRDefault="00B17D80" w:rsidP="00B17D80">
      <w:r>
        <w:t>See clause 3.2.2.</w:t>
      </w:r>
    </w:p>
    <w:p w:rsidR="00B17D80" w:rsidRDefault="00B17D80" w:rsidP="00B17D80">
      <w:pPr>
        <w:pStyle w:val="Heading5"/>
      </w:pPr>
      <w:bookmarkStart w:id="273" w:name="_Toc502363183"/>
      <w:bookmarkStart w:id="274" w:name="_Toc533173609"/>
      <w:bookmarkStart w:id="275" w:name="_Toc51834030"/>
      <w:r>
        <w:t>27.22.4.4.2</w:t>
      </w:r>
      <w:r>
        <w:tab/>
        <w:t>Conformance requirement</w:t>
      </w:r>
      <w:bookmarkEnd w:id="273"/>
      <w:bookmarkEnd w:id="274"/>
      <w:bookmarkEnd w:id="275"/>
    </w:p>
    <w:p w:rsidR="00B17D80" w:rsidRDefault="00B17D80" w:rsidP="00B17D80">
      <w:r>
        <w:t>The ME shall support the MORE TIME command as defined in:</w:t>
      </w:r>
    </w:p>
    <w:p w:rsidR="00B17D80" w:rsidRDefault="00B17D80" w:rsidP="00B17D80">
      <w:pPr>
        <w:pStyle w:val="B1"/>
      </w:pPr>
      <w:r>
        <w:t>-</w:t>
      </w:r>
      <w:r>
        <w:tab/>
        <w:t>TS 11.14 [15] clause 6.4.4, clause 6.6.4, clause 5.2, clause 12.6 and clause 12.7.</w:t>
      </w:r>
    </w:p>
    <w:p w:rsidR="00B17D80" w:rsidRDefault="00B17D80" w:rsidP="00B17D80">
      <w:pPr>
        <w:pStyle w:val="Heading5"/>
      </w:pPr>
      <w:bookmarkStart w:id="276" w:name="_Toc502363184"/>
      <w:bookmarkStart w:id="277" w:name="_Toc533173610"/>
      <w:bookmarkStart w:id="278" w:name="_Toc51834031"/>
      <w:r>
        <w:t>27.22.4.4.3</w:t>
      </w:r>
      <w:r>
        <w:tab/>
        <w:t>Test purpose</w:t>
      </w:r>
      <w:bookmarkEnd w:id="276"/>
      <w:bookmarkEnd w:id="277"/>
      <w:bookmarkEnd w:id="278"/>
    </w:p>
    <w:p w:rsidR="00B17D80" w:rsidRDefault="00B17D80" w:rsidP="00B17D80">
      <w:r>
        <w:t>To verify that the ME shall send a TERMINAL RESPONSE (OK) to the SIM after the ME receives the MORE TIME proactive SIM command.</w:t>
      </w:r>
    </w:p>
    <w:p w:rsidR="00B17D80" w:rsidRDefault="00B17D80" w:rsidP="00B17D80">
      <w:pPr>
        <w:pStyle w:val="Heading5"/>
      </w:pPr>
      <w:bookmarkStart w:id="279" w:name="_Toc502363185"/>
      <w:bookmarkStart w:id="280" w:name="_Toc533173611"/>
      <w:bookmarkStart w:id="281" w:name="_Toc51834032"/>
      <w:r>
        <w:t>27.22.4.4.4</w:t>
      </w:r>
      <w:r>
        <w:tab/>
        <w:t>Method of test</w:t>
      </w:r>
      <w:bookmarkEnd w:id="279"/>
      <w:bookmarkEnd w:id="280"/>
      <w:bookmarkEnd w:id="281"/>
    </w:p>
    <w:p w:rsidR="00B17D80" w:rsidRDefault="00B17D80" w:rsidP="00B17D80">
      <w:pPr>
        <w:pStyle w:val="H6"/>
      </w:pPr>
      <w:r>
        <w:t>27.22.4.4.4.1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pPr>
        <w:pStyle w:val="H6"/>
      </w:pPr>
      <w:r>
        <w:t>27.22.4.4.4.2</w:t>
      </w:r>
      <w:r>
        <w:tab/>
        <w:t>Procedure</w:t>
      </w:r>
    </w:p>
    <w:p w:rsidR="00B17D80" w:rsidRDefault="00B17D80" w:rsidP="00B17D80">
      <w:pPr>
        <w:keepNext/>
        <w:rPr>
          <w:b/>
        </w:rPr>
      </w:pPr>
      <w:r>
        <w:rPr>
          <w:b/>
        </w:rPr>
        <w:t>Expected Sequence 1.1 (MORE TIME)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 xml:space="preserve">PROACTIVE COMMAND PENDING: MORE TIME 1.1.1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MORE TIME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MORE TIME 1.1.1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5</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lastRenderedPageBreak/>
        <w:t>PROACTIVE COMMAND: MORE TIME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MORE TIME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X"/>
        <w:tabs>
          <w:tab w:val="left" w:pos="851"/>
        </w:tabs>
        <w:ind w:left="2835" w:hanging="2551"/>
        <w:rPr>
          <w:lang w:val="fr-FR"/>
        </w:rPr>
      </w:pPr>
      <w:r>
        <w:rPr>
          <w:lang w:val="fr-FR"/>
        </w:rPr>
        <w:tab/>
        <w:t>Destination device:</w:t>
      </w:r>
      <w:r>
        <w:rPr>
          <w:lang w:val="fr-FR"/>
        </w:rPr>
        <w:tab/>
        <w:t>ME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bl>
    <w:p w:rsidR="00B17D80" w:rsidRDefault="00B17D80" w:rsidP="00B17D80">
      <w:pPr>
        <w:pStyle w:val="FP"/>
      </w:pPr>
    </w:p>
    <w:p w:rsidR="00B17D80" w:rsidRDefault="00B17D80" w:rsidP="00B17D80">
      <w:r>
        <w:t>TERMINAL RESPONSE: MORE TIME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MORE TIME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pStyle w:val="Heading5"/>
      </w:pPr>
      <w:bookmarkStart w:id="282" w:name="_Toc502363186"/>
      <w:bookmarkStart w:id="283" w:name="_Toc533173612"/>
      <w:bookmarkStart w:id="284" w:name="_Toc51834033"/>
      <w:r>
        <w:t>27.22.4.4.5</w:t>
      </w:r>
      <w:r>
        <w:tab/>
        <w:t>Test requirement</w:t>
      </w:r>
      <w:bookmarkEnd w:id="282"/>
      <w:bookmarkEnd w:id="283"/>
      <w:bookmarkEnd w:id="284"/>
    </w:p>
    <w:p w:rsidR="00B17D80" w:rsidRDefault="00B17D80" w:rsidP="00B17D80">
      <w:r>
        <w:t>The ME shall operate in the manner defined in expected sequence 1.1.</w:t>
      </w:r>
    </w:p>
    <w:p w:rsidR="00B17D80" w:rsidRDefault="00B17D80" w:rsidP="00B17D80">
      <w:pPr>
        <w:pStyle w:val="Heading4"/>
      </w:pPr>
      <w:bookmarkStart w:id="285" w:name="_Toc502363187"/>
      <w:bookmarkStart w:id="286" w:name="_Toc533173613"/>
      <w:bookmarkStart w:id="287" w:name="_Toc51834034"/>
      <w:r>
        <w:t>27.22.4.5</w:t>
      </w:r>
      <w:r>
        <w:tab/>
        <w:t>PLAY TONE</w:t>
      </w:r>
      <w:bookmarkEnd w:id="285"/>
      <w:bookmarkEnd w:id="286"/>
      <w:bookmarkEnd w:id="287"/>
    </w:p>
    <w:p w:rsidR="00B17D80" w:rsidRDefault="00B17D80" w:rsidP="00B17D80">
      <w:pPr>
        <w:pStyle w:val="Heading5"/>
      </w:pPr>
      <w:bookmarkStart w:id="288" w:name="_Toc502363188"/>
      <w:bookmarkStart w:id="289" w:name="_Toc533173614"/>
      <w:bookmarkStart w:id="290" w:name="_Toc51834035"/>
      <w:r>
        <w:t>27.22.4.5.1</w:t>
      </w:r>
      <w:r>
        <w:tab/>
        <w:t>Definition and applicability</w:t>
      </w:r>
      <w:bookmarkEnd w:id="288"/>
      <w:bookmarkEnd w:id="289"/>
      <w:bookmarkEnd w:id="290"/>
    </w:p>
    <w:p w:rsidR="00B17D80" w:rsidRDefault="00B17D80" w:rsidP="00B17D80">
      <w:r>
        <w:t>See clause 3.2.2.</w:t>
      </w:r>
    </w:p>
    <w:p w:rsidR="00B17D80" w:rsidRDefault="00B17D80" w:rsidP="00B17D80">
      <w:pPr>
        <w:pStyle w:val="Heading5"/>
      </w:pPr>
      <w:bookmarkStart w:id="291" w:name="_Toc502363189"/>
      <w:bookmarkStart w:id="292" w:name="_Toc533173615"/>
      <w:bookmarkStart w:id="293" w:name="_Toc51834036"/>
      <w:r>
        <w:t>27.22.4.5.2</w:t>
      </w:r>
      <w:r>
        <w:tab/>
        <w:t>Conformance requirement</w:t>
      </w:r>
      <w:bookmarkEnd w:id="291"/>
      <w:bookmarkEnd w:id="292"/>
      <w:bookmarkEnd w:id="293"/>
    </w:p>
    <w:p w:rsidR="00B17D80" w:rsidRDefault="00B17D80" w:rsidP="00B17D80">
      <w:r>
        <w:t>The ME shall support the PLAY TONE command as defined in:</w:t>
      </w:r>
    </w:p>
    <w:p w:rsidR="00B17D80" w:rsidRDefault="00B17D80" w:rsidP="00B17D80">
      <w:pPr>
        <w:pStyle w:val="B1"/>
      </w:pPr>
      <w:r>
        <w:t>-</w:t>
      </w:r>
      <w:r>
        <w:tab/>
        <w:t>TS 11.14 [15] clause 6.1, clause 6.4.5, clause 6.6.5, clause 5.2, clause 12.6, clause 12.7, clause 12.2, clause 12.16 and clause 12.8.</w:t>
      </w:r>
    </w:p>
    <w:p w:rsidR="00B17D80" w:rsidRDefault="00B17D80" w:rsidP="00B17D80">
      <w:pPr>
        <w:pStyle w:val="Heading5"/>
      </w:pPr>
      <w:bookmarkStart w:id="294" w:name="_Toc502363190"/>
      <w:bookmarkStart w:id="295" w:name="_Toc533173616"/>
      <w:bookmarkStart w:id="296" w:name="_Toc51834037"/>
      <w:r>
        <w:t>27.22.4.5.3</w:t>
      </w:r>
      <w:r>
        <w:tab/>
        <w:t>Test purpose</w:t>
      </w:r>
      <w:bookmarkEnd w:id="294"/>
      <w:bookmarkEnd w:id="295"/>
      <w:bookmarkEnd w:id="296"/>
    </w:p>
    <w:p w:rsidR="00B17D80" w:rsidRDefault="00B17D80" w:rsidP="00B17D80">
      <w:r>
        <w:t>To verify that the ME plays an audio tone of a type and duration contained in the PLAY TONE proactive SIM command, and returns a successful response in the TERMINAL RESPONSE command sent to the SIM.</w:t>
      </w:r>
    </w:p>
    <w:p w:rsidR="00B17D80" w:rsidRDefault="00B17D80" w:rsidP="00B17D80">
      <w:r>
        <w:t>To verify that the ME plays the requested audio tone through the external ringer whilst not in call and shall superimpose the tone on top of the downlink audio whilst in call.</w:t>
      </w:r>
    </w:p>
    <w:p w:rsidR="00B17D80" w:rsidRDefault="00B17D80" w:rsidP="00B17D80">
      <w:r>
        <w:t>To verify that the ME displays the text contained in the PLAY TONE proactive SIM command.</w:t>
      </w:r>
    </w:p>
    <w:p w:rsidR="00B17D80" w:rsidRDefault="00B17D80" w:rsidP="00B17D80">
      <w:pPr>
        <w:pStyle w:val="Heading5"/>
      </w:pPr>
      <w:bookmarkStart w:id="297" w:name="_Toc502363191"/>
      <w:bookmarkStart w:id="298" w:name="_Toc533173617"/>
      <w:bookmarkStart w:id="299" w:name="_Toc51834038"/>
      <w:r>
        <w:lastRenderedPageBreak/>
        <w:t>27.22.4.5.4</w:t>
      </w:r>
      <w:r>
        <w:tab/>
        <w:t>Method of test</w:t>
      </w:r>
      <w:bookmarkEnd w:id="297"/>
      <w:bookmarkEnd w:id="298"/>
      <w:bookmarkEnd w:id="299"/>
    </w:p>
    <w:p w:rsidR="00B17D80" w:rsidRDefault="00B17D80" w:rsidP="00B17D80">
      <w:pPr>
        <w:pStyle w:val="H6"/>
      </w:pPr>
      <w:r>
        <w:t>27.22.4.5.4.1</w:t>
      </w:r>
      <w:r>
        <w:tab/>
        <w:t>Initial conditions</w:t>
      </w:r>
    </w:p>
    <w:p w:rsidR="00B17D80" w:rsidRDefault="00B17D80" w:rsidP="00B17D80">
      <w:r>
        <w:t>The ME is connected to the SIM Simulator and only connected to the System Simulator if the System Simulator is mentioned in the sequence table. 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r>
        <w:t xml:space="preserve">The ME screen shall be in its normal stand-by display. </w:t>
      </w:r>
    </w:p>
    <w:p w:rsidR="00B17D80" w:rsidRDefault="00B17D80" w:rsidP="00B17D80">
      <w:pPr>
        <w:pStyle w:val="H6"/>
      </w:pPr>
      <w:r>
        <w:lastRenderedPageBreak/>
        <w:t>27.22.4.5.4.2</w:t>
      </w:r>
      <w:r>
        <w:tab/>
        <w:t>Procedure</w:t>
      </w:r>
    </w:p>
    <w:p w:rsidR="00B17D80" w:rsidRDefault="00B17D80" w:rsidP="00B17D80">
      <w:pPr>
        <w:keepNext/>
        <w:rPr>
          <w:b/>
        </w:rPr>
      </w:pPr>
      <w:r>
        <w:rPr>
          <w:b/>
        </w:rPr>
        <w:t>Expected Sequence 1.1 (PLAY TONE)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392"/>
        <w:gridCol w:w="2892"/>
        <w:gridCol w:w="3776"/>
      </w:tblGrid>
      <w:tr w:rsidR="00B17D80" w:rsidTr="007B59FD">
        <w:tblPrEx>
          <w:tblCellMar>
            <w:top w:w="0" w:type="dxa"/>
            <w:bottom w:w="0" w:type="dxa"/>
          </w:tblCellMar>
        </w:tblPrEx>
        <w:trPr>
          <w:cantSplit/>
          <w:tblHeader/>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39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39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PLAY TONE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PLAY TONE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"Dial Tone"</w:t>
            </w:r>
          </w:p>
          <w:p w:rsidR="00B17D80" w:rsidRDefault="00B17D80" w:rsidP="007B59FD">
            <w:pPr>
              <w:pStyle w:val="TAL"/>
            </w:pPr>
          </w:p>
          <w:p w:rsidR="00B17D80" w:rsidRDefault="00B17D80" w:rsidP="007B59FD">
            <w:pPr>
              <w:pStyle w:val="TAL"/>
            </w:pPr>
            <w:r>
              <w:t>Play a standard supervisory dial tone through the external ringer for a duration of 5 s</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PLAY TONE 1.1.1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PLAY TONE 1.1.2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PLAY TONE 1.1.2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"Sub. Busy"</w:t>
            </w:r>
          </w:p>
          <w:p w:rsidR="00B17D80" w:rsidRDefault="00B17D80" w:rsidP="007B59FD">
            <w:pPr>
              <w:pStyle w:val="TAL"/>
            </w:pPr>
          </w:p>
          <w:p w:rsidR="00B17D80" w:rsidRDefault="00B17D80" w:rsidP="007B59FD">
            <w:pPr>
              <w:pStyle w:val="TAL"/>
            </w:pPr>
            <w:r>
              <w:t>Play a standard supervisory called subscriber busy tone for a duration of 5 s</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PLAY TONE 1.1.2</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13</w:t>
            </w:r>
          </w:p>
        </w:tc>
        <w:tc>
          <w:tcPr>
            <w:tcW w:w="1392" w:type="dxa"/>
            <w:tcBorders>
              <w:left w:val="single" w:sz="6" w:space="0" w:color="auto"/>
              <w:bottom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 xml:space="preserve">PROACTIVE COMMAND PENDING: PLAY TONE 1.1.3 </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14</w:t>
            </w:r>
          </w:p>
        </w:tc>
        <w:tc>
          <w:tcPr>
            <w:tcW w:w="1392" w:type="dxa"/>
            <w:tcBorders>
              <w:top w:val="single" w:sz="6" w:space="0" w:color="auto"/>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FETCH</w:t>
            </w:r>
          </w:p>
        </w:tc>
        <w:tc>
          <w:tcPr>
            <w:tcW w:w="3776" w:type="dxa"/>
            <w:tcBorders>
              <w:top w:val="single" w:sz="6"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15</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PLAY TONE 1.1.3</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16</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"Congestion"</w:t>
            </w:r>
          </w:p>
          <w:p w:rsidR="00B17D80" w:rsidRDefault="00B17D80" w:rsidP="007B59FD">
            <w:pPr>
              <w:pStyle w:val="TAL"/>
            </w:pPr>
          </w:p>
          <w:p w:rsidR="00B17D80" w:rsidRDefault="00B17D80" w:rsidP="007B59FD">
            <w:pPr>
              <w:pStyle w:val="TAL"/>
            </w:pPr>
            <w:r>
              <w:t>Play a standard supervisory congestion tone for a duration of 5 s</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17</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PLAY TONE 1.1.3</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18</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19</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PROACTIVE COMMAND PENDING: PLAY TONE 1.1.4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20</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21</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PLAY TONE 1.1.4</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22</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"RP Ack"</w:t>
            </w:r>
          </w:p>
          <w:p w:rsidR="00B17D80" w:rsidRDefault="00B17D80" w:rsidP="007B59FD">
            <w:pPr>
              <w:pStyle w:val="TAL"/>
            </w:pPr>
          </w:p>
          <w:p w:rsidR="00B17D80" w:rsidRDefault="00B17D80" w:rsidP="007B59FD">
            <w:pPr>
              <w:pStyle w:val="TAL"/>
            </w:pPr>
            <w:r>
              <w:t>Play a standard supervisory radio path acknowledgement tone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23</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PLAY TONE 1.1.4</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24</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25</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PROACTIVE COMMAND PENDING: PLAY TONE 1.1.5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26</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27</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PLAY TONE 1.1.5</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lastRenderedPageBreak/>
              <w:t>28</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"No RP"</w:t>
            </w:r>
          </w:p>
          <w:p w:rsidR="00B17D80" w:rsidRDefault="00B17D80" w:rsidP="007B59FD">
            <w:pPr>
              <w:pStyle w:val="TAL"/>
            </w:pPr>
          </w:p>
          <w:p w:rsidR="00B17D80" w:rsidRDefault="00B17D80" w:rsidP="007B59FD">
            <w:pPr>
              <w:pStyle w:val="TAL"/>
            </w:pPr>
            <w:r>
              <w:t>Play a standard supervisory radio path not available / call dropped tone for a duration of 5 s</w:t>
            </w:r>
          </w:p>
        </w:tc>
        <w:tc>
          <w:tcPr>
            <w:tcW w:w="3776" w:type="dxa"/>
            <w:tcBorders>
              <w:left w:val="single" w:sz="6" w:space="0" w:color="auto"/>
              <w:right w:val="single" w:sz="6" w:space="0" w:color="auto"/>
            </w:tcBorders>
          </w:tcPr>
          <w:p w:rsidR="00B17D80" w:rsidRDefault="00B17D80" w:rsidP="007B59FD">
            <w:pPr>
              <w:pStyle w:val="TAL"/>
            </w:pPr>
            <w:r>
              <w:t>[Note: The ME will only play three bursts as specified in TS 22.001 [2]]</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29</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PLAY TONE 1.1.5</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30</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31</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PROACTIVE COMMAND PENDING: PLAY TONE 1.1.6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32</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33</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PLAY TONE 1.1.6</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34</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"Spec Info"</w:t>
            </w:r>
          </w:p>
          <w:p w:rsidR="00B17D80" w:rsidRDefault="00B17D80" w:rsidP="007B59FD">
            <w:pPr>
              <w:pStyle w:val="TAL"/>
            </w:pPr>
          </w:p>
          <w:p w:rsidR="00B17D80" w:rsidRDefault="00B17D80" w:rsidP="007B59FD">
            <w:pPr>
              <w:pStyle w:val="TAL"/>
            </w:pPr>
            <w:r>
              <w:t>Play a standard supervisory error / special information tone for a duration of 5 s</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35</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PLAY TONE 1.1.6</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36</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37</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PROACTIVE COMMAND PENDING: PLAY TONE 1.1.7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38</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39</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PLAY TONE 1.1.7</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40</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"Call Wait"</w:t>
            </w:r>
          </w:p>
          <w:p w:rsidR="00B17D80" w:rsidRDefault="00B17D80" w:rsidP="007B59FD">
            <w:pPr>
              <w:pStyle w:val="TAL"/>
            </w:pPr>
          </w:p>
          <w:p w:rsidR="00B17D80" w:rsidRDefault="00B17D80" w:rsidP="007B59FD">
            <w:pPr>
              <w:pStyle w:val="TAL"/>
            </w:pPr>
            <w:r>
              <w:t>Play a standard supervisory call waiting tone for a duration of 5 s</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41</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PLAY TONE 1.1.7</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42</w:t>
            </w:r>
          </w:p>
        </w:tc>
        <w:tc>
          <w:tcPr>
            <w:tcW w:w="1392" w:type="dxa"/>
            <w:tcBorders>
              <w:left w:val="single" w:sz="6" w:space="0" w:color="auto"/>
              <w:bottom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43</w:t>
            </w:r>
          </w:p>
        </w:tc>
        <w:tc>
          <w:tcPr>
            <w:tcW w:w="139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PLAY TONE 1.1.8</w:t>
            </w:r>
          </w:p>
        </w:tc>
        <w:tc>
          <w:tcPr>
            <w:tcW w:w="3776" w:type="dxa"/>
            <w:tcBorders>
              <w:top w:val="single" w:sz="6"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44</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45</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PLAY TONE 1.1.8</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46</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"Ring Tone"</w:t>
            </w:r>
          </w:p>
          <w:p w:rsidR="00B17D80" w:rsidRDefault="00B17D80" w:rsidP="007B59FD">
            <w:pPr>
              <w:pStyle w:val="TAL"/>
            </w:pPr>
          </w:p>
          <w:p w:rsidR="00B17D80" w:rsidRDefault="00B17D80" w:rsidP="007B59FD">
            <w:pPr>
              <w:pStyle w:val="TAL"/>
            </w:pPr>
            <w:r>
              <w:t>Play a standard supervisory ringing tone for duration of 5 s</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47</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PLAY TONE 1.1.8</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48</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49</w:t>
            </w:r>
          </w:p>
        </w:tc>
        <w:tc>
          <w:tcPr>
            <w:tcW w:w="139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Set up a voice call</w:t>
            </w:r>
          </w:p>
        </w:tc>
        <w:tc>
          <w:tcPr>
            <w:tcW w:w="3776" w:type="dxa"/>
            <w:tcBorders>
              <w:left w:val="single" w:sz="6" w:space="0" w:color="auto"/>
              <w:right w:val="single" w:sz="6" w:space="0" w:color="auto"/>
            </w:tcBorders>
          </w:tcPr>
          <w:p w:rsidR="00B17D80" w:rsidRDefault="00B17D80" w:rsidP="007B59FD">
            <w:pPr>
              <w:pStyle w:val="TAL"/>
            </w:pPr>
            <w:r>
              <w:t>[ User dials 123456789 to connect to the network manually]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50</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Establish voice call</w:t>
            </w:r>
          </w:p>
        </w:tc>
        <w:tc>
          <w:tcPr>
            <w:tcW w:w="3776" w:type="dxa"/>
            <w:tcBorders>
              <w:left w:val="single" w:sz="6" w:space="0" w:color="auto"/>
              <w:right w:val="single" w:sz="6" w:space="0" w:color="auto"/>
            </w:tcBorders>
          </w:tcPr>
          <w:p w:rsidR="00B17D80" w:rsidRDefault="00B17D80" w:rsidP="007B59FD">
            <w:pPr>
              <w:pStyle w:val="TAL"/>
            </w:pPr>
            <w:r>
              <w:t>[Voice call is established]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51</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PLAY TONE 1.1.9</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52</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53</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PLAY TONE 1.1.9</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54</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"Dial Tone"</w:t>
            </w:r>
          </w:p>
          <w:p w:rsidR="00B17D80" w:rsidRDefault="00B17D80" w:rsidP="007B59FD">
            <w:pPr>
              <w:pStyle w:val="TAL"/>
            </w:pPr>
          </w:p>
          <w:p w:rsidR="00B17D80" w:rsidRDefault="00B17D80" w:rsidP="007B59FD">
            <w:pPr>
              <w:pStyle w:val="TAL"/>
            </w:pPr>
            <w:r>
              <w:t>Superimpose the standard supervisory dial tone on the audio downlink for the duration of 5 s</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55</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PLAY TONE 1.1.9</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56</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57</w:t>
            </w:r>
          </w:p>
        </w:tc>
        <w:tc>
          <w:tcPr>
            <w:tcW w:w="139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The user ends the call</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lastRenderedPageBreak/>
              <w:t>58</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PLAY TONE 1.1.10</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59</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60</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PLAY TONE 1.1.10</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61</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"This command instructs the ME to play an audio tone. Upon receiving this command, the ME shall check if it is currently in, or in the process of setting up (SET</w:t>
            </w:r>
            <w:r>
              <w:noBreakHyphen/>
              <w:t>UP message sent to the network, see GSM"04.08"(8)), a speech call. - If the ME I"</w:t>
            </w:r>
          </w:p>
          <w:p w:rsidR="00B17D80" w:rsidRDefault="00B17D80" w:rsidP="007B59FD">
            <w:pPr>
              <w:pStyle w:val="TAL"/>
            </w:pPr>
          </w:p>
          <w:p w:rsidR="00B17D80" w:rsidRDefault="00B17D80" w:rsidP="007B59FD">
            <w:pPr>
              <w:pStyle w:val="TAL"/>
            </w:pPr>
            <w:r>
              <w:t>Play a general beep</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62</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PLAY TONE 1.1.10a</w:t>
            </w:r>
          </w:p>
          <w:p w:rsidR="00B17D80" w:rsidRDefault="00B17D80" w:rsidP="007B59FD">
            <w:pPr>
              <w:pStyle w:val="TAL"/>
            </w:pPr>
            <w:r>
              <w:t xml:space="preserve">or </w:t>
            </w:r>
          </w:p>
          <w:p w:rsidR="00B17D80" w:rsidRDefault="00B17D80" w:rsidP="007B59FD">
            <w:pPr>
              <w:pStyle w:val="TAL"/>
            </w:pPr>
            <w:r>
              <w:t>TERMINAL RESPONSE: PLAY TONE 1.1.10b</w:t>
            </w:r>
          </w:p>
        </w:tc>
        <w:tc>
          <w:tcPr>
            <w:tcW w:w="3776" w:type="dxa"/>
            <w:tcBorders>
              <w:left w:val="single" w:sz="6" w:space="0" w:color="auto"/>
              <w:right w:val="single" w:sz="6" w:space="0" w:color="auto"/>
            </w:tcBorders>
          </w:tcPr>
          <w:p w:rsidR="00B17D80" w:rsidRDefault="00B17D80" w:rsidP="007B59FD">
            <w:pPr>
              <w:pStyle w:val="TAL"/>
            </w:pPr>
            <w:r>
              <w:t xml:space="preserve">[Command performed successfully] </w:t>
            </w:r>
          </w:p>
          <w:p w:rsidR="00B17D80" w:rsidRDefault="00B17D80" w:rsidP="007B59FD">
            <w:pPr>
              <w:pStyle w:val="TAL"/>
            </w:pPr>
          </w:p>
          <w:p w:rsidR="00B17D80" w:rsidRDefault="00B17D80" w:rsidP="007B59FD">
            <w:pPr>
              <w:pStyle w:val="TAL"/>
            </w:pPr>
            <w:r>
              <w:t xml:space="preserve">or </w:t>
            </w:r>
          </w:p>
          <w:p w:rsidR="00B17D80" w:rsidRDefault="00B17D80" w:rsidP="007B59FD">
            <w:pPr>
              <w:pStyle w:val="TAL"/>
            </w:pPr>
            <w:r>
              <w:t>[</w:t>
            </w:r>
            <w:r>
              <w:rPr>
                <w:snapToGrid w:val="0"/>
                <w:lang w:eastAsia="de-DE"/>
              </w:rPr>
              <w:t>Command beyond ME's capabilities]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63</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64</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PLAY TONE 1.1.11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65</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66</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PLAY TONE 1.1.11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67</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"Beep"</w:t>
            </w:r>
          </w:p>
          <w:p w:rsidR="00B17D80" w:rsidRDefault="00B17D80" w:rsidP="007B59FD">
            <w:pPr>
              <w:pStyle w:val="TAL"/>
            </w:pPr>
          </w:p>
          <w:p w:rsidR="00B17D80" w:rsidRDefault="00B17D80" w:rsidP="007B59FD">
            <w:pPr>
              <w:pStyle w:val="TAL"/>
            </w:pPr>
            <w:r>
              <w:t>Play a ME proprietary general beep</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68</w:t>
            </w:r>
          </w:p>
        </w:tc>
        <w:tc>
          <w:tcPr>
            <w:tcW w:w="139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 xml:space="preserve">TERMINAL RESPONSE: PLAY TONE 1.1.11a </w:t>
            </w:r>
          </w:p>
          <w:p w:rsidR="00B17D80" w:rsidRDefault="00B17D80" w:rsidP="007B59FD">
            <w:pPr>
              <w:pStyle w:val="TAL"/>
            </w:pPr>
            <w:r>
              <w:t>Or</w:t>
            </w:r>
          </w:p>
          <w:p w:rsidR="00B17D80" w:rsidRDefault="00B17D80" w:rsidP="007B59FD">
            <w:pPr>
              <w:pStyle w:val="TAL"/>
            </w:pPr>
            <w:r>
              <w:t>TERMINAL RESPONSE: PLAY TONE 1.1.11b</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 xml:space="preserve">[Command performed successfully] </w:t>
            </w:r>
          </w:p>
          <w:p w:rsidR="00B17D80" w:rsidRDefault="00B17D80" w:rsidP="007B59FD">
            <w:pPr>
              <w:pStyle w:val="TAL"/>
            </w:pPr>
          </w:p>
          <w:p w:rsidR="00B17D80" w:rsidRDefault="00B17D80" w:rsidP="007B59FD">
            <w:pPr>
              <w:pStyle w:val="TAL"/>
            </w:pPr>
            <w:r>
              <w:t xml:space="preserve">or </w:t>
            </w:r>
          </w:p>
          <w:p w:rsidR="00B17D80" w:rsidRDefault="00B17D80" w:rsidP="007B59FD">
            <w:pPr>
              <w:pStyle w:val="TAL"/>
            </w:pPr>
            <w:r>
              <w:t>[</w:t>
            </w:r>
            <w:r>
              <w:rPr>
                <w:snapToGrid w:val="0"/>
                <w:lang w:eastAsia="de-DE"/>
              </w:rPr>
              <w:t>Command beyond ME's capabilities]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69</w:t>
            </w:r>
          </w:p>
        </w:tc>
        <w:tc>
          <w:tcPr>
            <w:tcW w:w="139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SIM SESSION ENDED</w:t>
            </w:r>
          </w:p>
        </w:tc>
        <w:tc>
          <w:tcPr>
            <w:tcW w:w="3776" w:type="dxa"/>
            <w:tcBorders>
              <w:top w:val="single" w:sz="6"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70</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PLAY TONE 1.1.12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71</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72</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PLAY TONE 1.1.12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73</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"Positive"</w:t>
            </w:r>
          </w:p>
          <w:p w:rsidR="00B17D80" w:rsidRDefault="00B17D80" w:rsidP="007B59FD">
            <w:pPr>
              <w:pStyle w:val="TAL"/>
            </w:pPr>
          </w:p>
          <w:p w:rsidR="00B17D80" w:rsidRDefault="00B17D80" w:rsidP="007B59FD">
            <w:pPr>
              <w:pStyle w:val="TAL"/>
            </w:pPr>
            <w:r>
              <w:t>Play a ME proprietary positive acknowledgement tone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74</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PLAY TONE 1.1.12a</w:t>
            </w:r>
          </w:p>
          <w:p w:rsidR="00B17D80" w:rsidRDefault="00B17D80" w:rsidP="007B59FD">
            <w:pPr>
              <w:pStyle w:val="TAL"/>
            </w:pPr>
            <w:r>
              <w:t xml:space="preserve">or </w:t>
            </w:r>
          </w:p>
          <w:p w:rsidR="00B17D80" w:rsidRDefault="00B17D80" w:rsidP="007B59FD">
            <w:pPr>
              <w:pStyle w:val="TAL"/>
            </w:pPr>
            <w:r>
              <w:t>TERMINAL RESPONSE: PLAY TONE 1.1.12b</w:t>
            </w:r>
          </w:p>
        </w:tc>
        <w:tc>
          <w:tcPr>
            <w:tcW w:w="3776" w:type="dxa"/>
            <w:tcBorders>
              <w:left w:val="single" w:sz="6" w:space="0" w:color="auto"/>
              <w:right w:val="single" w:sz="6" w:space="0" w:color="auto"/>
            </w:tcBorders>
          </w:tcPr>
          <w:p w:rsidR="00B17D80" w:rsidRDefault="00B17D80" w:rsidP="007B59FD">
            <w:pPr>
              <w:pStyle w:val="TAL"/>
            </w:pPr>
            <w:r>
              <w:t xml:space="preserve">[Command performed successfully] </w:t>
            </w:r>
          </w:p>
          <w:p w:rsidR="00B17D80" w:rsidRDefault="00B17D80" w:rsidP="007B59FD">
            <w:pPr>
              <w:pStyle w:val="TAL"/>
            </w:pPr>
          </w:p>
          <w:p w:rsidR="00B17D80" w:rsidRDefault="00B17D80" w:rsidP="007B59FD">
            <w:pPr>
              <w:pStyle w:val="TAL"/>
            </w:pPr>
            <w:r>
              <w:t>or</w:t>
            </w:r>
          </w:p>
          <w:p w:rsidR="00B17D80" w:rsidRDefault="00B17D80" w:rsidP="007B59FD">
            <w:pPr>
              <w:pStyle w:val="TAL"/>
            </w:pPr>
            <w:r>
              <w:t>[</w:t>
            </w:r>
            <w:r>
              <w:rPr>
                <w:snapToGrid w:val="0"/>
                <w:lang w:eastAsia="de-DE"/>
              </w:rPr>
              <w:t>Command beyond ME's capabilities]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75</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76</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PLAY TONE 1.1.13</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77</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78</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PLAY TONE 1.1.13</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79</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"Negative"</w:t>
            </w:r>
          </w:p>
          <w:p w:rsidR="00B17D80" w:rsidRDefault="00B17D80" w:rsidP="007B59FD">
            <w:pPr>
              <w:pStyle w:val="TAL"/>
            </w:pPr>
          </w:p>
          <w:p w:rsidR="00B17D80" w:rsidRDefault="00B17D80" w:rsidP="007B59FD">
            <w:pPr>
              <w:pStyle w:val="TAL"/>
            </w:pPr>
            <w:r>
              <w:t>Play a ME proprietary negative acknowledgement tone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lastRenderedPageBreak/>
              <w:t>80</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PLAY TONE 1.1.13a</w:t>
            </w:r>
          </w:p>
          <w:p w:rsidR="00B17D80" w:rsidRDefault="00B17D80" w:rsidP="007B59FD">
            <w:pPr>
              <w:pStyle w:val="TAL"/>
            </w:pPr>
            <w:r>
              <w:t xml:space="preserve">or </w:t>
            </w:r>
          </w:p>
          <w:p w:rsidR="00B17D80" w:rsidRDefault="00B17D80" w:rsidP="007B59FD">
            <w:pPr>
              <w:pStyle w:val="TAL"/>
            </w:pPr>
            <w:r>
              <w:t>TERMINAL RESPONSE: PLAY TONE 1.1.13b</w:t>
            </w:r>
          </w:p>
        </w:tc>
        <w:tc>
          <w:tcPr>
            <w:tcW w:w="3776" w:type="dxa"/>
            <w:tcBorders>
              <w:left w:val="single" w:sz="6" w:space="0" w:color="auto"/>
              <w:right w:val="single" w:sz="6" w:space="0" w:color="auto"/>
            </w:tcBorders>
          </w:tcPr>
          <w:p w:rsidR="00B17D80" w:rsidRDefault="00B17D80" w:rsidP="007B59FD">
            <w:pPr>
              <w:pStyle w:val="TAL"/>
            </w:pPr>
            <w:r>
              <w:t xml:space="preserve">[Command performed successfully] </w:t>
            </w:r>
          </w:p>
          <w:p w:rsidR="00B17D80" w:rsidRDefault="00B17D80" w:rsidP="007B59FD">
            <w:pPr>
              <w:pStyle w:val="TAL"/>
            </w:pPr>
          </w:p>
          <w:p w:rsidR="00B17D80" w:rsidRDefault="00B17D80" w:rsidP="007B59FD">
            <w:pPr>
              <w:pStyle w:val="TAL"/>
            </w:pPr>
            <w:r>
              <w:t>or</w:t>
            </w:r>
          </w:p>
          <w:p w:rsidR="00B17D80" w:rsidRDefault="00B17D80" w:rsidP="007B59FD">
            <w:pPr>
              <w:pStyle w:val="TAL"/>
            </w:pPr>
            <w:r>
              <w:t>[</w:t>
            </w:r>
            <w:r>
              <w:rPr>
                <w:snapToGrid w:val="0"/>
                <w:lang w:eastAsia="de-DE"/>
              </w:rPr>
              <w:t>Command beyond ME's capabilities]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81</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82</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PLAY TONE 1.1.14</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83</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84</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PLAY TONE 1.1.14</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85</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"Quick"</w:t>
            </w:r>
          </w:p>
          <w:p w:rsidR="00B17D80" w:rsidRDefault="00B17D80" w:rsidP="007B59FD">
            <w:pPr>
              <w:pStyle w:val="TAL"/>
            </w:pPr>
          </w:p>
          <w:p w:rsidR="00B17D80" w:rsidRDefault="00B17D80" w:rsidP="007B59FD">
            <w:pPr>
              <w:pStyle w:val="TAL"/>
            </w:pPr>
            <w:r>
              <w:t>Play a ME proprietary general beep</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86</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PLAY TONE 1.1.14a</w:t>
            </w:r>
          </w:p>
          <w:p w:rsidR="00B17D80" w:rsidRDefault="00B17D80" w:rsidP="007B59FD">
            <w:pPr>
              <w:pStyle w:val="TAL"/>
            </w:pPr>
            <w:r>
              <w:t xml:space="preserve">or </w:t>
            </w:r>
          </w:p>
          <w:p w:rsidR="00B17D80" w:rsidRDefault="00B17D80" w:rsidP="007B59FD">
            <w:pPr>
              <w:pStyle w:val="TAL"/>
            </w:pPr>
            <w:r>
              <w:t>TERMINAL RESPONSE: PLAY TONE 1.1.14b</w:t>
            </w:r>
          </w:p>
        </w:tc>
        <w:tc>
          <w:tcPr>
            <w:tcW w:w="3776" w:type="dxa"/>
            <w:tcBorders>
              <w:left w:val="single" w:sz="6" w:space="0" w:color="auto"/>
              <w:right w:val="single" w:sz="6" w:space="0" w:color="auto"/>
            </w:tcBorders>
          </w:tcPr>
          <w:p w:rsidR="00B17D80" w:rsidRDefault="00B17D80" w:rsidP="007B59FD">
            <w:pPr>
              <w:pStyle w:val="TAL"/>
            </w:pPr>
            <w:r>
              <w:t xml:space="preserve">[Command performed successfully] </w:t>
            </w:r>
          </w:p>
          <w:p w:rsidR="00B17D80" w:rsidRDefault="00B17D80" w:rsidP="007B59FD">
            <w:pPr>
              <w:pStyle w:val="TAL"/>
            </w:pPr>
          </w:p>
          <w:p w:rsidR="00B17D80" w:rsidRDefault="00B17D80" w:rsidP="007B59FD">
            <w:pPr>
              <w:pStyle w:val="TAL"/>
            </w:pPr>
            <w:r>
              <w:t>or</w:t>
            </w:r>
          </w:p>
          <w:p w:rsidR="00B17D80" w:rsidRDefault="00B17D80" w:rsidP="007B59FD">
            <w:pPr>
              <w:pStyle w:val="TAL"/>
            </w:pPr>
            <w:r>
              <w:t>[</w:t>
            </w:r>
            <w:r>
              <w:rPr>
                <w:snapToGrid w:val="0"/>
                <w:lang w:eastAsia="de-DE"/>
              </w:rPr>
              <w:t>Command beyond ME's capabilities]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87</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88</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PLAY TONE 1.1.15</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89</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90</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PLAY TONE 1.1.15</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91</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"&lt;ABORT&gt;"</w:t>
            </w:r>
          </w:p>
          <w:p w:rsidR="00B17D80" w:rsidRDefault="00B17D80" w:rsidP="007B59FD">
            <w:pPr>
              <w:pStyle w:val="TAL"/>
            </w:pPr>
          </w:p>
          <w:p w:rsidR="00B17D80" w:rsidRDefault="00B17D80" w:rsidP="007B59FD">
            <w:pPr>
              <w:pStyle w:val="TAL"/>
            </w:pPr>
            <w:r>
              <w:t xml:space="preserve">Play an ME  </w:t>
            </w:r>
            <w:r>
              <w:rPr>
                <w:snapToGrid w:val="0"/>
                <w:lang w:eastAsia="de-DE"/>
              </w:rPr>
              <w:t>Error / Special information tone until user aborts this command (the command shall be aborted by the user within 1 minute)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92</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PLAY TONE 1.1.15</w:t>
            </w:r>
          </w:p>
        </w:tc>
        <w:tc>
          <w:tcPr>
            <w:tcW w:w="3776" w:type="dxa"/>
            <w:tcBorders>
              <w:left w:val="single" w:sz="6" w:space="0" w:color="auto"/>
              <w:right w:val="single" w:sz="6" w:space="0" w:color="auto"/>
            </w:tcBorders>
          </w:tcPr>
          <w:p w:rsidR="00B17D80" w:rsidRDefault="00B17D80" w:rsidP="007B59FD">
            <w:pPr>
              <w:pStyle w:val="TAL"/>
            </w:pPr>
            <w:r>
              <w:t>[</w:t>
            </w:r>
            <w:r>
              <w:rPr>
                <w:snapToGrid w:val="0"/>
                <w:lang w:eastAsia="de-DE"/>
              </w:rPr>
              <w:t>Proactive SIM session terminated by the user</w:t>
            </w:r>
            <w:r>
              <w: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93</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94</w:t>
            </w:r>
          </w:p>
        </w:tc>
        <w:tc>
          <w:tcPr>
            <w:tcW w:w="139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PLAY TONE 1.1.16</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95</w:t>
            </w:r>
          </w:p>
        </w:tc>
        <w:tc>
          <w:tcPr>
            <w:tcW w:w="139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r w:rsidR="00B17D80" w:rsidRPr="006E77EA"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96</w:t>
            </w:r>
          </w:p>
        </w:tc>
        <w:tc>
          <w:tcPr>
            <w:tcW w:w="139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PLAY TONE 1.1.16</w:t>
            </w:r>
          </w:p>
        </w:tc>
        <w:tc>
          <w:tcPr>
            <w:tcW w:w="3776" w:type="dxa"/>
            <w:tcBorders>
              <w:top w:val="single" w:sz="6" w:space="0" w:color="auto"/>
              <w:left w:val="single" w:sz="6" w:space="0" w:color="auto"/>
              <w:right w:val="single" w:sz="6" w:space="0" w:color="auto"/>
            </w:tcBorders>
          </w:tcPr>
          <w:p w:rsidR="00B17D80" w:rsidRPr="006E77EA" w:rsidRDefault="00B17D80" w:rsidP="007B59FD">
            <w:pPr>
              <w:pStyle w:val="TAL"/>
              <w:rPr>
                <w:lang w:val="it-IT"/>
              </w:rPr>
            </w:pPr>
            <w:r w:rsidRPr="006E77EA">
              <w:rPr>
                <w:lang w:val="it-IT"/>
              </w:rPr>
              <w:t>[No alpha identifier, no tone tag, no duration tag]</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97</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ME plays general beep, or if not supported any (defined by ME-manufacturer) other supported tone</w:t>
            </w:r>
          </w:p>
        </w:tc>
        <w:tc>
          <w:tcPr>
            <w:tcW w:w="3776" w:type="dxa"/>
            <w:tcBorders>
              <w:left w:val="single" w:sz="6" w:space="0" w:color="auto"/>
              <w:right w:val="single" w:sz="6" w:space="0" w:color="auto"/>
            </w:tcBorders>
          </w:tcPr>
          <w:p w:rsidR="00B17D80" w:rsidRDefault="00B17D80" w:rsidP="007B59FD">
            <w:pPr>
              <w:pStyle w:val="TAL"/>
            </w:pPr>
            <w:r>
              <w:t>[ME uses default duration defined by ME</w:t>
            </w:r>
            <w:r>
              <w:noBreakHyphen/>
              <w:t>manufacturer]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98</w:t>
            </w:r>
          </w:p>
        </w:tc>
        <w:tc>
          <w:tcPr>
            <w:tcW w:w="139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PLAY TONE 1.1.16</w:t>
            </w:r>
          </w:p>
        </w:tc>
        <w:tc>
          <w:tcPr>
            <w:tcW w:w="3776" w:type="dxa"/>
            <w:tcBorders>
              <w:left w:val="single" w:sz="6" w:space="0" w:color="auto"/>
              <w:right w:val="single" w:sz="6" w:space="0" w:color="auto"/>
            </w:tcBorders>
          </w:tcPr>
          <w:p w:rsidR="00B17D80" w:rsidRDefault="00B17D80" w:rsidP="007B59FD">
            <w:pPr>
              <w:pStyle w:val="TAL"/>
            </w:pPr>
            <w:r>
              <w:t>[</w:t>
            </w:r>
            <w:r>
              <w:rPr>
                <w:snapToGrid w:val="0"/>
                <w:lang w:eastAsia="de-DE"/>
              </w:rPr>
              <w:t>Command performed successfully</w:t>
            </w:r>
            <w:r>
              <w:t>], [ME uses general beep, or if not supported any (defined by ME-manufacturer) other supported tone, uses default duration defined by ME</w:t>
            </w:r>
            <w:r>
              <w:noBreakHyphen/>
              <w:t>manufacturer]</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99</w:t>
            </w:r>
          </w:p>
        </w:tc>
        <w:tc>
          <w:tcPr>
            <w:tcW w:w="1392" w:type="dxa"/>
            <w:tcBorders>
              <w:left w:val="single" w:sz="6" w:space="0" w:color="auto"/>
              <w:bottom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PLAY TONE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PLAY TONE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lastRenderedPageBreak/>
        <w:tab/>
        <w:t>Destination device:</w:t>
      </w:r>
      <w:r>
        <w:rPr>
          <w:lang w:val="fr-FR"/>
        </w:rPr>
        <w:tab/>
        <w:t>Earpiece</w:t>
      </w:r>
    </w:p>
    <w:p w:rsidR="00B17D80" w:rsidRDefault="00B17D80" w:rsidP="00B17D80">
      <w:pPr>
        <w:pStyle w:val="EW"/>
        <w:tabs>
          <w:tab w:val="left" w:pos="851"/>
        </w:tabs>
        <w:ind w:left="2835" w:hanging="2551"/>
        <w:rPr>
          <w:lang w:val="fr-FR"/>
        </w:rPr>
      </w:pPr>
      <w:r>
        <w:rPr>
          <w:lang w:val="fr-FR"/>
        </w:rPr>
        <w:tab/>
        <w:t>Alpha identifier:</w:t>
      </w:r>
      <w:r>
        <w:rPr>
          <w:lang w:val="fr-FR"/>
        </w:rPr>
        <w:tab/>
        <w:t>"Dial Tone"</w:t>
      </w:r>
    </w:p>
    <w:p w:rsidR="00B17D80" w:rsidRDefault="00B17D80" w:rsidP="00B17D80">
      <w:pPr>
        <w:pStyle w:val="EW"/>
        <w:tabs>
          <w:tab w:val="left" w:pos="851"/>
        </w:tabs>
        <w:ind w:left="2835" w:hanging="2551"/>
      </w:pPr>
      <w:r w:rsidRPr="00F51EF9">
        <w:tab/>
      </w:r>
      <w:r>
        <w:t>Tone:</w:t>
      </w:r>
      <w:r>
        <w:tab/>
        <w:t>Standard supervisory tones: dial tone</w:t>
      </w:r>
    </w:p>
    <w:p w:rsidR="00B17D80" w:rsidRDefault="00B17D80" w:rsidP="00B17D80">
      <w:pPr>
        <w:pStyle w:val="EW"/>
        <w:tabs>
          <w:tab w:val="left" w:pos="851"/>
        </w:tabs>
        <w:ind w:left="2835" w:hanging="2551"/>
      </w:pPr>
      <w:r>
        <w:t>Duration</w:t>
      </w:r>
    </w:p>
    <w:p w:rsidR="00B17D80" w:rsidRDefault="00B17D80" w:rsidP="00B17D80">
      <w:pPr>
        <w:pStyle w:val="EW"/>
        <w:tabs>
          <w:tab w:val="left" w:pos="851"/>
        </w:tabs>
        <w:ind w:left="2835" w:hanging="2551"/>
      </w:pPr>
      <w:r>
        <w:tab/>
        <w:t>Time unit:</w:t>
      </w:r>
      <w:r>
        <w:tab/>
        <w:t>Seconds</w:t>
      </w:r>
    </w:p>
    <w:p w:rsidR="00B17D80" w:rsidRDefault="00B17D80" w:rsidP="00B17D80">
      <w:pPr>
        <w:pStyle w:val="EX"/>
        <w:tabs>
          <w:tab w:val="left" w:pos="851"/>
        </w:tabs>
        <w:ind w:left="2835" w:hanging="2551"/>
      </w:pPr>
      <w:r>
        <w:tab/>
        <w:t>Time interval:</w:t>
      </w:r>
      <w:r>
        <w:tab/>
        <w:t>5</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PLAY TONE 1.1.2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PLAY TONE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Earpiece</w:t>
      </w:r>
    </w:p>
    <w:p w:rsidR="00B17D80" w:rsidRDefault="00B17D80" w:rsidP="00B17D80">
      <w:pPr>
        <w:pStyle w:val="EW"/>
        <w:tabs>
          <w:tab w:val="left" w:pos="851"/>
        </w:tabs>
        <w:ind w:left="2835" w:hanging="2551"/>
      </w:pPr>
      <w:r>
        <w:rPr>
          <w:lang w:val="fr-FR"/>
        </w:rPr>
        <w:tab/>
        <w:t>Alpha identifier:</w:t>
      </w:r>
      <w:r>
        <w:rPr>
          <w:lang w:val="fr-FR"/>
        </w:rPr>
        <w:tab/>
        <w:t xml:space="preserve">"Sub. </w:t>
      </w:r>
      <w:r>
        <w:t>Busy"</w:t>
      </w:r>
    </w:p>
    <w:p w:rsidR="00B17D80" w:rsidRDefault="00B17D80" w:rsidP="00B17D80">
      <w:pPr>
        <w:pStyle w:val="EW"/>
        <w:tabs>
          <w:tab w:val="left" w:pos="851"/>
        </w:tabs>
        <w:ind w:left="2835" w:hanging="2551"/>
      </w:pPr>
      <w:r>
        <w:tab/>
        <w:t>Tone:</w:t>
      </w:r>
      <w:r>
        <w:tab/>
        <w:t>Standard supervisory tones: called subscriber busy</w:t>
      </w:r>
    </w:p>
    <w:p w:rsidR="00B17D80" w:rsidRDefault="00B17D80" w:rsidP="00B17D80">
      <w:pPr>
        <w:pStyle w:val="EW"/>
        <w:tabs>
          <w:tab w:val="left" w:pos="851"/>
        </w:tabs>
        <w:ind w:left="2835" w:hanging="2551"/>
      </w:pPr>
      <w:r>
        <w:t>Duration</w:t>
      </w:r>
    </w:p>
    <w:p w:rsidR="00B17D80" w:rsidRDefault="00B17D80" w:rsidP="00B17D80">
      <w:pPr>
        <w:pStyle w:val="EW"/>
        <w:tabs>
          <w:tab w:val="left" w:pos="851"/>
        </w:tabs>
        <w:ind w:left="2835" w:hanging="2551"/>
      </w:pPr>
      <w:r>
        <w:tab/>
        <w:t>Time unit:</w:t>
      </w:r>
      <w:r>
        <w:tab/>
        <w:t>Seconds</w:t>
      </w:r>
    </w:p>
    <w:p w:rsidR="00B17D80" w:rsidRDefault="00B17D80" w:rsidP="00B17D80">
      <w:pPr>
        <w:pStyle w:val="EX"/>
        <w:tabs>
          <w:tab w:val="left" w:pos="851"/>
        </w:tabs>
        <w:ind w:left="2835" w:hanging="2551"/>
      </w:pPr>
      <w:r>
        <w:tab/>
        <w:t>Time interval:</w:t>
      </w:r>
      <w:r>
        <w:tab/>
        <w:t>5</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PLAY TONE 1.1.3</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PLAY TONE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837ABA" w:rsidRDefault="00B17D80" w:rsidP="00B17D80">
      <w:pPr>
        <w:pStyle w:val="EW"/>
        <w:tabs>
          <w:tab w:val="left" w:pos="851"/>
        </w:tabs>
        <w:ind w:left="2835" w:hanging="2551"/>
      </w:pPr>
      <w:r>
        <w:rPr>
          <w:lang w:val="fr-FR"/>
        </w:rPr>
        <w:tab/>
      </w:r>
      <w:r w:rsidRPr="00837ABA">
        <w:t>Destination device:</w:t>
      </w:r>
      <w:r w:rsidRPr="00837ABA">
        <w:tab/>
        <w:t>Earpiece</w:t>
      </w:r>
    </w:p>
    <w:p w:rsidR="00B17D80" w:rsidRPr="00837ABA" w:rsidRDefault="00B17D80" w:rsidP="00B17D80">
      <w:pPr>
        <w:pStyle w:val="EW"/>
        <w:tabs>
          <w:tab w:val="left" w:pos="851"/>
        </w:tabs>
        <w:ind w:left="2835" w:hanging="2551"/>
      </w:pPr>
      <w:r w:rsidRPr="00837ABA">
        <w:tab/>
        <w:t>Alpha identifier:</w:t>
      </w:r>
      <w:r w:rsidRPr="00837ABA">
        <w:tab/>
        <w:t>"Congestion"</w:t>
      </w:r>
    </w:p>
    <w:p w:rsidR="00B17D80" w:rsidRDefault="00B17D80" w:rsidP="00B17D80">
      <w:pPr>
        <w:pStyle w:val="EW"/>
        <w:tabs>
          <w:tab w:val="left" w:pos="851"/>
        </w:tabs>
        <w:ind w:left="2835" w:hanging="2551"/>
      </w:pPr>
      <w:r w:rsidRPr="00837ABA">
        <w:tab/>
      </w:r>
      <w:r>
        <w:t>Tone:</w:t>
      </w:r>
      <w:r>
        <w:tab/>
        <w:t>Standard supervisory tones: congestion</w:t>
      </w:r>
    </w:p>
    <w:p w:rsidR="00B17D80" w:rsidRDefault="00B17D80" w:rsidP="00B17D80">
      <w:pPr>
        <w:pStyle w:val="EW"/>
        <w:tabs>
          <w:tab w:val="left" w:pos="851"/>
        </w:tabs>
        <w:ind w:left="2835" w:hanging="2551"/>
      </w:pPr>
      <w:r>
        <w:t>Duration</w:t>
      </w:r>
    </w:p>
    <w:p w:rsidR="00B17D80" w:rsidRDefault="00B17D80" w:rsidP="00B17D80">
      <w:pPr>
        <w:pStyle w:val="EW"/>
        <w:tabs>
          <w:tab w:val="left" w:pos="851"/>
        </w:tabs>
        <w:ind w:left="2835" w:hanging="2551"/>
      </w:pPr>
      <w:r>
        <w:tab/>
        <w:t>Time unit:</w:t>
      </w:r>
      <w:r>
        <w:tab/>
        <w:t>Seconds</w:t>
      </w:r>
    </w:p>
    <w:p w:rsidR="00B17D80" w:rsidRDefault="00B17D80" w:rsidP="00B17D80">
      <w:pPr>
        <w:pStyle w:val="EX"/>
        <w:tabs>
          <w:tab w:val="left" w:pos="851"/>
        </w:tabs>
        <w:ind w:left="2835" w:hanging="2551"/>
      </w:pPr>
      <w:r>
        <w:tab/>
        <w:t>Time interval:</w:t>
      </w:r>
      <w:r>
        <w:tab/>
        <w:t>5</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PLAY TONE 1.1.4</w:t>
      </w:r>
    </w:p>
    <w:p w:rsidR="00B17D80" w:rsidRDefault="00B17D80" w:rsidP="00B17D80">
      <w:r>
        <w:t>Logically:</w:t>
      </w:r>
    </w:p>
    <w:p w:rsidR="00B17D80" w:rsidRDefault="00B17D80" w:rsidP="00B17D80">
      <w:pPr>
        <w:pStyle w:val="EW"/>
        <w:tabs>
          <w:tab w:val="left" w:pos="851"/>
        </w:tabs>
        <w:ind w:left="2835" w:hanging="2551"/>
      </w:pPr>
      <w:r>
        <w:lastRenderedPageBreak/>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PLAY TONE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Earpiece</w:t>
      </w:r>
    </w:p>
    <w:p w:rsidR="00B17D80" w:rsidRDefault="00B17D80" w:rsidP="00B17D80">
      <w:pPr>
        <w:pStyle w:val="EW"/>
        <w:tabs>
          <w:tab w:val="left" w:pos="851"/>
        </w:tabs>
        <w:ind w:left="2835" w:hanging="2551"/>
      </w:pPr>
      <w:r>
        <w:rPr>
          <w:lang w:val="fr-FR"/>
        </w:rPr>
        <w:tab/>
      </w:r>
      <w:r>
        <w:t>Alpha identifier:</w:t>
      </w:r>
      <w:r>
        <w:tab/>
        <w:t>"RP Ack"</w:t>
      </w:r>
    </w:p>
    <w:p w:rsidR="00B17D80" w:rsidRDefault="00B17D80" w:rsidP="00B17D80">
      <w:pPr>
        <w:pStyle w:val="EW"/>
        <w:tabs>
          <w:tab w:val="left" w:pos="851"/>
        </w:tabs>
        <w:ind w:left="2835" w:hanging="2551"/>
      </w:pPr>
      <w:r>
        <w:tab/>
        <w:t>Tone:</w:t>
      </w:r>
      <w:r>
        <w:tab/>
        <w:t>Standard supervisory tones: radio path acknowledge</w:t>
      </w:r>
    </w:p>
    <w:p w:rsidR="00B17D80" w:rsidRDefault="00B17D80" w:rsidP="00B17D80">
      <w:pPr>
        <w:pStyle w:val="EW"/>
        <w:tabs>
          <w:tab w:val="left" w:pos="851"/>
        </w:tabs>
        <w:ind w:left="2835" w:hanging="2551"/>
      </w:pPr>
      <w:r>
        <w:t>Duration</w:t>
      </w:r>
    </w:p>
    <w:p w:rsidR="00B17D80" w:rsidRDefault="00B17D80" w:rsidP="00B17D80">
      <w:pPr>
        <w:pStyle w:val="EW"/>
        <w:tabs>
          <w:tab w:val="left" w:pos="851"/>
        </w:tabs>
        <w:ind w:left="2835" w:hanging="2551"/>
      </w:pPr>
      <w:r>
        <w:tab/>
        <w:t>Time unit:</w:t>
      </w:r>
      <w:r>
        <w:tab/>
        <w:t>Seconds</w:t>
      </w:r>
    </w:p>
    <w:p w:rsidR="00B17D80" w:rsidRDefault="00B17D80" w:rsidP="00B17D80">
      <w:pPr>
        <w:pStyle w:val="EX"/>
        <w:tabs>
          <w:tab w:val="left" w:pos="851"/>
        </w:tabs>
        <w:ind w:left="2835" w:hanging="2551"/>
      </w:pPr>
      <w:r>
        <w:tab/>
        <w:t>Time interval:</w:t>
      </w:r>
      <w:r>
        <w:tab/>
        <w:t>5</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PLAY TONE 1.1.5</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PLAY TONE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BC77FE" w:rsidRDefault="00B17D80" w:rsidP="00B17D80">
      <w:pPr>
        <w:pStyle w:val="EW"/>
        <w:tabs>
          <w:tab w:val="left" w:pos="851"/>
        </w:tabs>
        <w:ind w:left="2835" w:hanging="2551"/>
      </w:pPr>
      <w:r>
        <w:rPr>
          <w:lang w:val="fr-FR"/>
        </w:rPr>
        <w:tab/>
      </w:r>
      <w:r w:rsidRPr="00BC77FE">
        <w:t>Destination device:</w:t>
      </w:r>
      <w:r w:rsidRPr="00BC77FE">
        <w:tab/>
        <w:t>Earpiece</w:t>
      </w:r>
    </w:p>
    <w:p w:rsidR="00B17D80" w:rsidRDefault="00B17D80" w:rsidP="00B17D80">
      <w:pPr>
        <w:pStyle w:val="EW"/>
        <w:tabs>
          <w:tab w:val="left" w:pos="851"/>
        </w:tabs>
        <w:ind w:left="2835" w:hanging="2551"/>
      </w:pPr>
      <w:r w:rsidRPr="00BC77FE">
        <w:tab/>
      </w:r>
      <w:r>
        <w:t>Alpha identifier:</w:t>
      </w:r>
      <w:r>
        <w:tab/>
        <w:t>"No RP"</w:t>
      </w:r>
    </w:p>
    <w:p w:rsidR="00B17D80" w:rsidRDefault="00B17D80" w:rsidP="00B17D80">
      <w:pPr>
        <w:pStyle w:val="EW"/>
        <w:tabs>
          <w:tab w:val="left" w:pos="851"/>
        </w:tabs>
        <w:ind w:left="2835" w:hanging="2551"/>
      </w:pPr>
      <w:r>
        <w:tab/>
        <w:t>Tone:</w:t>
      </w:r>
      <w:r>
        <w:tab/>
        <w:t>Standard supervisory tones: radio path not available</w:t>
      </w:r>
    </w:p>
    <w:p w:rsidR="00B17D80" w:rsidRDefault="00B17D80" w:rsidP="00B17D80">
      <w:pPr>
        <w:pStyle w:val="EW"/>
        <w:keepNext/>
        <w:tabs>
          <w:tab w:val="left" w:pos="851"/>
        </w:tabs>
        <w:ind w:left="2835" w:hanging="2551"/>
      </w:pPr>
      <w:r>
        <w:t>Duration</w:t>
      </w:r>
    </w:p>
    <w:p w:rsidR="00B17D80" w:rsidRDefault="00B17D80" w:rsidP="00B17D80">
      <w:pPr>
        <w:pStyle w:val="EW"/>
        <w:keepNext/>
        <w:tabs>
          <w:tab w:val="left" w:pos="851"/>
        </w:tabs>
        <w:ind w:left="2835" w:hanging="2551"/>
      </w:pPr>
      <w:r>
        <w:tab/>
        <w:t>Time unit:</w:t>
      </w:r>
      <w:r>
        <w:tab/>
        <w:t>Seconds</w:t>
      </w:r>
    </w:p>
    <w:p w:rsidR="00B17D80" w:rsidRDefault="00B17D80" w:rsidP="00B17D80">
      <w:pPr>
        <w:pStyle w:val="EX"/>
        <w:tabs>
          <w:tab w:val="left" w:pos="851"/>
        </w:tabs>
        <w:ind w:left="2835" w:hanging="2551"/>
      </w:pPr>
      <w:r>
        <w:tab/>
        <w:t>Time interval:</w:t>
      </w:r>
      <w:r>
        <w:tab/>
        <w:t>5</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PLAY TONE 1.1.6</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PLAY TONE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Earpiece</w:t>
      </w:r>
    </w:p>
    <w:p w:rsidR="00B17D80" w:rsidRDefault="00B17D80" w:rsidP="00B17D80">
      <w:pPr>
        <w:pStyle w:val="EW"/>
        <w:tabs>
          <w:tab w:val="left" w:pos="851"/>
        </w:tabs>
        <w:ind w:left="2835" w:hanging="2551"/>
        <w:rPr>
          <w:lang w:val="fr-FR"/>
        </w:rPr>
      </w:pPr>
      <w:r>
        <w:rPr>
          <w:lang w:val="fr-FR"/>
        </w:rPr>
        <w:tab/>
        <w:t>Alpha identifier:</w:t>
      </w:r>
      <w:r>
        <w:rPr>
          <w:lang w:val="fr-FR"/>
        </w:rPr>
        <w:tab/>
        <w:t>"Spec Info"</w:t>
      </w:r>
    </w:p>
    <w:p w:rsidR="00B17D80" w:rsidRDefault="00B17D80" w:rsidP="00B17D80">
      <w:pPr>
        <w:pStyle w:val="EW"/>
        <w:tabs>
          <w:tab w:val="left" w:pos="851"/>
        </w:tabs>
        <w:ind w:left="2835" w:hanging="2551"/>
      </w:pPr>
      <w:r w:rsidRPr="00F51EF9">
        <w:tab/>
      </w:r>
      <w:r>
        <w:t>Tone:</w:t>
      </w:r>
      <w:r>
        <w:tab/>
        <w:t xml:space="preserve">Standard supervisory tones: Error/ </w:t>
      </w:r>
      <w:r>
        <w:tab/>
        <w:t>special information</w:t>
      </w:r>
    </w:p>
    <w:p w:rsidR="00B17D80" w:rsidRDefault="00B17D80" w:rsidP="00B17D80">
      <w:pPr>
        <w:pStyle w:val="EW"/>
        <w:tabs>
          <w:tab w:val="left" w:pos="851"/>
        </w:tabs>
        <w:ind w:left="2835" w:hanging="2551"/>
      </w:pPr>
      <w:r>
        <w:t>Duration</w:t>
      </w:r>
    </w:p>
    <w:p w:rsidR="00B17D80" w:rsidRDefault="00B17D80" w:rsidP="00B17D80">
      <w:pPr>
        <w:pStyle w:val="EW"/>
        <w:tabs>
          <w:tab w:val="left" w:pos="851"/>
        </w:tabs>
        <w:ind w:left="2835" w:hanging="2551"/>
      </w:pPr>
      <w:r>
        <w:tab/>
        <w:t>Time unit:</w:t>
      </w:r>
      <w:r>
        <w:tab/>
        <w:t>Seconds</w:t>
      </w:r>
    </w:p>
    <w:p w:rsidR="00B17D80" w:rsidRDefault="00B17D80" w:rsidP="00B17D80">
      <w:pPr>
        <w:pStyle w:val="EX"/>
        <w:tabs>
          <w:tab w:val="left" w:pos="851"/>
        </w:tabs>
        <w:ind w:left="2835" w:hanging="2551"/>
      </w:pPr>
      <w:r>
        <w:tab/>
        <w:t>Time interval:</w:t>
      </w:r>
      <w:r>
        <w:tab/>
        <w:t>5</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PLAY TONE 1.1.7</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PLAY TONE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Earpiece</w:t>
      </w:r>
    </w:p>
    <w:p w:rsidR="00B17D80" w:rsidRDefault="00B17D80" w:rsidP="00B17D80">
      <w:pPr>
        <w:pStyle w:val="EW"/>
        <w:tabs>
          <w:tab w:val="left" w:pos="851"/>
        </w:tabs>
        <w:ind w:left="2835" w:hanging="2551"/>
      </w:pPr>
      <w:r>
        <w:rPr>
          <w:lang w:val="fr-FR"/>
        </w:rPr>
        <w:tab/>
      </w:r>
      <w:r>
        <w:t>Alpha identifier:</w:t>
      </w:r>
      <w:r>
        <w:tab/>
        <w:t>"Call Wait"</w:t>
      </w:r>
    </w:p>
    <w:p w:rsidR="00B17D80" w:rsidRDefault="00B17D80" w:rsidP="00B17D80">
      <w:pPr>
        <w:pStyle w:val="EW"/>
        <w:tabs>
          <w:tab w:val="left" w:pos="851"/>
        </w:tabs>
        <w:ind w:left="2835" w:hanging="2551"/>
      </w:pPr>
      <w:r>
        <w:tab/>
        <w:t>Tone:</w:t>
      </w:r>
      <w:r>
        <w:tab/>
        <w:t>Standard supervisory tones: call waiting tone</w:t>
      </w:r>
    </w:p>
    <w:p w:rsidR="00B17D80" w:rsidRDefault="00B17D80" w:rsidP="00B17D80">
      <w:pPr>
        <w:pStyle w:val="EW"/>
        <w:tabs>
          <w:tab w:val="left" w:pos="851"/>
        </w:tabs>
        <w:ind w:left="2835" w:hanging="2551"/>
      </w:pPr>
      <w:r>
        <w:t>Duration</w:t>
      </w:r>
    </w:p>
    <w:p w:rsidR="00B17D80" w:rsidRDefault="00B17D80" w:rsidP="00B17D80">
      <w:pPr>
        <w:pStyle w:val="EW"/>
        <w:tabs>
          <w:tab w:val="left" w:pos="851"/>
        </w:tabs>
        <w:ind w:left="2835" w:hanging="2551"/>
      </w:pPr>
      <w:r>
        <w:tab/>
        <w:t>Time unit:</w:t>
      </w:r>
      <w:r>
        <w:tab/>
        <w:t>Seconds</w:t>
      </w:r>
    </w:p>
    <w:p w:rsidR="00B17D80" w:rsidRDefault="00B17D80" w:rsidP="00B17D80">
      <w:pPr>
        <w:pStyle w:val="EX"/>
        <w:tabs>
          <w:tab w:val="left" w:pos="851"/>
        </w:tabs>
        <w:ind w:left="2835" w:hanging="2551"/>
      </w:pPr>
      <w:r>
        <w:tab/>
        <w:t>Time interval:</w:t>
      </w:r>
      <w:r>
        <w:tab/>
        <w:t>5</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PLAY TONE 1.1.8</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PLAY TONE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Earpiece</w:t>
      </w:r>
    </w:p>
    <w:p w:rsidR="00B17D80" w:rsidRDefault="00B17D80" w:rsidP="00B17D80">
      <w:pPr>
        <w:pStyle w:val="EW"/>
        <w:tabs>
          <w:tab w:val="left" w:pos="851"/>
        </w:tabs>
        <w:ind w:left="2835" w:hanging="2551"/>
      </w:pPr>
      <w:r>
        <w:rPr>
          <w:lang w:val="fr-FR"/>
        </w:rPr>
        <w:tab/>
      </w:r>
      <w:r>
        <w:t>Alpha identifier:</w:t>
      </w:r>
      <w:r>
        <w:tab/>
        <w:t>"Ring Tone"</w:t>
      </w:r>
    </w:p>
    <w:p w:rsidR="00B17D80" w:rsidRDefault="00B17D80" w:rsidP="00B17D80">
      <w:pPr>
        <w:pStyle w:val="EW"/>
        <w:tabs>
          <w:tab w:val="left" w:pos="851"/>
        </w:tabs>
        <w:ind w:left="2835" w:hanging="2551"/>
      </w:pPr>
      <w:r>
        <w:tab/>
        <w:t>Tone:</w:t>
      </w:r>
      <w:r>
        <w:tab/>
        <w:t>Standard supervisory tones: ringing tone</w:t>
      </w:r>
    </w:p>
    <w:p w:rsidR="00B17D80" w:rsidRDefault="00B17D80" w:rsidP="00B17D80">
      <w:pPr>
        <w:pStyle w:val="EW"/>
        <w:tabs>
          <w:tab w:val="left" w:pos="851"/>
        </w:tabs>
        <w:ind w:left="2835" w:hanging="2551"/>
      </w:pPr>
      <w:r>
        <w:t>Duration</w:t>
      </w:r>
    </w:p>
    <w:p w:rsidR="00B17D80" w:rsidRDefault="00B17D80" w:rsidP="00B17D80">
      <w:pPr>
        <w:pStyle w:val="EW"/>
        <w:tabs>
          <w:tab w:val="left" w:pos="851"/>
        </w:tabs>
        <w:ind w:left="2835" w:hanging="2551"/>
      </w:pPr>
      <w:r>
        <w:tab/>
        <w:t>Time unit:</w:t>
      </w:r>
      <w:r>
        <w:tab/>
        <w:t>Seconds</w:t>
      </w:r>
    </w:p>
    <w:p w:rsidR="00B17D80" w:rsidRDefault="00B17D80" w:rsidP="00B17D80">
      <w:pPr>
        <w:pStyle w:val="EX"/>
        <w:tabs>
          <w:tab w:val="left" w:pos="851"/>
        </w:tabs>
        <w:ind w:left="2835" w:hanging="2551"/>
      </w:pPr>
      <w:r>
        <w:tab/>
        <w:t>Time interval:</w:t>
      </w:r>
      <w:r>
        <w:tab/>
        <w:t>5</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PLAY TONE 1.1.9</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PLAY TONE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Earpiece</w:t>
      </w:r>
    </w:p>
    <w:p w:rsidR="00B17D80" w:rsidRDefault="00B17D80" w:rsidP="00B17D80">
      <w:pPr>
        <w:pStyle w:val="EW"/>
        <w:tabs>
          <w:tab w:val="left" w:pos="851"/>
        </w:tabs>
        <w:ind w:left="2835" w:hanging="2551"/>
        <w:rPr>
          <w:lang w:val="fr-FR"/>
        </w:rPr>
      </w:pPr>
      <w:r>
        <w:rPr>
          <w:lang w:val="fr-FR"/>
        </w:rPr>
        <w:lastRenderedPageBreak/>
        <w:tab/>
        <w:t>Alpha identifier:</w:t>
      </w:r>
      <w:r>
        <w:rPr>
          <w:lang w:val="fr-FR"/>
        </w:rPr>
        <w:tab/>
        <w:t>"Dial Tone"</w:t>
      </w:r>
      <w:r>
        <w:rPr>
          <w:lang w:val="fr-FR"/>
        </w:rPr>
        <w:tab/>
      </w:r>
    </w:p>
    <w:p w:rsidR="00B17D80" w:rsidRDefault="00B17D80" w:rsidP="00B17D80">
      <w:pPr>
        <w:pStyle w:val="EW"/>
        <w:tabs>
          <w:tab w:val="left" w:pos="851"/>
        </w:tabs>
        <w:ind w:left="2835" w:hanging="2551"/>
      </w:pPr>
      <w:r w:rsidRPr="00F51EF9">
        <w:tab/>
      </w:r>
      <w:r>
        <w:t>Tone:</w:t>
      </w:r>
      <w:r>
        <w:tab/>
        <w:t>Standard supervisory tones: dial tone</w:t>
      </w:r>
    </w:p>
    <w:p w:rsidR="00B17D80" w:rsidRDefault="00B17D80" w:rsidP="00B17D80">
      <w:pPr>
        <w:pStyle w:val="EW"/>
        <w:tabs>
          <w:tab w:val="left" w:pos="851"/>
        </w:tabs>
        <w:ind w:left="2835" w:hanging="2551"/>
      </w:pPr>
      <w:r>
        <w:t>Duration</w:t>
      </w:r>
    </w:p>
    <w:p w:rsidR="00B17D80" w:rsidRDefault="00B17D80" w:rsidP="00B17D80">
      <w:pPr>
        <w:pStyle w:val="EW"/>
        <w:tabs>
          <w:tab w:val="left" w:pos="851"/>
        </w:tabs>
        <w:ind w:left="2835" w:hanging="2551"/>
      </w:pPr>
      <w:r>
        <w:tab/>
        <w:t>Time unit:</w:t>
      </w:r>
      <w:r>
        <w:tab/>
        <w:t>Seconds</w:t>
      </w:r>
      <w:r>
        <w:tab/>
      </w:r>
    </w:p>
    <w:p w:rsidR="00B17D80" w:rsidRDefault="00B17D80" w:rsidP="00B17D80">
      <w:pPr>
        <w:pStyle w:val="EX"/>
        <w:tabs>
          <w:tab w:val="left" w:pos="851"/>
        </w:tabs>
        <w:ind w:left="2835" w:hanging="2551"/>
      </w:pPr>
      <w:r>
        <w:tab/>
        <w:t>Time interval:</w:t>
      </w:r>
      <w:r>
        <w:tab/>
        <w:t>5</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PLAY TONE 1.1.10</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PLAY TONE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Earpiece</w:t>
      </w:r>
    </w:p>
    <w:p w:rsidR="00B17D80" w:rsidRDefault="00B17D80" w:rsidP="00B17D80">
      <w:pPr>
        <w:pStyle w:val="EX"/>
        <w:tabs>
          <w:tab w:val="left" w:pos="851"/>
        </w:tabs>
        <w:ind w:left="2835" w:hanging="2551"/>
      </w:pPr>
      <w:r w:rsidRPr="00F51EF9">
        <w:tab/>
      </w:r>
      <w:r>
        <w:t>Alpha identifier:</w:t>
      </w:r>
      <w:r>
        <w:tab/>
        <w:t>"This command instructs the ME to play an audio tone. Upon receiving this command, the ME shall check if it is currently in, or in the process of setting up (SET</w:t>
      </w:r>
      <w:r>
        <w:noBreakHyphen/>
        <w:t>UP message sent to the network, see GSM"04.08"(8)), a speech call. - If the ME I"</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PLAY TONE 1.1.11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PLAY TONE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Earpiece</w:t>
      </w:r>
    </w:p>
    <w:p w:rsidR="00B17D80" w:rsidRDefault="00B17D80" w:rsidP="00B17D80">
      <w:pPr>
        <w:pStyle w:val="EW"/>
        <w:tabs>
          <w:tab w:val="left" w:pos="851"/>
        </w:tabs>
        <w:ind w:left="2835" w:hanging="2551"/>
      </w:pPr>
      <w:r>
        <w:rPr>
          <w:lang w:val="fr-FR"/>
        </w:rPr>
        <w:lastRenderedPageBreak/>
        <w:tab/>
      </w:r>
      <w:r>
        <w:t>Alpha identifier:</w:t>
      </w:r>
      <w:r>
        <w:tab/>
        <w:t>"Beep"</w:t>
      </w:r>
    </w:p>
    <w:p w:rsidR="00B17D80" w:rsidRDefault="00B17D80" w:rsidP="00B17D80">
      <w:pPr>
        <w:pStyle w:val="EW"/>
        <w:tabs>
          <w:tab w:val="left" w:pos="851"/>
        </w:tabs>
        <w:ind w:left="2835" w:hanging="2551"/>
      </w:pPr>
      <w:r>
        <w:tab/>
        <w:t>Tone:</w:t>
      </w:r>
      <w:r>
        <w:tab/>
        <w:t>ME proprietary tones: general beep</w:t>
      </w:r>
    </w:p>
    <w:p w:rsidR="00B17D80" w:rsidRDefault="00B17D80" w:rsidP="00B17D80">
      <w:pPr>
        <w:pStyle w:val="EW"/>
        <w:tabs>
          <w:tab w:val="left" w:pos="851"/>
        </w:tabs>
        <w:ind w:left="2835" w:hanging="2551"/>
      </w:pPr>
      <w:r>
        <w:t>Duration</w:t>
      </w:r>
    </w:p>
    <w:p w:rsidR="00B17D80" w:rsidRDefault="00B17D80" w:rsidP="00B17D80">
      <w:pPr>
        <w:pStyle w:val="EW"/>
        <w:tabs>
          <w:tab w:val="left" w:pos="851"/>
        </w:tabs>
        <w:ind w:left="2835" w:hanging="2551"/>
      </w:pPr>
      <w:r>
        <w:tab/>
        <w:t>Time unit:</w:t>
      </w:r>
      <w:r>
        <w:tab/>
        <w:t>Seconds</w:t>
      </w:r>
    </w:p>
    <w:p w:rsidR="00B17D80" w:rsidRDefault="00B17D80" w:rsidP="00B17D80">
      <w:pPr>
        <w:pStyle w:val="EX"/>
        <w:tabs>
          <w:tab w:val="left" w:pos="851"/>
        </w:tabs>
        <w:ind w:left="2835" w:hanging="2551"/>
      </w:pPr>
      <w:r>
        <w:tab/>
        <w:t>Time interval:</w:t>
      </w:r>
      <w:r>
        <w:tab/>
        <w:t>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bl>
    <w:p w:rsidR="00B17D80" w:rsidRDefault="00B17D80" w:rsidP="00B17D80">
      <w:pPr>
        <w:pStyle w:val="FP"/>
      </w:pPr>
    </w:p>
    <w:p w:rsidR="00B17D80" w:rsidRDefault="00B17D80" w:rsidP="00B17D80">
      <w:r>
        <w:t>PROACTIVE COMMAND: PLAY TONE 1.1.12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PLAY TONE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D679DA" w:rsidRDefault="00B17D80" w:rsidP="00B17D80">
      <w:pPr>
        <w:pStyle w:val="EW"/>
        <w:tabs>
          <w:tab w:val="left" w:pos="851"/>
        </w:tabs>
        <w:ind w:left="2835" w:hanging="2551"/>
      </w:pPr>
      <w:r>
        <w:rPr>
          <w:lang w:val="fr-FR"/>
        </w:rPr>
        <w:tab/>
      </w:r>
      <w:r w:rsidRPr="00D679DA">
        <w:t>Destination device:</w:t>
      </w:r>
      <w:r w:rsidRPr="00D679DA">
        <w:tab/>
        <w:t>Earpiece</w:t>
      </w:r>
    </w:p>
    <w:p w:rsidR="00B17D80" w:rsidRPr="00D679DA" w:rsidRDefault="00B17D80" w:rsidP="00B17D80">
      <w:pPr>
        <w:pStyle w:val="EW"/>
        <w:tabs>
          <w:tab w:val="left" w:pos="851"/>
        </w:tabs>
        <w:ind w:left="2835" w:hanging="2551"/>
      </w:pPr>
      <w:r w:rsidRPr="00D679DA">
        <w:tab/>
        <w:t>Alpha identifier:</w:t>
      </w:r>
      <w:r w:rsidRPr="00D679DA">
        <w:tab/>
        <w:t>"Positive"</w:t>
      </w:r>
    </w:p>
    <w:p w:rsidR="00B17D80" w:rsidRDefault="00B17D80" w:rsidP="00B17D80">
      <w:pPr>
        <w:pStyle w:val="EW"/>
        <w:tabs>
          <w:tab w:val="left" w:pos="851"/>
        </w:tabs>
        <w:ind w:left="2835" w:hanging="2551"/>
      </w:pPr>
      <w:r w:rsidRPr="00F51EF9">
        <w:tab/>
      </w:r>
      <w:r>
        <w:t>Tone:</w:t>
      </w:r>
      <w:r>
        <w:tab/>
        <w:t>ME proprietary tones: positive acknowledgement tone</w:t>
      </w:r>
    </w:p>
    <w:p w:rsidR="00B17D80" w:rsidRDefault="00B17D80" w:rsidP="00B17D80">
      <w:pPr>
        <w:pStyle w:val="EW"/>
        <w:keepNext/>
        <w:tabs>
          <w:tab w:val="left" w:pos="851"/>
        </w:tabs>
        <w:ind w:left="2835" w:hanging="2551"/>
      </w:pPr>
      <w:r>
        <w:t>Duration</w:t>
      </w:r>
    </w:p>
    <w:p w:rsidR="00B17D80" w:rsidRDefault="00B17D80" w:rsidP="00B17D80">
      <w:pPr>
        <w:pStyle w:val="EW"/>
        <w:keepNext/>
        <w:tabs>
          <w:tab w:val="left" w:pos="851"/>
        </w:tabs>
        <w:ind w:left="2835" w:hanging="2551"/>
      </w:pPr>
      <w:r>
        <w:tab/>
        <w:t>Time unit:</w:t>
      </w:r>
      <w:r>
        <w:tab/>
        <w:t>Seconds</w:t>
      </w:r>
    </w:p>
    <w:p w:rsidR="00B17D80" w:rsidRDefault="00B17D80" w:rsidP="00B17D80">
      <w:pPr>
        <w:pStyle w:val="EX"/>
        <w:tabs>
          <w:tab w:val="left" w:pos="851"/>
        </w:tabs>
        <w:ind w:left="2835" w:hanging="2551"/>
      </w:pPr>
      <w:r>
        <w:tab/>
        <w:t>Time interval:</w:t>
      </w:r>
      <w:r>
        <w:tab/>
        <w:t>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PLAY TONE 1.1.13</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PLAY TONE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Earpiece</w:t>
      </w:r>
    </w:p>
    <w:p w:rsidR="00B17D80" w:rsidRDefault="00B17D80" w:rsidP="00B17D80">
      <w:pPr>
        <w:pStyle w:val="EW"/>
        <w:tabs>
          <w:tab w:val="left" w:pos="851"/>
        </w:tabs>
        <w:ind w:left="2835" w:hanging="2551"/>
      </w:pPr>
      <w:r>
        <w:rPr>
          <w:lang w:val="fr-FR"/>
        </w:rPr>
        <w:tab/>
      </w:r>
      <w:r>
        <w:t>Alpha identifier:</w:t>
      </w:r>
      <w:r>
        <w:tab/>
        <w:t>"Negative"</w:t>
      </w:r>
    </w:p>
    <w:p w:rsidR="00B17D80" w:rsidRDefault="00B17D80" w:rsidP="00B17D80">
      <w:pPr>
        <w:pStyle w:val="EW"/>
        <w:tabs>
          <w:tab w:val="left" w:pos="851"/>
        </w:tabs>
        <w:ind w:left="2835" w:hanging="2551"/>
      </w:pPr>
      <w:r>
        <w:tab/>
        <w:t>Tone:</w:t>
      </w:r>
      <w:r>
        <w:tab/>
        <w:t>ME proprietary tones: negative acknowledgement tone</w:t>
      </w:r>
    </w:p>
    <w:p w:rsidR="00B17D80" w:rsidRDefault="00B17D80" w:rsidP="00B17D80">
      <w:pPr>
        <w:pStyle w:val="EW"/>
        <w:tabs>
          <w:tab w:val="left" w:pos="851"/>
        </w:tabs>
        <w:ind w:left="2835" w:hanging="2551"/>
      </w:pPr>
      <w:r>
        <w:t>Duration</w:t>
      </w:r>
    </w:p>
    <w:p w:rsidR="00B17D80" w:rsidRDefault="00B17D80" w:rsidP="00B17D80">
      <w:pPr>
        <w:pStyle w:val="EW"/>
        <w:tabs>
          <w:tab w:val="left" w:pos="851"/>
        </w:tabs>
        <w:ind w:left="2835" w:hanging="2551"/>
      </w:pPr>
      <w:r>
        <w:tab/>
        <w:t>Time unit:</w:t>
      </w:r>
      <w:r>
        <w:tab/>
        <w:t>Seconds</w:t>
      </w:r>
    </w:p>
    <w:p w:rsidR="00B17D80" w:rsidRDefault="00B17D80" w:rsidP="00B17D80">
      <w:pPr>
        <w:pStyle w:val="EX"/>
        <w:tabs>
          <w:tab w:val="left" w:pos="851"/>
        </w:tabs>
        <w:ind w:left="2835" w:hanging="2551"/>
      </w:pPr>
      <w:r>
        <w:tab/>
        <w:t>Time interval:</w:t>
      </w:r>
      <w:r>
        <w:tab/>
        <w:t>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PLAY TONE 1.1.14</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lastRenderedPageBreak/>
        <w:tab/>
        <w:t>Command type:</w:t>
      </w:r>
      <w:r>
        <w:tab/>
        <w:t>PLAY TONE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Earpiece</w:t>
      </w:r>
    </w:p>
    <w:p w:rsidR="00B17D80" w:rsidRDefault="00B17D80" w:rsidP="00B17D80">
      <w:pPr>
        <w:pStyle w:val="EW"/>
        <w:tabs>
          <w:tab w:val="left" w:pos="851"/>
        </w:tabs>
        <w:ind w:left="2835" w:hanging="2551"/>
        <w:rPr>
          <w:lang w:val="fr-FR"/>
        </w:rPr>
      </w:pPr>
      <w:r>
        <w:rPr>
          <w:lang w:val="fr-FR"/>
        </w:rPr>
        <w:tab/>
        <w:t>Alpha identifier:</w:t>
      </w:r>
      <w:r>
        <w:rPr>
          <w:lang w:val="fr-FR"/>
        </w:rPr>
        <w:tab/>
        <w:t>"Quick"</w:t>
      </w:r>
    </w:p>
    <w:p w:rsidR="00B17D80" w:rsidRDefault="00B17D80" w:rsidP="00B17D80">
      <w:pPr>
        <w:pStyle w:val="EW"/>
        <w:tabs>
          <w:tab w:val="left" w:pos="851"/>
        </w:tabs>
        <w:ind w:left="2835" w:hanging="2551"/>
      </w:pPr>
      <w:r w:rsidRPr="00F51EF9">
        <w:tab/>
      </w:r>
      <w:r>
        <w:t>Tone:</w:t>
      </w:r>
      <w:r>
        <w:tab/>
        <w:t>ME proprietary tones: general beep</w:t>
      </w:r>
    </w:p>
    <w:p w:rsidR="00B17D80" w:rsidRDefault="00B17D80" w:rsidP="00B17D80">
      <w:pPr>
        <w:pStyle w:val="EW"/>
        <w:tabs>
          <w:tab w:val="left" w:pos="851"/>
        </w:tabs>
        <w:ind w:left="2835" w:hanging="2551"/>
      </w:pPr>
      <w:r>
        <w:t>Duration</w:t>
      </w:r>
    </w:p>
    <w:p w:rsidR="00B17D80" w:rsidRDefault="00B17D80" w:rsidP="00B17D80">
      <w:pPr>
        <w:pStyle w:val="EW"/>
        <w:tabs>
          <w:tab w:val="left" w:pos="851"/>
        </w:tabs>
        <w:ind w:left="2835" w:hanging="2551"/>
      </w:pPr>
      <w:r>
        <w:tab/>
        <w:t>Time unit:</w:t>
      </w:r>
      <w:r>
        <w:tab/>
        <w:t>Tenths of seconds</w:t>
      </w:r>
      <w:r>
        <w:tab/>
      </w:r>
    </w:p>
    <w:p w:rsidR="00B17D80" w:rsidRDefault="00B17D80" w:rsidP="00B17D80">
      <w:pPr>
        <w:pStyle w:val="EX"/>
        <w:tabs>
          <w:tab w:val="left" w:pos="851"/>
        </w:tabs>
        <w:ind w:left="2835" w:hanging="2551"/>
      </w:pPr>
      <w:r>
        <w:tab/>
        <w:t>Time interval:</w:t>
      </w:r>
      <w:r>
        <w:tab/>
        <w:t>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PLAY TONE 1.1.15</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PLAY TONE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Earpiece</w:t>
      </w:r>
    </w:p>
    <w:p w:rsidR="00B17D80" w:rsidRDefault="00B17D80" w:rsidP="00B17D80">
      <w:pPr>
        <w:pStyle w:val="EW"/>
        <w:tabs>
          <w:tab w:val="left" w:pos="851"/>
        </w:tabs>
        <w:ind w:left="2835" w:hanging="2551"/>
        <w:rPr>
          <w:lang w:val="fr-FR"/>
        </w:rPr>
      </w:pPr>
      <w:r>
        <w:rPr>
          <w:lang w:val="fr-FR"/>
        </w:rPr>
        <w:tab/>
        <w:t>Alpha identifier:</w:t>
      </w:r>
      <w:r>
        <w:rPr>
          <w:lang w:val="fr-FR"/>
        </w:rPr>
        <w:tab/>
        <w:t>"&lt;ABORT&gt;"</w:t>
      </w:r>
    </w:p>
    <w:p w:rsidR="00B17D80" w:rsidRDefault="00B17D80" w:rsidP="00B17D80">
      <w:pPr>
        <w:pStyle w:val="EW"/>
        <w:tabs>
          <w:tab w:val="left" w:pos="851"/>
        </w:tabs>
        <w:ind w:left="2835" w:hanging="2551"/>
      </w:pPr>
      <w:r w:rsidRPr="00F51EF9">
        <w:tab/>
      </w:r>
      <w:r>
        <w:t>Tone:</w:t>
      </w:r>
      <w:r>
        <w:tab/>
        <w:t xml:space="preserve">Standard supervisory tones: </w:t>
      </w:r>
      <w:r>
        <w:rPr>
          <w:snapToGrid w:val="0"/>
          <w:lang w:eastAsia="de-DE"/>
        </w:rPr>
        <w:t>Error / Special information</w:t>
      </w:r>
    </w:p>
    <w:p w:rsidR="00B17D80" w:rsidRDefault="00B17D80" w:rsidP="00B17D80">
      <w:pPr>
        <w:pStyle w:val="EW"/>
        <w:tabs>
          <w:tab w:val="left" w:pos="851"/>
        </w:tabs>
        <w:ind w:left="2835" w:hanging="2551"/>
      </w:pPr>
      <w:r>
        <w:t>Duration</w:t>
      </w:r>
    </w:p>
    <w:p w:rsidR="00B17D80" w:rsidRDefault="00B17D80" w:rsidP="00B17D80">
      <w:pPr>
        <w:pStyle w:val="EW"/>
        <w:tabs>
          <w:tab w:val="left" w:pos="851"/>
        </w:tabs>
        <w:ind w:left="2835" w:hanging="2551"/>
      </w:pPr>
      <w:r>
        <w:tab/>
        <w:t>Time unit:</w:t>
      </w:r>
      <w:r>
        <w:tab/>
        <w:t>Minutes</w:t>
      </w:r>
    </w:p>
    <w:p w:rsidR="00B17D80" w:rsidRDefault="00B17D80" w:rsidP="00B17D80">
      <w:pPr>
        <w:pStyle w:val="EX"/>
        <w:tabs>
          <w:tab w:val="left" w:pos="851"/>
        </w:tabs>
        <w:ind w:left="2835" w:hanging="2551"/>
      </w:pPr>
      <w:r>
        <w:tab/>
        <w:t>Time interval:</w:t>
      </w:r>
      <w:r>
        <w:tab/>
        <w:t>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PLAY TONE 1.1.16</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PLAY TONE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X"/>
        <w:tabs>
          <w:tab w:val="left" w:pos="851"/>
        </w:tabs>
        <w:ind w:left="2835" w:hanging="2551"/>
        <w:rPr>
          <w:lang w:val="fr-FR"/>
        </w:rPr>
      </w:pPr>
      <w:r>
        <w:rPr>
          <w:lang w:val="fr-FR"/>
        </w:rPr>
        <w:tab/>
        <w:t>Destination device:</w:t>
      </w:r>
      <w:r>
        <w:rPr>
          <w:lang w:val="fr-FR"/>
        </w:rPr>
        <w:tab/>
        <w:t>Earpiece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PLAY TONE 1.1.1 ... 1.1.9, 1.1.16</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9F3F5E" w:rsidRDefault="00B17D80" w:rsidP="00B17D80">
      <w:pPr>
        <w:pStyle w:val="EW"/>
        <w:tabs>
          <w:tab w:val="left" w:pos="851"/>
        </w:tabs>
        <w:ind w:left="2835" w:hanging="2551"/>
        <w:rPr>
          <w:lang w:val="fr-FR"/>
        </w:rPr>
      </w:pPr>
      <w:r>
        <w:lastRenderedPageBreak/>
        <w:tab/>
      </w:r>
      <w:r w:rsidRPr="009F3F5E">
        <w:rPr>
          <w:lang w:val="fr-FR"/>
        </w:rPr>
        <w:t>Command type:</w:t>
      </w:r>
      <w:r w:rsidRPr="009F3F5E">
        <w:rPr>
          <w:lang w:val="fr-FR"/>
        </w:rPr>
        <w:tab/>
        <w:t>PLAY TONE</w:t>
      </w:r>
    </w:p>
    <w:p w:rsidR="00B17D80" w:rsidRDefault="00B17D80" w:rsidP="00B17D80">
      <w:pPr>
        <w:pStyle w:val="EW"/>
        <w:tabs>
          <w:tab w:val="left" w:pos="851"/>
        </w:tabs>
        <w:ind w:left="2835" w:hanging="2551"/>
        <w:rPr>
          <w:lang w:val="fr-FR"/>
        </w:rPr>
      </w:pPr>
      <w:r w:rsidRPr="009F3F5E">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1614E3" w:rsidRDefault="00B17D80" w:rsidP="00B17D80">
      <w:pPr>
        <w:pStyle w:val="EW"/>
        <w:tabs>
          <w:tab w:val="left" w:pos="851"/>
        </w:tabs>
        <w:ind w:left="2835" w:hanging="2551"/>
      </w:pPr>
      <w:r>
        <w:rPr>
          <w:lang w:val="fr-FR"/>
        </w:rPr>
        <w:tab/>
      </w:r>
      <w:r w:rsidRPr="001614E3">
        <w:t>Destination device:</w:t>
      </w:r>
      <w:r w:rsidRPr="001614E3">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TERMINAL RESPONSE: PLAY TONE 1.1.10a ... 1.1.14a</w:t>
      </w:r>
    </w:p>
    <w:p w:rsidR="00B17D80" w:rsidRDefault="00B17D80" w:rsidP="00B17D80">
      <w:pPr>
        <w:keepNext/>
        <w:keepLines/>
      </w:pPr>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rPr>
          <w:lang w:val="fr-FR"/>
        </w:rPr>
      </w:pPr>
      <w:r>
        <w:tab/>
      </w:r>
      <w:r w:rsidRPr="00F51EF9">
        <w:rPr>
          <w:lang w:val="fr-FR"/>
        </w:rPr>
        <w:t>Command type:</w:t>
      </w:r>
      <w:r w:rsidRPr="00F51EF9">
        <w:rPr>
          <w:lang w:val="fr-FR"/>
        </w:rPr>
        <w:tab/>
        <w:t>PLAY TONE</w:t>
      </w:r>
    </w:p>
    <w:p w:rsidR="00B17D80" w:rsidRDefault="00B17D80" w:rsidP="00B17D80">
      <w:pPr>
        <w:pStyle w:val="EW"/>
        <w:tabs>
          <w:tab w:val="left" w:pos="851"/>
        </w:tabs>
        <w:ind w:left="2835" w:hanging="2551"/>
        <w:rPr>
          <w:lang w:val="fr-FR"/>
        </w:rPr>
      </w:pPr>
      <w:r w:rsidRPr="00F51EF9">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273E48" w:rsidRDefault="00B17D80" w:rsidP="00B17D80">
      <w:pPr>
        <w:pStyle w:val="EW"/>
        <w:tabs>
          <w:tab w:val="left" w:pos="851"/>
        </w:tabs>
        <w:ind w:left="2835" w:hanging="2551"/>
        <w:rPr>
          <w:lang w:val="fr-FR"/>
        </w:rPr>
      </w:pPr>
      <w:r>
        <w:rPr>
          <w:lang w:val="fr-FR"/>
        </w:rPr>
        <w:tab/>
      </w:r>
      <w:r w:rsidRPr="00273E48">
        <w:rPr>
          <w:lang w:val="fr-FR"/>
        </w:rPr>
        <w:t>Destination device:</w:t>
      </w:r>
      <w:r w:rsidRPr="00273E48">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TERMINAL RESPONSE: PLAY TONE 1.1.10b ..1.1.14b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rPr>
          <w:lang w:val="fr-FR"/>
        </w:rPr>
      </w:pPr>
      <w:r>
        <w:tab/>
      </w:r>
      <w:r w:rsidRPr="00F51EF9">
        <w:rPr>
          <w:lang w:val="fr-FR"/>
        </w:rPr>
        <w:t>Command type:</w:t>
      </w:r>
      <w:r w:rsidRPr="00F51EF9">
        <w:rPr>
          <w:lang w:val="fr-FR"/>
        </w:rPr>
        <w:tab/>
        <w:t>PLAY TONE</w:t>
      </w:r>
    </w:p>
    <w:p w:rsidR="00B17D80" w:rsidRDefault="00B17D80" w:rsidP="00B17D80">
      <w:pPr>
        <w:pStyle w:val="EW"/>
        <w:tabs>
          <w:tab w:val="left" w:pos="851"/>
        </w:tabs>
        <w:ind w:left="2835" w:hanging="2551"/>
        <w:rPr>
          <w:lang w:val="fr-FR"/>
        </w:rPr>
      </w:pPr>
      <w:r w:rsidRPr="00F51EF9">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273E48" w:rsidRDefault="00B17D80" w:rsidP="00B17D80">
      <w:pPr>
        <w:pStyle w:val="EW"/>
        <w:tabs>
          <w:tab w:val="left" w:pos="851"/>
        </w:tabs>
        <w:ind w:left="2835" w:hanging="2551"/>
        <w:rPr>
          <w:lang w:val="fr-FR"/>
        </w:rPr>
      </w:pPr>
      <w:r>
        <w:rPr>
          <w:lang w:val="fr-FR"/>
        </w:rPr>
        <w:tab/>
      </w:r>
      <w:r w:rsidRPr="00273E48">
        <w:rPr>
          <w:lang w:val="fr-FR"/>
        </w:rPr>
        <w:t>Destination device:</w:t>
      </w:r>
      <w:r w:rsidRPr="00273E48">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r>
      <w:r>
        <w:rPr>
          <w:snapToGrid w:val="0"/>
          <w:lang w:eastAsia="de-DE"/>
        </w:rPr>
        <w:t>Command beyond ME's capabilities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r>
    </w:tbl>
    <w:p w:rsidR="00B17D80" w:rsidRDefault="00B17D80" w:rsidP="00B17D80">
      <w:pPr>
        <w:pStyle w:val="FP"/>
      </w:pPr>
    </w:p>
    <w:p w:rsidR="00B17D80" w:rsidRDefault="00B17D80" w:rsidP="00B17D80">
      <w:r>
        <w:t>TERMINAL RESPONSE: PLAY TONE 1.1.15</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837ABA" w:rsidRDefault="00B17D80" w:rsidP="00B17D80">
      <w:pPr>
        <w:pStyle w:val="EW"/>
        <w:tabs>
          <w:tab w:val="left" w:pos="851"/>
        </w:tabs>
        <w:ind w:left="2835" w:hanging="2551"/>
        <w:rPr>
          <w:lang w:val="fr-FR"/>
        </w:rPr>
      </w:pPr>
      <w:r>
        <w:tab/>
      </w:r>
      <w:r w:rsidRPr="00837ABA">
        <w:rPr>
          <w:lang w:val="fr-FR"/>
        </w:rPr>
        <w:t>Command type:</w:t>
      </w:r>
      <w:r w:rsidRPr="00837ABA">
        <w:rPr>
          <w:lang w:val="fr-FR"/>
        </w:rPr>
        <w:tab/>
        <w:t>PLAY TONE</w:t>
      </w:r>
    </w:p>
    <w:p w:rsidR="00B17D80" w:rsidRDefault="00B17D80" w:rsidP="00B17D80">
      <w:pPr>
        <w:pStyle w:val="EW"/>
        <w:tabs>
          <w:tab w:val="left" w:pos="851"/>
        </w:tabs>
        <w:ind w:left="2835" w:hanging="2551"/>
        <w:rPr>
          <w:lang w:val="fr-FR"/>
        </w:rPr>
      </w:pPr>
      <w:r w:rsidRPr="00837ABA">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837ABA" w:rsidRDefault="00B17D80" w:rsidP="00B17D80">
      <w:pPr>
        <w:pStyle w:val="EW"/>
        <w:tabs>
          <w:tab w:val="left" w:pos="851"/>
        </w:tabs>
        <w:ind w:left="2835" w:hanging="2551"/>
      </w:pPr>
      <w:r>
        <w:rPr>
          <w:lang w:val="fr-FR"/>
        </w:rPr>
        <w:tab/>
      </w:r>
      <w:r w:rsidRPr="00837ABA">
        <w:t>Destination device:</w:t>
      </w:r>
      <w:r w:rsidRPr="00837ABA">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Proactive SIM session terminated by user</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bl>
    <w:p w:rsidR="00B17D80" w:rsidRDefault="00B17D80" w:rsidP="00B17D80">
      <w:pPr>
        <w:pStyle w:val="FP"/>
      </w:pPr>
    </w:p>
    <w:p w:rsidR="00B17D80" w:rsidRDefault="00B17D80" w:rsidP="00B17D80">
      <w:pPr>
        <w:pStyle w:val="H6"/>
      </w:pPr>
      <w:r>
        <w:t>27.22.4.5.5</w:t>
      </w:r>
      <w:r>
        <w:tab/>
        <w:t>Test requirement</w:t>
      </w:r>
    </w:p>
    <w:p w:rsidR="00B17D80" w:rsidRDefault="00B17D80" w:rsidP="00B17D80">
      <w:r>
        <w:t>The ME shall operate in the manner defined in expected sequence 1.1.</w:t>
      </w:r>
    </w:p>
    <w:p w:rsidR="00B17D80" w:rsidRDefault="00B17D80" w:rsidP="00B17D80">
      <w:pPr>
        <w:pStyle w:val="Heading4"/>
      </w:pPr>
      <w:bookmarkStart w:id="300" w:name="_Toc502363192"/>
      <w:bookmarkStart w:id="301" w:name="_Toc533173618"/>
      <w:bookmarkStart w:id="302" w:name="_Toc51834039"/>
      <w:r>
        <w:t>27.22.4.6</w:t>
      </w:r>
      <w:r>
        <w:tab/>
        <w:t>POLL INTERVAL</w:t>
      </w:r>
      <w:bookmarkEnd w:id="300"/>
      <w:bookmarkEnd w:id="301"/>
      <w:bookmarkEnd w:id="302"/>
    </w:p>
    <w:p w:rsidR="00B17D80" w:rsidRDefault="00B17D80" w:rsidP="00B17D80">
      <w:pPr>
        <w:pStyle w:val="Heading5"/>
      </w:pPr>
      <w:bookmarkStart w:id="303" w:name="_Toc502363193"/>
      <w:bookmarkStart w:id="304" w:name="_Toc533173619"/>
      <w:bookmarkStart w:id="305" w:name="_Toc51834040"/>
      <w:r>
        <w:t>27.22.4.6.1</w:t>
      </w:r>
      <w:r>
        <w:tab/>
        <w:t>Definition and applicability</w:t>
      </w:r>
      <w:bookmarkEnd w:id="303"/>
      <w:bookmarkEnd w:id="304"/>
      <w:bookmarkEnd w:id="305"/>
    </w:p>
    <w:p w:rsidR="00B17D80" w:rsidRDefault="00B17D80" w:rsidP="00B17D80">
      <w:r>
        <w:t>See clause 3.2.2.</w:t>
      </w:r>
    </w:p>
    <w:p w:rsidR="00B17D80" w:rsidRDefault="00B17D80" w:rsidP="00B17D80">
      <w:pPr>
        <w:pStyle w:val="Heading5"/>
      </w:pPr>
      <w:bookmarkStart w:id="306" w:name="_Toc502363194"/>
      <w:bookmarkStart w:id="307" w:name="_Toc533173620"/>
      <w:bookmarkStart w:id="308" w:name="_Toc51834041"/>
      <w:r>
        <w:t>27.22.4.6.2</w:t>
      </w:r>
      <w:r>
        <w:tab/>
        <w:t>Conformance requirement</w:t>
      </w:r>
      <w:bookmarkEnd w:id="306"/>
      <w:bookmarkEnd w:id="307"/>
      <w:bookmarkEnd w:id="308"/>
    </w:p>
    <w:p w:rsidR="00B17D80" w:rsidRDefault="00B17D80" w:rsidP="00B17D80">
      <w:r>
        <w:t>The ME shall support the POLL INTERVAL command as defined in:</w:t>
      </w:r>
    </w:p>
    <w:p w:rsidR="00B17D80" w:rsidRDefault="00B17D80" w:rsidP="00B17D80">
      <w:pPr>
        <w:pStyle w:val="B1"/>
      </w:pPr>
      <w:r>
        <w:t>-</w:t>
      </w:r>
      <w:r>
        <w:tab/>
        <w:t>TS 11.14 [15] clause 6.1, clause 6.4.6, clause 6.6.6, clause 5.2, clause 12.6, clause 12.7 and clause 12.8.</w:t>
      </w:r>
    </w:p>
    <w:p w:rsidR="00B17D80" w:rsidRDefault="00B17D80" w:rsidP="00B17D80">
      <w:pPr>
        <w:pStyle w:val="Heading5"/>
      </w:pPr>
      <w:bookmarkStart w:id="309" w:name="_Toc502363195"/>
      <w:bookmarkStart w:id="310" w:name="_Toc533173621"/>
      <w:bookmarkStart w:id="311" w:name="_Toc51834042"/>
      <w:r>
        <w:t>27.22.4.6.3</w:t>
      </w:r>
      <w:r>
        <w:tab/>
        <w:t>Test purpose</w:t>
      </w:r>
      <w:bookmarkEnd w:id="309"/>
      <w:bookmarkEnd w:id="310"/>
      <w:bookmarkEnd w:id="311"/>
    </w:p>
    <w:p w:rsidR="00B17D80" w:rsidRDefault="00B17D80" w:rsidP="00B17D80">
      <w:r>
        <w:t>To verify that the ME shall send a TERMINAL RESPONSE (OK) to the SIM after the ME receives the POLL INTERVAL proactive SIM command.</w:t>
      </w:r>
    </w:p>
    <w:p w:rsidR="00B17D80" w:rsidRDefault="00B17D80" w:rsidP="00B17D80">
      <w:r>
        <w:t>To verify that the ME gives a valid response to the polling interval requested by the SIM.</w:t>
      </w:r>
    </w:p>
    <w:p w:rsidR="00B17D80" w:rsidRDefault="00B17D80" w:rsidP="00B17D80">
      <w:r>
        <w:t>To verify that the ME sends STATUS commands to the SIM at an interval no longer than the interval negotiated by the SIM.</w:t>
      </w:r>
    </w:p>
    <w:p w:rsidR="00B17D80" w:rsidRDefault="00B17D80" w:rsidP="00B17D80">
      <w:pPr>
        <w:pStyle w:val="Heading5"/>
      </w:pPr>
      <w:bookmarkStart w:id="312" w:name="_Toc502363196"/>
      <w:bookmarkStart w:id="313" w:name="_Toc533173622"/>
      <w:bookmarkStart w:id="314" w:name="_Toc51834043"/>
      <w:r>
        <w:t>27.22.4.6.4</w:t>
      </w:r>
      <w:r>
        <w:tab/>
        <w:t>Method of test</w:t>
      </w:r>
      <w:bookmarkEnd w:id="312"/>
      <w:bookmarkEnd w:id="313"/>
      <w:bookmarkEnd w:id="314"/>
    </w:p>
    <w:p w:rsidR="00B17D80" w:rsidRDefault="00B17D80" w:rsidP="00B17D80">
      <w:pPr>
        <w:pStyle w:val="H6"/>
      </w:pPr>
      <w:r>
        <w:t>27.22.4.6.4.1</w:t>
      </w:r>
      <w:r>
        <w:tab/>
        <w:t>Initial conditions</w:t>
      </w:r>
    </w:p>
    <w:p w:rsidR="00B17D80" w:rsidRDefault="00B17D80" w:rsidP="00B17D80">
      <w:r>
        <w:t>The ME is connected to the SIM Simulator.</w:t>
      </w:r>
    </w:p>
    <w:p w:rsidR="00B17D80" w:rsidRDefault="00B17D80" w:rsidP="00B17D80">
      <w:r>
        <w:t>Prior to this test the ME shall have been powered on and performed the PROFILE DOWNLOAD procedure.</w:t>
      </w:r>
    </w:p>
    <w:p w:rsidR="00B17D80" w:rsidRDefault="00B17D80" w:rsidP="00B17D80">
      <w:pPr>
        <w:pStyle w:val="H6"/>
      </w:pPr>
      <w:r>
        <w:t>27.22.4.6.4.2</w:t>
      </w:r>
      <w:r>
        <w:tab/>
        <w:t>Procedure</w:t>
      </w:r>
    </w:p>
    <w:p w:rsidR="00B17D80" w:rsidRDefault="00B17D80" w:rsidP="00B17D80">
      <w:pPr>
        <w:keepNext/>
        <w:rPr>
          <w:b/>
        </w:rPr>
      </w:pPr>
      <w:r>
        <w:rPr>
          <w:b/>
        </w:rPr>
        <w:t>Expected Sequence 1.1 (POLL INTERVAL, Seconds)</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 xml:space="preserve">PROACTIVE COMMAND PENDING: POLL INTERVAL 1.1.1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POLL INTERVAL 1.1.1</w:t>
            </w:r>
          </w:p>
        </w:tc>
        <w:tc>
          <w:tcPr>
            <w:tcW w:w="3776" w:type="dxa"/>
            <w:tcBorders>
              <w:left w:val="single" w:sz="6" w:space="0" w:color="auto"/>
              <w:right w:val="single" w:sz="6" w:space="0" w:color="auto"/>
            </w:tcBorders>
          </w:tcPr>
          <w:p w:rsidR="00B17D80" w:rsidRDefault="00B17D80" w:rsidP="007B59FD">
            <w:pPr>
              <w:pStyle w:val="TAL"/>
              <w:rPr>
                <w:sz w:val="12"/>
                <w:lang w:val="fr-FR"/>
              </w:rPr>
            </w:pPr>
            <w:r>
              <w:rPr>
                <w:lang w:val="fr-FR"/>
              </w:rPr>
              <w:t>[Duration: 20 seconds]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4</w:t>
            </w:r>
          </w:p>
        </w:tc>
        <w:tc>
          <w:tcPr>
            <w:tcW w:w="1052" w:type="dxa"/>
            <w:tcBorders>
              <w:left w:val="single" w:sz="6" w:space="0" w:color="auto"/>
              <w:right w:val="single" w:sz="6" w:space="0" w:color="auto"/>
            </w:tcBorders>
          </w:tcPr>
          <w:p w:rsidR="00B17D80" w:rsidRDefault="00B17D80" w:rsidP="007B59FD">
            <w:pPr>
              <w:pStyle w:val="TAC"/>
              <w:rPr>
                <w:lang w:val="fr-FR"/>
              </w:rPr>
            </w:pPr>
            <w:r>
              <w:rPr>
                <w:lang w:val="fr-FR"/>
              </w:rPr>
              <w:t xml:space="preserve">ME </w:t>
            </w:r>
            <w:r>
              <w:sym w:font="Symbol" w:char="F0AE"/>
            </w:r>
            <w:r>
              <w:rPr>
                <w:lang w:val="fr-FR"/>
              </w:rP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POLL INTERVAL 1.1.1</w:t>
            </w:r>
          </w:p>
        </w:tc>
        <w:tc>
          <w:tcPr>
            <w:tcW w:w="3776" w:type="dxa"/>
            <w:tcBorders>
              <w:left w:val="single" w:sz="6" w:space="0" w:color="auto"/>
              <w:right w:val="single" w:sz="6" w:space="0" w:color="auto"/>
            </w:tcBorders>
          </w:tcPr>
          <w:p w:rsidR="00B17D80" w:rsidRDefault="00B17D80" w:rsidP="007B59FD">
            <w:pPr>
              <w:pStyle w:val="TAL"/>
            </w:pPr>
            <w:r>
              <w:t>[Command performed successfully, duration depends on the ME’s capabilities]</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5</w:t>
            </w:r>
          </w:p>
        </w:tc>
        <w:tc>
          <w:tcPr>
            <w:tcW w:w="105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ME polls in intervals as stated in the duration TLV of TERMINAL RESPONSE: POLL INTERVAL 1.1.1</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POLL INTERVAL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pPr>
      <w:r>
        <w:lastRenderedPageBreak/>
        <w:tab/>
      </w:r>
      <w:r w:rsidRPr="00F51EF9">
        <w:t>Command type:</w:t>
      </w:r>
      <w:r w:rsidRPr="00F51EF9">
        <w:tab/>
        <w:t>POLL INTERVAL</w:t>
      </w:r>
    </w:p>
    <w:p w:rsidR="00B17D80" w:rsidRDefault="00B17D80" w:rsidP="00B17D80">
      <w:pPr>
        <w:pStyle w:val="EW"/>
        <w:tabs>
          <w:tab w:val="left" w:pos="851"/>
        </w:tabs>
        <w:ind w:left="2835" w:hanging="2551"/>
        <w:rPr>
          <w:lang w:val="fr-FR"/>
        </w:rPr>
      </w:pPr>
      <w:r w:rsidRPr="00F51EF9">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rPr>
          <w:lang w:val="fr-FR"/>
        </w:rPr>
      </w:pPr>
      <w:r>
        <w:rPr>
          <w:lang w:val="fr-FR"/>
        </w:rPr>
        <w:t>Duration</w:t>
      </w:r>
    </w:p>
    <w:p w:rsidR="00B17D80" w:rsidRPr="00F51EF9" w:rsidRDefault="00B17D80" w:rsidP="00B17D80">
      <w:pPr>
        <w:pStyle w:val="EW"/>
        <w:tabs>
          <w:tab w:val="left" w:pos="851"/>
        </w:tabs>
        <w:ind w:left="2835" w:hanging="2551"/>
        <w:rPr>
          <w:lang w:val="fr-FR"/>
        </w:rPr>
      </w:pPr>
      <w:r>
        <w:rPr>
          <w:lang w:val="fr-FR"/>
        </w:rPr>
        <w:tab/>
      </w:r>
      <w:r w:rsidRPr="00F51EF9">
        <w:rPr>
          <w:lang w:val="fr-FR"/>
        </w:rPr>
        <w:t>Time unit:</w:t>
      </w:r>
      <w:r w:rsidRPr="00F51EF9">
        <w:rPr>
          <w:lang w:val="fr-FR"/>
        </w:rPr>
        <w:tab/>
        <w:t>Seconds</w:t>
      </w:r>
    </w:p>
    <w:p w:rsidR="00B17D80" w:rsidRDefault="00B17D80" w:rsidP="00B17D80">
      <w:pPr>
        <w:pStyle w:val="EX"/>
        <w:tabs>
          <w:tab w:val="left" w:pos="851"/>
        </w:tabs>
        <w:ind w:left="2835" w:hanging="2551"/>
      </w:pPr>
      <w:r w:rsidRPr="00F51EF9">
        <w:rPr>
          <w:lang w:val="fr-FR"/>
        </w:rPr>
        <w:tab/>
      </w:r>
      <w:r>
        <w:t>Time interval:</w:t>
      </w:r>
      <w:r>
        <w:tab/>
        <w:t>20</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POLL INTERVAL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POLL INTERVAL</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Duration</w:t>
      </w:r>
    </w:p>
    <w:p w:rsidR="00B17D80" w:rsidRDefault="00B17D80" w:rsidP="00B17D80">
      <w:pPr>
        <w:pStyle w:val="EW"/>
        <w:tabs>
          <w:tab w:val="left" w:pos="851"/>
        </w:tabs>
        <w:ind w:left="2835" w:hanging="2551"/>
      </w:pPr>
      <w:r>
        <w:tab/>
        <w:t>Time unit:</w:t>
      </w:r>
      <w:r>
        <w:tab/>
        <w:t>Seconds</w:t>
      </w:r>
    </w:p>
    <w:p w:rsidR="00B17D80" w:rsidRDefault="00B17D80" w:rsidP="00B17D80">
      <w:pPr>
        <w:pStyle w:val="EX"/>
        <w:tabs>
          <w:tab w:val="left" w:pos="851"/>
        </w:tabs>
        <w:ind w:left="2835" w:hanging="2551"/>
      </w:pPr>
      <w:r>
        <w:tab/>
        <w:t>Time interval:</w:t>
      </w:r>
      <w:r>
        <w:tab/>
        <w:t>20</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NO"/>
      </w:pPr>
      <w:r>
        <w:t>Note:</w:t>
      </w:r>
      <w:r>
        <w:tab/>
        <w:t>If the requested poll interval is not supported by the ME, the ME is allowed to use a different one as stated in TS 11.14 [13], subclause 6.4.6.</w:t>
      </w:r>
    </w:p>
    <w:p w:rsidR="00B17D80" w:rsidRDefault="00B17D80" w:rsidP="00B17D80">
      <w:pPr>
        <w:pStyle w:val="Heading5"/>
      </w:pPr>
      <w:bookmarkStart w:id="315" w:name="_Toc502363197"/>
      <w:bookmarkStart w:id="316" w:name="_Toc533173623"/>
      <w:bookmarkStart w:id="317" w:name="_Toc51834044"/>
      <w:r>
        <w:t>27.22.4.6.5</w:t>
      </w:r>
      <w:r>
        <w:tab/>
        <w:t>Test requirement</w:t>
      </w:r>
      <w:bookmarkEnd w:id="315"/>
      <w:bookmarkEnd w:id="316"/>
      <w:bookmarkEnd w:id="317"/>
    </w:p>
    <w:p w:rsidR="00B17D80" w:rsidRDefault="00B17D80" w:rsidP="00B17D80">
      <w:r>
        <w:t>The ME shall operate in the manner defined in expected sequence 1.1.</w:t>
      </w:r>
    </w:p>
    <w:p w:rsidR="00B17D80" w:rsidRDefault="00B17D80" w:rsidP="00B17D80">
      <w:pPr>
        <w:pStyle w:val="Heading4"/>
      </w:pPr>
      <w:bookmarkStart w:id="318" w:name="_Toc502363198"/>
      <w:bookmarkStart w:id="319" w:name="_Toc533173624"/>
      <w:bookmarkStart w:id="320" w:name="_Toc51834045"/>
      <w:r>
        <w:t>27.22.4.7</w:t>
      </w:r>
      <w:r>
        <w:tab/>
        <w:t>REFRESH</w:t>
      </w:r>
      <w:bookmarkEnd w:id="318"/>
      <w:bookmarkEnd w:id="319"/>
      <w:bookmarkEnd w:id="320"/>
    </w:p>
    <w:p w:rsidR="00B17D80" w:rsidRDefault="00B17D80" w:rsidP="00B17D80">
      <w:pPr>
        <w:pStyle w:val="Heading5"/>
        <w:tabs>
          <w:tab w:val="left" w:pos="1695"/>
        </w:tabs>
        <w:ind w:left="1695" w:hanging="1695"/>
      </w:pPr>
      <w:bookmarkStart w:id="321" w:name="_Toc502363199"/>
      <w:bookmarkStart w:id="322" w:name="_Toc533173625"/>
      <w:bookmarkStart w:id="323" w:name="_Toc51834046"/>
      <w:r>
        <w:t>27.22.4.7.1</w:t>
      </w:r>
      <w:r>
        <w:tab/>
        <w:t>REFRESH (normal)</w:t>
      </w:r>
      <w:bookmarkEnd w:id="321"/>
      <w:bookmarkEnd w:id="322"/>
      <w:bookmarkEnd w:id="323"/>
    </w:p>
    <w:p w:rsidR="00B17D80" w:rsidRDefault="00B17D80" w:rsidP="00B17D80">
      <w:pPr>
        <w:pStyle w:val="H6"/>
      </w:pPr>
      <w:r>
        <w:t>27.22.4.7.1.1</w:t>
      </w:r>
      <w:r>
        <w:tab/>
        <w:t>Definition and applicability</w:t>
      </w:r>
    </w:p>
    <w:p w:rsidR="00B17D80" w:rsidRDefault="00B17D80" w:rsidP="00B17D80">
      <w:r>
        <w:t>See clause 3.2.2.</w:t>
      </w:r>
    </w:p>
    <w:p w:rsidR="00B17D80" w:rsidRDefault="00B17D80" w:rsidP="00B17D80">
      <w:pPr>
        <w:pStyle w:val="H6"/>
      </w:pPr>
      <w:r>
        <w:t>27.22.4.7.1.2</w:t>
      </w:r>
      <w:r>
        <w:tab/>
        <w:t>Conformance requirement</w:t>
      </w:r>
    </w:p>
    <w:p w:rsidR="00B17D80" w:rsidRDefault="00B17D80" w:rsidP="00B17D80">
      <w:r>
        <w:t>The ME shall support the REFRESH command as defined in:</w:t>
      </w:r>
    </w:p>
    <w:p w:rsidR="00B17D80" w:rsidRDefault="00B17D80" w:rsidP="00B17D80">
      <w:pPr>
        <w:pStyle w:val="B1"/>
      </w:pPr>
      <w:r>
        <w:t>-</w:t>
      </w:r>
      <w:r>
        <w:tab/>
        <w:t>TS 11.14 [15] clause 6.1, clause 6.4.7, clause 6.6.13, clause 5.2, clause 12.6, clause 12.7 and clause 12.18.</w:t>
      </w:r>
    </w:p>
    <w:p w:rsidR="00B17D80" w:rsidRDefault="00B17D80" w:rsidP="00B17D80">
      <w:pPr>
        <w:pStyle w:val="H6"/>
      </w:pPr>
      <w:r>
        <w:lastRenderedPageBreak/>
        <w:t>27.22.4.7.1.3</w:t>
      </w:r>
      <w:r>
        <w:tab/>
        <w:t>Test purpose</w:t>
      </w:r>
    </w:p>
    <w:p w:rsidR="00B17D80" w:rsidRDefault="00B17D80" w:rsidP="00B17D80">
      <w:r>
        <w:t>To verify that the ME performs the SIM initialization and / or re-reads the contents and structure of the EFs on the SIM that have been changed and / or restarts the card session by resetting the ME, and successfully returns the result of the execution of the command in the TERMINAL RESPONSE command send to the SIM.</w:t>
      </w:r>
    </w:p>
    <w:p w:rsidR="00B17D80" w:rsidRDefault="00B17D80" w:rsidP="00B17D80">
      <w:pPr>
        <w:pStyle w:val="H6"/>
      </w:pPr>
      <w:r>
        <w:t>27.22.4.7.1.4</w:t>
      </w:r>
      <w:r>
        <w:tab/>
        <w:t>Method of test</w:t>
      </w:r>
    </w:p>
    <w:p w:rsidR="00B17D80" w:rsidRDefault="00B17D80" w:rsidP="00B17D80">
      <w:pPr>
        <w:pStyle w:val="H6"/>
      </w:pPr>
      <w:r>
        <w:t>27.22.4.7.1.4.1</w:t>
      </w:r>
      <w:r>
        <w:tab/>
        <w:t>Initial conditions</w:t>
      </w:r>
    </w:p>
    <w:p w:rsidR="00B17D80" w:rsidRDefault="00B17D80" w:rsidP="00B17D80">
      <w:r>
        <w:t>The ME is connected to the SIM Simulator and only connected to the System Simulator if the System Simulator is mentioned in the sequence table.. 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r>
        <w:t>Prior to the execution of expected sequence 1.2 the FDN service shall be enabled.</w:t>
      </w:r>
    </w:p>
    <w:p w:rsidR="00B17D80" w:rsidRDefault="00B17D80" w:rsidP="00B17D80">
      <w:pPr>
        <w:pStyle w:val="H6"/>
      </w:pPr>
      <w:r>
        <w:t>27.22.4.7.1.4.2</w:t>
      </w:r>
      <w:r>
        <w:tab/>
        <w:t>Procedure</w:t>
      </w:r>
    </w:p>
    <w:p w:rsidR="00B17D80" w:rsidRDefault="00B17D80" w:rsidP="00B17D80">
      <w:pPr>
        <w:keepNext/>
        <w:rPr>
          <w:b/>
        </w:rPr>
      </w:pPr>
      <w:r>
        <w:rPr>
          <w:b/>
        </w:rPr>
        <w:t>Expected Sequence 1.1 (REFRESH, SIM Initialization)</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REFRESH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REFRESH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SIM</w:t>
            </w:r>
          </w:p>
        </w:tc>
        <w:tc>
          <w:tcPr>
            <w:tcW w:w="2892" w:type="dxa"/>
            <w:tcBorders>
              <w:left w:val="single" w:sz="6" w:space="0" w:color="auto"/>
              <w:right w:val="single" w:sz="6" w:space="0" w:color="auto"/>
            </w:tcBorders>
          </w:tcPr>
          <w:p w:rsidR="00B17D80" w:rsidRDefault="00B17D80" w:rsidP="007B59FD">
            <w:pPr>
              <w:pStyle w:val="TAL"/>
            </w:pPr>
            <w:r>
              <w:t>Invalidate EF IMSI, EF LOCI and EF ADN</w:t>
            </w:r>
          </w:p>
        </w:tc>
        <w:tc>
          <w:tcPr>
            <w:tcW w:w="3776" w:type="dxa"/>
            <w:tcBorders>
              <w:left w:val="single" w:sz="6" w:space="0" w:color="auto"/>
              <w:right w:val="single" w:sz="6" w:space="0" w:color="auto"/>
            </w:tcBorders>
          </w:tcPr>
          <w:p w:rsidR="00B17D80" w:rsidRDefault="00B17D80" w:rsidP="007B59FD">
            <w:pPr>
              <w:pStyle w:val="TAL"/>
            </w:pPr>
            <w:r>
              <w:t>[Restricted dialling feature is enabled]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SIM Initialization</w:t>
            </w:r>
          </w:p>
        </w:tc>
        <w:tc>
          <w:tcPr>
            <w:tcW w:w="3776" w:type="dxa"/>
            <w:tcBorders>
              <w:left w:val="single" w:sz="6" w:space="0" w:color="auto"/>
              <w:right w:val="single" w:sz="6" w:space="0" w:color="auto"/>
            </w:tcBorders>
          </w:tcPr>
          <w:p w:rsidR="00B17D80" w:rsidRDefault="00B17D80" w:rsidP="007B59FD">
            <w:pPr>
              <w:pStyle w:val="TAL"/>
            </w:pPr>
            <w:r>
              <w:t>[ME performs SIM initialization]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REFRESH 1.1.1A</w:t>
            </w:r>
          </w:p>
          <w:p w:rsidR="00B17D80" w:rsidRDefault="00B17D80" w:rsidP="007B59FD">
            <w:pPr>
              <w:pStyle w:val="TAL"/>
            </w:pPr>
            <w:r>
              <w:t>Or</w:t>
            </w:r>
          </w:p>
          <w:p w:rsidR="00B17D80" w:rsidRDefault="00B17D80" w:rsidP="007B59FD">
            <w:pPr>
              <w:pStyle w:val="TAL"/>
            </w:pPr>
            <w:r>
              <w:t>TERMINAL RESPONSE: REFRESH 1.1.1B</w:t>
            </w:r>
          </w:p>
        </w:tc>
        <w:tc>
          <w:tcPr>
            <w:tcW w:w="3776" w:type="dxa"/>
            <w:tcBorders>
              <w:left w:val="single" w:sz="6" w:space="0" w:color="auto"/>
              <w:right w:val="single" w:sz="6" w:space="0" w:color="auto"/>
            </w:tcBorders>
          </w:tcPr>
          <w:p w:rsidR="00B17D80" w:rsidRDefault="00B17D80" w:rsidP="007B59FD">
            <w:pPr>
              <w:pStyle w:val="TAL"/>
            </w:pPr>
          </w:p>
          <w:p w:rsidR="00B17D80" w:rsidRDefault="00B17D80" w:rsidP="007B59FD">
            <w:pPr>
              <w:pStyle w:val="TAL"/>
            </w:pPr>
          </w:p>
          <w:p w:rsidR="00B17D80" w:rsidRDefault="00B17D80" w:rsidP="007B59FD">
            <w:pPr>
              <w:pStyle w:val="TAL"/>
            </w:pPr>
          </w:p>
          <w:p w:rsidR="00B17D80" w:rsidRDefault="00B17D80" w:rsidP="007B59FD">
            <w:pPr>
              <w:pStyle w:val="TAL"/>
            </w:pPr>
            <w:r>
              <w:t>[additional EFs read]</w:t>
            </w:r>
          </w:p>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Call setup to "321"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Call set up not allowed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Call setup to "123"</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11</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Setup</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Called party BCD number shall be "123"</w:t>
            </w:r>
          </w:p>
        </w:tc>
      </w:tr>
    </w:tbl>
    <w:p w:rsidR="00B17D80" w:rsidRDefault="00B17D80" w:rsidP="00B17D80">
      <w:pPr>
        <w:pStyle w:val="FP"/>
      </w:pPr>
    </w:p>
    <w:p w:rsidR="00B17D80" w:rsidRDefault="00B17D80" w:rsidP="00B17D80">
      <w:r>
        <w:t>PROACTIVE COMMAND: REFRESH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REFRESH</w:t>
      </w:r>
    </w:p>
    <w:p w:rsidR="00B17D80" w:rsidRDefault="00B17D80" w:rsidP="00B17D80">
      <w:pPr>
        <w:pStyle w:val="EW"/>
        <w:tabs>
          <w:tab w:val="left" w:pos="851"/>
        </w:tabs>
        <w:ind w:left="2835" w:hanging="2551"/>
      </w:pPr>
      <w:r>
        <w:tab/>
        <w:t>Command qualifier:</w:t>
      </w:r>
      <w:r>
        <w:tab/>
        <w:t xml:space="preserve">SIM Initialization </w:t>
      </w:r>
    </w:p>
    <w:p w:rsidR="00B17D80" w:rsidRPr="00F51EF9" w:rsidRDefault="00B17D80" w:rsidP="00B17D80">
      <w:pPr>
        <w:pStyle w:val="EW"/>
        <w:tabs>
          <w:tab w:val="left" w:pos="851"/>
        </w:tabs>
        <w:ind w:left="2835" w:hanging="2551"/>
        <w:rPr>
          <w:lang w:val="fr-FR"/>
        </w:rPr>
      </w:pPr>
      <w:r w:rsidRPr="00F51EF9">
        <w:rPr>
          <w:lang w:val="fr-FR"/>
        </w:rPr>
        <w:t>Device identities</w:t>
      </w:r>
    </w:p>
    <w:p w:rsidR="00B17D80" w:rsidRPr="00F51EF9" w:rsidRDefault="00B17D80" w:rsidP="00B17D80">
      <w:pPr>
        <w:pStyle w:val="EW"/>
        <w:tabs>
          <w:tab w:val="left" w:pos="851"/>
        </w:tabs>
        <w:ind w:left="2835" w:hanging="2551"/>
        <w:rPr>
          <w:lang w:val="fr-FR"/>
        </w:rPr>
      </w:pPr>
      <w:r w:rsidRPr="00F51EF9">
        <w:rPr>
          <w:lang w:val="fr-FR"/>
        </w:rPr>
        <w:tab/>
        <w:t>Source device:</w:t>
      </w:r>
      <w:r w:rsidRPr="00F51EF9">
        <w:rPr>
          <w:lang w:val="fr-FR"/>
        </w:rPr>
        <w:tab/>
        <w:t>SIM</w:t>
      </w:r>
    </w:p>
    <w:p w:rsidR="00B17D80" w:rsidRPr="00F51EF9" w:rsidRDefault="00B17D80" w:rsidP="00B17D80">
      <w:pPr>
        <w:pStyle w:val="EX"/>
        <w:tabs>
          <w:tab w:val="left" w:pos="851"/>
        </w:tabs>
        <w:ind w:left="2835" w:hanging="2551"/>
        <w:rPr>
          <w:lang w:val="fr-FR"/>
        </w:rPr>
      </w:pPr>
      <w:r w:rsidRPr="00F51EF9">
        <w:rPr>
          <w:lang w:val="fr-FR"/>
        </w:rPr>
        <w:tab/>
        <w:t>Destination device:</w:t>
      </w:r>
      <w:r w:rsidRPr="00F51EF9">
        <w:rPr>
          <w:lang w:val="fr-FR"/>
        </w:rPr>
        <w:tab/>
        <w:t>ME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Pr>
          <w:p w:rsidR="00B17D80" w:rsidRDefault="00B17D80" w:rsidP="007B59FD">
            <w:pPr>
              <w:pStyle w:val="TAL"/>
            </w:pPr>
            <w:r>
              <w:t>BER-TLV:</w:t>
            </w:r>
          </w:p>
        </w:tc>
        <w:tc>
          <w:tcPr>
            <w:tcW w:w="567" w:type="dxa"/>
          </w:tcPr>
          <w:p w:rsidR="00B17D80" w:rsidRDefault="00B17D80" w:rsidP="007B59FD">
            <w:pPr>
              <w:pStyle w:val="TAC"/>
            </w:pPr>
            <w:r>
              <w:t>D0</w:t>
            </w:r>
          </w:p>
        </w:tc>
        <w:tc>
          <w:tcPr>
            <w:tcW w:w="567" w:type="dxa"/>
          </w:tcPr>
          <w:p w:rsidR="00B17D80" w:rsidRDefault="00B17D80" w:rsidP="007B59FD">
            <w:pPr>
              <w:pStyle w:val="TAC"/>
            </w:pPr>
            <w:r>
              <w:t>09</w:t>
            </w:r>
          </w:p>
        </w:tc>
        <w:tc>
          <w:tcPr>
            <w:tcW w:w="567" w:type="dxa"/>
          </w:tcPr>
          <w:p w:rsidR="00B17D80" w:rsidRDefault="00B17D80" w:rsidP="007B59FD">
            <w:pPr>
              <w:pStyle w:val="TAC"/>
            </w:pPr>
            <w:r>
              <w:t>81</w:t>
            </w:r>
          </w:p>
        </w:tc>
        <w:tc>
          <w:tcPr>
            <w:tcW w:w="567" w:type="dxa"/>
          </w:tcPr>
          <w:p w:rsidR="00B17D80" w:rsidRDefault="00B17D80" w:rsidP="007B59FD">
            <w:pPr>
              <w:pStyle w:val="TAC"/>
            </w:pPr>
            <w:r>
              <w:t>03</w:t>
            </w:r>
          </w:p>
        </w:tc>
        <w:tc>
          <w:tcPr>
            <w:tcW w:w="567" w:type="dxa"/>
          </w:tcPr>
          <w:p w:rsidR="00B17D80" w:rsidRDefault="00B17D80" w:rsidP="007B59FD">
            <w:pPr>
              <w:pStyle w:val="TAC"/>
            </w:pPr>
            <w:r>
              <w:t>01</w:t>
            </w:r>
          </w:p>
        </w:tc>
        <w:tc>
          <w:tcPr>
            <w:tcW w:w="567" w:type="dxa"/>
          </w:tcPr>
          <w:p w:rsidR="00B17D80" w:rsidRDefault="00B17D80" w:rsidP="007B59FD">
            <w:pPr>
              <w:pStyle w:val="TAC"/>
            </w:pPr>
            <w:r>
              <w:t>01</w:t>
            </w:r>
          </w:p>
        </w:tc>
        <w:tc>
          <w:tcPr>
            <w:tcW w:w="567" w:type="dxa"/>
          </w:tcPr>
          <w:p w:rsidR="00B17D80" w:rsidRDefault="00B17D80" w:rsidP="007B59FD">
            <w:pPr>
              <w:pStyle w:val="TAC"/>
            </w:pPr>
            <w:r>
              <w:t>03</w:t>
            </w:r>
          </w:p>
        </w:tc>
        <w:tc>
          <w:tcPr>
            <w:tcW w:w="567" w:type="dxa"/>
          </w:tcPr>
          <w:p w:rsidR="00B17D80" w:rsidRDefault="00B17D80" w:rsidP="007B59FD">
            <w:pPr>
              <w:pStyle w:val="TAC"/>
            </w:pPr>
            <w:r>
              <w:t>82</w:t>
            </w:r>
          </w:p>
        </w:tc>
        <w:tc>
          <w:tcPr>
            <w:tcW w:w="567" w:type="dxa"/>
          </w:tcPr>
          <w:p w:rsidR="00B17D80" w:rsidRDefault="00B17D80" w:rsidP="007B59FD">
            <w:pPr>
              <w:pStyle w:val="TAC"/>
            </w:pPr>
            <w:r>
              <w:t>02</w:t>
            </w:r>
          </w:p>
        </w:tc>
        <w:tc>
          <w:tcPr>
            <w:tcW w:w="567" w:type="dxa"/>
          </w:tcPr>
          <w:p w:rsidR="00B17D80" w:rsidRDefault="00B17D80" w:rsidP="007B59FD">
            <w:pPr>
              <w:pStyle w:val="TAC"/>
            </w:pPr>
            <w:r>
              <w:t>81</w:t>
            </w:r>
          </w:p>
        </w:tc>
        <w:tc>
          <w:tcPr>
            <w:tcW w:w="567" w:type="dxa"/>
          </w:tcPr>
          <w:p w:rsidR="00B17D80" w:rsidRDefault="00B17D80" w:rsidP="007B59FD">
            <w:pPr>
              <w:pStyle w:val="TAC"/>
            </w:pPr>
            <w:r>
              <w:t>82</w:t>
            </w:r>
          </w:p>
        </w:tc>
        <w:tc>
          <w:tcPr>
            <w:tcW w:w="567" w:type="dxa"/>
          </w:tcPr>
          <w:p w:rsidR="00B17D80" w:rsidRDefault="00B17D80" w:rsidP="007B59FD">
            <w:pPr>
              <w:pStyle w:val="TAC"/>
            </w:pPr>
          </w:p>
        </w:tc>
      </w:tr>
    </w:tbl>
    <w:p w:rsidR="00B17D80" w:rsidRDefault="00B17D80" w:rsidP="00B17D80">
      <w:pPr>
        <w:pStyle w:val="FP"/>
      </w:pPr>
    </w:p>
    <w:p w:rsidR="00B17D80" w:rsidRDefault="00B17D80" w:rsidP="00B17D80">
      <w:r>
        <w:t>TERMINAL RESPONSE: REFRESH 1.1.1A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lastRenderedPageBreak/>
        <w:tab/>
      </w:r>
      <w:r>
        <w:rPr>
          <w:lang w:val="fr-FR"/>
        </w:rPr>
        <w:t>Command type:</w:t>
      </w:r>
      <w:r>
        <w:rPr>
          <w:lang w:val="fr-FR"/>
        </w:rPr>
        <w:tab/>
        <w:t>REFRESH</w:t>
      </w:r>
    </w:p>
    <w:p w:rsidR="00B17D80" w:rsidRDefault="00B17D80" w:rsidP="00B17D80">
      <w:pPr>
        <w:pStyle w:val="EW"/>
        <w:tabs>
          <w:tab w:val="left" w:pos="851"/>
        </w:tabs>
        <w:ind w:left="2835" w:hanging="2551"/>
        <w:rPr>
          <w:lang w:val="fr-FR"/>
        </w:rPr>
      </w:pPr>
      <w:r>
        <w:rPr>
          <w:lang w:val="fr-FR"/>
        </w:rPr>
        <w:tab/>
        <w:t>Command qualifier:</w:t>
      </w:r>
      <w:r>
        <w:rPr>
          <w:lang w:val="fr-FR"/>
        </w:rPr>
        <w:tab/>
        <w:t xml:space="preserve">SIM Initialization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TERMINAL RESPONSE: REFRESH 1.1.1B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REFRESH</w:t>
      </w:r>
    </w:p>
    <w:p w:rsidR="00B17D80" w:rsidRPr="001614E3" w:rsidRDefault="00B17D80" w:rsidP="00B17D80">
      <w:pPr>
        <w:pStyle w:val="EW"/>
        <w:tabs>
          <w:tab w:val="left" w:pos="851"/>
        </w:tabs>
        <w:ind w:left="2835" w:hanging="2551"/>
        <w:rPr>
          <w:lang w:val="fr-FR"/>
        </w:rPr>
      </w:pPr>
      <w:r>
        <w:tab/>
      </w:r>
      <w:r w:rsidRPr="001614E3">
        <w:rPr>
          <w:lang w:val="fr-FR"/>
        </w:rPr>
        <w:t>Command qualifier:</w:t>
      </w:r>
      <w:r w:rsidRPr="001614E3">
        <w:rPr>
          <w:lang w:val="fr-FR"/>
        </w:rPr>
        <w:tab/>
        <w:t>SIM Initialization</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1614E3" w:rsidRDefault="00B17D80" w:rsidP="00B17D80">
      <w:pPr>
        <w:pStyle w:val="EW"/>
        <w:tabs>
          <w:tab w:val="left" w:pos="851"/>
        </w:tabs>
        <w:ind w:left="2835" w:hanging="2551"/>
      </w:pPr>
      <w:r>
        <w:rPr>
          <w:lang w:val="fr-FR"/>
        </w:rPr>
        <w:tab/>
      </w:r>
      <w:r w:rsidRPr="001614E3">
        <w:t>Destination device:</w:t>
      </w:r>
      <w:r w:rsidRPr="001614E3">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REFRESH performed with additional EFs read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r>
    </w:tbl>
    <w:p w:rsidR="00B17D80" w:rsidRDefault="00B17D80" w:rsidP="00B17D80">
      <w:pPr>
        <w:pStyle w:val="FP"/>
      </w:pPr>
    </w:p>
    <w:p w:rsidR="00B17D80" w:rsidRDefault="00B17D80" w:rsidP="00B17D80">
      <w:pPr>
        <w:keepNext/>
        <w:rPr>
          <w:b/>
        </w:rPr>
      </w:pPr>
      <w:r>
        <w:rPr>
          <w:b/>
        </w:rPr>
        <w:t>Expected Sequence 1.2 (REFRESH, File Change Notification)</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REFRESH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REFRESH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SIM</w:t>
            </w:r>
          </w:p>
        </w:tc>
        <w:tc>
          <w:tcPr>
            <w:tcW w:w="2892" w:type="dxa"/>
            <w:tcBorders>
              <w:left w:val="single" w:sz="6" w:space="0" w:color="auto"/>
              <w:right w:val="single" w:sz="6" w:space="0" w:color="auto"/>
            </w:tcBorders>
          </w:tcPr>
          <w:p w:rsidR="00B17D80" w:rsidRDefault="00B17D80" w:rsidP="007B59FD">
            <w:pPr>
              <w:pStyle w:val="TAL"/>
            </w:pPr>
            <w:r>
              <w:t>Update EF FDN RECORD 1</w:t>
            </w:r>
          </w:p>
        </w:tc>
        <w:tc>
          <w:tcPr>
            <w:tcW w:w="3776" w:type="dxa"/>
            <w:tcBorders>
              <w:left w:val="single" w:sz="6" w:space="0" w:color="auto"/>
              <w:right w:val="single" w:sz="6" w:space="0" w:color="auto"/>
            </w:tcBorders>
          </w:tcPr>
          <w:p w:rsidR="00B17D80" w:rsidRDefault="00B17D80" w:rsidP="007B59FD">
            <w:pPr>
              <w:pStyle w:val="TAL"/>
            </w:pPr>
            <w:r>
              <w:t>[EF FDN record 1 updated to contain the dialling string "0123456789"]</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REFRESH 1.2.1A</w:t>
            </w:r>
          </w:p>
          <w:p w:rsidR="00B17D80" w:rsidRDefault="00B17D80" w:rsidP="007B59FD">
            <w:pPr>
              <w:pStyle w:val="TAL"/>
            </w:pPr>
            <w:r>
              <w:t>Or</w:t>
            </w:r>
          </w:p>
          <w:p w:rsidR="00B17D80" w:rsidRDefault="00B17D80" w:rsidP="007B59FD">
            <w:pPr>
              <w:pStyle w:val="TAL"/>
            </w:pPr>
            <w:r>
              <w:t>TERMINAL RESPONSE: REFRESH 1.2.1B</w:t>
            </w:r>
          </w:p>
        </w:tc>
        <w:tc>
          <w:tcPr>
            <w:tcW w:w="3776" w:type="dxa"/>
            <w:tcBorders>
              <w:left w:val="single" w:sz="6" w:space="0" w:color="auto"/>
              <w:right w:val="single" w:sz="6" w:space="0" w:color="auto"/>
            </w:tcBorders>
          </w:tcPr>
          <w:p w:rsidR="00B17D80" w:rsidRDefault="00B17D80" w:rsidP="007B59FD">
            <w:pPr>
              <w:pStyle w:val="TAL"/>
            </w:pPr>
            <w:r>
              <w:t>[normal ending]</w:t>
            </w:r>
          </w:p>
          <w:p w:rsidR="00B17D80" w:rsidRDefault="00B17D80" w:rsidP="007B59FD">
            <w:pPr>
              <w:pStyle w:val="TAL"/>
            </w:pPr>
          </w:p>
          <w:p w:rsidR="00B17D80" w:rsidRDefault="00B17D80" w:rsidP="007B59FD">
            <w:pPr>
              <w:pStyle w:val="TAL"/>
            </w:pPr>
          </w:p>
          <w:p w:rsidR="00B17D80" w:rsidRDefault="00B17D80" w:rsidP="007B59FD">
            <w:pPr>
              <w:pStyle w:val="TAL"/>
            </w:pPr>
            <w:r>
              <w:t>[additional EFs read]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Call setup to "123"</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Call set up not allowed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Call setup to "0123456789"</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10</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Setup</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Called party BCD number shall be "0123456789"</w:t>
            </w:r>
          </w:p>
        </w:tc>
      </w:tr>
    </w:tbl>
    <w:p w:rsidR="00B17D80" w:rsidRDefault="00B17D80" w:rsidP="00B17D80">
      <w:pPr>
        <w:pStyle w:val="FP"/>
      </w:pPr>
    </w:p>
    <w:p w:rsidR="00B17D80" w:rsidRDefault="00B17D80" w:rsidP="00B17D80">
      <w:r>
        <w:t>PROACTIVE COMMAND: REFRESH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Pr="00F51EF9" w:rsidRDefault="00B17D80" w:rsidP="00B17D80">
      <w:pPr>
        <w:pStyle w:val="EW"/>
        <w:tabs>
          <w:tab w:val="left" w:pos="851"/>
        </w:tabs>
        <w:ind w:left="2835" w:hanging="2551"/>
        <w:rPr>
          <w:lang w:val="fr-FR"/>
        </w:rPr>
      </w:pPr>
      <w:r>
        <w:tab/>
      </w:r>
      <w:r w:rsidRPr="00F51EF9">
        <w:rPr>
          <w:lang w:val="fr-FR"/>
        </w:rPr>
        <w:t>Command number:</w:t>
      </w:r>
      <w:r w:rsidRPr="00F51EF9">
        <w:rPr>
          <w:lang w:val="fr-FR"/>
        </w:rPr>
        <w:tab/>
        <w:t>1</w:t>
      </w:r>
    </w:p>
    <w:p w:rsidR="00B17D80" w:rsidRDefault="00B17D80" w:rsidP="00B17D80">
      <w:pPr>
        <w:pStyle w:val="EW"/>
        <w:tabs>
          <w:tab w:val="left" w:pos="851"/>
        </w:tabs>
        <w:ind w:left="2835" w:hanging="2551"/>
        <w:rPr>
          <w:lang w:val="fr-FR"/>
        </w:rPr>
      </w:pPr>
      <w:r w:rsidRPr="00F51EF9">
        <w:rPr>
          <w:lang w:val="fr-FR"/>
        </w:rPr>
        <w:tab/>
      </w:r>
      <w:r>
        <w:rPr>
          <w:lang w:val="fr-FR"/>
        </w:rPr>
        <w:t>Command type:</w:t>
      </w:r>
      <w:r>
        <w:rPr>
          <w:lang w:val="fr-FR"/>
        </w:rPr>
        <w:tab/>
        <w:t>REFRESH</w:t>
      </w:r>
    </w:p>
    <w:p w:rsidR="00B17D80" w:rsidRDefault="00B17D80" w:rsidP="00B17D80">
      <w:pPr>
        <w:pStyle w:val="EW"/>
        <w:tabs>
          <w:tab w:val="left" w:pos="851"/>
        </w:tabs>
        <w:ind w:left="2835" w:hanging="2551"/>
        <w:rPr>
          <w:lang w:val="fr-FR"/>
        </w:rPr>
      </w:pPr>
      <w:r>
        <w:rPr>
          <w:lang w:val="fr-FR"/>
        </w:rPr>
        <w:tab/>
        <w:t>Command qualifier:</w:t>
      </w:r>
      <w:r>
        <w:rPr>
          <w:lang w:val="fr-FR"/>
        </w:rPr>
        <w:tab/>
        <w:t>File Change Notification</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lastRenderedPageBreak/>
        <w:tab/>
        <w:t>Destination device:</w:t>
      </w:r>
      <w:r>
        <w:rPr>
          <w:lang w:val="fr-FR"/>
        </w:rPr>
        <w:tab/>
        <w:t>ME</w:t>
      </w:r>
    </w:p>
    <w:p w:rsidR="00B17D80" w:rsidRPr="00F51EF9" w:rsidRDefault="00B17D80" w:rsidP="00B17D80">
      <w:pPr>
        <w:pStyle w:val="EX"/>
        <w:tabs>
          <w:tab w:val="left" w:pos="851"/>
        </w:tabs>
        <w:ind w:left="2835" w:hanging="2551"/>
      </w:pPr>
      <w:r>
        <w:rPr>
          <w:lang w:val="fr-FR"/>
        </w:rPr>
        <w:tab/>
      </w:r>
      <w:r w:rsidRPr="00F51EF9">
        <w:t>File List:</w:t>
      </w:r>
      <w:r w:rsidRPr="00F51EF9">
        <w:tab/>
        <w:t>EF FDN</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REFRESH 1.2.1A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REFRESH</w:t>
      </w:r>
    </w:p>
    <w:p w:rsidR="00B17D80" w:rsidRDefault="00B17D80" w:rsidP="00B17D80">
      <w:pPr>
        <w:pStyle w:val="EW"/>
        <w:tabs>
          <w:tab w:val="left" w:pos="851"/>
        </w:tabs>
        <w:ind w:left="2835" w:hanging="2551"/>
        <w:rPr>
          <w:lang w:val="fr-FR"/>
        </w:rPr>
      </w:pPr>
      <w:r>
        <w:rPr>
          <w:lang w:val="fr-FR"/>
        </w:rPr>
        <w:tab/>
        <w:t>Command qualifier:</w:t>
      </w:r>
      <w:r>
        <w:rPr>
          <w:lang w:val="fr-FR"/>
        </w:rPr>
        <w:tab/>
        <w:t>File Change Notification</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TERMINAL RESPONSE: REFRESH 1.2.1B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837ABA" w:rsidRDefault="00B17D80" w:rsidP="00B17D80">
      <w:pPr>
        <w:pStyle w:val="EW"/>
        <w:tabs>
          <w:tab w:val="left" w:pos="851"/>
        </w:tabs>
        <w:ind w:left="2835" w:hanging="2551"/>
        <w:rPr>
          <w:lang w:val="fr-FR"/>
        </w:rPr>
      </w:pPr>
      <w:r>
        <w:tab/>
      </w:r>
      <w:r w:rsidRPr="00837ABA">
        <w:rPr>
          <w:lang w:val="fr-FR"/>
        </w:rPr>
        <w:t>Command type:</w:t>
      </w:r>
      <w:r w:rsidRPr="00837ABA">
        <w:rPr>
          <w:lang w:val="fr-FR"/>
        </w:rPr>
        <w:tab/>
        <w:t>REFRESH</w:t>
      </w:r>
    </w:p>
    <w:p w:rsidR="00B17D80" w:rsidRDefault="00B17D80" w:rsidP="00B17D80">
      <w:pPr>
        <w:pStyle w:val="EW"/>
        <w:tabs>
          <w:tab w:val="left" w:pos="851"/>
        </w:tabs>
        <w:ind w:left="2835" w:hanging="2551"/>
        <w:rPr>
          <w:lang w:val="fr-FR"/>
        </w:rPr>
      </w:pPr>
      <w:r w:rsidRPr="00837ABA">
        <w:rPr>
          <w:lang w:val="fr-FR"/>
        </w:rPr>
        <w:tab/>
      </w:r>
      <w:r>
        <w:rPr>
          <w:lang w:val="fr-FR"/>
        </w:rPr>
        <w:t>Command qualifier:</w:t>
      </w:r>
      <w:r>
        <w:rPr>
          <w:lang w:val="fr-FR"/>
        </w:rPr>
        <w:tab/>
        <w:t>File Change Notification</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837ABA" w:rsidRDefault="00B17D80" w:rsidP="00B17D80">
      <w:pPr>
        <w:pStyle w:val="EW"/>
        <w:tabs>
          <w:tab w:val="left" w:pos="851"/>
        </w:tabs>
        <w:ind w:left="2835" w:hanging="2551"/>
        <w:rPr>
          <w:lang w:val="fr-FR"/>
        </w:rPr>
      </w:pPr>
      <w:r>
        <w:rPr>
          <w:lang w:val="fr-FR"/>
        </w:rPr>
        <w:tab/>
      </w:r>
      <w:r w:rsidRPr="00837ABA">
        <w:rPr>
          <w:lang w:val="fr-FR"/>
        </w:rPr>
        <w:t>Destination device:</w:t>
      </w:r>
      <w:r w:rsidRPr="00837ABA">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REFRESH performed with additional EFs read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r>
    </w:tbl>
    <w:p w:rsidR="00B17D80" w:rsidRDefault="00B17D80" w:rsidP="00B17D80">
      <w:pPr>
        <w:pStyle w:val="FP"/>
      </w:pPr>
    </w:p>
    <w:p w:rsidR="00B17D80" w:rsidRDefault="00B17D80" w:rsidP="00B17D80">
      <w:pPr>
        <w:keepNext/>
        <w:rPr>
          <w:b/>
        </w:rPr>
      </w:pPr>
      <w:r>
        <w:rPr>
          <w:b/>
        </w:rPr>
        <w:lastRenderedPageBreak/>
        <w:t>Expected Sequence 1.3 (REFRESH, SIM Initialization and File Change Notification)</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REFRESH 1.3.1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REFRESH 1.3.1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SIM</w:t>
            </w:r>
          </w:p>
        </w:tc>
        <w:tc>
          <w:tcPr>
            <w:tcW w:w="2892" w:type="dxa"/>
            <w:tcBorders>
              <w:left w:val="single" w:sz="6" w:space="0" w:color="auto"/>
              <w:right w:val="single" w:sz="6" w:space="0" w:color="auto"/>
            </w:tcBorders>
          </w:tcPr>
          <w:p w:rsidR="00B17D80" w:rsidRDefault="00B17D80" w:rsidP="007B59FD">
            <w:pPr>
              <w:pStyle w:val="TAL"/>
            </w:pPr>
            <w:r>
              <w:t>Update EF PLMN</w:t>
            </w:r>
          </w:p>
        </w:tc>
        <w:tc>
          <w:tcPr>
            <w:tcW w:w="3776" w:type="dxa"/>
            <w:tcBorders>
              <w:left w:val="single" w:sz="6" w:space="0" w:color="auto"/>
              <w:right w:val="single" w:sz="6" w:space="0" w:color="auto"/>
            </w:tcBorders>
          </w:tcPr>
          <w:p w:rsidR="00B17D80" w:rsidRDefault="00B17D80" w:rsidP="007B59FD">
            <w:pPr>
              <w:pStyle w:val="TAL"/>
            </w:pPr>
            <w:r>
              <w:t>[EF PLMN to contain the PLMN code "98798" as the first PLMN code]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SIM initialization and READ BINARY: EF PLMN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REFRESH 1.3.1A</w:t>
            </w:r>
          </w:p>
          <w:p w:rsidR="00B17D80" w:rsidRDefault="00B17D80" w:rsidP="007B59FD">
            <w:pPr>
              <w:pStyle w:val="TAL"/>
            </w:pPr>
            <w:r>
              <w:t>Or</w:t>
            </w:r>
          </w:p>
          <w:p w:rsidR="00B17D80" w:rsidRDefault="00B17D80" w:rsidP="007B59FD">
            <w:pPr>
              <w:pStyle w:val="TAL"/>
            </w:pPr>
            <w:r>
              <w:t>TERMINAL RESPONSE: REFRESH 1.3.1B</w:t>
            </w:r>
          </w:p>
        </w:tc>
        <w:tc>
          <w:tcPr>
            <w:tcW w:w="3776" w:type="dxa"/>
            <w:tcBorders>
              <w:left w:val="single" w:sz="6" w:space="0" w:color="auto"/>
              <w:right w:val="single" w:sz="6" w:space="0" w:color="auto"/>
            </w:tcBorders>
          </w:tcPr>
          <w:p w:rsidR="00B17D80" w:rsidRDefault="00B17D80" w:rsidP="007B59FD">
            <w:pPr>
              <w:pStyle w:val="TAL"/>
            </w:pPr>
            <w:r>
              <w:t>[normal ending]</w:t>
            </w:r>
          </w:p>
          <w:p w:rsidR="00B17D80" w:rsidRDefault="00B17D80" w:rsidP="007B59FD">
            <w:pPr>
              <w:pStyle w:val="TAL"/>
            </w:pPr>
          </w:p>
          <w:p w:rsidR="00B17D80" w:rsidRDefault="00B17D80" w:rsidP="007B59FD">
            <w:pPr>
              <w:pStyle w:val="TAL"/>
            </w:pPr>
          </w:p>
          <w:p w:rsidR="00B17D80" w:rsidRDefault="00B17D80" w:rsidP="007B59FD">
            <w:pPr>
              <w:pStyle w:val="TAL"/>
            </w:pPr>
            <w:r>
              <w:t>[additional EFs read]</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REFRESH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REFRESH</w:t>
      </w:r>
    </w:p>
    <w:p w:rsidR="00B17D80" w:rsidRDefault="00B17D80" w:rsidP="00B17D80">
      <w:pPr>
        <w:pStyle w:val="EW"/>
        <w:tabs>
          <w:tab w:val="left" w:pos="851"/>
        </w:tabs>
        <w:ind w:left="2835" w:hanging="2551"/>
      </w:pPr>
      <w:r>
        <w:tab/>
        <w:t>Command qualifier:</w:t>
      </w:r>
      <w:r>
        <w:tab/>
        <w:t>SIM Initialization and File Change Notification</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F51EF9" w:rsidRDefault="00B17D80" w:rsidP="00B17D80">
      <w:pPr>
        <w:pStyle w:val="EX"/>
        <w:tabs>
          <w:tab w:val="left" w:pos="851"/>
        </w:tabs>
        <w:ind w:left="2835" w:hanging="2551"/>
      </w:pPr>
      <w:r>
        <w:rPr>
          <w:lang w:val="fr-FR"/>
        </w:rPr>
        <w:tab/>
      </w:r>
      <w:r w:rsidRPr="00F51EF9">
        <w:t>File List:</w:t>
      </w:r>
      <w:r w:rsidRPr="00F51EF9">
        <w:tab/>
        <w:t>EF PLMN</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REFRESH 1.3.1A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REFRESH</w:t>
      </w:r>
    </w:p>
    <w:p w:rsidR="00B17D80" w:rsidRDefault="00B17D80" w:rsidP="00B17D80">
      <w:pPr>
        <w:pStyle w:val="EW"/>
        <w:tabs>
          <w:tab w:val="left" w:pos="851"/>
        </w:tabs>
        <w:ind w:left="2835" w:hanging="2551"/>
      </w:pPr>
      <w:r>
        <w:tab/>
        <w:t>Command qualifier:</w:t>
      </w:r>
      <w:r>
        <w:tab/>
        <w:t>SIM Initialization and File Change Notification</w:t>
      </w:r>
    </w:p>
    <w:p w:rsidR="00B17D80" w:rsidRPr="006944AF" w:rsidRDefault="00B17D80" w:rsidP="00B17D80">
      <w:pPr>
        <w:pStyle w:val="EW"/>
        <w:tabs>
          <w:tab w:val="left" w:pos="851"/>
        </w:tabs>
        <w:ind w:left="2835" w:hanging="2551"/>
      </w:pPr>
      <w:r w:rsidRPr="006944AF">
        <w:t>Device identities</w:t>
      </w:r>
    </w:p>
    <w:p w:rsidR="00B17D80" w:rsidRPr="006944AF" w:rsidRDefault="00B17D80" w:rsidP="00B17D80">
      <w:pPr>
        <w:pStyle w:val="EW"/>
        <w:tabs>
          <w:tab w:val="left" w:pos="851"/>
        </w:tabs>
        <w:ind w:left="2835" w:hanging="2551"/>
      </w:pPr>
      <w:r w:rsidRPr="006944AF">
        <w:tab/>
        <w:t>Source device:</w:t>
      </w:r>
      <w:r w:rsidRPr="006944AF">
        <w:tab/>
        <w:t>ME</w:t>
      </w:r>
    </w:p>
    <w:p w:rsidR="00B17D80" w:rsidRPr="006944AF" w:rsidRDefault="00B17D80" w:rsidP="00B17D80">
      <w:pPr>
        <w:pStyle w:val="EW"/>
        <w:tabs>
          <w:tab w:val="left" w:pos="851"/>
        </w:tabs>
        <w:ind w:left="2835" w:hanging="2551"/>
      </w:pPr>
      <w:r w:rsidRPr="006944AF">
        <w:tab/>
        <w:t>Destination device:</w:t>
      </w:r>
      <w:r w:rsidRPr="006944AF">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TERMINAL RESPONSE: REFRESH 1.3.1B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REFRESH</w:t>
      </w:r>
    </w:p>
    <w:p w:rsidR="00B17D80" w:rsidRDefault="00B17D80" w:rsidP="00B17D80">
      <w:pPr>
        <w:pStyle w:val="EW"/>
        <w:tabs>
          <w:tab w:val="left" w:pos="851"/>
        </w:tabs>
        <w:ind w:left="2835" w:hanging="2551"/>
      </w:pPr>
      <w:r>
        <w:tab/>
        <w:t>Command qualifier:</w:t>
      </w:r>
      <w:r>
        <w:tab/>
        <w:t>SIM Initialization and File Change Notification</w:t>
      </w:r>
    </w:p>
    <w:p w:rsidR="00B17D80" w:rsidRDefault="00B17D80" w:rsidP="00B17D80">
      <w:pPr>
        <w:pStyle w:val="EW"/>
        <w:tabs>
          <w:tab w:val="left" w:pos="851"/>
        </w:tabs>
        <w:ind w:left="2835" w:hanging="2551"/>
        <w:rPr>
          <w:lang w:val="fr-FR"/>
        </w:rPr>
      </w:pPr>
      <w:r>
        <w:rPr>
          <w:lang w:val="fr-FR"/>
        </w:rPr>
        <w:lastRenderedPageBreak/>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REFRESH performed with additional EFs read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r>
    </w:tbl>
    <w:p w:rsidR="00B17D80" w:rsidRDefault="00B17D80" w:rsidP="00B17D80">
      <w:pPr>
        <w:pStyle w:val="FP"/>
      </w:pPr>
    </w:p>
    <w:p w:rsidR="00B17D80" w:rsidRDefault="00B17D80" w:rsidP="00B17D80">
      <w:pPr>
        <w:keepNext/>
        <w:rPr>
          <w:b/>
        </w:rPr>
      </w:pPr>
      <w:r>
        <w:rPr>
          <w:b/>
        </w:rPr>
        <w:t>Expected Sequence 1.4 (REFRESH, SIM Initialization and Full File Change Notification)</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REFRESH 1.4.1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REFRESH 1.4.1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SIM</w:t>
            </w:r>
          </w:p>
        </w:tc>
        <w:tc>
          <w:tcPr>
            <w:tcW w:w="2892" w:type="dxa"/>
            <w:tcBorders>
              <w:left w:val="single" w:sz="6" w:space="0" w:color="auto"/>
              <w:right w:val="single" w:sz="6" w:space="0" w:color="auto"/>
            </w:tcBorders>
          </w:tcPr>
          <w:p w:rsidR="00B17D80" w:rsidRDefault="00B17D80" w:rsidP="007B59FD">
            <w:pPr>
              <w:pStyle w:val="TAL"/>
            </w:pPr>
            <w:r>
              <w:t>Invalidate EF IMSI, EF LOCI and EF ADN</w:t>
            </w:r>
          </w:p>
        </w:tc>
        <w:tc>
          <w:tcPr>
            <w:tcW w:w="3776" w:type="dxa"/>
            <w:tcBorders>
              <w:left w:val="single" w:sz="6" w:space="0" w:color="auto"/>
              <w:right w:val="single" w:sz="6" w:space="0" w:color="auto"/>
            </w:tcBorders>
          </w:tcPr>
          <w:p w:rsidR="00B17D80" w:rsidRDefault="00B17D80" w:rsidP="007B59FD">
            <w:pPr>
              <w:pStyle w:val="TAL"/>
            </w:pPr>
            <w:r>
              <w:t>[Restricted dialling feature is enabled]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SIM</w:t>
            </w:r>
          </w:p>
        </w:tc>
        <w:tc>
          <w:tcPr>
            <w:tcW w:w="2892" w:type="dxa"/>
            <w:tcBorders>
              <w:left w:val="single" w:sz="6" w:space="0" w:color="auto"/>
              <w:right w:val="single" w:sz="6" w:space="0" w:color="auto"/>
            </w:tcBorders>
          </w:tcPr>
          <w:p w:rsidR="00B17D80" w:rsidRDefault="00B17D80" w:rsidP="007B59FD">
            <w:pPr>
              <w:pStyle w:val="TAL"/>
            </w:pPr>
            <w:r>
              <w:t>Update EF FDN</w:t>
            </w:r>
          </w:p>
        </w:tc>
        <w:tc>
          <w:tcPr>
            <w:tcW w:w="3776" w:type="dxa"/>
            <w:tcBorders>
              <w:left w:val="single" w:sz="6" w:space="0" w:color="auto"/>
              <w:right w:val="single" w:sz="6" w:space="0" w:color="auto"/>
            </w:tcBorders>
          </w:tcPr>
          <w:p w:rsidR="00B17D80" w:rsidRDefault="00B17D80" w:rsidP="007B59FD">
            <w:pPr>
              <w:pStyle w:val="TAL"/>
            </w:pPr>
            <w:r>
              <w:t>[EF FDN record 1 updated to contain the dialling string "0123456789"]</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SIM Initialization</w:t>
            </w:r>
          </w:p>
        </w:tc>
        <w:tc>
          <w:tcPr>
            <w:tcW w:w="3776" w:type="dxa"/>
            <w:tcBorders>
              <w:left w:val="single" w:sz="6" w:space="0" w:color="auto"/>
              <w:right w:val="single" w:sz="6" w:space="0" w:color="auto"/>
            </w:tcBorders>
          </w:tcPr>
          <w:p w:rsidR="00B17D80" w:rsidRDefault="00B17D80" w:rsidP="007B59FD">
            <w:pPr>
              <w:pStyle w:val="TAL"/>
            </w:pPr>
            <w:r>
              <w:t>[ME performs SIM initialization]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 xml:space="preserve">TERMINAL RESPONSE: REFRESH 1.4.1A </w:t>
            </w:r>
          </w:p>
          <w:p w:rsidR="00B17D80" w:rsidRDefault="00B17D80" w:rsidP="007B59FD">
            <w:pPr>
              <w:pStyle w:val="TAL"/>
            </w:pPr>
            <w:r>
              <w:t xml:space="preserve">Or </w:t>
            </w:r>
          </w:p>
          <w:p w:rsidR="00B17D80" w:rsidRDefault="00B17D80" w:rsidP="007B59FD">
            <w:pPr>
              <w:pStyle w:val="TAL"/>
            </w:pPr>
            <w:r>
              <w:t>TERMINAL RESPONSE:</w:t>
            </w:r>
          </w:p>
          <w:p w:rsidR="00B17D80" w:rsidRDefault="00B17D80" w:rsidP="007B59FD">
            <w:pPr>
              <w:pStyle w:val="TAL"/>
            </w:pPr>
            <w:r>
              <w:t>REFRESH 1.4.1B</w:t>
            </w:r>
          </w:p>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p>
          <w:p w:rsidR="00B17D80" w:rsidRDefault="00B17D80" w:rsidP="007B59FD">
            <w:pPr>
              <w:pStyle w:val="TAL"/>
            </w:pPr>
          </w:p>
          <w:p w:rsidR="00B17D80" w:rsidRDefault="00B17D80" w:rsidP="007B59FD">
            <w:pPr>
              <w:pStyle w:val="TAL"/>
            </w:pPr>
          </w:p>
          <w:p w:rsidR="00B17D80" w:rsidRDefault="00B17D80" w:rsidP="007B59FD">
            <w:pPr>
              <w:pStyle w:val="TAL"/>
            </w:pPr>
            <w:r>
              <w:t>[additional EFs read]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Call setup to "321"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Call set up not allowed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Call setup to "0123456789"</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12</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Setup</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Called party BCD number shall be "0123456789"</w:t>
            </w:r>
          </w:p>
        </w:tc>
      </w:tr>
    </w:tbl>
    <w:p w:rsidR="00B17D80" w:rsidRDefault="00B17D80" w:rsidP="00B17D80">
      <w:pPr>
        <w:pStyle w:val="FP"/>
      </w:pPr>
    </w:p>
    <w:p w:rsidR="00B17D80" w:rsidRDefault="00B17D80" w:rsidP="00B17D80">
      <w:r>
        <w:t>PROACTIVE COMMAND: REFRESH 1.4.1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REFRESH</w:t>
      </w:r>
    </w:p>
    <w:p w:rsidR="00B17D80" w:rsidRDefault="00B17D80" w:rsidP="00B17D80">
      <w:pPr>
        <w:pStyle w:val="EW"/>
        <w:tabs>
          <w:tab w:val="left" w:pos="851"/>
        </w:tabs>
        <w:ind w:left="2835" w:hanging="2551"/>
      </w:pPr>
      <w:r>
        <w:tab/>
        <w:t>Command qualifier:</w:t>
      </w:r>
      <w:r>
        <w:tab/>
        <w:t>SIM Initialization and Full File Change Notification</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X"/>
        <w:tabs>
          <w:tab w:val="left" w:pos="851"/>
        </w:tabs>
        <w:ind w:left="2835" w:hanging="2551"/>
        <w:rPr>
          <w:lang w:val="fr-FR"/>
        </w:rPr>
      </w:pPr>
      <w:r>
        <w:rPr>
          <w:lang w:val="fr-FR"/>
        </w:rPr>
        <w:tab/>
        <w:t>Destination device:</w:t>
      </w:r>
      <w:r>
        <w:rPr>
          <w:lang w:val="fr-FR"/>
        </w:rPr>
        <w:tab/>
        <w:t>ME</w:t>
      </w:r>
    </w:p>
    <w:p w:rsidR="00B17D80" w:rsidRDefault="00B17D80" w:rsidP="00B17D80">
      <w:pPr>
        <w:keepNext/>
        <w:rPr>
          <w:lang w:val="fr-FR"/>
        </w:rPr>
      </w:pPr>
      <w:r>
        <w:rPr>
          <w:lang w:val="fr-FR"/>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REFRESH 1.4.1A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REFRESH</w:t>
      </w:r>
    </w:p>
    <w:p w:rsidR="00B17D80" w:rsidRPr="00CC2D37" w:rsidRDefault="00B17D80" w:rsidP="00B17D80">
      <w:pPr>
        <w:pStyle w:val="EW"/>
        <w:tabs>
          <w:tab w:val="left" w:pos="851"/>
        </w:tabs>
        <w:ind w:left="2835" w:hanging="2551"/>
      </w:pPr>
      <w:r w:rsidRPr="00CC2D37">
        <w:tab/>
        <w:t>Command qualifier:</w:t>
      </w:r>
      <w:r w:rsidRPr="00CC2D37">
        <w:tab/>
        <w:t>SIM Initialization and Full File Change Notification</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lastRenderedPageBreak/>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TERMINAL RESPONSE: REFRESH 1.4.1B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en-US"/>
        </w:rPr>
      </w:pPr>
      <w:r>
        <w:tab/>
      </w:r>
      <w:r>
        <w:rPr>
          <w:lang w:val="en-US"/>
        </w:rPr>
        <w:t>Command type:</w:t>
      </w:r>
      <w:r>
        <w:rPr>
          <w:lang w:val="en-US"/>
        </w:rPr>
        <w:tab/>
        <w:t>REFRESH</w:t>
      </w:r>
    </w:p>
    <w:p w:rsidR="00B17D80" w:rsidRPr="00CC2D37" w:rsidRDefault="00B17D80" w:rsidP="00B17D80">
      <w:pPr>
        <w:pStyle w:val="EW"/>
        <w:tabs>
          <w:tab w:val="left" w:pos="851"/>
        </w:tabs>
        <w:ind w:left="2835" w:hanging="2551"/>
      </w:pPr>
      <w:r>
        <w:rPr>
          <w:lang w:val="en-US"/>
        </w:rPr>
        <w:tab/>
      </w:r>
      <w:r w:rsidRPr="00CC2D37">
        <w:t>Command qualifier:</w:t>
      </w:r>
      <w:r w:rsidRPr="00CC2D37">
        <w:tab/>
        <w:t>SIM Initialization and Full File Change Notification</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REFRESH performed with additional EFs read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r>
    </w:tbl>
    <w:p w:rsidR="00B17D80" w:rsidRDefault="00B17D80" w:rsidP="00B17D80">
      <w:pPr>
        <w:pStyle w:val="FP"/>
      </w:pPr>
    </w:p>
    <w:p w:rsidR="00B17D80" w:rsidRDefault="00B17D80" w:rsidP="00B17D80">
      <w:pPr>
        <w:keepNext/>
        <w:rPr>
          <w:b/>
        </w:rPr>
      </w:pPr>
      <w:r>
        <w:rPr>
          <w:b/>
        </w:rPr>
        <w:t>Expected Sequence 1.5 (REFRESH, SIM Reset)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2"/>
        <w:gridCol w:w="1052"/>
        <w:gridCol w:w="2892"/>
        <w:gridCol w:w="3776"/>
      </w:tblGrid>
      <w:tr w:rsidR="00B17D80" w:rsidTr="007B59FD">
        <w:tblPrEx>
          <w:tblCellMar>
            <w:top w:w="0" w:type="dxa"/>
            <w:bottom w:w="0" w:type="dxa"/>
          </w:tblCellMar>
        </w:tblPrEx>
        <w:trPr>
          <w:cantSplit/>
          <w:jc w:val="center"/>
        </w:trPr>
        <w:tc>
          <w:tcPr>
            <w:tcW w:w="762"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2"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REFRESH 1.5.1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2"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2"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REFRESH 1.5.1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2"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GSM Termination Procedure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2" w:type="dxa"/>
            <w:tcBorders>
              <w:left w:val="single" w:sz="6" w:space="0" w:color="auto"/>
              <w:right w:val="single" w:sz="6" w:space="0" w:color="auto"/>
            </w:tcBorders>
          </w:tcPr>
          <w:p w:rsidR="00B17D80" w:rsidRDefault="00B17D80" w:rsidP="007B59FD">
            <w:pPr>
              <w:pStyle w:val="TAC"/>
            </w:pPr>
            <w:r>
              <w:t>5</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GSM Activation Procedure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2" w:type="dxa"/>
            <w:tcBorders>
              <w:left w:val="single" w:sz="6" w:space="0" w:color="auto"/>
              <w:right w:val="single" w:sz="6" w:space="0" w:color="auto"/>
            </w:tcBorders>
          </w:tcPr>
          <w:p w:rsidR="00B17D80" w:rsidRDefault="00B17D80" w:rsidP="007B59FD">
            <w:pPr>
              <w:pStyle w:val="TAC"/>
            </w:pPr>
            <w:r>
              <w:t>6</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SIM Initialization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2"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[NO TERMINAL RESPONSE]</w:t>
            </w:r>
          </w:p>
        </w:tc>
      </w:tr>
    </w:tbl>
    <w:p w:rsidR="00B17D80" w:rsidRDefault="00B17D80" w:rsidP="00B17D80">
      <w:pPr>
        <w:pStyle w:val="FP"/>
      </w:pPr>
    </w:p>
    <w:p w:rsidR="00B17D80" w:rsidRDefault="00B17D80" w:rsidP="00B17D80">
      <w:r>
        <w:t>PROACTIVE COMMAND: REFRESH 1.5.1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REFRESH</w:t>
      </w:r>
    </w:p>
    <w:p w:rsidR="00B17D80" w:rsidRDefault="00B17D80" w:rsidP="00B17D80">
      <w:pPr>
        <w:pStyle w:val="EW"/>
        <w:tabs>
          <w:tab w:val="left" w:pos="851"/>
        </w:tabs>
        <w:ind w:left="2835" w:hanging="2551"/>
        <w:rPr>
          <w:lang w:val="fr-FR"/>
        </w:rPr>
      </w:pPr>
      <w:r>
        <w:rPr>
          <w:lang w:val="fr-FR"/>
        </w:rPr>
        <w:tab/>
        <w:t>Command qualifier:</w:t>
      </w:r>
      <w:r>
        <w:rPr>
          <w:lang w:val="fr-FR"/>
        </w:rPr>
        <w:tab/>
        <w:t>SIM Reset</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X"/>
        <w:tabs>
          <w:tab w:val="left" w:pos="851"/>
        </w:tabs>
        <w:ind w:left="2835" w:hanging="2551"/>
        <w:rPr>
          <w:lang w:val="fr-FR"/>
        </w:rPr>
      </w:pPr>
      <w:r>
        <w:rPr>
          <w:lang w:val="fr-FR"/>
        </w:rPr>
        <w:tab/>
        <w:t>Destination device:</w:t>
      </w:r>
      <w:r>
        <w:rPr>
          <w:lang w:val="fr-FR"/>
        </w:rPr>
        <w:tab/>
        <w:t>ME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lastRenderedPageBreak/>
        <w:t>Expected Sequence 1.6 (REFRESH, SIM Initialization after SMS-PP data download)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Step</w:t>
            </w:r>
          </w:p>
        </w:tc>
        <w:tc>
          <w:tcPr>
            <w:tcW w:w="1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Direction</w:t>
            </w:r>
          </w:p>
        </w:tc>
        <w:tc>
          <w:tcPr>
            <w:tcW w:w="28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MESSAGE / Action</w:t>
            </w:r>
          </w:p>
        </w:tc>
        <w:tc>
          <w:tcPr>
            <w:tcW w:w="37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4"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4" w:space="0" w:color="auto"/>
              <w:left w:val="single" w:sz="6" w:space="0" w:color="auto"/>
              <w:right w:val="single" w:sz="6" w:space="0" w:color="auto"/>
            </w:tcBorders>
          </w:tcPr>
          <w:p w:rsidR="00B17D80" w:rsidRDefault="00B17D80" w:rsidP="007B59FD">
            <w:pPr>
              <w:pStyle w:val="TAC"/>
            </w:pPr>
            <w:r>
              <w:t>ME</w:t>
            </w:r>
          </w:p>
        </w:tc>
        <w:tc>
          <w:tcPr>
            <w:tcW w:w="2892" w:type="dxa"/>
            <w:tcBorders>
              <w:top w:val="single" w:sz="4" w:space="0" w:color="auto"/>
              <w:left w:val="single" w:sz="6" w:space="0" w:color="auto"/>
              <w:right w:val="single" w:sz="6" w:space="0" w:color="auto"/>
            </w:tcBorders>
          </w:tcPr>
          <w:p w:rsidR="00B17D80" w:rsidRDefault="00B17D80" w:rsidP="007B59FD">
            <w:pPr>
              <w:pStyle w:val="TAL"/>
            </w:pPr>
            <w:r>
              <w:t>The ME shall be in its normal idle mode</w:t>
            </w:r>
          </w:p>
        </w:tc>
        <w:tc>
          <w:tcPr>
            <w:tcW w:w="3776" w:type="dxa"/>
            <w:tcBorders>
              <w:top w:val="single" w:sz="4" w:space="0" w:color="auto"/>
              <w:left w:val="single" w:sz="6" w:space="0" w:color="auto"/>
              <w:right w:val="single" w:sz="6" w:space="0" w:color="auto"/>
            </w:tcBorders>
          </w:tcPr>
          <w:p w:rsidR="00B17D80" w:rsidRDefault="00B17D80" w:rsidP="007B59FD">
            <w:pPr>
              <w:pStyle w:val="TAL"/>
            </w:pPr>
            <w:r>
              <w:t>[Start a sequence to verify that the ME returns the RP-ACK message back to the system Simulator, if the SIM responds with '90 00']</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SMS-PP Data Download Message 1.6.1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 xml:space="preserve">The ME shall not display the message or alert the user of a short message waiting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ENVELOPE: SMS-PP DOWNLOAD 1.6.1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SW1/SW2 of '90 00'</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SS</w:t>
            </w:r>
          </w:p>
        </w:tc>
        <w:tc>
          <w:tcPr>
            <w:tcW w:w="2892" w:type="dxa"/>
            <w:tcBorders>
              <w:left w:val="single" w:sz="6" w:space="0" w:color="auto"/>
              <w:right w:val="single" w:sz="6" w:space="0" w:color="auto"/>
            </w:tcBorders>
          </w:tcPr>
          <w:p w:rsidR="00B17D80" w:rsidRDefault="00B17D80" w:rsidP="007B59FD">
            <w:pPr>
              <w:pStyle w:val="TAL"/>
            </w:pPr>
            <w:r>
              <w:t xml:space="preserve">RP-ACK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REFRESH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REFRESH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right w:val="single" w:sz="6" w:space="0" w:color="auto"/>
            </w:tcBorders>
          </w:tcPr>
          <w:p w:rsidR="00B17D80" w:rsidRDefault="00B17D80" w:rsidP="007B59FD">
            <w:pPr>
              <w:pStyle w:val="TAC"/>
            </w:pPr>
            <w:r>
              <w:t>SIM</w:t>
            </w:r>
          </w:p>
        </w:tc>
        <w:tc>
          <w:tcPr>
            <w:tcW w:w="2892" w:type="dxa"/>
            <w:tcBorders>
              <w:left w:val="single" w:sz="6" w:space="0" w:color="auto"/>
              <w:right w:val="single" w:sz="6" w:space="0" w:color="auto"/>
            </w:tcBorders>
          </w:tcPr>
          <w:p w:rsidR="00B17D80" w:rsidRDefault="00B17D80" w:rsidP="007B59FD">
            <w:pPr>
              <w:pStyle w:val="TAL"/>
            </w:pPr>
            <w:r>
              <w:t>Invalidate EF IMSI, EF LOCI and EF ADN</w:t>
            </w:r>
          </w:p>
        </w:tc>
        <w:tc>
          <w:tcPr>
            <w:tcW w:w="3776" w:type="dxa"/>
            <w:tcBorders>
              <w:left w:val="single" w:sz="6" w:space="0" w:color="auto"/>
              <w:right w:val="single" w:sz="6" w:space="0" w:color="auto"/>
            </w:tcBorders>
          </w:tcPr>
          <w:p w:rsidR="00B17D80" w:rsidRDefault="00B17D80" w:rsidP="007B59FD">
            <w:pPr>
              <w:pStyle w:val="TAL"/>
            </w:pPr>
            <w:r>
              <w:t>[Restricted dialling feature is enabled]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SIM Initialization</w:t>
            </w:r>
          </w:p>
        </w:tc>
        <w:tc>
          <w:tcPr>
            <w:tcW w:w="3776" w:type="dxa"/>
            <w:tcBorders>
              <w:left w:val="single" w:sz="6" w:space="0" w:color="auto"/>
              <w:right w:val="single" w:sz="6" w:space="0" w:color="auto"/>
            </w:tcBorders>
          </w:tcPr>
          <w:p w:rsidR="00B17D80" w:rsidRDefault="00B17D80" w:rsidP="007B59FD">
            <w:pPr>
              <w:pStyle w:val="TAL"/>
            </w:pPr>
            <w:r>
              <w:t>[ME performs SIM initialization]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REFRESH 1.1.1A</w:t>
            </w:r>
          </w:p>
          <w:p w:rsidR="00B17D80" w:rsidRDefault="00B17D80" w:rsidP="007B59FD">
            <w:pPr>
              <w:pStyle w:val="TAL"/>
            </w:pPr>
            <w:r>
              <w:t>Or</w:t>
            </w:r>
          </w:p>
          <w:p w:rsidR="00B17D80" w:rsidRDefault="00B17D80" w:rsidP="007B59FD">
            <w:pPr>
              <w:pStyle w:val="TAL"/>
            </w:pPr>
            <w:r>
              <w:t>TERMINAL RESPONSE: REFRESH 1.1.1B</w:t>
            </w:r>
          </w:p>
        </w:tc>
        <w:tc>
          <w:tcPr>
            <w:tcW w:w="3776" w:type="dxa"/>
            <w:tcBorders>
              <w:left w:val="single" w:sz="6" w:space="0" w:color="auto"/>
              <w:right w:val="single" w:sz="6" w:space="0" w:color="auto"/>
            </w:tcBorders>
          </w:tcPr>
          <w:p w:rsidR="00B17D80" w:rsidRDefault="00B17D80" w:rsidP="007B59FD">
            <w:pPr>
              <w:pStyle w:val="TAL"/>
            </w:pPr>
          </w:p>
          <w:p w:rsidR="00B17D80" w:rsidRDefault="00B17D80" w:rsidP="007B59FD">
            <w:pPr>
              <w:pStyle w:val="TAL"/>
            </w:pPr>
          </w:p>
          <w:p w:rsidR="00B17D80" w:rsidRDefault="00B17D80" w:rsidP="007B59FD">
            <w:pPr>
              <w:pStyle w:val="TAL"/>
            </w:pPr>
          </w:p>
          <w:p w:rsidR="00B17D80" w:rsidRDefault="00B17D80" w:rsidP="007B59FD">
            <w:pPr>
              <w:pStyle w:val="TAL"/>
            </w:pPr>
            <w:r>
              <w:t>[additional EFs read]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14</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Call setup to "321"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Call set up not allowed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16</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Call setup to "123"</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Setup</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Called party BCD number shall be "123"</w:t>
            </w:r>
          </w:p>
        </w:tc>
      </w:tr>
    </w:tbl>
    <w:p w:rsidR="00B17D80" w:rsidRDefault="00B17D80" w:rsidP="00B17D80">
      <w:pPr>
        <w:pStyle w:val="FP"/>
      </w:pPr>
    </w:p>
    <w:p w:rsidR="00B17D80" w:rsidRDefault="00B17D80" w:rsidP="00B17D80">
      <w:r>
        <w:t>SMS-PP (Data Download) Message 1.6.1</w:t>
      </w:r>
    </w:p>
    <w:p w:rsidR="00B17D80" w:rsidRDefault="00B17D80" w:rsidP="00B17D80">
      <w:r>
        <w:t>Logically:</w:t>
      </w:r>
    </w:p>
    <w:p w:rsidR="00B17D80" w:rsidRDefault="00B17D80" w:rsidP="00B17D80">
      <w:pPr>
        <w:pStyle w:val="EW"/>
        <w:tabs>
          <w:tab w:val="left" w:pos="851"/>
        </w:tabs>
        <w:ind w:left="2835" w:hanging="2551"/>
      </w:pPr>
      <w:r>
        <w:t>SMS TPDU</w:t>
      </w:r>
    </w:p>
    <w:p w:rsidR="00B17D80" w:rsidRDefault="00B17D80" w:rsidP="00B17D80">
      <w:pPr>
        <w:pStyle w:val="EW"/>
        <w:tabs>
          <w:tab w:val="left" w:pos="851"/>
          <w:tab w:val="left" w:pos="1134"/>
        </w:tabs>
        <w:ind w:left="2835" w:hanging="2551"/>
      </w:pPr>
      <w:r>
        <w:tab/>
        <w:t>TP-MTI</w:t>
      </w:r>
      <w:r>
        <w:tab/>
        <w:t>SMS-DELIVER</w:t>
      </w:r>
    </w:p>
    <w:p w:rsidR="00B17D80" w:rsidRDefault="00B17D80" w:rsidP="00B17D80">
      <w:pPr>
        <w:pStyle w:val="EW"/>
        <w:tabs>
          <w:tab w:val="left" w:pos="851"/>
          <w:tab w:val="left" w:pos="1134"/>
        </w:tabs>
        <w:ind w:left="2835" w:hanging="2551"/>
      </w:pPr>
      <w:r>
        <w:tab/>
        <w:t>TP-MMS</w:t>
      </w:r>
      <w:r>
        <w:tab/>
        <w:t>No more messages waiting for the MS in this SC</w:t>
      </w:r>
    </w:p>
    <w:p w:rsidR="00B17D80" w:rsidRDefault="00B17D80" w:rsidP="00B17D80">
      <w:pPr>
        <w:pStyle w:val="EW"/>
        <w:tabs>
          <w:tab w:val="left" w:pos="851"/>
          <w:tab w:val="left" w:pos="1134"/>
        </w:tabs>
        <w:ind w:left="2835" w:hanging="2551"/>
      </w:pPr>
      <w:r>
        <w:tab/>
        <w:t>TP-RP</w:t>
      </w:r>
      <w:r>
        <w:tab/>
      </w:r>
      <w:r>
        <w:tab/>
        <w:t>TP-Reply-Path is not set in this SMS-DELIVER</w:t>
      </w:r>
    </w:p>
    <w:p w:rsidR="00B17D80" w:rsidRDefault="00B17D80" w:rsidP="00B17D80">
      <w:pPr>
        <w:pStyle w:val="EW"/>
        <w:tabs>
          <w:tab w:val="left" w:pos="851"/>
          <w:tab w:val="left" w:pos="1134"/>
        </w:tabs>
        <w:ind w:left="2835" w:hanging="2551"/>
      </w:pPr>
      <w:r>
        <w:tab/>
        <w:t>TP-UDHI</w:t>
      </w:r>
      <w:r>
        <w:tab/>
        <w:t>TP-UD field contains only the short message</w:t>
      </w:r>
    </w:p>
    <w:p w:rsidR="00B17D80" w:rsidRDefault="00B17D80" w:rsidP="00B17D80">
      <w:pPr>
        <w:pStyle w:val="EW"/>
        <w:tabs>
          <w:tab w:val="left" w:pos="851"/>
          <w:tab w:val="left" w:pos="1134"/>
        </w:tabs>
        <w:ind w:left="2835" w:hanging="2551"/>
      </w:pPr>
      <w:r>
        <w:tab/>
        <w:t>TP-SRI</w:t>
      </w:r>
      <w:r>
        <w:tab/>
        <w:t>A status report will not be returned to the SME</w:t>
      </w:r>
    </w:p>
    <w:p w:rsidR="00B17D80" w:rsidRDefault="00B17D80" w:rsidP="00B17D80">
      <w:pPr>
        <w:pStyle w:val="EW"/>
        <w:tabs>
          <w:tab w:val="left" w:pos="851"/>
          <w:tab w:val="left" w:pos="1134"/>
        </w:tabs>
        <w:ind w:left="2835" w:hanging="2551"/>
      </w:pPr>
      <w:r>
        <w:tab/>
        <w:t>TP-OA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p>
    <w:p w:rsidR="00B17D80" w:rsidRDefault="00B17D80" w:rsidP="00B17D80">
      <w:pPr>
        <w:pStyle w:val="EW"/>
        <w:tabs>
          <w:tab w:val="left" w:pos="851"/>
          <w:tab w:val="left" w:pos="1134"/>
        </w:tabs>
        <w:ind w:left="2835" w:hanging="2551"/>
      </w:pPr>
      <w:r>
        <w:tab/>
      </w:r>
      <w:r>
        <w:tab/>
        <w:t>Address value</w:t>
      </w:r>
      <w:r>
        <w:tab/>
        <w:t>"1234"</w:t>
      </w:r>
    </w:p>
    <w:p w:rsidR="00B17D80" w:rsidRDefault="00B17D80" w:rsidP="00B17D80">
      <w:pPr>
        <w:pStyle w:val="EW"/>
        <w:tabs>
          <w:tab w:val="left" w:pos="851"/>
          <w:tab w:val="left" w:pos="1134"/>
        </w:tabs>
        <w:ind w:left="2835" w:hanging="2551"/>
      </w:pPr>
      <w:r>
        <w:tab/>
        <w:t>TP-PID</w:t>
      </w:r>
      <w:r>
        <w:tab/>
        <w:t>SIM Data download</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tab/>
      </w:r>
      <w:r>
        <w:tab/>
        <w:t>Coding Group</w:t>
      </w:r>
      <w:r>
        <w:tab/>
        <w:t>General Data Coding</w:t>
      </w:r>
    </w:p>
    <w:p w:rsidR="00B17D80" w:rsidRDefault="00B17D80" w:rsidP="00B17D80">
      <w:pPr>
        <w:pStyle w:val="EW"/>
        <w:tabs>
          <w:tab w:val="left" w:pos="851"/>
          <w:tab w:val="left" w:pos="1134"/>
        </w:tabs>
        <w:ind w:left="2835" w:hanging="2551"/>
      </w:pPr>
      <w:r>
        <w:tab/>
      </w:r>
      <w:r>
        <w:tab/>
        <w:t>Compression</w:t>
      </w:r>
      <w:r>
        <w:tab/>
        <w:t>Text is uncompressed</w:t>
      </w:r>
    </w:p>
    <w:p w:rsidR="00B17D80" w:rsidRDefault="00B17D80" w:rsidP="00B17D80">
      <w:pPr>
        <w:pStyle w:val="EW"/>
        <w:tabs>
          <w:tab w:val="left" w:pos="851"/>
          <w:tab w:val="left" w:pos="1134"/>
        </w:tabs>
        <w:ind w:left="2835" w:hanging="2551"/>
      </w:pPr>
      <w:r>
        <w:tab/>
      </w:r>
      <w:r>
        <w:tab/>
        <w:t>Message Class</w:t>
      </w:r>
      <w:r>
        <w:tab/>
        <w:t>Class 2 SIM Specific Message</w:t>
      </w:r>
    </w:p>
    <w:p w:rsidR="00B17D80" w:rsidRDefault="00B17D80" w:rsidP="00B17D80">
      <w:pPr>
        <w:pStyle w:val="EW"/>
        <w:tabs>
          <w:tab w:val="left" w:pos="851"/>
          <w:tab w:val="left" w:pos="1134"/>
        </w:tabs>
        <w:ind w:left="2835" w:hanging="2551"/>
      </w:pPr>
      <w:r>
        <w:tab/>
      </w:r>
      <w:r>
        <w:tab/>
        <w:t>Alphabet</w:t>
      </w:r>
      <w:r>
        <w:tab/>
        <w:t>8 bit data</w:t>
      </w:r>
    </w:p>
    <w:p w:rsidR="00B17D80" w:rsidRDefault="00B17D80" w:rsidP="00B17D80">
      <w:pPr>
        <w:pStyle w:val="EW"/>
        <w:tabs>
          <w:tab w:val="left" w:pos="851"/>
          <w:tab w:val="left" w:pos="1134"/>
        </w:tabs>
        <w:ind w:left="2835" w:hanging="2551"/>
      </w:pPr>
      <w:r>
        <w:tab/>
        <w:t>TP-SCTS:</w:t>
      </w:r>
      <w:r>
        <w:tab/>
        <w:t>01/01/98 00:00:00 +0</w:t>
      </w:r>
    </w:p>
    <w:p w:rsidR="00B17D80" w:rsidRDefault="00B17D80" w:rsidP="00B17D80">
      <w:pPr>
        <w:pStyle w:val="EW"/>
        <w:tabs>
          <w:tab w:val="left" w:pos="851"/>
          <w:tab w:val="left" w:pos="1134"/>
        </w:tabs>
        <w:ind w:left="2835" w:hanging="2551"/>
      </w:pPr>
      <w:r>
        <w:tab/>
        <w:t>TP-UDL</w:t>
      </w:r>
      <w:r>
        <w:tab/>
        <w:t>13</w:t>
      </w:r>
    </w:p>
    <w:p w:rsidR="00B17D80" w:rsidRDefault="00B17D80" w:rsidP="00B17D80">
      <w:pPr>
        <w:pStyle w:val="EW"/>
        <w:tabs>
          <w:tab w:val="left" w:pos="851"/>
          <w:tab w:val="left" w:pos="1134"/>
        </w:tabs>
        <w:ind w:left="2835" w:hanging="2551"/>
      </w:pPr>
      <w:r>
        <w:tab/>
        <w:t>TP-UD</w:t>
      </w:r>
      <w:r>
        <w:tab/>
        <w:t>"Short Message"</w:t>
      </w:r>
    </w:p>
    <w:p w:rsidR="00B17D80" w:rsidRDefault="00B17D80" w:rsidP="00B17D80">
      <w:pPr>
        <w:pStyle w:val="EW"/>
        <w:tabs>
          <w:tab w:val="left" w:pos="851"/>
          <w:tab w:val="left" w:pos="1134"/>
        </w:tabs>
        <w:ind w:left="2835" w:hanging="2551"/>
      </w:pP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ENVELOPE: SMS-PP DOWNLOAD 1.6.1</w:t>
      </w:r>
    </w:p>
    <w:p w:rsidR="00B17D80" w:rsidRDefault="00B17D80" w:rsidP="00B17D80">
      <w:r>
        <w:t>Logically:</w:t>
      </w:r>
    </w:p>
    <w:p w:rsidR="00B17D80" w:rsidRDefault="00B17D80" w:rsidP="00B17D80">
      <w:pPr>
        <w:pStyle w:val="EW"/>
        <w:tabs>
          <w:tab w:val="left" w:pos="851"/>
          <w:tab w:val="left" w:pos="1134"/>
          <w:tab w:val="left" w:pos="1418"/>
        </w:tabs>
        <w:ind w:left="2835" w:hanging="2551"/>
      </w:pPr>
      <w:r>
        <w:t>SMS-PP Download</w:t>
      </w:r>
    </w:p>
    <w:p w:rsidR="00B17D80" w:rsidRDefault="00B17D80" w:rsidP="00B17D80">
      <w:pPr>
        <w:pStyle w:val="EW"/>
        <w:tabs>
          <w:tab w:val="left" w:pos="851"/>
          <w:tab w:val="left" w:pos="1134"/>
          <w:tab w:val="left" w:pos="1418"/>
        </w:tabs>
        <w:ind w:left="3119" w:hanging="2835"/>
        <w:rPr>
          <w:lang w:val="fr-FR"/>
        </w:rPr>
      </w:pPr>
      <w:r>
        <w:tab/>
      </w:r>
      <w:r>
        <w:rPr>
          <w:lang w:val="fr-FR"/>
        </w:rPr>
        <w:t>Device identities</w:t>
      </w:r>
    </w:p>
    <w:p w:rsidR="00B17D80" w:rsidRDefault="00B17D80" w:rsidP="00B17D80">
      <w:pPr>
        <w:pStyle w:val="EW"/>
        <w:tabs>
          <w:tab w:val="left" w:pos="851"/>
          <w:tab w:val="left" w:pos="1134"/>
          <w:tab w:val="left" w:pos="1418"/>
        </w:tabs>
        <w:ind w:left="3119" w:hanging="2835"/>
        <w:rPr>
          <w:lang w:val="fr-FR"/>
        </w:rPr>
      </w:pPr>
      <w:r>
        <w:rPr>
          <w:lang w:val="fr-FR"/>
        </w:rPr>
        <w:tab/>
      </w:r>
      <w:r>
        <w:rPr>
          <w:lang w:val="fr-FR"/>
        </w:rPr>
        <w:tab/>
        <w:t>Source device:</w:t>
      </w:r>
      <w:r>
        <w:rPr>
          <w:lang w:val="fr-FR"/>
        </w:rPr>
        <w:tab/>
        <w:t>Network</w:t>
      </w:r>
    </w:p>
    <w:p w:rsidR="00B17D80" w:rsidRDefault="00B17D80" w:rsidP="00B17D80">
      <w:pPr>
        <w:pStyle w:val="EW"/>
        <w:tabs>
          <w:tab w:val="left" w:pos="851"/>
          <w:tab w:val="left" w:pos="1134"/>
          <w:tab w:val="left" w:pos="1418"/>
        </w:tabs>
        <w:ind w:left="3119" w:hanging="2835"/>
      </w:pPr>
      <w:r>
        <w:rPr>
          <w:lang w:val="fr-FR"/>
        </w:rPr>
        <w:tab/>
      </w:r>
      <w:r>
        <w:rPr>
          <w:lang w:val="fr-FR"/>
        </w:rPr>
        <w:tab/>
      </w:r>
      <w:r>
        <w:t>Destination device:</w:t>
      </w:r>
      <w:r>
        <w:tab/>
        <w:t>SIM</w:t>
      </w:r>
    </w:p>
    <w:p w:rsidR="00B17D80" w:rsidRDefault="00B17D80" w:rsidP="00B17D80">
      <w:pPr>
        <w:pStyle w:val="EW"/>
        <w:tabs>
          <w:tab w:val="left" w:pos="851"/>
          <w:tab w:val="left" w:pos="1134"/>
          <w:tab w:val="left" w:pos="1418"/>
        </w:tabs>
        <w:ind w:left="3119" w:hanging="2835"/>
      </w:pPr>
      <w:r>
        <w:tab/>
        <w:t>Address</w:t>
      </w:r>
    </w:p>
    <w:p w:rsidR="00B17D80" w:rsidRDefault="00B17D80" w:rsidP="00B17D80">
      <w:pPr>
        <w:pStyle w:val="EW"/>
        <w:tabs>
          <w:tab w:val="left" w:pos="851"/>
          <w:tab w:val="left" w:pos="1134"/>
          <w:tab w:val="left" w:pos="1418"/>
        </w:tabs>
        <w:ind w:left="3119" w:hanging="2835"/>
      </w:pPr>
      <w:r>
        <w:tab/>
      </w:r>
      <w:r>
        <w:tab/>
        <w:t>TON</w:t>
      </w:r>
      <w:r>
        <w:tab/>
        <w:t>International number</w:t>
      </w:r>
    </w:p>
    <w:p w:rsidR="00B17D80" w:rsidRDefault="00B17D80" w:rsidP="00B17D80">
      <w:pPr>
        <w:pStyle w:val="EW"/>
        <w:tabs>
          <w:tab w:val="left" w:pos="851"/>
          <w:tab w:val="left" w:pos="1134"/>
          <w:tab w:val="left" w:pos="1418"/>
        </w:tabs>
        <w:ind w:left="3119" w:hanging="2835"/>
      </w:pPr>
      <w:r>
        <w:tab/>
      </w:r>
      <w:r>
        <w:tab/>
        <w:t>NPI</w:t>
      </w:r>
      <w:r>
        <w:tab/>
        <w:t>"ISDN / telephone numbering plan"</w:t>
      </w:r>
    </w:p>
    <w:p w:rsidR="00B17D80" w:rsidRDefault="00B17D80" w:rsidP="00B17D80">
      <w:pPr>
        <w:pStyle w:val="EW"/>
        <w:tabs>
          <w:tab w:val="left" w:pos="851"/>
          <w:tab w:val="left" w:pos="1134"/>
          <w:tab w:val="left" w:pos="1418"/>
        </w:tabs>
        <w:ind w:left="3119" w:hanging="2835"/>
      </w:pPr>
      <w:r>
        <w:tab/>
      </w:r>
      <w:r>
        <w:tab/>
        <w:t>Dialling number string</w:t>
      </w:r>
      <w:r>
        <w:tab/>
        <w:t>"112233445566778"</w:t>
      </w:r>
    </w:p>
    <w:p w:rsidR="00B17D80" w:rsidRDefault="00B17D80" w:rsidP="00B17D80">
      <w:pPr>
        <w:pStyle w:val="EW"/>
        <w:tabs>
          <w:tab w:val="left" w:pos="851"/>
          <w:tab w:val="left" w:pos="1134"/>
          <w:tab w:val="left" w:pos="1418"/>
        </w:tabs>
        <w:ind w:left="3119" w:hanging="2835"/>
      </w:pPr>
      <w:r>
        <w:tab/>
        <w:t>SMS TPDU</w:t>
      </w:r>
    </w:p>
    <w:p w:rsidR="00B17D80" w:rsidRDefault="00B17D80" w:rsidP="00B17D80">
      <w:pPr>
        <w:pStyle w:val="EW"/>
        <w:tabs>
          <w:tab w:val="left" w:pos="851"/>
          <w:tab w:val="left" w:pos="1134"/>
          <w:tab w:val="left" w:pos="1418"/>
        </w:tabs>
        <w:ind w:left="3119" w:hanging="2835"/>
      </w:pPr>
      <w:r>
        <w:tab/>
      </w:r>
      <w:r>
        <w:tab/>
        <w:t>TP-MTI</w:t>
      </w:r>
      <w:r>
        <w:tab/>
        <w:t>SMS-DELIVER</w:t>
      </w:r>
    </w:p>
    <w:p w:rsidR="00B17D80" w:rsidRDefault="00B17D80" w:rsidP="00B17D80">
      <w:pPr>
        <w:pStyle w:val="EW"/>
        <w:tabs>
          <w:tab w:val="left" w:pos="851"/>
          <w:tab w:val="left" w:pos="1134"/>
          <w:tab w:val="left" w:pos="1418"/>
        </w:tabs>
        <w:ind w:left="3119" w:hanging="2835"/>
      </w:pPr>
      <w:r>
        <w:tab/>
      </w:r>
      <w:r>
        <w:tab/>
        <w:t>TP-MMS</w:t>
      </w:r>
      <w:r>
        <w:tab/>
        <w:t>No more messages waiting for the MS in this SC</w:t>
      </w:r>
    </w:p>
    <w:p w:rsidR="00B17D80" w:rsidRDefault="00B17D80" w:rsidP="00B17D80">
      <w:pPr>
        <w:pStyle w:val="EW"/>
        <w:tabs>
          <w:tab w:val="left" w:pos="851"/>
          <w:tab w:val="left" w:pos="1134"/>
          <w:tab w:val="left" w:pos="1418"/>
        </w:tabs>
        <w:ind w:left="3119" w:hanging="2835"/>
      </w:pPr>
      <w:r>
        <w:tab/>
      </w:r>
      <w:r>
        <w:tab/>
        <w:t>TP-RP</w:t>
      </w:r>
      <w:r>
        <w:tab/>
        <w:t>TP-Reply-Path is not set in this SMS-DELIVER</w:t>
      </w:r>
    </w:p>
    <w:p w:rsidR="00B17D80" w:rsidRDefault="00B17D80" w:rsidP="00B17D80">
      <w:pPr>
        <w:pStyle w:val="EW"/>
        <w:tabs>
          <w:tab w:val="left" w:pos="851"/>
          <w:tab w:val="left" w:pos="1134"/>
          <w:tab w:val="left" w:pos="1418"/>
        </w:tabs>
        <w:ind w:left="3119" w:hanging="2835"/>
      </w:pPr>
      <w:r>
        <w:tab/>
      </w:r>
      <w:r>
        <w:tab/>
        <w:t>TP-UDHI</w:t>
      </w:r>
      <w:r>
        <w:tab/>
        <w:t>TP-UD field contains only the short message</w:t>
      </w:r>
    </w:p>
    <w:p w:rsidR="00B17D80" w:rsidRDefault="00B17D80" w:rsidP="00B17D80">
      <w:pPr>
        <w:pStyle w:val="EW"/>
        <w:tabs>
          <w:tab w:val="left" w:pos="851"/>
          <w:tab w:val="left" w:pos="1134"/>
          <w:tab w:val="left" w:pos="1418"/>
        </w:tabs>
        <w:ind w:left="3119" w:hanging="2835"/>
      </w:pPr>
      <w:r>
        <w:tab/>
      </w:r>
      <w:r>
        <w:tab/>
        <w:t>TP-SRI</w:t>
      </w:r>
      <w:r>
        <w:tab/>
        <w:t>A status report will not be returned to the SME</w:t>
      </w:r>
    </w:p>
    <w:p w:rsidR="00B17D80" w:rsidRDefault="00B17D80" w:rsidP="00B17D80">
      <w:pPr>
        <w:pStyle w:val="EW"/>
        <w:tabs>
          <w:tab w:val="left" w:pos="851"/>
          <w:tab w:val="left" w:pos="1134"/>
          <w:tab w:val="left" w:pos="1418"/>
        </w:tabs>
        <w:ind w:left="3119" w:hanging="2835"/>
      </w:pPr>
      <w:r>
        <w:tab/>
      </w:r>
      <w:r>
        <w:tab/>
        <w:t>TP-OA</w:t>
      </w:r>
    </w:p>
    <w:p w:rsidR="00B17D80" w:rsidRDefault="00B17D80" w:rsidP="00B17D80">
      <w:pPr>
        <w:pStyle w:val="EW"/>
        <w:tabs>
          <w:tab w:val="left" w:pos="851"/>
          <w:tab w:val="left" w:pos="1134"/>
          <w:tab w:val="left" w:pos="1418"/>
        </w:tabs>
        <w:ind w:left="3119" w:hanging="2835"/>
      </w:pPr>
      <w:r>
        <w:tab/>
      </w:r>
      <w:r>
        <w:tab/>
      </w:r>
      <w:r>
        <w:tab/>
        <w:t>TON</w:t>
      </w:r>
      <w:r>
        <w:tab/>
        <w:t>International number</w:t>
      </w:r>
    </w:p>
    <w:p w:rsidR="00B17D80" w:rsidRDefault="00B17D80" w:rsidP="00B17D80">
      <w:pPr>
        <w:pStyle w:val="EW"/>
        <w:tabs>
          <w:tab w:val="left" w:pos="851"/>
          <w:tab w:val="left" w:pos="1134"/>
          <w:tab w:val="left" w:pos="1418"/>
        </w:tabs>
        <w:ind w:left="3119" w:hanging="2835"/>
      </w:pPr>
      <w:r>
        <w:tab/>
      </w:r>
      <w:r>
        <w:tab/>
      </w:r>
      <w:r>
        <w:tab/>
        <w:t>NPI</w:t>
      </w:r>
      <w:r>
        <w:tab/>
        <w:t>"ISDN / telephone numbering plan"</w:t>
      </w:r>
    </w:p>
    <w:p w:rsidR="00B17D80" w:rsidRDefault="00B17D80" w:rsidP="00B17D80">
      <w:pPr>
        <w:pStyle w:val="EW"/>
        <w:tabs>
          <w:tab w:val="left" w:pos="851"/>
          <w:tab w:val="left" w:pos="1134"/>
          <w:tab w:val="left" w:pos="1418"/>
        </w:tabs>
        <w:ind w:left="3119" w:hanging="2835"/>
      </w:pPr>
      <w:r>
        <w:tab/>
      </w:r>
      <w:r>
        <w:tab/>
      </w:r>
      <w:r>
        <w:tab/>
        <w:t>Address value</w:t>
      </w:r>
      <w:r>
        <w:tab/>
        <w:t>"1234"</w:t>
      </w:r>
    </w:p>
    <w:p w:rsidR="00B17D80" w:rsidRDefault="00B17D80" w:rsidP="00B17D80">
      <w:pPr>
        <w:pStyle w:val="EW"/>
        <w:tabs>
          <w:tab w:val="left" w:pos="851"/>
          <w:tab w:val="left" w:pos="1134"/>
          <w:tab w:val="left" w:pos="1418"/>
        </w:tabs>
        <w:ind w:left="3119" w:hanging="2835"/>
      </w:pPr>
      <w:r>
        <w:tab/>
      </w:r>
      <w:r>
        <w:tab/>
        <w:t>TP-PID</w:t>
      </w:r>
      <w:r>
        <w:tab/>
        <w:t>SIM Data download</w:t>
      </w:r>
    </w:p>
    <w:p w:rsidR="00B17D80" w:rsidRDefault="00B17D80" w:rsidP="00B17D80">
      <w:pPr>
        <w:pStyle w:val="EW"/>
        <w:tabs>
          <w:tab w:val="left" w:pos="851"/>
          <w:tab w:val="left" w:pos="1134"/>
          <w:tab w:val="left" w:pos="1418"/>
        </w:tabs>
        <w:ind w:left="3119" w:hanging="2835"/>
      </w:pPr>
      <w:r>
        <w:tab/>
      </w:r>
      <w:r>
        <w:tab/>
        <w:t>TP-DCS</w:t>
      </w:r>
    </w:p>
    <w:p w:rsidR="00B17D80" w:rsidRDefault="00B17D80" w:rsidP="00B17D80">
      <w:pPr>
        <w:pStyle w:val="EW"/>
        <w:tabs>
          <w:tab w:val="left" w:pos="851"/>
          <w:tab w:val="left" w:pos="1134"/>
          <w:tab w:val="left" w:pos="1418"/>
        </w:tabs>
        <w:ind w:left="3119" w:hanging="2835"/>
      </w:pPr>
      <w:r>
        <w:tab/>
      </w:r>
      <w:r>
        <w:tab/>
      </w:r>
      <w:r>
        <w:tab/>
        <w:t>Coding Group</w:t>
      </w:r>
      <w:r>
        <w:tab/>
        <w:t>General Data Coding</w:t>
      </w:r>
    </w:p>
    <w:p w:rsidR="00B17D80" w:rsidRDefault="00B17D80" w:rsidP="00B17D80">
      <w:pPr>
        <w:pStyle w:val="EW"/>
        <w:tabs>
          <w:tab w:val="left" w:pos="851"/>
          <w:tab w:val="left" w:pos="1134"/>
          <w:tab w:val="left" w:pos="1418"/>
        </w:tabs>
        <w:ind w:left="3119" w:hanging="2835"/>
      </w:pPr>
      <w:r>
        <w:tab/>
      </w:r>
      <w:r>
        <w:tab/>
      </w:r>
      <w:r>
        <w:tab/>
        <w:t>Compression</w:t>
      </w:r>
      <w:r>
        <w:tab/>
        <w:t>Text is uncompressed</w:t>
      </w:r>
    </w:p>
    <w:p w:rsidR="00B17D80" w:rsidRDefault="00B17D80" w:rsidP="00B17D80">
      <w:pPr>
        <w:pStyle w:val="EW"/>
        <w:tabs>
          <w:tab w:val="left" w:pos="851"/>
          <w:tab w:val="left" w:pos="1134"/>
          <w:tab w:val="left" w:pos="1418"/>
        </w:tabs>
        <w:ind w:left="3119" w:hanging="2835"/>
      </w:pPr>
      <w:r>
        <w:tab/>
      </w:r>
      <w:r>
        <w:tab/>
      </w:r>
      <w:r>
        <w:tab/>
        <w:t>Message Class</w:t>
      </w:r>
      <w:r>
        <w:tab/>
        <w:t>Class 2 SIM Specific Message</w:t>
      </w:r>
    </w:p>
    <w:p w:rsidR="00B17D80" w:rsidRDefault="00B17D80" w:rsidP="00B17D80">
      <w:pPr>
        <w:pStyle w:val="EW"/>
        <w:tabs>
          <w:tab w:val="left" w:pos="851"/>
          <w:tab w:val="left" w:pos="1134"/>
          <w:tab w:val="left" w:pos="1418"/>
        </w:tabs>
        <w:ind w:left="3119" w:hanging="2835"/>
      </w:pPr>
      <w:r>
        <w:tab/>
      </w:r>
      <w:r>
        <w:tab/>
      </w:r>
      <w:r>
        <w:tab/>
        <w:t>Alphabet</w:t>
      </w:r>
      <w:r>
        <w:tab/>
        <w:t>8 bit data</w:t>
      </w:r>
    </w:p>
    <w:p w:rsidR="00B17D80" w:rsidRDefault="00B17D80" w:rsidP="00B17D80">
      <w:pPr>
        <w:pStyle w:val="EW"/>
        <w:tabs>
          <w:tab w:val="left" w:pos="851"/>
          <w:tab w:val="left" w:pos="1134"/>
          <w:tab w:val="left" w:pos="1418"/>
        </w:tabs>
        <w:ind w:left="3119" w:hanging="2835"/>
      </w:pPr>
      <w:r>
        <w:tab/>
      </w:r>
      <w:r>
        <w:tab/>
        <w:t>TP-SCTS:</w:t>
      </w:r>
      <w:r>
        <w:tab/>
        <w:t>01/01/98 00:00:00 +0</w:t>
      </w:r>
    </w:p>
    <w:p w:rsidR="00B17D80" w:rsidRDefault="00B17D80" w:rsidP="00B17D80">
      <w:pPr>
        <w:pStyle w:val="EW"/>
        <w:tabs>
          <w:tab w:val="left" w:pos="851"/>
          <w:tab w:val="left" w:pos="1134"/>
          <w:tab w:val="left" w:pos="1418"/>
        </w:tabs>
        <w:ind w:left="3119" w:hanging="2835"/>
      </w:pPr>
      <w:r>
        <w:tab/>
      </w:r>
      <w:r>
        <w:tab/>
        <w:t>TP-UDL</w:t>
      </w:r>
      <w:r>
        <w:tab/>
        <w:t>13</w:t>
      </w:r>
    </w:p>
    <w:p w:rsidR="00B17D80" w:rsidRDefault="00B17D80" w:rsidP="00B17D80">
      <w:pPr>
        <w:pStyle w:val="EX"/>
        <w:tabs>
          <w:tab w:val="left" w:pos="851"/>
          <w:tab w:val="left" w:pos="1134"/>
          <w:tab w:val="left" w:pos="1418"/>
        </w:tabs>
        <w:ind w:left="3119" w:hanging="2835"/>
      </w:pPr>
      <w:r>
        <w:tab/>
      </w:r>
      <w:r>
        <w:tab/>
        <w:t>TP-UD</w:t>
      </w:r>
      <w:r>
        <w:tab/>
        <w:t>"Short Message"</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27.22.4.7.1.5</w:t>
      </w:r>
      <w:r>
        <w:tab/>
        <w:t>Test requirement</w:t>
      </w:r>
    </w:p>
    <w:p w:rsidR="00B17D80" w:rsidRDefault="00B17D80" w:rsidP="00B17D80">
      <w:r>
        <w:t>The ME shall operate in the manner defined in expected sequences 1.1 to 1.6.</w:t>
      </w:r>
    </w:p>
    <w:p w:rsidR="00B17D80" w:rsidRDefault="00B17D80" w:rsidP="00B17D80">
      <w:pPr>
        <w:pStyle w:val="Heading5"/>
      </w:pPr>
      <w:bookmarkStart w:id="324" w:name="_Toc502363200"/>
      <w:bookmarkStart w:id="325" w:name="_Toc533173626"/>
      <w:bookmarkStart w:id="326" w:name="_Toc51834047"/>
      <w:r>
        <w:t>27.22.4.7.2</w:t>
      </w:r>
      <w:r>
        <w:tab/>
        <w:t>REFRESH (IMSI changing procedure)</w:t>
      </w:r>
      <w:bookmarkEnd w:id="324"/>
      <w:bookmarkEnd w:id="325"/>
      <w:bookmarkEnd w:id="326"/>
    </w:p>
    <w:p w:rsidR="00B17D80" w:rsidRDefault="00B17D80" w:rsidP="00B17D80">
      <w:pPr>
        <w:pStyle w:val="H6"/>
      </w:pPr>
      <w:r>
        <w:t>27.22.4.7.2.1</w:t>
      </w:r>
      <w:r>
        <w:tab/>
        <w:t>Definition and applicability</w:t>
      </w:r>
    </w:p>
    <w:p w:rsidR="00B17D80" w:rsidRDefault="00B17D80" w:rsidP="00B17D80">
      <w:r>
        <w:t>See clause 3.2.2.</w:t>
      </w:r>
    </w:p>
    <w:p w:rsidR="00B17D80" w:rsidRDefault="00B17D80" w:rsidP="00B17D80">
      <w:pPr>
        <w:pStyle w:val="H6"/>
      </w:pPr>
      <w:r>
        <w:t>27.22.4.7.2.2</w:t>
      </w:r>
      <w:r>
        <w:tab/>
        <w:t>Conformance requirement</w:t>
      </w:r>
    </w:p>
    <w:p w:rsidR="00B17D80" w:rsidRDefault="00B17D80" w:rsidP="00B17D80">
      <w:r>
        <w:t>The ME shall support the REFRESH command as defined in:</w:t>
      </w:r>
    </w:p>
    <w:p w:rsidR="00B17D80" w:rsidRDefault="00B17D80" w:rsidP="00B17D80">
      <w:pPr>
        <w:pStyle w:val="B1"/>
      </w:pPr>
      <w:r>
        <w:t>-</w:t>
      </w:r>
      <w:r>
        <w:tab/>
        <w:t>TS 11.14 [15] clause 6.1, clause 6.4.7, clause 6.6.13, clause 5.2, clause 12.6, clause 12.7 and clause 12.18.</w:t>
      </w:r>
    </w:p>
    <w:p w:rsidR="00B17D80" w:rsidRDefault="00B17D80" w:rsidP="00B17D80">
      <w:pPr>
        <w:keepNext/>
        <w:keepLines/>
      </w:pPr>
      <w:r>
        <w:lastRenderedPageBreak/>
        <w:t>Additionally the ME shall support the SIM Initialization procedure as defined in:</w:t>
      </w:r>
    </w:p>
    <w:p w:rsidR="00B17D80" w:rsidRDefault="00B17D80" w:rsidP="00B17D80">
      <w:pPr>
        <w:pStyle w:val="B1"/>
      </w:pPr>
      <w:r>
        <w:t>-</w:t>
      </w:r>
      <w:r>
        <w:tab/>
        <w:t>TS 11.11 [13] clause 12.2.1.</w:t>
      </w:r>
    </w:p>
    <w:p w:rsidR="00B17D80" w:rsidRDefault="00B17D80" w:rsidP="00B17D80">
      <w:pPr>
        <w:pStyle w:val="H6"/>
      </w:pPr>
      <w:r>
        <w:t>27.22.4.7.2.3</w:t>
      </w:r>
      <w:r>
        <w:tab/>
        <w:t>Test purpose</w:t>
      </w:r>
    </w:p>
    <w:p w:rsidR="00B17D80" w:rsidRDefault="00B17D80" w:rsidP="00B17D80">
      <w:r>
        <w:t>To verify that the ME performs the SIM initialization and / or re-reads the contents and structure of the EFs on the SIM that have been changed and / or restarts the card session by resetting the ME, and successfully returns the result of the execution of the command in the TERMINAL RESPONSE command send to the SIM.</w:t>
      </w:r>
    </w:p>
    <w:p w:rsidR="00B17D80" w:rsidRDefault="00B17D80" w:rsidP="00B17D80">
      <w:pPr>
        <w:pStyle w:val="H6"/>
      </w:pPr>
      <w:r>
        <w:t>27.22.4.7.2.4</w:t>
      </w:r>
      <w:r>
        <w:tab/>
        <w:t>Method of test</w:t>
      </w:r>
    </w:p>
    <w:p w:rsidR="00B17D80" w:rsidRDefault="00B17D80" w:rsidP="00B17D80">
      <w:pPr>
        <w:pStyle w:val="H6"/>
      </w:pPr>
      <w:r>
        <w:t>27.22.4.7.2.4.1</w:t>
      </w:r>
      <w:r>
        <w:tab/>
        <w:t>Initial conditions</w:t>
      </w:r>
    </w:p>
    <w:p w:rsidR="00B17D80" w:rsidRDefault="00B17D80" w:rsidP="00B17D80">
      <w:r>
        <w:t>The ME is connected to the SIM Simulator and only connected to the System Simulator if the System Simulator is mentioned in the sequence table.The elementary files are coded as SIM Application Toolkit default.</w:t>
      </w:r>
    </w:p>
    <w:p w:rsidR="00B17D80" w:rsidRPr="00197E80" w:rsidRDefault="00B17D80" w:rsidP="00B17D80">
      <w:r w:rsidRPr="00197E80">
        <w:t>Prior to this test the ME shall have been powered on and performed the PROFILE DOWNLOAD procedure.</w:t>
      </w:r>
    </w:p>
    <w:p w:rsidR="00B17D80" w:rsidRPr="00197E80" w:rsidRDefault="00B17D80" w:rsidP="00B17D80">
      <w:pPr>
        <w:spacing w:after="0"/>
        <w:rPr>
          <w:lang w:val="en-US"/>
        </w:rPr>
      </w:pPr>
      <w:r w:rsidRPr="00197E80">
        <w:rPr>
          <w:lang w:val="en-US"/>
        </w:rPr>
        <w:t>The ATT flag broadcast in the L3-RR SYSTEM INFORMATION TYPE 3 message on the BCCH</w:t>
      </w:r>
    </w:p>
    <w:p w:rsidR="00B17D80" w:rsidRPr="00197E80" w:rsidRDefault="00B17D80" w:rsidP="00B17D80">
      <w:r w:rsidRPr="00197E80">
        <w:rPr>
          <w:lang w:val="en-US"/>
        </w:rPr>
        <w:t>is set to "</w:t>
      </w:r>
      <w:r w:rsidRPr="00197E80">
        <w:rPr>
          <w:rFonts w:ascii="Arial" w:hAnsi="Arial" w:cs="Arial"/>
          <w:sz w:val="18"/>
          <w:szCs w:val="18"/>
          <w:lang w:val="en-US"/>
        </w:rPr>
        <w:t>MSs shall apply IMSI attach and detach procedure</w:t>
      </w:r>
      <w:r w:rsidRPr="00197E80">
        <w:rPr>
          <w:lang w:val="en-US"/>
        </w:rPr>
        <w:t>" for Expected Sequences 2.2 and 2.3.</w:t>
      </w:r>
    </w:p>
    <w:p w:rsidR="00B17D80" w:rsidRDefault="00B17D80" w:rsidP="00B17D80">
      <w:pPr>
        <w:pStyle w:val="H6"/>
      </w:pPr>
      <w:r>
        <w:t>27.22.4.7.2.4.2</w:t>
      </w:r>
      <w:r>
        <w:tab/>
        <w:t>Procedure</w:t>
      </w:r>
    </w:p>
    <w:p w:rsidR="00B17D80" w:rsidRDefault="00B17D80" w:rsidP="00B17D80">
      <w:pPr>
        <w:keepNext/>
        <w:rPr>
          <w:b/>
        </w:rPr>
      </w:pPr>
      <w:r>
        <w:rPr>
          <w:b/>
        </w:rPr>
        <w:t>Expected Sequence 2.1 (REFRESH, SIM Initialization and File Change Notification)</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REFRESH 2.1.1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REFRESH 2.1.1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ME</w:t>
            </w:r>
          </w:p>
        </w:tc>
        <w:tc>
          <w:tcPr>
            <w:tcW w:w="2892" w:type="dxa"/>
            <w:tcBorders>
              <w:left w:val="single" w:sz="6" w:space="0" w:color="auto"/>
              <w:right w:val="single" w:sz="6" w:space="0" w:color="auto"/>
            </w:tcBorders>
          </w:tcPr>
          <w:p w:rsidR="00B17D80" w:rsidRDefault="00B17D80" w:rsidP="007B59FD">
            <w:pPr>
              <w:pStyle w:val="TAL"/>
            </w:pPr>
            <w:r>
              <w:t>Invoke MM Restart Procedure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SIM INITIALIZATION and the SIM will update EF IMSI, EF LOCI and EF KC after phase request</w:t>
            </w:r>
          </w:p>
        </w:tc>
        <w:tc>
          <w:tcPr>
            <w:tcW w:w="3776" w:type="dxa"/>
            <w:tcBorders>
              <w:left w:val="single" w:sz="6" w:space="0" w:color="auto"/>
              <w:right w:val="single" w:sz="6" w:space="0" w:color="auto"/>
            </w:tcBorders>
          </w:tcPr>
          <w:p w:rsidR="00B17D80" w:rsidRDefault="00B17D80" w:rsidP="007B59FD">
            <w:pPr>
              <w:pStyle w:val="TAL"/>
            </w:pPr>
            <w:r>
              <w:t>[Update the contents of EF IMSI to "001010123456788", set the update status inside EF LOCI to not updated, Temporary Mobile Subscriber Identity (TMSI) in EF LOCI to’FF FF FF FF’and EF KC to not valid,ME performs SIM initialization; including reading EF IMSI, EF LOCI and EF KC]</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REFRESH 2.1.1A</w:t>
            </w:r>
          </w:p>
          <w:p w:rsidR="00B17D80" w:rsidRDefault="00B17D80" w:rsidP="007B59FD">
            <w:pPr>
              <w:pStyle w:val="TAL"/>
            </w:pPr>
            <w:r>
              <w:t>Or</w:t>
            </w:r>
          </w:p>
          <w:p w:rsidR="00B17D80" w:rsidRDefault="00B17D80" w:rsidP="007B59FD">
            <w:pPr>
              <w:pStyle w:val="TAL"/>
            </w:pPr>
            <w:r>
              <w:t>TERMINAL RESPONSE:</w:t>
            </w:r>
          </w:p>
          <w:p w:rsidR="00B17D80" w:rsidRDefault="00B17D80" w:rsidP="007B59FD">
            <w:pPr>
              <w:pStyle w:val="TAL"/>
            </w:pPr>
            <w:r>
              <w:t>REFRESH 2.1.1B</w:t>
            </w:r>
          </w:p>
        </w:tc>
        <w:tc>
          <w:tcPr>
            <w:tcW w:w="3776" w:type="dxa"/>
            <w:tcBorders>
              <w:left w:val="single" w:sz="6" w:space="0" w:color="auto"/>
              <w:right w:val="single" w:sz="6" w:space="0" w:color="auto"/>
            </w:tcBorders>
          </w:tcPr>
          <w:p w:rsidR="00B17D80" w:rsidRDefault="00B17D80" w:rsidP="007B59FD">
            <w:pPr>
              <w:pStyle w:val="TAL"/>
            </w:pPr>
            <w:r>
              <w:t>[normal]</w:t>
            </w:r>
          </w:p>
          <w:p w:rsidR="00B17D80" w:rsidRDefault="00B17D80" w:rsidP="007B59FD">
            <w:pPr>
              <w:pStyle w:val="TAL"/>
            </w:pPr>
          </w:p>
          <w:p w:rsidR="00B17D80" w:rsidRDefault="00B17D80" w:rsidP="007B59FD">
            <w:pPr>
              <w:pStyle w:val="TAL"/>
            </w:pPr>
          </w:p>
          <w:p w:rsidR="00B17D80" w:rsidRDefault="00B17D80" w:rsidP="007B59FD">
            <w:pPr>
              <w:pStyle w:val="TAL"/>
            </w:pPr>
            <w:r>
              <w:t>[additional EFs read]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8</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Location updating request (type "normal location updating")</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[Send IMSI of "001010123456788" to System Simulator]</w:t>
            </w:r>
          </w:p>
        </w:tc>
      </w:tr>
    </w:tbl>
    <w:p w:rsidR="00B17D80" w:rsidRDefault="00B17D80" w:rsidP="00B17D80">
      <w:pPr>
        <w:pStyle w:val="FP"/>
      </w:pPr>
    </w:p>
    <w:p w:rsidR="00B17D80" w:rsidRDefault="00B17D80" w:rsidP="00B17D80">
      <w:r>
        <w:t>PROACTIVE COMMAND: REFRESH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REFRESH</w:t>
      </w:r>
    </w:p>
    <w:p w:rsidR="00B17D80" w:rsidRDefault="00B17D80" w:rsidP="00B17D80">
      <w:pPr>
        <w:pStyle w:val="EW"/>
        <w:tabs>
          <w:tab w:val="left" w:pos="851"/>
        </w:tabs>
        <w:ind w:left="2835" w:hanging="2551"/>
      </w:pPr>
      <w:r>
        <w:tab/>
        <w:t>Command qualifier:</w:t>
      </w:r>
      <w:r>
        <w:tab/>
        <w:t>SIM Initialization and File Change Notification</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F51EF9" w:rsidRDefault="00B17D80" w:rsidP="00B17D80">
      <w:pPr>
        <w:pStyle w:val="EW"/>
        <w:tabs>
          <w:tab w:val="left" w:pos="851"/>
        </w:tabs>
        <w:ind w:left="2835" w:hanging="2551"/>
      </w:pPr>
      <w:r w:rsidRPr="00F51EF9">
        <w:t>File List</w:t>
      </w:r>
    </w:p>
    <w:p w:rsidR="00B17D80" w:rsidRDefault="00B17D80" w:rsidP="00B17D80">
      <w:pPr>
        <w:pStyle w:val="EW"/>
        <w:tabs>
          <w:tab w:val="left" w:pos="851"/>
        </w:tabs>
        <w:ind w:left="2835" w:hanging="2551"/>
      </w:pPr>
      <w:r w:rsidRPr="00F51EF9">
        <w:tab/>
      </w:r>
      <w:r>
        <w:t>File 1:</w:t>
      </w:r>
      <w:r>
        <w:tab/>
        <w:t>EF IMSI</w:t>
      </w:r>
    </w:p>
    <w:p w:rsidR="00B17D80" w:rsidRDefault="00B17D80" w:rsidP="00B17D80">
      <w:pPr>
        <w:pStyle w:val="EW"/>
        <w:tabs>
          <w:tab w:val="left" w:pos="851"/>
        </w:tabs>
        <w:ind w:left="2835" w:hanging="2551"/>
      </w:pPr>
      <w:r>
        <w:tab/>
        <w:t>File 2:</w:t>
      </w:r>
      <w:r>
        <w:tab/>
        <w:t>EF LOCI</w:t>
      </w:r>
    </w:p>
    <w:p w:rsidR="00B17D80" w:rsidRDefault="00B17D80" w:rsidP="00B17D80">
      <w:pPr>
        <w:pStyle w:val="EX"/>
        <w:tabs>
          <w:tab w:val="left" w:pos="851"/>
        </w:tabs>
        <w:ind w:left="2835" w:hanging="2551"/>
      </w:pPr>
      <w:r>
        <w:lastRenderedPageBreak/>
        <w:tab/>
        <w:t>File 3:</w:t>
      </w:r>
      <w:r>
        <w:tab/>
        <w:t>EF KC</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1E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REFRESH 2.1.1A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REFRESH</w:t>
      </w:r>
    </w:p>
    <w:p w:rsidR="00B17D80" w:rsidRDefault="00B17D80" w:rsidP="00B17D80">
      <w:pPr>
        <w:pStyle w:val="EW"/>
        <w:tabs>
          <w:tab w:val="left" w:pos="851"/>
        </w:tabs>
        <w:ind w:left="2835" w:hanging="2551"/>
      </w:pPr>
      <w:r>
        <w:tab/>
        <w:t>Command qualifier:</w:t>
      </w:r>
      <w:r>
        <w:tab/>
        <w:t>SIM Initialization and File Change Notification</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TERMINAL RESPONSE: REFRESH 2.1.1B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REFRESH</w:t>
      </w:r>
    </w:p>
    <w:p w:rsidR="00B17D80" w:rsidRDefault="00B17D80" w:rsidP="00B17D80">
      <w:pPr>
        <w:pStyle w:val="EW"/>
        <w:tabs>
          <w:tab w:val="left" w:pos="851"/>
        </w:tabs>
        <w:ind w:left="2835" w:hanging="2551"/>
      </w:pPr>
      <w:r>
        <w:tab/>
        <w:t>Command qualifier:</w:t>
      </w:r>
      <w:r>
        <w:tab/>
        <w:t>SIM Initialization and File Change Notification</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REFRESH performed with additional EFs read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r>
    </w:tbl>
    <w:p w:rsidR="00B17D80" w:rsidRDefault="00B17D80" w:rsidP="00B17D80">
      <w:pPr>
        <w:pStyle w:val="FP"/>
      </w:pPr>
    </w:p>
    <w:p w:rsidR="00B17D80" w:rsidRDefault="00B17D80" w:rsidP="00B17D80">
      <w:pPr>
        <w:keepNext/>
        <w:rPr>
          <w:b/>
        </w:rPr>
      </w:pPr>
      <w:r>
        <w:rPr>
          <w:b/>
        </w:rPr>
        <w:lastRenderedPageBreak/>
        <w:t>Expected Sequence 2.2 (REFRESH, SIM Initialization and Full File Change Notification)</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REFRESH 2.2.1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REFRESH 2.2.1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ME</w:t>
            </w:r>
          </w:p>
        </w:tc>
        <w:tc>
          <w:tcPr>
            <w:tcW w:w="2892" w:type="dxa"/>
            <w:tcBorders>
              <w:left w:val="single" w:sz="6" w:space="0" w:color="auto"/>
              <w:right w:val="single" w:sz="6" w:space="0" w:color="auto"/>
            </w:tcBorders>
          </w:tcPr>
          <w:p w:rsidR="00B17D80" w:rsidRDefault="00B17D80" w:rsidP="007B59FD">
            <w:pPr>
              <w:pStyle w:val="TAL"/>
            </w:pPr>
            <w:r>
              <w:t>Invoke MM Restart Procedure</w:t>
            </w:r>
          </w:p>
        </w:tc>
        <w:tc>
          <w:tcPr>
            <w:tcW w:w="3776" w:type="dxa"/>
            <w:tcBorders>
              <w:left w:val="single" w:sz="6" w:space="0" w:color="auto"/>
              <w:right w:val="single" w:sz="6" w:space="0" w:color="auto"/>
            </w:tcBorders>
          </w:tcPr>
          <w:p w:rsidR="00B17D80" w:rsidRDefault="00B17D80" w:rsidP="007B59FD">
            <w:pPr>
              <w:pStyle w:val="TAL"/>
            </w:pPr>
            <w:r>
              <w:t>[ including IMSI DETACH ]</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SIM INITIALIZATION and the SIM will update EF IMSI and EF LOCI after phase request</w:t>
            </w:r>
          </w:p>
        </w:tc>
        <w:tc>
          <w:tcPr>
            <w:tcW w:w="3776" w:type="dxa"/>
            <w:tcBorders>
              <w:left w:val="single" w:sz="6" w:space="0" w:color="auto"/>
              <w:right w:val="single" w:sz="6" w:space="0" w:color="auto"/>
            </w:tcBorders>
          </w:tcPr>
          <w:p w:rsidR="00B17D80" w:rsidRDefault="00B17D80" w:rsidP="007B59FD">
            <w:pPr>
              <w:pStyle w:val="TAL"/>
            </w:pPr>
            <w:r>
              <w:t>[Update the contents of EF IMSI to "001010123456787", Temporary Mobile Subscriber Identity (TMSI) in EF LOCI be set to’FF FF FF FF’; ME performs SIM initialization; including reading EF IMSI, EF LOCI and EF KC]</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w:t>
            </w:r>
          </w:p>
          <w:p w:rsidR="00B17D80" w:rsidRDefault="00B17D80" w:rsidP="007B59FD">
            <w:pPr>
              <w:pStyle w:val="TAL"/>
            </w:pPr>
            <w:r>
              <w:t>REFRESH 2.2.1A</w:t>
            </w:r>
          </w:p>
          <w:p w:rsidR="00B17D80" w:rsidRDefault="00B17D80" w:rsidP="007B59FD">
            <w:pPr>
              <w:pStyle w:val="TAL"/>
            </w:pPr>
            <w:r>
              <w:t xml:space="preserve">Or </w:t>
            </w:r>
          </w:p>
          <w:p w:rsidR="00B17D80" w:rsidRDefault="00B17D80" w:rsidP="007B59FD">
            <w:pPr>
              <w:pStyle w:val="TAL"/>
            </w:pPr>
            <w:r>
              <w:t>TERMINAL RESPONSE:</w:t>
            </w:r>
          </w:p>
          <w:p w:rsidR="00B17D80" w:rsidRDefault="00B17D80" w:rsidP="007B59FD">
            <w:pPr>
              <w:pStyle w:val="TAL"/>
            </w:pPr>
            <w:r>
              <w:t>REFRESH 2.2.1B</w:t>
            </w:r>
          </w:p>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[normal]</w:t>
            </w:r>
          </w:p>
          <w:p w:rsidR="00B17D80" w:rsidRDefault="00B17D80" w:rsidP="007B59FD">
            <w:pPr>
              <w:pStyle w:val="TAL"/>
            </w:pPr>
          </w:p>
          <w:p w:rsidR="00B17D80" w:rsidRDefault="00B17D80" w:rsidP="007B59FD">
            <w:pPr>
              <w:pStyle w:val="TAL"/>
            </w:pPr>
          </w:p>
          <w:p w:rsidR="00B17D80" w:rsidRDefault="00B17D80" w:rsidP="007B59FD">
            <w:pPr>
              <w:pStyle w:val="TAL"/>
            </w:pPr>
            <w:r>
              <w:t>[additional EFs read]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8</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IMSI ATTACH</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[Send IMSI of "001010123456787" to System Simulator]</w:t>
            </w:r>
          </w:p>
        </w:tc>
      </w:tr>
    </w:tbl>
    <w:p w:rsidR="00B17D80" w:rsidRDefault="00B17D80" w:rsidP="00B17D80">
      <w:pPr>
        <w:pStyle w:val="FP"/>
      </w:pPr>
    </w:p>
    <w:p w:rsidR="00B17D80" w:rsidRDefault="00B17D80" w:rsidP="00B17D80">
      <w:r>
        <w:t>PROACTIVE COMMAND: REFRESH 2.2.1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REFRESH</w:t>
      </w:r>
    </w:p>
    <w:p w:rsidR="00B17D80" w:rsidRDefault="00B17D80" w:rsidP="00B17D80">
      <w:pPr>
        <w:pStyle w:val="EW"/>
        <w:tabs>
          <w:tab w:val="left" w:pos="851"/>
        </w:tabs>
        <w:ind w:left="2835" w:hanging="2551"/>
      </w:pPr>
      <w:r>
        <w:tab/>
        <w:t>Command qualifier:</w:t>
      </w:r>
      <w:r>
        <w:tab/>
        <w:t>SIM Initialization and Full File Change Notification</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X"/>
        <w:tabs>
          <w:tab w:val="left" w:pos="851"/>
        </w:tabs>
        <w:ind w:left="2835" w:hanging="2551"/>
        <w:rPr>
          <w:lang w:val="fr-FR"/>
        </w:rPr>
      </w:pPr>
      <w:r>
        <w:rPr>
          <w:lang w:val="fr-FR"/>
        </w:rPr>
        <w:tab/>
        <w:t>Destination device:</w:t>
      </w:r>
      <w:r>
        <w:rPr>
          <w:lang w:val="fr-FR"/>
        </w:rPr>
        <w:tab/>
        <w:t>ME</w:t>
      </w:r>
    </w:p>
    <w:p w:rsidR="00B17D80" w:rsidRDefault="00B17D80" w:rsidP="00B17D80">
      <w:pPr>
        <w:keepNext/>
        <w:rPr>
          <w:lang w:val="fr-FR"/>
        </w:rPr>
      </w:pPr>
      <w:r>
        <w:rPr>
          <w:lang w:val="fr-FR"/>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bl>
    <w:p w:rsidR="00B17D80" w:rsidRDefault="00B17D80" w:rsidP="00B17D80">
      <w:pPr>
        <w:pStyle w:val="FP"/>
      </w:pPr>
    </w:p>
    <w:p w:rsidR="00B17D80" w:rsidRDefault="00B17D80" w:rsidP="00B17D80">
      <w:r>
        <w:t>TERMINAL RESPONSE: REFRESH 2.2.1A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REFRESH</w:t>
      </w:r>
    </w:p>
    <w:p w:rsidR="00B17D80" w:rsidRDefault="00B17D80" w:rsidP="00B17D80">
      <w:pPr>
        <w:pStyle w:val="EW"/>
        <w:tabs>
          <w:tab w:val="left" w:pos="851"/>
        </w:tabs>
        <w:ind w:left="2835" w:hanging="2551"/>
      </w:pPr>
      <w:r>
        <w:tab/>
        <w:t>Command qualifier:</w:t>
      </w:r>
      <w:r>
        <w:tab/>
        <w:t>SIM Initialization and File Change Notification</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TERMINAL RESPONSE: REFRESH 2.2.1B</w:t>
      </w:r>
    </w:p>
    <w:p w:rsidR="00B17D80" w:rsidRDefault="00B17D80" w:rsidP="00B17D80">
      <w:r>
        <w:t>Logically:</w:t>
      </w:r>
    </w:p>
    <w:p w:rsidR="00B17D80" w:rsidRDefault="00B17D80" w:rsidP="00B17D80">
      <w:pPr>
        <w:pStyle w:val="EW"/>
        <w:tabs>
          <w:tab w:val="left" w:pos="851"/>
        </w:tabs>
        <w:ind w:left="2835" w:hanging="2551"/>
      </w:pPr>
      <w:r>
        <w:lastRenderedPageBreak/>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REFRESH</w:t>
      </w:r>
    </w:p>
    <w:p w:rsidR="00B17D80" w:rsidRDefault="00B17D80" w:rsidP="00B17D80">
      <w:pPr>
        <w:pStyle w:val="EW"/>
        <w:tabs>
          <w:tab w:val="left" w:pos="851"/>
        </w:tabs>
        <w:ind w:left="2835" w:hanging="2551"/>
      </w:pPr>
      <w:r>
        <w:tab/>
        <w:t>Command qualifier:</w:t>
      </w:r>
      <w:r>
        <w:tab/>
        <w:t>SIM Initialization and File Change Notification</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REFRESH performed with additional EFs read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r>
    </w:tbl>
    <w:p w:rsidR="00B17D80" w:rsidRDefault="00B17D80" w:rsidP="00B17D80">
      <w:pPr>
        <w:pStyle w:val="FP"/>
      </w:pPr>
    </w:p>
    <w:p w:rsidR="00B17D80" w:rsidRDefault="00B17D80" w:rsidP="00B17D80">
      <w:pPr>
        <w:keepNext/>
        <w:rPr>
          <w:b/>
        </w:rPr>
      </w:pPr>
      <w:r>
        <w:rPr>
          <w:b/>
        </w:rPr>
        <w:t>Expected Sequence 2.3 (REFRESH, SIM Reset)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REFRESH 2.3.1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REFRESH 2.3.1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GSM Session Termination Procedure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 </w:t>
            </w:r>
          </w:p>
        </w:tc>
        <w:tc>
          <w:tcPr>
            <w:tcW w:w="2892" w:type="dxa"/>
            <w:tcBorders>
              <w:left w:val="single" w:sz="6" w:space="0" w:color="auto"/>
              <w:right w:val="single" w:sz="6" w:space="0" w:color="auto"/>
            </w:tcBorders>
          </w:tcPr>
          <w:p w:rsidR="00B17D80" w:rsidRDefault="00B17D80" w:rsidP="007B59FD">
            <w:pPr>
              <w:pStyle w:val="TAL"/>
            </w:pPr>
            <w:r>
              <w:rPr>
                <w:szCs w:val="18"/>
              </w:rPr>
              <w:t>IMSI DETACH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SIM Initialization and the SIM will update EF IMSI and EF LOCI after phase request</w:t>
            </w:r>
          </w:p>
        </w:tc>
        <w:tc>
          <w:tcPr>
            <w:tcW w:w="3776" w:type="dxa"/>
            <w:tcBorders>
              <w:left w:val="single" w:sz="6" w:space="0" w:color="auto"/>
              <w:right w:val="single" w:sz="6" w:space="0" w:color="auto"/>
            </w:tcBorders>
          </w:tcPr>
          <w:p w:rsidR="00B17D80" w:rsidRDefault="00B17D80" w:rsidP="007B59FD">
            <w:pPr>
              <w:pStyle w:val="TAL"/>
            </w:pPr>
            <w:r>
              <w:t>[Update the contents of EF IMSI to "001010123456786”, Temporary Mobile Subscriber Identity (TMSI) in EF LOCI be set to ‘FF FF FF FF’; ME performs SIM initialization; including reading EF IMSI, EF LOCI and EF KC]</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IMSI ATTACH</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[Send IMSI of "001010123456786" to System Simulator]</w:t>
            </w:r>
          </w:p>
        </w:tc>
      </w:tr>
    </w:tbl>
    <w:p w:rsidR="00B17D80" w:rsidRDefault="00B17D80" w:rsidP="00B17D80">
      <w:pPr>
        <w:pStyle w:val="FP"/>
      </w:pPr>
    </w:p>
    <w:p w:rsidR="00B17D80" w:rsidRDefault="00B17D80" w:rsidP="00B17D80">
      <w:r>
        <w:t>PROACTIVE COMMAND: REFRESH 2.3.1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Pr="00273E48" w:rsidRDefault="00B17D80" w:rsidP="00B17D80">
      <w:pPr>
        <w:pStyle w:val="EW"/>
        <w:tabs>
          <w:tab w:val="left" w:pos="851"/>
        </w:tabs>
        <w:ind w:left="2835" w:hanging="2551"/>
      </w:pPr>
      <w:r>
        <w:tab/>
      </w:r>
      <w:r w:rsidRPr="00273E48">
        <w:t>Command number:</w:t>
      </w:r>
      <w:r w:rsidRPr="00273E48">
        <w:tab/>
        <w:t>1</w:t>
      </w:r>
    </w:p>
    <w:p w:rsidR="00B17D80" w:rsidRPr="00273E48" w:rsidRDefault="00B17D80" w:rsidP="00B17D80">
      <w:pPr>
        <w:pStyle w:val="EW"/>
        <w:tabs>
          <w:tab w:val="left" w:pos="851"/>
        </w:tabs>
        <w:ind w:left="2835" w:hanging="2551"/>
      </w:pPr>
      <w:r w:rsidRPr="00273E48">
        <w:tab/>
        <w:t>Command type:</w:t>
      </w:r>
      <w:r w:rsidRPr="00273E48">
        <w:tab/>
        <w:t>REFRESH</w:t>
      </w:r>
    </w:p>
    <w:p w:rsidR="00B17D80" w:rsidRPr="00273E48" w:rsidRDefault="00B17D80" w:rsidP="00B17D80">
      <w:pPr>
        <w:pStyle w:val="EW"/>
        <w:tabs>
          <w:tab w:val="left" w:pos="851"/>
        </w:tabs>
        <w:ind w:left="2835" w:hanging="2551"/>
      </w:pPr>
      <w:r w:rsidRPr="00273E48">
        <w:tab/>
        <w:t>Command qualifier:</w:t>
      </w:r>
      <w:r w:rsidRPr="00273E48">
        <w:tab/>
        <w:t>SIM Reset</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X"/>
        <w:tabs>
          <w:tab w:val="left" w:pos="851"/>
        </w:tabs>
        <w:ind w:left="2835" w:hanging="2551"/>
        <w:rPr>
          <w:lang w:val="fr-FR"/>
        </w:rPr>
      </w:pPr>
      <w:r>
        <w:rPr>
          <w:lang w:val="fr-FR"/>
        </w:rPr>
        <w:tab/>
        <w:t>Destination device:</w:t>
      </w:r>
      <w:r>
        <w:rPr>
          <w:lang w:val="fr-FR"/>
        </w:rPr>
        <w:tab/>
        <w:t>ME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bl>
    <w:p w:rsidR="00B17D80" w:rsidRDefault="00B17D80" w:rsidP="00B17D80">
      <w:pPr>
        <w:pStyle w:val="FP"/>
      </w:pPr>
    </w:p>
    <w:p w:rsidR="00B17D80" w:rsidRDefault="00B17D80" w:rsidP="00B17D80">
      <w:pPr>
        <w:pStyle w:val="H6"/>
      </w:pPr>
      <w:r>
        <w:t>27.22.4.7.2.5</w:t>
      </w:r>
      <w:r>
        <w:tab/>
        <w:t>Test requirement</w:t>
      </w:r>
    </w:p>
    <w:p w:rsidR="00B17D80" w:rsidRDefault="00B17D80" w:rsidP="00B17D80">
      <w:r>
        <w:t>The ME shall operate in the manner defined in expected sequences 2.1 to 2.3.</w:t>
      </w:r>
    </w:p>
    <w:p w:rsidR="00B17D80" w:rsidRDefault="00B17D80" w:rsidP="00B17D80">
      <w:pPr>
        <w:pStyle w:val="Heading4"/>
      </w:pPr>
      <w:bookmarkStart w:id="327" w:name="_Toc502363201"/>
      <w:bookmarkStart w:id="328" w:name="_Toc533173627"/>
      <w:bookmarkStart w:id="329" w:name="_Toc51834048"/>
      <w:r>
        <w:t>27.22.4.8</w:t>
      </w:r>
      <w:r>
        <w:tab/>
        <w:t>SET UP MENU and ENVELOPE MENU SELECTION</w:t>
      </w:r>
      <w:bookmarkEnd w:id="327"/>
      <w:bookmarkEnd w:id="328"/>
      <w:bookmarkEnd w:id="329"/>
    </w:p>
    <w:p w:rsidR="00B17D80" w:rsidRDefault="00B17D80" w:rsidP="00B17D80">
      <w:pPr>
        <w:pStyle w:val="Heading5"/>
      </w:pPr>
      <w:bookmarkStart w:id="330" w:name="_Toc502363202"/>
      <w:bookmarkStart w:id="331" w:name="_Toc533173628"/>
      <w:bookmarkStart w:id="332" w:name="_Toc51834049"/>
      <w:r>
        <w:t>27.22.4.8.1</w:t>
      </w:r>
      <w:r>
        <w:tab/>
        <w:t>SET UP MENU (normal) and ENVELOPE MENU SELECTION</w:t>
      </w:r>
      <w:bookmarkEnd w:id="330"/>
      <w:bookmarkEnd w:id="331"/>
      <w:bookmarkEnd w:id="332"/>
    </w:p>
    <w:p w:rsidR="00B17D80" w:rsidRDefault="00B17D80" w:rsidP="00B17D80">
      <w:pPr>
        <w:pStyle w:val="H6"/>
      </w:pPr>
      <w:r>
        <w:t>27.22.4.8.1.1</w:t>
      </w:r>
      <w:r>
        <w:tab/>
        <w:t>Definition and applicability</w:t>
      </w:r>
    </w:p>
    <w:p w:rsidR="00B17D80" w:rsidRDefault="00B17D80" w:rsidP="00B17D80">
      <w:r>
        <w:t>See clause 3.2.2.</w:t>
      </w:r>
    </w:p>
    <w:p w:rsidR="00B17D80" w:rsidRDefault="00B17D80" w:rsidP="00B17D80">
      <w:pPr>
        <w:pStyle w:val="H6"/>
      </w:pPr>
      <w:r>
        <w:lastRenderedPageBreak/>
        <w:t>27.22.4.8.1.2</w:t>
      </w:r>
      <w:r>
        <w:tab/>
        <w:t>Conformance requirement</w:t>
      </w:r>
    </w:p>
    <w:p w:rsidR="00B17D80" w:rsidRDefault="00B17D80" w:rsidP="00B17D80">
      <w:r>
        <w:t>The ME shall support the SET UP MENU command as defined in:</w:t>
      </w:r>
    </w:p>
    <w:p w:rsidR="00B17D80" w:rsidRDefault="00B17D80" w:rsidP="00B17D80">
      <w:pPr>
        <w:pStyle w:val="B1"/>
      </w:pPr>
      <w:r>
        <w:t>-</w:t>
      </w:r>
      <w:r>
        <w:tab/>
        <w:t>TS 11.14 [15] clause 5, clause 6.4.8, clause 6.6.7, clause 6.8, clause 6.11, clause 12.6, clause 12.9 and clause 13.4.</w:t>
      </w:r>
    </w:p>
    <w:p w:rsidR="00B17D80" w:rsidRDefault="00B17D80" w:rsidP="00B17D80">
      <w:r>
        <w:t>The ME shall support MENU SELECTION as defined in:</w:t>
      </w:r>
    </w:p>
    <w:p w:rsidR="00B17D80" w:rsidRDefault="00B17D80" w:rsidP="00B17D80">
      <w:pPr>
        <w:pStyle w:val="B1"/>
      </w:pPr>
      <w:r>
        <w:t>-</w:t>
      </w:r>
      <w:r>
        <w:tab/>
        <w:t>TS 11.14 [15] clause 4.4, clause 5.2, clause 6.4.8, clause 6.9, clause 8, clause 12.7 and clause 12.10.</w:t>
      </w:r>
    </w:p>
    <w:p w:rsidR="00B17D80" w:rsidRDefault="00B17D80" w:rsidP="00B17D80">
      <w:pPr>
        <w:pStyle w:val="H6"/>
      </w:pPr>
      <w:r>
        <w:t>27.22.4.8.1.3</w:t>
      </w:r>
      <w:r>
        <w:tab/>
        <w:t>Test purpose</w:t>
      </w:r>
    </w:p>
    <w:p w:rsidR="00B17D80" w:rsidRDefault="00B17D80" w:rsidP="00B17D80">
      <w:r>
        <w:t>To verify that the ME correctly integrates the menu items contained in the SET UP MENU proactive SIM command, and returns a successful response in the TERMINAL RESPONSE command sent to the SIM.</w:t>
      </w:r>
    </w:p>
    <w:p w:rsidR="00B17D80" w:rsidRDefault="00B17D80" w:rsidP="00B17D80">
      <w:r>
        <w:t>To verify that the ME replaces the current list of menu items with the list of menu items contained in the SET UP MENU command.</w:t>
      </w:r>
    </w:p>
    <w:p w:rsidR="00B17D80" w:rsidRDefault="00B17D80" w:rsidP="00B17D80">
      <w:r>
        <w:t>To verify that the ME removes the current list of menu items following receipt of a SET UP MENU command with no items.</w:t>
      </w:r>
    </w:p>
    <w:p w:rsidR="00B17D80" w:rsidRDefault="00B17D80" w:rsidP="00B17D80">
      <w:r>
        <w:t>To verify that the ME correctly passes the identifier of the selected menu item to the SIM using the ENVELOPE (MENU SELECTION) command.</w:t>
      </w:r>
    </w:p>
    <w:p w:rsidR="00B17D80" w:rsidRDefault="00B17D80" w:rsidP="00B17D80">
      <w:r>
        <w:t>To verify that when the help is available for the command and the user gas indicated the need to get help information on one of the items,  the ME informs properly the SIM about an HELP REQUEST, using the MENU SELECTION mechanism.</w:t>
      </w:r>
    </w:p>
    <w:p w:rsidR="00B17D80" w:rsidRDefault="00B17D80" w:rsidP="00B17D80">
      <w:pPr>
        <w:pStyle w:val="H6"/>
      </w:pPr>
      <w:r>
        <w:t>27.22.4.8.1.4</w:t>
      </w:r>
      <w:r>
        <w:tab/>
        <w:t>Method of test</w:t>
      </w:r>
    </w:p>
    <w:p w:rsidR="00B17D80" w:rsidRDefault="00B17D80" w:rsidP="00B17D80">
      <w:pPr>
        <w:pStyle w:val="H6"/>
      </w:pPr>
      <w:r>
        <w:t>27.22.4.8.1.4.1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The ME shall have been powered on and performed the PROFILE DOWNLOAD procedure.</w:t>
      </w:r>
    </w:p>
    <w:p w:rsidR="00B17D80" w:rsidRDefault="00B17D80" w:rsidP="00B17D80">
      <w:r>
        <w:t>The ME screen shall be in its normal stand-by display.</w:t>
      </w:r>
    </w:p>
    <w:p w:rsidR="00B17D80" w:rsidRDefault="00B17D80" w:rsidP="00B17D80">
      <w:pPr>
        <w:pStyle w:val="H6"/>
      </w:pPr>
      <w:r>
        <w:lastRenderedPageBreak/>
        <w:t>27.22.4.8.1.4.2</w:t>
      </w:r>
      <w:r>
        <w:tab/>
        <w:t>Procedure</w:t>
      </w:r>
    </w:p>
    <w:p w:rsidR="00B17D80" w:rsidRDefault="00B17D80" w:rsidP="00B17D80">
      <w:pPr>
        <w:keepNext/>
        <w:rPr>
          <w:b/>
        </w:rPr>
      </w:pPr>
      <w:r>
        <w:rPr>
          <w:b/>
        </w:rPr>
        <w:t>Expected Sequence 1.1 (SET UP MENU and MENU SELECTION, without Help Request, Replace and Remove a Toolkit Menu)</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93"/>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93"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93"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MENU 1.1.1</w:t>
            </w:r>
          </w:p>
        </w:tc>
        <w:tc>
          <w:tcPr>
            <w:tcW w:w="3776" w:type="dxa"/>
            <w:tcBorders>
              <w:left w:val="single" w:sz="6" w:space="0" w:color="auto"/>
              <w:right w:val="single" w:sz="6" w:space="0" w:color="auto"/>
            </w:tcBorders>
          </w:tcPr>
          <w:p w:rsidR="00B17D80" w:rsidRDefault="00B17D80" w:rsidP="007B59FD">
            <w:pPr>
              <w:pStyle w:val="TAL"/>
            </w:pPr>
            <w:r>
              <w:t>[First Set Up Menu]</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93"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MENU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Integrate the menu header of "Toolkit Menu" into its menu system and have the menu items of "Item 1", "Item 2", "Item 3" and "Item 4" under this header.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MENU 1.1.1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93"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vAlign w:val="center"/>
          </w:tcPr>
          <w:p w:rsidR="00B17D80" w:rsidRDefault="00B17D80" w:rsidP="007B59FD">
            <w:pPr>
              <w:pStyle w:val="TAC"/>
            </w:pPr>
            <w:r>
              <w:t>7</w:t>
            </w:r>
          </w:p>
        </w:tc>
        <w:tc>
          <w:tcPr>
            <w:tcW w:w="1293"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the Toolkit Menu "Toolkit Menu"</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vAlign w:val="center"/>
          </w:tcPr>
          <w:p w:rsidR="00B17D80" w:rsidRDefault="00B17D80" w:rsidP="007B59FD">
            <w:pPr>
              <w:pStyle w:val="TAC"/>
            </w:pPr>
            <w:r>
              <w:t>8</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"Item 1", "Item 2", "Item 3", "Item 4"</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vAlign w:val="center"/>
          </w:tcPr>
          <w:p w:rsidR="00B17D80" w:rsidRDefault="00B17D80" w:rsidP="007B59FD">
            <w:pPr>
              <w:pStyle w:val="TAC"/>
            </w:pPr>
            <w:r>
              <w:t>9</w:t>
            </w:r>
          </w:p>
        </w:tc>
        <w:tc>
          <w:tcPr>
            <w:tcW w:w="1293"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Select the "Item 2" Menu entry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vAlign w:val="center"/>
          </w:tcPr>
          <w:p w:rsidR="00B17D80" w:rsidRDefault="00B17D80" w:rsidP="007B59FD">
            <w:pPr>
              <w:pStyle w:val="TAC"/>
            </w:pPr>
            <w:r>
              <w:t>10</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Send the ENVELOPE 1.1.1: MENU SELECTION</w:t>
            </w:r>
          </w:p>
          <w:p w:rsidR="00B17D80" w:rsidRDefault="00B17D80" w:rsidP="007B59FD">
            <w:pPr>
              <w:pStyle w:val="TAL"/>
            </w:pPr>
            <w:r>
              <w:t>(Identifier of item: 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293"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SET UP MENU 1.1.2</w:t>
            </w:r>
          </w:p>
        </w:tc>
        <w:tc>
          <w:tcPr>
            <w:tcW w:w="3776" w:type="dxa"/>
            <w:tcBorders>
              <w:left w:val="single" w:sz="6" w:space="0" w:color="auto"/>
              <w:right w:val="single" w:sz="6" w:space="0" w:color="auto"/>
            </w:tcBorders>
          </w:tcPr>
          <w:p w:rsidR="00B17D80" w:rsidRDefault="00B17D80" w:rsidP="007B59FD">
            <w:pPr>
              <w:pStyle w:val="TAL"/>
            </w:pPr>
            <w:r>
              <w:t>[Second Set Up Menu, REPLACE Old Menu]</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13</w:t>
            </w:r>
          </w:p>
        </w:tc>
        <w:tc>
          <w:tcPr>
            <w:tcW w:w="1293"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MENU 1.1.2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14</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Integrate the new menu header of "Toolkit Menu" into its menu system and have the menu items of "One" and "Two" under this header.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15</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MENU 1.1.2</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16</w:t>
            </w:r>
          </w:p>
        </w:tc>
        <w:tc>
          <w:tcPr>
            <w:tcW w:w="1293"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vAlign w:val="center"/>
          </w:tcPr>
          <w:p w:rsidR="00B17D80" w:rsidRDefault="00B17D80" w:rsidP="007B59FD">
            <w:pPr>
              <w:pStyle w:val="TAC"/>
            </w:pPr>
            <w:r>
              <w:t>17</w:t>
            </w:r>
          </w:p>
        </w:tc>
        <w:tc>
          <w:tcPr>
            <w:tcW w:w="1293"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the Toolkit Menu "Toolkit Menu"</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vAlign w:val="center"/>
          </w:tcPr>
          <w:p w:rsidR="00B17D80" w:rsidRDefault="00B17D80" w:rsidP="007B59FD">
            <w:pPr>
              <w:pStyle w:val="TAC"/>
            </w:pPr>
            <w:r>
              <w:t>18</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"One", "Two"</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vAlign w:val="center"/>
          </w:tcPr>
          <w:p w:rsidR="00B17D80" w:rsidRDefault="00B17D80" w:rsidP="007B59FD">
            <w:pPr>
              <w:pStyle w:val="TAC"/>
            </w:pPr>
            <w:r>
              <w:t>19</w:t>
            </w:r>
          </w:p>
        </w:tc>
        <w:tc>
          <w:tcPr>
            <w:tcW w:w="1293"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Select the "Two" menu entry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vAlign w:val="center"/>
          </w:tcPr>
          <w:p w:rsidR="00B17D80" w:rsidRDefault="00B17D80" w:rsidP="007B59FD">
            <w:pPr>
              <w:pStyle w:val="TAC"/>
            </w:pPr>
            <w:r>
              <w:t>20</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Send the ENVELOPE 1.1.2: MENU SELECTION</w:t>
            </w:r>
          </w:p>
          <w:p w:rsidR="00B17D80" w:rsidRDefault="00B17D80" w:rsidP="007B59FD">
            <w:pPr>
              <w:pStyle w:val="TAL"/>
            </w:pPr>
            <w:r>
              <w:t>(Identifier of item: 12)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21</w:t>
            </w:r>
          </w:p>
        </w:tc>
        <w:tc>
          <w:tcPr>
            <w:tcW w:w="1293"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SET UP MENU 1.1.3 with SW1 / SW2 of '91 0F'.</w:t>
            </w:r>
          </w:p>
        </w:tc>
        <w:tc>
          <w:tcPr>
            <w:tcW w:w="3776" w:type="dxa"/>
            <w:tcBorders>
              <w:left w:val="single" w:sz="6" w:space="0" w:color="auto"/>
              <w:right w:val="single" w:sz="6" w:space="0" w:color="auto"/>
            </w:tcBorders>
          </w:tcPr>
          <w:p w:rsidR="00B17D80" w:rsidRDefault="00B17D80" w:rsidP="007B59FD">
            <w:pPr>
              <w:pStyle w:val="TAL"/>
            </w:pPr>
            <w:r>
              <w:t>[Third Set Up Menu, REMOVE Toolkit Menu]</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22</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23</w:t>
            </w:r>
          </w:p>
        </w:tc>
        <w:tc>
          <w:tcPr>
            <w:tcW w:w="1293"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MENU 1.1.3</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24</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Remove the menu "Toolkit Menu" from its menu system.</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25</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MENU 1.1.3</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26</w:t>
            </w:r>
          </w:p>
        </w:tc>
        <w:tc>
          <w:tcPr>
            <w:tcW w:w="1293"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27</w:t>
            </w:r>
          </w:p>
        </w:tc>
        <w:tc>
          <w:tcPr>
            <w:tcW w:w="1293" w:type="dxa"/>
            <w:tcBorders>
              <w:left w:val="single" w:sz="6" w:space="0" w:color="auto"/>
              <w:bottom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Has to unsuccessfully find the Toolkit Menu</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MENU 1.1.1</w:t>
      </w:r>
    </w:p>
    <w:p w:rsidR="00B17D80" w:rsidRDefault="00B17D80" w:rsidP="00B17D80">
      <w:r>
        <w:t>Logically:</w:t>
      </w:r>
    </w:p>
    <w:p w:rsidR="00B17D80" w:rsidRDefault="00B17D80" w:rsidP="00B17D80">
      <w:pPr>
        <w:pStyle w:val="EW"/>
        <w:tabs>
          <w:tab w:val="left" w:pos="851"/>
        </w:tabs>
        <w:ind w:left="2835" w:hanging="2551"/>
      </w:pPr>
      <w:r>
        <w:lastRenderedPageBreak/>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rPr>
          <w:lang w:val="fr-FR"/>
        </w:rPr>
      </w:pPr>
      <w:r>
        <w:tab/>
      </w:r>
      <w:r w:rsidRPr="00F51EF9">
        <w:rPr>
          <w:lang w:val="fr-FR"/>
        </w:rPr>
        <w:t>Command type:</w:t>
      </w:r>
      <w:r w:rsidRPr="00F51EF9">
        <w:rPr>
          <w:lang w:val="fr-FR"/>
        </w:rPr>
        <w:tab/>
        <w:t>SET UP MENU</w:t>
      </w:r>
    </w:p>
    <w:p w:rsidR="00B17D80" w:rsidRDefault="00B17D80" w:rsidP="00B17D80">
      <w:pPr>
        <w:pStyle w:val="EW"/>
        <w:tabs>
          <w:tab w:val="left" w:pos="851"/>
        </w:tabs>
        <w:ind w:left="2835" w:hanging="2551"/>
        <w:rPr>
          <w:lang w:val="fr-FR"/>
        </w:rPr>
      </w:pPr>
      <w:r w:rsidRPr="00F51EF9">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55733B" w:rsidRDefault="00B17D80" w:rsidP="00B17D80">
      <w:pPr>
        <w:pStyle w:val="EW"/>
        <w:tabs>
          <w:tab w:val="left" w:pos="851"/>
        </w:tabs>
        <w:ind w:left="2835" w:hanging="2551"/>
      </w:pPr>
      <w:r>
        <w:rPr>
          <w:lang w:val="fr-FR"/>
        </w:rPr>
        <w:tab/>
      </w:r>
      <w:r w:rsidRPr="0055733B">
        <w:t>Alpha identifier:</w:t>
      </w:r>
      <w:r w:rsidRPr="0055733B">
        <w:tab/>
        <w:t>"Toolkit Menu"</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1</w:t>
      </w:r>
    </w:p>
    <w:p w:rsidR="00B17D80" w:rsidRDefault="00B17D80" w:rsidP="00B17D80">
      <w:pPr>
        <w:pStyle w:val="EW"/>
        <w:tabs>
          <w:tab w:val="left" w:pos="851"/>
        </w:tabs>
        <w:ind w:left="2835" w:hanging="2551"/>
      </w:pPr>
      <w:r>
        <w:tab/>
        <w:t>Text string of item:</w:t>
      </w:r>
      <w:r>
        <w:tab/>
        <w:t>"Item 1"</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2</w:t>
      </w:r>
    </w:p>
    <w:p w:rsidR="00B17D80" w:rsidRDefault="00B17D80" w:rsidP="00B17D80">
      <w:pPr>
        <w:pStyle w:val="EW"/>
        <w:tabs>
          <w:tab w:val="left" w:pos="851"/>
        </w:tabs>
        <w:ind w:left="2835" w:hanging="2551"/>
      </w:pPr>
      <w:r>
        <w:tab/>
        <w:t>Text string of item:</w:t>
      </w:r>
      <w:r>
        <w:tab/>
        <w:t>"Item 2"</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w:t>
      </w:r>
    </w:p>
    <w:p w:rsidR="00B17D80" w:rsidRDefault="00B17D80" w:rsidP="00B17D80">
      <w:pPr>
        <w:pStyle w:val="EW"/>
        <w:tabs>
          <w:tab w:val="left" w:pos="851"/>
        </w:tabs>
        <w:ind w:left="2835" w:hanging="2551"/>
      </w:pPr>
      <w:r>
        <w:tab/>
        <w:t>Text string of item:</w:t>
      </w:r>
      <w:r>
        <w:tab/>
        <w:t>"Item 3"</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w:t>
      </w:r>
    </w:p>
    <w:p w:rsidR="00B17D80" w:rsidRDefault="00B17D80" w:rsidP="00B17D80">
      <w:pPr>
        <w:pStyle w:val="EX"/>
        <w:tabs>
          <w:tab w:val="left" w:pos="851"/>
        </w:tabs>
        <w:ind w:left="2835" w:hanging="2551"/>
      </w:pPr>
      <w:r>
        <w:tab/>
        <w:t>Text string of item:</w:t>
      </w:r>
      <w:r>
        <w:tab/>
        <w:t>"Item 4"</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SET UP MENU 1.1.2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rPr>
          <w:lang w:val="fr-FR"/>
        </w:rPr>
      </w:pPr>
      <w:r>
        <w:tab/>
      </w:r>
      <w:r w:rsidRPr="00F51EF9">
        <w:rPr>
          <w:lang w:val="fr-FR"/>
        </w:rPr>
        <w:t>Command type:</w:t>
      </w:r>
      <w:r w:rsidRPr="00F51EF9">
        <w:rPr>
          <w:lang w:val="fr-FR"/>
        </w:rPr>
        <w:tab/>
        <w:t>SET UP MENU</w:t>
      </w:r>
    </w:p>
    <w:p w:rsidR="00B17D80" w:rsidRDefault="00B17D80" w:rsidP="00B17D80">
      <w:pPr>
        <w:pStyle w:val="EW"/>
        <w:tabs>
          <w:tab w:val="left" w:pos="851"/>
        </w:tabs>
        <w:ind w:left="2835" w:hanging="2551"/>
        <w:rPr>
          <w:lang w:val="fr-FR"/>
        </w:rPr>
      </w:pPr>
      <w:r w:rsidRPr="00F51EF9">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55733B" w:rsidRDefault="00B17D80" w:rsidP="00B17D80">
      <w:pPr>
        <w:pStyle w:val="EW"/>
        <w:tabs>
          <w:tab w:val="left" w:pos="851"/>
        </w:tabs>
        <w:ind w:left="2835" w:hanging="2551"/>
      </w:pPr>
      <w:r>
        <w:rPr>
          <w:lang w:val="fr-FR"/>
        </w:rPr>
        <w:tab/>
      </w:r>
      <w:r w:rsidRPr="0055733B">
        <w:t>Alpha identifier:</w:t>
      </w:r>
      <w:r w:rsidRPr="0055733B">
        <w:tab/>
        <w:t>"Toolkit Menu"</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"11"</w:t>
      </w:r>
    </w:p>
    <w:p w:rsidR="00B17D80" w:rsidRDefault="00B17D80" w:rsidP="00B17D80">
      <w:pPr>
        <w:pStyle w:val="EW"/>
        <w:tabs>
          <w:tab w:val="left" w:pos="851"/>
        </w:tabs>
        <w:ind w:left="2835" w:hanging="2551"/>
      </w:pPr>
      <w:r>
        <w:tab/>
        <w:t>Text string of item:</w:t>
      </w:r>
      <w:r>
        <w:tab/>
        <w:t>"One"</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"12"</w:t>
      </w:r>
    </w:p>
    <w:p w:rsidR="00B17D80" w:rsidRDefault="00B17D80" w:rsidP="00B17D80">
      <w:pPr>
        <w:pStyle w:val="EX"/>
        <w:tabs>
          <w:tab w:val="left" w:pos="851"/>
        </w:tabs>
        <w:ind w:left="2835" w:hanging="2551"/>
      </w:pPr>
      <w:r>
        <w:tab/>
        <w:t>Text string of item:</w:t>
      </w:r>
      <w:r>
        <w:tab/>
        <w:t>"Two"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63"/>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63"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063"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063"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r>
      <w:tr w:rsidR="00B17D80" w:rsidTr="007B59FD">
        <w:tblPrEx>
          <w:tblCellMar>
            <w:top w:w="0" w:type="dxa"/>
            <w:bottom w:w="0" w:type="dxa"/>
          </w:tblCellMar>
        </w:tblPrEx>
        <w:trPr>
          <w:jc w:val="center"/>
        </w:trPr>
        <w:tc>
          <w:tcPr>
            <w:tcW w:w="1063"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SET UP MENU 1.1.3</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rPr>
          <w:lang w:val="fr-FR"/>
        </w:rPr>
      </w:pPr>
      <w:r>
        <w:tab/>
      </w:r>
      <w:r w:rsidRPr="00F51EF9">
        <w:rPr>
          <w:lang w:val="fr-FR"/>
        </w:rPr>
        <w:t>Command type:</w:t>
      </w:r>
      <w:r w:rsidRPr="00F51EF9">
        <w:rPr>
          <w:lang w:val="fr-FR"/>
        </w:rPr>
        <w:tab/>
        <w:t>SET UP MENU</w:t>
      </w:r>
    </w:p>
    <w:p w:rsidR="00B17D80" w:rsidRDefault="00B17D80" w:rsidP="00B17D80">
      <w:pPr>
        <w:pStyle w:val="EW"/>
        <w:tabs>
          <w:tab w:val="left" w:pos="851"/>
        </w:tabs>
        <w:ind w:left="2835" w:hanging="2551"/>
        <w:rPr>
          <w:lang w:val="fr-FR"/>
        </w:rPr>
      </w:pPr>
      <w:r w:rsidRPr="00F51EF9">
        <w:rPr>
          <w:lang w:val="fr-FR"/>
        </w:rPr>
        <w:lastRenderedPageBreak/>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X"/>
        <w:tabs>
          <w:tab w:val="left" w:pos="851"/>
        </w:tabs>
        <w:ind w:left="2835" w:hanging="2551"/>
      </w:pPr>
      <w:r>
        <w:rPr>
          <w:lang w:val="fr-FR"/>
        </w:rPr>
        <w:tab/>
      </w:r>
      <w:r>
        <w:t>Item:</w:t>
      </w:r>
      <w:r>
        <w:tab/>
        <w:t>Empty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MENU 1.1.1, 1.1.2 and 1.1.3</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D679DA" w:rsidRDefault="00B17D80" w:rsidP="00B17D80">
      <w:pPr>
        <w:pStyle w:val="EW"/>
        <w:tabs>
          <w:tab w:val="left" w:pos="851"/>
        </w:tabs>
        <w:ind w:left="2835" w:hanging="2551"/>
      </w:pPr>
      <w:r>
        <w:tab/>
      </w:r>
      <w:r w:rsidRPr="00D679DA">
        <w:t>Command type:</w:t>
      </w:r>
      <w:r w:rsidRPr="00D679DA">
        <w:tab/>
        <w:t>SET UP MENU</w:t>
      </w:r>
    </w:p>
    <w:p w:rsidR="00B17D80" w:rsidRPr="00D679DA" w:rsidRDefault="00B17D80" w:rsidP="00B17D80">
      <w:pPr>
        <w:pStyle w:val="EW"/>
        <w:tabs>
          <w:tab w:val="left" w:pos="851"/>
        </w:tabs>
        <w:ind w:left="2835" w:hanging="2551"/>
      </w:pPr>
      <w:r w:rsidRPr="00D679DA">
        <w:tab/>
        <w:t>Command qualifier:</w:t>
      </w:r>
      <w:r w:rsidRPr="00D679DA">
        <w:tab/>
        <w:t>"no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r>
    </w:tbl>
    <w:p w:rsidR="00B17D80" w:rsidRDefault="00B17D80" w:rsidP="00B17D80">
      <w:pPr>
        <w:pStyle w:val="FP"/>
        <w:rPr>
          <w:lang w:val="fr-FR"/>
        </w:rPr>
      </w:pPr>
    </w:p>
    <w:p w:rsidR="00B17D80" w:rsidRDefault="00B17D80" w:rsidP="00B17D80">
      <w:pPr>
        <w:rPr>
          <w:lang w:val="fr-FR"/>
        </w:rPr>
      </w:pPr>
      <w:r>
        <w:rPr>
          <w:lang w:val="fr-FR"/>
        </w:rPr>
        <w:t>ENVELOPE 1.1.1: MENU SELECTION</w:t>
      </w:r>
    </w:p>
    <w:p w:rsidR="00B17D80" w:rsidRDefault="00B17D80" w:rsidP="00B17D80">
      <w:pPr>
        <w:rPr>
          <w:lang w:val="fr-FR"/>
        </w:rPr>
      </w:pPr>
      <w:r>
        <w:rPr>
          <w:lang w:val="fr-FR"/>
        </w:rPr>
        <w:t>Logically:</w:t>
      </w:r>
    </w:p>
    <w:p w:rsidR="00B17D80" w:rsidRDefault="00B17D80" w:rsidP="00B17D80">
      <w:pPr>
        <w:pStyle w:val="EW"/>
        <w:tabs>
          <w:tab w:val="left" w:pos="851"/>
        </w:tabs>
        <w:ind w:left="2835" w:hanging="2551"/>
        <w:rPr>
          <w:lang w:val="fr-FR"/>
        </w:rPr>
      </w:pPr>
      <w:r>
        <w:rPr>
          <w:lang w:val="fr-FR"/>
        </w:rPr>
        <w:t>Menu selection</w:t>
      </w:r>
    </w:p>
    <w:p w:rsidR="00B17D80" w:rsidRDefault="00B17D80" w:rsidP="00B17D80">
      <w:pPr>
        <w:pStyle w:val="EW"/>
        <w:tabs>
          <w:tab w:val="left" w:pos="851"/>
        </w:tabs>
        <w:ind w:left="2835" w:hanging="2551"/>
        <w:rPr>
          <w:lang w:val="fr-FR"/>
        </w:rPr>
      </w:pPr>
      <w:r>
        <w:rPr>
          <w:lang w:val="fr-FR"/>
        </w:rPr>
        <w:tab/>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Keypad</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X"/>
        <w:tabs>
          <w:tab w:val="left" w:pos="851"/>
        </w:tabs>
        <w:ind w:left="2835" w:hanging="2551"/>
      </w:pPr>
      <w:r>
        <w:rPr>
          <w:lang w:val="fr-FR"/>
        </w:rPr>
        <w:tab/>
      </w:r>
      <w:r>
        <w:t>Item identifier</w:t>
      </w:r>
      <w:r>
        <w:tab/>
        <w:t>02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02</w:t>
            </w:r>
          </w:p>
        </w:tc>
      </w:tr>
    </w:tbl>
    <w:p w:rsidR="00B17D80" w:rsidRDefault="00B17D80" w:rsidP="00B17D80">
      <w:pPr>
        <w:pStyle w:val="FP"/>
        <w:rPr>
          <w:lang w:val="fr-FR"/>
        </w:rPr>
      </w:pPr>
    </w:p>
    <w:p w:rsidR="00B17D80" w:rsidRDefault="00B17D80" w:rsidP="00B17D80">
      <w:pPr>
        <w:rPr>
          <w:lang w:val="fr-FR"/>
        </w:rPr>
      </w:pPr>
      <w:r>
        <w:rPr>
          <w:lang w:val="fr-FR"/>
        </w:rPr>
        <w:t>ENVELOPE 1.1.2: MENU SELECTION</w:t>
      </w:r>
    </w:p>
    <w:p w:rsidR="00B17D80" w:rsidRDefault="00B17D80" w:rsidP="00B17D80">
      <w:r>
        <w:t>Logically:</w:t>
      </w:r>
    </w:p>
    <w:p w:rsidR="00B17D80" w:rsidRDefault="00B17D80" w:rsidP="00B17D80">
      <w:pPr>
        <w:pStyle w:val="EW"/>
        <w:tabs>
          <w:tab w:val="left" w:pos="851"/>
        </w:tabs>
        <w:ind w:left="2835" w:hanging="2551"/>
      </w:pPr>
      <w:r>
        <w:t>Menu selection</w:t>
      </w:r>
    </w:p>
    <w:p w:rsidR="00B17D80" w:rsidRDefault="00B17D80" w:rsidP="00B17D80">
      <w:pPr>
        <w:pStyle w:val="EW"/>
        <w:tabs>
          <w:tab w:val="left" w:pos="851"/>
        </w:tabs>
        <w:ind w:left="2835" w:hanging="2551"/>
      </w:pPr>
      <w:r>
        <w:tab/>
        <w:t>Device identities</w:t>
      </w:r>
    </w:p>
    <w:p w:rsidR="00B17D80" w:rsidRDefault="00B17D80" w:rsidP="00B17D80">
      <w:pPr>
        <w:pStyle w:val="EW"/>
        <w:tabs>
          <w:tab w:val="left" w:pos="851"/>
        </w:tabs>
        <w:ind w:left="2835" w:hanging="2551"/>
      </w:pPr>
      <w:r>
        <w:tab/>
        <w:t>Source device:</w:t>
      </w:r>
      <w:r>
        <w:tab/>
        <w:t>Keypad</w:t>
      </w:r>
    </w:p>
    <w:p w:rsidR="00B17D80" w:rsidRDefault="00B17D80" w:rsidP="00B17D80">
      <w:pPr>
        <w:pStyle w:val="EW"/>
        <w:tabs>
          <w:tab w:val="left" w:pos="851"/>
        </w:tabs>
        <w:ind w:left="2835" w:hanging="2551"/>
      </w:pPr>
      <w:r>
        <w:tab/>
        <w:t>Destination device:</w:t>
      </w:r>
      <w:r>
        <w:tab/>
        <w:t>SIM</w:t>
      </w:r>
    </w:p>
    <w:p w:rsidR="00B17D80" w:rsidRDefault="00B17D80" w:rsidP="00B17D80">
      <w:pPr>
        <w:pStyle w:val="EX"/>
        <w:tabs>
          <w:tab w:val="left" w:pos="851"/>
        </w:tabs>
        <w:ind w:left="2835" w:hanging="2551"/>
      </w:pPr>
      <w:r>
        <w:tab/>
        <w:t>Item identifier</w:t>
      </w:r>
      <w:r>
        <w:tab/>
        <w:t>12</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r>
    </w:tbl>
    <w:p w:rsidR="00B17D80" w:rsidRDefault="00B17D80" w:rsidP="00B17D80">
      <w:pPr>
        <w:pStyle w:val="FP"/>
      </w:pPr>
    </w:p>
    <w:p w:rsidR="00B17D80" w:rsidRDefault="00B17D80" w:rsidP="00B17D80">
      <w:pPr>
        <w:keepNext/>
        <w:rPr>
          <w:b/>
        </w:rPr>
      </w:pPr>
      <w:r>
        <w:rPr>
          <w:b/>
        </w:rPr>
        <w:lastRenderedPageBreak/>
        <w:t>Expected Sequence 1.2 (SET UP MENU, Large Menu with many items or with large items or with Large Alpha Identifier)</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577"/>
        <w:gridCol w:w="2892"/>
        <w:gridCol w:w="3776"/>
      </w:tblGrid>
      <w:tr w:rsidR="00B17D80" w:rsidTr="007B59FD">
        <w:tblPrEx>
          <w:tblCellMar>
            <w:top w:w="0" w:type="dxa"/>
            <w:bottom w:w="0" w:type="dxa"/>
          </w:tblCellMar>
        </w:tblPrEx>
        <w:trPr>
          <w:cantSplit/>
          <w:tblHeader/>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577"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577"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 xml:space="preserve">PROACTIVE COMMAND PENDING: SET UP MENU 1.2.1 </w:t>
            </w:r>
          </w:p>
        </w:tc>
        <w:tc>
          <w:tcPr>
            <w:tcW w:w="3776" w:type="dxa"/>
            <w:tcBorders>
              <w:top w:val="single" w:sz="6" w:space="0" w:color="auto"/>
              <w:left w:val="single" w:sz="6" w:space="0" w:color="auto"/>
              <w:right w:val="single" w:sz="6" w:space="0" w:color="auto"/>
            </w:tcBorders>
          </w:tcPr>
          <w:p w:rsidR="00B17D80" w:rsidRDefault="00B17D80" w:rsidP="007B59FD">
            <w:pPr>
              <w:pStyle w:val="TAL"/>
            </w:pPr>
            <w:r>
              <w:t>[First Large Menu with many items, Fetch of FF bytes]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577"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577"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MENU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577"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Integrate the new menu header of "LargeMenu1" into its menu system and have the menu items of "Zero", "One", "Two", Three", "Four", "Five", "Six", "Seven", "Eight", "Nine", "Alpha", "Bravo", "Charlie", "Delta", "Echo", "Fox-trot", "Black", "Brown", "Red", "Orange", "Yellow", "Green", "Blue", "Violet", "Grey", "White", "milli", "micro", "nano" and "pico" under this header.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577"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MENU 1.2.1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577"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577"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the Toolkit "LargeMenu1"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577"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"Zero", "One", "Two" … "pico"</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577"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the "</w:t>
            </w:r>
            <w:smartTag w:uri="urn:schemas-microsoft-com:office:smarttags" w:element="place">
              <w:r>
                <w:t>Orange</w:t>
              </w:r>
            </w:smartTag>
            <w:r>
              <w:t xml:space="preserve">" menu entry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577"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Send the ENVELOPE 1.2.1: MENU SELECTION</w:t>
            </w:r>
          </w:p>
          <w:p w:rsidR="00B17D80" w:rsidRDefault="00B17D80" w:rsidP="007B59FD">
            <w:pPr>
              <w:pStyle w:val="TAL"/>
            </w:pPr>
            <w:r>
              <w:t>(Identifier of item: 0x3D)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577"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SET UP MENU 1.2.2</w:t>
            </w:r>
          </w:p>
        </w:tc>
        <w:tc>
          <w:tcPr>
            <w:tcW w:w="3776" w:type="dxa"/>
            <w:tcBorders>
              <w:left w:val="single" w:sz="6" w:space="0" w:color="auto"/>
              <w:right w:val="single" w:sz="6" w:space="0" w:color="auto"/>
            </w:tcBorders>
          </w:tcPr>
          <w:p w:rsidR="00B17D80" w:rsidRDefault="00B17D80" w:rsidP="007B59FD">
            <w:pPr>
              <w:pStyle w:val="TAL"/>
            </w:pPr>
            <w:r>
              <w:t>[Second Large Menu with large items, Fetch of F6 bytes]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577"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13</w:t>
            </w:r>
          </w:p>
        </w:tc>
        <w:tc>
          <w:tcPr>
            <w:tcW w:w="1577"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MENU 1.2.2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14</w:t>
            </w:r>
          </w:p>
        </w:tc>
        <w:tc>
          <w:tcPr>
            <w:tcW w:w="1577"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Integrate the new menu header of "LargeMenu2" into its menu system and have the menu items of "1 Call Forward Unconditional", "2 Call Forward On User Busy", "3 Call Forward On No Reply", "4 Call Forward On User Not Reachable", "5 Barring Of All Outgoing Calls", "6 Barring Of All Outgoing Int Calls" and "7 CLI Presentation" under this header.</w:t>
            </w:r>
          </w:p>
        </w:tc>
        <w:tc>
          <w:tcPr>
            <w:tcW w:w="3776" w:type="dxa"/>
            <w:tcBorders>
              <w:left w:val="single" w:sz="6" w:space="0" w:color="auto"/>
              <w:right w:val="single" w:sz="6" w:space="0" w:color="auto"/>
            </w:tcBorders>
          </w:tcPr>
          <w:p w:rsidR="00B17D80" w:rsidRDefault="00B17D80" w:rsidP="007B59FD">
            <w:pPr>
              <w:pStyle w:val="TAL"/>
            </w:pPr>
            <w:r>
              <w:t xml:space="preserve"> </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15</w:t>
            </w:r>
          </w:p>
        </w:tc>
        <w:tc>
          <w:tcPr>
            <w:tcW w:w="1577"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MENU 1.2.2</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16</w:t>
            </w:r>
          </w:p>
        </w:tc>
        <w:tc>
          <w:tcPr>
            <w:tcW w:w="1577"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17</w:t>
            </w:r>
          </w:p>
        </w:tc>
        <w:tc>
          <w:tcPr>
            <w:tcW w:w="1577"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the Toolkit Menu "LargeMenu2"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18</w:t>
            </w:r>
          </w:p>
        </w:tc>
        <w:tc>
          <w:tcPr>
            <w:tcW w:w="1577"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Display "1 Call Forward Unconditional", "2 Call Forward On User Busy", "3 Call Forward On No Reply", "4 Call Forward On User Not Reachable", "5 Barring Of All Outgoing Calls", "6 Barring Of All Outgoing Int Calls", "7 CLI Presentation"</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19</w:t>
            </w:r>
          </w:p>
        </w:tc>
        <w:tc>
          <w:tcPr>
            <w:tcW w:w="1577" w:type="dxa"/>
            <w:tcBorders>
              <w:top w:val="single" w:sz="6" w:space="0" w:color="auto"/>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 xml:space="preserve">Select the "5 Barring Of All Outgoing Calls" menu entry </w:t>
            </w:r>
          </w:p>
        </w:tc>
        <w:tc>
          <w:tcPr>
            <w:tcW w:w="3776" w:type="dxa"/>
            <w:tcBorders>
              <w:top w:val="single" w:sz="6"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20</w:t>
            </w:r>
          </w:p>
        </w:tc>
        <w:tc>
          <w:tcPr>
            <w:tcW w:w="1577"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Send the ENVELOPE 1.2.2: MENU SELECTION</w:t>
            </w:r>
          </w:p>
          <w:p w:rsidR="00B17D80" w:rsidRDefault="00B17D80" w:rsidP="007B59FD">
            <w:pPr>
              <w:pStyle w:val="TAL"/>
            </w:pPr>
            <w:r>
              <w:t>(Identifier of item: 0xFB)</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lastRenderedPageBreak/>
              <w:t>21</w:t>
            </w:r>
          </w:p>
        </w:tc>
        <w:tc>
          <w:tcPr>
            <w:tcW w:w="1577"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SET UP MENU 1.2.3</w:t>
            </w:r>
          </w:p>
        </w:tc>
        <w:tc>
          <w:tcPr>
            <w:tcW w:w="3776" w:type="dxa"/>
            <w:tcBorders>
              <w:left w:val="single" w:sz="6" w:space="0" w:color="auto"/>
              <w:right w:val="single" w:sz="6" w:space="0" w:color="auto"/>
            </w:tcBorders>
          </w:tcPr>
          <w:p w:rsidR="00B17D80" w:rsidRDefault="00B17D80" w:rsidP="007B59FD">
            <w:pPr>
              <w:pStyle w:val="TAL"/>
            </w:pPr>
            <w:r>
              <w:t>[Third Large Menu with a Large Alpha Identifier and only one Short Item, Fetch of FF bytes]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22</w:t>
            </w:r>
          </w:p>
        </w:tc>
        <w:tc>
          <w:tcPr>
            <w:tcW w:w="1577"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23</w:t>
            </w:r>
          </w:p>
        </w:tc>
        <w:tc>
          <w:tcPr>
            <w:tcW w:w="1577"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MENU 1.2.3</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24</w:t>
            </w:r>
          </w:p>
        </w:tc>
        <w:tc>
          <w:tcPr>
            <w:tcW w:w="1577"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Integrate the new menu header of " The SIM shall supply a set of menu items, which shall be integrated with the menu system (or other MMI facility) in order to give the user the opportunity to choose one of these menu items at his own discretion. Each item comprises a sh" into it's menu system and have a menu item of "Y" under this header.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25</w:t>
            </w:r>
          </w:p>
        </w:tc>
        <w:tc>
          <w:tcPr>
            <w:tcW w:w="1577"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MENU 1.2.3</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26</w:t>
            </w:r>
          </w:p>
        </w:tc>
        <w:tc>
          <w:tcPr>
            <w:tcW w:w="1577"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27</w:t>
            </w:r>
          </w:p>
        </w:tc>
        <w:tc>
          <w:tcPr>
            <w:tcW w:w="1577"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the Toolkit Menu "The SIM shall supply a set of menu items, which shall be integrated with the menu system (or other MMI facility) in order to give the user the opportunity to choose one of these menu items at his own discretion. Each item comprises a sh".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28</w:t>
            </w:r>
          </w:p>
        </w:tc>
        <w:tc>
          <w:tcPr>
            <w:tcW w:w="1577"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"Y"</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29</w:t>
            </w:r>
          </w:p>
        </w:tc>
        <w:tc>
          <w:tcPr>
            <w:tcW w:w="1577"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Select the item "Y"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30</w:t>
            </w:r>
          </w:p>
        </w:tc>
        <w:tc>
          <w:tcPr>
            <w:tcW w:w="1577"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Send the ENVELOPE 1.2.3: MENU SELECTION</w:t>
            </w:r>
          </w:p>
          <w:p w:rsidR="00B17D80" w:rsidRDefault="00B17D80" w:rsidP="007B59FD">
            <w:pPr>
              <w:pStyle w:val="TAL"/>
            </w:pPr>
            <w:r>
              <w:t>(Identifier of item: 1)</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MENU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rPr>
          <w:lang w:val="fr-FR"/>
        </w:rPr>
      </w:pPr>
      <w:r>
        <w:tab/>
      </w:r>
      <w:r w:rsidRPr="00F51EF9">
        <w:rPr>
          <w:lang w:val="fr-FR"/>
        </w:rPr>
        <w:t>Command type:</w:t>
      </w:r>
      <w:r w:rsidRPr="00F51EF9">
        <w:rPr>
          <w:lang w:val="fr-FR"/>
        </w:rPr>
        <w:tab/>
        <w:t>SET UP MENU</w:t>
      </w:r>
    </w:p>
    <w:p w:rsidR="00B17D80" w:rsidRDefault="00B17D80" w:rsidP="00B17D80">
      <w:pPr>
        <w:pStyle w:val="EW"/>
        <w:tabs>
          <w:tab w:val="left" w:pos="851"/>
        </w:tabs>
        <w:ind w:left="2835" w:hanging="2551"/>
        <w:rPr>
          <w:lang w:val="fr-FR"/>
        </w:rPr>
      </w:pPr>
      <w:r w:rsidRPr="00F51EF9">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55733B" w:rsidRDefault="00B17D80" w:rsidP="00B17D80">
      <w:pPr>
        <w:pStyle w:val="EW"/>
        <w:tabs>
          <w:tab w:val="left" w:pos="851"/>
        </w:tabs>
        <w:ind w:left="2835" w:hanging="2551"/>
      </w:pPr>
      <w:r>
        <w:rPr>
          <w:lang w:val="fr-FR"/>
        </w:rPr>
        <w:tab/>
      </w:r>
      <w:r w:rsidRPr="0055733B">
        <w:t>Alpha Identifier:</w:t>
      </w:r>
      <w:r w:rsidRPr="0055733B">
        <w:tab/>
        <w:t>"LargeMenu1"</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"50"</w:t>
      </w:r>
    </w:p>
    <w:p w:rsidR="00B17D80" w:rsidRDefault="00B17D80" w:rsidP="00B17D80">
      <w:pPr>
        <w:pStyle w:val="EW"/>
        <w:tabs>
          <w:tab w:val="left" w:pos="851"/>
        </w:tabs>
        <w:ind w:left="2835" w:hanging="2551"/>
      </w:pPr>
      <w:r>
        <w:tab/>
        <w:t>Text string of item:</w:t>
      </w:r>
      <w:r>
        <w:tab/>
        <w:t>"Zero"</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"4F"</w:t>
      </w:r>
    </w:p>
    <w:p w:rsidR="00B17D80" w:rsidRDefault="00B17D80" w:rsidP="00B17D80">
      <w:pPr>
        <w:pStyle w:val="EW"/>
        <w:tabs>
          <w:tab w:val="left" w:pos="851"/>
        </w:tabs>
        <w:ind w:left="2835" w:hanging="2551"/>
      </w:pPr>
      <w:r>
        <w:tab/>
        <w:t>Text string of item:</w:t>
      </w:r>
      <w:r>
        <w:tab/>
        <w:t>"One"</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"4E"</w:t>
      </w:r>
    </w:p>
    <w:p w:rsidR="00B17D80" w:rsidRDefault="00B17D80" w:rsidP="00B17D80">
      <w:pPr>
        <w:pStyle w:val="EW"/>
        <w:tabs>
          <w:tab w:val="left" w:pos="851"/>
        </w:tabs>
        <w:ind w:left="2835" w:hanging="2551"/>
      </w:pPr>
      <w:r>
        <w:tab/>
        <w:t>Text string of item:</w:t>
      </w:r>
      <w:r>
        <w:tab/>
        <w:t>"Two"</w:t>
      </w:r>
    </w:p>
    <w:p w:rsidR="00B17D80" w:rsidRDefault="00B17D80" w:rsidP="00B17D80">
      <w:pPr>
        <w:pStyle w:val="EW"/>
        <w:keepNext/>
        <w:tabs>
          <w:tab w:val="left" w:pos="851"/>
        </w:tabs>
        <w:ind w:left="2835" w:hanging="2551"/>
      </w:pPr>
      <w:r>
        <w:t>Item</w:t>
      </w:r>
    </w:p>
    <w:p w:rsidR="00B17D80" w:rsidRDefault="00B17D80" w:rsidP="00B17D80">
      <w:pPr>
        <w:pStyle w:val="EW"/>
        <w:keepNext/>
        <w:tabs>
          <w:tab w:val="left" w:pos="851"/>
        </w:tabs>
        <w:ind w:left="2835" w:hanging="2551"/>
      </w:pPr>
      <w:r>
        <w:tab/>
        <w:t>Identifier of item:</w:t>
      </w:r>
      <w:r>
        <w:tab/>
        <w:t>"4D"</w:t>
      </w:r>
    </w:p>
    <w:p w:rsidR="00B17D80" w:rsidRDefault="00B17D80" w:rsidP="00B17D80">
      <w:pPr>
        <w:pStyle w:val="EW"/>
        <w:tabs>
          <w:tab w:val="left" w:pos="851"/>
        </w:tabs>
        <w:ind w:left="2835" w:hanging="2551"/>
      </w:pPr>
      <w:r>
        <w:tab/>
        <w:t>Text string of item:</w:t>
      </w:r>
      <w:r>
        <w:tab/>
        <w:t>"Three"</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"4C"</w:t>
      </w:r>
    </w:p>
    <w:p w:rsidR="00B17D80" w:rsidRDefault="00B17D80" w:rsidP="00B17D80">
      <w:pPr>
        <w:pStyle w:val="EW"/>
        <w:tabs>
          <w:tab w:val="left" w:pos="851"/>
        </w:tabs>
        <w:ind w:left="2835" w:hanging="2551"/>
      </w:pPr>
      <w:r>
        <w:tab/>
        <w:t>Text string of item:</w:t>
      </w:r>
      <w:r>
        <w:tab/>
        <w:t>"Four"</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"4B"</w:t>
      </w:r>
    </w:p>
    <w:p w:rsidR="00B17D80" w:rsidRDefault="00B17D80" w:rsidP="00B17D80">
      <w:pPr>
        <w:pStyle w:val="EW"/>
        <w:tabs>
          <w:tab w:val="left" w:pos="851"/>
        </w:tabs>
        <w:ind w:left="2835" w:hanging="2551"/>
      </w:pPr>
      <w:r>
        <w:lastRenderedPageBreak/>
        <w:tab/>
        <w:t>Text string of item:</w:t>
      </w:r>
      <w:r>
        <w:tab/>
        <w:t>"Five"</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"4A"</w:t>
      </w:r>
    </w:p>
    <w:p w:rsidR="00B17D80" w:rsidRDefault="00B17D80" w:rsidP="00B17D80">
      <w:pPr>
        <w:pStyle w:val="EW"/>
        <w:tabs>
          <w:tab w:val="left" w:pos="851"/>
        </w:tabs>
        <w:ind w:left="2835" w:hanging="2551"/>
      </w:pPr>
      <w:r>
        <w:tab/>
        <w:t>Text string of item:</w:t>
      </w:r>
      <w:r>
        <w:tab/>
        <w:t>"Six"</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"49"</w:t>
      </w:r>
    </w:p>
    <w:p w:rsidR="00B17D80" w:rsidRDefault="00B17D80" w:rsidP="00B17D80">
      <w:pPr>
        <w:pStyle w:val="EW"/>
        <w:tabs>
          <w:tab w:val="left" w:pos="851"/>
        </w:tabs>
        <w:ind w:left="2835" w:hanging="2551"/>
      </w:pPr>
      <w:r>
        <w:tab/>
        <w:t>Text string of item:</w:t>
      </w:r>
      <w:r>
        <w:tab/>
        <w:t>"Seven"</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"48"</w:t>
      </w:r>
    </w:p>
    <w:p w:rsidR="00B17D80" w:rsidRDefault="00B17D80" w:rsidP="00B17D80">
      <w:pPr>
        <w:pStyle w:val="EW"/>
        <w:tabs>
          <w:tab w:val="left" w:pos="851"/>
        </w:tabs>
        <w:ind w:left="2835" w:hanging="2551"/>
      </w:pPr>
      <w:r>
        <w:tab/>
        <w:t>Text string of item:</w:t>
      </w:r>
      <w:r>
        <w:tab/>
        <w:t>"Eight"</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"47"</w:t>
      </w:r>
    </w:p>
    <w:p w:rsidR="00B17D80" w:rsidRDefault="00B17D80" w:rsidP="00B17D80">
      <w:pPr>
        <w:pStyle w:val="EW"/>
        <w:tabs>
          <w:tab w:val="left" w:pos="851"/>
        </w:tabs>
        <w:ind w:left="2835" w:hanging="2551"/>
      </w:pPr>
      <w:r>
        <w:tab/>
        <w:t>Text string of item:</w:t>
      </w:r>
      <w:r>
        <w:tab/>
        <w:t>"Nine"</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"46"</w:t>
      </w:r>
    </w:p>
    <w:p w:rsidR="00B17D80" w:rsidRDefault="00B17D80" w:rsidP="00B17D80">
      <w:pPr>
        <w:pStyle w:val="EW"/>
        <w:tabs>
          <w:tab w:val="left" w:pos="851"/>
        </w:tabs>
        <w:ind w:left="2835" w:hanging="2551"/>
      </w:pPr>
      <w:r>
        <w:tab/>
        <w:t>Text string of item:</w:t>
      </w:r>
      <w:r>
        <w:tab/>
        <w:t>"Alpha"</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"45"</w:t>
      </w:r>
    </w:p>
    <w:p w:rsidR="00B17D80" w:rsidRDefault="00B17D80" w:rsidP="00B17D80">
      <w:pPr>
        <w:pStyle w:val="EW"/>
        <w:tabs>
          <w:tab w:val="left" w:pos="851"/>
        </w:tabs>
        <w:ind w:left="2835" w:hanging="2551"/>
      </w:pPr>
      <w:r>
        <w:tab/>
        <w:t>Text string of item:</w:t>
      </w:r>
      <w:r>
        <w:tab/>
        <w:t>"Bravo"</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"44"</w:t>
      </w:r>
    </w:p>
    <w:p w:rsidR="00B17D80" w:rsidRDefault="00B17D80" w:rsidP="00B17D80">
      <w:pPr>
        <w:pStyle w:val="EW"/>
        <w:tabs>
          <w:tab w:val="left" w:pos="851"/>
        </w:tabs>
        <w:ind w:left="2835" w:hanging="2551"/>
      </w:pPr>
      <w:r>
        <w:tab/>
        <w:t>Text string of item:</w:t>
      </w:r>
      <w:r>
        <w:tab/>
        <w:t>"Charlie"</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"43"</w:t>
      </w:r>
    </w:p>
    <w:p w:rsidR="00B17D80" w:rsidRDefault="00B17D80" w:rsidP="00B17D80">
      <w:pPr>
        <w:pStyle w:val="EW"/>
        <w:tabs>
          <w:tab w:val="left" w:pos="851"/>
        </w:tabs>
        <w:ind w:left="2835" w:hanging="2551"/>
      </w:pPr>
      <w:r>
        <w:tab/>
        <w:t>Text string of item:</w:t>
      </w:r>
      <w:r>
        <w:tab/>
        <w:t>"Delta"</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"42"</w:t>
      </w:r>
    </w:p>
    <w:p w:rsidR="00B17D80" w:rsidRDefault="00B17D80" w:rsidP="00B17D80">
      <w:pPr>
        <w:pStyle w:val="EW"/>
        <w:tabs>
          <w:tab w:val="left" w:pos="851"/>
        </w:tabs>
        <w:ind w:left="2835" w:hanging="2551"/>
      </w:pPr>
      <w:r>
        <w:tab/>
        <w:t>Text string of item:</w:t>
      </w:r>
      <w:r>
        <w:tab/>
        <w:t>"Echo"</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"41"</w:t>
      </w:r>
    </w:p>
    <w:p w:rsidR="00B17D80" w:rsidRDefault="00B17D80" w:rsidP="00B17D80">
      <w:pPr>
        <w:pStyle w:val="EW"/>
        <w:tabs>
          <w:tab w:val="left" w:pos="851"/>
        </w:tabs>
        <w:ind w:left="2835" w:hanging="2551"/>
      </w:pPr>
      <w:r>
        <w:tab/>
        <w:t>Text string of item:</w:t>
      </w:r>
      <w:r>
        <w:tab/>
        <w:t>"Fox-trot"</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"40"</w:t>
      </w:r>
    </w:p>
    <w:p w:rsidR="00B17D80" w:rsidRDefault="00B17D80" w:rsidP="00B17D80">
      <w:pPr>
        <w:pStyle w:val="EW"/>
        <w:tabs>
          <w:tab w:val="left" w:pos="851"/>
        </w:tabs>
        <w:ind w:left="2835" w:hanging="2551"/>
      </w:pPr>
      <w:r>
        <w:tab/>
        <w:t>Text string of item:</w:t>
      </w:r>
      <w:r>
        <w:tab/>
        <w:t>"Black"</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"3F"</w:t>
      </w:r>
    </w:p>
    <w:p w:rsidR="00B17D80" w:rsidRDefault="00B17D80" w:rsidP="00B17D80">
      <w:pPr>
        <w:pStyle w:val="EW"/>
        <w:tabs>
          <w:tab w:val="left" w:pos="851"/>
        </w:tabs>
        <w:ind w:left="2835" w:hanging="2551"/>
      </w:pPr>
      <w:r>
        <w:tab/>
        <w:t>Text string of item:</w:t>
      </w:r>
      <w:r>
        <w:tab/>
        <w:t>"Brown"</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"3E"</w:t>
      </w:r>
    </w:p>
    <w:p w:rsidR="00B17D80" w:rsidRDefault="00B17D80" w:rsidP="00B17D80">
      <w:pPr>
        <w:pStyle w:val="EW"/>
        <w:tabs>
          <w:tab w:val="left" w:pos="851"/>
        </w:tabs>
        <w:ind w:left="2835" w:hanging="2551"/>
      </w:pPr>
      <w:r>
        <w:tab/>
        <w:t>Text string of item:</w:t>
      </w:r>
      <w:r>
        <w:tab/>
        <w:t>"Red"</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"3D"</w:t>
      </w:r>
    </w:p>
    <w:p w:rsidR="00B17D80" w:rsidRDefault="00B17D80" w:rsidP="00B17D80">
      <w:pPr>
        <w:pStyle w:val="EW"/>
        <w:tabs>
          <w:tab w:val="left" w:pos="851"/>
        </w:tabs>
        <w:ind w:left="2835" w:hanging="2551"/>
      </w:pPr>
      <w:r>
        <w:tab/>
        <w:t>Text string of item:</w:t>
      </w:r>
      <w:r>
        <w:tab/>
        <w:t>"</w:t>
      </w:r>
      <w:smartTag w:uri="urn:schemas-microsoft-com:office:smarttags" w:element="place">
        <w:smartTag w:uri="urn:schemas-microsoft-com:office:smarttags" w:element="City">
          <w:r>
            <w:t>Orange</w:t>
          </w:r>
        </w:smartTag>
      </w:smartTag>
      <w:r>
        <w:t>"</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"3C"</w:t>
      </w:r>
    </w:p>
    <w:p w:rsidR="00B17D80" w:rsidRDefault="00B17D80" w:rsidP="00B17D80">
      <w:pPr>
        <w:pStyle w:val="EW"/>
        <w:tabs>
          <w:tab w:val="left" w:pos="851"/>
        </w:tabs>
        <w:ind w:left="2835" w:hanging="2551"/>
      </w:pPr>
      <w:r>
        <w:tab/>
        <w:t>Text string of item:</w:t>
      </w:r>
      <w:r>
        <w:tab/>
        <w:t>"Yellow"</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"3B"</w:t>
      </w:r>
    </w:p>
    <w:p w:rsidR="00B17D80" w:rsidRDefault="00B17D80" w:rsidP="00B17D80">
      <w:pPr>
        <w:pStyle w:val="EW"/>
        <w:tabs>
          <w:tab w:val="left" w:pos="851"/>
        </w:tabs>
        <w:ind w:left="2835" w:hanging="2551"/>
      </w:pPr>
      <w:r>
        <w:tab/>
        <w:t>Text string of item:</w:t>
      </w:r>
      <w:r>
        <w:tab/>
        <w:t>"Green"</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"3A"</w:t>
      </w:r>
    </w:p>
    <w:p w:rsidR="00B17D80" w:rsidRDefault="00B17D80" w:rsidP="00B17D80">
      <w:pPr>
        <w:pStyle w:val="EW"/>
        <w:tabs>
          <w:tab w:val="left" w:pos="851"/>
        </w:tabs>
        <w:ind w:left="2835" w:hanging="2551"/>
      </w:pPr>
      <w:r>
        <w:tab/>
        <w:t>Text string of item:</w:t>
      </w:r>
      <w:r>
        <w:tab/>
        <w:t>"Blue"</w:t>
      </w:r>
    </w:p>
    <w:p w:rsidR="00B17D80" w:rsidRDefault="00B17D80" w:rsidP="00B17D80">
      <w:pPr>
        <w:pStyle w:val="EW"/>
        <w:keepNext/>
        <w:tabs>
          <w:tab w:val="left" w:pos="851"/>
        </w:tabs>
        <w:ind w:left="2835" w:hanging="2551"/>
      </w:pPr>
      <w:r>
        <w:t>Item</w:t>
      </w:r>
    </w:p>
    <w:p w:rsidR="00B17D80" w:rsidRDefault="00B17D80" w:rsidP="00B17D80">
      <w:pPr>
        <w:pStyle w:val="EW"/>
        <w:keepNext/>
        <w:tabs>
          <w:tab w:val="left" w:pos="851"/>
        </w:tabs>
        <w:ind w:left="2835" w:hanging="2551"/>
      </w:pPr>
      <w:r>
        <w:tab/>
        <w:t>Identifier of item:</w:t>
      </w:r>
      <w:r>
        <w:tab/>
        <w:t>"39"</w:t>
      </w:r>
    </w:p>
    <w:p w:rsidR="00B17D80" w:rsidRDefault="00B17D80" w:rsidP="00B17D80">
      <w:pPr>
        <w:pStyle w:val="EW"/>
        <w:tabs>
          <w:tab w:val="left" w:pos="851"/>
        </w:tabs>
        <w:ind w:left="2835" w:hanging="2551"/>
      </w:pPr>
      <w:r>
        <w:tab/>
        <w:t>Text string of item:</w:t>
      </w:r>
      <w:r>
        <w:tab/>
        <w:t>"Violet"</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"38"</w:t>
      </w:r>
    </w:p>
    <w:p w:rsidR="00B17D80" w:rsidRDefault="00B17D80" w:rsidP="00B17D80">
      <w:pPr>
        <w:pStyle w:val="EW"/>
        <w:tabs>
          <w:tab w:val="left" w:pos="851"/>
        </w:tabs>
        <w:ind w:left="2835" w:hanging="2551"/>
      </w:pPr>
      <w:r>
        <w:tab/>
        <w:t>Text string of item:</w:t>
      </w:r>
      <w:r>
        <w:tab/>
        <w:t>"Grey"</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"37"</w:t>
      </w:r>
    </w:p>
    <w:p w:rsidR="00B17D80" w:rsidRDefault="00B17D80" w:rsidP="00B17D80">
      <w:pPr>
        <w:pStyle w:val="EW"/>
        <w:tabs>
          <w:tab w:val="left" w:pos="851"/>
        </w:tabs>
        <w:ind w:left="2835" w:hanging="2551"/>
      </w:pPr>
      <w:r>
        <w:tab/>
        <w:t>Text string of item:</w:t>
      </w:r>
      <w:r>
        <w:tab/>
        <w:t>"White"</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lastRenderedPageBreak/>
        <w:tab/>
        <w:t>Identifier of item:</w:t>
      </w:r>
      <w:r>
        <w:tab/>
        <w:t>"36"</w:t>
      </w:r>
    </w:p>
    <w:p w:rsidR="00B17D80" w:rsidRDefault="00B17D80" w:rsidP="00B17D80">
      <w:pPr>
        <w:pStyle w:val="EW"/>
        <w:tabs>
          <w:tab w:val="left" w:pos="851"/>
        </w:tabs>
        <w:ind w:left="2835" w:hanging="2551"/>
      </w:pPr>
      <w:r>
        <w:tab/>
        <w:t>Text string of item:</w:t>
      </w:r>
      <w:r>
        <w:tab/>
        <w:t>"milli"</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"35"</w:t>
      </w:r>
    </w:p>
    <w:p w:rsidR="00B17D80" w:rsidRDefault="00B17D80" w:rsidP="00B17D80">
      <w:pPr>
        <w:pStyle w:val="EW"/>
        <w:tabs>
          <w:tab w:val="left" w:pos="851"/>
        </w:tabs>
        <w:ind w:left="2835" w:hanging="2551"/>
      </w:pPr>
      <w:r>
        <w:tab/>
        <w:t>Text string of item:</w:t>
      </w:r>
      <w:r>
        <w:tab/>
        <w:t>"micro"</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"34"</w:t>
      </w:r>
    </w:p>
    <w:p w:rsidR="00B17D80" w:rsidRDefault="00B17D80" w:rsidP="00B17D80">
      <w:pPr>
        <w:pStyle w:val="EW"/>
        <w:tabs>
          <w:tab w:val="left" w:pos="851"/>
        </w:tabs>
        <w:ind w:left="2835" w:hanging="2551"/>
      </w:pPr>
      <w:r>
        <w:tab/>
        <w:t>Text string of item:</w:t>
      </w:r>
      <w:r>
        <w:tab/>
        <w:t>"nano"</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"33"</w:t>
      </w:r>
    </w:p>
    <w:p w:rsidR="00B17D80" w:rsidRDefault="00B17D80" w:rsidP="00B17D80">
      <w:pPr>
        <w:pStyle w:val="EX"/>
        <w:tabs>
          <w:tab w:val="left" w:pos="851"/>
        </w:tabs>
        <w:ind w:left="2835" w:hanging="2551"/>
      </w:pPr>
      <w:r>
        <w:tab/>
        <w:t>Text string of item:</w:t>
      </w:r>
      <w:r>
        <w:tab/>
        <w:t>"pico"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SET UP MENU 1.2.2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rPr>
          <w:lang w:val="fr-FR"/>
        </w:rPr>
      </w:pPr>
      <w:r>
        <w:tab/>
      </w:r>
      <w:r w:rsidRPr="00F51EF9">
        <w:rPr>
          <w:lang w:val="fr-FR"/>
        </w:rPr>
        <w:t>Command type:</w:t>
      </w:r>
      <w:r w:rsidRPr="00F51EF9">
        <w:rPr>
          <w:lang w:val="fr-FR"/>
        </w:rPr>
        <w:tab/>
        <w:t>SET UP MENU</w:t>
      </w:r>
    </w:p>
    <w:p w:rsidR="00B17D80" w:rsidRDefault="00B17D80" w:rsidP="00B17D80">
      <w:pPr>
        <w:pStyle w:val="EW"/>
        <w:tabs>
          <w:tab w:val="left" w:pos="851"/>
        </w:tabs>
        <w:ind w:left="2835" w:hanging="2551"/>
        <w:rPr>
          <w:lang w:val="fr-FR"/>
        </w:rPr>
      </w:pPr>
      <w:r w:rsidRPr="00F51EF9">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55733B" w:rsidRDefault="00B17D80" w:rsidP="00B17D80">
      <w:pPr>
        <w:pStyle w:val="EW"/>
        <w:tabs>
          <w:tab w:val="left" w:pos="851"/>
        </w:tabs>
        <w:ind w:left="2835" w:hanging="2551"/>
      </w:pPr>
      <w:r>
        <w:rPr>
          <w:lang w:val="fr-FR"/>
        </w:rPr>
        <w:tab/>
      </w:r>
      <w:r w:rsidRPr="0055733B">
        <w:t>Alpha Identifier:</w:t>
      </w:r>
      <w:r w:rsidRPr="0055733B">
        <w:tab/>
        <w:t>"LargeMenu2"</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"FF"</w:t>
      </w:r>
    </w:p>
    <w:p w:rsidR="00B17D80" w:rsidRDefault="00B17D80" w:rsidP="00B17D80">
      <w:pPr>
        <w:pStyle w:val="EW"/>
        <w:tabs>
          <w:tab w:val="left" w:pos="851"/>
        </w:tabs>
        <w:ind w:left="2835" w:hanging="2551"/>
      </w:pPr>
      <w:r>
        <w:tab/>
        <w:t>Text string of item:</w:t>
      </w:r>
      <w:r>
        <w:tab/>
        <w:t>"1 Call Forward Unconditional"</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"FE"</w:t>
      </w:r>
    </w:p>
    <w:p w:rsidR="00B17D80" w:rsidRDefault="00B17D80" w:rsidP="00B17D80">
      <w:pPr>
        <w:pStyle w:val="EW"/>
        <w:tabs>
          <w:tab w:val="left" w:pos="851"/>
        </w:tabs>
        <w:ind w:left="2835" w:hanging="2551"/>
      </w:pPr>
      <w:r>
        <w:tab/>
        <w:t>Text string of item:</w:t>
      </w:r>
      <w:r>
        <w:tab/>
        <w:t>"2 Call Forward On User Busy"</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"FD"</w:t>
      </w:r>
    </w:p>
    <w:p w:rsidR="00B17D80" w:rsidRDefault="00B17D80" w:rsidP="00B17D80">
      <w:pPr>
        <w:pStyle w:val="EW"/>
        <w:tabs>
          <w:tab w:val="left" w:pos="851"/>
        </w:tabs>
        <w:ind w:left="2835" w:hanging="2551"/>
      </w:pPr>
      <w:r>
        <w:tab/>
        <w:t>Text string of item:</w:t>
      </w:r>
      <w:r>
        <w:tab/>
        <w:t>"3 Call Forward On No Reply"</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"FC"</w:t>
      </w:r>
    </w:p>
    <w:p w:rsidR="00B17D80" w:rsidRDefault="00B17D80" w:rsidP="00B17D80">
      <w:pPr>
        <w:pStyle w:val="EW"/>
        <w:tabs>
          <w:tab w:val="left" w:pos="851"/>
        </w:tabs>
        <w:ind w:left="2835" w:hanging="2551"/>
      </w:pPr>
      <w:r>
        <w:tab/>
        <w:t>Text string of item:</w:t>
      </w:r>
      <w:r>
        <w:tab/>
        <w:t>"4 Call Forward On User Not Reachable"</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"FB"</w:t>
      </w:r>
    </w:p>
    <w:p w:rsidR="00B17D80" w:rsidRDefault="00B17D80" w:rsidP="00B17D80">
      <w:pPr>
        <w:pStyle w:val="EW"/>
        <w:tabs>
          <w:tab w:val="left" w:pos="851"/>
        </w:tabs>
        <w:ind w:left="2835" w:hanging="2551"/>
      </w:pPr>
      <w:r>
        <w:lastRenderedPageBreak/>
        <w:tab/>
        <w:t>Text string of item:</w:t>
      </w:r>
      <w:r>
        <w:tab/>
        <w:t>"5 Barring Of All Outgoing Calls"</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"FA"</w:t>
      </w:r>
    </w:p>
    <w:p w:rsidR="00B17D80" w:rsidRDefault="00B17D80" w:rsidP="00B17D80">
      <w:pPr>
        <w:pStyle w:val="EW"/>
        <w:tabs>
          <w:tab w:val="left" w:pos="851"/>
        </w:tabs>
        <w:ind w:left="2835" w:hanging="2551"/>
      </w:pPr>
      <w:r>
        <w:tab/>
        <w:t>Text string of item:</w:t>
      </w:r>
      <w:r>
        <w:tab/>
        <w:t>"6 Barring Of All Outgoing Int Calls"</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"F9"</w:t>
      </w:r>
    </w:p>
    <w:p w:rsidR="00B17D80" w:rsidRDefault="00B17D80" w:rsidP="00B17D80">
      <w:pPr>
        <w:pStyle w:val="EX"/>
        <w:tabs>
          <w:tab w:val="left" w:pos="851"/>
        </w:tabs>
        <w:ind w:left="2835" w:hanging="2551"/>
      </w:pPr>
      <w:r>
        <w:tab/>
        <w:t>Text string of item:</w:t>
      </w:r>
      <w:r>
        <w:tab/>
        <w:t>"7 CLI Presentation"</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0A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4D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32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1D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FF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31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6F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55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64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1C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FE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32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64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55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73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1B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FD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33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46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6F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52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FC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34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43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55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52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68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FB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35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66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24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FA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36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20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42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69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r>
              <w:rPr>
                <w:lang w:val="fr-FR"/>
              </w:rPr>
              <w:t xml:space="preserv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67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4F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41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13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F9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37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50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SET UP MENU 1.2.3</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rPr>
          <w:lang w:val="fr-FR"/>
        </w:rPr>
      </w:pPr>
      <w:r>
        <w:tab/>
      </w:r>
      <w:r w:rsidRPr="00F51EF9">
        <w:rPr>
          <w:lang w:val="fr-FR"/>
        </w:rPr>
        <w:t>Command type:</w:t>
      </w:r>
      <w:r w:rsidRPr="00F51EF9">
        <w:rPr>
          <w:lang w:val="fr-FR"/>
        </w:rPr>
        <w:tab/>
        <w:t>SET UP MENU</w:t>
      </w:r>
    </w:p>
    <w:p w:rsidR="00B17D80" w:rsidRDefault="00B17D80" w:rsidP="00B17D80">
      <w:pPr>
        <w:pStyle w:val="EW"/>
        <w:tabs>
          <w:tab w:val="left" w:pos="851"/>
        </w:tabs>
        <w:ind w:left="2835" w:hanging="2551"/>
        <w:rPr>
          <w:lang w:val="fr-FR"/>
        </w:rPr>
      </w:pPr>
      <w:r w:rsidRPr="00F51EF9">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55733B" w:rsidRDefault="00B17D80" w:rsidP="00B17D80">
      <w:pPr>
        <w:pStyle w:val="EW"/>
        <w:tabs>
          <w:tab w:val="left" w:pos="851"/>
        </w:tabs>
        <w:ind w:left="2835" w:hanging="2551"/>
        <w:rPr>
          <w:lang w:val="fr-FR"/>
        </w:rPr>
      </w:pPr>
      <w:r>
        <w:rPr>
          <w:lang w:val="fr-FR"/>
        </w:rPr>
        <w:tab/>
      </w:r>
      <w:r w:rsidRPr="0055733B">
        <w:rPr>
          <w:lang w:val="fr-FR"/>
        </w:rPr>
        <w:t>Destination device:</w:t>
      </w:r>
      <w:r w:rsidRPr="0055733B">
        <w:rPr>
          <w:lang w:val="fr-FR"/>
        </w:rPr>
        <w:tab/>
        <w:t>ME</w:t>
      </w:r>
    </w:p>
    <w:p w:rsidR="00B17D80" w:rsidRDefault="00B17D80" w:rsidP="00B17D80">
      <w:pPr>
        <w:pStyle w:val="EW"/>
        <w:tabs>
          <w:tab w:val="left" w:pos="851"/>
        </w:tabs>
        <w:ind w:left="2835" w:hanging="2551"/>
      </w:pPr>
      <w:r w:rsidRPr="0055733B">
        <w:rPr>
          <w:lang w:val="fr-FR"/>
        </w:rPr>
        <w:tab/>
      </w:r>
      <w:r>
        <w:t>Alpha Identifier:</w:t>
      </w:r>
      <w:r>
        <w:tab/>
        <w:t>"The SIM shall supply a set of menu items, which shall be integrated with the menu system (or other MMI facility) in order to give the user the opportunity to choose one of these menu items at his own discretion. Each item comprises a sh"</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"01"</w:t>
      </w:r>
    </w:p>
    <w:p w:rsidR="00B17D80" w:rsidRDefault="00B17D80" w:rsidP="00B17D80">
      <w:pPr>
        <w:pStyle w:val="EX"/>
        <w:tabs>
          <w:tab w:val="left" w:pos="851"/>
        </w:tabs>
        <w:ind w:left="2835" w:hanging="2551"/>
      </w:pPr>
      <w:r>
        <w:tab/>
        <w:t>Text string of item:</w:t>
      </w:r>
      <w:r>
        <w:tab/>
        <w:t>"Y"</w:t>
      </w:r>
    </w:p>
    <w:p w:rsidR="00B17D80" w:rsidRDefault="00B17D80" w:rsidP="00B17D80">
      <w:pPr>
        <w:keepNext/>
        <w:keepLines/>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MENU 1.2.1, 1.2.2 and 1.2.3</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D679DA" w:rsidRDefault="00B17D80" w:rsidP="00B17D80">
      <w:pPr>
        <w:pStyle w:val="EW"/>
        <w:tabs>
          <w:tab w:val="left" w:pos="851"/>
        </w:tabs>
        <w:ind w:left="2835" w:hanging="2551"/>
      </w:pPr>
      <w:r>
        <w:tab/>
      </w:r>
      <w:r w:rsidRPr="00D679DA">
        <w:t>Command type:</w:t>
      </w:r>
      <w:r w:rsidRPr="00D679DA">
        <w:tab/>
        <w:t>SET UP MENU</w:t>
      </w:r>
    </w:p>
    <w:p w:rsidR="00B17D80" w:rsidRPr="00D679DA" w:rsidRDefault="00B17D80" w:rsidP="00B17D80">
      <w:pPr>
        <w:pStyle w:val="EW"/>
        <w:tabs>
          <w:tab w:val="left" w:pos="851"/>
        </w:tabs>
        <w:ind w:left="2835" w:hanging="2551"/>
      </w:pPr>
      <w:r w:rsidRPr="00D679DA">
        <w:tab/>
        <w:t>Command qualifier:</w:t>
      </w:r>
      <w:r w:rsidRPr="00D679DA">
        <w:tab/>
        <w:t>"no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r>
    </w:tbl>
    <w:p w:rsidR="00B17D80" w:rsidRDefault="00B17D80" w:rsidP="00B17D80">
      <w:pPr>
        <w:pStyle w:val="FP"/>
        <w:rPr>
          <w:lang w:val="fr-FR"/>
        </w:rPr>
      </w:pPr>
    </w:p>
    <w:p w:rsidR="00B17D80" w:rsidRDefault="00B17D80" w:rsidP="00B17D80">
      <w:pPr>
        <w:rPr>
          <w:lang w:val="fr-FR"/>
        </w:rPr>
      </w:pPr>
      <w:r>
        <w:rPr>
          <w:lang w:val="fr-FR"/>
        </w:rPr>
        <w:t>ENVELOPE 1.2.1: MENU SELECTION</w:t>
      </w:r>
    </w:p>
    <w:p w:rsidR="00B17D80" w:rsidRDefault="00B17D80" w:rsidP="00B17D80">
      <w:pPr>
        <w:rPr>
          <w:lang w:val="fr-FR"/>
        </w:rPr>
      </w:pPr>
      <w:r>
        <w:rPr>
          <w:lang w:val="fr-FR"/>
        </w:rPr>
        <w:t>Logically:</w:t>
      </w:r>
    </w:p>
    <w:p w:rsidR="00B17D80" w:rsidRDefault="00B17D80" w:rsidP="00B17D80">
      <w:pPr>
        <w:pStyle w:val="EW"/>
        <w:tabs>
          <w:tab w:val="left" w:pos="851"/>
        </w:tabs>
        <w:ind w:left="2835" w:hanging="2551"/>
        <w:rPr>
          <w:lang w:val="fr-FR"/>
        </w:rPr>
      </w:pPr>
      <w:r>
        <w:rPr>
          <w:lang w:val="fr-FR"/>
        </w:rPr>
        <w:t>Menu selection</w:t>
      </w:r>
    </w:p>
    <w:p w:rsidR="00B17D80" w:rsidRDefault="00B17D80" w:rsidP="00B17D80">
      <w:pPr>
        <w:pStyle w:val="EW"/>
        <w:tabs>
          <w:tab w:val="left" w:pos="851"/>
        </w:tabs>
        <w:ind w:left="2835" w:hanging="2551"/>
        <w:rPr>
          <w:lang w:val="fr-FR"/>
        </w:rPr>
      </w:pPr>
      <w:r>
        <w:rPr>
          <w:lang w:val="fr-FR"/>
        </w:rPr>
        <w:tab/>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Keypad</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X"/>
        <w:tabs>
          <w:tab w:val="left" w:pos="851"/>
        </w:tabs>
        <w:ind w:left="2835" w:hanging="2551"/>
      </w:pPr>
      <w:r>
        <w:rPr>
          <w:lang w:val="fr-FR"/>
        </w:rPr>
        <w:tab/>
      </w:r>
      <w:r>
        <w:t>Item identifier</w:t>
      </w:r>
      <w:r>
        <w:tab/>
        <w:t>3D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3D</w:t>
            </w:r>
          </w:p>
        </w:tc>
      </w:tr>
    </w:tbl>
    <w:p w:rsidR="00B17D80" w:rsidRDefault="00B17D80" w:rsidP="00B17D80">
      <w:pPr>
        <w:pStyle w:val="FP"/>
        <w:rPr>
          <w:lang w:val="fr-FR"/>
        </w:rPr>
      </w:pPr>
    </w:p>
    <w:p w:rsidR="00B17D80" w:rsidRDefault="00B17D80" w:rsidP="00B17D80">
      <w:pPr>
        <w:rPr>
          <w:lang w:val="fr-FR"/>
        </w:rPr>
      </w:pPr>
      <w:r>
        <w:rPr>
          <w:lang w:val="fr-FR"/>
        </w:rPr>
        <w:t>ENVELOPE 1.2.2: MENU SELECTION</w:t>
      </w:r>
    </w:p>
    <w:p w:rsidR="00B17D80" w:rsidRDefault="00B17D80" w:rsidP="00B17D80">
      <w:pPr>
        <w:keepNext/>
        <w:keepLines/>
        <w:rPr>
          <w:lang w:val="fr-FR"/>
        </w:rPr>
      </w:pPr>
      <w:r>
        <w:rPr>
          <w:lang w:val="fr-FR"/>
        </w:rPr>
        <w:lastRenderedPageBreak/>
        <w:t>Logically:</w:t>
      </w:r>
    </w:p>
    <w:p w:rsidR="00B17D80" w:rsidRDefault="00B17D80" w:rsidP="00B17D80">
      <w:pPr>
        <w:pStyle w:val="EW"/>
        <w:keepNext/>
        <w:tabs>
          <w:tab w:val="left" w:pos="851"/>
        </w:tabs>
        <w:ind w:left="2835" w:hanging="2551"/>
        <w:rPr>
          <w:lang w:val="fr-FR"/>
        </w:rPr>
      </w:pPr>
      <w:r>
        <w:rPr>
          <w:lang w:val="fr-FR"/>
        </w:rPr>
        <w:t>Menu selection</w:t>
      </w:r>
    </w:p>
    <w:p w:rsidR="00B17D80" w:rsidRDefault="00B17D80" w:rsidP="00B17D80">
      <w:pPr>
        <w:pStyle w:val="EW"/>
        <w:keepNext/>
        <w:tabs>
          <w:tab w:val="left" w:pos="851"/>
        </w:tabs>
        <w:ind w:left="2835" w:hanging="2551"/>
        <w:rPr>
          <w:lang w:val="fr-FR"/>
        </w:rPr>
      </w:pPr>
      <w:r>
        <w:rPr>
          <w:lang w:val="fr-FR"/>
        </w:rPr>
        <w:tab/>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Keypad</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X"/>
        <w:tabs>
          <w:tab w:val="left" w:pos="851"/>
        </w:tabs>
        <w:ind w:left="2835" w:hanging="2551"/>
        <w:rPr>
          <w:lang w:val="fr-FR"/>
        </w:rPr>
      </w:pPr>
      <w:r>
        <w:rPr>
          <w:lang w:val="fr-FR"/>
        </w:rPr>
        <w:tab/>
        <w:t>Item identifier</w:t>
      </w:r>
      <w:r>
        <w:rPr>
          <w:lang w:val="fr-FR"/>
        </w:rPr>
        <w:tab/>
        <w:t>FB</w:t>
      </w:r>
    </w:p>
    <w:p w:rsidR="00B17D80" w:rsidRDefault="00B17D80" w:rsidP="00B17D80">
      <w:pPr>
        <w:keepNext/>
        <w:rPr>
          <w:lang w:val="fr-FR"/>
        </w:rPr>
      </w:pPr>
      <w:r>
        <w:rPr>
          <w:lang w:val="fr-FR"/>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fr-FR"/>
              </w:rPr>
            </w:pPr>
            <w:r>
              <w:rPr>
                <w:lang w:val="fr-FR"/>
              </w:rP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FB</w:t>
            </w:r>
          </w:p>
        </w:tc>
      </w:tr>
    </w:tbl>
    <w:p w:rsidR="00B17D80" w:rsidRDefault="00B17D80" w:rsidP="00B17D80">
      <w:pPr>
        <w:pStyle w:val="FP"/>
        <w:rPr>
          <w:lang w:val="fr-FR"/>
        </w:rPr>
      </w:pPr>
    </w:p>
    <w:p w:rsidR="00B17D80" w:rsidRDefault="00B17D80" w:rsidP="00B17D80">
      <w:pPr>
        <w:rPr>
          <w:lang w:val="fr-FR"/>
        </w:rPr>
      </w:pPr>
      <w:r>
        <w:rPr>
          <w:lang w:val="fr-FR"/>
        </w:rPr>
        <w:t>ENVELOPE 1.2.3: MENU SELECTION</w:t>
      </w:r>
    </w:p>
    <w:p w:rsidR="00B17D80" w:rsidRDefault="00B17D80" w:rsidP="00B17D80">
      <w:r>
        <w:t>Logically:</w:t>
      </w:r>
    </w:p>
    <w:p w:rsidR="00B17D80" w:rsidRDefault="00B17D80" w:rsidP="00B17D80">
      <w:pPr>
        <w:pStyle w:val="EW"/>
        <w:tabs>
          <w:tab w:val="left" w:pos="851"/>
        </w:tabs>
        <w:ind w:left="2835" w:hanging="2551"/>
      </w:pPr>
      <w:r>
        <w:t>Menu selection</w:t>
      </w:r>
    </w:p>
    <w:p w:rsidR="00B17D80" w:rsidRDefault="00B17D80" w:rsidP="00B17D80">
      <w:pPr>
        <w:pStyle w:val="EW"/>
        <w:tabs>
          <w:tab w:val="left" w:pos="851"/>
        </w:tabs>
        <w:ind w:left="2835" w:hanging="2551"/>
      </w:pPr>
      <w:r>
        <w:tab/>
        <w:t>Device identities</w:t>
      </w:r>
    </w:p>
    <w:p w:rsidR="00B17D80" w:rsidRDefault="00B17D80" w:rsidP="00B17D80">
      <w:pPr>
        <w:pStyle w:val="EW"/>
        <w:tabs>
          <w:tab w:val="left" w:pos="851"/>
        </w:tabs>
        <w:ind w:left="2835" w:hanging="2551"/>
      </w:pPr>
      <w:r>
        <w:tab/>
        <w:t>Source device:</w:t>
      </w:r>
      <w:r>
        <w:tab/>
        <w:t>Keypad</w:t>
      </w:r>
    </w:p>
    <w:p w:rsidR="00B17D80" w:rsidRDefault="00B17D80" w:rsidP="00B17D80">
      <w:pPr>
        <w:pStyle w:val="EW"/>
        <w:tabs>
          <w:tab w:val="left" w:pos="851"/>
        </w:tabs>
        <w:ind w:left="2835" w:hanging="2551"/>
      </w:pPr>
      <w:r>
        <w:tab/>
        <w:t>Destination device:</w:t>
      </w:r>
      <w:r>
        <w:tab/>
        <w:t>SIM</w:t>
      </w:r>
    </w:p>
    <w:p w:rsidR="00B17D80" w:rsidRDefault="00B17D80" w:rsidP="00B17D80">
      <w:pPr>
        <w:pStyle w:val="EX"/>
        <w:tabs>
          <w:tab w:val="left" w:pos="851"/>
        </w:tabs>
        <w:ind w:left="2835" w:hanging="2551"/>
      </w:pPr>
      <w:r>
        <w:tab/>
        <w:t>Item identifier</w:t>
      </w:r>
      <w:r>
        <w:tab/>
        <w:t>01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bl>
    <w:p w:rsidR="00B17D80" w:rsidRDefault="00B17D80" w:rsidP="00B17D80">
      <w:pPr>
        <w:pStyle w:val="FP"/>
      </w:pPr>
    </w:p>
    <w:p w:rsidR="00B17D80" w:rsidRDefault="00B17D80" w:rsidP="00B17D80">
      <w:pPr>
        <w:keepNext/>
      </w:pPr>
      <w:r>
        <w:t>The following table details the test requirements with relation to the tested features:</w:t>
      </w:r>
    </w:p>
    <w:p w:rsidR="00B17D80" w:rsidRDefault="00B17D80" w:rsidP="00B17D80">
      <w:pPr>
        <w:pStyle w:val="TH"/>
        <w:spacing w:before="0" w:after="0"/>
        <w:rPr>
          <w:sz w:val="12"/>
          <w:szCs w:val="12"/>
        </w:rPr>
      </w:pPr>
    </w:p>
    <w:tbl>
      <w:tblPr>
        <w:tblW w:w="0" w:type="auto"/>
        <w:jc w:val="center"/>
        <w:tblLayout w:type="fixed"/>
        <w:tblCellMar>
          <w:left w:w="28" w:type="dxa"/>
          <w:right w:w="107" w:type="dxa"/>
        </w:tblCellMar>
        <w:tblLook w:val="0000" w:firstRow="0" w:lastRow="0" w:firstColumn="0" w:lastColumn="0" w:noHBand="0" w:noVBand="0"/>
      </w:tblPr>
      <w:tblGrid>
        <w:gridCol w:w="1985"/>
        <w:gridCol w:w="1700"/>
        <w:gridCol w:w="1111"/>
        <w:gridCol w:w="1559"/>
      </w:tblGrid>
      <w:tr w:rsidR="00B17D80" w:rsidTr="007B59FD">
        <w:tblPrEx>
          <w:tblCellMar>
            <w:top w:w="0" w:type="dxa"/>
            <w:bottom w:w="0" w:type="dxa"/>
          </w:tblCellMar>
        </w:tblPrEx>
        <w:trPr>
          <w:jc w:val="center"/>
        </w:trPr>
        <w:tc>
          <w:tcPr>
            <w:tcW w:w="1985" w:type="dxa"/>
            <w:tcBorders>
              <w:bottom w:val="single" w:sz="4" w:space="0" w:color="auto"/>
              <w:right w:val="single" w:sz="4" w:space="0" w:color="auto"/>
            </w:tcBorders>
          </w:tcPr>
          <w:p w:rsidR="00B17D80" w:rsidRDefault="00B17D80" w:rsidP="007B59FD">
            <w:pPr>
              <w:pStyle w:val="TAH"/>
            </w:pPr>
          </w:p>
        </w:tc>
        <w:tc>
          <w:tcPr>
            <w:tcW w:w="4370" w:type="dxa"/>
            <w:gridSpan w:val="3"/>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Proactive SIM Command Facilities</w:t>
            </w:r>
          </w:p>
        </w:tc>
      </w:tr>
      <w:tr w:rsidR="00B17D80" w:rsidTr="007B59FD">
        <w:tblPrEx>
          <w:tblCellMar>
            <w:top w:w="0" w:type="dxa"/>
            <w:bottom w:w="0" w:type="dxa"/>
          </w:tblCellMar>
        </w:tblPrEx>
        <w:trPr>
          <w:cantSplit/>
          <w:jc w:val="center"/>
        </w:trPr>
        <w:tc>
          <w:tcPr>
            <w:tcW w:w="1985"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Proactive SIM Command Number</w:t>
            </w:r>
          </w:p>
        </w:tc>
        <w:tc>
          <w:tcPr>
            <w:tcW w:w="1700"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Alpha Identifier Length</w:t>
            </w:r>
          </w:p>
        </w:tc>
        <w:tc>
          <w:tcPr>
            <w:tcW w:w="1111"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Number of items</w:t>
            </w:r>
          </w:p>
        </w:tc>
        <w:tc>
          <w:tcPr>
            <w:tcW w:w="1559"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Maximum length of item</w:t>
            </w:r>
          </w:p>
        </w:tc>
      </w:tr>
      <w:tr w:rsidR="00B17D80" w:rsidTr="007B59FD">
        <w:tblPrEx>
          <w:tblCellMar>
            <w:top w:w="0" w:type="dxa"/>
            <w:bottom w:w="0" w:type="dxa"/>
          </w:tblCellMar>
        </w:tblPrEx>
        <w:trPr>
          <w:cantSplit/>
          <w:jc w:val="center"/>
        </w:trPr>
        <w:tc>
          <w:tcPr>
            <w:tcW w:w="198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1.1.1 </w:t>
            </w:r>
          </w:p>
        </w:tc>
        <w:tc>
          <w:tcPr>
            <w:tcW w:w="170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111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w:t>
            </w:r>
          </w:p>
        </w:tc>
        <w:tc>
          <w:tcPr>
            <w:tcW w:w="155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w:t>
            </w:r>
          </w:p>
        </w:tc>
      </w:tr>
      <w:tr w:rsidR="00B17D80" w:rsidTr="007B59FD">
        <w:tblPrEx>
          <w:tblCellMar>
            <w:top w:w="0" w:type="dxa"/>
            <w:bottom w:w="0" w:type="dxa"/>
          </w:tblCellMar>
        </w:tblPrEx>
        <w:trPr>
          <w:cantSplit/>
          <w:jc w:val="center"/>
        </w:trPr>
        <w:tc>
          <w:tcPr>
            <w:tcW w:w="198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1.1.2</w:t>
            </w:r>
          </w:p>
        </w:tc>
        <w:tc>
          <w:tcPr>
            <w:tcW w:w="170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111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w:t>
            </w:r>
          </w:p>
        </w:tc>
        <w:tc>
          <w:tcPr>
            <w:tcW w:w="155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w:t>
            </w:r>
          </w:p>
        </w:tc>
      </w:tr>
      <w:tr w:rsidR="00B17D80" w:rsidTr="007B59FD">
        <w:tblPrEx>
          <w:tblCellMar>
            <w:top w:w="0" w:type="dxa"/>
            <w:bottom w:w="0" w:type="dxa"/>
          </w:tblCellMar>
        </w:tblPrEx>
        <w:trPr>
          <w:cantSplit/>
          <w:jc w:val="center"/>
        </w:trPr>
        <w:tc>
          <w:tcPr>
            <w:tcW w:w="198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1.1.3</w:t>
            </w:r>
          </w:p>
        </w:tc>
        <w:tc>
          <w:tcPr>
            <w:tcW w:w="170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111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w:t>
            </w:r>
          </w:p>
        </w:tc>
        <w:tc>
          <w:tcPr>
            <w:tcW w:w="155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w:t>
            </w:r>
          </w:p>
        </w:tc>
      </w:tr>
      <w:tr w:rsidR="00B17D80" w:rsidTr="007B59FD">
        <w:tblPrEx>
          <w:tblCellMar>
            <w:top w:w="0" w:type="dxa"/>
            <w:bottom w:w="0" w:type="dxa"/>
          </w:tblCellMar>
        </w:tblPrEx>
        <w:trPr>
          <w:cantSplit/>
          <w:jc w:val="center"/>
        </w:trPr>
        <w:tc>
          <w:tcPr>
            <w:tcW w:w="198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1.2.1</w:t>
            </w:r>
          </w:p>
        </w:tc>
        <w:tc>
          <w:tcPr>
            <w:tcW w:w="170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111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155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w:t>
            </w:r>
          </w:p>
        </w:tc>
      </w:tr>
      <w:tr w:rsidR="00B17D80" w:rsidTr="007B59FD">
        <w:tblPrEx>
          <w:tblCellMar>
            <w:top w:w="0" w:type="dxa"/>
            <w:bottom w:w="0" w:type="dxa"/>
          </w:tblCellMar>
        </w:tblPrEx>
        <w:trPr>
          <w:cantSplit/>
          <w:jc w:val="center"/>
        </w:trPr>
        <w:tc>
          <w:tcPr>
            <w:tcW w:w="198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1.2.2</w:t>
            </w:r>
          </w:p>
        </w:tc>
        <w:tc>
          <w:tcPr>
            <w:tcW w:w="170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111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w:t>
            </w:r>
          </w:p>
        </w:tc>
        <w:tc>
          <w:tcPr>
            <w:tcW w:w="155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r>
      <w:tr w:rsidR="00B17D80" w:rsidTr="007B59FD">
        <w:tblPrEx>
          <w:tblCellMar>
            <w:top w:w="0" w:type="dxa"/>
            <w:bottom w:w="0" w:type="dxa"/>
          </w:tblCellMar>
        </w:tblPrEx>
        <w:trPr>
          <w:cantSplit/>
          <w:jc w:val="center"/>
        </w:trPr>
        <w:tc>
          <w:tcPr>
            <w:tcW w:w="198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1.2.3</w:t>
            </w:r>
          </w:p>
        </w:tc>
        <w:tc>
          <w:tcPr>
            <w:tcW w:w="170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235</w:t>
            </w:r>
          </w:p>
        </w:tc>
        <w:tc>
          <w:tcPr>
            <w:tcW w:w="111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w:t>
            </w:r>
          </w:p>
        </w:tc>
        <w:tc>
          <w:tcPr>
            <w:tcW w:w="155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w:t>
            </w:r>
          </w:p>
        </w:tc>
      </w:tr>
    </w:tbl>
    <w:p w:rsidR="00B17D80" w:rsidRDefault="00B17D80" w:rsidP="00B17D80">
      <w:pPr>
        <w:pStyle w:val="FP"/>
      </w:pPr>
    </w:p>
    <w:p w:rsidR="00B17D80" w:rsidRDefault="00B17D80" w:rsidP="00B17D80">
      <w:pPr>
        <w:pStyle w:val="H6"/>
      </w:pPr>
      <w:r>
        <w:t>27.22.4.8.1.5</w:t>
      </w:r>
      <w:r>
        <w:tab/>
        <w:t>Test requirement</w:t>
      </w:r>
    </w:p>
    <w:p w:rsidR="00B17D80" w:rsidRDefault="00B17D80" w:rsidP="00B17D80">
      <w:r>
        <w:t>The ME shall operate in the manner defined in expected sequence 1.1 and in expected sequence 1.2.</w:t>
      </w:r>
    </w:p>
    <w:p w:rsidR="00B17D80" w:rsidRDefault="00B17D80" w:rsidP="00B17D80">
      <w:pPr>
        <w:pStyle w:val="Heading5"/>
      </w:pPr>
      <w:bookmarkStart w:id="333" w:name="_Toc502363203"/>
      <w:bookmarkStart w:id="334" w:name="_Toc533173629"/>
      <w:bookmarkStart w:id="335" w:name="_Toc51834050"/>
      <w:r>
        <w:t>27.22.4.8.2</w:t>
      </w:r>
      <w:r>
        <w:tab/>
        <w:t>SET UP MENU (help request support) and ENVELOPE MENU SELECTION</w:t>
      </w:r>
      <w:bookmarkEnd w:id="333"/>
      <w:bookmarkEnd w:id="334"/>
      <w:bookmarkEnd w:id="335"/>
    </w:p>
    <w:p w:rsidR="00B17D80" w:rsidRDefault="00B17D80" w:rsidP="00B17D80">
      <w:pPr>
        <w:pStyle w:val="H6"/>
      </w:pPr>
      <w:r>
        <w:t>27.22.4.8.2.1</w:t>
      </w:r>
      <w:r>
        <w:tab/>
        <w:t>Definition and applicability</w:t>
      </w:r>
    </w:p>
    <w:p w:rsidR="00B17D80" w:rsidRDefault="00B17D80" w:rsidP="00B17D80">
      <w:r>
        <w:t>See clause 3.2.2.</w:t>
      </w:r>
    </w:p>
    <w:p w:rsidR="00B17D80" w:rsidRDefault="00B17D80" w:rsidP="00B17D80">
      <w:pPr>
        <w:pStyle w:val="H6"/>
      </w:pPr>
      <w:r>
        <w:t>27.22.4.8.2.2</w:t>
      </w:r>
      <w:r>
        <w:tab/>
        <w:t>Conformance requirement</w:t>
      </w:r>
    </w:p>
    <w:p w:rsidR="00B17D80" w:rsidRDefault="00B17D80" w:rsidP="00B17D80">
      <w:r>
        <w:t>Requirements are the same as in clause 27.22.4.8.1.1, with an additional one:</w:t>
      </w:r>
    </w:p>
    <w:p w:rsidR="00B17D80" w:rsidRDefault="00B17D80" w:rsidP="00B17D80">
      <w:pPr>
        <w:pStyle w:val="B1"/>
      </w:pPr>
      <w:r>
        <w:t>-</w:t>
      </w:r>
      <w:r>
        <w:tab/>
        <w:t>TS 11.14 [15] clause 12.21.</w:t>
      </w:r>
    </w:p>
    <w:p w:rsidR="00B17D80" w:rsidRDefault="00B17D80" w:rsidP="00B17D80">
      <w:pPr>
        <w:pStyle w:val="H6"/>
      </w:pPr>
      <w:r>
        <w:t>27.22.4.8.2.3</w:t>
      </w:r>
      <w:r>
        <w:tab/>
        <w:t>Test purpose</w:t>
      </w:r>
    </w:p>
    <w:p w:rsidR="00B17D80" w:rsidRDefault="00B17D80" w:rsidP="00B17D80">
      <w:r>
        <w:t>To verify that the ME correctly integrates the menu items contained in the SET UP MENU proactive SIM command, and returns a successful response in the TERMINAL RESPONSE command sent to the SIM.</w:t>
      </w:r>
    </w:p>
    <w:p w:rsidR="00B17D80" w:rsidRDefault="00B17D80" w:rsidP="00B17D80">
      <w:r>
        <w:t>To verify that when the help is available for the command and the user has indicated the need to get help information on one of the items,  the ME informs properly the SIM about an HELP REQUEST, using the MENU SELECTION mechanism.</w:t>
      </w:r>
    </w:p>
    <w:p w:rsidR="00B17D80" w:rsidRDefault="00B17D80" w:rsidP="00B17D80">
      <w:r>
        <w:lastRenderedPageBreak/>
        <w:t>To verify that the ME correctly passes the identifier of the selected menu item to the SIM using the ENVELOPE (MENU SELECTION) command.</w:t>
      </w:r>
    </w:p>
    <w:p w:rsidR="00B17D80" w:rsidRDefault="00B17D80" w:rsidP="00B17D80">
      <w:pPr>
        <w:pStyle w:val="H6"/>
      </w:pPr>
      <w:r>
        <w:t>27.22.4.8.2.4</w:t>
      </w:r>
      <w:r>
        <w:tab/>
        <w:t>Method of test</w:t>
      </w:r>
    </w:p>
    <w:p w:rsidR="00B17D80" w:rsidRDefault="00B17D80" w:rsidP="00B17D80">
      <w:pPr>
        <w:pStyle w:val="H6"/>
      </w:pPr>
      <w:r>
        <w:t>27.22.4.8.2.4.1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The ME shall have been powered on and performed the PROFILE DOWNLOAD procedure.</w:t>
      </w:r>
    </w:p>
    <w:p w:rsidR="00B17D80" w:rsidRDefault="00B17D80" w:rsidP="00B17D80">
      <w:r>
        <w:t>The ME screen shall be in its normal stand-by display.</w:t>
      </w:r>
    </w:p>
    <w:p w:rsidR="00B17D80" w:rsidRDefault="00B17D80" w:rsidP="00B17D80">
      <w:pPr>
        <w:pStyle w:val="H6"/>
      </w:pPr>
      <w:r>
        <w:t>27.22.4.8.2.4.2</w:t>
      </w:r>
      <w:r>
        <w:tab/>
        <w:t>Procedure</w:t>
      </w:r>
    </w:p>
    <w:p w:rsidR="00B17D80" w:rsidRDefault="00B17D80" w:rsidP="00B17D80">
      <w:pPr>
        <w:keepNext/>
        <w:rPr>
          <w:b/>
        </w:rPr>
      </w:pPr>
      <w:r>
        <w:rPr>
          <w:b/>
        </w:rPr>
        <w:t>Expected Sequence 2.1 (SET UP MENU and MENU SELECTION, with Help Request, Replace and Remove a Toolkit Menu)</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MENU 2.1.1</w:t>
            </w:r>
          </w:p>
        </w:tc>
        <w:tc>
          <w:tcPr>
            <w:tcW w:w="3776" w:type="dxa"/>
            <w:tcBorders>
              <w:left w:val="single" w:sz="6" w:space="0" w:color="auto"/>
              <w:right w:val="single" w:sz="6" w:space="0" w:color="auto"/>
            </w:tcBorders>
          </w:tcPr>
          <w:p w:rsidR="00B17D80" w:rsidRDefault="00B17D80" w:rsidP="007B59FD">
            <w:pPr>
              <w:pStyle w:val="TAL"/>
            </w:pPr>
            <w:r>
              <w:t>[First Set Up Menu]</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MENU 2.1.1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Integrate the menu header of "Toolkit Menu" into its menu system and have the menu items of "Item 1", "Item 2", "Item 3" and "Item 4" under this header.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MENU 2.1.1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the Toolkit Menu "Toolkit Menu"</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"Item 1", "Item 2", "Item 3", "Item 4"</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Select the Help Request on "Item 2" Menu entry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Send the ENVELOPE 2.1.1: MENU SELECTION</w:t>
            </w:r>
          </w:p>
          <w:p w:rsidR="00B17D80" w:rsidRDefault="00B17D80" w:rsidP="007B59FD">
            <w:pPr>
              <w:pStyle w:val="TAL"/>
            </w:pPr>
            <w:r>
              <w:t>(Identifier of item: 2)</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MENU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rPr>
          <w:lang w:val="fr-FR"/>
        </w:rPr>
      </w:pPr>
      <w:r>
        <w:tab/>
      </w:r>
      <w:r w:rsidRPr="00F51EF9">
        <w:rPr>
          <w:lang w:val="fr-FR"/>
        </w:rPr>
        <w:t>Command type:</w:t>
      </w:r>
      <w:r w:rsidRPr="00F51EF9">
        <w:rPr>
          <w:lang w:val="fr-FR"/>
        </w:rPr>
        <w:tab/>
        <w:t>SET UP MENU</w:t>
      </w:r>
    </w:p>
    <w:p w:rsidR="00B17D80" w:rsidRDefault="00B17D80" w:rsidP="00B17D80">
      <w:pPr>
        <w:pStyle w:val="EW"/>
        <w:tabs>
          <w:tab w:val="left" w:pos="851"/>
        </w:tabs>
        <w:ind w:left="2835" w:hanging="2551"/>
        <w:rPr>
          <w:lang w:val="fr-FR"/>
        </w:rPr>
      </w:pPr>
      <w:r w:rsidRPr="00F51EF9">
        <w:rPr>
          <w:lang w:val="fr-FR"/>
        </w:rPr>
        <w:tab/>
      </w:r>
      <w:r>
        <w:rPr>
          <w:lang w:val="fr-FR"/>
        </w:rPr>
        <w:t>Command qualifier:</w:t>
      </w:r>
      <w:r>
        <w:rPr>
          <w:lang w:val="fr-FR"/>
        </w:rPr>
        <w:tab/>
        <w:t>"80"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55733B" w:rsidRDefault="00B17D80" w:rsidP="00B17D80">
      <w:pPr>
        <w:pStyle w:val="EW"/>
        <w:tabs>
          <w:tab w:val="left" w:pos="851"/>
        </w:tabs>
        <w:ind w:left="2835" w:hanging="2551"/>
      </w:pPr>
      <w:r>
        <w:rPr>
          <w:lang w:val="fr-FR"/>
        </w:rPr>
        <w:tab/>
      </w:r>
      <w:r w:rsidRPr="0055733B">
        <w:t>Alpha identifier:</w:t>
      </w:r>
      <w:r w:rsidRPr="0055733B">
        <w:tab/>
        <w:t>"Toolkit Menu"</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1</w:t>
      </w:r>
    </w:p>
    <w:p w:rsidR="00B17D80" w:rsidRDefault="00B17D80" w:rsidP="00B17D80">
      <w:pPr>
        <w:pStyle w:val="EW"/>
        <w:tabs>
          <w:tab w:val="left" w:pos="851"/>
        </w:tabs>
        <w:ind w:left="2835" w:hanging="2551"/>
      </w:pPr>
      <w:r>
        <w:tab/>
        <w:t>Text string of item:</w:t>
      </w:r>
      <w:r>
        <w:tab/>
        <w:t>"Item 1"</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2</w:t>
      </w:r>
    </w:p>
    <w:p w:rsidR="00B17D80" w:rsidRDefault="00B17D80" w:rsidP="00B17D80">
      <w:pPr>
        <w:pStyle w:val="EW"/>
        <w:tabs>
          <w:tab w:val="left" w:pos="851"/>
        </w:tabs>
        <w:ind w:left="2835" w:hanging="2551"/>
      </w:pPr>
      <w:r>
        <w:tab/>
        <w:t>Text string of item:</w:t>
      </w:r>
      <w:r>
        <w:tab/>
        <w:t>"Item 2"</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lastRenderedPageBreak/>
        <w:tab/>
        <w:t>Identifier of item:</w:t>
      </w:r>
      <w:r>
        <w:tab/>
        <w:t>3</w:t>
      </w:r>
    </w:p>
    <w:p w:rsidR="00B17D80" w:rsidRDefault="00B17D80" w:rsidP="00B17D80">
      <w:pPr>
        <w:pStyle w:val="EW"/>
        <w:tabs>
          <w:tab w:val="left" w:pos="851"/>
        </w:tabs>
        <w:ind w:left="2835" w:hanging="2551"/>
      </w:pPr>
      <w:r>
        <w:tab/>
        <w:t>Text string of item:</w:t>
      </w:r>
      <w:r>
        <w:tab/>
        <w:t>"Item 3"</w:t>
      </w:r>
    </w:p>
    <w:p w:rsidR="00B17D80" w:rsidRDefault="00B17D80" w:rsidP="00B17D80">
      <w:pPr>
        <w:pStyle w:val="EW"/>
        <w:tabs>
          <w:tab w:val="left" w:pos="851"/>
        </w:tabs>
        <w:ind w:left="2835" w:hanging="2551"/>
      </w:pPr>
      <w:r>
        <w:tab/>
        <w:t>Item</w:t>
      </w:r>
    </w:p>
    <w:p w:rsidR="00B17D80" w:rsidRDefault="00B17D80" w:rsidP="00B17D80">
      <w:pPr>
        <w:pStyle w:val="EW"/>
        <w:tabs>
          <w:tab w:val="left" w:pos="851"/>
        </w:tabs>
        <w:ind w:left="2835" w:hanging="2551"/>
      </w:pPr>
      <w:r>
        <w:tab/>
      </w:r>
      <w:r>
        <w:tab/>
        <w:t>Identifier of item:</w:t>
      </w:r>
      <w:r>
        <w:tab/>
        <w:t>4</w:t>
      </w:r>
    </w:p>
    <w:p w:rsidR="00B17D80" w:rsidRDefault="00B17D80" w:rsidP="00B17D80">
      <w:pPr>
        <w:pStyle w:val="EX"/>
        <w:tabs>
          <w:tab w:val="left" w:pos="851"/>
        </w:tabs>
        <w:ind w:left="2835" w:hanging="2551"/>
      </w:pPr>
      <w:r>
        <w:tab/>
        <w:t>Text string of item:</w:t>
      </w:r>
      <w:r>
        <w:tab/>
        <w:t>"Item 4"</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MENU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55733B" w:rsidRDefault="00B17D80" w:rsidP="00B17D80">
      <w:pPr>
        <w:pStyle w:val="EW"/>
        <w:tabs>
          <w:tab w:val="left" w:pos="851"/>
        </w:tabs>
        <w:ind w:left="2835" w:hanging="2551"/>
      </w:pPr>
      <w:r>
        <w:tab/>
      </w:r>
      <w:r w:rsidRPr="0055733B">
        <w:t>Command type:</w:t>
      </w:r>
      <w:r w:rsidRPr="0055733B">
        <w:tab/>
        <w:t>SET UP MENU</w:t>
      </w:r>
    </w:p>
    <w:p w:rsidR="00B17D80" w:rsidRPr="0055733B" w:rsidRDefault="00B17D80" w:rsidP="00B17D80">
      <w:pPr>
        <w:pStyle w:val="EW"/>
        <w:tabs>
          <w:tab w:val="left" w:pos="851"/>
        </w:tabs>
        <w:ind w:left="2835" w:hanging="2551"/>
      </w:pPr>
      <w:r w:rsidRPr="0055733B">
        <w:tab/>
        <w:t>Command qualifier:</w:t>
      </w:r>
      <w:r w:rsidRPr="0055733B">
        <w:tab/>
        <w:t>" help information available"</w:t>
      </w:r>
    </w:p>
    <w:p w:rsidR="00B17D80" w:rsidRPr="0055733B" w:rsidRDefault="00B17D80" w:rsidP="00B17D80">
      <w:pPr>
        <w:pStyle w:val="EW"/>
        <w:tabs>
          <w:tab w:val="left" w:pos="851"/>
        </w:tabs>
        <w:ind w:left="2835" w:hanging="2551"/>
      </w:pPr>
      <w:r w:rsidRPr="0055733B">
        <w:t>Device identities</w:t>
      </w:r>
    </w:p>
    <w:p w:rsidR="00B17D80" w:rsidRPr="0055733B" w:rsidRDefault="00B17D80" w:rsidP="00B17D80">
      <w:pPr>
        <w:pStyle w:val="EW"/>
        <w:tabs>
          <w:tab w:val="left" w:pos="851"/>
        </w:tabs>
        <w:ind w:left="2835" w:hanging="2551"/>
      </w:pPr>
      <w:r w:rsidRPr="0055733B">
        <w:tab/>
        <w:t>Source device:</w:t>
      </w:r>
      <w:r w:rsidRPr="0055733B">
        <w:tab/>
        <w:t>ME</w:t>
      </w:r>
    </w:p>
    <w:p w:rsidR="00B17D80" w:rsidRPr="0055733B" w:rsidRDefault="00B17D80" w:rsidP="00B17D80">
      <w:pPr>
        <w:pStyle w:val="EW"/>
        <w:tabs>
          <w:tab w:val="left" w:pos="851"/>
        </w:tabs>
        <w:ind w:left="2835" w:hanging="2551"/>
      </w:pPr>
      <w:r w:rsidRPr="0055733B">
        <w:tab/>
        <w:t>Destination device:</w:t>
      </w:r>
      <w:r w:rsidRPr="0055733B">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r>
    </w:tbl>
    <w:p w:rsidR="00B17D80" w:rsidRDefault="00B17D80" w:rsidP="00B17D80">
      <w:pPr>
        <w:rPr>
          <w:lang w:val="fr-FR"/>
        </w:rPr>
      </w:pPr>
    </w:p>
    <w:p w:rsidR="00B17D80" w:rsidRDefault="00B17D80" w:rsidP="00B17D80">
      <w:pPr>
        <w:rPr>
          <w:lang w:val="fr-FR"/>
        </w:rPr>
      </w:pPr>
      <w:r>
        <w:rPr>
          <w:lang w:val="fr-FR"/>
        </w:rPr>
        <w:t>ENVELOPE 2.1.1: MENU SELECTION</w:t>
      </w:r>
    </w:p>
    <w:p w:rsidR="00B17D80" w:rsidRDefault="00B17D80" w:rsidP="00B17D80">
      <w:pPr>
        <w:rPr>
          <w:lang w:val="fr-FR"/>
        </w:rPr>
      </w:pPr>
      <w:r>
        <w:rPr>
          <w:lang w:val="fr-FR"/>
        </w:rPr>
        <w:t>Logically:</w:t>
      </w:r>
    </w:p>
    <w:p w:rsidR="00B17D80" w:rsidRDefault="00B17D80" w:rsidP="00B17D80">
      <w:pPr>
        <w:pStyle w:val="EW"/>
        <w:tabs>
          <w:tab w:val="left" w:pos="851"/>
          <w:tab w:val="left" w:pos="1134"/>
        </w:tabs>
        <w:ind w:left="2835" w:hanging="2551"/>
        <w:rPr>
          <w:lang w:val="fr-FR"/>
        </w:rPr>
      </w:pPr>
      <w:r>
        <w:rPr>
          <w:lang w:val="fr-FR"/>
        </w:rPr>
        <w:t>Menu selection</w:t>
      </w:r>
    </w:p>
    <w:p w:rsidR="00B17D80" w:rsidRDefault="00B17D80" w:rsidP="00B17D80">
      <w:pPr>
        <w:pStyle w:val="EW"/>
        <w:tabs>
          <w:tab w:val="left" w:pos="851"/>
          <w:tab w:val="left" w:pos="1134"/>
        </w:tabs>
        <w:ind w:left="2835" w:hanging="2551"/>
        <w:rPr>
          <w:lang w:val="fr-FR"/>
        </w:rPr>
      </w:pPr>
      <w:r>
        <w:rPr>
          <w:lang w:val="fr-FR"/>
        </w:rPr>
        <w:tab/>
        <w:t>Device identities</w:t>
      </w:r>
    </w:p>
    <w:p w:rsidR="00B17D80" w:rsidRDefault="00B17D80" w:rsidP="00B17D80">
      <w:pPr>
        <w:pStyle w:val="EW"/>
        <w:tabs>
          <w:tab w:val="left" w:pos="851"/>
          <w:tab w:val="left" w:pos="1134"/>
        </w:tabs>
        <w:ind w:left="2835" w:hanging="2551"/>
        <w:rPr>
          <w:lang w:val="fr-FR"/>
        </w:rPr>
      </w:pPr>
      <w:r>
        <w:rPr>
          <w:lang w:val="fr-FR"/>
        </w:rPr>
        <w:tab/>
      </w:r>
      <w:r>
        <w:rPr>
          <w:lang w:val="fr-FR"/>
        </w:rPr>
        <w:tab/>
        <w:t>Source device:</w:t>
      </w:r>
      <w:r>
        <w:rPr>
          <w:lang w:val="fr-FR"/>
        </w:rPr>
        <w:tab/>
        <w:t>Keypad</w:t>
      </w:r>
    </w:p>
    <w:p w:rsidR="00B17D80" w:rsidRDefault="00B17D80" w:rsidP="00B17D80">
      <w:pPr>
        <w:pStyle w:val="EW"/>
        <w:tabs>
          <w:tab w:val="left" w:pos="851"/>
          <w:tab w:val="left" w:pos="1134"/>
        </w:tabs>
        <w:ind w:left="2835" w:hanging="2551"/>
        <w:rPr>
          <w:lang w:val="fr-FR"/>
        </w:rPr>
      </w:pPr>
      <w:r>
        <w:rPr>
          <w:lang w:val="fr-FR"/>
        </w:rPr>
        <w:tab/>
      </w:r>
      <w:r>
        <w:rPr>
          <w:lang w:val="fr-FR"/>
        </w:rPr>
        <w:tab/>
        <w:t>Destination device:</w:t>
      </w:r>
      <w:r>
        <w:rPr>
          <w:lang w:val="fr-FR"/>
        </w:rPr>
        <w:tab/>
        <w:t>SIM</w:t>
      </w:r>
    </w:p>
    <w:p w:rsidR="00B17D80" w:rsidRDefault="00B17D80" w:rsidP="00B17D80">
      <w:pPr>
        <w:pStyle w:val="EW"/>
        <w:tabs>
          <w:tab w:val="left" w:pos="851"/>
          <w:tab w:val="left" w:pos="1134"/>
        </w:tabs>
        <w:ind w:left="2835" w:hanging="2551"/>
      </w:pPr>
      <w:r>
        <w:rPr>
          <w:lang w:val="fr-FR"/>
        </w:rPr>
        <w:tab/>
      </w:r>
      <w:r>
        <w:t>Item identifier</w:t>
      </w:r>
      <w:r>
        <w:tab/>
        <w:t>02</w:t>
      </w:r>
    </w:p>
    <w:p w:rsidR="00B17D80" w:rsidRDefault="00B17D80" w:rsidP="00B17D80">
      <w:pPr>
        <w:pStyle w:val="EX"/>
        <w:tabs>
          <w:tab w:val="left" w:pos="851"/>
          <w:tab w:val="left" w:pos="1134"/>
        </w:tabs>
        <w:ind w:left="2835" w:hanging="2551"/>
      </w:pPr>
      <w:r>
        <w:tab/>
        <w:t>Help request tag</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pStyle w:val="H6"/>
      </w:pPr>
      <w:r>
        <w:t>27.22.4.8.2.5</w:t>
      </w:r>
      <w:r>
        <w:tab/>
        <w:t>Test requirement</w:t>
      </w:r>
    </w:p>
    <w:p w:rsidR="00B17D80" w:rsidRDefault="00B17D80" w:rsidP="00B17D80">
      <w:r>
        <w:t>The ME shall operate in the manner defined in expected sequence 2.1.</w:t>
      </w:r>
    </w:p>
    <w:p w:rsidR="00B17D80" w:rsidRDefault="00B17D80" w:rsidP="00B17D80">
      <w:pPr>
        <w:pStyle w:val="Heading5"/>
      </w:pPr>
      <w:bookmarkStart w:id="336" w:name="_Toc502363204"/>
      <w:bookmarkStart w:id="337" w:name="_Toc533173630"/>
      <w:bookmarkStart w:id="338" w:name="_Toc51834051"/>
      <w:r>
        <w:t>27.22.4.8.3</w:t>
      </w:r>
      <w:r>
        <w:tab/>
        <w:t>SET UP MENU (next action support) and ENVELOPE MENU SELECTION</w:t>
      </w:r>
      <w:bookmarkEnd w:id="336"/>
      <w:bookmarkEnd w:id="337"/>
      <w:bookmarkEnd w:id="338"/>
    </w:p>
    <w:p w:rsidR="00B17D80" w:rsidRDefault="00B17D80" w:rsidP="00B17D80">
      <w:pPr>
        <w:pStyle w:val="H6"/>
      </w:pPr>
      <w:r>
        <w:t>27.22.4.8.3.1</w:t>
      </w:r>
      <w:r>
        <w:tab/>
        <w:t>Definition and applicability</w:t>
      </w:r>
    </w:p>
    <w:p w:rsidR="00B17D80" w:rsidRDefault="00B17D80" w:rsidP="00B17D80">
      <w:r>
        <w:t>See clause 3.2.2.</w:t>
      </w:r>
    </w:p>
    <w:p w:rsidR="00B17D80" w:rsidRDefault="00B17D80" w:rsidP="00B17D80">
      <w:r>
        <w:t>If the SIM provides an Items Next Action Indicator data object, the comprehension required flag shall be set to '0'.</w:t>
      </w:r>
    </w:p>
    <w:p w:rsidR="00B17D80" w:rsidRDefault="00B17D80" w:rsidP="00B17D80">
      <w:pPr>
        <w:pStyle w:val="H6"/>
      </w:pPr>
      <w:r>
        <w:lastRenderedPageBreak/>
        <w:t>27.22.4.8.3.2</w:t>
      </w:r>
      <w:r>
        <w:tab/>
        <w:t>Conformance requirement</w:t>
      </w:r>
    </w:p>
    <w:p w:rsidR="00B17D80" w:rsidRDefault="00B17D80" w:rsidP="00B17D80">
      <w:r>
        <w:t>Requirements are the same as in clause 27.22.4.8.1.1, with an additional one:</w:t>
      </w:r>
    </w:p>
    <w:p w:rsidR="00B17D80" w:rsidRDefault="00B17D80" w:rsidP="00B17D80">
      <w:pPr>
        <w:pStyle w:val="B1"/>
      </w:pPr>
      <w:r>
        <w:t>-</w:t>
      </w:r>
      <w:r>
        <w:tab/>
        <w:t>TS 11.14 [15] clause 12.24.</w:t>
      </w:r>
    </w:p>
    <w:p w:rsidR="00B17D80" w:rsidRDefault="00B17D80" w:rsidP="00B17D80">
      <w:pPr>
        <w:pStyle w:val="H6"/>
      </w:pPr>
      <w:r>
        <w:t>27.22.4.8.3.3</w:t>
      </w:r>
      <w:r>
        <w:tab/>
        <w:t>Test purpose</w:t>
      </w:r>
    </w:p>
    <w:p w:rsidR="00B17D80" w:rsidRDefault="00B17D80" w:rsidP="00B17D80">
      <w:r>
        <w:t>To verify that the ME correctly integrates the menu items contained in the SET UP MENU proactive SIM command, and returns a successful response in the TERMINAL RESPONSE command sent to the SIM.</w:t>
      </w:r>
    </w:p>
    <w:p w:rsidR="00B17D80" w:rsidRDefault="00B17D80" w:rsidP="00B17D80">
      <w:r>
        <w:t>To verify that the next action indicator is supported.</w:t>
      </w:r>
    </w:p>
    <w:p w:rsidR="00B17D80" w:rsidRDefault="00B17D80" w:rsidP="00B17D80">
      <w:r>
        <w:t>To verify that the ME correctly passes the identifier of the selected menu item to the SIM using the ENVELOPE (MENU SELECTION) command.</w:t>
      </w:r>
    </w:p>
    <w:p w:rsidR="00B17D80" w:rsidRDefault="00B17D80" w:rsidP="00B17D80">
      <w:pPr>
        <w:pStyle w:val="H6"/>
      </w:pPr>
      <w:r>
        <w:t>27.22.4.8.3.4</w:t>
      </w:r>
      <w:r>
        <w:tab/>
        <w:t>Method of test</w:t>
      </w:r>
    </w:p>
    <w:p w:rsidR="00B17D80" w:rsidRDefault="00B17D80" w:rsidP="00B17D80">
      <w:pPr>
        <w:pStyle w:val="H6"/>
      </w:pPr>
      <w:r>
        <w:t>27.22.4.8.3.4.1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The ME shall have been powered on and performed the PROFILE DOWNLOAD procedure.</w:t>
      </w:r>
    </w:p>
    <w:p w:rsidR="00B17D80" w:rsidRDefault="00B17D80" w:rsidP="00B17D80">
      <w:r>
        <w:t>The ME screen shall be in its normal stand-by display.</w:t>
      </w:r>
    </w:p>
    <w:p w:rsidR="00B17D80" w:rsidRDefault="00B17D80" w:rsidP="00B17D80">
      <w:pPr>
        <w:pStyle w:val="H6"/>
      </w:pPr>
      <w:r>
        <w:t>27.22.4.8.3.4.2</w:t>
      </w:r>
      <w:r>
        <w:tab/>
        <w:t>Procedure</w:t>
      </w:r>
    </w:p>
    <w:p w:rsidR="00B17D80" w:rsidRDefault="00B17D80" w:rsidP="00B17D80">
      <w:pPr>
        <w:keepNext/>
        <w:rPr>
          <w:b/>
        </w:rPr>
      </w:pPr>
      <w:r>
        <w:rPr>
          <w:b/>
        </w:rPr>
        <w:t>Expected Sequence 3.1 (SET UP MENU, next action indicator "Send SM", "Set Up Call", "Launch Browser", "Provide Local Information",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823"/>
        <w:gridCol w:w="1293"/>
        <w:gridCol w:w="2892"/>
        <w:gridCol w:w="3776"/>
      </w:tblGrid>
      <w:tr w:rsidR="00B17D80" w:rsidTr="007B59FD">
        <w:tblPrEx>
          <w:tblCellMar>
            <w:top w:w="0" w:type="dxa"/>
            <w:bottom w:w="0" w:type="dxa"/>
          </w:tblCellMar>
        </w:tblPrEx>
        <w:trPr>
          <w:cantSplit/>
          <w:jc w:val="center"/>
        </w:trPr>
        <w:tc>
          <w:tcPr>
            <w:tcW w:w="823"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93"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823"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93"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MENU 3.1.1</w:t>
            </w:r>
          </w:p>
        </w:tc>
        <w:tc>
          <w:tcPr>
            <w:tcW w:w="3776" w:type="dxa"/>
            <w:tcBorders>
              <w:left w:val="single" w:sz="6" w:space="0" w:color="auto"/>
              <w:right w:val="single" w:sz="6" w:space="0" w:color="auto"/>
            </w:tcBorders>
          </w:tcPr>
          <w:p w:rsidR="00B17D80" w:rsidRDefault="00B17D80" w:rsidP="007B59FD">
            <w:pPr>
              <w:pStyle w:val="TAL"/>
            </w:pPr>
            <w:r>
              <w:t>[First Set Up Menu]</w:t>
            </w: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2</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3</w:t>
            </w:r>
          </w:p>
        </w:tc>
        <w:tc>
          <w:tcPr>
            <w:tcW w:w="1293"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MENU 3.1.1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4</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Integrate the menu header of "Toolkit Menu" into its menu system and have the menu items of "Item 1", "Item 2", "Item 3" and "Item 4" under this header.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5</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MENU 3.1.1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6</w:t>
            </w:r>
          </w:p>
        </w:tc>
        <w:tc>
          <w:tcPr>
            <w:tcW w:w="1293"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7</w:t>
            </w:r>
          </w:p>
        </w:tc>
        <w:tc>
          <w:tcPr>
            <w:tcW w:w="1293"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the Toolkit Menu "Toolkit Menu"</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8</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"Item 1", "Item 2", "Item 3", "Item 4"</w:t>
            </w:r>
          </w:p>
        </w:tc>
        <w:tc>
          <w:tcPr>
            <w:tcW w:w="3776" w:type="dxa"/>
            <w:tcBorders>
              <w:left w:val="single" w:sz="6" w:space="0" w:color="auto"/>
              <w:right w:val="single" w:sz="6" w:space="0" w:color="auto"/>
            </w:tcBorders>
          </w:tcPr>
          <w:p w:rsidR="00B17D80" w:rsidRDefault="00B17D80" w:rsidP="007B59FD">
            <w:pPr>
              <w:pStyle w:val="TAL"/>
            </w:pPr>
            <w:r>
              <w:t>The ME may  indicate to the user the consequences of performing the selection of an item.</w:t>
            </w: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9</w:t>
            </w:r>
          </w:p>
        </w:tc>
        <w:tc>
          <w:tcPr>
            <w:tcW w:w="1293"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Navigate in the items, then select "Item 2". </w:t>
            </w:r>
          </w:p>
        </w:tc>
        <w:tc>
          <w:tcPr>
            <w:tcW w:w="3776" w:type="dxa"/>
            <w:tcBorders>
              <w:left w:val="single" w:sz="6" w:space="0" w:color="auto"/>
              <w:right w:val="single" w:sz="6" w:space="0" w:color="auto"/>
            </w:tcBorders>
          </w:tcPr>
          <w:p w:rsidR="00B17D80" w:rsidRDefault="00B17D80" w:rsidP="007B59FD">
            <w:pPr>
              <w:pStyle w:val="TAL"/>
            </w:pPr>
            <w:r>
              <w:t xml:space="preserve"> The ME may  indicate to the user the consequences of performing the selection of an item.</w:t>
            </w:r>
          </w:p>
        </w:tc>
      </w:tr>
      <w:tr w:rsidR="00B17D80" w:rsidTr="007B59FD">
        <w:tblPrEx>
          <w:tblCellMar>
            <w:top w:w="0" w:type="dxa"/>
            <w:bottom w:w="0" w:type="dxa"/>
          </w:tblCellMar>
        </w:tblPrEx>
        <w:trPr>
          <w:cantSplit/>
          <w:jc w:val="center"/>
        </w:trPr>
        <w:tc>
          <w:tcPr>
            <w:tcW w:w="823" w:type="dxa"/>
            <w:tcBorders>
              <w:left w:val="single" w:sz="6" w:space="0" w:color="auto"/>
              <w:bottom w:val="single" w:sz="6" w:space="0" w:color="auto"/>
              <w:right w:val="single" w:sz="6" w:space="0" w:color="auto"/>
            </w:tcBorders>
          </w:tcPr>
          <w:p w:rsidR="00B17D80" w:rsidRDefault="00B17D80" w:rsidP="007B59FD">
            <w:pPr>
              <w:pStyle w:val="TAC"/>
            </w:pPr>
            <w:r>
              <w:t>10</w:t>
            </w:r>
          </w:p>
        </w:tc>
        <w:tc>
          <w:tcPr>
            <w:tcW w:w="1293"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Send the ENVELOPE 3.1.1: MENU SELECTION</w:t>
            </w:r>
          </w:p>
          <w:p w:rsidR="00B17D80" w:rsidRDefault="00B17D80" w:rsidP="007B59FD">
            <w:pPr>
              <w:pStyle w:val="TAL"/>
            </w:pPr>
            <w:r>
              <w:t>(Identifier of item: 2)</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pPr>
        <w:rPr>
          <w:lang w:val="fr-FR"/>
        </w:rPr>
      </w:pPr>
      <w:r>
        <w:rPr>
          <w:lang w:val="fr-FR"/>
        </w:rPr>
        <w:t>ENVELOPE 3.1.1: MENU SELECTION</w:t>
      </w:r>
    </w:p>
    <w:p w:rsidR="00B17D80" w:rsidRDefault="00B17D80" w:rsidP="00B17D80">
      <w:pPr>
        <w:rPr>
          <w:lang w:val="fr-FR"/>
        </w:rPr>
      </w:pPr>
      <w:r>
        <w:rPr>
          <w:lang w:val="fr-FR"/>
        </w:rPr>
        <w:t>Logically:</w:t>
      </w:r>
    </w:p>
    <w:p w:rsidR="00B17D80" w:rsidRDefault="00B17D80" w:rsidP="00B17D80">
      <w:pPr>
        <w:pStyle w:val="EW"/>
        <w:tabs>
          <w:tab w:val="left" w:pos="851"/>
          <w:tab w:val="left" w:pos="1134"/>
        </w:tabs>
        <w:ind w:left="2835" w:hanging="2551"/>
        <w:rPr>
          <w:lang w:val="fr-FR"/>
        </w:rPr>
      </w:pPr>
      <w:r>
        <w:rPr>
          <w:lang w:val="fr-FR"/>
        </w:rPr>
        <w:t>Menu selection</w:t>
      </w:r>
    </w:p>
    <w:p w:rsidR="00B17D80" w:rsidRDefault="00B17D80" w:rsidP="00B17D80">
      <w:pPr>
        <w:pStyle w:val="EW"/>
        <w:tabs>
          <w:tab w:val="left" w:pos="851"/>
          <w:tab w:val="left" w:pos="1134"/>
        </w:tabs>
        <w:ind w:left="2835" w:hanging="2551"/>
        <w:rPr>
          <w:lang w:val="fr-FR"/>
        </w:rPr>
      </w:pPr>
      <w:r>
        <w:rPr>
          <w:lang w:val="fr-FR"/>
        </w:rPr>
        <w:lastRenderedPageBreak/>
        <w:tab/>
        <w:t>Device identities</w:t>
      </w:r>
    </w:p>
    <w:p w:rsidR="00B17D80" w:rsidRDefault="00B17D80" w:rsidP="00B17D80">
      <w:pPr>
        <w:pStyle w:val="EW"/>
        <w:tabs>
          <w:tab w:val="left" w:pos="851"/>
          <w:tab w:val="left" w:pos="1134"/>
        </w:tabs>
        <w:ind w:left="2835" w:hanging="2551"/>
        <w:rPr>
          <w:lang w:val="fr-FR"/>
        </w:rPr>
      </w:pPr>
      <w:r>
        <w:rPr>
          <w:lang w:val="fr-FR"/>
        </w:rPr>
        <w:tab/>
      </w:r>
      <w:r>
        <w:rPr>
          <w:lang w:val="fr-FR"/>
        </w:rPr>
        <w:tab/>
        <w:t>Source device:</w:t>
      </w:r>
      <w:r>
        <w:rPr>
          <w:lang w:val="fr-FR"/>
        </w:rPr>
        <w:tab/>
        <w:t>Keypad</w:t>
      </w:r>
    </w:p>
    <w:p w:rsidR="00B17D80" w:rsidRDefault="00B17D80" w:rsidP="00B17D80">
      <w:pPr>
        <w:pStyle w:val="EW"/>
        <w:tabs>
          <w:tab w:val="left" w:pos="851"/>
          <w:tab w:val="left" w:pos="1134"/>
        </w:tabs>
        <w:ind w:left="2835" w:hanging="2551"/>
        <w:rPr>
          <w:lang w:val="fr-FR"/>
        </w:rPr>
      </w:pPr>
      <w:r>
        <w:rPr>
          <w:lang w:val="fr-FR"/>
        </w:rPr>
        <w:tab/>
      </w:r>
      <w:r>
        <w:rPr>
          <w:lang w:val="fr-FR"/>
        </w:rPr>
        <w:tab/>
        <w:t>Destination device:</w:t>
      </w:r>
      <w:r>
        <w:rPr>
          <w:lang w:val="fr-FR"/>
        </w:rPr>
        <w:tab/>
        <w:t>SIM</w:t>
      </w:r>
    </w:p>
    <w:p w:rsidR="00B17D80" w:rsidRDefault="00B17D80" w:rsidP="00B17D80">
      <w:pPr>
        <w:pStyle w:val="EX"/>
        <w:ind w:left="851" w:hanging="567"/>
      </w:pPr>
      <w:r>
        <w:rPr>
          <w:lang w:val="fr-FR"/>
        </w:rPr>
        <w:tab/>
      </w:r>
      <w:r>
        <w:t>Item identifier</w:t>
      </w:r>
      <w:r>
        <w:tab/>
      </w:r>
      <w:r>
        <w:tab/>
      </w:r>
      <w:r>
        <w:tab/>
        <w:t>02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SET UP MENU 3.1.1</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rPr>
          <w:lang w:val="fr-FR"/>
        </w:rPr>
      </w:pPr>
      <w:r>
        <w:tab/>
      </w:r>
      <w:r w:rsidRPr="00F51EF9">
        <w:rPr>
          <w:lang w:val="fr-FR"/>
        </w:rPr>
        <w:t>Command type:</w:t>
      </w:r>
      <w:r w:rsidRPr="00F51EF9">
        <w:rPr>
          <w:lang w:val="fr-FR"/>
        </w:rPr>
        <w:tab/>
        <w:t>SET UP MENU</w:t>
      </w:r>
    </w:p>
    <w:p w:rsidR="00B17D80" w:rsidRDefault="00B17D80" w:rsidP="00B17D80">
      <w:pPr>
        <w:pStyle w:val="EW"/>
        <w:tabs>
          <w:tab w:val="left" w:pos="851"/>
        </w:tabs>
        <w:ind w:left="2835" w:hanging="2551"/>
        <w:rPr>
          <w:lang w:val="fr-FR"/>
        </w:rPr>
      </w:pPr>
      <w:r w:rsidRPr="00F51EF9">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55733B" w:rsidRDefault="00B17D80" w:rsidP="00B17D80">
      <w:pPr>
        <w:pStyle w:val="EW"/>
        <w:tabs>
          <w:tab w:val="left" w:pos="851"/>
        </w:tabs>
        <w:ind w:left="2835" w:hanging="2551"/>
      </w:pPr>
      <w:r>
        <w:rPr>
          <w:lang w:val="fr-FR"/>
        </w:rPr>
        <w:tab/>
      </w:r>
      <w:r w:rsidRPr="0055733B">
        <w:t>Alpha identifier:</w:t>
      </w:r>
      <w:r w:rsidRPr="0055733B">
        <w:tab/>
        <w:t>"Toolkit Menu"</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1</w:t>
      </w:r>
    </w:p>
    <w:p w:rsidR="00B17D80" w:rsidRDefault="00B17D80" w:rsidP="00B17D80">
      <w:pPr>
        <w:pStyle w:val="EW"/>
        <w:tabs>
          <w:tab w:val="left" w:pos="851"/>
        </w:tabs>
        <w:ind w:left="2835" w:hanging="2551"/>
      </w:pPr>
      <w:r>
        <w:tab/>
        <w:t>Text string of item:</w:t>
      </w:r>
      <w:r>
        <w:tab/>
        <w:t>"Item 1"</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2</w:t>
      </w:r>
    </w:p>
    <w:p w:rsidR="00B17D80" w:rsidRDefault="00B17D80" w:rsidP="00B17D80">
      <w:pPr>
        <w:pStyle w:val="EW"/>
        <w:tabs>
          <w:tab w:val="left" w:pos="851"/>
        </w:tabs>
        <w:ind w:left="2835" w:hanging="2551"/>
      </w:pPr>
      <w:r>
        <w:tab/>
        <w:t>Text string of item:</w:t>
      </w:r>
      <w:r>
        <w:tab/>
        <w:t>"Item 2"</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w:t>
      </w:r>
    </w:p>
    <w:p w:rsidR="00B17D80" w:rsidRDefault="00B17D80" w:rsidP="00B17D80">
      <w:pPr>
        <w:pStyle w:val="EW"/>
        <w:tabs>
          <w:tab w:val="left" w:pos="851"/>
        </w:tabs>
        <w:ind w:left="2835" w:hanging="2551"/>
      </w:pPr>
      <w:r>
        <w:tab/>
        <w:t>Text string of item:</w:t>
      </w:r>
      <w:r>
        <w:tab/>
        <w:t>"Item 3"</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w:t>
      </w:r>
    </w:p>
    <w:p w:rsidR="00B17D80" w:rsidRDefault="00B17D80" w:rsidP="00B17D80">
      <w:pPr>
        <w:pStyle w:val="EW"/>
        <w:tabs>
          <w:tab w:val="left" w:pos="851"/>
        </w:tabs>
        <w:ind w:left="2835" w:hanging="2551"/>
      </w:pPr>
      <w:r>
        <w:tab/>
        <w:t>Text string of item:</w:t>
      </w:r>
      <w:r>
        <w:tab/>
        <w:t>"Item 4"</w:t>
      </w:r>
    </w:p>
    <w:p w:rsidR="00B17D80" w:rsidRDefault="00B17D80" w:rsidP="00B17D80">
      <w:pPr>
        <w:pStyle w:val="EW"/>
        <w:tabs>
          <w:tab w:val="left" w:pos="851"/>
        </w:tabs>
        <w:ind w:left="2835" w:hanging="2551"/>
      </w:pPr>
      <w:r>
        <w:t>Items next action indicator list</w:t>
      </w:r>
    </w:p>
    <w:p w:rsidR="00B17D80" w:rsidRDefault="00B17D80" w:rsidP="00B17D80">
      <w:pPr>
        <w:pStyle w:val="EX"/>
        <w:tabs>
          <w:tab w:val="left" w:pos="851"/>
        </w:tabs>
        <w:ind w:left="2835" w:hanging="2551"/>
      </w:pPr>
      <w:r>
        <w:tab/>
        <w:t>List:</w:t>
      </w:r>
      <w:r>
        <w:tab/>
        <w:t>"Send SM", "Set Up Call", "Launch Browser", "Provide Local Information"</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MENU 3.1.1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D679DA" w:rsidRDefault="00B17D80" w:rsidP="00B17D80">
      <w:pPr>
        <w:pStyle w:val="EW"/>
        <w:tabs>
          <w:tab w:val="left" w:pos="851"/>
        </w:tabs>
        <w:ind w:left="2835" w:hanging="2551"/>
      </w:pPr>
      <w:r>
        <w:tab/>
      </w:r>
      <w:r w:rsidRPr="00D679DA">
        <w:t>Command type:</w:t>
      </w:r>
      <w:r w:rsidRPr="00D679DA">
        <w:tab/>
        <w:t>SET UP MENU</w:t>
      </w:r>
    </w:p>
    <w:p w:rsidR="00B17D80" w:rsidRPr="00D679DA" w:rsidRDefault="00B17D80" w:rsidP="00B17D80">
      <w:pPr>
        <w:pStyle w:val="EW"/>
        <w:tabs>
          <w:tab w:val="left" w:pos="851"/>
        </w:tabs>
        <w:ind w:left="2835" w:hanging="2551"/>
      </w:pPr>
      <w:r w:rsidRPr="00D679DA">
        <w:tab/>
        <w:t>Command qualifier:</w:t>
      </w:r>
      <w:r w:rsidRPr="00D679DA">
        <w:tab/>
        <w:t>"no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pStyle w:val="H6"/>
      </w:pPr>
      <w:r>
        <w:t>27.22.4.8.3.5</w:t>
      </w:r>
      <w:r>
        <w:tab/>
        <w:t>Test requirement</w:t>
      </w:r>
    </w:p>
    <w:p w:rsidR="00B17D80" w:rsidRDefault="00B17D80" w:rsidP="00B17D80">
      <w:r>
        <w:t>The ME shall operate in the manner defined in expected sequence 3.1.</w:t>
      </w:r>
    </w:p>
    <w:p w:rsidR="00B17D80" w:rsidRDefault="00B17D80" w:rsidP="00B17D80">
      <w:pPr>
        <w:pStyle w:val="Heading5"/>
      </w:pPr>
      <w:bookmarkStart w:id="339" w:name="_Toc502363205"/>
      <w:bookmarkStart w:id="340" w:name="_Toc533173631"/>
      <w:bookmarkStart w:id="341" w:name="_Toc51834052"/>
      <w:r>
        <w:t>27.22.4.8.4</w:t>
      </w:r>
      <w:r>
        <w:tab/>
        <w:t>SET UP MENU (display of icons) and ENVELOPE MENU SELECTION</w:t>
      </w:r>
      <w:bookmarkEnd w:id="339"/>
      <w:bookmarkEnd w:id="340"/>
      <w:bookmarkEnd w:id="341"/>
    </w:p>
    <w:p w:rsidR="00B17D80" w:rsidRDefault="00B17D80" w:rsidP="00B17D80">
      <w:pPr>
        <w:pStyle w:val="H6"/>
      </w:pPr>
      <w:r>
        <w:t>27.22.4.8.4.1</w:t>
      </w:r>
      <w:r>
        <w:tab/>
        <w:t>Definition and applicability</w:t>
      </w:r>
    </w:p>
    <w:p w:rsidR="00B17D80" w:rsidRDefault="00B17D80" w:rsidP="00B17D80">
      <w:r>
        <w:t>See clause 3.2.2.</w:t>
      </w:r>
    </w:p>
    <w:p w:rsidR="00B17D80" w:rsidRDefault="00B17D80" w:rsidP="00B17D80">
      <w:pPr>
        <w:pStyle w:val="H6"/>
      </w:pPr>
      <w:r>
        <w:t>27.22.4.8.4.2</w:t>
      </w:r>
      <w:r>
        <w:tab/>
        <w:t>Conformance requirement</w:t>
      </w:r>
    </w:p>
    <w:p w:rsidR="00B17D80" w:rsidRDefault="00B17D80" w:rsidP="00B17D80">
      <w:r>
        <w:t>Requirements are the same as in clause 27.22.4.8.1.1, with an additional one:</w:t>
      </w:r>
    </w:p>
    <w:p w:rsidR="00B17D80" w:rsidRDefault="00B17D80" w:rsidP="00B17D80">
      <w:pPr>
        <w:pStyle w:val="B1"/>
      </w:pPr>
      <w:r>
        <w:t>-</w:t>
      </w:r>
      <w:r>
        <w:tab/>
        <w:t>TS 11.14 [15] clause 6.5.4, 12.31 and 12.32.</w:t>
      </w:r>
    </w:p>
    <w:p w:rsidR="00B17D80" w:rsidRDefault="00B17D80" w:rsidP="00B17D80">
      <w:pPr>
        <w:pStyle w:val="H6"/>
      </w:pPr>
      <w:r>
        <w:t>27.22.4.8.4.3</w:t>
      </w:r>
      <w:r>
        <w:tab/>
        <w:t>Test purpose</w:t>
      </w:r>
    </w:p>
    <w:p w:rsidR="00B17D80" w:rsidRDefault="00B17D80" w:rsidP="00B17D80">
      <w:r>
        <w:t>To verify that the ME correctly integrates the menu items contained in the SET UP MENU proactive SIM command, and returns a successful response in the TERMINAL RESPONSE command sent to the SIM.</w:t>
      </w:r>
    </w:p>
    <w:p w:rsidR="00B17D80" w:rsidRDefault="00B17D80" w:rsidP="00B17D80">
      <w:r>
        <w:t>To verify that icons are displayed with the command Set Up Menu in the Alpha Identifier and Items Data Objects. To verify that the ME correctly passes the identifier of the selected menu item to the SIM using the ENVELOPE (MENU SELECTION) command.</w:t>
      </w:r>
    </w:p>
    <w:p w:rsidR="00B17D80" w:rsidRDefault="00B17D80" w:rsidP="00B17D80">
      <w:pPr>
        <w:pStyle w:val="H6"/>
      </w:pPr>
      <w:r>
        <w:t>27.22.4.8.4.4</w:t>
      </w:r>
      <w:r>
        <w:tab/>
        <w:t>Method of test</w:t>
      </w:r>
    </w:p>
    <w:p w:rsidR="00B17D80" w:rsidRDefault="00B17D80" w:rsidP="00B17D80">
      <w:pPr>
        <w:pStyle w:val="H6"/>
      </w:pPr>
      <w:r>
        <w:t>27.22.4.8.4.4.1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The ME shall have been powered on and performed the PROFILE DOWNLOAD procedure.</w:t>
      </w:r>
    </w:p>
    <w:p w:rsidR="00B17D80" w:rsidRDefault="00B17D80" w:rsidP="00B17D80">
      <w:r>
        <w:t>The ME screen shall be in its normal stand-by display.</w:t>
      </w:r>
    </w:p>
    <w:p w:rsidR="00B17D80" w:rsidRDefault="00B17D80" w:rsidP="00B17D80">
      <w:pPr>
        <w:pStyle w:val="H6"/>
      </w:pPr>
      <w:r>
        <w:lastRenderedPageBreak/>
        <w:t>27.22.4.8.4.4.2</w:t>
      </w:r>
      <w:r>
        <w:tab/>
        <w:t>Procedure</w:t>
      </w:r>
    </w:p>
    <w:p w:rsidR="00B17D80" w:rsidRDefault="00B17D80" w:rsidP="00B17D80">
      <w:pPr>
        <w:keepNext/>
        <w:rPr>
          <w:b/>
        </w:rPr>
      </w:pPr>
      <w:r>
        <w:rPr>
          <w:b/>
        </w:rPr>
        <w:t>Expected Sequence 4.1A (SET UP MENU, BASIC ICON NOT SELF EXPLANATORY in ALPHA ID and ITEMS DATA OBJECTS,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823"/>
        <w:gridCol w:w="1293"/>
        <w:gridCol w:w="2892"/>
        <w:gridCol w:w="3776"/>
      </w:tblGrid>
      <w:tr w:rsidR="00B17D80" w:rsidTr="007B59FD">
        <w:tblPrEx>
          <w:tblCellMar>
            <w:top w:w="0" w:type="dxa"/>
            <w:bottom w:w="0" w:type="dxa"/>
          </w:tblCellMar>
        </w:tblPrEx>
        <w:trPr>
          <w:cantSplit/>
          <w:jc w:val="center"/>
        </w:trPr>
        <w:tc>
          <w:tcPr>
            <w:tcW w:w="823"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93"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823"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93"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MENU 4.1.1</w:t>
            </w:r>
          </w:p>
        </w:tc>
        <w:tc>
          <w:tcPr>
            <w:tcW w:w="3776" w:type="dxa"/>
            <w:tcBorders>
              <w:left w:val="single" w:sz="6" w:space="0" w:color="auto"/>
              <w:right w:val="single" w:sz="6" w:space="0" w:color="auto"/>
            </w:tcBorders>
          </w:tcPr>
          <w:p w:rsidR="00B17D80" w:rsidRDefault="00B17D80" w:rsidP="007B59FD">
            <w:pPr>
              <w:pStyle w:val="TAL"/>
            </w:pPr>
            <w:r>
              <w:t>[First Set Up Menu]</w:t>
            </w: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2</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3</w:t>
            </w:r>
          </w:p>
        </w:tc>
        <w:tc>
          <w:tcPr>
            <w:tcW w:w="1293"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MENU 4.1.1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4</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Integrate the menu header of "Toolkit Menu" into its menu system and have the menu items of "Item 1", "Item 2", "Item 3" under this header.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5</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MENU 4.1.1A</w:t>
            </w:r>
          </w:p>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p>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6</w:t>
            </w:r>
          </w:p>
        </w:tc>
        <w:tc>
          <w:tcPr>
            <w:tcW w:w="1293"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7</w:t>
            </w:r>
          </w:p>
        </w:tc>
        <w:tc>
          <w:tcPr>
            <w:tcW w:w="1293"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the Toolkit Menu "Toolkit Menu"</w:t>
            </w:r>
          </w:p>
        </w:tc>
        <w:tc>
          <w:tcPr>
            <w:tcW w:w="3776" w:type="dxa"/>
            <w:tcBorders>
              <w:left w:val="single" w:sz="6" w:space="0" w:color="auto"/>
              <w:right w:val="single" w:sz="6" w:space="0" w:color="auto"/>
            </w:tcBorders>
          </w:tcPr>
          <w:p w:rsidR="00B17D80" w:rsidRDefault="00B17D80" w:rsidP="007B59FD">
            <w:pPr>
              <w:pStyle w:val="TAL"/>
            </w:pPr>
            <w:r>
              <w:t>Verify the icon is displayed with alpha id.</w:t>
            </w: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8</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"Item 1", "Item 2", "Item 3".</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9</w:t>
            </w:r>
          </w:p>
        </w:tc>
        <w:tc>
          <w:tcPr>
            <w:tcW w:w="1293"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Navigate in the items, then select "Item 2". </w:t>
            </w:r>
          </w:p>
        </w:tc>
        <w:tc>
          <w:tcPr>
            <w:tcW w:w="3776" w:type="dxa"/>
            <w:tcBorders>
              <w:left w:val="single" w:sz="6" w:space="0" w:color="auto"/>
              <w:right w:val="single" w:sz="6" w:space="0" w:color="auto"/>
            </w:tcBorders>
          </w:tcPr>
          <w:p w:rsidR="00B17D80" w:rsidRDefault="00B17D80" w:rsidP="007B59FD">
            <w:pPr>
              <w:pStyle w:val="TAL"/>
            </w:pPr>
            <w:r>
              <w:t>Verify icons are displayed for each item.</w:t>
            </w:r>
          </w:p>
        </w:tc>
      </w:tr>
      <w:tr w:rsidR="00B17D80" w:rsidTr="007B59FD">
        <w:tblPrEx>
          <w:tblCellMar>
            <w:top w:w="0" w:type="dxa"/>
            <w:bottom w:w="0" w:type="dxa"/>
          </w:tblCellMar>
        </w:tblPrEx>
        <w:trPr>
          <w:cantSplit/>
          <w:jc w:val="center"/>
        </w:trPr>
        <w:tc>
          <w:tcPr>
            <w:tcW w:w="823" w:type="dxa"/>
            <w:tcBorders>
              <w:left w:val="single" w:sz="6" w:space="0" w:color="auto"/>
              <w:bottom w:val="single" w:sz="6" w:space="0" w:color="auto"/>
              <w:right w:val="single" w:sz="6" w:space="0" w:color="auto"/>
            </w:tcBorders>
          </w:tcPr>
          <w:p w:rsidR="00B17D80" w:rsidRDefault="00B17D80" w:rsidP="007B59FD">
            <w:pPr>
              <w:pStyle w:val="TAC"/>
            </w:pPr>
            <w:r>
              <w:t>10</w:t>
            </w:r>
          </w:p>
        </w:tc>
        <w:tc>
          <w:tcPr>
            <w:tcW w:w="1293"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Send the ENVELOPE 3.1.1: MENU SELECTION</w:t>
            </w:r>
          </w:p>
          <w:p w:rsidR="00B17D80" w:rsidRDefault="00B17D80" w:rsidP="007B59FD">
            <w:pPr>
              <w:pStyle w:val="TAL"/>
            </w:pPr>
            <w:r>
              <w:t>(Identifier of item: 2)</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MENU 4.1.1</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Pr="00F51EF9" w:rsidRDefault="00B17D80" w:rsidP="00B17D80">
      <w:pPr>
        <w:pStyle w:val="EW"/>
        <w:keepNext/>
        <w:tabs>
          <w:tab w:val="left" w:pos="851"/>
        </w:tabs>
        <w:ind w:left="2835" w:hanging="2551"/>
        <w:rPr>
          <w:lang w:val="fr-FR"/>
        </w:rPr>
      </w:pPr>
      <w:r>
        <w:tab/>
      </w:r>
      <w:r w:rsidRPr="00F51EF9">
        <w:rPr>
          <w:lang w:val="fr-FR"/>
        </w:rPr>
        <w:t>Command type:</w:t>
      </w:r>
      <w:r w:rsidRPr="00F51EF9">
        <w:rPr>
          <w:lang w:val="fr-FR"/>
        </w:rPr>
        <w:tab/>
        <w:t>SET UP MENU</w:t>
      </w:r>
    </w:p>
    <w:p w:rsidR="00B17D80" w:rsidRDefault="00B17D80" w:rsidP="00B17D80">
      <w:pPr>
        <w:pStyle w:val="EW"/>
        <w:tabs>
          <w:tab w:val="left" w:pos="851"/>
        </w:tabs>
        <w:ind w:left="2835" w:hanging="2551"/>
        <w:rPr>
          <w:lang w:val="fr-FR"/>
        </w:rPr>
      </w:pPr>
      <w:r w:rsidRPr="00F51EF9">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55733B" w:rsidRDefault="00B17D80" w:rsidP="00B17D80">
      <w:pPr>
        <w:pStyle w:val="EW"/>
        <w:tabs>
          <w:tab w:val="left" w:pos="851"/>
        </w:tabs>
        <w:ind w:left="2835" w:hanging="2551"/>
      </w:pPr>
      <w:r>
        <w:rPr>
          <w:lang w:val="fr-FR"/>
        </w:rPr>
        <w:tab/>
      </w:r>
      <w:r w:rsidRPr="0055733B">
        <w:t>Alpha identifier:</w:t>
      </w:r>
      <w:r w:rsidRPr="0055733B">
        <w:tab/>
        <w:t>"Toolkit Menu"</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1</w:t>
      </w:r>
    </w:p>
    <w:p w:rsidR="00B17D80" w:rsidRDefault="00B17D80" w:rsidP="00B17D80">
      <w:pPr>
        <w:pStyle w:val="EW"/>
        <w:tabs>
          <w:tab w:val="left" w:pos="851"/>
        </w:tabs>
        <w:ind w:left="2835" w:hanging="2551"/>
      </w:pPr>
      <w:r>
        <w:tab/>
        <w:t>Text string of item:</w:t>
      </w:r>
      <w:r>
        <w:tab/>
        <w:t>"Item 1"</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2</w:t>
      </w:r>
    </w:p>
    <w:p w:rsidR="00B17D80" w:rsidRDefault="00B17D80" w:rsidP="00B17D80">
      <w:pPr>
        <w:pStyle w:val="EW"/>
        <w:tabs>
          <w:tab w:val="left" w:pos="851"/>
        </w:tabs>
        <w:ind w:left="2835" w:hanging="2551"/>
      </w:pPr>
      <w:r>
        <w:tab/>
        <w:t>Text string of item:</w:t>
      </w:r>
      <w:r>
        <w:tab/>
        <w:t>"Item 2"</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w:t>
      </w:r>
    </w:p>
    <w:p w:rsidR="00B17D80" w:rsidRDefault="00B17D80" w:rsidP="00B17D80">
      <w:pPr>
        <w:pStyle w:val="EW"/>
        <w:tabs>
          <w:tab w:val="left" w:pos="851"/>
        </w:tabs>
        <w:ind w:left="2835" w:hanging="2551"/>
      </w:pPr>
      <w:r>
        <w:tab/>
        <w:t>Text string of item:</w:t>
      </w:r>
      <w:r>
        <w:tab/>
        <w:t>"Item 3"</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icon is not self explanatory</w:t>
      </w:r>
    </w:p>
    <w:p w:rsidR="00B17D80" w:rsidRDefault="00B17D80" w:rsidP="00B17D80">
      <w:pPr>
        <w:pStyle w:val="EW"/>
        <w:tabs>
          <w:tab w:val="left" w:pos="851"/>
        </w:tabs>
        <w:ind w:left="2835" w:hanging="2551"/>
      </w:pPr>
      <w:r>
        <w:tab/>
        <w:t>Icon identifier:</w:t>
      </w:r>
      <w:r>
        <w:tab/>
        <w:t>record 1 EF (IMG)</w:t>
      </w:r>
    </w:p>
    <w:p w:rsidR="00B17D80" w:rsidRDefault="00B17D80" w:rsidP="00B17D80">
      <w:pPr>
        <w:pStyle w:val="EW"/>
        <w:tabs>
          <w:tab w:val="left" w:pos="851"/>
        </w:tabs>
        <w:ind w:left="2835" w:hanging="2551"/>
      </w:pPr>
      <w:r>
        <w:t>Item icon identifier list</w:t>
      </w:r>
    </w:p>
    <w:p w:rsidR="00B17D80" w:rsidRDefault="00B17D80" w:rsidP="00B17D80">
      <w:pPr>
        <w:pStyle w:val="EW"/>
        <w:tabs>
          <w:tab w:val="left" w:pos="851"/>
        </w:tabs>
        <w:ind w:left="2835" w:hanging="2551"/>
      </w:pPr>
      <w:r>
        <w:tab/>
        <w:t>Icon qualifier:</w:t>
      </w:r>
      <w:r>
        <w:tab/>
        <w:t>icon is not self explanatory</w:t>
      </w:r>
    </w:p>
    <w:p w:rsidR="00B17D80" w:rsidRDefault="00B17D80" w:rsidP="00B17D80">
      <w:pPr>
        <w:pStyle w:val="EX"/>
        <w:tabs>
          <w:tab w:val="left" w:pos="851"/>
        </w:tabs>
        <w:ind w:left="2835" w:hanging="2551"/>
      </w:pPr>
      <w:r>
        <w:tab/>
        <w:t>Icon identifier list:</w:t>
      </w:r>
      <w:r>
        <w:tab/>
        <w:t>record 5 EF (IMG), record 5 EF (IMG), record 5 EF (IMG)</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MENU 4.1.1A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D679DA" w:rsidRDefault="00B17D80" w:rsidP="00B17D80">
      <w:pPr>
        <w:pStyle w:val="EW"/>
        <w:tabs>
          <w:tab w:val="left" w:pos="851"/>
        </w:tabs>
        <w:ind w:left="2835" w:hanging="2551"/>
      </w:pPr>
      <w:r>
        <w:tab/>
      </w:r>
      <w:r w:rsidRPr="00D679DA">
        <w:t>Command type:</w:t>
      </w:r>
      <w:r w:rsidRPr="00D679DA">
        <w:tab/>
        <w:t>SET UP MENU</w:t>
      </w:r>
    </w:p>
    <w:p w:rsidR="00B17D80" w:rsidRPr="00D679DA" w:rsidRDefault="00B17D80" w:rsidP="00B17D80">
      <w:pPr>
        <w:pStyle w:val="EW"/>
        <w:tabs>
          <w:tab w:val="left" w:pos="851"/>
        </w:tabs>
        <w:ind w:left="2835" w:hanging="2551"/>
      </w:pPr>
      <w:r w:rsidRPr="00D679DA">
        <w:tab/>
        <w:t>Command qualifier:</w:t>
      </w:r>
      <w:r w:rsidRPr="00D679DA">
        <w:tab/>
        <w:t>"no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4.1B (SET UP MENU, BASIC ICON NOT SELF EXPLANATORY in ALPHA ID and ITEMS DATA OBJECTS,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823"/>
        <w:gridCol w:w="1232"/>
        <w:gridCol w:w="2892"/>
        <w:gridCol w:w="3776"/>
      </w:tblGrid>
      <w:tr w:rsidR="00B17D80" w:rsidTr="007B59FD">
        <w:tblPrEx>
          <w:tblCellMar>
            <w:top w:w="0" w:type="dxa"/>
            <w:bottom w:w="0" w:type="dxa"/>
          </w:tblCellMar>
        </w:tblPrEx>
        <w:trPr>
          <w:cantSplit/>
          <w:jc w:val="center"/>
        </w:trPr>
        <w:tc>
          <w:tcPr>
            <w:tcW w:w="823"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823"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MENU 4.1.1</w:t>
            </w:r>
          </w:p>
        </w:tc>
        <w:tc>
          <w:tcPr>
            <w:tcW w:w="3776" w:type="dxa"/>
            <w:tcBorders>
              <w:left w:val="single" w:sz="6" w:space="0" w:color="auto"/>
              <w:right w:val="single" w:sz="6" w:space="0" w:color="auto"/>
            </w:tcBorders>
          </w:tcPr>
          <w:p w:rsidR="00B17D80" w:rsidRDefault="00B17D80" w:rsidP="007B59FD">
            <w:pPr>
              <w:pStyle w:val="TAL"/>
            </w:pPr>
            <w:r>
              <w:t>[First Set Up Menu]</w:t>
            </w: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MENU 4.1.1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Integrate the menu header of "Toolkit Menu" into its menu system and have the menu items of "Item 1", "Item 2", "Item 3" under this header.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MENU 4.1.1B</w:t>
            </w:r>
          </w:p>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[Command performed successfully, but requested icon could not be displayed]</w:t>
            </w:r>
          </w:p>
          <w:p w:rsidR="00B17D80" w:rsidRDefault="00B17D80" w:rsidP="007B59FD">
            <w:pPr>
              <w:pStyle w:val="TAL"/>
            </w:pPr>
          </w:p>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vAlign w:val="center"/>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the Toolkit Menu "Toolkit Menu"</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vAlign w:val="center"/>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"Item 1", "Item 2", "Item 3" under the header “Toolkit Menu”.</w:t>
            </w:r>
          </w:p>
        </w:tc>
        <w:tc>
          <w:tcPr>
            <w:tcW w:w="3776" w:type="dxa"/>
            <w:tcBorders>
              <w:left w:val="single" w:sz="6" w:space="0" w:color="auto"/>
              <w:right w:val="single" w:sz="6" w:space="0" w:color="auto"/>
            </w:tcBorders>
          </w:tcPr>
          <w:p w:rsidR="00B17D80" w:rsidRDefault="00B17D80" w:rsidP="007B59FD">
            <w:pPr>
              <w:pStyle w:val="TAL"/>
            </w:pPr>
            <w:r>
              <w:t>Verify that either for the header or for each of the items no icon is displayed</w:t>
            </w: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vAlign w:val="center"/>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Navigate in the items, then select "Item 2".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bottom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Send the ENVELOPE 3.1.1: MENU SELECTION</w:t>
            </w:r>
          </w:p>
          <w:p w:rsidR="00B17D80" w:rsidRDefault="00B17D80" w:rsidP="007B59FD">
            <w:pPr>
              <w:pStyle w:val="TAL"/>
            </w:pPr>
            <w:r>
              <w:t>(Identifier of item: 2)</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TERMINAL RESPONSE: SET UP MENU 4.1.1B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D679DA" w:rsidRDefault="00B17D80" w:rsidP="00B17D80">
      <w:pPr>
        <w:pStyle w:val="EW"/>
        <w:tabs>
          <w:tab w:val="left" w:pos="851"/>
        </w:tabs>
        <w:ind w:left="2835" w:hanging="2551"/>
      </w:pPr>
      <w:r>
        <w:tab/>
      </w:r>
      <w:r w:rsidRPr="00D679DA">
        <w:t>Command type:</w:t>
      </w:r>
      <w:r w:rsidRPr="00D679DA">
        <w:tab/>
        <w:t>SET UP MENU</w:t>
      </w:r>
    </w:p>
    <w:p w:rsidR="00B17D80" w:rsidRPr="00D679DA" w:rsidRDefault="00B17D80" w:rsidP="00B17D80">
      <w:pPr>
        <w:pStyle w:val="EW"/>
        <w:tabs>
          <w:tab w:val="left" w:pos="851"/>
        </w:tabs>
        <w:ind w:left="2835" w:hanging="2551"/>
      </w:pPr>
      <w:r w:rsidRPr="00D679DA">
        <w:lastRenderedPageBreak/>
        <w:tab/>
        <w:t>Command qualifier:</w:t>
      </w:r>
      <w:r w:rsidRPr="00D679DA">
        <w:tab/>
        <w:t>"no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 but requested icon could not be displayed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bl>
    <w:p w:rsidR="00B17D80" w:rsidRDefault="00B17D80" w:rsidP="00B17D80">
      <w:pPr>
        <w:pStyle w:val="FP"/>
      </w:pPr>
    </w:p>
    <w:p w:rsidR="00B17D80" w:rsidRDefault="00B17D80" w:rsidP="00B17D80">
      <w:pPr>
        <w:keepNext/>
        <w:rPr>
          <w:b/>
        </w:rPr>
      </w:pPr>
      <w:r>
        <w:rPr>
          <w:b/>
        </w:rPr>
        <w:t>Expected Sequence 4.2A (SET UP MENU, BASIC ICON SELF EXPLANATORY in ALPHA ID and ITEMS DATA OBJECTS,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823"/>
        <w:gridCol w:w="1232"/>
        <w:gridCol w:w="2892"/>
        <w:gridCol w:w="3776"/>
      </w:tblGrid>
      <w:tr w:rsidR="00B17D80" w:rsidTr="007B59FD">
        <w:tblPrEx>
          <w:tblCellMar>
            <w:top w:w="0" w:type="dxa"/>
            <w:bottom w:w="0" w:type="dxa"/>
          </w:tblCellMar>
        </w:tblPrEx>
        <w:trPr>
          <w:cantSplit/>
          <w:jc w:val="center"/>
        </w:trPr>
        <w:tc>
          <w:tcPr>
            <w:tcW w:w="823"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823"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MENU 4.2.1</w:t>
            </w:r>
          </w:p>
        </w:tc>
        <w:tc>
          <w:tcPr>
            <w:tcW w:w="3776" w:type="dxa"/>
            <w:tcBorders>
              <w:left w:val="single" w:sz="6" w:space="0" w:color="auto"/>
              <w:right w:val="single" w:sz="6" w:space="0" w:color="auto"/>
            </w:tcBorders>
          </w:tcPr>
          <w:p w:rsidR="00B17D80" w:rsidRDefault="00B17D80" w:rsidP="007B59FD">
            <w:pPr>
              <w:pStyle w:val="TAL"/>
            </w:pPr>
            <w:r>
              <w:t>[First Set Up Menu]</w:t>
            </w: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MENU 4.2.1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Integrate the menu header of "Toolkit Menu" into its menu system and have the menu items of "Item 1", "Item 2", "Item 3" under this header.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MENU 4.2.1A</w:t>
            </w:r>
          </w:p>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p>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vAlign w:val="center"/>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the Toolkit Menu "Toolkit Menu"</w:t>
            </w:r>
          </w:p>
        </w:tc>
        <w:tc>
          <w:tcPr>
            <w:tcW w:w="3776" w:type="dxa"/>
            <w:tcBorders>
              <w:left w:val="single" w:sz="6" w:space="0" w:color="auto"/>
              <w:right w:val="single" w:sz="6" w:space="0" w:color="auto"/>
            </w:tcBorders>
          </w:tcPr>
          <w:p w:rsidR="00B17D80" w:rsidRDefault="00B17D80" w:rsidP="007B59FD">
            <w:pPr>
              <w:pStyle w:val="TAL"/>
            </w:pPr>
            <w:r>
              <w:t>Verify the icon is displayed in alpha id.</w:t>
            </w: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vAlign w:val="center"/>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"Item 1", "Item 2", "Item 3".</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vAlign w:val="center"/>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Navigate in the items, then select "Item 2". </w:t>
            </w:r>
          </w:p>
        </w:tc>
        <w:tc>
          <w:tcPr>
            <w:tcW w:w="3776" w:type="dxa"/>
            <w:tcBorders>
              <w:left w:val="single" w:sz="6" w:space="0" w:color="auto"/>
              <w:right w:val="single" w:sz="6" w:space="0" w:color="auto"/>
            </w:tcBorders>
          </w:tcPr>
          <w:p w:rsidR="00B17D80" w:rsidRDefault="00B17D80" w:rsidP="007B59FD">
            <w:pPr>
              <w:pStyle w:val="TAL"/>
            </w:pPr>
            <w:r>
              <w:t>Verify icons are displayed for each item.</w:t>
            </w:r>
          </w:p>
        </w:tc>
      </w:tr>
      <w:tr w:rsidR="00B17D80" w:rsidTr="007B59FD">
        <w:tblPrEx>
          <w:tblCellMar>
            <w:top w:w="0" w:type="dxa"/>
            <w:bottom w:w="0" w:type="dxa"/>
          </w:tblCellMar>
        </w:tblPrEx>
        <w:trPr>
          <w:cantSplit/>
          <w:jc w:val="center"/>
        </w:trPr>
        <w:tc>
          <w:tcPr>
            <w:tcW w:w="823" w:type="dxa"/>
            <w:tcBorders>
              <w:left w:val="single" w:sz="6" w:space="0" w:color="auto"/>
              <w:bottom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Send the ENVELOPE 3.1.1: MENU SELECTION</w:t>
            </w:r>
          </w:p>
          <w:p w:rsidR="00B17D80" w:rsidRDefault="00B17D80" w:rsidP="007B59FD">
            <w:pPr>
              <w:pStyle w:val="TAL"/>
            </w:pPr>
            <w:r>
              <w:t>(Identifier of item: 2)</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MENU 4.2.1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rPr>
          <w:lang w:val="fr-FR"/>
        </w:rPr>
      </w:pPr>
      <w:r>
        <w:tab/>
      </w:r>
      <w:r w:rsidRPr="00F51EF9">
        <w:rPr>
          <w:lang w:val="fr-FR"/>
        </w:rPr>
        <w:t>Command type:</w:t>
      </w:r>
      <w:r w:rsidRPr="00F51EF9">
        <w:rPr>
          <w:lang w:val="fr-FR"/>
        </w:rPr>
        <w:tab/>
        <w:t>SET UP MENU</w:t>
      </w:r>
    </w:p>
    <w:p w:rsidR="00B17D80" w:rsidRDefault="00B17D80" w:rsidP="00B17D80">
      <w:pPr>
        <w:pStyle w:val="EW"/>
        <w:tabs>
          <w:tab w:val="left" w:pos="851"/>
        </w:tabs>
        <w:ind w:left="2835" w:hanging="2551"/>
        <w:rPr>
          <w:lang w:val="fr-FR"/>
        </w:rPr>
      </w:pPr>
      <w:r w:rsidRPr="00F51EF9">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55733B" w:rsidRDefault="00B17D80" w:rsidP="00B17D80">
      <w:pPr>
        <w:pStyle w:val="EW"/>
        <w:tabs>
          <w:tab w:val="left" w:pos="851"/>
        </w:tabs>
        <w:ind w:left="2835" w:hanging="2551"/>
      </w:pPr>
      <w:r>
        <w:rPr>
          <w:lang w:val="fr-FR"/>
        </w:rPr>
        <w:tab/>
      </w:r>
      <w:r w:rsidRPr="0055733B">
        <w:t>Alpha identifier:</w:t>
      </w:r>
      <w:r w:rsidRPr="0055733B">
        <w:tab/>
        <w:t>"Toolkit Menu"</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1</w:t>
      </w:r>
    </w:p>
    <w:p w:rsidR="00B17D80" w:rsidRDefault="00B17D80" w:rsidP="00B17D80">
      <w:pPr>
        <w:pStyle w:val="EW"/>
        <w:tabs>
          <w:tab w:val="left" w:pos="851"/>
        </w:tabs>
        <w:ind w:left="2835" w:hanging="2551"/>
      </w:pPr>
      <w:r>
        <w:tab/>
        <w:t>Text string of item:</w:t>
      </w:r>
      <w:r>
        <w:tab/>
        <w:t>"Item 1"</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2</w:t>
      </w:r>
    </w:p>
    <w:p w:rsidR="00B17D80" w:rsidRDefault="00B17D80" w:rsidP="00B17D80">
      <w:pPr>
        <w:pStyle w:val="EW"/>
        <w:tabs>
          <w:tab w:val="left" w:pos="851"/>
        </w:tabs>
        <w:ind w:left="2835" w:hanging="2551"/>
      </w:pPr>
      <w:r>
        <w:tab/>
        <w:t>Text string of item:</w:t>
      </w:r>
      <w:r>
        <w:tab/>
        <w:t>"Item 2"</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w:t>
      </w:r>
    </w:p>
    <w:p w:rsidR="00B17D80" w:rsidRDefault="00B17D80" w:rsidP="00B17D80">
      <w:pPr>
        <w:pStyle w:val="EW"/>
        <w:tabs>
          <w:tab w:val="left" w:pos="851"/>
        </w:tabs>
        <w:ind w:left="2835" w:hanging="2551"/>
      </w:pPr>
      <w:r>
        <w:tab/>
        <w:t>Text string of item:</w:t>
      </w:r>
      <w:r>
        <w:tab/>
        <w:t>"Item 3"</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icon is self explanatory</w:t>
      </w:r>
    </w:p>
    <w:p w:rsidR="00B17D80" w:rsidRDefault="00B17D80" w:rsidP="00B17D80">
      <w:pPr>
        <w:pStyle w:val="EW"/>
        <w:tabs>
          <w:tab w:val="left" w:pos="851"/>
        </w:tabs>
        <w:ind w:left="2835" w:hanging="2551"/>
      </w:pPr>
      <w:r>
        <w:tab/>
        <w:t>Icon identifier:</w:t>
      </w:r>
      <w:r>
        <w:tab/>
        <w:t>record 1 EF (IMG)</w:t>
      </w:r>
    </w:p>
    <w:p w:rsidR="00B17D80" w:rsidRDefault="00B17D80" w:rsidP="00B17D80">
      <w:pPr>
        <w:pStyle w:val="EW"/>
        <w:tabs>
          <w:tab w:val="left" w:pos="851"/>
        </w:tabs>
        <w:ind w:left="2835" w:hanging="2551"/>
      </w:pPr>
      <w:r>
        <w:t>Item icon identifier list</w:t>
      </w:r>
    </w:p>
    <w:p w:rsidR="00B17D80" w:rsidRDefault="00B17D80" w:rsidP="00B17D80">
      <w:pPr>
        <w:pStyle w:val="EW"/>
        <w:tabs>
          <w:tab w:val="left" w:pos="851"/>
        </w:tabs>
        <w:ind w:left="2835" w:hanging="2551"/>
      </w:pPr>
      <w:r>
        <w:lastRenderedPageBreak/>
        <w:tab/>
        <w:t>Icon qualifier:</w:t>
      </w:r>
      <w:r>
        <w:tab/>
        <w:t>icon is self explanatory</w:t>
      </w:r>
    </w:p>
    <w:p w:rsidR="00B17D80" w:rsidRDefault="00B17D80" w:rsidP="00B17D80">
      <w:pPr>
        <w:pStyle w:val="EX"/>
        <w:tabs>
          <w:tab w:val="left" w:pos="851"/>
        </w:tabs>
        <w:ind w:left="2835" w:hanging="2551"/>
      </w:pPr>
      <w:r>
        <w:tab/>
        <w:t>Icon identifier list:</w:t>
      </w:r>
      <w:r>
        <w:tab/>
        <w:t>record 5 EF (IMG), record 5  EF (IMG), record 5  EF (IMG)</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MENU 4.2.1A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D679DA" w:rsidRDefault="00B17D80" w:rsidP="00B17D80">
      <w:pPr>
        <w:pStyle w:val="EW"/>
        <w:tabs>
          <w:tab w:val="left" w:pos="851"/>
        </w:tabs>
        <w:ind w:left="2835" w:hanging="2551"/>
      </w:pPr>
      <w:r>
        <w:tab/>
      </w:r>
      <w:r w:rsidRPr="00D679DA">
        <w:t>Command type:</w:t>
      </w:r>
      <w:r w:rsidRPr="00D679DA">
        <w:tab/>
        <w:t>SET UP MENU</w:t>
      </w:r>
    </w:p>
    <w:p w:rsidR="00B17D80" w:rsidRPr="00D679DA" w:rsidRDefault="00B17D80" w:rsidP="00B17D80">
      <w:pPr>
        <w:pStyle w:val="EW"/>
        <w:tabs>
          <w:tab w:val="left" w:pos="851"/>
        </w:tabs>
        <w:ind w:left="2835" w:hanging="2551"/>
      </w:pPr>
      <w:r w:rsidRPr="00D679DA">
        <w:tab/>
        <w:t>Command qualifier:</w:t>
      </w:r>
      <w:r w:rsidRPr="00D679DA">
        <w:tab/>
        <w:t>"no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4.2B (SET UP MENU, BASIC ICON SELF EXPLANATORY in ALPHA ID and ITEMS DATA OBJECTS,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823"/>
        <w:gridCol w:w="1232"/>
        <w:gridCol w:w="2892"/>
        <w:gridCol w:w="3776"/>
      </w:tblGrid>
      <w:tr w:rsidR="00B17D80" w:rsidTr="007B59FD">
        <w:tblPrEx>
          <w:tblCellMar>
            <w:top w:w="0" w:type="dxa"/>
            <w:bottom w:w="0" w:type="dxa"/>
          </w:tblCellMar>
        </w:tblPrEx>
        <w:trPr>
          <w:cantSplit/>
          <w:jc w:val="center"/>
        </w:trPr>
        <w:tc>
          <w:tcPr>
            <w:tcW w:w="823"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823"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MENU 4.2.1</w:t>
            </w:r>
          </w:p>
        </w:tc>
        <w:tc>
          <w:tcPr>
            <w:tcW w:w="3776" w:type="dxa"/>
            <w:tcBorders>
              <w:left w:val="single" w:sz="6" w:space="0" w:color="auto"/>
              <w:right w:val="single" w:sz="6" w:space="0" w:color="auto"/>
            </w:tcBorders>
          </w:tcPr>
          <w:p w:rsidR="00B17D80" w:rsidRDefault="00B17D80" w:rsidP="007B59FD">
            <w:pPr>
              <w:pStyle w:val="TAL"/>
            </w:pPr>
            <w:r>
              <w:t>[First Set Up Menu]</w:t>
            </w: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MENU 4.2.1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Integrate the menu header of "Toolkit Menu" into its menu system and have the menu items of "Item 1", "Item 2", "Item 3" under this header.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MENU 4.2.1B</w:t>
            </w:r>
          </w:p>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p>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the Toolkit Menu "Toolkit Menu"</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vAlign w:val="center"/>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"Item 1", "Item 2", "Item 3" under the header “Tookit Menu”.</w:t>
            </w:r>
          </w:p>
        </w:tc>
        <w:tc>
          <w:tcPr>
            <w:tcW w:w="3776" w:type="dxa"/>
            <w:tcBorders>
              <w:left w:val="single" w:sz="6" w:space="0" w:color="auto"/>
              <w:right w:val="single" w:sz="6" w:space="0" w:color="auto"/>
            </w:tcBorders>
          </w:tcPr>
          <w:p w:rsidR="00B17D80" w:rsidRDefault="00B17D80" w:rsidP="007B59FD">
            <w:pPr>
              <w:pStyle w:val="TAL"/>
            </w:pPr>
            <w:r>
              <w:t>Verify that either for the header or for each of the items no icon is displayed</w:t>
            </w: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Navigate in the items, then select "Item 2".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bottom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Send the ENVELOPE 3.1.1: MENU SELECTION</w:t>
            </w:r>
          </w:p>
          <w:p w:rsidR="00B17D80" w:rsidRDefault="00B17D80" w:rsidP="007B59FD">
            <w:pPr>
              <w:pStyle w:val="TAL"/>
            </w:pPr>
            <w:r>
              <w:t>(Identifier of item: 2)</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TERMINAL RESPONSE: SET UP MENU 4.2.1B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lastRenderedPageBreak/>
        <w:tab/>
        <w:t>Command number:</w:t>
      </w:r>
      <w:r>
        <w:tab/>
        <w:t>1</w:t>
      </w:r>
    </w:p>
    <w:p w:rsidR="00B17D80" w:rsidRPr="00D679DA" w:rsidRDefault="00B17D80" w:rsidP="00B17D80">
      <w:pPr>
        <w:pStyle w:val="EW"/>
        <w:tabs>
          <w:tab w:val="left" w:pos="851"/>
        </w:tabs>
        <w:ind w:left="2835" w:hanging="2551"/>
      </w:pPr>
      <w:r>
        <w:tab/>
      </w:r>
      <w:r w:rsidRPr="00D679DA">
        <w:t>Command type:</w:t>
      </w:r>
      <w:r w:rsidRPr="00D679DA">
        <w:tab/>
        <w:t>SET UP MENU</w:t>
      </w:r>
    </w:p>
    <w:p w:rsidR="00B17D80" w:rsidRPr="00D679DA" w:rsidRDefault="00B17D80" w:rsidP="00B17D80">
      <w:pPr>
        <w:pStyle w:val="EW"/>
        <w:tabs>
          <w:tab w:val="left" w:pos="851"/>
        </w:tabs>
        <w:ind w:left="2835" w:hanging="2551"/>
      </w:pPr>
      <w:r w:rsidRPr="00D679DA">
        <w:tab/>
        <w:t>Command qualifier:</w:t>
      </w:r>
      <w:r w:rsidRPr="00D679DA">
        <w:tab/>
        <w:t>"no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 but requested icon could not be displayed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bl>
    <w:p w:rsidR="00B17D80" w:rsidRDefault="00B17D80" w:rsidP="00B17D80">
      <w:pPr>
        <w:pStyle w:val="FP"/>
      </w:pPr>
    </w:p>
    <w:p w:rsidR="00B17D80" w:rsidRDefault="00B17D80" w:rsidP="00B17D80">
      <w:pPr>
        <w:pStyle w:val="H6"/>
      </w:pPr>
      <w:r>
        <w:t>27.22.4.8.4.5</w:t>
      </w:r>
      <w:r>
        <w:tab/>
        <w:t>Test requirement</w:t>
      </w:r>
    </w:p>
    <w:p w:rsidR="00B17D80" w:rsidRDefault="00B17D80" w:rsidP="00B17D80">
      <w:r>
        <w:t>The ME shall operate in the manner defined in expected sequences 4.1A to 4.2B.</w:t>
      </w:r>
    </w:p>
    <w:p w:rsidR="00B17D80" w:rsidRDefault="00B17D80" w:rsidP="00B17D80">
      <w:pPr>
        <w:pStyle w:val="Heading5"/>
      </w:pPr>
      <w:bookmarkStart w:id="342" w:name="_Toc502363206"/>
      <w:bookmarkStart w:id="343" w:name="_Toc533173632"/>
      <w:bookmarkStart w:id="344" w:name="_Toc51834053"/>
      <w:r>
        <w:t>27.22.4.8.5</w:t>
      </w:r>
      <w:r>
        <w:tab/>
        <w:t>SET UP MENU (soft keys support) and ENVELOPE MENU SELECTION</w:t>
      </w:r>
      <w:bookmarkEnd w:id="342"/>
      <w:bookmarkEnd w:id="343"/>
      <w:bookmarkEnd w:id="344"/>
    </w:p>
    <w:p w:rsidR="00B17D80" w:rsidRDefault="00B17D80" w:rsidP="00B17D80">
      <w:pPr>
        <w:pStyle w:val="H6"/>
      </w:pPr>
      <w:r>
        <w:t>27.22.4.8.5.1</w:t>
      </w:r>
      <w:r>
        <w:tab/>
        <w:t>Definition and applicability</w:t>
      </w:r>
    </w:p>
    <w:p w:rsidR="00B17D80" w:rsidRDefault="00B17D80" w:rsidP="00B17D80">
      <w:r>
        <w:t>See clause 3.2.2.</w:t>
      </w:r>
    </w:p>
    <w:p w:rsidR="00B17D80" w:rsidRDefault="00B17D80" w:rsidP="00B17D80">
      <w:pPr>
        <w:pStyle w:val="H6"/>
      </w:pPr>
      <w:r>
        <w:t>27.22.4.8.5.2</w:t>
      </w:r>
      <w:r>
        <w:tab/>
        <w:t>Conformance requirement</w:t>
      </w:r>
    </w:p>
    <w:p w:rsidR="00B17D80" w:rsidRDefault="00B17D80" w:rsidP="00B17D80">
      <w:r>
        <w:t>Requirements are the same as in clause 27.22.4.8.1.1.</w:t>
      </w:r>
    </w:p>
    <w:p w:rsidR="00B17D80" w:rsidRDefault="00B17D80" w:rsidP="00B17D80">
      <w:r>
        <w:t>27.22.4.8.5.3</w:t>
      </w:r>
      <w:r>
        <w:tab/>
        <w:t>Test purpose</w:t>
      </w:r>
    </w:p>
    <w:p w:rsidR="00B17D80" w:rsidRDefault="00B17D80" w:rsidP="00B17D80">
      <w:r>
        <w:t>To verify that the ME correctly integrates the menu items contained in the SET UP MENU proactive SIM command, and returns a successful response in the TERMINAL RESPONSE command sent to the SIM.</w:t>
      </w:r>
    </w:p>
    <w:p w:rsidR="00B17D80" w:rsidRDefault="00B17D80" w:rsidP="00B17D80">
      <w:r>
        <w:t>To verify that if soft key preferred is indicated in the command details and soft key for SET UP MENU is supported by the ME and the number of icon items does not exceed the number of soft keys available, then the ME displays those icons as soft key.</w:t>
      </w:r>
    </w:p>
    <w:p w:rsidR="00B17D80" w:rsidRDefault="00B17D80" w:rsidP="00B17D80">
      <w:r>
        <w:t>To verify that the ME correctly passes the identifier of the selected menu item to the SIM using the ENVELOPE (MENU SELECTION) command.</w:t>
      </w:r>
    </w:p>
    <w:p w:rsidR="00B17D80" w:rsidRDefault="00B17D80" w:rsidP="00B17D80">
      <w:pPr>
        <w:pStyle w:val="H6"/>
      </w:pPr>
      <w:r>
        <w:t>27.22.4.8.5.4</w:t>
      </w:r>
      <w:r>
        <w:tab/>
        <w:t>Method of test</w:t>
      </w:r>
    </w:p>
    <w:p w:rsidR="00B17D80" w:rsidRDefault="00B17D80" w:rsidP="00B17D80">
      <w:pPr>
        <w:pStyle w:val="H6"/>
      </w:pPr>
      <w:r>
        <w:t>27.22.4.8.5.4.1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The ME shall have been powered on and performed the PROFILE DOWNLOAD procedure.</w:t>
      </w:r>
    </w:p>
    <w:p w:rsidR="00B17D80" w:rsidRDefault="00B17D80" w:rsidP="00B17D80">
      <w:r>
        <w:t>The ME screen shall be in its normal stand-by display.</w:t>
      </w:r>
    </w:p>
    <w:p w:rsidR="00B17D80" w:rsidRDefault="00B17D80" w:rsidP="00B17D80">
      <w:pPr>
        <w:pStyle w:val="H6"/>
      </w:pPr>
      <w:r>
        <w:lastRenderedPageBreak/>
        <w:t>27.22.4.8.5.4.2</w:t>
      </w:r>
      <w:r>
        <w:tab/>
        <w:t>Procedure</w:t>
      </w:r>
    </w:p>
    <w:p w:rsidR="00B17D80" w:rsidRDefault="00B17D80" w:rsidP="00B17D80">
      <w:pPr>
        <w:keepNext/>
        <w:rPr>
          <w:b/>
        </w:rPr>
      </w:pPr>
      <w:r>
        <w:rPr>
          <w:b/>
        </w:rPr>
        <w:t>Expected Sequence 5.1 (SET UP MENU, SOFT KEY PREFERRED,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823"/>
        <w:gridCol w:w="1293"/>
        <w:gridCol w:w="2892"/>
        <w:gridCol w:w="3776"/>
      </w:tblGrid>
      <w:tr w:rsidR="00B17D80" w:rsidTr="007B59FD">
        <w:tblPrEx>
          <w:tblCellMar>
            <w:top w:w="0" w:type="dxa"/>
            <w:bottom w:w="0" w:type="dxa"/>
          </w:tblCellMar>
        </w:tblPrEx>
        <w:trPr>
          <w:cantSplit/>
          <w:jc w:val="center"/>
        </w:trPr>
        <w:tc>
          <w:tcPr>
            <w:tcW w:w="823"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93"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823"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93"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MENU 5.1.1</w:t>
            </w:r>
          </w:p>
        </w:tc>
        <w:tc>
          <w:tcPr>
            <w:tcW w:w="3776" w:type="dxa"/>
            <w:tcBorders>
              <w:left w:val="single" w:sz="6" w:space="0" w:color="auto"/>
              <w:right w:val="single" w:sz="6" w:space="0" w:color="auto"/>
            </w:tcBorders>
          </w:tcPr>
          <w:p w:rsidR="00B17D80" w:rsidRDefault="00B17D80" w:rsidP="007B59FD">
            <w:pPr>
              <w:pStyle w:val="TAL"/>
            </w:pPr>
            <w:r>
              <w:t>[First Set Up Menu]</w:t>
            </w: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2</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3</w:t>
            </w:r>
          </w:p>
        </w:tc>
        <w:tc>
          <w:tcPr>
            <w:tcW w:w="1293"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MENU 5.1.1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4</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Integrate the menu header of "Toolkit Menu" into its menu system and have the menu items of "Item 1", "Item 2" under this header.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5</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MENU 5.1.1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6</w:t>
            </w:r>
          </w:p>
        </w:tc>
        <w:tc>
          <w:tcPr>
            <w:tcW w:w="1293"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7</w:t>
            </w:r>
          </w:p>
        </w:tc>
        <w:tc>
          <w:tcPr>
            <w:tcW w:w="1293"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the Toolkit Menu "Toolkit Menu"</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8</w:t>
            </w:r>
          </w:p>
        </w:tc>
        <w:tc>
          <w:tcPr>
            <w:tcW w:w="1293"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"Item 1", "Item 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23" w:type="dxa"/>
            <w:tcBorders>
              <w:left w:val="single" w:sz="6" w:space="0" w:color="auto"/>
              <w:right w:val="single" w:sz="6" w:space="0" w:color="auto"/>
            </w:tcBorders>
          </w:tcPr>
          <w:p w:rsidR="00B17D80" w:rsidRDefault="00B17D80" w:rsidP="007B59FD">
            <w:pPr>
              <w:pStyle w:val="TAC"/>
            </w:pPr>
            <w:r>
              <w:t>9</w:t>
            </w:r>
          </w:p>
        </w:tc>
        <w:tc>
          <w:tcPr>
            <w:tcW w:w="1293"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Navigate in the items, then select "Item 2". </w:t>
            </w:r>
          </w:p>
        </w:tc>
        <w:tc>
          <w:tcPr>
            <w:tcW w:w="3776" w:type="dxa"/>
            <w:tcBorders>
              <w:left w:val="single" w:sz="6" w:space="0" w:color="auto"/>
              <w:right w:val="single" w:sz="6" w:space="0" w:color="auto"/>
            </w:tcBorders>
          </w:tcPr>
          <w:p w:rsidR="00B17D80" w:rsidRDefault="00B17D80" w:rsidP="007B59FD">
            <w:pPr>
              <w:pStyle w:val="TAL"/>
            </w:pPr>
            <w:r>
              <w:t>Verify we can select  items through soft keys</w:t>
            </w:r>
          </w:p>
        </w:tc>
      </w:tr>
      <w:tr w:rsidR="00B17D80" w:rsidTr="007B59FD">
        <w:tblPrEx>
          <w:tblCellMar>
            <w:top w:w="0" w:type="dxa"/>
            <w:bottom w:w="0" w:type="dxa"/>
          </w:tblCellMar>
        </w:tblPrEx>
        <w:trPr>
          <w:cantSplit/>
          <w:jc w:val="center"/>
        </w:trPr>
        <w:tc>
          <w:tcPr>
            <w:tcW w:w="823" w:type="dxa"/>
            <w:tcBorders>
              <w:left w:val="single" w:sz="6" w:space="0" w:color="auto"/>
              <w:bottom w:val="single" w:sz="6" w:space="0" w:color="auto"/>
              <w:right w:val="single" w:sz="6" w:space="0" w:color="auto"/>
            </w:tcBorders>
          </w:tcPr>
          <w:p w:rsidR="00B17D80" w:rsidRDefault="00B17D80" w:rsidP="007B59FD">
            <w:pPr>
              <w:pStyle w:val="TAC"/>
            </w:pPr>
            <w:r>
              <w:t>10</w:t>
            </w:r>
          </w:p>
        </w:tc>
        <w:tc>
          <w:tcPr>
            <w:tcW w:w="1293"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Send the ENVELOPE 3.1.1: MENU SELECTION</w:t>
            </w:r>
          </w:p>
          <w:p w:rsidR="00B17D80" w:rsidRDefault="00B17D80" w:rsidP="007B59FD">
            <w:pPr>
              <w:pStyle w:val="TAL"/>
            </w:pPr>
            <w:r>
              <w:t>(Identifier of item: 2)</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MENU 5.1.1</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MENU</w:t>
      </w:r>
    </w:p>
    <w:p w:rsidR="00B17D80" w:rsidRDefault="00B17D80" w:rsidP="00B17D80">
      <w:pPr>
        <w:pStyle w:val="EW"/>
        <w:tabs>
          <w:tab w:val="left" w:pos="851"/>
        </w:tabs>
        <w:ind w:left="2835" w:hanging="2551"/>
      </w:pPr>
      <w:r>
        <w:tab/>
        <w:t>Command qualifier:</w:t>
      </w:r>
      <w:r>
        <w:tab/>
        <w:t>'01' (selection using soft key preferred)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F51EF9" w:rsidRDefault="00B17D80" w:rsidP="00B17D80">
      <w:pPr>
        <w:pStyle w:val="EW"/>
        <w:tabs>
          <w:tab w:val="left" w:pos="851"/>
        </w:tabs>
        <w:ind w:left="2835" w:hanging="2551"/>
      </w:pPr>
      <w:r>
        <w:rPr>
          <w:lang w:val="fr-FR"/>
        </w:rPr>
        <w:tab/>
      </w:r>
      <w:r w:rsidRPr="00F51EF9">
        <w:t>Alpha identifier:</w:t>
      </w:r>
      <w:r w:rsidRPr="00F51EF9">
        <w:tab/>
        <w:t>"Toolkit Menu"</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1</w:t>
      </w:r>
    </w:p>
    <w:p w:rsidR="00B17D80" w:rsidRDefault="00B17D80" w:rsidP="00B17D80">
      <w:pPr>
        <w:pStyle w:val="EW"/>
        <w:tabs>
          <w:tab w:val="left" w:pos="851"/>
        </w:tabs>
        <w:ind w:left="2835" w:hanging="2551"/>
      </w:pPr>
      <w:r>
        <w:tab/>
        <w:t>Text string of item:</w:t>
      </w:r>
      <w:r>
        <w:tab/>
        <w:t>"Item 1"</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2</w:t>
      </w:r>
    </w:p>
    <w:p w:rsidR="00B17D80" w:rsidRDefault="00B17D80" w:rsidP="00B17D80">
      <w:pPr>
        <w:pStyle w:val="EX"/>
        <w:tabs>
          <w:tab w:val="left" w:pos="851"/>
        </w:tabs>
        <w:ind w:left="2835" w:hanging="2551"/>
      </w:pPr>
      <w:r>
        <w:tab/>
        <w:t>Text string of item:</w:t>
      </w:r>
      <w:r>
        <w:tab/>
        <w:t>"Item 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MENU 5.1.1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D679DA" w:rsidRDefault="00B17D80" w:rsidP="00B17D80">
      <w:pPr>
        <w:pStyle w:val="EW"/>
        <w:tabs>
          <w:tab w:val="left" w:pos="851"/>
        </w:tabs>
        <w:ind w:left="2835" w:hanging="2551"/>
      </w:pPr>
      <w:r>
        <w:tab/>
      </w:r>
      <w:r w:rsidRPr="00D679DA">
        <w:t>Command type:</w:t>
      </w:r>
      <w:r w:rsidRPr="00D679DA">
        <w:tab/>
        <w:t>SET UP MENU</w:t>
      </w:r>
    </w:p>
    <w:p w:rsidR="00B17D80" w:rsidRPr="00D679DA" w:rsidRDefault="00B17D80" w:rsidP="00B17D80">
      <w:pPr>
        <w:pStyle w:val="EW"/>
        <w:tabs>
          <w:tab w:val="left" w:pos="851"/>
        </w:tabs>
        <w:ind w:left="2835" w:hanging="2551"/>
      </w:pPr>
      <w:r w:rsidRPr="00D679DA">
        <w:tab/>
        <w:t>Command qualifier:</w:t>
      </w:r>
      <w:r w:rsidRPr="00D679DA">
        <w:tab/>
      </w:r>
      <w:r>
        <w:t>'01' (selection using soft key preferred)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lastRenderedPageBreak/>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pStyle w:val="H6"/>
      </w:pPr>
      <w:r>
        <w:t>27.22.4.8.5.5</w:t>
      </w:r>
      <w:r>
        <w:tab/>
        <w:t>Test requirement</w:t>
      </w:r>
    </w:p>
    <w:p w:rsidR="00B17D80" w:rsidRDefault="00B17D80" w:rsidP="00B17D80">
      <w:r>
        <w:t>The ME shall operate in the manner defined in expected sequence 5.1.</w:t>
      </w:r>
    </w:p>
    <w:p w:rsidR="00B17D80" w:rsidRDefault="00B17D80" w:rsidP="00B17D80">
      <w:pPr>
        <w:pStyle w:val="Heading4"/>
      </w:pPr>
      <w:bookmarkStart w:id="345" w:name="_Toc502363207"/>
      <w:bookmarkStart w:id="346" w:name="_Toc533173633"/>
      <w:bookmarkStart w:id="347" w:name="_Toc51834054"/>
      <w:r>
        <w:t>27.22.4.9</w:t>
      </w:r>
      <w:r>
        <w:tab/>
        <w:t>SELECT ITEM</w:t>
      </w:r>
      <w:bookmarkEnd w:id="345"/>
      <w:bookmarkEnd w:id="346"/>
      <w:bookmarkEnd w:id="347"/>
    </w:p>
    <w:p w:rsidR="00B17D80" w:rsidRDefault="00B17D80" w:rsidP="00B17D80">
      <w:pPr>
        <w:pStyle w:val="Heading5"/>
      </w:pPr>
      <w:bookmarkStart w:id="348" w:name="_Toc502363208"/>
      <w:bookmarkStart w:id="349" w:name="_Toc533173634"/>
      <w:bookmarkStart w:id="350" w:name="_Toc51834055"/>
      <w:r>
        <w:t>27.22.4.9.1</w:t>
      </w:r>
      <w:r>
        <w:tab/>
        <w:t>SELECT ITEM (mandatory features for ME supporting SELECT ITEM)</w:t>
      </w:r>
      <w:bookmarkEnd w:id="348"/>
      <w:bookmarkEnd w:id="349"/>
      <w:bookmarkEnd w:id="350"/>
    </w:p>
    <w:p w:rsidR="00B17D80" w:rsidRDefault="00B17D80" w:rsidP="00B17D80">
      <w:pPr>
        <w:pStyle w:val="H6"/>
      </w:pPr>
      <w:r>
        <w:t>27.22.4.9.1.1</w:t>
      </w:r>
      <w:r>
        <w:tab/>
        <w:t>Definition and applicability</w:t>
      </w:r>
    </w:p>
    <w:p w:rsidR="00B17D80" w:rsidRDefault="00B17D80" w:rsidP="00B17D80">
      <w:r>
        <w:t>See clause 3.2.2.</w:t>
      </w:r>
    </w:p>
    <w:p w:rsidR="00B17D80" w:rsidRDefault="00B17D80" w:rsidP="00B17D80">
      <w:pPr>
        <w:pStyle w:val="H6"/>
      </w:pPr>
      <w:r>
        <w:t>27.22.4.9.1.2</w:t>
      </w:r>
      <w:r>
        <w:tab/>
        <w:t>Conformance requirement</w:t>
      </w:r>
    </w:p>
    <w:p w:rsidR="00B17D80" w:rsidRDefault="00B17D80" w:rsidP="00B17D80">
      <w:pPr>
        <w:keepNext/>
        <w:keepLines/>
      </w:pPr>
      <w:r>
        <w:t xml:space="preserve">The ME shall support the Proactive SIM: Select Item facility as defined in the following technical specifications: </w:t>
      </w:r>
    </w:p>
    <w:p w:rsidR="00B17D80" w:rsidRDefault="00B17D80" w:rsidP="00B17D80">
      <w:pPr>
        <w:pStyle w:val="B1"/>
      </w:pPr>
      <w:r>
        <w:t>-</w:t>
      </w:r>
      <w:r>
        <w:tab/>
        <w:t>TS 11.14 [15] clause 5, clause 6.4.9, clause 6.6.8, clause 6.8, clause 12.6, clause 13.4 and clause 14.</w:t>
      </w:r>
    </w:p>
    <w:p w:rsidR="00B17D80" w:rsidRDefault="00B17D80" w:rsidP="00B17D80">
      <w:pPr>
        <w:pStyle w:val="H6"/>
      </w:pPr>
      <w:r>
        <w:t>27.22.4.9.1.3</w:t>
      </w:r>
      <w:r>
        <w:tab/>
        <w:t>Test purpose</w:t>
      </w:r>
    </w:p>
    <w:p w:rsidR="00B17D80" w:rsidRDefault="00B17D80" w:rsidP="00B17D80">
      <w:r>
        <w:t>To verify that the ME correctly presents the set of items contained in the SELECT ITEM proactive SIM command, and returns a TERMINAL RESPONSE command to the SIM with the identifier of the item chosen.</w:t>
      </w:r>
    </w:p>
    <w:p w:rsidR="00B17D80" w:rsidRDefault="00B17D80" w:rsidP="00B17D80">
      <w:r>
        <w:t>To verify that the ME allows a SELECT ITEM proactive SIM command within the maximum 255 byte BER-TLV boundary.</w:t>
      </w:r>
    </w:p>
    <w:p w:rsidR="00B17D80" w:rsidRDefault="00B17D80" w:rsidP="00B17D80">
      <w:r>
        <w:t>To verify that the ME returns a TERMINAL RESPONSE with "Proactive SIM application session terminated by the user", if the user has indicated the need to end the proactive SIM session.</w:t>
      </w:r>
    </w:p>
    <w:p w:rsidR="00B17D80" w:rsidRDefault="00B17D80" w:rsidP="00B17D80">
      <w:r>
        <w:t>To verify that the ME returns a TERMINAL RESPONSE with "Backwards move in the proactive SIM application session requested by the user", if the user has indicated the need to go backwards in the proactive SIM application session.</w:t>
      </w:r>
    </w:p>
    <w:p w:rsidR="00B17D80" w:rsidRDefault="00B17D80" w:rsidP="00B17D80">
      <w:pPr>
        <w:pStyle w:val="H6"/>
      </w:pPr>
      <w:r>
        <w:t>27.22.4.9.1.4</w:t>
      </w:r>
      <w:r>
        <w:tab/>
        <w:t>Method of test</w:t>
      </w:r>
    </w:p>
    <w:p w:rsidR="00B17D80" w:rsidRDefault="00B17D80" w:rsidP="00B17D80">
      <w:pPr>
        <w:pStyle w:val="H6"/>
      </w:pPr>
      <w:r>
        <w:t>27.22.4.9.1.4.1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pPr>
        <w:pStyle w:val="H6"/>
      </w:pPr>
      <w:r>
        <w:lastRenderedPageBreak/>
        <w:t>27.22.4.9.1.4.2</w:t>
      </w:r>
      <w:r>
        <w:tab/>
        <w:t>Procedure</w:t>
      </w:r>
    </w:p>
    <w:p w:rsidR="00B17D80" w:rsidRDefault="00B17D80" w:rsidP="00B17D80">
      <w:pPr>
        <w:keepNext/>
        <w:rPr>
          <w:b/>
        </w:rPr>
      </w:pPr>
      <w:r>
        <w:rPr>
          <w:b/>
        </w:rPr>
        <w:t>Expected Sequence 1.1 (SELECT ITEM, mandatory features,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SELECT ITEM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SELECT ITEM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items of "Item 1", "Item 2", "Item 3" and "Item 4" under the header of "Toolkit Select".</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"Item 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SELECT ITEM 1.1.1</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SELECT ITEM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SELECT ITEM</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17455E" w:rsidRDefault="00B17D80" w:rsidP="00B17D80">
      <w:pPr>
        <w:pStyle w:val="EW"/>
        <w:tabs>
          <w:tab w:val="left" w:pos="851"/>
        </w:tabs>
        <w:ind w:left="2835" w:hanging="2551"/>
        <w:rPr>
          <w:lang w:val="fr-FR"/>
        </w:rPr>
      </w:pPr>
      <w:r>
        <w:rPr>
          <w:lang w:val="fr-FR"/>
        </w:rPr>
        <w:tab/>
      </w:r>
      <w:r w:rsidRPr="0017455E">
        <w:rPr>
          <w:lang w:val="fr-FR"/>
        </w:rPr>
        <w:t>Alpha identifier:</w:t>
      </w:r>
      <w:r w:rsidRPr="0017455E">
        <w:rPr>
          <w:lang w:val="fr-FR"/>
        </w:rPr>
        <w:tab/>
        <w:t>"Toolkit Select"</w:t>
      </w:r>
    </w:p>
    <w:p w:rsidR="00B17D80" w:rsidRDefault="00B17D80" w:rsidP="00B17D80">
      <w:pPr>
        <w:pStyle w:val="EW"/>
        <w:keepNext/>
        <w:tabs>
          <w:tab w:val="left" w:pos="851"/>
        </w:tabs>
        <w:ind w:left="2835" w:hanging="2551"/>
      </w:pPr>
      <w:r>
        <w:t>Item</w:t>
      </w:r>
    </w:p>
    <w:p w:rsidR="00B17D80" w:rsidRDefault="00B17D80" w:rsidP="00B17D80">
      <w:pPr>
        <w:pStyle w:val="EW"/>
        <w:keepNext/>
        <w:tabs>
          <w:tab w:val="left" w:pos="851"/>
        </w:tabs>
        <w:ind w:left="2835" w:hanging="2551"/>
      </w:pPr>
      <w:r>
        <w:tab/>
        <w:t>Identifier of item:</w:t>
      </w:r>
      <w:r>
        <w:tab/>
        <w:t>1</w:t>
      </w:r>
    </w:p>
    <w:p w:rsidR="00B17D80" w:rsidRDefault="00B17D80" w:rsidP="00B17D80">
      <w:pPr>
        <w:pStyle w:val="EW"/>
        <w:keepNext/>
        <w:tabs>
          <w:tab w:val="left" w:pos="851"/>
        </w:tabs>
        <w:ind w:left="2835" w:hanging="2551"/>
      </w:pPr>
      <w:r>
        <w:tab/>
        <w:t>Text string of item:</w:t>
      </w:r>
      <w:r>
        <w:tab/>
        <w:t>"Item 1"</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2</w:t>
      </w:r>
    </w:p>
    <w:p w:rsidR="00B17D80" w:rsidRDefault="00B17D80" w:rsidP="00B17D80">
      <w:pPr>
        <w:pStyle w:val="EW"/>
        <w:tabs>
          <w:tab w:val="left" w:pos="851"/>
        </w:tabs>
        <w:ind w:left="2835" w:hanging="2551"/>
      </w:pPr>
      <w:r>
        <w:tab/>
        <w:t>Text string of item:</w:t>
      </w:r>
      <w:r>
        <w:tab/>
        <w:t>"Item 2"</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w:t>
      </w:r>
    </w:p>
    <w:p w:rsidR="00B17D80" w:rsidRDefault="00B17D80" w:rsidP="00B17D80">
      <w:pPr>
        <w:pStyle w:val="EW"/>
        <w:tabs>
          <w:tab w:val="left" w:pos="851"/>
        </w:tabs>
        <w:ind w:left="2835" w:hanging="2551"/>
      </w:pPr>
      <w:r>
        <w:tab/>
        <w:t>Text string of item:</w:t>
      </w:r>
      <w:r>
        <w:tab/>
        <w:t>"Item 3"</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w:t>
      </w:r>
    </w:p>
    <w:p w:rsidR="00B17D80" w:rsidRDefault="00B17D80" w:rsidP="00B17D80">
      <w:pPr>
        <w:pStyle w:val="EX"/>
        <w:tabs>
          <w:tab w:val="left" w:pos="851"/>
        </w:tabs>
        <w:ind w:left="2835" w:hanging="2551"/>
      </w:pPr>
      <w:r>
        <w:tab/>
        <w:t>Text string of item:</w:t>
      </w:r>
      <w:r>
        <w:tab/>
        <w:t>"Item 4"</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SELECT ITEM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SELECT ITEM</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lastRenderedPageBreak/>
        <w:tab/>
        <w:t>General Result:</w:t>
      </w:r>
      <w:r>
        <w:tab/>
        <w:t>Command performed successfully</w:t>
      </w:r>
    </w:p>
    <w:p w:rsidR="00B17D80" w:rsidRDefault="00B17D80" w:rsidP="00B17D80">
      <w:pPr>
        <w:pStyle w:val="EW"/>
        <w:tabs>
          <w:tab w:val="left" w:pos="851"/>
        </w:tabs>
        <w:ind w:left="2835" w:hanging="2551"/>
      </w:pPr>
      <w:r>
        <w:t>Item identifier</w:t>
      </w:r>
    </w:p>
    <w:p w:rsidR="00B17D80" w:rsidRDefault="00B17D80" w:rsidP="00B17D80">
      <w:pPr>
        <w:pStyle w:val="EX"/>
        <w:tabs>
          <w:tab w:val="left" w:pos="851"/>
        </w:tabs>
        <w:ind w:left="2835" w:hanging="2551"/>
      </w:pPr>
      <w:r>
        <w:tab/>
        <w:t>Identifier of item chosen:</w:t>
      </w:r>
      <w:r>
        <w:tab/>
        <w:t xml:space="preserve">02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1.2 (SELECT ITEM, large menu,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SELECT ITEM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SELECT ITEM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Present the items of "Zero", "One", "Two", Three", "Four", "Five", "Six", "Seven", "Eight", "Nine", "Alpha", "Bravo", "Charlie", "Delta", "Echo", "Fox-trot", "Black", "Brown", "Red", "Orange", "Yellow", "Green", "Blue", "Violet", "Grey", "White", "milli", "micro", "nano" and "pico" under the header of "LargeMenu1"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item "</w:t>
            </w:r>
            <w:smartTag w:uri="urn:schemas-microsoft-com:office:smarttags" w:element="City">
              <w:smartTag w:uri="urn:schemas-microsoft-com:office:smarttags" w:element="place">
                <w:r>
                  <w:t>Orange</w:t>
                </w:r>
              </w:smartTag>
            </w:smartTag>
            <w:r>
              <w:t>".</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 xml:space="preserve">TERMINAL RESPONSE: SELECT ITEM 1.2.1 </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SELECT ITEM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SELECT ITEM</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rPr>
          <w:lang w:val="fr-FR"/>
        </w:rPr>
      </w:pPr>
      <w:r>
        <w:rPr>
          <w:lang w:val="fr-FR"/>
        </w:rPr>
        <w:tab/>
        <w:t>Alpha identifier:</w:t>
      </w:r>
      <w:r>
        <w:rPr>
          <w:lang w:val="fr-FR"/>
        </w:rPr>
        <w:tab/>
        <w:t>"LargeMenu1"</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"50"</w:t>
      </w:r>
    </w:p>
    <w:p w:rsidR="00B17D80" w:rsidRDefault="00B17D80" w:rsidP="00B17D80">
      <w:pPr>
        <w:pStyle w:val="EW"/>
        <w:tabs>
          <w:tab w:val="left" w:pos="851"/>
        </w:tabs>
        <w:ind w:left="2835" w:hanging="2551"/>
      </w:pPr>
      <w:r>
        <w:tab/>
        <w:t>Text string of item:</w:t>
      </w:r>
      <w:r>
        <w:tab/>
        <w:t>"Zero"</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"4F"</w:t>
      </w:r>
    </w:p>
    <w:p w:rsidR="00B17D80" w:rsidRDefault="00B17D80" w:rsidP="00B17D80">
      <w:pPr>
        <w:pStyle w:val="EW"/>
        <w:tabs>
          <w:tab w:val="left" w:pos="851"/>
        </w:tabs>
        <w:ind w:left="2835" w:hanging="2551"/>
      </w:pPr>
      <w:r>
        <w:tab/>
        <w:t>Text string of item:</w:t>
      </w:r>
      <w:r>
        <w:tab/>
        <w:t>"One"</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"4E"</w:t>
      </w:r>
    </w:p>
    <w:p w:rsidR="00B17D80" w:rsidRDefault="00B17D80" w:rsidP="00B17D80">
      <w:pPr>
        <w:pStyle w:val="EW"/>
        <w:tabs>
          <w:tab w:val="left" w:pos="851"/>
        </w:tabs>
        <w:ind w:left="2835" w:hanging="2551"/>
      </w:pPr>
      <w:r>
        <w:tab/>
        <w:t>Text string of item:</w:t>
      </w:r>
      <w:r>
        <w:tab/>
        <w:t>"Two"</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"4D"</w:t>
      </w:r>
    </w:p>
    <w:p w:rsidR="00B17D80" w:rsidRDefault="00B17D80" w:rsidP="00B17D80">
      <w:pPr>
        <w:pStyle w:val="EW"/>
        <w:tabs>
          <w:tab w:val="left" w:pos="851"/>
        </w:tabs>
        <w:ind w:left="2835" w:hanging="2551"/>
      </w:pPr>
      <w:r>
        <w:tab/>
        <w:t>Text string of item:</w:t>
      </w:r>
      <w:r>
        <w:tab/>
        <w:t>"Three"</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"4C"</w:t>
      </w:r>
    </w:p>
    <w:p w:rsidR="00B17D80" w:rsidRDefault="00B17D80" w:rsidP="00B17D80">
      <w:pPr>
        <w:pStyle w:val="EW"/>
        <w:tabs>
          <w:tab w:val="left" w:pos="851"/>
        </w:tabs>
        <w:ind w:left="2835" w:hanging="2551"/>
      </w:pPr>
      <w:r>
        <w:tab/>
        <w:t>Text string of item:</w:t>
      </w:r>
      <w:r>
        <w:tab/>
        <w:t>"Four"</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"4B"</w:t>
      </w:r>
    </w:p>
    <w:p w:rsidR="00B17D80" w:rsidRDefault="00B17D80" w:rsidP="00B17D80">
      <w:pPr>
        <w:pStyle w:val="EW"/>
        <w:tabs>
          <w:tab w:val="left" w:pos="851"/>
        </w:tabs>
        <w:ind w:left="2835" w:hanging="2551"/>
      </w:pPr>
      <w:r>
        <w:tab/>
        <w:t>Text string of item:</w:t>
      </w:r>
      <w:r>
        <w:tab/>
        <w:t>"Five"</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"4A"</w:t>
      </w:r>
    </w:p>
    <w:p w:rsidR="00B17D80" w:rsidRDefault="00B17D80" w:rsidP="00B17D80">
      <w:pPr>
        <w:pStyle w:val="EW"/>
        <w:tabs>
          <w:tab w:val="left" w:pos="851"/>
        </w:tabs>
        <w:ind w:left="2835" w:hanging="2551"/>
      </w:pPr>
      <w:r>
        <w:tab/>
        <w:t>Text string of item:</w:t>
      </w:r>
      <w:r>
        <w:tab/>
        <w:t>"Six"</w:t>
      </w:r>
    </w:p>
    <w:p w:rsidR="00B17D80" w:rsidRDefault="00B17D80" w:rsidP="00B17D80">
      <w:pPr>
        <w:pStyle w:val="EW"/>
        <w:tabs>
          <w:tab w:val="left" w:pos="851"/>
        </w:tabs>
        <w:ind w:left="2835" w:hanging="2551"/>
      </w:pPr>
      <w:r>
        <w:lastRenderedPageBreak/>
        <w:t>Item</w:t>
      </w:r>
    </w:p>
    <w:p w:rsidR="00B17D80" w:rsidRDefault="00B17D80" w:rsidP="00B17D80">
      <w:pPr>
        <w:pStyle w:val="EW"/>
        <w:tabs>
          <w:tab w:val="left" w:pos="851"/>
        </w:tabs>
        <w:ind w:left="2835" w:hanging="2551"/>
      </w:pPr>
      <w:r>
        <w:tab/>
        <w:t>Identifier of item:</w:t>
      </w:r>
      <w:r>
        <w:tab/>
        <w:t>"49"</w:t>
      </w:r>
    </w:p>
    <w:p w:rsidR="00B17D80" w:rsidRDefault="00B17D80" w:rsidP="00B17D80">
      <w:pPr>
        <w:pStyle w:val="EW"/>
        <w:tabs>
          <w:tab w:val="left" w:pos="851"/>
        </w:tabs>
        <w:ind w:left="2835" w:hanging="2551"/>
      </w:pPr>
      <w:r>
        <w:tab/>
        <w:t>Text string of item:</w:t>
      </w:r>
      <w:r>
        <w:tab/>
        <w:t>"Seven"</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"48"</w:t>
      </w:r>
    </w:p>
    <w:p w:rsidR="00B17D80" w:rsidRDefault="00B17D80" w:rsidP="00B17D80">
      <w:pPr>
        <w:pStyle w:val="EW"/>
        <w:tabs>
          <w:tab w:val="left" w:pos="851"/>
        </w:tabs>
        <w:ind w:left="2835" w:hanging="2551"/>
      </w:pPr>
      <w:r>
        <w:tab/>
        <w:t>Text string of item:</w:t>
      </w:r>
      <w:r>
        <w:tab/>
        <w:t>"Eight"</w:t>
      </w:r>
    </w:p>
    <w:p w:rsidR="00B17D80" w:rsidRDefault="00B17D80" w:rsidP="00B17D80">
      <w:pPr>
        <w:pStyle w:val="EW"/>
        <w:keepNext/>
        <w:tabs>
          <w:tab w:val="left" w:pos="851"/>
        </w:tabs>
        <w:ind w:left="2835" w:hanging="2551"/>
      </w:pPr>
      <w:r>
        <w:t>Item</w:t>
      </w:r>
    </w:p>
    <w:p w:rsidR="00B17D80" w:rsidRDefault="00B17D80" w:rsidP="00B17D80">
      <w:pPr>
        <w:pStyle w:val="EW"/>
        <w:keepNext/>
        <w:tabs>
          <w:tab w:val="left" w:pos="851"/>
        </w:tabs>
        <w:ind w:left="2835" w:hanging="2551"/>
      </w:pPr>
      <w:r>
        <w:tab/>
        <w:t>Identifier of item:</w:t>
      </w:r>
      <w:r>
        <w:tab/>
        <w:t>"47"</w:t>
      </w:r>
    </w:p>
    <w:p w:rsidR="00B17D80" w:rsidRDefault="00B17D80" w:rsidP="00B17D80">
      <w:pPr>
        <w:pStyle w:val="EW"/>
        <w:keepNext/>
        <w:tabs>
          <w:tab w:val="left" w:pos="851"/>
        </w:tabs>
        <w:ind w:left="2835" w:hanging="2551"/>
      </w:pPr>
      <w:r>
        <w:tab/>
        <w:t>Text string of item:</w:t>
      </w:r>
      <w:r>
        <w:tab/>
        <w:t>"Nine"</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"46"</w:t>
      </w:r>
    </w:p>
    <w:p w:rsidR="00B17D80" w:rsidRDefault="00B17D80" w:rsidP="00B17D80">
      <w:pPr>
        <w:pStyle w:val="EW"/>
        <w:tabs>
          <w:tab w:val="left" w:pos="851"/>
        </w:tabs>
        <w:ind w:left="2835" w:hanging="2551"/>
      </w:pPr>
      <w:r>
        <w:tab/>
        <w:t>Text string of item:</w:t>
      </w:r>
      <w:r>
        <w:tab/>
        <w:t>"Alpha"</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"45"</w:t>
      </w:r>
    </w:p>
    <w:p w:rsidR="00B17D80" w:rsidRDefault="00B17D80" w:rsidP="00B17D80">
      <w:pPr>
        <w:pStyle w:val="EW"/>
        <w:tabs>
          <w:tab w:val="left" w:pos="851"/>
        </w:tabs>
        <w:ind w:left="2835" w:hanging="2551"/>
      </w:pPr>
      <w:r>
        <w:tab/>
        <w:t>Text string of item:</w:t>
      </w:r>
      <w:r>
        <w:tab/>
        <w:t>"Bravo"</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"44"</w:t>
      </w:r>
    </w:p>
    <w:p w:rsidR="00B17D80" w:rsidRDefault="00B17D80" w:rsidP="00B17D80">
      <w:pPr>
        <w:pStyle w:val="EW"/>
        <w:tabs>
          <w:tab w:val="left" w:pos="851"/>
        </w:tabs>
        <w:ind w:left="2835" w:hanging="2551"/>
      </w:pPr>
      <w:r>
        <w:tab/>
        <w:t>Text string of item:</w:t>
      </w:r>
      <w:r>
        <w:tab/>
        <w:t>"Charlie"</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"43"</w:t>
      </w:r>
    </w:p>
    <w:p w:rsidR="00B17D80" w:rsidRDefault="00B17D80" w:rsidP="00B17D80">
      <w:pPr>
        <w:pStyle w:val="EW"/>
        <w:tabs>
          <w:tab w:val="left" w:pos="851"/>
        </w:tabs>
        <w:ind w:left="2835" w:hanging="2551"/>
      </w:pPr>
      <w:r>
        <w:tab/>
        <w:t>Text string of item:</w:t>
      </w:r>
      <w:r>
        <w:tab/>
        <w:t>"Delta"</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"42"</w:t>
      </w:r>
    </w:p>
    <w:p w:rsidR="00B17D80" w:rsidRDefault="00B17D80" w:rsidP="00B17D80">
      <w:pPr>
        <w:pStyle w:val="EW"/>
        <w:tabs>
          <w:tab w:val="left" w:pos="851"/>
        </w:tabs>
        <w:ind w:left="2835" w:hanging="2551"/>
      </w:pPr>
      <w:r>
        <w:tab/>
        <w:t>Text string of item:</w:t>
      </w:r>
      <w:r>
        <w:tab/>
        <w:t>"Echo"</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"41"</w:t>
      </w:r>
    </w:p>
    <w:p w:rsidR="00B17D80" w:rsidRDefault="00B17D80" w:rsidP="00B17D80">
      <w:pPr>
        <w:pStyle w:val="EW"/>
        <w:tabs>
          <w:tab w:val="left" w:pos="851"/>
        </w:tabs>
        <w:ind w:left="2835" w:hanging="2551"/>
      </w:pPr>
      <w:r>
        <w:tab/>
        <w:t>Text string of item:</w:t>
      </w:r>
      <w:r>
        <w:tab/>
        <w:t>"Fox-trot"</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"40"</w:t>
      </w:r>
    </w:p>
    <w:p w:rsidR="00B17D80" w:rsidRDefault="00B17D80" w:rsidP="00B17D80">
      <w:pPr>
        <w:pStyle w:val="EW"/>
        <w:tabs>
          <w:tab w:val="left" w:pos="851"/>
        </w:tabs>
        <w:ind w:left="2835" w:hanging="2551"/>
      </w:pPr>
      <w:r>
        <w:tab/>
        <w:t>Text string of item:</w:t>
      </w:r>
      <w:r>
        <w:tab/>
        <w:t>"Black"</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"3F"</w:t>
      </w:r>
    </w:p>
    <w:p w:rsidR="00B17D80" w:rsidRDefault="00B17D80" w:rsidP="00B17D80">
      <w:pPr>
        <w:pStyle w:val="EW"/>
        <w:tabs>
          <w:tab w:val="left" w:pos="851"/>
        </w:tabs>
        <w:ind w:left="2835" w:hanging="2551"/>
      </w:pPr>
      <w:r>
        <w:tab/>
        <w:t>Text string of item:</w:t>
      </w:r>
      <w:r>
        <w:tab/>
        <w:t>"Brown"</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"3E"</w:t>
      </w:r>
    </w:p>
    <w:p w:rsidR="00B17D80" w:rsidRDefault="00B17D80" w:rsidP="00B17D80">
      <w:pPr>
        <w:pStyle w:val="EW"/>
        <w:tabs>
          <w:tab w:val="left" w:pos="851"/>
        </w:tabs>
        <w:ind w:left="2835" w:hanging="2551"/>
      </w:pPr>
      <w:r>
        <w:tab/>
        <w:t>Text string of item:</w:t>
      </w:r>
      <w:r>
        <w:tab/>
        <w:t>"Red"</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"3D"</w:t>
      </w:r>
    </w:p>
    <w:p w:rsidR="00B17D80" w:rsidRDefault="00B17D80" w:rsidP="00B17D80">
      <w:pPr>
        <w:pStyle w:val="EW"/>
        <w:tabs>
          <w:tab w:val="left" w:pos="851"/>
        </w:tabs>
        <w:ind w:left="2835" w:hanging="2551"/>
      </w:pPr>
      <w:r>
        <w:tab/>
        <w:t>Text string of item:</w:t>
      </w:r>
      <w:r>
        <w:tab/>
        <w:t>"</w:t>
      </w:r>
      <w:smartTag w:uri="urn:schemas-microsoft-com:office:smarttags" w:element="place">
        <w:smartTag w:uri="urn:schemas-microsoft-com:office:smarttags" w:element="City">
          <w:r>
            <w:t>Orange</w:t>
          </w:r>
        </w:smartTag>
      </w:smartTag>
      <w:r>
        <w:t>"</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"3C"</w:t>
      </w:r>
    </w:p>
    <w:p w:rsidR="00B17D80" w:rsidRDefault="00B17D80" w:rsidP="00B17D80">
      <w:pPr>
        <w:pStyle w:val="EW"/>
        <w:tabs>
          <w:tab w:val="left" w:pos="851"/>
        </w:tabs>
        <w:ind w:left="2835" w:hanging="2551"/>
      </w:pPr>
      <w:r>
        <w:tab/>
        <w:t>Text string of item:</w:t>
      </w:r>
      <w:r>
        <w:tab/>
        <w:t>"Yellow"</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"3B"</w:t>
      </w:r>
    </w:p>
    <w:p w:rsidR="00B17D80" w:rsidRDefault="00B17D80" w:rsidP="00B17D80">
      <w:pPr>
        <w:pStyle w:val="EW"/>
        <w:tabs>
          <w:tab w:val="left" w:pos="851"/>
        </w:tabs>
        <w:ind w:left="2835" w:hanging="2551"/>
      </w:pPr>
      <w:r>
        <w:tab/>
        <w:t>Text string of item:</w:t>
      </w:r>
      <w:r>
        <w:tab/>
        <w:t>"Green"</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"3A"</w:t>
      </w:r>
    </w:p>
    <w:p w:rsidR="00B17D80" w:rsidRDefault="00B17D80" w:rsidP="00B17D80">
      <w:pPr>
        <w:pStyle w:val="EW"/>
        <w:tabs>
          <w:tab w:val="left" w:pos="851"/>
        </w:tabs>
        <w:ind w:left="2835" w:hanging="2551"/>
      </w:pPr>
      <w:r>
        <w:tab/>
        <w:t>Text string of item:</w:t>
      </w:r>
      <w:r>
        <w:tab/>
        <w:t>"Blue"</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"39"</w:t>
      </w:r>
    </w:p>
    <w:p w:rsidR="00B17D80" w:rsidRDefault="00B17D80" w:rsidP="00B17D80">
      <w:pPr>
        <w:pStyle w:val="EW"/>
        <w:tabs>
          <w:tab w:val="left" w:pos="851"/>
        </w:tabs>
        <w:ind w:left="2835" w:hanging="2551"/>
      </w:pPr>
      <w:r>
        <w:tab/>
        <w:t>Text string of item:</w:t>
      </w:r>
      <w:r>
        <w:tab/>
        <w:t>"Violet"</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"38"</w:t>
      </w:r>
    </w:p>
    <w:p w:rsidR="00B17D80" w:rsidRDefault="00B17D80" w:rsidP="00B17D80">
      <w:pPr>
        <w:pStyle w:val="EW"/>
        <w:tabs>
          <w:tab w:val="left" w:pos="851"/>
        </w:tabs>
        <w:ind w:left="2835" w:hanging="2551"/>
      </w:pPr>
      <w:r>
        <w:tab/>
        <w:t>Text string of item:</w:t>
      </w:r>
      <w:r>
        <w:tab/>
        <w:t>"Grey"</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"37"</w:t>
      </w:r>
    </w:p>
    <w:p w:rsidR="00B17D80" w:rsidRDefault="00B17D80" w:rsidP="00B17D80">
      <w:pPr>
        <w:pStyle w:val="EW"/>
        <w:tabs>
          <w:tab w:val="left" w:pos="851"/>
        </w:tabs>
        <w:ind w:left="2835" w:hanging="2551"/>
      </w:pPr>
      <w:r>
        <w:tab/>
        <w:t>Text string of item:</w:t>
      </w:r>
      <w:r>
        <w:tab/>
        <w:t>"White"</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"36"</w:t>
      </w:r>
    </w:p>
    <w:p w:rsidR="00B17D80" w:rsidRDefault="00B17D80" w:rsidP="00B17D80">
      <w:pPr>
        <w:pStyle w:val="EW"/>
        <w:tabs>
          <w:tab w:val="left" w:pos="851"/>
        </w:tabs>
        <w:ind w:left="2835" w:hanging="2551"/>
      </w:pPr>
      <w:r>
        <w:tab/>
        <w:t>Text string of item:</w:t>
      </w:r>
      <w:r>
        <w:tab/>
        <w:t>"milli"</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"35"</w:t>
      </w:r>
    </w:p>
    <w:p w:rsidR="00B17D80" w:rsidRDefault="00B17D80" w:rsidP="00B17D80">
      <w:pPr>
        <w:pStyle w:val="EW"/>
        <w:tabs>
          <w:tab w:val="left" w:pos="851"/>
        </w:tabs>
        <w:ind w:left="2835" w:hanging="2551"/>
      </w:pPr>
      <w:r>
        <w:lastRenderedPageBreak/>
        <w:tab/>
        <w:t>Text string of item:</w:t>
      </w:r>
      <w:r>
        <w:tab/>
        <w:t>"micro"</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"34"</w:t>
      </w:r>
    </w:p>
    <w:p w:rsidR="00B17D80" w:rsidRDefault="00B17D80" w:rsidP="00B17D80">
      <w:pPr>
        <w:pStyle w:val="EW"/>
        <w:tabs>
          <w:tab w:val="left" w:pos="851"/>
        </w:tabs>
        <w:ind w:left="2835" w:hanging="2551"/>
      </w:pPr>
      <w:r>
        <w:tab/>
        <w:t>Text string of item:</w:t>
      </w:r>
      <w:r>
        <w:tab/>
        <w:t>"nano"</w:t>
      </w:r>
    </w:p>
    <w:p w:rsidR="00B17D80" w:rsidRDefault="00B17D80" w:rsidP="00B17D80">
      <w:pPr>
        <w:pStyle w:val="EW"/>
        <w:keepNext/>
        <w:tabs>
          <w:tab w:val="left" w:pos="851"/>
        </w:tabs>
        <w:ind w:left="2835" w:hanging="2551"/>
      </w:pPr>
      <w:r>
        <w:t>Item</w:t>
      </w:r>
    </w:p>
    <w:p w:rsidR="00B17D80" w:rsidRDefault="00B17D80" w:rsidP="00B17D80">
      <w:pPr>
        <w:pStyle w:val="EW"/>
        <w:keepNext/>
        <w:tabs>
          <w:tab w:val="left" w:pos="851"/>
        </w:tabs>
        <w:ind w:left="2835" w:hanging="2551"/>
      </w:pPr>
      <w:r>
        <w:tab/>
        <w:t>Identifier of item:</w:t>
      </w:r>
      <w:r>
        <w:tab/>
        <w:t>"33"</w:t>
      </w:r>
    </w:p>
    <w:p w:rsidR="00B17D80" w:rsidRDefault="00B17D80" w:rsidP="00B17D80">
      <w:pPr>
        <w:pStyle w:val="EX"/>
        <w:keepNext/>
        <w:tabs>
          <w:tab w:val="left" w:pos="851"/>
        </w:tabs>
        <w:ind w:left="2835" w:hanging="2551"/>
      </w:pPr>
      <w:r>
        <w:tab/>
        <w:t>Text string of item:</w:t>
      </w:r>
      <w:r>
        <w:tab/>
        <w:t>"pico"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SELECT ITEM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SELECT ITEM</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D72E3" w:rsidRDefault="00B17D80" w:rsidP="00B17D80">
      <w:pPr>
        <w:pStyle w:val="EW"/>
        <w:tabs>
          <w:tab w:val="left" w:pos="851"/>
        </w:tabs>
        <w:ind w:left="2835" w:hanging="2551"/>
      </w:pPr>
      <w:r>
        <w:rPr>
          <w:lang w:val="fr-FR"/>
        </w:rPr>
        <w:tab/>
      </w:r>
      <w:r w:rsidRPr="00FD72E3">
        <w:t>Destination device:</w:t>
      </w:r>
      <w:r w:rsidRPr="00FD72E3">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keepNext/>
        <w:tabs>
          <w:tab w:val="left" w:pos="851"/>
        </w:tabs>
        <w:ind w:left="2835" w:hanging="2551"/>
      </w:pPr>
      <w:r>
        <w:t>Item identifier</w:t>
      </w:r>
    </w:p>
    <w:p w:rsidR="00B17D80" w:rsidRDefault="00B17D80" w:rsidP="00B17D80">
      <w:pPr>
        <w:pStyle w:val="EX"/>
        <w:keepNext/>
        <w:tabs>
          <w:tab w:val="left" w:pos="851"/>
        </w:tabs>
        <w:ind w:left="2835" w:hanging="2551"/>
      </w:pPr>
      <w:r>
        <w:tab/>
        <w:t>Identifier of item chosen:</w:t>
      </w:r>
      <w:r>
        <w:tab/>
        <w:t xml:space="preserve">3D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lastRenderedPageBreak/>
        <w:t>Expected Sequence 1.3 (SELECT ITEM, call options,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SELECT ITEM 1.3.1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SELECT ITEM 1.3.1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Present the items of " Call Forwarding Unconditional", "Call Forwarding On User Busy", "Call Forwarding On No Reply", "Call Forwarding On User Not Reachable", "Barring Of All Outgoing Calls", "Barring Of All Outgoing International Calls" and "CLI Presentation" under the header of " LargeMenu2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item "Barring Of All Outgoing Calls".</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SELECT ITEM 1.3.1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 SELECT ITEM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9250DF" w:rsidRDefault="00B17D80" w:rsidP="00B17D80">
      <w:pPr>
        <w:pStyle w:val="EW"/>
        <w:tabs>
          <w:tab w:val="left" w:pos="851"/>
        </w:tabs>
        <w:ind w:left="2835" w:hanging="2551"/>
        <w:rPr>
          <w:lang w:val="fr-FR"/>
        </w:rPr>
      </w:pPr>
      <w:r>
        <w:tab/>
      </w:r>
      <w:r w:rsidRPr="009250DF">
        <w:rPr>
          <w:lang w:val="fr-FR"/>
        </w:rPr>
        <w:t>Command type:</w:t>
      </w:r>
      <w:r w:rsidRPr="009250DF">
        <w:rPr>
          <w:lang w:val="fr-FR"/>
        </w:rPr>
        <w:tab/>
        <w:t>SELECT ITEM</w:t>
      </w:r>
    </w:p>
    <w:p w:rsidR="00B17D80" w:rsidRDefault="00B17D80" w:rsidP="00B17D80">
      <w:pPr>
        <w:pStyle w:val="EW"/>
        <w:tabs>
          <w:tab w:val="left" w:pos="851"/>
        </w:tabs>
        <w:ind w:left="2835" w:hanging="2551"/>
        <w:rPr>
          <w:lang w:val="fr-FR"/>
        </w:rPr>
      </w:pPr>
      <w:r w:rsidRPr="009250DF">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9250DF" w:rsidRDefault="00B17D80" w:rsidP="00B17D80">
      <w:pPr>
        <w:pStyle w:val="EW"/>
        <w:tabs>
          <w:tab w:val="left" w:pos="851"/>
        </w:tabs>
        <w:ind w:left="2835" w:hanging="2551"/>
      </w:pPr>
      <w:r>
        <w:rPr>
          <w:lang w:val="fr-FR"/>
        </w:rPr>
        <w:tab/>
      </w:r>
      <w:r w:rsidRPr="009250DF">
        <w:t>Alpha identifier:</w:t>
      </w:r>
      <w:r w:rsidRPr="009250DF">
        <w:tab/>
        <w:t>"LargeMenu2"</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"FF"</w:t>
      </w:r>
    </w:p>
    <w:p w:rsidR="00B17D80" w:rsidRDefault="00B17D80" w:rsidP="00B17D80">
      <w:pPr>
        <w:pStyle w:val="EW"/>
        <w:tabs>
          <w:tab w:val="left" w:pos="851"/>
        </w:tabs>
        <w:ind w:left="2835" w:hanging="2551"/>
      </w:pPr>
      <w:r>
        <w:tab/>
        <w:t>Text string of item:</w:t>
      </w:r>
      <w:r>
        <w:tab/>
        <w:t>"Call Forwarding Unconditional"</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"FE"</w:t>
      </w:r>
    </w:p>
    <w:p w:rsidR="00B17D80" w:rsidRDefault="00B17D80" w:rsidP="00B17D80">
      <w:pPr>
        <w:pStyle w:val="EW"/>
        <w:tabs>
          <w:tab w:val="left" w:pos="851"/>
        </w:tabs>
        <w:ind w:left="2835" w:hanging="2551"/>
      </w:pPr>
      <w:r>
        <w:tab/>
        <w:t>Text string of item:</w:t>
      </w:r>
      <w:r>
        <w:tab/>
        <w:t>"Call Forwarding On User Busy"</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"FD"</w:t>
      </w:r>
    </w:p>
    <w:p w:rsidR="00B17D80" w:rsidRDefault="00B17D80" w:rsidP="00B17D80">
      <w:pPr>
        <w:pStyle w:val="EW"/>
        <w:tabs>
          <w:tab w:val="left" w:pos="851"/>
        </w:tabs>
        <w:ind w:left="2835" w:hanging="2551"/>
      </w:pPr>
      <w:r>
        <w:tab/>
        <w:t>Text string of item:</w:t>
      </w:r>
      <w:r>
        <w:tab/>
        <w:t>"Call Forwarding On No Reply"</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"FC"</w:t>
      </w:r>
    </w:p>
    <w:p w:rsidR="00B17D80" w:rsidRDefault="00B17D80" w:rsidP="00B17D80">
      <w:pPr>
        <w:pStyle w:val="EW"/>
        <w:tabs>
          <w:tab w:val="left" w:pos="851"/>
        </w:tabs>
        <w:ind w:left="2835" w:hanging="2551"/>
      </w:pPr>
      <w:r>
        <w:tab/>
        <w:t>Text string of item:</w:t>
      </w:r>
      <w:r>
        <w:tab/>
        <w:t>"Call Forwarding On User Not Reachable"</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"FB"</w:t>
      </w:r>
    </w:p>
    <w:p w:rsidR="00B17D80" w:rsidRDefault="00B17D80" w:rsidP="00B17D80">
      <w:pPr>
        <w:pStyle w:val="EW"/>
        <w:tabs>
          <w:tab w:val="left" w:pos="851"/>
        </w:tabs>
        <w:ind w:left="2835" w:hanging="2551"/>
      </w:pPr>
      <w:r>
        <w:tab/>
        <w:t>Text string of item:</w:t>
      </w:r>
      <w:r>
        <w:tab/>
        <w:t>"Barring Of All Outgoing Calls"</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"FA"</w:t>
      </w:r>
    </w:p>
    <w:p w:rsidR="00B17D80" w:rsidRDefault="00B17D80" w:rsidP="00B17D80">
      <w:pPr>
        <w:pStyle w:val="EW"/>
        <w:tabs>
          <w:tab w:val="left" w:pos="851"/>
        </w:tabs>
        <w:ind w:left="2835" w:hanging="2551"/>
      </w:pPr>
      <w:r>
        <w:tab/>
        <w:t>Text string of item:</w:t>
      </w:r>
      <w:r>
        <w:tab/>
        <w:t>"Barring Of All Outgoing International Calls"</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"F9"</w:t>
      </w:r>
    </w:p>
    <w:p w:rsidR="00B17D80" w:rsidRDefault="00B17D80" w:rsidP="00B17D80">
      <w:pPr>
        <w:pStyle w:val="EX"/>
        <w:tabs>
          <w:tab w:val="left" w:pos="851"/>
        </w:tabs>
        <w:ind w:left="2835" w:hanging="2551"/>
      </w:pPr>
      <w:r>
        <w:tab/>
        <w:t>Text string of item:</w:t>
      </w:r>
      <w:r>
        <w:tab/>
        <w:t>"CLI Presentation"</w:t>
      </w:r>
    </w:p>
    <w:p w:rsidR="00B17D80" w:rsidRDefault="00B17D80" w:rsidP="00B17D80">
      <w:pPr>
        <w:keepNext/>
        <w:keepLines/>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FA</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SELECT ITEM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SELECT ITEM</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Item identifier</w:t>
      </w:r>
    </w:p>
    <w:p w:rsidR="00B17D80" w:rsidRDefault="00B17D80" w:rsidP="00B17D80">
      <w:pPr>
        <w:pStyle w:val="EX"/>
        <w:tabs>
          <w:tab w:val="left" w:pos="851"/>
        </w:tabs>
        <w:ind w:left="2835" w:hanging="2551"/>
      </w:pPr>
      <w:r>
        <w:tab/>
        <w:t>Identifier of item chosen:</w:t>
      </w:r>
      <w:r>
        <w:tab/>
        <w:t xml:space="preserve">FB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lastRenderedPageBreak/>
        <w:t>Expected Sequence 1.4 (SELECT ITEM, backward move by user,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SELECT ITEM 1.4.1</w:t>
            </w:r>
          </w:p>
        </w:tc>
        <w:tc>
          <w:tcPr>
            <w:tcW w:w="3776" w:type="dxa"/>
            <w:tcBorders>
              <w:left w:val="single" w:sz="6" w:space="0" w:color="auto"/>
              <w:right w:val="single" w:sz="6" w:space="0" w:color="auto"/>
            </w:tcBorders>
          </w:tcPr>
          <w:p w:rsidR="00B17D80" w:rsidRDefault="00B17D80" w:rsidP="007B59FD">
            <w:pPr>
              <w:pStyle w:val="TAL"/>
            </w:pPr>
            <w:r>
              <w: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SELECT ITEM 1.4.1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Present the items of "One" and "Two" under the header of "Select Item".</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Indicate to go backwards in the proactive SIM application session.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SELECT ITEM 1.4.1A</w:t>
            </w:r>
          </w:p>
          <w:p w:rsidR="00B17D80" w:rsidRDefault="00B17D80" w:rsidP="007B59FD">
            <w:pPr>
              <w:pStyle w:val="TAL"/>
            </w:pPr>
            <w:r>
              <w:t>or</w:t>
            </w:r>
          </w:p>
          <w:p w:rsidR="00B17D80" w:rsidRDefault="00B17D80" w:rsidP="007B59FD">
            <w:pPr>
              <w:pStyle w:val="TAL"/>
            </w:pPr>
            <w:r>
              <w:t>TERMINAL RESPONSE: SELECT ITEM 1.4.1B</w:t>
            </w:r>
          </w:p>
        </w:tc>
        <w:tc>
          <w:tcPr>
            <w:tcW w:w="3776" w:type="dxa"/>
            <w:tcBorders>
              <w:left w:val="single" w:sz="6" w:space="0" w:color="auto"/>
              <w:right w:val="single" w:sz="6" w:space="0" w:color="auto"/>
            </w:tcBorders>
          </w:tcPr>
          <w:p w:rsidR="00B17D80" w:rsidRDefault="00B17D80" w:rsidP="007B59FD">
            <w:pPr>
              <w:pStyle w:val="TAL"/>
            </w:pPr>
            <w:r>
              <w:t>Backward move in the proactive SIM application session requested by user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SELECT ITEM 1.4.2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SELECT ITEM 1.4.2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Present the items of "One" and "Two" under the header of "Select Item".</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Indicate to end the proactive SIM application and return the ME to normal operation.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SELECT ITEM 1.4.2A</w:t>
            </w:r>
          </w:p>
          <w:p w:rsidR="00B17D80" w:rsidRDefault="00B17D80" w:rsidP="007B59FD">
            <w:pPr>
              <w:pStyle w:val="TAL"/>
            </w:pPr>
            <w:r>
              <w:t>or</w:t>
            </w:r>
          </w:p>
          <w:p w:rsidR="00B17D80" w:rsidRDefault="00B17D80" w:rsidP="007B59FD">
            <w:pPr>
              <w:pStyle w:val="TAL"/>
            </w:pPr>
            <w:r>
              <w:t>TERMINAL RESPONSE: SELECT ITEM 1.4.2B</w:t>
            </w:r>
          </w:p>
        </w:tc>
        <w:tc>
          <w:tcPr>
            <w:tcW w:w="3776" w:type="dxa"/>
            <w:tcBorders>
              <w:left w:val="single" w:sz="6" w:space="0" w:color="auto"/>
              <w:right w:val="single" w:sz="6" w:space="0" w:color="auto"/>
            </w:tcBorders>
          </w:tcPr>
          <w:p w:rsidR="00B17D80" w:rsidRDefault="00B17D80" w:rsidP="007B59FD">
            <w:pPr>
              <w:pStyle w:val="TAL"/>
            </w:pPr>
            <w:r>
              <w:t>Proactive SIM application terminated by the user</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13</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SELECT ITEM 1.4.1 and 1.4.2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rPr>
          <w:lang w:val="fr-FR"/>
        </w:rPr>
      </w:pPr>
      <w:r>
        <w:tab/>
      </w:r>
      <w:r w:rsidRPr="00F51EF9">
        <w:rPr>
          <w:lang w:val="fr-FR"/>
        </w:rPr>
        <w:t>Command type:</w:t>
      </w:r>
      <w:r w:rsidRPr="00F51EF9">
        <w:rPr>
          <w:lang w:val="fr-FR"/>
        </w:rPr>
        <w:tab/>
        <w:t>SELECT ITEM</w:t>
      </w:r>
    </w:p>
    <w:p w:rsidR="00B17D80" w:rsidRDefault="00B17D80" w:rsidP="00B17D80">
      <w:pPr>
        <w:pStyle w:val="EW"/>
        <w:tabs>
          <w:tab w:val="left" w:pos="851"/>
        </w:tabs>
        <w:ind w:left="2835" w:hanging="2551"/>
        <w:rPr>
          <w:lang w:val="fr-FR"/>
        </w:rPr>
      </w:pPr>
      <w:r w:rsidRPr="00F51EF9">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7C42DB" w:rsidRDefault="00B17D80" w:rsidP="00B17D80">
      <w:pPr>
        <w:pStyle w:val="EW"/>
        <w:tabs>
          <w:tab w:val="left" w:pos="851"/>
        </w:tabs>
        <w:ind w:left="2835" w:hanging="2551"/>
        <w:rPr>
          <w:lang w:val="fr-FR"/>
        </w:rPr>
      </w:pPr>
      <w:r>
        <w:rPr>
          <w:lang w:val="fr-FR"/>
        </w:rPr>
        <w:tab/>
      </w:r>
      <w:r w:rsidRPr="007C42DB">
        <w:rPr>
          <w:lang w:val="fr-FR"/>
        </w:rPr>
        <w:t>Destination device:</w:t>
      </w:r>
      <w:r w:rsidRPr="007C42DB">
        <w:rPr>
          <w:lang w:val="fr-FR"/>
        </w:rPr>
        <w:tab/>
        <w:t>ME</w:t>
      </w:r>
    </w:p>
    <w:p w:rsidR="00B17D80" w:rsidRDefault="00B17D80" w:rsidP="00B17D80">
      <w:pPr>
        <w:pStyle w:val="EW"/>
        <w:tabs>
          <w:tab w:val="left" w:pos="851"/>
        </w:tabs>
        <w:ind w:left="2835" w:hanging="2551"/>
      </w:pPr>
      <w:r w:rsidRPr="007C42DB">
        <w:rPr>
          <w:lang w:val="fr-FR"/>
        </w:rPr>
        <w:tab/>
      </w:r>
      <w:r>
        <w:t>Alpha identifier:</w:t>
      </w:r>
      <w:r>
        <w:tab/>
        <w:t>"Select Item"</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"11"</w:t>
      </w:r>
    </w:p>
    <w:p w:rsidR="00B17D80" w:rsidRDefault="00B17D80" w:rsidP="00B17D80">
      <w:pPr>
        <w:pStyle w:val="EW"/>
        <w:tabs>
          <w:tab w:val="left" w:pos="851"/>
        </w:tabs>
        <w:ind w:left="2835" w:hanging="2551"/>
      </w:pPr>
      <w:r>
        <w:tab/>
        <w:t>Text string of item:</w:t>
      </w:r>
      <w:r>
        <w:tab/>
        <w:t>"One"</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"12"</w:t>
      </w:r>
    </w:p>
    <w:p w:rsidR="00B17D80" w:rsidRDefault="00B17D80" w:rsidP="00B17D80">
      <w:pPr>
        <w:pStyle w:val="EX"/>
        <w:tabs>
          <w:tab w:val="left" w:pos="851"/>
        </w:tabs>
        <w:ind w:left="2835" w:hanging="2551"/>
      </w:pPr>
      <w:r>
        <w:tab/>
        <w:t>Text string of item:</w:t>
      </w:r>
      <w:r>
        <w:tab/>
        <w:t>"Two"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r>
    </w:tbl>
    <w:p w:rsidR="00B17D80" w:rsidRDefault="00B17D80" w:rsidP="00B17D80">
      <w:pPr>
        <w:pStyle w:val="FP"/>
      </w:pPr>
    </w:p>
    <w:p w:rsidR="00B17D80" w:rsidRDefault="00B17D80" w:rsidP="00B17D80">
      <w:r>
        <w:t>TERMINAL RESPONSE: SELECT ITEM 1.4.1A</w:t>
      </w:r>
    </w:p>
    <w:p w:rsidR="00B17D80" w:rsidRDefault="00B17D80" w:rsidP="00B17D80">
      <w:pPr>
        <w:keepNext/>
        <w:keepLines/>
      </w:pPr>
      <w:r>
        <w:lastRenderedPageBreak/>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Default="00B17D80" w:rsidP="00B17D80">
      <w:pPr>
        <w:pStyle w:val="EW"/>
        <w:keepNext/>
        <w:tabs>
          <w:tab w:val="left" w:pos="851"/>
        </w:tabs>
        <w:ind w:left="2835" w:hanging="2551"/>
      </w:pPr>
      <w:r>
        <w:tab/>
        <w:t>Command type:</w:t>
      </w:r>
      <w:r>
        <w:tab/>
        <w:t>SELECT ITEM</w:t>
      </w:r>
    </w:p>
    <w:p w:rsidR="00B17D80" w:rsidRDefault="00B17D80" w:rsidP="00B17D80">
      <w:pPr>
        <w:pStyle w:val="EW"/>
        <w:keepNext/>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backward move in the proactive SIM session requested by the user</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Pr>
          <w:p w:rsidR="00B17D80" w:rsidRDefault="00B17D80" w:rsidP="007B59FD">
            <w:pPr>
              <w:pStyle w:val="TAL"/>
            </w:pPr>
            <w:r>
              <w:t>BER-TLV:</w:t>
            </w:r>
          </w:p>
        </w:tc>
        <w:tc>
          <w:tcPr>
            <w:tcW w:w="624" w:type="dxa"/>
          </w:tcPr>
          <w:p w:rsidR="00B17D80" w:rsidRDefault="00B17D80" w:rsidP="007B59FD">
            <w:pPr>
              <w:pStyle w:val="TAC"/>
            </w:pPr>
            <w:r>
              <w:t>81</w:t>
            </w:r>
          </w:p>
        </w:tc>
        <w:tc>
          <w:tcPr>
            <w:tcW w:w="567" w:type="dxa"/>
          </w:tcPr>
          <w:p w:rsidR="00B17D80" w:rsidRDefault="00B17D80" w:rsidP="007B59FD">
            <w:pPr>
              <w:pStyle w:val="TAC"/>
            </w:pPr>
            <w:r>
              <w:t>03</w:t>
            </w:r>
          </w:p>
        </w:tc>
        <w:tc>
          <w:tcPr>
            <w:tcW w:w="567" w:type="dxa"/>
          </w:tcPr>
          <w:p w:rsidR="00B17D80" w:rsidRDefault="00B17D80" w:rsidP="007B59FD">
            <w:pPr>
              <w:pStyle w:val="TAC"/>
            </w:pPr>
            <w:r>
              <w:t>01</w:t>
            </w:r>
          </w:p>
        </w:tc>
        <w:tc>
          <w:tcPr>
            <w:tcW w:w="567" w:type="dxa"/>
          </w:tcPr>
          <w:p w:rsidR="00B17D80" w:rsidRDefault="00B17D80" w:rsidP="007B59FD">
            <w:pPr>
              <w:pStyle w:val="TAC"/>
            </w:pPr>
            <w:r>
              <w:t>24</w:t>
            </w:r>
          </w:p>
        </w:tc>
        <w:tc>
          <w:tcPr>
            <w:tcW w:w="567" w:type="dxa"/>
          </w:tcPr>
          <w:p w:rsidR="00B17D80" w:rsidRDefault="00B17D80" w:rsidP="007B59FD">
            <w:pPr>
              <w:pStyle w:val="TAC"/>
            </w:pPr>
            <w:r>
              <w:t>00</w:t>
            </w:r>
          </w:p>
        </w:tc>
        <w:tc>
          <w:tcPr>
            <w:tcW w:w="567" w:type="dxa"/>
          </w:tcPr>
          <w:p w:rsidR="00B17D80" w:rsidRDefault="00B17D80" w:rsidP="007B59FD">
            <w:pPr>
              <w:pStyle w:val="TAC"/>
            </w:pPr>
            <w:r>
              <w:t>82</w:t>
            </w:r>
          </w:p>
        </w:tc>
        <w:tc>
          <w:tcPr>
            <w:tcW w:w="567" w:type="dxa"/>
          </w:tcPr>
          <w:p w:rsidR="00B17D80" w:rsidRDefault="00B17D80" w:rsidP="007B59FD">
            <w:pPr>
              <w:pStyle w:val="TAC"/>
            </w:pPr>
            <w:r>
              <w:t>02</w:t>
            </w:r>
          </w:p>
        </w:tc>
        <w:tc>
          <w:tcPr>
            <w:tcW w:w="567" w:type="dxa"/>
          </w:tcPr>
          <w:p w:rsidR="00B17D80" w:rsidRDefault="00B17D80" w:rsidP="007B59FD">
            <w:pPr>
              <w:pStyle w:val="TAC"/>
            </w:pPr>
            <w:r>
              <w:t>82</w:t>
            </w:r>
          </w:p>
        </w:tc>
        <w:tc>
          <w:tcPr>
            <w:tcW w:w="567" w:type="dxa"/>
          </w:tcPr>
          <w:p w:rsidR="00B17D80" w:rsidRDefault="00B17D80" w:rsidP="007B59FD">
            <w:pPr>
              <w:pStyle w:val="TAC"/>
            </w:pPr>
            <w:r>
              <w:t>81</w:t>
            </w:r>
          </w:p>
        </w:tc>
        <w:tc>
          <w:tcPr>
            <w:tcW w:w="567" w:type="dxa"/>
          </w:tcPr>
          <w:p w:rsidR="00B17D80" w:rsidRDefault="00B17D80" w:rsidP="007B59FD">
            <w:pPr>
              <w:pStyle w:val="TAC"/>
            </w:pPr>
            <w:r>
              <w:t>83</w:t>
            </w:r>
          </w:p>
        </w:tc>
        <w:tc>
          <w:tcPr>
            <w:tcW w:w="567" w:type="dxa"/>
          </w:tcPr>
          <w:p w:rsidR="00B17D80" w:rsidRDefault="00B17D80" w:rsidP="007B59FD">
            <w:pPr>
              <w:pStyle w:val="TAC"/>
            </w:pPr>
            <w:r>
              <w:t>01</w:t>
            </w:r>
          </w:p>
        </w:tc>
        <w:tc>
          <w:tcPr>
            <w:tcW w:w="567" w:type="dxa"/>
          </w:tcPr>
          <w:p w:rsidR="00B17D80" w:rsidRDefault="00B17D80" w:rsidP="007B59FD">
            <w:pPr>
              <w:pStyle w:val="TAC"/>
            </w:pPr>
            <w:r>
              <w:t>11</w:t>
            </w:r>
          </w:p>
        </w:tc>
      </w:tr>
    </w:tbl>
    <w:p w:rsidR="00B17D80" w:rsidRDefault="00B17D80" w:rsidP="00B17D80">
      <w:pPr>
        <w:pStyle w:val="FP"/>
      </w:pPr>
    </w:p>
    <w:p w:rsidR="00B17D80" w:rsidRDefault="00B17D80" w:rsidP="00B17D80">
      <w:r>
        <w:t>TERMINAL RESPONSE: SELECT ITEM 1.4.1B</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Default="00B17D80" w:rsidP="00B17D80">
      <w:pPr>
        <w:pStyle w:val="EW"/>
        <w:keepNext/>
        <w:tabs>
          <w:tab w:val="left" w:pos="851"/>
        </w:tabs>
        <w:ind w:left="2835" w:hanging="2551"/>
      </w:pPr>
      <w:r>
        <w:tab/>
        <w:t>Command type:</w:t>
      </w:r>
      <w:r>
        <w:tab/>
        <w:t>SELECT ITEM</w:t>
      </w:r>
    </w:p>
    <w:p w:rsidR="00B17D80" w:rsidRDefault="00B17D80" w:rsidP="00B17D80">
      <w:pPr>
        <w:pStyle w:val="EW"/>
        <w:keepNext/>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backward move in the proactive SIM session requested by the user</w:t>
      </w:r>
    </w:p>
    <w:p w:rsidR="00B17D80" w:rsidRDefault="00B17D80" w:rsidP="00B17D80">
      <w:pPr>
        <w:pStyle w:val="EW"/>
        <w:tabs>
          <w:tab w:val="left" w:pos="851"/>
        </w:tabs>
        <w:ind w:left="2835" w:hanging="2551"/>
      </w:pPr>
      <w:r>
        <w:t>Item identifier</w:t>
      </w:r>
    </w:p>
    <w:p w:rsidR="00B17D80" w:rsidRDefault="00B17D80" w:rsidP="00B17D80">
      <w:pPr>
        <w:pStyle w:val="EW"/>
        <w:tabs>
          <w:tab w:val="left" w:pos="851"/>
        </w:tabs>
        <w:ind w:left="2835" w:hanging="2551"/>
      </w:pPr>
      <w:r>
        <w:tab/>
        <w:t>Identifier of item chosen:</w:t>
      </w:r>
      <w:r>
        <w:tab/>
        <w:t>XX</w:t>
      </w:r>
    </w:p>
    <w:p w:rsidR="00B17D80" w:rsidRDefault="00B17D80" w:rsidP="00B17D80">
      <w:pPr>
        <w:pStyle w:val="EX"/>
        <w:tabs>
          <w:tab w:val="left" w:pos="851"/>
        </w:tabs>
        <w:ind w:left="2835" w:hanging="2551"/>
      </w:pPr>
    </w:p>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Pr>
          <w:p w:rsidR="00B17D80" w:rsidRDefault="00B17D80" w:rsidP="007B59FD">
            <w:pPr>
              <w:pStyle w:val="TAL"/>
              <w:rPr>
                <w:lang w:val="de-DE"/>
              </w:rPr>
            </w:pPr>
            <w:r>
              <w:rPr>
                <w:lang w:val="de-DE"/>
              </w:rPr>
              <w:t>BER-TLV:</w:t>
            </w:r>
          </w:p>
        </w:tc>
        <w:tc>
          <w:tcPr>
            <w:tcW w:w="624" w:type="dxa"/>
          </w:tcPr>
          <w:p w:rsidR="00B17D80" w:rsidRDefault="00B17D80" w:rsidP="007B59FD">
            <w:pPr>
              <w:pStyle w:val="TAC"/>
            </w:pPr>
            <w:r>
              <w:t>81</w:t>
            </w:r>
          </w:p>
        </w:tc>
        <w:tc>
          <w:tcPr>
            <w:tcW w:w="567" w:type="dxa"/>
          </w:tcPr>
          <w:p w:rsidR="00B17D80" w:rsidRDefault="00B17D80" w:rsidP="007B59FD">
            <w:pPr>
              <w:pStyle w:val="TAC"/>
            </w:pPr>
            <w:r>
              <w:t>03</w:t>
            </w:r>
          </w:p>
        </w:tc>
        <w:tc>
          <w:tcPr>
            <w:tcW w:w="567" w:type="dxa"/>
          </w:tcPr>
          <w:p w:rsidR="00B17D80" w:rsidRDefault="00B17D80" w:rsidP="007B59FD">
            <w:pPr>
              <w:pStyle w:val="TAC"/>
            </w:pPr>
            <w:r>
              <w:t>01</w:t>
            </w:r>
          </w:p>
        </w:tc>
        <w:tc>
          <w:tcPr>
            <w:tcW w:w="567" w:type="dxa"/>
          </w:tcPr>
          <w:p w:rsidR="00B17D80" w:rsidRDefault="00B17D80" w:rsidP="007B59FD">
            <w:pPr>
              <w:pStyle w:val="TAC"/>
            </w:pPr>
            <w:r>
              <w:t>24</w:t>
            </w:r>
          </w:p>
        </w:tc>
        <w:tc>
          <w:tcPr>
            <w:tcW w:w="567" w:type="dxa"/>
          </w:tcPr>
          <w:p w:rsidR="00B17D80" w:rsidRDefault="00B17D80" w:rsidP="007B59FD">
            <w:pPr>
              <w:pStyle w:val="TAC"/>
            </w:pPr>
            <w:r>
              <w:t>00</w:t>
            </w:r>
          </w:p>
        </w:tc>
        <w:tc>
          <w:tcPr>
            <w:tcW w:w="567" w:type="dxa"/>
          </w:tcPr>
          <w:p w:rsidR="00B17D80" w:rsidRDefault="00B17D80" w:rsidP="007B59FD">
            <w:pPr>
              <w:pStyle w:val="TAC"/>
            </w:pPr>
            <w:r>
              <w:t>82</w:t>
            </w:r>
          </w:p>
        </w:tc>
        <w:tc>
          <w:tcPr>
            <w:tcW w:w="567" w:type="dxa"/>
          </w:tcPr>
          <w:p w:rsidR="00B17D80" w:rsidRDefault="00B17D80" w:rsidP="007B59FD">
            <w:pPr>
              <w:pStyle w:val="TAC"/>
            </w:pPr>
            <w:r>
              <w:t>02</w:t>
            </w:r>
          </w:p>
        </w:tc>
        <w:tc>
          <w:tcPr>
            <w:tcW w:w="567" w:type="dxa"/>
          </w:tcPr>
          <w:p w:rsidR="00B17D80" w:rsidRDefault="00B17D80" w:rsidP="007B59FD">
            <w:pPr>
              <w:pStyle w:val="TAC"/>
            </w:pPr>
            <w:r>
              <w:t>82</w:t>
            </w:r>
          </w:p>
        </w:tc>
        <w:tc>
          <w:tcPr>
            <w:tcW w:w="567" w:type="dxa"/>
          </w:tcPr>
          <w:p w:rsidR="00B17D80" w:rsidRDefault="00B17D80" w:rsidP="007B59FD">
            <w:pPr>
              <w:pStyle w:val="TAC"/>
            </w:pPr>
            <w:r>
              <w:t>81</w:t>
            </w:r>
          </w:p>
        </w:tc>
        <w:tc>
          <w:tcPr>
            <w:tcW w:w="567" w:type="dxa"/>
          </w:tcPr>
          <w:p w:rsidR="00B17D80" w:rsidRDefault="00B17D80" w:rsidP="007B59FD">
            <w:pPr>
              <w:pStyle w:val="TAC"/>
            </w:pPr>
            <w:r>
              <w:t>83</w:t>
            </w:r>
          </w:p>
        </w:tc>
        <w:tc>
          <w:tcPr>
            <w:tcW w:w="567" w:type="dxa"/>
          </w:tcPr>
          <w:p w:rsidR="00B17D80" w:rsidRDefault="00B17D80" w:rsidP="007B59FD">
            <w:pPr>
              <w:pStyle w:val="TAC"/>
            </w:pPr>
            <w:r>
              <w:t>01</w:t>
            </w:r>
          </w:p>
        </w:tc>
        <w:tc>
          <w:tcPr>
            <w:tcW w:w="567" w:type="dxa"/>
          </w:tcPr>
          <w:p w:rsidR="00B17D80" w:rsidRDefault="00B17D80" w:rsidP="007B59FD">
            <w:pPr>
              <w:pStyle w:val="TAC"/>
            </w:pPr>
            <w:r>
              <w:t>11</w:t>
            </w:r>
          </w:p>
        </w:tc>
      </w:tr>
      <w:tr w:rsidR="00B17D80" w:rsidTr="007B59FD">
        <w:tblPrEx>
          <w:tblCellMar>
            <w:top w:w="0" w:type="dxa"/>
            <w:bottom w:w="0" w:type="dxa"/>
          </w:tblCellMar>
        </w:tblPrEx>
        <w:trPr>
          <w:jc w:val="center"/>
        </w:trPr>
        <w:tc>
          <w:tcPr>
            <w:tcW w:w="1077" w:type="dxa"/>
          </w:tcPr>
          <w:p w:rsidR="00B17D80" w:rsidRDefault="00B17D80" w:rsidP="007B59FD">
            <w:pPr>
              <w:pStyle w:val="TAL"/>
            </w:pPr>
          </w:p>
        </w:tc>
        <w:tc>
          <w:tcPr>
            <w:tcW w:w="624" w:type="dxa"/>
          </w:tcPr>
          <w:p w:rsidR="00B17D80" w:rsidRDefault="00B17D80" w:rsidP="007B59FD">
            <w:pPr>
              <w:pStyle w:val="TAC"/>
            </w:pPr>
            <w:r>
              <w:t>90</w:t>
            </w:r>
          </w:p>
        </w:tc>
        <w:tc>
          <w:tcPr>
            <w:tcW w:w="567" w:type="dxa"/>
          </w:tcPr>
          <w:p w:rsidR="00B17D80" w:rsidRDefault="00B17D80" w:rsidP="007B59FD">
            <w:pPr>
              <w:pStyle w:val="TAC"/>
            </w:pPr>
            <w:r>
              <w:t>01</w:t>
            </w:r>
          </w:p>
        </w:tc>
        <w:tc>
          <w:tcPr>
            <w:tcW w:w="567" w:type="dxa"/>
          </w:tcPr>
          <w:p w:rsidR="00B17D80" w:rsidRDefault="00B17D80" w:rsidP="007B59FD">
            <w:pPr>
              <w:pStyle w:val="TAC"/>
            </w:pPr>
            <w:r>
              <w:t>XX</w:t>
            </w: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r>
    </w:tbl>
    <w:p w:rsidR="00B17D80" w:rsidRDefault="00B17D80" w:rsidP="00B17D80">
      <w:pPr>
        <w:pStyle w:val="FP"/>
      </w:pPr>
    </w:p>
    <w:p w:rsidR="00B17D80" w:rsidRDefault="00B17D80" w:rsidP="00B17D80">
      <w:r>
        <w:t>TERMINAL RESPONSE: SELECT ITEM 1.4.2A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SELECT ITEM</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9F3F5E" w:rsidRDefault="00B17D80" w:rsidP="00B17D80">
      <w:pPr>
        <w:pStyle w:val="EW"/>
        <w:tabs>
          <w:tab w:val="left" w:pos="851"/>
        </w:tabs>
        <w:ind w:left="2835" w:hanging="2551"/>
      </w:pPr>
      <w:r>
        <w:rPr>
          <w:lang w:val="fr-FR"/>
        </w:rPr>
        <w:tab/>
      </w:r>
      <w:r w:rsidRPr="009F3F5E">
        <w:t>Destination device:</w:t>
      </w:r>
      <w:r w:rsidRPr="009F3F5E">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proactive SIM session terminated by the user</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bl>
    <w:p w:rsidR="00B17D80" w:rsidRDefault="00B17D80" w:rsidP="00B17D80">
      <w:pPr>
        <w:pStyle w:val="FP"/>
      </w:pPr>
    </w:p>
    <w:p w:rsidR="00B17D80" w:rsidRDefault="00B17D80" w:rsidP="00B17D80">
      <w:r>
        <w:t>TERMINAL RESPONSE: SELECT ITEM 1.4.2B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SELECT ITEM</w:t>
      </w:r>
    </w:p>
    <w:p w:rsidR="00B17D80" w:rsidRDefault="00B17D80" w:rsidP="00B17D80">
      <w:pPr>
        <w:pStyle w:val="EW"/>
        <w:tabs>
          <w:tab w:val="left" w:pos="851"/>
        </w:tabs>
        <w:ind w:left="2835" w:hanging="2551"/>
        <w:rPr>
          <w:lang w:val="fr-FR"/>
        </w:rPr>
      </w:pPr>
      <w:r>
        <w:lastRenderedPageBreak/>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proactive SIM session terminated by the user</w:t>
      </w:r>
    </w:p>
    <w:p w:rsidR="00B17D80" w:rsidRDefault="00B17D80" w:rsidP="00B17D80">
      <w:pPr>
        <w:pStyle w:val="EW"/>
        <w:tabs>
          <w:tab w:val="left" w:pos="851"/>
        </w:tabs>
        <w:ind w:left="2835" w:hanging="2551"/>
      </w:pPr>
      <w:r>
        <w:t>Item identifier</w:t>
      </w:r>
    </w:p>
    <w:p w:rsidR="00B17D80" w:rsidRDefault="00B17D80" w:rsidP="00B17D80">
      <w:pPr>
        <w:pStyle w:val="EW"/>
        <w:tabs>
          <w:tab w:val="left" w:pos="851"/>
        </w:tabs>
        <w:ind w:left="2835" w:hanging="2551"/>
      </w:pPr>
      <w:r>
        <w:tab/>
        <w:t>Identifier of item chosen:</w:t>
      </w:r>
      <w:r>
        <w:tab/>
        <w:t>XX</w:t>
      </w:r>
    </w:p>
    <w:p w:rsidR="00B17D80" w:rsidRPr="00F51EF9" w:rsidRDefault="00B17D80" w:rsidP="00B17D80"/>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1.5 (SELECT ITEM, "Y",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SELECT ITEM 1.5.1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SELECT ITEM 1.5.1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Present the items of "Y" under the header of "The SIM shall supply a set of items from which the user may choose one. Each item comprises a short identifier (used to indicate the selection) and a text string. Optionally the SIM may include an alpha identifier. The alpha identifier i".</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item "Y"</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SELECT ITEM 1.5.1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SELECT ITEM 1.5.1</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SELECT ITEM</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pPr>
      <w:r w:rsidRPr="00F51EF9">
        <w:tab/>
      </w:r>
      <w:r>
        <w:t>Alpha identifier:</w:t>
      </w:r>
      <w:r>
        <w:tab/>
        <w:t>"The SIM shall supply a set of items from which the user may choose one. Each item comprises a short identifier (used to indicate the selection) and a text string. Optionally the SIM may include an alpha identifier. The alpha identifier i"</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"01"</w:t>
      </w:r>
    </w:p>
    <w:p w:rsidR="00B17D80" w:rsidRDefault="00B17D80" w:rsidP="00B17D80">
      <w:pPr>
        <w:pStyle w:val="EX"/>
        <w:tabs>
          <w:tab w:val="left" w:pos="851"/>
        </w:tabs>
        <w:ind w:left="2835" w:hanging="2551"/>
      </w:pPr>
      <w:r>
        <w:tab/>
        <w:t>Text string of item:</w:t>
      </w:r>
      <w:r>
        <w:tab/>
        <w:t>"Y"</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6D</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SELECT ITEM 1.5.1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SELECT ITEM</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Item identifier</w:t>
      </w:r>
    </w:p>
    <w:p w:rsidR="00B17D80" w:rsidRDefault="00B17D80" w:rsidP="00B17D80">
      <w:pPr>
        <w:pStyle w:val="EX"/>
        <w:tabs>
          <w:tab w:val="left" w:pos="851"/>
        </w:tabs>
        <w:ind w:left="2835" w:hanging="2551"/>
      </w:pPr>
      <w:r>
        <w:tab/>
        <w:t>Identifier of item chosen:</w:t>
      </w:r>
      <w:r>
        <w:tab/>
        <w:t xml:space="preserve">01 </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lastRenderedPageBreak/>
        <w:t>Expected Sequence 1.6 (SELECT ITEM, Large menu,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SELECT ITEM 1.6.1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SELECT ITEM 1.6.1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Present the items of "1 Call Forward Unconditional", "2 Call Forward On User Busy", "3 Call Forward On No Reply", "4 Call Forward On User Not Reachable", "5 Barring Of All Outgoing Calls", "6 Barring Of All Outgoing Int Calls" and "7 CLI Presentation" under the header of "0LargeMenu".</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item "5 Barring Of All Outgoing Calls".</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SELECT ITEM 1.6.1</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 SELECT ITEM 1.6.1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SELECT ITEM</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rPr>
          <w:lang w:val="fr-FR"/>
        </w:rPr>
      </w:pPr>
      <w:r>
        <w:rPr>
          <w:lang w:val="fr-FR"/>
        </w:rPr>
        <w:tab/>
        <w:t>Alpha identifier:</w:t>
      </w:r>
      <w:r>
        <w:rPr>
          <w:lang w:val="fr-FR"/>
        </w:rPr>
        <w:tab/>
        <w:t>"0LargeMenu"</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"FF"</w:t>
      </w:r>
    </w:p>
    <w:p w:rsidR="00B17D80" w:rsidRDefault="00B17D80" w:rsidP="00B17D80">
      <w:pPr>
        <w:pStyle w:val="EW"/>
        <w:tabs>
          <w:tab w:val="left" w:pos="851"/>
        </w:tabs>
        <w:ind w:left="2835" w:hanging="2551"/>
      </w:pPr>
      <w:r>
        <w:tab/>
        <w:t>Text string of item:</w:t>
      </w:r>
      <w:r>
        <w:tab/>
        <w:t>"1 Call Forward Unconditional"</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"FE"</w:t>
      </w:r>
    </w:p>
    <w:p w:rsidR="00B17D80" w:rsidRDefault="00B17D80" w:rsidP="00B17D80">
      <w:pPr>
        <w:pStyle w:val="EW"/>
        <w:tabs>
          <w:tab w:val="left" w:pos="851"/>
        </w:tabs>
        <w:ind w:left="2835" w:hanging="2551"/>
      </w:pPr>
      <w:r>
        <w:tab/>
        <w:t>Text string of item:</w:t>
      </w:r>
      <w:r>
        <w:tab/>
        <w:t>"2 Call Forward On User Busy"</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"FD"</w:t>
      </w:r>
    </w:p>
    <w:p w:rsidR="00B17D80" w:rsidRDefault="00B17D80" w:rsidP="00B17D80">
      <w:pPr>
        <w:pStyle w:val="EW"/>
        <w:tabs>
          <w:tab w:val="left" w:pos="851"/>
        </w:tabs>
        <w:ind w:left="2835" w:hanging="2551"/>
      </w:pPr>
      <w:r>
        <w:tab/>
        <w:t>Text string of item:</w:t>
      </w:r>
      <w:r>
        <w:tab/>
        <w:t>"3 Call Forward On No Reply"</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"FC"</w:t>
      </w:r>
    </w:p>
    <w:p w:rsidR="00B17D80" w:rsidRDefault="00B17D80" w:rsidP="00B17D80">
      <w:pPr>
        <w:pStyle w:val="EW"/>
        <w:tabs>
          <w:tab w:val="left" w:pos="851"/>
        </w:tabs>
        <w:ind w:left="2835" w:hanging="2551"/>
      </w:pPr>
      <w:r>
        <w:tab/>
        <w:t>Text string of item:</w:t>
      </w:r>
      <w:r>
        <w:tab/>
        <w:t>"4 Call Forward On User Not Reachable"</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"FB"</w:t>
      </w:r>
    </w:p>
    <w:p w:rsidR="00B17D80" w:rsidRDefault="00B17D80" w:rsidP="00B17D80">
      <w:pPr>
        <w:pStyle w:val="EW"/>
        <w:tabs>
          <w:tab w:val="left" w:pos="851"/>
        </w:tabs>
        <w:ind w:left="2835" w:hanging="2551"/>
      </w:pPr>
      <w:r>
        <w:tab/>
        <w:t>Text string of item:</w:t>
      </w:r>
      <w:r>
        <w:tab/>
        <w:t>"5 Barring Of All Outgoing Calls"</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"FA"</w:t>
      </w:r>
    </w:p>
    <w:p w:rsidR="00B17D80" w:rsidRDefault="00B17D80" w:rsidP="00B17D80">
      <w:pPr>
        <w:pStyle w:val="EW"/>
        <w:tabs>
          <w:tab w:val="left" w:pos="851"/>
        </w:tabs>
        <w:ind w:left="2835" w:hanging="2551"/>
      </w:pPr>
      <w:r>
        <w:tab/>
        <w:t>Text string of item:</w:t>
      </w:r>
      <w:r>
        <w:tab/>
        <w:t>"6 Barring Of All Outgoing Int Calls"</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"F9"</w:t>
      </w:r>
    </w:p>
    <w:p w:rsidR="00B17D80" w:rsidRDefault="00B17D80" w:rsidP="00B17D80">
      <w:pPr>
        <w:pStyle w:val="EX"/>
        <w:tabs>
          <w:tab w:val="left" w:pos="851"/>
        </w:tabs>
        <w:ind w:left="2835" w:hanging="2551"/>
      </w:pPr>
      <w:r>
        <w:tab/>
        <w:t>Text string of item:</w:t>
      </w:r>
      <w:r>
        <w:tab/>
        <w:t>"7 CLI Presentation"</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0A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4D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1D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FF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31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6F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55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64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1C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FE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32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64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55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73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1B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FD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33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46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6F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52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FC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34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43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55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52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68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FB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35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66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24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FA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36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20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42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69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r>
              <w:rPr>
                <w:lang w:val="fr-FR"/>
              </w:rPr>
              <w:t xml:space="preserv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67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4F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41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13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F9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37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50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SELECT ITEM 1.6.1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SELECT ITEM</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Item identifier</w:t>
      </w:r>
    </w:p>
    <w:p w:rsidR="00B17D80" w:rsidRDefault="00B17D80" w:rsidP="00B17D80">
      <w:pPr>
        <w:pStyle w:val="EX"/>
        <w:tabs>
          <w:tab w:val="left" w:pos="851"/>
        </w:tabs>
        <w:ind w:left="2835" w:hanging="2551"/>
      </w:pPr>
      <w:r>
        <w:tab/>
        <w:t>Identifier of item chosen:</w:t>
      </w:r>
      <w:r>
        <w:tab/>
        <w:t xml:space="preserve">FB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pPr>
      <w:r>
        <w:t>The following table details the test commands with relation to the tested features:</w:t>
      </w:r>
    </w:p>
    <w:p w:rsidR="00B17D80" w:rsidRDefault="00B17D80" w:rsidP="00B17D80">
      <w:pPr>
        <w:pStyle w:val="TH"/>
        <w:spacing w:before="0" w:after="0"/>
        <w:rPr>
          <w:sz w:val="12"/>
          <w:szCs w:val="12"/>
        </w:rPr>
      </w:pPr>
    </w:p>
    <w:tbl>
      <w:tblPr>
        <w:tblW w:w="0" w:type="auto"/>
        <w:jc w:val="center"/>
        <w:tblLayout w:type="fixed"/>
        <w:tblCellMar>
          <w:left w:w="28" w:type="dxa"/>
          <w:right w:w="107" w:type="dxa"/>
        </w:tblCellMar>
        <w:tblLook w:val="0000" w:firstRow="0" w:lastRow="0" w:firstColumn="0" w:lastColumn="0" w:noHBand="0" w:noVBand="0"/>
      </w:tblPr>
      <w:tblGrid>
        <w:gridCol w:w="2126"/>
        <w:gridCol w:w="1630"/>
        <w:gridCol w:w="1081"/>
        <w:gridCol w:w="1418"/>
      </w:tblGrid>
      <w:tr w:rsidR="00B17D80" w:rsidTr="007B59FD">
        <w:tblPrEx>
          <w:tblCellMar>
            <w:top w:w="0" w:type="dxa"/>
            <w:bottom w:w="0" w:type="dxa"/>
          </w:tblCellMar>
        </w:tblPrEx>
        <w:trPr>
          <w:jc w:val="center"/>
        </w:trPr>
        <w:tc>
          <w:tcPr>
            <w:tcW w:w="2126" w:type="dxa"/>
            <w:tcBorders>
              <w:bottom w:val="single" w:sz="4" w:space="0" w:color="auto"/>
              <w:right w:val="single" w:sz="4" w:space="0" w:color="auto"/>
            </w:tcBorders>
          </w:tcPr>
          <w:p w:rsidR="00B17D80" w:rsidRDefault="00B17D80" w:rsidP="007B59FD"/>
        </w:tc>
        <w:tc>
          <w:tcPr>
            <w:tcW w:w="4129" w:type="dxa"/>
            <w:gridSpan w:val="3"/>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Proactive SIM Command Facilities</w:t>
            </w:r>
          </w:p>
        </w:tc>
      </w:tr>
      <w:tr w:rsidR="00B17D80" w:rsidTr="007B59FD">
        <w:tblPrEx>
          <w:tblCellMar>
            <w:top w:w="0" w:type="dxa"/>
            <w:bottom w:w="0" w:type="dxa"/>
          </w:tblCellMar>
        </w:tblPrEx>
        <w:trPr>
          <w:cantSplit/>
          <w:jc w:val="center"/>
        </w:trPr>
        <w:tc>
          <w:tcPr>
            <w:tcW w:w="2126"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Proactive SIM Command SELECT ITEM Number</w:t>
            </w:r>
          </w:p>
        </w:tc>
        <w:tc>
          <w:tcPr>
            <w:tcW w:w="1630"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Alpha Identifier Length</w:t>
            </w:r>
          </w:p>
        </w:tc>
        <w:tc>
          <w:tcPr>
            <w:tcW w:w="1081"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Number of items</w:t>
            </w:r>
          </w:p>
        </w:tc>
        <w:tc>
          <w:tcPr>
            <w:tcW w:w="1418"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Maximum length of item</w:t>
            </w:r>
          </w:p>
        </w:tc>
      </w:tr>
      <w:tr w:rsidR="00B17D80" w:rsidTr="007B59FD">
        <w:tblPrEx>
          <w:tblCellMar>
            <w:top w:w="0" w:type="dxa"/>
            <w:bottom w:w="0" w:type="dxa"/>
          </w:tblCellMar>
        </w:tblPrEx>
        <w:trPr>
          <w:cantSplit/>
          <w:jc w:val="center"/>
        </w:trPr>
        <w:tc>
          <w:tcPr>
            <w:tcW w:w="212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163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108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w:t>
            </w:r>
          </w:p>
        </w:tc>
        <w:tc>
          <w:tcPr>
            <w:tcW w:w="141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w:t>
            </w:r>
          </w:p>
        </w:tc>
      </w:tr>
      <w:tr w:rsidR="00B17D80" w:rsidTr="007B59FD">
        <w:tblPrEx>
          <w:tblCellMar>
            <w:top w:w="0" w:type="dxa"/>
            <w:bottom w:w="0" w:type="dxa"/>
          </w:tblCellMar>
        </w:tblPrEx>
        <w:trPr>
          <w:cantSplit/>
          <w:jc w:val="center"/>
        </w:trPr>
        <w:tc>
          <w:tcPr>
            <w:tcW w:w="212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163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108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141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w:t>
            </w:r>
          </w:p>
        </w:tc>
      </w:tr>
      <w:tr w:rsidR="00B17D80" w:rsidTr="007B59FD">
        <w:tblPrEx>
          <w:tblCellMar>
            <w:top w:w="0" w:type="dxa"/>
            <w:bottom w:w="0" w:type="dxa"/>
          </w:tblCellMar>
        </w:tblPrEx>
        <w:trPr>
          <w:cantSplit/>
          <w:jc w:val="center"/>
        </w:trPr>
        <w:tc>
          <w:tcPr>
            <w:tcW w:w="212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163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108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w:t>
            </w:r>
          </w:p>
        </w:tc>
        <w:tc>
          <w:tcPr>
            <w:tcW w:w="141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r>
      <w:tr w:rsidR="00B17D80" w:rsidTr="007B59FD">
        <w:tblPrEx>
          <w:tblCellMar>
            <w:top w:w="0" w:type="dxa"/>
            <w:bottom w:w="0" w:type="dxa"/>
          </w:tblCellMar>
        </w:tblPrEx>
        <w:trPr>
          <w:cantSplit/>
          <w:jc w:val="center"/>
        </w:trPr>
        <w:tc>
          <w:tcPr>
            <w:tcW w:w="212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163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108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w:t>
            </w:r>
          </w:p>
        </w:tc>
        <w:tc>
          <w:tcPr>
            <w:tcW w:w="141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w:t>
            </w:r>
          </w:p>
        </w:tc>
      </w:tr>
      <w:tr w:rsidR="00B17D80" w:rsidTr="007B59FD">
        <w:tblPrEx>
          <w:tblCellMar>
            <w:top w:w="0" w:type="dxa"/>
            <w:bottom w:w="0" w:type="dxa"/>
          </w:tblCellMar>
        </w:tblPrEx>
        <w:trPr>
          <w:cantSplit/>
          <w:jc w:val="center"/>
        </w:trPr>
        <w:tc>
          <w:tcPr>
            <w:tcW w:w="212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163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236</w:t>
            </w:r>
          </w:p>
        </w:tc>
        <w:tc>
          <w:tcPr>
            <w:tcW w:w="108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w:t>
            </w:r>
          </w:p>
        </w:tc>
        <w:tc>
          <w:tcPr>
            <w:tcW w:w="141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w:t>
            </w:r>
          </w:p>
        </w:tc>
      </w:tr>
      <w:tr w:rsidR="00B17D80" w:rsidTr="007B59FD">
        <w:tblPrEx>
          <w:tblCellMar>
            <w:top w:w="0" w:type="dxa"/>
            <w:bottom w:w="0" w:type="dxa"/>
          </w:tblCellMar>
        </w:tblPrEx>
        <w:trPr>
          <w:cantSplit/>
          <w:jc w:val="center"/>
        </w:trPr>
        <w:tc>
          <w:tcPr>
            <w:tcW w:w="212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1.6</w:t>
            </w:r>
          </w:p>
        </w:tc>
        <w:tc>
          <w:tcPr>
            <w:tcW w:w="163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108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w:t>
            </w:r>
          </w:p>
        </w:tc>
        <w:tc>
          <w:tcPr>
            <w:tcW w:w="141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r>
    </w:tbl>
    <w:p w:rsidR="00B17D80" w:rsidRDefault="00B17D80" w:rsidP="00B17D80">
      <w:pPr>
        <w:pStyle w:val="FP"/>
      </w:pPr>
    </w:p>
    <w:p w:rsidR="00B17D80" w:rsidRDefault="00B17D80" w:rsidP="00B17D80">
      <w:pPr>
        <w:pStyle w:val="H6"/>
      </w:pPr>
      <w:r>
        <w:t>27.22.4.9.1.5</w:t>
      </w:r>
      <w:r>
        <w:tab/>
        <w:t>Test requirement</w:t>
      </w:r>
    </w:p>
    <w:p w:rsidR="00B17D80" w:rsidRDefault="00B17D80" w:rsidP="00B17D80">
      <w:r>
        <w:t>The ME shall operate in the manner defined in expected sequences 1.1, 1.2, 1.3, 1.4, 1.5 and 1.6 (SELECT ITEM, mandatory features).</w:t>
      </w:r>
    </w:p>
    <w:p w:rsidR="00B17D80" w:rsidRDefault="00B17D80" w:rsidP="00B17D80">
      <w:pPr>
        <w:pStyle w:val="Heading5"/>
      </w:pPr>
      <w:bookmarkStart w:id="351" w:name="_Toc502363209"/>
      <w:bookmarkStart w:id="352" w:name="_Toc533173635"/>
      <w:bookmarkStart w:id="353" w:name="_Toc51834056"/>
      <w:r>
        <w:lastRenderedPageBreak/>
        <w:t>27.22.4.9.2</w:t>
      </w:r>
      <w:r>
        <w:tab/>
        <w:t>SELECT ITEM (next action support)</w:t>
      </w:r>
      <w:bookmarkEnd w:id="351"/>
      <w:bookmarkEnd w:id="352"/>
      <w:bookmarkEnd w:id="353"/>
    </w:p>
    <w:p w:rsidR="00B17D80" w:rsidRDefault="00B17D80" w:rsidP="00B17D80">
      <w:pPr>
        <w:pStyle w:val="H6"/>
      </w:pPr>
      <w:r>
        <w:t>27.22.4.9.2.1</w:t>
      </w:r>
      <w:r>
        <w:tab/>
        <w:t>Definition and applicability</w:t>
      </w:r>
    </w:p>
    <w:p w:rsidR="00B17D80" w:rsidRDefault="00B17D80" w:rsidP="00B17D80">
      <w:r>
        <w:t>See clause 3.2.2.</w:t>
      </w:r>
    </w:p>
    <w:p w:rsidR="00B17D80" w:rsidRDefault="00B17D80" w:rsidP="00B17D80">
      <w:pPr>
        <w:pStyle w:val="H6"/>
      </w:pPr>
      <w:r>
        <w:t>27.22.4.9.2.2</w:t>
      </w:r>
      <w:r>
        <w:tab/>
        <w:t>Conformance Requirement</w:t>
      </w:r>
    </w:p>
    <w:p w:rsidR="00B17D80" w:rsidRDefault="00B17D80" w:rsidP="00B17D80">
      <w:r>
        <w:t>Same as clause 27.22.4.9.1.2.</w:t>
      </w:r>
    </w:p>
    <w:p w:rsidR="00B17D80" w:rsidRDefault="00B17D80" w:rsidP="00B17D80">
      <w:r>
        <w:t>27.22.4.9.2.3</w:t>
      </w:r>
      <w:r>
        <w:tab/>
        <w:t>Test purpose</w:t>
      </w:r>
    </w:p>
    <w:p w:rsidR="00B17D80" w:rsidRDefault="00B17D80" w:rsidP="00B17D80">
      <w:r>
        <w:t>To verify that the mobile supports next action indicator mode.</w:t>
      </w:r>
    </w:p>
    <w:p w:rsidR="00B17D80" w:rsidRDefault="00B17D80" w:rsidP="00B17D80">
      <w:pPr>
        <w:pStyle w:val="H6"/>
      </w:pPr>
      <w:r>
        <w:t>27.22.4.9.2.4</w:t>
      </w:r>
      <w:r>
        <w:tab/>
        <w:t>Method of test</w:t>
      </w:r>
    </w:p>
    <w:p w:rsidR="00B17D80" w:rsidRDefault="00B17D80" w:rsidP="00B17D80">
      <w:pPr>
        <w:pStyle w:val="H6"/>
      </w:pPr>
      <w:r>
        <w:t>27.22.4.9.2.4.1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pPr>
        <w:pStyle w:val="H6"/>
      </w:pPr>
      <w:r>
        <w:t>27.22.4.9.2.4.2</w:t>
      </w:r>
      <w:r>
        <w:tab/>
        <w:t>Procedure</w:t>
      </w:r>
    </w:p>
    <w:p w:rsidR="00B17D80" w:rsidRDefault="00B17D80" w:rsidP="00B17D80">
      <w:pPr>
        <w:keepNext/>
        <w:rPr>
          <w:b/>
        </w:rPr>
      </w:pPr>
      <w:r>
        <w:rPr>
          <w:b/>
        </w:rPr>
        <w:t>Expected Sequence 2.1 (SELECT ITEM, next action indicator,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SELECT ITEM 2.1.1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SELECT ITEM 2.1.1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items of "Item 1", "Item 2" and "Item 3" under the header of "Toolkit Select".</w:t>
            </w:r>
          </w:p>
        </w:tc>
        <w:tc>
          <w:tcPr>
            <w:tcW w:w="3776" w:type="dxa"/>
            <w:tcBorders>
              <w:left w:val="single" w:sz="6" w:space="0" w:color="auto"/>
              <w:right w:val="single" w:sz="6" w:space="0" w:color="auto"/>
            </w:tcBorders>
          </w:tcPr>
          <w:p w:rsidR="00B17D80" w:rsidRDefault="00B17D80" w:rsidP="007B59FD">
            <w:pPr>
              <w:pStyle w:val="TAL"/>
            </w:pPr>
            <w:r>
              <w:t>The ME may indicate to the user the consequences of performing the selection of an item.</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Navigate in the items, then select "Item 2". </w:t>
            </w:r>
          </w:p>
        </w:tc>
        <w:tc>
          <w:tcPr>
            <w:tcW w:w="3776" w:type="dxa"/>
            <w:tcBorders>
              <w:left w:val="single" w:sz="6" w:space="0" w:color="auto"/>
              <w:right w:val="single" w:sz="6" w:space="0" w:color="auto"/>
            </w:tcBorders>
          </w:tcPr>
          <w:p w:rsidR="00B17D80" w:rsidRDefault="00B17D80" w:rsidP="007B59FD">
            <w:pPr>
              <w:pStyle w:val="TAL"/>
            </w:pPr>
            <w:r>
              <w:t>The ME may indicate to the user the consequences of performing the selection of an item.</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 xml:space="preserve">TERMINAL RESPONSE: SELECT ITEM 2.1.1 </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SELECT ITEM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SELECT ITEM</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pPr>
      <w:r>
        <w:rPr>
          <w:lang w:val="fr-FR"/>
        </w:rPr>
        <w:tab/>
      </w:r>
      <w:r>
        <w:t>Alpha identifier:</w:t>
      </w:r>
      <w:r>
        <w:tab/>
        <w:t>"Toolkit Select"</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1</w:t>
      </w:r>
    </w:p>
    <w:p w:rsidR="00B17D80" w:rsidRDefault="00B17D80" w:rsidP="00B17D80">
      <w:pPr>
        <w:pStyle w:val="EW"/>
        <w:tabs>
          <w:tab w:val="left" w:pos="851"/>
        </w:tabs>
        <w:ind w:left="2835" w:hanging="2551"/>
      </w:pPr>
      <w:r>
        <w:tab/>
        <w:t>Text string of item:</w:t>
      </w:r>
      <w:r>
        <w:tab/>
        <w:t>"Item 1"</w:t>
      </w:r>
    </w:p>
    <w:p w:rsidR="00B17D80" w:rsidRDefault="00B17D80" w:rsidP="00B17D80">
      <w:pPr>
        <w:pStyle w:val="EW"/>
        <w:keepNext/>
        <w:tabs>
          <w:tab w:val="left" w:pos="851"/>
        </w:tabs>
        <w:ind w:left="2835" w:hanging="2551"/>
      </w:pPr>
      <w:r>
        <w:t>Item</w:t>
      </w:r>
    </w:p>
    <w:p w:rsidR="00B17D80" w:rsidRDefault="00B17D80" w:rsidP="00B17D80">
      <w:pPr>
        <w:pStyle w:val="EW"/>
        <w:tabs>
          <w:tab w:val="left" w:pos="851"/>
        </w:tabs>
        <w:ind w:left="2835" w:hanging="2551"/>
      </w:pPr>
      <w:r>
        <w:tab/>
        <w:t>Identifier of item:</w:t>
      </w:r>
      <w:r>
        <w:tab/>
        <w:t>2</w:t>
      </w:r>
    </w:p>
    <w:p w:rsidR="00B17D80" w:rsidRDefault="00B17D80" w:rsidP="00B17D80">
      <w:pPr>
        <w:pStyle w:val="EW"/>
        <w:tabs>
          <w:tab w:val="left" w:pos="851"/>
        </w:tabs>
        <w:ind w:left="2835" w:hanging="2551"/>
      </w:pPr>
      <w:r>
        <w:tab/>
        <w:t>Text string of item:</w:t>
      </w:r>
      <w:r>
        <w:tab/>
        <w:t>"Item 2"</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3</w:t>
      </w:r>
    </w:p>
    <w:p w:rsidR="00B17D80" w:rsidRDefault="00B17D80" w:rsidP="00B17D80">
      <w:pPr>
        <w:pStyle w:val="EW"/>
        <w:tabs>
          <w:tab w:val="left" w:pos="851"/>
        </w:tabs>
        <w:ind w:left="2835" w:hanging="2551"/>
      </w:pPr>
      <w:r>
        <w:lastRenderedPageBreak/>
        <w:tab/>
        <w:t>Text string of item:</w:t>
      </w:r>
      <w:r>
        <w:tab/>
        <w:t>"Item 3"</w:t>
      </w:r>
    </w:p>
    <w:p w:rsidR="00B17D80" w:rsidRDefault="00B17D80" w:rsidP="00B17D80">
      <w:pPr>
        <w:pStyle w:val="EW"/>
        <w:tabs>
          <w:tab w:val="left" w:pos="851"/>
        </w:tabs>
        <w:ind w:left="2835" w:hanging="2551"/>
      </w:pPr>
      <w:r>
        <w:t>Items next action indicator</w:t>
      </w:r>
    </w:p>
    <w:p w:rsidR="00B17D80" w:rsidRDefault="00B17D80" w:rsidP="00B17D80">
      <w:pPr>
        <w:pStyle w:val="EX"/>
        <w:tabs>
          <w:tab w:val="left" w:pos="851"/>
        </w:tabs>
        <w:ind w:left="2835" w:hanging="2551"/>
      </w:pPr>
      <w:r>
        <w:tab/>
        <w:t>Items list</w:t>
      </w:r>
      <w:r>
        <w:tab/>
        <w:t>"Send SM", "Set Up Call", "Provide Local Info."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SELECT ITEM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3119" w:hanging="2835"/>
      </w:pPr>
      <w:r>
        <w:tab/>
        <w:t>Command number:</w:t>
      </w:r>
      <w:r>
        <w:tab/>
        <w:t>1</w:t>
      </w:r>
    </w:p>
    <w:p w:rsidR="00B17D80" w:rsidRDefault="00B17D80" w:rsidP="00B17D80">
      <w:pPr>
        <w:pStyle w:val="EW"/>
        <w:tabs>
          <w:tab w:val="left" w:pos="851"/>
        </w:tabs>
        <w:ind w:left="3119" w:hanging="2835"/>
      </w:pPr>
      <w:r>
        <w:tab/>
        <w:t>Command type:</w:t>
      </w:r>
      <w:r>
        <w:tab/>
        <w:t>SELECT ITEM</w:t>
      </w:r>
    </w:p>
    <w:p w:rsidR="00B17D80" w:rsidRDefault="00B17D80" w:rsidP="00B17D80">
      <w:pPr>
        <w:pStyle w:val="EW"/>
        <w:tabs>
          <w:tab w:val="left" w:pos="851"/>
        </w:tabs>
        <w:ind w:left="3119" w:hanging="2835"/>
        <w:rPr>
          <w:lang w:val="fr-FR"/>
        </w:rPr>
      </w:pPr>
      <w:r>
        <w:tab/>
      </w:r>
      <w:r>
        <w:rPr>
          <w:lang w:val="fr-FR"/>
        </w:rPr>
        <w:t>Command qualifier:</w:t>
      </w:r>
      <w:r>
        <w:rPr>
          <w:lang w:val="fr-FR"/>
        </w:rPr>
        <w:tab/>
        <w:t>"00"</w:t>
      </w:r>
    </w:p>
    <w:p w:rsidR="00B17D80" w:rsidRDefault="00B17D80" w:rsidP="00B17D80">
      <w:pPr>
        <w:pStyle w:val="EW"/>
        <w:tabs>
          <w:tab w:val="left" w:pos="851"/>
        </w:tabs>
        <w:ind w:left="3119" w:hanging="2835"/>
        <w:rPr>
          <w:lang w:val="fr-FR"/>
        </w:rPr>
      </w:pPr>
      <w:r>
        <w:rPr>
          <w:lang w:val="fr-FR"/>
        </w:rPr>
        <w:t>Device identities</w:t>
      </w:r>
    </w:p>
    <w:p w:rsidR="00B17D80" w:rsidRDefault="00B17D80" w:rsidP="00B17D80">
      <w:pPr>
        <w:pStyle w:val="EW"/>
        <w:tabs>
          <w:tab w:val="left" w:pos="851"/>
        </w:tabs>
        <w:ind w:left="3119" w:hanging="2835"/>
        <w:rPr>
          <w:lang w:val="fr-FR"/>
        </w:rPr>
      </w:pPr>
      <w:r>
        <w:rPr>
          <w:lang w:val="fr-FR"/>
        </w:rPr>
        <w:tab/>
        <w:t>Source device:</w:t>
      </w:r>
      <w:r>
        <w:rPr>
          <w:lang w:val="fr-FR"/>
        </w:rPr>
        <w:tab/>
        <w:t>ME</w:t>
      </w:r>
    </w:p>
    <w:p w:rsidR="00B17D80" w:rsidRDefault="00B17D80" w:rsidP="00B17D80">
      <w:pPr>
        <w:pStyle w:val="EW"/>
        <w:tabs>
          <w:tab w:val="left" w:pos="851"/>
        </w:tabs>
        <w:ind w:left="3119" w:hanging="2835"/>
        <w:rPr>
          <w:lang w:val="fr-FR"/>
        </w:rPr>
      </w:pPr>
      <w:r>
        <w:rPr>
          <w:lang w:val="fr-FR"/>
        </w:rPr>
        <w:tab/>
        <w:t>Destination device:</w:t>
      </w:r>
      <w:r>
        <w:rPr>
          <w:lang w:val="fr-FR"/>
        </w:rPr>
        <w:tab/>
        <w:t>SIM</w:t>
      </w:r>
    </w:p>
    <w:p w:rsidR="00B17D80" w:rsidRDefault="00B17D80" w:rsidP="00B17D80">
      <w:pPr>
        <w:pStyle w:val="EW"/>
        <w:tabs>
          <w:tab w:val="left" w:pos="851"/>
        </w:tabs>
        <w:ind w:left="3119" w:hanging="2835"/>
      </w:pPr>
      <w:r>
        <w:t>Result</w:t>
      </w:r>
    </w:p>
    <w:p w:rsidR="00B17D80" w:rsidRDefault="00B17D80" w:rsidP="00B17D80">
      <w:pPr>
        <w:pStyle w:val="EW"/>
        <w:tabs>
          <w:tab w:val="left" w:pos="851"/>
        </w:tabs>
        <w:ind w:left="3119" w:hanging="2835"/>
      </w:pPr>
      <w:r>
        <w:tab/>
        <w:t>General Result:</w:t>
      </w:r>
      <w:r>
        <w:tab/>
        <w:t>Command performed successfully</w:t>
      </w:r>
    </w:p>
    <w:p w:rsidR="00B17D80" w:rsidRDefault="00B17D80" w:rsidP="00B17D80">
      <w:pPr>
        <w:pStyle w:val="EW"/>
        <w:tabs>
          <w:tab w:val="left" w:pos="851"/>
        </w:tabs>
        <w:ind w:left="3119" w:hanging="2835"/>
      </w:pPr>
      <w:r>
        <w:t>Item identifier</w:t>
      </w:r>
    </w:p>
    <w:p w:rsidR="00B17D80" w:rsidRDefault="00B17D80" w:rsidP="00B17D80">
      <w:pPr>
        <w:pStyle w:val="EX"/>
        <w:tabs>
          <w:tab w:val="left" w:pos="851"/>
        </w:tabs>
        <w:ind w:left="3119" w:hanging="2835"/>
      </w:pPr>
      <w:r>
        <w:tab/>
        <w:t>Identifier of item chosen:</w:t>
      </w:r>
      <w:r>
        <w:tab/>
        <w:t>02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27.22.4.9.2.5</w:t>
      </w:r>
      <w:r>
        <w:tab/>
        <w:t>Test requirement</w:t>
      </w:r>
    </w:p>
    <w:p w:rsidR="00B17D80" w:rsidRDefault="00B17D80" w:rsidP="00B17D80">
      <w:r>
        <w:t>The ME shall operate in the manner defined in expected sequence 2.1</w:t>
      </w:r>
    </w:p>
    <w:p w:rsidR="00B17D80" w:rsidRDefault="00B17D80" w:rsidP="00B17D80">
      <w:pPr>
        <w:pStyle w:val="Heading5"/>
      </w:pPr>
      <w:bookmarkStart w:id="354" w:name="_Toc502363210"/>
      <w:bookmarkStart w:id="355" w:name="_Toc533173636"/>
      <w:bookmarkStart w:id="356" w:name="_Toc51834057"/>
      <w:r>
        <w:t>27.22.4.9.3</w:t>
      </w:r>
      <w:r>
        <w:tab/>
        <w:t>SELECT ITEM (default item support)</w:t>
      </w:r>
      <w:bookmarkEnd w:id="354"/>
      <w:bookmarkEnd w:id="355"/>
      <w:bookmarkEnd w:id="356"/>
    </w:p>
    <w:p w:rsidR="00B17D80" w:rsidRDefault="00B17D80" w:rsidP="00B17D80">
      <w:pPr>
        <w:pStyle w:val="H6"/>
      </w:pPr>
      <w:r>
        <w:t>27.22.4.9.3.1</w:t>
      </w:r>
      <w:r>
        <w:tab/>
        <w:t>Definition and applicability</w:t>
      </w:r>
    </w:p>
    <w:p w:rsidR="00B17D80" w:rsidRDefault="00B17D80" w:rsidP="00B17D80">
      <w:r>
        <w:t>See clause  3.2.2.</w:t>
      </w:r>
    </w:p>
    <w:p w:rsidR="00B17D80" w:rsidRDefault="00B17D80" w:rsidP="00B17D80">
      <w:pPr>
        <w:pStyle w:val="H6"/>
      </w:pPr>
      <w:r>
        <w:t>27.22.4.9.3.2</w:t>
      </w:r>
      <w:r>
        <w:tab/>
        <w:t>Conformance requirement</w:t>
      </w:r>
    </w:p>
    <w:p w:rsidR="00B17D80" w:rsidRDefault="00B17D80" w:rsidP="00B17D80">
      <w:r>
        <w:t>Same as clause 27.22.4.9.1.2.</w:t>
      </w:r>
    </w:p>
    <w:p w:rsidR="00B17D80" w:rsidRDefault="00B17D80" w:rsidP="00B17D80">
      <w:r>
        <w:t>27.22.4.9.3.3</w:t>
      </w:r>
      <w:r>
        <w:tab/>
        <w:t>Test purpose</w:t>
      </w:r>
    </w:p>
    <w:p w:rsidR="00B17D80" w:rsidRDefault="00B17D80" w:rsidP="00B17D80">
      <w:r>
        <w:t>To verify that the mobile supports "default item" mode.</w:t>
      </w:r>
    </w:p>
    <w:p w:rsidR="00B17D80" w:rsidRDefault="00B17D80" w:rsidP="00B17D80">
      <w:pPr>
        <w:pStyle w:val="H6"/>
      </w:pPr>
      <w:r>
        <w:t>27.22.4.9.3.4</w:t>
      </w:r>
      <w:r>
        <w:tab/>
        <w:t>Method of test</w:t>
      </w:r>
    </w:p>
    <w:p w:rsidR="00B17D80" w:rsidRDefault="00B17D80" w:rsidP="00B17D80">
      <w:pPr>
        <w:pStyle w:val="H6"/>
      </w:pPr>
      <w:r>
        <w:t>27.22.4.9.3.4.1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pPr>
        <w:pStyle w:val="H6"/>
      </w:pPr>
      <w:r>
        <w:lastRenderedPageBreak/>
        <w:t>27.22.4.9.3.4.2</w:t>
      </w:r>
      <w:r>
        <w:tab/>
        <w:t>Procedure</w:t>
      </w:r>
    </w:p>
    <w:p w:rsidR="00B17D80" w:rsidRDefault="00B17D80" w:rsidP="00B17D80">
      <w:pPr>
        <w:keepNext/>
        <w:rPr>
          <w:b/>
        </w:rPr>
      </w:pPr>
      <w:r>
        <w:rPr>
          <w:b/>
        </w:rPr>
        <w:t>Expected Sequence 3.1 (SELECT ITEM, default item,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SELECT ITEM 3.1.1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SELECT ITEM 3.1.1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items of "Item 1", "Item 2" and "Item 3" under the header of "Toolkit Select".</w:t>
            </w:r>
          </w:p>
        </w:tc>
        <w:tc>
          <w:tcPr>
            <w:tcW w:w="3776" w:type="dxa"/>
            <w:tcBorders>
              <w:left w:val="single" w:sz="6" w:space="0" w:color="auto"/>
              <w:right w:val="single" w:sz="6" w:space="0" w:color="auto"/>
            </w:tcBorders>
          </w:tcPr>
          <w:p w:rsidR="00B17D80" w:rsidRDefault="00B17D80" w:rsidP="007B59FD">
            <w:pPr>
              <w:pStyle w:val="TAL"/>
            </w:pPr>
            <w:r>
              <w:t>Check that "Item 2" is selected by default.</w:t>
            </w:r>
          </w:p>
          <w:p w:rsidR="00B17D80" w:rsidRDefault="00B17D80" w:rsidP="007B59FD">
            <w:pPr>
              <w:pStyle w:val="TAL"/>
            </w:pPr>
            <w:r>
              <w:t>[Note: It is not mandatory that "Item 2" is selected by default]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Navigate in the items, then select "Item 3".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 xml:space="preserve">TERMINAL RESPONSE: SELECT ITEM 3.1.1 </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 SELECT ITEM 3.1.1</w:t>
      </w:r>
    </w:p>
    <w:p w:rsidR="00B17D80" w:rsidRDefault="00B17D80" w:rsidP="00B17D80">
      <w:r>
        <w:t>Logically:</w:t>
      </w:r>
    </w:p>
    <w:p w:rsidR="00B17D80" w:rsidRDefault="00B17D80" w:rsidP="00B17D80">
      <w:pPr>
        <w:pStyle w:val="EW"/>
        <w:tabs>
          <w:tab w:val="left" w:pos="851"/>
        </w:tabs>
        <w:ind w:left="3119" w:hanging="2835"/>
      </w:pPr>
      <w:r>
        <w:t>Command details</w:t>
      </w:r>
    </w:p>
    <w:p w:rsidR="00B17D80" w:rsidRDefault="00B17D80" w:rsidP="00B17D80">
      <w:pPr>
        <w:pStyle w:val="EW"/>
        <w:tabs>
          <w:tab w:val="left" w:pos="851"/>
        </w:tabs>
        <w:ind w:left="3119" w:hanging="2835"/>
      </w:pPr>
      <w:r>
        <w:tab/>
        <w:t>Command number:</w:t>
      </w:r>
      <w:r>
        <w:tab/>
        <w:t>1</w:t>
      </w:r>
    </w:p>
    <w:p w:rsidR="00B17D80" w:rsidRDefault="00B17D80" w:rsidP="00B17D80">
      <w:pPr>
        <w:pStyle w:val="EW"/>
        <w:tabs>
          <w:tab w:val="left" w:pos="851"/>
        </w:tabs>
        <w:ind w:left="3119" w:hanging="2835"/>
      </w:pPr>
      <w:r>
        <w:tab/>
        <w:t>Command type:</w:t>
      </w:r>
      <w:r>
        <w:tab/>
        <w:t>SELECT ITEM</w:t>
      </w:r>
    </w:p>
    <w:p w:rsidR="00B17D80" w:rsidRDefault="00B17D80" w:rsidP="00B17D80">
      <w:pPr>
        <w:pStyle w:val="EW"/>
        <w:tabs>
          <w:tab w:val="left" w:pos="851"/>
        </w:tabs>
        <w:ind w:left="3119" w:hanging="2835"/>
        <w:rPr>
          <w:lang w:val="fr-FR"/>
        </w:rPr>
      </w:pPr>
      <w:r>
        <w:tab/>
      </w:r>
      <w:r>
        <w:rPr>
          <w:lang w:val="fr-FR"/>
        </w:rPr>
        <w:t>Command qualifier:</w:t>
      </w:r>
      <w:r>
        <w:rPr>
          <w:lang w:val="fr-FR"/>
        </w:rPr>
        <w:tab/>
        <w:t>"00"</w:t>
      </w:r>
    </w:p>
    <w:p w:rsidR="00B17D80" w:rsidRDefault="00B17D80" w:rsidP="00B17D80">
      <w:pPr>
        <w:pStyle w:val="EW"/>
        <w:tabs>
          <w:tab w:val="left" w:pos="851"/>
        </w:tabs>
        <w:ind w:left="3119" w:hanging="2835"/>
        <w:rPr>
          <w:lang w:val="fr-FR"/>
        </w:rPr>
      </w:pPr>
      <w:r>
        <w:rPr>
          <w:lang w:val="fr-FR"/>
        </w:rPr>
        <w:t>Device identities</w:t>
      </w:r>
    </w:p>
    <w:p w:rsidR="00B17D80" w:rsidRDefault="00B17D80" w:rsidP="00B17D80">
      <w:pPr>
        <w:pStyle w:val="EW"/>
        <w:tabs>
          <w:tab w:val="left" w:pos="851"/>
        </w:tabs>
        <w:ind w:left="3119" w:hanging="2835"/>
        <w:rPr>
          <w:lang w:val="fr-FR"/>
        </w:rPr>
      </w:pPr>
      <w:r>
        <w:rPr>
          <w:lang w:val="fr-FR"/>
        </w:rPr>
        <w:tab/>
        <w:t>Source device:</w:t>
      </w:r>
      <w:r>
        <w:rPr>
          <w:lang w:val="fr-FR"/>
        </w:rPr>
        <w:tab/>
        <w:t>SIM</w:t>
      </w:r>
    </w:p>
    <w:p w:rsidR="00B17D80" w:rsidRDefault="00B17D80" w:rsidP="00B17D80">
      <w:pPr>
        <w:pStyle w:val="EW"/>
        <w:tabs>
          <w:tab w:val="left" w:pos="851"/>
        </w:tabs>
        <w:ind w:left="3119" w:hanging="2835"/>
        <w:rPr>
          <w:lang w:val="fr-FR"/>
        </w:rPr>
      </w:pPr>
      <w:r>
        <w:rPr>
          <w:lang w:val="fr-FR"/>
        </w:rPr>
        <w:tab/>
        <w:t>Destination device:</w:t>
      </w:r>
      <w:r>
        <w:rPr>
          <w:lang w:val="fr-FR"/>
        </w:rPr>
        <w:tab/>
        <w:t>ME</w:t>
      </w:r>
    </w:p>
    <w:p w:rsidR="00B17D80" w:rsidRDefault="00B17D80" w:rsidP="00B17D80">
      <w:pPr>
        <w:pStyle w:val="EW"/>
        <w:tabs>
          <w:tab w:val="left" w:pos="851"/>
        </w:tabs>
        <w:ind w:left="3119" w:hanging="2835"/>
      </w:pPr>
      <w:r>
        <w:rPr>
          <w:lang w:val="fr-FR"/>
        </w:rPr>
        <w:tab/>
      </w:r>
      <w:r>
        <w:t>Alpha identifier:</w:t>
      </w:r>
      <w:r>
        <w:tab/>
        <w:t>"Toolkit Select"</w:t>
      </w:r>
    </w:p>
    <w:p w:rsidR="00B17D80" w:rsidRDefault="00B17D80" w:rsidP="00B17D80">
      <w:pPr>
        <w:pStyle w:val="EW"/>
        <w:tabs>
          <w:tab w:val="left" w:pos="851"/>
        </w:tabs>
        <w:ind w:left="3119" w:hanging="2835"/>
      </w:pPr>
      <w:r>
        <w:t>Item</w:t>
      </w:r>
    </w:p>
    <w:p w:rsidR="00B17D80" w:rsidRDefault="00B17D80" w:rsidP="00B17D80">
      <w:pPr>
        <w:pStyle w:val="EW"/>
        <w:tabs>
          <w:tab w:val="left" w:pos="851"/>
        </w:tabs>
        <w:ind w:left="3119" w:hanging="2835"/>
      </w:pPr>
      <w:r>
        <w:tab/>
        <w:t>Identifier of item:</w:t>
      </w:r>
      <w:r>
        <w:tab/>
        <w:t>01</w:t>
      </w:r>
    </w:p>
    <w:p w:rsidR="00B17D80" w:rsidRDefault="00B17D80" w:rsidP="00B17D80">
      <w:pPr>
        <w:pStyle w:val="EW"/>
        <w:tabs>
          <w:tab w:val="left" w:pos="851"/>
        </w:tabs>
        <w:ind w:left="3119" w:hanging="2835"/>
      </w:pPr>
      <w:r>
        <w:tab/>
        <w:t>Text string of item:</w:t>
      </w:r>
      <w:r>
        <w:tab/>
        <w:t>"Item 1"</w:t>
      </w:r>
    </w:p>
    <w:p w:rsidR="00B17D80" w:rsidRDefault="00B17D80" w:rsidP="00B17D80">
      <w:pPr>
        <w:pStyle w:val="EW"/>
        <w:tabs>
          <w:tab w:val="left" w:pos="851"/>
        </w:tabs>
        <w:ind w:left="3119" w:hanging="2835"/>
      </w:pPr>
      <w:r>
        <w:t>Item</w:t>
      </w:r>
    </w:p>
    <w:p w:rsidR="00B17D80" w:rsidRDefault="00B17D80" w:rsidP="00B17D80">
      <w:pPr>
        <w:pStyle w:val="EW"/>
        <w:tabs>
          <w:tab w:val="left" w:pos="851"/>
        </w:tabs>
        <w:ind w:left="3119" w:hanging="2835"/>
      </w:pPr>
      <w:r>
        <w:tab/>
        <w:t>Identifier of item:</w:t>
      </w:r>
      <w:r>
        <w:tab/>
        <w:t>02</w:t>
      </w:r>
    </w:p>
    <w:p w:rsidR="00B17D80" w:rsidRDefault="00B17D80" w:rsidP="00B17D80">
      <w:pPr>
        <w:pStyle w:val="EW"/>
        <w:tabs>
          <w:tab w:val="left" w:pos="851"/>
        </w:tabs>
        <w:ind w:left="3119" w:hanging="2835"/>
      </w:pPr>
      <w:r>
        <w:tab/>
        <w:t>Text string of item:</w:t>
      </w:r>
      <w:r>
        <w:tab/>
        <w:t>"Item 2"</w:t>
      </w:r>
    </w:p>
    <w:p w:rsidR="00B17D80" w:rsidRDefault="00B17D80" w:rsidP="00B17D80">
      <w:pPr>
        <w:pStyle w:val="EW"/>
        <w:tabs>
          <w:tab w:val="left" w:pos="851"/>
        </w:tabs>
        <w:ind w:left="3119" w:hanging="2835"/>
      </w:pPr>
      <w:r>
        <w:t>Item</w:t>
      </w:r>
    </w:p>
    <w:p w:rsidR="00B17D80" w:rsidRDefault="00B17D80" w:rsidP="00B17D80">
      <w:pPr>
        <w:pStyle w:val="EW"/>
        <w:tabs>
          <w:tab w:val="left" w:pos="851"/>
        </w:tabs>
        <w:ind w:left="3119" w:hanging="2835"/>
      </w:pPr>
      <w:r>
        <w:tab/>
        <w:t>Identifier of item:</w:t>
      </w:r>
      <w:r>
        <w:tab/>
        <w:t>03</w:t>
      </w:r>
    </w:p>
    <w:p w:rsidR="00B17D80" w:rsidRDefault="00B17D80" w:rsidP="00B17D80">
      <w:pPr>
        <w:pStyle w:val="EW"/>
        <w:tabs>
          <w:tab w:val="left" w:pos="851"/>
        </w:tabs>
        <w:ind w:left="3119" w:hanging="2835"/>
      </w:pPr>
      <w:r>
        <w:tab/>
        <w:t>Text string of item:</w:t>
      </w:r>
      <w:r>
        <w:tab/>
        <w:t>"Item 3"</w:t>
      </w:r>
    </w:p>
    <w:p w:rsidR="00B17D80" w:rsidRDefault="00B17D80" w:rsidP="00B17D80">
      <w:pPr>
        <w:pStyle w:val="EW"/>
        <w:tabs>
          <w:tab w:val="left" w:pos="851"/>
        </w:tabs>
        <w:ind w:left="3119" w:hanging="2835"/>
      </w:pPr>
      <w:r>
        <w:t>Item identifier</w:t>
      </w:r>
    </w:p>
    <w:p w:rsidR="00B17D80" w:rsidRDefault="00B17D80" w:rsidP="00B17D80">
      <w:pPr>
        <w:pStyle w:val="EX"/>
        <w:tabs>
          <w:tab w:val="left" w:pos="851"/>
        </w:tabs>
        <w:ind w:left="3119" w:hanging="2835"/>
      </w:pPr>
      <w:r>
        <w:tab/>
        <w:t>Identifier of item chosen</w:t>
      </w:r>
      <w:r>
        <w:tab/>
        <w:t>02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SELECT ITEM 3.1.1</w:t>
      </w:r>
    </w:p>
    <w:p w:rsidR="00B17D80" w:rsidRDefault="00B17D80" w:rsidP="00B17D80">
      <w:r>
        <w:t>Logically:</w:t>
      </w:r>
    </w:p>
    <w:p w:rsidR="00B17D80" w:rsidRDefault="00B17D80" w:rsidP="00B17D80">
      <w:pPr>
        <w:pStyle w:val="EW"/>
        <w:tabs>
          <w:tab w:val="left" w:pos="851"/>
        </w:tabs>
        <w:ind w:left="3119" w:hanging="2835"/>
      </w:pPr>
      <w:r>
        <w:t>Command details</w:t>
      </w:r>
    </w:p>
    <w:p w:rsidR="00B17D80" w:rsidRDefault="00B17D80" w:rsidP="00B17D80">
      <w:pPr>
        <w:pStyle w:val="EW"/>
        <w:tabs>
          <w:tab w:val="left" w:pos="851"/>
        </w:tabs>
        <w:ind w:left="3119" w:hanging="2835"/>
      </w:pPr>
      <w:r>
        <w:tab/>
        <w:t>Command number:</w:t>
      </w:r>
      <w:r>
        <w:tab/>
        <w:t>1</w:t>
      </w:r>
    </w:p>
    <w:p w:rsidR="00B17D80" w:rsidRPr="009F3F5E" w:rsidRDefault="00B17D80" w:rsidP="00B17D80">
      <w:pPr>
        <w:pStyle w:val="EW"/>
        <w:tabs>
          <w:tab w:val="left" w:pos="851"/>
        </w:tabs>
        <w:ind w:left="3119" w:hanging="2835"/>
        <w:rPr>
          <w:lang w:val="fr-FR"/>
        </w:rPr>
      </w:pPr>
      <w:r>
        <w:tab/>
      </w:r>
      <w:r w:rsidRPr="009F3F5E">
        <w:rPr>
          <w:lang w:val="fr-FR"/>
        </w:rPr>
        <w:t>Command type:</w:t>
      </w:r>
      <w:r w:rsidRPr="009F3F5E">
        <w:rPr>
          <w:lang w:val="fr-FR"/>
        </w:rPr>
        <w:tab/>
        <w:t>SELECT ITEM</w:t>
      </w:r>
    </w:p>
    <w:p w:rsidR="00B17D80" w:rsidRDefault="00B17D80" w:rsidP="00B17D80">
      <w:pPr>
        <w:pStyle w:val="EW"/>
        <w:tabs>
          <w:tab w:val="left" w:pos="851"/>
        </w:tabs>
        <w:ind w:left="3119" w:hanging="2835"/>
        <w:rPr>
          <w:lang w:val="fr-FR"/>
        </w:rPr>
      </w:pPr>
      <w:r w:rsidRPr="009F3F5E">
        <w:rPr>
          <w:lang w:val="fr-FR"/>
        </w:rPr>
        <w:tab/>
      </w:r>
      <w:r>
        <w:rPr>
          <w:lang w:val="fr-FR"/>
        </w:rPr>
        <w:t>Command qualifier:</w:t>
      </w:r>
      <w:r>
        <w:rPr>
          <w:lang w:val="fr-FR"/>
        </w:rPr>
        <w:tab/>
        <w:t>"00"</w:t>
      </w:r>
    </w:p>
    <w:p w:rsidR="00B17D80" w:rsidRDefault="00B17D80" w:rsidP="00B17D80">
      <w:pPr>
        <w:pStyle w:val="EW"/>
        <w:keepNext/>
        <w:tabs>
          <w:tab w:val="left" w:pos="851"/>
        </w:tabs>
        <w:ind w:left="3119" w:hanging="2835"/>
        <w:rPr>
          <w:lang w:val="fr-FR"/>
        </w:rPr>
      </w:pPr>
      <w:r>
        <w:rPr>
          <w:lang w:val="fr-FR"/>
        </w:rPr>
        <w:t>Device identities</w:t>
      </w:r>
    </w:p>
    <w:p w:rsidR="00B17D80" w:rsidRDefault="00B17D80" w:rsidP="00B17D80">
      <w:pPr>
        <w:pStyle w:val="EW"/>
        <w:tabs>
          <w:tab w:val="left" w:pos="851"/>
        </w:tabs>
        <w:ind w:left="3119" w:hanging="2835"/>
        <w:rPr>
          <w:lang w:val="fr-FR"/>
        </w:rPr>
      </w:pPr>
      <w:r>
        <w:rPr>
          <w:lang w:val="fr-FR"/>
        </w:rPr>
        <w:tab/>
        <w:t>Source device:</w:t>
      </w:r>
      <w:r>
        <w:rPr>
          <w:lang w:val="fr-FR"/>
        </w:rPr>
        <w:tab/>
        <w:t>ME</w:t>
      </w:r>
    </w:p>
    <w:p w:rsidR="00B17D80" w:rsidRDefault="00B17D80" w:rsidP="00B17D80">
      <w:pPr>
        <w:pStyle w:val="EW"/>
        <w:tabs>
          <w:tab w:val="left" w:pos="851"/>
        </w:tabs>
        <w:ind w:left="3119" w:hanging="2835"/>
        <w:rPr>
          <w:lang w:val="fr-FR"/>
        </w:rPr>
      </w:pPr>
      <w:r>
        <w:rPr>
          <w:lang w:val="fr-FR"/>
        </w:rPr>
        <w:tab/>
        <w:t>Destination device:</w:t>
      </w:r>
      <w:r>
        <w:rPr>
          <w:lang w:val="fr-FR"/>
        </w:rPr>
        <w:tab/>
        <w:t>SIM</w:t>
      </w:r>
    </w:p>
    <w:p w:rsidR="00B17D80" w:rsidRDefault="00B17D80" w:rsidP="00B17D80">
      <w:pPr>
        <w:pStyle w:val="EW"/>
        <w:tabs>
          <w:tab w:val="left" w:pos="851"/>
        </w:tabs>
        <w:ind w:left="3119" w:hanging="2835"/>
      </w:pPr>
      <w:r>
        <w:t>Result</w:t>
      </w:r>
    </w:p>
    <w:p w:rsidR="00B17D80" w:rsidRDefault="00B17D80" w:rsidP="00B17D80">
      <w:pPr>
        <w:pStyle w:val="EW"/>
        <w:tabs>
          <w:tab w:val="left" w:pos="851"/>
        </w:tabs>
        <w:ind w:left="3119" w:hanging="2835"/>
      </w:pPr>
      <w:r>
        <w:tab/>
        <w:t>General Result:</w:t>
      </w:r>
      <w:r>
        <w:tab/>
        <w:t>Command performed successfully</w:t>
      </w:r>
    </w:p>
    <w:p w:rsidR="00B17D80" w:rsidRDefault="00B17D80" w:rsidP="00B17D80">
      <w:pPr>
        <w:pStyle w:val="EW"/>
        <w:tabs>
          <w:tab w:val="left" w:pos="851"/>
        </w:tabs>
        <w:ind w:left="3119" w:hanging="2835"/>
      </w:pPr>
      <w:r>
        <w:lastRenderedPageBreak/>
        <w:t>Item identifier</w:t>
      </w:r>
    </w:p>
    <w:p w:rsidR="00B17D80" w:rsidRDefault="00B17D80" w:rsidP="00B17D80">
      <w:pPr>
        <w:pStyle w:val="EX"/>
        <w:tabs>
          <w:tab w:val="left" w:pos="851"/>
        </w:tabs>
        <w:ind w:left="3119" w:hanging="2835"/>
      </w:pPr>
      <w:r>
        <w:tab/>
        <w:t>Identifier of item chosen:</w:t>
      </w:r>
      <w:r>
        <w:tab/>
        <w:t>03</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27.22.4.9.3.5</w:t>
      </w:r>
      <w:r>
        <w:tab/>
        <w:t>Test requirement</w:t>
      </w:r>
    </w:p>
    <w:p w:rsidR="00B17D80" w:rsidRDefault="00B17D80" w:rsidP="00B17D80">
      <w:r>
        <w:t>The ME shall operate in the manner defined in expected sequence 3.1</w:t>
      </w:r>
    </w:p>
    <w:p w:rsidR="00B17D80" w:rsidRDefault="00B17D80" w:rsidP="00B17D80">
      <w:pPr>
        <w:pStyle w:val="Heading5"/>
      </w:pPr>
      <w:bookmarkStart w:id="357" w:name="_Toc502363211"/>
      <w:bookmarkStart w:id="358" w:name="_Toc533173637"/>
      <w:bookmarkStart w:id="359" w:name="_Toc51834058"/>
      <w:r>
        <w:t>27.22.4.9.4</w:t>
      </w:r>
      <w:r>
        <w:tab/>
        <w:t>SELECT ITEM (help request support)</w:t>
      </w:r>
      <w:bookmarkEnd w:id="357"/>
      <w:bookmarkEnd w:id="358"/>
      <w:bookmarkEnd w:id="359"/>
    </w:p>
    <w:p w:rsidR="00B17D80" w:rsidRDefault="00B17D80" w:rsidP="00B17D80">
      <w:pPr>
        <w:pStyle w:val="H6"/>
      </w:pPr>
      <w:r>
        <w:t>27.22.4.9.4.1</w:t>
      </w:r>
      <w:r>
        <w:tab/>
        <w:t>Definition and applicability</w:t>
      </w:r>
    </w:p>
    <w:p w:rsidR="00B17D80" w:rsidRDefault="00B17D80" w:rsidP="00B17D80">
      <w:r>
        <w:t>See clause 3.2.2.</w:t>
      </w:r>
    </w:p>
    <w:p w:rsidR="00B17D80" w:rsidRDefault="00B17D80" w:rsidP="00B17D80">
      <w:pPr>
        <w:pStyle w:val="H6"/>
      </w:pPr>
      <w:r>
        <w:t>27.22.4.9.4.2</w:t>
      </w:r>
      <w:r>
        <w:tab/>
        <w:t>Conformance requirement</w:t>
      </w:r>
    </w:p>
    <w:p w:rsidR="00B17D80" w:rsidRDefault="00B17D80" w:rsidP="00B17D80">
      <w:r>
        <w:t>Same as clause 27.22.4.9.1.2.</w:t>
      </w:r>
    </w:p>
    <w:p w:rsidR="00B17D80" w:rsidRDefault="00B17D80" w:rsidP="00B17D80">
      <w:r>
        <w:t>27.22.4.9.4.3</w:t>
      </w:r>
      <w:r>
        <w:tab/>
        <w:t>Test purpose</w:t>
      </w:r>
    </w:p>
    <w:p w:rsidR="00B17D80" w:rsidRDefault="00B17D80" w:rsidP="00B17D80">
      <w:r>
        <w:t>To verify that the mobile supports "help request" for the command Select Item.</w:t>
      </w:r>
    </w:p>
    <w:p w:rsidR="00B17D80" w:rsidRDefault="00B17D80" w:rsidP="00B17D80">
      <w:pPr>
        <w:pStyle w:val="H6"/>
      </w:pPr>
      <w:r>
        <w:t>27.22.4.9.4.4</w:t>
      </w:r>
      <w:r>
        <w:tab/>
        <w:t>Method of test</w:t>
      </w:r>
    </w:p>
    <w:p w:rsidR="00B17D80" w:rsidRDefault="00B17D80" w:rsidP="00B17D80">
      <w:pPr>
        <w:pStyle w:val="H6"/>
      </w:pPr>
      <w:r>
        <w:t>27.22.4.9.4.4.1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pPr>
        <w:pStyle w:val="H6"/>
      </w:pPr>
      <w:r>
        <w:t>27.22.4.9.4.4.2</w:t>
      </w:r>
      <w:r>
        <w:tab/>
        <w:t>Procedure</w:t>
      </w:r>
    </w:p>
    <w:p w:rsidR="00B17D80" w:rsidRDefault="00B17D80" w:rsidP="00B17D80">
      <w:pPr>
        <w:keepNext/>
        <w:rPr>
          <w:b/>
        </w:rPr>
      </w:pPr>
      <w:r>
        <w:rPr>
          <w:b/>
        </w:rPr>
        <w:t>Expected Sequence 4.1 (SELECT ITEM, help request,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SELECT ITEM 4.1.1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SELECT ITEM 4.1.1</w:t>
            </w:r>
          </w:p>
        </w:tc>
        <w:tc>
          <w:tcPr>
            <w:tcW w:w="3776" w:type="dxa"/>
            <w:tcBorders>
              <w:left w:val="single" w:sz="6" w:space="0" w:color="auto"/>
              <w:right w:val="single" w:sz="6" w:space="0" w:color="auto"/>
            </w:tcBorders>
          </w:tcPr>
          <w:p w:rsidR="00B17D80" w:rsidRDefault="00B17D80" w:rsidP="007B59FD">
            <w:pPr>
              <w:pStyle w:val="TAL"/>
            </w:pPr>
            <w:r>
              <w:t>[Help information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items of "Item 1", "Item 2" and "Item 3" under the header of "Toolkit Select".</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Navigate in the items until "Item 1".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the Help Request on "Item 1" Menu entry</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 xml:space="preserve">TERMINAL RESPONSE: SELECT ITEM 4.1.1 </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[Help information required by the user]</w:t>
            </w:r>
          </w:p>
        </w:tc>
      </w:tr>
    </w:tbl>
    <w:p w:rsidR="00B17D80" w:rsidRDefault="00B17D80" w:rsidP="00B17D80">
      <w:pPr>
        <w:pStyle w:val="FP"/>
      </w:pPr>
    </w:p>
    <w:p w:rsidR="00B17D80" w:rsidRDefault="00B17D80" w:rsidP="00B17D80">
      <w:r>
        <w:t>PROACTIVE COMMAND : SELECT ITEM 4.1.1</w:t>
      </w:r>
    </w:p>
    <w:p w:rsidR="00B17D80" w:rsidRDefault="00B17D80" w:rsidP="00B17D80">
      <w:pPr>
        <w:keepNext/>
        <w:keepLines/>
      </w:pPr>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SELECT ITEM</w:t>
      </w:r>
    </w:p>
    <w:p w:rsidR="00B17D80" w:rsidRDefault="00B17D80" w:rsidP="00B17D80">
      <w:pPr>
        <w:pStyle w:val="EW"/>
        <w:tabs>
          <w:tab w:val="left" w:pos="851"/>
        </w:tabs>
        <w:ind w:left="2835" w:hanging="2551"/>
        <w:rPr>
          <w:lang w:val="fr-FR"/>
        </w:rPr>
      </w:pPr>
      <w:r>
        <w:lastRenderedPageBreak/>
        <w:tab/>
      </w:r>
      <w:r>
        <w:rPr>
          <w:lang w:val="fr-FR"/>
        </w:rPr>
        <w:t>Command qualifier:</w:t>
      </w:r>
      <w:r>
        <w:rPr>
          <w:lang w:val="fr-FR"/>
        </w:rPr>
        <w:tab/>
        <w:t>"80" help information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273E48" w:rsidRDefault="00B17D80" w:rsidP="00B17D80">
      <w:pPr>
        <w:pStyle w:val="EW"/>
        <w:tabs>
          <w:tab w:val="left" w:pos="851"/>
        </w:tabs>
        <w:ind w:left="2835" w:hanging="2551"/>
      </w:pPr>
      <w:r>
        <w:rPr>
          <w:lang w:val="fr-FR"/>
        </w:rPr>
        <w:tab/>
      </w:r>
      <w:r w:rsidRPr="00273E48">
        <w:t>Destination device:</w:t>
      </w:r>
      <w:r w:rsidRPr="00273E48">
        <w:tab/>
        <w:t>ME</w:t>
      </w:r>
    </w:p>
    <w:p w:rsidR="00B17D80" w:rsidRPr="00273E48" w:rsidRDefault="00B17D80" w:rsidP="00B17D80">
      <w:pPr>
        <w:pStyle w:val="EW"/>
        <w:tabs>
          <w:tab w:val="left" w:pos="851"/>
        </w:tabs>
        <w:ind w:left="2835" w:hanging="2551"/>
      </w:pPr>
      <w:r w:rsidRPr="00273E48">
        <w:tab/>
        <w:t>Alpha identifier:</w:t>
      </w:r>
      <w:r w:rsidRPr="00273E48">
        <w:tab/>
        <w:t>"Toolkit Select"</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01</w:t>
      </w:r>
    </w:p>
    <w:p w:rsidR="00B17D80" w:rsidRDefault="00B17D80" w:rsidP="00B17D80">
      <w:pPr>
        <w:pStyle w:val="EW"/>
        <w:tabs>
          <w:tab w:val="left" w:pos="851"/>
        </w:tabs>
        <w:ind w:left="2835" w:hanging="2551"/>
      </w:pPr>
      <w:r>
        <w:tab/>
        <w:t>Text string of item:</w:t>
      </w:r>
      <w:r>
        <w:tab/>
        <w:t>"Item 1"</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02</w:t>
      </w:r>
    </w:p>
    <w:p w:rsidR="00B17D80" w:rsidRDefault="00B17D80" w:rsidP="00B17D80">
      <w:pPr>
        <w:pStyle w:val="EW"/>
        <w:tabs>
          <w:tab w:val="left" w:pos="851"/>
        </w:tabs>
        <w:ind w:left="2835" w:hanging="2551"/>
      </w:pPr>
      <w:r>
        <w:tab/>
        <w:t>Text string of item:</w:t>
      </w:r>
      <w:r>
        <w:tab/>
        <w:t>"Item 2"</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03</w:t>
      </w:r>
    </w:p>
    <w:p w:rsidR="00B17D80" w:rsidRDefault="00B17D80" w:rsidP="00B17D80">
      <w:pPr>
        <w:pStyle w:val="EX"/>
        <w:tabs>
          <w:tab w:val="left" w:pos="851"/>
        </w:tabs>
        <w:ind w:left="2835" w:hanging="2551"/>
      </w:pPr>
      <w:r>
        <w:tab/>
        <w:t>Text string of item:</w:t>
      </w:r>
      <w:r>
        <w:tab/>
        <w:t>"Item 3"</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SELECT ITEM 4.1.1</w:t>
      </w:r>
    </w:p>
    <w:p w:rsidR="00B17D80" w:rsidRDefault="00B17D80" w:rsidP="00B17D80">
      <w:r>
        <w:t>Logically:</w:t>
      </w:r>
    </w:p>
    <w:p w:rsidR="00B17D80" w:rsidRDefault="00B17D80" w:rsidP="00B17D80">
      <w:pPr>
        <w:pStyle w:val="EW"/>
        <w:tabs>
          <w:tab w:val="left" w:pos="851"/>
        </w:tabs>
        <w:ind w:left="3119" w:hanging="2835"/>
      </w:pPr>
      <w:r>
        <w:t>Command details</w:t>
      </w:r>
    </w:p>
    <w:p w:rsidR="00B17D80" w:rsidRDefault="00B17D80" w:rsidP="00B17D80">
      <w:pPr>
        <w:pStyle w:val="EW"/>
        <w:tabs>
          <w:tab w:val="left" w:pos="851"/>
        </w:tabs>
        <w:ind w:left="3119" w:hanging="2835"/>
      </w:pPr>
      <w:r>
        <w:tab/>
        <w:t>Command number:</w:t>
      </w:r>
      <w:r>
        <w:tab/>
        <w:t>1</w:t>
      </w:r>
    </w:p>
    <w:p w:rsidR="00B17D80" w:rsidRDefault="00B17D80" w:rsidP="00B17D80">
      <w:pPr>
        <w:pStyle w:val="EW"/>
        <w:tabs>
          <w:tab w:val="left" w:pos="851"/>
        </w:tabs>
        <w:ind w:left="3119" w:hanging="2835"/>
      </w:pPr>
      <w:r>
        <w:tab/>
        <w:t>Command type:</w:t>
      </w:r>
      <w:r>
        <w:tab/>
        <w:t>SELECT ITEM</w:t>
      </w:r>
    </w:p>
    <w:p w:rsidR="00B17D80" w:rsidRDefault="00B17D80" w:rsidP="00B17D80">
      <w:pPr>
        <w:pStyle w:val="EW"/>
        <w:tabs>
          <w:tab w:val="left" w:pos="851"/>
        </w:tabs>
        <w:ind w:left="3119" w:hanging="2835"/>
        <w:rPr>
          <w:lang w:val="fr-FR"/>
        </w:rPr>
      </w:pPr>
      <w:r>
        <w:tab/>
      </w:r>
      <w:r>
        <w:rPr>
          <w:lang w:val="fr-FR"/>
        </w:rPr>
        <w:t>Command qualifier:</w:t>
      </w:r>
      <w:r>
        <w:rPr>
          <w:lang w:val="fr-FR"/>
        </w:rPr>
        <w:tab/>
        <w:t>"80"</w:t>
      </w:r>
    </w:p>
    <w:p w:rsidR="00B17D80" w:rsidRDefault="00B17D80" w:rsidP="00B17D80">
      <w:pPr>
        <w:pStyle w:val="EW"/>
        <w:tabs>
          <w:tab w:val="left" w:pos="851"/>
        </w:tabs>
        <w:ind w:left="3119" w:hanging="2835"/>
        <w:rPr>
          <w:lang w:val="fr-FR"/>
        </w:rPr>
      </w:pPr>
      <w:r>
        <w:rPr>
          <w:lang w:val="fr-FR"/>
        </w:rPr>
        <w:t>Device identities</w:t>
      </w:r>
    </w:p>
    <w:p w:rsidR="00B17D80" w:rsidRDefault="00B17D80" w:rsidP="00B17D80">
      <w:pPr>
        <w:pStyle w:val="EW"/>
        <w:tabs>
          <w:tab w:val="left" w:pos="851"/>
        </w:tabs>
        <w:ind w:left="3119" w:hanging="2835"/>
        <w:rPr>
          <w:lang w:val="fr-FR"/>
        </w:rPr>
      </w:pPr>
      <w:r>
        <w:rPr>
          <w:lang w:val="fr-FR"/>
        </w:rPr>
        <w:tab/>
        <w:t>Source device:</w:t>
      </w:r>
      <w:r>
        <w:rPr>
          <w:lang w:val="fr-FR"/>
        </w:rPr>
        <w:tab/>
        <w:t>ME</w:t>
      </w:r>
    </w:p>
    <w:p w:rsidR="00B17D80" w:rsidRDefault="00B17D80" w:rsidP="00B17D80">
      <w:pPr>
        <w:pStyle w:val="EW"/>
        <w:tabs>
          <w:tab w:val="left" w:pos="851"/>
        </w:tabs>
        <w:ind w:left="3119" w:hanging="2835"/>
        <w:rPr>
          <w:lang w:val="fr-FR"/>
        </w:rPr>
      </w:pPr>
      <w:r>
        <w:rPr>
          <w:lang w:val="fr-FR"/>
        </w:rPr>
        <w:tab/>
        <w:t>Destination device:</w:t>
      </w:r>
      <w:r>
        <w:rPr>
          <w:lang w:val="fr-FR"/>
        </w:rPr>
        <w:tab/>
        <w:t>SIM</w:t>
      </w:r>
    </w:p>
    <w:p w:rsidR="00B17D80" w:rsidRDefault="00B17D80" w:rsidP="00B17D80">
      <w:pPr>
        <w:pStyle w:val="EW"/>
        <w:tabs>
          <w:tab w:val="left" w:pos="851"/>
        </w:tabs>
        <w:ind w:left="3119" w:hanging="2835"/>
      </w:pPr>
      <w:r>
        <w:t>Result</w:t>
      </w:r>
    </w:p>
    <w:p w:rsidR="00B17D80" w:rsidRDefault="00B17D80" w:rsidP="00B17D80">
      <w:pPr>
        <w:pStyle w:val="EW"/>
        <w:tabs>
          <w:tab w:val="left" w:pos="851"/>
        </w:tabs>
        <w:ind w:left="3119" w:hanging="2835"/>
      </w:pPr>
      <w:r>
        <w:tab/>
        <w:t>General Result:</w:t>
      </w:r>
      <w:r>
        <w:tab/>
        <w:t>Help information required by the user</w:t>
      </w:r>
    </w:p>
    <w:p w:rsidR="00B17D80" w:rsidRDefault="00B17D80" w:rsidP="00B17D80">
      <w:pPr>
        <w:pStyle w:val="EW"/>
        <w:tabs>
          <w:tab w:val="left" w:pos="851"/>
        </w:tabs>
        <w:ind w:left="3119" w:hanging="2835"/>
      </w:pPr>
      <w:r>
        <w:t>Item identifier</w:t>
      </w:r>
    </w:p>
    <w:p w:rsidR="00B17D80" w:rsidRDefault="00B17D80" w:rsidP="00B17D80">
      <w:pPr>
        <w:pStyle w:val="EX"/>
        <w:tabs>
          <w:tab w:val="left" w:pos="851"/>
        </w:tabs>
        <w:ind w:left="3119" w:hanging="2835"/>
      </w:pPr>
      <w:r>
        <w:tab/>
        <w:t>Identifier of item chosen:</w:t>
      </w:r>
      <w:r>
        <w:tab/>
        <w:t>01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27.22.4.9.4.5</w:t>
      </w:r>
      <w:r>
        <w:tab/>
        <w:t>Test requirement</w:t>
      </w:r>
    </w:p>
    <w:p w:rsidR="00B17D80" w:rsidRDefault="00B17D80" w:rsidP="00B17D80">
      <w:r>
        <w:t>The ME shall operate in the manner defined in expected sequence 4.1</w:t>
      </w:r>
    </w:p>
    <w:p w:rsidR="00B17D80" w:rsidRDefault="00B17D80" w:rsidP="00B17D80">
      <w:pPr>
        <w:pStyle w:val="Heading5"/>
      </w:pPr>
      <w:bookmarkStart w:id="360" w:name="_Toc502363212"/>
      <w:bookmarkStart w:id="361" w:name="_Toc533173638"/>
      <w:bookmarkStart w:id="362" w:name="_Toc51834059"/>
      <w:r>
        <w:t>27.22.4.9.5</w:t>
      </w:r>
      <w:r>
        <w:tab/>
        <w:t>SELECT ITEM (icons support)</w:t>
      </w:r>
      <w:bookmarkEnd w:id="360"/>
      <w:bookmarkEnd w:id="361"/>
      <w:bookmarkEnd w:id="362"/>
    </w:p>
    <w:p w:rsidR="00B17D80" w:rsidRDefault="00B17D80" w:rsidP="00B17D80">
      <w:pPr>
        <w:pStyle w:val="H6"/>
      </w:pPr>
      <w:r>
        <w:t>27.22.4.9.5.1</w:t>
      </w:r>
      <w:r>
        <w:tab/>
        <w:t>Definition and applicability</w:t>
      </w:r>
    </w:p>
    <w:p w:rsidR="00B17D80" w:rsidRDefault="00B17D80" w:rsidP="00B17D80">
      <w:r>
        <w:t>See clause 3.2.2.</w:t>
      </w:r>
    </w:p>
    <w:p w:rsidR="00B17D80" w:rsidRDefault="00B17D80" w:rsidP="00B17D80">
      <w:pPr>
        <w:pStyle w:val="H6"/>
      </w:pPr>
      <w:r>
        <w:t>27.22.4.9.5.2</w:t>
      </w:r>
      <w:r>
        <w:tab/>
        <w:t>Conformance requirement</w:t>
      </w:r>
    </w:p>
    <w:p w:rsidR="00B17D80" w:rsidRDefault="00B17D80" w:rsidP="00B17D80">
      <w:r>
        <w:t>Same as clause 27.22.4.9.1.2 and TS 11.14 [15] clause 12.31 and clause 12.32.</w:t>
      </w:r>
    </w:p>
    <w:p w:rsidR="00B17D80" w:rsidRDefault="00B17D80" w:rsidP="00B17D80">
      <w:r>
        <w:t>27.22.4.9.5.3</w:t>
      </w:r>
      <w:r>
        <w:tab/>
        <w:t>Test purpose</w:t>
      </w:r>
    </w:p>
    <w:p w:rsidR="00B17D80" w:rsidRDefault="00B17D80" w:rsidP="00B17D80">
      <w:r>
        <w:t>To verify that the mobile displays icons with the command Select Item.</w:t>
      </w:r>
    </w:p>
    <w:p w:rsidR="00B17D80" w:rsidRDefault="00B17D80" w:rsidP="00B17D80">
      <w:pPr>
        <w:pStyle w:val="H6"/>
      </w:pPr>
      <w:r>
        <w:lastRenderedPageBreak/>
        <w:t>27.22.4.9.5.4</w:t>
      </w:r>
      <w:r>
        <w:tab/>
        <w:t>Method of test</w:t>
      </w:r>
    </w:p>
    <w:p w:rsidR="00B17D80" w:rsidRDefault="00B17D80" w:rsidP="00B17D80">
      <w:pPr>
        <w:pStyle w:val="H6"/>
      </w:pPr>
      <w:r>
        <w:t>27.22.4.9.5.4.1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pPr>
        <w:pStyle w:val="H6"/>
      </w:pPr>
      <w:r>
        <w:t>27.22.4.9.5.4.2</w:t>
      </w:r>
      <w:r>
        <w:tab/>
        <w:t>Procedure</w:t>
      </w:r>
    </w:p>
    <w:p w:rsidR="00B17D80" w:rsidRDefault="00B17D80" w:rsidP="00B17D80">
      <w:pPr>
        <w:keepNext/>
        <w:rPr>
          <w:b/>
        </w:rPr>
      </w:pPr>
      <w:r>
        <w:rPr>
          <w:b/>
        </w:rPr>
        <w:t>Expected Sequence 5.1A (SELECT ITEM, BASIC ICON NOT SELF EXPLANATORY,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SELECT ITEM 5.1.1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SELECT ITEM 5.1.1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items of "Item 1", "Item 2" and "Item 3" under the header of "Toolkit Select".</w:t>
            </w:r>
          </w:p>
        </w:tc>
        <w:tc>
          <w:tcPr>
            <w:tcW w:w="3776" w:type="dxa"/>
            <w:tcBorders>
              <w:left w:val="single" w:sz="6" w:space="0" w:color="auto"/>
              <w:right w:val="single" w:sz="6" w:space="0" w:color="auto"/>
            </w:tcBorders>
          </w:tcPr>
          <w:p w:rsidR="00B17D80" w:rsidRDefault="00B17D80" w:rsidP="007B59FD">
            <w:pPr>
              <w:pStyle w:val="TAL"/>
            </w:pPr>
            <w:r>
              <w:t>Verify icons are displayed in the alpha identifier and in the 3 items.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Navigate in the items, then select "Item 1".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SELECT ITEM 5.1.1 A</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p>
        </w:tc>
      </w:tr>
    </w:tbl>
    <w:p w:rsidR="00B17D80" w:rsidRDefault="00B17D80" w:rsidP="00B17D80">
      <w:pPr>
        <w:pStyle w:val="FP"/>
      </w:pPr>
    </w:p>
    <w:p w:rsidR="00B17D80" w:rsidRDefault="00B17D80" w:rsidP="00B17D80">
      <w:r>
        <w:t>PROACTIVE COMMAND: SELECT ITEM 5.1.1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SELECT ITEM</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pPr>
      <w:r>
        <w:rPr>
          <w:lang w:val="fr-FR"/>
        </w:rPr>
        <w:tab/>
      </w:r>
      <w:r>
        <w:t>Alpha identifier:</w:t>
      </w:r>
      <w:r>
        <w:tab/>
        <w:t>"Toolkit Select"</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01</w:t>
      </w:r>
    </w:p>
    <w:p w:rsidR="00B17D80" w:rsidRDefault="00B17D80" w:rsidP="00B17D80">
      <w:pPr>
        <w:pStyle w:val="EW"/>
        <w:tabs>
          <w:tab w:val="left" w:pos="851"/>
        </w:tabs>
        <w:ind w:left="2835" w:hanging="2551"/>
      </w:pPr>
      <w:r>
        <w:tab/>
        <w:t>Text string of item:</w:t>
      </w:r>
      <w:r>
        <w:tab/>
        <w:t>"Item 1"</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02</w:t>
      </w:r>
    </w:p>
    <w:p w:rsidR="00B17D80" w:rsidRDefault="00B17D80" w:rsidP="00B17D80">
      <w:pPr>
        <w:pStyle w:val="EW"/>
        <w:tabs>
          <w:tab w:val="left" w:pos="851"/>
        </w:tabs>
        <w:ind w:left="2835" w:hanging="2551"/>
      </w:pPr>
      <w:r>
        <w:tab/>
        <w:t>Text string of item:</w:t>
      </w:r>
      <w:r>
        <w:tab/>
        <w:t>"Item 2"</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03</w:t>
      </w:r>
    </w:p>
    <w:p w:rsidR="00B17D80" w:rsidRDefault="00B17D80" w:rsidP="00B17D80">
      <w:pPr>
        <w:pStyle w:val="EW"/>
        <w:tabs>
          <w:tab w:val="left" w:pos="851"/>
        </w:tabs>
        <w:ind w:left="2835" w:hanging="2551"/>
      </w:pPr>
      <w:r>
        <w:tab/>
        <w:t>Text string of item:</w:t>
      </w:r>
      <w:r>
        <w:tab/>
        <w:t>"Item 3"</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"01" (icon is not self-explanatory)</w:t>
      </w:r>
    </w:p>
    <w:p w:rsidR="00B17D80" w:rsidRDefault="00B17D80" w:rsidP="00B17D80">
      <w:pPr>
        <w:pStyle w:val="EW"/>
        <w:tabs>
          <w:tab w:val="left" w:pos="851"/>
        </w:tabs>
        <w:ind w:left="2835" w:hanging="2551"/>
        <w:rPr>
          <w:vertAlign w:val="subscript"/>
        </w:rPr>
      </w:pPr>
      <w:r>
        <w:tab/>
        <w:t>Icon Identifier:</w:t>
      </w:r>
      <w:r>
        <w:tab/>
        <w:t>record 1 in EF</w:t>
      </w:r>
      <w:r>
        <w:rPr>
          <w:vertAlign w:val="subscript"/>
        </w:rPr>
        <w:t>(IMG)</w:t>
      </w:r>
    </w:p>
    <w:p w:rsidR="00B17D80" w:rsidRDefault="00B17D80" w:rsidP="00B17D80">
      <w:pPr>
        <w:pStyle w:val="EW"/>
        <w:keepLines w:val="0"/>
        <w:tabs>
          <w:tab w:val="left" w:pos="851"/>
        </w:tabs>
        <w:ind w:left="2835" w:hanging="2551"/>
      </w:pPr>
      <w:r>
        <w:t>Item icon identifier list:</w:t>
      </w:r>
    </w:p>
    <w:p w:rsidR="00B17D80" w:rsidRDefault="00B17D80" w:rsidP="00B17D80">
      <w:pPr>
        <w:pStyle w:val="EW"/>
        <w:keepLines w:val="0"/>
        <w:tabs>
          <w:tab w:val="left" w:pos="851"/>
        </w:tabs>
        <w:ind w:left="2835" w:hanging="2551"/>
      </w:pPr>
      <w:r>
        <w:tab/>
        <w:t>Icon qualifier:</w:t>
      </w:r>
      <w:r>
        <w:tab/>
        <w:t>"01" (icon is not self-explanatory)</w:t>
      </w:r>
    </w:p>
    <w:p w:rsidR="00B17D80" w:rsidRDefault="00B17D80" w:rsidP="00B17D80">
      <w:pPr>
        <w:pStyle w:val="EX"/>
        <w:keepLines w:val="0"/>
        <w:tabs>
          <w:tab w:val="left" w:pos="851"/>
        </w:tabs>
        <w:ind w:left="2835" w:hanging="2551"/>
      </w:pPr>
      <w:r>
        <w:tab/>
        <w:t>Icon Identifier:</w:t>
      </w:r>
      <w:r>
        <w:tab/>
        <w:t>record 5 in EF</w:t>
      </w:r>
      <w:r>
        <w:rPr>
          <w:vertAlign w:val="subscript"/>
        </w:rPr>
        <w:t>(IMG)</w:t>
      </w:r>
      <w:r>
        <w:t xml:space="preserve"> , record 5 in EF</w:t>
      </w:r>
      <w:r>
        <w:rPr>
          <w:vertAlign w:val="subscript"/>
        </w:rPr>
        <w:t>(IMG),</w:t>
      </w:r>
      <w:r>
        <w:t xml:space="preserve"> record 5 in EF</w:t>
      </w:r>
      <w:r>
        <w:rPr>
          <w:vertAlign w:val="subscript"/>
        </w:rPr>
        <w:t>(IMG)</w:t>
      </w:r>
    </w:p>
    <w:p w:rsidR="00B17D80" w:rsidRDefault="00B17D80" w:rsidP="00B17D80">
      <w:pPr>
        <w:keepNext/>
        <w:keepLines/>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SELECT ITEM 5.1.1A</w:t>
      </w:r>
    </w:p>
    <w:p w:rsidR="00B17D80" w:rsidRDefault="00B17D80" w:rsidP="00B17D80">
      <w:r>
        <w:t>Logically:</w:t>
      </w:r>
    </w:p>
    <w:p w:rsidR="00B17D80" w:rsidRDefault="00B17D80" w:rsidP="00B17D80">
      <w:pPr>
        <w:pStyle w:val="EW"/>
        <w:tabs>
          <w:tab w:val="left" w:pos="851"/>
        </w:tabs>
        <w:ind w:left="3119" w:hanging="2835"/>
      </w:pPr>
      <w:r>
        <w:t>Command details</w:t>
      </w:r>
    </w:p>
    <w:p w:rsidR="00B17D80" w:rsidRDefault="00B17D80" w:rsidP="00B17D80">
      <w:pPr>
        <w:pStyle w:val="EW"/>
        <w:tabs>
          <w:tab w:val="left" w:pos="851"/>
        </w:tabs>
        <w:ind w:left="3119" w:hanging="2835"/>
      </w:pPr>
      <w:r>
        <w:tab/>
        <w:t>Command number:</w:t>
      </w:r>
      <w:r>
        <w:tab/>
        <w:t>1</w:t>
      </w:r>
    </w:p>
    <w:p w:rsidR="00B17D80" w:rsidRDefault="00B17D80" w:rsidP="00B17D80">
      <w:pPr>
        <w:pStyle w:val="EW"/>
        <w:tabs>
          <w:tab w:val="left" w:pos="851"/>
        </w:tabs>
        <w:ind w:left="3119" w:hanging="2835"/>
      </w:pPr>
      <w:r>
        <w:tab/>
        <w:t>Command type:</w:t>
      </w:r>
      <w:r>
        <w:tab/>
        <w:t>SELECT ITEM</w:t>
      </w:r>
    </w:p>
    <w:p w:rsidR="00B17D80" w:rsidRDefault="00B17D80" w:rsidP="00B17D80">
      <w:pPr>
        <w:pStyle w:val="EW"/>
        <w:tabs>
          <w:tab w:val="left" w:pos="851"/>
        </w:tabs>
        <w:ind w:left="3119" w:hanging="2835"/>
        <w:rPr>
          <w:lang w:val="fr-FR"/>
        </w:rPr>
      </w:pPr>
      <w:r>
        <w:tab/>
      </w:r>
      <w:r>
        <w:rPr>
          <w:lang w:val="fr-FR"/>
        </w:rPr>
        <w:t>Command qualifier:</w:t>
      </w:r>
      <w:r>
        <w:rPr>
          <w:lang w:val="fr-FR"/>
        </w:rPr>
        <w:tab/>
        <w:t>"00"</w:t>
      </w:r>
    </w:p>
    <w:p w:rsidR="00B17D80" w:rsidRDefault="00B17D80" w:rsidP="00B17D80">
      <w:pPr>
        <w:pStyle w:val="EW"/>
        <w:tabs>
          <w:tab w:val="left" w:pos="851"/>
        </w:tabs>
        <w:ind w:left="3119" w:hanging="2835"/>
        <w:rPr>
          <w:lang w:val="fr-FR"/>
        </w:rPr>
      </w:pPr>
      <w:r>
        <w:rPr>
          <w:lang w:val="fr-FR"/>
        </w:rPr>
        <w:t>Device identities</w:t>
      </w:r>
    </w:p>
    <w:p w:rsidR="00B17D80" w:rsidRDefault="00B17D80" w:rsidP="00B17D80">
      <w:pPr>
        <w:pStyle w:val="EW"/>
        <w:tabs>
          <w:tab w:val="left" w:pos="851"/>
        </w:tabs>
        <w:ind w:left="3119" w:hanging="2835"/>
        <w:rPr>
          <w:lang w:val="fr-FR"/>
        </w:rPr>
      </w:pPr>
      <w:r>
        <w:rPr>
          <w:lang w:val="fr-FR"/>
        </w:rPr>
        <w:tab/>
        <w:t>Source device:</w:t>
      </w:r>
      <w:r>
        <w:rPr>
          <w:lang w:val="fr-FR"/>
        </w:rPr>
        <w:tab/>
        <w:t>ME</w:t>
      </w:r>
    </w:p>
    <w:p w:rsidR="00B17D80" w:rsidRPr="00F63CDE" w:rsidRDefault="00B17D80" w:rsidP="00B17D80">
      <w:pPr>
        <w:pStyle w:val="EW"/>
        <w:tabs>
          <w:tab w:val="left" w:pos="851"/>
        </w:tabs>
        <w:ind w:left="3119" w:hanging="2835"/>
        <w:rPr>
          <w:lang w:val="fr-FR"/>
        </w:rPr>
      </w:pPr>
      <w:r>
        <w:rPr>
          <w:lang w:val="fr-FR"/>
        </w:rPr>
        <w:tab/>
      </w:r>
      <w:r w:rsidRPr="00F63CDE">
        <w:rPr>
          <w:lang w:val="fr-FR"/>
        </w:rPr>
        <w:t>Destination device:</w:t>
      </w:r>
      <w:r w:rsidRPr="00F63CDE">
        <w:rPr>
          <w:lang w:val="fr-FR"/>
        </w:rPr>
        <w:tab/>
        <w:t>SIM</w:t>
      </w:r>
    </w:p>
    <w:p w:rsidR="00B17D80" w:rsidRDefault="00B17D80" w:rsidP="00B17D80">
      <w:pPr>
        <w:pStyle w:val="EW"/>
        <w:tabs>
          <w:tab w:val="left" w:pos="851"/>
        </w:tabs>
        <w:ind w:left="3119" w:hanging="2835"/>
      </w:pPr>
      <w:r>
        <w:t>Result</w:t>
      </w:r>
    </w:p>
    <w:p w:rsidR="00B17D80" w:rsidRDefault="00B17D80" w:rsidP="00B17D80">
      <w:pPr>
        <w:pStyle w:val="EW"/>
        <w:tabs>
          <w:tab w:val="left" w:pos="851"/>
        </w:tabs>
        <w:ind w:left="3119" w:hanging="2835"/>
      </w:pPr>
      <w:r>
        <w:tab/>
        <w:t>General Result:</w:t>
      </w:r>
      <w:r>
        <w:tab/>
        <w:t>Command performed successfully</w:t>
      </w:r>
    </w:p>
    <w:p w:rsidR="00B17D80" w:rsidRDefault="00B17D80" w:rsidP="00B17D80">
      <w:pPr>
        <w:pStyle w:val="EW"/>
        <w:tabs>
          <w:tab w:val="left" w:pos="851"/>
        </w:tabs>
        <w:ind w:left="3119" w:hanging="2835"/>
      </w:pPr>
      <w:r>
        <w:t>Item identifier</w:t>
      </w:r>
    </w:p>
    <w:p w:rsidR="00B17D80" w:rsidRDefault="00B17D80" w:rsidP="00B17D80">
      <w:pPr>
        <w:pStyle w:val="EX"/>
        <w:tabs>
          <w:tab w:val="left" w:pos="851"/>
        </w:tabs>
        <w:ind w:left="3119" w:hanging="2835"/>
      </w:pPr>
      <w:r>
        <w:tab/>
        <w:t>Identifier of item chosen:</w:t>
      </w:r>
      <w:r>
        <w:tab/>
        <w:t>01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5.1B (SELECT ITEM, BASIC ICON NOT SELF EXPLANATORY,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SELECT ITEM 5.1.1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SELECT ITEM 5.1.1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items of "Item 1", "Item 2" and "Item 3" under the header of "Toolkit Select".</w:t>
            </w:r>
          </w:p>
        </w:tc>
        <w:tc>
          <w:tcPr>
            <w:tcW w:w="3776" w:type="dxa"/>
            <w:tcBorders>
              <w:left w:val="single" w:sz="6" w:space="0" w:color="auto"/>
              <w:right w:val="single" w:sz="6" w:space="0" w:color="auto"/>
            </w:tcBorders>
          </w:tcPr>
          <w:p w:rsidR="00B17D80" w:rsidRDefault="00B17D80" w:rsidP="007B59FD">
            <w:pPr>
              <w:pStyle w:val="TAL"/>
            </w:pPr>
            <w:r>
              <w:t>Verify that either for the header or for each of the items no icon is displayed..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Navigate in the items, then select "Item 1" under the header “Toolkit Select”.</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SELECT ITEM 5.1.1 B</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 but requested icon could not be displayed]</w:t>
            </w:r>
          </w:p>
        </w:tc>
      </w:tr>
    </w:tbl>
    <w:p w:rsidR="00B17D80" w:rsidRDefault="00B17D80" w:rsidP="00B17D80">
      <w:pPr>
        <w:pStyle w:val="FP"/>
      </w:pPr>
    </w:p>
    <w:p w:rsidR="00B17D80" w:rsidRDefault="00B17D80" w:rsidP="00B17D80">
      <w:r>
        <w:t>TERMINAL RESPONSE: SELECT ITEM 5.1.1B</w:t>
      </w:r>
    </w:p>
    <w:p w:rsidR="00B17D80" w:rsidRDefault="00B17D80" w:rsidP="00B17D80">
      <w:r>
        <w:t>Logically:</w:t>
      </w:r>
    </w:p>
    <w:p w:rsidR="00B17D80" w:rsidRDefault="00B17D80" w:rsidP="00B17D80">
      <w:pPr>
        <w:pStyle w:val="EW"/>
        <w:tabs>
          <w:tab w:val="left" w:pos="851"/>
        </w:tabs>
        <w:ind w:left="3119" w:hanging="2835"/>
      </w:pPr>
      <w:r>
        <w:t>Command details</w:t>
      </w:r>
    </w:p>
    <w:p w:rsidR="00B17D80" w:rsidRDefault="00B17D80" w:rsidP="00B17D80">
      <w:pPr>
        <w:pStyle w:val="EW"/>
        <w:tabs>
          <w:tab w:val="left" w:pos="851"/>
        </w:tabs>
        <w:ind w:left="3119" w:hanging="2835"/>
      </w:pPr>
      <w:r>
        <w:tab/>
        <w:t>Command number:</w:t>
      </w:r>
      <w:r>
        <w:tab/>
        <w:t>1</w:t>
      </w:r>
    </w:p>
    <w:p w:rsidR="00B17D80" w:rsidRDefault="00B17D80" w:rsidP="00B17D80">
      <w:pPr>
        <w:pStyle w:val="EW"/>
        <w:tabs>
          <w:tab w:val="left" w:pos="851"/>
        </w:tabs>
        <w:ind w:left="3119" w:hanging="2835"/>
      </w:pPr>
      <w:r>
        <w:tab/>
        <w:t>Command type:</w:t>
      </w:r>
      <w:r>
        <w:tab/>
        <w:t>SELECT ITEM</w:t>
      </w:r>
    </w:p>
    <w:p w:rsidR="00B17D80" w:rsidRDefault="00B17D80" w:rsidP="00B17D80">
      <w:pPr>
        <w:pStyle w:val="EW"/>
        <w:tabs>
          <w:tab w:val="left" w:pos="851"/>
        </w:tabs>
        <w:ind w:left="3119" w:hanging="2835"/>
        <w:rPr>
          <w:lang w:val="fr-FR"/>
        </w:rPr>
      </w:pPr>
      <w:r>
        <w:tab/>
      </w:r>
      <w:r>
        <w:rPr>
          <w:lang w:val="fr-FR"/>
        </w:rPr>
        <w:t>Command qualifier:</w:t>
      </w:r>
      <w:r>
        <w:rPr>
          <w:lang w:val="fr-FR"/>
        </w:rPr>
        <w:tab/>
        <w:t>"00"</w:t>
      </w:r>
    </w:p>
    <w:p w:rsidR="00B17D80" w:rsidRDefault="00B17D80" w:rsidP="00B17D80">
      <w:pPr>
        <w:pStyle w:val="EW"/>
        <w:tabs>
          <w:tab w:val="left" w:pos="851"/>
        </w:tabs>
        <w:ind w:left="3119" w:hanging="2835"/>
        <w:rPr>
          <w:lang w:val="fr-FR"/>
        </w:rPr>
      </w:pPr>
      <w:r>
        <w:rPr>
          <w:lang w:val="fr-FR"/>
        </w:rPr>
        <w:t>Device identities</w:t>
      </w:r>
    </w:p>
    <w:p w:rsidR="00B17D80" w:rsidRDefault="00B17D80" w:rsidP="00B17D80">
      <w:pPr>
        <w:pStyle w:val="EW"/>
        <w:tabs>
          <w:tab w:val="left" w:pos="851"/>
        </w:tabs>
        <w:ind w:left="3119" w:hanging="2835"/>
        <w:rPr>
          <w:lang w:val="fr-FR"/>
        </w:rPr>
      </w:pPr>
      <w:r>
        <w:rPr>
          <w:lang w:val="fr-FR"/>
        </w:rPr>
        <w:tab/>
        <w:t>Source device:</w:t>
      </w:r>
      <w:r>
        <w:rPr>
          <w:lang w:val="fr-FR"/>
        </w:rPr>
        <w:tab/>
        <w:t>ME</w:t>
      </w:r>
    </w:p>
    <w:p w:rsidR="00B17D80" w:rsidRPr="00F51EF9" w:rsidRDefault="00B17D80" w:rsidP="00B17D80">
      <w:pPr>
        <w:pStyle w:val="EW"/>
        <w:tabs>
          <w:tab w:val="left" w:pos="851"/>
        </w:tabs>
        <w:ind w:left="3119" w:hanging="2835"/>
      </w:pPr>
      <w:r>
        <w:rPr>
          <w:lang w:val="fr-FR"/>
        </w:rPr>
        <w:tab/>
      </w:r>
      <w:r w:rsidRPr="00F51EF9">
        <w:t>Destination device:</w:t>
      </w:r>
      <w:r w:rsidRPr="00F51EF9">
        <w:tab/>
        <w:t>SIM</w:t>
      </w:r>
    </w:p>
    <w:p w:rsidR="00B17D80" w:rsidRDefault="00B17D80" w:rsidP="00B17D80">
      <w:pPr>
        <w:pStyle w:val="EW"/>
        <w:tabs>
          <w:tab w:val="left" w:pos="851"/>
        </w:tabs>
        <w:ind w:left="3119" w:hanging="2835"/>
      </w:pPr>
      <w:r>
        <w:t>Result</w:t>
      </w:r>
    </w:p>
    <w:p w:rsidR="00B17D80" w:rsidRDefault="00B17D80" w:rsidP="00B17D80">
      <w:pPr>
        <w:pStyle w:val="EW"/>
        <w:tabs>
          <w:tab w:val="left" w:pos="851"/>
        </w:tabs>
        <w:ind w:left="3119" w:hanging="2835"/>
      </w:pPr>
      <w:r>
        <w:tab/>
        <w:t>General Result:</w:t>
      </w:r>
      <w:r>
        <w:tab/>
        <w:t>Command performed successfully but requested icon could not be displayed</w:t>
      </w:r>
    </w:p>
    <w:p w:rsidR="00B17D80" w:rsidRDefault="00B17D80" w:rsidP="00B17D80">
      <w:pPr>
        <w:pStyle w:val="EW"/>
        <w:keepNext/>
        <w:tabs>
          <w:tab w:val="left" w:pos="851"/>
        </w:tabs>
        <w:ind w:left="3119" w:hanging="2835"/>
      </w:pPr>
      <w:r>
        <w:t>Item identifier</w:t>
      </w:r>
    </w:p>
    <w:p w:rsidR="00B17D80" w:rsidRDefault="00B17D80" w:rsidP="00B17D80">
      <w:pPr>
        <w:pStyle w:val="EX"/>
        <w:tabs>
          <w:tab w:val="left" w:pos="851"/>
        </w:tabs>
        <w:ind w:left="3119" w:hanging="2835"/>
      </w:pPr>
      <w:r>
        <w:tab/>
        <w:t>Identifier of item chosen:</w:t>
      </w:r>
      <w:r>
        <w:tab/>
        <w:t>01</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5.2A (SELECT ITEM, BASIC ICON SELF EXPLANATORY,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SELECT ITEM 5.2.1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SELECT ITEM 5.2.1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items of "Item 1", "Item 2" and "Item 3" under the header of "Toolkit Select".</w:t>
            </w:r>
          </w:p>
        </w:tc>
        <w:tc>
          <w:tcPr>
            <w:tcW w:w="3776" w:type="dxa"/>
            <w:tcBorders>
              <w:left w:val="single" w:sz="6" w:space="0" w:color="auto"/>
              <w:right w:val="single" w:sz="6" w:space="0" w:color="auto"/>
            </w:tcBorders>
          </w:tcPr>
          <w:p w:rsidR="00B17D80" w:rsidRDefault="00B17D80" w:rsidP="007B59FD">
            <w:pPr>
              <w:pStyle w:val="TAL"/>
            </w:pPr>
            <w:r>
              <w:t>Verify icons are displayed without text as alpha id and for the all 3 items.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Navigate in the items, then select "Item 1".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 xml:space="preserve">TERMINAL RESPONSE: SELECT ITEM 5.2.1 A </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p>
        </w:tc>
      </w:tr>
    </w:tbl>
    <w:p w:rsidR="00B17D80" w:rsidRDefault="00B17D80" w:rsidP="00B17D80">
      <w:pPr>
        <w:pStyle w:val="FP"/>
      </w:pPr>
    </w:p>
    <w:p w:rsidR="00B17D80" w:rsidRDefault="00B17D80" w:rsidP="00B17D80">
      <w:r>
        <w:t>PROACTIVE COMMAND: SELECT ITEM 5.2.1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SELECT ITEM</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pPr>
      <w:r>
        <w:rPr>
          <w:lang w:val="fr-FR"/>
        </w:rPr>
        <w:tab/>
      </w:r>
      <w:r>
        <w:t>Alpha identifier:</w:t>
      </w:r>
      <w:r>
        <w:tab/>
        <w:t>"Toolkit Select"</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01</w:t>
      </w:r>
    </w:p>
    <w:p w:rsidR="00B17D80" w:rsidRDefault="00B17D80" w:rsidP="00B17D80">
      <w:pPr>
        <w:pStyle w:val="EW"/>
        <w:tabs>
          <w:tab w:val="left" w:pos="851"/>
        </w:tabs>
        <w:ind w:left="2835" w:hanging="2551"/>
      </w:pPr>
      <w:r>
        <w:tab/>
        <w:t>Text string of item:</w:t>
      </w:r>
      <w:r>
        <w:tab/>
        <w:t>"Item 1"</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02</w:t>
      </w:r>
    </w:p>
    <w:p w:rsidR="00B17D80" w:rsidRDefault="00B17D80" w:rsidP="00B17D80">
      <w:pPr>
        <w:pStyle w:val="EW"/>
        <w:tabs>
          <w:tab w:val="left" w:pos="851"/>
        </w:tabs>
        <w:ind w:left="2835" w:hanging="2551"/>
      </w:pPr>
      <w:r>
        <w:tab/>
        <w:t>Text string of item:</w:t>
      </w:r>
      <w:r>
        <w:tab/>
        <w:t>"Item 2"</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03</w:t>
      </w:r>
    </w:p>
    <w:p w:rsidR="00B17D80" w:rsidRDefault="00B17D80" w:rsidP="00B17D80">
      <w:pPr>
        <w:pStyle w:val="EW"/>
        <w:tabs>
          <w:tab w:val="left" w:pos="851"/>
        </w:tabs>
        <w:ind w:left="2835" w:hanging="2551"/>
      </w:pPr>
      <w:r>
        <w:tab/>
        <w:t>Text string of item:</w:t>
      </w:r>
      <w:r>
        <w:tab/>
        <w:t>"Item 3"</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"00" (icon is self-explanatory)</w:t>
      </w:r>
    </w:p>
    <w:p w:rsidR="00B17D80" w:rsidRDefault="00B17D80" w:rsidP="00B17D80">
      <w:pPr>
        <w:pStyle w:val="EW"/>
        <w:tabs>
          <w:tab w:val="left" w:pos="851"/>
        </w:tabs>
        <w:ind w:left="2835" w:hanging="2551"/>
        <w:rPr>
          <w:vertAlign w:val="subscript"/>
        </w:rPr>
      </w:pPr>
      <w:r>
        <w:tab/>
        <w:t>Icon Identifier:</w:t>
      </w:r>
      <w:r>
        <w:tab/>
        <w:t>record 1 in EF</w:t>
      </w:r>
      <w:r>
        <w:rPr>
          <w:vertAlign w:val="subscript"/>
        </w:rPr>
        <w:t>(IMG)</w:t>
      </w:r>
    </w:p>
    <w:p w:rsidR="00B17D80" w:rsidRDefault="00B17D80" w:rsidP="00B17D80">
      <w:pPr>
        <w:pStyle w:val="EW"/>
        <w:tabs>
          <w:tab w:val="left" w:pos="851"/>
        </w:tabs>
        <w:ind w:left="2835" w:hanging="2551"/>
      </w:pPr>
      <w:r>
        <w:t>Item icon identifier list:</w:t>
      </w:r>
    </w:p>
    <w:p w:rsidR="00B17D80" w:rsidRDefault="00B17D80" w:rsidP="00B17D80">
      <w:pPr>
        <w:pStyle w:val="EW"/>
        <w:tabs>
          <w:tab w:val="left" w:pos="851"/>
        </w:tabs>
        <w:ind w:left="2835" w:hanging="2551"/>
      </w:pPr>
      <w:r>
        <w:tab/>
        <w:t>Icon qualifier:</w:t>
      </w:r>
      <w:r>
        <w:tab/>
        <w:t>"00" (icon is self-explanatory)</w:t>
      </w:r>
    </w:p>
    <w:p w:rsidR="00B17D80" w:rsidRDefault="00B17D80" w:rsidP="00B17D80">
      <w:pPr>
        <w:pStyle w:val="EX"/>
        <w:tabs>
          <w:tab w:val="left" w:pos="851"/>
        </w:tabs>
        <w:ind w:left="2835" w:hanging="2551"/>
      </w:pPr>
      <w:r>
        <w:tab/>
        <w:t>Icon Identifier:</w:t>
      </w:r>
      <w:r>
        <w:tab/>
        <w:t>record 5 in EF</w:t>
      </w:r>
      <w:r>
        <w:rPr>
          <w:vertAlign w:val="subscript"/>
        </w:rPr>
        <w:t>(IMG)</w:t>
      </w:r>
      <w:r>
        <w:t xml:space="preserve"> , record 5 in EF</w:t>
      </w:r>
      <w:r>
        <w:rPr>
          <w:vertAlign w:val="subscript"/>
        </w:rPr>
        <w:t>(IMG),</w:t>
      </w:r>
      <w:r>
        <w:t xml:space="preserve"> record 5 in EF</w:t>
      </w:r>
      <w:r>
        <w:rPr>
          <w:vertAlign w:val="subscript"/>
        </w:rPr>
        <w:t>(IMG)</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SELECT ITEM 5.2.1A</w:t>
      </w:r>
    </w:p>
    <w:p w:rsidR="00B17D80" w:rsidRDefault="00B17D80" w:rsidP="00B17D80">
      <w:pPr>
        <w:keepNext/>
        <w:keepLines/>
      </w:pPr>
      <w:r>
        <w:lastRenderedPageBreak/>
        <w:t>Logically:</w:t>
      </w:r>
    </w:p>
    <w:p w:rsidR="00B17D80" w:rsidRDefault="00B17D80" w:rsidP="00B17D80">
      <w:pPr>
        <w:pStyle w:val="EW"/>
        <w:keepNext/>
        <w:tabs>
          <w:tab w:val="left" w:pos="851"/>
        </w:tabs>
        <w:ind w:left="3119" w:hanging="2835"/>
      </w:pPr>
      <w:r>
        <w:t>Command details</w:t>
      </w:r>
    </w:p>
    <w:p w:rsidR="00B17D80" w:rsidRDefault="00B17D80" w:rsidP="00B17D80">
      <w:pPr>
        <w:pStyle w:val="EW"/>
        <w:tabs>
          <w:tab w:val="left" w:pos="851"/>
        </w:tabs>
        <w:ind w:left="3119" w:hanging="2835"/>
      </w:pPr>
      <w:r>
        <w:tab/>
        <w:t>Command number:</w:t>
      </w:r>
      <w:r>
        <w:tab/>
        <w:t>1</w:t>
      </w:r>
    </w:p>
    <w:p w:rsidR="00B17D80" w:rsidRPr="009F3F5E" w:rsidRDefault="00B17D80" w:rsidP="00B17D80">
      <w:pPr>
        <w:pStyle w:val="EW"/>
        <w:tabs>
          <w:tab w:val="left" w:pos="851"/>
        </w:tabs>
        <w:ind w:left="3119" w:hanging="2835"/>
        <w:rPr>
          <w:lang w:val="fr-FR"/>
        </w:rPr>
      </w:pPr>
      <w:r>
        <w:tab/>
      </w:r>
      <w:r w:rsidRPr="009F3F5E">
        <w:rPr>
          <w:lang w:val="fr-FR"/>
        </w:rPr>
        <w:t>Command type:</w:t>
      </w:r>
      <w:r w:rsidRPr="009F3F5E">
        <w:rPr>
          <w:lang w:val="fr-FR"/>
        </w:rPr>
        <w:tab/>
        <w:t>SELECT ITEM</w:t>
      </w:r>
    </w:p>
    <w:p w:rsidR="00B17D80" w:rsidRDefault="00B17D80" w:rsidP="00B17D80">
      <w:pPr>
        <w:pStyle w:val="EW"/>
        <w:tabs>
          <w:tab w:val="left" w:pos="851"/>
        </w:tabs>
        <w:ind w:left="3119" w:hanging="2835"/>
        <w:rPr>
          <w:lang w:val="fr-FR"/>
        </w:rPr>
      </w:pPr>
      <w:r w:rsidRPr="009F3F5E">
        <w:rPr>
          <w:lang w:val="fr-FR"/>
        </w:rPr>
        <w:tab/>
      </w:r>
      <w:r>
        <w:rPr>
          <w:lang w:val="fr-FR"/>
        </w:rPr>
        <w:t>Command qualifier:</w:t>
      </w:r>
      <w:r>
        <w:rPr>
          <w:lang w:val="fr-FR"/>
        </w:rPr>
        <w:tab/>
        <w:t>"00"</w:t>
      </w:r>
    </w:p>
    <w:p w:rsidR="00B17D80" w:rsidRDefault="00B17D80" w:rsidP="00B17D80">
      <w:pPr>
        <w:pStyle w:val="EW"/>
        <w:tabs>
          <w:tab w:val="left" w:pos="851"/>
        </w:tabs>
        <w:ind w:left="3119" w:hanging="2835"/>
        <w:rPr>
          <w:lang w:val="fr-FR"/>
        </w:rPr>
      </w:pPr>
      <w:r>
        <w:rPr>
          <w:lang w:val="fr-FR"/>
        </w:rPr>
        <w:t>Device identities</w:t>
      </w:r>
    </w:p>
    <w:p w:rsidR="00B17D80" w:rsidRDefault="00B17D80" w:rsidP="00B17D80">
      <w:pPr>
        <w:pStyle w:val="EW"/>
        <w:tabs>
          <w:tab w:val="left" w:pos="851"/>
        </w:tabs>
        <w:ind w:left="3119" w:hanging="2835"/>
        <w:rPr>
          <w:lang w:val="fr-FR"/>
        </w:rPr>
      </w:pPr>
      <w:r>
        <w:rPr>
          <w:lang w:val="fr-FR"/>
        </w:rPr>
        <w:tab/>
        <w:t>Source device:</w:t>
      </w:r>
      <w:r>
        <w:rPr>
          <w:lang w:val="fr-FR"/>
        </w:rPr>
        <w:tab/>
        <w:t>ME</w:t>
      </w:r>
    </w:p>
    <w:p w:rsidR="00B17D80" w:rsidRDefault="00B17D80" w:rsidP="00B17D80">
      <w:pPr>
        <w:pStyle w:val="EW"/>
        <w:tabs>
          <w:tab w:val="left" w:pos="851"/>
        </w:tabs>
        <w:ind w:left="3119" w:hanging="2835"/>
        <w:rPr>
          <w:lang w:val="fr-FR"/>
        </w:rPr>
      </w:pPr>
      <w:r>
        <w:rPr>
          <w:lang w:val="fr-FR"/>
        </w:rPr>
        <w:tab/>
        <w:t>Destination device:</w:t>
      </w:r>
      <w:r>
        <w:rPr>
          <w:lang w:val="fr-FR"/>
        </w:rPr>
        <w:tab/>
        <w:t>SIM</w:t>
      </w:r>
    </w:p>
    <w:p w:rsidR="00B17D80" w:rsidRDefault="00B17D80" w:rsidP="00B17D80">
      <w:pPr>
        <w:pStyle w:val="EW"/>
        <w:tabs>
          <w:tab w:val="left" w:pos="851"/>
        </w:tabs>
        <w:ind w:left="3119" w:hanging="2835"/>
      </w:pPr>
      <w:r>
        <w:t>Result</w:t>
      </w:r>
    </w:p>
    <w:p w:rsidR="00B17D80" w:rsidRDefault="00B17D80" w:rsidP="00B17D80">
      <w:pPr>
        <w:pStyle w:val="EW"/>
        <w:tabs>
          <w:tab w:val="left" w:pos="851"/>
        </w:tabs>
        <w:ind w:left="3119" w:hanging="2835"/>
      </w:pPr>
      <w:r>
        <w:tab/>
        <w:t>General Result:</w:t>
      </w:r>
      <w:r>
        <w:tab/>
        <w:t>Command performed successfully</w:t>
      </w:r>
    </w:p>
    <w:p w:rsidR="00B17D80" w:rsidRDefault="00B17D80" w:rsidP="00B17D80">
      <w:pPr>
        <w:pStyle w:val="EW"/>
        <w:tabs>
          <w:tab w:val="left" w:pos="851"/>
        </w:tabs>
        <w:ind w:left="3119" w:hanging="2835"/>
      </w:pPr>
      <w:r>
        <w:t>Item identifier</w:t>
      </w:r>
    </w:p>
    <w:p w:rsidR="00B17D80" w:rsidRDefault="00B17D80" w:rsidP="00B17D80">
      <w:pPr>
        <w:pStyle w:val="EX"/>
        <w:tabs>
          <w:tab w:val="left" w:pos="851"/>
        </w:tabs>
        <w:ind w:left="3119" w:hanging="2835"/>
      </w:pPr>
      <w:r>
        <w:tab/>
        <w:t>Identifier of item chosen:</w:t>
      </w:r>
      <w:r>
        <w:tab/>
        <w:t>01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5.2B (SELECT ITEM, BASIC ICON SELF EXPLANATORY,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SELECT ITEM 5.2.1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SELECT ITEM 5.2.1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items of "Item 1", "Item 2" and "Item 3" under the header of "Toolkit Select".</w:t>
            </w:r>
          </w:p>
        </w:tc>
        <w:tc>
          <w:tcPr>
            <w:tcW w:w="3776" w:type="dxa"/>
            <w:tcBorders>
              <w:left w:val="single" w:sz="6" w:space="0" w:color="auto"/>
              <w:right w:val="single" w:sz="6" w:space="0" w:color="auto"/>
            </w:tcBorders>
          </w:tcPr>
          <w:p w:rsidR="00B17D80" w:rsidRDefault="00B17D80" w:rsidP="007B59FD">
            <w:pPr>
              <w:pStyle w:val="TAL"/>
            </w:pPr>
            <w:r>
              <w:t>Verify that either for the header or for each of the items no icon is displayed.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Navigate in the items, then select "Item 1" under the header "Toolkit Select".</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SELECT ITEM 5.2.1B</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 but requested icon could not be displayed]</w:t>
            </w:r>
          </w:p>
        </w:tc>
      </w:tr>
    </w:tbl>
    <w:p w:rsidR="00B17D80" w:rsidRDefault="00B17D80" w:rsidP="00B17D80">
      <w:pPr>
        <w:pStyle w:val="FP"/>
      </w:pPr>
    </w:p>
    <w:p w:rsidR="00B17D80" w:rsidRDefault="00B17D80" w:rsidP="00B17D80">
      <w:r>
        <w:t>TERMINAL RESPONSE: SELECT ITEM 5.2.1B</w:t>
      </w:r>
    </w:p>
    <w:p w:rsidR="00B17D80" w:rsidRDefault="00B17D80" w:rsidP="00B17D80">
      <w:r>
        <w:t>Logically:</w:t>
      </w:r>
    </w:p>
    <w:p w:rsidR="00B17D80" w:rsidRDefault="00B17D80" w:rsidP="00B17D80">
      <w:pPr>
        <w:pStyle w:val="EW"/>
        <w:tabs>
          <w:tab w:val="left" w:pos="851"/>
        </w:tabs>
        <w:ind w:left="3119" w:hanging="2835"/>
      </w:pPr>
      <w:r>
        <w:t>Command details</w:t>
      </w:r>
    </w:p>
    <w:p w:rsidR="00B17D80" w:rsidRDefault="00B17D80" w:rsidP="00B17D80">
      <w:pPr>
        <w:pStyle w:val="EW"/>
        <w:tabs>
          <w:tab w:val="left" w:pos="851"/>
        </w:tabs>
        <w:ind w:left="3119" w:hanging="2835"/>
      </w:pPr>
      <w:r>
        <w:tab/>
        <w:t>Command number:</w:t>
      </w:r>
      <w:r>
        <w:tab/>
        <w:t>1</w:t>
      </w:r>
    </w:p>
    <w:p w:rsidR="00B17D80" w:rsidRDefault="00B17D80" w:rsidP="00B17D80">
      <w:pPr>
        <w:pStyle w:val="EW"/>
        <w:tabs>
          <w:tab w:val="left" w:pos="851"/>
        </w:tabs>
        <w:ind w:left="3119" w:hanging="2835"/>
      </w:pPr>
      <w:r>
        <w:tab/>
        <w:t>Command type:</w:t>
      </w:r>
      <w:r>
        <w:tab/>
        <w:t>SELECT ITEM</w:t>
      </w:r>
    </w:p>
    <w:p w:rsidR="00B17D80" w:rsidRDefault="00B17D80" w:rsidP="00B17D80">
      <w:pPr>
        <w:pStyle w:val="EW"/>
        <w:tabs>
          <w:tab w:val="left" w:pos="851"/>
        </w:tabs>
        <w:ind w:left="3119" w:hanging="2835"/>
        <w:rPr>
          <w:lang w:val="fr-FR"/>
        </w:rPr>
      </w:pPr>
      <w:r>
        <w:tab/>
      </w:r>
      <w:r>
        <w:rPr>
          <w:lang w:val="fr-FR"/>
        </w:rPr>
        <w:t>Command qualifier:</w:t>
      </w:r>
      <w:r>
        <w:rPr>
          <w:lang w:val="fr-FR"/>
        </w:rPr>
        <w:tab/>
        <w:t>"00"</w:t>
      </w:r>
    </w:p>
    <w:p w:rsidR="00B17D80" w:rsidRDefault="00B17D80" w:rsidP="00B17D80">
      <w:pPr>
        <w:pStyle w:val="EW"/>
        <w:tabs>
          <w:tab w:val="left" w:pos="851"/>
        </w:tabs>
        <w:ind w:left="3119" w:hanging="2835"/>
        <w:rPr>
          <w:lang w:val="fr-FR"/>
        </w:rPr>
      </w:pPr>
      <w:r>
        <w:rPr>
          <w:lang w:val="fr-FR"/>
        </w:rPr>
        <w:t>Device identities</w:t>
      </w:r>
    </w:p>
    <w:p w:rsidR="00B17D80" w:rsidRDefault="00B17D80" w:rsidP="00B17D80">
      <w:pPr>
        <w:pStyle w:val="EW"/>
        <w:tabs>
          <w:tab w:val="left" w:pos="851"/>
        </w:tabs>
        <w:ind w:left="3119" w:hanging="2835"/>
        <w:rPr>
          <w:lang w:val="fr-FR"/>
        </w:rPr>
      </w:pPr>
      <w:r>
        <w:rPr>
          <w:lang w:val="fr-FR"/>
        </w:rPr>
        <w:tab/>
        <w:t>Source device:</w:t>
      </w:r>
      <w:r>
        <w:rPr>
          <w:lang w:val="fr-FR"/>
        </w:rPr>
        <w:tab/>
        <w:t>ME</w:t>
      </w:r>
    </w:p>
    <w:p w:rsidR="00B17D80" w:rsidRPr="00F51EF9" w:rsidRDefault="00B17D80" w:rsidP="00B17D80">
      <w:pPr>
        <w:pStyle w:val="EW"/>
        <w:tabs>
          <w:tab w:val="left" w:pos="851"/>
        </w:tabs>
        <w:ind w:left="3119" w:hanging="2835"/>
      </w:pPr>
      <w:r>
        <w:rPr>
          <w:lang w:val="fr-FR"/>
        </w:rPr>
        <w:tab/>
      </w:r>
      <w:r w:rsidRPr="00F51EF9">
        <w:t>Destination device:</w:t>
      </w:r>
      <w:r w:rsidRPr="00F51EF9">
        <w:tab/>
        <w:t>SIM</w:t>
      </w:r>
    </w:p>
    <w:p w:rsidR="00B17D80" w:rsidRDefault="00B17D80" w:rsidP="00B17D80">
      <w:pPr>
        <w:pStyle w:val="EW"/>
        <w:tabs>
          <w:tab w:val="left" w:pos="851"/>
        </w:tabs>
        <w:ind w:left="3119" w:hanging="2835"/>
      </w:pPr>
      <w:r>
        <w:t>Result</w:t>
      </w:r>
    </w:p>
    <w:p w:rsidR="00B17D80" w:rsidRDefault="00B17D80" w:rsidP="00B17D80">
      <w:pPr>
        <w:pStyle w:val="EW"/>
        <w:tabs>
          <w:tab w:val="left" w:pos="851"/>
        </w:tabs>
        <w:ind w:left="3119" w:hanging="2835"/>
      </w:pPr>
      <w:r>
        <w:tab/>
        <w:t>General Result:</w:t>
      </w:r>
      <w:r>
        <w:tab/>
        <w:t>Command performed successfully but requested icon could not be displayed</w:t>
      </w:r>
    </w:p>
    <w:p w:rsidR="00B17D80" w:rsidRDefault="00B17D80" w:rsidP="00B17D80">
      <w:pPr>
        <w:pStyle w:val="EW"/>
        <w:tabs>
          <w:tab w:val="left" w:pos="851"/>
        </w:tabs>
        <w:ind w:left="3119" w:hanging="2835"/>
      </w:pPr>
      <w:r>
        <w:t>Item identifier</w:t>
      </w:r>
    </w:p>
    <w:p w:rsidR="00B17D80" w:rsidRDefault="00B17D80" w:rsidP="00B17D80">
      <w:pPr>
        <w:pStyle w:val="EX"/>
        <w:tabs>
          <w:tab w:val="left" w:pos="851"/>
        </w:tabs>
        <w:ind w:left="3119" w:hanging="2835"/>
      </w:pPr>
      <w:r>
        <w:tab/>
        <w:t>Identifier of item chosen:</w:t>
      </w:r>
      <w:r>
        <w:tab/>
        <w:t>01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27.22.4.9.5.5</w:t>
      </w:r>
      <w:r>
        <w:tab/>
        <w:t>Test requirement</w:t>
      </w:r>
    </w:p>
    <w:p w:rsidR="00B17D80" w:rsidRDefault="00B17D80" w:rsidP="00B17D80">
      <w:r>
        <w:t>The ME shall operate in the manner defined in expected sequences 5.1A to 5.2B.</w:t>
      </w:r>
    </w:p>
    <w:p w:rsidR="00B17D80" w:rsidRDefault="00B17D80" w:rsidP="00B17D80">
      <w:pPr>
        <w:pStyle w:val="Heading5"/>
      </w:pPr>
      <w:bookmarkStart w:id="363" w:name="_Toc502363213"/>
      <w:bookmarkStart w:id="364" w:name="_Toc533173639"/>
      <w:bookmarkStart w:id="365" w:name="_Toc51834060"/>
      <w:r>
        <w:lastRenderedPageBreak/>
        <w:t>27.22.4.9.6</w:t>
      </w:r>
      <w:r>
        <w:tab/>
        <w:t>SELECT ITEM (presentation style)</w:t>
      </w:r>
      <w:bookmarkEnd w:id="363"/>
      <w:bookmarkEnd w:id="364"/>
      <w:bookmarkEnd w:id="365"/>
    </w:p>
    <w:p w:rsidR="00B17D80" w:rsidRDefault="00B17D80" w:rsidP="00B17D80">
      <w:pPr>
        <w:pStyle w:val="H6"/>
      </w:pPr>
      <w:r>
        <w:t>27.22.4.9.6.1</w:t>
      </w:r>
      <w:r>
        <w:tab/>
        <w:t>Definition and applicability</w:t>
      </w:r>
    </w:p>
    <w:p w:rsidR="00B17D80" w:rsidRDefault="00B17D80" w:rsidP="00B17D80">
      <w:r>
        <w:t>See clause 3.2.2.</w:t>
      </w:r>
    </w:p>
    <w:p w:rsidR="00B17D80" w:rsidRDefault="00B17D80" w:rsidP="00B17D80">
      <w:pPr>
        <w:pStyle w:val="H6"/>
      </w:pPr>
      <w:r>
        <w:t>27.22.4.9.6.2</w:t>
      </w:r>
      <w:r>
        <w:tab/>
        <w:t>Conformance requirement</w:t>
      </w:r>
    </w:p>
    <w:p w:rsidR="00B17D80" w:rsidRDefault="00B17D80" w:rsidP="00B17D80">
      <w:r>
        <w:t>Same as clause 27.22.4.9.1.2.</w:t>
      </w:r>
    </w:p>
    <w:p w:rsidR="00B17D80" w:rsidRDefault="00B17D80" w:rsidP="00B17D80">
      <w:r>
        <w:t>27.22.4.9.6.3</w:t>
      </w:r>
      <w:r>
        <w:tab/>
        <w:t>Test purpose</w:t>
      </w:r>
    </w:p>
    <w:p w:rsidR="00B17D80" w:rsidRDefault="00B17D80" w:rsidP="00B17D80">
      <w:r>
        <w:t>To verify that the mobile supports the "presentation style" with the command Select Item.</w:t>
      </w:r>
    </w:p>
    <w:p w:rsidR="00B17D80" w:rsidRDefault="00B17D80" w:rsidP="00B17D80">
      <w:pPr>
        <w:pStyle w:val="H6"/>
      </w:pPr>
      <w:r>
        <w:t>27.22.4.9.6.4</w:t>
      </w:r>
      <w:r>
        <w:tab/>
        <w:t>Method of test</w:t>
      </w:r>
    </w:p>
    <w:p w:rsidR="00B17D80" w:rsidRDefault="00B17D80" w:rsidP="00B17D80">
      <w:pPr>
        <w:pStyle w:val="H6"/>
      </w:pPr>
      <w:r>
        <w:t>27.22.4.9.6.4.1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pPr>
        <w:pStyle w:val="H6"/>
      </w:pPr>
      <w:r>
        <w:t>27.22.4.9.6.4.2</w:t>
      </w:r>
      <w:r>
        <w:tab/>
        <w:t>Procedure</w:t>
      </w:r>
    </w:p>
    <w:p w:rsidR="00B17D80" w:rsidRDefault="00B17D80" w:rsidP="00B17D80">
      <w:pPr>
        <w:keepNext/>
        <w:rPr>
          <w:b/>
        </w:rPr>
      </w:pPr>
      <w:r>
        <w:rPr>
          <w:b/>
        </w:rPr>
        <w:t>Expected Sequence 6.1 (SELECT ITEM, PRESENTATION AS A CHOICE OF NAVIGATION OPTIONS,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SELECT ITEM 6.1.1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SELECT ITEM 6.1.1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items of "Item 1", "Item 2" and "Item 3" under the header of "Toolkit Select".</w:t>
            </w:r>
          </w:p>
        </w:tc>
        <w:tc>
          <w:tcPr>
            <w:tcW w:w="3776" w:type="dxa"/>
            <w:tcBorders>
              <w:left w:val="single" w:sz="6" w:space="0" w:color="auto"/>
              <w:right w:val="single" w:sz="6" w:space="0" w:color="auto"/>
            </w:tcBorders>
          </w:tcPr>
          <w:p w:rsidR="00B17D80" w:rsidRDefault="00B17D80" w:rsidP="007B59FD">
            <w:pPr>
              <w:pStyle w:val="TAL"/>
            </w:pPr>
            <w:r>
              <w:t>Verify if presentation style appears.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Navigate in the items, then select "Item 1".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 xml:space="preserve">TERMINAL RESPONSE: SELECT ITEM 6.1.1 </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p>
        </w:tc>
      </w:tr>
    </w:tbl>
    <w:p w:rsidR="00B17D80" w:rsidRDefault="00B17D80" w:rsidP="00B17D80">
      <w:pPr>
        <w:pStyle w:val="FP"/>
      </w:pPr>
    </w:p>
    <w:p w:rsidR="00B17D80" w:rsidRDefault="00B17D80" w:rsidP="00B17D80">
      <w:r>
        <w:t>PROACTIVE COMMAND : SELECT ITEM 6.1.1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SELECT ITEM</w:t>
      </w:r>
    </w:p>
    <w:p w:rsidR="00B17D80" w:rsidRDefault="00B17D80" w:rsidP="00B17D80">
      <w:pPr>
        <w:pStyle w:val="EW"/>
        <w:tabs>
          <w:tab w:val="left" w:pos="851"/>
        </w:tabs>
        <w:ind w:left="2835" w:hanging="2551"/>
      </w:pPr>
      <w:r>
        <w:tab/>
        <w:t>Command qualifier:</w:t>
      </w:r>
      <w:r>
        <w:tab/>
        <w:t>"03" (presentation as a choice of navigation options)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rsidRPr="00F51EF9">
        <w:rPr>
          <w:lang w:val="fr-FR"/>
        </w:rPr>
        <w:tab/>
      </w:r>
      <w:r>
        <w:t>Alpha identifier:</w:t>
      </w:r>
      <w:r>
        <w:tab/>
        <w:t>"Toolkit Select"</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01</w:t>
      </w:r>
    </w:p>
    <w:p w:rsidR="00B17D80" w:rsidRDefault="00B17D80" w:rsidP="00B17D80">
      <w:pPr>
        <w:pStyle w:val="EW"/>
        <w:tabs>
          <w:tab w:val="left" w:pos="851"/>
        </w:tabs>
        <w:ind w:left="2835" w:hanging="2551"/>
      </w:pPr>
      <w:r>
        <w:tab/>
        <w:t>Text string of item:</w:t>
      </w:r>
      <w:r>
        <w:tab/>
        <w:t>"Item 1"</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02</w:t>
      </w:r>
    </w:p>
    <w:p w:rsidR="00B17D80" w:rsidRDefault="00B17D80" w:rsidP="00B17D80">
      <w:pPr>
        <w:pStyle w:val="EW"/>
        <w:tabs>
          <w:tab w:val="left" w:pos="851"/>
        </w:tabs>
        <w:ind w:left="2835" w:hanging="2551"/>
      </w:pPr>
      <w:r>
        <w:tab/>
        <w:t>Text string of item:</w:t>
      </w:r>
      <w:r>
        <w:tab/>
        <w:t>"Item 2"</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03</w:t>
      </w:r>
    </w:p>
    <w:p w:rsidR="00B17D80" w:rsidRDefault="00B17D80" w:rsidP="00B17D80">
      <w:pPr>
        <w:pStyle w:val="EX"/>
        <w:tabs>
          <w:tab w:val="left" w:pos="851"/>
        </w:tabs>
        <w:ind w:left="2835" w:hanging="2551"/>
      </w:pPr>
      <w:r>
        <w:lastRenderedPageBreak/>
        <w:tab/>
        <w:t>Text string of item:</w:t>
      </w:r>
      <w:r>
        <w:tab/>
        <w:t>"Item 3"</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SELECT ITEM 6.1.1</w:t>
      </w:r>
    </w:p>
    <w:p w:rsidR="00B17D80" w:rsidRDefault="00B17D80" w:rsidP="00B17D80">
      <w:r>
        <w:t>Logically:</w:t>
      </w:r>
    </w:p>
    <w:p w:rsidR="00B17D80" w:rsidRDefault="00B17D80" w:rsidP="00B17D80">
      <w:pPr>
        <w:pStyle w:val="EW"/>
        <w:tabs>
          <w:tab w:val="left" w:pos="851"/>
        </w:tabs>
        <w:ind w:left="3119" w:hanging="2835"/>
      </w:pPr>
      <w:r>
        <w:t>Command details</w:t>
      </w:r>
    </w:p>
    <w:p w:rsidR="00B17D80" w:rsidRDefault="00B17D80" w:rsidP="00B17D80">
      <w:pPr>
        <w:pStyle w:val="EW"/>
        <w:tabs>
          <w:tab w:val="left" w:pos="851"/>
        </w:tabs>
        <w:ind w:left="3119" w:hanging="2835"/>
      </w:pPr>
      <w:r>
        <w:tab/>
        <w:t>Command number:</w:t>
      </w:r>
      <w:r>
        <w:tab/>
        <w:t>1</w:t>
      </w:r>
    </w:p>
    <w:p w:rsidR="00B17D80" w:rsidRDefault="00B17D80" w:rsidP="00B17D80">
      <w:pPr>
        <w:pStyle w:val="EW"/>
        <w:tabs>
          <w:tab w:val="left" w:pos="851"/>
        </w:tabs>
        <w:ind w:left="3119" w:hanging="2835"/>
      </w:pPr>
      <w:r>
        <w:tab/>
        <w:t>Command type:</w:t>
      </w:r>
      <w:r>
        <w:tab/>
        <w:t>SELECT ITEM</w:t>
      </w:r>
    </w:p>
    <w:p w:rsidR="00B17D80" w:rsidRDefault="00B17D80" w:rsidP="00B17D80">
      <w:pPr>
        <w:pStyle w:val="EW"/>
        <w:tabs>
          <w:tab w:val="left" w:pos="851"/>
        </w:tabs>
        <w:ind w:left="3119" w:hanging="2835"/>
      </w:pPr>
      <w:r>
        <w:tab/>
        <w:t>Command qualifier:</w:t>
      </w:r>
      <w:r>
        <w:tab/>
        <w:t>"03" (presentation as a choice of navigation options)</w:t>
      </w:r>
    </w:p>
    <w:p w:rsidR="00B17D80" w:rsidRDefault="00B17D80" w:rsidP="00B17D80">
      <w:pPr>
        <w:pStyle w:val="EW"/>
        <w:tabs>
          <w:tab w:val="left" w:pos="851"/>
        </w:tabs>
        <w:ind w:left="3119" w:hanging="2835"/>
        <w:rPr>
          <w:lang w:val="fr-FR"/>
        </w:rPr>
      </w:pPr>
      <w:r>
        <w:rPr>
          <w:lang w:val="fr-FR"/>
        </w:rPr>
        <w:t>Device identities</w:t>
      </w:r>
    </w:p>
    <w:p w:rsidR="00B17D80" w:rsidRDefault="00B17D80" w:rsidP="00B17D80">
      <w:pPr>
        <w:pStyle w:val="EW"/>
        <w:tabs>
          <w:tab w:val="left" w:pos="851"/>
        </w:tabs>
        <w:ind w:left="3119" w:hanging="2835"/>
        <w:rPr>
          <w:lang w:val="fr-FR"/>
        </w:rPr>
      </w:pPr>
      <w:r>
        <w:rPr>
          <w:lang w:val="fr-FR"/>
        </w:rPr>
        <w:tab/>
        <w:t>Source device:</w:t>
      </w:r>
      <w:r>
        <w:rPr>
          <w:lang w:val="fr-FR"/>
        </w:rPr>
        <w:tab/>
        <w:t>ME</w:t>
      </w:r>
    </w:p>
    <w:p w:rsidR="00B17D80" w:rsidRPr="00F51EF9" w:rsidRDefault="00B17D80" w:rsidP="00B17D80">
      <w:pPr>
        <w:pStyle w:val="EW"/>
        <w:tabs>
          <w:tab w:val="left" w:pos="851"/>
        </w:tabs>
        <w:ind w:left="3119" w:hanging="2835"/>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3119" w:hanging="2835"/>
      </w:pPr>
      <w:r>
        <w:t>Result</w:t>
      </w:r>
    </w:p>
    <w:p w:rsidR="00B17D80" w:rsidRDefault="00B17D80" w:rsidP="00B17D80">
      <w:pPr>
        <w:pStyle w:val="EW"/>
        <w:tabs>
          <w:tab w:val="left" w:pos="851"/>
        </w:tabs>
        <w:ind w:left="3119" w:hanging="2835"/>
      </w:pPr>
      <w:r>
        <w:tab/>
        <w:t>General Result:</w:t>
      </w:r>
      <w:r>
        <w:tab/>
        <w:t>Command performed successfully</w:t>
      </w:r>
    </w:p>
    <w:p w:rsidR="00B17D80" w:rsidRDefault="00B17D80" w:rsidP="00B17D80">
      <w:pPr>
        <w:pStyle w:val="EW"/>
        <w:tabs>
          <w:tab w:val="left" w:pos="851"/>
        </w:tabs>
        <w:ind w:left="3119" w:hanging="2835"/>
      </w:pPr>
      <w:r>
        <w:t>Item identifier</w:t>
      </w:r>
    </w:p>
    <w:p w:rsidR="00B17D80" w:rsidRDefault="00B17D80" w:rsidP="00B17D80">
      <w:pPr>
        <w:pStyle w:val="EX"/>
        <w:tabs>
          <w:tab w:val="left" w:pos="851"/>
        </w:tabs>
        <w:ind w:left="3119" w:hanging="2835"/>
      </w:pPr>
      <w:r>
        <w:tab/>
        <w:t>Identifier of item chosen:</w:t>
      </w:r>
      <w:r>
        <w:tab/>
        <w:t>01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6.2 (SELECT ITEM, PRESENTATION  AS A CHOICE OF DATA VALUES,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SELECT ITEM 6.2.1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SELECT ITEM 6.2.1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items of "Item 1", "Item 2" and "Item 3" under the header of "Toolkit Select".</w:t>
            </w:r>
          </w:p>
        </w:tc>
        <w:tc>
          <w:tcPr>
            <w:tcW w:w="3776" w:type="dxa"/>
            <w:tcBorders>
              <w:left w:val="single" w:sz="6" w:space="0" w:color="auto"/>
              <w:right w:val="single" w:sz="6" w:space="0" w:color="auto"/>
            </w:tcBorders>
          </w:tcPr>
          <w:p w:rsidR="00B17D80" w:rsidRDefault="00B17D80" w:rsidP="007B59FD">
            <w:pPr>
              <w:pStyle w:val="TAL"/>
            </w:pPr>
            <w:r>
              <w:t>Verify if presentation style appears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Navigate in the items, then select "Item 1".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SELECT ITEM 6.2.1</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p>
        </w:tc>
      </w:tr>
    </w:tbl>
    <w:p w:rsidR="00B17D80" w:rsidRDefault="00B17D80" w:rsidP="00B17D80">
      <w:pPr>
        <w:pStyle w:val="FP"/>
      </w:pPr>
    </w:p>
    <w:p w:rsidR="00B17D80" w:rsidRDefault="00B17D80" w:rsidP="00B17D80">
      <w:r>
        <w:t>PROACTIVE COMMAND: SELECT ITEM 6.2.1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SELECT ITEM</w:t>
      </w:r>
    </w:p>
    <w:p w:rsidR="00B17D80" w:rsidRDefault="00B17D80" w:rsidP="00B17D80">
      <w:pPr>
        <w:pStyle w:val="EW"/>
        <w:tabs>
          <w:tab w:val="left" w:pos="851"/>
        </w:tabs>
        <w:ind w:left="2835" w:hanging="2551"/>
      </w:pPr>
      <w:r>
        <w:tab/>
        <w:t>Command qualifier:</w:t>
      </w:r>
      <w:r>
        <w:tab/>
        <w:t>"01" (presentation as a choice of data values)</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keepNext/>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keepNext/>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rsidRPr="00F51EF9">
        <w:rPr>
          <w:lang w:val="fr-FR"/>
        </w:rPr>
        <w:tab/>
      </w:r>
      <w:r>
        <w:t>Alpha identifier:</w:t>
      </w:r>
      <w:r>
        <w:tab/>
        <w:t>"Toolkit Select"</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01</w:t>
      </w:r>
    </w:p>
    <w:p w:rsidR="00B17D80" w:rsidRDefault="00B17D80" w:rsidP="00B17D80">
      <w:pPr>
        <w:pStyle w:val="EW"/>
        <w:tabs>
          <w:tab w:val="left" w:pos="851"/>
        </w:tabs>
        <w:ind w:left="2835" w:hanging="2551"/>
      </w:pPr>
      <w:r>
        <w:tab/>
        <w:t>Text string of item:</w:t>
      </w:r>
      <w:r>
        <w:tab/>
        <w:t>"Item 1"</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lastRenderedPageBreak/>
        <w:tab/>
        <w:t>Identifier of item:</w:t>
      </w:r>
      <w:r>
        <w:tab/>
        <w:t>02</w:t>
      </w:r>
    </w:p>
    <w:p w:rsidR="00B17D80" w:rsidRDefault="00B17D80" w:rsidP="00B17D80">
      <w:pPr>
        <w:pStyle w:val="EW"/>
        <w:tabs>
          <w:tab w:val="left" w:pos="851"/>
        </w:tabs>
        <w:ind w:left="2835" w:hanging="2551"/>
      </w:pPr>
      <w:r>
        <w:tab/>
        <w:t>Text string of item:</w:t>
      </w:r>
      <w:r>
        <w:tab/>
        <w:t>"Item 2"</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03</w:t>
      </w:r>
    </w:p>
    <w:p w:rsidR="00B17D80" w:rsidRDefault="00B17D80" w:rsidP="00B17D80">
      <w:pPr>
        <w:pStyle w:val="EX"/>
        <w:tabs>
          <w:tab w:val="left" w:pos="851"/>
        </w:tabs>
        <w:ind w:left="2835" w:hanging="2551"/>
      </w:pPr>
      <w:r>
        <w:tab/>
        <w:t>Text string of item:</w:t>
      </w:r>
      <w:r>
        <w:tab/>
        <w:t>"Item 3"</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SELECT ITEM 6.2.1</w:t>
      </w:r>
    </w:p>
    <w:p w:rsidR="00B17D80" w:rsidRDefault="00B17D80" w:rsidP="00B17D80">
      <w:r>
        <w:t>Logically:</w:t>
      </w:r>
    </w:p>
    <w:p w:rsidR="00B17D80" w:rsidRDefault="00B17D80" w:rsidP="00B17D80">
      <w:pPr>
        <w:pStyle w:val="EW"/>
        <w:tabs>
          <w:tab w:val="left" w:pos="851"/>
        </w:tabs>
        <w:ind w:left="3119" w:hanging="2835"/>
      </w:pPr>
      <w:r>
        <w:t>Command details</w:t>
      </w:r>
    </w:p>
    <w:p w:rsidR="00B17D80" w:rsidRDefault="00B17D80" w:rsidP="00B17D80">
      <w:pPr>
        <w:pStyle w:val="EW"/>
        <w:tabs>
          <w:tab w:val="left" w:pos="851"/>
        </w:tabs>
        <w:ind w:left="3119" w:hanging="2835"/>
      </w:pPr>
      <w:r>
        <w:tab/>
        <w:t>Command number:</w:t>
      </w:r>
      <w:r>
        <w:tab/>
        <w:t>1</w:t>
      </w:r>
    </w:p>
    <w:p w:rsidR="00B17D80" w:rsidRDefault="00B17D80" w:rsidP="00B17D80">
      <w:pPr>
        <w:pStyle w:val="EW"/>
        <w:tabs>
          <w:tab w:val="left" w:pos="851"/>
        </w:tabs>
        <w:ind w:left="3119" w:hanging="2835"/>
      </w:pPr>
      <w:r>
        <w:tab/>
        <w:t>Command type:</w:t>
      </w:r>
      <w:r>
        <w:tab/>
        <w:t>SELECT ITEM</w:t>
      </w:r>
    </w:p>
    <w:p w:rsidR="00B17D80" w:rsidRDefault="00B17D80" w:rsidP="00B17D80">
      <w:pPr>
        <w:pStyle w:val="EW"/>
        <w:tabs>
          <w:tab w:val="left" w:pos="851"/>
        </w:tabs>
        <w:ind w:left="3119" w:hanging="2835"/>
      </w:pPr>
      <w:r>
        <w:tab/>
        <w:t>Command qualifier:</w:t>
      </w:r>
      <w:r>
        <w:tab/>
        <w:t>"01"(presentation as a choice of data values)</w:t>
      </w:r>
    </w:p>
    <w:p w:rsidR="00B17D80" w:rsidRDefault="00B17D80" w:rsidP="00B17D80">
      <w:pPr>
        <w:pStyle w:val="EW"/>
        <w:tabs>
          <w:tab w:val="left" w:pos="851"/>
        </w:tabs>
        <w:ind w:left="3119" w:hanging="2835"/>
        <w:rPr>
          <w:lang w:val="fr-FR"/>
        </w:rPr>
      </w:pPr>
      <w:r>
        <w:rPr>
          <w:lang w:val="fr-FR"/>
        </w:rPr>
        <w:t>Device identities</w:t>
      </w:r>
    </w:p>
    <w:p w:rsidR="00B17D80" w:rsidRDefault="00B17D80" w:rsidP="00B17D80">
      <w:pPr>
        <w:pStyle w:val="EW"/>
        <w:tabs>
          <w:tab w:val="left" w:pos="851"/>
        </w:tabs>
        <w:ind w:left="3119" w:hanging="2835"/>
        <w:rPr>
          <w:lang w:val="fr-FR"/>
        </w:rPr>
      </w:pPr>
      <w:r>
        <w:rPr>
          <w:lang w:val="fr-FR"/>
        </w:rPr>
        <w:tab/>
        <w:t>Source device:</w:t>
      </w:r>
      <w:r>
        <w:rPr>
          <w:lang w:val="fr-FR"/>
        </w:rPr>
        <w:tab/>
        <w:t>ME</w:t>
      </w:r>
    </w:p>
    <w:p w:rsidR="00B17D80" w:rsidRPr="00F51EF9" w:rsidRDefault="00B17D80" w:rsidP="00B17D80">
      <w:pPr>
        <w:pStyle w:val="EW"/>
        <w:tabs>
          <w:tab w:val="left" w:pos="851"/>
        </w:tabs>
        <w:ind w:left="3119" w:hanging="2835"/>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3119" w:hanging="2835"/>
      </w:pPr>
      <w:r>
        <w:t>Result</w:t>
      </w:r>
    </w:p>
    <w:p w:rsidR="00B17D80" w:rsidRDefault="00B17D80" w:rsidP="00B17D80">
      <w:pPr>
        <w:pStyle w:val="EW"/>
        <w:tabs>
          <w:tab w:val="left" w:pos="851"/>
        </w:tabs>
        <w:ind w:left="3119" w:hanging="2835"/>
      </w:pPr>
      <w:r>
        <w:tab/>
        <w:t>General Result:</w:t>
      </w:r>
      <w:r>
        <w:tab/>
        <w:t>Command performed successfully</w:t>
      </w:r>
    </w:p>
    <w:p w:rsidR="00B17D80" w:rsidRDefault="00B17D80" w:rsidP="00B17D80">
      <w:pPr>
        <w:pStyle w:val="EW"/>
        <w:tabs>
          <w:tab w:val="left" w:pos="851"/>
        </w:tabs>
        <w:ind w:left="3119" w:hanging="2835"/>
      </w:pPr>
      <w:r>
        <w:t>Item identifier</w:t>
      </w:r>
    </w:p>
    <w:p w:rsidR="00B17D80" w:rsidRDefault="00B17D80" w:rsidP="00B17D80">
      <w:pPr>
        <w:pStyle w:val="EX"/>
        <w:tabs>
          <w:tab w:val="left" w:pos="851"/>
        </w:tabs>
        <w:ind w:left="3119" w:hanging="2835"/>
      </w:pPr>
      <w:r>
        <w:tab/>
        <w:t>Identifier of item chosen:</w:t>
      </w:r>
      <w:r>
        <w:tab/>
        <w:t>01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27.22.4.9.6.5</w:t>
      </w:r>
      <w:r>
        <w:tab/>
        <w:t>Test requirement</w:t>
      </w:r>
    </w:p>
    <w:p w:rsidR="00B17D80" w:rsidRDefault="00B17D80" w:rsidP="00B17D80">
      <w:r>
        <w:t>The ME shall operate in the manner defined in expected sequences 6.1 and 6.2.</w:t>
      </w:r>
    </w:p>
    <w:p w:rsidR="00B17D80" w:rsidRDefault="00B17D80" w:rsidP="00B17D80">
      <w:pPr>
        <w:pStyle w:val="Heading5"/>
      </w:pPr>
      <w:bookmarkStart w:id="366" w:name="_Toc502363214"/>
      <w:bookmarkStart w:id="367" w:name="_Toc533173640"/>
      <w:bookmarkStart w:id="368" w:name="_Toc51834061"/>
      <w:r>
        <w:t>27.22.4.9.7</w:t>
      </w:r>
      <w:r>
        <w:tab/>
        <w:t>SELECT ITEM (soft keys support)</w:t>
      </w:r>
      <w:bookmarkEnd w:id="366"/>
      <w:bookmarkEnd w:id="367"/>
      <w:bookmarkEnd w:id="368"/>
    </w:p>
    <w:p w:rsidR="00B17D80" w:rsidRDefault="00B17D80" w:rsidP="00B17D80">
      <w:pPr>
        <w:pStyle w:val="H6"/>
      </w:pPr>
      <w:r>
        <w:t>27.22.4.9.7.1</w:t>
      </w:r>
      <w:r>
        <w:tab/>
        <w:t>Definition and applicability</w:t>
      </w:r>
    </w:p>
    <w:p w:rsidR="00B17D80" w:rsidRDefault="00B17D80" w:rsidP="00B17D80">
      <w:r>
        <w:t>See clause 3.2.2.</w:t>
      </w:r>
    </w:p>
    <w:p w:rsidR="00B17D80" w:rsidRDefault="00B17D80" w:rsidP="00B17D80">
      <w:pPr>
        <w:pStyle w:val="H6"/>
      </w:pPr>
      <w:r>
        <w:t>27.22.4.9.7.2</w:t>
      </w:r>
      <w:r>
        <w:tab/>
        <w:t>Conformance requirement</w:t>
      </w:r>
    </w:p>
    <w:p w:rsidR="00B17D80" w:rsidRDefault="00B17D80" w:rsidP="00B17D80">
      <w:r>
        <w:t>Same as clause 27.22.4.9.1.2.</w:t>
      </w:r>
    </w:p>
    <w:p w:rsidR="00B17D80" w:rsidRDefault="00B17D80" w:rsidP="00B17D80">
      <w:r>
        <w:t>27.22.4.9.7.3</w:t>
      </w:r>
      <w:r>
        <w:tab/>
        <w:t>Test purpose</w:t>
      </w:r>
    </w:p>
    <w:p w:rsidR="00B17D80" w:rsidRDefault="00B17D80" w:rsidP="00B17D80">
      <w:r>
        <w:t>To verify that the mobile supports the "soft keys" with the command Select Item.</w:t>
      </w:r>
    </w:p>
    <w:p w:rsidR="00B17D80" w:rsidRDefault="00B17D80" w:rsidP="00B17D80">
      <w:pPr>
        <w:pStyle w:val="H6"/>
      </w:pPr>
      <w:r>
        <w:t>27.22.4.9.7.4</w:t>
      </w:r>
      <w:r>
        <w:tab/>
        <w:t>Method of test</w:t>
      </w:r>
    </w:p>
    <w:p w:rsidR="00B17D80" w:rsidRDefault="00B17D80" w:rsidP="00B17D80">
      <w:pPr>
        <w:pStyle w:val="H6"/>
      </w:pPr>
      <w:r>
        <w:t>27.22.4.9.7.4.1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pPr>
        <w:pStyle w:val="H6"/>
      </w:pPr>
      <w:r>
        <w:lastRenderedPageBreak/>
        <w:t>27.22.4.9.7.4.2</w:t>
      </w:r>
      <w:r>
        <w:tab/>
        <w:t>Procedure</w:t>
      </w:r>
    </w:p>
    <w:p w:rsidR="00B17D80" w:rsidRDefault="00B17D80" w:rsidP="00B17D80">
      <w:pPr>
        <w:keepNext/>
        <w:rPr>
          <w:b/>
        </w:rPr>
      </w:pPr>
      <w:r>
        <w:rPr>
          <w:b/>
        </w:rPr>
        <w:t>Expected Sequence 7.1 (SELECT ITEM, SELECTING USING SOFT KEYS PREFERRED, successful,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SELECT ITEM 7.1.1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SELECT ITEM 7.1.1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items of "Item 1", "Item 2" under the header of "Toolkit Select".</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Navigate in the items, then select "Item 1". </w:t>
            </w:r>
          </w:p>
        </w:tc>
        <w:tc>
          <w:tcPr>
            <w:tcW w:w="3776" w:type="dxa"/>
            <w:tcBorders>
              <w:left w:val="single" w:sz="6" w:space="0" w:color="auto"/>
              <w:right w:val="single" w:sz="6" w:space="0" w:color="auto"/>
            </w:tcBorders>
          </w:tcPr>
          <w:p w:rsidR="00B17D80" w:rsidRDefault="00B17D80" w:rsidP="007B59FD">
            <w:pPr>
              <w:pStyle w:val="TAL"/>
            </w:pPr>
            <w:r>
              <w:t>Verify that we can choose an item through soft keys</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 xml:space="preserve">TERMINAL RESPONSE: SELECT ITEM 7.1.1 </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p>
        </w:tc>
      </w:tr>
    </w:tbl>
    <w:p w:rsidR="00B17D80" w:rsidRDefault="00B17D80" w:rsidP="00B17D80">
      <w:pPr>
        <w:pStyle w:val="FP"/>
      </w:pPr>
    </w:p>
    <w:p w:rsidR="00B17D80" w:rsidRDefault="00B17D80" w:rsidP="00B17D80">
      <w:r>
        <w:t>PROACTIVE COMMAND: SELECT ITEM 7.1.1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SELECT ITEM</w:t>
      </w:r>
    </w:p>
    <w:p w:rsidR="00B17D80" w:rsidRDefault="00B17D80" w:rsidP="00B17D80">
      <w:pPr>
        <w:pStyle w:val="EW"/>
        <w:tabs>
          <w:tab w:val="left" w:pos="851"/>
        </w:tabs>
        <w:ind w:left="2835" w:hanging="2551"/>
      </w:pPr>
      <w:r>
        <w:tab/>
        <w:t>Command qualifier:</w:t>
      </w:r>
      <w:r>
        <w:tab/>
        <w:t>"04" (selection using soft keys preferred)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rsidRPr="00F51EF9">
        <w:rPr>
          <w:lang w:val="fr-FR"/>
        </w:rPr>
        <w:tab/>
      </w:r>
      <w:r>
        <w:t>Alpha identifier:</w:t>
      </w:r>
      <w:r>
        <w:tab/>
        <w:t>"Toolkit Select"</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01</w:t>
      </w:r>
    </w:p>
    <w:p w:rsidR="00B17D80" w:rsidRDefault="00B17D80" w:rsidP="00B17D80">
      <w:pPr>
        <w:pStyle w:val="EW"/>
        <w:tabs>
          <w:tab w:val="left" w:pos="851"/>
        </w:tabs>
        <w:ind w:left="2835" w:hanging="2551"/>
      </w:pPr>
      <w:r>
        <w:tab/>
        <w:t>Text string of item:</w:t>
      </w:r>
      <w:r>
        <w:tab/>
        <w:t>"Item 1"</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02</w:t>
      </w:r>
    </w:p>
    <w:p w:rsidR="00B17D80" w:rsidRDefault="00B17D80" w:rsidP="00B17D80">
      <w:pPr>
        <w:pStyle w:val="EX"/>
        <w:tabs>
          <w:tab w:val="left" w:pos="851"/>
        </w:tabs>
        <w:ind w:left="2835" w:hanging="2551"/>
      </w:pPr>
      <w:r>
        <w:tab/>
        <w:t>Text string of item:</w:t>
      </w:r>
      <w:r>
        <w:tab/>
        <w:t>"Item 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SELECT ITEM 7.1.1</w:t>
      </w:r>
    </w:p>
    <w:p w:rsidR="00B17D80" w:rsidRDefault="00B17D80" w:rsidP="00B17D80">
      <w:pPr>
        <w:keepNext/>
        <w:keepLines/>
      </w:pPr>
      <w:r>
        <w:t>Logically:</w:t>
      </w:r>
    </w:p>
    <w:p w:rsidR="00B17D80" w:rsidRDefault="00B17D80" w:rsidP="00B17D80">
      <w:pPr>
        <w:pStyle w:val="EW"/>
        <w:keepNext/>
        <w:tabs>
          <w:tab w:val="left" w:pos="851"/>
        </w:tabs>
        <w:ind w:left="3119" w:hanging="2835"/>
      </w:pPr>
      <w:r>
        <w:t>Command details</w:t>
      </w:r>
    </w:p>
    <w:p w:rsidR="00B17D80" w:rsidRDefault="00B17D80" w:rsidP="00B17D80">
      <w:pPr>
        <w:pStyle w:val="EW"/>
        <w:keepNext/>
        <w:tabs>
          <w:tab w:val="left" w:pos="851"/>
        </w:tabs>
        <w:ind w:left="3119" w:hanging="2835"/>
      </w:pPr>
      <w:r>
        <w:tab/>
        <w:t>Command number:</w:t>
      </w:r>
      <w:r>
        <w:tab/>
        <w:t>1</w:t>
      </w:r>
    </w:p>
    <w:p w:rsidR="00B17D80" w:rsidRDefault="00B17D80" w:rsidP="00B17D80">
      <w:pPr>
        <w:pStyle w:val="EW"/>
        <w:tabs>
          <w:tab w:val="left" w:pos="851"/>
        </w:tabs>
        <w:ind w:left="3119" w:hanging="2835"/>
      </w:pPr>
      <w:r>
        <w:tab/>
        <w:t>Command type:</w:t>
      </w:r>
      <w:r>
        <w:tab/>
        <w:t>SELECT ITEM</w:t>
      </w:r>
    </w:p>
    <w:p w:rsidR="00B17D80" w:rsidRDefault="00B17D80" w:rsidP="00B17D80">
      <w:pPr>
        <w:pStyle w:val="EW"/>
        <w:tabs>
          <w:tab w:val="left" w:pos="851"/>
        </w:tabs>
        <w:ind w:left="3119" w:hanging="2835"/>
      </w:pPr>
      <w:r>
        <w:tab/>
        <w:t>Command qualifier:</w:t>
      </w:r>
      <w:r>
        <w:tab/>
        <w:t>"04" (selection using soft keys preferred)</w:t>
      </w:r>
    </w:p>
    <w:p w:rsidR="00B17D80" w:rsidRDefault="00B17D80" w:rsidP="00B17D80">
      <w:pPr>
        <w:pStyle w:val="EW"/>
        <w:tabs>
          <w:tab w:val="left" w:pos="851"/>
        </w:tabs>
        <w:ind w:left="3119" w:hanging="2835"/>
        <w:rPr>
          <w:lang w:val="fr-FR"/>
        </w:rPr>
      </w:pPr>
      <w:r>
        <w:rPr>
          <w:lang w:val="fr-FR"/>
        </w:rPr>
        <w:t>Device identities</w:t>
      </w:r>
    </w:p>
    <w:p w:rsidR="00B17D80" w:rsidRDefault="00B17D80" w:rsidP="00B17D80">
      <w:pPr>
        <w:pStyle w:val="EW"/>
        <w:tabs>
          <w:tab w:val="left" w:pos="851"/>
        </w:tabs>
        <w:ind w:left="3119" w:hanging="2835"/>
        <w:rPr>
          <w:lang w:val="fr-FR"/>
        </w:rPr>
      </w:pPr>
      <w:r>
        <w:rPr>
          <w:lang w:val="fr-FR"/>
        </w:rPr>
        <w:tab/>
        <w:t>Source device:</w:t>
      </w:r>
      <w:r>
        <w:rPr>
          <w:lang w:val="fr-FR"/>
        </w:rPr>
        <w:tab/>
        <w:t>ME</w:t>
      </w:r>
    </w:p>
    <w:p w:rsidR="00B17D80" w:rsidRPr="00F51EF9" w:rsidRDefault="00B17D80" w:rsidP="00B17D80">
      <w:pPr>
        <w:pStyle w:val="EW"/>
        <w:tabs>
          <w:tab w:val="left" w:pos="851"/>
        </w:tabs>
        <w:ind w:left="3119" w:hanging="2835"/>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3119" w:hanging="2835"/>
      </w:pPr>
      <w:r>
        <w:t>Result</w:t>
      </w:r>
    </w:p>
    <w:p w:rsidR="00B17D80" w:rsidRDefault="00B17D80" w:rsidP="00B17D80">
      <w:pPr>
        <w:pStyle w:val="EW"/>
        <w:tabs>
          <w:tab w:val="left" w:pos="851"/>
        </w:tabs>
        <w:ind w:left="3119" w:hanging="2835"/>
      </w:pPr>
      <w:r>
        <w:tab/>
        <w:t>General Result:</w:t>
      </w:r>
      <w:r>
        <w:tab/>
        <w:t>Command performed successfully</w:t>
      </w:r>
    </w:p>
    <w:p w:rsidR="00B17D80" w:rsidRDefault="00B17D80" w:rsidP="00B17D80">
      <w:pPr>
        <w:pStyle w:val="EW"/>
        <w:tabs>
          <w:tab w:val="left" w:pos="851"/>
        </w:tabs>
        <w:ind w:left="3119" w:hanging="2835"/>
      </w:pPr>
      <w:r>
        <w:t>Item identifier</w:t>
      </w:r>
    </w:p>
    <w:p w:rsidR="00B17D80" w:rsidRDefault="00B17D80" w:rsidP="00B17D80">
      <w:pPr>
        <w:pStyle w:val="EX"/>
        <w:tabs>
          <w:tab w:val="left" w:pos="851"/>
        </w:tabs>
        <w:ind w:left="3119" w:hanging="2835"/>
      </w:pPr>
      <w:r>
        <w:tab/>
        <w:t>Identifier of item chosen:</w:t>
      </w:r>
      <w:r>
        <w:tab/>
        <w:t>01</w:t>
      </w:r>
    </w:p>
    <w:p w:rsidR="00B17D80" w:rsidRDefault="00B17D80" w:rsidP="00B17D80">
      <w:pPr>
        <w:keepNext/>
        <w:keepLines/>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27.22.4.9.7.5</w:t>
      </w:r>
      <w:r>
        <w:tab/>
        <w:t>Test requirement</w:t>
      </w:r>
    </w:p>
    <w:p w:rsidR="00B17D80" w:rsidRDefault="00B17D80" w:rsidP="00B17D80">
      <w:r>
        <w:t>The ME shall operate in the manner defined in expected sequence 7.1.</w:t>
      </w:r>
    </w:p>
    <w:p w:rsidR="00B17D80" w:rsidRDefault="00B17D80" w:rsidP="00B17D80">
      <w:pPr>
        <w:pStyle w:val="Heading5"/>
      </w:pPr>
      <w:bookmarkStart w:id="369" w:name="_Toc502363215"/>
      <w:bookmarkStart w:id="370" w:name="_Toc533173641"/>
      <w:bookmarkStart w:id="371" w:name="_Toc51834062"/>
      <w:r>
        <w:t>27.22.4.9.8</w:t>
      </w:r>
      <w:r>
        <w:tab/>
        <w:t>SELECT ITEM (Support of "No response from user")</w:t>
      </w:r>
      <w:bookmarkEnd w:id="369"/>
      <w:bookmarkEnd w:id="370"/>
      <w:bookmarkEnd w:id="371"/>
    </w:p>
    <w:p w:rsidR="00B17D80" w:rsidRDefault="00B17D80" w:rsidP="00B17D80">
      <w:pPr>
        <w:pStyle w:val="H6"/>
      </w:pPr>
      <w:r>
        <w:t>27.22.4.9.8.1</w:t>
      </w:r>
      <w:r>
        <w:tab/>
        <w:t>Definition and applicability</w:t>
      </w:r>
    </w:p>
    <w:p w:rsidR="00B17D80" w:rsidRDefault="00B17D80" w:rsidP="00B17D80">
      <w:r>
        <w:t>See clause 3.2.2.</w:t>
      </w:r>
    </w:p>
    <w:p w:rsidR="00B17D80" w:rsidRDefault="00B17D80" w:rsidP="00B17D80">
      <w:pPr>
        <w:pStyle w:val="H6"/>
      </w:pPr>
      <w:r>
        <w:t>27.22.4.9.8.2</w:t>
      </w:r>
      <w:r>
        <w:tab/>
        <w:t>Conformance requirement</w:t>
      </w:r>
    </w:p>
    <w:p w:rsidR="00B17D80" w:rsidRDefault="00B17D80" w:rsidP="00B17D80">
      <w:r>
        <w:t>Same as clause 27.22.4.9.1.2.</w:t>
      </w:r>
    </w:p>
    <w:p w:rsidR="00B17D80" w:rsidRDefault="00B17D80" w:rsidP="00B17D80">
      <w:r>
        <w:t>27.22.4.9.8.3</w:t>
      </w:r>
      <w:r>
        <w:tab/>
        <w:t>Test purpose</w:t>
      </w:r>
    </w:p>
    <w:p w:rsidR="00B17D80" w:rsidRDefault="00B17D80" w:rsidP="00B17D80">
      <w:r>
        <w:t>To verify that after a period of user inactivity the ME returns a "No response from user" result value in the TERMINAL RESPONSE command sent to the SIM.</w:t>
      </w:r>
    </w:p>
    <w:p w:rsidR="00B17D80" w:rsidRDefault="00B17D80" w:rsidP="00B17D80">
      <w:pPr>
        <w:pStyle w:val="H6"/>
      </w:pPr>
      <w:r>
        <w:t>27.22.4.9.8.4</w:t>
      </w:r>
      <w:r>
        <w:tab/>
        <w:t>Method of test</w:t>
      </w:r>
    </w:p>
    <w:p w:rsidR="00B17D80" w:rsidRDefault="00B17D80" w:rsidP="00B17D80">
      <w:pPr>
        <w:pStyle w:val="H6"/>
      </w:pPr>
      <w:r>
        <w:t>27.22.4.9.8.4.1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r>
        <w:t>The ME Manufacturer shall have defined the "no response from user" period of time.</w:t>
      </w:r>
    </w:p>
    <w:p w:rsidR="00B17D80" w:rsidRDefault="00B17D80" w:rsidP="00B17D80">
      <w:r>
        <w:t>The SIM simulator shall be set to that period of time.</w:t>
      </w:r>
    </w:p>
    <w:p w:rsidR="00B17D80" w:rsidRDefault="00B17D80" w:rsidP="00B17D80">
      <w:pPr>
        <w:pStyle w:val="H6"/>
      </w:pPr>
      <w:r>
        <w:t>27.22.4.9.8.4.2</w:t>
      </w:r>
      <w:r>
        <w:tab/>
        <w:t>Procedure</w:t>
      </w:r>
    </w:p>
    <w:p w:rsidR="00B17D80" w:rsidRDefault="00B17D80" w:rsidP="00B17D80">
      <w:pPr>
        <w:keepNext/>
        <w:rPr>
          <w:b/>
        </w:rPr>
      </w:pPr>
      <w:r>
        <w:rPr>
          <w:b/>
        </w:rPr>
        <w:t>Expected Sequence 8.1 (SELECT ITEM, no response from user)</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SELECT ITEM 8.1.1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SELECT ITEM 8.1.1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items of "Item 1", "Item 2" and "Item 3" under the header of "&lt;TIME-OUT&gt;".</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USER</w:t>
            </w:r>
          </w:p>
        </w:tc>
        <w:tc>
          <w:tcPr>
            <w:tcW w:w="2892" w:type="dxa"/>
            <w:tcBorders>
              <w:left w:val="single" w:sz="6" w:space="0" w:color="auto"/>
              <w:right w:val="single" w:sz="6" w:space="0" w:color="auto"/>
            </w:tcBorders>
          </w:tcPr>
          <w:p w:rsidR="00B17D80" w:rsidRDefault="00B17D80" w:rsidP="007B59FD">
            <w:pPr>
              <w:pStyle w:val="TAL"/>
            </w:pPr>
            <w:r>
              <w:t>Waiting and no completion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 xml:space="preserve">TERMINAL RESPONSE: SELECT ITEM 8.1.1 </w:t>
            </w:r>
          </w:p>
        </w:tc>
        <w:tc>
          <w:tcPr>
            <w:tcW w:w="3776" w:type="dxa"/>
            <w:tcBorders>
              <w:left w:val="single" w:sz="6" w:space="0" w:color="auto"/>
              <w:right w:val="single" w:sz="6" w:space="0" w:color="auto"/>
            </w:tcBorders>
          </w:tcPr>
          <w:p w:rsidR="00B17D80" w:rsidRDefault="00B17D80" w:rsidP="007B59FD">
            <w:pPr>
              <w:pStyle w:val="TAL"/>
            </w:pPr>
            <w:r>
              <w:t>[No response from user] within 5 s after the end of that defined period of time</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USER</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Check if the delay of TERMINAL RESPONSE is reasonable or not</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 SELECT ITEM 8.1.1</w:t>
      </w:r>
    </w:p>
    <w:p w:rsidR="00B17D80" w:rsidRDefault="00B17D80" w:rsidP="00B17D80">
      <w:pPr>
        <w:keepNext/>
        <w:keepLines/>
      </w:pPr>
      <w:r>
        <w:lastRenderedPageBreak/>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SELECT ITEM</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pPr>
      <w:r>
        <w:rPr>
          <w:lang w:val="fr-FR"/>
        </w:rPr>
        <w:tab/>
      </w:r>
      <w:r w:rsidRPr="00F51EF9">
        <w:t>Destination device:</w:t>
      </w:r>
      <w:r w:rsidRPr="00F51EF9">
        <w:tab/>
        <w:t>ME</w:t>
      </w:r>
    </w:p>
    <w:p w:rsidR="00B17D80" w:rsidRDefault="00B17D80" w:rsidP="00B17D80">
      <w:pPr>
        <w:pStyle w:val="EW"/>
        <w:tabs>
          <w:tab w:val="left" w:pos="851"/>
        </w:tabs>
        <w:ind w:left="2835" w:hanging="2551"/>
      </w:pPr>
      <w:r w:rsidRPr="00F51EF9">
        <w:tab/>
      </w:r>
      <w:r>
        <w:t>Alpha identifier:</w:t>
      </w:r>
      <w:r>
        <w:tab/>
        <w:t>"&lt;TIME-OUT&gt;"</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01</w:t>
      </w:r>
    </w:p>
    <w:p w:rsidR="00B17D80" w:rsidRDefault="00B17D80" w:rsidP="00B17D80">
      <w:pPr>
        <w:pStyle w:val="EW"/>
        <w:tabs>
          <w:tab w:val="left" w:pos="851"/>
        </w:tabs>
        <w:ind w:left="2835" w:hanging="2551"/>
      </w:pPr>
      <w:r>
        <w:tab/>
        <w:t>Text string of item:</w:t>
      </w:r>
      <w:r>
        <w:tab/>
        <w:t>"Item 1"</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02</w:t>
      </w:r>
    </w:p>
    <w:p w:rsidR="00B17D80" w:rsidRDefault="00B17D80" w:rsidP="00B17D80">
      <w:pPr>
        <w:pStyle w:val="EW"/>
        <w:tabs>
          <w:tab w:val="left" w:pos="851"/>
        </w:tabs>
        <w:ind w:left="2835" w:hanging="2551"/>
      </w:pPr>
      <w:r>
        <w:tab/>
        <w:t>Text string of item:</w:t>
      </w:r>
      <w:r>
        <w:tab/>
        <w:t>"Item 2"</w:t>
      </w:r>
    </w:p>
    <w:p w:rsidR="00B17D80" w:rsidRDefault="00B17D80" w:rsidP="00B17D80">
      <w:pPr>
        <w:pStyle w:val="EW"/>
        <w:tabs>
          <w:tab w:val="left" w:pos="851"/>
        </w:tabs>
        <w:ind w:left="2835" w:hanging="2551"/>
      </w:pPr>
      <w:r>
        <w:t>Item</w:t>
      </w:r>
    </w:p>
    <w:p w:rsidR="00B17D80" w:rsidRDefault="00B17D80" w:rsidP="00B17D80">
      <w:pPr>
        <w:pStyle w:val="EW"/>
        <w:tabs>
          <w:tab w:val="left" w:pos="851"/>
        </w:tabs>
        <w:ind w:left="2835" w:hanging="2551"/>
      </w:pPr>
      <w:r>
        <w:tab/>
        <w:t>Identifier of item:</w:t>
      </w:r>
      <w:r>
        <w:tab/>
        <w:t>03</w:t>
      </w:r>
    </w:p>
    <w:p w:rsidR="00B17D80" w:rsidRDefault="00B17D80" w:rsidP="00B17D80">
      <w:pPr>
        <w:pStyle w:val="EX"/>
        <w:tabs>
          <w:tab w:val="left" w:pos="851"/>
        </w:tabs>
        <w:ind w:left="2835" w:hanging="2551"/>
      </w:pPr>
      <w:r>
        <w:tab/>
        <w:t>Text string of item:</w:t>
      </w:r>
      <w:r>
        <w:tab/>
        <w:t>"Item 3"</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D0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30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85 </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0A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3C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54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4D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2D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4F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55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54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3E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8F </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49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74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6D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SELECT ITEM 8.1.1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SELECT ITEM</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No response from user</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r>
    </w:tbl>
    <w:p w:rsidR="00B17D80" w:rsidRDefault="00B17D80" w:rsidP="00B17D80">
      <w:pPr>
        <w:pStyle w:val="FP"/>
      </w:pPr>
    </w:p>
    <w:p w:rsidR="00B17D80" w:rsidRDefault="00B17D80" w:rsidP="00B17D80">
      <w:pPr>
        <w:pStyle w:val="H6"/>
      </w:pPr>
      <w:r>
        <w:t>27.22.4.9.8.5</w:t>
      </w:r>
      <w:r>
        <w:tab/>
        <w:t>Test requirement</w:t>
      </w:r>
    </w:p>
    <w:p w:rsidR="00B17D80" w:rsidRDefault="00B17D80" w:rsidP="00B17D80">
      <w:r>
        <w:t>The ME shall operate in the manner defined in expected sequence 8.1.</w:t>
      </w:r>
    </w:p>
    <w:p w:rsidR="00B17D80" w:rsidRDefault="00B17D80" w:rsidP="00B17D80">
      <w:pPr>
        <w:pStyle w:val="Heading4"/>
      </w:pPr>
      <w:bookmarkStart w:id="372" w:name="_Toc502363216"/>
      <w:bookmarkStart w:id="373" w:name="_Toc533173642"/>
      <w:bookmarkStart w:id="374" w:name="_Toc51834063"/>
      <w:r>
        <w:t>27.22.4.10</w:t>
      </w:r>
      <w:r>
        <w:tab/>
        <w:t>SEND SHORT MESSAGE</w:t>
      </w:r>
      <w:bookmarkEnd w:id="372"/>
      <w:bookmarkEnd w:id="373"/>
      <w:bookmarkEnd w:id="374"/>
    </w:p>
    <w:p w:rsidR="00B17D80" w:rsidRDefault="00B17D80" w:rsidP="00B17D80">
      <w:pPr>
        <w:pStyle w:val="Heading5"/>
        <w:tabs>
          <w:tab w:val="left" w:pos="1695"/>
        </w:tabs>
        <w:ind w:left="1695" w:hanging="1695"/>
      </w:pPr>
      <w:bookmarkStart w:id="375" w:name="_Toc502363217"/>
      <w:bookmarkStart w:id="376" w:name="_Toc533173643"/>
      <w:bookmarkStart w:id="377" w:name="_Toc51834064"/>
      <w:r>
        <w:t>27.22.4.10.1</w:t>
      </w:r>
      <w:r>
        <w:tab/>
        <w:t>SEND SHORT MESSAGE (normal)</w:t>
      </w:r>
      <w:bookmarkEnd w:id="375"/>
      <w:bookmarkEnd w:id="376"/>
      <w:bookmarkEnd w:id="377"/>
    </w:p>
    <w:p w:rsidR="00B17D80" w:rsidRDefault="00B17D80" w:rsidP="00B17D80">
      <w:pPr>
        <w:pStyle w:val="H6"/>
      </w:pPr>
      <w:r>
        <w:t>27.22.4.10.1.1</w:t>
      </w:r>
      <w:r>
        <w:tab/>
        <w:t>Definition and applicability</w:t>
      </w:r>
    </w:p>
    <w:p w:rsidR="00B17D80" w:rsidRDefault="00B17D80" w:rsidP="00B17D80">
      <w:r>
        <w:t>See clause 3.2.2.</w:t>
      </w:r>
    </w:p>
    <w:p w:rsidR="00B17D80" w:rsidRDefault="00B17D80" w:rsidP="00B17D80">
      <w:pPr>
        <w:pStyle w:val="H6"/>
      </w:pPr>
      <w:r>
        <w:t>27.22.4.10.1.2</w:t>
      </w:r>
      <w:r>
        <w:tab/>
        <w:t>Conformance requirement</w:t>
      </w:r>
    </w:p>
    <w:p w:rsidR="00B17D80" w:rsidRDefault="00B17D80" w:rsidP="00B17D80">
      <w:r>
        <w:t>The ME shall support the Proactive SIM: SEND SHORT MESSAGE facility as defined in:</w:t>
      </w:r>
    </w:p>
    <w:p w:rsidR="00B17D80" w:rsidRDefault="00B17D80" w:rsidP="00B17D80">
      <w:pPr>
        <w:pStyle w:val="B1"/>
      </w:pPr>
      <w:r>
        <w:lastRenderedPageBreak/>
        <w:t>-</w:t>
      </w:r>
      <w:r>
        <w:tab/>
        <w:t>TS 11.14 [15] clause 6.1, clause 6.4.10, clause 6.6.9, clause 12.6, clause 12.7, clause 12.2, clause 12.1, clause 12.13, clause 12.31 and clause 5.2.</w:t>
      </w:r>
    </w:p>
    <w:p w:rsidR="00B17D80" w:rsidRDefault="00B17D80" w:rsidP="00B17D80">
      <w:pPr>
        <w:pStyle w:val="H6"/>
      </w:pPr>
      <w:r>
        <w:t>27.22.4.10.1.3</w:t>
      </w:r>
      <w:r>
        <w:tab/>
        <w:t>Test purpose</w:t>
      </w:r>
    </w:p>
    <w:p w:rsidR="00B17D80" w:rsidRDefault="00B17D80" w:rsidP="00B17D80">
      <w:r>
        <w:t>To verify that the ME correctly formats and sends a short message to the network (System Simulator) as indicated in the SEND SHORT MESSAGE proactive SIM command, and returns a TERMINAL RESPONSE command to the SIM indicating the status of the transmission of the Short Message.</w:t>
      </w:r>
    </w:p>
    <w:p w:rsidR="00B17D80" w:rsidRDefault="00B17D80" w:rsidP="00B17D80">
      <w:pPr>
        <w:pStyle w:val="H6"/>
      </w:pPr>
      <w:r>
        <w:t>27.22.4.10.1.4</w:t>
      </w:r>
      <w:r>
        <w:tab/>
        <w:t>Method of test</w:t>
      </w:r>
    </w:p>
    <w:p w:rsidR="00B17D80" w:rsidRDefault="00B17D80" w:rsidP="00B17D80">
      <w:pPr>
        <w:pStyle w:val="H6"/>
      </w:pPr>
      <w:r>
        <w:t>27.22.4.10.1.4.1</w:t>
      </w:r>
      <w:r>
        <w:tab/>
        <w:t>Initial conditions</w:t>
      </w:r>
    </w:p>
    <w:p w:rsidR="00B17D80" w:rsidRDefault="00B17D80" w:rsidP="00B17D80">
      <w:r>
        <w:t>The ME is connected to the SIM Simulator and only connected to the System Simulator if the System Simulator is mentioned in the sequence table.Prior to this test the ME shall have been powered on and performed the PROFILE DOWNLOAD procedure.</w:t>
      </w:r>
    </w:p>
    <w:p w:rsidR="00B17D80" w:rsidRDefault="00B17D80" w:rsidP="00B17D80">
      <w:pPr>
        <w:pStyle w:val="H6"/>
      </w:pPr>
      <w:r>
        <w:t>27.22.4.10.1.4.2</w:t>
      </w:r>
      <w:r>
        <w:tab/>
        <w:t>Procedure</w:t>
      </w:r>
    </w:p>
    <w:p w:rsidR="00B17D80" w:rsidRDefault="00B17D80" w:rsidP="00B17D80">
      <w:pPr>
        <w:keepNext/>
        <w:rPr>
          <w:b/>
        </w:rPr>
      </w:pPr>
      <w:r>
        <w:rPr>
          <w:b/>
        </w:rPr>
        <w:t>Expected Sequence 1.1(SEND SHORT MESSAGE, packing not required, 8-bit data,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001"/>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001"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SHORT MESSAGE 1.1.1</w:t>
            </w:r>
          </w:p>
        </w:tc>
        <w:tc>
          <w:tcPr>
            <w:tcW w:w="3001"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001"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SHORT MESSAGE 1.1.1</w:t>
            </w:r>
          </w:p>
        </w:tc>
        <w:tc>
          <w:tcPr>
            <w:tcW w:w="3001" w:type="dxa"/>
            <w:tcBorders>
              <w:left w:val="single" w:sz="6" w:space="0" w:color="auto"/>
              <w:right w:val="single" w:sz="6" w:space="0" w:color="auto"/>
            </w:tcBorders>
          </w:tcPr>
          <w:p w:rsidR="00B17D80" w:rsidRDefault="00B17D80" w:rsidP="007B59FD">
            <w:pPr>
              <w:pStyle w:val="TAL"/>
            </w:pPr>
            <w:r>
              <w:t>[packing not required, 8-bit data]</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"Send SM"</w:t>
            </w:r>
          </w:p>
        </w:tc>
        <w:tc>
          <w:tcPr>
            <w:tcW w:w="3001" w:type="dxa"/>
            <w:tcBorders>
              <w:left w:val="single" w:sz="6" w:space="0" w:color="auto"/>
              <w:right w:val="single" w:sz="6" w:space="0" w:color="auto"/>
            </w:tcBorders>
          </w:tcPr>
          <w:p w:rsidR="00B17D80" w:rsidRDefault="00B17D80" w:rsidP="007B59FD">
            <w:pPr>
              <w:pStyle w:val="TAL"/>
              <w:rPr>
                <w:lang w:val="fr-FR"/>
              </w:rPr>
            </w:pPr>
            <w:r>
              <w:rPr>
                <w:lang w:val="fr-FR"/>
              </w:rPr>
              <w:t>[Alpha Identifier]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5</w:t>
            </w:r>
          </w:p>
        </w:tc>
        <w:tc>
          <w:tcPr>
            <w:tcW w:w="1232" w:type="dxa"/>
            <w:tcBorders>
              <w:left w:val="single" w:sz="6" w:space="0" w:color="auto"/>
              <w:right w:val="single" w:sz="6" w:space="0" w:color="auto"/>
            </w:tcBorders>
          </w:tcPr>
          <w:p w:rsidR="00B17D80" w:rsidRDefault="00B17D80" w:rsidP="007B59FD">
            <w:pPr>
              <w:pStyle w:val="TAC"/>
              <w:rPr>
                <w:lang w:val="fr-FR"/>
              </w:rPr>
            </w:pPr>
            <w:r>
              <w:rPr>
                <w:lang w:val="fr-FR"/>
              </w:rPr>
              <w:t xml:space="preserve">ME </w:t>
            </w:r>
            <w:r>
              <w:sym w:font="Symbol" w:char="F0AE"/>
            </w:r>
            <w:r>
              <w:rPr>
                <w:lang w:val="fr-FR"/>
              </w:rPr>
              <w:t xml:space="preserve"> SS</w:t>
            </w:r>
          </w:p>
        </w:tc>
        <w:tc>
          <w:tcPr>
            <w:tcW w:w="2892" w:type="dxa"/>
            <w:tcBorders>
              <w:left w:val="single" w:sz="6" w:space="0" w:color="auto"/>
              <w:right w:val="single" w:sz="6" w:space="0" w:color="auto"/>
            </w:tcBorders>
          </w:tcPr>
          <w:p w:rsidR="00B17D80" w:rsidRDefault="00B17D80" w:rsidP="007B59FD">
            <w:pPr>
              <w:pStyle w:val="TAL"/>
            </w:pPr>
            <w:r>
              <w:t>Send SMS-PP (SEND SHORT MESSAGE) Message 1.1</w:t>
            </w:r>
          </w:p>
        </w:tc>
        <w:tc>
          <w:tcPr>
            <w:tcW w:w="3001"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SMS RP-ACK</w:t>
            </w:r>
          </w:p>
        </w:tc>
        <w:tc>
          <w:tcPr>
            <w:tcW w:w="3001"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SEND SHORT MESSAGE 1.1.1</w:t>
            </w:r>
          </w:p>
        </w:tc>
        <w:tc>
          <w:tcPr>
            <w:tcW w:w="3001"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SEND SHORT MESSAGE 1.1.1</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SHORT MESSAGE</w:t>
      </w:r>
    </w:p>
    <w:p w:rsidR="00B17D80" w:rsidRDefault="00B17D80" w:rsidP="00B17D80">
      <w:pPr>
        <w:pStyle w:val="EW"/>
        <w:tabs>
          <w:tab w:val="left" w:pos="851"/>
        </w:tabs>
        <w:ind w:left="2835" w:hanging="2551"/>
      </w:pPr>
      <w:r>
        <w:tab/>
        <w:t>Command qualifier:</w:t>
      </w:r>
      <w:r>
        <w:tab/>
        <w:t>packing not required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Network</w:t>
      </w:r>
    </w:p>
    <w:p w:rsidR="00B17D80" w:rsidRDefault="00B17D80" w:rsidP="00B17D80">
      <w:pPr>
        <w:pStyle w:val="EW"/>
        <w:tabs>
          <w:tab w:val="left" w:pos="851"/>
        </w:tabs>
        <w:ind w:left="2835" w:hanging="2551"/>
      </w:pPr>
      <w:r w:rsidRPr="00F51EF9">
        <w:rPr>
          <w:lang w:val="fr-FR"/>
        </w:rPr>
        <w:tab/>
      </w:r>
      <w:r>
        <w:t>Alpha identifier:</w:t>
      </w:r>
      <w:r>
        <w:tab/>
        <w:t>"Send SM"</w:t>
      </w:r>
    </w:p>
    <w:p w:rsidR="00B17D80" w:rsidRDefault="00B17D80" w:rsidP="00B17D80">
      <w:pPr>
        <w:pStyle w:val="EW"/>
        <w:tabs>
          <w:tab w:val="left" w:pos="851"/>
          <w:tab w:val="left" w:pos="1134"/>
        </w:tabs>
        <w:ind w:left="2835" w:hanging="2551"/>
      </w:pPr>
      <w:r>
        <w:t>Address</w:t>
      </w:r>
    </w:p>
    <w:p w:rsidR="00B17D80" w:rsidRDefault="00B17D80" w:rsidP="00B17D80">
      <w:pPr>
        <w:pStyle w:val="EW"/>
        <w:tabs>
          <w:tab w:val="left" w:pos="851"/>
          <w:tab w:val="left" w:pos="1134"/>
        </w:tabs>
        <w:ind w:left="2835" w:hanging="2551"/>
      </w:pPr>
      <w:r>
        <w:tab/>
        <w:t>TON:</w:t>
      </w:r>
      <w:r>
        <w:tab/>
      </w:r>
      <w:r>
        <w:tab/>
        <w:t>International number</w:t>
      </w:r>
    </w:p>
    <w:p w:rsidR="00B17D80" w:rsidRDefault="00B17D80" w:rsidP="00B17D80">
      <w:pPr>
        <w:pStyle w:val="EW"/>
        <w:tabs>
          <w:tab w:val="left" w:pos="851"/>
          <w:tab w:val="left" w:pos="1134"/>
        </w:tabs>
        <w:ind w:left="2835" w:hanging="2551"/>
      </w:pPr>
      <w:r>
        <w:tab/>
        <w:t>NPI:</w:t>
      </w:r>
      <w:r>
        <w:tab/>
      </w:r>
      <w:r>
        <w:tab/>
        <w:t>"ISDN / telephone numbering plan"</w:t>
      </w:r>
    </w:p>
    <w:p w:rsidR="00B17D80" w:rsidRDefault="00B17D80" w:rsidP="00B17D80">
      <w:pPr>
        <w:pStyle w:val="EW"/>
        <w:tabs>
          <w:tab w:val="left" w:pos="851"/>
          <w:tab w:val="left" w:pos="1134"/>
        </w:tabs>
        <w:ind w:left="2835" w:hanging="2551"/>
      </w:pPr>
      <w:r>
        <w:tab/>
        <w:t>Dialling number string</w:t>
      </w:r>
      <w:r>
        <w:tab/>
        <w:t>"112233445566778"</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tab/>
        <w:t>TP-MR</w:t>
      </w:r>
      <w:r>
        <w:tab/>
        <w:t>"00"</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t>TON</w:t>
      </w:r>
      <w:r>
        <w:tab/>
        <w:t>International number</w:t>
      </w:r>
    </w:p>
    <w:p w:rsidR="00B17D80" w:rsidRDefault="00B17D80" w:rsidP="00B17D80">
      <w:pPr>
        <w:pStyle w:val="EW"/>
        <w:tabs>
          <w:tab w:val="left" w:pos="851"/>
          <w:tab w:val="left" w:pos="1134"/>
        </w:tabs>
        <w:ind w:left="2835" w:hanging="2551"/>
      </w:pPr>
      <w:r>
        <w:tab/>
        <w:t>NPI</w:t>
      </w:r>
      <w:r>
        <w:tab/>
        <w:t>"ISDN / telephone numbering plan"</w:t>
      </w:r>
    </w:p>
    <w:p w:rsidR="00B17D80" w:rsidRDefault="00B17D80" w:rsidP="00B17D80">
      <w:pPr>
        <w:pStyle w:val="EW"/>
        <w:tabs>
          <w:tab w:val="left" w:pos="851"/>
          <w:tab w:val="left" w:pos="1134"/>
        </w:tabs>
        <w:ind w:left="2835" w:hanging="2551"/>
      </w:pPr>
      <w:r>
        <w:lastRenderedPageBreak/>
        <w:tab/>
        <w:t>Address value</w:t>
      </w:r>
      <w:r>
        <w:tab/>
        <w:t>"012345678"</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tab/>
      </w:r>
      <w:r>
        <w:tab/>
        <w:t>Message coding</w:t>
      </w:r>
      <w:r>
        <w:tab/>
        <w:t>8-bit data</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12</w:t>
      </w:r>
    </w:p>
    <w:p w:rsidR="00B17D80" w:rsidRDefault="00B17D80" w:rsidP="00B17D80">
      <w:pPr>
        <w:pStyle w:val="EX"/>
        <w:tabs>
          <w:tab w:val="left" w:pos="851"/>
          <w:tab w:val="left" w:pos="1134"/>
        </w:tabs>
        <w:ind w:left="2835" w:hanging="2551"/>
      </w:pPr>
      <w:r>
        <w:tab/>
        <w:t>TP-UD</w:t>
      </w:r>
      <w:r>
        <w:tab/>
        <w:t>"Test Message"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SMS-PP (SEND SHORT MESSAGE) Message 1.1</w:t>
      </w:r>
    </w:p>
    <w:p w:rsidR="00B17D80" w:rsidRDefault="00B17D80" w:rsidP="00B17D80">
      <w:r>
        <w:t>Logically:</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tab/>
        <w:t>TP-MR</w:t>
      </w:r>
      <w:r>
        <w:tab/>
        <w:t>"01"</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r>
        <w:tab/>
      </w:r>
    </w:p>
    <w:p w:rsidR="00B17D80" w:rsidRDefault="00B17D80" w:rsidP="00B17D80">
      <w:pPr>
        <w:pStyle w:val="EW"/>
        <w:tabs>
          <w:tab w:val="left" w:pos="851"/>
          <w:tab w:val="left" w:pos="1134"/>
        </w:tabs>
        <w:ind w:left="2835" w:hanging="2551"/>
      </w:pPr>
      <w:r>
        <w:tab/>
      </w:r>
      <w:r>
        <w:tab/>
        <w:t>Address value</w:t>
      </w:r>
      <w:r>
        <w:tab/>
        <w:t>"012345678"</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keepNext/>
        <w:tabs>
          <w:tab w:val="left" w:pos="851"/>
          <w:tab w:val="left" w:pos="1134"/>
        </w:tabs>
        <w:ind w:left="2835" w:hanging="2551"/>
      </w:pPr>
      <w:r>
        <w:tab/>
        <w:t>TP-DCS</w:t>
      </w:r>
    </w:p>
    <w:p w:rsidR="00B17D80" w:rsidRDefault="00B17D80" w:rsidP="00B17D80">
      <w:pPr>
        <w:pStyle w:val="EW"/>
        <w:keepNext/>
        <w:tabs>
          <w:tab w:val="left" w:pos="851"/>
          <w:tab w:val="left" w:pos="1134"/>
        </w:tabs>
        <w:ind w:left="2835" w:hanging="2551"/>
      </w:pPr>
      <w:r>
        <w:tab/>
      </w:r>
      <w:r>
        <w:tab/>
        <w:t>Message coding</w:t>
      </w:r>
      <w:r>
        <w:tab/>
        <w:t>8-bit data</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12</w:t>
      </w:r>
    </w:p>
    <w:p w:rsidR="00B17D80" w:rsidRDefault="00B17D80" w:rsidP="00B17D80">
      <w:pPr>
        <w:pStyle w:val="EX"/>
        <w:tabs>
          <w:tab w:val="left" w:pos="851"/>
          <w:tab w:val="left" w:pos="1134"/>
        </w:tabs>
        <w:ind w:left="2835" w:hanging="2551"/>
      </w:pPr>
      <w:r>
        <w:tab/>
        <w:t>TP-UD</w:t>
      </w:r>
      <w:r>
        <w:tab/>
        <w:t>"Test Message"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bl>
    <w:p w:rsidR="00B17D80" w:rsidRDefault="00B17D80" w:rsidP="00B17D80">
      <w:pPr>
        <w:pStyle w:val="FP"/>
      </w:pPr>
    </w:p>
    <w:p w:rsidR="00B17D80" w:rsidRDefault="00B17D80" w:rsidP="00B17D80">
      <w:r>
        <w:t>TERMINAL RESPONSE: SEND SHORT MESSAGE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SHORT MESSAGE</w:t>
      </w:r>
    </w:p>
    <w:p w:rsidR="00B17D80" w:rsidRDefault="00B17D80" w:rsidP="00B17D80">
      <w:pPr>
        <w:pStyle w:val="EW"/>
        <w:tabs>
          <w:tab w:val="left" w:pos="851"/>
        </w:tabs>
        <w:ind w:left="2835" w:hanging="2551"/>
      </w:pPr>
      <w:r>
        <w:tab/>
        <w:t>Command qualifier:</w:t>
      </w:r>
      <w:r>
        <w:tab/>
        <w:t>packing not required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9F3F5E" w:rsidRDefault="00B17D80" w:rsidP="00B17D80">
      <w:pPr>
        <w:pStyle w:val="EW"/>
        <w:tabs>
          <w:tab w:val="left" w:pos="851"/>
        </w:tabs>
        <w:ind w:left="2835" w:hanging="2551"/>
        <w:rPr>
          <w:lang w:val="fr-FR"/>
        </w:rPr>
      </w:pPr>
      <w:r>
        <w:rPr>
          <w:lang w:val="fr-FR"/>
        </w:rPr>
        <w:tab/>
      </w:r>
      <w:r w:rsidRPr="009F3F5E">
        <w:rPr>
          <w:lang w:val="fr-FR"/>
        </w:rPr>
        <w:t>Destination device:</w:t>
      </w:r>
      <w:r w:rsidRPr="009F3F5E">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Pr>
          <w:p w:rsidR="00B17D80" w:rsidRDefault="00B17D80" w:rsidP="007B59FD">
            <w:pPr>
              <w:pStyle w:val="TAL"/>
            </w:pPr>
            <w:r>
              <w:t>BER-TLV:</w:t>
            </w:r>
          </w:p>
        </w:tc>
        <w:tc>
          <w:tcPr>
            <w:tcW w:w="567" w:type="dxa"/>
          </w:tcPr>
          <w:p w:rsidR="00B17D80" w:rsidRDefault="00B17D80" w:rsidP="007B59FD">
            <w:pPr>
              <w:pStyle w:val="TAC"/>
            </w:pPr>
            <w:r>
              <w:t>81</w:t>
            </w:r>
          </w:p>
        </w:tc>
        <w:tc>
          <w:tcPr>
            <w:tcW w:w="567" w:type="dxa"/>
          </w:tcPr>
          <w:p w:rsidR="00B17D80" w:rsidRDefault="00B17D80" w:rsidP="007B59FD">
            <w:pPr>
              <w:pStyle w:val="TAC"/>
            </w:pPr>
            <w:r>
              <w:t>03</w:t>
            </w:r>
          </w:p>
        </w:tc>
        <w:tc>
          <w:tcPr>
            <w:tcW w:w="567" w:type="dxa"/>
          </w:tcPr>
          <w:p w:rsidR="00B17D80" w:rsidRDefault="00B17D80" w:rsidP="007B59FD">
            <w:pPr>
              <w:pStyle w:val="TAC"/>
            </w:pPr>
            <w:r>
              <w:t>01</w:t>
            </w:r>
          </w:p>
        </w:tc>
        <w:tc>
          <w:tcPr>
            <w:tcW w:w="567" w:type="dxa"/>
          </w:tcPr>
          <w:p w:rsidR="00B17D80" w:rsidRDefault="00B17D80" w:rsidP="007B59FD">
            <w:pPr>
              <w:pStyle w:val="TAC"/>
            </w:pPr>
            <w:r>
              <w:t>13</w:t>
            </w:r>
          </w:p>
        </w:tc>
        <w:tc>
          <w:tcPr>
            <w:tcW w:w="567" w:type="dxa"/>
          </w:tcPr>
          <w:p w:rsidR="00B17D80" w:rsidRDefault="00B17D80" w:rsidP="007B59FD">
            <w:pPr>
              <w:pStyle w:val="TAC"/>
            </w:pPr>
            <w:r>
              <w:t>00</w:t>
            </w:r>
          </w:p>
        </w:tc>
        <w:tc>
          <w:tcPr>
            <w:tcW w:w="567" w:type="dxa"/>
          </w:tcPr>
          <w:p w:rsidR="00B17D80" w:rsidRDefault="00B17D80" w:rsidP="007B59FD">
            <w:pPr>
              <w:pStyle w:val="TAC"/>
            </w:pPr>
            <w:r>
              <w:t>82</w:t>
            </w:r>
          </w:p>
        </w:tc>
        <w:tc>
          <w:tcPr>
            <w:tcW w:w="567" w:type="dxa"/>
          </w:tcPr>
          <w:p w:rsidR="00B17D80" w:rsidRDefault="00B17D80" w:rsidP="007B59FD">
            <w:pPr>
              <w:pStyle w:val="TAC"/>
            </w:pPr>
            <w:r>
              <w:t>02</w:t>
            </w:r>
          </w:p>
        </w:tc>
        <w:tc>
          <w:tcPr>
            <w:tcW w:w="567" w:type="dxa"/>
          </w:tcPr>
          <w:p w:rsidR="00B17D80" w:rsidRDefault="00B17D80" w:rsidP="007B59FD">
            <w:pPr>
              <w:pStyle w:val="TAC"/>
            </w:pPr>
            <w:r>
              <w:t>82</w:t>
            </w:r>
          </w:p>
        </w:tc>
        <w:tc>
          <w:tcPr>
            <w:tcW w:w="567" w:type="dxa"/>
          </w:tcPr>
          <w:p w:rsidR="00B17D80" w:rsidRDefault="00B17D80" w:rsidP="007B59FD">
            <w:pPr>
              <w:pStyle w:val="TAC"/>
            </w:pPr>
            <w:r>
              <w:t>81</w:t>
            </w:r>
          </w:p>
        </w:tc>
        <w:tc>
          <w:tcPr>
            <w:tcW w:w="567" w:type="dxa"/>
          </w:tcPr>
          <w:p w:rsidR="00B17D80" w:rsidRDefault="00B17D80" w:rsidP="007B59FD">
            <w:pPr>
              <w:pStyle w:val="TAC"/>
            </w:pPr>
            <w:r>
              <w:t>83</w:t>
            </w:r>
          </w:p>
        </w:tc>
        <w:tc>
          <w:tcPr>
            <w:tcW w:w="567" w:type="dxa"/>
          </w:tcPr>
          <w:p w:rsidR="00B17D80" w:rsidRDefault="00B17D80" w:rsidP="007B59FD">
            <w:pPr>
              <w:pStyle w:val="TAC"/>
            </w:pPr>
            <w:r>
              <w:t>01</w:t>
            </w:r>
          </w:p>
        </w:tc>
        <w:tc>
          <w:tcPr>
            <w:tcW w:w="567" w:type="dxa"/>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1.2 (SEND SHORT MESSAGE, packing required, 8-bit data,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SHORT MESSAGE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SHORT MESSAGE 1.2.1</w:t>
            </w:r>
          </w:p>
        </w:tc>
        <w:tc>
          <w:tcPr>
            <w:tcW w:w="3776" w:type="dxa"/>
            <w:tcBorders>
              <w:left w:val="single" w:sz="6" w:space="0" w:color="auto"/>
              <w:right w:val="single" w:sz="6" w:space="0" w:color="auto"/>
            </w:tcBorders>
          </w:tcPr>
          <w:p w:rsidR="00B17D80" w:rsidRDefault="00B17D80" w:rsidP="007B59FD">
            <w:pPr>
              <w:pStyle w:val="TAL"/>
            </w:pPr>
            <w:r>
              <w:t>[packing required, 8-bit data]</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"Send SM"</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[Alpha Identifier]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5</w:t>
            </w:r>
          </w:p>
        </w:tc>
        <w:tc>
          <w:tcPr>
            <w:tcW w:w="1232" w:type="dxa"/>
            <w:tcBorders>
              <w:left w:val="single" w:sz="6" w:space="0" w:color="auto"/>
              <w:right w:val="single" w:sz="6" w:space="0" w:color="auto"/>
            </w:tcBorders>
          </w:tcPr>
          <w:p w:rsidR="00B17D80" w:rsidRDefault="00B17D80" w:rsidP="007B59FD">
            <w:pPr>
              <w:pStyle w:val="TAC"/>
              <w:rPr>
                <w:lang w:val="fr-FR"/>
              </w:rPr>
            </w:pPr>
            <w:r>
              <w:rPr>
                <w:lang w:val="fr-FR"/>
              </w:rPr>
              <w:t xml:space="preserve">ME </w:t>
            </w:r>
            <w:r>
              <w:sym w:font="Symbol" w:char="F0AE"/>
            </w:r>
            <w:r>
              <w:rPr>
                <w:lang w:val="fr-FR"/>
              </w:rPr>
              <w:t xml:space="preserve"> SS</w:t>
            </w:r>
          </w:p>
        </w:tc>
        <w:tc>
          <w:tcPr>
            <w:tcW w:w="2892" w:type="dxa"/>
            <w:tcBorders>
              <w:left w:val="single" w:sz="6" w:space="0" w:color="auto"/>
              <w:right w:val="single" w:sz="6" w:space="0" w:color="auto"/>
            </w:tcBorders>
          </w:tcPr>
          <w:p w:rsidR="00B17D80" w:rsidRDefault="00B17D80" w:rsidP="007B59FD">
            <w:pPr>
              <w:pStyle w:val="TAL"/>
            </w:pPr>
            <w:r>
              <w:t>Send SMS-PP (SEND SHORT MESSAGE) Message 1.2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SMS RP-ACK</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SEND SHORT MESSAGE 1.2.1</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SEND SHORT MESSAGE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SHORT MESSAGE</w:t>
      </w:r>
    </w:p>
    <w:p w:rsidR="00B17D80" w:rsidRDefault="00B17D80" w:rsidP="00B17D80">
      <w:pPr>
        <w:pStyle w:val="EW"/>
        <w:tabs>
          <w:tab w:val="left" w:pos="851"/>
        </w:tabs>
        <w:ind w:left="2835" w:hanging="2551"/>
      </w:pPr>
      <w:r>
        <w:tab/>
        <w:t>Command qualifier:</w:t>
      </w:r>
      <w:r>
        <w:tab/>
        <w:t>packing required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Network</w:t>
      </w:r>
    </w:p>
    <w:p w:rsidR="00B17D80" w:rsidRDefault="00B17D80" w:rsidP="00B17D80">
      <w:pPr>
        <w:pStyle w:val="EW"/>
        <w:tabs>
          <w:tab w:val="left" w:pos="851"/>
        </w:tabs>
        <w:ind w:left="2835" w:hanging="2551"/>
      </w:pPr>
      <w:r w:rsidRPr="00F51EF9">
        <w:rPr>
          <w:lang w:val="fr-FR"/>
        </w:rPr>
        <w:tab/>
      </w:r>
      <w:r>
        <w:t>Alpha identifier:</w:t>
      </w:r>
      <w:r>
        <w:tab/>
        <w:t>"Send SM"</w:t>
      </w:r>
    </w:p>
    <w:p w:rsidR="00B17D80" w:rsidRDefault="00B17D80" w:rsidP="00B17D80">
      <w:pPr>
        <w:pStyle w:val="EW"/>
        <w:tabs>
          <w:tab w:val="left" w:pos="851"/>
          <w:tab w:val="left" w:pos="1134"/>
        </w:tabs>
        <w:ind w:left="2835" w:hanging="2551"/>
      </w:pPr>
      <w:r>
        <w:t>Address</w:t>
      </w:r>
    </w:p>
    <w:p w:rsidR="00B17D80" w:rsidRDefault="00B17D80" w:rsidP="00B17D80">
      <w:pPr>
        <w:pStyle w:val="EW"/>
        <w:tabs>
          <w:tab w:val="left" w:pos="851"/>
          <w:tab w:val="left" w:pos="1134"/>
        </w:tabs>
        <w:ind w:left="2835" w:hanging="2551"/>
      </w:pPr>
      <w:r>
        <w:tab/>
        <w:t>TON:</w:t>
      </w:r>
      <w:r>
        <w:tab/>
        <w:t>International number</w:t>
      </w:r>
    </w:p>
    <w:p w:rsidR="00B17D80" w:rsidRDefault="00B17D80" w:rsidP="00B17D80">
      <w:pPr>
        <w:pStyle w:val="EW"/>
        <w:tabs>
          <w:tab w:val="left" w:pos="851"/>
          <w:tab w:val="left" w:pos="1134"/>
        </w:tabs>
        <w:ind w:left="2835" w:hanging="2551"/>
      </w:pPr>
      <w:r>
        <w:tab/>
        <w:t>NPI:</w:t>
      </w:r>
      <w:r>
        <w:tab/>
        <w:t>"ISDN / telephone numbering plan"</w:t>
      </w:r>
    </w:p>
    <w:p w:rsidR="00B17D80" w:rsidRDefault="00B17D80" w:rsidP="00B17D80">
      <w:pPr>
        <w:pStyle w:val="EW"/>
        <w:tabs>
          <w:tab w:val="left" w:pos="851"/>
          <w:tab w:val="left" w:pos="1134"/>
        </w:tabs>
        <w:ind w:left="2835" w:hanging="2551"/>
      </w:pPr>
      <w:r>
        <w:tab/>
        <w:t>Dialling number string</w:t>
      </w:r>
      <w:r>
        <w:tab/>
        <w:t>"112233445566778"</w:t>
      </w:r>
    </w:p>
    <w:p w:rsidR="00B17D80" w:rsidRDefault="00B17D80" w:rsidP="00B17D80">
      <w:pPr>
        <w:pStyle w:val="EW"/>
        <w:keepNext/>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tab/>
        <w:t>TP-MR</w:t>
      </w:r>
      <w:r>
        <w:tab/>
        <w:t>"00"</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p>
    <w:p w:rsidR="00B17D80" w:rsidRDefault="00B17D80" w:rsidP="00B17D80">
      <w:pPr>
        <w:pStyle w:val="EW"/>
        <w:tabs>
          <w:tab w:val="left" w:pos="851"/>
          <w:tab w:val="left" w:pos="1134"/>
        </w:tabs>
        <w:ind w:left="2835" w:hanging="2551"/>
      </w:pPr>
      <w:r>
        <w:tab/>
      </w:r>
      <w:r>
        <w:tab/>
        <w:t>Address value</w:t>
      </w:r>
      <w:r>
        <w:tab/>
        <w:t>"012345678"</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tab/>
      </w:r>
      <w:r>
        <w:tab/>
        <w:t>Message coding</w:t>
      </w:r>
      <w:r>
        <w:tab/>
        <w:t>8-bit data</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7</w:t>
      </w:r>
    </w:p>
    <w:p w:rsidR="00B17D80" w:rsidRDefault="00B17D80" w:rsidP="00B17D80">
      <w:pPr>
        <w:pStyle w:val="EX"/>
        <w:tabs>
          <w:tab w:val="left" w:pos="851"/>
          <w:tab w:val="left" w:pos="1134"/>
        </w:tabs>
        <w:ind w:left="2835" w:hanging="2551"/>
      </w:pPr>
      <w:r>
        <w:tab/>
        <w:t>TP-UD</w:t>
      </w:r>
      <w:r>
        <w:tab/>
        <w:t>"Send SM"</w:t>
      </w:r>
    </w:p>
    <w:p w:rsidR="00B17D80" w:rsidRDefault="00B17D80" w:rsidP="00B17D80">
      <w:pPr>
        <w:keepNext/>
        <w:keepLines/>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SMS-PP (SEND SHORT MESSAGE) Message 1.2</w:t>
      </w:r>
    </w:p>
    <w:p w:rsidR="00B17D80" w:rsidRDefault="00B17D80" w:rsidP="00B17D80">
      <w:r>
        <w:t>Logically:</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tab/>
        <w:t>TP-MR</w:t>
      </w:r>
      <w:r>
        <w:tab/>
        <w:t>"01"</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p>
    <w:p w:rsidR="00B17D80" w:rsidRDefault="00B17D80" w:rsidP="00B17D80">
      <w:pPr>
        <w:pStyle w:val="EW"/>
        <w:tabs>
          <w:tab w:val="left" w:pos="851"/>
          <w:tab w:val="left" w:pos="1134"/>
        </w:tabs>
        <w:ind w:left="2835" w:hanging="2551"/>
      </w:pPr>
      <w:r>
        <w:tab/>
      </w:r>
      <w:r>
        <w:tab/>
        <w:t>Address value</w:t>
      </w:r>
      <w:r>
        <w:tab/>
        <w:t>"012345678"</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tab/>
      </w:r>
      <w:r>
        <w:tab/>
        <w:t>Message coding</w:t>
      </w:r>
      <w:r>
        <w:tab/>
        <w:t>SMS default alphabet</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7</w:t>
      </w:r>
    </w:p>
    <w:p w:rsidR="00B17D80" w:rsidRDefault="00B17D80" w:rsidP="00B17D80">
      <w:pPr>
        <w:pStyle w:val="EX"/>
        <w:tabs>
          <w:tab w:val="left" w:pos="851"/>
          <w:tab w:val="left" w:pos="1134"/>
        </w:tabs>
        <w:ind w:left="2835" w:hanging="2551"/>
      </w:pPr>
      <w:r>
        <w:tab/>
        <w:t>TP-UD</w:t>
      </w:r>
      <w:r>
        <w:tab/>
        <w:t>"Send SM"</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SHORT MESSAGE 1.2.1</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SHORT MESSAGE</w:t>
      </w:r>
    </w:p>
    <w:p w:rsidR="00B17D80" w:rsidRDefault="00B17D80" w:rsidP="00B17D80">
      <w:pPr>
        <w:pStyle w:val="EW"/>
        <w:tabs>
          <w:tab w:val="left" w:pos="851"/>
        </w:tabs>
        <w:ind w:left="2835" w:hanging="2551"/>
      </w:pPr>
      <w:r>
        <w:tab/>
        <w:t>Command qualifier:</w:t>
      </w:r>
      <w:r>
        <w:tab/>
        <w:t>packing required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324C44" w:rsidRDefault="00B17D80" w:rsidP="00B17D80">
      <w:pPr>
        <w:pStyle w:val="EW"/>
        <w:tabs>
          <w:tab w:val="left" w:pos="851"/>
        </w:tabs>
        <w:ind w:left="2835" w:hanging="2551"/>
      </w:pPr>
      <w:r>
        <w:rPr>
          <w:lang w:val="fr-FR"/>
        </w:rPr>
        <w:tab/>
      </w:r>
      <w:r w:rsidRPr="00324C44">
        <w:t>Destination device:</w:t>
      </w:r>
      <w:r w:rsidRPr="00324C44">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Pr>
          <w:p w:rsidR="00B17D80" w:rsidRDefault="00B17D80" w:rsidP="007B59FD">
            <w:pPr>
              <w:pStyle w:val="TAL"/>
            </w:pPr>
            <w:r>
              <w:t>BER-TLV:</w:t>
            </w:r>
          </w:p>
        </w:tc>
        <w:tc>
          <w:tcPr>
            <w:tcW w:w="567" w:type="dxa"/>
          </w:tcPr>
          <w:p w:rsidR="00B17D80" w:rsidRDefault="00B17D80" w:rsidP="007B59FD">
            <w:pPr>
              <w:pStyle w:val="TAC"/>
            </w:pPr>
            <w:r>
              <w:t>81</w:t>
            </w:r>
          </w:p>
        </w:tc>
        <w:tc>
          <w:tcPr>
            <w:tcW w:w="567" w:type="dxa"/>
          </w:tcPr>
          <w:p w:rsidR="00B17D80" w:rsidRDefault="00B17D80" w:rsidP="007B59FD">
            <w:pPr>
              <w:pStyle w:val="TAC"/>
            </w:pPr>
            <w:r>
              <w:t>03</w:t>
            </w:r>
          </w:p>
        </w:tc>
        <w:tc>
          <w:tcPr>
            <w:tcW w:w="567" w:type="dxa"/>
          </w:tcPr>
          <w:p w:rsidR="00B17D80" w:rsidRDefault="00B17D80" w:rsidP="007B59FD">
            <w:pPr>
              <w:pStyle w:val="TAC"/>
            </w:pPr>
            <w:r>
              <w:t>01</w:t>
            </w:r>
          </w:p>
        </w:tc>
        <w:tc>
          <w:tcPr>
            <w:tcW w:w="567" w:type="dxa"/>
          </w:tcPr>
          <w:p w:rsidR="00B17D80" w:rsidRDefault="00B17D80" w:rsidP="007B59FD">
            <w:pPr>
              <w:pStyle w:val="TAC"/>
            </w:pPr>
            <w:r>
              <w:t>13</w:t>
            </w:r>
          </w:p>
        </w:tc>
        <w:tc>
          <w:tcPr>
            <w:tcW w:w="567" w:type="dxa"/>
          </w:tcPr>
          <w:p w:rsidR="00B17D80" w:rsidRDefault="00B17D80" w:rsidP="007B59FD">
            <w:pPr>
              <w:pStyle w:val="TAC"/>
            </w:pPr>
            <w:r>
              <w:t>01</w:t>
            </w:r>
          </w:p>
        </w:tc>
        <w:tc>
          <w:tcPr>
            <w:tcW w:w="567" w:type="dxa"/>
          </w:tcPr>
          <w:p w:rsidR="00B17D80" w:rsidRDefault="00B17D80" w:rsidP="007B59FD">
            <w:pPr>
              <w:pStyle w:val="TAC"/>
            </w:pPr>
            <w:r>
              <w:t>82</w:t>
            </w:r>
          </w:p>
        </w:tc>
        <w:tc>
          <w:tcPr>
            <w:tcW w:w="567" w:type="dxa"/>
          </w:tcPr>
          <w:p w:rsidR="00B17D80" w:rsidRDefault="00B17D80" w:rsidP="007B59FD">
            <w:pPr>
              <w:pStyle w:val="TAC"/>
            </w:pPr>
            <w:r>
              <w:t>02</w:t>
            </w:r>
          </w:p>
        </w:tc>
        <w:tc>
          <w:tcPr>
            <w:tcW w:w="567" w:type="dxa"/>
          </w:tcPr>
          <w:p w:rsidR="00B17D80" w:rsidRDefault="00B17D80" w:rsidP="007B59FD">
            <w:pPr>
              <w:pStyle w:val="TAC"/>
            </w:pPr>
            <w:r>
              <w:t>82</w:t>
            </w:r>
          </w:p>
        </w:tc>
        <w:tc>
          <w:tcPr>
            <w:tcW w:w="567" w:type="dxa"/>
          </w:tcPr>
          <w:p w:rsidR="00B17D80" w:rsidRDefault="00B17D80" w:rsidP="007B59FD">
            <w:pPr>
              <w:pStyle w:val="TAC"/>
            </w:pPr>
            <w:r>
              <w:t>81</w:t>
            </w:r>
          </w:p>
        </w:tc>
        <w:tc>
          <w:tcPr>
            <w:tcW w:w="567" w:type="dxa"/>
          </w:tcPr>
          <w:p w:rsidR="00B17D80" w:rsidRDefault="00B17D80" w:rsidP="007B59FD">
            <w:pPr>
              <w:pStyle w:val="TAC"/>
            </w:pPr>
            <w:r>
              <w:t>83</w:t>
            </w:r>
          </w:p>
        </w:tc>
        <w:tc>
          <w:tcPr>
            <w:tcW w:w="567" w:type="dxa"/>
          </w:tcPr>
          <w:p w:rsidR="00B17D80" w:rsidRDefault="00B17D80" w:rsidP="007B59FD">
            <w:pPr>
              <w:pStyle w:val="TAC"/>
            </w:pPr>
            <w:r>
              <w:t>01</w:t>
            </w:r>
          </w:p>
        </w:tc>
        <w:tc>
          <w:tcPr>
            <w:tcW w:w="567" w:type="dxa"/>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lastRenderedPageBreak/>
        <w:t>Expected Sequence 1.3 (SEND SHORT MESSAGE, packing not required, SMS default alphabet,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SHORT MESSAGE 1.3.1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SHORT MESSAGE 1.3.1</w:t>
            </w:r>
          </w:p>
        </w:tc>
        <w:tc>
          <w:tcPr>
            <w:tcW w:w="3776" w:type="dxa"/>
            <w:tcBorders>
              <w:left w:val="single" w:sz="6" w:space="0" w:color="auto"/>
              <w:right w:val="single" w:sz="6" w:space="0" w:color="auto"/>
            </w:tcBorders>
          </w:tcPr>
          <w:p w:rsidR="00B17D80" w:rsidRDefault="00B17D80" w:rsidP="007B59FD">
            <w:pPr>
              <w:pStyle w:val="TAL"/>
            </w:pPr>
            <w:r>
              <w:t>[packing not required, SMS default alphabet]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"Short Message"</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[Alpha Identifier]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5</w:t>
            </w:r>
          </w:p>
        </w:tc>
        <w:tc>
          <w:tcPr>
            <w:tcW w:w="1232" w:type="dxa"/>
            <w:tcBorders>
              <w:left w:val="single" w:sz="6" w:space="0" w:color="auto"/>
              <w:right w:val="single" w:sz="6" w:space="0" w:color="auto"/>
            </w:tcBorders>
          </w:tcPr>
          <w:p w:rsidR="00B17D80" w:rsidRDefault="00B17D80" w:rsidP="007B59FD">
            <w:pPr>
              <w:pStyle w:val="TAC"/>
              <w:rPr>
                <w:lang w:val="fr-FR"/>
              </w:rPr>
            </w:pPr>
            <w:r>
              <w:rPr>
                <w:lang w:val="fr-FR"/>
              </w:rPr>
              <w:t xml:space="preserve">ME </w:t>
            </w:r>
            <w:r>
              <w:sym w:font="Symbol" w:char="F0AE"/>
            </w:r>
            <w:r>
              <w:rPr>
                <w:lang w:val="fr-FR"/>
              </w:rPr>
              <w:t xml:space="preserve"> SS</w:t>
            </w:r>
          </w:p>
        </w:tc>
        <w:tc>
          <w:tcPr>
            <w:tcW w:w="2892" w:type="dxa"/>
            <w:tcBorders>
              <w:left w:val="single" w:sz="6" w:space="0" w:color="auto"/>
              <w:right w:val="single" w:sz="6" w:space="0" w:color="auto"/>
            </w:tcBorders>
          </w:tcPr>
          <w:p w:rsidR="00B17D80" w:rsidRDefault="00B17D80" w:rsidP="007B59FD">
            <w:pPr>
              <w:pStyle w:val="TAL"/>
            </w:pPr>
            <w:r>
              <w:t>Send SMS-PP  (SEND SHORT MESSAGE) Message 1.3</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SMS RP-ACK</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SEND SHORT MESSAGE 1.3.1</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SEND SHORT MESSAGE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SHORT MESSAGE</w:t>
      </w:r>
    </w:p>
    <w:p w:rsidR="00B17D80" w:rsidRDefault="00B17D80" w:rsidP="00B17D80">
      <w:pPr>
        <w:pStyle w:val="EW"/>
        <w:tabs>
          <w:tab w:val="left" w:pos="851"/>
        </w:tabs>
        <w:ind w:left="2835" w:hanging="2551"/>
      </w:pPr>
      <w:r>
        <w:tab/>
        <w:t>Command qualifier:</w:t>
      </w:r>
      <w:r>
        <w:tab/>
        <w:t>packing not required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Network</w:t>
      </w:r>
    </w:p>
    <w:p w:rsidR="00B17D80" w:rsidRDefault="00B17D80" w:rsidP="00B17D80">
      <w:pPr>
        <w:pStyle w:val="EW"/>
        <w:tabs>
          <w:tab w:val="left" w:pos="851"/>
        </w:tabs>
        <w:ind w:left="2835" w:hanging="2551"/>
      </w:pPr>
      <w:r w:rsidRPr="00F51EF9">
        <w:rPr>
          <w:lang w:val="fr-FR"/>
        </w:rPr>
        <w:tab/>
      </w:r>
      <w:r>
        <w:t>Alpha identifier:</w:t>
      </w:r>
      <w:r>
        <w:tab/>
        <w:t>"Short Message"</w:t>
      </w:r>
    </w:p>
    <w:p w:rsidR="00B17D80" w:rsidRDefault="00B17D80" w:rsidP="00B17D80">
      <w:pPr>
        <w:pStyle w:val="EW"/>
        <w:tabs>
          <w:tab w:val="left" w:pos="851"/>
          <w:tab w:val="left" w:pos="1134"/>
        </w:tabs>
        <w:ind w:left="2835" w:hanging="2551"/>
      </w:pPr>
      <w:r>
        <w:t>Address</w:t>
      </w:r>
    </w:p>
    <w:p w:rsidR="00B17D80" w:rsidRDefault="00B17D80" w:rsidP="00B17D80">
      <w:pPr>
        <w:pStyle w:val="EW"/>
        <w:tabs>
          <w:tab w:val="left" w:pos="851"/>
          <w:tab w:val="left" w:pos="1134"/>
        </w:tabs>
        <w:ind w:left="2835" w:hanging="2551"/>
      </w:pPr>
      <w:r>
        <w:tab/>
        <w:t>TON:</w:t>
      </w:r>
      <w:r>
        <w:tab/>
        <w:t>International number</w:t>
      </w:r>
    </w:p>
    <w:p w:rsidR="00B17D80" w:rsidRDefault="00B17D80" w:rsidP="00B17D80">
      <w:pPr>
        <w:pStyle w:val="EW"/>
        <w:tabs>
          <w:tab w:val="left" w:pos="851"/>
          <w:tab w:val="left" w:pos="1134"/>
        </w:tabs>
        <w:ind w:left="2835" w:hanging="2551"/>
      </w:pPr>
      <w:r>
        <w:tab/>
        <w:t>NPI:</w:t>
      </w:r>
      <w:r>
        <w:tab/>
        <w:t>"ISDN / telephone numbering plan"</w:t>
      </w:r>
    </w:p>
    <w:p w:rsidR="00B17D80" w:rsidRDefault="00B17D80" w:rsidP="00B17D80">
      <w:pPr>
        <w:pStyle w:val="EW"/>
        <w:tabs>
          <w:tab w:val="left" w:pos="851"/>
          <w:tab w:val="left" w:pos="1134"/>
        </w:tabs>
        <w:ind w:left="2835" w:hanging="2551"/>
      </w:pPr>
      <w:r>
        <w:tab/>
        <w:t>Dialling number string</w:t>
      </w:r>
      <w:r>
        <w:tab/>
        <w:t>"112233445566778"</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tab/>
        <w:t>TP-MR</w:t>
      </w:r>
      <w:r>
        <w:tab/>
        <w:t>"00"</w:t>
      </w:r>
    </w:p>
    <w:p w:rsidR="00B17D80" w:rsidRDefault="00B17D80" w:rsidP="00B17D80">
      <w:pPr>
        <w:pStyle w:val="EW"/>
        <w:keepNext/>
        <w:tabs>
          <w:tab w:val="left" w:pos="851"/>
          <w:tab w:val="left" w:pos="1134"/>
        </w:tabs>
        <w:ind w:left="2835" w:hanging="2551"/>
      </w:pPr>
      <w:r>
        <w:tab/>
        <w:t>TP-DA</w:t>
      </w:r>
    </w:p>
    <w:p w:rsidR="00B17D80" w:rsidRDefault="00B17D80" w:rsidP="00B17D80">
      <w:pPr>
        <w:pStyle w:val="EW"/>
        <w:keepNext/>
        <w:tabs>
          <w:tab w:val="left" w:pos="851"/>
          <w:tab w:val="left" w:pos="1134"/>
        </w:tabs>
        <w:ind w:left="2835" w:hanging="2551"/>
      </w:pPr>
      <w:r>
        <w:tab/>
      </w:r>
      <w:r>
        <w:tab/>
        <w:t>TON</w:t>
      </w:r>
      <w:r>
        <w:tab/>
        <w:t>International number</w:t>
      </w:r>
    </w:p>
    <w:p w:rsidR="00B17D80" w:rsidRDefault="00B17D80" w:rsidP="00B17D80">
      <w:pPr>
        <w:pStyle w:val="EW"/>
        <w:keepNext/>
        <w:tabs>
          <w:tab w:val="left" w:pos="851"/>
          <w:tab w:val="left" w:pos="1134"/>
        </w:tabs>
        <w:ind w:left="2835" w:hanging="2551"/>
      </w:pPr>
      <w:r>
        <w:tab/>
      </w:r>
      <w:r>
        <w:tab/>
        <w:t>NPI</w:t>
      </w:r>
      <w:r>
        <w:tab/>
        <w:t>"ISDN / telephone numbering plan"</w:t>
      </w:r>
    </w:p>
    <w:p w:rsidR="00B17D80" w:rsidRDefault="00B17D80" w:rsidP="00B17D80">
      <w:pPr>
        <w:pStyle w:val="EW"/>
        <w:tabs>
          <w:tab w:val="left" w:pos="851"/>
          <w:tab w:val="left" w:pos="1134"/>
        </w:tabs>
        <w:ind w:left="2835" w:hanging="2551"/>
      </w:pPr>
      <w:r>
        <w:tab/>
      </w:r>
      <w:r>
        <w:tab/>
        <w:t>Address value</w:t>
      </w:r>
      <w:r>
        <w:tab/>
        <w:t>"012345678"</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tab/>
      </w:r>
      <w:r>
        <w:tab/>
        <w:t>Message coding</w:t>
      </w:r>
      <w:r>
        <w:tab/>
        <w:t>SMS default alphabet</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13</w:t>
      </w:r>
    </w:p>
    <w:p w:rsidR="00B17D80" w:rsidRDefault="00B17D80" w:rsidP="00B17D80">
      <w:pPr>
        <w:pStyle w:val="EX"/>
        <w:tabs>
          <w:tab w:val="left" w:pos="851"/>
          <w:tab w:val="left" w:pos="1134"/>
        </w:tabs>
        <w:ind w:left="2835" w:hanging="2551"/>
      </w:pPr>
      <w:r>
        <w:tab/>
        <w:t>TP-UD</w:t>
      </w:r>
      <w:r>
        <w:tab/>
        <w:t>"Short Message"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SMS-PP (SEND SHORT MESSAGE) Message 1.3</w:t>
      </w:r>
    </w:p>
    <w:p w:rsidR="00B17D80" w:rsidRDefault="00B17D80" w:rsidP="00B17D80">
      <w:r>
        <w:t>Logically:</w:t>
      </w:r>
    </w:p>
    <w:p w:rsidR="00B17D80" w:rsidRDefault="00B17D80" w:rsidP="00B17D80">
      <w:pPr>
        <w:pStyle w:val="EW"/>
        <w:tabs>
          <w:tab w:val="left" w:pos="851"/>
          <w:tab w:val="left" w:pos="1134"/>
        </w:tabs>
        <w:ind w:left="2835" w:hanging="2551"/>
      </w:pPr>
      <w:r>
        <w:lastRenderedPageBreak/>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tab/>
        <w:t>TP-MR</w:t>
      </w:r>
      <w:r>
        <w:tab/>
        <w:t>"01"</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p>
    <w:p w:rsidR="00B17D80" w:rsidRDefault="00B17D80" w:rsidP="00B17D80">
      <w:pPr>
        <w:pStyle w:val="EW"/>
        <w:tabs>
          <w:tab w:val="left" w:pos="851"/>
          <w:tab w:val="left" w:pos="1134"/>
        </w:tabs>
        <w:ind w:left="2835" w:hanging="2551"/>
      </w:pPr>
      <w:r>
        <w:tab/>
      </w:r>
      <w:r>
        <w:tab/>
        <w:t>Address value</w:t>
      </w:r>
      <w:r>
        <w:tab/>
        <w:t>"012345678"</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tab/>
      </w:r>
      <w:r>
        <w:tab/>
        <w:t>Message coding</w:t>
      </w:r>
      <w:r>
        <w:tab/>
        <w:t>SMS default alphabet</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13</w:t>
      </w:r>
    </w:p>
    <w:p w:rsidR="00B17D80" w:rsidRDefault="00B17D80" w:rsidP="00B17D80">
      <w:pPr>
        <w:pStyle w:val="EX"/>
        <w:tabs>
          <w:tab w:val="left" w:pos="851"/>
          <w:tab w:val="left" w:pos="1134"/>
        </w:tabs>
        <w:ind w:left="2835" w:hanging="2551"/>
      </w:pPr>
      <w:r>
        <w:tab/>
        <w:t>TP-UD</w:t>
      </w:r>
      <w:r>
        <w:tab/>
        <w:t>"Short Message"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r>
    </w:tbl>
    <w:p w:rsidR="00B17D80" w:rsidRDefault="00B17D80" w:rsidP="00B17D80">
      <w:pPr>
        <w:pStyle w:val="FP"/>
      </w:pPr>
    </w:p>
    <w:p w:rsidR="00B17D80" w:rsidRDefault="00B17D80" w:rsidP="00B17D80">
      <w:r>
        <w:t>TERMINAL RESPONSE: SEND SHORT MESSAGE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SHORT MESSAGE</w:t>
      </w:r>
    </w:p>
    <w:p w:rsidR="00B17D80" w:rsidRDefault="00B17D80" w:rsidP="00B17D80">
      <w:pPr>
        <w:pStyle w:val="EW"/>
        <w:tabs>
          <w:tab w:val="left" w:pos="851"/>
        </w:tabs>
        <w:ind w:left="2835" w:hanging="2551"/>
      </w:pPr>
      <w:r>
        <w:tab/>
        <w:t>Command qualifier:</w:t>
      </w:r>
      <w:r>
        <w:tab/>
        <w:t>packing not required</w:t>
      </w:r>
    </w:p>
    <w:p w:rsidR="00B17D80" w:rsidRPr="00324C44" w:rsidRDefault="00B17D80" w:rsidP="00B17D80">
      <w:pPr>
        <w:pStyle w:val="EW"/>
        <w:tabs>
          <w:tab w:val="left" w:pos="851"/>
        </w:tabs>
        <w:ind w:left="2835" w:hanging="2551"/>
      </w:pPr>
      <w:r w:rsidRPr="00324C44">
        <w:t>Device identities</w:t>
      </w:r>
    </w:p>
    <w:p w:rsidR="00B17D80" w:rsidRDefault="00B17D80" w:rsidP="00B17D80">
      <w:pPr>
        <w:pStyle w:val="EW"/>
        <w:tabs>
          <w:tab w:val="left" w:pos="851"/>
        </w:tabs>
        <w:ind w:left="2835" w:hanging="2551"/>
        <w:rPr>
          <w:lang w:val="fr-FR"/>
        </w:rPr>
      </w:pPr>
      <w:r w:rsidRPr="00324C44">
        <w:tab/>
      </w:r>
      <w:r>
        <w:rPr>
          <w:lang w:val="fr-FR"/>
        </w:rPr>
        <w:t>Source device:</w:t>
      </w:r>
      <w:r>
        <w:rPr>
          <w:lang w:val="fr-FR"/>
        </w:rPr>
        <w:tab/>
        <w:t>ME</w:t>
      </w:r>
    </w:p>
    <w:p w:rsidR="00B17D80" w:rsidRPr="00BC77FE" w:rsidRDefault="00B17D80" w:rsidP="00B17D80">
      <w:pPr>
        <w:pStyle w:val="EW"/>
        <w:tabs>
          <w:tab w:val="left" w:pos="851"/>
        </w:tabs>
        <w:ind w:left="2835" w:hanging="2551"/>
        <w:rPr>
          <w:lang w:val="fr-FR"/>
        </w:rPr>
      </w:pPr>
      <w:r>
        <w:rPr>
          <w:lang w:val="fr-FR"/>
        </w:rPr>
        <w:tab/>
      </w:r>
      <w:r w:rsidRPr="00BC77FE">
        <w:rPr>
          <w:lang w:val="fr-FR"/>
        </w:rPr>
        <w:t>Destination device:</w:t>
      </w:r>
      <w:r w:rsidRPr="00BC77FE">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1.4 (SEND SHORT MESSAGE, packing required, 8 bit data, message of 160 characters user data,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SHORT MESSAGE 1.4. 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SHORT MESSAGE 1.4.1</w:t>
            </w:r>
          </w:p>
        </w:tc>
        <w:tc>
          <w:tcPr>
            <w:tcW w:w="3776" w:type="dxa"/>
            <w:tcBorders>
              <w:left w:val="single" w:sz="6" w:space="0" w:color="auto"/>
              <w:right w:val="single" w:sz="6" w:space="0" w:color="auto"/>
            </w:tcBorders>
          </w:tcPr>
          <w:p w:rsidR="00B17D80" w:rsidRDefault="00B17D80" w:rsidP="007B59FD">
            <w:pPr>
              <w:pStyle w:val="TAL"/>
            </w:pPr>
            <w:r>
              <w:t>[packing  required, 8 bit data]</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"The address data object holds the RP_Destination_Address "</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[Alpha Identifier]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5</w:t>
            </w:r>
          </w:p>
        </w:tc>
        <w:tc>
          <w:tcPr>
            <w:tcW w:w="1232" w:type="dxa"/>
            <w:tcBorders>
              <w:left w:val="single" w:sz="6" w:space="0" w:color="auto"/>
              <w:right w:val="single" w:sz="6" w:space="0" w:color="auto"/>
            </w:tcBorders>
          </w:tcPr>
          <w:p w:rsidR="00B17D80" w:rsidRDefault="00B17D80" w:rsidP="007B59FD">
            <w:pPr>
              <w:pStyle w:val="TAC"/>
              <w:rPr>
                <w:lang w:val="fr-FR"/>
              </w:rPr>
            </w:pPr>
            <w:r>
              <w:rPr>
                <w:lang w:val="fr-FR"/>
              </w:rPr>
              <w:t xml:space="preserve">ME </w:t>
            </w:r>
            <w:r>
              <w:sym w:font="Symbol" w:char="F0AE"/>
            </w:r>
            <w:r>
              <w:rPr>
                <w:lang w:val="fr-FR"/>
              </w:rPr>
              <w:t xml:space="preserve"> SS</w:t>
            </w:r>
          </w:p>
        </w:tc>
        <w:tc>
          <w:tcPr>
            <w:tcW w:w="2892" w:type="dxa"/>
            <w:tcBorders>
              <w:left w:val="single" w:sz="6" w:space="0" w:color="auto"/>
              <w:right w:val="single" w:sz="6" w:space="0" w:color="auto"/>
            </w:tcBorders>
          </w:tcPr>
          <w:p w:rsidR="00B17D80" w:rsidRDefault="00B17D80" w:rsidP="007B59FD">
            <w:pPr>
              <w:pStyle w:val="TAL"/>
            </w:pPr>
            <w:r>
              <w:t>Send SMS-PP(SEND SHORT MESSAGE) Message 1.4</w:t>
            </w:r>
          </w:p>
        </w:tc>
        <w:tc>
          <w:tcPr>
            <w:tcW w:w="3776" w:type="dxa"/>
            <w:tcBorders>
              <w:left w:val="single" w:sz="6" w:space="0" w:color="auto"/>
              <w:right w:val="single" w:sz="6" w:space="0" w:color="auto"/>
            </w:tcBorders>
          </w:tcPr>
          <w:p w:rsidR="00B17D80" w:rsidRDefault="00B17D80" w:rsidP="007B59FD">
            <w:pPr>
              <w:pStyle w:val="TAL"/>
            </w:pPr>
            <w:r>
              <w:t>[message of 140 bytes user data]</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SMS RP-ACK</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SEND SHORT MESSAGE 1.4.1</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lastRenderedPageBreak/>
        <w:t>PROACTIVE COMMAND: SEND SHORT MESSAGE 1.4.1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SHORT MESSAGE</w:t>
      </w:r>
    </w:p>
    <w:p w:rsidR="00B17D80" w:rsidRDefault="00B17D80" w:rsidP="00B17D80">
      <w:pPr>
        <w:pStyle w:val="EW"/>
        <w:tabs>
          <w:tab w:val="left" w:pos="851"/>
        </w:tabs>
        <w:ind w:left="2835" w:hanging="2551"/>
      </w:pPr>
      <w:r>
        <w:tab/>
        <w:t>Command qualifier:</w:t>
      </w:r>
      <w:r>
        <w:tab/>
        <w:t>packing required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Network</w:t>
      </w:r>
    </w:p>
    <w:p w:rsidR="00B17D80" w:rsidRDefault="00B17D80" w:rsidP="00B17D80">
      <w:pPr>
        <w:pStyle w:val="EW"/>
        <w:tabs>
          <w:tab w:val="left" w:pos="851"/>
        </w:tabs>
        <w:ind w:left="2835" w:hanging="2551"/>
      </w:pPr>
      <w:r w:rsidRPr="00F51EF9">
        <w:rPr>
          <w:lang w:val="fr-FR"/>
        </w:rPr>
        <w:tab/>
      </w:r>
      <w:r>
        <w:t>Alpha identifier:</w:t>
      </w:r>
      <w:r>
        <w:tab/>
        <w:t>"The address data object holds the RP_Destination_Address"</w:t>
      </w:r>
    </w:p>
    <w:p w:rsidR="00B17D80" w:rsidRDefault="00B17D80" w:rsidP="00B17D80">
      <w:pPr>
        <w:pStyle w:val="EW"/>
        <w:tabs>
          <w:tab w:val="left" w:pos="851"/>
          <w:tab w:val="left" w:pos="1134"/>
        </w:tabs>
        <w:ind w:left="2835" w:hanging="2551"/>
      </w:pPr>
      <w:r>
        <w:t>Address</w:t>
      </w:r>
    </w:p>
    <w:p w:rsidR="00B17D80" w:rsidRDefault="00B17D80" w:rsidP="00B17D80">
      <w:pPr>
        <w:pStyle w:val="EW"/>
        <w:tabs>
          <w:tab w:val="left" w:pos="851"/>
          <w:tab w:val="left" w:pos="1134"/>
        </w:tabs>
        <w:ind w:left="2835" w:hanging="2551"/>
      </w:pPr>
      <w:r>
        <w:tab/>
        <w:t>TON:</w:t>
      </w:r>
      <w:r>
        <w:tab/>
        <w:t>International number</w:t>
      </w:r>
    </w:p>
    <w:p w:rsidR="00B17D80" w:rsidRDefault="00B17D80" w:rsidP="00B17D80">
      <w:pPr>
        <w:pStyle w:val="EW"/>
        <w:tabs>
          <w:tab w:val="left" w:pos="851"/>
          <w:tab w:val="left" w:pos="1134"/>
        </w:tabs>
        <w:ind w:left="2835" w:hanging="2551"/>
      </w:pPr>
      <w:r>
        <w:tab/>
        <w:t>NPI:</w:t>
      </w:r>
      <w:r>
        <w:tab/>
        <w:t>"ISDN / telephone numbering plan"</w:t>
      </w:r>
    </w:p>
    <w:p w:rsidR="00B17D80" w:rsidRDefault="00B17D80" w:rsidP="00B17D80">
      <w:pPr>
        <w:pStyle w:val="EW"/>
        <w:tabs>
          <w:tab w:val="left" w:pos="851"/>
          <w:tab w:val="left" w:pos="1134"/>
        </w:tabs>
        <w:ind w:left="2835" w:hanging="2551"/>
      </w:pPr>
      <w:r>
        <w:tab/>
        <w:t>Dialling number string</w:t>
      </w:r>
      <w:r>
        <w:tab/>
        <w:t>"112233445566778"</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tab/>
        <w:t>TP-MR</w:t>
      </w:r>
      <w:r>
        <w:tab/>
        <w:t>"00"</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p>
    <w:p w:rsidR="00B17D80" w:rsidRDefault="00B17D80" w:rsidP="00B17D80">
      <w:pPr>
        <w:pStyle w:val="EW"/>
        <w:tabs>
          <w:tab w:val="left" w:pos="851"/>
          <w:tab w:val="left" w:pos="1134"/>
        </w:tabs>
        <w:ind w:left="2835" w:hanging="2551"/>
      </w:pPr>
      <w:r>
        <w:tab/>
      </w:r>
      <w:r>
        <w:tab/>
        <w:t>Address value</w:t>
      </w:r>
      <w:r>
        <w:tab/>
        <w:t>"012345678"</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tab/>
      </w:r>
      <w:r>
        <w:tab/>
        <w:t>Message coding</w:t>
      </w:r>
      <w:r>
        <w:tab/>
        <w:t>8 bit data</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160</w:t>
      </w:r>
    </w:p>
    <w:p w:rsidR="00B17D80" w:rsidRDefault="00B17D80" w:rsidP="00B17D80">
      <w:pPr>
        <w:pStyle w:val="EX"/>
        <w:tabs>
          <w:tab w:val="left" w:pos="851"/>
          <w:tab w:val="left" w:pos="1134"/>
        </w:tabs>
        <w:ind w:left="2835" w:hanging="2551"/>
      </w:pPr>
      <w:r>
        <w:tab/>
        <w:t>TP-UD</w:t>
      </w:r>
      <w:r>
        <w:tab/>
        <w:t>"Two types are defined: - A short message to be sent to the network in an SMS</w:t>
      </w:r>
      <w:r>
        <w:noBreakHyphen/>
        <w:t>SUBMIT message, or an SMS-COMMAND message, where the user data can be passed transp"</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SMS-PP (SEND SHORT MESSAGE) Message 1.4</w:t>
      </w:r>
    </w:p>
    <w:p w:rsidR="00B17D80" w:rsidRDefault="00B17D80" w:rsidP="00B17D80">
      <w:pPr>
        <w:keepNext/>
        <w:keepLines/>
      </w:pPr>
      <w:r>
        <w:lastRenderedPageBreak/>
        <w:t>Logically:</w:t>
      </w:r>
    </w:p>
    <w:p w:rsidR="00B17D80" w:rsidRDefault="00B17D80" w:rsidP="00B17D80">
      <w:pPr>
        <w:pStyle w:val="EW"/>
        <w:keepNext/>
        <w:tabs>
          <w:tab w:val="left" w:pos="851"/>
          <w:tab w:val="left" w:pos="1134"/>
        </w:tabs>
        <w:ind w:left="2835" w:hanging="2551"/>
      </w:pPr>
      <w:r>
        <w:t>SMS TPDU</w:t>
      </w:r>
    </w:p>
    <w:p w:rsidR="00B17D80" w:rsidRDefault="00B17D80" w:rsidP="00B17D80">
      <w:pPr>
        <w:pStyle w:val="EW"/>
        <w:keepNext/>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tab/>
        <w:t>TP-MR</w:t>
      </w:r>
      <w:r>
        <w:tab/>
        <w:t>"01"</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p>
    <w:p w:rsidR="00B17D80" w:rsidRDefault="00B17D80" w:rsidP="00B17D80">
      <w:pPr>
        <w:pStyle w:val="EW"/>
        <w:tabs>
          <w:tab w:val="left" w:pos="851"/>
          <w:tab w:val="left" w:pos="1134"/>
        </w:tabs>
        <w:ind w:left="2835" w:hanging="2551"/>
      </w:pPr>
      <w:r>
        <w:tab/>
      </w:r>
      <w:r>
        <w:tab/>
        <w:t>Address value</w:t>
      </w:r>
      <w:r>
        <w:tab/>
        <w:t>"012345678"</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tab/>
      </w:r>
      <w:r>
        <w:tab/>
        <w:t>Message coding</w:t>
      </w:r>
      <w:r>
        <w:tab/>
        <w:t>SMS default alphabet</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160</w:t>
      </w:r>
    </w:p>
    <w:p w:rsidR="00B17D80" w:rsidRDefault="00B17D80" w:rsidP="00B17D80">
      <w:pPr>
        <w:pStyle w:val="EX"/>
        <w:tabs>
          <w:tab w:val="left" w:pos="851"/>
          <w:tab w:val="left" w:pos="1134"/>
        </w:tabs>
        <w:ind w:left="2835" w:hanging="2551"/>
      </w:pPr>
      <w:r>
        <w:tab/>
        <w:t>TP-UD</w:t>
      </w:r>
      <w:r>
        <w:tab/>
        <w:t>"Two types are defined: - A short message to be sent to the network in an SMS</w:t>
      </w:r>
      <w:r>
        <w:noBreakHyphen/>
        <w:t>SUBMIT message, or an SMS-COMMAND message, where the user data can be passed transp"</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E6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1D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CD</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DA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F9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SHORT MESSAGE 1.4.1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SHORT MESSAGE</w:t>
      </w:r>
    </w:p>
    <w:p w:rsidR="00B17D80" w:rsidRDefault="00B17D80" w:rsidP="00B17D80">
      <w:pPr>
        <w:pStyle w:val="EW"/>
        <w:tabs>
          <w:tab w:val="left" w:pos="851"/>
        </w:tabs>
        <w:ind w:left="2835" w:hanging="2551"/>
      </w:pPr>
      <w:r>
        <w:tab/>
        <w:t>Command qualifier:</w:t>
      </w:r>
      <w:r>
        <w:tab/>
        <w:t>packing required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324C44" w:rsidRDefault="00B17D80" w:rsidP="00B17D80">
      <w:pPr>
        <w:pStyle w:val="EW"/>
        <w:tabs>
          <w:tab w:val="left" w:pos="851"/>
        </w:tabs>
        <w:ind w:left="2835" w:hanging="2551"/>
      </w:pPr>
      <w:r>
        <w:rPr>
          <w:lang w:val="fr-FR"/>
        </w:rPr>
        <w:tab/>
      </w:r>
      <w:r w:rsidRPr="00324C44">
        <w:t>Destination device:</w:t>
      </w:r>
      <w:r w:rsidRPr="00324C44">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lastRenderedPageBreak/>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1.5 (SEND SHORT MESSAGE, packing not required, SMS default alphabet, message of 160 characters user data,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SHORT MESSAGE 1.5.1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SHORT MESSAGE 1.5.1</w:t>
            </w:r>
          </w:p>
        </w:tc>
        <w:tc>
          <w:tcPr>
            <w:tcW w:w="3776" w:type="dxa"/>
            <w:tcBorders>
              <w:left w:val="single" w:sz="6" w:space="0" w:color="auto"/>
              <w:right w:val="single" w:sz="6" w:space="0" w:color="auto"/>
            </w:tcBorders>
          </w:tcPr>
          <w:p w:rsidR="00B17D80" w:rsidRDefault="00B17D80" w:rsidP="007B59FD">
            <w:pPr>
              <w:pStyle w:val="TAL"/>
            </w:pPr>
            <w:r>
              <w:t>[packing not required, SMS default alphabet]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"The address data object holds the RP Destination Address "</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[Alpha Identifier]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5</w:t>
            </w:r>
          </w:p>
        </w:tc>
        <w:tc>
          <w:tcPr>
            <w:tcW w:w="1232" w:type="dxa"/>
            <w:tcBorders>
              <w:left w:val="single" w:sz="6" w:space="0" w:color="auto"/>
              <w:right w:val="single" w:sz="6" w:space="0" w:color="auto"/>
            </w:tcBorders>
          </w:tcPr>
          <w:p w:rsidR="00B17D80" w:rsidRDefault="00B17D80" w:rsidP="007B59FD">
            <w:pPr>
              <w:pStyle w:val="TAC"/>
              <w:rPr>
                <w:lang w:val="fr-FR"/>
              </w:rPr>
            </w:pPr>
            <w:r>
              <w:rPr>
                <w:lang w:val="fr-FR"/>
              </w:rPr>
              <w:t xml:space="preserve">ME </w:t>
            </w:r>
            <w:r>
              <w:sym w:font="Symbol" w:char="F0AE"/>
            </w:r>
            <w:r>
              <w:rPr>
                <w:lang w:val="fr-FR"/>
              </w:rPr>
              <w:t xml:space="preserve"> SS</w:t>
            </w:r>
          </w:p>
        </w:tc>
        <w:tc>
          <w:tcPr>
            <w:tcW w:w="2892" w:type="dxa"/>
            <w:tcBorders>
              <w:left w:val="single" w:sz="6" w:space="0" w:color="auto"/>
              <w:right w:val="single" w:sz="6" w:space="0" w:color="auto"/>
            </w:tcBorders>
          </w:tcPr>
          <w:p w:rsidR="00B17D80" w:rsidRDefault="00B17D80" w:rsidP="007B59FD">
            <w:pPr>
              <w:pStyle w:val="TAL"/>
            </w:pPr>
            <w:r>
              <w:t>Send SMS-PP (SEND SHORT MESSAGE) Message 1.5</w:t>
            </w:r>
          </w:p>
        </w:tc>
        <w:tc>
          <w:tcPr>
            <w:tcW w:w="3776" w:type="dxa"/>
            <w:tcBorders>
              <w:left w:val="single" w:sz="6" w:space="0" w:color="auto"/>
              <w:right w:val="single" w:sz="6" w:space="0" w:color="auto"/>
            </w:tcBorders>
          </w:tcPr>
          <w:p w:rsidR="00B17D80" w:rsidRDefault="00B17D80" w:rsidP="007B59FD">
            <w:pPr>
              <w:pStyle w:val="TAL"/>
            </w:pPr>
            <w:r>
              <w:t>[message of 140 bytes user data]</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SMS RP-ACK</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SEND SHORT MESSAGE 1.5.1</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SEND SHORT MESSAGE 1.5.1</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SHORT MESSAGE</w:t>
      </w:r>
    </w:p>
    <w:p w:rsidR="00B17D80" w:rsidRDefault="00B17D80" w:rsidP="00B17D80">
      <w:pPr>
        <w:pStyle w:val="EW"/>
        <w:tabs>
          <w:tab w:val="left" w:pos="851"/>
        </w:tabs>
        <w:ind w:left="2835" w:hanging="2551"/>
      </w:pPr>
      <w:r>
        <w:tab/>
        <w:t>Command qualifier:</w:t>
      </w:r>
      <w:r>
        <w:tab/>
        <w:t>packing not required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Network</w:t>
      </w:r>
    </w:p>
    <w:p w:rsidR="00B17D80" w:rsidRDefault="00B17D80" w:rsidP="00B17D80">
      <w:pPr>
        <w:pStyle w:val="EW"/>
        <w:tabs>
          <w:tab w:val="left" w:pos="851"/>
        </w:tabs>
        <w:ind w:left="2835" w:hanging="2551"/>
      </w:pPr>
      <w:r w:rsidRPr="00F51EF9">
        <w:rPr>
          <w:lang w:val="fr-FR"/>
        </w:rPr>
        <w:tab/>
      </w:r>
      <w:r>
        <w:t>Alpha identifier:</w:t>
      </w:r>
      <w:r>
        <w:tab/>
        <w:t>"The address data object holds the RP Destination Address"</w:t>
      </w:r>
    </w:p>
    <w:p w:rsidR="00B17D80" w:rsidRDefault="00B17D80" w:rsidP="00B17D80">
      <w:pPr>
        <w:pStyle w:val="EW"/>
        <w:tabs>
          <w:tab w:val="left" w:pos="851"/>
          <w:tab w:val="left" w:pos="1134"/>
        </w:tabs>
        <w:ind w:left="2835" w:hanging="2551"/>
      </w:pPr>
      <w:r>
        <w:t>Address</w:t>
      </w:r>
    </w:p>
    <w:p w:rsidR="00B17D80" w:rsidRDefault="00B17D80" w:rsidP="00B17D80">
      <w:pPr>
        <w:pStyle w:val="EW"/>
        <w:tabs>
          <w:tab w:val="left" w:pos="851"/>
          <w:tab w:val="left" w:pos="1134"/>
        </w:tabs>
        <w:ind w:left="2835" w:hanging="2551"/>
      </w:pPr>
      <w:r>
        <w:tab/>
        <w:t>TON:</w:t>
      </w:r>
      <w:r>
        <w:tab/>
        <w:t>International number</w:t>
      </w:r>
    </w:p>
    <w:p w:rsidR="00B17D80" w:rsidRDefault="00B17D80" w:rsidP="00B17D80">
      <w:pPr>
        <w:pStyle w:val="EW"/>
        <w:tabs>
          <w:tab w:val="left" w:pos="851"/>
          <w:tab w:val="left" w:pos="1134"/>
        </w:tabs>
        <w:ind w:left="2835" w:hanging="2551"/>
      </w:pPr>
      <w:r>
        <w:tab/>
        <w:t>NPI:</w:t>
      </w:r>
      <w:r>
        <w:tab/>
        <w:t>"ISDN / telephone numbering plan"</w:t>
      </w:r>
    </w:p>
    <w:p w:rsidR="00B17D80" w:rsidRDefault="00B17D80" w:rsidP="00B17D80">
      <w:pPr>
        <w:pStyle w:val="EW"/>
        <w:tabs>
          <w:tab w:val="left" w:pos="851"/>
          <w:tab w:val="left" w:pos="1134"/>
        </w:tabs>
        <w:ind w:left="2835" w:hanging="2551"/>
      </w:pPr>
      <w:r>
        <w:tab/>
        <w:t>Dialling number string</w:t>
      </w:r>
      <w:r>
        <w:tab/>
        <w:t>"112233445566778"</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tab/>
        <w:t>TP-MR</w:t>
      </w:r>
      <w:r>
        <w:tab/>
        <w:t>"00"</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p>
    <w:p w:rsidR="00B17D80" w:rsidRDefault="00B17D80" w:rsidP="00B17D80">
      <w:pPr>
        <w:pStyle w:val="EW"/>
        <w:tabs>
          <w:tab w:val="left" w:pos="851"/>
          <w:tab w:val="left" w:pos="1134"/>
        </w:tabs>
        <w:ind w:left="2835" w:hanging="2551"/>
      </w:pPr>
      <w:r>
        <w:tab/>
      </w:r>
      <w:r>
        <w:tab/>
        <w:t>Address value</w:t>
      </w:r>
      <w:r>
        <w:tab/>
        <w:t>"012345678"</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tab/>
      </w:r>
      <w:r>
        <w:tab/>
        <w:t>Message coding</w:t>
      </w:r>
      <w:r>
        <w:tab/>
        <w:t>SMS default alphabet</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160</w:t>
      </w:r>
    </w:p>
    <w:p w:rsidR="00B17D80" w:rsidRDefault="00B17D80" w:rsidP="00B17D80">
      <w:pPr>
        <w:pStyle w:val="EX"/>
        <w:tabs>
          <w:tab w:val="left" w:pos="851"/>
          <w:tab w:val="left" w:pos="1134"/>
        </w:tabs>
        <w:ind w:left="2835" w:hanging="2551"/>
      </w:pPr>
      <w:r>
        <w:tab/>
        <w:t>TP-UD</w:t>
      </w:r>
      <w:r>
        <w:tab/>
        <w:t>"Two types are defined: - A short message to be sent to the network in an SMS</w:t>
      </w:r>
      <w:r>
        <w:noBreakHyphen/>
        <w:t>SUBMIT message, or an SMS-COMMAND message, where the user data can be passed transp"</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E6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1D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ED</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DA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F9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SMS-PP (SEND SHORT MESSAGE) Message 1.5</w:t>
      </w:r>
    </w:p>
    <w:p w:rsidR="00B17D80" w:rsidRDefault="00B17D80" w:rsidP="00B17D80">
      <w:pPr>
        <w:keepNext/>
        <w:keepLines/>
      </w:pPr>
      <w:r>
        <w:t>Logically:</w:t>
      </w:r>
    </w:p>
    <w:p w:rsidR="00B17D80" w:rsidRDefault="00B17D80" w:rsidP="00B17D80">
      <w:pPr>
        <w:pStyle w:val="EW"/>
        <w:keepNext/>
        <w:tabs>
          <w:tab w:val="left" w:pos="851"/>
          <w:tab w:val="left" w:pos="1134"/>
        </w:tabs>
        <w:ind w:left="2835" w:hanging="2551"/>
      </w:pPr>
      <w:r>
        <w:t>SMS TPDU</w:t>
      </w:r>
    </w:p>
    <w:p w:rsidR="00B17D80" w:rsidRDefault="00B17D80" w:rsidP="00B17D80">
      <w:pPr>
        <w:pStyle w:val="EW"/>
        <w:keepNext/>
        <w:tabs>
          <w:tab w:val="left" w:pos="851"/>
          <w:tab w:val="left" w:pos="1134"/>
        </w:tabs>
        <w:ind w:left="2835" w:hanging="2551"/>
      </w:pPr>
      <w:r>
        <w:tab/>
        <w:t>TP-MTI</w:t>
      </w:r>
      <w:r>
        <w:tab/>
        <w:t>SMS-SUBMIT</w:t>
      </w:r>
    </w:p>
    <w:p w:rsidR="00B17D80" w:rsidRDefault="00B17D80" w:rsidP="00B17D80">
      <w:pPr>
        <w:pStyle w:val="EW"/>
        <w:keepNext/>
        <w:tabs>
          <w:tab w:val="left" w:pos="851"/>
          <w:tab w:val="left" w:pos="1134"/>
        </w:tabs>
        <w:ind w:left="2835" w:hanging="2551"/>
      </w:pPr>
      <w:r>
        <w:tab/>
        <w:t>TP-RD</w:t>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tab/>
        <w:t>TP-MR</w:t>
      </w:r>
      <w:r>
        <w:tab/>
        <w:t>"01"</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p>
    <w:p w:rsidR="00B17D80" w:rsidRDefault="00B17D80" w:rsidP="00B17D80">
      <w:pPr>
        <w:pStyle w:val="EW"/>
        <w:tabs>
          <w:tab w:val="left" w:pos="851"/>
          <w:tab w:val="left" w:pos="1134"/>
        </w:tabs>
        <w:ind w:left="2835" w:hanging="2551"/>
      </w:pPr>
      <w:r>
        <w:tab/>
      </w:r>
      <w:r>
        <w:tab/>
        <w:t>Address value</w:t>
      </w:r>
      <w:r>
        <w:tab/>
        <w:t>"012345678"</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tab/>
      </w:r>
      <w:r>
        <w:tab/>
        <w:t>Message coding</w:t>
      </w:r>
      <w:r>
        <w:tab/>
        <w:t>SMS default alphabet</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160</w:t>
      </w:r>
    </w:p>
    <w:p w:rsidR="00B17D80" w:rsidRDefault="00B17D80" w:rsidP="00B17D80">
      <w:pPr>
        <w:pStyle w:val="EX"/>
        <w:tabs>
          <w:tab w:val="left" w:pos="851"/>
          <w:tab w:val="left" w:pos="1134"/>
        </w:tabs>
        <w:ind w:left="2835" w:hanging="2551"/>
      </w:pPr>
      <w:r>
        <w:tab/>
        <w:t>TP-UD</w:t>
      </w:r>
      <w:r>
        <w:tab/>
        <w:t>"Two types are defined: - A short message to be sent to the network in an SMS-SUBMIT message, or an SMS-COMMAND message, where the user data can be passed transp"</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E6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1D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ED</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DA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F9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SHORT MESSAGE 1.5.1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SHORT MESSAGE</w:t>
      </w:r>
    </w:p>
    <w:p w:rsidR="00B17D80" w:rsidRDefault="00B17D80" w:rsidP="00B17D80">
      <w:pPr>
        <w:pStyle w:val="EW"/>
        <w:tabs>
          <w:tab w:val="left" w:pos="851"/>
        </w:tabs>
        <w:ind w:left="2835" w:hanging="2551"/>
      </w:pPr>
      <w:r>
        <w:tab/>
        <w:t>Command qualifier:</w:t>
      </w:r>
      <w:r>
        <w:tab/>
        <w:t>packing not required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1.6 (SEND SHORT MESSAGE, alpha identifier 160 bytes long, SMS default alphabet,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SHORT MESSAGE 1.6.1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SHORT MESSAGE 1.6.1</w:t>
            </w:r>
          </w:p>
        </w:tc>
        <w:tc>
          <w:tcPr>
            <w:tcW w:w="3776" w:type="dxa"/>
            <w:tcBorders>
              <w:left w:val="single" w:sz="6" w:space="0" w:color="auto"/>
              <w:right w:val="single" w:sz="6" w:space="0" w:color="auto"/>
            </w:tcBorders>
          </w:tcPr>
          <w:p w:rsidR="00B17D80" w:rsidRDefault="00B17D80" w:rsidP="007B59FD">
            <w:pPr>
              <w:pStyle w:val="TAL"/>
            </w:pPr>
            <w:r>
              <w:t>[packing not required, SMS default alphabet]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"Two types are defined: - A short message to be sent to the network in an SMS-SUBMIT message, or an SMS-COMMAND message, where the user data can be passed transparently; - A short message to be sent to the network in an SMS-SUBMIT "</w:t>
            </w:r>
          </w:p>
        </w:tc>
        <w:tc>
          <w:tcPr>
            <w:tcW w:w="3776" w:type="dxa"/>
            <w:tcBorders>
              <w:left w:val="single" w:sz="6" w:space="0" w:color="auto"/>
              <w:right w:val="single" w:sz="6" w:space="0" w:color="auto"/>
            </w:tcBorders>
          </w:tcPr>
          <w:p w:rsidR="00B17D80" w:rsidRDefault="00B17D80" w:rsidP="007B59FD">
            <w:pPr>
              <w:pStyle w:val="TAL"/>
            </w:pPr>
            <w:r>
              <w:t>[Alpha Identifier of 160 bytes]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Send SMS-PP (SEND SHORT MESSAGE) Message 1.6</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SMS RP-ACK</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SEND SHORT MESSAGE 1.6.1</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SEND SHORT MESSAGE 1.6.1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SHORT MESSAGE</w:t>
      </w:r>
    </w:p>
    <w:p w:rsidR="00B17D80" w:rsidRDefault="00B17D80" w:rsidP="00B17D80">
      <w:pPr>
        <w:pStyle w:val="EW"/>
        <w:tabs>
          <w:tab w:val="left" w:pos="851"/>
        </w:tabs>
        <w:ind w:left="2835" w:hanging="2551"/>
      </w:pPr>
      <w:r>
        <w:tab/>
        <w:t>Command qualifier:</w:t>
      </w:r>
      <w:r>
        <w:tab/>
        <w:t>packing not required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lastRenderedPageBreak/>
        <w:tab/>
      </w:r>
      <w:r w:rsidRPr="00F51EF9">
        <w:rPr>
          <w:lang w:val="fr-FR"/>
        </w:rPr>
        <w:t>Destination device:</w:t>
      </w:r>
      <w:r w:rsidRPr="00F51EF9">
        <w:rPr>
          <w:lang w:val="fr-FR"/>
        </w:rPr>
        <w:tab/>
        <w:t>Network</w:t>
      </w:r>
    </w:p>
    <w:p w:rsidR="00B17D80" w:rsidRDefault="00B17D80" w:rsidP="00B17D80">
      <w:pPr>
        <w:pStyle w:val="EW"/>
        <w:tabs>
          <w:tab w:val="left" w:pos="851"/>
        </w:tabs>
        <w:ind w:left="2835" w:hanging="2551"/>
      </w:pPr>
      <w:r w:rsidRPr="00F51EF9">
        <w:rPr>
          <w:lang w:val="fr-FR"/>
        </w:rPr>
        <w:tab/>
      </w:r>
      <w:r>
        <w:t>Alpha identifier:</w:t>
      </w:r>
      <w:r>
        <w:tab/>
        <w:t>"Two types are defined: - A short message to be sent to the network in an SMS</w:t>
      </w:r>
      <w:r>
        <w:noBreakHyphen/>
        <w:t>SUBMIT message, or an SMS-COMMAND message, where the user data can be passed transparently; - A short message to be sent to the network in an SMS</w:t>
      </w:r>
      <w:r>
        <w:noBreakHyphen/>
        <w:t>SUBMIT"</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tab/>
        <w:t>TP-MR</w:t>
      </w:r>
      <w:r>
        <w:tab/>
        <w:t>"00"</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p>
    <w:p w:rsidR="00B17D80" w:rsidRDefault="00B17D80" w:rsidP="00B17D80">
      <w:pPr>
        <w:pStyle w:val="EW"/>
        <w:tabs>
          <w:tab w:val="left" w:pos="851"/>
          <w:tab w:val="left" w:pos="1134"/>
        </w:tabs>
        <w:ind w:left="2835" w:hanging="2551"/>
      </w:pPr>
      <w:r>
        <w:tab/>
      </w:r>
      <w:r>
        <w:tab/>
        <w:t>Address value</w:t>
      </w:r>
      <w:r>
        <w:tab/>
        <w:t>"01"</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tab/>
      </w:r>
      <w:r>
        <w:tab/>
        <w:t>Message coding</w:t>
      </w:r>
      <w:r>
        <w:tab/>
        <w:t>SMS default alphabet</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1</w:t>
      </w:r>
    </w:p>
    <w:p w:rsidR="00B17D80" w:rsidRDefault="00B17D80" w:rsidP="00B17D80">
      <w:pPr>
        <w:pStyle w:val="EX"/>
        <w:tabs>
          <w:tab w:val="left" w:pos="851"/>
          <w:tab w:val="left" w:pos="1134"/>
        </w:tabs>
        <w:ind w:left="2835" w:hanging="2551"/>
      </w:pPr>
      <w:r>
        <w:tab/>
        <w:t>TP-UD</w:t>
      </w:r>
      <w:r>
        <w:tab/>
        <w:t>" "</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4D</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67</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SMS-PP (SEND SHORT MESSAGE) Message 1.6</w:t>
      </w:r>
    </w:p>
    <w:p w:rsidR="00B17D80" w:rsidRDefault="00B17D80" w:rsidP="00B17D80">
      <w:r>
        <w:t>Logically:</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tab/>
        <w:t>TP-MR</w:t>
      </w:r>
      <w:r>
        <w:tab/>
        <w:t>"01"</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lastRenderedPageBreak/>
        <w:tab/>
      </w:r>
      <w:r>
        <w:tab/>
        <w:t>NPI</w:t>
      </w:r>
      <w:r>
        <w:tab/>
        <w:t>"ISDN / telephone numbering plan"</w:t>
      </w:r>
    </w:p>
    <w:p w:rsidR="00B17D80" w:rsidRDefault="00B17D80" w:rsidP="00B17D80">
      <w:pPr>
        <w:pStyle w:val="EW"/>
        <w:tabs>
          <w:tab w:val="left" w:pos="851"/>
          <w:tab w:val="left" w:pos="1134"/>
        </w:tabs>
        <w:ind w:left="2835" w:hanging="2551"/>
      </w:pPr>
      <w:r>
        <w:tab/>
      </w:r>
      <w:r>
        <w:tab/>
        <w:t>Address value</w:t>
      </w:r>
      <w:r>
        <w:tab/>
        <w:t>"01"</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tab/>
      </w:r>
      <w:r>
        <w:tab/>
        <w:t>Message coding</w:t>
      </w:r>
      <w:r>
        <w:tab/>
        <w:t>SMS default alphabet</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1</w:t>
      </w:r>
    </w:p>
    <w:p w:rsidR="00B17D80" w:rsidRDefault="00B17D80" w:rsidP="00B17D80">
      <w:pPr>
        <w:pStyle w:val="EX"/>
        <w:tabs>
          <w:tab w:val="left" w:pos="851"/>
          <w:tab w:val="left" w:pos="1134"/>
        </w:tabs>
        <w:ind w:left="2835" w:hanging="2551"/>
      </w:pPr>
      <w:r>
        <w:tab/>
        <w:t>TP-UD</w:t>
      </w:r>
      <w:r>
        <w:tab/>
        <w:t>"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bl>
    <w:p w:rsidR="00B17D80" w:rsidRDefault="00B17D80" w:rsidP="00B17D80">
      <w:pPr>
        <w:pStyle w:val="FP"/>
      </w:pPr>
    </w:p>
    <w:p w:rsidR="00B17D80" w:rsidRDefault="00B17D80" w:rsidP="00B17D80">
      <w:r>
        <w:t>TERMINAL RESPONSE: SEND SHORT MESSAGE 1.6.1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SHORT MESSAGE</w:t>
      </w:r>
    </w:p>
    <w:p w:rsidR="00B17D80" w:rsidRDefault="00B17D80" w:rsidP="00B17D80">
      <w:pPr>
        <w:pStyle w:val="EW"/>
        <w:tabs>
          <w:tab w:val="left" w:pos="851"/>
        </w:tabs>
        <w:ind w:left="2835" w:hanging="2551"/>
      </w:pPr>
      <w:r>
        <w:tab/>
        <w:t>Command qualifier:</w:t>
      </w:r>
      <w:r>
        <w:tab/>
        <w:t>packing not required</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keepNext/>
        <w:tabs>
          <w:tab w:val="left" w:pos="851"/>
        </w:tabs>
        <w:ind w:left="2835" w:hanging="2551"/>
        <w:rPr>
          <w:lang w:val="fr-FR"/>
        </w:rPr>
      </w:pPr>
      <w:r>
        <w:rPr>
          <w:lang w:val="fr-FR"/>
        </w:rPr>
        <w:tab/>
        <w:t>Source device:</w:t>
      </w:r>
      <w:r>
        <w:rPr>
          <w:lang w:val="fr-FR"/>
        </w:rPr>
        <w:tab/>
        <w:t>ME</w:t>
      </w:r>
    </w:p>
    <w:p w:rsidR="00B17D80" w:rsidRPr="00324C44" w:rsidRDefault="00B17D80" w:rsidP="00B17D80">
      <w:pPr>
        <w:pStyle w:val="EW"/>
        <w:tabs>
          <w:tab w:val="left" w:pos="851"/>
        </w:tabs>
        <w:ind w:left="2835" w:hanging="2551"/>
      </w:pPr>
      <w:r>
        <w:rPr>
          <w:lang w:val="fr-FR"/>
        </w:rPr>
        <w:tab/>
      </w:r>
      <w:r w:rsidRPr="00324C44">
        <w:t>Destination device:</w:t>
      </w:r>
      <w:r w:rsidRPr="00324C44">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1.7(SEND SHORT MESSAGE, alpha identifier length '00', packing not required, 8-bit data,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SHORT MESSAGE 1.7.1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SHORT MESSAGE 1.7.1</w:t>
            </w:r>
          </w:p>
        </w:tc>
        <w:tc>
          <w:tcPr>
            <w:tcW w:w="3776" w:type="dxa"/>
            <w:tcBorders>
              <w:left w:val="single" w:sz="6" w:space="0" w:color="auto"/>
              <w:right w:val="single" w:sz="6" w:space="0" w:color="auto"/>
            </w:tcBorders>
          </w:tcPr>
          <w:p w:rsidR="00B17D80" w:rsidRDefault="00B17D80" w:rsidP="007B59FD">
            <w:pPr>
              <w:pStyle w:val="TAL"/>
            </w:pPr>
            <w:r>
              <w:t>[packing not required, 8-bit data]</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ME </w:t>
            </w:r>
          </w:p>
        </w:tc>
        <w:tc>
          <w:tcPr>
            <w:tcW w:w="2892" w:type="dxa"/>
            <w:tcBorders>
              <w:left w:val="single" w:sz="6" w:space="0" w:color="auto"/>
              <w:right w:val="single" w:sz="6" w:space="0" w:color="auto"/>
            </w:tcBorders>
          </w:tcPr>
          <w:p w:rsidR="00B17D80" w:rsidRDefault="00B17D80" w:rsidP="007B59FD">
            <w:pPr>
              <w:pStyle w:val="TAL"/>
            </w:pPr>
            <w:r>
              <w:t>No information to user</w:t>
            </w:r>
          </w:p>
        </w:tc>
        <w:tc>
          <w:tcPr>
            <w:tcW w:w="3776" w:type="dxa"/>
            <w:tcBorders>
              <w:left w:val="single" w:sz="6" w:space="0" w:color="auto"/>
              <w:right w:val="single" w:sz="6" w:space="0" w:color="auto"/>
            </w:tcBorders>
          </w:tcPr>
          <w:p w:rsidR="00B17D80" w:rsidRDefault="00B17D80" w:rsidP="007B59FD">
            <w:pPr>
              <w:pStyle w:val="TAL"/>
            </w:pPr>
            <w:r>
              <w:t>[Alpha identifier length '00']</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Send SMS-PP (SEND SHORT MESSAGE) Message 1.7</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5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SMS RP-ACK</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7</w:t>
            </w:r>
          </w:p>
        </w:tc>
        <w:tc>
          <w:tcPr>
            <w:tcW w:w="105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SEND SHORT MESSAGE 1.7.1</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SEND SHORT MESSAGE 1.7.1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SHORT MESSAGE</w:t>
      </w:r>
    </w:p>
    <w:p w:rsidR="00B17D80" w:rsidRDefault="00B17D80" w:rsidP="00B17D80">
      <w:pPr>
        <w:pStyle w:val="EW"/>
        <w:tabs>
          <w:tab w:val="left" w:pos="851"/>
        </w:tabs>
        <w:ind w:left="2835" w:hanging="2551"/>
      </w:pPr>
      <w:r>
        <w:tab/>
        <w:t>Command qualifier:</w:t>
      </w:r>
      <w:r>
        <w:tab/>
        <w:t>packing not required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Network</w:t>
      </w:r>
    </w:p>
    <w:p w:rsidR="00B17D80" w:rsidRPr="00F51EF9" w:rsidRDefault="00B17D80" w:rsidP="00B17D80">
      <w:pPr>
        <w:pStyle w:val="EW"/>
        <w:tabs>
          <w:tab w:val="left" w:pos="851"/>
        </w:tabs>
        <w:ind w:left="2835" w:hanging="2551"/>
      </w:pPr>
      <w:r>
        <w:rPr>
          <w:lang w:val="fr-FR"/>
        </w:rPr>
        <w:tab/>
      </w:r>
      <w:r w:rsidRPr="00F51EF9">
        <w:t>Alpha identifier:</w:t>
      </w:r>
      <w:r w:rsidRPr="00F51EF9">
        <w:tab/>
      </w:r>
    </w:p>
    <w:p w:rsidR="00B17D80" w:rsidRDefault="00B17D80" w:rsidP="00B17D80">
      <w:pPr>
        <w:pStyle w:val="EW"/>
        <w:tabs>
          <w:tab w:val="left" w:pos="851"/>
          <w:tab w:val="left" w:pos="1134"/>
        </w:tabs>
        <w:ind w:left="2835" w:hanging="2551"/>
      </w:pPr>
      <w:r>
        <w:t>Address</w:t>
      </w:r>
    </w:p>
    <w:p w:rsidR="00B17D80" w:rsidRDefault="00B17D80" w:rsidP="00B17D80">
      <w:pPr>
        <w:pStyle w:val="EW"/>
        <w:tabs>
          <w:tab w:val="left" w:pos="851"/>
          <w:tab w:val="left" w:pos="1134"/>
        </w:tabs>
        <w:ind w:left="2835" w:hanging="2551"/>
      </w:pPr>
      <w:r>
        <w:tab/>
        <w:t>TON:</w:t>
      </w:r>
      <w:r>
        <w:tab/>
      </w:r>
      <w:r>
        <w:tab/>
        <w:t>International number</w:t>
      </w:r>
    </w:p>
    <w:p w:rsidR="00B17D80" w:rsidRDefault="00B17D80" w:rsidP="00B17D80">
      <w:pPr>
        <w:pStyle w:val="EW"/>
        <w:tabs>
          <w:tab w:val="left" w:pos="851"/>
          <w:tab w:val="left" w:pos="1134"/>
        </w:tabs>
        <w:ind w:left="2835" w:hanging="2551"/>
      </w:pPr>
      <w:r>
        <w:lastRenderedPageBreak/>
        <w:tab/>
        <w:t>NPI:</w:t>
      </w:r>
      <w:r>
        <w:tab/>
      </w:r>
      <w:r>
        <w:tab/>
        <w:t>"ISDN / telephone numbering plan"</w:t>
      </w:r>
    </w:p>
    <w:p w:rsidR="00B17D80" w:rsidRDefault="00B17D80" w:rsidP="00B17D80">
      <w:pPr>
        <w:pStyle w:val="EW"/>
        <w:tabs>
          <w:tab w:val="left" w:pos="851"/>
          <w:tab w:val="left" w:pos="1134"/>
        </w:tabs>
        <w:ind w:left="2835" w:hanging="2551"/>
      </w:pPr>
      <w:r>
        <w:tab/>
        <w:t>Dialling number string</w:t>
      </w:r>
      <w:r>
        <w:tab/>
        <w:t>"112233445566778"</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tab/>
        <w:t>TP-MR</w:t>
      </w:r>
      <w:r>
        <w:tab/>
        <w:t>"00"</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r>
        <w:tab/>
      </w:r>
    </w:p>
    <w:p w:rsidR="00B17D80" w:rsidRDefault="00B17D80" w:rsidP="00B17D80">
      <w:pPr>
        <w:pStyle w:val="EW"/>
        <w:tabs>
          <w:tab w:val="left" w:pos="851"/>
          <w:tab w:val="left" w:pos="1134"/>
        </w:tabs>
        <w:ind w:left="2835" w:hanging="2551"/>
      </w:pPr>
      <w:r>
        <w:tab/>
      </w:r>
      <w:r>
        <w:tab/>
        <w:t>Address value</w:t>
      </w:r>
      <w:r>
        <w:tab/>
        <w:t>"012345678"</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tab/>
      </w:r>
      <w:r>
        <w:tab/>
        <w:t>Message coding</w:t>
      </w:r>
      <w:r>
        <w:tab/>
        <w:t>8-bit data</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12</w:t>
      </w:r>
    </w:p>
    <w:p w:rsidR="00B17D80" w:rsidRDefault="00B17D80" w:rsidP="00B17D80">
      <w:pPr>
        <w:pStyle w:val="EX"/>
        <w:tabs>
          <w:tab w:val="left" w:pos="851"/>
          <w:tab w:val="left" w:pos="1134"/>
        </w:tabs>
        <w:ind w:left="2835" w:hanging="2551"/>
      </w:pPr>
      <w:r>
        <w:tab/>
        <w:t>TP-UD</w:t>
      </w:r>
      <w:r>
        <w:tab/>
        <w:t>"Test Message"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SMS-PP (SEND SHORT MESSAGE) Message 1.7</w:t>
      </w:r>
    </w:p>
    <w:p w:rsidR="00B17D80" w:rsidRDefault="00B17D80" w:rsidP="00B17D80">
      <w:r>
        <w:t>Logically:</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tab/>
        <w:t>TP-MR</w:t>
      </w:r>
      <w:r>
        <w:tab/>
        <w:t>"01"</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r>
        <w:tab/>
      </w:r>
    </w:p>
    <w:p w:rsidR="00B17D80" w:rsidRDefault="00B17D80" w:rsidP="00B17D80">
      <w:pPr>
        <w:pStyle w:val="EW"/>
        <w:tabs>
          <w:tab w:val="left" w:pos="851"/>
          <w:tab w:val="left" w:pos="1134"/>
        </w:tabs>
        <w:ind w:left="2835" w:hanging="2551"/>
      </w:pPr>
      <w:r>
        <w:tab/>
      </w:r>
      <w:r>
        <w:tab/>
        <w:t>Address value</w:t>
      </w:r>
      <w:r>
        <w:tab/>
        <w:t>"012345678"</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tab/>
      </w:r>
      <w:r>
        <w:tab/>
        <w:t>Message coding</w:t>
      </w:r>
      <w:r>
        <w:tab/>
        <w:t>8-bit data</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12</w:t>
      </w:r>
    </w:p>
    <w:p w:rsidR="00B17D80" w:rsidRDefault="00B17D80" w:rsidP="00B17D80">
      <w:pPr>
        <w:pStyle w:val="EX"/>
        <w:tabs>
          <w:tab w:val="left" w:pos="851"/>
          <w:tab w:val="left" w:pos="1134"/>
        </w:tabs>
        <w:ind w:left="2835" w:hanging="2551"/>
      </w:pPr>
      <w:r>
        <w:tab/>
        <w:t>TP-UD</w:t>
      </w:r>
      <w:r>
        <w:tab/>
        <w:t>"Test Message"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bl>
    <w:p w:rsidR="00B17D80" w:rsidRDefault="00B17D80" w:rsidP="00B17D80">
      <w:pPr>
        <w:pStyle w:val="FP"/>
      </w:pPr>
    </w:p>
    <w:p w:rsidR="00B17D80" w:rsidRDefault="00B17D80" w:rsidP="00B17D80">
      <w:r>
        <w:t>TERMINAL RESPONSE: SEND SHORT MESSAGE 1.7.1</w:t>
      </w:r>
    </w:p>
    <w:p w:rsidR="00B17D80" w:rsidRDefault="00B17D80" w:rsidP="00B17D80">
      <w:pPr>
        <w:keepNext/>
        <w:keepLines/>
      </w:pPr>
      <w:r>
        <w:lastRenderedPageBreak/>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Default="00B17D80" w:rsidP="00B17D80">
      <w:pPr>
        <w:pStyle w:val="EW"/>
        <w:keepNext/>
        <w:tabs>
          <w:tab w:val="left" w:pos="851"/>
        </w:tabs>
        <w:ind w:left="2835" w:hanging="2551"/>
      </w:pPr>
      <w:r>
        <w:tab/>
        <w:t>Command type:</w:t>
      </w:r>
      <w:r>
        <w:tab/>
        <w:t>SEND SHORT MESSAGE</w:t>
      </w:r>
    </w:p>
    <w:p w:rsidR="00B17D80" w:rsidRDefault="00B17D80" w:rsidP="00B17D80">
      <w:pPr>
        <w:pStyle w:val="EW"/>
        <w:tabs>
          <w:tab w:val="left" w:pos="851"/>
        </w:tabs>
        <w:ind w:left="2835" w:hanging="2551"/>
      </w:pPr>
      <w:r>
        <w:tab/>
        <w:t>Command qualifier:</w:t>
      </w:r>
      <w:r>
        <w:tab/>
        <w:t>packing not required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324C44" w:rsidRDefault="00B17D80" w:rsidP="00B17D80">
      <w:pPr>
        <w:pStyle w:val="EW"/>
        <w:tabs>
          <w:tab w:val="left" w:pos="851"/>
        </w:tabs>
        <w:ind w:left="2835" w:hanging="2551"/>
      </w:pPr>
      <w:r>
        <w:rPr>
          <w:lang w:val="fr-FR"/>
        </w:rPr>
        <w:tab/>
      </w:r>
      <w:r w:rsidRPr="00324C44">
        <w:t>Destination device:</w:t>
      </w:r>
      <w:r w:rsidRPr="00324C44">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1.8 (SEND SHORT MESSAGE, packing not required, 8-bit data, no alpha identifier,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001"/>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001"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SHORT MESSAGE 1.8.1</w:t>
            </w:r>
          </w:p>
        </w:tc>
        <w:tc>
          <w:tcPr>
            <w:tcW w:w="3001"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001"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SHORT MESSAGE 1.8.1</w:t>
            </w:r>
          </w:p>
        </w:tc>
        <w:tc>
          <w:tcPr>
            <w:tcW w:w="3001" w:type="dxa"/>
            <w:tcBorders>
              <w:left w:val="single" w:sz="6" w:space="0" w:color="auto"/>
              <w:right w:val="single" w:sz="6" w:space="0" w:color="auto"/>
            </w:tcBorders>
          </w:tcPr>
          <w:p w:rsidR="00B17D80" w:rsidRDefault="00B17D80" w:rsidP="007B59FD">
            <w:pPr>
              <w:pStyle w:val="TAL"/>
            </w:pPr>
            <w:r>
              <w:t>[packing not required, 8-bit data]</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May give information to user concerning what is happening</w:t>
            </w:r>
          </w:p>
        </w:tc>
        <w:tc>
          <w:tcPr>
            <w:tcW w:w="3001" w:type="dxa"/>
            <w:tcBorders>
              <w:left w:val="single" w:sz="6" w:space="0" w:color="auto"/>
              <w:right w:val="single" w:sz="6" w:space="0" w:color="auto"/>
            </w:tcBorders>
          </w:tcPr>
          <w:p w:rsidR="00B17D80" w:rsidRDefault="00B17D80" w:rsidP="007B59FD">
            <w:pPr>
              <w:pStyle w:val="TAL"/>
            </w:pPr>
            <w:r>
              <w:t>[No Alpha Identifier]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Send SMS-PP (SEND SHORT MESSAGE) Message 1.8</w:t>
            </w:r>
          </w:p>
        </w:tc>
        <w:tc>
          <w:tcPr>
            <w:tcW w:w="3001"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SMS RP-ACK</w:t>
            </w:r>
          </w:p>
        </w:tc>
        <w:tc>
          <w:tcPr>
            <w:tcW w:w="3001"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SEND SHORT MESSAGE 1.8.1</w:t>
            </w:r>
          </w:p>
        </w:tc>
        <w:tc>
          <w:tcPr>
            <w:tcW w:w="3001"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SEND SHORT MESSAGE 1.8.1</w:t>
      </w:r>
    </w:p>
    <w:p w:rsidR="00B17D80" w:rsidRDefault="00B17D80" w:rsidP="00B17D80">
      <w:r>
        <w:t>Logically:</w:t>
      </w:r>
    </w:p>
    <w:p w:rsidR="00B17D80" w:rsidRDefault="00B17D80" w:rsidP="00B17D80">
      <w:pPr>
        <w:pStyle w:val="EW"/>
        <w:tabs>
          <w:tab w:val="left" w:pos="851"/>
          <w:tab w:val="left" w:pos="1134"/>
        </w:tabs>
        <w:ind w:left="2835" w:hanging="2551"/>
      </w:pPr>
      <w:r>
        <w:t>Command details</w:t>
      </w:r>
    </w:p>
    <w:p w:rsidR="00B17D80" w:rsidRDefault="00B17D80" w:rsidP="00B17D80">
      <w:pPr>
        <w:pStyle w:val="EW"/>
        <w:tabs>
          <w:tab w:val="left" w:pos="851"/>
          <w:tab w:val="left" w:pos="1134"/>
        </w:tabs>
        <w:ind w:left="2835" w:hanging="2551"/>
      </w:pPr>
      <w:r>
        <w:tab/>
        <w:t>Command number:</w:t>
      </w:r>
      <w:r>
        <w:tab/>
        <w:t>1</w:t>
      </w:r>
    </w:p>
    <w:p w:rsidR="00B17D80" w:rsidRDefault="00B17D80" w:rsidP="00B17D80">
      <w:pPr>
        <w:pStyle w:val="EW"/>
        <w:tabs>
          <w:tab w:val="left" w:pos="851"/>
          <w:tab w:val="left" w:pos="1134"/>
        </w:tabs>
        <w:ind w:left="2835" w:hanging="2551"/>
      </w:pPr>
      <w:r>
        <w:tab/>
        <w:t>Command type:</w:t>
      </w:r>
      <w:r>
        <w:tab/>
        <w:t>SEND SHORT MESSAGE</w:t>
      </w:r>
    </w:p>
    <w:p w:rsidR="00B17D80" w:rsidRDefault="00B17D80" w:rsidP="00B17D80">
      <w:pPr>
        <w:pStyle w:val="EW"/>
        <w:tabs>
          <w:tab w:val="left" w:pos="851"/>
          <w:tab w:val="left" w:pos="1134"/>
        </w:tabs>
        <w:ind w:left="2835" w:hanging="2551"/>
      </w:pPr>
      <w:r>
        <w:tab/>
        <w:t>Command qualifier:</w:t>
      </w:r>
      <w:r>
        <w:tab/>
        <w:t>packing not required</w:t>
      </w:r>
    </w:p>
    <w:p w:rsidR="00B17D80" w:rsidRDefault="00B17D80" w:rsidP="00B17D80">
      <w:pPr>
        <w:pStyle w:val="EW"/>
        <w:tabs>
          <w:tab w:val="left" w:pos="851"/>
          <w:tab w:val="left" w:pos="1134"/>
        </w:tabs>
        <w:ind w:left="2835" w:hanging="2551"/>
        <w:rPr>
          <w:lang w:val="fr-FR"/>
        </w:rPr>
      </w:pPr>
      <w:r>
        <w:rPr>
          <w:lang w:val="fr-FR"/>
        </w:rPr>
        <w:t>Device identities</w:t>
      </w:r>
    </w:p>
    <w:p w:rsidR="00B17D80" w:rsidRDefault="00B17D80" w:rsidP="00B17D80">
      <w:pPr>
        <w:pStyle w:val="EW"/>
        <w:tabs>
          <w:tab w:val="left" w:pos="851"/>
          <w:tab w:val="left" w:pos="1134"/>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 w:val="left" w:pos="1134"/>
        </w:tabs>
        <w:ind w:left="2835" w:hanging="2551"/>
        <w:rPr>
          <w:lang w:val="fr-FR"/>
        </w:rPr>
      </w:pPr>
      <w:r>
        <w:rPr>
          <w:lang w:val="fr-FR"/>
        </w:rPr>
        <w:tab/>
      </w:r>
      <w:r w:rsidRPr="00F51EF9">
        <w:rPr>
          <w:lang w:val="fr-FR"/>
        </w:rPr>
        <w:t>Destination device:</w:t>
      </w:r>
      <w:r w:rsidRPr="00F51EF9">
        <w:rPr>
          <w:lang w:val="fr-FR"/>
        </w:rPr>
        <w:tab/>
        <w:t>Network</w:t>
      </w:r>
    </w:p>
    <w:p w:rsidR="00B17D80" w:rsidRDefault="00B17D80" w:rsidP="00B17D80">
      <w:pPr>
        <w:pStyle w:val="EW"/>
        <w:tabs>
          <w:tab w:val="left" w:pos="851"/>
          <w:tab w:val="left" w:pos="1134"/>
        </w:tabs>
        <w:ind w:left="2835" w:hanging="2551"/>
      </w:pPr>
      <w:r>
        <w:t>Address</w:t>
      </w:r>
    </w:p>
    <w:p w:rsidR="00B17D80" w:rsidRDefault="00B17D80" w:rsidP="00B17D80">
      <w:pPr>
        <w:pStyle w:val="EW"/>
        <w:tabs>
          <w:tab w:val="left" w:pos="851"/>
          <w:tab w:val="left" w:pos="1134"/>
        </w:tabs>
        <w:ind w:left="2835" w:hanging="2551"/>
      </w:pPr>
      <w:r>
        <w:tab/>
        <w:t>TON:</w:t>
      </w:r>
      <w:r>
        <w:tab/>
        <w:t>International number</w:t>
      </w:r>
    </w:p>
    <w:p w:rsidR="00B17D80" w:rsidRDefault="00B17D80" w:rsidP="00B17D80">
      <w:pPr>
        <w:pStyle w:val="EW"/>
        <w:tabs>
          <w:tab w:val="left" w:pos="851"/>
          <w:tab w:val="left" w:pos="1134"/>
        </w:tabs>
        <w:ind w:left="2835" w:hanging="2551"/>
      </w:pPr>
      <w:r>
        <w:tab/>
        <w:t>NPI:</w:t>
      </w:r>
      <w:r>
        <w:tab/>
        <w:t>"ISDN / telephone numbering plan"</w:t>
      </w:r>
    </w:p>
    <w:p w:rsidR="00B17D80" w:rsidRDefault="00B17D80" w:rsidP="00B17D80">
      <w:pPr>
        <w:pStyle w:val="EW"/>
        <w:tabs>
          <w:tab w:val="left" w:pos="851"/>
          <w:tab w:val="left" w:pos="1134"/>
        </w:tabs>
        <w:ind w:left="2835" w:hanging="2551"/>
      </w:pPr>
      <w:r>
        <w:tab/>
        <w:t>Dialling number string</w:t>
      </w:r>
      <w:r>
        <w:tab/>
        <w:t>"112233445566778"</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tab/>
        <w:t>TP-MR</w:t>
      </w:r>
      <w:r>
        <w:tab/>
        <w:t>"00"</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p>
    <w:p w:rsidR="00B17D80" w:rsidRDefault="00B17D80" w:rsidP="00B17D80">
      <w:pPr>
        <w:pStyle w:val="EW"/>
        <w:tabs>
          <w:tab w:val="left" w:pos="851"/>
          <w:tab w:val="left" w:pos="1134"/>
        </w:tabs>
        <w:ind w:left="2835" w:hanging="2551"/>
      </w:pPr>
      <w:r>
        <w:tab/>
      </w:r>
      <w:r>
        <w:tab/>
        <w:t>Address value</w:t>
      </w:r>
      <w:r>
        <w:tab/>
        <w:t>"012345678"</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lastRenderedPageBreak/>
        <w:tab/>
      </w:r>
      <w:r>
        <w:tab/>
        <w:t>Message coding</w:t>
      </w:r>
      <w:r>
        <w:tab/>
        <w:t>8-bit data</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12</w:t>
      </w:r>
    </w:p>
    <w:p w:rsidR="00B17D80" w:rsidRDefault="00B17D80" w:rsidP="00B17D80">
      <w:pPr>
        <w:pStyle w:val="EX"/>
        <w:tabs>
          <w:tab w:val="left" w:pos="851"/>
          <w:tab w:val="left" w:pos="1134"/>
        </w:tabs>
        <w:ind w:left="2835" w:hanging="2551"/>
      </w:pPr>
      <w:r>
        <w:tab/>
        <w:t>TP-UD</w:t>
      </w:r>
      <w:r>
        <w:tab/>
        <w:t>"Test Message"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bl>
    <w:p w:rsidR="00B17D80" w:rsidRDefault="00B17D80" w:rsidP="00B17D80">
      <w:pPr>
        <w:pStyle w:val="FP"/>
      </w:pPr>
    </w:p>
    <w:p w:rsidR="00B17D80" w:rsidRDefault="00B17D80" w:rsidP="00B17D80">
      <w:r>
        <w:t>SMS-PP (SEND SHORT MESSAGE) Message 1.8</w:t>
      </w:r>
    </w:p>
    <w:p w:rsidR="00B17D80" w:rsidRDefault="00B17D80" w:rsidP="00B17D80">
      <w:pPr>
        <w:keepNext/>
        <w:keepLines/>
      </w:pPr>
      <w:r>
        <w:t>Logically:</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tab/>
        <w:t>TP-MR</w:t>
      </w:r>
      <w:r>
        <w:tab/>
        <w:t>"01"</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r>
        <w:tab/>
      </w:r>
    </w:p>
    <w:p w:rsidR="00B17D80" w:rsidRDefault="00B17D80" w:rsidP="00B17D80">
      <w:pPr>
        <w:pStyle w:val="EW"/>
        <w:tabs>
          <w:tab w:val="left" w:pos="851"/>
          <w:tab w:val="left" w:pos="1134"/>
        </w:tabs>
        <w:ind w:left="2835" w:hanging="2551"/>
      </w:pPr>
      <w:r>
        <w:tab/>
      </w:r>
      <w:r>
        <w:tab/>
        <w:t>Address value</w:t>
      </w:r>
      <w:r>
        <w:tab/>
        <w:t>"012345678"</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tab/>
      </w:r>
      <w:r>
        <w:tab/>
        <w:t>Message coding</w:t>
      </w:r>
      <w:r>
        <w:tab/>
        <w:t>8-bit data</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12</w:t>
      </w:r>
    </w:p>
    <w:p w:rsidR="00B17D80" w:rsidRDefault="00B17D80" w:rsidP="00B17D80">
      <w:pPr>
        <w:pStyle w:val="EX"/>
        <w:tabs>
          <w:tab w:val="left" w:pos="851"/>
          <w:tab w:val="left" w:pos="1134"/>
        </w:tabs>
        <w:ind w:left="2835" w:hanging="2551"/>
      </w:pPr>
      <w:r>
        <w:tab/>
        <w:t>TP-UD</w:t>
      </w:r>
      <w:r>
        <w:tab/>
        <w:t>"Test Message"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bl>
    <w:p w:rsidR="00B17D80" w:rsidRDefault="00B17D80" w:rsidP="00B17D80">
      <w:pPr>
        <w:pStyle w:val="FP"/>
      </w:pPr>
    </w:p>
    <w:p w:rsidR="00B17D80" w:rsidRDefault="00B17D80" w:rsidP="00B17D80">
      <w:r>
        <w:t>TERMINAL RESPONSE: SEND SHORT MESSAGE 1.8.1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SHORT MESSAGE</w:t>
      </w:r>
    </w:p>
    <w:p w:rsidR="00B17D80" w:rsidRDefault="00B17D80" w:rsidP="00B17D80">
      <w:pPr>
        <w:pStyle w:val="EW"/>
        <w:tabs>
          <w:tab w:val="left" w:pos="851"/>
        </w:tabs>
        <w:ind w:left="2835" w:hanging="2551"/>
      </w:pPr>
      <w:r>
        <w:tab/>
        <w:t>Command qualifier:</w:t>
      </w:r>
      <w:r>
        <w:tab/>
        <w:t>packing not required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324C44" w:rsidRDefault="00B17D80" w:rsidP="00B17D80">
      <w:pPr>
        <w:pStyle w:val="EW"/>
        <w:tabs>
          <w:tab w:val="left" w:pos="851"/>
        </w:tabs>
        <w:ind w:left="2835" w:hanging="2551"/>
      </w:pPr>
      <w:r>
        <w:rPr>
          <w:lang w:val="fr-FR"/>
        </w:rPr>
        <w:tab/>
      </w:r>
      <w:r w:rsidRPr="00324C44">
        <w:t>Destination device:</w:t>
      </w:r>
      <w:r w:rsidRPr="00324C44">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pStyle w:val="H6"/>
      </w:pPr>
      <w:r>
        <w:lastRenderedPageBreak/>
        <w:t>27.22.4.10.1.5</w:t>
      </w:r>
      <w:r>
        <w:tab/>
        <w:t>Test requirement</w:t>
      </w:r>
    </w:p>
    <w:p w:rsidR="00B17D80" w:rsidRDefault="00B17D80" w:rsidP="00B17D80">
      <w:r>
        <w:t>The ME shall operate in the manner defined in expected sequences 1.1 to 1.8.</w:t>
      </w:r>
    </w:p>
    <w:p w:rsidR="00B17D80" w:rsidRDefault="00B17D80" w:rsidP="00B17D80">
      <w:pPr>
        <w:pStyle w:val="Heading5"/>
      </w:pPr>
      <w:bookmarkStart w:id="378" w:name="_Toc502363218"/>
      <w:bookmarkStart w:id="379" w:name="_Toc533173644"/>
      <w:bookmarkStart w:id="380" w:name="_Toc51834065"/>
      <w:r>
        <w:t>27.22.4.10.2</w:t>
      </w:r>
      <w:r>
        <w:tab/>
        <w:t>SEND SHORT MESSAGE (UCS2 support)</w:t>
      </w:r>
      <w:bookmarkEnd w:id="378"/>
      <w:bookmarkEnd w:id="379"/>
      <w:bookmarkEnd w:id="380"/>
    </w:p>
    <w:p w:rsidR="00B17D80" w:rsidRDefault="00B17D80" w:rsidP="00B17D80">
      <w:pPr>
        <w:pStyle w:val="H6"/>
      </w:pPr>
      <w:r>
        <w:t>27.22.4.10.2.1</w:t>
      </w:r>
      <w:r>
        <w:tab/>
        <w:t>Definition and applicability</w:t>
      </w:r>
    </w:p>
    <w:p w:rsidR="00B17D80" w:rsidRDefault="00B17D80" w:rsidP="00B17D80">
      <w:r>
        <w:t>See clause 3.2.2.</w:t>
      </w:r>
    </w:p>
    <w:p w:rsidR="00B17D80" w:rsidRDefault="00B17D80" w:rsidP="00B17D80">
      <w:pPr>
        <w:pStyle w:val="H6"/>
      </w:pPr>
      <w:r>
        <w:t>27.22.4.10.2.2</w:t>
      </w:r>
      <w:r>
        <w:tab/>
        <w:t>Conformance requirement</w:t>
      </w:r>
    </w:p>
    <w:p w:rsidR="00B17D80" w:rsidRDefault="00B17D80" w:rsidP="00B17D80">
      <w:pPr>
        <w:keepNext/>
        <w:keepLines/>
      </w:pPr>
      <w:r>
        <w:t>The ME shall support the Proactive SIM: SEND SHORT MESSAGE facility as defined in:</w:t>
      </w:r>
    </w:p>
    <w:p w:rsidR="00B17D80" w:rsidRDefault="00B17D80" w:rsidP="00B17D80">
      <w:pPr>
        <w:pStyle w:val="B1"/>
      </w:pPr>
      <w:r>
        <w:t>-</w:t>
      </w:r>
      <w:r>
        <w:tab/>
        <w:t>TS 11.14 [15] clause 6.1, clause 6.4.10, clause 6.6.9, clause 12.6, clause 12.7, clause 12.2, clause 12.1, clause 12.13, clause 12.31 and clause 5.2.</w:t>
      </w:r>
    </w:p>
    <w:p w:rsidR="00B17D80" w:rsidRDefault="00B17D80" w:rsidP="00B17D80">
      <w:r>
        <w:t>Additionally, the ME shall support the UCS2 facility for the coding of the Cyrillic alphabet, as defined in the following technical specifications: ISO/IEC 10646 [17].</w:t>
      </w:r>
    </w:p>
    <w:p w:rsidR="00B17D80" w:rsidRDefault="00B17D80" w:rsidP="00B17D80">
      <w:pPr>
        <w:pStyle w:val="H6"/>
      </w:pPr>
      <w:r>
        <w:t>27.22.4.10.2.3</w:t>
      </w:r>
      <w:r>
        <w:tab/>
        <w:t>Test purpose</w:t>
      </w:r>
    </w:p>
    <w:p w:rsidR="00B17D80" w:rsidRDefault="00B17D80" w:rsidP="00B17D80">
      <w:r>
        <w:t>To verify that the ME correctly formats and sends a short message to the network (System Simulator) as indicated in the SEND SHORT MESSAGE proactive SIM command, and returns a TERMINAL RESPONSE command to the SIM indicating the status of the transmission of the Short Message.</w:t>
      </w:r>
    </w:p>
    <w:p w:rsidR="00B17D80" w:rsidRDefault="00B17D80" w:rsidP="00B17D80">
      <w:pPr>
        <w:pStyle w:val="H6"/>
      </w:pPr>
      <w:r>
        <w:t>27.22.4.10.2.4</w:t>
      </w:r>
      <w:r>
        <w:tab/>
        <w:t>Method of test</w:t>
      </w:r>
    </w:p>
    <w:p w:rsidR="00B17D80" w:rsidRDefault="00B17D80" w:rsidP="00B17D80">
      <w:pPr>
        <w:pStyle w:val="H6"/>
      </w:pPr>
      <w:r>
        <w:t>27.22.4.10.2.4.1</w:t>
      </w:r>
      <w:r>
        <w:tab/>
        <w:t>Initial conditions</w:t>
      </w:r>
    </w:p>
    <w:p w:rsidR="00B17D80" w:rsidRDefault="00B17D80" w:rsidP="00B17D80">
      <w:r>
        <w:t>The ME is connected to the SIM Simulator and only connected to the System Simulator if the System Simulator is mentioned in the sequence table.Prior to this test the ME shall have been powered on and performed the PROFILE DOWNLOAD procedure.</w:t>
      </w:r>
    </w:p>
    <w:p w:rsidR="00B17D80" w:rsidRDefault="00B17D80" w:rsidP="00B17D80">
      <w:pPr>
        <w:pStyle w:val="H6"/>
      </w:pPr>
      <w:r>
        <w:t>27.22.4.10.2.4.2</w:t>
      </w:r>
      <w:r>
        <w:tab/>
        <w:t>Procedure</w:t>
      </w:r>
    </w:p>
    <w:p w:rsidR="00B17D80" w:rsidRDefault="00B17D80" w:rsidP="00B17D80">
      <w:pPr>
        <w:keepNext/>
        <w:rPr>
          <w:b/>
        </w:rPr>
      </w:pPr>
      <w:r>
        <w:rPr>
          <w:b/>
        </w:rPr>
        <w:t>Expected Sequence 2.1 (SEND SHORT MESSAGE, packing not required, UCS2 (16-bit data))</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SHORT MESSAGE 2.1.1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SHORT MESSAGE 2.1.1</w:t>
            </w:r>
          </w:p>
        </w:tc>
        <w:tc>
          <w:tcPr>
            <w:tcW w:w="3776" w:type="dxa"/>
            <w:tcBorders>
              <w:left w:val="single" w:sz="6" w:space="0" w:color="auto"/>
              <w:right w:val="single" w:sz="6" w:space="0" w:color="auto"/>
            </w:tcBorders>
          </w:tcPr>
          <w:p w:rsidR="00B17D80" w:rsidRDefault="00B17D80" w:rsidP="007B59FD">
            <w:pPr>
              <w:pStyle w:val="TAL"/>
            </w:pPr>
            <w:r>
              <w:t>[packing not required, 16-bit data]</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"Send SM"</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[Alpha Identifier]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5</w:t>
            </w:r>
          </w:p>
        </w:tc>
        <w:tc>
          <w:tcPr>
            <w:tcW w:w="1232" w:type="dxa"/>
            <w:tcBorders>
              <w:left w:val="single" w:sz="6" w:space="0" w:color="auto"/>
              <w:right w:val="single" w:sz="6" w:space="0" w:color="auto"/>
            </w:tcBorders>
          </w:tcPr>
          <w:p w:rsidR="00B17D80" w:rsidRDefault="00B17D80" w:rsidP="007B59FD">
            <w:pPr>
              <w:pStyle w:val="TAC"/>
              <w:rPr>
                <w:lang w:val="fr-FR"/>
              </w:rPr>
            </w:pPr>
            <w:r>
              <w:rPr>
                <w:lang w:val="fr-FR"/>
              </w:rPr>
              <w:t xml:space="preserve">ME </w:t>
            </w:r>
            <w:r>
              <w:sym w:font="Symbol" w:char="F0AE"/>
            </w:r>
            <w:r>
              <w:rPr>
                <w:lang w:val="fr-FR"/>
              </w:rPr>
              <w:t xml:space="preserve"> SS</w:t>
            </w:r>
          </w:p>
        </w:tc>
        <w:tc>
          <w:tcPr>
            <w:tcW w:w="2892" w:type="dxa"/>
            <w:tcBorders>
              <w:left w:val="single" w:sz="6" w:space="0" w:color="auto"/>
              <w:right w:val="single" w:sz="6" w:space="0" w:color="auto"/>
            </w:tcBorders>
          </w:tcPr>
          <w:p w:rsidR="00B17D80" w:rsidRDefault="00B17D80" w:rsidP="007B59FD">
            <w:pPr>
              <w:pStyle w:val="TAL"/>
            </w:pPr>
            <w:r>
              <w:t>Send SMS-PP (SEND SHORT MESSAGE) Message 2.1</w:t>
            </w:r>
          </w:p>
        </w:tc>
        <w:tc>
          <w:tcPr>
            <w:tcW w:w="3776" w:type="dxa"/>
            <w:tcBorders>
              <w:left w:val="single" w:sz="6" w:space="0" w:color="auto"/>
              <w:right w:val="single" w:sz="6" w:space="0" w:color="auto"/>
            </w:tcBorders>
          </w:tcPr>
          <w:p w:rsidR="00B17D80" w:rsidRDefault="00B17D80" w:rsidP="007B59FD">
            <w:pPr>
              <w:pStyle w:val="TAL"/>
            </w:pPr>
            <w:r>
              <w:t>[</w:t>
            </w:r>
            <w:r>
              <w:rPr>
                <w:lang w:val="it-IT"/>
              </w:rPr>
              <w:t>"</w:t>
            </w:r>
            <w:r>
              <w:t>ЗДРАВСТВУЙТЕ</w:t>
            </w:r>
            <w:r>
              <w:rPr>
                <w:lang w:val="it-IT"/>
              </w:rPr>
              <w:t xml:space="preserve">" = </w:t>
            </w:r>
            <w:r>
              <w:t>"Hello"  in Russian]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SMS RP-ACK</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SEND SHORT MESSAGE 2.1.1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pPr>
        <w:rPr>
          <w:b/>
        </w:rPr>
      </w:pPr>
      <w:r>
        <w:rPr>
          <w:b/>
        </w:rPr>
        <w:t>PROACTIVE COMMAND: SEND SHORT MESSAGE: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SHORT MESSAGE</w:t>
      </w:r>
    </w:p>
    <w:p w:rsidR="00B17D80" w:rsidRDefault="00B17D80" w:rsidP="00B17D80">
      <w:pPr>
        <w:pStyle w:val="EW"/>
        <w:tabs>
          <w:tab w:val="left" w:pos="851"/>
        </w:tabs>
        <w:ind w:left="2835" w:hanging="2551"/>
      </w:pPr>
      <w:r>
        <w:tab/>
        <w:t>Command qualifier:</w:t>
      </w:r>
      <w:r>
        <w:tab/>
        <w:t>packing not required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lastRenderedPageBreak/>
        <w:tab/>
      </w:r>
      <w:r w:rsidRPr="00F51EF9">
        <w:rPr>
          <w:lang w:val="fr-FR"/>
        </w:rPr>
        <w:t>Destination device:</w:t>
      </w:r>
      <w:r w:rsidRPr="00F51EF9">
        <w:rPr>
          <w:lang w:val="fr-FR"/>
        </w:rPr>
        <w:tab/>
        <w:t>Network</w:t>
      </w:r>
    </w:p>
    <w:p w:rsidR="00B17D80" w:rsidRDefault="00B17D80" w:rsidP="00B17D80">
      <w:pPr>
        <w:pStyle w:val="EW"/>
        <w:tabs>
          <w:tab w:val="left" w:pos="851"/>
        </w:tabs>
        <w:ind w:left="2835" w:hanging="2551"/>
      </w:pPr>
      <w:r>
        <w:t>Alpha identifier:</w:t>
      </w:r>
      <w:r>
        <w:tab/>
        <w:t>"Send SM"</w:t>
      </w:r>
    </w:p>
    <w:p w:rsidR="00B17D80" w:rsidRDefault="00B17D80" w:rsidP="00B17D80">
      <w:pPr>
        <w:pStyle w:val="EW"/>
        <w:tabs>
          <w:tab w:val="left" w:pos="851"/>
          <w:tab w:val="left" w:pos="1134"/>
        </w:tabs>
        <w:ind w:left="2835" w:hanging="2551"/>
      </w:pPr>
      <w:r>
        <w:t>Address</w:t>
      </w:r>
    </w:p>
    <w:p w:rsidR="00B17D80" w:rsidRDefault="00B17D80" w:rsidP="00B17D80">
      <w:pPr>
        <w:pStyle w:val="EW"/>
        <w:tabs>
          <w:tab w:val="left" w:pos="851"/>
          <w:tab w:val="left" w:pos="1134"/>
        </w:tabs>
        <w:ind w:left="2835" w:hanging="2551"/>
      </w:pPr>
      <w:r>
        <w:tab/>
        <w:t>TON:</w:t>
      </w:r>
      <w:r>
        <w:tab/>
        <w:t>International number</w:t>
      </w:r>
    </w:p>
    <w:p w:rsidR="00B17D80" w:rsidRDefault="00B17D80" w:rsidP="00B17D80">
      <w:pPr>
        <w:pStyle w:val="EW"/>
        <w:tabs>
          <w:tab w:val="left" w:pos="851"/>
          <w:tab w:val="left" w:pos="1134"/>
        </w:tabs>
        <w:ind w:left="2835" w:hanging="2551"/>
      </w:pPr>
      <w:r>
        <w:tab/>
        <w:t>NPI:</w:t>
      </w:r>
      <w:r>
        <w:tab/>
        <w:t>"ISDN / telephone numbering plan"</w:t>
      </w:r>
    </w:p>
    <w:p w:rsidR="00B17D80" w:rsidRDefault="00B17D80" w:rsidP="00B17D80">
      <w:pPr>
        <w:pStyle w:val="EW"/>
        <w:tabs>
          <w:tab w:val="left" w:pos="851"/>
          <w:tab w:val="left" w:pos="1134"/>
        </w:tabs>
        <w:ind w:left="2835" w:hanging="2551"/>
      </w:pPr>
      <w:r>
        <w:tab/>
        <w:t>Dialling number string</w:t>
      </w:r>
      <w:r>
        <w:tab/>
        <w:t>"112233445566778"</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tab/>
        <w:t>TP-MR</w:t>
      </w:r>
      <w:r>
        <w:tab/>
        <w:t>"00"</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p>
    <w:p w:rsidR="00B17D80" w:rsidRDefault="00B17D80" w:rsidP="00B17D80">
      <w:pPr>
        <w:pStyle w:val="EW"/>
        <w:tabs>
          <w:tab w:val="left" w:pos="851"/>
          <w:tab w:val="left" w:pos="1134"/>
        </w:tabs>
        <w:ind w:left="2835" w:hanging="2551"/>
      </w:pPr>
      <w:r>
        <w:tab/>
      </w:r>
      <w:r>
        <w:tab/>
        <w:t>Address value</w:t>
      </w:r>
      <w:r>
        <w:tab/>
        <w:t>"012345678"</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tab/>
      </w:r>
      <w:r>
        <w:tab/>
        <w:t>Message coding</w:t>
      </w:r>
      <w:r>
        <w:tab/>
        <w:t>16-bit data</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24</w:t>
      </w:r>
    </w:p>
    <w:p w:rsidR="00B17D80" w:rsidRDefault="00B17D80" w:rsidP="00B17D80">
      <w:pPr>
        <w:pStyle w:val="EX"/>
        <w:tabs>
          <w:tab w:val="left" w:pos="851"/>
          <w:tab w:val="left" w:pos="1134"/>
        </w:tabs>
        <w:ind w:left="2835" w:hanging="2551"/>
      </w:pPr>
      <w:r>
        <w:tab/>
        <w:t>TP-UD</w:t>
      </w:r>
      <w:r>
        <w:tab/>
        <w:t>"ЗДРАВСТВУЙТЕ"</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SMS-PP (SEND SHORT MESSAGE) Message 2.1</w:t>
      </w:r>
    </w:p>
    <w:p w:rsidR="00B17D80" w:rsidRDefault="00B17D80" w:rsidP="00B17D80">
      <w:r>
        <w:t>Logically:</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tab/>
        <w:t>TP-MR</w:t>
      </w:r>
      <w:r>
        <w:tab/>
        <w:t>"01"</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p>
    <w:p w:rsidR="00B17D80" w:rsidRDefault="00B17D80" w:rsidP="00B17D80">
      <w:pPr>
        <w:pStyle w:val="EW"/>
        <w:tabs>
          <w:tab w:val="left" w:pos="851"/>
          <w:tab w:val="left" w:pos="1134"/>
        </w:tabs>
        <w:ind w:left="2835" w:hanging="2551"/>
      </w:pPr>
      <w:r>
        <w:tab/>
      </w:r>
      <w:r>
        <w:tab/>
        <w:t>Address value</w:t>
      </w:r>
      <w:r>
        <w:tab/>
        <w:t>"012345678"</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tab/>
      </w:r>
      <w:r>
        <w:tab/>
        <w:t>Message coding</w:t>
      </w:r>
      <w:r>
        <w:tab/>
        <w:t>UCS2 (16-bit data)</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24</w:t>
      </w:r>
    </w:p>
    <w:p w:rsidR="00B17D80" w:rsidRDefault="00B17D80" w:rsidP="00B17D80">
      <w:pPr>
        <w:pStyle w:val="EX"/>
        <w:tabs>
          <w:tab w:val="left" w:pos="851"/>
          <w:tab w:val="left" w:pos="1134"/>
        </w:tabs>
        <w:ind w:left="2835" w:hanging="2551"/>
      </w:pPr>
      <w:r>
        <w:tab/>
        <w:t>TP-UD</w:t>
      </w:r>
      <w:r>
        <w:tab/>
        <w:t>"ЗДРАВСТВУЙТЕ"</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r>
    </w:tbl>
    <w:p w:rsidR="00B17D80" w:rsidRDefault="00B17D80" w:rsidP="00B17D80">
      <w:pPr>
        <w:pStyle w:val="FP"/>
      </w:pPr>
    </w:p>
    <w:p w:rsidR="00B17D80" w:rsidRDefault="00B17D80" w:rsidP="00B17D80">
      <w:r>
        <w:t>TERMINAL RESPONSE: SEND SHORT MESSAGE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SHORT MESSAGE</w:t>
      </w:r>
    </w:p>
    <w:p w:rsidR="00B17D80" w:rsidRDefault="00B17D80" w:rsidP="00B17D80">
      <w:pPr>
        <w:pStyle w:val="EW"/>
        <w:tabs>
          <w:tab w:val="left" w:pos="851"/>
        </w:tabs>
        <w:ind w:left="2835" w:hanging="2551"/>
      </w:pPr>
      <w:r>
        <w:tab/>
        <w:t>Command qualifier:</w:t>
      </w:r>
      <w:r>
        <w:tab/>
        <w:t>packing not required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324C44" w:rsidRDefault="00B17D80" w:rsidP="00B17D80">
      <w:pPr>
        <w:pStyle w:val="EW"/>
        <w:tabs>
          <w:tab w:val="left" w:pos="851"/>
        </w:tabs>
        <w:ind w:left="2835" w:hanging="2551"/>
      </w:pPr>
      <w:r>
        <w:rPr>
          <w:lang w:val="fr-FR"/>
        </w:rPr>
        <w:tab/>
      </w:r>
      <w:r w:rsidRPr="00324C44">
        <w:t>Destination device:</w:t>
      </w:r>
      <w:r w:rsidRPr="00324C44">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pStyle w:val="H6"/>
      </w:pPr>
      <w:r>
        <w:t>27.22.4.10.2.5</w:t>
      </w:r>
      <w:r>
        <w:tab/>
        <w:t>Test requirement</w:t>
      </w:r>
    </w:p>
    <w:p w:rsidR="00B17D80" w:rsidRDefault="00B17D80" w:rsidP="00B17D80">
      <w:r>
        <w:t>The ME shall operate in the manner defined in expected sequence 2.1.</w:t>
      </w:r>
    </w:p>
    <w:p w:rsidR="00B17D80" w:rsidRDefault="00B17D80" w:rsidP="00B17D80">
      <w:pPr>
        <w:pStyle w:val="Heading5"/>
      </w:pPr>
      <w:bookmarkStart w:id="381" w:name="_Toc502363219"/>
      <w:bookmarkStart w:id="382" w:name="_Toc533173645"/>
      <w:bookmarkStart w:id="383" w:name="_Toc51834066"/>
      <w:r>
        <w:t>27.22.4.10.3</w:t>
      </w:r>
      <w:r>
        <w:tab/>
        <w:t>SEND SHORT MESSAGE (icon support)</w:t>
      </w:r>
      <w:bookmarkEnd w:id="381"/>
      <w:bookmarkEnd w:id="382"/>
      <w:bookmarkEnd w:id="383"/>
    </w:p>
    <w:p w:rsidR="00B17D80" w:rsidRDefault="00B17D80" w:rsidP="00B17D80">
      <w:pPr>
        <w:pStyle w:val="H6"/>
      </w:pPr>
      <w:r>
        <w:t>27.22.4.10.3.1</w:t>
      </w:r>
      <w:r>
        <w:tab/>
        <w:t>Definition and applicability</w:t>
      </w:r>
    </w:p>
    <w:p w:rsidR="00B17D80" w:rsidRDefault="00B17D80" w:rsidP="00B17D80">
      <w:r>
        <w:t>See clause 3.2.2.</w:t>
      </w:r>
    </w:p>
    <w:p w:rsidR="00B17D80" w:rsidRDefault="00B17D80" w:rsidP="00B17D80">
      <w:pPr>
        <w:pStyle w:val="H6"/>
      </w:pPr>
      <w:r>
        <w:t>27.22.4.10.3.2</w:t>
      </w:r>
      <w:r>
        <w:tab/>
        <w:t>Conformance requirement</w:t>
      </w:r>
    </w:p>
    <w:p w:rsidR="00B17D80" w:rsidRDefault="00B17D80" w:rsidP="00B17D80">
      <w:pPr>
        <w:pStyle w:val="H6"/>
      </w:pPr>
      <w:r>
        <w:t>27.22.4.10.3.3</w:t>
      </w:r>
      <w:r>
        <w:tab/>
        <w:t>Test purpose</w:t>
      </w:r>
    </w:p>
    <w:p w:rsidR="00B17D80" w:rsidRDefault="00B17D80" w:rsidP="00B17D80">
      <w:r>
        <w:t>To verify that the ME correctly formats and sends a short message to the network (System Simulator) as indicated in the SEND SHORT MESSAGE proactive SIM command, and returns a TERMINAL RESPONSE command to the SIM indicating the status of the transmission of the Short Message.</w:t>
      </w:r>
    </w:p>
    <w:p w:rsidR="00B17D80" w:rsidRDefault="00B17D80" w:rsidP="00B17D80">
      <w:pPr>
        <w:pStyle w:val="H6"/>
      </w:pPr>
      <w:r>
        <w:t>27.22.4.10.3.4</w:t>
      </w:r>
      <w:r>
        <w:tab/>
        <w:t>Method of test</w:t>
      </w:r>
    </w:p>
    <w:p w:rsidR="00B17D80" w:rsidRDefault="00B17D80" w:rsidP="00B17D80">
      <w:pPr>
        <w:pStyle w:val="H6"/>
      </w:pPr>
      <w:r>
        <w:t>27.22.4.10.3.4.1</w:t>
      </w:r>
      <w:r>
        <w:tab/>
        <w:t>Initial conditions</w:t>
      </w:r>
    </w:p>
    <w:p w:rsidR="00B17D80" w:rsidRDefault="00B17D80" w:rsidP="00B17D80">
      <w:r>
        <w:t>The ME is connected to the SIM Simulator and only connected to the System Simulator if the System Simulator is mentioned in the sequence table.The elementary files are coded as Toolkit default.</w:t>
      </w:r>
    </w:p>
    <w:p w:rsidR="00B17D80" w:rsidRDefault="00B17D80" w:rsidP="00B17D80">
      <w:r>
        <w:t>The ME screen shall be in its normal stand-by display.</w:t>
      </w:r>
    </w:p>
    <w:p w:rsidR="00B17D80" w:rsidRDefault="00B17D80" w:rsidP="00B17D80">
      <w:pPr>
        <w:pStyle w:val="H6"/>
      </w:pPr>
      <w:r>
        <w:lastRenderedPageBreak/>
        <w:t>27.22.4.10.3.4.2</w:t>
      </w:r>
      <w:r>
        <w:tab/>
        <w:t>Procedure</w:t>
      </w:r>
    </w:p>
    <w:p w:rsidR="00B17D80" w:rsidRDefault="00B17D80" w:rsidP="00B17D80">
      <w:pPr>
        <w:keepNext/>
        <w:rPr>
          <w:b/>
        </w:rPr>
      </w:pPr>
      <w:r>
        <w:rPr>
          <w:b/>
        </w:rPr>
        <w:t>Expected Sequence 3.1A (SEND SHORT MESSAGE, basic icon self-explanatory, packing not required, 8-bit data,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001"/>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001"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SHORT MESSAGE 3.1.1</w:t>
            </w:r>
          </w:p>
        </w:tc>
        <w:tc>
          <w:tcPr>
            <w:tcW w:w="3001"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001"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SHORT MESSAGE 3.1.1</w:t>
            </w:r>
          </w:p>
        </w:tc>
        <w:tc>
          <w:tcPr>
            <w:tcW w:w="3001" w:type="dxa"/>
            <w:tcBorders>
              <w:left w:val="single" w:sz="6" w:space="0" w:color="auto"/>
              <w:right w:val="single" w:sz="6" w:space="0" w:color="auto"/>
            </w:tcBorders>
          </w:tcPr>
          <w:p w:rsidR="00B17D80" w:rsidRDefault="00B17D80" w:rsidP="007B59FD">
            <w:pPr>
              <w:pStyle w:val="TAL"/>
            </w:pPr>
            <w:r>
              <w:t>[packing not required, 8-bit data]</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Displays  the icon and not the alpha identifier</w:t>
            </w:r>
          </w:p>
        </w:tc>
        <w:tc>
          <w:tcPr>
            <w:tcW w:w="3001" w:type="dxa"/>
            <w:tcBorders>
              <w:left w:val="single" w:sz="6" w:space="0" w:color="auto"/>
              <w:right w:val="single" w:sz="6" w:space="0" w:color="auto"/>
            </w:tcBorders>
          </w:tcPr>
          <w:p w:rsidR="00B17D80" w:rsidRDefault="00B17D80" w:rsidP="007B59FD">
            <w:pPr>
              <w:pStyle w:val="TAL"/>
            </w:pPr>
            <w:r>
              <w:t>[basic icon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Send SMS-PP (SEND SHORT MESSAGE) Message 3.1</w:t>
            </w:r>
          </w:p>
        </w:tc>
        <w:tc>
          <w:tcPr>
            <w:tcW w:w="3001"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SMS RP-ACK</w:t>
            </w:r>
          </w:p>
        </w:tc>
        <w:tc>
          <w:tcPr>
            <w:tcW w:w="3001"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SEND SHORT MESSAGE 3.1.1A</w:t>
            </w:r>
          </w:p>
        </w:tc>
        <w:tc>
          <w:tcPr>
            <w:tcW w:w="3001" w:type="dxa"/>
            <w:tcBorders>
              <w:left w:val="single" w:sz="6"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SEND SHORT MESSAGE 3.1.1</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SHORT MESSAGE</w:t>
      </w:r>
    </w:p>
    <w:p w:rsidR="00B17D80" w:rsidRDefault="00B17D80" w:rsidP="00B17D80">
      <w:pPr>
        <w:pStyle w:val="EW"/>
        <w:tabs>
          <w:tab w:val="left" w:pos="851"/>
        </w:tabs>
        <w:ind w:left="2835" w:hanging="2551"/>
      </w:pPr>
      <w:r>
        <w:tab/>
        <w:t>Command qualifier:</w:t>
      </w:r>
      <w:r>
        <w:tab/>
        <w:t>packing not required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Network</w:t>
      </w:r>
    </w:p>
    <w:p w:rsidR="00B17D80" w:rsidRDefault="00B17D80" w:rsidP="00B17D80">
      <w:pPr>
        <w:pStyle w:val="EW"/>
        <w:tabs>
          <w:tab w:val="left" w:pos="851"/>
        </w:tabs>
        <w:ind w:left="2835" w:hanging="2551"/>
      </w:pPr>
      <w:r w:rsidRPr="00F51EF9">
        <w:rPr>
          <w:lang w:val="fr-FR"/>
        </w:rPr>
        <w:tab/>
      </w:r>
      <w:r>
        <w:t>Alpha identifier:</w:t>
      </w:r>
      <w:r>
        <w:tab/>
        <w:t>"NO ICON"</w:t>
      </w:r>
    </w:p>
    <w:p w:rsidR="00B17D80" w:rsidRDefault="00B17D80" w:rsidP="00B17D80">
      <w:pPr>
        <w:pStyle w:val="EW"/>
        <w:tabs>
          <w:tab w:val="left" w:pos="851"/>
          <w:tab w:val="left" w:pos="1134"/>
        </w:tabs>
        <w:ind w:left="2835" w:hanging="2551"/>
      </w:pPr>
      <w:r>
        <w:t>Address</w:t>
      </w:r>
    </w:p>
    <w:p w:rsidR="00B17D80" w:rsidRDefault="00B17D80" w:rsidP="00B17D80">
      <w:pPr>
        <w:pStyle w:val="EW"/>
        <w:tabs>
          <w:tab w:val="left" w:pos="851"/>
          <w:tab w:val="left" w:pos="1134"/>
        </w:tabs>
        <w:ind w:left="2835" w:hanging="2551"/>
      </w:pPr>
      <w:r>
        <w:tab/>
        <w:t>TON:</w:t>
      </w:r>
      <w:r>
        <w:tab/>
        <w:t>International number</w:t>
      </w:r>
    </w:p>
    <w:p w:rsidR="00B17D80" w:rsidRDefault="00B17D80" w:rsidP="00B17D80">
      <w:pPr>
        <w:pStyle w:val="EW"/>
        <w:tabs>
          <w:tab w:val="left" w:pos="851"/>
          <w:tab w:val="left" w:pos="1134"/>
        </w:tabs>
        <w:ind w:left="2835" w:hanging="2551"/>
      </w:pPr>
      <w:r>
        <w:tab/>
        <w:t>NPI:</w:t>
      </w:r>
      <w:r>
        <w:tab/>
        <w:t>"ISDN / telephone numbering plan"</w:t>
      </w:r>
    </w:p>
    <w:p w:rsidR="00B17D80" w:rsidRDefault="00B17D80" w:rsidP="00B17D80">
      <w:pPr>
        <w:pStyle w:val="EW"/>
        <w:tabs>
          <w:tab w:val="left" w:pos="851"/>
          <w:tab w:val="left" w:pos="1134"/>
        </w:tabs>
        <w:ind w:left="2835" w:hanging="2551"/>
      </w:pPr>
      <w:r>
        <w:tab/>
        <w:t>Dialling number string</w:t>
      </w:r>
      <w:r>
        <w:tab/>
        <w:t>"112233445566778"</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tab/>
        <w:t>TP-MR</w:t>
      </w:r>
      <w:r>
        <w:tab/>
        <w:t>"00"</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p>
    <w:p w:rsidR="00B17D80" w:rsidRDefault="00B17D80" w:rsidP="00B17D80">
      <w:pPr>
        <w:pStyle w:val="EW"/>
        <w:tabs>
          <w:tab w:val="left" w:pos="851"/>
          <w:tab w:val="left" w:pos="1134"/>
        </w:tabs>
        <w:ind w:left="2835" w:hanging="2551"/>
      </w:pPr>
      <w:r>
        <w:tab/>
      </w:r>
      <w:r>
        <w:tab/>
        <w:t>Address value</w:t>
      </w:r>
      <w:r>
        <w:tab/>
        <w:t>"012345678"</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tab/>
      </w:r>
      <w:r>
        <w:tab/>
        <w:t>Message coding</w:t>
      </w:r>
      <w:r>
        <w:tab/>
        <w:t>8bit-data</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12</w:t>
      </w:r>
    </w:p>
    <w:p w:rsidR="00B17D80" w:rsidRDefault="00B17D80" w:rsidP="00B17D80">
      <w:pPr>
        <w:pStyle w:val="EW"/>
        <w:tabs>
          <w:tab w:val="left" w:pos="851"/>
          <w:tab w:val="left" w:pos="1134"/>
        </w:tabs>
        <w:ind w:left="2835" w:hanging="2551"/>
      </w:pPr>
      <w:r>
        <w:tab/>
        <w:t>TP-UD</w:t>
      </w:r>
      <w:r>
        <w:tab/>
        <w:t>"Test Message"</w:t>
      </w:r>
    </w:p>
    <w:p w:rsidR="00B17D80" w:rsidRDefault="00B17D80" w:rsidP="00B17D80">
      <w:pPr>
        <w:pStyle w:val="EW"/>
        <w:tabs>
          <w:tab w:val="left" w:pos="851"/>
          <w:tab w:val="left" w:pos="1134"/>
        </w:tabs>
        <w:ind w:left="2835" w:hanging="2551"/>
      </w:pPr>
      <w:r>
        <w:t>Icon Identifier</w:t>
      </w:r>
    </w:p>
    <w:p w:rsidR="00B17D80" w:rsidRDefault="00B17D80" w:rsidP="00B17D80">
      <w:pPr>
        <w:pStyle w:val="EW"/>
        <w:tabs>
          <w:tab w:val="left" w:pos="851"/>
          <w:tab w:val="left" w:pos="1134"/>
        </w:tabs>
        <w:ind w:left="2835" w:hanging="2551"/>
      </w:pPr>
      <w:r>
        <w:tab/>
        <w:t>Icon Qualifier</w:t>
      </w:r>
      <w:r>
        <w:tab/>
        <w:t>self-explanatory</w:t>
      </w:r>
    </w:p>
    <w:p w:rsidR="00B17D80" w:rsidRDefault="00B17D80" w:rsidP="00B17D80">
      <w:pPr>
        <w:pStyle w:val="EX"/>
        <w:tabs>
          <w:tab w:val="left" w:pos="851"/>
          <w:tab w:val="left" w:pos="1134"/>
        </w:tabs>
        <w:ind w:left="2835" w:hanging="2551"/>
      </w:pPr>
      <w:r>
        <w:tab/>
        <w:t>Icon Identifier</w:t>
      </w:r>
      <w:r>
        <w:tab/>
        <w:t>1 (number of record in EF IMG)</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F8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SMS-PP (SEND SHORT MESSAGE) Message 3.1</w:t>
      </w:r>
    </w:p>
    <w:p w:rsidR="00B17D80" w:rsidRDefault="00B17D80" w:rsidP="00B17D80">
      <w:r>
        <w:t>Logically:</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tab/>
        <w:t>TP-MR</w:t>
      </w:r>
      <w:r>
        <w:tab/>
        <w:t>"01"</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p>
    <w:p w:rsidR="00B17D80" w:rsidRDefault="00B17D80" w:rsidP="00B17D80">
      <w:pPr>
        <w:pStyle w:val="EW"/>
        <w:tabs>
          <w:tab w:val="left" w:pos="851"/>
          <w:tab w:val="left" w:pos="1134"/>
        </w:tabs>
        <w:ind w:left="2835" w:hanging="2551"/>
      </w:pPr>
      <w:r>
        <w:tab/>
      </w:r>
      <w:r>
        <w:tab/>
        <w:t>Address value</w:t>
      </w:r>
      <w:r>
        <w:tab/>
        <w:t>"012345678"</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tab/>
      </w:r>
      <w:r>
        <w:tab/>
        <w:t>Message coding</w:t>
      </w:r>
      <w:r>
        <w:tab/>
        <w:t>8-bit data</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12</w:t>
      </w:r>
    </w:p>
    <w:p w:rsidR="00B17D80" w:rsidRDefault="00B17D80" w:rsidP="00B17D80">
      <w:pPr>
        <w:pStyle w:val="EX"/>
        <w:tabs>
          <w:tab w:val="left" w:pos="851"/>
          <w:tab w:val="left" w:pos="1134"/>
        </w:tabs>
        <w:ind w:left="2835" w:hanging="2551"/>
      </w:pPr>
      <w:r>
        <w:tab/>
        <w:t>TP-UD</w:t>
      </w:r>
      <w:r>
        <w:tab/>
        <w:t>"Test Message"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bl>
    <w:p w:rsidR="00B17D80" w:rsidRDefault="00B17D80" w:rsidP="00B17D80">
      <w:pPr>
        <w:pStyle w:val="FP"/>
      </w:pPr>
    </w:p>
    <w:p w:rsidR="00B17D80" w:rsidRDefault="00B17D80" w:rsidP="00B17D80">
      <w:r>
        <w:t>TERMINAL RESPONSE: SEND SHORT MESSAGE 3.1.1A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SHORT MESSAGE</w:t>
      </w:r>
    </w:p>
    <w:p w:rsidR="00B17D80" w:rsidRDefault="00B17D80" w:rsidP="00B17D80">
      <w:pPr>
        <w:pStyle w:val="EW"/>
        <w:tabs>
          <w:tab w:val="left" w:pos="851"/>
        </w:tabs>
        <w:ind w:left="2835" w:hanging="2551"/>
      </w:pPr>
      <w:r>
        <w:tab/>
        <w:t>Command qualifier:</w:t>
      </w:r>
      <w:r>
        <w:tab/>
        <w:t>packing not required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lastRenderedPageBreak/>
        <w:t xml:space="preserve">Expected Sequence 3.1B (SEND SHORT MESSAGE, basic icon self-explanatory, packing not required, 8-bit data, </w:t>
      </w:r>
      <w:r>
        <w:rPr>
          <w:rFonts w:cs="Arial"/>
          <w:b/>
          <w:sz w:val="22"/>
        </w:rPr>
        <w:t>requested icon could not be displayed</w:t>
      </w:r>
      <w:r>
        <w:rPr>
          <w:b/>
        </w:rPr>
        <w: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SHORT MESSAGE 3.1.1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SHORT MESSAGE 3.1.1</w:t>
            </w:r>
          </w:p>
        </w:tc>
        <w:tc>
          <w:tcPr>
            <w:tcW w:w="3776" w:type="dxa"/>
            <w:tcBorders>
              <w:left w:val="single" w:sz="6" w:space="0" w:color="auto"/>
              <w:right w:val="single" w:sz="6" w:space="0" w:color="auto"/>
            </w:tcBorders>
          </w:tcPr>
          <w:p w:rsidR="00B17D80" w:rsidRDefault="00B17D80" w:rsidP="007B59FD">
            <w:pPr>
              <w:pStyle w:val="TAL"/>
            </w:pPr>
            <w:r>
              <w:t>[packing not required, 8-bit data, basic icon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 xml:space="preserve">Displays  the alpha identifier without the icon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Send SMS-PP (SEND SHORT MESSAGE) Message 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SMS RP-ACK</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SEND SHORT MESSAGE 3.1.1B</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 but requested icon could not be displayed]</w:t>
            </w:r>
          </w:p>
        </w:tc>
      </w:tr>
    </w:tbl>
    <w:p w:rsidR="00B17D80" w:rsidRDefault="00B17D80" w:rsidP="00B17D80">
      <w:pPr>
        <w:pStyle w:val="FP"/>
      </w:pPr>
    </w:p>
    <w:p w:rsidR="00B17D80" w:rsidRDefault="00B17D80" w:rsidP="00B17D80">
      <w:r>
        <w:t>TERMINAL RESPONSE: SEND SHORT MESSAGE 3.1.1B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SHORT MESSAGE</w:t>
      </w:r>
    </w:p>
    <w:p w:rsidR="00B17D80" w:rsidRDefault="00B17D80" w:rsidP="00B17D80">
      <w:pPr>
        <w:pStyle w:val="EW"/>
        <w:tabs>
          <w:tab w:val="left" w:pos="851"/>
        </w:tabs>
        <w:ind w:left="2835" w:hanging="2551"/>
      </w:pPr>
      <w:r>
        <w:tab/>
        <w:t>Command qualifier:</w:t>
      </w:r>
      <w:r>
        <w:tab/>
        <w:t>packing not required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 but requested icon could not be displayed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bl>
    <w:p w:rsidR="00B17D80" w:rsidRDefault="00B17D80" w:rsidP="00B17D80">
      <w:pPr>
        <w:pStyle w:val="FP"/>
      </w:pPr>
    </w:p>
    <w:p w:rsidR="00B17D80" w:rsidRDefault="00B17D80" w:rsidP="00B17D80">
      <w:pPr>
        <w:keepNext/>
        <w:rPr>
          <w:b/>
        </w:rPr>
      </w:pPr>
      <w:r>
        <w:rPr>
          <w:b/>
        </w:rPr>
        <w:t>Expected Sequence 3.2A (SEND SHORT MESSAGE, basic icon non-self-explanatory, packing not required, 8-bit data,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SHORT MESSAGE 3.2.1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SHORT MESSAGE 3.2.1</w:t>
            </w:r>
          </w:p>
        </w:tc>
        <w:tc>
          <w:tcPr>
            <w:tcW w:w="3776" w:type="dxa"/>
            <w:tcBorders>
              <w:left w:val="single" w:sz="6" w:space="0" w:color="auto"/>
              <w:right w:val="single" w:sz="6" w:space="0" w:color="auto"/>
            </w:tcBorders>
          </w:tcPr>
          <w:p w:rsidR="00B17D80" w:rsidRDefault="00B17D80" w:rsidP="007B59FD">
            <w:pPr>
              <w:pStyle w:val="TAL"/>
            </w:pPr>
            <w:r>
              <w:t>[packing not required, 8-bit data]</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the icon and "Send SM"</w:t>
            </w:r>
          </w:p>
        </w:tc>
        <w:tc>
          <w:tcPr>
            <w:tcW w:w="3776" w:type="dxa"/>
            <w:tcBorders>
              <w:left w:val="single" w:sz="6" w:space="0" w:color="auto"/>
              <w:right w:val="single" w:sz="6" w:space="0" w:color="auto"/>
            </w:tcBorders>
          </w:tcPr>
          <w:p w:rsidR="00B17D80" w:rsidRDefault="00B17D80" w:rsidP="007B59FD">
            <w:pPr>
              <w:pStyle w:val="TAL"/>
            </w:pPr>
            <w:r>
              <w:t>[basic icon non-self-explanatory]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Send SMS-PP (SEND SHORT MESSAGE) Message 3.2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SMS RP-ACK</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SEND SHORT MESSAGE 3.2.1A</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SEND SHORT MESSAGE 3.2.1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SHORT MESSAGE</w:t>
      </w:r>
    </w:p>
    <w:p w:rsidR="00B17D80" w:rsidRDefault="00B17D80" w:rsidP="00B17D80">
      <w:pPr>
        <w:pStyle w:val="EW"/>
        <w:tabs>
          <w:tab w:val="left" w:pos="851"/>
        </w:tabs>
        <w:ind w:left="2835" w:hanging="2551"/>
      </w:pPr>
      <w:r>
        <w:tab/>
        <w:t>Command qualifier:</w:t>
      </w:r>
      <w:r>
        <w:tab/>
        <w:t>packing not required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Network</w:t>
      </w:r>
    </w:p>
    <w:p w:rsidR="00B17D80" w:rsidRDefault="00B17D80" w:rsidP="00B17D80">
      <w:pPr>
        <w:pStyle w:val="EW"/>
        <w:tabs>
          <w:tab w:val="left" w:pos="851"/>
          <w:tab w:val="left" w:pos="1134"/>
        </w:tabs>
        <w:ind w:left="2835" w:hanging="2551"/>
      </w:pPr>
      <w:r>
        <w:lastRenderedPageBreak/>
        <w:t>Alpha Identifier</w:t>
      </w:r>
      <w:r>
        <w:tab/>
        <w:t>"Send SM"</w:t>
      </w:r>
    </w:p>
    <w:p w:rsidR="00B17D80" w:rsidRDefault="00B17D80" w:rsidP="00B17D80">
      <w:pPr>
        <w:pStyle w:val="EW"/>
        <w:tabs>
          <w:tab w:val="left" w:pos="851"/>
          <w:tab w:val="left" w:pos="1134"/>
        </w:tabs>
        <w:ind w:left="2835" w:hanging="2551"/>
      </w:pPr>
      <w:r>
        <w:tab/>
        <w:t>Address</w:t>
      </w:r>
    </w:p>
    <w:p w:rsidR="00B17D80" w:rsidRDefault="00B17D80" w:rsidP="00B17D80">
      <w:pPr>
        <w:pStyle w:val="EW"/>
        <w:tabs>
          <w:tab w:val="left" w:pos="851"/>
          <w:tab w:val="left" w:pos="1134"/>
        </w:tabs>
        <w:ind w:left="2835" w:hanging="2551"/>
      </w:pPr>
      <w:r>
        <w:tab/>
        <w:t>TON:</w:t>
      </w:r>
      <w:r>
        <w:tab/>
      </w:r>
      <w:r>
        <w:tab/>
        <w:t>International number</w:t>
      </w:r>
    </w:p>
    <w:p w:rsidR="00B17D80" w:rsidRDefault="00B17D80" w:rsidP="00B17D80">
      <w:pPr>
        <w:pStyle w:val="EW"/>
        <w:tabs>
          <w:tab w:val="left" w:pos="851"/>
          <w:tab w:val="left" w:pos="1134"/>
        </w:tabs>
        <w:ind w:left="2835" w:hanging="2551"/>
      </w:pPr>
      <w:r>
        <w:tab/>
        <w:t>NPI:</w:t>
      </w:r>
      <w:r>
        <w:tab/>
      </w:r>
      <w:r>
        <w:tab/>
        <w:t>"ISDN / telephone numbering plan"</w:t>
      </w:r>
    </w:p>
    <w:p w:rsidR="00B17D80" w:rsidRDefault="00B17D80" w:rsidP="00B17D80">
      <w:pPr>
        <w:pStyle w:val="EW"/>
        <w:tabs>
          <w:tab w:val="left" w:pos="851"/>
          <w:tab w:val="left" w:pos="1134"/>
        </w:tabs>
        <w:ind w:left="2835" w:hanging="2551"/>
      </w:pPr>
      <w:r>
        <w:tab/>
        <w:t>Dialling number string</w:t>
      </w:r>
      <w:r>
        <w:tab/>
        <w:t>"112233445566778"</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tab/>
        <w:t>TP-MR</w:t>
      </w:r>
      <w:r>
        <w:tab/>
        <w:t>"00"</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p>
    <w:p w:rsidR="00B17D80" w:rsidRDefault="00B17D80" w:rsidP="00B17D80">
      <w:pPr>
        <w:pStyle w:val="EW"/>
        <w:tabs>
          <w:tab w:val="left" w:pos="851"/>
          <w:tab w:val="left" w:pos="1134"/>
        </w:tabs>
        <w:ind w:left="2835" w:hanging="2551"/>
      </w:pPr>
      <w:r>
        <w:tab/>
      </w:r>
      <w:r>
        <w:tab/>
        <w:t>Address value</w:t>
      </w:r>
      <w:r>
        <w:tab/>
        <w:t>"012345678"</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tab/>
      </w:r>
      <w:r>
        <w:tab/>
        <w:t>Message coding</w:t>
      </w:r>
      <w:r>
        <w:tab/>
        <w:t>8bit-data</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12</w:t>
      </w:r>
    </w:p>
    <w:p w:rsidR="00B17D80" w:rsidRDefault="00B17D80" w:rsidP="00B17D80">
      <w:pPr>
        <w:pStyle w:val="EW"/>
        <w:tabs>
          <w:tab w:val="left" w:pos="851"/>
          <w:tab w:val="left" w:pos="1134"/>
        </w:tabs>
        <w:ind w:left="2835" w:hanging="2551"/>
      </w:pPr>
      <w:r>
        <w:tab/>
        <w:t>TP-UD</w:t>
      </w:r>
      <w:r>
        <w:tab/>
        <w:t>"Test Message"</w:t>
      </w:r>
    </w:p>
    <w:p w:rsidR="00B17D80" w:rsidRPr="00F51EF9" w:rsidRDefault="00B17D80" w:rsidP="00B17D80">
      <w:pPr>
        <w:pStyle w:val="EW"/>
        <w:tabs>
          <w:tab w:val="left" w:pos="851"/>
          <w:tab w:val="left" w:pos="1134"/>
        </w:tabs>
        <w:ind w:left="2835" w:hanging="2551"/>
      </w:pPr>
      <w:r w:rsidRPr="00F51EF9">
        <w:t>Icon Identifier</w:t>
      </w:r>
    </w:p>
    <w:p w:rsidR="00B17D80" w:rsidRPr="00F51EF9" w:rsidRDefault="00B17D80" w:rsidP="00B17D80">
      <w:pPr>
        <w:pStyle w:val="EW"/>
        <w:tabs>
          <w:tab w:val="left" w:pos="851"/>
          <w:tab w:val="left" w:pos="1134"/>
        </w:tabs>
        <w:ind w:left="2835" w:hanging="2551"/>
      </w:pPr>
      <w:r w:rsidRPr="00F51EF9">
        <w:tab/>
        <w:t>Icon Qualifier</w:t>
      </w:r>
      <w:r w:rsidRPr="00F51EF9">
        <w:tab/>
        <w:t>non-self-explanatory</w:t>
      </w:r>
    </w:p>
    <w:p w:rsidR="00B17D80" w:rsidRDefault="00B17D80" w:rsidP="00B17D80">
      <w:pPr>
        <w:pStyle w:val="EX"/>
        <w:tabs>
          <w:tab w:val="left" w:pos="851"/>
          <w:tab w:val="left" w:pos="1134"/>
        </w:tabs>
        <w:ind w:left="2835" w:hanging="2551"/>
      </w:pPr>
      <w:r w:rsidRPr="00F51EF9">
        <w:tab/>
      </w:r>
      <w:r>
        <w:t>Icon Identifier</w:t>
      </w:r>
      <w:r>
        <w:tab/>
        <w:t>1 (number of record in EF IMG)</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SMS-PP (SEND SHORT MESSAGE) Message 3.2</w:t>
      </w:r>
    </w:p>
    <w:p w:rsidR="00B17D80" w:rsidRDefault="00B17D80" w:rsidP="00B17D80">
      <w:r>
        <w:t>Logically:</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tab/>
        <w:t>TP-MR</w:t>
      </w:r>
      <w:r>
        <w:tab/>
        <w:t>"01"</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p>
    <w:p w:rsidR="00B17D80" w:rsidRDefault="00B17D80" w:rsidP="00B17D80">
      <w:pPr>
        <w:pStyle w:val="EW"/>
        <w:tabs>
          <w:tab w:val="left" w:pos="851"/>
          <w:tab w:val="left" w:pos="1134"/>
        </w:tabs>
        <w:ind w:left="2835" w:hanging="2551"/>
      </w:pPr>
      <w:r>
        <w:tab/>
      </w:r>
      <w:r>
        <w:tab/>
        <w:t>Address value</w:t>
      </w:r>
      <w:r>
        <w:tab/>
        <w:t>"012345678"</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tab/>
      </w:r>
      <w:r>
        <w:tab/>
        <w:t>Message coding</w:t>
      </w:r>
      <w:r>
        <w:tab/>
        <w:t>8-bit data</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12</w:t>
      </w:r>
    </w:p>
    <w:p w:rsidR="00B17D80" w:rsidRDefault="00B17D80" w:rsidP="00B17D80">
      <w:pPr>
        <w:pStyle w:val="EX"/>
        <w:tabs>
          <w:tab w:val="left" w:pos="851"/>
          <w:tab w:val="left" w:pos="1134"/>
        </w:tabs>
        <w:ind w:left="2835" w:hanging="2551"/>
      </w:pPr>
      <w:r>
        <w:tab/>
        <w:t>TP-UD</w:t>
      </w:r>
      <w:r>
        <w:tab/>
        <w:t>"Test Message"</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bl>
    <w:p w:rsidR="00B17D80" w:rsidRDefault="00B17D80" w:rsidP="00B17D80">
      <w:pPr>
        <w:pStyle w:val="FP"/>
      </w:pPr>
    </w:p>
    <w:p w:rsidR="00B17D80" w:rsidRDefault="00B17D80" w:rsidP="00B17D80">
      <w:r>
        <w:t>TERMINAL RESPONSE: SEND SHORT MESSAGE 3.2.1A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SHORT MESSAGE</w:t>
      </w:r>
    </w:p>
    <w:p w:rsidR="00B17D80" w:rsidRDefault="00B17D80" w:rsidP="00B17D80">
      <w:pPr>
        <w:pStyle w:val="EW"/>
        <w:tabs>
          <w:tab w:val="left" w:pos="851"/>
        </w:tabs>
        <w:ind w:left="2835" w:hanging="2551"/>
      </w:pPr>
      <w:r>
        <w:tab/>
        <w:t>Command qualifier:</w:t>
      </w:r>
      <w:r>
        <w:tab/>
        <w:t>packing not required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3.2B (SEND SHORT MESSAGE, basic icon non-self-explanatory, packing not required, 8-bit data,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SHORT MESSAGE 3.2.1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SHORT MESSAGE 3.2.1</w:t>
            </w:r>
          </w:p>
        </w:tc>
        <w:tc>
          <w:tcPr>
            <w:tcW w:w="3776" w:type="dxa"/>
            <w:tcBorders>
              <w:left w:val="single" w:sz="6" w:space="0" w:color="auto"/>
              <w:right w:val="single" w:sz="6" w:space="0" w:color="auto"/>
            </w:tcBorders>
          </w:tcPr>
          <w:p w:rsidR="00B17D80" w:rsidRDefault="00B17D80" w:rsidP="007B59FD">
            <w:pPr>
              <w:pStyle w:val="TAL"/>
            </w:pPr>
            <w:r>
              <w:t>[packing not required, 8-bit data, basic icon non-self-explanatory ]</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"Send SM" without the icon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Send SMS-PP (SEND SHORT MESSAGE) Message 3.2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SMS RP-ACK</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SEND SHORT MESSAGE 3.2.1B</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 but requested icon could not be displayed]</w:t>
            </w:r>
          </w:p>
        </w:tc>
      </w:tr>
    </w:tbl>
    <w:p w:rsidR="00B17D80" w:rsidRDefault="00B17D80" w:rsidP="00B17D80">
      <w:pPr>
        <w:pStyle w:val="FP"/>
      </w:pPr>
    </w:p>
    <w:p w:rsidR="00B17D80" w:rsidRDefault="00B17D80" w:rsidP="00B17D80">
      <w:r>
        <w:t>TERMINAL RESPONSE: SEND SHORT MESSAGE 3.2.1B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SHORT MESSAGE</w:t>
      </w:r>
    </w:p>
    <w:p w:rsidR="00B17D80" w:rsidRDefault="00B17D80" w:rsidP="00B17D80">
      <w:pPr>
        <w:pStyle w:val="EW"/>
        <w:tabs>
          <w:tab w:val="left" w:pos="851"/>
        </w:tabs>
        <w:ind w:left="2835" w:hanging="2551"/>
      </w:pPr>
      <w:r>
        <w:tab/>
        <w:t>Command qualifier:</w:t>
      </w:r>
      <w:r>
        <w:tab/>
        <w:t>packing not required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rPr>
          <w:snapToGrid w:val="0"/>
          <w:lang w:eastAsia="de-DE"/>
        </w:rPr>
      </w:pPr>
      <w:r>
        <w:tab/>
        <w:t>General Result:</w:t>
      </w:r>
      <w:r>
        <w:tab/>
      </w:r>
      <w:r>
        <w:rPr>
          <w:snapToGrid w:val="0"/>
          <w:lang w:eastAsia="de-DE"/>
        </w:rPr>
        <w:t>Command performed successfully, but requested icon could not be displayed;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bl>
    <w:p w:rsidR="00B17D80" w:rsidRDefault="00B17D80" w:rsidP="00B17D80">
      <w:pPr>
        <w:pStyle w:val="FP"/>
      </w:pPr>
    </w:p>
    <w:p w:rsidR="00B17D80" w:rsidRDefault="00B17D80" w:rsidP="00B17D80">
      <w:pPr>
        <w:pStyle w:val="H6"/>
      </w:pPr>
      <w:r>
        <w:lastRenderedPageBreak/>
        <w:t>27.22.4.10.3.5</w:t>
      </w:r>
      <w:r>
        <w:tab/>
        <w:t>Test requirement</w:t>
      </w:r>
    </w:p>
    <w:p w:rsidR="00B17D80" w:rsidRDefault="00B17D80" w:rsidP="00B17D80">
      <w:r>
        <w:t>The ME shall operate in the manner defined in expected sequences 3.1A to 3.2B.</w:t>
      </w:r>
    </w:p>
    <w:p w:rsidR="00B17D80" w:rsidRDefault="00B17D80" w:rsidP="00B17D80">
      <w:pPr>
        <w:pStyle w:val="Heading4"/>
      </w:pPr>
      <w:bookmarkStart w:id="384" w:name="_Toc502363220"/>
      <w:bookmarkStart w:id="385" w:name="_Toc533173646"/>
      <w:bookmarkStart w:id="386" w:name="_Toc51834067"/>
      <w:r>
        <w:t>27.22.4.11</w:t>
      </w:r>
      <w:r>
        <w:tab/>
        <w:t>SEND SS</w:t>
      </w:r>
      <w:bookmarkEnd w:id="384"/>
      <w:bookmarkEnd w:id="385"/>
      <w:bookmarkEnd w:id="386"/>
    </w:p>
    <w:p w:rsidR="00B17D80" w:rsidRDefault="00B17D80" w:rsidP="00B17D80"/>
    <w:p w:rsidR="00B17D80" w:rsidRDefault="00B17D80" w:rsidP="00B17D80">
      <w:pPr>
        <w:pStyle w:val="Heading5"/>
      </w:pPr>
      <w:bookmarkStart w:id="387" w:name="_Toc502363221"/>
      <w:bookmarkStart w:id="388" w:name="_Toc533173647"/>
      <w:bookmarkStart w:id="389" w:name="_Toc51834068"/>
      <w:r>
        <w:t>27.22.4.11.1</w:t>
      </w:r>
      <w:r>
        <w:tab/>
        <w:t>SEND SS (normal)</w:t>
      </w:r>
      <w:bookmarkEnd w:id="387"/>
      <w:bookmarkEnd w:id="388"/>
      <w:bookmarkEnd w:id="389"/>
    </w:p>
    <w:p w:rsidR="00B17D80" w:rsidRDefault="00B17D80" w:rsidP="00B17D80">
      <w:pPr>
        <w:pStyle w:val="H6"/>
      </w:pPr>
      <w:r>
        <w:t>27.22.4.11.1.1</w:t>
      </w:r>
      <w:r>
        <w:tab/>
        <w:t>Definition and applicability</w:t>
      </w:r>
    </w:p>
    <w:p w:rsidR="00B17D80" w:rsidRDefault="00B17D80" w:rsidP="00B17D80">
      <w:r>
        <w:t>See clause 3.2.2.</w:t>
      </w:r>
    </w:p>
    <w:p w:rsidR="00B17D80" w:rsidRDefault="00B17D80" w:rsidP="00B17D80">
      <w:pPr>
        <w:pStyle w:val="H6"/>
      </w:pPr>
      <w:r>
        <w:t>27.22.4.11.1.2</w:t>
      </w:r>
      <w:r>
        <w:tab/>
        <w:t>Conformance requirement</w:t>
      </w:r>
    </w:p>
    <w:p w:rsidR="00B17D80" w:rsidRDefault="00B17D80" w:rsidP="00B17D80">
      <w:r>
        <w:t>The ME shall support the Proactive SIM: Send SS facility as defined in:</w:t>
      </w:r>
    </w:p>
    <w:p w:rsidR="00B17D80" w:rsidRDefault="00B17D80" w:rsidP="00B17D80">
      <w:pPr>
        <w:pStyle w:val="B1"/>
      </w:pPr>
      <w:r>
        <w:t>-</w:t>
      </w:r>
      <w:r>
        <w:tab/>
        <w:t>TS 11.14 [15] clause 6.1, clause 6.4.11, clause 6.6.10, clause 12.12.1, clause 5.2, clause 12.6, clause 12.7, clause 12.2, clause 12.14, clause 12.31 and clause 6.5.4.</w:t>
      </w:r>
    </w:p>
    <w:p w:rsidR="00B17D80" w:rsidRDefault="00B17D80" w:rsidP="00B17D80">
      <w:pPr>
        <w:pStyle w:val="H6"/>
      </w:pPr>
      <w:r>
        <w:t>27.22.4.11.1.3</w:t>
      </w:r>
      <w:r>
        <w:tab/>
        <w:t>Test purpose</w:t>
      </w:r>
    </w:p>
    <w:p w:rsidR="00B17D80" w:rsidRDefault="00B17D80" w:rsidP="00B17D80">
      <w:r>
        <w:t>To verify that the ME correctly translates and sends the supplementary service request indicated in the SEND SS proactive SIM command to the system Simulator.</w:t>
      </w:r>
    </w:p>
    <w:p w:rsidR="00B17D80" w:rsidRDefault="00B17D80" w:rsidP="00B17D80">
      <w:r>
        <w:t>To verify that the ME returns a TERMINAL RESPONSE command to the SIM indicating the status of the transmission of the SS and any contents of the SS result as additional data.</w:t>
      </w:r>
    </w:p>
    <w:p w:rsidR="00B17D80" w:rsidRDefault="00B17D80" w:rsidP="00B17D80">
      <w:pPr>
        <w:pStyle w:val="H6"/>
      </w:pPr>
      <w:r>
        <w:t>27.22.4.11.1.4</w:t>
      </w:r>
      <w:r>
        <w:tab/>
        <w:t>Method of test</w:t>
      </w:r>
    </w:p>
    <w:p w:rsidR="00B17D80" w:rsidRDefault="00B17D80" w:rsidP="00B17D80">
      <w:pPr>
        <w:pStyle w:val="H6"/>
      </w:pPr>
      <w:r>
        <w:t>27.22.4.11.1.4.1</w:t>
      </w:r>
      <w:r>
        <w:tab/>
        <w:t>Initial conditions</w:t>
      </w:r>
    </w:p>
    <w:p w:rsidR="00B17D80" w:rsidRDefault="00B17D80" w:rsidP="00B17D80">
      <w:r>
        <w:t>The ME is connected to the SIM Simulator and only connected to the System Simulator if the System Simulator is mentioned in the sequence table.</w:t>
      </w:r>
    </w:p>
    <w:p w:rsidR="00B17D80" w:rsidRDefault="00B17D80" w:rsidP="00B17D80">
      <w:r>
        <w:t>The elementary files are coded as SIM Application Toolkit default. Prior to this test the ME shall have been powered on, performed the PROFILE DOWNLOAD procedure and be in updated idle mode on the System Simulator.</w:t>
      </w:r>
    </w:p>
    <w:p w:rsidR="00B17D80" w:rsidRDefault="00B17D80" w:rsidP="00B17D80">
      <w:pPr>
        <w:pStyle w:val="H6"/>
      </w:pPr>
      <w:r>
        <w:t>27.22.4.11.1.4.2</w:t>
      </w:r>
      <w:r>
        <w:tab/>
        <w:t>Procedure</w:t>
      </w:r>
    </w:p>
    <w:p w:rsidR="00B17D80" w:rsidRDefault="00B17D80" w:rsidP="00B17D80">
      <w:pPr>
        <w:keepNext/>
        <w:rPr>
          <w:b/>
        </w:rPr>
      </w:pPr>
      <w:r>
        <w:rPr>
          <w:b/>
        </w:rPr>
        <w:t>Expected Sequence 1.1A (SEND SS, call forward unconditional, all bearers,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SS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SS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"Call Forward"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REGISTER 1.1A</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RELEASE COMPLETE (SS RETURN RESULT) 1.1A</w:t>
            </w:r>
          </w:p>
        </w:tc>
        <w:tc>
          <w:tcPr>
            <w:tcW w:w="3776" w:type="dxa"/>
            <w:tcBorders>
              <w:left w:val="single" w:sz="6" w:space="0" w:color="auto"/>
              <w:right w:val="single" w:sz="6" w:space="0" w:color="auto"/>
            </w:tcBorders>
          </w:tcPr>
          <w:p w:rsidR="00B17D80" w:rsidRDefault="00B17D80" w:rsidP="007B59FD">
            <w:pPr>
              <w:pStyle w:val="TAL"/>
            </w:pPr>
            <w:r>
              <w:t>[Successful]</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SEND SS 1.1.1A</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pPr>
        <w:keepNext/>
        <w:rPr>
          <w:b/>
        </w:rPr>
      </w:pPr>
      <w:r>
        <w:rPr>
          <w:b/>
        </w:rPr>
        <w:lastRenderedPageBreak/>
        <w:t>Expected Sequence 1.1B (SEND SS, call forward unconditional, all bearers,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SS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SS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"Call Forward"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REGISTER 1.1B</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RELEASE COMPLETE (SS RETURN RESULT) 1.1B</w:t>
            </w:r>
          </w:p>
        </w:tc>
        <w:tc>
          <w:tcPr>
            <w:tcW w:w="3776" w:type="dxa"/>
            <w:tcBorders>
              <w:left w:val="single" w:sz="6" w:space="0" w:color="auto"/>
              <w:right w:val="single" w:sz="6" w:space="0" w:color="auto"/>
            </w:tcBorders>
          </w:tcPr>
          <w:p w:rsidR="00B17D80" w:rsidRDefault="00B17D80" w:rsidP="007B59FD">
            <w:pPr>
              <w:pStyle w:val="TAL"/>
            </w:pPr>
            <w:r>
              <w:t>[Successful]</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SEND SS 1.1.1B</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SEND SS 1.1.1</w:t>
      </w:r>
    </w:p>
    <w:p w:rsidR="00B17D80" w:rsidRDefault="00B17D80" w:rsidP="00B17D80">
      <w:r>
        <w:t>Logically:</w:t>
      </w:r>
    </w:p>
    <w:p w:rsidR="00B17D80" w:rsidRDefault="00B17D80" w:rsidP="00B17D80">
      <w:pPr>
        <w:pStyle w:val="EW"/>
        <w:tabs>
          <w:tab w:val="left" w:pos="851"/>
        </w:tabs>
        <w:ind w:left="2835" w:hanging="2552"/>
      </w:pPr>
      <w:r>
        <w:t>Command details</w:t>
      </w:r>
    </w:p>
    <w:p w:rsidR="00B17D80" w:rsidRDefault="00B17D80" w:rsidP="00B17D80">
      <w:pPr>
        <w:pStyle w:val="EW"/>
        <w:tabs>
          <w:tab w:val="left" w:pos="851"/>
        </w:tabs>
        <w:ind w:left="2835" w:hanging="2552"/>
      </w:pPr>
      <w:r>
        <w:tab/>
        <w:t>Command number:</w:t>
      </w:r>
      <w:r>
        <w:tab/>
        <w:t>1</w:t>
      </w:r>
    </w:p>
    <w:p w:rsidR="00B17D80" w:rsidRPr="00F36254" w:rsidRDefault="00B17D80" w:rsidP="00B17D80">
      <w:pPr>
        <w:pStyle w:val="EW"/>
        <w:tabs>
          <w:tab w:val="left" w:pos="851"/>
        </w:tabs>
        <w:ind w:left="2835" w:hanging="2552"/>
      </w:pPr>
      <w:r>
        <w:tab/>
      </w:r>
      <w:r w:rsidRPr="00F36254">
        <w:t>Command type:</w:t>
      </w:r>
      <w:r w:rsidRPr="00F36254">
        <w:tab/>
        <w:t>SEND SS</w:t>
      </w:r>
    </w:p>
    <w:p w:rsidR="00B17D80" w:rsidRPr="00F36254" w:rsidRDefault="00B17D80" w:rsidP="00B17D80">
      <w:pPr>
        <w:pStyle w:val="EW"/>
        <w:tabs>
          <w:tab w:val="left" w:pos="851"/>
        </w:tabs>
        <w:ind w:left="2835" w:hanging="2552"/>
      </w:pPr>
      <w:r w:rsidRPr="00F36254">
        <w:tab/>
        <w:t>Command qualifier:</w:t>
      </w:r>
      <w:r w:rsidRPr="00F36254">
        <w:tab/>
        <w:t>"00"</w:t>
      </w:r>
    </w:p>
    <w:p w:rsidR="00B17D80" w:rsidRPr="00F36254" w:rsidRDefault="00B17D80" w:rsidP="00B17D80">
      <w:pPr>
        <w:pStyle w:val="EW"/>
        <w:tabs>
          <w:tab w:val="left" w:pos="851"/>
        </w:tabs>
        <w:ind w:left="2835" w:hanging="2552"/>
      </w:pPr>
      <w:r w:rsidRPr="00F36254">
        <w:t>Device identities</w:t>
      </w:r>
    </w:p>
    <w:p w:rsidR="00B17D80" w:rsidRPr="00F36254" w:rsidRDefault="00B17D80" w:rsidP="00B17D80">
      <w:pPr>
        <w:pStyle w:val="EW"/>
        <w:tabs>
          <w:tab w:val="left" w:pos="851"/>
        </w:tabs>
        <w:ind w:left="2835" w:hanging="2552"/>
      </w:pPr>
      <w:r w:rsidRPr="00F36254">
        <w:tab/>
        <w:t>Source device:</w:t>
      </w:r>
      <w:r w:rsidRPr="00F36254">
        <w:tab/>
        <w:t>SIM</w:t>
      </w:r>
    </w:p>
    <w:p w:rsidR="00B17D80" w:rsidRPr="00F36254" w:rsidRDefault="00B17D80" w:rsidP="00B17D80">
      <w:pPr>
        <w:pStyle w:val="EW"/>
        <w:tabs>
          <w:tab w:val="left" w:pos="851"/>
        </w:tabs>
        <w:ind w:left="2835" w:hanging="2552"/>
      </w:pPr>
      <w:r w:rsidRPr="00F36254">
        <w:tab/>
        <w:t>Destination device:</w:t>
      </w:r>
      <w:r w:rsidRPr="00F36254">
        <w:tab/>
        <w:t>Network</w:t>
      </w:r>
    </w:p>
    <w:p w:rsidR="00B17D80" w:rsidRDefault="00B17D80" w:rsidP="00B17D80">
      <w:pPr>
        <w:pStyle w:val="EW"/>
        <w:tabs>
          <w:tab w:val="left" w:pos="851"/>
        </w:tabs>
        <w:ind w:left="2835" w:hanging="2552"/>
      </w:pPr>
      <w:r w:rsidRPr="00F36254">
        <w:tab/>
      </w:r>
      <w:r>
        <w:t>Alpha identifier:</w:t>
      </w:r>
      <w:r>
        <w:tab/>
        <w:t>"Call Forward"</w:t>
      </w:r>
    </w:p>
    <w:p w:rsidR="00B17D80" w:rsidRDefault="00B17D80" w:rsidP="00B17D80">
      <w:pPr>
        <w:pStyle w:val="EW"/>
        <w:tabs>
          <w:tab w:val="left" w:pos="851"/>
        </w:tabs>
        <w:ind w:left="2835" w:hanging="2552"/>
      </w:pPr>
      <w:r>
        <w:t>SS String</w:t>
      </w:r>
    </w:p>
    <w:p w:rsidR="00B17D80" w:rsidRDefault="00B17D80" w:rsidP="00B17D80">
      <w:pPr>
        <w:pStyle w:val="EW"/>
        <w:tabs>
          <w:tab w:val="left" w:pos="851"/>
        </w:tabs>
        <w:ind w:left="2835" w:hanging="2552"/>
      </w:pPr>
      <w:r>
        <w:tab/>
        <w:t>TON:</w:t>
      </w:r>
      <w:r>
        <w:tab/>
        <w:t>International</w:t>
      </w:r>
    </w:p>
    <w:p w:rsidR="00B17D80" w:rsidRDefault="00B17D80" w:rsidP="00B17D80">
      <w:pPr>
        <w:pStyle w:val="EW"/>
        <w:tabs>
          <w:tab w:val="left" w:pos="851"/>
        </w:tabs>
        <w:ind w:left="2835" w:hanging="2552"/>
      </w:pPr>
      <w:r>
        <w:tab/>
        <w:t>NPI:</w:t>
      </w:r>
      <w:r>
        <w:tab/>
        <w:t>"ISDN / telephone numbering plan"</w:t>
      </w:r>
    </w:p>
    <w:p w:rsidR="00B17D80" w:rsidRDefault="00B17D80" w:rsidP="00B17D80">
      <w:pPr>
        <w:pStyle w:val="EX"/>
        <w:tabs>
          <w:tab w:val="left" w:pos="851"/>
        </w:tabs>
        <w:ind w:left="2835" w:hanging="2552"/>
      </w:pPr>
      <w:r>
        <w:tab/>
        <w:t>SS string:</w:t>
      </w:r>
      <w:r>
        <w:tab/>
        <w:t>"**21*01234567890123456789*10#"</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46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72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i-FI"/>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AA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REGISTER 1.1A</w:t>
      </w:r>
    </w:p>
    <w:p w:rsidR="00B17D80" w:rsidRDefault="00B17D80" w:rsidP="00B17D80">
      <w:r>
        <w:t>Logically (only SS argument):</w:t>
      </w:r>
    </w:p>
    <w:p w:rsidR="00B17D80" w:rsidRDefault="00B17D80" w:rsidP="00B17D80">
      <w:pPr>
        <w:pStyle w:val="EW"/>
        <w:tabs>
          <w:tab w:val="left" w:pos="851"/>
          <w:tab w:val="left" w:pos="1134"/>
        </w:tabs>
        <w:ind w:left="2835" w:hanging="2551"/>
        <w:rPr>
          <w:snapToGrid w:val="0"/>
        </w:rPr>
      </w:pPr>
      <w:r>
        <w:rPr>
          <w:snapToGrid w:val="0"/>
        </w:rPr>
        <w:t>REGISTER SS ARGUMENT</w:t>
      </w:r>
    </w:p>
    <w:p w:rsidR="00B17D80" w:rsidRDefault="00B17D80" w:rsidP="00B17D80">
      <w:pPr>
        <w:pStyle w:val="EW"/>
        <w:tabs>
          <w:tab w:val="left" w:pos="851"/>
          <w:tab w:val="left" w:pos="1134"/>
        </w:tabs>
        <w:ind w:left="2835" w:hanging="2551"/>
        <w:rPr>
          <w:snapToGrid w:val="0"/>
        </w:rPr>
      </w:pPr>
      <w:r>
        <w:rPr>
          <w:snapToGrid w:val="0"/>
        </w:rPr>
        <w:tab/>
        <w:t>SS-Code:</w:t>
      </w:r>
    </w:p>
    <w:p w:rsidR="00B17D80" w:rsidRDefault="00B17D80" w:rsidP="00B17D80">
      <w:pPr>
        <w:pStyle w:val="EW"/>
        <w:tabs>
          <w:tab w:val="left" w:pos="851"/>
          <w:tab w:val="left" w:pos="1134"/>
        </w:tabs>
        <w:ind w:left="2835" w:hanging="2551"/>
        <w:rPr>
          <w:snapToGrid w:val="0"/>
        </w:rPr>
      </w:pPr>
      <w:r>
        <w:rPr>
          <w:snapToGrid w:val="0"/>
        </w:rPr>
        <w:tab/>
      </w:r>
      <w:r>
        <w:rPr>
          <w:snapToGrid w:val="0"/>
        </w:rPr>
        <w:tab/>
        <w:t>- Call Forwarding Unconditional</w:t>
      </w:r>
    </w:p>
    <w:p w:rsidR="00B17D80" w:rsidRDefault="00B17D80" w:rsidP="00B17D80">
      <w:pPr>
        <w:pStyle w:val="EW"/>
        <w:keepNext/>
        <w:tabs>
          <w:tab w:val="left" w:pos="851"/>
          <w:tab w:val="left" w:pos="1134"/>
        </w:tabs>
        <w:ind w:left="2835" w:hanging="2551"/>
        <w:rPr>
          <w:snapToGrid w:val="0"/>
        </w:rPr>
      </w:pPr>
      <w:r>
        <w:rPr>
          <w:snapToGrid w:val="0"/>
        </w:rPr>
        <w:tab/>
        <w:t>TeleserviceCode</w:t>
      </w:r>
    </w:p>
    <w:p w:rsidR="00B17D80" w:rsidRDefault="00B17D80" w:rsidP="00B17D80">
      <w:pPr>
        <w:pStyle w:val="EW"/>
        <w:tabs>
          <w:tab w:val="left" w:pos="851"/>
          <w:tab w:val="left" w:pos="1134"/>
        </w:tabs>
        <w:ind w:left="2835" w:hanging="2551"/>
        <w:rPr>
          <w:snapToGrid w:val="0"/>
        </w:rPr>
      </w:pPr>
      <w:r>
        <w:rPr>
          <w:snapToGrid w:val="0"/>
        </w:rPr>
        <w:tab/>
      </w:r>
      <w:r>
        <w:rPr>
          <w:snapToGrid w:val="0"/>
        </w:rPr>
        <w:tab/>
        <w:t>- All Tele Services</w:t>
      </w:r>
    </w:p>
    <w:p w:rsidR="00B17D80" w:rsidRDefault="00B17D80" w:rsidP="00B17D80">
      <w:pPr>
        <w:pStyle w:val="EW"/>
        <w:tabs>
          <w:tab w:val="left" w:pos="851"/>
          <w:tab w:val="left" w:pos="1134"/>
        </w:tabs>
        <w:ind w:left="2835" w:hanging="2551"/>
        <w:rPr>
          <w:snapToGrid w:val="0"/>
        </w:rPr>
      </w:pPr>
      <w:r>
        <w:rPr>
          <w:snapToGrid w:val="0"/>
        </w:rPr>
        <w:tab/>
        <w:t>ForwardedToNumber</w:t>
      </w:r>
    </w:p>
    <w:p w:rsidR="00B17D80" w:rsidRDefault="00B17D80" w:rsidP="00B17D80">
      <w:pPr>
        <w:pStyle w:val="EW"/>
        <w:tabs>
          <w:tab w:val="left" w:pos="851"/>
          <w:tab w:val="left" w:pos="1134"/>
        </w:tabs>
        <w:ind w:left="2835" w:hanging="2551"/>
        <w:rPr>
          <w:snapToGrid w:val="0"/>
        </w:rPr>
      </w:pPr>
      <w:r>
        <w:rPr>
          <w:snapToGrid w:val="0"/>
        </w:rPr>
        <w:tab/>
      </w:r>
      <w:r>
        <w:rPr>
          <w:snapToGrid w:val="0"/>
        </w:rPr>
        <w:tab/>
        <w:t>- nature of address ind.: international</w:t>
      </w:r>
    </w:p>
    <w:p w:rsidR="00B17D80" w:rsidRDefault="00B17D80" w:rsidP="00B17D80">
      <w:pPr>
        <w:pStyle w:val="EW"/>
        <w:tabs>
          <w:tab w:val="left" w:pos="851"/>
          <w:tab w:val="left" w:pos="1134"/>
        </w:tabs>
        <w:ind w:left="2835" w:hanging="2551"/>
        <w:rPr>
          <w:snapToGrid w:val="0"/>
        </w:rPr>
      </w:pPr>
      <w:r>
        <w:rPr>
          <w:snapToGrid w:val="0"/>
        </w:rPr>
        <w:tab/>
      </w:r>
      <w:r>
        <w:rPr>
          <w:snapToGrid w:val="0"/>
        </w:rPr>
        <w:tab/>
        <w:t>- numbering plan ind.:</w:t>
      </w:r>
      <w:r>
        <w:rPr>
          <w:snapToGrid w:val="0"/>
        </w:rPr>
        <w:tab/>
        <w:t>ISDN/Telephony (E.164)</w:t>
      </w:r>
    </w:p>
    <w:p w:rsidR="00B17D80" w:rsidRDefault="00B17D80" w:rsidP="00B17D80">
      <w:pPr>
        <w:pStyle w:val="EW"/>
        <w:tabs>
          <w:tab w:val="left" w:pos="851"/>
          <w:tab w:val="left" w:pos="1134"/>
        </w:tabs>
        <w:ind w:left="2835" w:hanging="2551"/>
        <w:rPr>
          <w:snapToGrid w:val="0"/>
        </w:rPr>
      </w:pPr>
      <w:r>
        <w:rPr>
          <w:snapToGrid w:val="0"/>
        </w:rPr>
        <w:tab/>
      </w:r>
      <w:r>
        <w:rPr>
          <w:snapToGrid w:val="0"/>
        </w:rPr>
        <w:tab/>
        <w:t>- TBCD String:</w:t>
      </w:r>
      <w:r>
        <w:rPr>
          <w:snapToGrid w:val="0"/>
        </w:rPr>
        <w:tab/>
      </w:r>
      <w:r>
        <w:rPr>
          <w:snapToGrid w:val="0"/>
        </w:rPr>
        <w:tab/>
      </w:r>
      <w:r>
        <w:rPr>
          <w:snapToGrid w:val="0"/>
        </w:rPr>
        <w:tab/>
        <w:t>01234567890123456789</w:t>
      </w:r>
    </w:p>
    <w:p w:rsidR="00B17D80" w:rsidRDefault="00B17D80" w:rsidP="00B17D80">
      <w:pPr>
        <w:pStyle w:val="EW"/>
        <w:tabs>
          <w:tab w:val="left" w:pos="851"/>
          <w:tab w:val="left" w:pos="1134"/>
        </w:tabs>
        <w:ind w:left="2835" w:hanging="2551"/>
        <w:rPr>
          <w:snapToGrid w:val="0"/>
        </w:rPr>
      </w:pPr>
      <w:r>
        <w:rPr>
          <w:snapToGrid w:val="0"/>
        </w:rPr>
        <w:tab/>
      </w:r>
      <w:r>
        <w:rPr>
          <w:snapToGrid w:val="0"/>
        </w:rPr>
        <w:tab/>
        <w:t>- longFTN-Supported</w:t>
      </w:r>
    </w:p>
    <w:p w:rsidR="00B17D80" w:rsidRDefault="00B17D80" w:rsidP="00B17D80">
      <w:pPr>
        <w:pStyle w:val="EW"/>
        <w:rPr>
          <w:snapToGrid w:val="0"/>
        </w:rPr>
      </w:pP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709"/>
        <w:gridCol w:w="425"/>
        <w:gridCol w:w="567"/>
        <w:gridCol w:w="567"/>
        <w:gridCol w:w="567"/>
        <w:gridCol w:w="567"/>
        <w:gridCol w:w="567"/>
        <w:gridCol w:w="567"/>
        <w:gridCol w:w="709"/>
        <w:gridCol w:w="425"/>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REGISTER 1.1B</w:t>
      </w:r>
    </w:p>
    <w:p w:rsidR="00B17D80" w:rsidRDefault="00B17D80" w:rsidP="00B17D80">
      <w:r>
        <w:lastRenderedPageBreak/>
        <w:t>Logically (only SS argument):</w:t>
      </w:r>
    </w:p>
    <w:p w:rsidR="00B17D80" w:rsidRDefault="00B17D80" w:rsidP="00B17D80">
      <w:pPr>
        <w:pStyle w:val="EW"/>
        <w:tabs>
          <w:tab w:val="left" w:pos="851"/>
          <w:tab w:val="left" w:pos="1134"/>
        </w:tabs>
        <w:ind w:left="2835" w:hanging="2551"/>
        <w:rPr>
          <w:snapToGrid w:val="0"/>
        </w:rPr>
      </w:pPr>
      <w:r>
        <w:rPr>
          <w:snapToGrid w:val="0"/>
        </w:rPr>
        <w:t>REGISTER SS ARGUMENT</w:t>
      </w:r>
    </w:p>
    <w:p w:rsidR="00B17D80" w:rsidRDefault="00B17D80" w:rsidP="00B17D80">
      <w:pPr>
        <w:pStyle w:val="EW"/>
        <w:tabs>
          <w:tab w:val="left" w:pos="851"/>
          <w:tab w:val="left" w:pos="1134"/>
        </w:tabs>
        <w:ind w:left="2835" w:hanging="2551"/>
        <w:rPr>
          <w:snapToGrid w:val="0"/>
        </w:rPr>
      </w:pPr>
      <w:r>
        <w:rPr>
          <w:snapToGrid w:val="0"/>
        </w:rPr>
        <w:tab/>
        <w:t>SS-Code:</w:t>
      </w:r>
    </w:p>
    <w:p w:rsidR="00B17D80" w:rsidRDefault="00B17D80" w:rsidP="00B17D80">
      <w:pPr>
        <w:pStyle w:val="EW"/>
        <w:tabs>
          <w:tab w:val="left" w:pos="851"/>
          <w:tab w:val="left" w:pos="1134"/>
        </w:tabs>
        <w:ind w:left="2835" w:hanging="2551"/>
        <w:rPr>
          <w:snapToGrid w:val="0"/>
        </w:rPr>
      </w:pPr>
      <w:r>
        <w:rPr>
          <w:snapToGrid w:val="0"/>
        </w:rPr>
        <w:tab/>
      </w:r>
      <w:r>
        <w:rPr>
          <w:snapToGrid w:val="0"/>
        </w:rPr>
        <w:tab/>
        <w:t>- Call Forwarding Unconditional</w:t>
      </w:r>
    </w:p>
    <w:p w:rsidR="00B17D80" w:rsidRDefault="00B17D80" w:rsidP="00B17D80">
      <w:pPr>
        <w:pStyle w:val="EW"/>
        <w:keepNext/>
        <w:tabs>
          <w:tab w:val="left" w:pos="851"/>
          <w:tab w:val="left" w:pos="1134"/>
        </w:tabs>
        <w:ind w:left="2835" w:hanging="2551"/>
        <w:rPr>
          <w:snapToGrid w:val="0"/>
        </w:rPr>
      </w:pPr>
      <w:r>
        <w:rPr>
          <w:snapToGrid w:val="0"/>
        </w:rPr>
        <w:tab/>
        <w:t>TeleserviceCode</w:t>
      </w:r>
    </w:p>
    <w:p w:rsidR="00B17D80" w:rsidRDefault="00B17D80" w:rsidP="00B17D80">
      <w:pPr>
        <w:pStyle w:val="EW"/>
        <w:tabs>
          <w:tab w:val="left" w:pos="851"/>
          <w:tab w:val="left" w:pos="1134"/>
        </w:tabs>
        <w:ind w:left="2835" w:hanging="2551"/>
        <w:rPr>
          <w:snapToGrid w:val="0"/>
        </w:rPr>
      </w:pPr>
      <w:r>
        <w:rPr>
          <w:snapToGrid w:val="0"/>
        </w:rPr>
        <w:tab/>
      </w:r>
      <w:r>
        <w:rPr>
          <w:snapToGrid w:val="0"/>
        </w:rPr>
        <w:tab/>
        <w:t>- All Tele Services</w:t>
      </w:r>
    </w:p>
    <w:p w:rsidR="00B17D80" w:rsidRDefault="00B17D80" w:rsidP="00B17D80">
      <w:pPr>
        <w:pStyle w:val="EW"/>
        <w:tabs>
          <w:tab w:val="left" w:pos="851"/>
          <w:tab w:val="left" w:pos="1134"/>
        </w:tabs>
        <w:ind w:left="2835" w:hanging="2551"/>
        <w:rPr>
          <w:snapToGrid w:val="0"/>
        </w:rPr>
      </w:pPr>
      <w:r>
        <w:rPr>
          <w:snapToGrid w:val="0"/>
        </w:rPr>
        <w:tab/>
        <w:t>ForwardedToNumber</w:t>
      </w:r>
    </w:p>
    <w:p w:rsidR="00B17D80" w:rsidRDefault="00B17D80" w:rsidP="00B17D80">
      <w:pPr>
        <w:pStyle w:val="EW"/>
        <w:tabs>
          <w:tab w:val="left" w:pos="851"/>
          <w:tab w:val="left" w:pos="1134"/>
        </w:tabs>
        <w:ind w:left="2835" w:hanging="2551"/>
        <w:rPr>
          <w:snapToGrid w:val="0"/>
        </w:rPr>
      </w:pPr>
      <w:r>
        <w:rPr>
          <w:snapToGrid w:val="0"/>
        </w:rPr>
        <w:tab/>
      </w:r>
      <w:r>
        <w:rPr>
          <w:snapToGrid w:val="0"/>
        </w:rPr>
        <w:tab/>
        <w:t xml:space="preserve">- nature of address ind.: </w:t>
      </w:r>
      <w:r>
        <w:rPr>
          <w:snapToGrid w:val="0"/>
        </w:rPr>
        <w:tab/>
        <w:t>international</w:t>
      </w:r>
    </w:p>
    <w:p w:rsidR="00B17D80" w:rsidRDefault="00B17D80" w:rsidP="00B17D80">
      <w:pPr>
        <w:pStyle w:val="EW"/>
        <w:tabs>
          <w:tab w:val="left" w:pos="851"/>
          <w:tab w:val="left" w:pos="1134"/>
        </w:tabs>
        <w:ind w:left="2835" w:hanging="2551"/>
        <w:rPr>
          <w:snapToGrid w:val="0"/>
        </w:rPr>
      </w:pPr>
      <w:r>
        <w:rPr>
          <w:snapToGrid w:val="0"/>
        </w:rPr>
        <w:tab/>
      </w:r>
      <w:r>
        <w:rPr>
          <w:snapToGrid w:val="0"/>
        </w:rPr>
        <w:tab/>
        <w:t xml:space="preserve">- numbering plan ind.: </w:t>
      </w:r>
      <w:r>
        <w:rPr>
          <w:snapToGrid w:val="0"/>
        </w:rPr>
        <w:tab/>
        <w:t>ISDN/Telephony (E.164)</w:t>
      </w:r>
    </w:p>
    <w:p w:rsidR="00B17D80" w:rsidRDefault="00B17D80" w:rsidP="00B17D80">
      <w:pPr>
        <w:pStyle w:val="EW"/>
        <w:tabs>
          <w:tab w:val="left" w:pos="851"/>
          <w:tab w:val="left" w:pos="1134"/>
        </w:tabs>
        <w:ind w:left="2835" w:hanging="2551"/>
        <w:rPr>
          <w:snapToGrid w:val="0"/>
        </w:rPr>
      </w:pPr>
      <w:r>
        <w:rPr>
          <w:snapToGrid w:val="0"/>
        </w:rPr>
        <w:tab/>
      </w:r>
      <w:r>
        <w:rPr>
          <w:snapToGrid w:val="0"/>
        </w:rPr>
        <w:tab/>
        <w:t xml:space="preserve">- TBCD String: </w:t>
      </w:r>
      <w:r>
        <w:rPr>
          <w:snapToGrid w:val="0"/>
        </w:rPr>
        <w:tab/>
      </w:r>
      <w:r>
        <w:rPr>
          <w:snapToGrid w:val="0"/>
        </w:rPr>
        <w:tab/>
      </w:r>
      <w:r>
        <w:rPr>
          <w:snapToGrid w:val="0"/>
        </w:rPr>
        <w:tab/>
        <w:t>01234567890123456789</w:t>
      </w:r>
    </w:p>
    <w:p w:rsidR="00B17D80" w:rsidRDefault="00B17D80" w:rsidP="00B17D80">
      <w:pPr>
        <w:pStyle w:val="EW"/>
        <w:rPr>
          <w:snapToGrid w:val="0"/>
        </w:rPr>
      </w:pP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709"/>
        <w:gridCol w:w="425"/>
        <w:gridCol w:w="567"/>
        <w:gridCol w:w="567"/>
        <w:gridCol w:w="567"/>
        <w:gridCol w:w="567"/>
        <w:gridCol w:w="567"/>
        <w:gridCol w:w="567"/>
        <w:gridCol w:w="709"/>
        <w:gridCol w:w="425"/>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Del="00564D0B" w:rsidRDefault="00B17D80" w:rsidP="00B17D80">
      <w:pPr>
        <w:pStyle w:val="FP"/>
      </w:pPr>
    </w:p>
    <w:p w:rsidR="00B17D80" w:rsidRDefault="00B17D80" w:rsidP="00B17D80">
      <w:r>
        <w:t>RELEASE COMPLETE (SS RETURN RESULT) 1.1A</w:t>
      </w:r>
    </w:p>
    <w:p w:rsidR="00B17D80" w:rsidRDefault="00B17D80" w:rsidP="00B17D80">
      <w:r>
        <w:t>Logically (only from operation code):</w:t>
      </w:r>
    </w:p>
    <w:p w:rsidR="00B17D80" w:rsidRDefault="00B17D80" w:rsidP="00B17D80">
      <w:pPr>
        <w:pStyle w:val="EW"/>
        <w:tabs>
          <w:tab w:val="left" w:pos="851"/>
          <w:tab w:val="left" w:pos="1134"/>
        </w:tabs>
        <w:ind w:left="2835" w:hanging="2551"/>
      </w:pPr>
      <w:r>
        <w:t>REGISTER SS RETURN RESULT</w:t>
      </w:r>
    </w:p>
    <w:p w:rsidR="00B17D80" w:rsidRDefault="00B17D80" w:rsidP="00B17D80">
      <w:pPr>
        <w:pStyle w:val="EW"/>
        <w:tabs>
          <w:tab w:val="left" w:pos="851"/>
          <w:tab w:val="left" w:pos="1134"/>
        </w:tabs>
        <w:ind w:left="2835" w:hanging="2551"/>
      </w:pPr>
      <w:r>
        <w:tab/>
        <w:t>ForwardingInfo</w:t>
      </w:r>
    </w:p>
    <w:p w:rsidR="00B17D80" w:rsidRDefault="00B17D80" w:rsidP="00B17D80">
      <w:pPr>
        <w:pStyle w:val="EW"/>
        <w:tabs>
          <w:tab w:val="left" w:pos="851"/>
          <w:tab w:val="left" w:pos="1134"/>
        </w:tabs>
        <w:ind w:left="2835" w:hanging="2551"/>
      </w:pPr>
      <w:r>
        <w:tab/>
        <w:t>SS-Code</w:t>
      </w:r>
    </w:p>
    <w:p w:rsidR="00B17D80" w:rsidRDefault="00B17D80" w:rsidP="00B17D80">
      <w:pPr>
        <w:pStyle w:val="EW"/>
        <w:tabs>
          <w:tab w:val="left" w:pos="851"/>
          <w:tab w:val="left" w:pos="1134"/>
        </w:tabs>
        <w:ind w:left="2835" w:hanging="2551"/>
      </w:pPr>
      <w:r>
        <w:tab/>
      </w:r>
      <w:r>
        <w:tab/>
        <w:t>- Call Forwarding Unconditional</w:t>
      </w:r>
    </w:p>
    <w:p w:rsidR="00B17D80" w:rsidRDefault="00B17D80" w:rsidP="00B17D80">
      <w:pPr>
        <w:pStyle w:val="EW"/>
        <w:tabs>
          <w:tab w:val="left" w:pos="851"/>
          <w:tab w:val="left" w:pos="1134"/>
        </w:tabs>
        <w:ind w:left="2835" w:hanging="2551"/>
      </w:pPr>
      <w:r>
        <w:tab/>
        <w:t>ForwardFeatureList</w:t>
      </w:r>
    </w:p>
    <w:p w:rsidR="00B17D80" w:rsidRDefault="00B17D80" w:rsidP="00B17D80">
      <w:pPr>
        <w:pStyle w:val="EW"/>
        <w:tabs>
          <w:tab w:val="left" w:pos="851"/>
          <w:tab w:val="left" w:pos="1134"/>
        </w:tabs>
        <w:ind w:left="2835" w:hanging="2551"/>
      </w:pPr>
      <w:r>
        <w:tab/>
      </w:r>
      <w:r>
        <w:tab/>
        <w:t>ForwardingFeature</w:t>
      </w:r>
    </w:p>
    <w:p w:rsidR="00B17D80" w:rsidRDefault="00B17D80" w:rsidP="00B17D80">
      <w:pPr>
        <w:pStyle w:val="EW"/>
        <w:tabs>
          <w:tab w:val="left" w:pos="851"/>
          <w:tab w:val="left" w:pos="1134"/>
        </w:tabs>
        <w:ind w:left="2835" w:hanging="2551"/>
      </w:pPr>
      <w:r>
        <w:tab/>
      </w:r>
      <w:r>
        <w:tab/>
        <w:t>TeleserviceCode</w:t>
      </w:r>
    </w:p>
    <w:p w:rsidR="00B17D80" w:rsidRDefault="00B17D80" w:rsidP="00B17D80">
      <w:pPr>
        <w:pStyle w:val="EW"/>
        <w:tabs>
          <w:tab w:val="left" w:pos="851"/>
          <w:tab w:val="left" w:pos="1134"/>
          <w:tab w:val="left" w:pos="1418"/>
        </w:tabs>
        <w:ind w:left="2835" w:hanging="2551"/>
      </w:pPr>
      <w:r>
        <w:tab/>
      </w:r>
      <w:r>
        <w:tab/>
      </w:r>
      <w:r>
        <w:tab/>
        <w:t>- All Tele Services</w:t>
      </w:r>
    </w:p>
    <w:p w:rsidR="00B17D80" w:rsidRDefault="00B17D80" w:rsidP="00B17D80">
      <w:pPr>
        <w:pStyle w:val="EW"/>
        <w:tabs>
          <w:tab w:val="left" w:pos="851"/>
          <w:tab w:val="left" w:pos="1134"/>
        </w:tabs>
        <w:ind w:left="2835" w:hanging="2551"/>
      </w:pPr>
      <w:r>
        <w:tab/>
        <w:t>SS-Status</w:t>
      </w:r>
    </w:p>
    <w:p w:rsidR="00B17D80" w:rsidRDefault="00B17D80" w:rsidP="00B17D80">
      <w:pPr>
        <w:pStyle w:val="EW"/>
        <w:tabs>
          <w:tab w:val="left" w:pos="851"/>
          <w:tab w:val="left" w:pos="1134"/>
        </w:tabs>
        <w:ind w:left="2835" w:hanging="2551"/>
      </w:pPr>
      <w:r>
        <w:tab/>
      </w:r>
      <w:r>
        <w:tab/>
        <w:t>- state ind.: operative</w:t>
      </w:r>
    </w:p>
    <w:p w:rsidR="00B17D80" w:rsidRDefault="00B17D80" w:rsidP="00B17D80">
      <w:pPr>
        <w:pStyle w:val="EW"/>
        <w:tabs>
          <w:tab w:val="left" w:pos="851"/>
          <w:tab w:val="left" w:pos="1134"/>
        </w:tabs>
        <w:ind w:left="2835" w:hanging="2551"/>
      </w:pPr>
      <w:r>
        <w:tab/>
      </w:r>
      <w:r>
        <w:tab/>
        <w:t>- provision ind.: provisioned</w:t>
      </w:r>
    </w:p>
    <w:p w:rsidR="00B17D80" w:rsidRDefault="00B17D80" w:rsidP="00B17D80">
      <w:pPr>
        <w:pStyle w:val="EW"/>
        <w:tabs>
          <w:tab w:val="left" w:pos="851"/>
          <w:tab w:val="left" w:pos="1134"/>
        </w:tabs>
        <w:ind w:left="2835" w:hanging="2551"/>
      </w:pPr>
      <w:r>
        <w:tab/>
      </w:r>
      <w:r>
        <w:tab/>
        <w:t>- registration ind.: registered</w:t>
      </w:r>
    </w:p>
    <w:p w:rsidR="00B17D80" w:rsidRDefault="00B17D80" w:rsidP="00B17D80">
      <w:pPr>
        <w:pStyle w:val="EW"/>
        <w:tabs>
          <w:tab w:val="left" w:pos="851"/>
          <w:tab w:val="left" w:pos="1134"/>
        </w:tabs>
        <w:ind w:left="2835" w:hanging="2551"/>
      </w:pPr>
      <w:r>
        <w:tab/>
      </w:r>
      <w:r>
        <w:tab/>
        <w:t>- activation ind.: active</w:t>
      </w:r>
    </w:p>
    <w:p w:rsidR="00B17D80" w:rsidRDefault="00B17D80" w:rsidP="00B17D80">
      <w:pPr>
        <w:pStyle w:val="EW"/>
        <w:tabs>
          <w:tab w:val="left" w:pos="851"/>
          <w:tab w:val="left" w:pos="1134"/>
        </w:tabs>
        <w:ind w:left="2835" w:hanging="2551"/>
      </w:pPr>
      <w:r>
        <w:tab/>
        <w:t>ForwardedToNumber</w:t>
      </w:r>
    </w:p>
    <w:p w:rsidR="00B17D80" w:rsidRDefault="00B17D80" w:rsidP="00B17D80">
      <w:pPr>
        <w:pStyle w:val="EW"/>
        <w:tabs>
          <w:tab w:val="left" w:pos="851"/>
          <w:tab w:val="left" w:pos="1134"/>
        </w:tabs>
        <w:ind w:left="2835" w:hanging="2551"/>
      </w:pPr>
      <w:r>
        <w:tab/>
      </w:r>
      <w:r>
        <w:tab/>
        <w:t>- nature of address ind.: international</w:t>
      </w:r>
    </w:p>
    <w:p w:rsidR="00B17D80" w:rsidRDefault="00B17D80" w:rsidP="00B17D80">
      <w:pPr>
        <w:pStyle w:val="EW"/>
        <w:tabs>
          <w:tab w:val="left" w:pos="851"/>
          <w:tab w:val="left" w:pos="1134"/>
        </w:tabs>
        <w:ind w:left="2835" w:hanging="2551"/>
      </w:pPr>
      <w:r>
        <w:tab/>
      </w:r>
      <w:r>
        <w:tab/>
        <w:t>- numbering plan ind.: ISDN/Telephony (E.164)</w:t>
      </w:r>
    </w:p>
    <w:p w:rsidR="00B17D80" w:rsidRDefault="00B17D80" w:rsidP="00B17D80">
      <w:pPr>
        <w:pStyle w:val="EX"/>
        <w:tabs>
          <w:tab w:val="left" w:pos="851"/>
          <w:tab w:val="left" w:pos="1134"/>
        </w:tabs>
        <w:ind w:left="2835" w:hanging="2551"/>
      </w:pPr>
      <w:r>
        <w:tab/>
      </w:r>
      <w:r>
        <w:tab/>
        <w:t>- TBCD String: 01234567890123456789</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RELEASE COMPLETE (SS RETURN RESULT) 1.1B</w:t>
      </w:r>
    </w:p>
    <w:p w:rsidR="00B17D80" w:rsidRDefault="00B17D80" w:rsidP="00B17D80">
      <w:r>
        <w:t>Logically (only from operation code):</w:t>
      </w:r>
    </w:p>
    <w:p w:rsidR="00B17D80" w:rsidRDefault="00B17D80" w:rsidP="00B17D80">
      <w:pPr>
        <w:pStyle w:val="EW"/>
        <w:tabs>
          <w:tab w:val="left" w:pos="851"/>
          <w:tab w:val="left" w:pos="1134"/>
        </w:tabs>
        <w:ind w:left="2835" w:hanging="2551"/>
      </w:pPr>
      <w:r>
        <w:t>REGISTER SS RETURN RESULT</w:t>
      </w:r>
    </w:p>
    <w:p w:rsidR="00B17D80" w:rsidRDefault="00B17D80" w:rsidP="00B17D80">
      <w:pPr>
        <w:pStyle w:val="EW"/>
        <w:tabs>
          <w:tab w:val="left" w:pos="851"/>
          <w:tab w:val="left" w:pos="1134"/>
        </w:tabs>
        <w:ind w:left="2835" w:hanging="2551"/>
      </w:pPr>
      <w:r>
        <w:tab/>
        <w:t>ForwardingInfo</w:t>
      </w:r>
    </w:p>
    <w:p w:rsidR="00B17D80" w:rsidRDefault="00B17D80" w:rsidP="00B17D80">
      <w:pPr>
        <w:pStyle w:val="EW"/>
        <w:tabs>
          <w:tab w:val="left" w:pos="851"/>
          <w:tab w:val="left" w:pos="1134"/>
        </w:tabs>
        <w:ind w:left="2835" w:hanging="2551"/>
      </w:pPr>
      <w:r>
        <w:tab/>
        <w:t>SS-Code</w:t>
      </w:r>
    </w:p>
    <w:p w:rsidR="00B17D80" w:rsidRDefault="00B17D80" w:rsidP="00B17D80">
      <w:pPr>
        <w:pStyle w:val="EW"/>
        <w:tabs>
          <w:tab w:val="left" w:pos="851"/>
          <w:tab w:val="left" w:pos="1134"/>
        </w:tabs>
        <w:ind w:left="2835" w:hanging="2551"/>
      </w:pPr>
      <w:r>
        <w:tab/>
      </w:r>
      <w:r>
        <w:tab/>
        <w:t>- Call Forwarding Unconditional</w:t>
      </w:r>
    </w:p>
    <w:p w:rsidR="00B17D80" w:rsidRDefault="00B17D80" w:rsidP="00B17D80">
      <w:pPr>
        <w:pStyle w:val="EW"/>
        <w:tabs>
          <w:tab w:val="left" w:pos="851"/>
          <w:tab w:val="left" w:pos="1134"/>
        </w:tabs>
        <w:ind w:left="2835" w:hanging="2551"/>
      </w:pPr>
      <w:r>
        <w:tab/>
        <w:t>ForwardFeatureList</w:t>
      </w:r>
    </w:p>
    <w:p w:rsidR="00B17D80" w:rsidRDefault="00B17D80" w:rsidP="00B17D80">
      <w:pPr>
        <w:pStyle w:val="EW"/>
        <w:tabs>
          <w:tab w:val="left" w:pos="851"/>
          <w:tab w:val="left" w:pos="1134"/>
        </w:tabs>
        <w:ind w:left="2835" w:hanging="2551"/>
      </w:pPr>
      <w:r>
        <w:tab/>
      </w:r>
      <w:r>
        <w:tab/>
        <w:t>ForwardingFeature</w:t>
      </w:r>
    </w:p>
    <w:p w:rsidR="00B17D80" w:rsidRDefault="00B17D80" w:rsidP="00B17D80">
      <w:pPr>
        <w:pStyle w:val="EW"/>
        <w:tabs>
          <w:tab w:val="left" w:pos="851"/>
          <w:tab w:val="left" w:pos="1134"/>
        </w:tabs>
        <w:ind w:left="2835" w:hanging="2551"/>
      </w:pPr>
      <w:r>
        <w:tab/>
      </w:r>
      <w:r>
        <w:tab/>
        <w:t>TeleserviceCode</w:t>
      </w:r>
    </w:p>
    <w:p w:rsidR="00B17D80" w:rsidRDefault="00B17D80" w:rsidP="00B17D80">
      <w:pPr>
        <w:pStyle w:val="EW"/>
        <w:tabs>
          <w:tab w:val="left" w:pos="851"/>
          <w:tab w:val="left" w:pos="1134"/>
          <w:tab w:val="left" w:pos="1418"/>
        </w:tabs>
        <w:ind w:left="2835" w:hanging="2551"/>
      </w:pPr>
      <w:r>
        <w:tab/>
      </w:r>
      <w:r>
        <w:tab/>
      </w:r>
      <w:r>
        <w:tab/>
        <w:t>- All Tele Services</w:t>
      </w:r>
    </w:p>
    <w:p w:rsidR="00B17D80" w:rsidRDefault="00B17D80" w:rsidP="00B17D80">
      <w:pPr>
        <w:pStyle w:val="EW"/>
        <w:tabs>
          <w:tab w:val="left" w:pos="851"/>
          <w:tab w:val="left" w:pos="1134"/>
        </w:tabs>
        <w:ind w:left="2835" w:hanging="2551"/>
      </w:pPr>
      <w:r>
        <w:tab/>
        <w:t>SS-Status</w:t>
      </w:r>
    </w:p>
    <w:p w:rsidR="00B17D80" w:rsidRDefault="00B17D80" w:rsidP="00B17D80">
      <w:pPr>
        <w:pStyle w:val="EW"/>
        <w:tabs>
          <w:tab w:val="left" w:pos="851"/>
          <w:tab w:val="left" w:pos="1134"/>
        </w:tabs>
        <w:ind w:left="2835" w:hanging="2551"/>
      </w:pPr>
      <w:r>
        <w:lastRenderedPageBreak/>
        <w:tab/>
      </w:r>
      <w:r>
        <w:tab/>
        <w:t>- state ind.: operative</w:t>
      </w:r>
    </w:p>
    <w:p w:rsidR="00B17D80" w:rsidRDefault="00B17D80" w:rsidP="00B17D80">
      <w:pPr>
        <w:pStyle w:val="EW"/>
        <w:tabs>
          <w:tab w:val="left" w:pos="851"/>
          <w:tab w:val="left" w:pos="1134"/>
        </w:tabs>
        <w:ind w:left="2835" w:hanging="2551"/>
      </w:pPr>
      <w:r>
        <w:tab/>
      </w:r>
      <w:r>
        <w:tab/>
        <w:t>- provision ind.: provisioned</w:t>
      </w:r>
    </w:p>
    <w:p w:rsidR="00B17D80" w:rsidRDefault="00B17D80" w:rsidP="00B17D80">
      <w:pPr>
        <w:pStyle w:val="EW"/>
        <w:tabs>
          <w:tab w:val="left" w:pos="851"/>
          <w:tab w:val="left" w:pos="1134"/>
        </w:tabs>
        <w:ind w:left="2835" w:hanging="2551"/>
      </w:pPr>
      <w:r>
        <w:tab/>
      </w:r>
      <w:r>
        <w:tab/>
        <w:t>- registration ind.: registered</w:t>
      </w:r>
    </w:p>
    <w:p w:rsidR="00B17D80" w:rsidRDefault="00B17D80" w:rsidP="00B17D80">
      <w:pPr>
        <w:pStyle w:val="EW"/>
        <w:tabs>
          <w:tab w:val="left" w:pos="851"/>
          <w:tab w:val="left" w:pos="1134"/>
        </w:tabs>
        <w:ind w:left="2835" w:hanging="2551"/>
      </w:pPr>
      <w:r>
        <w:tab/>
      </w:r>
      <w:r>
        <w:tab/>
        <w:t>- activation ind.: active</w:t>
      </w:r>
    </w:p>
    <w:p w:rsidR="00B17D80" w:rsidRDefault="00B17D80" w:rsidP="00B17D80">
      <w:pPr>
        <w:pStyle w:val="EW"/>
      </w:pP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SS 1.1.1A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6B60AE" w:rsidRDefault="00B17D80" w:rsidP="00B17D80">
      <w:pPr>
        <w:pStyle w:val="EW"/>
        <w:tabs>
          <w:tab w:val="left" w:pos="851"/>
        </w:tabs>
        <w:ind w:left="2835" w:hanging="2551"/>
      </w:pPr>
      <w:r>
        <w:tab/>
      </w:r>
      <w:r w:rsidRPr="006B60AE">
        <w:t>Command type:</w:t>
      </w:r>
      <w:r w:rsidRPr="006B60AE">
        <w:tab/>
        <w:t>SEND SS</w:t>
      </w:r>
    </w:p>
    <w:p w:rsidR="00B17D80" w:rsidRPr="006B60AE" w:rsidRDefault="00B17D80" w:rsidP="00B17D80">
      <w:pPr>
        <w:pStyle w:val="EW"/>
        <w:tabs>
          <w:tab w:val="left" w:pos="851"/>
        </w:tabs>
        <w:ind w:left="2835" w:hanging="2551"/>
      </w:pPr>
      <w:r w:rsidRPr="006B60AE">
        <w:tab/>
        <w:t>Command qualifier:</w:t>
      </w:r>
      <w:r w:rsidRPr="006B60AE">
        <w:tab/>
        <w:t>"00"</w:t>
      </w:r>
    </w:p>
    <w:p w:rsidR="00B17D80" w:rsidRPr="006B60AE" w:rsidRDefault="00B17D80" w:rsidP="00B17D80">
      <w:pPr>
        <w:pStyle w:val="EW"/>
        <w:tabs>
          <w:tab w:val="left" w:pos="851"/>
        </w:tabs>
        <w:ind w:left="2835" w:hanging="2551"/>
      </w:pPr>
      <w:r w:rsidRPr="006B60AE">
        <w:t>Device identities</w:t>
      </w:r>
    </w:p>
    <w:p w:rsidR="00B17D80" w:rsidRPr="006B60AE" w:rsidRDefault="00B17D80" w:rsidP="00B17D80">
      <w:pPr>
        <w:pStyle w:val="EW"/>
        <w:tabs>
          <w:tab w:val="left" w:pos="851"/>
        </w:tabs>
        <w:ind w:left="2835" w:hanging="2551"/>
      </w:pPr>
      <w:r w:rsidRPr="006B60AE">
        <w:tab/>
        <w:t>Source device:</w:t>
      </w:r>
      <w:r w:rsidRPr="006B60AE">
        <w:tab/>
        <w:t>ME</w:t>
      </w:r>
    </w:p>
    <w:p w:rsidR="00B17D80" w:rsidRPr="006B60AE" w:rsidRDefault="00B17D80" w:rsidP="00B17D80">
      <w:pPr>
        <w:pStyle w:val="EW"/>
        <w:tabs>
          <w:tab w:val="left" w:pos="851"/>
        </w:tabs>
        <w:ind w:left="2835" w:hanging="2551"/>
      </w:pPr>
      <w:r w:rsidRPr="006B60AE">
        <w:tab/>
        <w:t>Destination device:</w:t>
      </w:r>
      <w:r w:rsidRPr="006B60AE">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X"/>
        <w:tabs>
          <w:tab w:val="left" w:pos="851"/>
        </w:tabs>
        <w:ind w:left="2835" w:hanging="2551"/>
      </w:pPr>
      <w:r>
        <w:tab/>
        <w:t>Additional information:</w:t>
      </w:r>
      <w:r>
        <w:tab/>
        <w:t>Operation Code and  SS Parameters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bottom w:val="single" w:sz="4" w:space="0" w:color="auto"/>
            </w:tcBorders>
          </w:tcPr>
          <w:p w:rsidR="00B17D80" w:rsidRDefault="00B17D80" w:rsidP="007B59FD">
            <w:pPr>
              <w:pStyle w:val="TAL"/>
            </w:pPr>
            <w:r>
              <w:t>BER-TLV:</w:t>
            </w:r>
          </w:p>
        </w:tc>
        <w:tc>
          <w:tcPr>
            <w:tcW w:w="567" w:type="dxa"/>
          </w:tcPr>
          <w:p w:rsidR="00B17D80" w:rsidRDefault="00B17D80" w:rsidP="007B59FD">
            <w:pPr>
              <w:pStyle w:val="TAC"/>
            </w:pPr>
            <w:r>
              <w:t>81</w:t>
            </w:r>
          </w:p>
        </w:tc>
        <w:tc>
          <w:tcPr>
            <w:tcW w:w="567" w:type="dxa"/>
          </w:tcPr>
          <w:p w:rsidR="00B17D80" w:rsidRDefault="00B17D80" w:rsidP="007B59FD">
            <w:pPr>
              <w:pStyle w:val="TAC"/>
            </w:pPr>
            <w:r>
              <w:t>03</w:t>
            </w:r>
          </w:p>
        </w:tc>
        <w:tc>
          <w:tcPr>
            <w:tcW w:w="567" w:type="dxa"/>
          </w:tcPr>
          <w:p w:rsidR="00B17D80" w:rsidRDefault="00B17D80" w:rsidP="007B59FD">
            <w:pPr>
              <w:pStyle w:val="TAC"/>
            </w:pPr>
            <w:r>
              <w:t>01</w:t>
            </w:r>
          </w:p>
        </w:tc>
        <w:tc>
          <w:tcPr>
            <w:tcW w:w="567" w:type="dxa"/>
          </w:tcPr>
          <w:p w:rsidR="00B17D80" w:rsidRDefault="00B17D80" w:rsidP="007B59FD">
            <w:pPr>
              <w:pStyle w:val="TAC"/>
            </w:pPr>
            <w:r>
              <w:t>11</w:t>
            </w:r>
          </w:p>
        </w:tc>
        <w:tc>
          <w:tcPr>
            <w:tcW w:w="567" w:type="dxa"/>
          </w:tcPr>
          <w:p w:rsidR="00B17D80" w:rsidRDefault="00B17D80" w:rsidP="007B59FD">
            <w:pPr>
              <w:pStyle w:val="TAC"/>
            </w:pPr>
            <w:r>
              <w:t>00</w:t>
            </w:r>
          </w:p>
        </w:tc>
        <w:tc>
          <w:tcPr>
            <w:tcW w:w="567" w:type="dxa"/>
          </w:tcPr>
          <w:p w:rsidR="00B17D80" w:rsidRDefault="00B17D80" w:rsidP="007B59FD">
            <w:pPr>
              <w:pStyle w:val="TAC"/>
            </w:pPr>
            <w:r>
              <w:t>82</w:t>
            </w:r>
          </w:p>
        </w:tc>
        <w:tc>
          <w:tcPr>
            <w:tcW w:w="567" w:type="dxa"/>
          </w:tcPr>
          <w:p w:rsidR="00B17D80" w:rsidRDefault="00B17D80" w:rsidP="007B59FD">
            <w:pPr>
              <w:pStyle w:val="TAC"/>
            </w:pPr>
            <w:r>
              <w:t>02</w:t>
            </w:r>
          </w:p>
        </w:tc>
        <w:tc>
          <w:tcPr>
            <w:tcW w:w="567" w:type="dxa"/>
          </w:tcPr>
          <w:p w:rsidR="00B17D80" w:rsidRDefault="00B17D80" w:rsidP="007B59FD">
            <w:pPr>
              <w:pStyle w:val="TAC"/>
            </w:pPr>
            <w:r>
              <w:t>82</w:t>
            </w:r>
          </w:p>
        </w:tc>
        <w:tc>
          <w:tcPr>
            <w:tcW w:w="567" w:type="dxa"/>
          </w:tcPr>
          <w:p w:rsidR="00B17D80" w:rsidRDefault="00B17D80" w:rsidP="007B59FD">
            <w:pPr>
              <w:pStyle w:val="TAC"/>
            </w:pPr>
            <w:r>
              <w:t>81</w:t>
            </w:r>
          </w:p>
        </w:tc>
        <w:tc>
          <w:tcPr>
            <w:tcW w:w="567" w:type="dxa"/>
          </w:tcPr>
          <w:p w:rsidR="00B17D80" w:rsidRDefault="00B17D80" w:rsidP="007B59FD">
            <w:pPr>
              <w:pStyle w:val="TAC"/>
            </w:pPr>
            <w:r>
              <w:t>03</w:t>
            </w:r>
          </w:p>
        </w:tc>
        <w:tc>
          <w:tcPr>
            <w:tcW w:w="567" w:type="dxa"/>
          </w:tcPr>
          <w:p w:rsidR="00B17D80" w:rsidRDefault="00B17D80" w:rsidP="007B59FD">
            <w:pPr>
              <w:pStyle w:val="TAC"/>
            </w:pPr>
            <w:r>
              <w:t>1E</w:t>
            </w:r>
          </w:p>
        </w:tc>
      </w:tr>
      <w:tr w:rsidR="00B17D80" w:rsidTr="007B59FD">
        <w:tblPrEx>
          <w:tblCellMar>
            <w:top w:w="0" w:type="dxa"/>
            <w:bottom w:w="0" w:type="dxa"/>
          </w:tblCellMar>
        </w:tblPrEx>
        <w:trPr>
          <w:jc w:val="center"/>
        </w:trPr>
        <w:tc>
          <w:tcPr>
            <w:tcW w:w="1134" w:type="dxa"/>
            <w:tcBorders>
              <w:left w:val="nil"/>
              <w:bottom w:val="nil"/>
            </w:tcBorders>
          </w:tcPr>
          <w:p w:rsidR="00B17D80" w:rsidRDefault="00B17D80" w:rsidP="007B59FD">
            <w:pPr>
              <w:pStyle w:val="TAL"/>
            </w:pPr>
          </w:p>
        </w:tc>
        <w:tc>
          <w:tcPr>
            <w:tcW w:w="567" w:type="dxa"/>
          </w:tcPr>
          <w:p w:rsidR="00B17D80" w:rsidRDefault="00B17D80" w:rsidP="007B59FD">
            <w:pPr>
              <w:pStyle w:val="TAC"/>
            </w:pPr>
            <w:r>
              <w:t>00</w:t>
            </w:r>
          </w:p>
        </w:tc>
        <w:tc>
          <w:tcPr>
            <w:tcW w:w="567" w:type="dxa"/>
          </w:tcPr>
          <w:p w:rsidR="00B17D80" w:rsidRDefault="00B17D80" w:rsidP="007B59FD">
            <w:pPr>
              <w:pStyle w:val="TAC"/>
            </w:pPr>
            <w:r>
              <w:t>0A</w:t>
            </w:r>
          </w:p>
        </w:tc>
        <w:tc>
          <w:tcPr>
            <w:tcW w:w="567" w:type="dxa"/>
          </w:tcPr>
          <w:p w:rsidR="00B17D80" w:rsidRDefault="00B17D80" w:rsidP="007B59FD">
            <w:pPr>
              <w:pStyle w:val="TAC"/>
            </w:pPr>
            <w:r>
              <w:t>A0</w:t>
            </w:r>
          </w:p>
        </w:tc>
        <w:tc>
          <w:tcPr>
            <w:tcW w:w="567" w:type="dxa"/>
          </w:tcPr>
          <w:p w:rsidR="00B17D80" w:rsidRDefault="00B17D80" w:rsidP="007B59FD">
            <w:pPr>
              <w:pStyle w:val="TAC"/>
            </w:pPr>
            <w:r>
              <w:t>1A</w:t>
            </w:r>
          </w:p>
        </w:tc>
        <w:tc>
          <w:tcPr>
            <w:tcW w:w="567" w:type="dxa"/>
          </w:tcPr>
          <w:p w:rsidR="00B17D80" w:rsidRDefault="00B17D80" w:rsidP="007B59FD">
            <w:pPr>
              <w:pStyle w:val="TAC"/>
            </w:pPr>
            <w:r>
              <w:t>04</w:t>
            </w:r>
          </w:p>
        </w:tc>
        <w:tc>
          <w:tcPr>
            <w:tcW w:w="567" w:type="dxa"/>
          </w:tcPr>
          <w:p w:rsidR="00B17D80" w:rsidRDefault="00B17D80" w:rsidP="007B59FD">
            <w:pPr>
              <w:pStyle w:val="TAC"/>
            </w:pPr>
            <w:r>
              <w:t>01</w:t>
            </w:r>
          </w:p>
        </w:tc>
        <w:tc>
          <w:tcPr>
            <w:tcW w:w="567" w:type="dxa"/>
          </w:tcPr>
          <w:p w:rsidR="00B17D80" w:rsidRDefault="00B17D80" w:rsidP="007B59FD">
            <w:pPr>
              <w:pStyle w:val="TAC"/>
            </w:pPr>
            <w:r>
              <w:t>21</w:t>
            </w:r>
          </w:p>
        </w:tc>
        <w:tc>
          <w:tcPr>
            <w:tcW w:w="567" w:type="dxa"/>
          </w:tcPr>
          <w:p w:rsidR="00B17D80" w:rsidRDefault="00B17D80" w:rsidP="007B59FD">
            <w:pPr>
              <w:pStyle w:val="TAC"/>
            </w:pPr>
            <w:r>
              <w:t>30</w:t>
            </w:r>
          </w:p>
        </w:tc>
        <w:tc>
          <w:tcPr>
            <w:tcW w:w="567" w:type="dxa"/>
          </w:tcPr>
          <w:p w:rsidR="00B17D80" w:rsidRDefault="00B17D80" w:rsidP="007B59FD">
            <w:pPr>
              <w:pStyle w:val="TAC"/>
            </w:pPr>
            <w:r>
              <w:t>15</w:t>
            </w:r>
          </w:p>
        </w:tc>
        <w:tc>
          <w:tcPr>
            <w:tcW w:w="567" w:type="dxa"/>
          </w:tcPr>
          <w:p w:rsidR="00B17D80" w:rsidRDefault="00B17D80" w:rsidP="007B59FD">
            <w:pPr>
              <w:pStyle w:val="TAC"/>
            </w:pPr>
            <w:r>
              <w:t>30</w:t>
            </w:r>
          </w:p>
        </w:tc>
        <w:tc>
          <w:tcPr>
            <w:tcW w:w="567" w:type="dxa"/>
          </w:tcPr>
          <w:p w:rsidR="00B17D80" w:rsidRDefault="00B17D80" w:rsidP="007B59FD">
            <w:pPr>
              <w:pStyle w:val="TAC"/>
            </w:pPr>
            <w:r>
              <w:t>13</w:t>
            </w:r>
          </w:p>
        </w:tc>
      </w:tr>
      <w:tr w:rsidR="00B17D80" w:rsidTr="007B59FD">
        <w:tblPrEx>
          <w:tblCellMar>
            <w:top w:w="0" w:type="dxa"/>
            <w:bottom w:w="0" w:type="dxa"/>
          </w:tblCellMar>
        </w:tblPrEx>
        <w:trPr>
          <w:jc w:val="center"/>
        </w:trPr>
        <w:tc>
          <w:tcPr>
            <w:tcW w:w="1134" w:type="dxa"/>
            <w:tcBorders>
              <w:top w:val="nil"/>
              <w:left w:val="nil"/>
              <w:bottom w:val="nil"/>
            </w:tcBorders>
          </w:tcPr>
          <w:p w:rsidR="00B17D80" w:rsidRDefault="00B17D80" w:rsidP="007B59FD">
            <w:pPr>
              <w:pStyle w:val="TAL"/>
            </w:pPr>
          </w:p>
        </w:tc>
        <w:tc>
          <w:tcPr>
            <w:tcW w:w="567" w:type="dxa"/>
          </w:tcPr>
          <w:p w:rsidR="00B17D80" w:rsidRDefault="00B17D80" w:rsidP="007B59FD">
            <w:pPr>
              <w:pStyle w:val="TAC"/>
            </w:pPr>
            <w:r>
              <w:t>83</w:t>
            </w:r>
          </w:p>
        </w:tc>
        <w:tc>
          <w:tcPr>
            <w:tcW w:w="567" w:type="dxa"/>
          </w:tcPr>
          <w:p w:rsidR="00B17D80" w:rsidRDefault="00B17D80" w:rsidP="007B59FD">
            <w:pPr>
              <w:pStyle w:val="TAC"/>
            </w:pPr>
            <w:r>
              <w:t>01</w:t>
            </w:r>
          </w:p>
        </w:tc>
        <w:tc>
          <w:tcPr>
            <w:tcW w:w="567" w:type="dxa"/>
          </w:tcPr>
          <w:p w:rsidR="00B17D80" w:rsidRDefault="00B17D80" w:rsidP="007B59FD">
            <w:pPr>
              <w:pStyle w:val="TAC"/>
            </w:pPr>
            <w:r>
              <w:t>00</w:t>
            </w:r>
          </w:p>
        </w:tc>
        <w:tc>
          <w:tcPr>
            <w:tcW w:w="567" w:type="dxa"/>
          </w:tcPr>
          <w:p w:rsidR="00B17D80" w:rsidRDefault="00B17D80" w:rsidP="007B59FD">
            <w:pPr>
              <w:pStyle w:val="TAC"/>
            </w:pPr>
            <w:r>
              <w:t>84</w:t>
            </w:r>
          </w:p>
        </w:tc>
        <w:tc>
          <w:tcPr>
            <w:tcW w:w="567" w:type="dxa"/>
          </w:tcPr>
          <w:p w:rsidR="00B17D80" w:rsidRDefault="00B17D80" w:rsidP="007B59FD">
            <w:pPr>
              <w:pStyle w:val="TAC"/>
            </w:pPr>
            <w:r>
              <w:t>01</w:t>
            </w:r>
          </w:p>
        </w:tc>
        <w:tc>
          <w:tcPr>
            <w:tcW w:w="567" w:type="dxa"/>
          </w:tcPr>
          <w:p w:rsidR="00B17D80" w:rsidRDefault="00B17D80" w:rsidP="007B59FD">
            <w:pPr>
              <w:pStyle w:val="TAC"/>
            </w:pPr>
            <w:r>
              <w:t>07</w:t>
            </w:r>
          </w:p>
        </w:tc>
        <w:tc>
          <w:tcPr>
            <w:tcW w:w="567" w:type="dxa"/>
          </w:tcPr>
          <w:p w:rsidR="00B17D80" w:rsidRDefault="00B17D80" w:rsidP="007B59FD">
            <w:pPr>
              <w:pStyle w:val="TAC"/>
            </w:pPr>
            <w:r>
              <w:t>89</w:t>
            </w:r>
          </w:p>
        </w:tc>
        <w:tc>
          <w:tcPr>
            <w:tcW w:w="567" w:type="dxa"/>
          </w:tcPr>
          <w:p w:rsidR="00B17D80" w:rsidRDefault="00B17D80" w:rsidP="007B59FD">
            <w:pPr>
              <w:pStyle w:val="TAC"/>
            </w:pPr>
            <w:r>
              <w:t>0B</w:t>
            </w:r>
          </w:p>
        </w:tc>
        <w:tc>
          <w:tcPr>
            <w:tcW w:w="567" w:type="dxa"/>
          </w:tcPr>
          <w:p w:rsidR="00B17D80" w:rsidRDefault="00B17D80" w:rsidP="007B59FD">
            <w:pPr>
              <w:pStyle w:val="TAC"/>
            </w:pPr>
            <w:r>
              <w:t>91</w:t>
            </w:r>
          </w:p>
        </w:tc>
        <w:tc>
          <w:tcPr>
            <w:tcW w:w="567" w:type="dxa"/>
          </w:tcPr>
          <w:p w:rsidR="00B17D80" w:rsidRDefault="00B17D80" w:rsidP="007B59FD">
            <w:pPr>
              <w:pStyle w:val="TAC"/>
            </w:pPr>
            <w:r>
              <w:t>10</w:t>
            </w:r>
          </w:p>
        </w:tc>
        <w:tc>
          <w:tcPr>
            <w:tcW w:w="567" w:type="dxa"/>
          </w:tcPr>
          <w:p w:rsidR="00B17D80" w:rsidRDefault="00B17D80" w:rsidP="007B59FD">
            <w:pPr>
              <w:pStyle w:val="TAC"/>
            </w:pPr>
            <w:r>
              <w:t>32</w:t>
            </w:r>
          </w:p>
        </w:tc>
      </w:tr>
      <w:tr w:rsidR="00B17D80" w:rsidTr="007B59FD">
        <w:tblPrEx>
          <w:tblCellMar>
            <w:top w:w="0" w:type="dxa"/>
            <w:bottom w:w="0" w:type="dxa"/>
          </w:tblCellMar>
        </w:tblPrEx>
        <w:trPr>
          <w:jc w:val="center"/>
        </w:trPr>
        <w:tc>
          <w:tcPr>
            <w:tcW w:w="1134" w:type="dxa"/>
            <w:tcBorders>
              <w:top w:val="nil"/>
              <w:left w:val="nil"/>
              <w:bottom w:val="nil"/>
            </w:tcBorders>
          </w:tcPr>
          <w:p w:rsidR="00B17D80" w:rsidRDefault="00B17D80" w:rsidP="007B59FD">
            <w:pPr>
              <w:pStyle w:val="TAL"/>
            </w:pPr>
          </w:p>
        </w:tc>
        <w:tc>
          <w:tcPr>
            <w:tcW w:w="567" w:type="dxa"/>
          </w:tcPr>
          <w:p w:rsidR="00B17D80" w:rsidRDefault="00B17D80" w:rsidP="007B59FD">
            <w:pPr>
              <w:pStyle w:val="TAC"/>
            </w:pPr>
            <w:r>
              <w:t>54</w:t>
            </w:r>
          </w:p>
        </w:tc>
        <w:tc>
          <w:tcPr>
            <w:tcW w:w="567" w:type="dxa"/>
          </w:tcPr>
          <w:p w:rsidR="00B17D80" w:rsidRDefault="00B17D80" w:rsidP="007B59FD">
            <w:pPr>
              <w:pStyle w:val="TAC"/>
            </w:pPr>
            <w:r>
              <w:t>76</w:t>
            </w:r>
          </w:p>
        </w:tc>
        <w:tc>
          <w:tcPr>
            <w:tcW w:w="567" w:type="dxa"/>
          </w:tcPr>
          <w:p w:rsidR="00B17D80" w:rsidRDefault="00B17D80" w:rsidP="007B59FD">
            <w:pPr>
              <w:pStyle w:val="TAC"/>
            </w:pPr>
            <w:r>
              <w:t>98</w:t>
            </w:r>
          </w:p>
        </w:tc>
        <w:tc>
          <w:tcPr>
            <w:tcW w:w="567" w:type="dxa"/>
          </w:tcPr>
          <w:p w:rsidR="00B17D80" w:rsidRDefault="00B17D80" w:rsidP="007B59FD">
            <w:pPr>
              <w:pStyle w:val="TAC"/>
            </w:pPr>
            <w:r>
              <w:t>10</w:t>
            </w:r>
          </w:p>
        </w:tc>
        <w:tc>
          <w:tcPr>
            <w:tcW w:w="567" w:type="dxa"/>
          </w:tcPr>
          <w:p w:rsidR="00B17D80" w:rsidRDefault="00B17D80" w:rsidP="007B59FD">
            <w:pPr>
              <w:pStyle w:val="TAC"/>
            </w:pPr>
            <w:r>
              <w:t>32</w:t>
            </w:r>
          </w:p>
        </w:tc>
        <w:tc>
          <w:tcPr>
            <w:tcW w:w="567" w:type="dxa"/>
          </w:tcPr>
          <w:p w:rsidR="00B17D80" w:rsidRDefault="00B17D80" w:rsidP="007B59FD">
            <w:pPr>
              <w:pStyle w:val="TAC"/>
            </w:pPr>
            <w:r>
              <w:t>54</w:t>
            </w:r>
          </w:p>
        </w:tc>
        <w:tc>
          <w:tcPr>
            <w:tcW w:w="567" w:type="dxa"/>
          </w:tcPr>
          <w:p w:rsidR="00B17D80" w:rsidRDefault="00B17D80" w:rsidP="007B59FD">
            <w:pPr>
              <w:pStyle w:val="TAC"/>
            </w:pPr>
            <w:r>
              <w:t>76</w:t>
            </w:r>
          </w:p>
        </w:tc>
        <w:tc>
          <w:tcPr>
            <w:tcW w:w="567" w:type="dxa"/>
          </w:tcPr>
          <w:p w:rsidR="00B17D80" w:rsidRDefault="00B17D80" w:rsidP="007B59FD">
            <w:pPr>
              <w:pStyle w:val="TAC"/>
            </w:pPr>
            <w:r>
              <w:t>98</w:t>
            </w: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r>
    </w:tbl>
    <w:p w:rsidR="00B17D80" w:rsidRDefault="00B17D80" w:rsidP="00B17D80">
      <w:pPr>
        <w:pStyle w:val="FP"/>
      </w:pPr>
    </w:p>
    <w:p w:rsidR="00B17D80" w:rsidRDefault="00B17D80" w:rsidP="00B17D80">
      <w:r>
        <w:t>TERMINAL RESPONSE: SEND SS 1.1.1B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911BF1" w:rsidRDefault="00B17D80" w:rsidP="00B17D80">
      <w:pPr>
        <w:pStyle w:val="EW"/>
        <w:tabs>
          <w:tab w:val="left" w:pos="851"/>
        </w:tabs>
        <w:ind w:left="2835" w:hanging="2551"/>
      </w:pPr>
      <w:r>
        <w:tab/>
      </w:r>
      <w:r w:rsidRPr="00911BF1">
        <w:t>Command type:</w:t>
      </w:r>
      <w:r w:rsidRPr="00911BF1">
        <w:tab/>
        <w:t>SEND SS</w:t>
      </w:r>
    </w:p>
    <w:p w:rsidR="00B17D80" w:rsidRPr="00911BF1" w:rsidRDefault="00B17D80" w:rsidP="00B17D80">
      <w:pPr>
        <w:pStyle w:val="EW"/>
        <w:tabs>
          <w:tab w:val="left" w:pos="851"/>
        </w:tabs>
        <w:ind w:left="2835" w:hanging="2551"/>
      </w:pPr>
      <w:r w:rsidRPr="00911BF1">
        <w:tab/>
        <w:t>Command qualifier:</w:t>
      </w:r>
      <w:r w:rsidRPr="00911BF1">
        <w:tab/>
        <w:t>"00"</w:t>
      </w:r>
    </w:p>
    <w:p w:rsidR="00B17D80" w:rsidRPr="00911BF1" w:rsidRDefault="00B17D80" w:rsidP="00B17D80">
      <w:pPr>
        <w:pStyle w:val="EW"/>
        <w:tabs>
          <w:tab w:val="left" w:pos="851"/>
        </w:tabs>
        <w:ind w:left="2835" w:hanging="2551"/>
      </w:pPr>
      <w:r w:rsidRPr="00911BF1">
        <w:t>Device identities</w:t>
      </w:r>
    </w:p>
    <w:p w:rsidR="00B17D80" w:rsidRPr="00911BF1" w:rsidRDefault="00B17D80" w:rsidP="00B17D80">
      <w:pPr>
        <w:pStyle w:val="EW"/>
        <w:tabs>
          <w:tab w:val="left" w:pos="851"/>
        </w:tabs>
        <w:ind w:left="2835" w:hanging="2551"/>
      </w:pPr>
      <w:r w:rsidRPr="00911BF1">
        <w:tab/>
        <w:t>Source device:</w:t>
      </w:r>
      <w:r w:rsidRPr="00911BF1">
        <w:tab/>
        <w:t>ME</w:t>
      </w:r>
    </w:p>
    <w:p w:rsidR="00B17D80" w:rsidRPr="00911BF1" w:rsidRDefault="00B17D80" w:rsidP="00B17D80">
      <w:pPr>
        <w:pStyle w:val="EW"/>
        <w:tabs>
          <w:tab w:val="left" w:pos="851"/>
        </w:tabs>
        <w:ind w:left="2835" w:hanging="2551"/>
      </w:pPr>
      <w:r w:rsidRPr="00911BF1">
        <w:tab/>
        <w:t>Destination device:</w:t>
      </w:r>
      <w:r w:rsidRPr="00911BF1">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X"/>
        <w:tabs>
          <w:tab w:val="left" w:pos="851"/>
        </w:tabs>
        <w:ind w:left="2835" w:hanging="2551"/>
      </w:pPr>
      <w:r>
        <w:tab/>
        <w:t>Additional information:</w:t>
      </w:r>
      <w:r>
        <w:tab/>
        <w:t>Operation Code and SS Parameters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bottom w:val="single" w:sz="4" w:space="0" w:color="auto"/>
            </w:tcBorders>
          </w:tcPr>
          <w:p w:rsidR="00B17D80" w:rsidRDefault="00B17D80" w:rsidP="007B59FD">
            <w:pPr>
              <w:pStyle w:val="TAL"/>
            </w:pPr>
            <w:r>
              <w:t>BER-TLV:</w:t>
            </w:r>
          </w:p>
        </w:tc>
        <w:tc>
          <w:tcPr>
            <w:tcW w:w="567" w:type="dxa"/>
          </w:tcPr>
          <w:p w:rsidR="00B17D80" w:rsidRDefault="00B17D80" w:rsidP="007B59FD">
            <w:pPr>
              <w:pStyle w:val="TAC"/>
            </w:pPr>
            <w:r>
              <w:t>81</w:t>
            </w:r>
          </w:p>
        </w:tc>
        <w:tc>
          <w:tcPr>
            <w:tcW w:w="567" w:type="dxa"/>
          </w:tcPr>
          <w:p w:rsidR="00B17D80" w:rsidRDefault="00B17D80" w:rsidP="007B59FD">
            <w:pPr>
              <w:pStyle w:val="TAC"/>
            </w:pPr>
            <w:r>
              <w:t>03</w:t>
            </w:r>
          </w:p>
        </w:tc>
        <w:tc>
          <w:tcPr>
            <w:tcW w:w="567" w:type="dxa"/>
          </w:tcPr>
          <w:p w:rsidR="00B17D80" w:rsidRDefault="00B17D80" w:rsidP="007B59FD">
            <w:pPr>
              <w:pStyle w:val="TAC"/>
            </w:pPr>
            <w:r>
              <w:t>01</w:t>
            </w:r>
          </w:p>
        </w:tc>
        <w:tc>
          <w:tcPr>
            <w:tcW w:w="567" w:type="dxa"/>
          </w:tcPr>
          <w:p w:rsidR="00B17D80" w:rsidRDefault="00B17D80" w:rsidP="007B59FD">
            <w:pPr>
              <w:pStyle w:val="TAC"/>
            </w:pPr>
            <w:r>
              <w:t>11</w:t>
            </w:r>
          </w:p>
        </w:tc>
        <w:tc>
          <w:tcPr>
            <w:tcW w:w="567" w:type="dxa"/>
          </w:tcPr>
          <w:p w:rsidR="00B17D80" w:rsidRDefault="00B17D80" w:rsidP="007B59FD">
            <w:pPr>
              <w:pStyle w:val="TAC"/>
            </w:pPr>
            <w:r>
              <w:t>00</w:t>
            </w:r>
          </w:p>
        </w:tc>
        <w:tc>
          <w:tcPr>
            <w:tcW w:w="567" w:type="dxa"/>
          </w:tcPr>
          <w:p w:rsidR="00B17D80" w:rsidRDefault="00B17D80" w:rsidP="007B59FD">
            <w:pPr>
              <w:pStyle w:val="TAC"/>
            </w:pPr>
            <w:r>
              <w:t>82</w:t>
            </w:r>
          </w:p>
        </w:tc>
        <w:tc>
          <w:tcPr>
            <w:tcW w:w="567" w:type="dxa"/>
          </w:tcPr>
          <w:p w:rsidR="00B17D80" w:rsidRDefault="00B17D80" w:rsidP="007B59FD">
            <w:pPr>
              <w:pStyle w:val="TAC"/>
            </w:pPr>
            <w:r>
              <w:t>02</w:t>
            </w:r>
          </w:p>
        </w:tc>
        <w:tc>
          <w:tcPr>
            <w:tcW w:w="567" w:type="dxa"/>
          </w:tcPr>
          <w:p w:rsidR="00B17D80" w:rsidRDefault="00B17D80" w:rsidP="007B59FD">
            <w:pPr>
              <w:pStyle w:val="TAC"/>
            </w:pPr>
            <w:r>
              <w:t>82</w:t>
            </w:r>
          </w:p>
        </w:tc>
        <w:tc>
          <w:tcPr>
            <w:tcW w:w="567" w:type="dxa"/>
          </w:tcPr>
          <w:p w:rsidR="00B17D80" w:rsidRDefault="00B17D80" w:rsidP="007B59FD">
            <w:pPr>
              <w:pStyle w:val="TAC"/>
            </w:pPr>
            <w:r>
              <w:t>81</w:t>
            </w:r>
          </w:p>
        </w:tc>
        <w:tc>
          <w:tcPr>
            <w:tcW w:w="567" w:type="dxa"/>
          </w:tcPr>
          <w:p w:rsidR="00B17D80" w:rsidRDefault="00B17D80" w:rsidP="007B59FD">
            <w:pPr>
              <w:pStyle w:val="TAC"/>
            </w:pPr>
            <w:r>
              <w:t>03</w:t>
            </w:r>
          </w:p>
        </w:tc>
        <w:tc>
          <w:tcPr>
            <w:tcW w:w="567" w:type="dxa"/>
          </w:tcPr>
          <w:p w:rsidR="00B17D80" w:rsidRDefault="00B17D80" w:rsidP="007B59FD">
            <w:pPr>
              <w:pStyle w:val="TAC"/>
            </w:pPr>
            <w:r>
              <w:t>11</w:t>
            </w:r>
          </w:p>
        </w:tc>
      </w:tr>
      <w:tr w:rsidR="00B17D80" w:rsidTr="007B59FD">
        <w:tblPrEx>
          <w:tblCellMar>
            <w:top w:w="0" w:type="dxa"/>
            <w:bottom w:w="0" w:type="dxa"/>
          </w:tblCellMar>
        </w:tblPrEx>
        <w:trPr>
          <w:jc w:val="center"/>
        </w:trPr>
        <w:tc>
          <w:tcPr>
            <w:tcW w:w="1134" w:type="dxa"/>
            <w:tcBorders>
              <w:left w:val="nil"/>
              <w:bottom w:val="nil"/>
            </w:tcBorders>
          </w:tcPr>
          <w:p w:rsidR="00B17D80" w:rsidRDefault="00B17D80" w:rsidP="007B59FD">
            <w:pPr>
              <w:pStyle w:val="TAL"/>
            </w:pPr>
          </w:p>
        </w:tc>
        <w:tc>
          <w:tcPr>
            <w:tcW w:w="567" w:type="dxa"/>
          </w:tcPr>
          <w:p w:rsidR="00B17D80" w:rsidRDefault="00B17D80" w:rsidP="007B59FD">
            <w:pPr>
              <w:pStyle w:val="TAC"/>
            </w:pPr>
            <w:r>
              <w:t>00</w:t>
            </w:r>
          </w:p>
        </w:tc>
        <w:tc>
          <w:tcPr>
            <w:tcW w:w="567" w:type="dxa"/>
          </w:tcPr>
          <w:p w:rsidR="00B17D80" w:rsidRDefault="00B17D80" w:rsidP="007B59FD">
            <w:pPr>
              <w:pStyle w:val="TAC"/>
            </w:pPr>
            <w:r>
              <w:t>0A</w:t>
            </w:r>
          </w:p>
        </w:tc>
        <w:tc>
          <w:tcPr>
            <w:tcW w:w="567" w:type="dxa"/>
          </w:tcPr>
          <w:p w:rsidR="00B17D80" w:rsidRDefault="00B17D80" w:rsidP="007B59FD">
            <w:pPr>
              <w:pStyle w:val="TAC"/>
            </w:pPr>
            <w:r>
              <w:t>A0</w:t>
            </w:r>
          </w:p>
        </w:tc>
        <w:tc>
          <w:tcPr>
            <w:tcW w:w="567" w:type="dxa"/>
          </w:tcPr>
          <w:p w:rsidR="00B17D80" w:rsidRDefault="00B17D80" w:rsidP="007B59FD">
            <w:pPr>
              <w:pStyle w:val="TAC"/>
            </w:pPr>
            <w:r>
              <w:t>0D</w:t>
            </w:r>
          </w:p>
        </w:tc>
        <w:tc>
          <w:tcPr>
            <w:tcW w:w="567" w:type="dxa"/>
          </w:tcPr>
          <w:p w:rsidR="00B17D80" w:rsidRDefault="00B17D80" w:rsidP="007B59FD">
            <w:pPr>
              <w:pStyle w:val="TAC"/>
            </w:pPr>
            <w:r>
              <w:t>04</w:t>
            </w:r>
          </w:p>
        </w:tc>
        <w:tc>
          <w:tcPr>
            <w:tcW w:w="567" w:type="dxa"/>
          </w:tcPr>
          <w:p w:rsidR="00B17D80" w:rsidRDefault="00B17D80" w:rsidP="007B59FD">
            <w:pPr>
              <w:pStyle w:val="TAC"/>
            </w:pPr>
            <w:r>
              <w:t>01</w:t>
            </w:r>
          </w:p>
        </w:tc>
        <w:tc>
          <w:tcPr>
            <w:tcW w:w="567" w:type="dxa"/>
          </w:tcPr>
          <w:p w:rsidR="00B17D80" w:rsidRDefault="00B17D80" w:rsidP="007B59FD">
            <w:pPr>
              <w:pStyle w:val="TAC"/>
            </w:pPr>
            <w:r>
              <w:t>21</w:t>
            </w:r>
          </w:p>
        </w:tc>
        <w:tc>
          <w:tcPr>
            <w:tcW w:w="567" w:type="dxa"/>
          </w:tcPr>
          <w:p w:rsidR="00B17D80" w:rsidRDefault="00B17D80" w:rsidP="007B59FD">
            <w:pPr>
              <w:pStyle w:val="TAC"/>
            </w:pPr>
            <w:r>
              <w:t>30</w:t>
            </w:r>
          </w:p>
        </w:tc>
        <w:tc>
          <w:tcPr>
            <w:tcW w:w="567" w:type="dxa"/>
          </w:tcPr>
          <w:p w:rsidR="00B17D80" w:rsidRDefault="00B17D80" w:rsidP="007B59FD">
            <w:pPr>
              <w:pStyle w:val="TAC"/>
            </w:pPr>
            <w:r>
              <w:t>08</w:t>
            </w:r>
          </w:p>
        </w:tc>
        <w:tc>
          <w:tcPr>
            <w:tcW w:w="567" w:type="dxa"/>
          </w:tcPr>
          <w:p w:rsidR="00B17D80" w:rsidRDefault="00B17D80" w:rsidP="007B59FD">
            <w:pPr>
              <w:pStyle w:val="TAC"/>
            </w:pPr>
            <w:r>
              <w:t>30</w:t>
            </w:r>
          </w:p>
        </w:tc>
        <w:tc>
          <w:tcPr>
            <w:tcW w:w="567" w:type="dxa"/>
          </w:tcPr>
          <w:p w:rsidR="00B17D80" w:rsidRDefault="00B17D80" w:rsidP="007B59FD">
            <w:pPr>
              <w:pStyle w:val="TAC"/>
            </w:pPr>
            <w:r>
              <w:t>06</w:t>
            </w:r>
          </w:p>
        </w:tc>
      </w:tr>
      <w:tr w:rsidR="00B17D80" w:rsidTr="007B59FD">
        <w:tblPrEx>
          <w:tblCellMar>
            <w:top w:w="0" w:type="dxa"/>
            <w:bottom w:w="0" w:type="dxa"/>
          </w:tblCellMar>
        </w:tblPrEx>
        <w:trPr>
          <w:jc w:val="center"/>
        </w:trPr>
        <w:tc>
          <w:tcPr>
            <w:tcW w:w="1134" w:type="dxa"/>
            <w:tcBorders>
              <w:top w:val="nil"/>
              <w:left w:val="nil"/>
              <w:bottom w:val="nil"/>
            </w:tcBorders>
          </w:tcPr>
          <w:p w:rsidR="00B17D80" w:rsidRDefault="00B17D80" w:rsidP="007B59FD">
            <w:pPr>
              <w:pStyle w:val="TAL"/>
            </w:pPr>
          </w:p>
        </w:tc>
        <w:tc>
          <w:tcPr>
            <w:tcW w:w="567" w:type="dxa"/>
          </w:tcPr>
          <w:p w:rsidR="00B17D80" w:rsidRDefault="00B17D80" w:rsidP="007B59FD">
            <w:pPr>
              <w:pStyle w:val="TAC"/>
            </w:pPr>
            <w:r>
              <w:t>83</w:t>
            </w:r>
          </w:p>
        </w:tc>
        <w:tc>
          <w:tcPr>
            <w:tcW w:w="567" w:type="dxa"/>
          </w:tcPr>
          <w:p w:rsidR="00B17D80" w:rsidRDefault="00B17D80" w:rsidP="007B59FD">
            <w:pPr>
              <w:pStyle w:val="TAC"/>
            </w:pPr>
            <w:r>
              <w:t>01</w:t>
            </w:r>
          </w:p>
        </w:tc>
        <w:tc>
          <w:tcPr>
            <w:tcW w:w="567" w:type="dxa"/>
          </w:tcPr>
          <w:p w:rsidR="00B17D80" w:rsidRDefault="00B17D80" w:rsidP="007B59FD">
            <w:pPr>
              <w:pStyle w:val="TAC"/>
            </w:pPr>
            <w:r>
              <w:t>00</w:t>
            </w:r>
          </w:p>
        </w:tc>
        <w:tc>
          <w:tcPr>
            <w:tcW w:w="567" w:type="dxa"/>
          </w:tcPr>
          <w:p w:rsidR="00B17D80" w:rsidRDefault="00B17D80" w:rsidP="007B59FD">
            <w:pPr>
              <w:pStyle w:val="TAC"/>
            </w:pPr>
            <w:r>
              <w:t>84</w:t>
            </w:r>
          </w:p>
        </w:tc>
        <w:tc>
          <w:tcPr>
            <w:tcW w:w="567" w:type="dxa"/>
          </w:tcPr>
          <w:p w:rsidR="00B17D80" w:rsidRDefault="00B17D80" w:rsidP="007B59FD">
            <w:pPr>
              <w:pStyle w:val="TAC"/>
            </w:pPr>
            <w:r>
              <w:t>01</w:t>
            </w:r>
          </w:p>
        </w:tc>
        <w:tc>
          <w:tcPr>
            <w:tcW w:w="567" w:type="dxa"/>
          </w:tcPr>
          <w:p w:rsidR="00B17D80" w:rsidRDefault="00B17D80" w:rsidP="007B59FD">
            <w:pPr>
              <w:pStyle w:val="TAC"/>
            </w:pPr>
            <w:r>
              <w:t>07</w:t>
            </w: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lastRenderedPageBreak/>
        <w:t>Expected Sequence 1.2 (SEND SS, call forward unconditional, all bearers, Return Error)</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4435"/>
        <w:gridCol w:w="1881"/>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4435"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1881"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435" w:type="dxa"/>
            <w:tcBorders>
              <w:top w:val="single" w:sz="6" w:space="0" w:color="auto"/>
              <w:left w:val="single" w:sz="6" w:space="0" w:color="auto"/>
              <w:right w:val="single" w:sz="6" w:space="0" w:color="auto"/>
            </w:tcBorders>
          </w:tcPr>
          <w:p w:rsidR="00B17D80" w:rsidRDefault="00B17D80" w:rsidP="007B59FD">
            <w:pPr>
              <w:pStyle w:val="TAL"/>
            </w:pPr>
            <w:r>
              <w:t>PROACTIVE COMMAND PENDING: SEND SS 1.1.1</w:t>
            </w:r>
          </w:p>
        </w:tc>
        <w:tc>
          <w:tcPr>
            <w:tcW w:w="1881"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435" w:type="dxa"/>
            <w:tcBorders>
              <w:left w:val="single" w:sz="6" w:space="0" w:color="auto"/>
              <w:right w:val="single" w:sz="6" w:space="0" w:color="auto"/>
            </w:tcBorders>
          </w:tcPr>
          <w:p w:rsidR="00B17D80" w:rsidRDefault="00B17D80" w:rsidP="007B59FD">
            <w:pPr>
              <w:pStyle w:val="TAL"/>
            </w:pPr>
            <w:r>
              <w:t>FETCH</w:t>
            </w:r>
          </w:p>
        </w:tc>
        <w:tc>
          <w:tcPr>
            <w:tcW w:w="1881"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435" w:type="dxa"/>
            <w:tcBorders>
              <w:left w:val="single" w:sz="6" w:space="0" w:color="auto"/>
              <w:right w:val="single" w:sz="6" w:space="0" w:color="auto"/>
            </w:tcBorders>
          </w:tcPr>
          <w:p w:rsidR="00B17D80" w:rsidRDefault="00B17D80" w:rsidP="007B59FD">
            <w:pPr>
              <w:pStyle w:val="TAL"/>
            </w:pPr>
            <w:r>
              <w:t>PROACTIVE COMMAND: SEND SS 1.1.1</w:t>
            </w:r>
          </w:p>
        </w:tc>
        <w:tc>
          <w:tcPr>
            <w:tcW w:w="1881"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4435" w:type="dxa"/>
            <w:tcBorders>
              <w:left w:val="single" w:sz="6" w:space="0" w:color="auto"/>
              <w:right w:val="single" w:sz="6" w:space="0" w:color="auto"/>
            </w:tcBorders>
          </w:tcPr>
          <w:p w:rsidR="00B17D80" w:rsidRDefault="00B17D80" w:rsidP="007B59FD">
            <w:pPr>
              <w:pStyle w:val="TAL"/>
            </w:pPr>
            <w:r>
              <w:t>Display "Call Forward"</w:t>
            </w:r>
          </w:p>
        </w:tc>
        <w:tc>
          <w:tcPr>
            <w:tcW w:w="1881"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4435" w:type="dxa"/>
            <w:tcBorders>
              <w:left w:val="single" w:sz="6" w:space="0" w:color="auto"/>
              <w:right w:val="single" w:sz="6" w:space="0" w:color="auto"/>
            </w:tcBorders>
          </w:tcPr>
          <w:p w:rsidR="00B17D80" w:rsidRDefault="00B17D80" w:rsidP="007B59FD">
            <w:pPr>
              <w:pStyle w:val="TAL"/>
            </w:pPr>
            <w:r>
              <w:t>REGISTER 1.1A</w:t>
            </w:r>
          </w:p>
          <w:p w:rsidR="00B17D80" w:rsidRDefault="00B17D80" w:rsidP="007B59FD">
            <w:pPr>
              <w:pStyle w:val="TAL"/>
            </w:pPr>
            <w:r>
              <w:t>Or</w:t>
            </w:r>
          </w:p>
          <w:p w:rsidR="00B17D80" w:rsidRDefault="00B17D80" w:rsidP="007B59FD">
            <w:pPr>
              <w:pStyle w:val="TAL"/>
            </w:pPr>
            <w:r>
              <w:t>REGISTER 1.1B</w:t>
            </w:r>
          </w:p>
        </w:tc>
        <w:tc>
          <w:tcPr>
            <w:tcW w:w="1881"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4435" w:type="dxa"/>
            <w:tcBorders>
              <w:left w:val="single" w:sz="6" w:space="0" w:color="auto"/>
              <w:right w:val="single" w:sz="6" w:space="0" w:color="auto"/>
            </w:tcBorders>
          </w:tcPr>
          <w:p w:rsidR="00B17D80" w:rsidRDefault="00B17D80" w:rsidP="007B59FD">
            <w:pPr>
              <w:pStyle w:val="TAL"/>
            </w:pPr>
            <w:r>
              <w:t>RELEASE COMPLETE (SS RETURN ERROR) 1.1</w:t>
            </w:r>
          </w:p>
        </w:tc>
        <w:tc>
          <w:tcPr>
            <w:tcW w:w="1881" w:type="dxa"/>
            <w:tcBorders>
              <w:left w:val="single" w:sz="6" w:space="0" w:color="auto"/>
              <w:right w:val="single" w:sz="6" w:space="0" w:color="auto"/>
            </w:tcBorders>
          </w:tcPr>
          <w:p w:rsidR="00B17D80" w:rsidRDefault="00B17D80" w:rsidP="007B59FD">
            <w:pPr>
              <w:pStyle w:val="TAL"/>
            </w:pPr>
            <w:r>
              <w:t>[Return Error]</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435" w:type="dxa"/>
            <w:tcBorders>
              <w:left w:val="single" w:sz="6" w:space="0" w:color="auto"/>
              <w:bottom w:val="single" w:sz="4" w:space="0" w:color="auto"/>
              <w:right w:val="single" w:sz="6" w:space="0" w:color="auto"/>
            </w:tcBorders>
          </w:tcPr>
          <w:p w:rsidR="00B17D80" w:rsidRDefault="00B17D80" w:rsidP="007B59FD">
            <w:pPr>
              <w:pStyle w:val="TAL"/>
            </w:pPr>
            <w:r>
              <w:t>TERMINAL RESPONSE: SEND SS 1.2.1</w:t>
            </w:r>
          </w:p>
        </w:tc>
        <w:tc>
          <w:tcPr>
            <w:tcW w:w="1881"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RELEASE COMPLETE (SS RETURN ERROR) 1.1</w:t>
      </w:r>
    </w:p>
    <w:p w:rsidR="00B17D80" w:rsidRDefault="00B17D80" w:rsidP="00B17D80">
      <w:r>
        <w:t>Logically (only from error code):</w:t>
      </w:r>
    </w:p>
    <w:p w:rsidR="00B17D80" w:rsidRDefault="00B17D80" w:rsidP="00B17D80">
      <w:pPr>
        <w:pStyle w:val="EX"/>
      </w:pPr>
      <w:r>
        <w:t>Error Code:</w:t>
      </w:r>
      <w:r>
        <w:tab/>
        <w:t>Facility not supported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tblGrid>
      <w:tr w:rsidR="00B17D80" w:rsidTr="007B59FD">
        <w:tblPrEx>
          <w:tblCellMar>
            <w:top w:w="0" w:type="dxa"/>
            <w:bottom w:w="0" w:type="dxa"/>
          </w:tblCellMar>
        </w:tblPrEx>
        <w:trPr>
          <w:jc w:val="center"/>
        </w:trPr>
        <w:tc>
          <w:tcPr>
            <w:tcW w:w="1134" w:type="dxa"/>
          </w:tcPr>
          <w:p w:rsidR="00B17D80" w:rsidRDefault="00B17D80" w:rsidP="007B59FD">
            <w:r>
              <w:t>Coding</w:t>
            </w:r>
          </w:p>
        </w:tc>
        <w:tc>
          <w:tcPr>
            <w:tcW w:w="567" w:type="dxa"/>
          </w:tcPr>
          <w:p w:rsidR="00B17D80" w:rsidRDefault="00B17D80" w:rsidP="007B59FD">
            <w:r>
              <w:t>02</w:t>
            </w:r>
          </w:p>
        </w:tc>
        <w:tc>
          <w:tcPr>
            <w:tcW w:w="567" w:type="dxa"/>
          </w:tcPr>
          <w:p w:rsidR="00B17D80" w:rsidRDefault="00B17D80" w:rsidP="007B59FD">
            <w:r>
              <w:t>01</w:t>
            </w:r>
          </w:p>
        </w:tc>
        <w:tc>
          <w:tcPr>
            <w:tcW w:w="567" w:type="dxa"/>
          </w:tcPr>
          <w:p w:rsidR="00B17D80" w:rsidRDefault="00B17D80" w:rsidP="007B59FD">
            <w:r>
              <w:t>15</w:t>
            </w:r>
          </w:p>
        </w:tc>
      </w:tr>
    </w:tbl>
    <w:p w:rsidR="00B17D80" w:rsidRDefault="00B17D80" w:rsidP="00B17D80">
      <w:pPr>
        <w:pStyle w:val="FP"/>
      </w:pPr>
    </w:p>
    <w:p w:rsidR="00B17D80" w:rsidRDefault="00B17D80" w:rsidP="00B17D80">
      <w:r>
        <w:t>TERMINAL RESPONSE: SEND SS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SS</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SS Return Error</w:t>
      </w:r>
    </w:p>
    <w:p w:rsidR="00B17D80" w:rsidRDefault="00B17D80" w:rsidP="00B17D80">
      <w:pPr>
        <w:pStyle w:val="EX"/>
        <w:tabs>
          <w:tab w:val="left" w:pos="851"/>
        </w:tabs>
        <w:ind w:left="2835" w:hanging="2551"/>
      </w:pPr>
      <w:r>
        <w:tab/>
        <w:t>Additional information:</w:t>
      </w:r>
      <w:r>
        <w:tab/>
        <w:t>Error Code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34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1.3 (SEND SS, call forward unconditional, all bearers, Reject)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4435"/>
        <w:gridCol w:w="1145"/>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4435"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1145"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435" w:type="dxa"/>
            <w:tcBorders>
              <w:top w:val="single" w:sz="6" w:space="0" w:color="auto"/>
              <w:left w:val="single" w:sz="6" w:space="0" w:color="auto"/>
              <w:right w:val="single" w:sz="6" w:space="0" w:color="auto"/>
            </w:tcBorders>
          </w:tcPr>
          <w:p w:rsidR="00B17D80" w:rsidRDefault="00B17D80" w:rsidP="007B59FD">
            <w:pPr>
              <w:pStyle w:val="TAL"/>
            </w:pPr>
            <w:r>
              <w:t>PROACTIVE COMMAND PENDING: SEND SS 1.1.1</w:t>
            </w:r>
          </w:p>
        </w:tc>
        <w:tc>
          <w:tcPr>
            <w:tcW w:w="114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435" w:type="dxa"/>
            <w:tcBorders>
              <w:left w:val="single" w:sz="6" w:space="0" w:color="auto"/>
              <w:right w:val="single" w:sz="6" w:space="0" w:color="auto"/>
            </w:tcBorders>
          </w:tcPr>
          <w:p w:rsidR="00B17D80" w:rsidRDefault="00B17D80" w:rsidP="007B59FD">
            <w:pPr>
              <w:pStyle w:val="TAL"/>
            </w:pPr>
            <w:r>
              <w:t>FETCH</w:t>
            </w:r>
          </w:p>
        </w:tc>
        <w:tc>
          <w:tcPr>
            <w:tcW w:w="114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435" w:type="dxa"/>
            <w:tcBorders>
              <w:left w:val="single" w:sz="6" w:space="0" w:color="auto"/>
              <w:right w:val="single" w:sz="6" w:space="0" w:color="auto"/>
            </w:tcBorders>
          </w:tcPr>
          <w:p w:rsidR="00B17D80" w:rsidRDefault="00B17D80" w:rsidP="007B59FD">
            <w:pPr>
              <w:pStyle w:val="TAL"/>
            </w:pPr>
            <w:r>
              <w:t>PROACTIVE COMMAND: SEND SS 1.1.1</w:t>
            </w:r>
          </w:p>
        </w:tc>
        <w:tc>
          <w:tcPr>
            <w:tcW w:w="114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4435" w:type="dxa"/>
            <w:tcBorders>
              <w:left w:val="single" w:sz="6" w:space="0" w:color="auto"/>
              <w:right w:val="single" w:sz="6" w:space="0" w:color="auto"/>
            </w:tcBorders>
          </w:tcPr>
          <w:p w:rsidR="00B17D80" w:rsidRDefault="00B17D80" w:rsidP="007B59FD">
            <w:pPr>
              <w:pStyle w:val="TAL"/>
            </w:pPr>
            <w:r>
              <w:t>Display "Call Forward"</w:t>
            </w:r>
          </w:p>
        </w:tc>
        <w:tc>
          <w:tcPr>
            <w:tcW w:w="114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4435" w:type="dxa"/>
            <w:tcBorders>
              <w:left w:val="single" w:sz="6" w:space="0" w:color="auto"/>
              <w:right w:val="single" w:sz="6" w:space="0" w:color="auto"/>
            </w:tcBorders>
          </w:tcPr>
          <w:p w:rsidR="00B17D80" w:rsidRDefault="00B17D80" w:rsidP="007B59FD">
            <w:pPr>
              <w:pStyle w:val="TAL"/>
            </w:pPr>
            <w:r>
              <w:t>REGISTER 1.1A</w:t>
            </w:r>
          </w:p>
          <w:p w:rsidR="00B17D80" w:rsidRDefault="00B17D80" w:rsidP="007B59FD">
            <w:pPr>
              <w:pStyle w:val="TAL"/>
            </w:pPr>
            <w:r>
              <w:t>Or</w:t>
            </w:r>
          </w:p>
          <w:p w:rsidR="00B17D80" w:rsidRDefault="00B17D80" w:rsidP="007B59FD">
            <w:pPr>
              <w:pStyle w:val="TAL"/>
            </w:pPr>
            <w:r>
              <w:t>REGISTER 1.1B</w:t>
            </w:r>
          </w:p>
        </w:tc>
        <w:tc>
          <w:tcPr>
            <w:tcW w:w="114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4435" w:type="dxa"/>
            <w:tcBorders>
              <w:left w:val="single" w:sz="6" w:space="0" w:color="auto"/>
              <w:right w:val="single" w:sz="6" w:space="0" w:color="auto"/>
            </w:tcBorders>
          </w:tcPr>
          <w:p w:rsidR="00B17D80" w:rsidRDefault="00B17D80" w:rsidP="007B59FD">
            <w:pPr>
              <w:pStyle w:val="TAL"/>
            </w:pPr>
            <w:r>
              <w:t>RELEASE COMPLETE (SS REJECT) 1.1.</w:t>
            </w:r>
          </w:p>
        </w:tc>
        <w:tc>
          <w:tcPr>
            <w:tcW w:w="1145" w:type="dxa"/>
            <w:tcBorders>
              <w:left w:val="single" w:sz="6" w:space="0" w:color="auto"/>
              <w:right w:val="single" w:sz="6" w:space="0" w:color="auto"/>
            </w:tcBorders>
          </w:tcPr>
          <w:p w:rsidR="00B17D80" w:rsidRDefault="00B17D80" w:rsidP="007B59FD">
            <w:pPr>
              <w:pStyle w:val="TAL"/>
            </w:pPr>
            <w:r>
              <w:t>[Reject]</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435" w:type="dxa"/>
            <w:tcBorders>
              <w:left w:val="single" w:sz="6" w:space="0" w:color="auto"/>
              <w:bottom w:val="single" w:sz="4" w:space="0" w:color="auto"/>
              <w:right w:val="single" w:sz="6" w:space="0" w:color="auto"/>
            </w:tcBorders>
          </w:tcPr>
          <w:p w:rsidR="00B17D80" w:rsidRDefault="00B17D80" w:rsidP="007B59FD">
            <w:pPr>
              <w:pStyle w:val="TAL"/>
            </w:pPr>
            <w:r>
              <w:t>TERMINAL RESPONSE: SEND SS 1.3.1</w:t>
            </w:r>
          </w:p>
        </w:tc>
        <w:tc>
          <w:tcPr>
            <w:tcW w:w="1145"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RELEASE COMPLETE (SS REJECT) 1.1</w:t>
      </w:r>
    </w:p>
    <w:p w:rsidR="00B17D80" w:rsidRDefault="00B17D80" w:rsidP="00B17D80">
      <w:r>
        <w:t>Logically (only from problem code):</w:t>
      </w:r>
    </w:p>
    <w:p w:rsidR="00B17D80" w:rsidRDefault="00B17D80" w:rsidP="00B17D80">
      <w:pPr>
        <w:pStyle w:val="EW"/>
        <w:tabs>
          <w:tab w:val="left" w:pos="851"/>
        </w:tabs>
      </w:pPr>
      <w:r>
        <w:t>Problem Code:</w:t>
      </w:r>
    </w:p>
    <w:p w:rsidR="00B17D80" w:rsidRDefault="00B17D80" w:rsidP="00B17D80">
      <w:pPr>
        <w:pStyle w:val="EW"/>
        <w:tabs>
          <w:tab w:val="left" w:pos="851"/>
        </w:tabs>
      </w:pPr>
      <w:r>
        <w:tab/>
        <w:t>- General problem</w:t>
      </w:r>
    </w:p>
    <w:p w:rsidR="00B17D80" w:rsidRDefault="00B17D80" w:rsidP="00B17D80">
      <w:pPr>
        <w:pStyle w:val="EX"/>
        <w:tabs>
          <w:tab w:val="left" w:pos="851"/>
        </w:tabs>
      </w:pPr>
      <w:r>
        <w:lastRenderedPageBreak/>
        <w:tab/>
        <w:t>- Unrecognized component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TERMINAL RESPONSE: SEND SS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SS</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SS Return Error</w:t>
      </w:r>
    </w:p>
    <w:p w:rsidR="00B17D80" w:rsidRDefault="00B17D80" w:rsidP="00B17D80">
      <w:pPr>
        <w:pStyle w:val="EX"/>
        <w:tabs>
          <w:tab w:val="left" w:pos="851"/>
        </w:tabs>
        <w:ind w:left="2835" w:hanging="2551"/>
      </w:pPr>
      <w:r>
        <w:tab/>
        <w:t>Additional information:</w:t>
      </w:r>
      <w:r>
        <w:tab/>
        <w:t>No specific cause can be given</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1.4A (SEND SS, call forward unconditional, all bearers, successful, SS request size limit)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4435"/>
        <w:gridCol w:w="1155"/>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4435"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11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435" w:type="dxa"/>
            <w:tcBorders>
              <w:top w:val="single" w:sz="6" w:space="0" w:color="auto"/>
              <w:left w:val="single" w:sz="6" w:space="0" w:color="auto"/>
              <w:right w:val="single" w:sz="6" w:space="0" w:color="auto"/>
            </w:tcBorders>
          </w:tcPr>
          <w:p w:rsidR="00B17D80" w:rsidRDefault="00B17D80" w:rsidP="007B59FD">
            <w:pPr>
              <w:pStyle w:val="TAL"/>
            </w:pPr>
            <w:r>
              <w:t>PROACTIVE COMMAND PENDING: SEND SS 1.4.1</w:t>
            </w:r>
          </w:p>
        </w:tc>
        <w:tc>
          <w:tcPr>
            <w:tcW w:w="115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435" w:type="dxa"/>
            <w:tcBorders>
              <w:left w:val="single" w:sz="6" w:space="0" w:color="auto"/>
              <w:right w:val="single" w:sz="6" w:space="0" w:color="auto"/>
            </w:tcBorders>
          </w:tcPr>
          <w:p w:rsidR="00B17D80" w:rsidRDefault="00B17D80" w:rsidP="007B59FD">
            <w:pPr>
              <w:pStyle w:val="TAL"/>
            </w:pPr>
            <w:r>
              <w:t>FETCH</w:t>
            </w:r>
          </w:p>
        </w:tc>
        <w:tc>
          <w:tcPr>
            <w:tcW w:w="115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435" w:type="dxa"/>
            <w:tcBorders>
              <w:left w:val="single" w:sz="6" w:space="0" w:color="auto"/>
              <w:right w:val="single" w:sz="6" w:space="0" w:color="auto"/>
            </w:tcBorders>
          </w:tcPr>
          <w:p w:rsidR="00B17D80" w:rsidRDefault="00B17D80" w:rsidP="007B59FD">
            <w:pPr>
              <w:pStyle w:val="TAL"/>
            </w:pPr>
            <w:r>
              <w:t>PROACTIVE COMMAND: SEND SS 1.4.1</w:t>
            </w:r>
          </w:p>
        </w:tc>
        <w:tc>
          <w:tcPr>
            <w:tcW w:w="115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4435" w:type="dxa"/>
            <w:tcBorders>
              <w:left w:val="single" w:sz="6" w:space="0" w:color="auto"/>
              <w:right w:val="single" w:sz="6" w:space="0" w:color="auto"/>
            </w:tcBorders>
          </w:tcPr>
          <w:p w:rsidR="00B17D80" w:rsidRDefault="00B17D80" w:rsidP="007B59FD">
            <w:pPr>
              <w:pStyle w:val="TAL"/>
            </w:pPr>
            <w:r>
              <w:t>Display "Call Forward"</w:t>
            </w:r>
          </w:p>
        </w:tc>
        <w:tc>
          <w:tcPr>
            <w:tcW w:w="115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4435" w:type="dxa"/>
            <w:tcBorders>
              <w:left w:val="single" w:sz="6" w:space="0" w:color="auto"/>
              <w:right w:val="single" w:sz="6" w:space="0" w:color="auto"/>
            </w:tcBorders>
          </w:tcPr>
          <w:p w:rsidR="00B17D80" w:rsidRDefault="00B17D80" w:rsidP="007B59FD">
            <w:pPr>
              <w:pStyle w:val="TAL"/>
            </w:pPr>
            <w:r>
              <w:t>REGISTER 1.2A</w:t>
            </w:r>
          </w:p>
        </w:tc>
        <w:tc>
          <w:tcPr>
            <w:tcW w:w="115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4435" w:type="dxa"/>
            <w:tcBorders>
              <w:left w:val="single" w:sz="6" w:space="0" w:color="auto"/>
              <w:right w:val="single" w:sz="6" w:space="0" w:color="auto"/>
            </w:tcBorders>
          </w:tcPr>
          <w:p w:rsidR="00B17D80" w:rsidRDefault="00B17D80" w:rsidP="007B59FD">
            <w:pPr>
              <w:pStyle w:val="TAL"/>
            </w:pPr>
            <w:r>
              <w:t>RELEASE COMPLETE (SS RETURN RESULT) 1.2A</w:t>
            </w:r>
          </w:p>
        </w:tc>
        <w:tc>
          <w:tcPr>
            <w:tcW w:w="1155" w:type="dxa"/>
            <w:tcBorders>
              <w:left w:val="single" w:sz="6" w:space="0" w:color="auto"/>
              <w:right w:val="single" w:sz="6" w:space="0" w:color="auto"/>
            </w:tcBorders>
          </w:tcPr>
          <w:p w:rsidR="00B17D80" w:rsidRDefault="00B17D80" w:rsidP="007B59FD">
            <w:pPr>
              <w:pStyle w:val="TAL"/>
            </w:pPr>
            <w:r>
              <w:t>[Successful]</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435" w:type="dxa"/>
            <w:tcBorders>
              <w:left w:val="single" w:sz="6" w:space="0" w:color="auto"/>
              <w:bottom w:val="single" w:sz="4" w:space="0" w:color="auto"/>
              <w:right w:val="single" w:sz="6" w:space="0" w:color="auto"/>
            </w:tcBorders>
          </w:tcPr>
          <w:p w:rsidR="00B17D80" w:rsidRDefault="00B17D80" w:rsidP="007B59FD">
            <w:pPr>
              <w:pStyle w:val="TAL"/>
            </w:pPr>
            <w:r>
              <w:t>TERMINAL RESPONSE: SEND SS 1.4.1A</w:t>
            </w:r>
          </w:p>
        </w:tc>
        <w:tc>
          <w:tcPr>
            <w:tcW w:w="1155"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pPr>
        <w:keepNext/>
        <w:rPr>
          <w:b/>
        </w:rPr>
      </w:pPr>
      <w:r>
        <w:rPr>
          <w:b/>
        </w:rPr>
        <w:t>Expected Sequence 1.4B (SEND SS, call forward unconditional, all bearers, successful, SS request size limit)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4435"/>
        <w:gridCol w:w="1155"/>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4435"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1155"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435" w:type="dxa"/>
            <w:tcBorders>
              <w:top w:val="single" w:sz="6" w:space="0" w:color="auto"/>
              <w:left w:val="single" w:sz="6" w:space="0" w:color="auto"/>
              <w:right w:val="single" w:sz="6" w:space="0" w:color="auto"/>
            </w:tcBorders>
          </w:tcPr>
          <w:p w:rsidR="00B17D80" w:rsidRDefault="00B17D80" w:rsidP="007B59FD">
            <w:pPr>
              <w:pStyle w:val="TAL"/>
            </w:pPr>
            <w:r>
              <w:t>PROACTIVE COMMAND PENDING: SEND SS 1.4.1</w:t>
            </w:r>
          </w:p>
        </w:tc>
        <w:tc>
          <w:tcPr>
            <w:tcW w:w="115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435" w:type="dxa"/>
            <w:tcBorders>
              <w:left w:val="single" w:sz="6" w:space="0" w:color="auto"/>
              <w:right w:val="single" w:sz="6" w:space="0" w:color="auto"/>
            </w:tcBorders>
          </w:tcPr>
          <w:p w:rsidR="00B17D80" w:rsidRDefault="00B17D80" w:rsidP="007B59FD">
            <w:pPr>
              <w:pStyle w:val="TAL"/>
            </w:pPr>
            <w:r>
              <w:t>FETCH</w:t>
            </w:r>
          </w:p>
        </w:tc>
        <w:tc>
          <w:tcPr>
            <w:tcW w:w="115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435" w:type="dxa"/>
            <w:tcBorders>
              <w:left w:val="single" w:sz="6" w:space="0" w:color="auto"/>
              <w:right w:val="single" w:sz="6" w:space="0" w:color="auto"/>
            </w:tcBorders>
          </w:tcPr>
          <w:p w:rsidR="00B17D80" w:rsidRDefault="00B17D80" w:rsidP="007B59FD">
            <w:pPr>
              <w:pStyle w:val="TAL"/>
            </w:pPr>
            <w:r>
              <w:t>PROACTIVE COMMAND: SEND SS 1.4.1</w:t>
            </w:r>
          </w:p>
        </w:tc>
        <w:tc>
          <w:tcPr>
            <w:tcW w:w="115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4435" w:type="dxa"/>
            <w:tcBorders>
              <w:left w:val="single" w:sz="6" w:space="0" w:color="auto"/>
              <w:right w:val="single" w:sz="6" w:space="0" w:color="auto"/>
            </w:tcBorders>
          </w:tcPr>
          <w:p w:rsidR="00B17D80" w:rsidRDefault="00B17D80" w:rsidP="007B59FD">
            <w:pPr>
              <w:pStyle w:val="TAL"/>
            </w:pPr>
            <w:r>
              <w:t>Display "Call Forward"</w:t>
            </w:r>
          </w:p>
        </w:tc>
        <w:tc>
          <w:tcPr>
            <w:tcW w:w="115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4435" w:type="dxa"/>
            <w:tcBorders>
              <w:left w:val="single" w:sz="6" w:space="0" w:color="auto"/>
              <w:right w:val="single" w:sz="6" w:space="0" w:color="auto"/>
            </w:tcBorders>
          </w:tcPr>
          <w:p w:rsidR="00B17D80" w:rsidRDefault="00B17D80" w:rsidP="007B59FD">
            <w:pPr>
              <w:pStyle w:val="TAL"/>
            </w:pPr>
            <w:r>
              <w:t>REGISTER 1.2B</w:t>
            </w:r>
          </w:p>
        </w:tc>
        <w:tc>
          <w:tcPr>
            <w:tcW w:w="115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4435" w:type="dxa"/>
            <w:tcBorders>
              <w:left w:val="single" w:sz="6" w:space="0" w:color="auto"/>
              <w:right w:val="single" w:sz="6" w:space="0" w:color="auto"/>
            </w:tcBorders>
          </w:tcPr>
          <w:p w:rsidR="00B17D80" w:rsidRDefault="00B17D80" w:rsidP="007B59FD">
            <w:pPr>
              <w:pStyle w:val="TAL"/>
            </w:pPr>
            <w:r>
              <w:t>RELEASE COMPLETE (SS RETURN RESULT) 1.2B</w:t>
            </w:r>
          </w:p>
        </w:tc>
        <w:tc>
          <w:tcPr>
            <w:tcW w:w="1155" w:type="dxa"/>
            <w:tcBorders>
              <w:left w:val="single" w:sz="6" w:space="0" w:color="auto"/>
              <w:right w:val="single" w:sz="6" w:space="0" w:color="auto"/>
            </w:tcBorders>
          </w:tcPr>
          <w:p w:rsidR="00B17D80" w:rsidRDefault="00B17D80" w:rsidP="007B59FD">
            <w:pPr>
              <w:pStyle w:val="TAL"/>
            </w:pPr>
            <w:r>
              <w:t>[Successful]</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435" w:type="dxa"/>
            <w:tcBorders>
              <w:left w:val="single" w:sz="6" w:space="0" w:color="auto"/>
              <w:bottom w:val="single" w:sz="4" w:space="0" w:color="auto"/>
              <w:right w:val="single" w:sz="6" w:space="0" w:color="auto"/>
            </w:tcBorders>
          </w:tcPr>
          <w:p w:rsidR="00B17D80" w:rsidRDefault="00B17D80" w:rsidP="007B59FD">
            <w:pPr>
              <w:pStyle w:val="TAL"/>
            </w:pPr>
            <w:r>
              <w:t>TERMINAL RESPONSE: SEND SS 1.4.1B</w:t>
            </w:r>
          </w:p>
        </w:tc>
        <w:tc>
          <w:tcPr>
            <w:tcW w:w="1155"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SEND SS 1.4.1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6B60AE" w:rsidRDefault="00B17D80" w:rsidP="00B17D80">
      <w:pPr>
        <w:pStyle w:val="EW"/>
        <w:tabs>
          <w:tab w:val="left" w:pos="851"/>
        </w:tabs>
        <w:ind w:left="2835" w:hanging="2551"/>
      </w:pPr>
      <w:r>
        <w:tab/>
      </w:r>
      <w:r w:rsidRPr="006B60AE">
        <w:t>Command type:</w:t>
      </w:r>
      <w:r w:rsidRPr="006B60AE">
        <w:tab/>
        <w:t>SEND SS</w:t>
      </w:r>
    </w:p>
    <w:p w:rsidR="00B17D80" w:rsidRPr="006B60AE" w:rsidRDefault="00B17D80" w:rsidP="00B17D80">
      <w:pPr>
        <w:pStyle w:val="EW"/>
        <w:tabs>
          <w:tab w:val="left" w:pos="851"/>
        </w:tabs>
        <w:ind w:left="2835" w:hanging="2551"/>
      </w:pPr>
      <w:r w:rsidRPr="006B60AE">
        <w:tab/>
        <w:t>Command qualifier:</w:t>
      </w:r>
      <w:r w:rsidRPr="006B60AE">
        <w:tab/>
        <w:t>"00"</w:t>
      </w:r>
    </w:p>
    <w:p w:rsidR="00B17D80" w:rsidRPr="006B60AE" w:rsidRDefault="00B17D80" w:rsidP="00B17D80">
      <w:pPr>
        <w:pStyle w:val="EW"/>
        <w:tabs>
          <w:tab w:val="left" w:pos="851"/>
        </w:tabs>
        <w:ind w:left="2835" w:hanging="2551"/>
      </w:pPr>
      <w:r w:rsidRPr="006B60AE">
        <w:t>Device identities</w:t>
      </w:r>
    </w:p>
    <w:p w:rsidR="00B17D80" w:rsidRPr="006B60AE" w:rsidRDefault="00B17D80" w:rsidP="00B17D80">
      <w:pPr>
        <w:pStyle w:val="EW"/>
        <w:tabs>
          <w:tab w:val="left" w:pos="851"/>
        </w:tabs>
        <w:ind w:left="2835" w:hanging="2551"/>
      </w:pPr>
      <w:r w:rsidRPr="006B60AE">
        <w:tab/>
        <w:t>Source device:</w:t>
      </w:r>
      <w:r w:rsidRPr="006B60AE">
        <w:tab/>
        <w:t>SIM</w:t>
      </w:r>
    </w:p>
    <w:p w:rsidR="00B17D80" w:rsidRPr="006B60AE" w:rsidRDefault="00B17D80" w:rsidP="00B17D80">
      <w:pPr>
        <w:pStyle w:val="EW"/>
        <w:tabs>
          <w:tab w:val="left" w:pos="851"/>
        </w:tabs>
        <w:ind w:left="2835" w:hanging="2551"/>
      </w:pPr>
      <w:r w:rsidRPr="006B60AE">
        <w:tab/>
        <w:t>Destination device:</w:t>
      </w:r>
      <w:r w:rsidRPr="006B60AE">
        <w:tab/>
        <w:t>Network</w:t>
      </w:r>
    </w:p>
    <w:p w:rsidR="00B17D80" w:rsidRDefault="00B17D80" w:rsidP="00B17D80">
      <w:pPr>
        <w:pStyle w:val="EW"/>
        <w:tabs>
          <w:tab w:val="left" w:pos="851"/>
        </w:tabs>
        <w:ind w:left="2835" w:hanging="2551"/>
      </w:pPr>
      <w:r w:rsidRPr="006B60AE">
        <w:tab/>
      </w:r>
      <w:r>
        <w:t>Alpha identifier:</w:t>
      </w:r>
      <w:r>
        <w:tab/>
        <w:t>"Call Forward"</w:t>
      </w:r>
    </w:p>
    <w:p w:rsidR="00B17D80" w:rsidRDefault="00B17D80" w:rsidP="00B17D80">
      <w:pPr>
        <w:pStyle w:val="EW"/>
        <w:tabs>
          <w:tab w:val="left" w:pos="851"/>
        </w:tabs>
        <w:ind w:left="2835" w:hanging="2551"/>
      </w:pPr>
      <w:r>
        <w:t>SS String</w:t>
      </w:r>
    </w:p>
    <w:p w:rsidR="00B17D80" w:rsidRDefault="00B17D80" w:rsidP="00B17D80">
      <w:pPr>
        <w:pStyle w:val="EW"/>
        <w:tabs>
          <w:tab w:val="left" w:pos="851"/>
        </w:tabs>
        <w:ind w:left="2835" w:hanging="2551"/>
      </w:pPr>
      <w:r>
        <w:lastRenderedPageBreak/>
        <w:tab/>
        <w:t>TON:</w:t>
      </w:r>
      <w:r>
        <w:tab/>
        <w:t>International</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X"/>
        <w:tabs>
          <w:tab w:val="left" w:pos="851"/>
        </w:tabs>
        <w:ind w:left="2835" w:hanging="2551"/>
      </w:pPr>
      <w:r>
        <w:tab/>
        <w:t>SS string:</w:t>
      </w:r>
      <w:r>
        <w:tab/>
        <w:t>"**21*0123456789012345678901234567*11#"</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REGISTER 1.2A</w:t>
      </w:r>
    </w:p>
    <w:p w:rsidR="00B17D80" w:rsidRDefault="00B17D80" w:rsidP="00B17D80">
      <w:r>
        <w:t>Logically (only SS argument):</w:t>
      </w:r>
    </w:p>
    <w:p w:rsidR="00B17D80" w:rsidRDefault="00B17D80" w:rsidP="00B17D80">
      <w:pPr>
        <w:pStyle w:val="EW"/>
        <w:tabs>
          <w:tab w:val="left" w:pos="851"/>
          <w:tab w:val="left" w:pos="1134"/>
        </w:tabs>
        <w:ind w:left="2835" w:hanging="2551"/>
        <w:rPr>
          <w:snapToGrid w:val="0"/>
        </w:rPr>
      </w:pPr>
      <w:r>
        <w:rPr>
          <w:snapToGrid w:val="0"/>
        </w:rPr>
        <w:t>REGISTER SS ARGUMENT</w:t>
      </w:r>
    </w:p>
    <w:p w:rsidR="00B17D80" w:rsidRDefault="00B17D80" w:rsidP="00B17D80">
      <w:pPr>
        <w:pStyle w:val="EW"/>
        <w:tabs>
          <w:tab w:val="left" w:pos="851"/>
          <w:tab w:val="left" w:pos="1134"/>
        </w:tabs>
        <w:ind w:left="2835" w:hanging="2551"/>
        <w:rPr>
          <w:snapToGrid w:val="0"/>
        </w:rPr>
      </w:pPr>
      <w:r>
        <w:rPr>
          <w:snapToGrid w:val="0"/>
        </w:rPr>
        <w:tab/>
        <w:t>RegisterSSArg</w:t>
      </w:r>
    </w:p>
    <w:p w:rsidR="00B17D80" w:rsidRDefault="00B17D80" w:rsidP="00B17D80">
      <w:pPr>
        <w:pStyle w:val="EW"/>
        <w:tabs>
          <w:tab w:val="left" w:pos="851"/>
          <w:tab w:val="left" w:pos="1134"/>
        </w:tabs>
        <w:ind w:left="3119" w:hanging="2835"/>
        <w:rPr>
          <w:snapToGrid w:val="0"/>
        </w:rPr>
      </w:pPr>
      <w:r>
        <w:rPr>
          <w:snapToGrid w:val="0"/>
        </w:rPr>
        <w:tab/>
        <w:t>SS-Code</w:t>
      </w:r>
    </w:p>
    <w:p w:rsidR="00B17D80" w:rsidRDefault="00B17D80" w:rsidP="00B17D80">
      <w:pPr>
        <w:pStyle w:val="EW"/>
        <w:tabs>
          <w:tab w:val="left" w:pos="851"/>
          <w:tab w:val="left" w:pos="1134"/>
        </w:tabs>
        <w:ind w:left="3119" w:hanging="2835"/>
        <w:rPr>
          <w:snapToGrid w:val="0"/>
        </w:rPr>
      </w:pPr>
      <w:r>
        <w:rPr>
          <w:snapToGrid w:val="0"/>
        </w:rPr>
        <w:tab/>
      </w:r>
      <w:r>
        <w:rPr>
          <w:snapToGrid w:val="0"/>
        </w:rPr>
        <w:tab/>
        <w:t>Call Forwarding Unconditional</w:t>
      </w:r>
    </w:p>
    <w:p w:rsidR="00B17D80" w:rsidRDefault="00B17D80" w:rsidP="00B17D80">
      <w:pPr>
        <w:pStyle w:val="EW"/>
        <w:tabs>
          <w:tab w:val="left" w:pos="851"/>
          <w:tab w:val="left" w:pos="1134"/>
        </w:tabs>
        <w:ind w:left="3119" w:hanging="2835"/>
        <w:rPr>
          <w:snapToGrid w:val="0"/>
        </w:rPr>
      </w:pPr>
      <w:r>
        <w:rPr>
          <w:snapToGrid w:val="0"/>
        </w:rPr>
        <w:tab/>
        <w:t>TeleserviceCode</w:t>
      </w:r>
    </w:p>
    <w:p w:rsidR="00B17D80" w:rsidRDefault="00B17D80" w:rsidP="00B17D80">
      <w:pPr>
        <w:pStyle w:val="EW"/>
        <w:tabs>
          <w:tab w:val="left" w:pos="851"/>
          <w:tab w:val="left" w:pos="1134"/>
        </w:tabs>
        <w:ind w:left="3119" w:hanging="2835"/>
        <w:rPr>
          <w:snapToGrid w:val="0"/>
        </w:rPr>
      </w:pPr>
      <w:r>
        <w:rPr>
          <w:snapToGrid w:val="0"/>
        </w:rPr>
        <w:tab/>
      </w:r>
      <w:r>
        <w:rPr>
          <w:snapToGrid w:val="0"/>
        </w:rPr>
        <w:tab/>
        <w:t>See Note 1</w:t>
      </w:r>
    </w:p>
    <w:p w:rsidR="00B17D80" w:rsidRDefault="00B17D80" w:rsidP="00B17D80">
      <w:pPr>
        <w:pStyle w:val="EW"/>
        <w:tabs>
          <w:tab w:val="left" w:pos="851"/>
          <w:tab w:val="left" w:pos="1134"/>
        </w:tabs>
        <w:ind w:left="3119" w:hanging="2835"/>
        <w:rPr>
          <w:snapToGrid w:val="0"/>
        </w:rPr>
      </w:pPr>
      <w:r>
        <w:rPr>
          <w:snapToGrid w:val="0"/>
        </w:rPr>
        <w:tab/>
        <w:t>ForwardedToNumber</w:t>
      </w:r>
    </w:p>
    <w:p w:rsidR="00B17D80" w:rsidRDefault="00B17D80" w:rsidP="00B17D80">
      <w:pPr>
        <w:pStyle w:val="EW"/>
        <w:tabs>
          <w:tab w:val="left" w:pos="851"/>
          <w:tab w:val="left" w:pos="1134"/>
        </w:tabs>
        <w:ind w:left="3119" w:hanging="2835"/>
        <w:rPr>
          <w:snapToGrid w:val="0"/>
        </w:rPr>
      </w:pPr>
      <w:r>
        <w:rPr>
          <w:snapToGrid w:val="0"/>
        </w:rPr>
        <w:tab/>
      </w:r>
      <w:r>
        <w:rPr>
          <w:snapToGrid w:val="0"/>
        </w:rPr>
        <w:tab/>
        <w:t>nature of address ind.:</w:t>
      </w:r>
      <w:r>
        <w:rPr>
          <w:snapToGrid w:val="0"/>
        </w:rPr>
        <w:tab/>
        <w:t>international</w:t>
      </w:r>
    </w:p>
    <w:p w:rsidR="00B17D80" w:rsidRDefault="00B17D80" w:rsidP="00B17D80">
      <w:pPr>
        <w:pStyle w:val="EW"/>
        <w:tabs>
          <w:tab w:val="left" w:pos="851"/>
          <w:tab w:val="left" w:pos="1134"/>
        </w:tabs>
        <w:ind w:left="3119" w:hanging="2835"/>
        <w:rPr>
          <w:snapToGrid w:val="0"/>
        </w:rPr>
      </w:pPr>
      <w:r>
        <w:rPr>
          <w:snapToGrid w:val="0"/>
        </w:rPr>
        <w:tab/>
      </w:r>
      <w:r>
        <w:rPr>
          <w:snapToGrid w:val="0"/>
        </w:rPr>
        <w:tab/>
        <w:t>numbering plan ind.:</w:t>
      </w:r>
      <w:r>
        <w:rPr>
          <w:snapToGrid w:val="0"/>
        </w:rPr>
        <w:tab/>
        <w:t>ISDN/Telephony (E.164)</w:t>
      </w:r>
    </w:p>
    <w:p w:rsidR="00B17D80" w:rsidRDefault="00B17D80" w:rsidP="00B17D80">
      <w:pPr>
        <w:pStyle w:val="EW"/>
        <w:tabs>
          <w:tab w:val="left" w:pos="851"/>
          <w:tab w:val="left" w:pos="1134"/>
        </w:tabs>
        <w:ind w:left="3119" w:hanging="2835"/>
        <w:rPr>
          <w:snapToGrid w:val="0"/>
        </w:rPr>
      </w:pPr>
      <w:r>
        <w:rPr>
          <w:snapToGrid w:val="0"/>
        </w:rPr>
        <w:tab/>
      </w:r>
      <w:r>
        <w:rPr>
          <w:snapToGrid w:val="0"/>
        </w:rPr>
        <w:tab/>
        <w:t>TBCD String:</w:t>
      </w:r>
      <w:r>
        <w:rPr>
          <w:snapToGrid w:val="0"/>
        </w:rPr>
        <w:tab/>
        <w:t>0123456789012345678901234567</w:t>
      </w:r>
    </w:p>
    <w:p w:rsidR="00B17D80" w:rsidRDefault="00B17D80" w:rsidP="00B17D80">
      <w:pPr>
        <w:pStyle w:val="EX"/>
        <w:tabs>
          <w:tab w:val="left" w:pos="851"/>
          <w:tab w:val="left" w:pos="1134"/>
        </w:tabs>
        <w:ind w:left="3119" w:hanging="2835"/>
        <w:rPr>
          <w:snapToGrid w:val="0"/>
        </w:rPr>
      </w:pPr>
      <w:r>
        <w:rPr>
          <w:snapToGrid w:val="0"/>
        </w:rPr>
        <w:tab/>
      </w:r>
      <w:r>
        <w:rPr>
          <w:snapToGrid w:val="0"/>
        </w:rPr>
        <w:tab/>
        <w:t>longFTN-Supported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709"/>
        <w:gridCol w:w="425"/>
        <w:gridCol w:w="567"/>
        <w:gridCol w:w="567"/>
        <w:gridCol w:w="567"/>
        <w:gridCol w:w="425"/>
        <w:gridCol w:w="851"/>
        <w:gridCol w:w="425"/>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NO"/>
      </w:pPr>
      <w:r>
        <w:t>Note 1</w:t>
      </w:r>
      <w:r w:rsidRPr="005A4922">
        <w:t xml:space="preserve">: </w:t>
      </w:r>
      <w:r>
        <w:rPr>
          <w:snapToGrid w:val="0"/>
        </w:rPr>
        <w:t>TeleserviceCode</w:t>
      </w:r>
      <w:r>
        <w:t xml:space="preserve"> is </w:t>
      </w:r>
      <w:r w:rsidRPr="005A4922">
        <w:t>'</w:t>
      </w:r>
      <w:r>
        <w:t>11</w:t>
      </w:r>
      <w:r w:rsidRPr="005A4922">
        <w:t>'</w:t>
      </w:r>
      <w:r>
        <w:t xml:space="preserve"> for "</w:t>
      </w:r>
      <w:r>
        <w:rPr>
          <w:snapToGrid w:val="0"/>
        </w:rPr>
        <w:t>Telephony</w:t>
      </w:r>
      <w:r>
        <w:t xml:space="preserve">" </w:t>
      </w:r>
      <w:r>
        <w:rPr>
          <w:snapToGrid w:val="0"/>
        </w:rPr>
        <w:t xml:space="preserve">or </w:t>
      </w:r>
      <w:r>
        <w:t xml:space="preserve">is </w:t>
      </w:r>
      <w:r w:rsidRPr="005A4922">
        <w:t>'</w:t>
      </w:r>
      <w:r>
        <w:t>10</w:t>
      </w:r>
      <w:r w:rsidRPr="005A4922">
        <w:t>'</w:t>
      </w:r>
      <w:r>
        <w:t xml:space="preserve"> for "</w:t>
      </w:r>
      <w:r w:rsidRPr="00D81BDE">
        <w:rPr>
          <w:snapToGrid w:val="0"/>
        </w:rPr>
        <w:t>allSpeechTransmissionServices</w:t>
      </w:r>
      <w:r>
        <w:t>"</w:t>
      </w:r>
    </w:p>
    <w:p w:rsidR="00B17D80" w:rsidRDefault="00B17D80" w:rsidP="00B17D80">
      <w:r>
        <w:t>REGISTER 1.2B</w:t>
      </w:r>
    </w:p>
    <w:p w:rsidR="00B17D80" w:rsidRDefault="00B17D80" w:rsidP="00B17D80">
      <w:r>
        <w:t>Logically (only SS argument):</w:t>
      </w:r>
    </w:p>
    <w:p w:rsidR="00B17D80" w:rsidRDefault="00B17D80" w:rsidP="00B17D80">
      <w:pPr>
        <w:pStyle w:val="EW"/>
        <w:tabs>
          <w:tab w:val="left" w:pos="851"/>
          <w:tab w:val="left" w:pos="1134"/>
        </w:tabs>
        <w:ind w:left="2835" w:hanging="2551"/>
        <w:rPr>
          <w:snapToGrid w:val="0"/>
        </w:rPr>
      </w:pPr>
      <w:r>
        <w:rPr>
          <w:snapToGrid w:val="0"/>
        </w:rPr>
        <w:t>REGISTER SS ARGUMENT</w:t>
      </w:r>
    </w:p>
    <w:p w:rsidR="00B17D80" w:rsidRDefault="00B17D80" w:rsidP="00B17D80">
      <w:pPr>
        <w:pStyle w:val="EW"/>
        <w:tabs>
          <w:tab w:val="left" w:pos="851"/>
          <w:tab w:val="left" w:pos="1134"/>
        </w:tabs>
        <w:ind w:left="2835" w:hanging="2551"/>
        <w:rPr>
          <w:snapToGrid w:val="0"/>
        </w:rPr>
      </w:pPr>
      <w:r>
        <w:rPr>
          <w:snapToGrid w:val="0"/>
        </w:rPr>
        <w:tab/>
        <w:t>RegisterSSArg</w:t>
      </w:r>
    </w:p>
    <w:p w:rsidR="00B17D80" w:rsidRDefault="00B17D80" w:rsidP="00B17D80">
      <w:pPr>
        <w:pStyle w:val="EW"/>
        <w:tabs>
          <w:tab w:val="left" w:pos="851"/>
          <w:tab w:val="left" w:pos="1134"/>
        </w:tabs>
        <w:ind w:left="3119" w:hanging="2835"/>
        <w:rPr>
          <w:snapToGrid w:val="0"/>
        </w:rPr>
      </w:pPr>
      <w:r>
        <w:rPr>
          <w:snapToGrid w:val="0"/>
        </w:rPr>
        <w:tab/>
        <w:t>SS-Code</w:t>
      </w:r>
    </w:p>
    <w:p w:rsidR="00B17D80" w:rsidRDefault="00B17D80" w:rsidP="00B17D80">
      <w:pPr>
        <w:pStyle w:val="EW"/>
        <w:tabs>
          <w:tab w:val="left" w:pos="851"/>
          <w:tab w:val="left" w:pos="1134"/>
        </w:tabs>
        <w:ind w:left="3119" w:hanging="2835"/>
        <w:rPr>
          <w:snapToGrid w:val="0"/>
        </w:rPr>
      </w:pPr>
      <w:r>
        <w:rPr>
          <w:snapToGrid w:val="0"/>
        </w:rPr>
        <w:tab/>
      </w:r>
      <w:r>
        <w:rPr>
          <w:snapToGrid w:val="0"/>
        </w:rPr>
        <w:tab/>
        <w:t>Call Forwarding Unconditional</w:t>
      </w:r>
    </w:p>
    <w:p w:rsidR="00B17D80" w:rsidRDefault="00B17D80" w:rsidP="00B17D80">
      <w:pPr>
        <w:pStyle w:val="EW"/>
        <w:tabs>
          <w:tab w:val="left" w:pos="851"/>
          <w:tab w:val="left" w:pos="1134"/>
        </w:tabs>
        <w:ind w:left="3119" w:hanging="2835"/>
        <w:rPr>
          <w:snapToGrid w:val="0"/>
        </w:rPr>
      </w:pPr>
      <w:r>
        <w:rPr>
          <w:snapToGrid w:val="0"/>
        </w:rPr>
        <w:tab/>
        <w:t>TeleserviceCode</w:t>
      </w:r>
    </w:p>
    <w:p w:rsidR="00B17D80" w:rsidRDefault="00B17D80" w:rsidP="00B17D80">
      <w:pPr>
        <w:pStyle w:val="EW"/>
        <w:tabs>
          <w:tab w:val="left" w:pos="851"/>
          <w:tab w:val="left" w:pos="1134"/>
        </w:tabs>
        <w:ind w:left="3119" w:hanging="2835"/>
        <w:rPr>
          <w:snapToGrid w:val="0"/>
        </w:rPr>
      </w:pPr>
      <w:r>
        <w:rPr>
          <w:snapToGrid w:val="0"/>
        </w:rPr>
        <w:tab/>
      </w:r>
      <w:r>
        <w:rPr>
          <w:snapToGrid w:val="0"/>
        </w:rPr>
        <w:tab/>
        <w:t>See Note 1</w:t>
      </w:r>
    </w:p>
    <w:p w:rsidR="00B17D80" w:rsidRDefault="00B17D80" w:rsidP="00B17D80">
      <w:pPr>
        <w:pStyle w:val="EW"/>
        <w:tabs>
          <w:tab w:val="left" w:pos="851"/>
          <w:tab w:val="left" w:pos="1134"/>
        </w:tabs>
        <w:ind w:left="3119" w:hanging="2835"/>
        <w:rPr>
          <w:snapToGrid w:val="0"/>
        </w:rPr>
      </w:pPr>
      <w:r>
        <w:rPr>
          <w:snapToGrid w:val="0"/>
        </w:rPr>
        <w:tab/>
        <w:t>ForwardedToNumber</w:t>
      </w:r>
    </w:p>
    <w:p w:rsidR="00B17D80" w:rsidRDefault="00B17D80" w:rsidP="00B17D80">
      <w:pPr>
        <w:pStyle w:val="EW"/>
        <w:tabs>
          <w:tab w:val="left" w:pos="851"/>
          <w:tab w:val="left" w:pos="1134"/>
        </w:tabs>
        <w:ind w:left="3119" w:hanging="2835"/>
        <w:rPr>
          <w:snapToGrid w:val="0"/>
        </w:rPr>
      </w:pPr>
      <w:r>
        <w:rPr>
          <w:snapToGrid w:val="0"/>
        </w:rPr>
        <w:tab/>
      </w:r>
      <w:r>
        <w:rPr>
          <w:snapToGrid w:val="0"/>
        </w:rPr>
        <w:tab/>
        <w:t>nature of address ind.:</w:t>
      </w:r>
      <w:r>
        <w:rPr>
          <w:snapToGrid w:val="0"/>
        </w:rPr>
        <w:tab/>
        <w:t>international</w:t>
      </w:r>
    </w:p>
    <w:p w:rsidR="00B17D80" w:rsidRDefault="00B17D80" w:rsidP="00B17D80">
      <w:pPr>
        <w:pStyle w:val="EW"/>
        <w:tabs>
          <w:tab w:val="left" w:pos="851"/>
          <w:tab w:val="left" w:pos="1134"/>
        </w:tabs>
        <w:ind w:left="3119" w:hanging="2835"/>
        <w:rPr>
          <w:snapToGrid w:val="0"/>
        </w:rPr>
      </w:pPr>
      <w:r>
        <w:rPr>
          <w:snapToGrid w:val="0"/>
        </w:rPr>
        <w:tab/>
      </w:r>
      <w:r>
        <w:rPr>
          <w:snapToGrid w:val="0"/>
        </w:rPr>
        <w:tab/>
        <w:t>numbering plan ind.:</w:t>
      </w:r>
      <w:r>
        <w:rPr>
          <w:snapToGrid w:val="0"/>
        </w:rPr>
        <w:tab/>
        <w:t>ISDN/Telephony (E.164)</w:t>
      </w:r>
    </w:p>
    <w:p w:rsidR="00B17D80" w:rsidRDefault="00B17D80" w:rsidP="00B17D80">
      <w:pPr>
        <w:pStyle w:val="EX"/>
        <w:tabs>
          <w:tab w:val="left" w:pos="851"/>
          <w:tab w:val="left" w:pos="1134"/>
        </w:tabs>
        <w:ind w:left="3119" w:hanging="2835"/>
        <w:rPr>
          <w:snapToGrid w:val="0"/>
        </w:rPr>
      </w:pPr>
      <w:r>
        <w:rPr>
          <w:snapToGrid w:val="0"/>
        </w:rPr>
        <w:tab/>
        <w:t>TBCD String:</w:t>
      </w:r>
      <w:r>
        <w:rPr>
          <w:snapToGrid w:val="0"/>
        </w:rPr>
        <w:tab/>
      </w:r>
      <w:r>
        <w:rPr>
          <w:snapToGrid w:val="0"/>
        </w:rPr>
        <w:tab/>
      </w:r>
      <w:r>
        <w:rPr>
          <w:snapToGrid w:val="0"/>
        </w:rPr>
        <w:tab/>
      </w:r>
      <w:r>
        <w:rPr>
          <w:snapToGrid w:val="0"/>
        </w:rPr>
        <w:tab/>
        <w:t>0123456789012345678901234567</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709"/>
        <w:gridCol w:w="425"/>
        <w:gridCol w:w="567"/>
        <w:gridCol w:w="567"/>
        <w:gridCol w:w="567"/>
        <w:gridCol w:w="425"/>
        <w:gridCol w:w="851"/>
        <w:gridCol w:w="425"/>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NO"/>
      </w:pPr>
      <w:r>
        <w:lastRenderedPageBreak/>
        <w:t>Note 1</w:t>
      </w:r>
      <w:r w:rsidRPr="005A4922">
        <w:t xml:space="preserve">: </w:t>
      </w:r>
      <w:r>
        <w:rPr>
          <w:snapToGrid w:val="0"/>
        </w:rPr>
        <w:t>TeleserviceCode</w:t>
      </w:r>
      <w:r>
        <w:t xml:space="preserve"> is </w:t>
      </w:r>
      <w:r w:rsidRPr="005A4922">
        <w:t>'</w:t>
      </w:r>
      <w:r>
        <w:t>11</w:t>
      </w:r>
      <w:r w:rsidRPr="005A4922">
        <w:t>'</w:t>
      </w:r>
      <w:r>
        <w:t xml:space="preserve"> for "</w:t>
      </w:r>
      <w:r>
        <w:rPr>
          <w:snapToGrid w:val="0"/>
        </w:rPr>
        <w:t>Telephony</w:t>
      </w:r>
      <w:r>
        <w:t xml:space="preserve">" </w:t>
      </w:r>
      <w:r>
        <w:rPr>
          <w:snapToGrid w:val="0"/>
        </w:rPr>
        <w:t xml:space="preserve">or </w:t>
      </w:r>
      <w:r>
        <w:t xml:space="preserve">is </w:t>
      </w:r>
      <w:r w:rsidRPr="005A4922">
        <w:t>'</w:t>
      </w:r>
      <w:r>
        <w:t>10</w:t>
      </w:r>
      <w:r w:rsidRPr="005A4922">
        <w:t>'</w:t>
      </w:r>
      <w:r>
        <w:t xml:space="preserve"> for "</w:t>
      </w:r>
      <w:r w:rsidRPr="00D81BDE">
        <w:rPr>
          <w:snapToGrid w:val="0"/>
        </w:rPr>
        <w:t>allSpeechTransmissionServices</w:t>
      </w:r>
      <w:r>
        <w:t>"</w:t>
      </w:r>
    </w:p>
    <w:p w:rsidR="00B17D80" w:rsidRDefault="00B17D80" w:rsidP="00B17D80">
      <w:r>
        <w:t>RELEASE COMPLETE (SS RETURN RESULT) 1.2A</w:t>
      </w:r>
    </w:p>
    <w:p w:rsidR="00B17D80" w:rsidRDefault="00B17D80" w:rsidP="00B17D80">
      <w:r>
        <w:t>Logically (only from operation code):</w:t>
      </w:r>
    </w:p>
    <w:p w:rsidR="00B17D80" w:rsidRDefault="00B17D80" w:rsidP="00B17D80">
      <w:pPr>
        <w:pStyle w:val="EW"/>
        <w:tabs>
          <w:tab w:val="left" w:pos="851"/>
          <w:tab w:val="left" w:pos="1134"/>
        </w:tabs>
      </w:pPr>
      <w:r>
        <w:t>REGISTER SS RETURN RESULT</w:t>
      </w:r>
    </w:p>
    <w:p w:rsidR="00B17D80" w:rsidRDefault="00B17D80" w:rsidP="00B17D80">
      <w:pPr>
        <w:pStyle w:val="EW"/>
        <w:tabs>
          <w:tab w:val="left" w:pos="851"/>
          <w:tab w:val="left" w:pos="1134"/>
        </w:tabs>
      </w:pPr>
      <w:r>
        <w:tab/>
        <w:t>ForwardingInfo</w:t>
      </w:r>
    </w:p>
    <w:p w:rsidR="00B17D80" w:rsidRDefault="00B17D80" w:rsidP="00B17D80">
      <w:pPr>
        <w:pStyle w:val="EW"/>
        <w:tabs>
          <w:tab w:val="left" w:pos="851"/>
          <w:tab w:val="left" w:pos="1134"/>
        </w:tabs>
      </w:pPr>
      <w:r>
        <w:tab/>
        <w:t>SS-Code</w:t>
      </w:r>
    </w:p>
    <w:p w:rsidR="00B17D80" w:rsidRDefault="00B17D80" w:rsidP="00B17D80">
      <w:pPr>
        <w:pStyle w:val="EW"/>
        <w:tabs>
          <w:tab w:val="left" w:pos="851"/>
          <w:tab w:val="left" w:pos="1134"/>
        </w:tabs>
      </w:pPr>
      <w:r>
        <w:tab/>
      </w:r>
      <w:r>
        <w:tab/>
        <w:t>- Call Forwarding Unconditional</w:t>
      </w:r>
    </w:p>
    <w:p w:rsidR="00B17D80" w:rsidRDefault="00B17D80" w:rsidP="00B17D80">
      <w:pPr>
        <w:pStyle w:val="EW"/>
        <w:tabs>
          <w:tab w:val="left" w:pos="851"/>
          <w:tab w:val="left" w:pos="1134"/>
        </w:tabs>
      </w:pPr>
      <w:r>
        <w:tab/>
        <w:t>ForwardFeatureList</w:t>
      </w:r>
    </w:p>
    <w:p w:rsidR="00B17D80" w:rsidRDefault="00B17D80" w:rsidP="00B17D80">
      <w:pPr>
        <w:pStyle w:val="EW"/>
        <w:tabs>
          <w:tab w:val="left" w:pos="851"/>
          <w:tab w:val="left" w:pos="1134"/>
        </w:tabs>
      </w:pPr>
      <w:r>
        <w:tab/>
      </w:r>
      <w:r>
        <w:tab/>
        <w:t>ForwardingFeature</w:t>
      </w:r>
    </w:p>
    <w:p w:rsidR="00B17D80" w:rsidRDefault="00B17D80" w:rsidP="00B17D80">
      <w:pPr>
        <w:pStyle w:val="EW"/>
        <w:tabs>
          <w:tab w:val="left" w:pos="851"/>
          <w:tab w:val="left" w:pos="1134"/>
        </w:tabs>
      </w:pPr>
      <w:r>
        <w:tab/>
      </w:r>
      <w:r>
        <w:tab/>
        <w:t>TeleserviceCode</w:t>
      </w:r>
    </w:p>
    <w:p w:rsidR="00B17D80" w:rsidRDefault="00B17D80" w:rsidP="00B17D80">
      <w:pPr>
        <w:pStyle w:val="EW"/>
        <w:tabs>
          <w:tab w:val="left" w:pos="851"/>
          <w:tab w:val="left" w:pos="1134"/>
        </w:tabs>
        <w:rPr>
          <w:snapToGrid w:val="0"/>
        </w:rPr>
      </w:pPr>
      <w:r>
        <w:rPr>
          <w:snapToGrid w:val="0"/>
        </w:rPr>
        <w:tab/>
      </w:r>
      <w:r>
        <w:rPr>
          <w:snapToGrid w:val="0"/>
        </w:rPr>
        <w:tab/>
        <w:t>- See Note 1</w:t>
      </w:r>
    </w:p>
    <w:p w:rsidR="00B17D80" w:rsidRDefault="00B17D80" w:rsidP="00B17D80">
      <w:pPr>
        <w:pStyle w:val="EW"/>
        <w:tabs>
          <w:tab w:val="left" w:pos="851"/>
          <w:tab w:val="left" w:pos="1134"/>
        </w:tabs>
      </w:pPr>
      <w:r>
        <w:tab/>
        <w:t>SS-Status</w:t>
      </w:r>
    </w:p>
    <w:p w:rsidR="00B17D80" w:rsidRDefault="00B17D80" w:rsidP="00B17D80">
      <w:pPr>
        <w:pStyle w:val="EW"/>
        <w:tabs>
          <w:tab w:val="left" w:pos="851"/>
          <w:tab w:val="left" w:pos="1134"/>
        </w:tabs>
      </w:pPr>
      <w:r>
        <w:tab/>
      </w:r>
      <w:r>
        <w:tab/>
        <w:t>- state ind.: operative</w:t>
      </w:r>
    </w:p>
    <w:p w:rsidR="00B17D80" w:rsidRDefault="00B17D80" w:rsidP="00B17D80">
      <w:pPr>
        <w:pStyle w:val="EW"/>
        <w:tabs>
          <w:tab w:val="left" w:pos="851"/>
          <w:tab w:val="left" w:pos="1134"/>
        </w:tabs>
      </w:pPr>
      <w:r>
        <w:tab/>
      </w:r>
      <w:r>
        <w:tab/>
        <w:t>- provision ind.: provisioned</w:t>
      </w:r>
    </w:p>
    <w:p w:rsidR="00B17D80" w:rsidRDefault="00B17D80" w:rsidP="00B17D80">
      <w:pPr>
        <w:pStyle w:val="EW"/>
        <w:tabs>
          <w:tab w:val="left" w:pos="851"/>
          <w:tab w:val="left" w:pos="1134"/>
        </w:tabs>
      </w:pPr>
      <w:r>
        <w:tab/>
      </w:r>
      <w:r>
        <w:tab/>
        <w:t>- registration ind.: registered</w:t>
      </w:r>
    </w:p>
    <w:p w:rsidR="00B17D80" w:rsidRDefault="00B17D80" w:rsidP="00B17D80">
      <w:pPr>
        <w:pStyle w:val="EW"/>
        <w:tabs>
          <w:tab w:val="left" w:pos="851"/>
          <w:tab w:val="left" w:pos="1134"/>
        </w:tabs>
      </w:pPr>
      <w:r>
        <w:tab/>
      </w:r>
      <w:r>
        <w:tab/>
        <w:t>- activation ind.: active</w:t>
      </w:r>
    </w:p>
    <w:p w:rsidR="00B17D80" w:rsidRDefault="00B17D80" w:rsidP="00B17D80">
      <w:pPr>
        <w:pStyle w:val="EW"/>
        <w:tabs>
          <w:tab w:val="left" w:pos="851"/>
          <w:tab w:val="left" w:pos="1134"/>
        </w:tabs>
      </w:pPr>
      <w:r>
        <w:tab/>
        <w:t>longForwardedToNumber</w:t>
      </w:r>
    </w:p>
    <w:p w:rsidR="00B17D80" w:rsidRDefault="00B17D80" w:rsidP="00B17D80">
      <w:pPr>
        <w:pStyle w:val="EW"/>
        <w:tabs>
          <w:tab w:val="left" w:pos="851"/>
          <w:tab w:val="left" w:pos="1134"/>
        </w:tabs>
      </w:pPr>
      <w:r>
        <w:tab/>
      </w:r>
      <w:r>
        <w:tab/>
        <w:t>- nature of address ind.: international</w:t>
      </w:r>
    </w:p>
    <w:p w:rsidR="00B17D80" w:rsidRDefault="00B17D80" w:rsidP="00B17D80">
      <w:pPr>
        <w:pStyle w:val="EW"/>
        <w:tabs>
          <w:tab w:val="left" w:pos="851"/>
          <w:tab w:val="left" w:pos="1134"/>
        </w:tabs>
      </w:pPr>
      <w:r>
        <w:tab/>
      </w:r>
      <w:r>
        <w:tab/>
        <w:t>- numbering plan ind.: ISDN/Telephony (E.164)</w:t>
      </w:r>
    </w:p>
    <w:p w:rsidR="00B17D80" w:rsidRDefault="00B17D80" w:rsidP="00B17D80">
      <w:pPr>
        <w:pStyle w:val="EX"/>
        <w:tabs>
          <w:tab w:val="left" w:pos="851"/>
          <w:tab w:val="left" w:pos="1134"/>
        </w:tabs>
      </w:pPr>
      <w:r>
        <w:tab/>
      </w:r>
      <w:r>
        <w:tab/>
        <w:t>- TBCD String: 0123456789012345678901234567</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992"/>
        <w:gridCol w:w="851"/>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9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992" w:type="dxa"/>
            <w:tcBorders>
              <w:top w:val="single" w:sz="4" w:space="0" w:color="auto"/>
              <w:right w:val="single" w:sz="4" w:space="0" w:color="auto"/>
            </w:tcBorders>
          </w:tcPr>
          <w:p w:rsidR="00B17D80" w:rsidRDefault="00B17D80" w:rsidP="007B59FD">
            <w:pPr>
              <w:pStyle w:val="TAL"/>
            </w:pP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r>
      <w:tr w:rsidR="00B17D80" w:rsidTr="007B59FD">
        <w:tblPrEx>
          <w:tblCellMar>
            <w:top w:w="0" w:type="dxa"/>
            <w:bottom w:w="0" w:type="dxa"/>
          </w:tblCellMar>
        </w:tblPrEx>
        <w:trPr>
          <w:jc w:val="center"/>
        </w:trPr>
        <w:tc>
          <w:tcPr>
            <w:tcW w:w="992" w:type="dxa"/>
            <w:tcBorders>
              <w:right w:val="single" w:sz="4" w:space="0" w:color="auto"/>
            </w:tcBorders>
          </w:tcPr>
          <w:p w:rsidR="00B17D80" w:rsidRDefault="00B17D80" w:rsidP="007B59FD">
            <w:pPr>
              <w:pStyle w:val="TAL"/>
            </w:pP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r w:rsidR="00B17D80" w:rsidTr="007B59FD">
        <w:tblPrEx>
          <w:tblCellMar>
            <w:top w:w="0" w:type="dxa"/>
            <w:bottom w:w="0" w:type="dxa"/>
          </w:tblCellMar>
        </w:tblPrEx>
        <w:trPr>
          <w:jc w:val="center"/>
        </w:trPr>
        <w:tc>
          <w:tcPr>
            <w:tcW w:w="992" w:type="dxa"/>
            <w:tcBorders>
              <w:right w:val="single" w:sz="4" w:space="0" w:color="auto"/>
            </w:tcBorders>
          </w:tcPr>
          <w:p w:rsidR="00B17D80" w:rsidRDefault="00B17D80" w:rsidP="007B59FD">
            <w:pPr>
              <w:pStyle w:val="TAL"/>
            </w:pP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EW"/>
        <w:tabs>
          <w:tab w:val="left" w:pos="851"/>
          <w:tab w:val="left" w:pos="1134"/>
        </w:tabs>
        <w:ind w:left="3119" w:hanging="2835"/>
      </w:pPr>
      <w:r>
        <w:t xml:space="preserve">Note 1: </w:t>
      </w:r>
      <w:r>
        <w:rPr>
          <w:snapToGrid w:val="0"/>
        </w:rPr>
        <w:t>TeleserviceCode</w:t>
      </w:r>
      <w:r>
        <w:t xml:space="preserve"> is </w:t>
      </w:r>
      <w:r w:rsidRPr="005A4922">
        <w:t>'</w:t>
      </w:r>
      <w:r>
        <w:t>11</w:t>
      </w:r>
      <w:r w:rsidRPr="005A4922">
        <w:t>'</w:t>
      </w:r>
      <w:r>
        <w:t xml:space="preserve"> for "</w:t>
      </w:r>
      <w:r>
        <w:rPr>
          <w:snapToGrid w:val="0"/>
        </w:rPr>
        <w:t>Telephony</w:t>
      </w:r>
      <w:r>
        <w:t xml:space="preserve">" </w:t>
      </w:r>
      <w:r>
        <w:rPr>
          <w:snapToGrid w:val="0"/>
        </w:rPr>
        <w:t xml:space="preserve">or </w:t>
      </w:r>
      <w:r>
        <w:t xml:space="preserve">is </w:t>
      </w:r>
      <w:r w:rsidRPr="005A4922">
        <w:t>'</w:t>
      </w:r>
      <w:r>
        <w:t>10</w:t>
      </w:r>
      <w:r w:rsidRPr="005A4922">
        <w:t>'</w:t>
      </w:r>
      <w:r>
        <w:t xml:space="preserve"> for "</w:t>
      </w:r>
      <w:r w:rsidRPr="00D81BDE">
        <w:rPr>
          <w:snapToGrid w:val="0"/>
        </w:rPr>
        <w:t>allSpeechTransmissionServices</w:t>
      </w:r>
      <w:r>
        <w:t>"</w:t>
      </w:r>
    </w:p>
    <w:p w:rsidR="00B17D80" w:rsidRDefault="00B17D80" w:rsidP="00B17D80">
      <w:pPr>
        <w:jc w:val="both"/>
      </w:pPr>
      <w:r>
        <w:t>RELEASE COMPLETE (SS RETURN RESULT) 1.2B</w:t>
      </w:r>
    </w:p>
    <w:p w:rsidR="00B17D80" w:rsidRDefault="00B17D80" w:rsidP="00B17D80">
      <w:r>
        <w:t>Logically (only from operation code):</w:t>
      </w:r>
    </w:p>
    <w:p w:rsidR="00B17D80" w:rsidRDefault="00B17D80" w:rsidP="00B17D80">
      <w:pPr>
        <w:pStyle w:val="EW"/>
        <w:tabs>
          <w:tab w:val="left" w:pos="851"/>
          <w:tab w:val="left" w:pos="1134"/>
        </w:tabs>
      </w:pPr>
      <w:r>
        <w:t>REGISTER SS RETURN RESULT</w:t>
      </w:r>
    </w:p>
    <w:p w:rsidR="00B17D80" w:rsidRDefault="00B17D80" w:rsidP="00B17D80">
      <w:pPr>
        <w:pStyle w:val="EW"/>
        <w:tabs>
          <w:tab w:val="left" w:pos="851"/>
          <w:tab w:val="left" w:pos="1134"/>
        </w:tabs>
      </w:pPr>
      <w:r>
        <w:tab/>
        <w:t>ForwardingInfo</w:t>
      </w:r>
    </w:p>
    <w:p w:rsidR="00B17D80" w:rsidRDefault="00B17D80" w:rsidP="00B17D80">
      <w:pPr>
        <w:pStyle w:val="EW"/>
        <w:tabs>
          <w:tab w:val="left" w:pos="851"/>
          <w:tab w:val="left" w:pos="1134"/>
        </w:tabs>
      </w:pPr>
      <w:r>
        <w:tab/>
        <w:t>SS-Code</w:t>
      </w:r>
    </w:p>
    <w:p w:rsidR="00B17D80" w:rsidRDefault="00B17D80" w:rsidP="00B17D80">
      <w:pPr>
        <w:pStyle w:val="EW"/>
        <w:tabs>
          <w:tab w:val="left" w:pos="851"/>
          <w:tab w:val="left" w:pos="1134"/>
        </w:tabs>
      </w:pPr>
      <w:r>
        <w:tab/>
      </w:r>
      <w:r>
        <w:tab/>
        <w:t>- Call Forwarding Unconditional</w:t>
      </w:r>
    </w:p>
    <w:p w:rsidR="00B17D80" w:rsidRDefault="00B17D80" w:rsidP="00B17D80">
      <w:pPr>
        <w:pStyle w:val="EW"/>
        <w:tabs>
          <w:tab w:val="left" w:pos="851"/>
          <w:tab w:val="left" w:pos="1134"/>
        </w:tabs>
      </w:pPr>
      <w:r>
        <w:tab/>
        <w:t>ForwardFeatureList</w:t>
      </w:r>
    </w:p>
    <w:p w:rsidR="00B17D80" w:rsidRDefault="00B17D80" w:rsidP="00B17D80">
      <w:pPr>
        <w:pStyle w:val="EW"/>
        <w:tabs>
          <w:tab w:val="left" w:pos="851"/>
          <w:tab w:val="left" w:pos="1134"/>
        </w:tabs>
      </w:pPr>
      <w:r>
        <w:tab/>
      </w:r>
      <w:r>
        <w:tab/>
        <w:t>ForwardingFeature</w:t>
      </w:r>
    </w:p>
    <w:p w:rsidR="00B17D80" w:rsidRDefault="00B17D80" w:rsidP="00B17D80">
      <w:pPr>
        <w:pStyle w:val="EW"/>
        <w:tabs>
          <w:tab w:val="left" w:pos="851"/>
          <w:tab w:val="left" w:pos="1134"/>
        </w:tabs>
      </w:pPr>
      <w:r>
        <w:tab/>
      </w:r>
      <w:r>
        <w:tab/>
        <w:t>TeleserviceCode</w:t>
      </w:r>
    </w:p>
    <w:p w:rsidR="00B17D80" w:rsidRDefault="00B17D80" w:rsidP="00B17D80">
      <w:pPr>
        <w:pStyle w:val="EW"/>
        <w:tabs>
          <w:tab w:val="left" w:pos="851"/>
          <w:tab w:val="left" w:pos="1134"/>
        </w:tabs>
        <w:rPr>
          <w:snapToGrid w:val="0"/>
        </w:rPr>
      </w:pPr>
      <w:r>
        <w:rPr>
          <w:snapToGrid w:val="0"/>
        </w:rPr>
        <w:tab/>
      </w:r>
      <w:r>
        <w:rPr>
          <w:snapToGrid w:val="0"/>
        </w:rPr>
        <w:tab/>
        <w:t>See Note 1</w:t>
      </w:r>
    </w:p>
    <w:p w:rsidR="00B17D80" w:rsidRDefault="00B17D80" w:rsidP="00B17D80">
      <w:pPr>
        <w:pStyle w:val="EW"/>
        <w:tabs>
          <w:tab w:val="left" w:pos="851"/>
          <w:tab w:val="left" w:pos="1134"/>
        </w:tabs>
      </w:pPr>
      <w:r>
        <w:tab/>
        <w:t>SS-Status</w:t>
      </w:r>
    </w:p>
    <w:p w:rsidR="00B17D80" w:rsidRDefault="00B17D80" w:rsidP="00B17D80">
      <w:pPr>
        <w:pStyle w:val="EW"/>
        <w:tabs>
          <w:tab w:val="left" w:pos="851"/>
          <w:tab w:val="left" w:pos="1134"/>
        </w:tabs>
      </w:pPr>
      <w:r>
        <w:tab/>
      </w:r>
      <w:r>
        <w:tab/>
        <w:t>- state ind.: operative</w:t>
      </w:r>
    </w:p>
    <w:p w:rsidR="00B17D80" w:rsidRDefault="00B17D80" w:rsidP="00B17D80">
      <w:pPr>
        <w:pStyle w:val="EW"/>
        <w:tabs>
          <w:tab w:val="left" w:pos="851"/>
          <w:tab w:val="left" w:pos="1134"/>
        </w:tabs>
      </w:pPr>
      <w:r>
        <w:tab/>
      </w:r>
      <w:r>
        <w:tab/>
        <w:t>- provision ind.: provisioned</w:t>
      </w:r>
    </w:p>
    <w:p w:rsidR="00B17D80" w:rsidRDefault="00B17D80" w:rsidP="00B17D80">
      <w:pPr>
        <w:pStyle w:val="EW"/>
        <w:tabs>
          <w:tab w:val="left" w:pos="851"/>
          <w:tab w:val="left" w:pos="1134"/>
        </w:tabs>
      </w:pPr>
      <w:r>
        <w:tab/>
      </w:r>
      <w:r>
        <w:tab/>
        <w:t>- registration ind.: registered</w:t>
      </w:r>
    </w:p>
    <w:p w:rsidR="00B17D80" w:rsidRDefault="00B17D80" w:rsidP="00B17D80">
      <w:pPr>
        <w:pStyle w:val="EW"/>
        <w:tabs>
          <w:tab w:val="left" w:pos="851"/>
          <w:tab w:val="left" w:pos="1134"/>
        </w:tabs>
      </w:pPr>
      <w:r>
        <w:tab/>
      </w:r>
      <w:r>
        <w:tab/>
        <w:t>- activation ind.: active</w:t>
      </w:r>
    </w:p>
    <w:p w:rsidR="00B17D80" w:rsidRDefault="00B17D80" w:rsidP="00B17D80">
      <w:pPr>
        <w:pStyle w:val="EW"/>
        <w:tabs>
          <w:tab w:val="left" w:pos="851"/>
          <w:tab w:val="left" w:pos="1134"/>
        </w:tabs>
      </w:pP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992"/>
        <w:gridCol w:w="851"/>
        <w:gridCol w:w="425"/>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9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992" w:type="dxa"/>
            <w:tcBorders>
              <w:top w:val="single" w:sz="4" w:space="0" w:color="auto"/>
              <w:right w:val="single" w:sz="4" w:space="0" w:color="auto"/>
            </w:tcBorders>
          </w:tcPr>
          <w:p w:rsidR="00B17D80" w:rsidRDefault="00B17D80" w:rsidP="007B59FD">
            <w:pPr>
              <w:pStyle w:val="TAL"/>
            </w:pP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NO"/>
        <w:rPr>
          <w:snapToGrid w:val="0"/>
        </w:rPr>
      </w:pPr>
      <w:r>
        <w:t xml:space="preserve">Note 1: </w:t>
      </w:r>
      <w:r>
        <w:rPr>
          <w:snapToGrid w:val="0"/>
        </w:rPr>
        <w:t>TeleserviceCode</w:t>
      </w:r>
      <w:r>
        <w:t xml:space="preserve"> is </w:t>
      </w:r>
      <w:r w:rsidRPr="005A4922">
        <w:t>'</w:t>
      </w:r>
      <w:r>
        <w:t>11</w:t>
      </w:r>
      <w:r w:rsidRPr="005A4922">
        <w:t>'</w:t>
      </w:r>
      <w:r>
        <w:t xml:space="preserve"> for "</w:t>
      </w:r>
      <w:r>
        <w:rPr>
          <w:snapToGrid w:val="0"/>
        </w:rPr>
        <w:t>Telephony</w:t>
      </w:r>
      <w:r>
        <w:t xml:space="preserve">" </w:t>
      </w:r>
      <w:r>
        <w:rPr>
          <w:snapToGrid w:val="0"/>
        </w:rPr>
        <w:t xml:space="preserve">or </w:t>
      </w:r>
      <w:r>
        <w:t xml:space="preserve">is </w:t>
      </w:r>
      <w:r w:rsidRPr="005A4922">
        <w:t>'</w:t>
      </w:r>
      <w:r>
        <w:t>10</w:t>
      </w:r>
      <w:r w:rsidRPr="005A4922">
        <w:t>'</w:t>
      </w:r>
      <w:r>
        <w:t xml:space="preserve"> for "</w:t>
      </w:r>
      <w:r w:rsidRPr="00D81BDE">
        <w:rPr>
          <w:snapToGrid w:val="0"/>
        </w:rPr>
        <w:t>allSpeechTransmissionServices</w:t>
      </w:r>
      <w:r>
        <w:t>"</w:t>
      </w:r>
    </w:p>
    <w:p w:rsidR="00B17D80" w:rsidRDefault="00B17D80" w:rsidP="00B17D80">
      <w:r>
        <w:t>TERMINAL RESPONSE: SEND SS 1.4.1A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9250DF" w:rsidRDefault="00B17D80" w:rsidP="00B17D80">
      <w:pPr>
        <w:pStyle w:val="EW"/>
        <w:tabs>
          <w:tab w:val="left" w:pos="851"/>
        </w:tabs>
        <w:ind w:left="2835" w:hanging="2551"/>
      </w:pPr>
      <w:r>
        <w:lastRenderedPageBreak/>
        <w:tab/>
      </w:r>
      <w:r w:rsidRPr="009250DF">
        <w:t>Command type:</w:t>
      </w:r>
      <w:r w:rsidRPr="009250DF">
        <w:tab/>
        <w:t>SEND SS</w:t>
      </w:r>
    </w:p>
    <w:p w:rsidR="00B17D80" w:rsidRPr="00C82343" w:rsidRDefault="00B17D80" w:rsidP="00B17D80">
      <w:pPr>
        <w:pStyle w:val="EW"/>
        <w:tabs>
          <w:tab w:val="left" w:pos="851"/>
        </w:tabs>
        <w:ind w:left="2835" w:hanging="2551"/>
        <w:rPr>
          <w:lang w:val="fr-FR"/>
        </w:rPr>
      </w:pPr>
      <w:r w:rsidRPr="009250DF">
        <w:tab/>
      </w:r>
      <w:r w:rsidRPr="00C82343">
        <w:rPr>
          <w:lang w:val="fr-FR"/>
        </w:rPr>
        <w:t>Command qualifier:</w:t>
      </w:r>
      <w:r w:rsidRPr="00C82343">
        <w:rPr>
          <w:lang w:val="fr-FR"/>
        </w:rPr>
        <w:tab/>
        <w:t>"00"</w:t>
      </w:r>
    </w:p>
    <w:p w:rsidR="00B17D80" w:rsidRPr="00C82343" w:rsidRDefault="00B17D80" w:rsidP="00B17D80">
      <w:pPr>
        <w:pStyle w:val="EW"/>
        <w:tabs>
          <w:tab w:val="left" w:pos="851"/>
        </w:tabs>
        <w:ind w:left="2835" w:hanging="2551"/>
        <w:rPr>
          <w:lang w:val="fr-FR"/>
        </w:rPr>
      </w:pPr>
      <w:r w:rsidRPr="00C82343">
        <w:rPr>
          <w:lang w:val="fr-FR"/>
        </w:rPr>
        <w:t>Device identities</w:t>
      </w:r>
    </w:p>
    <w:p w:rsidR="00B17D80" w:rsidRPr="00C82343" w:rsidRDefault="00B17D80" w:rsidP="00B17D80">
      <w:pPr>
        <w:pStyle w:val="EW"/>
        <w:tabs>
          <w:tab w:val="left" w:pos="851"/>
        </w:tabs>
        <w:ind w:left="2835" w:hanging="2551"/>
        <w:rPr>
          <w:lang w:val="fr-FR"/>
        </w:rPr>
      </w:pPr>
      <w:r w:rsidRPr="00C82343">
        <w:rPr>
          <w:lang w:val="fr-FR"/>
        </w:rPr>
        <w:tab/>
        <w:t>Source device:</w:t>
      </w:r>
      <w:r w:rsidRPr="00C82343">
        <w:rPr>
          <w:lang w:val="fr-FR"/>
        </w:rPr>
        <w:tab/>
        <w:t>ME</w:t>
      </w:r>
    </w:p>
    <w:p w:rsidR="00B17D80" w:rsidRPr="009250DF" w:rsidRDefault="00B17D80" w:rsidP="00B17D80">
      <w:pPr>
        <w:pStyle w:val="EW"/>
        <w:tabs>
          <w:tab w:val="left" w:pos="851"/>
        </w:tabs>
        <w:ind w:left="2835" w:hanging="2551"/>
      </w:pPr>
      <w:r w:rsidRPr="00C82343">
        <w:rPr>
          <w:lang w:val="fr-FR"/>
        </w:rPr>
        <w:tab/>
      </w:r>
      <w:r w:rsidRPr="009250DF">
        <w:t>Destination device:</w:t>
      </w:r>
      <w:r w:rsidRPr="009250DF">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X"/>
        <w:tabs>
          <w:tab w:val="left" w:pos="851"/>
        </w:tabs>
        <w:ind w:left="2835" w:hanging="2551"/>
      </w:pPr>
      <w:r>
        <w:tab/>
        <w:t>Additional information:</w:t>
      </w:r>
      <w:r>
        <w:tab/>
        <w:t>Operation Code and  SS Parameters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425"/>
        <w:gridCol w:w="850"/>
        <w:gridCol w:w="426"/>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85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42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85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42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85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c>
          <w:tcPr>
            <w:tcW w:w="42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85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42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85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42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6B60AE" w:rsidRDefault="00B17D80" w:rsidP="00B17D80">
      <w:pPr>
        <w:pStyle w:val="NO"/>
        <w:rPr>
          <w:snapToGrid w:val="0"/>
        </w:rPr>
      </w:pPr>
      <w:r>
        <w:t xml:space="preserve">Note 1: </w:t>
      </w:r>
      <w:r>
        <w:rPr>
          <w:snapToGrid w:val="0"/>
        </w:rPr>
        <w:t>TeleserviceCode</w:t>
      </w:r>
      <w:r>
        <w:t xml:space="preserve"> is </w:t>
      </w:r>
      <w:r w:rsidRPr="005A4922">
        <w:t>'</w:t>
      </w:r>
      <w:r>
        <w:t>11</w:t>
      </w:r>
      <w:r w:rsidRPr="005A4922">
        <w:t>'</w:t>
      </w:r>
      <w:r>
        <w:t xml:space="preserve"> for "</w:t>
      </w:r>
      <w:r>
        <w:rPr>
          <w:snapToGrid w:val="0"/>
        </w:rPr>
        <w:t>Telephony</w:t>
      </w:r>
      <w:r>
        <w:t xml:space="preserve">" </w:t>
      </w:r>
      <w:r>
        <w:rPr>
          <w:snapToGrid w:val="0"/>
        </w:rPr>
        <w:t xml:space="preserve">or </w:t>
      </w:r>
      <w:r>
        <w:t xml:space="preserve">is </w:t>
      </w:r>
      <w:r w:rsidRPr="005A4922">
        <w:t>'</w:t>
      </w:r>
      <w:r>
        <w:t>10</w:t>
      </w:r>
      <w:r w:rsidRPr="005A4922">
        <w:t>'</w:t>
      </w:r>
      <w:r>
        <w:t xml:space="preserve"> for "</w:t>
      </w:r>
      <w:r w:rsidRPr="00D81BDE">
        <w:rPr>
          <w:snapToGrid w:val="0"/>
        </w:rPr>
        <w:t>allSpeechTransmissionServices</w:t>
      </w:r>
      <w:r>
        <w:t>"</w:t>
      </w:r>
    </w:p>
    <w:p w:rsidR="00B17D80" w:rsidRDefault="00B17D80" w:rsidP="00B17D80">
      <w:r>
        <w:t>TERMINAL RESPONSE: SEND SS 1.4.1B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3F1E14" w:rsidRDefault="00B17D80" w:rsidP="00B17D80">
      <w:pPr>
        <w:pStyle w:val="EW"/>
        <w:tabs>
          <w:tab w:val="left" w:pos="851"/>
        </w:tabs>
        <w:ind w:left="2835" w:hanging="2551"/>
      </w:pPr>
      <w:r>
        <w:tab/>
      </w:r>
      <w:r w:rsidRPr="003F1E14">
        <w:t>Command type:</w:t>
      </w:r>
      <w:r w:rsidRPr="003F1E14">
        <w:tab/>
        <w:t>SEND SS</w:t>
      </w:r>
    </w:p>
    <w:p w:rsidR="00B17D80" w:rsidRPr="009250DF" w:rsidRDefault="00B17D80" w:rsidP="00B17D80">
      <w:pPr>
        <w:pStyle w:val="EW"/>
        <w:tabs>
          <w:tab w:val="left" w:pos="851"/>
        </w:tabs>
        <w:ind w:left="2835" w:hanging="2551"/>
        <w:rPr>
          <w:lang w:val="fr-FR"/>
        </w:rPr>
      </w:pPr>
      <w:r w:rsidRPr="003F1E14">
        <w:tab/>
      </w:r>
      <w:r w:rsidRPr="009250DF">
        <w:rPr>
          <w:lang w:val="fr-FR"/>
        </w:rPr>
        <w:t>Command qualifier:</w:t>
      </w:r>
      <w:r w:rsidRPr="009250DF">
        <w:rPr>
          <w:lang w:val="fr-FR"/>
        </w:rPr>
        <w:tab/>
        <w:t>"00"</w:t>
      </w:r>
    </w:p>
    <w:p w:rsidR="00B17D80" w:rsidRPr="009250DF" w:rsidRDefault="00B17D80" w:rsidP="00B17D80">
      <w:pPr>
        <w:pStyle w:val="EW"/>
        <w:tabs>
          <w:tab w:val="left" w:pos="851"/>
        </w:tabs>
        <w:ind w:left="2835" w:hanging="2551"/>
        <w:rPr>
          <w:lang w:val="fr-FR"/>
        </w:rPr>
      </w:pPr>
      <w:r w:rsidRPr="009250DF">
        <w:rPr>
          <w:lang w:val="fr-FR"/>
        </w:rPr>
        <w:t>Device identities</w:t>
      </w:r>
    </w:p>
    <w:p w:rsidR="00B17D80" w:rsidRPr="009250DF" w:rsidRDefault="00B17D80" w:rsidP="00B17D80">
      <w:pPr>
        <w:pStyle w:val="EW"/>
        <w:tabs>
          <w:tab w:val="left" w:pos="851"/>
        </w:tabs>
        <w:ind w:left="2835" w:hanging="2551"/>
        <w:rPr>
          <w:lang w:val="fr-FR"/>
        </w:rPr>
      </w:pPr>
      <w:r w:rsidRPr="009250DF">
        <w:rPr>
          <w:lang w:val="fr-FR"/>
        </w:rPr>
        <w:tab/>
        <w:t>Source device:</w:t>
      </w:r>
      <w:r w:rsidRPr="009250DF">
        <w:rPr>
          <w:lang w:val="fr-FR"/>
        </w:rPr>
        <w:tab/>
        <w:t>ME</w:t>
      </w:r>
    </w:p>
    <w:p w:rsidR="00B17D80" w:rsidRPr="003F1E14" w:rsidRDefault="00B17D80" w:rsidP="00B17D80">
      <w:pPr>
        <w:pStyle w:val="EW"/>
        <w:tabs>
          <w:tab w:val="left" w:pos="851"/>
        </w:tabs>
        <w:ind w:left="2835" w:hanging="2551"/>
      </w:pPr>
      <w:r w:rsidRPr="009250DF">
        <w:rPr>
          <w:lang w:val="fr-FR"/>
        </w:rPr>
        <w:tab/>
      </w:r>
      <w:r w:rsidRPr="003F1E14">
        <w:t>Destination device:</w:t>
      </w:r>
      <w:r w:rsidRPr="003F1E14">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X"/>
        <w:tabs>
          <w:tab w:val="left" w:pos="851"/>
        </w:tabs>
        <w:ind w:left="2835" w:hanging="2551"/>
      </w:pPr>
      <w:r>
        <w:tab/>
        <w:t>Additional information:</w:t>
      </w:r>
      <w:r>
        <w:tab/>
        <w:t>Operation Code and  SS Parameters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425"/>
        <w:gridCol w:w="850"/>
        <w:gridCol w:w="426"/>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85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42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85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42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85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c>
          <w:tcPr>
            <w:tcW w:w="42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0F2BAE" w:rsidRDefault="00B17D80" w:rsidP="00B17D80">
      <w:pPr>
        <w:pStyle w:val="NO"/>
        <w:rPr>
          <w:snapToGrid w:val="0"/>
        </w:rPr>
      </w:pPr>
      <w:r>
        <w:t xml:space="preserve">Note 1: </w:t>
      </w:r>
      <w:r>
        <w:rPr>
          <w:snapToGrid w:val="0"/>
        </w:rPr>
        <w:t>TeleserviceCode</w:t>
      </w:r>
      <w:r>
        <w:t xml:space="preserve"> is </w:t>
      </w:r>
      <w:r w:rsidRPr="005A4922">
        <w:t>'</w:t>
      </w:r>
      <w:r>
        <w:t>11</w:t>
      </w:r>
      <w:r w:rsidRPr="005A4922">
        <w:t>'</w:t>
      </w:r>
      <w:r>
        <w:t xml:space="preserve"> for "</w:t>
      </w:r>
      <w:r>
        <w:rPr>
          <w:snapToGrid w:val="0"/>
        </w:rPr>
        <w:t>Telephony</w:t>
      </w:r>
      <w:r>
        <w:t xml:space="preserve">" </w:t>
      </w:r>
      <w:r>
        <w:rPr>
          <w:snapToGrid w:val="0"/>
        </w:rPr>
        <w:t xml:space="preserve">or </w:t>
      </w:r>
      <w:r>
        <w:t xml:space="preserve">is </w:t>
      </w:r>
      <w:r w:rsidRPr="005A4922">
        <w:t>'</w:t>
      </w:r>
      <w:r>
        <w:t>10</w:t>
      </w:r>
      <w:r w:rsidRPr="005A4922">
        <w:t>'</w:t>
      </w:r>
      <w:r>
        <w:t xml:space="preserve"> for "</w:t>
      </w:r>
      <w:r w:rsidRPr="00D81BDE">
        <w:rPr>
          <w:snapToGrid w:val="0"/>
        </w:rPr>
        <w:t>allSpeechTransmissionServices</w:t>
      </w:r>
      <w:r>
        <w:t>"</w:t>
      </w:r>
    </w:p>
    <w:p w:rsidR="00B17D80" w:rsidRDefault="00B17D80" w:rsidP="00B17D80">
      <w:pPr>
        <w:keepNext/>
        <w:rPr>
          <w:b/>
        </w:rPr>
      </w:pPr>
      <w:r>
        <w:rPr>
          <w:b/>
        </w:rPr>
        <w:t>Expected Sequence 1.5 (SEND SS, interrogate CLIR status, successful, alpha identifier limits)</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4475"/>
        <w:gridCol w:w="2193"/>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rPr>
                <w:lang w:val="fr-FR"/>
              </w:rPr>
            </w:pPr>
            <w:r>
              <w:rPr>
                <w:lang w:val="fr-FR"/>
              </w:rPr>
              <w:t>Direction</w:t>
            </w:r>
          </w:p>
        </w:tc>
        <w:tc>
          <w:tcPr>
            <w:tcW w:w="4475" w:type="dxa"/>
            <w:tcBorders>
              <w:top w:val="single" w:sz="6" w:space="0" w:color="auto"/>
              <w:left w:val="single" w:sz="6" w:space="0" w:color="auto"/>
              <w:right w:val="single" w:sz="6" w:space="0" w:color="auto"/>
            </w:tcBorders>
          </w:tcPr>
          <w:p w:rsidR="00B17D80" w:rsidRDefault="00B17D80" w:rsidP="007B59FD">
            <w:pPr>
              <w:pStyle w:val="TAH"/>
              <w:rPr>
                <w:lang w:val="fr-FR"/>
              </w:rPr>
            </w:pPr>
            <w:r>
              <w:rPr>
                <w:lang w:val="fr-FR"/>
              </w:rPr>
              <w:t>MESSAGE / Action</w:t>
            </w:r>
          </w:p>
        </w:tc>
        <w:tc>
          <w:tcPr>
            <w:tcW w:w="219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lang w:val="fr-FR"/>
              </w:rPr>
            </w:pPr>
            <w:r>
              <w:rPr>
                <w:lang w:val="fr-FR"/>
              </w:rP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rPr>
                <w:lang w:val="fr-FR"/>
              </w:rPr>
            </w:pPr>
            <w:r>
              <w:rPr>
                <w:lang w:val="fr-FR"/>
              </w:rPr>
              <w:t>1</w:t>
            </w:r>
          </w:p>
        </w:tc>
        <w:tc>
          <w:tcPr>
            <w:tcW w:w="1232" w:type="dxa"/>
            <w:tcBorders>
              <w:top w:val="single" w:sz="6" w:space="0" w:color="auto"/>
              <w:left w:val="single" w:sz="6" w:space="0" w:color="auto"/>
              <w:right w:val="single" w:sz="6" w:space="0" w:color="auto"/>
            </w:tcBorders>
          </w:tcPr>
          <w:p w:rsidR="00B17D80" w:rsidRDefault="00B17D80" w:rsidP="007B59FD">
            <w:pPr>
              <w:pStyle w:val="TAC"/>
              <w:rPr>
                <w:lang w:val="fr-FR"/>
              </w:rPr>
            </w:pPr>
            <w:r>
              <w:rPr>
                <w:lang w:val="fr-FR"/>
              </w:rPr>
              <w:t xml:space="preserve">SIM </w:t>
            </w:r>
            <w:r>
              <w:sym w:font="Symbol" w:char="F0AE"/>
            </w:r>
            <w:r>
              <w:rPr>
                <w:lang w:val="fr-FR"/>
              </w:rPr>
              <w:t xml:space="preserve"> ME</w:t>
            </w:r>
          </w:p>
        </w:tc>
        <w:tc>
          <w:tcPr>
            <w:tcW w:w="4475" w:type="dxa"/>
            <w:tcBorders>
              <w:top w:val="single" w:sz="6" w:space="0" w:color="auto"/>
              <w:left w:val="single" w:sz="6" w:space="0" w:color="auto"/>
              <w:right w:val="single" w:sz="6" w:space="0" w:color="auto"/>
            </w:tcBorders>
          </w:tcPr>
          <w:p w:rsidR="00B17D80" w:rsidRDefault="00B17D80" w:rsidP="007B59FD">
            <w:pPr>
              <w:pStyle w:val="TAL"/>
            </w:pPr>
            <w:r>
              <w:t>PROACTIVE COMMAND PENDING: SEND SS 1.5.1</w:t>
            </w:r>
          </w:p>
        </w:tc>
        <w:tc>
          <w:tcPr>
            <w:tcW w:w="2193"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475" w:type="dxa"/>
            <w:tcBorders>
              <w:left w:val="single" w:sz="6" w:space="0" w:color="auto"/>
              <w:right w:val="single" w:sz="6" w:space="0" w:color="auto"/>
            </w:tcBorders>
          </w:tcPr>
          <w:p w:rsidR="00B17D80" w:rsidRDefault="00B17D80" w:rsidP="007B59FD">
            <w:pPr>
              <w:pStyle w:val="TAL"/>
            </w:pPr>
            <w:r>
              <w:t>FETCH</w:t>
            </w:r>
          </w:p>
        </w:tc>
        <w:tc>
          <w:tcPr>
            <w:tcW w:w="2193"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475" w:type="dxa"/>
            <w:tcBorders>
              <w:left w:val="single" w:sz="6" w:space="0" w:color="auto"/>
              <w:right w:val="single" w:sz="6" w:space="0" w:color="auto"/>
            </w:tcBorders>
          </w:tcPr>
          <w:p w:rsidR="00B17D80" w:rsidRDefault="00B17D80" w:rsidP="007B59FD">
            <w:pPr>
              <w:pStyle w:val="TAL"/>
            </w:pPr>
            <w:r>
              <w:t>PROACTIVE COMMAND: SEND SS 1.5.1</w:t>
            </w:r>
          </w:p>
        </w:tc>
        <w:tc>
          <w:tcPr>
            <w:tcW w:w="2193"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4475" w:type="dxa"/>
            <w:tcBorders>
              <w:left w:val="single" w:sz="6" w:space="0" w:color="auto"/>
              <w:right w:val="single" w:sz="6" w:space="0" w:color="auto"/>
            </w:tcBorders>
          </w:tcPr>
          <w:p w:rsidR="00B17D80" w:rsidRDefault="00B17D80" w:rsidP="007B59FD">
            <w:pPr>
              <w:pStyle w:val="TAL"/>
            </w:pPr>
            <w:r>
              <w:t>Display "Even if the Fixed Dialling Number service is enabled, the supplementary service control string included in the SEND SS proactive command shall not be checked against those of the FDN list. Upon receiving this command, the ME shall deci"</w:t>
            </w:r>
          </w:p>
        </w:tc>
        <w:tc>
          <w:tcPr>
            <w:tcW w:w="2193"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4475" w:type="dxa"/>
            <w:tcBorders>
              <w:left w:val="single" w:sz="6" w:space="0" w:color="auto"/>
              <w:right w:val="single" w:sz="6" w:space="0" w:color="auto"/>
            </w:tcBorders>
          </w:tcPr>
          <w:p w:rsidR="00B17D80" w:rsidRDefault="00B17D80" w:rsidP="007B59FD">
            <w:pPr>
              <w:pStyle w:val="TAL"/>
            </w:pPr>
            <w:r>
              <w:t>REGISTER 1.3</w:t>
            </w:r>
          </w:p>
        </w:tc>
        <w:tc>
          <w:tcPr>
            <w:tcW w:w="2193"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4475" w:type="dxa"/>
            <w:tcBorders>
              <w:left w:val="single" w:sz="6" w:space="0" w:color="auto"/>
              <w:right w:val="single" w:sz="6" w:space="0" w:color="auto"/>
            </w:tcBorders>
          </w:tcPr>
          <w:p w:rsidR="00B17D80" w:rsidRDefault="00B17D80" w:rsidP="007B59FD">
            <w:pPr>
              <w:pStyle w:val="TAL"/>
            </w:pPr>
            <w:r>
              <w:t>RELEASE COMPLETE (SS RETURN RESULT) 1.3</w:t>
            </w:r>
          </w:p>
        </w:tc>
        <w:tc>
          <w:tcPr>
            <w:tcW w:w="2193" w:type="dxa"/>
            <w:tcBorders>
              <w:left w:val="single" w:sz="6" w:space="0" w:color="auto"/>
              <w:right w:val="single" w:sz="6" w:space="0" w:color="auto"/>
            </w:tcBorders>
          </w:tcPr>
          <w:p w:rsidR="00B17D80" w:rsidRDefault="00B17D80" w:rsidP="007B59FD">
            <w:pPr>
              <w:pStyle w:val="TAL"/>
            </w:pPr>
            <w:r>
              <w:t>[Successful]</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475" w:type="dxa"/>
            <w:tcBorders>
              <w:left w:val="single" w:sz="6" w:space="0" w:color="auto"/>
              <w:bottom w:val="single" w:sz="4" w:space="0" w:color="auto"/>
              <w:right w:val="single" w:sz="6" w:space="0" w:color="auto"/>
            </w:tcBorders>
          </w:tcPr>
          <w:p w:rsidR="00B17D80" w:rsidRDefault="00B17D80" w:rsidP="007B59FD">
            <w:pPr>
              <w:pStyle w:val="TAL"/>
            </w:pPr>
            <w:r>
              <w:t>TERMINAL RESPONSE: SEND SS 1.5.1</w:t>
            </w:r>
          </w:p>
        </w:tc>
        <w:tc>
          <w:tcPr>
            <w:tcW w:w="2193"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SEND SS 1.5.1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lastRenderedPageBreak/>
        <w:tab/>
      </w:r>
      <w:r>
        <w:rPr>
          <w:lang w:val="fr-FR"/>
        </w:rPr>
        <w:t>Command type:</w:t>
      </w:r>
      <w:r>
        <w:rPr>
          <w:lang w:val="fr-FR"/>
        </w:rPr>
        <w:tab/>
        <w:t>SEND SS</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Network</w:t>
      </w:r>
    </w:p>
    <w:p w:rsidR="00B17D80" w:rsidRDefault="00B17D80" w:rsidP="00B17D80">
      <w:pPr>
        <w:pStyle w:val="EW"/>
        <w:tabs>
          <w:tab w:val="left" w:pos="851"/>
        </w:tabs>
        <w:ind w:left="2835" w:hanging="2551"/>
      </w:pPr>
      <w:r w:rsidRPr="0055733B">
        <w:tab/>
      </w:r>
      <w:r>
        <w:t>Alpha identifier:</w:t>
      </w:r>
      <w:r>
        <w:tab/>
        <w:t>"Even if the Fixed Dialling Number service is enabled, the supplementary service control string included in the SEND SS proactive command shall not be checked against those of the FDN list. Upon receiving this command, the ME shall deci"</w:t>
      </w:r>
    </w:p>
    <w:p w:rsidR="00B17D80" w:rsidRDefault="00B17D80" w:rsidP="00B17D80">
      <w:pPr>
        <w:pStyle w:val="EW"/>
        <w:tabs>
          <w:tab w:val="left" w:pos="851"/>
        </w:tabs>
        <w:ind w:left="2835" w:hanging="2551"/>
      </w:pPr>
      <w:r>
        <w:t>SS String</w:t>
      </w:r>
    </w:p>
    <w:p w:rsidR="00B17D80" w:rsidRDefault="00B17D80" w:rsidP="00B17D80">
      <w:pPr>
        <w:pStyle w:val="EW"/>
        <w:tabs>
          <w:tab w:val="left" w:pos="851"/>
        </w:tabs>
        <w:ind w:left="2835" w:hanging="2551"/>
      </w:pPr>
      <w:r>
        <w:tab/>
        <w:t>TON:</w:t>
      </w:r>
      <w:r>
        <w:tab/>
      </w:r>
      <w:r>
        <w:tab/>
        <w:t>Undefined</w:t>
      </w:r>
    </w:p>
    <w:p w:rsidR="00B17D80" w:rsidRDefault="00B17D80" w:rsidP="00B17D80">
      <w:pPr>
        <w:pStyle w:val="EW"/>
        <w:tabs>
          <w:tab w:val="left" w:pos="851"/>
        </w:tabs>
        <w:ind w:left="2835" w:hanging="2551"/>
      </w:pPr>
      <w:r>
        <w:tab/>
        <w:t>NPI:</w:t>
      </w:r>
      <w:r>
        <w:tab/>
      </w:r>
      <w:r>
        <w:tab/>
        <w:t>Undefined</w:t>
      </w:r>
    </w:p>
    <w:p w:rsidR="00B17D80" w:rsidRDefault="00B17D80" w:rsidP="00B17D80">
      <w:pPr>
        <w:pStyle w:val="EX"/>
        <w:tabs>
          <w:tab w:val="left" w:pos="851"/>
        </w:tabs>
        <w:ind w:left="2835" w:hanging="2551"/>
      </w:pPr>
      <w:r>
        <w:tab/>
        <w:t>SS string:</w:t>
      </w:r>
      <w:r>
        <w:tab/>
        <w:t>"*#31#"</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REGISTER 1.3</w:t>
      </w:r>
    </w:p>
    <w:p w:rsidR="00B17D80" w:rsidRDefault="00B17D80" w:rsidP="00B17D80">
      <w:r>
        <w:t>Logically (only SS argument):</w:t>
      </w:r>
    </w:p>
    <w:p w:rsidR="00B17D80" w:rsidRDefault="00B17D80" w:rsidP="00B17D80">
      <w:pPr>
        <w:pStyle w:val="EW"/>
        <w:tabs>
          <w:tab w:val="left" w:pos="851"/>
          <w:tab w:val="left" w:pos="1134"/>
        </w:tabs>
        <w:rPr>
          <w:snapToGrid w:val="0"/>
          <w:lang w:val="fr-FR"/>
        </w:rPr>
      </w:pPr>
      <w:r>
        <w:rPr>
          <w:snapToGrid w:val="0"/>
          <w:lang w:val="fr-FR"/>
        </w:rPr>
        <w:t>INTERROGATE SS ARGUMENT</w:t>
      </w:r>
    </w:p>
    <w:p w:rsidR="00B17D80" w:rsidRDefault="00B17D80" w:rsidP="00B17D80">
      <w:pPr>
        <w:pStyle w:val="EW"/>
        <w:tabs>
          <w:tab w:val="left" w:pos="851"/>
          <w:tab w:val="left" w:pos="1134"/>
        </w:tabs>
        <w:rPr>
          <w:snapToGrid w:val="0"/>
          <w:lang w:val="fr-FR"/>
        </w:rPr>
      </w:pPr>
      <w:r>
        <w:rPr>
          <w:snapToGrid w:val="0"/>
          <w:lang w:val="fr-FR"/>
        </w:rPr>
        <w:tab/>
        <w:t>SS-Code</w:t>
      </w:r>
    </w:p>
    <w:p w:rsidR="00B17D80" w:rsidRDefault="00B17D80" w:rsidP="00B17D80">
      <w:pPr>
        <w:pStyle w:val="EX"/>
        <w:tabs>
          <w:tab w:val="left" w:pos="851"/>
          <w:tab w:val="left" w:pos="1134"/>
        </w:tabs>
        <w:rPr>
          <w:snapToGrid w:val="0"/>
        </w:rPr>
      </w:pPr>
      <w:r>
        <w:rPr>
          <w:snapToGrid w:val="0"/>
          <w:lang w:val="fr-FR"/>
        </w:rPr>
        <w:tab/>
      </w:r>
      <w:r>
        <w:rPr>
          <w:snapToGrid w:val="0"/>
          <w:lang w:val="fr-FR"/>
        </w:rPr>
        <w:tab/>
      </w:r>
      <w:r>
        <w:rPr>
          <w:snapToGrid w:val="0"/>
        </w:rPr>
        <w:t>- Calling Line Id Restriction</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r>
    </w:tbl>
    <w:p w:rsidR="00B17D80" w:rsidRDefault="00B17D80" w:rsidP="00B17D80">
      <w:pPr>
        <w:pStyle w:val="FP"/>
      </w:pPr>
    </w:p>
    <w:p w:rsidR="00B17D80" w:rsidRDefault="00B17D80" w:rsidP="00B17D80">
      <w:r>
        <w:t>RELEASE COMPLETE (SS RETURN RESULT) 1.3</w:t>
      </w:r>
    </w:p>
    <w:p w:rsidR="00B17D80" w:rsidRDefault="00B17D80" w:rsidP="00B17D80">
      <w:r>
        <w:t>Logically (only from operation code):</w:t>
      </w:r>
    </w:p>
    <w:p w:rsidR="00B17D80" w:rsidRDefault="00B17D80" w:rsidP="00B17D80">
      <w:pPr>
        <w:pStyle w:val="EW"/>
        <w:tabs>
          <w:tab w:val="left" w:pos="851"/>
          <w:tab w:val="left" w:pos="1134"/>
        </w:tabs>
      </w:pPr>
      <w:r>
        <w:t>INTERROGATE SS RESULT</w:t>
      </w:r>
    </w:p>
    <w:p w:rsidR="00B17D80" w:rsidRDefault="00B17D80" w:rsidP="00B17D80">
      <w:pPr>
        <w:pStyle w:val="EW"/>
        <w:tabs>
          <w:tab w:val="left" w:pos="851"/>
          <w:tab w:val="left" w:pos="1134"/>
        </w:tabs>
      </w:pPr>
      <w:r>
        <w:tab/>
        <w:t>CliRestrictionInfo</w:t>
      </w:r>
    </w:p>
    <w:p w:rsidR="00B17D80" w:rsidRDefault="00B17D80" w:rsidP="00B17D80">
      <w:pPr>
        <w:pStyle w:val="EW"/>
        <w:tabs>
          <w:tab w:val="left" w:pos="851"/>
          <w:tab w:val="left" w:pos="1134"/>
        </w:tabs>
      </w:pPr>
      <w:r>
        <w:tab/>
        <w:t>SS-Status</w:t>
      </w:r>
    </w:p>
    <w:p w:rsidR="00B17D80" w:rsidRDefault="00B17D80" w:rsidP="00B17D80">
      <w:pPr>
        <w:pStyle w:val="EW"/>
        <w:tabs>
          <w:tab w:val="left" w:pos="851"/>
          <w:tab w:val="left" w:pos="1134"/>
        </w:tabs>
      </w:pPr>
      <w:r>
        <w:tab/>
      </w:r>
      <w:r>
        <w:tab/>
        <w:t>- state ind.: operative</w:t>
      </w:r>
    </w:p>
    <w:p w:rsidR="00B17D80" w:rsidRDefault="00B17D80" w:rsidP="00B17D80">
      <w:pPr>
        <w:pStyle w:val="EW"/>
        <w:tabs>
          <w:tab w:val="left" w:pos="851"/>
          <w:tab w:val="left" w:pos="1134"/>
        </w:tabs>
      </w:pPr>
      <w:r>
        <w:tab/>
      </w:r>
      <w:r>
        <w:tab/>
        <w:t>- provision ind.: provisioned</w:t>
      </w:r>
    </w:p>
    <w:p w:rsidR="00B17D80" w:rsidRDefault="00B17D80" w:rsidP="00B17D80">
      <w:pPr>
        <w:pStyle w:val="EW"/>
        <w:tabs>
          <w:tab w:val="left" w:pos="851"/>
          <w:tab w:val="left" w:pos="1134"/>
        </w:tabs>
      </w:pPr>
      <w:r>
        <w:tab/>
      </w:r>
      <w:r>
        <w:tab/>
        <w:t>- registration ind.: registered</w:t>
      </w:r>
    </w:p>
    <w:p w:rsidR="00B17D80" w:rsidRDefault="00B17D80" w:rsidP="00B17D80">
      <w:pPr>
        <w:pStyle w:val="EW"/>
        <w:tabs>
          <w:tab w:val="left" w:pos="851"/>
          <w:tab w:val="left" w:pos="1134"/>
        </w:tabs>
      </w:pPr>
      <w:r>
        <w:tab/>
      </w:r>
      <w:r>
        <w:tab/>
        <w:t>- activation ind.: not active</w:t>
      </w:r>
    </w:p>
    <w:p w:rsidR="00B17D80" w:rsidRDefault="00B17D80" w:rsidP="00B17D80">
      <w:pPr>
        <w:pStyle w:val="EW"/>
        <w:tabs>
          <w:tab w:val="left" w:pos="851"/>
          <w:tab w:val="left" w:pos="1134"/>
        </w:tabs>
      </w:pPr>
      <w:r>
        <w:tab/>
        <w:t>CliRestrictionOption</w:t>
      </w:r>
    </w:p>
    <w:p w:rsidR="00B17D80" w:rsidRDefault="00B17D80" w:rsidP="00B17D80">
      <w:pPr>
        <w:pStyle w:val="EX"/>
        <w:tabs>
          <w:tab w:val="left" w:pos="851"/>
          <w:tab w:val="left" w:pos="1134"/>
        </w:tabs>
      </w:pPr>
      <w:r>
        <w:tab/>
      </w:r>
      <w:r>
        <w:tab/>
        <w:t>- Temporary Def Allowed</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bl>
    <w:p w:rsidR="00B17D80" w:rsidRDefault="00B17D80" w:rsidP="00B17D80">
      <w:pPr>
        <w:pStyle w:val="FP"/>
      </w:pPr>
    </w:p>
    <w:p w:rsidR="00B17D80" w:rsidRDefault="00B17D80" w:rsidP="00B17D80">
      <w:r>
        <w:t>TERMINAL RESPONSE: SEND SS 1.5.1</w:t>
      </w:r>
    </w:p>
    <w:p w:rsidR="00B17D80" w:rsidRDefault="00B17D80" w:rsidP="00B17D80">
      <w:pPr>
        <w:keepNext/>
        <w:keepLines/>
      </w:pPr>
      <w:r>
        <w:t>Logically:</w:t>
      </w:r>
    </w:p>
    <w:p w:rsidR="00B17D80" w:rsidRDefault="00B17D80" w:rsidP="00B17D80">
      <w:pPr>
        <w:pStyle w:val="EW"/>
        <w:keepNext/>
        <w:tabs>
          <w:tab w:val="left" w:pos="851"/>
          <w:tab w:val="left" w:pos="1134"/>
        </w:tabs>
        <w:ind w:left="2835" w:hanging="2551"/>
      </w:pPr>
      <w:r>
        <w:t>Command details</w:t>
      </w:r>
    </w:p>
    <w:p w:rsidR="00B17D80" w:rsidRDefault="00B17D80" w:rsidP="00B17D80">
      <w:pPr>
        <w:pStyle w:val="EW"/>
        <w:keepNext/>
        <w:tabs>
          <w:tab w:val="left" w:pos="851"/>
          <w:tab w:val="left" w:pos="1134"/>
        </w:tabs>
        <w:ind w:left="2835" w:hanging="2551"/>
      </w:pPr>
      <w:r>
        <w:tab/>
        <w:t>Command number:</w:t>
      </w:r>
      <w:r>
        <w:tab/>
        <w:t>1</w:t>
      </w:r>
    </w:p>
    <w:p w:rsidR="00B17D80" w:rsidRPr="00DB7F6C" w:rsidRDefault="00B17D80" w:rsidP="00B17D80">
      <w:pPr>
        <w:pStyle w:val="EW"/>
        <w:tabs>
          <w:tab w:val="left" w:pos="851"/>
          <w:tab w:val="left" w:pos="1134"/>
        </w:tabs>
        <w:ind w:left="2835" w:hanging="2551"/>
      </w:pPr>
      <w:r>
        <w:tab/>
      </w:r>
      <w:r w:rsidRPr="00DB7F6C">
        <w:t>Command type:</w:t>
      </w:r>
      <w:r w:rsidRPr="00DB7F6C">
        <w:tab/>
        <w:t>SEND SS</w:t>
      </w:r>
    </w:p>
    <w:p w:rsidR="00B17D80" w:rsidRDefault="00B17D80" w:rsidP="00B17D80">
      <w:pPr>
        <w:pStyle w:val="EW"/>
        <w:tabs>
          <w:tab w:val="left" w:pos="851"/>
          <w:tab w:val="left" w:pos="1134"/>
        </w:tabs>
        <w:ind w:left="2835" w:hanging="2551"/>
        <w:rPr>
          <w:lang w:val="fr-FR"/>
        </w:rPr>
      </w:pPr>
      <w:r w:rsidRPr="00DB7F6C">
        <w:tab/>
      </w:r>
      <w:r>
        <w:rPr>
          <w:lang w:val="fr-FR"/>
        </w:rPr>
        <w:t>Command qualifier:</w:t>
      </w:r>
      <w:r>
        <w:rPr>
          <w:lang w:val="fr-FR"/>
        </w:rPr>
        <w:tab/>
        <w:t>"00"</w:t>
      </w:r>
    </w:p>
    <w:p w:rsidR="00B17D80" w:rsidRDefault="00B17D80" w:rsidP="00B17D80">
      <w:pPr>
        <w:pStyle w:val="EW"/>
        <w:tabs>
          <w:tab w:val="left" w:pos="851"/>
          <w:tab w:val="left" w:pos="1134"/>
        </w:tabs>
        <w:ind w:left="2835" w:hanging="2551"/>
        <w:rPr>
          <w:lang w:val="fr-FR"/>
        </w:rPr>
      </w:pPr>
      <w:r>
        <w:rPr>
          <w:lang w:val="fr-FR"/>
        </w:rPr>
        <w:t>Device identities</w:t>
      </w:r>
    </w:p>
    <w:p w:rsidR="00B17D80" w:rsidRDefault="00B17D80" w:rsidP="00B17D80">
      <w:pPr>
        <w:pStyle w:val="EW"/>
        <w:tabs>
          <w:tab w:val="left" w:pos="851"/>
          <w:tab w:val="left" w:pos="1134"/>
        </w:tabs>
        <w:ind w:left="2835" w:hanging="2551"/>
        <w:rPr>
          <w:lang w:val="fr-FR"/>
        </w:rPr>
      </w:pPr>
      <w:r>
        <w:rPr>
          <w:lang w:val="fr-FR"/>
        </w:rPr>
        <w:tab/>
        <w:t>Source device:</w:t>
      </w:r>
      <w:r>
        <w:rPr>
          <w:lang w:val="fr-FR"/>
        </w:rPr>
        <w:tab/>
        <w:t>ME</w:t>
      </w:r>
    </w:p>
    <w:p w:rsidR="00B17D80" w:rsidRPr="00DB7F6C" w:rsidRDefault="00B17D80" w:rsidP="00B17D80">
      <w:pPr>
        <w:pStyle w:val="EW"/>
        <w:tabs>
          <w:tab w:val="left" w:pos="851"/>
          <w:tab w:val="left" w:pos="1134"/>
        </w:tabs>
        <w:ind w:left="2835" w:hanging="2551"/>
      </w:pPr>
      <w:r>
        <w:rPr>
          <w:lang w:val="fr-FR"/>
        </w:rPr>
        <w:tab/>
      </w:r>
      <w:r w:rsidRPr="00DB7F6C">
        <w:t>Destination device:</w:t>
      </w:r>
      <w:r w:rsidRPr="00DB7F6C">
        <w:tab/>
        <w:t>SIM</w:t>
      </w:r>
    </w:p>
    <w:p w:rsidR="00B17D80" w:rsidRDefault="00B17D80" w:rsidP="00B17D80">
      <w:pPr>
        <w:pStyle w:val="EW"/>
        <w:tabs>
          <w:tab w:val="left" w:pos="851"/>
          <w:tab w:val="left" w:pos="1134"/>
        </w:tabs>
        <w:ind w:left="2835" w:hanging="2551"/>
      </w:pPr>
      <w:r>
        <w:t>Result</w:t>
      </w:r>
    </w:p>
    <w:p w:rsidR="00B17D80" w:rsidRDefault="00B17D80" w:rsidP="00B17D80">
      <w:pPr>
        <w:pStyle w:val="EW"/>
        <w:tabs>
          <w:tab w:val="left" w:pos="851"/>
          <w:tab w:val="left" w:pos="1134"/>
        </w:tabs>
        <w:ind w:left="2835" w:hanging="2551"/>
      </w:pPr>
      <w:r>
        <w:tab/>
        <w:t>General Result:</w:t>
      </w:r>
      <w:r>
        <w:tab/>
        <w:t>Command performed successfully</w:t>
      </w:r>
    </w:p>
    <w:p w:rsidR="00B17D80" w:rsidRDefault="00B17D80" w:rsidP="00B17D80">
      <w:pPr>
        <w:pStyle w:val="EW"/>
        <w:tabs>
          <w:tab w:val="left" w:pos="851"/>
          <w:tab w:val="left" w:pos="1134"/>
        </w:tabs>
        <w:ind w:left="2835" w:hanging="2551"/>
      </w:pPr>
      <w:r>
        <w:t>Additional information</w:t>
      </w:r>
    </w:p>
    <w:p w:rsidR="00B17D80" w:rsidRDefault="00B17D80" w:rsidP="00B17D80">
      <w:pPr>
        <w:pStyle w:val="EW"/>
        <w:tabs>
          <w:tab w:val="left" w:pos="851"/>
          <w:tab w:val="left" w:pos="1134"/>
        </w:tabs>
        <w:ind w:left="2835" w:hanging="2551"/>
      </w:pPr>
      <w:r>
        <w:tab/>
        <w:t>Operation Code:</w:t>
      </w:r>
      <w:r>
        <w:tab/>
        <w:t>SS Code</w:t>
      </w:r>
    </w:p>
    <w:p w:rsidR="00B17D80" w:rsidRDefault="00B17D80" w:rsidP="00B17D80">
      <w:pPr>
        <w:pStyle w:val="EX"/>
        <w:tabs>
          <w:tab w:val="left" w:pos="851"/>
          <w:tab w:val="left" w:pos="1134"/>
        </w:tabs>
        <w:ind w:left="2835" w:hanging="2551"/>
      </w:pPr>
      <w:r>
        <w:tab/>
        <w:t>Parameters:</w:t>
      </w:r>
      <w:r>
        <w:tab/>
        <w:t>SS Return Result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1.6A (SEND SS, call forward unconditional, all bearers, successful, null data alpha identifier)</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4849"/>
        <w:gridCol w:w="1819"/>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4849"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1819"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849" w:type="dxa"/>
            <w:tcBorders>
              <w:top w:val="single" w:sz="6" w:space="0" w:color="auto"/>
              <w:left w:val="single" w:sz="6" w:space="0" w:color="auto"/>
              <w:right w:val="single" w:sz="6" w:space="0" w:color="auto"/>
            </w:tcBorders>
          </w:tcPr>
          <w:p w:rsidR="00B17D80" w:rsidRDefault="00B17D80" w:rsidP="007B59FD">
            <w:pPr>
              <w:pStyle w:val="TAL"/>
            </w:pPr>
            <w:r>
              <w:t>PROACTIVE COMMAND PENDING: SEND SS 1.6.1</w:t>
            </w:r>
          </w:p>
        </w:tc>
        <w:tc>
          <w:tcPr>
            <w:tcW w:w="181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849" w:type="dxa"/>
            <w:tcBorders>
              <w:left w:val="single" w:sz="6" w:space="0" w:color="auto"/>
              <w:right w:val="single" w:sz="6" w:space="0" w:color="auto"/>
            </w:tcBorders>
          </w:tcPr>
          <w:p w:rsidR="00B17D80" w:rsidRDefault="00B17D80" w:rsidP="007B59FD">
            <w:pPr>
              <w:pStyle w:val="TAL"/>
            </w:pPr>
            <w:r>
              <w:t>FETCH</w:t>
            </w:r>
          </w:p>
        </w:tc>
        <w:tc>
          <w:tcPr>
            <w:tcW w:w="181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849" w:type="dxa"/>
            <w:tcBorders>
              <w:left w:val="single" w:sz="6" w:space="0" w:color="auto"/>
              <w:right w:val="single" w:sz="6" w:space="0" w:color="auto"/>
            </w:tcBorders>
          </w:tcPr>
          <w:p w:rsidR="00B17D80" w:rsidRDefault="00B17D80" w:rsidP="007B59FD">
            <w:pPr>
              <w:pStyle w:val="TAL"/>
            </w:pPr>
            <w:r>
              <w:t>PROACTIVE COMMAND: SEND SS 1.6.1</w:t>
            </w:r>
          </w:p>
        </w:tc>
        <w:tc>
          <w:tcPr>
            <w:tcW w:w="181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ME</w:t>
            </w:r>
          </w:p>
        </w:tc>
        <w:tc>
          <w:tcPr>
            <w:tcW w:w="4849" w:type="dxa"/>
            <w:tcBorders>
              <w:left w:val="single" w:sz="6" w:space="0" w:color="auto"/>
              <w:right w:val="single" w:sz="6" w:space="0" w:color="auto"/>
            </w:tcBorders>
          </w:tcPr>
          <w:p w:rsidR="00B17D80" w:rsidRDefault="00B17D80" w:rsidP="007B59FD">
            <w:pPr>
              <w:pStyle w:val="TAL"/>
            </w:pPr>
            <w:r>
              <w:t>Should not give any information to the user on the fact that the ME is sending an SS request</w:t>
            </w:r>
          </w:p>
        </w:tc>
        <w:tc>
          <w:tcPr>
            <w:tcW w:w="181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4849" w:type="dxa"/>
            <w:tcBorders>
              <w:left w:val="single" w:sz="6" w:space="0" w:color="auto"/>
              <w:right w:val="single" w:sz="6" w:space="0" w:color="auto"/>
            </w:tcBorders>
          </w:tcPr>
          <w:p w:rsidR="00B17D80" w:rsidRDefault="00B17D80" w:rsidP="007B59FD">
            <w:pPr>
              <w:pStyle w:val="TAL"/>
            </w:pPr>
            <w:r>
              <w:t>REGISTER 1.1A</w:t>
            </w:r>
          </w:p>
        </w:tc>
        <w:tc>
          <w:tcPr>
            <w:tcW w:w="181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5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4849" w:type="dxa"/>
            <w:tcBorders>
              <w:left w:val="single" w:sz="6" w:space="0" w:color="auto"/>
              <w:right w:val="single" w:sz="6" w:space="0" w:color="auto"/>
            </w:tcBorders>
          </w:tcPr>
          <w:p w:rsidR="00B17D80" w:rsidRDefault="00B17D80" w:rsidP="007B59FD">
            <w:pPr>
              <w:pStyle w:val="TAL"/>
            </w:pPr>
            <w:r>
              <w:t>RELEASE COMPLETE (SS RETURN RESULT) 1.1A</w:t>
            </w:r>
          </w:p>
        </w:tc>
        <w:tc>
          <w:tcPr>
            <w:tcW w:w="1819" w:type="dxa"/>
            <w:tcBorders>
              <w:left w:val="single" w:sz="6" w:space="0" w:color="auto"/>
              <w:right w:val="single" w:sz="6" w:space="0" w:color="auto"/>
            </w:tcBorders>
          </w:tcPr>
          <w:p w:rsidR="00B17D80" w:rsidRDefault="00B17D80" w:rsidP="007B59FD">
            <w:pPr>
              <w:pStyle w:val="TAL"/>
            </w:pPr>
            <w:r>
              <w:t>[Successful]</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849" w:type="dxa"/>
            <w:tcBorders>
              <w:left w:val="single" w:sz="6" w:space="0" w:color="auto"/>
              <w:bottom w:val="single" w:sz="4" w:space="0" w:color="auto"/>
              <w:right w:val="single" w:sz="6" w:space="0" w:color="auto"/>
            </w:tcBorders>
          </w:tcPr>
          <w:p w:rsidR="00B17D80" w:rsidRDefault="00B17D80" w:rsidP="007B59FD">
            <w:pPr>
              <w:pStyle w:val="TAL"/>
            </w:pPr>
            <w:r>
              <w:t>TERMINAL RESPONSE: SEND SS 1.1.1A</w:t>
            </w:r>
          </w:p>
        </w:tc>
        <w:tc>
          <w:tcPr>
            <w:tcW w:w="1819"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pPr>
        <w:keepNext/>
        <w:rPr>
          <w:b/>
        </w:rPr>
      </w:pPr>
      <w:r>
        <w:rPr>
          <w:b/>
        </w:rPr>
        <w:t>Expected Sequence 1.6B (SEND SS, call forward unconditional, all bearers, successful, null data alpha identifier)</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4141"/>
        <w:gridCol w:w="2527"/>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414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252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141" w:type="dxa"/>
            <w:tcBorders>
              <w:top w:val="single" w:sz="6" w:space="0" w:color="auto"/>
              <w:left w:val="single" w:sz="6" w:space="0" w:color="auto"/>
              <w:right w:val="single" w:sz="6" w:space="0" w:color="auto"/>
            </w:tcBorders>
          </w:tcPr>
          <w:p w:rsidR="00B17D80" w:rsidRDefault="00B17D80" w:rsidP="007B59FD">
            <w:pPr>
              <w:pStyle w:val="TAL"/>
            </w:pPr>
            <w:r>
              <w:t>PROACTIVE COMMAND PENDING: SEND SS 1.6.1</w:t>
            </w:r>
          </w:p>
        </w:tc>
        <w:tc>
          <w:tcPr>
            <w:tcW w:w="252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141" w:type="dxa"/>
            <w:tcBorders>
              <w:left w:val="single" w:sz="6" w:space="0" w:color="auto"/>
              <w:right w:val="single" w:sz="6" w:space="0" w:color="auto"/>
            </w:tcBorders>
          </w:tcPr>
          <w:p w:rsidR="00B17D80" w:rsidRDefault="00B17D80" w:rsidP="007B59FD">
            <w:pPr>
              <w:pStyle w:val="TAL"/>
            </w:pPr>
            <w:r>
              <w:t>FETCH</w:t>
            </w:r>
          </w:p>
        </w:tc>
        <w:tc>
          <w:tcPr>
            <w:tcW w:w="252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141" w:type="dxa"/>
            <w:tcBorders>
              <w:left w:val="single" w:sz="6" w:space="0" w:color="auto"/>
              <w:right w:val="single" w:sz="6" w:space="0" w:color="auto"/>
            </w:tcBorders>
          </w:tcPr>
          <w:p w:rsidR="00B17D80" w:rsidRDefault="00B17D80" w:rsidP="007B59FD">
            <w:pPr>
              <w:pStyle w:val="TAL"/>
            </w:pPr>
            <w:r>
              <w:t>PROACTIVE COMMAND: SEND SS 1.6.1</w:t>
            </w:r>
          </w:p>
        </w:tc>
        <w:tc>
          <w:tcPr>
            <w:tcW w:w="252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ME</w:t>
            </w:r>
          </w:p>
        </w:tc>
        <w:tc>
          <w:tcPr>
            <w:tcW w:w="4141" w:type="dxa"/>
            <w:tcBorders>
              <w:left w:val="single" w:sz="6" w:space="0" w:color="auto"/>
              <w:right w:val="single" w:sz="6" w:space="0" w:color="auto"/>
            </w:tcBorders>
          </w:tcPr>
          <w:p w:rsidR="00B17D80" w:rsidRDefault="00B17D80" w:rsidP="007B59FD">
            <w:pPr>
              <w:pStyle w:val="TAL"/>
            </w:pPr>
            <w:r>
              <w:t>Should not give any information to the user on the fact that the ME is sending an SS request</w:t>
            </w:r>
          </w:p>
        </w:tc>
        <w:tc>
          <w:tcPr>
            <w:tcW w:w="252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4141" w:type="dxa"/>
            <w:tcBorders>
              <w:left w:val="single" w:sz="6" w:space="0" w:color="auto"/>
              <w:right w:val="single" w:sz="6" w:space="0" w:color="auto"/>
            </w:tcBorders>
          </w:tcPr>
          <w:p w:rsidR="00B17D80" w:rsidRDefault="00B17D80" w:rsidP="007B59FD">
            <w:pPr>
              <w:pStyle w:val="TAL"/>
            </w:pPr>
            <w:r>
              <w:t>REGISTER 1.1B</w:t>
            </w:r>
          </w:p>
        </w:tc>
        <w:tc>
          <w:tcPr>
            <w:tcW w:w="252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5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4141" w:type="dxa"/>
            <w:tcBorders>
              <w:left w:val="single" w:sz="6" w:space="0" w:color="auto"/>
              <w:right w:val="single" w:sz="6" w:space="0" w:color="auto"/>
            </w:tcBorders>
          </w:tcPr>
          <w:p w:rsidR="00B17D80" w:rsidRDefault="00B17D80" w:rsidP="007B59FD">
            <w:pPr>
              <w:pStyle w:val="TAL"/>
            </w:pPr>
            <w:r>
              <w:t>RELEASE COMPLETE (SS RETURN RESULT) 1.1B</w:t>
            </w:r>
          </w:p>
        </w:tc>
        <w:tc>
          <w:tcPr>
            <w:tcW w:w="2527" w:type="dxa"/>
            <w:tcBorders>
              <w:left w:val="single" w:sz="6" w:space="0" w:color="auto"/>
              <w:right w:val="single" w:sz="6" w:space="0" w:color="auto"/>
            </w:tcBorders>
          </w:tcPr>
          <w:p w:rsidR="00B17D80" w:rsidRDefault="00B17D80" w:rsidP="007B59FD">
            <w:pPr>
              <w:pStyle w:val="TAL"/>
            </w:pPr>
            <w:r>
              <w:t>[Successful]</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141" w:type="dxa"/>
            <w:tcBorders>
              <w:left w:val="single" w:sz="6" w:space="0" w:color="auto"/>
              <w:bottom w:val="single" w:sz="4" w:space="0" w:color="auto"/>
              <w:right w:val="single" w:sz="6" w:space="0" w:color="auto"/>
            </w:tcBorders>
          </w:tcPr>
          <w:p w:rsidR="00B17D80" w:rsidRDefault="00B17D80" w:rsidP="007B59FD">
            <w:pPr>
              <w:pStyle w:val="TAL"/>
            </w:pPr>
            <w:r>
              <w:t>TERMINAL RESPONSE: SEND SS 1.1.1B</w:t>
            </w:r>
          </w:p>
        </w:tc>
        <w:tc>
          <w:tcPr>
            <w:tcW w:w="2527"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SEND SS 1.6.1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673F53" w:rsidRDefault="00B17D80" w:rsidP="00B17D80">
      <w:pPr>
        <w:pStyle w:val="EW"/>
        <w:tabs>
          <w:tab w:val="left" w:pos="851"/>
        </w:tabs>
        <w:ind w:left="2835" w:hanging="2551"/>
      </w:pPr>
      <w:r>
        <w:tab/>
      </w:r>
      <w:r w:rsidRPr="00673F53">
        <w:t>Command type:</w:t>
      </w:r>
      <w:r w:rsidRPr="00673F53">
        <w:tab/>
        <w:t>SEND SS</w:t>
      </w:r>
    </w:p>
    <w:p w:rsidR="00B17D80" w:rsidRPr="00673F53" w:rsidRDefault="00B17D80" w:rsidP="00B17D80">
      <w:pPr>
        <w:pStyle w:val="EW"/>
        <w:tabs>
          <w:tab w:val="left" w:pos="851"/>
        </w:tabs>
        <w:ind w:left="2835" w:hanging="2551"/>
      </w:pPr>
      <w:r w:rsidRPr="00673F53">
        <w:tab/>
        <w:t>Command qualifier:</w:t>
      </w:r>
      <w:r w:rsidRPr="00673F53">
        <w:tab/>
        <w:t>"00"</w:t>
      </w:r>
    </w:p>
    <w:p w:rsidR="00B17D80" w:rsidRPr="00673F53" w:rsidRDefault="00B17D80" w:rsidP="00B17D80">
      <w:pPr>
        <w:pStyle w:val="EW"/>
        <w:tabs>
          <w:tab w:val="left" w:pos="851"/>
        </w:tabs>
        <w:ind w:left="2835" w:hanging="2551"/>
      </w:pPr>
      <w:r w:rsidRPr="00673F53">
        <w:t>Device identities</w:t>
      </w:r>
    </w:p>
    <w:p w:rsidR="00B17D80" w:rsidRPr="00673F53" w:rsidRDefault="00B17D80" w:rsidP="00B17D80">
      <w:pPr>
        <w:pStyle w:val="EW"/>
        <w:tabs>
          <w:tab w:val="left" w:pos="851"/>
        </w:tabs>
        <w:ind w:left="2835" w:hanging="2551"/>
      </w:pPr>
      <w:r w:rsidRPr="00673F53">
        <w:lastRenderedPageBreak/>
        <w:tab/>
        <w:t>Source device:</w:t>
      </w:r>
      <w:r w:rsidRPr="00673F53">
        <w:tab/>
        <w:t>SIM</w:t>
      </w:r>
    </w:p>
    <w:p w:rsidR="00B17D80" w:rsidRPr="00673F53" w:rsidRDefault="00B17D80" w:rsidP="00B17D80">
      <w:pPr>
        <w:pStyle w:val="EW"/>
        <w:tabs>
          <w:tab w:val="left" w:pos="851"/>
        </w:tabs>
        <w:ind w:left="2835" w:hanging="2551"/>
      </w:pPr>
      <w:r w:rsidRPr="00673F53">
        <w:tab/>
        <w:t>Destination device:</w:t>
      </w:r>
      <w:r w:rsidRPr="00673F53">
        <w:tab/>
        <w:t>Network</w:t>
      </w:r>
    </w:p>
    <w:p w:rsidR="00B17D80" w:rsidRDefault="00B17D80" w:rsidP="00B17D80">
      <w:pPr>
        <w:pStyle w:val="EW"/>
        <w:tabs>
          <w:tab w:val="left" w:pos="851"/>
        </w:tabs>
        <w:ind w:left="2835" w:hanging="2551"/>
      </w:pPr>
      <w:r w:rsidRPr="00673F53">
        <w:tab/>
      </w:r>
      <w:r>
        <w:t>Alpha identifier:</w:t>
      </w:r>
      <w:r>
        <w:tab/>
        <w:t>null data object</w:t>
      </w:r>
    </w:p>
    <w:p w:rsidR="00B17D80" w:rsidRDefault="00B17D80" w:rsidP="00B17D80">
      <w:pPr>
        <w:pStyle w:val="EW"/>
        <w:tabs>
          <w:tab w:val="left" w:pos="851"/>
        </w:tabs>
        <w:ind w:left="2835" w:hanging="2551"/>
      </w:pPr>
      <w:r>
        <w:t>SS String</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X"/>
        <w:tabs>
          <w:tab w:val="left" w:pos="851"/>
        </w:tabs>
        <w:ind w:left="2835" w:hanging="2551"/>
      </w:pPr>
      <w:r>
        <w:tab/>
        <w:t>SS string:</w:t>
      </w:r>
      <w:r>
        <w:tab/>
        <w:t>"**21*01234567890123456789*10#"</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1D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rPr>
                <w:lang w:val="fi-FI"/>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AA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27.22.4.11.1.5</w:t>
      </w:r>
      <w:r>
        <w:tab/>
        <w:t>Test requirement</w:t>
      </w:r>
    </w:p>
    <w:p w:rsidR="00B17D80" w:rsidRDefault="00B17D80" w:rsidP="00B17D80">
      <w:r>
        <w:t>The ME shall operate in the manner defined in expected sequence 1.1 to 1.6.</w:t>
      </w:r>
    </w:p>
    <w:p w:rsidR="00B17D80" w:rsidRDefault="00B17D80" w:rsidP="00B17D80">
      <w:pPr>
        <w:pStyle w:val="Heading5"/>
      </w:pPr>
      <w:bookmarkStart w:id="390" w:name="_Toc502363222"/>
      <w:bookmarkStart w:id="391" w:name="_Toc533173648"/>
      <w:bookmarkStart w:id="392" w:name="_Toc51834069"/>
      <w:r>
        <w:t>27.22.4.11.2</w:t>
      </w:r>
      <w:r>
        <w:tab/>
        <w:t>SEND SS (Icon support)</w:t>
      </w:r>
      <w:bookmarkEnd w:id="390"/>
      <w:bookmarkEnd w:id="391"/>
      <w:bookmarkEnd w:id="392"/>
    </w:p>
    <w:p w:rsidR="00B17D80" w:rsidRDefault="00B17D80" w:rsidP="00B17D80">
      <w:pPr>
        <w:pStyle w:val="H6"/>
      </w:pPr>
      <w:r>
        <w:t>27.22.4.11.2.1</w:t>
      </w:r>
      <w:r>
        <w:tab/>
        <w:t>Definition and applicability</w:t>
      </w:r>
    </w:p>
    <w:p w:rsidR="00B17D80" w:rsidRDefault="00B17D80" w:rsidP="00B17D80">
      <w:r>
        <w:t>See clause 3.2.2.</w:t>
      </w:r>
    </w:p>
    <w:p w:rsidR="00B17D80" w:rsidRDefault="00B17D80" w:rsidP="00B17D80">
      <w:pPr>
        <w:pStyle w:val="H6"/>
      </w:pPr>
      <w:r>
        <w:t>27.22.4.11.2.2</w:t>
      </w:r>
      <w:r>
        <w:tab/>
        <w:t>Conformance requirement</w:t>
      </w:r>
    </w:p>
    <w:p w:rsidR="00B17D80" w:rsidRDefault="00B17D80" w:rsidP="00B17D80">
      <w:pPr>
        <w:pStyle w:val="H6"/>
      </w:pPr>
      <w:r>
        <w:t>27.22.4.11.2.3</w:t>
      </w:r>
      <w:r>
        <w:tab/>
        <w:t>Test purpose</w:t>
      </w:r>
    </w:p>
    <w:p w:rsidR="00B17D80" w:rsidRDefault="00B17D80" w:rsidP="00B17D80">
      <w:r>
        <w:t>To verify that the ME displays the text contained in the SEND SS proactive SIM command, and returns a successful result in the TERMINAL RESPONSE command send to the SIM.</w:t>
      </w:r>
    </w:p>
    <w:p w:rsidR="00B17D80" w:rsidRDefault="00B17D80" w:rsidP="00B17D80">
      <w:r>
        <w:t>In addition to verify that if an icon is provided by the SIM, the icon indicated in the command may be used by the ME to inform the user, in addition to, or instead of the alpha identifier, as indicated with the icon qualifier.</w:t>
      </w:r>
    </w:p>
    <w:p w:rsidR="00B17D80" w:rsidRDefault="00B17D80" w:rsidP="00B17D80">
      <w:pPr>
        <w:pStyle w:val="H6"/>
      </w:pPr>
      <w:r>
        <w:t>27.22.4.11.2.4</w:t>
      </w:r>
      <w:r>
        <w:tab/>
        <w:t>Method of test</w:t>
      </w:r>
    </w:p>
    <w:p w:rsidR="00B17D80" w:rsidRDefault="00B17D80" w:rsidP="00B17D80">
      <w:pPr>
        <w:pStyle w:val="H6"/>
      </w:pPr>
      <w:r>
        <w:t>27.22.4.11.2.4.1</w:t>
      </w:r>
      <w:r>
        <w:tab/>
        <w:t>Initial conditions</w:t>
      </w:r>
    </w:p>
    <w:p w:rsidR="00B17D80" w:rsidRDefault="00B17D80" w:rsidP="00B17D80">
      <w:r>
        <w:t>The ME is connected to the SIM Simulator and to the System Simulator.</w:t>
      </w:r>
    </w:p>
    <w:p w:rsidR="00B17D80" w:rsidRDefault="00B17D80" w:rsidP="00B17D80">
      <w:r>
        <w:t>Prior to this test the ME shall have been powered on, performed the PROFILE DOWNLOAD procedure and be in updated idle mode on the System Simulator.</w:t>
      </w:r>
    </w:p>
    <w:p w:rsidR="00B17D80" w:rsidRDefault="00B17D80" w:rsidP="00B17D80">
      <w:r>
        <w:t>The elementary files are coded as Toolkit default.</w:t>
      </w:r>
    </w:p>
    <w:p w:rsidR="00B17D80" w:rsidRDefault="00B17D80" w:rsidP="00B17D80">
      <w:pPr>
        <w:pStyle w:val="H6"/>
      </w:pPr>
      <w:r>
        <w:lastRenderedPageBreak/>
        <w:t>27.22.4.11.2.4.2</w:t>
      </w:r>
      <w:r>
        <w:tab/>
        <w:t>Procedure</w:t>
      </w:r>
    </w:p>
    <w:p w:rsidR="00B17D80" w:rsidRDefault="00B17D80" w:rsidP="00B17D80">
      <w:pPr>
        <w:keepNext/>
        <w:rPr>
          <w:b/>
        </w:rPr>
      </w:pPr>
      <w:r>
        <w:rPr>
          <w:b/>
        </w:rPr>
        <w:t>Expected Sequence 2.1A (SEND SS, call forward unconditional, all bearers, successful, basic icon self explanatory,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3766"/>
        <w:gridCol w:w="3002"/>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766"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00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766" w:type="dxa"/>
            <w:tcBorders>
              <w:top w:val="single" w:sz="6" w:space="0" w:color="auto"/>
              <w:left w:val="single" w:sz="6" w:space="0" w:color="auto"/>
              <w:right w:val="single" w:sz="6" w:space="0" w:color="auto"/>
            </w:tcBorders>
          </w:tcPr>
          <w:p w:rsidR="00B17D80" w:rsidRDefault="00B17D80" w:rsidP="007B59FD">
            <w:pPr>
              <w:pStyle w:val="TAL"/>
            </w:pPr>
            <w:r>
              <w:t>PROACTIVE COMMAND PENDING: SEND SS 2.1.1</w:t>
            </w:r>
          </w:p>
        </w:tc>
        <w:tc>
          <w:tcPr>
            <w:tcW w:w="3002"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766" w:type="dxa"/>
            <w:tcBorders>
              <w:left w:val="single" w:sz="6" w:space="0" w:color="auto"/>
              <w:right w:val="single" w:sz="6" w:space="0" w:color="auto"/>
            </w:tcBorders>
          </w:tcPr>
          <w:p w:rsidR="00B17D80" w:rsidRDefault="00B17D80" w:rsidP="007B59FD">
            <w:pPr>
              <w:pStyle w:val="TAL"/>
            </w:pPr>
            <w:r>
              <w:t>FETCH</w:t>
            </w:r>
          </w:p>
        </w:tc>
        <w:tc>
          <w:tcPr>
            <w:tcW w:w="3002"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766" w:type="dxa"/>
            <w:tcBorders>
              <w:left w:val="single" w:sz="6" w:space="0" w:color="auto"/>
              <w:right w:val="single" w:sz="6" w:space="0" w:color="auto"/>
            </w:tcBorders>
          </w:tcPr>
          <w:p w:rsidR="00B17D80" w:rsidRDefault="00B17D80" w:rsidP="007B59FD">
            <w:pPr>
              <w:pStyle w:val="TAL"/>
            </w:pPr>
            <w:r>
              <w:t>PROACTIVE COMMAND: SEND SS 2.1.1</w:t>
            </w:r>
          </w:p>
        </w:tc>
        <w:tc>
          <w:tcPr>
            <w:tcW w:w="3002" w:type="dxa"/>
            <w:tcBorders>
              <w:left w:val="single" w:sz="6" w:space="0" w:color="auto"/>
              <w:right w:val="single" w:sz="6" w:space="0" w:color="auto"/>
            </w:tcBorders>
          </w:tcPr>
          <w:p w:rsidR="00B17D80" w:rsidRDefault="00B17D80" w:rsidP="007B59FD">
            <w:pPr>
              <w:pStyle w:val="TAL"/>
            </w:pPr>
            <w:r>
              <w:t>[BASIC-ICON,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3766" w:type="dxa"/>
            <w:tcBorders>
              <w:left w:val="single" w:sz="6" w:space="0" w:color="auto"/>
              <w:right w:val="single" w:sz="6" w:space="0" w:color="auto"/>
            </w:tcBorders>
          </w:tcPr>
          <w:p w:rsidR="00B17D80" w:rsidRDefault="00B17D80" w:rsidP="007B59FD">
            <w:pPr>
              <w:pStyle w:val="TAL"/>
            </w:pPr>
            <w:r>
              <w:t xml:space="preserve">Display the basic icon without the alpha identifier </w:t>
            </w:r>
          </w:p>
        </w:tc>
        <w:tc>
          <w:tcPr>
            <w:tcW w:w="3002"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3766" w:type="dxa"/>
            <w:tcBorders>
              <w:left w:val="single" w:sz="6" w:space="0" w:color="auto"/>
              <w:right w:val="single" w:sz="6" w:space="0" w:color="auto"/>
            </w:tcBorders>
          </w:tcPr>
          <w:p w:rsidR="00B17D80" w:rsidRDefault="00B17D80" w:rsidP="007B59FD">
            <w:pPr>
              <w:pStyle w:val="TAL"/>
            </w:pPr>
            <w:r>
              <w:t>REGISTER 1.1A</w:t>
            </w:r>
          </w:p>
          <w:p w:rsidR="00B17D80" w:rsidRDefault="00B17D80" w:rsidP="007B59FD">
            <w:pPr>
              <w:pStyle w:val="TAL"/>
            </w:pPr>
            <w:r>
              <w:t>Or</w:t>
            </w:r>
          </w:p>
          <w:p w:rsidR="00B17D80" w:rsidRDefault="00B17D80" w:rsidP="007B59FD">
            <w:pPr>
              <w:pStyle w:val="TAL"/>
            </w:pPr>
            <w:r>
              <w:t>REGISTER 1.1B</w:t>
            </w:r>
          </w:p>
        </w:tc>
        <w:tc>
          <w:tcPr>
            <w:tcW w:w="3002" w:type="dxa"/>
            <w:tcBorders>
              <w:left w:val="single" w:sz="6" w:space="0" w:color="auto"/>
              <w:right w:val="single" w:sz="6" w:space="0" w:color="auto"/>
            </w:tcBorders>
          </w:tcPr>
          <w:p w:rsidR="00B17D80" w:rsidRDefault="00B17D80" w:rsidP="007B59FD">
            <w:pPr>
              <w:pStyle w:val="TAL"/>
            </w:pPr>
            <w:r>
              <w:t>Option A applies if A.1/33 is supported,</w:t>
            </w:r>
          </w:p>
          <w:p w:rsidR="00B17D80" w:rsidRDefault="00B17D80" w:rsidP="007B59FD">
            <w:pPr>
              <w:pStyle w:val="TAL"/>
            </w:pPr>
            <w:r>
              <w:t>Option B applies if A.1/33 is not supported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3766" w:type="dxa"/>
            <w:tcBorders>
              <w:left w:val="single" w:sz="6" w:space="0" w:color="auto"/>
              <w:right w:val="single" w:sz="6" w:space="0" w:color="auto"/>
            </w:tcBorders>
          </w:tcPr>
          <w:p w:rsidR="00B17D80" w:rsidRDefault="00B17D80" w:rsidP="007B59FD">
            <w:pPr>
              <w:pStyle w:val="TAL"/>
            </w:pPr>
            <w:r>
              <w:t>RELEASE COMPLETE (SS RETURN RESULT) 1.1A or</w:t>
            </w:r>
          </w:p>
          <w:p w:rsidR="00B17D80" w:rsidRDefault="00B17D80" w:rsidP="007B59FD">
            <w:pPr>
              <w:pStyle w:val="TAL"/>
            </w:pPr>
            <w:r>
              <w:t>RELEASE COMPLETE (SS RETURN RESULT) 1.1B</w:t>
            </w:r>
          </w:p>
        </w:tc>
        <w:tc>
          <w:tcPr>
            <w:tcW w:w="3002" w:type="dxa"/>
            <w:tcBorders>
              <w:left w:val="single" w:sz="6" w:space="0" w:color="auto"/>
              <w:right w:val="single" w:sz="6" w:space="0" w:color="auto"/>
            </w:tcBorders>
          </w:tcPr>
          <w:p w:rsidR="00B17D80" w:rsidRDefault="00B17D80" w:rsidP="007B59FD">
            <w:pPr>
              <w:pStyle w:val="TAL"/>
            </w:pPr>
            <w:r>
              <w:t>[Successful]</w:t>
            </w:r>
          </w:p>
          <w:p w:rsidR="00B17D80" w:rsidRDefault="00B17D80" w:rsidP="007B59FD">
            <w:pPr>
              <w:pStyle w:val="TAL"/>
            </w:pPr>
            <w:r>
              <w:t>Option A applies if A.1/33 is supported,</w:t>
            </w:r>
          </w:p>
          <w:p w:rsidR="00B17D80" w:rsidRDefault="00B17D80" w:rsidP="007B59FD">
            <w:pPr>
              <w:pStyle w:val="TAL"/>
            </w:pPr>
            <w:r>
              <w:t>Option B applies if A.1/33 is not supported</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766" w:type="dxa"/>
            <w:tcBorders>
              <w:left w:val="single" w:sz="6" w:space="0" w:color="auto"/>
              <w:bottom w:val="single" w:sz="4" w:space="0" w:color="auto"/>
              <w:right w:val="single" w:sz="6" w:space="0" w:color="auto"/>
            </w:tcBorders>
          </w:tcPr>
          <w:p w:rsidR="00B17D80" w:rsidRDefault="00B17D80" w:rsidP="007B59FD">
            <w:pPr>
              <w:pStyle w:val="TAL"/>
            </w:pPr>
            <w:r>
              <w:t xml:space="preserve">TERMINAL RESPONSE: SEND SS 2.1.1AA or </w:t>
            </w:r>
          </w:p>
          <w:p w:rsidR="00B17D80" w:rsidRDefault="00B17D80" w:rsidP="007B59FD">
            <w:pPr>
              <w:pStyle w:val="TAL"/>
            </w:pPr>
            <w:r>
              <w:t>TERMINAL RESPONSE: SEND SS 2.1.1AB</w:t>
            </w:r>
          </w:p>
        </w:tc>
        <w:tc>
          <w:tcPr>
            <w:tcW w:w="3002"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r>
              <w:t>Option AA applies if A.1/33 is supported,</w:t>
            </w:r>
          </w:p>
          <w:p w:rsidR="00B17D80" w:rsidRDefault="00B17D80" w:rsidP="007B59FD">
            <w:pPr>
              <w:pStyle w:val="TAL"/>
            </w:pPr>
            <w:r>
              <w:t>Option AB applies if A.1/33 is not supported</w:t>
            </w:r>
          </w:p>
        </w:tc>
      </w:tr>
    </w:tbl>
    <w:p w:rsidR="00B17D80" w:rsidRDefault="00B17D80" w:rsidP="00B17D80">
      <w:pPr>
        <w:pStyle w:val="FP"/>
      </w:pPr>
    </w:p>
    <w:p w:rsidR="00B17D80" w:rsidRDefault="00B17D80" w:rsidP="00B17D80">
      <w:r>
        <w:t>PROACTIVE COMMAND: SEND SS 2.1.1</w:t>
      </w:r>
    </w:p>
    <w:p w:rsidR="00B17D80" w:rsidRDefault="00B17D80" w:rsidP="00B17D80">
      <w:r>
        <w:t>Logically:</w:t>
      </w:r>
    </w:p>
    <w:p w:rsidR="00B17D80" w:rsidRDefault="00B17D80" w:rsidP="00B17D80">
      <w:pPr>
        <w:pStyle w:val="EW"/>
        <w:tabs>
          <w:tab w:val="left" w:pos="851"/>
          <w:tab w:val="left" w:pos="1134"/>
        </w:tabs>
        <w:ind w:left="2835" w:hanging="2551"/>
      </w:pPr>
      <w:r>
        <w:t>Command details</w:t>
      </w:r>
    </w:p>
    <w:p w:rsidR="00B17D80" w:rsidRDefault="00B17D80" w:rsidP="00B17D80">
      <w:pPr>
        <w:pStyle w:val="EW"/>
        <w:tabs>
          <w:tab w:val="left" w:pos="851"/>
          <w:tab w:val="left" w:pos="1134"/>
        </w:tabs>
        <w:ind w:left="2835" w:hanging="2551"/>
      </w:pPr>
      <w:r>
        <w:tab/>
        <w:t>Command number:</w:t>
      </w:r>
      <w:r>
        <w:tab/>
        <w:t>1</w:t>
      </w:r>
    </w:p>
    <w:p w:rsidR="00B17D80" w:rsidRPr="00C82343" w:rsidRDefault="00B17D80" w:rsidP="00B17D80">
      <w:pPr>
        <w:pStyle w:val="EW"/>
        <w:tabs>
          <w:tab w:val="left" w:pos="851"/>
          <w:tab w:val="left" w:pos="1134"/>
        </w:tabs>
        <w:ind w:left="2835" w:hanging="2551"/>
      </w:pPr>
      <w:r>
        <w:tab/>
      </w:r>
      <w:r w:rsidRPr="00C82343">
        <w:t>Command type:</w:t>
      </w:r>
      <w:r w:rsidRPr="00C82343">
        <w:tab/>
        <w:t>SEND SS</w:t>
      </w:r>
    </w:p>
    <w:p w:rsidR="00B17D80" w:rsidRDefault="00B17D80" w:rsidP="00B17D80">
      <w:pPr>
        <w:pStyle w:val="EW"/>
        <w:tabs>
          <w:tab w:val="left" w:pos="851"/>
          <w:tab w:val="left" w:pos="1134"/>
        </w:tabs>
        <w:ind w:left="2835" w:hanging="2551"/>
        <w:rPr>
          <w:lang w:val="fr-FR"/>
        </w:rPr>
      </w:pPr>
      <w:r w:rsidRPr="00C82343">
        <w:tab/>
      </w:r>
      <w:r>
        <w:rPr>
          <w:lang w:val="fr-FR"/>
        </w:rPr>
        <w:t>Command qualifier:</w:t>
      </w:r>
      <w:r>
        <w:rPr>
          <w:lang w:val="fr-FR"/>
        </w:rPr>
        <w:tab/>
        <w:t>"00"</w:t>
      </w:r>
    </w:p>
    <w:p w:rsidR="00B17D80" w:rsidRDefault="00B17D80" w:rsidP="00B17D80">
      <w:pPr>
        <w:pStyle w:val="EW"/>
        <w:tabs>
          <w:tab w:val="left" w:pos="851"/>
          <w:tab w:val="left" w:pos="1134"/>
        </w:tabs>
        <w:ind w:left="2835" w:hanging="2551"/>
        <w:rPr>
          <w:lang w:val="fr-FR"/>
        </w:rPr>
      </w:pPr>
      <w:r>
        <w:rPr>
          <w:lang w:val="fr-FR"/>
        </w:rPr>
        <w:t>Device identities</w:t>
      </w:r>
    </w:p>
    <w:p w:rsidR="00B17D80" w:rsidRDefault="00B17D80" w:rsidP="00B17D80">
      <w:pPr>
        <w:pStyle w:val="EW"/>
        <w:tabs>
          <w:tab w:val="left" w:pos="851"/>
          <w:tab w:val="left" w:pos="1134"/>
        </w:tabs>
        <w:ind w:left="2835" w:hanging="2551"/>
        <w:rPr>
          <w:lang w:val="fr-FR"/>
        </w:rPr>
      </w:pPr>
      <w:r>
        <w:rPr>
          <w:lang w:val="fr-FR"/>
        </w:rPr>
        <w:tab/>
        <w:t>Source device:</w:t>
      </w:r>
      <w:r>
        <w:rPr>
          <w:lang w:val="fr-FR"/>
        </w:rPr>
        <w:tab/>
        <w:t>SIM</w:t>
      </w:r>
    </w:p>
    <w:p w:rsidR="00B17D80" w:rsidRPr="00C82343" w:rsidRDefault="00B17D80" w:rsidP="00B17D80">
      <w:pPr>
        <w:pStyle w:val="EW"/>
        <w:tabs>
          <w:tab w:val="left" w:pos="851"/>
          <w:tab w:val="left" w:pos="1134"/>
        </w:tabs>
        <w:ind w:left="2835" w:hanging="2551"/>
      </w:pPr>
      <w:r>
        <w:rPr>
          <w:lang w:val="fr-FR"/>
        </w:rPr>
        <w:tab/>
      </w:r>
      <w:r w:rsidRPr="00C82343">
        <w:t>Destination device:</w:t>
      </w:r>
      <w:r w:rsidRPr="00C82343">
        <w:tab/>
        <w:t>Network</w:t>
      </w:r>
    </w:p>
    <w:p w:rsidR="00B17D80" w:rsidRDefault="00B17D80" w:rsidP="00B17D80">
      <w:pPr>
        <w:pStyle w:val="EW"/>
        <w:tabs>
          <w:tab w:val="left" w:pos="851"/>
          <w:tab w:val="left" w:pos="1134"/>
        </w:tabs>
        <w:ind w:left="2835" w:hanging="2551"/>
      </w:pPr>
      <w:r w:rsidRPr="00C82343">
        <w:tab/>
      </w:r>
      <w:r>
        <w:t>Alpha identifier:</w:t>
      </w:r>
      <w:r>
        <w:tab/>
        <w:t>"Basic Icon"</w:t>
      </w:r>
    </w:p>
    <w:p w:rsidR="00B17D80" w:rsidRDefault="00B17D80" w:rsidP="00B17D80">
      <w:pPr>
        <w:pStyle w:val="EW"/>
        <w:keepNext/>
        <w:tabs>
          <w:tab w:val="left" w:pos="851"/>
          <w:tab w:val="left" w:pos="1134"/>
        </w:tabs>
        <w:ind w:left="2835" w:hanging="2551"/>
      </w:pPr>
      <w:r>
        <w:t>SS String</w:t>
      </w:r>
    </w:p>
    <w:p w:rsidR="00B17D80" w:rsidRDefault="00B17D80" w:rsidP="00B17D80">
      <w:pPr>
        <w:pStyle w:val="EW"/>
        <w:keepNext/>
        <w:tabs>
          <w:tab w:val="left" w:pos="851"/>
          <w:tab w:val="left" w:pos="1134"/>
        </w:tabs>
        <w:ind w:left="2835" w:hanging="2551"/>
      </w:pPr>
      <w:r>
        <w:tab/>
        <w:t>TON:</w:t>
      </w:r>
      <w:r>
        <w:tab/>
        <w:t>International</w:t>
      </w:r>
    </w:p>
    <w:p w:rsidR="00B17D80" w:rsidRDefault="00B17D80" w:rsidP="00B17D80">
      <w:pPr>
        <w:pStyle w:val="EW"/>
        <w:tabs>
          <w:tab w:val="left" w:pos="851"/>
          <w:tab w:val="left" w:pos="1134"/>
        </w:tabs>
        <w:ind w:left="2835" w:hanging="2551"/>
      </w:pPr>
      <w:r>
        <w:tab/>
        <w:t>NPI:</w:t>
      </w:r>
      <w:r>
        <w:tab/>
        <w:t>"ISDN / telephone numbering plan"</w:t>
      </w:r>
    </w:p>
    <w:p w:rsidR="00B17D80" w:rsidRDefault="00B17D80" w:rsidP="00B17D80">
      <w:pPr>
        <w:pStyle w:val="EW"/>
        <w:tabs>
          <w:tab w:val="left" w:pos="851"/>
          <w:tab w:val="left" w:pos="1134"/>
        </w:tabs>
        <w:ind w:left="2835" w:hanging="2551"/>
      </w:pPr>
      <w:r>
        <w:tab/>
        <w:t>SS string:</w:t>
      </w:r>
      <w:r>
        <w:tab/>
        <w:t>"**21*01234567890123456789*10#"</w:t>
      </w:r>
    </w:p>
    <w:p w:rsidR="00B17D80" w:rsidRDefault="00B17D80" w:rsidP="00B17D80">
      <w:pPr>
        <w:pStyle w:val="EW"/>
        <w:tabs>
          <w:tab w:val="left" w:pos="851"/>
          <w:tab w:val="left" w:pos="1134"/>
        </w:tabs>
        <w:ind w:left="2835" w:hanging="2551"/>
      </w:pPr>
      <w:r>
        <w:t>Icon Identifier:</w:t>
      </w:r>
    </w:p>
    <w:p w:rsidR="00B17D80" w:rsidRDefault="00B17D80" w:rsidP="00B17D80">
      <w:pPr>
        <w:pStyle w:val="EW"/>
        <w:tabs>
          <w:tab w:val="left" w:pos="851"/>
          <w:tab w:val="left" w:pos="1134"/>
        </w:tabs>
        <w:ind w:left="2835" w:hanging="2551"/>
      </w:pPr>
      <w:r>
        <w:tab/>
        <w:t>Icon qualifier:</w:t>
      </w:r>
      <w:r>
        <w:tab/>
        <w:t>icon is self-explanatory</w:t>
      </w:r>
    </w:p>
    <w:p w:rsidR="00B17D80" w:rsidRDefault="00B17D80" w:rsidP="00B17D80">
      <w:pPr>
        <w:pStyle w:val="EX"/>
        <w:tabs>
          <w:tab w:val="left" w:pos="851"/>
          <w:tab w:val="left" w:pos="1134"/>
        </w:tabs>
        <w:ind w:left="2835" w:hanging="2551"/>
      </w:pPr>
      <w:r>
        <w:tab/>
        <w:t>Icon Identifier:</w:t>
      </w:r>
      <w:r>
        <w:tab/>
        <w:t>record 1 in EF</w:t>
      </w:r>
      <w:r>
        <w:rPr>
          <w:vertAlign w:val="subscript"/>
        </w:rPr>
        <w:t>(IMG)</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it-IT"/>
              </w:rP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it-IT"/>
              </w:rPr>
              <w:t>89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i-FI"/>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it-IT"/>
              </w:rP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it-IT"/>
              </w:rP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it-IT"/>
              </w:rPr>
              <w:t>AA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87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43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87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A9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SS 2.1.1AA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SS</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lastRenderedPageBreak/>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X"/>
        <w:tabs>
          <w:tab w:val="left" w:pos="851"/>
        </w:tabs>
        <w:ind w:left="2835" w:hanging="2551"/>
      </w:pPr>
      <w:r>
        <w:tab/>
        <w:t>Additional information:</w:t>
      </w:r>
      <w:r>
        <w:tab/>
        <w:t>Operation Code and  SS Parameters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SS 2.1.1AB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673F53" w:rsidRDefault="00B17D80" w:rsidP="00B17D80">
      <w:pPr>
        <w:pStyle w:val="EW"/>
        <w:tabs>
          <w:tab w:val="left" w:pos="851"/>
        </w:tabs>
        <w:ind w:left="2835" w:hanging="2551"/>
      </w:pPr>
      <w:r>
        <w:tab/>
      </w:r>
      <w:r w:rsidRPr="00673F53">
        <w:t>Command type:</w:t>
      </w:r>
      <w:r w:rsidRPr="00673F53">
        <w:tab/>
        <w:t>SEND SS</w:t>
      </w:r>
    </w:p>
    <w:p w:rsidR="00B17D80" w:rsidRDefault="00B17D80" w:rsidP="00B17D80">
      <w:pPr>
        <w:pStyle w:val="EW"/>
        <w:tabs>
          <w:tab w:val="left" w:pos="851"/>
        </w:tabs>
        <w:ind w:left="2835" w:hanging="2551"/>
        <w:rPr>
          <w:lang w:val="fr-FR"/>
        </w:rPr>
      </w:pPr>
      <w:r w:rsidRPr="00673F53">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673F53" w:rsidRDefault="00B17D80" w:rsidP="00B17D80">
      <w:pPr>
        <w:pStyle w:val="EW"/>
        <w:tabs>
          <w:tab w:val="left" w:pos="851"/>
        </w:tabs>
        <w:ind w:left="2835" w:hanging="2551"/>
      </w:pPr>
      <w:r>
        <w:rPr>
          <w:lang w:val="fr-FR"/>
        </w:rPr>
        <w:tab/>
      </w:r>
      <w:r w:rsidRPr="00673F53">
        <w:t>Destination device:</w:t>
      </w:r>
      <w:r w:rsidRPr="00673F53">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X"/>
        <w:tabs>
          <w:tab w:val="left" w:pos="851"/>
        </w:tabs>
        <w:ind w:left="2835" w:hanging="2551"/>
      </w:pPr>
      <w:r>
        <w:tab/>
        <w:t>Additional information:</w:t>
      </w:r>
      <w:r>
        <w:tab/>
        <w:t>Operation Code and  SS Parameters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2.1B (SEND SS, call forward unconditional, all bearers, successful, basic icon self explanatory,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916"/>
        <w:gridCol w:w="3752"/>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916"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5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916" w:type="dxa"/>
            <w:tcBorders>
              <w:top w:val="single" w:sz="6" w:space="0" w:color="auto"/>
              <w:left w:val="single" w:sz="6" w:space="0" w:color="auto"/>
              <w:right w:val="single" w:sz="6" w:space="0" w:color="auto"/>
            </w:tcBorders>
          </w:tcPr>
          <w:p w:rsidR="00B17D80" w:rsidRDefault="00B17D80" w:rsidP="007B59FD">
            <w:pPr>
              <w:pStyle w:val="TAL"/>
            </w:pPr>
            <w:r>
              <w:t>PROACTIVE COMMAND PENDING: SEND SS 2.1.1</w:t>
            </w:r>
          </w:p>
        </w:tc>
        <w:tc>
          <w:tcPr>
            <w:tcW w:w="3752"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916" w:type="dxa"/>
            <w:tcBorders>
              <w:left w:val="single" w:sz="6" w:space="0" w:color="auto"/>
              <w:right w:val="single" w:sz="6" w:space="0" w:color="auto"/>
            </w:tcBorders>
          </w:tcPr>
          <w:p w:rsidR="00B17D80" w:rsidRDefault="00B17D80" w:rsidP="007B59FD">
            <w:pPr>
              <w:pStyle w:val="TAL"/>
            </w:pPr>
            <w:r>
              <w:t>FETCH</w:t>
            </w:r>
          </w:p>
        </w:tc>
        <w:tc>
          <w:tcPr>
            <w:tcW w:w="3752"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916" w:type="dxa"/>
            <w:tcBorders>
              <w:left w:val="single" w:sz="6" w:space="0" w:color="auto"/>
              <w:right w:val="single" w:sz="6" w:space="0" w:color="auto"/>
            </w:tcBorders>
          </w:tcPr>
          <w:p w:rsidR="00B17D80" w:rsidRDefault="00B17D80" w:rsidP="007B59FD">
            <w:pPr>
              <w:pStyle w:val="TAL"/>
            </w:pPr>
            <w:r>
              <w:t>PROACTIVE COMMAND: SEND SS 2.1.1</w:t>
            </w:r>
          </w:p>
        </w:tc>
        <w:tc>
          <w:tcPr>
            <w:tcW w:w="3752" w:type="dxa"/>
            <w:tcBorders>
              <w:left w:val="single" w:sz="6" w:space="0" w:color="auto"/>
              <w:right w:val="single" w:sz="6" w:space="0" w:color="auto"/>
            </w:tcBorders>
          </w:tcPr>
          <w:p w:rsidR="00B17D80" w:rsidRDefault="00B17D80" w:rsidP="007B59FD">
            <w:pPr>
              <w:pStyle w:val="TAL"/>
            </w:pPr>
            <w:r>
              <w:t>[BASIC-ICON,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916" w:type="dxa"/>
            <w:tcBorders>
              <w:left w:val="single" w:sz="6" w:space="0" w:color="auto"/>
              <w:right w:val="single" w:sz="6" w:space="0" w:color="auto"/>
            </w:tcBorders>
          </w:tcPr>
          <w:p w:rsidR="00B17D80" w:rsidRDefault="00B17D80" w:rsidP="007B59FD">
            <w:pPr>
              <w:pStyle w:val="TAL"/>
            </w:pPr>
            <w:r>
              <w:t>Display "Basic Icon" without the icon</w:t>
            </w:r>
          </w:p>
        </w:tc>
        <w:tc>
          <w:tcPr>
            <w:tcW w:w="3752"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916" w:type="dxa"/>
            <w:tcBorders>
              <w:left w:val="single" w:sz="6" w:space="0" w:color="auto"/>
              <w:right w:val="single" w:sz="6" w:space="0" w:color="auto"/>
            </w:tcBorders>
          </w:tcPr>
          <w:p w:rsidR="00B17D80" w:rsidRDefault="00B17D80" w:rsidP="007B59FD">
            <w:pPr>
              <w:pStyle w:val="TAL"/>
            </w:pPr>
            <w:r>
              <w:t>REGISTER 1.1A</w:t>
            </w:r>
          </w:p>
          <w:p w:rsidR="00B17D80" w:rsidRDefault="00B17D80" w:rsidP="007B59FD">
            <w:pPr>
              <w:pStyle w:val="TAL"/>
            </w:pPr>
            <w:r>
              <w:t>Or</w:t>
            </w:r>
          </w:p>
          <w:p w:rsidR="00B17D80" w:rsidRDefault="00B17D80" w:rsidP="007B59FD">
            <w:pPr>
              <w:pStyle w:val="TAL"/>
            </w:pPr>
            <w:r>
              <w:t>REGISTER 1.1B</w:t>
            </w:r>
          </w:p>
        </w:tc>
        <w:tc>
          <w:tcPr>
            <w:tcW w:w="3752" w:type="dxa"/>
            <w:tcBorders>
              <w:left w:val="single" w:sz="6" w:space="0" w:color="auto"/>
              <w:right w:val="single" w:sz="6" w:space="0" w:color="auto"/>
            </w:tcBorders>
          </w:tcPr>
          <w:p w:rsidR="00B17D80" w:rsidRDefault="00B17D80" w:rsidP="007B59FD">
            <w:pPr>
              <w:pStyle w:val="TAL"/>
            </w:pPr>
            <w:r>
              <w:t>Option A applies if A.1/33 is supported,</w:t>
            </w:r>
          </w:p>
          <w:p w:rsidR="00B17D80" w:rsidRDefault="00B17D80" w:rsidP="007B59FD">
            <w:pPr>
              <w:pStyle w:val="TAL"/>
            </w:pPr>
            <w:r>
              <w:t>Option B applies if A.1/33 is not supported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916" w:type="dxa"/>
            <w:tcBorders>
              <w:left w:val="single" w:sz="6" w:space="0" w:color="auto"/>
              <w:right w:val="single" w:sz="6" w:space="0" w:color="auto"/>
            </w:tcBorders>
          </w:tcPr>
          <w:p w:rsidR="00B17D80" w:rsidRDefault="00B17D80" w:rsidP="007B59FD">
            <w:pPr>
              <w:pStyle w:val="TAL"/>
            </w:pPr>
            <w:r>
              <w:t>RELEASE COMPLETE (SS RETURN RESULT) 1.1A or RELEASE COMPLETE (SS RETURN RESULT) 1.1B</w:t>
            </w:r>
          </w:p>
        </w:tc>
        <w:tc>
          <w:tcPr>
            <w:tcW w:w="3752" w:type="dxa"/>
            <w:tcBorders>
              <w:left w:val="single" w:sz="6" w:space="0" w:color="auto"/>
              <w:right w:val="single" w:sz="6" w:space="0" w:color="auto"/>
            </w:tcBorders>
          </w:tcPr>
          <w:p w:rsidR="00B17D80" w:rsidRDefault="00B17D80" w:rsidP="007B59FD">
            <w:pPr>
              <w:pStyle w:val="TAL"/>
            </w:pPr>
            <w:r>
              <w:t>[Successful]</w:t>
            </w:r>
          </w:p>
          <w:p w:rsidR="00B17D80" w:rsidRDefault="00B17D80" w:rsidP="007B59FD">
            <w:pPr>
              <w:pStyle w:val="TAL"/>
            </w:pPr>
            <w:r>
              <w:t>Option A applies if A.1/33 is supported,</w:t>
            </w:r>
          </w:p>
          <w:p w:rsidR="00B17D80" w:rsidRDefault="00B17D80" w:rsidP="007B59FD">
            <w:pPr>
              <w:pStyle w:val="TAL"/>
            </w:pPr>
            <w:r>
              <w:t>Option B applies if A.1/33 is not supported</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916" w:type="dxa"/>
            <w:tcBorders>
              <w:left w:val="single" w:sz="6" w:space="0" w:color="auto"/>
              <w:bottom w:val="single" w:sz="4" w:space="0" w:color="auto"/>
              <w:right w:val="single" w:sz="6" w:space="0" w:color="auto"/>
            </w:tcBorders>
          </w:tcPr>
          <w:p w:rsidR="00B17D80" w:rsidRDefault="00B17D80" w:rsidP="007B59FD">
            <w:pPr>
              <w:pStyle w:val="TAL"/>
            </w:pPr>
            <w:r>
              <w:t>TERMINAL RESPONSE: SEND SS 2.1.1BA or</w:t>
            </w:r>
          </w:p>
          <w:p w:rsidR="00B17D80" w:rsidRDefault="00B17D80" w:rsidP="007B59FD">
            <w:pPr>
              <w:pStyle w:val="TAL"/>
            </w:pPr>
            <w:r>
              <w:t>TERMINAL RESPONSE: SEND SS 2.1.1BB</w:t>
            </w:r>
          </w:p>
        </w:tc>
        <w:tc>
          <w:tcPr>
            <w:tcW w:w="3752"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 but requested icon could not be displayed]</w:t>
            </w:r>
          </w:p>
          <w:p w:rsidR="00B17D80" w:rsidRDefault="00B17D80" w:rsidP="007B59FD">
            <w:pPr>
              <w:pStyle w:val="TAL"/>
            </w:pPr>
            <w:r>
              <w:t>Option BA applies if A.1/33 is supported,</w:t>
            </w:r>
          </w:p>
          <w:p w:rsidR="00B17D80" w:rsidRDefault="00B17D80" w:rsidP="007B59FD">
            <w:pPr>
              <w:pStyle w:val="TAL"/>
            </w:pPr>
            <w:r>
              <w:t>Option BB applies if A.1/33 is not supported</w:t>
            </w:r>
          </w:p>
        </w:tc>
      </w:tr>
    </w:tbl>
    <w:p w:rsidR="00B17D80" w:rsidRDefault="00B17D80" w:rsidP="00B17D80">
      <w:pPr>
        <w:pStyle w:val="FP"/>
      </w:pPr>
    </w:p>
    <w:p w:rsidR="00B17D80" w:rsidRDefault="00B17D80" w:rsidP="00B17D80">
      <w:r>
        <w:t>TERMINAL RESPONSE: SEND SS 2.1.1BA</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r>
        <w:tab/>
      </w:r>
    </w:p>
    <w:p w:rsidR="00B17D80" w:rsidRDefault="00B17D80" w:rsidP="00B17D80">
      <w:pPr>
        <w:pStyle w:val="EW"/>
        <w:keepNext/>
        <w:tabs>
          <w:tab w:val="left" w:pos="851"/>
        </w:tabs>
        <w:ind w:left="2835" w:hanging="2551"/>
      </w:pPr>
      <w:r>
        <w:tab/>
        <w:t>Command number:</w:t>
      </w:r>
      <w:r>
        <w:tab/>
        <w:t>1</w:t>
      </w:r>
    </w:p>
    <w:p w:rsidR="00B17D80" w:rsidRPr="00F51EF9" w:rsidRDefault="00B17D80" w:rsidP="00B17D80">
      <w:pPr>
        <w:pStyle w:val="EW"/>
        <w:keepNext/>
        <w:tabs>
          <w:tab w:val="left" w:pos="851"/>
        </w:tabs>
        <w:ind w:left="2835" w:hanging="2551"/>
      </w:pPr>
      <w:r>
        <w:tab/>
      </w:r>
      <w:r w:rsidRPr="00F51EF9">
        <w:t>Command type:</w:t>
      </w:r>
      <w:r w:rsidRPr="00F51EF9">
        <w:tab/>
        <w:t>SEND SS</w:t>
      </w:r>
    </w:p>
    <w:p w:rsidR="00B17D80" w:rsidRDefault="00B17D80" w:rsidP="00B17D80">
      <w:pPr>
        <w:pStyle w:val="EW"/>
        <w:tabs>
          <w:tab w:val="left" w:pos="851"/>
        </w:tabs>
        <w:ind w:left="2835" w:hanging="2551"/>
        <w:rPr>
          <w:lang w:val="fr-FR"/>
        </w:rPr>
      </w:pPr>
      <w:r w:rsidRPr="00F51EF9">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lastRenderedPageBreak/>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 but requested icon could not be displayed</w:t>
      </w:r>
    </w:p>
    <w:p w:rsidR="00B17D80" w:rsidRDefault="00B17D80" w:rsidP="00B17D80">
      <w:pPr>
        <w:pStyle w:val="EX"/>
        <w:tabs>
          <w:tab w:val="left" w:pos="851"/>
        </w:tabs>
        <w:ind w:left="2835" w:hanging="2551"/>
      </w:pPr>
      <w:r>
        <w:tab/>
        <w:t>Additional information:</w:t>
      </w:r>
      <w:r>
        <w:tab/>
        <w:t>Operation Code and  SS Parameters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SS 2.1.1BB</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r>
        <w:tab/>
      </w:r>
    </w:p>
    <w:p w:rsidR="00B17D80" w:rsidRDefault="00B17D80" w:rsidP="00B17D80">
      <w:pPr>
        <w:pStyle w:val="EW"/>
        <w:keepNext/>
        <w:tabs>
          <w:tab w:val="left" w:pos="851"/>
        </w:tabs>
        <w:ind w:left="2835" w:hanging="2551"/>
      </w:pPr>
      <w:r>
        <w:tab/>
        <w:t>Command number:</w:t>
      </w:r>
      <w:r>
        <w:tab/>
        <w:t>1</w:t>
      </w:r>
    </w:p>
    <w:p w:rsidR="00B17D80" w:rsidRPr="00F51EF9" w:rsidRDefault="00B17D80" w:rsidP="00B17D80">
      <w:pPr>
        <w:pStyle w:val="EW"/>
        <w:keepNext/>
        <w:tabs>
          <w:tab w:val="left" w:pos="851"/>
        </w:tabs>
        <w:ind w:left="2835" w:hanging="2551"/>
      </w:pPr>
      <w:r>
        <w:tab/>
      </w:r>
      <w:r w:rsidRPr="00F51EF9">
        <w:t>Command type:</w:t>
      </w:r>
      <w:r w:rsidRPr="00F51EF9">
        <w:tab/>
        <w:t>SEND SS</w:t>
      </w:r>
    </w:p>
    <w:p w:rsidR="00B17D80" w:rsidRDefault="00B17D80" w:rsidP="00B17D80">
      <w:pPr>
        <w:pStyle w:val="EW"/>
        <w:tabs>
          <w:tab w:val="left" w:pos="851"/>
        </w:tabs>
        <w:ind w:left="2835" w:hanging="2551"/>
        <w:rPr>
          <w:lang w:val="fr-FR"/>
        </w:rPr>
      </w:pPr>
      <w:r w:rsidRPr="00F51EF9">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 but requested icon could not be displayed</w:t>
      </w:r>
    </w:p>
    <w:p w:rsidR="00B17D80" w:rsidRDefault="00B17D80" w:rsidP="00B17D80">
      <w:pPr>
        <w:pStyle w:val="EX"/>
        <w:tabs>
          <w:tab w:val="left" w:pos="851"/>
        </w:tabs>
        <w:ind w:left="2835" w:hanging="2551"/>
      </w:pPr>
      <w:r>
        <w:tab/>
        <w:t>Additional information:</w:t>
      </w:r>
      <w:r>
        <w:tab/>
        <w:t>Operation Code and SS Parameters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2.2A (SEND SS, call forward unconditional, all bearers, successful, colour icon self explanatory,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SS 2.2.1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SS 2.2.1</w:t>
            </w:r>
          </w:p>
        </w:tc>
        <w:tc>
          <w:tcPr>
            <w:tcW w:w="3776" w:type="dxa"/>
            <w:tcBorders>
              <w:left w:val="single" w:sz="6" w:space="0" w:color="auto"/>
              <w:right w:val="single" w:sz="6" w:space="0" w:color="auto"/>
            </w:tcBorders>
          </w:tcPr>
          <w:p w:rsidR="00B17D80" w:rsidRDefault="00B17D80" w:rsidP="007B59FD">
            <w:pPr>
              <w:pStyle w:val="TAL"/>
            </w:pPr>
            <w:r>
              <w:t>[COLOUR-ICON,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the colour icon without the alpha identifier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REGISTER 1.1A</w:t>
            </w:r>
          </w:p>
          <w:p w:rsidR="00B17D80" w:rsidRDefault="00B17D80" w:rsidP="007B59FD">
            <w:pPr>
              <w:pStyle w:val="TAL"/>
            </w:pPr>
            <w:r>
              <w:t>Or</w:t>
            </w:r>
          </w:p>
          <w:p w:rsidR="00B17D80" w:rsidRDefault="00B17D80" w:rsidP="007B59FD">
            <w:pPr>
              <w:pStyle w:val="TAL"/>
            </w:pPr>
            <w:r>
              <w:t>REGISTER 1.1B</w:t>
            </w:r>
          </w:p>
        </w:tc>
        <w:tc>
          <w:tcPr>
            <w:tcW w:w="3776" w:type="dxa"/>
            <w:tcBorders>
              <w:left w:val="single" w:sz="6" w:space="0" w:color="auto"/>
              <w:right w:val="single" w:sz="6" w:space="0" w:color="auto"/>
            </w:tcBorders>
          </w:tcPr>
          <w:p w:rsidR="00B17D80" w:rsidRDefault="00B17D80" w:rsidP="007B59FD">
            <w:pPr>
              <w:pStyle w:val="TAL"/>
            </w:pPr>
            <w:r>
              <w:t>Option A applies if A.1/33 is supported,</w:t>
            </w:r>
          </w:p>
          <w:p w:rsidR="00B17D80" w:rsidRDefault="00B17D80" w:rsidP="007B59FD">
            <w:pPr>
              <w:pStyle w:val="TAL"/>
            </w:pPr>
            <w:r>
              <w:t>Option B applies if A.1/33 is not supported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RELEASE COMPLETE (SS RETURN RESULT) 1.1A or RELEASE COMPLETE (SS RETURN RESULT) 1.1B</w:t>
            </w:r>
          </w:p>
        </w:tc>
        <w:tc>
          <w:tcPr>
            <w:tcW w:w="3776" w:type="dxa"/>
            <w:tcBorders>
              <w:left w:val="single" w:sz="6" w:space="0" w:color="auto"/>
              <w:right w:val="single" w:sz="6" w:space="0" w:color="auto"/>
            </w:tcBorders>
          </w:tcPr>
          <w:p w:rsidR="00B17D80" w:rsidRDefault="00B17D80" w:rsidP="007B59FD">
            <w:pPr>
              <w:pStyle w:val="TAL"/>
            </w:pPr>
            <w:r>
              <w:t>[Successful]</w:t>
            </w:r>
          </w:p>
          <w:p w:rsidR="00B17D80" w:rsidRDefault="00B17D80" w:rsidP="007B59FD">
            <w:pPr>
              <w:pStyle w:val="TAL"/>
            </w:pPr>
            <w:r>
              <w:t>Option A applies if A.1/33 is supported,</w:t>
            </w:r>
          </w:p>
          <w:p w:rsidR="00B17D80" w:rsidRDefault="00B17D80" w:rsidP="007B59FD">
            <w:pPr>
              <w:pStyle w:val="TAL"/>
            </w:pPr>
            <w:r>
              <w:t>Option B applies if A.1/33 is not supported</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SEND SS 2.1.1AA or</w:t>
            </w:r>
          </w:p>
          <w:p w:rsidR="00B17D80" w:rsidRDefault="00B17D80" w:rsidP="007B59FD">
            <w:pPr>
              <w:pStyle w:val="TAL"/>
            </w:pPr>
            <w:r>
              <w:t>TERMINAL RESPONSE: SEND SS 2.1.1AB</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 xml:space="preserve">[Command performed successfully] </w:t>
            </w:r>
          </w:p>
          <w:p w:rsidR="00B17D80" w:rsidRDefault="00B17D80" w:rsidP="007B59FD">
            <w:pPr>
              <w:pStyle w:val="TAL"/>
            </w:pPr>
            <w:r>
              <w:t>Option AA applies if A.1/33 is supported,</w:t>
            </w:r>
          </w:p>
          <w:p w:rsidR="00B17D80" w:rsidRDefault="00B17D80" w:rsidP="007B59FD">
            <w:pPr>
              <w:pStyle w:val="TAL"/>
            </w:pPr>
            <w:r>
              <w:t>Option AB applies if A.1/33 is not supported</w:t>
            </w:r>
          </w:p>
        </w:tc>
      </w:tr>
    </w:tbl>
    <w:p w:rsidR="00B17D80" w:rsidRDefault="00B17D80" w:rsidP="00B17D80">
      <w:pPr>
        <w:pStyle w:val="FP"/>
      </w:pPr>
    </w:p>
    <w:p w:rsidR="00B17D80" w:rsidRDefault="00B17D80" w:rsidP="00B17D80">
      <w:r>
        <w:t>PROACTIVE COMMAND: SEND SS 2.2.1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C82343" w:rsidRDefault="00B17D80" w:rsidP="00B17D80">
      <w:pPr>
        <w:pStyle w:val="EW"/>
        <w:tabs>
          <w:tab w:val="left" w:pos="851"/>
        </w:tabs>
        <w:ind w:left="2835" w:hanging="2551"/>
      </w:pPr>
      <w:r>
        <w:lastRenderedPageBreak/>
        <w:tab/>
      </w:r>
      <w:r w:rsidRPr="00C82343">
        <w:t>Command type:</w:t>
      </w:r>
      <w:r w:rsidRPr="00C82343">
        <w:tab/>
        <w:t>SEND SS</w:t>
      </w:r>
    </w:p>
    <w:p w:rsidR="00B17D80" w:rsidRDefault="00B17D80" w:rsidP="00B17D80">
      <w:pPr>
        <w:pStyle w:val="EW"/>
        <w:tabs>
          <w:tab w:val="left" w:pos="851"/>
        </w:tabs>
        <w:ind w:left="2835" w:hanging="2551"/>
        <w:rPr>
          <w:lang w:val="fr-FR"/>
        </w:rPr>
      </w:pPr>
      <w:r w:rsidRPr="00C82343">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Network</w:t>
      </w:r>
    </w:p>
    <w:p w:rsidR="00B17D80" w:rsidRDefault="00B17D80" w:rsidP="00B17D80">
      <w:pPr>
        <w:pStyle w:val="EW"/>
        <w:tabs>
          <w:tab w:val="left" w:pos="851"/>
        </w:tabs>
        <w:ind w:left="2835" w:hanging="2551"/>
        <w:rPr>
          <w:lang w:val="fr-FR"/>
        </w:rPr>
      </w:pPr>
      <w:r>
        <w:rPr>
          <w:lang w:val="fr-FR"/>
        </w:rPr>
        <w:tab/>
        <w:t>Alpha identifier:</w:t>
      </w:r>
      <w:r>
        <w:rPr>
          <w:lang w:val="fr-FR"/>
        </w:rPr>
        <w:tab/>
        <w:t>"Colour Icon"</w:t>
      </w:r>
    </w:p>
    <w:p w:rsidR="00B17D80" w:rsidRPr="00C82343" w:rsidRDefault="00B17D80" w:rsidP="00B17D80">
      <w:pPr>
        <w:pStyle w:val="EW"/>
        <w:tabs>
          <w:tab w:val="left" w:pos="851"/>
        </w:tabs>
        <w:ind w:left="2835" w:hanging="2551"/>
      </w:pPr>
      <w:r w:rsidRPr="00C82343">
        <w:t>SS String</w:t>
      </w:r>
    </w:p>
    <w:p w:rsidR="00B17D80" w:rsidRPr="00C82343" w:rsidRDefault="00B17D80" w:rsidP="00B17D80">
      <w:pPr>
        <w:pStyle w:val="EW"/>
        <w:tabs>
          <w:tab w:val="left" w:pos="851"/>
        </w:tabs>
        <w:ind w:left="2835" w:hanging="2551"/>
      </w:pPr>
      <w:r w:rsidRPr="00C82343">
        <w:tab/>
        <w:t>TON:</w:t>
      </w:r>
      <w:r w:rsidRPr="00C82343">
        <w:tab/>
      </w:r>
      <w:r w:rsidRPr="00C82343">
        <w:tab/>
        <w:t>International</w:t>
      </w:r>
    </w:p>
    <w:p w:rsidR="00B17D80" w:rsidRDefault="00B17D80" w:rsidP="00B17D80">
      <w:pPr>
        <w:pStyle w:val="EW"/>
        <w:tabs>
          <w:tab w:val="left" w:pos="851"/>
        </w:tabs>
        <w:ind w:left="2835" w:hanging="2551"/>
      </w:pPr>
      <w:r w:rsidRPr="00C82343">
        <w:tab/>
      </w:r>
      <w:r>
        <w:t>NPI:</w:t>
      </w:r>
      <w:r>
        <w:tab/>
      </w:r>
      <w:r>
        <w:tab/>
        <w:t>"ISDN / telephone numbering plan"</w:t>
      </w:r>
    </w:p>
    <w:p w:rsidR="00B17D80" w:rsidRDefault="00B17D80" w:rsidP="00B17D80">
      <w:pPr>
        <w:pStyle w:val="EW"/>
        <w:tabs>
          <w:tab w:val="left" w:pos="851"/>
        </w:tabs>
        <w:ind w:left="2835" w:hanging="2551"/>
      </w:pPr>
      <w:r>
        <w:tab/>
        <w:t>SS string:</w:t>
      </w:r>
      <w:r>
        <w:tab/>
        <w:t>"**21*01234567890123456789*10#"</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icon is self-explanatory</w:t>
      </w:r>
    </w:p>
    <w:p w:rsidR="00B17D80" w:rsidRDefault="00B17D80" w:rsidP="00B17D80">
      <w:pPr>
        <w:pStyle w:val="EX"/>
        <w:tabs>
          <w:tab w:val="left" w:pos="851"/>
        </w:tabs>
        <w:ind w:left="2835" w:hanging="2551"/>
      </w:pPr>
      <w:r>
        <w:tab/>
        <w:t>Icon Identifier:</w:t>
      </w:r>
      <w:r>
        <w:tab/>
        <w:t>record 2 in EF</w:t>
      </w:r>
      <w:r>
        <w:rPr>
          <w:vertAlign w:val="subscript"/>
        </w:rPr>
        <w:t>(IMG)</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2.2B (SEND SS, call forward unconditional, all bearers, successful, colour icon self explanatory,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SS 2.2.1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SS 2.2.1</w:t>
            </w:r>
          </w:p>
        </w:tc>
        <w:tc>
          <w:tcPr>
            <w:tcW w:w="3776" w:type="dxa"/>
            <w:tcBorders>
              <w:left w:val="single" w:sz="6" w:space="0" w:color="auto"/>
              <w:right w:val="single" w:sz="6" w:space="0" w:color="auto"/>
            </w:tcBorders>
          </w:tcPr>
          <w:p w:rsidR="00B17D80" w:rsidRDefault="00B17D80" w:rsidP="007B59FD">
            <w:pPr>
              <w:pStyle w:val="TAL"/>
            </w:pPr>
            <w:r>
              <w:t>[COLOUR-ICON,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"Colour Icon" without the icon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REGISTER 1.1A</w:t>
            </w:r>
          </w:p>
          <w:p w:rsidR="00B17D80" w:rsidRDefault="00B17D80" w:rsidP="007B59FD">
            <w:pPr>
              <w:pStyle w:val="TAL"/>
            </w:pPr>
            <w:r>
              <w:t>Or</w:t>
            </w:r>
          </w:p>
          <w:p w:rsidR="00B17D80" w:rsidRDefault="00B17D80" w:rsidP="007B59FD">
            <w:pPr>
              <w:pStyle w:val="TAL"/>
            </w:pPr>
            <w:r>
              <w:t>REGISTER 1.1B</w:t>
            </w:r>
          </w:p>
        </w:tc>
        <w:tc>
          <w:tcPr>
            <w:tcW w:w="3776" w:type="dxa"/>
            <w:tcBorders>
              <w:left w:val="single" w:sz="6" w:space="0" w:color="auto"/>
              <w:right w:val="single" w:sz="6" w:space="0" w:color="auto"/>
            </w:tcBorders>
          </w:tcPr>
          <w:p w:rsidR="00B17D80" w:rsidRDefault="00B17D80" w:rsidP="007B59FD">
            <w:pPr>
              <w:pStyle w:val="TAL"/>
            </w:pPr>
            <w:r>
              <w:t>Option A applies if A.1/33 is supported,</w:t>
            </w:r>
          </w:p>
          <w:p w:rsidR="00B17D80" w:rsidRDefault="00B17D80" w:rsidP="007B59FD">
            <w:pPr>
              <w:pStyle w:val="TAL"/>
            </w:pPr>
            <w:r>
              <w:t>Option B applies if A.1/33 is not supported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RELEASE COMPLETE (SS RETURN RESULT) 1.1A or RELEASE COMPLETE (SS RETURN RESULT) 1.1B</w:t>
            </w:r>
          </w:p>
        </w:tc>
        <w:tc>
          <w:tcPr>
            <w:tcW w:w="3776" w:type="dxa"/>
            <w:tcBorders>
              <w:left w:val="single" w:sz="6" w:space="0" w:color="auto"/>
              <w:right w:val="single" w:sz="6" w:space="0" w:color="auto"/>
            </w:tcBorders>
          </w:tcPr>
          <w:p w:rsidR="00B17D80" w:rsidRDefault="00B17D80" w:rsidP="007B59FD">
            <w:pPr>
              <w:pStyle w:val="TAL"/>
            </w:pPr>
            <w:r>
              <w:t>[Successful]</w:t>
            </w:r>
          </w:p>
          <w:p w:rsidR="00B17D80" w:rsidRDefault="00B17D80" w:rsidP="007B59FD">
            <w:pPr>
              <w:pStyle w:val="TAL"/>
            </w:pPr>
            <w:r>
              <w:t>Option A applies if A.1/33 is supported,</w:t>
            </w:r>
          </w:p>
          <w:p w:rsidR="00B17D80" w:rsidRDefault="00B17D80" w:rsidP="007B59FD">
            <w:pPr>
              <w:pStyle w:val="TAL"/>
            </w:pPr>
            <w:r>
              <w:t>Option B applies if A.1/33 is not supported</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SEND SS 2.1.1BA or</w:t>
            </w:r>
          </w:p>
          <w:p w:rsidR="00B17D80" w:rsidRDefault="00B17D80" w:rsidP="007B59FD">
            <w:pPr>
              <w:pStyle w:val="TAL"/>
            </w:pPr>
            <w:r>
              <w:t>TERMINAL RESPONSE: SEND SS 2.1.1BB</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but requested icon could not be displayed]</w:t>
            </w:r>
          </w:p>
          <w:p w:rsidR="00B17D80" w:rsidRDefault="00B17D80" w:rsidP="007B59FD">
            <w:pPr>
              <w:pStyle w:val="TAL"/>
            </w:pPr>
            <w:r>
              <w:t>Option BA applies if A.1/33 is supported,</w:t>
            </w:r>
          </w:p>
          <w:p w:rsidR="00B17D80" w:rsidRDefault="00B17D80" w:rsidP="007B59FD">
            <w:pPr>
              <w:pStyle w:val="TAL"/>
            </w:pPr>
            <w:r>
              <w:t>Option BB applies if A.1/33 is not supported</w:t>
            </w:r>
          </w:p>
        </w:tc>
      </w:tr>
    </w:tbl>
    <w:p w:rsidR="00B17D80" w:rsidRDefault="00B17D80" w:rsidP="00B17D80">
      <w:pPr>
        <w:pStyle w:val="FP"/>
      </w:pPr>
    </w:p>
    <w:p w:rsidR="00B17D80" w:rsidRDefault="00B17D80" w:rsidP="00B17D80">
      <w:pPr>
        <w:keepNext/>
        <w:rPr>
          <w:b/>
        </w:rPr>
      </w:pPr>
      <w:r>
        <w:rPr>
          <w:b/>
        </w:rPr>
        <w:lastRenderedPageBreak/>
        <w:t>Expected Sequence 2.3A (SEND SS, call forward unconditional, all bearers, successful, basic icon non self-explanatory,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SS 2.3.1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SS 2.3.1</w:t>
            </w:r>
          </w:p>
        </w:tc>
        <w:tc>
          <w:tcPr>
            <w:tcW w:w="3776" w:type="dxa"/>
            <w:tcBorders>
              <w:left w:val="single" w:sz="6" w:space="0" w:color="auto"/>
              <w:right w:val="single" w:sz="6" w:space="0" w:color="auto"/>
            </w:tcBorders>
          </w:tcPr>
          <w:p w:rsidR="00B17D80" w:rsidRDefault="00B17D80" w:rsidP="007B59FD">
            <w:pPr>
              <w:pStyle w:val="TAL"/>
            </w:pPr>
            <w:r>
              <w:t>[BASIC-ICON, non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"Basic Icon"  and the basic icon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REGISTER 1.1A</w:t>
            </w:r>
          </w:p>
          <w:p w:rsidR="00B17D80" w:rsidRDefault="00B17D80" w:rsidP="007B59FD">
            <w:pPr>
              <w:pStyle w:val="TAL"/>
            </w:pPr>
            <w:r>
              <w:t>Or</w:t>
            </w:r>
          </w:p>
          <w:p w:rsidR="00B17D80" w:rsidRDefault="00B17D80" w:rsidP="007B59FD">
            <w:pPr>
              <w:pStyle w:val="TAL"/>
            </w:pPr>
            <w:r>
              <w:t>REGISTER 1.1B</w:t>
            </w:r>
          </w:p>
        </w:tc>
        <w:tc>
          <w:tcPr>
            <w:tcW w:w="3776" w:type="dxa"/>
            <w:tcBorders>
              <w:left w:val="single" w:sz="6" w:space="0" w:color="auto"/>
              <w:right w:val="single" w:sz="6" w:space="0" w:color="auto"/>
            </w:tcBorders>
          </w:tcPr>
          <w:p w:rsidR="00B17D80" w:rsidRDefault="00B17D80" w:rsidP="007B59FD">
            <w:pPr>
              <w:pStyle w:val="TAL"/>
            </w:pPr>
            <w:r>
              <w:t>Option A applies if A.1/33 is supported,</w:t>
            </w:r>
          </w:p>
          <w:p w:rsidR="00B17D80" w:rsidRDefault="00B17D80" w:rsidP="007B59FD">
            <w:pPr>
              <w:pStyle w:val="TAL"/>
            </w:pPr>
            <w:r>
              <w:t>Option B applies if A.1/33 is not supported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RELEASE COMPLETE (SS RETURN RESULT) 1.1A or RELEASE COMPLETE (SS RETURN RESULT) 1.1B</w:t>
            </w:r>
          </w:p>
        </w:tc>
        <w:tc>
          <w:tcPr>
            <w:tcW w:w="3776" w:type="dxa"/>
            <w:tcBorders>
              <w:left w:val="single" w:sz="6" w:space="0" w:color="auto"/>
              <w:right w:val="single" w:sz="6" w:space="0" w:color="auto"/>
            </w:tcBorders>
          </w:tcPr>
          <w:p w:rsidR="00B17D80" w:rsidRDefault="00B17D80" w:rsidP="007B59FD">
            <w:pPr>
              <w:pStyle w:val="TAL"/>
            </w:pPr>
            <w:r>
              <w:t>[Successful]</w:t>
            </w:r>
          </w:p>
          <w:p w:rsidR="00B17D80" w:rsidRDefault="00B17D80" w:rsidP="007B59FD">
            <w:pPr>
              <w:pStyle w:val="TAL"/>
            </w:pPr>
            <w:r>
              <w:t>Option A applies if A.1/33 is supported,</w:t>
            </w:r>
          </w:p>
          <w:p w:rsidR="00B17D80" w:rsidRDefault="00B17D80" w:rsidP="007B59FD">
            <w:pPr>
              <w:pStyle w:val="TAL"/>
            </w:pPr>
            <w:r>
              <w:t>Option B applies if A.1/33 is not supported</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SEND SS 2.1.1AA or</w:t>
            </w:r>
          </w:p>
          <w:p w:rsidR="00B17D80" w:rsidRDefault="00B17D80" w:rsidP="007B59FD">
            <w:pPr>
              <w:pStyle w:val="TAL"/>
            </w:pPr>
            <w:r>
              <w:t>TERMINAL RESPONSE: SEND SS 2.1.1AB</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r>
              <w:t>Option AA applies if A.1/33 is supported,</w:t>
            </w:r>
          </w:p>
          <w:p w:rsidR="00B17D80" w:rsidRDefault="00B17D80" w:rsidP="007B59FD">
            <w:pPr>
              <w:pStyle w:val="TAL"/>
            </w:pPr>
            <w:r>
              <w:t>Option AB applies if A.1/33 is not supported</w:t>
            </w:r>
          </w:p>
        </w:tc>
      </w:tr>
    </w:tbl>
    <w:p w:rsidR="00B17D80" w:rsidRDefault="00B17D80" w:rsidP="00B17D80">
      <w:pPr>
        <w:pStyle w:val="FP"/>
      </w:pPr>
    </w:p>
    <w:p w:rsidR="00B17D80" w:rsidRDefault="00B17D80" w:rsidP="00B17D80">
      <w:r>
        <w:t>PROACTIVE COMMAND: SEND SS 2.3.1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C82343" w:rsidRDefault="00B17D80" w:rsidP="00B17D80">
      <w:pPr>
        <w:pStyle w:val="EW"/>
        <w:tabs>
          <w:tab w:val="left" w:pos="851"/>
        </w:tabs>
        <w:ind w:left="2835" w:hanging="2551"/>
      </w:pPr>
      <w:r>
        <w:tab/>
      </w:r>
      <w:r w:rsidRPr="00C82343">
        <w:t>Command type:</w:t>
      </w:r>
      <w:r w:rsidRPr="00C82343">
        <w:tab/>
        <w:t>SEND SS</w:t>
      </w:r>
    </w:p>
    <w:p w:rsidR="00B17D80" w:rsidRDefault="00B17D80" w:rsidP="00B17D80">
      <w:pPr>
        <w:pStyle w:val="EW"/>
        <w:tabs>
          <w:tab w:val="left" w:pos="851"/>
        </w:tabs>
        <w:ind w:left="2835" w:hanging="2551"/>
        <w:rPr>
          <w:lang w:val="fr-FR"/>
        </w:rPr>
      </w:pPr>
      <w:r w:rsidRPr="00C82343">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C82343" w:rsidRDefault="00B17D80" w:rsidP="00B17D80">
      <w:pPr>
        <w:pStyle w:val="EW"/>
        <w:tabs>
          <w:tab w:val="left" w:pos="851"/>
        </w:tabs>
        <w:ind w:left="2835" w:hanging="2551"/>
      </w:pPr>
      <w:r>
        <w:rPr>
          <w:lang w:val="fr-FR"/>
        </w:rPr>
        <w:tab/>
      </w:r>
      <w:r w:rsidRPr="00C82343">
        <w:t>Destination device:</w:t>
      </w:r>
      <w:r w:rsidRPr="00C82343">
        <w:tab/>
        <w:t>Network</w:t>
      </w:r>
    </w:p>
    <w:p w:rsidR="00B17D80" w:rsidRDefault="00B17D80" w:rsidP="00B17D80">
      <w:pPr>
        <w:pStyle w:val="EW"/>
        <w:tabs>
          <w:tab w:val="left" w:pos="851"/>
        </w:tabs>
        <w:ind w:left="2835" w:hanging="2551"/>
      </w:pPr>
      <w:r>
        <w:t>Alpha Identifier</w:t>
      </w:r>
    </w:p>
    <w:p w:rsidR="00B17D80" w:rsidRDefault="00B17D80" w:rsidP="00B17D80">
      <w:pPr>
        <w:pStyle w:val="EW"/>
        <w:tabs>
          <w:tab w:val="left" w:pos="851"/>
        </w:tabs>
        <w:ind w:left="2835" w:hanging="2551"/>
      </w:pPr>
      <w:r>
        <w:tab/>
        <w:t>Text:</w:t>
      </w:r>
      <w:r>
        <w:tab/>
        <w:t>"Basic Icon"</w:t>
      </w:r>
    </w:p>
    <w:p w:rsidR="00B17D80" w:rsidRDefault="00B17D80" w:rsidP="00B17D80">
      <w:pPr>
        <w:pStyle w:val="EW"/>
        <w:tabs>
          <w:tab w:val="left" w:pos="851"/>
        </w:tabs>
        <w:ind w:left="2835" w:hanging="2551"/>
      </w:pPr>
      <w:r>
        <w:t>SS String</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W"/>
        <w:tabs>
          <w:tab w:val="left" w:pos="851"/>
        </w:tabs>
        <w:ind w:left="2835" w:hanging="2551"/>
      </w:pPr>
      <w:r>
        <w:tab/>
        <w:t>SS string:</w:t>
      </w:r>
      <w:r>
        <w:tab/>
        <w:t>"**21*01234567890123456789*10#"</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icon is non self-explanatory</w:t>
      </w:r>
    </w:p>
    <w:p w:rsidR="00B17D80" w:rsidRDefault="00B17D80" w:rsidP="00B17D80">
      <w:pPr>
        <w:pStyle w:val="EX"/>
        <w:tabs>
          <w:tab w:val="left" w:pos="851"/>
        </w:tabs>
        <w:ind w:left="2835" w:hanging="2551"/>
      </w:pPr>
      <w:r>
        <w:tab/>
        <w:t>Icon Identifier:</w:t>
      </w:r>
      <w:r>
        <w:tab/>
        <w:t>record 1 in EF</w:t>
      </w:r>
      <w:r>
        <w:rPr>
          <w:vertAlign w:val="subscript"/>
        </w:rPr>
        <w:t>(IMG)</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89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AA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87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43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87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A9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lastRenderedPageBreak/>
        <w:t>Expected Sequence 2.3B (SEND SS, call forward unconditional, all bearers, successful, basic icon non self-explanatory)</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SS 2.3.1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SS 2.3.1</w:t>
            </w:r>
          </w:p>
        </w:tc>
        <w:tc>
          <w:tcPr>
            <w:tcW w:w="3776" w:type="dxa"/>
            <w:tcBorders>
              <w:left w:val="single" w:sz="6" w:space="0" w:color="auto"/>
              <w:right w:val="single" w:sz="6" w:space="0" w:color="auto"/>
            </w:tcBorders>
          </w:tcPr>
          <w:p w:rsidR="00B17D80" w:rsidRDefault="00B17D80" w:rsidP="007B59FD">
            <w:pPr>
              <w:pStyle w:val="TAL"/>
            </w:pPr>
            <w:r>
              <w:t>[BASIC-ICON, non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"Basic Icon" without the icon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REGISTER 1.1A</w:t>
            </w:r>
          </w:p>
          <w:p w:rsidR="00B17D80" w:rsidRDefault="00B17D80" w:rsidP="007B59FD">
            <w:pPr>
              <w:pStyle w:val="TAL"/>
            </w:pPr>
            <w:r>
              <w:t>Or</w:t>
            </w:r>
          </w:p>
          <w:p w:rsidR="00B17D80" w:rsidRDefault="00B17D80" w:rsidP="007B59FD">
            <w:pPr>
              <w:pStyle w:val="TAL"/>
            </w:pPr>
            <w:r>
              <w:t>REGISTER 1.1B</w:t>
            </w:r>
          </w:p>
        </w:tc>
        <w:tc>
          <w:tcPr>
            <w:tcW w:w="3776" w:type="dxa"/>
            <w:tcBorders>
              <w:left w:val="single" w:sz="6" w:space="0" w:color="auto"/>
              <w:right w:val="single" w:sz="6" w:space="0" w:color="auto"/>
            </w:tcBorders>
          </w:tcPr>
          <w:p w:rsidR="00B17D80" w:rsidRDefault="00B17D80" w:rsidP="007B59FD">
            <w:pPr>
              <w:pStyle w:val="TAL"/>
            </w:pPr>
            <w:r>
              <w:t>Option A applies if A.1/33 is supported,</w:t>
            </w:r>
          </w:p>
          <w:p w:rsidR="00B17D80" w:rsidRDefault="00B17D80" w:rsidP="007B59FD">
            <w:pPr>
              <w:pStyle w:val="TAL"/>
            </w:pPr>
            <w:r>
              <w:t>Option B applies if A.1/33 is not supported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RELEASE COMPLETE (SS RETURN RESULT) 1.1A or RELEASE COMPLETE (SS RETURN RESULT) 1.1B</w:t>
            </w:r>
          </w:p>
        </w:tc>
        <w:tc>
          <w:tcPr>
            <w:tcW w:w="3776" w:type="dxa"/>
            <w:tcBorders>
              <w:left w:val="single" w:sz="6" w:space="0" w:color="auto"/>
              <w:right w:val="single" w:sz="6" w:space="0" w:color="auto"/>
            </w:tcBorders>
          </w:tcPr>
          <w:p w:rsidR="00B17D80" w:rsidRDefault="00B17D80" w:rsidP="007B59FD">
            <w:pPr>
              <w:pStyle w:val="TAL"/>
            </w:pPr>
            <w:r>
              <w:t>[Successful]</w:t>
            </w:r>
          </w:p>
          <w:p w:rsidR="00B17D80" w:rsidRDefault="00B17D80" w:rsidP="007B59FD">
            <w:pPr>
              <w:pStyle w:val="TAL"/>
            </w:pPr>
            <w:r>
              <w:t>Option A applies if A.1/33 is supported,</w:t>
            </w:r>
          </w:p>
          <w:p w:rsidR="00B17D80" w:rsidRDefault="00B17D80" w:rsidP="007B59FD">
            <w:pPr>
              <w:pStyle w:val="TAL"/>
            </w:pPr>
            <w:r>
              <w:t>Option B applies if A.1/33 is not supported</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SEND SS 2.1.1BA or</w:t>
            </w:r>
          </w:p>
          <w:p w:rsidR="00B17D80" w:rsidRDefault="00B17D80" w:rsidP="007B59FD">
            <w:pPr>
              <w:pStyle w:val="TAL"/>
            </w:pPr>
            <w:r>
              <w:t>TERMINAL RESPONSE: SEND SS 2.1.1BB</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but requested icon could not be displayed]</w:t>
            </w:r>
          </w:p>
          <w:p w:rsidR="00B17D80" w:rsidRDefault="00B17D80" w:rsidP="007B59FD">
            <w:pPr>
              <w:pStyle w:val="TAL"/>
            </w:pPr>
            <w:r>
              <w:t>Option BA applies if A.1/33 is supported,</w:t>
            </w:r>
          </w:p>
          <w:p w:rsidR="00B17D80" w:rsidRDefault="00B17D80" w:rsidP="007B59FD">
            <w:pPr>
              <w:pStyle w:val="TAL"/>
            </w:pPr>
            <w:r>
              <w:t>Option BB applies if A.1/33 is not supported</w:t>
            </w:r>
          </w:p>
        </w:tc>
      </w:tr>
    </w:tbl>
    <w:p w:rsidR="00B17D80" w:rsidRDefault="00B17D80" w:rsidP="00B17D80">
      <w:pPr>
        <w:pStyle w:val="FP"/>
      </w:pPr>
    </w:p>
    <w:p w:rsidR="00B17D80" w:rsidRDefault="00B17D80" w:rsidP="00B17D80">
      <w:pPr>
        <w:keepNext/>
        <w:rPr>
          <w:b/>
        </w:rPr>
      </w:pPr>
      <w:r>
        <w:rPr>
          <w:b/>
        </w:rPr>
        <w:t>Expected Sequence 2.4 (SEND SS, call forward unconditional, all bearers, successful, basic icon non self-explanatory, no alpha identifier presented)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3484"/>
        <w:gridCol w:w="3529"/>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484"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529"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484" w:type="dxa"/>
            <w:tcBorders>
              <w:top w:val="single" w:sz="6" w:space="0" w:color="auto"/>
              <w:left w:val="single" w:sz="6" w:space="0" w:color="auto"/>
              <w:right w:val="single" w:sz="6" w:space="0" w:color="auto"/>
            </w:tcBorders>
          </w:tcPr>
          <w:p w:rsidR="00B17D80" w:rsidRDefault="00B17D80" w:rsidP="007B59FD">
            <w:pPr>
              <w:pStyle w:val="TAL"/>
            </w:pPr>
            <w:r>
              <w:t>PROACTIVE COMMAND PENDING: SEND SS 2.4.1</w:t>
            </w:r>
          </w:p>
        </w:tc>
        <w:tc>
          <w:tcPr>
            <w:tcW w:w="352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484" w:type="dxa"/>
            <w:tcBorders>
              <w:left w:val="single" w:sz="6" w:space="0" w:color="auto"/>
              <w:right w:val="single" w:sz="6" w:space="0" w:color="auto"/>
            </w:tcBorders>
          </w:tcPr>
          <w:p w:rsidR="00B17D80" w:rsidRDefault="00B17D80" w:rsidP="007B59FD">
            <w:pPr>
              <w:pStyle w:val="TAL"/>
            </w:pPr>
            <w:r>
              <w:t>FETCH</w:t>
            </w:r>
          </w:p>
        </w:tc>
        <w:tc>
          <w:tcPr>
            <w:tcW w:w="352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484" w:type="dxa"/>
            <w:tcBorders>
              <w:left w:val="single" w:sz="6" w:space="0" w:color="auto"/>
              <w:right w:val="single" w:sz="6" w:space="0" w:color="auto"/>
            </w:tcBorders>
          </w:tcPr>
          <w:p w:rsidR="00B17D80" w:rsidRDefault="00B17D80" w:rsidP="007B59FD">
            <w:pPr>
              <w:pStyle w:val="TAL"/>
            </w:pPr>
            <w:r>
              <w:t>PROACTIVE COMMAND: SEND SS 2.4.1</w:t>
            </w:r>
          </w:p>
        </w:tc>
        <w:tc>
          <w:tcPr>
            <w:tcW w:w="3529" w:type="dxa"/>
            <w:tcBorders>
              <w:left w:val="single" w:sz="6" w:space="0" w:color="auto"/>
              <w:right w:val="single" w:sz="6" w:space="0" w:color="auto"/>
            </w:tcBorders>
          </w:tcPr>
          <w:p w:rsidR="00B17D80" w:rsidRDefault="00B17D80" w:rsidP="007B59FD">
            <w:pPr>
              <w:pStyle w:val="TAL"/>
            </w:pPr>
            <w:r>
              <w:t>[BASIC-ICON, non self-explanatory]</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4</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484" w:type="dxa"/>
            <w:tcBorders>
              <w:left w:val="single" w:sz="6" w:space="0" w:color="auto"/>
              <w:bottom w:val="single" w:sz="4" w:space="0" w:color="auto"/>
              <w:right w:val="single" w:sz="6" w:space="0" w:color="auto"/>
            </w:tcBorders>
          </w:tcPr>
          <w:p w:rsidR="00B17D80" w:rsidRDefault="00B17D80" w:rsidP="007B59FD">
            <w:pPr>
              <w:pStyle w:val="TAL"/>
            </w:pPr>
            <w:r>
              <w:t>TERMINAL RESPONSE: SEND SS 2.4.1</w:t>
            </w:r>
          </w:p>
        </w:tc>
        <w:tc>
          <w:tcPr>
            <w:tcW w:w="3529" w:type="dxa"/>
            <w:tcBorders>
              <w:left w:val="single" w:sz="6" w:space="0" w:color="auto"/>
              <w:bottom w:val="single" w:sz="4" w:space="0" w:color="auto"/>
              <w:right w:val="single" w:sz="6" w:space="0" w:color="auto"/>
            </w:tcBorders>
          </w:tcPr>
          <w:p w:rsidR="00B17D80" w:rsidRDefault="00B17D80" w:rsidP="007B59FD">
            <w:pPr>
              <w:pStyle w:val="TAL"/>
            </w:pPr>
            <w:r>
              <w:t>[Command data not understood by ME]</w:t>
            </w:r>
          </w:p>
        </w:tc>
      </w:tr>
    </w:tbl>
    <w:p w:rsidR="00B17D80" w:rsidRDefault="00B17D80" w:rsidP="00B17D80">
      <w:pPr>
        <w:pStyle w:val="FP"/>
      </w:pPr>
    </w:p>
    <w:p w:rsidR="00B17D80" w:rsidRDefault="00B17D80" w:rsidP="00B17D80">
      <w:r>
        <w:t>PROACTIVE COMMAND: SEND SS 2.4.1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pPr>
      <w:r>
        <w:tab/>
      </w:r>
      <w:r w:rsidRPr="00F51EF9">
        <w:t>Command type:</w:t>
      </w:r>
      <w:r w:rsidRPr="00F51EF9">
        <w:tab/>
        <w:t>SEND SS</w:t>
      </w:r>
    </w:p>
    <w:p w:rsidR="00B17D80" w:rsidRDefault="00B17D80" w:rsidP="00B17D80">
      <w:pPr>
        <w:pStyle w:val="EW"/>
        <w:tabs>
          <w:tab w:val="left" w:pos="851"/>
        </w:tabs>
        <w:ind w:left="2835" w:hanging="2551"/>
        <w:rPr>
          <w:lang w:val="fr-FR"/>
        </w:rPr>
      </w:pPr>
      <w:r w:rsidRPr="00F51EF9">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pPr>
      <w:r>
        <w:rPr>
          <w:lang w:val="fr-FR"/>
        </w:rPr>
        <w:tab/>
      </w:r>
      <w:r w:rsidRPr="00F51EF9">
        <w:t>Destination device:</w:t>
      </w:r>
      <w:r w:rsidRPr="00F51EF9">
        <w:tab/>
        <w:t>Network</w:t>
      </w:r>
    </w:p>
    <w:p w:rsidR="00B17D80" w:rsidRDefault="00B17D80" w:rsidP="00B17D80">
      <w:pPr>
        <w:pStyle w:val="EW"/>
        <w:tabs>
          <w:tab w:val="left" w:pos="851"/>
        </w:tabs>
        <w:ind w:left="2835" w:hanging="2551"/>
      </w:pPr>
      <w:r>
        <w:t>SS String</w:t>
      </w:r>
    </w:p>
    <w:p w:rsidR="00B17D80" w:rsidRDefault="00B17D80" w:rsidP="00B17D80">
      <w:pPr>
        <w:pStyle w:val="EW"/>
        <w:tabs>
          <w:tab w:val="left" w:pos="851"/>
        </w:tabs>
        <w:ind w:left="2835" w:hanging="2551"/>
      </w:pPr>
      <w:r>
        <w:tab/>
        <w:t>TON:</w:t>
      </w:r>
      <w:r>
        <w:tab/>
      </w:r>
      <w:r>
        <w:tab/>
        <w:t>International</w:t>
      </w:r>
    </w:p>
    <w:p w:rsidR="00B17D80" w:rsidRDefault="00B17D80" w:rsidP="00B17D80">
      <w:pPr>
        <w:pStyle w:val="EW"/>
        <w:tabs>
          <w:tab w:val="left" w:pos="851"/>
        </w:tabs>
        <w:ind w:left="2835" w:hanging="2551"/>
      </w:pPr>
      <w:r>
        <w:tab/>
        <w:t>NPI:</w:t>
      </w:r>
      <w:r>
        <w:tab/>
      </w:r>
      <w:r>
        <w:tab/>
        <w:t>"ISDN / telephone numbering plan"</w:t>
      </w:r>
    </w:p>
    <w:p w:rsidR="00B17D80" w:rsidRDefault="00B17D80" w:rsidP="00B17D80">
      <w:pPr>
        <w:pStyle w:val="EW"/>
        <w:tabs>
          <w:tab w:val="left" w:pos="851"/>
        </w:tabs>
        <w:ind w:left="2835" w:hanging="2551"/>
      </w:pPr>
      <w:r>
        <w:tab/>
        <w:t>SS string:</w:t>
      </w:r>
      <w:r>
        <w:tab/>
        <w:t>"**21*01234567890123456789#"</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icon is non self-explanatory</w:t>
      </w:r>
    </w:p>
    <w:p w:rsidR="00B17D80" w:rsidRDefault="00B17D80" w:rsidP="00B17D80">
      <w:pPr>
        <w:pStyle w:val="EX"/>
        <w:tabs>
          <w:tab w:val="left" w:pos="851"/>
        </w:tabs>
        <w:ind w:left="2835" w:hanging="2551"/>
      </w:pPr>
      <w:r>
        <w:tab/>
        <w:t>Icon Identifier:</w:t>
      </w:r>
      <w:r>
        <w:tab/>
        <w:t>record 1 in EF</w:t>
      </w:r>
      <w:r>
        <w:rPr>
          <w:vertAlign w:val="subscript"/>
        </w:rPr>
        <w:t>(IMG)</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1D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89</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rPr>
                <w:lang w:val="fi-FI"/>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i-FI"/>
              </w:rPr>
            </w:pPr>
            <w:r>
              <w:rPr>
                <w:lang w:val="fi-FI"/>
              </w:rPr>
              <w:t>AA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SS 2.4.1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lastRenderedPageBreak/>
        <w:tab/>
      </w:r>
      <w:r>
        <w:rPr>
          <w:lang w:val="fr-FR"/>
        </w:rPr>
        <w:t>Command type:</w:t>
      </w:r>
      <w:r>
        <w:rPr>
          <w:lang w:val="fr-FR"/>
        </w:rPr>
        <w:tab/>
        <w:t>SEND SS</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data not understood by ME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r>
    </w:tbl>
    <w:p w:rsidR="00B17D80" w:rsidRDefault="00B17D80" w:rsidP="00B17D80">
      <w:pPr>
        <w:pStyle w:val="FP"/>
      </w:pPr>
    </w:p>
    <w:p w:rsidR="00B17D80" w:rsidRDefault="00B17D80" w:rsidP="00B17D80">
      <w:pPr>
        <w:pStyle w:val="H6"/>
      </w:pPr>
      <w:r>
        <w:t>27.22.4.11.2.5</w:t>
      </w:r>
      <w:r>
        <w:tab/>
        <w:t>Test requirement</w:t>
      </w:r>
    </w:p>
    <w:p w:rsidR="00B17D80" w:rsidRDefault="00B17D80" w:rsidP="00B17D80">
      <w:r>
        <w:t>The ME shall operate in the manner defined in expected sequences 2.1A to 2.4.</w:t>
      </w:r>
    </w:p>
    <w:p w:rsidR="00B17D80" w:rsidRDefault="00B17D80" w:rsidP="00B17D80">
      <w:pPr>
        <w:pStyle w:val="Heading5"/>
      </w:pPr>
      <w:bookmarkStart w:id="393" w:name="_Toc502363223"/>
      <w:bookmarkStart w:id="394" w:name="_Toc533173649"/>
      <w:bookmarkStart w:id="395" w:name="_Toc51834070"/>
      <w:r>
        <w:t>27.22.4.11.3</w:t>
      </w:r>
      <w:r>
        <w:tab/>
        <w:t>SEND SS (UCS2 support)</w:t>
      </w:r>
      <w:bookmarkEnd w:id="393"/>
      <w:bookmarkEnd w:id="394"/>
      <w:bookmarkEnd w:id="395"/>
    </w:p>
    <w:p w:rsidR="00B17D80" w:rsidRDefault="00B17D80" w:rsidP="00B17D80">
      <w:pPr>
        <w:pStyle w:val="H6"/>
      </w:pPr>
      <w:r>
        <w:t>27.22.4.11.3.1</w:t>
      </w:r>
      <w:r>
        <w:tab/>
        <w:t>Definition and applicability</w:t>
      </w:r>
    </w:p>
    <w:p w:rsidR="00B17D80" w:rsidRDefault="00B17D80" w:rsidP="00B17D80">
      <w:r>
        <w:t>See clause 3.2.2.</w:t>
      </w:r>
    </w:p>
    <w:p w:rsidR="00B17D80" w:rsidRDefault="00B17D80" w:rsidP="00B17D80">
      <w:pPr>
        <w:pStyle w:val="H6"/>
      </w:pPr>
      <w:r>
        <w:t>27.22.4.11.3.2</w:t>
      </w:r>
      <w:r>
        <w:tab/>
        <w:t>Conformance requirement</w:t>
      </w:r>
    </w:p>
    <w:p w:rsidR="00B17D80" w:rsidRDefault="00B17D80" w:rsidP="00B17D80">
      <w:r>
        <w:t>The ME shall support the UCS2 facility for the coding of the Cyrillic alphabet, as defined in: ISO/IEC 10646 [17].</w:t>
      </w:r>
    </w:p>
    <w:p w:rsidR="00B17D80" w:rsidRDefault="00B17D80" w:rsidP="00B17D80">
      <w:pPr>
        <w:pStyle w:val="H6"/>
      </w:pPr>
      <w:r>
        <w:t>27.22.4.11.3.3</w:t>
      </w:r>
      <w:r>
        <w:tab/>
        <w:t>Test purpose</w:t>
      </w:r>
    </w:p>
    <w:p w:rsidR="00B17D80" w:rsidRDefault="00B17D80" w:rsidP="00B17D80">
      <w:r>
        <w:t>To verify that the ME displays the UCS2 text contained in the SEND SS proactive SIM command, and returns a successful result in the TERMINAL RESPONSE command send to the SIM.</w:t>
      </w:r>
    </w:p>
    <w:p w:rsidR="00B17D80" w:rsidRDefault="00B17D80" w:rsidP="00B17D80">
      <w:pPr>
        <w:pStyle w:val="H6"/>
      </w:pPr>
      <w:r>
        <w:t>27.22.4.11.3.4</w:t>
      </w:r>
      <w:r>
        <w:tab/>
        <w:t>Method of test</w:t>
      </w:r>
    </w:p>
    <w:p w:rsidR="00B17D80" w:rsidRDefault="00B17D80" w:rsidP="00B17D80">
      <w:pPr>
        <w:pStyle w:val="H6"/>
      </w:pPr>
      <w:r>
        <w:t>27.22.4.11.3.4.1</w:t>
      </w:r>
      <w:r>
        <w:tab/>
        <w:t>Initial conditions</w:t>
      </w:r>
    </w:p>
    <w:p w:rsidR="00B17D80" w:rsidRDefault="00B17D80" w:rsidP="00B17D80">
      <w:r>
        <w:t>The ME is connected to the SIM Simulator and only connected to the System Simulator if the System Simulator is mentioned in the sequence table.</w:t>
      </w:r>
    </w:p>
    <w:p w:rsidR="00B17D80" w:rsidRDefault="00B17D80" w:rsidP="00B17D80">
      <w:r>
        <w:t>The elementary files are coded as SIM Application Toolkit default. Prior to this test the ME shall have been powered on, performed the PROFILE DOWNLOAD procedure and be in updated idle mode on the System Simulator.</w:t>
      </w:r>
    </w:p>
    <w:p w:rsidR="00B17D80" w:rsidRDefault="00B17D80" w:rsidP="00B17D80">
      <w:pPr>
        <w:pStyle w:val="H6"/>
      </w:pPr>
      <w:r>
        <w:lastRenderedPageBreak/>
        <w:t>27.22.4.11.3.4.2</w:t>
      </w:r>
      <w:r>
        <w:tab/>
        <w:t>Procedure</w:t>
      </w:r>
    </w:p>
    <w:p w:rsidR="00B17D80" w:rsidRDefault="00B17D80" w:rsidP="00B17D80">
      <w:pPr>
        <w:keepNext/>
        <w:rPr>
          <w:b/>
        </w:rPr>
      </w:pPr>
      <w:r>
        <w:rPr>
          <w:b/>
        </w:rPr>
        <w:t>Expected Sequence 3.1 (SEND SS, call forward unconditional, all bearers, successful, UCS2 text)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SS 3.1.1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SS 3.1.1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"ЗДРАВСТВУЙТЕ"</w:t>
            </w:r>
          </w:p>
        </w:tc>
        <w:tc>
          <w:tcPr>
            <w:tcW w:w="3776" w:type="dxa"/>
            <w:tcBorders>
              <w:left w:val="single" w:sz="6" w:space="0" w:color="auto"/>
              <w:right w:val="single" w:sz="6" w:space="0" w:color="auto"/>
            </w:tcBorders>
          </w:tcPr>
          <w:p w:rsidR="00B17D80" w:rsidRDefault="00B17D80" w:rsidP="007B59FD">
            <w:pPr>
              <w:pStyle w:val="TAL"/>
            </w:pPr>
            <w:r>
              <w:t>["Hello" in Russian]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REGISTER 1.1A</w:t>
            </w:r>
          </w:p>
          <w:p w:rsidR="00B17D80" w:rsidRDefault="00B17D80" w:rsidP="007B59FD">
            <w:pPr>
              <w:pStyle w:val="TAL"/>
            </w:pPr>
            <w:r>
              <w:t>Or</w:t>
            </w:r>
          </w:p>
          <w:p w:rsidR="00B17D80" w:rsidRDefault="00B17D80" w:rsidP="007B59FD">
            <w:pPr>
              <w:pStyle w:val="TAL"/>
            </w:pPr>
            <w:r>
              <w:t>REGISTER 1.1B</w:t>
            </w:r>
          </w:p>
        </w:tc>
        <w:tc>
          <w:tcPr>
            <w:tcW w:w="3776" w:type="dxa"/>
            <w:tcBorders>
              <w:left w:val="single" w:sz="6" w:space="0" w:color="auto"/>
              <w:right w:val="single" w:sz="6" w:space="0" w:color="auto"/>
            </w:tcBorders>
          </w:tcPr>
          <w:p w:rsidR="00B17D80" w:rsidRDefault="00B17D80" w:rsidP="007B59FD">
            <w:pPr>
              <w:pStyle w:val="TAL"/>
            </w:pPr>
            <w:r>
              <w:t>Option A applies if A.1/33 is supported,</w:t>
            </w:r>
          </w:p>
          <w:p w:rsidR="00B17D80" w:rsidRDefault="00B17D80" w:rsidP="007B59FD">
            <w:pPr>
              <w:pStyle w:val="TAL"/>
            </w:pPr>
            <w:r>
              <w:t>Option B applies if A.1/33 is not supported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RELEASE COMPLETE (SS RETURN RESULT) 1.1A or RELEASE COMPLETE (SS RETURN RESULT) 1.1B</w:t>
            </w:r>
          </w:p>
        </w:tc>
        <w:tc>
          <w:tcPr>
            <w:tcW w:w="3776" w:type="dxa"/>
            <w:tcBorders>
              <w:left w:val="single" w:sz="6" w:space="0" w:color="auto"/>
              <w:right w:val="single" w:sz="6" w:space="0" w:color="auto"/>
            </w:tcBorders>
          </w:tcPr>
          <w:p w:rsidR="00B17D80" w:rsidRDefault="00B17D80" w:rsidP="007B59FD">
            <w:pPr>
              <w:pStyle w:val="TAL"/>
            </w:pPr>
            <w:r>
              <w:t>[Successful]</w:t>
            </w:r>
          </w:p>
          <w:p w:rsidR="00B17D80" w:rsidRDefault="00B17D80" w:rsidP="007B59FD">
            <w:pPr>
              <w:pStyle w:val="TAL"/>
            </w:pPr>
            <w:r>
              <w:t>Option A applies if A.1/33 is supported,</w:t>
            </w:r>
          </w:p>
          <w:p w:rsidR="00B17D80" w:rsidRDefault="00B17D80" w:rsidP="007B59FD">
            <w:pPr>
              <w:pStyle w:val="TAL"/>
            </w:pPr>
            <w:r>
              <w:t>Option B applies if A.1/33 is not supported</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SEND SS 1.1.1A or</w:t>
            </w:r>
          </w:p>
          <w:p w:rsidR="00B17D80" w:rsidRDefault="00B17D80" w:rsidP="007B59FD">
            <w:pPr>
              <w:pStyle w:val="TAL"/>
            </w:pPr>
            <w:r>
              <w:t>TERMINAL RESPONSE: SEND SS 1.1.1B</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r>
              <w:t>Option A applies if A.1/33 is supported,</w:t>
            </w:r>
          </w:p>
          <w:p w:rsidR="00B17D80" w:rsidRDefault="00B17D80" w:rsidP="007B59FD">
            <w:pPr>
              <w:pStyle w:val="TAL"/>
            </w:pPr>
            <w:r>
              <w:t>Option B applies if A.1/33 is not supported</w:t>
            </w:r>
          </w:p>
        </w:tc>
      </w:tr>
    </w:tbl>
    <w:p w:rsidR="00B17D80" w:rsidRDefault="00B17D80" w:rsidP="00B17D80">
      <w:pPr>
        <w:pStyle w:val="FP"/>
      </w:pPr>
    </w:p>
    <w:p w:rsidR="00B17D80" w:rsidRDefault="00B17D80" w:rsidP="00B17D80">
      <w:r>
        <w:t>PROACTIVE COMMAND: SEND SS 3.1.1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C82343" w:rsidRDefault="00B17D80" w:rsidP="00B17D80">
      <w:pPr>
        <w:pStyle w:val="EW"/>
        <w:tabs>
          <w:tab w:val="left" w:pos="851"/>
        </w:tabs>
        <w:ind w:left="2835" w:hanging="2551"/>
      </w:pPr>
      <w:r>
        <w:tab/>
      </w:r>
      <w:r w:rsidRPr="00C82343">
        <w:t>Command type:</w:t>
      </w:r>
      <w:r w:rsidRPr="00C82343">
        <w:tab/>
        <w:t>SEND SS</w:t>
      </w:r>
    </w:p>
    <w:p w:rsidR="00B17D80" w:rsidRDefault="00B17D80" w:rsidP="00B17D80">
      <w:pPr>
        <w:pStyle w:val="EW"/>
        <w:tabs>
          <w:tab w:val="left" w:pos="851"/>
        </w:tabs>
        <w:ind w:left="2835" w:hanging="2551"/>
        <w:rPr>
          <w:lang w:val="fr-FR"/>
        </w:rPr>
      </w:pPr>
      <w:r w:rsidRPr="00C82343">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324C44" w:rsidRDefault="00B17D80" w:rsidP="00B17D80">
      <w:pPr>
        <w:pStyle w:val="EW"/>
        <w:tabs>
          <w:tab w:val="left" w:pos="851"/>
        </w:tabs>
        <w:ind w:left="2835" w:hanging="2551"/>
      </w:pPr>
      <w:r>
        <w:rPr>
          <w:lang w:val="fr-FR"/>
        </w:rPr>
        <w:tab/>
      </w:r>
      <w:r w:rsidRPr="00324C44">
        <w:t>Destination device:</w:t>
      </w:r>
      <w:r w:rsidRPr="00324C44">
        <w:tab/>
        <w:t>Network</w:t>
      </w:r>
    </w:p>
    <w:p w:rsidR="00B17D80" w:rsidRPr="00324C44" w:rsidRDefault="00B17D80" w:rsidP="00B17D80">
      <w:pPr>
        <w:pStyle w:val="EW"/>
        <w:tabs>
          <w:tab w:val="left" w:pos="851"/>
        </w:tabs>
        <w:ind w:left="2835" w:hanging="2551"/>
      </w:pPr>
      <w:r w:rsidRPr="00324C44">
        <w:tab/>
        <w:t>Alpha Identifier</w:t>
      </w:r>
    </w:p>
    <w:p w:rsidR="00B17D80" w:rsidRPr="00324C44" w:rsidRDefault="00B17D80" w:rsidP="00B17D80">
      <w:pPr>
        <w:pStyle w:val="EW"/>
        <w:tabs>
          <w:tab w:val="left" w:pos="851"/>
        </w:tabs>
        <w:ind w:left="2835" w:hanging="2551"/>
      </w:pPr>
      <w:r w:rsidRPr="00324C44">
        <w:tab/>
        <w:t>Data coding scheme:</w:t>
      </w:r>
      <w:r w:rsidRPr="00324C44">
        <w:tab/>
        <w:t>UCS2 (16bit) </w:t>
      </w:r>
    </w:p>
    <w:p w:rsidR="00B17D80" w:rsidRPr="00324C44" w:rsidRDefault="00B17D80" w:rsidP="00B17D80">
      <w:pPr>
        <w:pStyle w:val="EW"/>
        <w:tabs>
          <w:tab w:val="left" w:pos="851"/>
        </w:tabs>
        <w:ind w:left="2835" w:hanging="2551"/>
      </w:pPr>
      <w:r w:rsidRPr="00324C44">
        <w:tab/>
        <w:t>Text:</w:t>
      </w:r>
      <w:r w:rsidRPr="00324C44">
        <w:tab/>
        <w:t>"</w:t>
      </w:r>
      <w:r>
        <w:t>ЗДРАВСТВУЙТЕ</w:t>
      </w:r>
      <w:r w:rsidRPr="00324C44">
        <w:t>"</w:t>
      </w:r>
    </w:p>
    <w:p w:rsidR="00B17D80" w:rsidRPr="00324C44" w:rsidRDefault="00B17D80" w:rsidP="00B17D80">
      <w:pPr>
        <w:pStyle w:val="EW"/>
        <w:tabs>
          <w:tab w:val="left" w:pos="851"/>
        </w:tabs>
        <w:ind w:left="2835" w:hanging="2551"/>
      </w:pPr>
      <w:r w:rsidRPr="00324C44">
        <w:t>SS String</w:t>
      </w:r>
    </w:p>
    <w:p w:rsidR="00B17D80" w:rsidRPr="002D6E8C" w:rsidRDefault="00B17D80" w:rsidP="00B17D80">
      <w:pPr>
        <w:pStyle w:val="EW"/>
        <w:tabs>
          <w:tab w:val="left" w:pos="851"/>
        </w:tabs>
        <w:ind w:left="2835" w:hanging="2551"/>
      </w:pPr>
      <w:r w:rsidRPr="00324C44">
        <w:tab/>
      </w:r>
      <w:r w:rsidRPr="002D6E8C">
        <w:t>TON:</w:t>
      </w:r>
      <w:r w:rsidRPr="002D6E8C">
        <w:tab/>
        <w:t>International</w:t>
      </w:r>
    </w:p>
    <w:p w:rsidR="00B17D80" w:rsidRPr="002D6E8C" w:rsidRDefault="00B17D80" w:rsidP="00B17D80">
      <w:pPr>
        <w:pStyle w:val="EW"/>
        <w:tabs>
          <w:tab w:val="left" w:pos="851"/>
        </w:tabs>
        <w:ind w:left="2835" w:hanging="2551"/>
      </w:pPr>
      <w:r w:rsidRPr="002D6E8C">
        <w:tab/>
        <w:t>NPI:</w:t>
      </w:r>
      <w:r w:rsidRPr="002D6E8C">
        <w:tab/>
        <w:t>"ISDN / telephone numbering plan"</w:t>
      </w:r>
    </w:p>
    <w:p w:rsidR="00B17D80" w:rsidRDefault="00B17D80" w:rsidP="00B17D80">
      <w:pPr>
        <w:pStyle w:val="EX"/>
        <w:tabs>
          <w:tab w:val="left" w:pos="851"/>
        </w:tabs>
        <w:ind w:left="2835" w:hanging="2551"/>
      </w:pPr>
      <w:r w:rsidRPr="002D6E8C">
        <w:tab/>
      </w:r>
      <w:r>
        <w:t>SS string:</w:t>
      </w:r>
      <w:r>
        <w:tab/>
        <w:t>"**21*01234567890123456789*10#"</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87</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27.22.4.11.3.5</w:t>
      </w:r>
      <w:r>
        <w:tab/>
        <w:t>Test requirement</w:t>
      </w:r>
    </w:p>
    <w:p w:rsidR="00B17D80" w:rsidRDefault="00B17D80" w:rsidP="00B17D80">
      <w:r>
        <w:t>The ME shall operate in the manner defined in expected sequence 3.1.</w:t>
      </w:r>
    </w:p>
    <w:p w:rsidR="00B17D80" w:rsidRPr="00F51EF9" w:rsidRDefault="00B17D80" w:rsidP="00B17D80">
      <w:pPr>
        <w:pStyle w:val="Heading4"/>
        <w:rPr>
          <w:lang w:val="de-DE"/>
        </w:rPr>
      </w:pPr>
      <w:bookmarkStart w:id="396" w:name="_Toc502363224"/>
      <w:bookmarkStart w:id="397" w:name="_Toc533173650"/>
      <w:bookmarkStart w:id="398" w:name="_Toc51834071"/>
      <w:r w:rsidRPr="00F51EF9">
        <w:rPr>
          <w:lang w:val="de-DE"/>
        </w:rPr>
        <w:t>27.22.4.12</w:t>
      </w:r>
      <w:r w:rsidRPr="00F51EF9">
        <w:rPr>
          <w:lang w:val="de-DE"/>
        </w:rPr>
        <w:tab/>
        <w:t>SEND USSD</w:t>
      </w:r>
      <w:bookmarkEnd w:id="396"/>
      <w:bookmarkEnd w:id="397"/>
      <w:bookmarkEnd w:id="398"/>
    </w:p>
    <w:p w:rsidR="00B17D80" w:rsidRPr="00F51EF9" w:rsidRDefault="00B17D80" w:rsidP="00B17D80">
      <w:pPr>
        <w:pStyle w:val="Heading5"/>
        <w:rPr>
          <w:lang w:val="de-DE"/>
        </w:rPr>
      </w:pPr>
      <w:bookmarkStart w:id="399" w:name="_Toc502363225"/>
      <w:bookmarkStart w:id="400" w:name="_Toc533173651"/>
      <w:bookmarkStart w:id="401" w:name="_Toc51834072"/>
      <w:r w:rsidRPr="00F51EF9">
        <w:rPr>
          <w:lang w:val="de-DE"/>
        </w:rPr>
        <w:t>27.22.4.12.1</w:t>
      </w:r>
      <w:r w:rsidRPr="00F51EF9">
        <w:rPr>
          <w:lang w:val="de-DE"/>
        </w:rPr>
        <w:tab/>
        <w:t>SEND USSD (normal)</w:t>
      </w:r>
      <w:bookmarkEnd w:id="399"/>
      <w:bookmarkEnd w:id="400"/>
      <w:bookmarkEnd w:id="401"/>
    </w:p>
    <w:p w:rsidR="00B17D80" w:rsidRDefault="00B17D80" w:rsidP="00B17D80">
      <w:pPr>
        <w:pStyle w:val="H6"/>
      </w:pPr>
      <w:r>
        <w:t>27.22.4.12.1.1</w:t>
      </w:r>
      <w:r>
        <w:tab/>
        <w:t>Definition and applicability</w:t>
      </w:r>
    </w:p>
    <w:p w:rsidR="00B17D80" w:rsidRDefault="00B17D80" w:rsidP="00B17D80">
      <w:r>
        <w:t>See clause 3.2.2.</w:t>
      </w:r>
    </w:p>
    <w:p w:rsidR="00B17D80" w:rsidRDefault="00B17D80" w:rsidP="00B17D80">
      <w:pPr>
        <w:pStyle w:val="H6"/>
      </w:pPr>
      <w:r>
        <w:lastRenderedPageBreak/>
        <w:t>27.22.4.12.1.2</w:t>
      </w:r>
      <w:r>
        <w:tab/>
        <w:t>Conformance requirement</w:t>
      </w:r>
    </w:p>
    <w:p w:rsidR="00B17D80" w:rsidRDefault="00B17D80" w:rsidP="00B17D80">
      <w:pPr>
        <w:keepNext/>
        <w:keepLines/>
      </w:pPr>
      <w:r>
        <w:t>The ME shall support the Proactive SIM: Send USSD facility as defined in:</w:t>
      </w:r>
    </w:p>
    <w:p w:rsidR="00B17D80" w:rsidRDefault="00B17D80" w:rsidP="00B17D80">
      <w:pPr>
        <w:pStyle w:val="B1"/>
      </w:pPr>
      <w:r>
        <w:t>-</w:t>
      </w:r>
      <w:r>
        <w:tab/>
        <w:t>TS 11.14 [15] clause 6.1, clause 6.4.12, clause 6.6.11, clause 12.12.7, clause 5.2, clause 12.6, clause 12.7, clause 12.2, clause 12.17, clause 12.31 and clause 6.5.4.</w:t>
      </w:r>
    </w:p>
    <w:p w:rsidR="00B17D80" w:rsidRDefault="00B17D80" w:rsidP="00B17D80">
      <w:pPr>
        <w:pStyle w:val="B1"/>
      </w:pPr>
      <w:r>
        <w:t>-</w:t>
      </w:r>
      <w:r>
        <w:tab/>
        <w:t>TS 03.38 [7] clause 5.</w:t>
      </w:r>
    </w:p>
    <w:p w:rsidR="00B17D80" w:rsidRDefault="00B17D80" w:rsidP="00B17D80">
      <w:r>
        <w:t>Additionally the ME shall support the UCS2 facility for the coding of the Cyrillic alphabet, as defined in: ISO/IEC 10646 [17].</w:t>
      </w:r>
    </w:p>
    <w:p w:rsidR="00B17D80" w:rsidRDefault="00B17D80" w:rsidP="00B17D80">
      <w:pPr>
        <w:pStyle w:val="H6"/>
      </w:pPr>
      <w:r>
        <w:t>27.22.4.12.1.3</w:t>
      </w:r>
      <w:r>
        <w:tab/>
        <w:t>Test purpose</w:t>
      </w:r>
    </w:p>
    <w:p w:rsidR="00B17D80" w:rsidRDefault="00B17D80" w:rsidP="00B17D80">
      <w:r>
        <w:t>To verify that the ME correctly translates and sends the unstructured supplementary service request indicated in the SEND USSD proactive SIM command to the system Simulator.</w:t>
      </w:r>
    </w:p>
    <w:p w:rsidR="00B17D80" w:rsidRDefault="00B17D80" w:rsidP="00B17D80">
      <w:r>
        <w:t>To verify that the ME returns a TERMINAL RESPONSE command to the SIM indicating the status of the transmission of the USSD request and including a USSD result as a text string in the TERMINAL RESPONSE.</w:t>
      </w:r>
    </w:p>
    <w:p w:rsidR="00B17D80" w:rsidRDefault="00B17D80" w:rsidP="00B17D80">
      <w:pPr>
        <w:pStyle w:val="H6"/>
      </w:pPr>
      <w:r>
        <w:t>27.22.4.12.1.4</w:t>
      </w:r>
      <w:r>
        <w:tab/>
        <w:t>Method of test</w:t>
      </w:r>
    </w:p>
    <w:p w:rsidR="00B17D80" w:rsidRDefault="00B17D80" w:rsidP="00B17D80">
      <w:pPr>
        <w:pStyle w:val="H6"/>
      </w:pPr>
      <w:r>
        <w:t>27.22.4.12.1.4.1</w:t>
      </w:r>
      <w:r>
        <w:tab/>
        <w:t>Initial conditions</w:t>
      </w:r>
    </w:p>
    <w:p w:rsidR="00B17D80" w:rsidRDefault="00B17D80" w:rsidP="00B17D80">
      <w:r>
        <w:t>The ME is connected to the SIM Simulator and only connected to the System Simulator if the System Simulator is mentioned in the sequence table.</w:t>
      </w:r>
    </w:p>
    <w:p w:rsidR="00B17D80" w:rsidRDefault="00B17D80" w:rsidP="00B17D80">
      <w:r>
        <w:t>The elementary files are coded as SIM Application Toolkit default. Prior to this test the ME shall have been powered on, performed the PROFILE DOWNLOAD procedure and be in updated idle mode on the System Simulator.</w:t>
      </w:r>
    </w:p>
    <w:p w:rsidR="00B17D80" w:rsidRDefault="00B17D80" w:rsidP="00B17D80">
      <w:pPr>
        <w:pStyle w:val="H6"/>
      </w:pPr>
      <w:r>
        <w:t>27.22.4.12.1.4.2</w:t>
      </w:r>
      <w:r>
        <w:tab/>
        <w:t>Procedure</w:t>
      </w:r>
    </w:p>
    <w:p w:rsidR="00B17D80" w:rsidRDefault="00B17D80" w:rsidP="00B17D80">
      <w:pPr>
        <w:keepNext/>
        <w:rPr>
          <w:b/>
        </w:rPr>
      </w:pPr>
      <w:r>
        <w:rPr>
          <w:b/>
        </w:rPr>
        <w:t>Expected Sequence 1.1 (SEND USSD, 7-bit data,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USSD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USSD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"7-bit USSD"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REGISTER 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RELEASE COMPLETE (SS RETURN RESULT) 1.1</w:t>
            </w:r>
          </w:p>
        </w:tc>
        <w:tc>
          <w:tcPr>
            <w:tcW w:w="3776" w:type="dxa"/>
            <w:tcBorders>
              <w:left w:val="single" w:sz="6" w:space="0" w:color="auto"/>
              <w:right w:val="single" w:sz="6" w:space="0" w:color="auto"/>
            </w:tcBorders>
          </w:tcPr>
          <w:p w:rsidR="00B17D80" w:rsidRDefault="00B17D80" w:rsidP="007B59FD">
            <w:pPr>
              <w:pStyle w:val="TAL"/>
            </w:pPr>
            <w:r>
              <w:t>["USSD string received from SS"]</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SEND USSD 1.1.1</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SEND USSD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USSD</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pPr>
      <w:r>
        <w:rPr>
          <w:lang w:val="fr-FR"/>
        </w:rPr>
        <w:tab/>
      </w:r>
      <w:r>
        <w:t>Destination device:</w:t>
      </w:r>
      <w:r>
        <w:tab/>
        <w:t>Network</w:t>
      </w:r>
    </w:p>
    <w:p w:rsidR="00B17D80" w:rsidRDefault="00B17D80" w:rsidP="00B17D80">
      <w:pPr>
        <w:pStyle w:val="EW"/>
        <w:tabs>
          <w:tab w:val="left" w:pos="851"/>
        </w:tabs>
        <w:ind w:left="2835" w:hanging="2551"/>
      </w:pPr>
      <w:r>
        <w:tab/>
        <w:t>Alpha identifier:</w:t>
      </w:r>
      <w:r>
        <w:tab/>
        <w:t>"7-bit USSD"</w:t>
      </w:r>
    </w:p>
    <w:p w:rsidR="00B17D80" w:rsidRDefault="00B17D80" w:rsidP="00B17D80">
      <w:pPr>
        <w:pStyle w:val="EW"/>
        <w:tabs>
          <w:tab w:val="left" w:pos="851"/>
        </w:tabs>
        <w:ind w:left="2835" w:hanging="2551"/>
      </w:pPr>
      <w:r>
        <w:t>USSD String</w:t>
      </w:r>
    </w:p>
    <w:p w:rsidR="00B17D80" w:rsidRDefault="00B17D80" w:rsidP="00B17D80">
      <w:pPr>
        <w:pStyle w:val="EW"/>
        <w:tabs>
          <w:tab w:val="left" w:pos="851"/>
        </w:tabs>
        <w:ind w:left="2835" w:hanging="2551"/>
      </w:pPr>
      <w:r>
        <w:tab/>
        <w:t>Data coding scheme:</w:t>
      </w:r>
      <w:r>
        <w:tab/>
        <w:t>7-bit default, no message class</w:t>
      </w:r>
    </w:p>
    <w:p w:rsidR="00B17D80" w:rsidRDefault="00B17D80" w:rsidP="00B17D80">
      <w:pPr>
        <w:pStyle w:val="EX"/>
        <w:tabs>
          <w:tab w:val="left" w:pos="851"/>
        </w:tabs>
        <w:ind w:left="2835" w:hanging="2551"/>
      </w:pPr>
      <w:r>
        <w:tab/>
        <w:t>USSD string:</w:t>
      </w:r>
      <w:r>
        <w:tab/>
        <w:t>"ABCDEFGHIJKLMNOPQRSTUVWXYZ-abcdefghijklmnopqrstuvwxyz-1234567890"</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8A</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58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1</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D9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REGISTER 1.1</w:t>
      </w:r>
    </w:p>
    <w:p w:rsidR="00B17D80" w:rsidRDefault="00B17D80" w:rsidP="00B17D80">
      <w:r>
        <w:t>Logically (only USSD argument)</w:t>
      </w:r>
    </w:p>
    <w:p w:rsidR="00B17D80" w:rsidRDefault="00B17D80" w:rsidP="00B17D80">
      <w:pPr>
        <w:pStyle w:val="EW"/>
        <w:tabs>
          <w:tab w:val="left" w:pos="851"/>
          <w:tab w:val="left" w:pos="1134"/>
        </w:tabs>
        <w:rPr>
          <w:snapToGrid w:val="0"/>
        </w:rPr>
      </w:pPr>
      <w:r>
        <w:rPr>
          <w:snapToGrid w:val="0"/>
        </w:rPr>
        <w:t>ProcessUnstructuredSS-Request ARGUMENT</w:t>
      </w:r>
    </w:p>
    <w:p w:rsidR="00B17D80" w:rsidRDefault="00B17D80" w:rsidP="00B17D80">
      <w:pPr>
        <w:pStyle w:val="EW"/>
        <w:tabs>
          <w:tab w:val="left" w:pos="851"/>
          <w:tab w:val="left" w:pos="1134"/>
        </w:tabs>
        <w:rPr>
          <w:snapToGrid w:val="0"/>
        </w:rPr>
      </w:pPr>
      <w:r>
        <w:rPr>
          <w:snapToGrid w:val="0"/>
        </w:rPr>
        <w:tab/>
        <w:t>USSD-DataCodingScheme:</w:t>
      </w:r>
    </w:p>
    <w:p w:rsidR="00B17D80" w:rsidRDefault="00B17D80" w:rsidP="00B17D80">
      <w:pPr>
        <w:pStyle w:val="EW"/>
        <w:tabs>
          <w:tab w:val="left" w:pos="851"/>
          <w:tab w:val="left" w:pos="1134"/>
        </w:tabs>
        <w:rPr>
          <w:snapToGrid w:val="0"/>
        </w:rPr>
      </w:pPr>
      <w:r>
        <w:rPr>
          <w:snapToGrid w:val="0"/>
        </w:rPr>
        <w:tab/>
      </w:r>
      <w:r>
        <w:rPr>
          <w:snapToGrid w:val="0"/>
        </w:rPr>
        <w:tab/>
        <w:t xml:space="preserve">- </w:t>
      </w:r>
      <w:r>
        <w:t>7-bit default, no message class</w:t>
      </w:r>
    </w:p>
    <w:p w:rsidR="00B17D80" w:rsidRDefault="00B17D80" w:rsidP="00B17D80">
      <w:pPr>
        <w:pStyle w:val="EW"/>
        <w:tabs>
          <w:tab w:val="left" w:pos="851"/>
          <w:tab w:val="left" w:pos="1134"/>
        </w:tabs>
        <w:rPr>
          <w:snapToGrid w:val="0"/>
        </w:rPr>
      </w:pPr>
      <w:r>
        <w:rPr>
          <w:snapToGrid w:val="0"/>
        </w:rPr>
        <w:tab/>
        <w:t>USSD string:</w:t>
      </w:r>
    </w:p>
    <w:p w:rsidR="00B17D80" w:rsidRDefault="00B17D80" w:rsidP="00B17D80">
      <w:pPr>
        <w:pStyle w:val="EX"/>
        <w:tabs>
          <w:tab w:val="left" w:pos="851"/>
          <w:tab w:val="left" w:pos="1134"/>
        </w:tabs>
        <w:rPr>
          <w:snapToGrid w:val="0"/>
        </w:rPr>
      </w:pPr>
      <w:r>
        <w:rPr>
          <w:snapToGrid w:val="0"/>
        </w:rPr>
        <w:tab/>
      </w:r>
      <w:r>
        <w:rPr>
          <w:snapToGrid w:val="0"/>
        </w:rPr>
        <w:tab/>
        <w:t>- "A</w:t>
      </w:r>
      <w:r>
        <w:t>BCDEFGHIJKLMNOPQRSTUVWXYZ-abcdefghijklmnopqrstuvwxyz-1234567890</w:t>
      </w:r>
      <w:r>
        <w:rPr>
          <w:snapToGrid w:val="0"/>
        </w:rPr>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58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1</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D9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RELEASE COMPLETE (SS RETURN RESULT) 1.1</w:t>
      </w:r>
    </w:p>
    <w:p w:rsidR="00B17D80" w:rsidRDefault="00B17D80" w:rsidP="00B17D80">
      <w:r>
        <w:t>Logically (only from USSD result):</w:t>
      </w:r>
    </w:p>
    <w:p w:rsidR="00B17D80" w:rsidRDefault="00B17D80" w:rsidP="00B17D80">
      <w:pPr>
        <w:pStyle w:val="EW"/>
        <w:tabs>
          <w:tab w:val="left" w:pos="851"/>
          <w:tab w:val="left" w:pos="1134"/>
        </w:tabs>
      </w:pPr>
      <w:r>
        <w:rPr>
          <w:snapToGrid w:val="0"/>
        </w:rPr>
        <w:t>ProcessUnstructuredSS-Request</w:t>
      </w:r>
      <w:r>
        <w:t xml:space="preserve"> RETURN RESULT</w:t>
      </w:r>
    </w:p>
    <w:p w:rsidR="00B17D80" w:rsidRDefault="00B17D80" w:rsidP="00B17D80">
      <w:pPr>
        <w:pStyle w:val="EW"/>
        <w:tabs>
          <w:tab w:val="left" w:pos="851"/>
          <w:tab w:val="left" w:pos="1134"/>
        </w:tabs>
        <w:rPr>
          <w:snapToGrid w:val="0"/>
        </w:rPr>
      </w:pPr>
      <w:r>
        <w:rPr>
          <w:snapToGrid w:val="0"/>
        </w:rPr>
        <w:tab/>
        <w:t>USSD-DataCodingScheme:</w:t>
      </w:r>
    </w:p>
    <w:p w:rsidR="00B17D80" w:rsidRDefault="00B17D80" w:rsidP="00B17D80">
      <w:pPr>
        <w:pStyle w:val="EW"/>
        <w:tabs>
          <w:tab w:val="left" w:pos="851"/>
          <w:tab w:val="left" w:pos="1134"/>
        </w:tabs>
        <w:rPr>
          <w:snapToGrid w:val="0"/>
        </w:rPr>
      </w:pPr>
      <w:r>
        <w:rPr>
          <w:snapToGrid w:val="0"/>
        </w:rPr>
        <w:tab/>
      </w:r>
      <w:r>
        <w:rPr>
          <w:snapToGrid w:val="0"/>
        </w:rPr>
        <w:tab/>
        <w:t xml:space="preserve">- </w:t>
      </w:r>
      <w:r>
        <w:t>7-bit default, no message class</w:t>
      </w:r>
    </w:p>
    <w:p w:rsidR="00B17D80" w:rsidRDefault="00B17D80" w:rsidP="00B17D80">
      <w:pPr>
        <w:pStyle w:val="EW"/>
        <w:tabs>
          <w:tab w:val="left" w:pos="851"/>
          <w:tab w:val="left" w:pos="1134"/>
        </w:tabs>
        <w:rPr>
          <w:snapToGrid w:val="0"/>
        </w:rPr>
      </w:pPr>
      <w:r>
        <w:rPr>
          <w:snapToGrid w:val="0"/>
        </w:rPr>
        <w:tab/>
        <w:t>USSD string:</w:t>
      </w:r>
    </w:p>
    <w:p w:rsidR="00B17D80" w:rsidRDefault="00B17D80" w:rsidP="00B17D80">
      <w:pPr>
        <w:pStyle w:val="EX"/>
        <w:tabs>
          <w:tab w:val="left" w:pos="851"/>
          <w:tab w:val="left" w:pos="1134"/>
        </w:tabs>
        <w:rPr>
          <w:snapToGrid w:val="0"/>
        </w:rPr>
      </w:pPr>
      <w:r>
        <w:rPr>
          <w:snapToGrid w:val="0"/>
        </w:rPr>
        <w:tab/>
      </w:r>
      <w:r>
        <w:rPr>
          <w:snapToGrid w:val="0"/>
        </w:rPr>
        <w:tab/>
        <w:t>- "</w:t>
      </w:r>
      <w:r>
        <w:t>USSD string received from SS</w:t>
      </w:r>
      <w:r>
        <w:rPr>
          <w:snapToGrid w:val="0"/>
        </w:rPr>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9A</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USSD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USSD</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lastRenderedPageBreak/>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7-bit default, no message class</w:t>
      </w:r>
    </w:p>
    <w:p w:rsidR="00B17D80" w:rsidRDefault="00B17D80" w:rsidP="00B17D80">
      <w:pPr>
        <w:pStyle w:val="EX"/>
        <w:tabs>
          <w:tab w:val="left" w:pos="851"/>
        </w:tabs>
        <w:ind w:left="2835" w:hanging="2551"/>
      </w:pPr>
      <w:r>
        <w:tab/>
        <w:t>String:</w:t>
      </w:r>
      <w:r>
        <w:tab/>
      </w:r>
      <w:r>
        <w:rPr>
          <w:snapToGrid w:val="0"/>
        </w:rPr>
        <w:t>"</w:t>
      </w:r>
      <w:r>
        <w:t>USSD string received from SS</w:t>
      </w:r>
      <w:r>
        <w:rPr>
          <w:snapToGrid w:val="0"/>
        </w:rPr>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6" w:space="0" w:color="auto"/>
            </w:tcBorders>
          </w:tcPr>
          <w:p w:rsidR="00B17D80" w:rsidRDefault="00B17D80" w:rsidP="007B59FD">
            <w:pPr>
              <w:pStyle w:val="TAL"/>
            </w:pPr>
            <w:r>
              <w:t>BER-TLV:</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81</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03</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01</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12</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00</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82</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02</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82</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81</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83</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6" w:space="0" w:color="auto"/>
            </w:tcBorders>
          </w:tcPr>
          <w:p w:rsidR="00B17D80" w:rsidRDefault="00B17D80" w:rsidP="007B59FD">
            <w:pPr>
              <w:pStyle w:val="TAL"/>
            </w:pP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00</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8D</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1A</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00</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D5</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E9</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94</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08</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9A</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D3</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E5</w:t>
            </w:r>
          </w:p>
        </w:tc>
      </w:tr>
      <w:tr w:rsidR="00B17D80" w:rsidTr="007B59FD">
        <w:tblPrEx>
          <w:tblCellMar>
            <w:top w:w="0" w:type="dxa"/>
            <w:bottom w:w="0" w:type="dxa"/>
          </w:tblCellMar>
        </w:tblPrEx>
        <w:trPr>
          <w:jc w:val="center"/>
        </w:trPr>
        <w:tc>
          <w:tcPr>
            <w:tcW w:w="1134" w:type="dxa"/>
            <w:tcBorders>
              <w:right w:val="single" w:sz="6" w:space="0" w:color="auto"/>
            </w:tcBorders>
          </w:tcPr>
          <w:p w:rsidR="00B17D80" w:rsidRDefault="00B17D80" w:rsidP="007B59FD">
            <w:pPr>
              <w:pStyle w:val="TAL"/>
            </w:pP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69</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F7</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19</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24</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2F</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8F</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CB</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69</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7B</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99</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0C</w:t>
            </w:r>
          </w:p>
        </w:tc>
      </w:tr>
      <w:tr w:rsidR="00B17D80" w:rsidTr="007B59FD">
        <w:tblPrEx>
          <w:tblCellMar>
            <w:top w:w="0" w:type="dxa"/>
            <w:bottom w:w="0" w:type="dxa"/>
          </w:tblCellMar>
        </w:tblPrEx>
        <w:trPr>
          <w:jc w:val="center"/>
        </w:trPr>
        <w:tc>
          <w:tcPr>
            <w:tcW w:w="1134" w:type="dxa"/>
            <w:tcBorders>
              <w:right w:val="single" w:sz="6" w:space="0" w:color="auto"/>
            </w:tcBorders>
          </w:tcPr>
          <w:p w:rsidR="00B17D80" w:rsidRDefault="00B17D80" w:rsidP="007B59FD">
            <w:pPr>
              <w:pStyle w:val="TAL"/>
            </w:pP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32</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CB</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DF</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6D</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D0</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74</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0A</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1.2 (SEND USSD, 8-bit data,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USSD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USSD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"8-bit USSD"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REGISTER 1.2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RELEASE COMPLETE (SS RETURN RESULT) 1.2</w:t>
            </w:r>
          </w:p>
        </w:tc>
        <w:tc>
          <w:tcPr>
            <w:tcW w:w="3776" w:type="dxa"/>
            <w:tcBorders>
              <w:left w:val="single" w:sz="6" w:space="0" w:color="auto"/>
              <w:right w:val="single" w:sz="6" w:space="0" w:color="auto"/>
            </w:tcBorders>
          </w:tcPr>
          <w:p w:rsidR="00B17D80" w:rsidRDefault="00B17D80" w:rsidP="007B59FD">
            <w:pPr>
              <w:pStyle w:val="TAL"/>
            </w:pPr>
            <w:r>
              <w:t>["USSD string received from SS"]</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SEND USSD 1.2.1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SEND USSD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USSD</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pPr>
      <w:r>
        <w:rPr>
          <w:lang w:val="fr-FR"/>
        </w:rPr>
        <w:tab/>
      </w:r>
      <w:r>
        <w:t>Destination device:</w:t>
      </w:r>
      <w:r>
        <w:tab/>
        <w:t>Network</w:t>
      </w:r>
    </w:p>
    <w:p w:rsidR="00B17D80" w:rsidRDefault="00B17D80" w:rsidP="00B17D80">
      <w:pPr>
        <w:pStyle w:val="EW"/>
        <w:tabs>
          <w:tab w:val="left" w:pos="851"/>
        </w:tabs>
        <w:ind w:left="2835" w:hanging="2551"/>
      </w:pPr>
      <w:r>
        <w:tab/>
        <w:t>Alpha identifier:</w:t>
      </w:r>
      <w:r>
        <w:tab/>
        <w:t>"8-bit USSD"</w:t>
      </w:r>
    </w:p>
    <w:p w:rsidR="00B17D80" w:rsidRDefault="00B17D80" w:rsidP="00B17D80">
      <w:pPr>
        <w:pStyle w:val="EW"/>
        <w:tabs>
          <w:tab w:val="left" w:pos="851"/>
        </w:tabs>
        <w:ind w:left="2835" w:hanging="2551"/>
      </w:pPr>
      <w:r>
        <w:t>USSD String</w:t>
      </w:r>
    </w:p>
    <w:p w:rsidR="00B17D80" w:rsidRDefault="00B17D80" w:rsidP="00B17D80">
      <w:pPr>
        <w:pStyle w:val="EW"/>
        <w:tabs>
          <w:tab w:val="left" w:pos="851"/>
        </w:tabs>
        <w:ind w:left="2835" w:hanging="2551"/>
      </w:pPr>
      <w:r>
        <w:tab/>
        <w:t>Data coding scheme:</w:t>
      </w:r>
      <w:r>
        <w:tab/>
        <w:t>Uncompressed, no message class meaning, 8-bit data</w:t>
      </w:r>
    </w:p>
    <w:p w:rsidR="00B17D80" w:rsidRDefault="00B17D80" w:rsidP="00B17D80">
      <w:pPr>
        <w:pStyle w:val="EX"/>
        <w:tabs>
          <w:tab w:val="left" w:pos="851"/>
        </w:tabs>
        <w:ind w:left="2835" w:hanging="2551"/>
      </w:pPr>
      <w:r>
        <w:tab/>
        <w:t>USSD string:</w:t>
      </w:r>
      <w:r>
        <w:tab/>
        <w:t>"ABCDEFGHIJKLMNOPQRSTUVWXYZ-abcdefghijklmnopqrstuvwxyz-1234567890"</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8A</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4A</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REGISTER 1.2</w:t>
      </w:r>
    </w:p>
    <w:p w:rsidR="00B17D80" w:rsidRDefault="00B17D80" w:rsidP="00B17D80">
      <w:r>
        <w:t>Logically (only USSD argument):</w:t>
      </w:r>
    </w:p>
    <w:p w:rsidR="00B17D80" w:rsidRDefault="00B17D80" w:rsidP="00B17D80">
      <w:pPr>
        <w:pStyle w:val="EW"/>
        <w:tabs>
          <w:tab w:val="left" w:pos="851"/>
          <w:tab w:val="left" w:pos="1134"/>
        </w:tabs>
        <w:rPr>
          <w:snapToGrid w:val="0"/>
        </w:rPr>
      </w:pPr>
      <w:r>
        <w:rPr>
          <w:snapToGrid w:val="0"/>
        </w:rPr>
        <w:t>ProcessUnstructuredSS-Request ARGUMENT</w:t>
      </w:r>
    </w:p>
    <w:p w:rsidR="00B17D80" w:rsidRDefault="00B17D80" w:rsidP="00B17D80">
      <w:pPr>
        <w:pStyle w:val="EW"/>
        <w:tabs>
          <w:tab w:val="left" w:pos="851"/>
          <w:tab w:val="left" w:pos="1134"/>
        </w:tabs>
        <w:rPr>
          <w:snapToGrid w:val="0"/>
        </w:rPr>
      </w:pPr>
      <w:r>
        <w:rPr>
          <w:snapToGrid w:val="0"/>
        </w:rPr>
        <w:tab/>
        <w:t>USSD-DataCodingScheme:</w:t>
      </w:r>
    </w:p>
    <w:p w:rsidR="00B17D80" w:rsidRDefault="00B17D80" w:rsidP="00B17D80">
      <w:pPr>
        <w:pStyle w:val="EW"/>
        <w:tabs>
          <w:tab w:val="left" w:pos="851"/>
          <w:tab w:val="left" w:pos="1134"/>
        </w:tabs>
        <w:rPr>
          <w:snapToGrid w:val="0"/>
        </w:rPr>
      </w:pPr>
      <w:r>
        <w:rPr>
          <w:snapToGrid w:val="0"/>
        </w:rPr>
        <w:lastRenderedPageBreak/>
        <w:tab/>
      </w:r>
      <w:r>
        <w:rPr>
          <w:snapToGrid w:val="0"/>
        </w:rPr>
        <w:tab/>
        <w:t xml:space="preserve">- </w:t>
      </w:r>
      <w:r>
        <w:t>Uncompressed, no message class meaning, 8-bit data</w:t>
      </w:r>
    </w:p>
    <w:p w:rsidR="00B17D80" w:rsidRDefault="00B17D80" w:rsidP="00B17D80">
      <w:pPr>
        <w:pStyle w:val="EW"/>
        <w:tabs>
          <w:tab w:val="left" w:pos="851"/>
          <w:tab w:val="left" w:pos="1134"/>
        </w:tabs>
        <w:rPr>
          <w:snapToGrid w:val="0"/>
        </w:rPr>
      </w:pPr>
      <w:r>
        <w:rPr>
          <w:snapToGrid w:val="0"/>
        </w:rPr>
        <w:tab/>
        <w:t>USSD string:</w:t>
      </w:r>
    </w:p>
    <w:p w:rsidR="00B17D80" w:rsidRDefault="00B17D80" w:rsidP="00B17D80">
      <w:pPr>
        <w:pStyle w:val="EX"/>
        <w:tabs>
          <w:tab w:val="left" w:pos="851"/>
          <w:tab w:val="left" w:pos="1134"/>
        </w:tabs>
        <w:rPr>
          <w:snapToGrid w:val="0"/>
        </w:rPr>
      </w:pPr>
      <w:r>
        <w:rPr>
          <w:snapToGrid w:val="0"/>
        </w:rPr>
        <w:tab/>
      </w:r>
      <w:r>
        <w:rPr>
          <w:snapToGrid w:val="0"/>
        </w:rPr>
        <w:tab/>
        <w:t>- "A</w:t>
      </w:r>
      <w:r>
        <w:t>BCDEFGHIJKLMNOPQRSTUVWXYZ-abcdefghijklmnopqrstuvwxyz-1234567890</w:t>
      </w:r>
      <w:r>
        <w:rPr>
          <w:snapToGrid w:val="0"/>
        </w:rPr>
        <w:t>"</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RELEASE COMPLETE (SS RETURN RESULT) 1.2</w:t>
      </w:r>
    </w:p>
    <w:p w:rsidR="00B17D80" w:rsidRDefault="00B17D80" w:rsidP="00B17D80">
      <w:r>
        <w:t>Logically (only from USSD result):</w:t>
      </w:r>
    </w:p>
    <w:p w:rsidR="00B17D80" w:rsidRDefault="00B17D80" w:rsidP="00B17D80">
      <w:pPr>
        <w:pStyle w:val="EW"/>
        <w:tabs>
          <w:tab w:val="left" w:pos="851"/>
          <w:tab w:val="left" w:pos="1134"/>
        </w:tabs>
      </w:pPr>
      <w:r>
        <w:rPr>
          <w:snapToGrid w:val="0"/>
        </w:rPr>
        <w:t>ProcessUnstructuredSS-Request</w:t>
      </w:r>
      <w:r>
        <w:t xml:space="preserve"> RETURN RESULT</w:t>
      </w:r>
    </w:p>
    <w:p w:rsidR="00B17D80" w:rsidRDefault="00B17D80" w:rsidP="00B17D80">
      <w:pPr>
        <w:pStyle w:val="EW"/>
        <w:tabs>
          <w:tab w:val="left" w:pos="851"/>
          <w:tab w:val="left" w:pos="1134"/>
        </w:tabs>
        <w:rPr>
          <w:snapToGrid w:val="0"/>
        </w:rPr>
      </w:pPr>
      <w:r>
        <w:rPr>
          <w:snapToGrid w:val="0"/>
        </w:rPr>
        <w:tab/>
        <w:t>USSD-DataCodingScheme:</w:t>
      </w:r>
    </w:p>
    <w:p w:rsidR="00B17D80" w:rsidRDefault="00B17D80" w:rsidP="00B17D80">
      <w:pPr>
        <w:pStyle w:val="EW"/>
        <w:tabs>
          <w:tab w:val="left" w:pos="851"/>
          <w:tab w:val="left" w:pos="1134"/>
        </w:tabs>
        <w:rPr>
          <w:snapToGrid w:val="0"/>
        </w:rPr>
      </w:pPr>
      <w:r>
        <w:rPr>
          <w:snapToGrid w:val="0"/>
        </w:rPr>
        <w:tab/>
      </w:r>
      <w:r>
        <w:rPr>
          <w:snapToGrid w:val="0"/>
        </w:rPr>
        <w:tab/>
        <w:t xml:space="preserve">- </w:t>
      </w:r>
      <w:r>
        <w:t>Uncompressed, no message class meaning, 8-bit data</w:t>
      </w:r>
    </w:p>
    <w:p w:rsidR="00B17D80" w:rsidRDefault="00B17D80" w:rsidP="00B17D80">
      <w:pPr>
        <w:pStyle w:val="EW"/>
        <w:tabs>
          <w:tab w:val="left" w:pos="851"/>
          <w:tab w:val="left" w:pos="1134"/>
        </w:tabs>
        <w:rPr>
          <w:snapToGrid w:val="0"/>
        </w:rPr>
      </w:pPr>
      <w:r>
        <w:rPr>
          <w:snapToGrid w:val="0"/>
        </w:rPr>
        <w:tab/>
        <w:t>USSD string:</w:t>
      </w:r>
    </w:p>
    <w:p w:rsidR="00B17D80" w:rsidRDefault="00B17D80" w:rsidP="00B17D80">
      <w:pPr>
        <w:pStyle w:val="EX"/>
        <w:tabs>
          <w:tab w:val="left" w:pos="851"/>
          <w:tab w:val="left" w:pos="1134"/>
        </w:tabs>
        <w:rPr>
          <w:snapToGrid w:val="0"/>
        </w:rPr>
      </w:pPr>
      <w:r>
        <w:rPr>
          <w:snapToGrid w:val="0"/>
        </w:rPr>
        <w:tab/>
      </w:r>
      <w:r>
        <w:rPr>
          <w:snapToGrid w:val="0"/>
        </w:rPr>
        <w:tab/>
        <w:t>- "</w:t>
      </w:r>
      <w:r>
        <w:t>USSD string received from SS</w:t>
      </w:r>
      <w:r>
        <w:rPr>
          <w:snapToGrid w:val="0"/>
        </w:rPr>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USSD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USSD</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D72E3" w:rsidRDefault="00B17D80" w:rsidP="00B17D80">
      <w:pPr>
        <w:pStyle w:val="EW"/>
        <w:tabs>
          <w:tab w:val="left" w:pos="851"/>
        </w:tabs>
        <w:ind w:left="2835" w:hanging="2551"/>
        <w:rPr>
          <w:lang w:val="fr-FR"/>
        </w:rPr>
      </w:pPr>
      <w:r>
        <w:rPr>
          <w:lang w:val="fr-FR"/>
        </w:rPr>
        <w:tab/>
      </w:r>
      <w:r w:rsidRPr="00FD72E3">
        <w:rPr>
          <w:lang w:val="fr-FR"/>
        </w:rPr>
        <w:t>Destination device:</w:t>
      </w:r>
      <w:r w:rsidRPr="00FD72E3">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Uncompressed, no message class meaning, 8-bit data</w:t>
      </w:r>
    </w:p>
    <w:p w:rsidR="00B17D80" w:rsidRDefault="00B17D80" w:rsidP="00B17D80">
      <w:pPr>
        <w:pStyle w:val="EX"/>
        <w:tabs>
          <w:tab w:val="left" w:pos="851"/>
        </w:tabs>
        <w:ind w:left="2835" w:hanging="2551"/>
      </w:pPr>
      <w:r>
        <w:tab/>
        <w:t>String:</w:t>
      </w:r>
      <w:r>
        <w:tab/>
      </w:r>
      <w:r>
        <w:rPr>
          <w:snapToGrid w:val="0"/>
        </w:rPr>
        <w:t>"</w:t>
      </w:r>
      <w:r>
        <w:t>USSD string received from SS</w:t>
      </w:r>
      <w:r>
        <w:rPr>
          <w:snapToGrid w:val="0"/>
        </w:rPr>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lastRenderedPageBreak/>
        <w:t>Expected Sequence 1.3 (SEND USSD, UCS2 data,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3952"/>
        <w:gridCol w:w="289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95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289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952" w:type="dxa"/>
            <w:tcBorders>
              <w:top w:val="single" w:sz="6" w:space="0" w:color="auto"/>
              <w:left w:val="single" w:sz="6" w:space="0" w:color="auto"/>
              <w:right w:val="single" w:sz="6" w:space="0" w:color="auto"/>
            </w:tcBorders>
          </w:tcPr>
          <w:p w:rsidR="00B17D80" w:rsidRDefault="00B17D80" w:rsidP="007B59FD">
            <w:pPr>
              <w:pStyle w:val="TAL"/>
            </w:pPr>
            <w:r>
              <w:t>PROACTIVE COMMAND PENDING: SEND USSD 1.3.1</w:t>
            </w:r>
          </w:p>
        </w:tc>
        <w:tc>
          <w:tcPr>
            <w:tcW w:w="289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952" w:type="dxa"/>
            <w:tcBorders>
              <w:left w:val="single" w:sz="6" w:space="0" w:color="auto"/>
              <w:right w:val="single" w:sz="6" w:space="0" w:color="auto"/>
            </w:tcBorders>
          </w:tcPr>
          <w:p w:rsidR="00B17D80" w:rsidRDefault="00B17D80" w:rsidP="007B59FD">
            <w:pPr>
              <w:pStyle w:val="TAL"/>
            </w:pPr>
            <w:r>
              <w:t>FETCH</w:t>
            </w:r>
          </w:p>
        </w:tc>
        <w:tc>
          <w:tcPr>
            <w:tcW w:w="289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952" w:type="dxa"/>
            <w:tcBorders>
              <w:left w:val="single" w:sz="6" w:space="0" w:color="auto"/>
              <w:right w:val="single" w:sz="6" w:space="0" w:color="auto"/>
            </w:tcBorders>
          </w:tcPr>
          <w:p w:rsidR="00B17D80" w:rsidRDefault="00B17D80" w:rsidP="007B59FD">
            <w:pPr>
              <w:pStyle w:val="TAL"/>
            </w:pPr>
            <w:r>
              <w:t>PROACTIVE COMMAND: SEND USSD 1.3.1</w:t>
            </w:r>
          </w:p>
        </w:tc>
        <w:tc>
          <w:tcPr>
            <w:tcW w:w="289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3952" w:type="dxa"/>
            <w:tcBorders>
              <w:left w:val="single" w:sz="6" w:space="0" w:color="auto"/>
              <w:right w:val="single" w:sz="6" w:space="0" w:color="auto"/>
            </w:tcBorders>
          </w:tcPr>
          <w:p w:rsidR="00B17D80" w:rsidRDefault="00B17D80" w:rsidP="007B59FD">
            <w:pPr>
              <w:pStyle w:val="TAL"/>
            </w:pPr>
            <w:r>
              <w:t>Display "UCS2 USSD"</w:t>
            </w:r>
          </w:p>
        </w:tc>
        <w:tc>
          <w:tcPr>
            <w:tcW w:w="289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3952" w:type="dxa"/>
            <w:tcBorders>
              <w:left w:val="single" w:sz="6" w:space="0" w:color="auto"/>
              <w:right w:val="single" w:sz="6" w:space="0" w:color="auto"/>
            </w:tcBorders>
          </w:tcPr>
          <w:p w:rsidR="00B17D80" w:rsidRDefault="00B17D80" w:rsidP="007B59FD">
            <w:pPr>
              <w:pStyle w:val="TAL"/>
            </w:pPr>
            <w:r>
              <w:t>REGISTER 1.3</w:t>
            </w:r>
          </w:p>
        </w:tc>
        <w:tc>
          <w:tcPr>
            <w:tcW w:w="289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3952" w:type="dxa"/>
            <w:tcBorders>
              <w:left w:val="single" w:sz="6" w:space="0" w:color="auto"/>
              <w:right w:val="single" w:sz="6" w:space="0" w:color="auto"/>
            </w:tcBorders>
          </w:tcPr>
          <w:p w:rsidR="00B17D80" w:rsidRDefault="00B17D80" w:rsidP="007B59FD">
            <w:pPr>
              <w:pStyle w:val="TAL"/>
            </w:pPr>
            <w:r>
              <w:t>RELEASE COMPLETE (SS RETURN RESULT) 1.3</w:t>
            </w:r>
          </w:p>
        </w:tc>
        <w:tc>
          <w:tcPr>
            <w:tcW w:w="2896" w:type="dxa"/>
            <w:tcBorders>
              <w:left w:val="single" w:sz="6" w:space="0" w:color="auto"/>
              <w:right w:val="single" w:sz="6" w:space="0" w:color="auto"/>
            </w:tcBorders>
          </w:tcPr>
          <w:p w:rsidR="00B17D80" w:rsidRDefault="00B17D80" w:rsidP="007B59FD">
            <w:pPr>
              <w:pStyle w:val="TAL"/>
            </w:pPr>
            <w:r>
              <w:t>["USSD string received from SS"]</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952" w:type="dxa"/>
            <w:tcBorders>
              <w:left w:val="single" w:sz="6" w:space="0" w:color="auto"/>
              <w:bottom w:val="single" w:sz="4" w:space="0" w:color="auto"/>
              <w:right w:val="single" w:sz="6" w:space="0" w:color="auto"/>
            </w:tcBorders>
          </w:tcPr>
          <w:p w:rsidR="00B17D80" w:rsidRDefault="00B17D80" w:rsidP="007B59FD">
            <w:pPr>
              <w:pStyle w:val="TAL"/>
            </w:pPr>
            <w:r>
              <w:t>TERMINAL RESPONSE: SEND USSD 1.3.1</w:t>
            </w:r>
          </w:p>
        </w:tc>
        <w:tc>
          <w:tcPr>
            <w:tcW w:w="289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SEND USSD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USSD</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Network</w:t>
      </w:r>
    </w:p>
    <w:p w:rsidR="00B17D80" w:rsidRDefault="00B17D80" w:rsidP="00B17D80">
      <w:pPr>
        <w:pStyle w:val="EW"/>
        <w:tabs>
          <w:tab w:val="left" w:pos="851"/>
        </w:tabs>
        <w:ind w:left="2835" w:hanging="2551"/>
        <w:rPr>
          <w:lang w:val="fr-FR"/>
        </w:rPr>
      </w:pPr>
      <w:r>
        <w:rPr>
          <w:lang w:val="fr-FR"/>
        </w:rPr>
        <w:tab/>
        <w:t>Alpha identifier:</w:t>
      </w:r>
      <w:r>
        <w:rPr>
          <w:lang w:val="fr-FR"/>
        </w:rPr>
        <w:tab/>
        <w:t>"UCS2 USSD"</w:t>
      </w:r>
    </w:p>
    <w:p w:rsidR="00B17D80" w:rsidRDefault="00B17D80" w:rsidP="00B17D80">
      <w:pPr>
        <w:pStyle w:val="EW"/>
        <w:tabs>
          <w:tab w:val="left" w:pos="851"/>
        </w:tabs>
        <w:ind w:left="2835" w:hanging="2551"/>
      </w:pPr>
      <w:r>
        <w:t>USSD String</w:t>
      </w:r>
    </w:p>
    <w:p w:rsidR="00B17D80" w:rsidRDefault="00B17D80" w:rsidP="00B17D80">
      <w:pPr>
        <w:pStyle w:val="EW"/>
        <w:tabs>
          <w:tab w:val="left" w:pos="851"/>
        </w:tabs>
        <w:ind w:left="2835" w:hanging="2551"/>
      </w:pPr>
      <w:r>
        <w:tab/>
        <w:t>Data coding scheme:</w:t>
      </w:r>
      <w:r>
        <w:tab/>
        <w:t>Uncompressed, no message class meaning, UCS2 (16 bit)</w:t>
      </w:r>
    </w:p>
    <w:p w:rsidR="00B17D80" w:rsidRDefault="00B17D80" w:rsidP="00B17D80">
      <w:pPr>
        <w:pStyle w:val="EX"/>
        <w:tabs>
          <w:tab w:val="left" w:pos="851"/>
        </w:tabs>
        <w:ind w:left="2835" w:hanging="2551"/>
      </w:pPr>
      <w:r>
        <w:tab/>
        <w:t>USSD string:</w:t>
      </w:r>
      <w:r>
        <w:tab/>
        <w:t>"ЗДРАВСТВУЙТЕ" ("Hello" in Russian)</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REGISTER 1.3</w:t>
      </w:r>
    </w:p>
    <w:p w:rsidR="00B17D80" w:rsidRDefault="00B17D80" w:rsidP="00B17D80">
      <w:r>
        <w:t>Logically (only USSD argument):</w:t>
      </w:r>
    </w:p>
    <w:p w:rsidR="00B17D80" w:rsidRDefault="00B17D80" w:rsidP="00B17D80">
      <w:pPr>
        <w:pStyle w:val="EW"/>
        <w:tabs>
          <w:tab w:val="left" w:pos="851"/>
          <w:tab w:val="left" w:pos="1134"/>
        </w:tabs>
        <w:rPr>
          <w:snapToGrid w:val="0"/>
        </w:rPr>
      </w:pPr>
      <w:r>
        <w:rPr>
          <w:snapToGrid w:val="0"/>
        </w:rPr>
        <w:t>ProcessUnstructuredSS-Request ARGUMENT</w:t>
      </w:r>
    </w:p>
    <w:p w:rsidR="00B17D80" w:rsidRDefault="00B17D80" w:rsidP="00B17D80">
      <w:pPr>
        <w:pStyle w:val="EW"/>
        <w:tabs>
          <w:tab w:val="left" w:pos="851"/>
          <w:tab w:val="left" w:pos="1134"/>
        </w:tabs>
        <w:rPr>
          <w:snapToGrid w:val="0"/>
        </w:rPr>
      </w:pPr>
      <w:r>
        <w:rPr>
          <w:snapToGrid w:val="0"/>
        </w:rPr>
        <w:tab/>
        <w:t>USSD-DataCodingScheme:</w:t>
      </w:r>
    </w:p>
    <w:p w:rsidR="00B17D80" w:rsidRDefault="00B17D80" w:rsidP="00B17D80">
      <w:pPr>
        <w:pStyle w:val="EW"/>
        <w:tabs>
          <w:tab w:val="left" w:pos="851"/>
          <w:tab w:val="left" w:pos="1134"/>
        </w:tabs>
        <w:rPr>
          <w:snapToGrid w:val="0"/>
        </w:rPr>
      </w:pPr>
      <w:r>
        <w:rPr>
          <w:snapToGrid w:val="0"/>
        </w:rPr>
        <w:tab/>
      </w:r>
      <w:r>
        <w:rPr>
          <w:snapToGrid w:val="0"/>
        </w:rPr>
        <w:tab/>
        <w:t xml:space="preserve">- </w:t>
      </w:r>
      <w:r>
        <w:t>Uncompressed, no message class meaning, UCS2 (16 bit)</w:t>
      </w:r>
    </w:p>
    <w:p w:rsidR="00B17D80" w:rsidRDefault="00B17D80" w:rsidP="00B17D80">
      <w:pPr>
        <w:pStyle w:val="EW"/>
        <w:tabs>
          <w:tab w:val="left" w:pos="851"/>
          <w:tab w:val="left" w:pos="1134"/>
        </w:tabs>
        <w:rPr>
          <w:snapToGrid w:val="0"/>
        </w:rPr>
      </w:pPr>
      <w:r>
        <w:rPr>
          <w:snapToGrid w:val="0"/>
        </w:rPr>
        <w:tab/>
        <w:t>USSD string:</w:t>
      </w:r>
    </w:p>
    <w:p w:rsidR="00B17D80" w:rsidRDefault="00B17D80" w:rsidP="00B17D80">
      <w:pPr>
        <w:pStyle w:val="EX"/>
        <w:tabs>
          <w:tab w:val="left" w:pos="851"/>
          <w:tab w:val="left" w:pos="1134"/>
        </w:tabs>
        <w:rPr>
          <w:snapToGrid w:val="0"/>
        </w:rPr>
      </w:pPr>
      <w:r>
        <w:rPr>
          <w:snapToGrid w:val="0"/>
        </w:rPr>
        <w:tab/>
      </w:r>
      <w:r>
        <w:rPr>
          <w:snapToGrid w:val="0"/>
        </w:rPr>
        <w:tab/>
        <w:t xml:space="preserve">- </w:t>
      </w:r>
      <w:r>
        <w:t>"ЗДРАВСТВУЙТЕ" ("Hello" in Russian)</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RELEASE COMPLETE (SS RETURN RESULT) 1.3</w:t>
      </w:r>
    </w:p>
    <w:p w:rsidR="00B17D80" w:rsidRDefault="00B17D80" w:rsidP="00B17D80">
      <w:r>
        <w:t>Logically (only from USSD result):</w:t>
      </w:r>
    </w:p>
    <w:p w:rsidR="00B17D80" w:rsidRDefault="00B17D80" w:rsidP="00B17D80">
      <w:pPr>
        <w:pStyle w:val="EW"/>
        <w:tabs>
          <w:tab w:val="left" w:pos="851"/>
          <w:tab w:val="left" w:pos="1134"/>
        </w:tabs>
      </w:pPr>
      <w:r>
        <w:rPr>
          <w:snapToGrid w:val="0"/>
        </w:rPr>
        <w:t>ProcessUnstructuredSS-Request</w:t>
      </w:r>
      <w:r>
        <w:t xml:space="preserve"> RETURN RESULT</w:t>
      </w:r>
    </w:p>
    <w:p w:rsidR="00B17D80" w:rsidRDefault="00B17D80" w:rsidP="00B17D80">
      <w:pPr>
        <w:pStyle w:val="EW"/>
        <w:tabs>
          <w:tab w:val="left" w:pos="851"/>
          <w:tab w:val="left" w:pos="1134"/>
        </w:tabs>
        <w:rPr>
          <w:snapToGrid w:val="0"/>
        </w:rPr>
      </w:pPr>
      <w:r>
        <w:rPr>
          <w:snapToGrid w:val="0"/>
        </w:rPr>
        <w:tab/>
        <w:t>USSD-DataCodingScheme:</w:t>
      </w:r>
    </w:p>
    <w:p w:rsidR="00B17D80" w:rsidRDefault="00B17D80" w:rsidP="00B17D80">
      <w:pPr>
        <w:pStyle w:val="EW"/>
        <w:tabs>
          <w:tab w:val="left" w:pos="851"/>
          <w:tab w:val="left" w:pos="1134"/>
        </w:tabs>
        <w:rPr>
          <w:snapToGrid w:val="0"/>
        </w:rPr>
      </w:pPr>
      <w:r>
        <w:rPr>
          <w:snapToGrid w:val="0"/>
        </w:rPr>
        <w:tab/>
      </w:r>
      <w:r>
        <w:rPr>
          <w:snapToGrid w:val="0"/>
        </w:rPr>
        <w:tab/>
        <w:t xml:space="preserve">- </w:t>
      </w:r>
      <w:r>
        <w:t>Uncompressed, no message class meaning, UCS2 (16 bit)</w:t>
      </w:r>
    </w:p>
    <w:p w:rsidR="00B17D80" w:rsidRDefault="00B17D80" w:rsidP="00B17D80">
      <w:pPr>
        <w:pStyle w:val="EW"/>
        <w:keepNext/>
        <w:tabs>
          <w:tab w:val="left" w:pos="851"/>
          <w:tab w:val="left" w:pos="1134"/>
        </w:tabs>
        <w:rPr>
          <w:snapToGrid w:val="0"/>
        </w:rPr>
      </w:pPr>
      <w:r>
        <w:rPr>
          <w:snapToGrid w:val="0"/>
        </w:rPr>
        <w:lastRenderedPageBreak/>
        <w:tab/>
        <w:t>USSD string:</w:t>
      </w:r>
    </w:p>
    <w:p w:rsidR="00B17D80" w:rsidRDefault="00B17D80" w:rsidP="00B17D80">
      <w:pPr>
        <w:pStyle w:val="EX"/>
        <w:tabs>
          <w:tab w:val="left" w:pos="851"/>
          <w:tab w:val="left" w:pos="1134"/>
        </w:tabs>
        <w:rPr>
          <w:snapToGrid w:val="0"/>
        </w:rPr>
      </w:pPr>
      <w:r>
        <w:rPr>
          <w:snapToGrid w:val="0"/>
        </w:rPr>
        <w:tab/>
      </w:r>
      <w:r>
        <w:rPr>
          <w:snapToGrid w:val="0"/>
        </w:rPr>
        <w:tab/>
        <w:t>- "</w:t>
      </w:r>
      <w:r>
        <w:t>USSD string received from SS</w:t>
      </w:r>
      <w:r>
        <w:rPr>
          <w:snapToGrid w:val="0"/>
        </w:rPr>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USSD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USSD</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Uncompressed, no message class meaning, UCS2 (16 bit)</w:t>
      </w:r>
    </w:p>
    <w:p w:rsidR="00B17D80" w:rsidRDefault="00B17D80" w:rsidP="00B17D80">
      <w:pPr>
        <w:pStyle w:val="EX"/>
        <w:tabs>
          <w:tab w:val="left" w:pos="851"/>
        </w:tabs>
        <w:ind w:left="2835" w:hanging="2551"/>
      </w:pPr>
      <w:r>
        <w:tab/>
        <w:t>String:</w:t>
      </w:r>
      <w:r>
        <w:tab/>
      </w:r>
      <w:r>
        <w:rPr>
          <w:snapToGrid w:val="0"/>
        </w:rPr>
        <w:t>"</w:t>
      </w:r>
      <w:r>
        <w:t>USSD string received from SS</w:t>
      </w:r>
      <w:r>
        <w:rPr>
          <w:snapToGrid w:val="0"/>
        </w:rPr>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1.4 (SEND USSD, 7-bit data, unsuccessful (Return Error))</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4759"/>
        <w:gridCol w:w="1909"/>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4759"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1909"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759" w:type="dxa"/>
            <w:tcBorders>
              <w:top w:val="single" w:sz="6" w:space="0" w:color="auto"/>
              <w:left w:val="single" w:sz="6" w:space="0" w:color="auto"/>
              <w:right w:val="single" w:sz="6" w:space="0" w:color="auto"/>
            </w:tcBorders>
          </w:tcPr>
          <w:p w:rsidR="00B17D80" w:rsidRDefault="00B17D80" w:rsidP="007B59FD">
            <w:pPr>
              <w:pStyle w:val="TAL"/>
            </w:pPr>
            <w:r>
              <w:t>PROACTIVE COMMAND PENDING: SEND USSD 1.1.1</w:t>
            </w:r>
          </w:p>
        </w:tc>
        <w:tc>
          <w:tcPr>
            <w:tcW w:w="190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759" w:type="dxa"/>
            <w:tcBorders>
              <w:left w:val="single" w:sz="6" w:space="0" w:color="auto"/>
              <w:right w:val="single" w:sz="6" w:space="0" w:color="auto"/>
            </w:tcBorders>
          </w:tcPr>
          <w:p w:rsidR="00B17D80" w:rsidRDefault="00B17D80" w:rsidP="007B59FD">
            <w:pPr>
              <w:pStyle w:val="TAL"/>
            </w:pPr>
            <w:r>
              <w:t>FETCH</w:t>
            </w:r>
          </w:p>
        </w:tc>
        <w:tc>
          <w:tcPr>
            <w:tcW w:w="190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759" w:type="dxa"/>
            <w:tcBorders>
              <w:left w:val="single" w:sz="6" w:space="0" w:color="auto"/>
              <w:right w:val="single" w:sz="6" w:space="0" w:color="auto"/>
            </w:tcBorders>
          </w:tcPr>
          <w:p w:rsidR="00B17D80" w:rsidRDefault="00B17D80" w:rsidP="007B59FD">
            <w:pPr>
              <w:pStyle w:val="TAL"/>
            </w:pPr>
            <w:r>
              <w:t>PROACTIVE COMMAND: SEND USSD 1.1.1</w:t>
            </w:r>
          </w:p>
        </w:tc>
        <w:tc>
          <w:tcPr>
            <w:tcW w:w="190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4759" w:type="dxa"/>
            <w:tcBorders>
              <w:left w:val="single" w:sz="6" w:space="0" w:color="auto"/>
              <w:right w:val="single" w:sz="6" w:space="0" w:color="auto"/>
            </w:tcBorders>
          </w:tcPr>
          <w:p w:rsidR="00B17D80" w:rsidRDefault="00B17D80" w:rsidP="007B59FD">
            <w:pPr>
              <w:pStyle w:val="TAL"/>
            </w:pPr>
            <w:r>
              <w:t>Display "7-bit USSD"</w:t>
            </w:r>
          </w:p>
        </w:tc>
        <w:tc>
          <w:tcPr>
            <w:tcW w:w="190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4759" w:type="dxa"/>
            <w:tcBorders>
              <w:left w:val="single" w:sz="6" w:space="0" w:color="auto"/>
              <w:right w:val="single" w:sz="6" w:space="0" w:color="auto"/>
            </w:tcBorders>
          </w:tcPr>
          <w:p w:rsidR="00B17D80" w:rsidRDefault="00B17D80" w:rsidP="007B59FD">
            <w:pPr>
              <w:pStyle w:val="TAL"/>
            </w:pPr>
            <w:r>
              <w:t>REGISTER 1.1</w:t>
            </w:r>
          </w:p>
        </w:tc>
        <w:tc>
          <w:tcPr>
            <w:tcW w:w="190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4759" w:type="dxa"/>
            <w:tcBorders>
              <w:left w:val="single" w:sz="6" w:space="0" w:color="auto"/>
              <w:right w:val="single" w:sz="6" w:space="0" w:color="auto"/>
            </w:tcBorders>
          </w:tcPr>
          <w:p w:rsidR="00B17D80" w:rsidRDefault="00B17D80" w:rsidP="007B59FD">
            <w:pPr>
              <w:pStyle w:val="TAL"/>
            </w:pPr>
            <w:r>
              <w:t>RELEASE COMPLETE (SS RETURN ERROR) 1.1</w:t>
            </w:r>
          </w:p>
        </w:tc>
        <w:tc>
          <w:tcPr>
            <w:tcW w:w="1909" w:type="dxa"/>
            <w:tcBorders>
              <w:left w:val="single" w:sz="6" w:space="0" w:color="auto"/>
              <w:right w:val="single" w:sz="6" w:space="0" w:color="auto"/>
            </w:tcBorders>
          </w:tcPr>
          <w:p w:rsidR="00B17D80" w:rsidRDefault="00B17D80" w:rsidP="007B59FD">
            <w:pPr>
              <w:pStyle w:val="TAL"/>
            </w:pPr>
            <w:r>
              <w:t>Return Error</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759" w:type="dxa"/>
            <w:tcBorders>
              <w:left w:val="single" w:sz="6" w:space="0" w:color="auto"/>
              <w:bottom w:val="single" w:sz="4" w:space="0" w:color="auto"/>
              <w:right w:val="single" w:sz="6" w:space="0" w:color="auto"/>
            </w:tcBorders>
          </w:tcPr>
          <w:p w:rsidR="00B17D80" w:rsidRDefault="00B17D80" w:rsidP="007B59FD">
            <w:pPr>
              <w:pStyle w:val="TAL"/>
            </w:pPr>
            <w:r>
              <w:t>TERMINAL RESPONSE: SEND USSD 1.4.1</w:t>
            </w:r>
          </w:p>
        </w:tc>
        <w:tc>
          <w:tcPr>
            <w:tcW w:w="1909"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RELEASE COMPLETE (SS RETURN ERROR) 1.1</w:t>
      </w:r>
    </w:p>
    <w:p w:rsidR="00B17D80" w:rsidRDefault="00B17D80" w:rsidP="00B17D80">
      <w:r>
        <w:t>Logically (only from Return Error code):</w:t>
      </w:r>
    </w:p>
    <w:p w:rsidR="00B17D80" w:rsidRDefault="00B17D80" w:rsidP="00B17D80">
      <w:pPr>
        <w:pStyle w:val="EW"/>
        <w:tabs>
          <w:tab w:val="left" w:pos="851"/>
          <w:tab w:val="left" w:pos="1134"/>
        </w:tabs>
      </w:pPr>
      <w:r>
        <w:rPr>
          <w:snapToGrid w:val="0"/>
        </w:rPr>
        <w:t>ProcessUnstructuredSS-Request</w:t>
      </w:r>
      <w:r>
        <w:t xml:space="preserve"> RETURN ERROR</w:t>
      </w:r>
    </w:p>
    <w:p w:rsidR="00B17D80" w:rsidRDefault="00B17D80" w:rsidP="00B17D80">
      <w:pPr>
        <w:pStyle w:val="EW"/>
        <w:tabs>
          <w:tab w:val="left" w:pos="851"/>
          <w:tab w:val="left" w:pos="1134"/>
        </w:tabs>
        <w:rPr>
          <w:snapToGrid w:val="0"/>
        </w:rPr>
      </w:pPr>
      <w:r>
        <w:rPr>
          <w:snapToGrid w:val="0"/>
        </w:rPr>
        <w:tab/>
        <w:t>Return Error code:</w:t>
      </w:r>
    </w:p>
    <w:p w:rsidR="00B17D80" w:rsidRDefault="00B17D80" w:rsidP="00B17D80">
      <w:pPr>
        <w:pStyle w:val="EX"/>
        <w:tabs>
          <w:tab w:val="left" w:pos="851"/>
          <w:tab w:val="left" w:pos="1134"/>
        </w:tabs>
        <w:rPr>
          <w:snapToGrid w:val="0"/>
        </w:rPr>
      </w:pPr>
      <w:r>
        <w:rPr>
          <w:snapToGrid w:val="0"/>
        </w:rPr>
        <w:tab/>
      </w:r>
      <w:r>
        <w:rPr>
          <w:snapToGrid w:val="0"/>
        </w:rPr>
        <w:tab/>
        <w:t xml:space="preserve">- </w:t>
      </w:r>
      <w:r>
        <w:t>Unknown alphabet</w:t>
      </w:r>
    </w:p>
    <w:p w:rsidR="00B17D80" w:rsidRDefault="00B17D80" w:rsidP="00B17D80">
      <w:pPr>
        <w:keepNext/>
        <w:keepLines/>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47</w:t>
            </w:r>
          </w:p>
        </w:tc>
      </w:tr>
    </w:tbl>
    <w:p w:rsidR="00B17D80" w:rsidRDefault="00B17D80" w:rsidP="00B17D80">
      <w:pPr>
        <w:pStyle w:val="FP"/>
      </w:pPr>
    </w:p>
    <w:p w:rsidR="00B17D80" w:rsidRDefault="00B17D80" w:rsidP="00B17D80">
      <w:r>
        <w:t>TERMINAL RESPONSE: SEND USSD 1.4.1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USSD</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USSD Return Error</w:t>
      </w:r>
    </w:p>
    <w:p w:rsidR="00B17D80" w:rsidRDefault="00B17D80" w:rsidP="00B17D80">
      <w:pPr>
        <w:pStyle w:val="EX"/>
        <w:tabs>
          <w:tab w:val="left" w:pos="851"/>
        </w:tabs>
        <w:ind w:left="2835" w:hanging="2551"/>
      </w:pPr>
      <w:r>
        <w:tab/>
        <w:t>Additional information:</w:t>
      </w:r>
      <w:r>
        <w:tab/>
        <w:t>"Unknown alphabet"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1.5 (SEND USSD, 7-bit data, unsuccessful (Reject))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4759"/>
        <w:gridCol w:w="1909"/>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4759"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1909"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759" w:type="dxa"/>
            <w:tcBorders>
              <w:top w:val="single" w:sz="6" w:space="0" w:color="auto"/>
              <w:left w:val="single" w:sz="6" w:space="0" w:color="auto"/>
              <w:right w:val="single" w:sz="6" w:space="0" w:color="auto"/>
            </w:tcBorders>
          </w:tcPr>
          <w:p w:rsidR="00B17D80" w:rsidRDefault="00B17D80" w:rsidP="007B59FD">
            <w:pPr>
              <w:pStyle w:val="TAL"/>
            </w:pPr>
            <w:r>
              <w:t>PROACTIVE COMMAND PENDING: SEND USSD 1.1.1</w:t>
            </w:r>
          </w:p>
        </w:tc>
        <w:tc>
          <w:tcPr>
            <w:tcW w:w="190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759" w:type="dxa"/>
            <w:tcBorders>
              <w:left w:val="single" w:sz="6" w:space="0" w:color="auto"/>
              <w:right w:val="single" w:sz="6" w:space="0" w:color="auto"/>
            </w:tcBorders>
          </w:tcPr>
          <w:p w:rsidR="00B17D80" w:rsidRDefault="00B17D80" w:rsidP="007B59FD">
            <w:pPr>
              <w:pStyle w:val="TAL"/>
            </w:pPr>
            <w:r>
              <w:t>FETCH</w:t>
            </w:r>
          </w:p>
        </w:tc>
        <w:tc>
          <w:tcPr>
            <w:tcW w:w="190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759" w:type="dxa"/>
            <w:tcBorders>
              <w:left w:val="single" w:sz="6" w:space="0" w:color="auto"/>
              <w:right w:val="single" w:sz="6" w:space="0" w:color="auto"/>
            </w:tcBorders>
          </w:tcPr>
          <w:p w:rsidR="00B17D80" w:rsidRDefault="00B17D80" w:rsidP="007B59FD">
            <w:pPr>
              <w:pStyle w:val="TAL"/>
            </w:pPr>
            <w:r>
              <w:t>PROACTIVE COMMAND: SEND USSD 1.1.1</w:t>
            </w:r>
          </w:p>
        </w:tc>
        <w:tc>
          <w:tcPr>
            <w:tcW w:w="190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4759" w:type="dxa"/>
            <w:tcBorders>
              <w:left w:val="single" w:sz="6" w:space="0" w:color="auto"/>
              <w:right w:val="single" w:sz="6" w:space="0" w:color="auto"/>
            </w:tcBorders>
          </w:tcPr>
          <w:p w:rsidR="00B17D80" w:rsidRDefault="00B17D80" w:rsidP="007B59FD">
            <w:pPr>
              <w:pStyle w:val="TAL"/>
            </w:pPr>
            <w:r>
              <w:t>Display "7-bit USSD"</w:t>
            </w:r>
          </w:p>
        </w:tc>
        <w:tc>
          <w:tcPr>
            <w:tcW w:w="190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4759" w:type="dxa"/>
            <w:tcBorders>
              <w:left w:val="single" w:sz="6" w:space="0" w:color="auto"/>
              <w:right w:val="single" w:sz="6" w:space="0" w:color="auto"/>
            </w:tcBorders>
          </w:tcPr>
          <w:p w:rsidR="00B17D80" w:rsidRDefault="00B17D80" w:rsidP="007B59FD">
            <w:pPr>
              <w:pStyle w:val="TAL"/>
            </w:pPr>
            <w:r>
              <w:t>REGISTER 1.1</w:t>
            </w:r>
          </w:p>
        </w:tc>
        <w:tc>
          <w:tcPr>
            <w:tcW w:w="190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4759" w:type="dxa"/>
            <w:tcBorders>
              <w:left w:val="single" w:sz="6" w:space="0" w:color="auto"/>
              <w:right w:val="single" w:sz="6" w:space="0" w:color="auto"/>
            </w:tcBorders>
          </w:tcPr>
          <w:p w:rsidR="00B17D80" w:rsidRDefault="00B17D80" w:rsidP="007B59FD">
            <w:pPr>
              <w:pStyle w:val="TAL"/>
            </w:pPr>
            <w:r>
              <w:t>RELEASE COMPLETE (SS REJECT) 1.1</w:t>
            </w:r>
          </w:p>
        </w:tc>
        <w:tc>
          <w:tcPr>
            <w:tcW w:w="1909" w:type="dxa"/>
            <w:tcBorders>
              <w:left w:val="single" w:sz="6" w:space="0" w:color="auto"/>
              <w:right w:val="single" w:sz="6" w:space="0" w:color="auto"/>
            </w:tcBorders>
          </w:tcPr>
          <w:p w:rsidR="00B17D80" w:rsidRDefault="00B17D80" w:rsidP="007B59FD">
            <w:pPr>
              <w:pStyle w:val="TAL"/>
            </w:pPr>
            <w:r>
              <w:t>Reject</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759" w:type="dxa"/>
            <w:tcBorders>
              <w:left w:val="single" w:sz="6" w:space="0" w:color="auto"/>
              <w:bottom w:val="single" w:sz="4" w:space="0" w:color="auto"/>
              <w:right w:val="single" w:sz="6" w:space="0" w:color="auto"/>
            </w:tcBorders>
          </w:tcPr>
          <w:p w:rsidR="00B17D80" w:rsidRDefault="00B17D80" w:rsidP="007B59FD">
            <w:pPr>
              <w:pStyle w:val="TAL"/>
            </w:pPr>
            <w:r>
              <w:t>TERMINAL RESPONSE: SEND USSD 1.5.1</w:t>
            </w:r>
          </w:p>
        </w:tc>
        <w:tc>
          <w:tcPr>
            <w:tcW w:w="1909"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RELEASE COMPLETE (SS REJECT) 1.1</w:t>
      </w:r>
    </w:p>
    <w:p w:rsidR="00B17D80" w:rsidRDefault="00B17D80" w:rsidP="00B17D80">
      <w:r>
        <w:t>Logically (only from Problem code):</w:t>
      </w:r>
    </w:p>
    <w:p w:rsidR="00B17D80" w:rsidRDefault="00B17D80" w:rsidP="00B17D80">
      <w:pPr>
        <w:pStyle w:val="EW"/>
        <w:tabs>
          <w:tab w:val="left" w:pos="851"/>
          <w:tab w:val="left" w:pos="1134"/>
        </w:tabs>
      </w:pPr>
      <w:r>
        <w:rPr>
          <w:snapToGrid w:val="0"/>
        </w:rPr>
        <w:t>ProcessUnstructuredSS-Request</w:t>
      </w:r>
      <w:r>
        <w:t xml:space="preserve"> REJECT</w:t>
      </w:r>
    </w:p>
    <w:p w:rsidR="00B17D80" w:rsidRDefault="00B17D80" w:rsidP="00B17D80">
      <w:pPr>
        <w:pStyle w:val="EW"/>
        <w:tabs>
          <w:tab w:val="left" w:pos="851"/>
          <w:tab w:val="left" w:pos="1134"/>
        </w:tabs>
        <w:rPr>
          <w:snapToGrid w:val="0"/>
        </w:rPr>
      </w:pPr>
      <w:r>
        <w:rPr>
          <w:snapToGrid w:val="0"/>
        </w:rPr>
        <w:tab/>
        <w:t>Invoke Problem code:</w:t>
      </w:r>
    </w:p>
    <w:p w:rsidR="00B17D80" w:rsidRDefault="00B17D80" w:rsidP="00B17D80">
      <w:pPr>
        <w:pStyle w:val="EX"/>
        <w:tabs>
          <w:tab w:val="left" w:pos="851"/>
          <w:tab w:val="left" w:pos="1134"/>
        </w:tabs>
        <w:rPr>
          <w:snapToGrid w:val="0"/>
        </w:rPr>
      </w:pPr>
      <w:r>
        <w:rPr>
          <w:snapToGrid w:val="0"/>
        </w:rPr>
        <w:tab/>
      </w:r>
      <w:r>
        <w:rPr>
          <w:snapToGrid w:val="0"/>
        </w:rPr>
        <w:tab/>
        <w:t xml:space="preserve">- </w:t>
      </w:r>
      <w:r>
        <w:t>Mistyped parameter</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bl>
    <w:p w:rsidR="00B17D80" w:rsidRDefault="00B17D80" w:rsidP="00B17D80">
      <w:pPr>
        <w:pStyle w:val="FP"/>
      </w:pPr>
    </w:p>
    <w:p w:rsidR="00B17D80" w:rsidRDefault="00B17D80" w:rsidP="00B17D80">
      <w:r>
        <w:t xml:space="preserve">TERMINAL RESPONSE: SEND </w:t>
      </w:r>
      <w:r>
        <w:rPr>
          <w:u w:val="single"/>
        </w:rPr>
        <w:t>U</w:t>
      </w:r>
      <w:r>
        <w:t>SSD 1.5.1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USSD</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SIM</w:t>
      </w:r>
    </w:p>
    <w:p w:rsidR="00B17D80" w:rsidRDefault="00B17D80" w:rsidP="00B17D80">
      <w:pPr>
        <w:pStyle w:val="EW"/>
        <w:keepNext/>
        <w:tabs>
          <w:tab w:val="left" w:pos="851"/>
        </w:tabs>
        <w:ind w:left="2835" w:hanging="2551"/>
      </w:pPr>
      <w:r>
        <w:t>Result</w:t>
      </w:r>
    </w:p>
    <w:p w:rsidR="00B17D80" w:rsidRDefault="00B17D80" w:rsidP="00B17D80">
      <w:pPr>
        <w:pStyle w:val="EW"/>
        <w:tabs>
          <w:tab w:val="left" w:pos="851"/>
        </w:tabs>
        <w:ind w:left="2835" w:hanging="2551"/>
      </w:pPr>
      <w:r>
        <w:tab/>
        <w:t>General Result:</w:t>
      </w:r>
      <w:r>
        <w:tab/>
        <w:t>USSD Return Error</w:t>
      </w:r>
    </w:p>
    <w:p w:rsidR="00B17D80" w:rsidRDefault="00B17D80" w:rsidP="00B17D80">
      <w:pPr>
        <w:pStyle w:val="EX"/>
        <w:tabs>
          <w:tab w:val="left" w:pos="851"/>
        </w:tabs>
        <w:ind w:left="2835" w:hanging="2551"/>
      </w:pPr>
      <w:r>
        <w:lastRenderedPageBreak/>
        <w:tab/>
        <w:t>Additional information:</w:t>
      </w:r>
      <w:r>
        <w:tab/>
        <w:t>"No specific cause can be given"</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1.6 (SEND USSD, 256 octets, 7-bit data, successful, long alpha identifier)</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3766"/>
        <w:gridCol w:w="2902"/>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766"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290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766" w:type="dxa"/>
            <w:tcBorders>
              <w:top w:val="single" w:sz="6" w:space="0" w:color="auto"/>
              <w:left w:val="single" w:sz="6" w:space="0" w:color="auto"/>
              <w:right w:val="single" w:sz="6" w:space="0" w:color="auto"/>
            </w:tcBorders>
          </w:tcPr>
          <w:p w:rsidR="00B17D80" w:rsidRDefault="00B17D80" w:rsidP="007B59FD">
            <w:pPr>
              <w:pStyle w:val="TAL"/>
            </w:pPr>
            <w:r>
              <w:t>PROACTIVE COMMAND PENDING: SEND USSD 1.6.1</w:t>
            </w:r>
          </w:p>
        </w:tc>
        <w:tc>
          <w:tcPr>
            <w:tcW w:w="2902"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766" w:type="dxa"/>
            <w:tcBorders>
              <w:left w:val="single" w:sz="6" w:space="0" w:color="auto"/>
              <w:right w:val="single" w:sz="6" w:space="0" w:color="auto"/>
            </w:tcBorders>
          </w:tcPr>
          <w:p w:rsidR="00B17D80" w:rsidRDefault="00B17D80" w:rsidP="007B59FD">
            <w:pPr>
              <w:pStyle w:val="TAL"/>
            </w:pPr>
            <w:r>
              <w:t>FETCH</w:t>
            </w:r>
          </w:p>
        </w:tc>
        <w:tc>
          <w:tcPr>
            <w:tcW w:w="2902"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766" w:type="dxa"/>
            <w:tcBorders>
              <w:left w:val="single" w:sz="6" w:space="0" w:color="auto"/>
              <w:right w:val="single" w:sz="6" w:space="0" w:color="auto"/>
            </w:tcBorders>
          </w:tcPr>
          <w:p w:rsidR="00B17D80" w:rsidRDefault="00B17D80" w:rsidP="007B59FD">
            <w:pPr>
              <w:pStyle w:val="TAL"/>
            </w:pPr>
            <w:r>
              <w:t>PROACTIVE COMMAND: SEND USSD 1.6.1</w:t>
            </w:r>
          </w:p>
        </w:tc>
        <w:tc>
          <w:tcPr>
            <w:tcW w:w="2902"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3766" w:type="dxa"/>
            <w:tcBorders>
              <w:left w:val="single" w:sz="6" w:space="0" w:color="auto"/>
              <w:right w:val="single" w:sz="6" w:space="0" w:color="auto"/>
            </w:tcBorders>
          </w:tcPr>
          <w:p w:rsidR="00B17D80" w:rsidRDefault="00B17D80" w:rsidP="007B59FD">
            <w:pPr>
              <w:pStyle w:val="TAL"/>
            </w:pPr>
            <w:r>
              <w:t>Display "once a RELEASE COMPLETE message containing the USSD Return Result message not containing an error has been received from the network, the ME shall inform the SIM that the command has"</w:t>
            </w:r>
          </w:p>
        </w:tc>
        <w:tc>
          <w:tcPr>
            <w:tcW w:w="2902"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3766" w:type="dxa"/>
            <w:tcBorders>
              <w:left w:val="single" w:sz="6" w:space="0" w:color="auto"/>
              <w:right w:val="single" w:sz="6" w:space="0" w:color="auto"/>
            </w:tcBorders>
          </w:tcPr>
          <w:p w:rsidR="00B17D80" w:rsidRDefault="00B17D80" w:rsidP="007B59FD">
            <w:pPr>
              <w:pStyle w:val="TAL"/>
            </w:pPr>
            <w:r>
              <w:t>REGISTER 1.1</w:t>
            </w:r>
          </w:p>
        </w:tc>
        <w:tc>
          <w:tcPr>
            <w:tcW w:w="2902"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3766" w:type="dxa"/>
            <w:tcBorders>
              <w:left w:val="single" w:sz="6" w:space="0" w:color="auto"/>
              <w:right w:val="single" w:sz="6" w:space="0" w:color="auto"/>
            </w:tcBorders>
          </w:tcPr>
          <w:p w:rsidR="00B17D80" w:rsidRDefault="00B17D80" w:rsidP="007B59FD">
            <w:pPr>
              <w:pStyle w:val="TAL"/>
            </w:pPr>
            <w:r>
              <w:t>RELEASE COMPLETE (SS RETURN RESULT) 1.1</w:t>
            </w:r>
          </w:p>
        </w:tc>
        <w:tc>
          <w:tcPr>
            <w:tcW w:w="2902" w:type="dxa"/>
            <w:tcBorders>
              <w:left w:val="single" w:sz="6" w:space="0" w:color="auto"/>
              <w:right w:val="single" w:sz="6" w:space="0" w:color="auto"/>
            </w:tcBorders>
          </w:tcPr>
          <w:p w:rsidR="00B17D80" w:rsidRDefault="00B17D80" w:rsidP="007B59FD">
            <w:pPr>
              <w:pStyle w:val="TAL"/>
            </w:pPr>
            <w:r>
              <w:t>["USSD string received from SS"]</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766" w:type="dxa"/>
            <w:tcBorders>
              <w:left w:val="single" w:sz="6" w:space="0" w:color="auto"/>
              <w:bottom w:val="single" w:sz="4" w:space="0" w:color="auto"/>
              <w:right w:val="single" w:sz="6" w:space="0" w:color="auto"/>
            </w:tcBorders>
          </w:tcPr>
          <w:p w:rsidR="00B17D80" w:rsidRDefault="00B17D80" w:rsidP="007B59FD">
            <w:pPr>
              <w:pStyle w:val="TAL"/>
            </w:pPr>
            <w:r>
              <w:t>TERMINAL RESPONSE: SEND USSD 1.1.1</w:t>
            </w:r>
          </w:p>
        </w:tc>
        <w:tc>
          <w:tcPr>
            <w:tcW w:w="2902"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SEND USSD 1.6.1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USSD</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pPr>
      <w:r>
        <w:rPr>
          <w:lang w:val="fr-FR"/>
        </w:rPr>
        <w:tab/>
      </w:r>
      <w:r>
        <w:t>Destination device:</w:t>
      </w:r>
      <w:r>
        <w:tab/>
        <w:t>Network</w:t>
      </w:r>
    </w:p>
    <w:p w:rsidR="00B17D80" w:rsidRDefault="00B17D80" w:rsidP="00B17D80">
      <w:pPr>
        <w:pStyle w:val="EW"/>
        <w:tabs>
          <w:tab w:val="left" w:pos="851"/>
        </w:tabs>
        <w:ind w:left="2835" w:hanging="2551"/>
      </w:pPr>
      <w:r>
        <w:tab/>
        <w:t>Alpha identifier:</w:t>
      </w:r>
      <w:r>
        <w:tab/>
        <w:t>"once a RELEASE COMPLETE message containing the USSD Return Result message not containing an error has been received from the network, the ME shall inform the SIM that the command has"</w:t>
      </w:r>
    </w:p>
    <w:p w:rsidR="00B17D80" w:rsidRDefault="00B17D80" w:rsidP="00B17D80">
      <w:pPr>
        <w:pStyle w:val="EW"/>
        <w:tabs>
          <w:tab w:val="left" w:pos="851"/>
        </w:tabs>
        <w:ind w:left="2835" w:hanging="2551"/>
      </w:pPr>
      <w:r>
        <w:t>USSD String</w:t>
      </w:r>
    </w:p>
    <w:p w:rsidR="00B17D80" w:rsidRDefault="00B17D80" w:rsidP="00B17D80">
      <w:pPr>
        <w:pStyle w:val="EW"/>
        <w:tabs>
          <w:tab w:val="left" w:pos="851"/>
        </w:tabs>
        <w:ind w:left="2835" w:hanging="2551"/>
      </w:pPr>
      <w:r>
        <w:tab/>
        <w:t>Data coding scheme:</w:t>
      </w:r>
      <w:r>
        <w:tab/>
        <w:t>7-bit default, no message class</w:t>
      </w:r>
    </w:p>
    <w:p w:rsidR="00B17D80" w:rsidRDefault="00B17D80" w:rsidP="00B17D80">
      <w:pPr>
        <w:pStyle w:val="EX"/>
        <w:tabs>
          <w:tab w:val="left" w:pos="851"/>
        </w:tabs>
        <w:ind w:left="2835" w:hanging="2551"/>
      </w:pPr>
      <w:r>
        <w:tab/>
        <w:t>USSD string:</w:t>
      </w:r>
      <w:r>
        <w:tab/>
        <w:t>"ABCDEFGHIJKLMNOPQRSTUVWXYZ-abcdefghijklmnopqrstuvwxyz-1234567890"</w:t>
      </w:r>
    </w:p>
    <w:p w:rsidR="00B17D80" w:rsidRDefault="00B17D80" w:rsidP="00B17D80">
      <w:pPr>
        <w:keepNext/>
        <w:keepLines/>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CD</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1.7 (SEND USSD, 7-bit data, successful, no alpha identifier)</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4050"/>
        <w:gridCol w:w="2835"/>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4050"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2835"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050" w:type="dxa"/>
            <w:tcBorders>
              <w:top w:val="single" w:sz="6" w:space="0" w:color="auto"/>
              <w:left w:val="single" w:sz="6" w:space="0" w:color="auto"/>
              <w:right w:val="single" w:sz="6" w:space="0" w:color="auto"/>
            </w:tcBorders>
          </w:tcPr>
          <w:p w:rsidR="00B17D80" w:rsidRDefault="00B17D80" w:rsidP="007B59FD">
            <w:pPr>
              <w:pStyle w:val="TAL"/>
            </w:pPr>
            <w:r>
              <w:t>PROACTIVE COMMAND PENDING: SEND USSD 1.7.1</w:t>
            </w:r>
          </w:p>
        </w:tc>
        <w:tc>
          <w:tcPr>
            <w:tcW w:w="283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0" w:type="dxa"/>
            <w:tcBorders>
              <w:left w:val="single" w:sz="6" w:space="0" w:color="auto"/>
              <w:right w:val="single" w:sz="6" w:space="0" w:color="auto"/>
            </w:tcBorders>
          </w:tcPr>
          <w:p w:rsidR="00B17D80" w:rsidRDefault="00B17D80" w:rsidP="007B59FD">
            <w:pPr>
              <w:pStyle w:val="TAL"/>
            </w:pPr>
            <w:r>
              <w:t>FETCH</w:t>
            </w:r>
          </w:p>
        </w:tc>
        <w:tc>
          <w:tcPr>
            <w:tcW w:w="283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050" w:type="dxa"/>
            <w:tcBorders>
              <w:left w:val="single" w:sz="6" w:space="0" w:color="auto"/>
              <w:right w:val="single" w:sz="6" w:space="0" w:color="auto"/>
            </w:tcBorders>
          </w:tcPr>
          <w:p w:rsidR="00B17D80" w:rsidRDefault="00B17D80" w:rsidP="007B59FD">
            <w:pPr>
              <w:pStyle w:val="TAL"/>
            </w:pPr>
            <w:r>
              <w:t>PROACTIVE COMMAND: SEND USSD 1.7.1</w:t>
            </w:r>
          </w:p>
        </w:tc>
        <w:tc>
          <w:tcPr>
            <w:tcW w:w="283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4050" w:type="dxa"/>
            <w:tcBorders>
              <w:left w:val="single" w:sz="6" w:space="0" w:color="auto"/>
              <w:right w:val="single" w:sz="6" w:space="0" w:color="auto"/>
            </w:tcBorders>
          </w:tcPr>
          <w:p w:rsidR="00B17D80" w:rsidRDefault="00B17D80" w:rsidP="007B59FD">
            <w:pPr>
              <w:pStyle w:val="TAL"/>
            </w:pPr>
            <w:r>
              <w:t>Optionally display an informative message</w:t>
            </w:r>
          </w:p>
        </w:tc>
        <w:tc>
          <w:tcPr>
            <w:tcW w:w="283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4050" w:type="dxa"/>
            <w:tcBorders>
              <w:left w:val="single" w:sz="6" w:space="0" w:color="auto"/>
              <w:right w:val="single" w:sz="6" w:space="0" w:color="auto"/>
            </w:tcBorders>
          </w:tcPr>
          <w:p w:rsidR="00B17D80" w:rsidRDefault="00B17D80" w:rsidP="007B59FD">
            <w:pPr>
              <w:pStyle w:val="TAL"/>
            </w:pPr>
            <w:r>
              <w:t>REGISTER 1.1</w:t>
            </w:r>
          </w:p>
        </w:tc>
        <w:tc>
          <w:tcPr>
            <w:tcW w:w="283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4050" w:type="dxa"/>
            <w:tcBorders>
              <w:left w:val="single" w:sz="6" w:space="0" w:color="auto"/>
              <w:right w:val="single" w:sz="6" w:space="0" w:color="auto"/>
            </w:tcBorders>
          </w:tcPr>
          <w:p w:rsidR="00B17D80" w:rsidRDefault="00B17D80" w:rsidP="007B59FD">
            <w:pPr>
              <w:pStyle w:val="TAL"/>
            </w:pPr>
            <w:r>
              <w:t>RELEASE COMPLETE (SS RETURN RESULT) 1.1</w:t>
            </w:r>
          </w:p>
        </w:tc>
        <w:tc>
          <w:tcPr>
            <w:tcW w:w="2835" w:type="dxa"/>
            <w:tcBorders>
              <w:left w:val="single" w:sz="6" w:space="0" w:color="auto"/>
              <w:right w:val="single" w:sz="6" w:space="0" w:color="auto"/>
            </w:tcBorders>
          </w:tcPr>
          <w:p w:rsidR="00B17D80" w:rsidRDefault="00B17D80" w:rsidP="007B59FD">
            <w:pPr>
              <w:pStyle w:val="TAL"/>
            </w:pPr>
            <w:r>
              <w:t>["USSD string received from SS"]</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0" w:type="dxa"/>
            <w:tcBorders>
              <w:left w:val="single" w:sz="6" w:space="0" w:color="auto"/>
              <w:bottom w:val="single" w:sz="4" w:space="0" w:color="auto"/>
              <w:right w:val="single" w:sz="6" w:space="0" w:color="auto"/>
            </w:tcBorders>
          </w:tcPr>
          <w:p w:rsidR="00B17D80" w:rsidRDefault="00B17D80" w:rsidP="007B59FD">
            <w:pPr>
              <w:pStyle w:val="TAL"/>
            </w:pPr>
            <w:r>
              <w:t>TERMINAL RESPONSE: SEND USSD 1.1.1</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SEND USSD 1.7.1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USSD</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pPr>
      <w:r>
        <w:rPr>
          <w:lang w:val="fr-FR"/>
        </w:rPr>
        <w:tab/>
      </w:r>
      <w:r>
        <w:t>Destination device:</w:t>
      </w:r>
      <w:r>
        <w:tab/>
        <w:t>Network</w:t>
      </w:r>
    </w:p>
    <w:p w:rsidR="00B17D80" w:rsidRDefault="00B17D80" w:rsidP="00B17D80">
      <w:pPr>
        <w:pStyle w:val="EW"/>
        <w:tabs>
          <w:tab w:val="left" w:pos="851"/>
        </w:tabs>
        <w:ind w:left="2835" w:hanging="2551"/>
      </w:pPr>
      <w:r>
        <w:t>USSD String</w:t>
      </w:r>
    </w:p>
    <w:p w:rsidR="00B17D80" w:rsidRDefault="00B17D80" w:rsidP="00B17D80">
      <w:pPr>
        <w:pStyle w:val="EW"/>
        <w:tabs>
          <w:tab w:val="left" w:pos="851"/>
        </w:tabs>
        <w:ind w:left="2835" w:hanging="2551"/>
      </w:pPr>
      <w:r>
        <w:tab/>
        <w:t>Data coding scheme:</w:t>
      </w:r>
      <w:r>
        <w:tab/>
        <w:t>7-bit default, no message class</w:t>
      </w:r>
    </w:p>
    <w:p w:rsidR="00B17D80" w:rsidRDefault="00B17D80" w:rsidP="00B17D80">
      <w:pPr>
        <w:pStyle w:val="EX"/>
        <w:tabs>
          <w:tab w:val="left" w:pos="851"/>
        </w:tabs>
        <w:ind w:left="2835" w:hanging="2551"/>
      </w:pPr>
      <w:r>
        <w:tab/>
        <w:t>USSD string:</w:t>
      </w:r>
      <w:r>
        <w:tab/>
        <w:t>"ABCDEFGHIJKLMNOPQRSTUVWXYZ-abcdefghijklmnopqrstuvwxyz-1234567890"</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8A</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41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E1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58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1</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lastRenderedPageBreak/>
        <w:t>Expected Sequence 1.8 (SEND USSD, 7-bit data, successful, null length alpha identifier)</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4050"/>
        <w:gridCol w:w="2977"/>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4050"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297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050" w:type="dxa"/>
            <w:tcBorders>
              <w:top w:val="single" w:sz="6" w:space="0" w:color="auto"/>
              <w:left w:val="single" w:sz="6" w:space="0" w:color="auto"/>
              <w:right w:val="single" w:sz="6" w:space="0" w:color="auto"/>
            </w:tcBorders>
          </w:tcPr>
          <w:p w:rsidR="00B17D80" w:rsidRDefault="00B17D80" w:rsidP="007B59FD">
            <w:pPr>
              <w:pStyle w:val="TAL"/>
            </w:pPr>
            <w:r>
              <w:t>PROACTIVE COMMAND PENDING: SEND USSD 1.8.1</w:t>
            </w:r>
          </w:p>
        </w:tc>
        <w:tc>
          <w:tcPr>
            <w:tcW w:w="29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0" w:type="dxa"/>
            <w:tcBorders>
              <w:left w:val="single" w:sz="6" w:space="0" w:color="auto"/>
              <w:right w:val="single" w:sz="6" w:space="0" w:color="auto"/>
            </w:tcBorders>
          </w:tcPr>
          <w:p w:rsidR="00B17D80" w:rsidRDefault="00B17D80" w:rsidP="007B59FD">
            <w:pPr>
              <w:pStyle w:val="TAL"/>
            </w:pPr>
            <w:r>
              <w:t>FETCH</w:t>
            </w:r>
          </w:p>
        </w:tc>
        <w:tc>
          <w:tcPr>
            <w:tcW w:w="29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050" w:type="dxa"/>
            <w:tcBorders>
              <w:left w:val="single" w:sz="6" w:space="0" w:color="auto"/>
              <w:right w:val="single" w:sz="6" w:space="0" w:color="auto"/>
            </w:tcBorders>
          </w:tcPr>
          <w:p w:rsidR="00B17D80" w:rsidRDefault="00B17D80" w:rsidP="007B59FD">
            <w:pPr>
              <w:pStyle w:val="TAL"/>
            </w:pPr>
            <w:r>
              <w:t>PROACTIVE COMMAND: SEND USSD 1.8.1</w:t>
            </w:r>
          </w:p>
        </w:tc>
        <w:tc>
          <w:tcPr>
            <w:tcW w:w="29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4050" w:type="dxa"/>
            <w:tcBorders>
              <w:left w:val="single" w:sz="6" w:space="0" w:color="auto"/>
              <w:right w:val="single" w:sz="6" w:space="0" w:color="auto"/>
            </w:tcBorders>
          </w:tcPr>
          <w:p w:rsidR="00B17D80" w:rsidRDefault="00B17D80" w:rsidP="007B59FD">
            <w:pPr>
              <w:pStyle w:val="TAL"/>
            </w:pPr>
            <w:r>
              <w:t>the ME should not give any information to the user on the fact that the ME is sending a USSD request</w:t>
            </w:r>
          </w:p>
        </w:tc>
        <w:tc>
          <w:tcPr>
            <w:tcW w:w="29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4050" w:type="dxa"/>
            <w:tcBorders>
              <w:left w:val="single" w:sz="6" w:space="0" w:color="auto"/>
              <w:right w:val="single" w:sz="6" w:space="0" w:color="auto"/>
            </w:tcBorders>
          </w:tcPr>
          <w:p w:rsidR="00B17D80" w:rsidRDefault="00B17D80" w:rsidP="007B59FD">
            <w:pPr>
              <w:pStyle w:val="TAL"/>
            </w:pPr>
            <w:r>
              <w:t>REGISTER 1.1</w:t>
            </w:r>
          </w:p>
        </w:tc>
        <w:tc>
          <w:tcPr>
            <w:tcW w:w="29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4050" w:type="dxa"/>
            <w:tcBorders>
              <w:left w:val="single" w:sz="6" w:space="0" w:color="auto"/>
              <w:right w:val="single" w:sz="6" w:space="0" w:color="auto"/>
            </w:tcBorders>
          </w:tcPr>
          <w:p w:rsidR="00B17D80" w:rsidRDefault="00B17D80" w:rsidP="007B59FD">
            <w:pPr>
              <w:pStyle w:val="TAL"/>
            </w:pPr>
            <w:r>
              <w:t>RELEASE COMPLETE (SS RETURN RESULT) 1.1</w:t>
            </w:r>
          </w:p>
        </w:tc>
        <w:tc>
          <w:tcPr>
            <w:tcW w:w="2977" w:type="dxa"/>
            <w:tcBorders>
              <w:left w:val="single" w:sz="6" w:space="0" w:color="auto"/>
              <w:right w:val="single" w:sz="6" w:space="0" w:color="auto"/>
            </w:tcBorders>
          </w:tcPr>
          <w:p w:rsidR="00B17D80" w:rsidRDefault="00B17D80" w:rsidP="007B59FD">
            <w:pPr>
              <w:pStyle w:val="TAL"/>
            </w:pPr>
            <w:r>
              <w:t>["USSD string received from SS"]</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0" w:type="dxa"/>
            <w:tcBorders>
              <w:left w:val="single" w:sz="6" w:space="0" w:color="auto"/>
              <w:bottom w:val="single" w:sz="4" w:space="0" w:color="auto"/>
              <w:right w:val="single" w:sz="6" w:space="0" w:color="auto"/>
            </w:tcBorders>
          </w:tcPr>
          <w:p w:rsidR="00B17D80" w:rsidRDefault="00B17D80" w:rsidP="007B59FD">
            <w:pPr>
              <w:pStyle w:val="TAL"/>
            </w:pPr>
            <w:r>
              <w:t>TERMINAL RESPONSE: SEND USSD 1.1.1</w:t>
            </w:r>
          </w:p>
        </w:tc>
        <w:tc>
          <w:tcPr>
            <w:tcW w:w="2977"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SEND USSD 1.8.1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USSD</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Network</w:t>
      </w:r>
    </w:p>
    <w:p w:rsidR="00B17D80" w:rsidRDefault="00B17D80" w:rsidP="00B17D80">
      <w:pPr>
        <w:pStyle w:val="EW"/>
        <w:tabs>
          <w:tab w:val="left" w:pos="851"/>
        </w:tabs>
        <w:ind w:left="2835" w:hanging="2551"/>
        <w:rPr>
          <w:lang w:val="fr-FR"/>
        </w:rPr>
      </w:pPr>
      <w:r>
        <w:rPr>
          <w:lang w:val="fr-FR"/>
        </w:rPr>
        <w:tab/>
        <w:t>Alpha identifier:</w:t>
      </w:r>
      <w:r>
        <w:rPr>
          <w:lang w:val="fr-FR"/>
        </w:rPr>
        <w:tab/>
        <w:t>""</w:t>
      </w:r>
    </w:p>
    <w:p w:rsidR="00B17D80" w:rsidRDefault="00B17D80" w:rsidP="00B17D80">
      <w:pPr>
        <w:pStyle w:val="EW"/>
        <w:tabs>
          <w:tab w:val="left" w:pos="851"/>
        </w:tabs>
        <w:ind w:left="2835" w:hanging="2551"/>
      </w:pPr>
      <w:r>
        <w:t>USSD String</w:t>
      </w:r>
    </w:p>
    <w:p w:rsidR="00B17D80" w:rsidRDefault="00B17D80" w:rsidP="00B17D80">
      <w:pPr>
        <w:pStyle w:val="EW"/>
        <w:tabs>
          <w:tab w:val="left" w:pos="851"/>
        </w:tabs>
        <w:ind w:left="2835" w:hanging="2551"/>
      </w:pPr>
      <w:r>
        <w:tab/>
        <w:t>Data coding scheme:</w:t>
      </w:r>
      <w:r>
        <w:tab/>
        <w:t>7-bit default, no message class</w:t>
      </w:r>
    </w:p>
    <w:p w:rsidR="00B17D80" w:rsidRDefault="00B17D80" w:rsidP="00B17D80">
      <w:pPr>
        <w:pStyle w:val="EX"/>
        <w:tabs>
          <w:tab w:val="left" w:pos="851"/>
        </w:tabs>
        <w:ind w:left="2835" w:hanging="2551"/>
      </w:pPr>
      <w:r>
        <w:tab/>
        <w:t>USSD string:</w:t>
      </w:r>
      <w:r>
        <w:tab/>
        <w:t>"ABCDEFGHIJKLMNOPQRSTUVWXYZ-abcdefghijklmnopqrstuvwxyz-1234567890"</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 xml:space="preserve">41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E1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58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1</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AD</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60</w:t>
            </w:r>
          </w:p>
        </w:tc>
      </w:tr>
    </w:tbl>
    <w:p w:rsidR="00B17D80" w:rsidRDefault="00B17D80" w:rsidP="00B17D80">
      <w:pPr>
        <w:pStyle w:val="FP"/>
      </w:pPr>
    </w:p>
    <w:p w:rsidR="00B17D80" w:rsidRDefault="00B17D80" w:rsidP="00B17D80">
      <w:pPr>
        <w:pStyle w:val="H6"/>
      </w:pPr>
      <w:r>
        <w:t>27.22.4.12.1.5</w:t>
      </w:r>
      <w:r>
        <w:tab/>
        <w:t>Test requirement</w:t>
      </w:r>
    </w:p>
    <w:p w:rsidR="00B17D80" w:rsidRDefault="00B17D80" w:rsidP="00B17D80">
      <w:r>
        <w:t>The ME shall operate in the manner defined in expected sequences 1.1 - 1.8.</w:t>
      </w:r>
    </w:p>
    <w:p w:rsidR="00B17D80" w:rsidRDefault="00B17D80" w:rsidP="00B17D80">
      <w:pPr>
        <w:pStyle w:val="Heading5"/>
      </w:pPr>
      <w:bookmarkStart w:id="402" w:name="_Toc502363226"/>
      <w:bookmarkStart w:id="403" w:name="_Toc533173652"/>
      <w:bookmarkStart w:id="404" w:name="_Toc51834073"/>
      <w:r>
        <w:t>27.22.4.12.2</w:t>
      </w:r>
      <w:r>
        <w:tab/>
        <w:t>SEND USSD (Icon support)</w:t>
      </w:r>
      <w:bookmarkEnd w:id="402"/>
      <w:bookmarkEnd w:id="403"/>
      <w:bookmarkEnd w:id="404"/>
    </w:p>
    <w:p w:rsidR="00B17D80" w:rsidRDefault="00B17D80" w:rsidP="00B17D80">
      <w:pPr>
        <w:pStyle w:val="H6"/>
      </w:pPr>
      <w:r>
        <w:t>27.22.4.12.2.1</w:t>
      </w:r>
      <w:r>
        <w:tab/>
        <w:t>Definition and applicability</w:t>
      </w:r>
    </w:p>
    <w:p w:rsidR="00B17D80" w:rsidRDefault="00B17D80" w:rsidP="00B17D80">
      <w:r>
        <w:t>See clause 3.2.2.</w:t>
      </w:r>
    </w:p>
    <w:p w:rsidR="00B17D80" w:rsidRDefault="00B17D80" w:rsidP="00B17D80">
      <w:pPr>
        <w:pStyle w:val="H6"/>
      </w:pPr>
      <w:r>
        <w:t>27.22.4.12.2.2</w:t>
      </w:r>
      <w:r>
        <w:tab/>
        <w:t>Conformance requirement</w:t>
      </w:r>
    </w:p>
    <w:p w:rsidR="00B17D80" w:rsidRDefault="00B17D80" w:rsidP="00B17D80">
      <w:pPr>
        <w:pStyle w:val="H6"/>
      </w:pPr>
      <w:r>
        <w:t>27.22.4.12.2.3</w:t>
      </w:r>
      <w:r>
        <w:tab/>
        <w:t>Test purpose</w:t>
      </w:r>
    </w:p>
    <w:p w:rsidR="00B17D80" w:rsidRDefault="00B17D80" w:rsidP="00B17D80">
      <w:r>
        <w:t>To verify that the ME displays the text contained in the SEND USSD proactive SIM command, and returns a successful result in the TERMINAL RESPONSE command send to the SIM.</w:t>
      </w:r>
    </w:p>
    <w:p w:rsidR="00B17D80" w:rsidRDefault="00B17D80" w:rsidP="00B17D80">
      <w:r>
        <w:t>In addition to verify that if an icon is provided by the SIM, the icon indicated in the command may be used by the ME to inform the user, in addition to, or instead of the alpha identifier, as indicated with the icon qualifier.</w:t>
      </w:r>
    </w:p>
    <w:p w:rsidR="00B17D80" w:rsidRDefault="00B17D80" w:rsidP="00B17D80">
      <w:pPr>
        <w:pStyle w:val="H6"/>
      </w:pPr>
      <w:r>
        <w:lastRenderedPageBreak/>
        <w:t>27.22.4.12.2.4</w:t>
      </w:r>
      <w:r>
        <w:tab/>
        <w:t>Method of test</w:t>
      </w:r>
    </w:p>
    <w:p w:rsidR="00B17D80" w:rsidRDefault="00B17D80" w:rsidP="00B17D80">
      <w:pPr>
        <w:pStyle w:val="H6"/>
      </w:pPr>
      <w:r>
        <w:t>27.22.4.12.2.4.1</w:t>
      </w:r>
      <w:r>
        <w:tab/>
        <w:t>Initial conditions</w:t>
      </w:r>
    </w:p>
    <w:p w:rsidR="00B17D80" w:rsidRDefault="00B17D80" w:rsidP="00B17D80">
      <w:r>
        <w:t>The ME is connected to the SIM Simulator and to the System Simulator. Prior to this test the ME shall have been powered on, performed the PROFILE DOWNLOAD procedure and be in updated idle mode on the System Simulator</w:t>
      </w:r>
    </w:p>
    <w:p w:rsidR="00B17D80" w:rsidRDefault="00B17D80" w:rsidP="00B17D80">
      <w:r>
        <w:t>The elementary files are coded as Toolkit default.</w:t>
      </w:r>
    </w:p>
    <w:p w:rsidR="00B17D80" w:rsidRDefault="00B17D80" w:rsidP="00B17D80">
      <w:pPr>
        <w:pStyle w:val="H6"/>
      </w:pPr>
      <w:r>
        <w:t>27.22.4.12.2.4.2</w:t>
      </w:r>
      <w:r>
        <w:tab/>
        <w:t>Procedure</w:t>
      </w:r>
    </w:p>
    <w:p w:rsidR="00B17D80" w:rsidRDefault="00B17D80" w:rsidP="00B17D80">
      <w:pPr>
        <w:keepNext/>
        <w:rPr>
          <w:b/>
        </w:rPr>
      </w:pPr>
      <w:r>
        <w:rPr>
          <w:b/>
        </w:rPr>
        <w:t>Expected Sequence 2.1A (SEND USSD, 7-bit data, successful, basic icon self explanatory,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3908"/>
        <w:gridCol w:w="305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908"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05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908" w:type="dxa"/>
            <w:tcBorders>
              <w:top w:val="single" w:sz="6" w:space="0" w:color="auto"/>
              <w:left w:val="single" w:sz="6" w:space="0" w:color="auto"/>
              <w:right w:val="single" w:sz="6" w:space="0" w:color="auto"/>
            </w:tcBorders>
          </w:tcPr>
          <w:p w:rsidR="00B17D80" w:rsidRDefault="00B17D80" w:rsidP="007B59FD">
            <w:pPr>
              <w:pStyle w:val="TAL"/>
            </w:pPr>
            <w:r>
              <w:t>PROACTIVE COMMAND PENDING: SEND USSD 2.1.1</w:t>
            </w:r>
          </w:p>
        </w:tc>
        <w:tc>
          <w:tcPr>
            <w:tcW w:w="305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908" w:type="dxa"/>
            <w:tcBorders>
              <w:left w:val="single" w:sz="6" w:space="0" w:color="auto"/>
              <w:right w:val="single" w:sz="6" w:space="0" w:color="auto"/>
            </w:tcBorders>
          </w:tcPr>
          <w:p w:rsidR="00B17D80" w:rsidRDefault="00B17D80" w:rsidP="007B59FD">
            <w:pPr>
              <w:pStyle w:val="TAL"/>
            </w:pPr>
            <w:r>
              <w:t>FETCH</w:t>
            </w:r>
          </w:p>
        </w:tc>
        <w:tc>
          <w:tcPr>
            <w:tcW w:w="305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908" w:type="dxa"/>
            <w:tcBorders>
              <w:left w:val="single" w:sz="6" w:space="0" w:color="auto"/>
              <w:right w:val="single" w:sz="6" w:space="0" w:color="auto"/>
            </w:tcBorders>
          </w:tcPr>
          <w:p w:rsidR="00B17D80" w:rsidRDefault="00B17D80" w:rsidP="007B59FD">
            <w:pPr>
              <w:pStyle w:val="TAL"/>
            </w:pPr>
            <w:r>
              <w:t>PROACTIVE COMMAND: SEND USSD 2.1.1</w:t>
            </w:r>
          </w:p>
        </w:tc>
        <w:tc>
          <w:tcPr>
            <w:tcW w:w="3056" w:type="dxa"/>
            <w:tcBorders>
              <w:left w:val="single" w:sz="6" w:space="0" w:color="auto"/>
              <w:right w:val="single" w:sz="6" w:space="0" w:color="auto"/>
            </w:tcBorders>
          </w:tcPr>
          <w:p w:rsidR="00B17D80" w:rsidRDefault="00B17D80" w:rsidP="007B59FD">
            <w:pPr>
              <w:pStyle w:val="TAL"/>
            </w:pPr>
            <w:r>
              <w:t>[BASIC-ICON,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3908" w:type="dxa"/>
            <w:tcBorders>
              <w:left w:val="single" w:sz="6" w:space="0" w:color="auto"/>
              <w:right w:val="single" w:sz="6" w:space="0" w:color="auto"/>
            </w:tcBorders>
          </w:tcPr>
          <w:p w:rsidR="00B17D80" w:rsidRDefault="00B17D80" w:rsidP="007B59FD">
            <w:pPr>
              <w:pStyle w:val="TAL"/>
            </w:pPr>
            <w:r>
              <w:t xml:space="preserve">Display BASIC ICON </w:t>
            </w:r>
          </w:p>
        </w:tc>
        <w:tc>
          <w:tcPr>
            <w:tcW w:w="305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3908" w:type="dxa"/>
            <w:tcBorders>
              <w:left w:val="single" w:sz="6" w:space="0" w:color="auto"/>
              <w:right w:val="single" w:sz="6" w:space="0" w:color="auto"/>
            </w:tcBorders>
          </w:tcPr>
          <w:p w:rsidR="00B17D80" w:rsidRDefault="00B17D80" w:rsidP="007B59FD">
            <w:pPr>
              <w:pStyle w:val="TAL"/>
            </w:pPr>
            <w:r>
              <w:t>REGISTER 2.1</w:t>
            </w:r>
          </w:p>
        </w:tc>
        <w:tc>
          <w:tcPr>
            <w:tcW w:w="305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3908" w:type="dxa"/>
            <w:tcBorders>
              <w:left w:val="single" w:sz="6" w:space="0" w:color="auto"/>
              <w:right w:val="single" w:sz="6" w:space="0" w:color="auto"/>
            </w:tcBorders>
          </w:tcPr>
          <w:p w:rsidR="00B17D80" w:rsidRDefault="00B17D80" w:rsidP="007B59FD">
            <w:pPr>
              <w:pStyle w:val="TAL"/>
            </w:pPr>
            <w:r>
              <w:t>RELEASE COMPLETE (SS RETURN RESULT) 2.1</w:t>
            </w:r>
          </w:p>
        </w:tc>
        <w:tc>
          <w:tcPr>
            <w:tcW w:w="3056" w:type="dxa"/>
            <w:tcBorders>
              <w:left w:val="single" w:sz="6" w:space="0" w:color="auto"/>
              <w:right w:val="single" w:sz="6" w:space="0" w:color="auto"/>
            </w:tcBorders>
          </w:tcPr>
          <w:p w:rsidR="00B17D80" w:rsidRDefault="00B17D80" w:rsidP="007B59FD">
            <w:pPr>
              <w:pStyle w:val="TAL"/>
            </w:pPr>
            <w:r>
              <w:t>["USSD string received from SS"]</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908" w:type="dxa"/>
            <w:tcBorders>
              <w:left w:val="single" w:sz="6" w:space="0" w:color="auto"/>
              <w:bottom w:val="single" w:sz="4" w:space="0" w:color="auto"/>
              <w:right w:val="single" w:sz="6" w:space="0" w:color="auto"/>
            </w:tcBorders>
          </w:tcPr>
          <w:p w:rsidR="00B17D80" w:rsidRDefault="00B17D80" w:rsidP="007B59FD">
            <w:pPr>
              <w:pStyle w:val="TAL"/>
            </w:pPr>
            <w:r>
              <w:t>TERMINAL RESPONSE: SEND USSD 2.1.1A</w:t>
            </w:r>
          </w:p>
        </w:tc>
        <w:tc>
          <w:tcPr>
            <w:tcW w:w="3056" w:type="dxa"/>
            <w:tcBorders>
              <w:left w:val="single" w:sz="6" w:space="0" w:color="auto"/>
              <w:bottom w:val="single" w:sz="4" w:space="0" w:color="auto"/>
              <w:right w:val="single" w:sz="6" w:space="0" w:color="auto"/>
            </w:tcBorders>
          </w:tcPr>
          <w:p w:rsidR="00B17D80" w:rsidRDefault="00B17D80" w:rsidP="007B59FD">
            <w:pPr>
              <w:pStyle w:val="TAL"/>
            </w:pPr>
            <w:r>
              <w:t xml:space="preserve">[Command performed successfully] </w:t>
            </w:r>
          </w:p>
        </w:tc>
      </w:tr>
    </w:tbl>
    <w:p w:rsidR="00B17D80" w:rsidRDefault="00B17D80" w:rsidP="00B17D80">
      <w:pPr>
        <w:pStyle w:val="FP"/>
      </w:pPr>
    </w:p>
    <w:p w:rsidR="00B17D80" w:rsidRDefault="00B17D80" w:rsidP="00B17D80">
      <w:r>
        <w:t>PROACTIVE COMMAND: SEND USSD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USSD</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pPr>
      <w:r>
        <w:rPr>
          <w:lang w:val="fr-FR"/>
        </w:rPr>
        <w:tab/>
      </w:r>
      <w:r>
        <w:t>Destination device:</w:t>
      </w:r>
      <w:r>
        <w:tab/>
        <w:t>Network</w:t>
      </w:r>
    </w:p>
    <w:p w:rsidR="00B17D80" w:rsidRDefault="00B17D80" w:rsidP="00B17D80">
      <w:pPr>
        <w:pStyle w:val="EW"/>
        <w:tabs>
          <w:tab w:val="left" w:pos="851"/>
        </w:tabs>
        <w:ind w:left="2835" w:hanging="2551"/>
      </w:pPr>
      <w:r>
        <w:tab/>
        <w:t>Alpha identifier:</w:t>
      </w:r>
      <w:r>
        <w:tab/>
        <w:t>"Basic Icon"</w:t>
      </w:r>
    </w:p>
    <w:p w:rsidR="00B17D80" w:rsidRDefault="00B17D80" w:rsidP="00B17D80">
      <w:pPr>
        <w:pStyle w:val="EW"/>
        <w:tabs>
          <w:tab w:val="left" w:pos="851"/>
        </w:tabs>
        <w:ind w:left="2835" w:hanging="2551"/>
      </w:pPr>
      <w:r>
        <w:t>USSD String</w:t>
      </w:r>
    </w:p>
    <w:p w:rsidR="00B17D80" w:rsidRDefault="00B17D80" w:rsidP="00B17D80">
      <w:pPr>
        <w:pStyle w:val="EW"/>
        <w:tabs>
          <w:tab w:val="left" w:pos="851"/>
        </w:tabs>
        <w:ind w:left="2835" w:hanging="2551"/>
      </w:pPr>
      <w:r>
        <w:tab/>
        <w:t>Data coding scheme:</w:t>
      </w:r>
      <w:r>
        <w:tab/>
        <w:t>7-bit default, no message class</w:t>
      </w:r>
    </w:p>
    <w:p w:rsidR="00B17D80" w:rsidRDefault="00B17D80" w:rsidP="00B17D80">
      <w:pPr>
        <w:pStyle w:val="EW"/>
        <w:tabs>
          <w:tab w:val="left" w:pos="851"/>
        </w:tabs>
        <w:ind w:left="2835" w:hanging="2551"/>
      </w:pPr>
      <w:r>
        <w:tab/>
        <w:t>USSD string:</w:t>
      </w:r>
      <w:r>
        <w:tab/>
        <w:t>"ABCDEFGHIJKLMNOPQRSTUVWXYZ-abcdefghijklmnopqrstuvwxyz-1234567890"</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icon is self-explanatory</w:t>
      </w:r>
    </w:p>
    <w:p w:rsidR="00B17D80" w:rsidRDefault="00B17D80" w:rsidP="00B17D80">
      <w:pPr>
        <w:pStyle w:val="EX"/>
        <w:tabs>
          <w:tab w:val="left" w:pos="851"/>
        </w:tabs>
        <w:ind w:left="2835" w:hanging="2551"/>
      </w:pPr>
      <w:r>
        <w:tab/>
        <w:t>Icon Identifier:</w:t>
      </w:r>
      <w:r>
        <w:tab/>
        <w:t>record 1 in EF</w:t>
      </w:r>
      <w:r>
        <w:rPr>
          <w:vertAlign w:val="subscript"/>
        </w:rPr>
        <w:t>(IMG)</w:t>
      </w:r>
    </w:p>
    <w:p w:rsidR="00B17D80" w:rsidRDefault="00B17D80" w:rsidP="00B17D80">
      <w:pPr>
        <w:keepNext/>
        <w:keepLines/>
      </w:pPr>
      <w:r>
        <w:t>Coding:</w:t>
      </w:r>
    </w:p>
    <w:p w:rsidR="00B17D80" w:rsidRDefault="00B17D80" w:rsidP="00B17D80">
      <w:pPr>
        <w:pStyle w:val="TH"/>
        <w:spacing w:before="0" w:after="0"/>
        <w:rPr>
          <w:sz w:val="12"/>
          <w:szCs w:val="12"/>
        </w:rPr>
      </w:pPr>
    </w:p>
    <w:tbl>
      <w:tblPr>
        <w:tblW w:w="7938" w:type="dxa"/>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F0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41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E1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58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92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D9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A1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51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E9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94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B5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B1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59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93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E6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AD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 B3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DB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EE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9F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EB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F6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 AF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CD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C3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REGISTER 2.1</w:t>
      </w:r>
    </w:p>
    <w:p w:rsidR="00B17D80" w:rsidRDefault="00B17D80" w:rsidP="00B17D80">
      <w:r>
        <w:t>Logically (only USSD argument)</w:t>
      </w:r>
    </w:p>
    <w:p w:rsidR="00B17D80" w:rsidRDefault="00B17D80" w:rsidP="00B17D80">
      <w:pPr>
        <w:pStyle w:val="EW"/>
        <w:tabs>
          <w:tab w:val="left" w:pos="851"/>
          <w:tab w:val="left" w:pos="1134"/>
        </w:tabs>
        <w:rPr>
          <w:snapToGrid w:val="0"/>
        </w:rPr>
      </w:pPr>
      <w:r>
        <w:rPr>
          <w:snapToGrid w:val="0"/>
        </w:rPr>
        <w:t>ProcessUnstructuredSS-Request ARGUMENT</w:t>
      </w:r>
    </w:p>
    <w:p w:rsidR="00B17D80" w:rsidRDefault="00B17D80" w:rsidP="00B17D80">
      <w:pPr>
        <w:pStyle w:val="EW"/>
        <w:tabs>
          <w:tab w:val="left" w:pos="851"/>
          <w:tab w:val="left" w:pos="1134"/>
        </w:tabs>
        <w:rPr>
          <w:snapToGrid w:val="0"/>
        </w:rPr>
      </w:pPr>
      <w:r>
        <w:rPr>
          <w:snapToGrid w:val="0"/>
        </w:rPr>
        <w:tab/>
        <w:t>USSD-DataCodingScheme:</w:t>
      </w:r>
    </w:p>
    <w:p w:rsidR="00B17D80" w:rsidRDefault="00B17D80" w:rsidP="00B17D80">
      <w:pPr>
        <w:pStyle w:val="EW"/>
        <w:tabs>
          <w:tab w:val="left" w:pos="851"/>
          <w:tab w:val="left" w:pos="1134"/>
        </w:tabs>
        <w:rPr>
          <w:snapToGrid w:val="0"/>
        </w:rPr>
      </w:pPr>
      <w:r>
        <w:rPr>
          <w:snapToGrid w:val="0"/>
        </w:rPr>
        <w:tab/>
      </w:r>
      <w:r>
        <w:rPr>
          <w:snapToGrid w:val="0"/>
        </w:rPr>
        <w:tab/>
        <w:t xml:space="preserve">- </w:t>
      </w:r>
      <w:r>
        <w:t>7-bit default, no message class</w:t>
      </w:r>
    </w:p>
    <w:p w:rsidR="00B17D80" w:rsidRDefault="00B17D80" w:rsidP="00B17D80">
      <w:pPr>
        <w:pStyle w:val="EW"/>
        <w:tabs>
          <w:tab w:val="left" w:pos="851"/>
          <w:tab w:val="left" w:pos="1134"/>
        </w:tabs>
        <w:rPr>
          <w:snapToGrid w:val="0"/>
        </w:rPr>
      </w:pPr>
      <w:r>
        <w:rPr>
          <w:snapToGrid w:val="0"/>
        </w:rPr>
        <w:tab/>
        <w:t>USSD string:</w:t>
      </w:r>
    </w:p>
    <w:p w:rsidR="00B17D80" w:rsidRDefault="00B17D80" w:rsidP="00B17D80">
      <w:pPr>
        <w:pStyle w:val="EX"/>
        <w:tabs>
          <w:tab w:val="left" w:pos="851"/>
          <w:tab w:val="left" w:pos="1134"/>
        </w:tabs>
        <w:rPr>
          <w:snapToGrid w:val="0"/>
        </w:rPr>
      </w:pPr>
      <w:r>
        <w:rPr>
          <w:snapToGrid w:val="0"/>
        </w:rPr>
        <w:lastRenderedPageBreak/>
        <w:tab/>
      </w:r>
      <w:r>
        <w:rPr>
          <w:snapToGrid w:val="0"/>
        </w:rPr>
        <w:tab/>
        <w:t>- "A</w:t>
      </w:r>
      <w:r>
        <w:t>BCDEFGHIJKLMNOPQRSTUVWXYZ-abcdefghijklmnopqrstuvwxyz-1234567890</w:t>
      </w:r>
      <w:r>
        <w:rPr>
          <w:snapToGrid w:val="0"/>
        </w:rPr>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58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1</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D9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RELEASE COMPLETE (SS RETURN RESULT) 2.1</w:t>
      </w:r>
    </w:p>
    <w:p w:rsidR="00B17D80" w:rsidRDefault="00B17D80" w:rsidP="00B17D80">
      <w:r>
        <w:t>Logically (only from USSD result):</w:t>
      </w:r>
    </w:p>
    <w:p w:rsidR="00B17D80" w:rsidRDefault="00B17D80" w:rsidP="00B17D80">
      <w:pPr>
        <w:pStyle w:val="EW"/>
        <w:tabs>
          <w:tab w:val="left" w:pos="851"/>
          <w:tab w:val="left" w:pos="1134"/>
        </w:tabs>
      </w:pPr>
      <w:r>
        <w:rPr>
          <w:snapToGrid w:val="0"/>
        </w:rPr>
        <w:t>ProcessUnstructuredSS-Request</w:t>
      </w:r>
      <w:r>
        <w:t xml:space="preserve"> RETURN RESULT</w:t>
      </w:r>
    </w:p>
    <w:p w:rsidR="00B17D80" w:rsidRDefault="00B17D80" w:rsidP="00B17D80">
      <w:pPr>
        <w:pStyle w:val="EW"/>
        <w:tabs>
          <w:tab w:val="left" w:pos="851"/>
          <w:tab w:val="left" w:pos="1134"/>
        </w:tabs>
        <w:rPr>
          <w:snapToGrid w:val="0"/>
        </w:rPr>
      </w:pPr>
      <w:r>
        <w:rPr>
          <w:snapToGrid w:val="0"/>
        </w:rPr>
        <w:tab/>
        <w:t>USSD-DataCodingScheme:</w:t>
      </w:r>
    </w:p>
    <w:p w:rsidR="00B17D80" w:rsidRDefault="00B17D80" w:rsidP="00B17D80">
      <w:pPr>
        <w:pStyle w:val="EW"/>
        <w:tabs>
          <w:tab w:val="left" w:pos="851"/>
          <w:tab w:val="left" w:pos="1134"/>
        </w:tabs>
        <w:rPr>
          <w:snapToGrid w:val="0"/>
        </w:rPr>
      </w:pPr>
      <w:r>
        <w:rPr>
          <w:snapToGrid w:val="0"/>
        </w:rPr>
        <w:tab/>
      </w:r>
      <w:r>
        <w:rPr>
          <w:snapToGrid w:val="0"/>
        </w:rPr>
        <w:tab/>
        <w:t xml:space="preserve">- </w:t>
      </w:r>
      <w:r>
        <w:t>7-bit default, no message class</w:t>
      </w:r>
    </w:p>
    <w:p w:rsidR="00B17D80" w:rsidRDefault="00B17D80" w:rsidP="00B17D80">
      <w:pPr>
        <w:pStyle w:val="EW"/>
        <w:tabs>
          <w:tab w:val="left" w:pos="851"/>
          <w:tab w:val="left" w:pos="1134"/>
        </w:tabs>
        <w:rPr>
          <w:snapToGrid w:val="0"/>
        </w:rPr>
      </w:pPr>
      <w:r>
        <w:rPr>
          <w:snapToGrid w:val="0"/>
        </w:rPr>
        <w:tab/>
        <w:t>USSD string:</w:t>
      </w:r>
    </w:p>
    <w:p w:rsidR="00B17D80" w:rsidRDefault="00B17D80" w:rsidP="00B17D80">
      <w:pPr>
        <w:pStyle w:val="EX"/>
        <w:tabs>
          <w:tab w:val="left" w:pos="851"/>
          <w:tab w:val="left" w:pos="1134"/>
        </w:tabs>
        <w:rPr>
          <w:snapToGrid w:val="0"/>
        </w:rPr>
      </w:pPr>
      <w:r>
        <w:rPr>
          <w:snapToGrid w:val="0"/>
        </w:rPr>
        <w:tab/>
      </w:r>
      <w:r>
        <w:rPr>
          <w:snapToGrid w:val="0"/>
        </w:rPr>
        <w:tab/>
        <w:t>- "</w:t>
      </w:r>
      <w:r>
        <w:t>USSD string received from SS</w:t>
      </w:r>
      <w:r>
        <w:rPr>
          <w:snapToGrid w:val="0"/>
        </w:rPr>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9A</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USSD 2.1.1A</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USSD</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keepNext/>
        <w:tabs>
          <w:tab w:val="left" w:pos="851"/>
        </w:tabs>
        <w:ind w:left="2835" w:hanging="2551"/>
      </w:pPr>
      <w:r>
        <w:t>Text String</w:t>
      </w:r>
    </w:p>
    <w:p w:rsidR="00B17D80" w:rsidRDefault="00B17D80" w:rsidP="00B17D80">
      <w:pPr>
        <w:pStyle w:val="EW"/>
        <w:keepNext/>
        <w:tabs>
          <w:tab w:val="left" w:pos="851"/>
        </w:tabs>
        <w:ind w:left="2835" w:hanging="2551"/>
      </w:pPr>
      <w:r>
        <w:tab/>
        <w:t>Data coding scheme:</w:t>
      </w:r>
      <w:r>
        <w:tab/>
        <w:t>7-bit default, no message class</w:t>
      </w:r>
    </w:p>
    <w:p w:rsidR="00B17D80" w:rsidRDefault="00B17D80" w:rsidP="00B17D80">
      <w:pPr>
        <w:pStyle w:val="EX"/>
        <w:tabs>
          <w:tab w:val="left" w:pos="851"/>
        </w:tabs>
        <w:ind w:left="2835" w:hanging="2551"/>
      </w:pPr>
      <w:r>
        <w:tab/>
        <w:t>String:</w:t>
      </w:r>
      <w:r>
        <w:tab/>
      </w:r>
      <w:r>
        <w:rPr>
          <w:snapToGrid w:val="0"/>
        </w:rPr>
        <w:t>"</w:t>
      </w:r>
      <w:r>
        <w:t>USSD string received from SS</w:t>
      </w:r>
      <w:r>
        <w:rPr>
          <w:snapToGrid w:val="0"/>
        </w:rPr>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lastRenderedPageBreak/>
        <w:t>Expected Sequence 2.1B (SEND USSD, 7-bit data, successful, basic icon self explanatory,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USSD 2.1.1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USSD 2.1.1</w:t>
            </w:r>
          </w:p>
        </w:tc>
        <w:tc>
          <w:tcPr>
            <w:tcW w:w="3776" w:type="dxa"/>
            <w:tcBorders>
              <w:left w:val="single" w:sz="6" w:space="0" w:color="auto"/>
              <w:right w:val="single" w:sz="6" w:space="0" w:color="auto"/>
            </w:tcBorders>
          </w:tcPr>
          <w:p w:rsidR="00B17D80" w:rsidRDefault="00B17D80" w:rsidP="007B59FD">
            <w:pPr>
              <w:pStyle w:val="TAL"/>
            </w:pPr>
            <w:r>
              <w:t>[BASIC-ICON,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"Basic Icon" without the icon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REGISTER 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RELEASE COMPLETE (SS RETURN RESULT) 2.1</w:t>
            </w:r>
          </w:p>
        </w:tc>
        <w:tc>
          <w:tcPr>
            <w:tcW w:w="3776" w:type="dxa"/>
            <w:tcBorders>
              <w:left w:val="single" w:sz="6" w:space="0" w:color="auto"/>
              <w:right w:val="single" w:sz="6" w:space="0" w:color="auto"/>
            </w:tcBorders>
          </w:tcPr>
          <w:p w:rsidR="00B17D80" w:rsidRDefault="00B17D80" w:rsidP="007B59FD">
            <w:pPr>
              <w:pStyle w:val="TAL"/>
            </w:pPr>
            <w:r>
              <w:t>["USSD string received from SS"]</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SEND USSD 2.1.1B</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but requested icon could not be displayed]</w:t>
            </w:r>
          </w:p>
        </w:tc>
      </w:tr>
    </w:tbl>
    <w:p w:rsidR="00B17D80" w:rsidRDefault="00B17D80" w:rsidP="00B17D80">
      <w:pPr>
        <w:pStyle w:val="FP"/>
      </w:pPr>
    </w:p>
    <w:p w:rsidR="00B17D80" w:rsidRDefault="00B17D80" w:rsidP="00B17D80">
      <w:r>
        <w:t>TERMINAL RESPONSE: SEND USSD 2.1.1B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pPr>
      <w:r>
        <w:tab/>
      </w:r>
      <w:r w:rsidRPr="00F51EF9">
        <w:t>Command type:</w:t>
      </w:r>
      <w:r w:rsidRPr="00F51EF9">
        <w:tab/>
        <w:t>SEND USSD</w:t>
      </w:r>
    </w:p>
    <w:p w:rsidR="00B17D80" w:rsidRDefault="00B17D80" w:rsidP="00B17D80">
      <w:pPr>
        <w:pStyle w:val="EW"/>
        <w:tabs>
          <w:tab w:val="left" w:pos="851"/>
        </w:tabs>
        <w:ind w:left="2835" w:hanging="2551"/>
        <w:rPr>
          <w:lang w:val="fr-FR"/>
        </w:rPr>
      </w:pPr>
      <w:r w:rsidRPr="00F51EF9">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 but requested icon could not be displayed</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7-bit default, no message class</w:t>
      </w:r>
    </w:p>
    <w:p w:rsidR="00B17D80" w:rsidRDefault="00B17D80" w:rsidP="00B17D80">
      <w:pPr>
        <w:pStyle w:val="EW"/>
        <w:tabs>
          <w:tab w:val="left" w:pos="851"/>
        </w:tabs>
        <w:ind w:left="2835" w:hanging="2551"/>
      </w:pPr>
      <w:r>
        <w:tab/>
        <w:t>String:</w:t>
      </w:r>
      <w:r>
        <w:tab/>
      </w:r>
      <w:r>
        <w:rPr>
          <w:snapToGrid w:val="0"/>
        </w:rPr>
        <w:t>"</w:t>
      </w:r>
      <w:r>
        <w:t>USSD string received from SS</w:t>
      </w:r>
      <w:r>
        <w:rPr>
          <w:snapToGrid w:val="0"/>
        </w:rPr>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2.2 (SEND USSD, 7-bit data, successful, colour icon self explanatory)</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USSD 2.2.1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USSD 2.2.1</w:t>
            </w:r>
          </w:p>
        </w:tc>
        <w:tc>
          <w:tcPr>
            <w:tcW w:w="3776" w:type="dxa"/>
            <w:tcBorders>
              <w:left w:val="single" w:sz="6" w:space="0" w:color="auto"/>
              <w:right w:val="single" w:sz="6" w:space="0" w:color="auto"/>
            </w:tcBorders>
          </w:tcPr>
          <w:p w:rsidR="00B17D80" w:rsidRDefault="00B17D80" w:rsidP="007B59FD">
            <w:pPr>
              <w:pStyle w:val="TAL"/>
            </w:pPr>
            <w:r>
              <w:t>[COLOUR-ICON,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COLOUR-ICON</w:t>
            </w:r>
          </w:p>
          <w:p w:rsidR="00B17D80" w:rsidRDefault="00B17D80" w:rsidP="007B59FD">
            <w:pPr>
              <w:pStyle w:val="TAL"/>
            </w:pPr>
            <w:r>
              <w:t>or</w:t>
            </w:r>
          </w:p>
          <w:p w:rsidR="00B17D80" w:rsidRDefault="00B17D80" w:rsidP="007B59FD">
            <w:pPr>
              <w:pStyle w:val="TAL"/>
            </w:pPr>
            <w:r>
              <w:t>May give information to user concerning what is happening</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REGISTER 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RELEASE COMPLETE (SS RETURN RESULT) 2.1</w:t>
            </w:r>
          </w:p>
        </w:tc>
        <w:tc>
          <w:tcPr>
            <w:tcW w:w="3776" w:type="dxa"/>
            <w:tcBorders>
              <w:left w:val="single" w:sz="6" w:space="0" w:color="auto"/>
              <w:right w:val="single" w:sz="6" w:space="0" w:color="auto"/>
            </w:tcBorders>
          </w:tcPr>
          <w:p w:rsidR="00B17D80" w:rsidRDefault="00B17D80" w:rsidP="007B59FD">
            <w:pPr>
              <w:pStyle w:val="TAL"/>
            </w:pPr>
            <w:r>
              <w:t>["USSD string received from SS"]</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SEND USSD 2.1.1A</w:t>
            </w:r>
          </w:p>
          <w:p w:rsidR="00B17D80" w:rsidRDefault="00B17D80" w:rsidP="007B59FD">
            <w:pPr>
              <w:pStyle w:val="TAL"/>
            </w:pPr>
            <w:r>
              <w:t>or</w:t>
            </w:r>
          </w:p>
          <w:p w:rsidR="00B17D80" w:rsidRDefault="00B17D80" w:rsidP="007B59FD">
            <w:pPr>
              <w:pStyle w:val="TAL"/>
            </w:pPr>
            <w:r>
              <w:t>TERMINAL RESPONSE: SEND USSD 2.1.1B</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r>
              <w:t>or</w:t>
            </w:r>
          </w:p>
          <w:p w:rsidR="00B17D80" w:rsidRDefault="00B17D80" w:rsidP="007B59FD">
            <w:pPr>
              <w:pStyle w:val="TAL"/>
            </w:pPr>
            <w:r>
              <w:t>[Command performed but requested icon could not be displayed]</w:t>
            </w:r>
          </w:p>
        </w:tc>
      </w:tr>
    </w:tbl>
    <w:p w:rsidR="00B17D80" w:rsidRDefault="00B17D80" w:rsidP="00B17D80">
      <w:pPr>
        <w:pStyle w:val="FP"/>
      </w:pPr>
    </w:p>
    <w:p w:rsidR="00B17D80" w:rsidRDefault="00B17D80" w:rsidP="00B17D80">
      <w:r>
        <w:t>PROACTIVE COMMAND: SEND USSD 2.2.1</w:t>
      </w:r>
    </w:p>
    <w:p w:rsidR="00B17D80" w:rsidRDefault="00B17D80" w:rsidP="00B17D80">
      <w:r>
        <w:t>Logically:</w:t>
      </w:r>
    </w:p>
    <w:p w:rsidR="00B17D80" w:rsidRDefault="00B17D80" w:rsidP="00B17D80">
      <w:pPr>
        <w:pStyle w:val="EW"/>
        <w:tabs>
          <w:tab w:val="left" w:pos="851"/>
        </w:tabs>
        <w:ind w:left="2835" w:hanging="2551"/>
      </w:pPr>
      <w:r>
        <w:lastRenderedPageBreak/>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pPr>
      <w:r>
        <w:tab/>
      </w:r>
      <w:r w:rsidRPr="00F51EF9">
        <w:t>Command type:</w:t>
      </w:r>
      <w:r w:rsidRPr="00F51EF9">
        <w:tab/>
        <w:t>SEND USSD</w:t>
      </w:r>
    </w:p>
    <w:p w:rsidR="00B17D80" w:rsidRDefault="00B17D80" w:rsidP="00B17D80">
      <w:pPr>
        <w:pStyle w:val="EW"/>
        <w:tabs>
          <w:tab w:val="left" w:pos="851"/>
        </w:tabs>
        <w:ind w:left="2835" w:hanging="2551"/>
        <w:rPr>
          <w:lang w:val="fr-FR"/>
        </w:rPr>
      </w:pPr>
      <w:r w:rsidRPr="00F51EF9">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pPr>
      <w:r>
        <w:rPr>
          <w:lang w:val="fr-FR"/>
        </w:rPr>
        <w:tab/>
      </w:r>
      <w:r>
        <w:t>Destination device:</w:t>
      </w:r>
      <w:r>
        <w:tab/>
        <w:t>Network</w:t>
      </w:r>
    </w:p>
    <w:p w:rsidR="00B17D80" w:rsidRDefault="00B17D80" w:rsidP="00B17D80">
      <w:pPr>
        <w:pStyle w:val="EW"/>
        <w:tabs>
          <w:tab w:val="left" w:pos="851"/>
        </w:tabs>
        <w:ind w:left="2835" w:hanging="2551"/>
      </w:pPr>
      <w:r>
        <w:tab/>
        <w:t>Alpha identifier:</w:t>
      </w:r>
      <w:r>
        <w:tab/>
        <w:t>"Color Icon"</w:t>
      </w:r>
    </w:p>
    <w:p w:rsidR="00B17D80" w:rsidRDefault="00B17D80" w:rsidP="00B17D80">
      <w:pPr>
        <w:pStyle w:val="EW"/>
        <w:tabs>
          <w:tab w:val="left" w:pos="851"/>
        </w:tabs>
        <w:ind w:left="2835" w:hanging="2551"/>
      </w:pPr>
      <w:r>
        <w:t>USSD String</w:t>
      </w:r>
    </w:p>
    <w:p w:rsidR="00B17D80" w:rsidRDefault="00B17D80" w:rsidP="00B17D80">
      <w:pPr>
        <w:pStyle w:val="EW"/>
        <w:tabs>
          <w:tab w:val="left" w:pos="851"/>
        </w:tabs>
        <w:ind w:left="2835" w:hanging="2551"/>
      </w:pPr>
      <w:r>
        <w:tab/>
        <w:t>Data coding scheme:</w:t>
      </w:r>
      <w:r>
        <w:tab/>
        <w:t>7-bit default, no message class</w:t>
      </w:r>
    </w:p>
    <w:p w:rsidR="00B17D80" w:rsidRDefault="00B17D80" w:rsidP="00B17D80">
      <w:pPr>
        <w:pStyle w:val="EW"/>
        <w:tabs>
          <w:tab w:val="left" w:pos="851"/>
        </w:tabs>
        <w:ind w:left="2835" w:hanging="2551"/>
      </w:pPr>
      <w:r>
        <w:tab/>
        <w:t>USSD string:</w:t>
      </w:r>
      <w:r>
        <w:tab/>
        <w:t>"ABCDEFGHIJKLMNOPQRSTUVWXYZ-abcdefghijklmnopqrstuvwxyz-1234567890"</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icon is self-explanatory</w:t>
      </w:r>
    </w:p>
    <w:p w:rsidR="00B17D80" w:rsidRDefault="00B17D80" w:rsidP="00B17D80">
      <w:pPr>
        <w:pStyle w:val="EX"/>
        <w:tabs>
          <w:tab w:val="left" w:pos="851"/>
        </w:tabs>
        <w:ind w:left="2835" w:hanging="2551"/>
      </w:pPr>
      <w:r>
        <w:tab/>
        <w:t>Icon Identifier:</w:t>
      </w:r>
      <w:r>
        <w:tab/>
        <w:t>record 2 in EF</w:t>
      </w:r>
      <w:r>
        <w:rPr>
          <w:vertAlign w:val="subscript"/>
        </w:rPr>
        <w:t>(IMG)</w:t>
      </w:r>
    </w:p>
    <w:p w:rsidR="00B17D80" w:rsidRDefault="00B17D80" w:rsidP="00B17D80">
      <w:pPr>
        <w:keepNext/>
      </w:pPr>
      <w:r>
        <w:t>Coding:</w:t>
      </w:r>
    </w:p>
    <w:p w:rsidR="00B17D80" w:rsidRDefault="00B17D80" w:rsidP="00B17D80">
      <w:pPr>
        <w:pStyle w:val="TH"/>
        <w:spacing w:before="0" w:after="0"/>
        <w:rPr>
          <w:sz w:val="12"/>
          <w:szCs w:val="12"/>
        </w:rPr>
      </w:pPr>
    </w:p>
    <w:tbl>
      <w:tblPr>
        <w:tblW w:w="7938" w:type="dxa"/>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F0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41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E1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58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92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D9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A1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51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E9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94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B5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B1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59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93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E6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AD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 B3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DB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EE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9F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EB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F6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 AF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CD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C3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2.3A (SEND USSD, 7-bit data, successful, basic icon non self-explanatory,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USSD 2.3.1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USSD 2.3.1</w:t>
            </w:r>
          </w:p>
        </w:tc>
        <w:tc>
          <w:tcPr>
            <w:tcW w:w="3776" w:type="dxa"/>
            <w:tcBorders>
              <w:left w:val="single" w:sz="6" w:space="0" w:color="auto"/>
              <w:right w:val="single" w:sz="6" w:space="0" w:color="auto"/>
            </w:tcBorders>
          </w:tcPr>
          <w:p w:rsidR="00B17D80" w:rsidRDefault="00B17D80" w:rsidP="007B59FD">
            <w:pPr>
              <w:pStyle w:val="TAL"/>
            </w:pPr>
            <w:r>
              <w:t>[BASIC-ICON, non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"Basic Icon" and BASIC-ICON</w:t>
            </w:r>
          </w:p>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REGISTER 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RELEASE COMPLETE (SS RETURN RESULT) 2.1</w:t>
            </w:r>
          </w:p>
        </w:tc>
        <w:tc>
          <w:tcPr>
            <w:tcW w:w="3776" w:type="dxa"/>
            <w:tcBorders>
              <w:left w:val="single" w:sz="6" w:space="0" w:color="auto"/>
              <w:right w:val="single" w:sz="6" w:space="0" w:color="auto"/>
            </w:tcBorders>
          </w:tcPr>
          <w:p w:rsidR="00B17D80" w:rsidRDefault="00B17D80" w:rsidP="007B59FD">
            <w:pPr>
              <w:pStyle w:val="TAL"/>
            </w:pPr>
            <w:r>
              <w:t>["USSD string received from SS"]</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SEND USSD 2.1.1A</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p>
        </w:tc>
      </w:tr>
    </w:tbl>
    <w:p w:rsidR="00B17D80" w:rsidRDefault="00B17D80" w:rsidP="00B17D80">
      <w:pPr>
        <w:pStyle w:val="FP"/>
      </w:pPr>
    </w:p>
    <w:p w:rsidR="00B17D80" w:rsidRDefault="00B17D80" w:rsidP="00B17D80">
      <w:r>
        <w:t>PROACTIVE COMMAND: SEND USSD 2.3.1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USSD</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pPr>
      <w:r>
        <w:rPr>
          <w:lang w:val="fr-FR"/>
        </w:rPr>
        <w:tab/>
      </w:r>
      <w:r>
        <w:t>Destination device:</w:t>
      </w:r>
      <w:r>
        <w:tab/>
        <w:t>Network</w:t>
      </w:r>
    </w:p>
    <w:p w:rsidR="00B17D80" w:rsidRDefault="00B17D80" w:rsidP="00B17D80">
      <w:pPr>
        <w:pStyle w:val="EW"/>
        <w:tabs>
          <w:tab w:val="left" w:pos="851"/>
        </w:tabs>
        <w:ind w:left="2835" w:hanging="2551"/>
      </w:pPr>
      <w:r>
        <w:tab/>
        <w:t>Alpha identifier:</w:t>
      </w:r>
      <w:r>
        <w:tab/>
        <w:t>"Basic Icon"</w:t>
      </w:r>
    </w:p>
    <w:p w:rsidR="00B17D80" w:rsidRDefault="00B17D80" w:rsidP="00B17D80">
      <w:pPr>
        <w:pStyle w:val="EW"/>
        <w:tabs>
          <w:tab w:val="left" w:pos="851"/>
        </w:tabs>
        <w:ind w:left="2835" w:hanging="2551"/>
      </w:pPr>
      <w:r>
        <w:t>USSD String</w:t>
      </w:r>
    </w:p>
    <w:p w:rsidR="00B17D80" w:rsidRDefault="00B17D80" w:rsidP="00B17D80">
      <w:pPr>
        <w:pStyle w:val="EW"/>
        <w:tabs>
          <w:tab w:val="left" w:pos="851"/>
        </w:tabs>
        <w:ind w:left="2835" w:hanging="2551"/>
      </w:pPr>
      <w:r>
        <w:tab/>
        <w:t>Data coding scheme:</w:t>
      </w:r>
      <w:r>
        <w:tab/>
        <w:t>7-bit default, no message class</w:t>
      </w:r>
    </w:p>
    <w:p w:rsidR="00B17D80" w:rsidRDefault="00B17D80" w:rsidP="00B17D80">
      <w:pPr>
        <w:pStyle w:val="EW"/>
        <w:tabs>
          <w:tab w:val="left" w:pos="851"/>
        </w:tabs>
        <w:ind w:left="2835" w:hanging="2551"/>
      </w:pPr>
      <w:r>
        <w:tab/>
        <w:t>USSD string:</w:t>
      </w:r>
      <w:r>
        <w:tab/>
        <w:t>"ABCDEFGHIJKLMNOPQRSTUVWXYZ-abcdefghijklmnopqrstuvwxyz-1234567890"</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icon is non self-explanatory</w:t>
      </w:r>
    </w:p>
    <w:p w:rsidR="00B17D80" w:rsidRDefault="00B17D80" w:rsidP="00B17D80">
      <w:pPr>
        <w:pStyle w:val="EX"/>
        <w:tabs>
          <w:tab w:val="left" w:pos="851"/>
        </w:tabs>
        <w:ind w:left="2835" w:hanging="2551"/>
      </w:pPr>
      <w:r>
        <w:tab/>
        <w:t>Icon Identifier:</w:t>
      </w:r>
      <w:r>
        <w:tab/>
        <w:t>record 1 in EF</w:t>
      </w:r>
      <w:r>
        <w:rPr>
          <w:vertAlign w:val="subscript"/>
        </w:rPr>
        <w:t>(IMG)</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7938" w:type="dxa"/>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F0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41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E1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58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92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D9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A1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51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E9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94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B5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B1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59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93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E6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AD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 B3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DB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EE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9F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EB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F6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 xml:space="preserve"> AF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CD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C3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2.3B (SEND USSD, 7-bit data, successful, basic icon non self-explanatory,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21"/>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21"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21"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USSD 2.3.1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21"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USSD 2.3.1</w:t>
            </w:r>
          </w:p>
        </w:tc>
        <w:tc>
          <w:tcPr>
            <w:tcW w:w="3776" w:type="dxa"/>
            <w:tcBorders>
              <w:left w:val="single" w:sz="6" w:space="0" w:color="auto"/>
              <w:right w:val="single" w:sz="6" w:space="0" w:color="auto"/>
            </w:tcBorders>
          </w:tcPr>
          <w:p w:rsidR="00B17D80" w:rsidRDefault="00B17D80" w:rsidP="007B59FD">
            <w:pPr>
              <w:pStyle w:val="TAL"/>
            </w:pPr>
            <w:r>
              <w:t>[BASIC-ICON, non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"Basic Icon" without the icon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REGISTER 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21"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RELEASE COMPLETE (SS RETURN RESULT) 2.1</w:t>
            </w:r>
          </w:p>
        </w:tc>
        <w:tc>
          <w:tcPr>
            <w:tcW w:w="3776" w:type="dxa"/>
            <w:tcBorders>
              <w:left w:val="single" w:sz="6" w:space="0" w:color="auto"/>
              <w:right w:val="single" w:sz="6" w:space="0" w:color="auto"/>
            </w:tcBorders>
          </w:tcPr>
          <w:p w:rsidR="00B17D80" w:rsidRDefault="00B17D80" w:rsidP="007B59FD">
            <w:pPr>
              <w:pStyle w:val="TAL"/>
            </w:pPr>
            <w:r>
              <w:t>["USSD string received from SS"]</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7</w:t>
            </w:r>
          </w:p>
        </w:tc>
        <w:tc>
          <w:tcPr>
            <w:tcW w:w="1021"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SEND USSD 2.1.1B</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but requested icon could not be displayed]</w:t>
            </w:r>
          </w:p>
        </w:tc>
      </w:tr>
    </w:tbl>
    <w:p w:rsidR="00B17D80" w:rsidRDefault="00B17D80" w:rsidP="00B17D80">
      <w:pPr>
        <w:pStyle w:val="FP"/>
      </w:pPr>
    </w:p>
    <w:p w:rsidR="00B17D80" w:rsidRDefault="00B17D80" w:rsidP="00B17D80">
      <w:pPr>
        <w:keepNext/>
        <w:rPr>
          <w:b/>
        </w:rPr>
      </w:pPr>
      <w:r>
        <w:rPr>
          <w:b/>
        </w:rPr>
        <w:t>Expected Sequence 2.4 (SEND USSD, 7-bit data, basic icon non self-explanatory, no alpha identifier presented)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SEND USSD 2.4.1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USSD 2.4.1</w:t>
            </w:r>
          </w:p>
        </w:tc>
        <w:tc>
          <w:tcPr>
            <w:tcW w:w="3776" w:type="dxa"/>
            <w:tcBorders>
              <w:left w:val="single" w:sz="6" w:space="0" w:color="auto"/>
              <w:right w:val="single" w:sz="6" w:space="0" w:color="auto"/>
            </w:tcBorders>
          </w:tcPr>
          <w:p w:rsidR="00B17D80" w:rsidRDefault="00B17D80" w:rsidP="007B59FD">
            <w:pPr>
              <w:pStyle w:val="TAL"/>
            </w:pPr>
            <w:r>
              <w:t>[BASIC-ICON, non self-explanatory]</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4</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SEND USSD 2.4.1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data not understood by ME]</w:t>
            </w:r>
          </w:p>
        </w:tc>
      </w:tr>
    </w:tbl>
    <w:p w:rsidR="00B17D80" w:rsidRDefault="00B17D80" w:rsidP="00B17D80">
      <w:pPr>
        <w:pStyle w:val="FP"/>
      </w:pPr>
    </w:p>
    <w:p w:rsidR="00B17D80" w:rsidRDefault="00B17D80" w:rsidP="00B17D80">
      <w:r>
        <w:t>PROACTIVE COMMAND: SEND USSD 2.4.1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pPr>
      <w:r>
        <w:tab/>
      </w:r>
      <w:r w:rsidRPr="00F51EF9">
        <w:t>Command type:</w:t>
      </w:r>
      <w:r w:rsidRPr="00F51EF9">
        <w:tab/>
        <w:t>SEND USSD</w:t>
      </w:r>
    </w:p>
    <w:p w:rsidR="00B17D80" w:rsidRDefault="00B17D80" w:rsidP="00B17D80">
      <w:pPr>
        <w:pStyle w:val="EW"/>
        <w:tabs>
          <w:tab w:val="left" w:pos="851"/>
        </w:tabs>
        <w:ind w:left="2835" w:hanging="2551"/>
        <w:rPr>
          <w:lang w:val="fr-FR"/>
        </w:rPr>
      </w:pPr>
      <w:r w:rsidRPr="00F51EF9">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pPr>
      <w:r>
        <w:rPr>
          <w:lang w:val="fr-FR"/>
        </w:rPr>
        <w:tab/>
      </w:r>
      <w:r>
        <w:t>Destination device:</w:t>
      </w:r>
      <w:r>
        <w:tab/>
        <w:t>Network</w:t>
      </w:r>
    </w:p>
    <w:p w:rsidR="00B17D80" w:rsidRDefault="00B17D80" w:rsidP="00B17D80">
      <w:pPr>
        <w:pStyle w:val="EW"/>
        <w:tabs>
          <w:tab w:val="left" w:pos="851"/>
        </w:tabs>
        <w:ind w:left="2835" w:hanging="2551"/>
      </w:pPr>
      <w:r>
        <w:t>USSD String</w:t>
      </w:r>
    </w:p>
    <w:p w:rsidR="00B17D80" w:rsidRDefault="00B17D80" w:rsidP="00B17D80">
      <w:pPr>
        <w:pStyle w:val="EW"/>
        <w:tabs>
          <w:tab w:val="left" w:pos="851"/>
        </w:tabs>
        <w:ind w:left="2835" w:hanging="2551"/>
      </w:pPr>
      <w:r>
        <w:tab/>
        <w:t>Data coding scheme:</w:t>
      </w:r>
      <w:r>
        <w:tab/>
        <w:t>7-bit default, no message class</w:t>
      </w:r>
    </w:p>
    <w:p w:rsidR="00B17D80" w:rsidRDefault="00B17D80" w:rsidP="00B17D80">
      <w:pPr>
        <w:pStyle w:val="EW"/>
        <w:tabs>
          <w:tab w:val="left" w:pos="851"/>
        </w:tabs>
        <w:ind w:left="2835" w:hanging="2551"/>
      </w:pPr>
      <w:r>
        <w:tab/>
        <w:t>USSD string:</w:t>
      </w:r>
      <w:r>
        <w:tab/>
        <w:t>"ABCDEFGHIJKLMNOPQRSTUVWXYZ-abcdefghijklmnopqrstuvwxyz-</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icon is non self-explanatory</w:t>
      </w:r>
    </w:p>
    <w:p w:rsidR="00B17D80" w:rsidRDefault="00B17D80" w:rsidP="00B17D80">
      <w:pPr>
        <w:pStyle w:val="EX"/>
        <w:tabs>
          <w:tab w:val="left" w:pos="851"/>
        </w:tabs>
        <w:ind w:left="2835" w:hanging="2551"/>
      </w:pPr>
      <w:r>
        <w:tab/>
        <w:t>Icon Identifier:</w:t>
      </w:r>
      <w:r>
        <w:tab/>
        <w:t>record 1 in EF</w:t>
      </w:r>
      <w:r>
        <w:rPr>
          <w:vertAlign w:val="subscript"/>
        </w:rPr>
        <w:t>(IMG)</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7938" w:type="dxa"/>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8A</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C3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USSD 2.4.1</w:t>
      </w:r>
    </w:p>
    <w:p w:rsidR="00B17D80" w:rsidRDefault="00B17D80" w:rsidP="00B17D80">
      <w:pPr>
        <w:keepNext/>
        <w:keepLines/>
      </w:pPr>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USSD</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data not understood by ME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r>
    </w:tbl>
    <w:p w:rsidR="00B17D80" w:rsidRDefault="00B17D80" w:rsidP="00B17D80">
      <w:pPr>
        <w:pStyle w:val="FP"/>
      </w:pPr>
    </w:p>
    <w:p w:rsidR="00B17D80" w:rsidRDefault="00B17D80" w:rsidP="00B17D80">
      <w:pPr>
        <w:pStyle w:val="H6"/>
      </w:pPr>
      <w:r>
        <w:t>27.22.4.12.2.5</w:t>
      </w:r>
      <w:r>
        <w:tab/>
        <w:t>Test requirement</w:t>
      </w:r>
    </w:p>
    <w:p w:rsidR="00B17D80" w:rsidRDefault="00B17D80" w:rsidP="00B17D80">
      <w:r>
        <w:t>The ME shall operate in the manner defined in expected sequences 2.1 - 2.4.</w:t>
      </w:r>
    </w:p>
    <w:p w:rsidR="00B17D80" w:rsidRDefault="00B17D80" w:rsidP="00B17D80">
      <w:pPr>
        <w:pStyle w:val="Heading5"/>
      </w:pPr>
      <w:bookmarkStart w:id="405" w:name="_Toc502363227"/>
      <w:bookmarkStart w:id="406" w:name="_Toc533173653"/>
      <w:bookmarkStart w:id="407" w:name="_Toc51834074"/>
      <w:r>
        <w:t>27.22.4.12.3</w:t>
      </w:r>
      <w:r>
        <w:tab/>
        <w:t>SEND USSD (UCS2 support)</w:t>
      </w:r>
      <w:bookmarkEnd w:id="405"/>
      <w:bookmarkEnd w:id="406"/>
      <w:bookmarkEnd w:id="407"/>
      <w:r>
        <w:t xml:space="preserve"> </w:t>
      </w:r>
    </w:p>
    <w:p w:rsidR="00B17D80" w:rsidRDefault="00B17D80" w:rsidP="00B17D80">
      <w:pPr>
        <w:pStyle w:val="H6"/>
      </w:pPr>
      <w:r>
        <w:t>27.22.4.12.3.1</w:t>
      </w:r>
      <w:r>
        <w:tab/>
        <w:t>Definition and applicability</w:t>
      </w:r>
    </w:p>
    <w:p w:rsidR="00B17D80" w:rsidRDefault="00B17D80" w:rsidP="00B17D80">
      <w:r>
        <w:t>See clause 3.2.2.</w:t>
      </w:r>
    </w:p>
    <w:p w:rsidR="00B17D80" w:rsidRDefault="00B17D80" w:rsidP="00B17D80">
      <w:pPr>
        <w:pStyle w:val="H6"/>
      </w:pPr>
      <w:r>
        <w:t>27.22.4.12.3.2</w:t>
      </w:r>
      <w:r>
        <w:tab/>
        <w:t>Conformance requirement</w:t>
      </w:r>
    </w:p>
    <w:p w:rsidR="00B17D80" w:rsidRDefault="00B17D80" w:rsidP="00B17D80">
      <w:r>
        <w:t>The ME shall support the UCS2 facility for the coding of the Cyrillic alphabet, as defined in:</w:t>
      </w:r>
    </w:p>
    <w:p w:rsidR="00B17D80" w:rsidRDefault="00B17D80" w:rsidP="00B17D80">
      <w:pPr>
        <w:pStyle w:val="B1"/>
      </w:pPr>
      <w:r>
        <w:t>-</w:t>
      </w:r>
      <w:r>
        <w:tab/>
        <w:t>ISO/IEC 10646 [17].</w:t>
      </w:r>
    </w:p>
    <w:p w:rsidR="00B17D80" w:rsidRDefault="00B17D80" w:rsidP="00B17D80">
      <w:pPr>
        <w:pStyle w:val="H6"/>
      </w:pPr>
      <w:r>
        <w:t>27.22.4.12.3.3</w:t>
      </w:r>
      <w:r>
        <w:tab/>
        <w:t>Test purpose</w:t>
      </w:r>
    </w:p>
    <w:p w:rsidR="00B17D80" w:rsidRDefault="00B17D80" w:rsidP="00B17D80">
      <w:r>
        <w:t>To verify that the ME displays the UCS2 text contained in the SEND USSD proactive SIM command, and returns a successful result in the TERMINAL RESPONSE command send to the SIM.</w:t>
      </w:r>
    </w:p>
    <w:p w:rsidR="00B17D80" w:rsidRDefault="00B17D80" w:rsidP="00B17D80">
      <w:pPr>
        <w:pStyle w:val="H6"/>
      </w:pPr>
      <w:r>
        <w:t>27.22.4.12.3.4</w:t>
      </w:r>
      <w:r>
        <w:tab/>
        <w:t>Method of test</w:t>
      </w:r>
    </w:p>
    <w:p w:rsidR="00B17D80" w:rsidRDefault="00B17D80" w:rsidP="00B17D80">
      <w:pPr>
        <w:pStyle w:val="H6"/>
      </w:pPr>
      <w:r>
        <w:t>27.22.4.12.3.4.1</w:t>
      </w:r>
      <w:r>
        <w:tab/>
        <w:t>Initial conditions</w:t>
      </w:r>
    </w:p>
    <w:p w:rsidR="00B17D80" w:rsidRDefault="00B17D80" w:rsidP="00B17D80">
      <w:r>
        <w:t>The ME is connected to the SIM Simulator and only connected to the System Simulator if the System Simulator is mentioned in the sequence table.The elementary files are coded as SIM Application Toolkit default. Prior to this test the ME shall have been powered on, performed the PROFILE DOWNLOAD procedure and be in updated idle mode on the System Simulator.</w:t>
      </w:r>
    </w:p>
    <w:p w:rsidR="00B17D80" w:rsidRDefault="00B17D80" w:rsidP="00B17D80">
      <w:pPr>
        <w:pStyle w:val="H6"/>
      </w:pPr>
      <w:r>
        <w:lastRenderedPageBreak/>
        <w:t>27.22.4.12.3.4.2</w:t>
      </w:r>
      <w:r>
        <w:tab/>
        <w:t>Procedure</w:t>
      </w:r>
    </w:p>
    <w:p w:rsidR="00B17D80" w:rsidRDefault="00B17D80" w:rsidP="00B17D80">
      <w:pPr>
        <w:keepNext/>
        <w:rPr>
          <w:b/>
        </w:rPr>
      </w:pPr>
      <w:r>
        <w:rPr>
          <w:b/>
        </w:rPr>
        <w:t>Expected Sequence 3.1 (SEND USSD, 7-bit data, successful, UCS2 text)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3766"/>
        <w:gridCol w:w="300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766"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00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766" w:type="dxa"/>
            <w:tcBorders>
              <w:top w:val="single" w:sz="6" w:space="0" w:color="auto"/>
              <w:left w:val="single" w:sz="6" w:space="0" w:color="auto"/>
              <w:right w:val="single" w:sz="6" w:space="0" w:color="auto"/>
            </w:tcBorders>
          </w:tcPr>
          <w:p w:rsidR="00B17D80" w:rsidRDefault="00B17D80" w:rsidP="007B59FD">
            <w:pPr>
              <w:pStyle w:val="TAL"/>
            </w:pPr>
            <w:r>
              <w:t>PROACTIVE COMMAND PENDING: SEND USSD 3.1.1</w:t>
            </w:r>
          </w:p>
        </w:tc>
        <w:tc>
          <w:tcPr>
            <w:tcW w:w="300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766" w:type="dxa"/>
            <w:tcBorders>
              <w:left w:val="single" w:sz="6" w:space="0" w:color="auto"/>
              <w:right w:val="single" w:sz="6" w:space="0" w:color="auto"/>
            </w:tcBorders>
          </w:tcPr>
          <w:p w:rsidR="00B17D80" w:rsidRDefault="00B17D80" w:rsidP="007B59FD">
            <w:pPr>
              <w:pStyle w:val="TAL"/>
            </w:pPr>
            <w:r>
              <w:t>FETCH</w:t>
            </w:r>
          </w:p>
        </w:tc>
        <w:tc>
          <w:tcPr>
            <w:tcW w:w="300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766" w:type="dxa"/>
            <w:tcBorders>
              <w:left w:val="single" w:sz="6" w:space="0" w:color="auto"/>
              <w:right w:val="single" w:sz="6" w:space="0" w:color="auto"/>
            </w:tcBorders>
          </w:tcPr>
          <w:p w:rsidR="00B17D80" w:rsidRDefault="00B17D80" w:rsidP="007B59FD">
            <w:pPr>
              <w:pStyle w:val="TAL"/>
            </w:pPr>
            <w:r>
              <w:t>PROACTIVE COMMAND: SEND USSD 3.1.1</w:t>
            </w:r>
          </w:p>
        </w:tc>
        <w:tc>
          <w:tcPr>
            <w:tcW w:w="300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3766" w:type="dxa"/>
            <w:tcBorders>
              <w:left w:val="single" w:sz="6" w:space="0" w:color="auto"/>
              <w:right w:val="single" w:sz="6" w:space="0" w:color="auto"/>
            </w:tcBorders>
          </w:tcPr>
          <w:p w:rsidR="00B17D80" w:rsidRDefault="00B17D80" w:rsidP="007B59FD">
            <w:pPr>
              <w:pStyle w:val="TAL"/>
            </w:pPr>
            <w:r>
              <w:t>Display "ЗДРАВСТВУЙТЕ"</w:t>
            </w:r>
          </w:p>
        </w:tc>
        <w:tc>
          <w:tcPr>
            <w:tcW w:w="3006" w:type="dxa"/>
            <w:tcBorders>
              <w:left w:val="single" w:sz="6" w:space="0" w:color="auto"/>
              <w:right w:val="single" w:sz="6" w:space="0" w:color="auto"/>
            </w:tcBorders>
          </w:tcPr>
          <w:p w:rsidR="00B17D80" w:rsidRDefault="00B17D80" w:rsidP="007B59FD">
            <w:pPr>
              <w:pStyle w:val="TAL"/>
            </w:pPr>
            <w:r>
              <w:t>["Hello" in Russian]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3766" w:type="dxa"/>
            <w:tcBorders>
              <w:left w:val="single" w:sz="6" w:space="0" w:color="auto"/>
              <w:right w:val="single" w:sz="6" w:space="0" w:color="auto"/>
            </w:tcBorders>
          </w:tcPr>
          <w:p w:rsidR="00B17D80" w:rsidRDefault="00B17D80" w:rsidP="007B59FD">
            <w:pPr>
              <w:pStyle w:val="TAL"/>
            </w:pPr>
            <w:r>
              <w:t>REGISTER 3.1</w:t>
            </w:r>
          </w:p>
        </w:tc>
        <w:tc>
          <w:tcPr>
            <w:tcW w:w="300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3766" w:type="dxa"/>
            <w:tcBorders>
              <w:left w:val="single" w:sz="6" w:space="0" w:color="auto"/>
              <w:right w:val="single" w:sz="6" w:space="0" w:color="auto"/>
            </w:tcBorders>
          </w:tcPr>
          <w:p w:rsidR="00B17D80" w:rsidRDefault="00B17D80" w:rsidP="007B59FD">
            <w:pPr>
              <w:pStyle w:val="TAL"/>
            </w:pPr>
            <w:r>
              <w:t>RELEASE COMPLETE (SS RETURN RESULT) 3.1</w:t>
            </w:r>
          </w:p>
        </w:tc>
        <w:tc>
          <w:tcPr>
            <w:tcW w:w="3006" w:type="dxa"/>
            <w:tcBorders>
              <w:left w:val="single" w:sz="6" w:space="0" w:color="auto"/>
              <w:right w:val="single" w:sz="6" w:space="0" w:color="auto"/>
            </w:tcBorders>
          </w:tcPr>
          <w:p w:rsidR="00B17D80" w:rsidRDefault="00B17D80" w:rsidP="007B59FD">
            <w:pPr>
              <w:pStyle w:val="TAL"/>
            </w:pPr>
            <w:r>
              <w:t>[Successful]</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766" w:type="dxa"/>
            <w:tcBorders>
              <w:left w:val="single" w:sz="6" w:space="0" w:color="auto"/>
              <w:bottom w:val="single" w:sz="4" w:space="0" w:color="auto"/>
              <w:right w:val="single" w:sz="6" w:space="0" w:color="auto"/>
            </w:tcBorders>
          </w:tcPr>
          <w:p w:rsidR="00B17D80" w:rsidRDefault="00B17D80" w:rsidP="007B59FD">
            <w:pPr>
              <w:pStyle w:val="TAL"/>
            </w:pPr>
            <w:r>
              <w:t>TERMINAL RESPONSE: SEND USSD 3.1.1</w:t>
            </w:r>
          </w:p>
        </w:tc>
        <w:tc>
          <w:tcPr>
            <w:tcW w:w="300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SEND USSD 3.1.1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USSD</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Network</w:t>
      </w:r>
    </w:p>
    <w:p w:rsidR="00B17D80" w:rsidRDefault="00B17D80" w:rsidP="00B17D80">
      <w:pPr>
        <w:pStyle w:val="EW"/>
        <w:tabs>
          <w:tab w:val="left" w:pos="851"/>
        </w:tabs>
        <w:ind w:left="2835" w:hanging="2551"/>
        <w:rPr>
          <w:lang w:val="fr-FR"/>
        </w:rPr>
      </w:pPr>
      <w:r>
        <w:rPr>
          <w:lang w:val="fr-FR"/>
        </w:rPr>
        <w:t>Alpha Identifier</w:t>
      </w:r>
    </w:p>
    <w:p w:rsidR="00B17D80" w:rsidRDefault="00B17D80" w:rsidP="00B17D80">
      <w:pPr>
        <w:pStyle w:val="EW"/>
        <w:tabs>
          <w:tab w:val="left" w:pos="851"/>
        </w:tabs>
        <w:ind w:left="2835" w:hanging="2551"/>
      </w:pPr>
      <w:r w:rsidRPr="00F51EF9">
        <w:tab/>
      </w:r>
      <w:r>
        <w:t>Data coding scheme:</w:t>
      </w:r>
      <w:r>
        <w:tab/>
        <w:t>UCS2 (16bit) </w:t>
      </w:r>
    </w:p>
    <w:p w:rsidR="00B17D80" w:rsidRDefault="00B17D80" w:rsidP="00B17D80">
      <w:pPr>
        <w:pStyle w:val="EW"/>
        <w:tabs>
          <w:tab w:val="left" w:pos="851"/>
        </w:tabs>
        <w:ind w:left="2835" w:hanging="2551"/>
      </w:pPr>
      <w:r>
        <w:tab/>
        <w:t>Text:</w:t>
      </w:r>
      <w:r>
        <w:tab/>
        <w:t>"ЗДРАВСТВУЙТЕ"</w:t>
      </w:r>
    </w:p>
    <w:p w:rsidR="00B17D80" w:rsidRDefault="00B17D80" w:rsidP="00B17D80">
      <w:pPr>
        <w:pStyle w:val="EW"/>
        <w:tabs>
          <w:tab w:val="left" w:pos="851"/>
        </w:tabs>
        <w:ind w:left="2835" w:hanging="2551"/>
      </w:pPr>
      <w:r>
        <w:t>USSD String</w:t>
      </w:r>
    </w:p>
    <w:p w:rsidR="00B17D80" w:rsidRDefault="00B17D80" w:rsidP="00B17D80">
      <w:pPr>
        <w:pStyle w:val="EW"/>
        <w:tabs>
          <w:tab w:val="left" w:pos="851"/>
        </w:tabs>
        <w:ind w:left="2835" w:hanging="2551"/>
      </w:pPr>
      <w:r>
        <w:tab/>
        <w:t>Data coding scheme:</w:t>
      </w:r>
      <w:r>
        <w:tab/>
        <w:t>7-bit default, no message class</w:t>
      </w:r>
    </w:p>
    <w:p w:rsidR="00B17D80" w:rsidRDefault="00B17D80" w:rsidP="00B17D80">
      <w:pPr>
        <w:pStyle w:val="EX"/>
        <w:tabs>
          <w:tab w:val="left" w:pos="851"/>
        </w:tabs>
        <w:ind w:left="2835" w:hanging="2551"/>
      </w:pPr>
      <w:r>
        <w:tab/>
        <w:t>USSD String:</w:t>
      </w:r>
      <w:r>
        <w:tab/>
        <w:t>"ABCDEFGHIJKLMNOPQRSTUVWXYZ-abcdefghijklmnopqrstuvwxyz-</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REGISTER 3.1</w:t>
      </w:r>
    </w:p>
    <w:p w:rsidR="00B17D80" w:rsidRDefault="00B17D80" w:rsidP="00B17D80">
      <w:r>
        <w:t>Logically (only USSD argument)</w:t>
      </w:r>
    </w:p>
    <w:p w:rsidR="00B17D80" w:rsidRDefault="00B17D80" w:rsidP="00B17D80">
      <w:pPr>
        <w:pStyle w:val="EW"/>
        <w:tabs>
          <w:tab w:val="left" w:pos="851"/>
          <w:tab w:val="left" w:pos="1134"/>
        </w:tabs>
        <w:rPr>
          <w:snapToGrid w:val="0"/>
        </w:rPr>
      </w:pPr>
      <w:r>
        <w:rPr>
          <w:snapToGrid w:val="0"/>
        </w:rPr>
        <w:t>ProcessUnstructuredSS-Request ARGUMENT</w:t>
      </w:r>
    </w:p>
    <w:p w:rsidR="00B17D80" w:rsidRDefault="00B17D80" w:rsidP="00B17D80">
      <w:pPr>
        <w:pStyle w:val="EW"/>
        <w:tabs>
          <w:tab w:val="left" w:pos="851"/>
          <w:tab w:val="left" w:pos="1134"/>
        </w:tabs>
        <w:rPr>
          <w:snapToGrid w:val="0"/>
        </w:rPr>
      </w:pPr>
      <w:r>
        <w:rPr>
          <w:snapToGrid w:val="0"/>
        </w:rPr>
        <w:tab/>
        <w:t>USSD-DataCodingScheme:</w:t>
      </w:r>
    </w:p>
    <w:p w:rsidR="00B17D80" w:rsidRDefault="00B17D80" w:rsidP="00B17D80">
      <w:pPr>
        <w:pStyle w:val="EW"/>
        <w:tabs>
          <w:tab w:val="left" w:pos="851"/>
          <w:tab w:val="left" w:pos="1134"/>
        </w:tabs>
        <w:rPr>
          <w:snapToGrid w:val="0"/>
        </w:rPr>
      </w:pPr>
      <w:r>
        <w:rPr>
          <w:snapToGrid w:val="0"/>
        </w:rPr>
        <w:tab/>
      </w:r>
      <w:r>
        <w:rPr>
          <w:snapToGrid w:val="0"/>
        </w:rPr>
        <w:tab/>
        <w:t xml:space="preserve">- </w:t>
      </w:r>
      <w:r>
        <w:t>7-bit default, no message class</w:t>
      </w:r>
    </w:p>
    <w:p w:rsidR="00B17D80" w:rsidRDefault="00B17D80" w:rsidP="00B17D80">
      <w:pPr>
        <w:pStyle w:val="EW"/>
        <w:tabs>
          <w:tab w:val="left" w:pos="851"/>
          <w:tab w:val="left" w:pos="1134"/>
        </w:tabs>
        <w:rPr>
          <w:snapToGrid w:val="0"/>
        </w:rPr>
      </w:pPr>
      <w:r>
        <w:rPr>
          <w:snapToGrid w:val="0"/>
        </w:rPr>
        <w:tab/>
        <w:t>USSD String:</w:t>
      </w:r>
    </w:p>
    <w:p w:rsidR="00B17D80" w:rsidRDefault="00B17D80" w:rsidP="00B17D80">
      <w:pPr>
        <w:pStyle w:val="EX"/>
        <w:tabs>
          <w:tab w:val="left" w:pos="851"/>
          <w:tab w:val="left" w:pos="1134"/>
        </w:tabs>
        <w:rPr>
          <w:snapToGrid w:val="0"/>
        </w:rPr>
      </w:pPr>
      <w:r>
        <w:rPr>
          <w:snapToGrid w:val="0"/>
        </w:rPr>
        <w:tab/>
      </w:r>
      <w:r>
        <w:rPr>
          <w:snapToGrid w:val="0"/>
        </w:rPr>
        <w:tab/>
        <w:t>- "A</w:t>
      </w:r>
      <w:r>
        <w:t>BCDEFGHIJKLMNOPQRSTUVWXYZ-abcdefghijklmnopqrstuvwxyz-1234567890</w:t>
      </w:r>
      <w:r>
        <w:rPr>
          <w:snapToGrid w:val="0"/>
        </w:rPr>
        <w:t>"</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41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58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1</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D9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RELEASE COMPLETE (SS RETURN RESULT) 3.1</w:t>
      </w:r>
    </w:p>
    <w:p w:rsidR="00B17D80" w:rsidRDefault="00B17D80" w:rsidP="00B17D80">
      <w:r>
        <w:t>Logically (only from USSD result):</w:t>
      </w:r>
    </w:p>
    <w:p w:rsidR="00B17D80" w:rsidRDefault="00B17D80" w:rsidP="00B17D80">
      <w:pPr>
        <w:pStyle w:val="EW"/>
        <w:tabs>
          <w:tab w:val="left" w:pos="851"/>
          <w:tab w:val="left" w:pos="1134"/>
        </w:tabs>
      </w:pPr>
      <w:r>
        <w:rPr>
          <w:snapToGrid w:val="0"/>
        </w:rPr>
        <w:t>ProcessUnstructuredSS-Request</w:t>
      </w:r>
      <w:r>
        <w:t xml:space="preserve"> RETURN RESULT</w:t>
      </w:r>
    </w:p>
    <w:p w:rsidR="00B17D80" w:rsidRDefault="00B17D80" w:rsidP="00B17D80">
      <w:pPr>
        <w:pStyle w:val="EW"/>
        <w:tabs>
          <w:tab w:val="left" w:pos="851"/>
          <w:tab w:val="left" w:pos="1134"/>
        </w:tabs>
        <w:rPr>
          <w:snapToGrid w:val="0"/>
        </w:rPr>
      </w:pPr>
      <w:r>
        <w:rPr>
          <w:snapToGrid w:val="0"/>
        </w:rPr>
        <w:tab/>
        <w:t>USSD-DataCodingScheme:</w:t>
      </w:r>
    </w:p>
    <w:p w:rsidR="00B17D80" w:rsidRDefault="00B17D80" w:rsidP="00B17D80">
      <w:pPr>
        <w:pStyle w:val="EW"/>
        <w:tabs>
          <w:tab w:val="left" w:pos="851"/>
          <w:tab w:val="left" w:pos="1134"/>
        </w:tabs>
        <w:rPr>
          <w:snapToGrid w:val="0"/>
        </w:rPr>
      </w:pPr>
      <w:r>
        <w:rPr>
          <w:snapToGrid w:val="0"/>
        </w:rPr>
        <w:tab/>
      </w:r>
      <w:r>
        <w:rPr>
          <w:snapToGrid w:val="0"/>
        </w:rPr>
        <w:tab/>
        <w:t xml:space="preserve">- </w:t>
      </w:r>
      <w:r>
        <w:t>7-bit default, no message class</w:t>
      </w:r>
    </w:p>
    <w:p w:rsidR="00B17D80" w:rsidRDefault="00B17D80" w:rsidP="00B17D80">
      <w:pPr>
        <w:pStyle w:val="EW"/>
        <w:tabs>
          <w:tab w:val="left" w:pos="851"/>
          <w:tab w:val="left" w:pos="1134"/>
        </w:tabs>
        <w:rPr>
          <w:snapToGrid w:val="0"/>
        </w:rPr>
      </w:pPr>
      <w:r>
        <w:rPr>
          <w:snapToGrid w:val="0"/>
        </w:rPr>
        <w:tab/>
        <w:t>USSD String:</w:t>
      </w:r>
    </w:p>
    <w:p w:rsidR="00B17D80" w:rsidRDefault="00B17D80" w:rsidP="00B17D80">
      <w:pPr>
        <w:pStyle w:val="EX"/>
        <w:tabs>
          <w:tab w:val="left" w:pos="851"/>
          <w:tab w:val="left" w:pos="1134"/>
        </w:tabs>
        <w:rPr>
          <w:snapToGrid w:val="0"/>
        </w:rPr>
      </w:pPr>
      <w:r>
        <w:rPr>
          <w:snapToGrid w:val="0"/>
        </w:rPr>
        <w:tab/>
      </w:r>
      <w:r>
        <w:rPr>
          <w:snapToGrid w:val="0"/>
        </w:rPr>
        <w:tab/>
        <w:t>- "</w:t>
      </w:r>
      <w:r>
        <w:t>USSD string received from SS</w:t>
      </w:r>
      <w:r>
        <w:rPr>
          <w:snapToGrid w:val="0"/>
        </w:rPr>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9A</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USSD 3.1.1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USSD</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7-bit default, no message class</w:t>
      </w:r>
    </w:p>
    <w:p w:rsidR="00B17D80" w:rsidRDefault="00B17D80" w:rsidP="00B17D80">
      <w:pPr>
        <w:pStyle w:val="EX"/>
        <w:tabs>
          <w:tab w:val="left" w:pos="851"/>
        </w:tabs>
        <w:ind w:left="2835" w:hanging="2551"/>
      </w:pPr>
      <w:r>
        <w:tab/>
        <w:t>String:</w:t>
      </w:r>
      <w:r>
        <w:tab/>
      </w:r>
      <w:r>
        <w:rPr>
          <w:snapToGrid w:val="0"/>
        </w:rPr>
        <w:t>"</w:t>
      </w:r>
      <w:r>
        <w:t>USSD string received from SS</w:t>
      </w:r>
      <w:r>
        <w:rPr>
          <w:snapToGrid w:val="0"/>
        </w:rPr>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27.22.4.12.3.5</w:t>
      </w:r>
      <w:r>
        <w:tab/>
        <w:t>Test requirement</w:t>
      </w:r>
    </w:p>
    <w:p w:rsidR="00B17D80" w:rsidRDefault="00B17D80" w:rsidP="00B17D80">
      <w:r>
        <w:t>The ME shall operate in the manner defined in expected sequence 3.1.</w:t>
      </w:r>
    </w:p>
    <w:p w:rsidR="00B17D80" w:rsidRDefault="00B17D80" w:rsidP="00B17D80">
      <w:pPr>
        <w:pStyle w:val="Heading4"/>
        <w:tabs>
          <w:tab w:val="left" w:pos="1425"/>
        </w:tabs>
        <w:ind w:left="1425" w:hanging="1425"/>
      </w:pPr>
      <w:bookmarkStart w:id="408" w:name="_Toc502363228"/>
      <w:bookmarkStart w:id="409" w:name="_Toc533173654"/>
      <w:bookmarkStart w:id="410" w:name="_Toc51834075"/>
      <w:r>
        <w:t>27.22.4.13</w:t>
      </w:r>
      <w:r>
        <w:tab/>
        <w:t>SET UP CALL</w:t>
      </w:r>
      <w:bookmarkEnd w:id="408"/>
      <w:bookmarkEnd w:id="409"/>
      <w:bookmarkEnd w:id="410"/>
    </w:p>
    <w:p w:rsidR="00B17D80" w:rsidRDefault="00B17D80" w:rsidP="00B17D80">
      <w:pPr>
        <w:pStyle w:val="Heading5"/>
      </w:pPr>
      <w:bookmarkStart w:id="411" w:name="_Toc502363229"/>
      <w:bookmarkStart w:id="412" w:name="_Toc533173655"/>
      <w:bookmarkStart w:id="413" w:name="_Toc51834076"/>
      <w:r>
        <w:t>27.22.4.13.1</w:t>
      </w:r>
      <w:r>
        <w:tab/>
        <w:t>SET UP CALL (normal)</w:t>
      </w:r>
      <w:bookmarkEnd w:id="411"/>
      <w:bookmarkEnd w:id="412"/>
      <w:bookmarkEnd w:id="413"/>
    </w:p>
    <w:p w:rsidR="00B17D80" w:rsidRDefault="00B17D80" w:rsidP="00B17D80">
      <w:pPr>
        <w:pStyle w:val="H6"/>
      </w:pPr>
      <w:r>
        <w:t>27.22.4.13.1.1</w:t>
      </w:r>
      <w:r>
        <w:tab/>
        <w:t>Definition and applicability</w:t>
      </w:r>
    </w:p>
    <w:p w:rsidR="00B17D80" w:rsidRDefault="00B17D80" w:rsidP="00B17D80">
      <w:r>
        <w:t>See clause 3.2.2.</w:t>
      </w:r>
    </w:p>
    <w:p w:rsidR="00B17D80" w:rsidRDefault="00B17D80" w:rsidP="00B17D80">
      <w:pPr>
        <w:pStyle w:val="H6"/>
      </w:pPr>
      <w:r>
        <w:lastRenderedPageBreak/>
        <w:t>27.22.4.13.1.2</w:t>
      </w:r>
      <w:r>
        <w:tab/>
        <w:t>Conformance requirement</w:t>
      </w:r>
    </w:p>
    <w:p w:rsidR="00B17D80" w:rsidRDefault="00B17D80" w:rsidP="00B17D80">
      <w:r>
        <w:t>The ME shall support the Proactive SIM: Set Up Call facility as defined in:</w:t>
      </w:r>
    </w:p>
    <w:p w:rsidR="00B17D80" w:rsidRDefault="00B17D80" w:rsidP="00B17D80">
      <w:pPr>
        <w:pStyle w:val="B1"/>
      </w:pPr>
      <w:r>
        <w:t>-</w:t>
      </w:r>
      <w:r>
        <w:tab/>
        <w:t>TS 11.14 [15] clause 6.1, clause 6.4.13, clause 6.6.12, clause 12.6, clause 12.7, clause 12.12, clause 12.12.3 and clause 5.2.</w:t>
      </w:r>
    </w:p>
    <w:p w:rsidR="00B17D80" w:rsidRDefault="00B17D80" w:rsidP="00B17D80">
      <w:pPr>
        <w:pStyle w:val="H6"/>
      </w:pPr>
      <w:r>
        <w:t>27.22.4.13.1.3</w:t>
      </w:r>
      <w:r>
        <w:tab/>
        <w:t>Test purpose</w:t>
      </w:r>
    </w:p>
    <w:p w:rsidR="00B17D80" w:rsidRDefault="00B17D80" w:rsidP="00B17D80">
      <w:r>
        <w:t>To verify that the ME accepts the Proactive Command - Set Up Call, displays the alpha identifier to the user, attempts to set up a call to the address and returns the result in the TERMINAL RESPONSE.</w:t>
      </w:r>
    </w:p>
    <w:p w:rsidR="00B17D80" w:rsidRDefault="00B17D80" w:rsidP="00B17D80">
      <w:pPr>
        <w:pStyle w:val="H6"/>
      </w:pPr>
      <w:r>
        <w:t>27.22.4.13.1.4</w:t>
      </w:r>
      <w:r>
        <w:tab/>
        <w:t>Method of test</w:t>
      </w:r>
    </w:p>
    <w:p w:rsidR="00B17D80" w:rsidRDefault="00B17D80" w:rsidP="00B17D80">
      <w:pPr>
        <w:pStyle w:val="H6"/>
      </w:pPr>
      <w:r>
        <w:t>27.22.4.13.1.4.1</w:t>
      </w:r>
      <w:r>
        <w:tab/>
        <w:t>Initial conditions</w:t>
      </w:r>
    </w:p>
    <w:p w:rsidR="00B17D80" w:rsidRDefault="00B17D80" w:rsidP="00B17D80">
      <w:r>
        <w:t>The ME is connected to both the SIM Simulator and the System Simulator.</w:t>
      </w:r>
    </w:p>
    <w:p w:rsidR="00B17D80" w:rsidRDefault="00B17D80" w:rsidP="00B17D80">
      <w:r>
        <w:t>The elementary files are coded as SIM Application Toolkit default.</w:t>
      </w:r>
    </w:p>
    <w:p w:rsidR="00B17D80" w:rsidRDefault="00B17D80" w:rsidP="00B17D80">
      <w:r>
        <w:t>Prior to this test the ME shall have been powered on, performed the PROFILE DOWNLOAD procedure and be in updated idle mode on the system simulator.</w:t>
      </w:r>
    </w:p>
    <w:p w:rsidR="00B17D80" w:rsidRDefault="00B17D80" w:rsidP="00B17D80">
      <w:pPr>
        <w:pStyle w:val="H6"/>
      </w:pPr>
      <w:r>
        <w:t>27.22.4.13.1.4.2</w:t>
      </w:r>
      <w:r>
        <w:tab/>
        <w:t>Procedure</w:t>
      </w:r>
    </w:p>
    <w:p w:rsidR="00B17D80" w:rsidRDefault="00B17D80" w:rsidP="00B17D80">
      <w:pPr>
        <w:keepNext/>
        <w:rPr>
          <w:b/>
        </w:rPr>
      </w:pPr>
      <w:r>
        <w:rPr>
          <w:b/>
        </w:rPr>
        <w:t>Expected Sequence 1.1 (SET UP CALL, call confirmed by the user and connected)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600"/>
        <w:gridCol w:w="3068"/>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600"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06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600"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CALL 1.1.1</w:t>
            </w:r>
          </w:p>
        </w:tc>
        <w:tc>
          <w:tcPr>
            <w:tcW w:w="306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600" w:type="dxa"/>
            <w:tcBorders>
              <w:left w:val="single" w:sz="6" w:space="0" w:color="auto"/>
              <w:right w:val="single" w:sz="6" w:space="0" w:color="auto"/>
            </w:tcBorders>
          </w:tcPr>
          <w:p w:rsidR="00B17D80" w:rsidRDefault="00B17D80" w:rsidP="007B59FD">
            <w:pPr>
              <w:pStyle w:val="TAL"/>
            </w:pPr>
            <w:r>
              <w:t>FETCH</w:t>
            </w:r>
          </w:p>
        </w:tc>
        <w:tc>
          <w:tcPr>
            <w:tcW w:w="306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600" w:type="dxa"/>
            <w:tcBorders>
              <w:left w:val="single" w:sz="6" w:space="0" w:color="auto"/>
              <w:right w:val="single" w:sz="6" w:space="0" w:color="auto"/>
            </w:tcBorders>
          </w:tcPr>
          <w:p w:rsidR="00B17D80" w:rsidRDefault="00B17D80" w:rsidP="007B59FD">
            <w:pPr>
              <w:pStyle w:val="TAL"/>
            </w:pPr>
            <w:r>
              <w:t xml:space="preserve">PROACTIVE COMMAND: SET UP CALL 1.1.1 </w:t>
            </w:r>
          </w:p>
        </w:tc>
        <w:tc>
          <w:tcPr>
            <w:tcW w:w="306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 </w:t>
            </w:r>
          </w:p>
        </w:tc>
        <w:tc>
          <w:tcPr>
            <w:tcW w:w="3600" w:type="dxa"/>
            <w:tcBorders>
              <w:left w:val="single" w:sz="6" w:space="0" w:color="auto"/>
              <w:right w:val="single" w:sz="6" w:space="0" w:color="auto"/>
            </w:tcBorders>
          </w:tcPr>
          <w:p w:rsidR="00B17D80" w:rsidRDefault="00B17D80" w:rsidP="007B59FD">
            <w:pPr>
              <w:pStyle w:val="TAL"/>
            </w:pPr>
            <w:r>
              <w:t>ME displays "Not busy" during user confirmation phase.</w:t>
            </w:r>
          </w:p>
        </w:tc>
        <w:tc>
          <w:tcPr>
            <w:tcW w:w="306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3600" w:type="dxa"/>
            <w:tcBorders>
              <w:left w:val="single" w:sz="6" w:space="0" w:color="auto"/>
              <w:right w:val="single" w:sz="6" w:space="0" w:color="auto"/>
            </w:tcBorders>
          </w:tcPr>
          <w:p w:rsidR="00B17D80" w:rsidRDefault="00B17D80" w:rsidP="007B59FD">
            <w:pPr>
              <w:pStyle w:val="TAL"/>
            </w:pPr>
            <w:r>
              <w:t>The user confirms the call set up</w:t>
            </w:r>
          </w:p>
        </w:tc>
        <w:tc>
          <w:tcPr>
            <w:tcW w:w="3068" w:type="dxa"/>
            <w:tcBorders>
              <w:left w:val="single" w:sz="6" w:space="0" w:color="auto"/>
              <w:right w:val="single" w:sz="6" w:space="0" w:color="auto"/>
            </w:tcBorders>
          </w:tcPr>
          <w:p w:rsidR="00B17D80" w:rsidRDefault="00B17D80" w:rsidP="007B59FD">
            <w:pPr>
              <w:pStyle w:val="TAL"/>
            </w:pPr>
            <w:r>
              <w:t>[user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8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SS </w:t>
            </w:r>
          </w:p>
        </w:tc>
        <w:tc>
          <w:tcPr>
            <w:tcW w:w="3600" w:type="dxa"/>
            <w:tcBorders>
              <w:left w:val="single" w:sz="6" w:space="0" w:color="auto"/>
              <w:right w:val="single" w:sz="6" w:space="0" w:color="auto"/>
            </w:tcBorders>
          </w:tcPr>
          <w:p w:rsidR="00B17D80" w:rsidRDefault="00B17D80" w:rsidP="007B59FD">
            <w:pPr>
              <w:pStyle w:val="TAL"/>
            </w:pPr>
            <w:r>
              <w:t>The ME attempts to set up a call to "+012340123456"</w:t>
            </w:r>
          </w:p>
        </w:tc>
        <w:tc>
          <w:tcPr>
            <w:tcW w:w="306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3600"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3068" w:type="dxa"/>
            <w:tcBorders>
              <w:left w:val="single" w:sz="6" w:space="0" w:color="auto"/>
              <w:right w:val="single" w:sz="6" w:space="0" w:color="auto"/>
            </w:tcBorders>
          </w:tcPr>
          <w:p w:rsidR="00B17D80" w:rsidRDefault="00B17D80" w:rsidP="007B59FD">
            <w:pPr>
              <w:pStyle w:val="TAL"/>
            </w:pPr>
            <w:r>
              <w:t>[The SS also has to handle the START DTMF and STOP DTMF messages sent by the ME in an appropriate way]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3600" w:type="dxa"/>
            <w:tcBorders>
              <w:left w:val="single" w:sz="6" w:space="0" w:color="auto"/>
              <w:right w:val="single" w:sz="6" w:space="0" w:color="auto"/>
            </w:tcBorders>
          </w:tcPr>
          <w:p w:rsidR="00B17D80" w:rsidRDefault="00B17D80" w:rsidP="007B59FD">
            <w:pPr>
              <w:pStyle w:val="TAL"/>
            </w:pPr>
            <w:r>
              <w:t>TERMINAL RESPONSE: SET UP CALL 1.1.1</w:t>
            </w:r>
          </w:p>
          <w:p w:rsidR="00B17D80" w:rsidRDefault="00B17D80" w:rsidP="007B59FD">
            <w:pPr>
              <w:pStyle w:val="TAL"/>
            </w:pPr>
            <w:r>
              <w:t>The ME shall not update EF LND with the called party address.</w:t>
            </w:r>
          </w:p>
        </w:tc>
        <w:tc>
          <w:tcPr>
            <w:tcW w:w="3068"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9</w:t>
            </w:r>
          </w:p>
        </w:tc>
        <w:tc>
          <w:tcPr>
            <w:tcW w:w="128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3600" w:type="dxa"/>
            <w:tcBorders>
              <w:left w:val="single" w:sz="6" w:space="0" w:color="auto"/>
              <w:bottom w:val="single" w:sz="4" w:space="0" w:color="auto"/>
              <w:right w:val="single" w:sz="6" w:space="0" w:color="auto"/>
            </w:tcBorders>
          </w:tcPr>
          <w:p w:rsidR="00B17D80" w:rsidRDefault="00B17D80" w:rsidP="007B59FD">
            <w:pPr>
              <w:pStyle w:val="TAL"/>
            </w:pPr>
            <w:r>
              <w:t>The user ends the call after 10 s.</w:t>
            </w:r>
          </w:p>
          <w:p w:rsidR="00B17D80" w:rsidRDefault="00B17D80" w:rsidP="007B59FD">
            <w:pPr>
              <w:pStyle w:val="TAL"/>
            </w:pPr>
            <w:r>
              <w:t>The ME returns to idle mode.</w:t>
            </w:r>
          </w:p>
        </w:tc>
        <w:tc>
          <w:tcPr>
            <w:tcW w:w="3068"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CALL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Network</w:t>
      </w:r>
    </w:p>
    <w:p w:rsidR="00B17D80" w:rsidRDefault="00B17D80" w:rsidP="00B17D80">
      <w:pPr>
        <w:pStyle w:val="EW"/>
        <w:tabs>
          <w:tab w:val="left" w:pos="851"/>
        </w:tabs>
        <w:ind w:left="2835" w:hanging="2551"/>
      </w:pPr>
      <w:r w:rsidRPr="00F51EF9">
        <w:rPr>
          <w:lang w:val="fr-FR"/>
        </w:rPr>
        <w:tab/>
      </w:r>
      <w:r>
        <w:t>Alpha identifier:</w:t>
      </w:r>
      <w:r>
        <w:tab/>
        <w:t>"Not busy"</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X"/>
        <w:tabs>
          <w:tab w:val="left" w:pos="851"/>
        </w:tabs>
        <w:ind w:left="2835" w:hanging="2551"/>
      </w:pPr>
      <w:r>
        <w:lastRenderedPageBreak/>
        <w:tab/>
        <w:t>Dialling number string</w:t>
      </w:r>
      <w:r>
        <w:tab/>
        <w:t>"012340123456p1p2"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1</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 xml:space="preserve">TERMINAL RESPONSE: SET UP CALL 1.1.1 </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 xml:space="preserve">Result </w:t>
      </w:r>
    </w:p>
    <w:p w:rsidR="00B17D80" w:rsidRDefault="00B17D80" w:rsidP="00B17D80">
      <w:pPr>
        <w:pStyle w:val="EX"/>
        <w:tabs>
          <w:tab w:val="left" w:pos="851"/>
        </w:tabs>
        <w:ind w:left="2835" w:hanging="2551"/>
      </w:pPr>
      <w:r>
        <w:tab/>
        <w:t>General Result:</w:t>
      </w:r>
      <w:r>
        <w:tab/>
        <w:t xml:space="preserve">Command performed successfully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1.2 (SET UP CALL, call rejected by the user)</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CALL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CALL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 </w:t>
            </w:r>
          </w:p>
        </w:tc>
        <w:tc>
          <w:tcPr>
            <w:tcW w:w="2892" w:type="dxa"/>
            <w:tcBorders>
              <w:left w:val="single" w:sz="6" w:space="0" w:color="auto"/>
              <w:right w:val="single" w:sz="6" w:space="0" w:color="auto"/>
            </w:tcBorders>
          </w:tcPr>
          <w:p w:rsidR="00B17D80" w:rsidRDefault="00B17D80" w:rsidP="007B59FD">
            <w:pPr>
              <w:pStyle w:val="TAL"/>
            </w:pPr>
            <w:r>
              <w:t xml:space="preserve">ME displays "Not busy" during the user confirmation phase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user rejects the set up call </w:t>
            </w:r>
          </w:p>
        </w:tc>
        <w:tc>
          <w:tcPr>
            <w:tcW w:w="3776" w:type="dxa"/>
            <w:tcBorders>
              <w:left w:val="single" w:sz="6" w:space="0" w:color="auto"/>
              <w:right w:val="single" w:sz="6" w:space="0" w:color="auto"/>
            </w:tcBorders>
          </w:tcPr>
          <w:p w:rsidR="00B17D80" w:rsidRDefault="00B17D80" w:rsidP="007B59FD">
            <w:pPr>
              <w:pStyle w:val="TAL"/>
            </w:pPr>
            <w:r>
              <w:t>[user rejects the call]</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2892" w:type="dxa"/>
            <w:tcBorders>
              <w:left w:val="single" w:sz="6" w:space="0" w:color="auto"/>
              <w:right w:val="single" w:sz="6" w:space="0" w:color="auto"/>
            </w:tcBorders>
          </w:tcPr>
          <w:p w:rsidR="00B17D80" w:rsidRDefault="00B17D80" w:rsidP="007B59FD">
            <w:pPr>
              <w:pStyle w:val="TAL"/>
            </w:pPr>
            <w:r>
              <w:t>TERMINAL RESPONSE: SET UP CALL 1.2.1</w:t>
            </w:r>
          </w:p>
        </w:tc>
        <w:tc>
          <w:tcPr>
            <w:tcW w:w="3776" w:type="dxa"/>
            <w:tcBorders>
              <w:left w:val="single" w:sz="6" w:space="0" w:color="auto"/>
              <w:right w:val="single" w:sz="6" w:space="0" w:color="auto"/>
            </w:tcBorders>
          </w:tcPr>
          <w:p w:rsidR="00B17D80" w:rsidRDefault="00B17D80" w:rsidP="007B59FD">
            <w:pPr>
              <w:pStyle w:val="TAL"/>
            </w:pPr>
            <w:r>
              <w:t>[User did not accept call set-up request]</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8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USER </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The ME returns in idle mode.</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 xml:space="preserve">TERMINAL RESPONSE: SET UP CALL 1.2.1 </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ind w:left="851" w:hanging="567"/>
      </w:pPr>
      <w:r>
        <w:t xml:space="preserve">Result </w:t>
      </w:r>
    </w:p>
    <w:p w:rsidR="00B17D80" w:rsidRDefault="00B17D80" w:rsidP="00B17D80">
      <w:pPr>
        <w:pStyle w:val="EW"/>
        <w:ind w:left="851" w:hanging="567"/>
      </w:pPr>
      <w:r>
        <w:tab/>
        <w:t>General Result:</w:t>
      </w:r>
      <w:r>
        <w:tab/>
        <w:t>User did not accept the proactive command</w:t>
      </w:r>
    </w:p>
    <w:p w:rsidR="00B17D80" w:rsidRDefault="00B17D80" w:rsidP="00B17D80">
      <w:pPr>
        <w:pStyle w:val="EW"/>
        <w:ind w:left="851" w:hanging="567"/>
      </w:pP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425"/>
        <w:gridCol w:w="709"/>
        <w:gridCol w:w="709"/>
        <w:gridCol w:w="425"/>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r>
    </w:tbl>
    <w:p w:rsidR="00B17D80" w:rsidRDefault="00B17D80" w:rsidP="00B17D80">
      <w:pPr>
        <w:pStyle w:val="FP"/>
      </w:pPr>
    </w:p>
    <w:p w:rsidR="00B17D80" w:rsidRDefault="00B17D80" w:rsidP="00B17D80">
      <w:pPr>
        <w:keepNext/>
        <w:rPr>
          <w:b/>
        </w:rPr>
      </w:pPr>
      <w:r>
        <w:rPr>
          <w:b/>
        </w:rPr>
        <w:lastRenderedPageBreak/>
        <w:t>Expected Sequence 1.3 Void</w:t>
      </w:r>
    </w:p>
    <w:p w:rsidR="00B17D80" w:rsidRDefault="00B17D80" w:rsidP="00B17D80">
      <w:pPr>
        <w:keepNext/>
        <w:rPr>
          <w:b/>
        </w:rPr>
      </w:pPr>
      <w:r>
        <w:rPr>
          <w:b/>
        </w:rPr>
        <w:t>Expected Sequence 1.4 (SET UP CALL, putting all other calls on hold, ME busy)</w:t>
      </w:r>
    </w:p>
    <w:p w:rsidR="00B17D80" w:rsidRDefault="00B17D80" w:rsidP="00B17D80">
      <w:pPr>
        <w:keepNext/>
      </w:pPr>
      <w:r>
        <w:t>ME is busy on a call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458"/>
        <w:gridCol w:w="3210"/>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458"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210"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458"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CALL 1.4.1</w:t>
            </w:r>
          </w:p>
        </w:tc>
        <w:tc>
          <w:tcPr>
            <w:tcW w:w="321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458" w:type="dxa"/>
            <w:tcBorders>
              <w:left w:val="single" w:sz="6" w:space="0" w:color="auto"/>
              <w:right w:val="single" w:sz="6" w:space="0" w:color="auto"/>
            </w:tcBorders>
          </w:tcPr>
          <w:p w:rsidR="00B17D80" w:rsidRDefault="00B17D80" w:rsidP="007B59FD">
            <w:pPr>
              <w:pStyle w:val="TAL"/>
            </w:pPr>
            <w:r>
              <w:t>FETCH</w:t>
            </w:r>
          </w:p>
        </w:tc>
        <w:tc>
          <w:tcPr>
            <w:tcW w:w="321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458" w:type="dxa"/>
            <w:tcBorders>
              <w:left w:val="single" w:sz="6" w:space="0" w:color="auto"/>
              <w:right w:val="single" w:sz="6" w:space="0" w:color="auto"/>
            </w:tcBorders>
          </w:tcPr>
          <w:p w:rsidR="00B17D80" w:rsidRDefault="00B17D80" w:rsidP="007B59FD">
            <w:pPr>
              <w:pStyle w:val="TAL"/>
            </w:pPr>
            <w:r>
              <w:t xml:space="preserve">PROACTIVE COMMAND: SET UP CALL 1.4.1 </w:t>
            </w:r>
          </w:p>
        </w:tc>
        <w:tc>
          <w:tcPr>
            <w:tcW w:w="3210" w:type="dxa"/>
            <w:tcBorders>
              <w:left w:val="single" w:sz="6" w:space="0" w:color="auto"/>
              <w:right w:val="single" w:sz="6" w:space="0" w:color="auto"/>
            </w:tcBorders>
          </w:tcPr>
          <w:p w:rsidR="00B17D80" w:rsidRDefault="00B17D80" w:rsidP="007B59FD">
            <w:pPr>
              <w:pStyle w:val="TAL"/>
            </w:pPr>
            <w:r>
              <w:t>[putting all other calls on hold]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 </w:t>
            </w:r>
          </w:p>
        </w:tc>
        <w:tc>
          <w:tcPr>
            <w:tcW w:w="3458" w:type="dxa"/>
            <w:tcBorders>
              <w:left w:val="single" w:sz="6" w:space="0" w:color="auto"/>
              <w:right w:val="single" w:sz="6" w:space="0" w:color="auto"/>
            </w:tcBorders>
          </w:tcPr>
          <w:p w:rsidR="00B17D80" w:rsidRDefault="00B17D80" w:rsidP="007B59FD">
            <w:pPr>
              <w:pStyle w:val="TAL"/>
            </w:pPr>
            <w:r>
              <w:t>ME displays "On hold" during the user confirmation phase</w:t>
            </w:r>
          </w:p>
        </w:tc>
        <w:tc>
          <w:tcPr>
            <w:tcW w:w="321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3458" w:type="dxa"/>
            <w:tcBorders>
              <w:left w:val="single" w:sz="6" w:space="0" w:color="auto"/>
              <w:right w:val="single" w:sz="6" w:space="0" w:color="auto"/>
            </w:tcBorders>
          </w:tcPr>
          <w:p w:rsidR="00B17D80" w:rsidRDefault="00B17D80" w:rsidP="007B59FD">
            <w:pPr>
              <w:pStyle w:val="TAL"/>
            </w:pPr>
            <w:r>
              <w:t xml:space="preserve">The user confirms the set up call </w:t>
            </w:r>
          </w:p>
        </w:tc>
        <w:tc>
          <w:tcPr>
            <w:tcW w:w="3210" w:type="dxa"/>
            <w:tcBorders>
              <w:left w:val="single" w:sz="6" w:space="0" w:color="auto"/>
              <w:right w:val="single" w:sz="6" w:space="0" w:color="auto"/>
            </w:tcBorders>
          </w:tcPr>
          <w:p w:rsidR="00B17D80" w:rsidRDefault="00B17D80" w:rsidP="007B59FD">
            <w:pPr>
              <w:pStyle w:val="TAL"/>
            </w:pPr>
            <w:r>
              <w:t>[user confirms the call]</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8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SS</w:t>
            </w:r>
          </w:p>
        </w:tc>
        <w:tc>
          <w:tcPr>
            <w:tcW w:w="3458" w:type="dxa"/>
            <w:tcBorders>
              <w:left w:val="single" w:sz="6" w:space="0" w:color="auto"/>
              <w:right w:val="single" w:sz="6" w:space="0" w:color="auto"/>
            </w:tcBorders>
          </w:tcPr>
          <w:p w:rsidR="00B17D80" w:rsidRDefault="00B17D80" w:rsidP="007B59FD">
            <w:pPr>
              <w:pStyle w:val="TAL"/>
            </w:pPr>
            <w:r>
              <w:t>The active call is put on hold</w:t>
            </w:r>
          </w:p>
        </w:tc>
        <w:tc>
          <w:tcPr>
            <w:tcW w:w="321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SS </w:t>
            </w:r>
          </w:p>
        </w:tc>
        <w:tc>
          <w:tcPr>
            <w:tcW w:w="3458" w:type="dxa"/>
            <w:tcBorders>
              <w:left w:val="single" w:sz="6" w:space="0" w:color="auto"/>
              <w:right w:val="single" w:sz="6" w:space="0" w:color="auto"/>
            </w:tcBorders>
          </w:tcPr>
          <w:p w:rsidR="00B17D80" w:rsidRDefault="00B17D80" w:rsidP="007B59FD">
            <w:pPr>
              <w:pStyle w:val="TAL"/>
            </w:pPr>
            <w:r>
              <w:t>The ME attempts to set up a call to "+012340123456"</w:t>
            </w:r>
          </w:p>
        </w:tc>
        <w:tc>
          <w:tcPr>
            <w:tcW w:w="321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3458"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3210" w:type="dxa"/>
            <w:tcBorders>
              <w:left w:val="single" w:sz="6" w:space="0" w:color="auto"/>
              <w:right w:val="single" w:sz="6" w:space="0" w:color="auto"/>
            </w:tcBorders>
          </w:tcPr>
          <w:p w:rsidR="00B17D80" w:rsidRDefault="00B17D80" w:rsidP="007B59FD">
            <w:pPr>
              <w:pStyle w:val="TAL"/>
            </w:pPr>
            <w:r>
              <w:t>[The SS also has to handle the START DTMF and STOP DTMF messages sent by the ME in an appropriate way]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3458" w:type="dxa"/>
            <w:tcBorders>
              <w:left w:val="single" w:sz="6" w:space="0" w:color="auto"/>
              <w:right w:val="single" w:sz="6" w:space="0" w:color="auto"/>
            </w:tcBorders>
          </w:tcPr>
          <w:p w:rsidR="00B17D80" w:rsidRDefault="00B17D80" w:rsidP="007B59FD">
            <w:pPr>
              <w:pStyle w:val="TAL"/>
            </w:pPr>
            <w:r>
              <w:t>TERMINAL RESPONSE: SET UP CALL 1.4.1</w:t>
            </w:r>
          </w:p>
        </w:tc>
        <w:tc>
          <w:tcPr>
            <w:tcW w:w="3210"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10</w:t>
            </w:r>
          </w:p>
        </w:tc>
        <w:tc>
          <w:tcPr>
            <w:tcW w:w="128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3458" w:type="dxa"/>
            <w:tcBorders>
              <w:left w:val="single" w:sz="6" w:space="0" w:color="auto"/>
              <w:bottom w:val="single" w:sz="4" w:space="0" w:color="auto"/>
              <w:right w:val="single" w:sz="6" w:space="0" w:color="auto"/>
            </w:tcBorders>
          </w:tcPr>
          <w:p w:rsidR="00B17D80" w:rsidRDefault="00B17D80" w:rsidP="007B59FD">
            <w:pPr>
              <w:pStyle w:val="TAL"/>
            </w:pPr>
            <w:r>
              <w:t>The user ends the call after 10 s.</w:t>
            </w:r>
          </w:p>
          <w:p w:rsidR="00B17D80" w:rsidRDefault="00B17D80" w:rsidP="007B59FD">
            <w:pPr>
              <w:pStyle w:val="TAL"/>
            </w:pPr>
            <w:r>
              <w:t>The ME retrieves the previous call automatically or on request of the user</w:t>
            </w:r>
          </w:p>
        </w:tc>
        <w:tc>
          <w:tcPr>
            <w:tcW w:w="3210"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CALL 1.4.1</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 xml:space="preserve">putting all other calls on hold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Network</w:t>
      </w:r>
    </w:p>
    <w:p w:rsidR="00B17D80" w:rsidRDefault="00B17D80" w:rsidP="00B17D80">
      <w:pPr>
        <w:pStyle w:val="EW"/>
        <w:tabs>
          <w:tab w:val="left" w:pos="851"/>
        </w:tabs>
        <w:ind w:left="2835" w:hanging="2551"/>
      </w:pPr>
      <w:r w:rsidRPr="00F51EF9">
        <w:rPr>
          <w:lang w:val="fr-FR"/>
        </w:rPr>
        <w:tab/>
      </w:r>
      <w:r>
        <w:t>Alpha identifier:</w:t>
      </w:r>
      <w:r>
        <w:tab/>
        <w:t>"On hold"</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X"/>
        <w:tabs>
          <w:tab w:val="left" w:pos="851"/>
        </w:tabs>
        <w:ind w:left="2835" w:hanging="2551"/>
      </w:pPr>
      <w:r>
        <w:tab/>
        <w:t>Dialling number string</w:t>
      </w:r>
      <w:r>
        <w:tab/>
        <w:t>"012340123456p1p2"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CALL 1.4.1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 xml:space="preserve">putting all other calls on hold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 xml:space="preserve">Command performed successfully </w:t>
      </w:r>
    </w:p>
    <w:p w:rsidR="00B17D80" w:rsidRDefault="00B17D80" w:rsidP="00B17D80">
      <w:pPr>
        <w:keepNext/>
        <w:keepLines/>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1.5 (SET UP CALL, disconnecting all other calls, ME busy)</w:t>
      </w:r>
    </w:p>
    <w:p w:rsidR="00B17D80" w:rsidRDefault="00B17D80" w:rsidP="00B17D80">
      <w:pPr>
        <w:keepNext/>
      </w:pPr>
      <w:r>
        <w:t>ME is busy on a call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600"/>
        <w:gridCol w:w="3068"/>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600"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06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600"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CALL 1.5.1</w:t>
            </w:r>
          </w:p>
        </w:tc>
        <w:tc>
          <w:tcPr>
            <w:tcW w:w="306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600" w:type="dxa"/>
            <w:tcBorders>
              <w:left w:val="single" w:sz="6" w:space="0" w:color="auto"/>
              <w:right w:val="single" w:sz="6" w:space="0" w:color="auto"/>
            </w:tcBorders>
          </w:tcPr>
          <w:p w:rsidR="00B17D80" w:rsidRDefault="00B17D80" w:rsidP="007B59FD">
            <w:pPr>
              <w:pStyle w:val="TAL"/>
            </w:pPr>
            <w:r>
              <w:t>FETCH</w:t>
            </w:r>
          </w:p>
        </w:tc>
        <w:tc>
          <w:tcPr>
            <w:tcW w:w="306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600" w:type="dxa"/>
            <w:tcBorders>
              <w:left w:val="single" w:sz="6" w:space="0" w:color="auto"/>
              <w:right w:val="single" w:sz="6" w:space="0" w:color="auto"/>
            </w:tcBorders>
          </w:tcPr>
          <w:p w:rsidR="00B17D80" w:rsidRDefault="00B17D80" w:rsidP="007B59FD">
            <w:pPr>
              <w:pStyle w:val="TAL"/>
            </w:pPr>
            <w:r>
              <w:t>PROACTIVE COMMAND: SET UP CALL 1.5.1</w:t>
            </w:r>
          </w:p>
        </w:tc>
        <w:tc>
          <w:tcPr>
            <w:tcW w:w="3068" w:type="dxa"/>
            <w:tcBorders>
              <w:left w:val="single" w:sz="6" w:space="0" w:color="auto"/>
              <w:right w:val="single" w:sz="6" w:space="0" w:color="auto"/>
            </w:tcBorders>
          </w:tcPr>
          <w:p w:rsidR="00B17D80" w:rsidRDefault="00B17D80" w:rsidP="007B59FD">
            <w:pPr>
              <w:pStyle w:val="TAL"/>
            </w:pPr>
            <w:r>
              <w:t>[disconnecting all other calls]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 </w:t>
            </w:r>
          </w:p>
        </w:tc>
        <w:tc>
          <w:tcPr>
            <w:tcW w:w="3600" w:type="dxa"/>
            <w:tcBorders>
              <w:left w:val="single" w:sz="6" w:space="0" w:color="auto"/>
              <w:right w:val="single" w:sz="6" w:space="0" w:color="auto"/>
            </w:tcBorders>
          </w:tcPr>
          <w:p w:rsidR="00B17D80" w:rsidRDefault="00B17D80" w:rsidP="007B59FD">
            <w:pPr>
              <w:pStyle w:val="TAL"/>
            </w:pPr>
            <w:r>
              <w:t>ME displays "Disconnect" during the user confirmation phase</w:t>
            </w:r>
          </w:p>
        </w:tc>
        <w:tc>
          <w:tcPr>
            <w:tcW w:w="306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3600" w:type="dxa"/>
            <w:tcBorders>
              <w:left w:val="single" w:sz="6" w:space="0" w:color="auto"/>
              <w:right w:val="single" w:sz="6" w:space="0" w:color="auto"/>
            </w:tcBorders>
          </w:tcPr>
          <w:p w:rsidR="00B17D80" w:rsidRDefault="00B17D80" w:rsidP="007B59FD">
            <w:pPr>
              <w:pStyle w:val="TAL"/>
            </w:pPr>
            <w:r>
              <w:t xml:space="preserve">The user confirms the set up call </w:t>
            </w:r>
          </w:p>
        </w:tc>
        <w:tc>
          <w:tcPr>
            <w:tcW w:w="3068" w:type="dxa"/>
            <w:tcBorders>
              <w:left w:val="single" w:sz="6" w:space="0" w:color="auto"/>
              <w:right w:val="single" w:sz="6" w:space="0" w:color="auto"/>
            </w:tcBorders>
          </w:tcPr>
          <w:p w:rsidR="00B17D80" w:rsidRDefault="00B17D80" w:rsidP="007B59FD">
            <w:pPr>
              <w:pStyle w:val="TAL"/>
            </w:pPr>
            <w:r>
              <w:t>[user confirms the call]</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8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SS</w:t>
            </w:r>
          </w:p>
        </w:tc>
        <w:tc>
          <w:tcPr>
            <w:tcW w:w="3600" w:type="dxa"/>
            <w:tcBorders>
              <w:left w:val="single" w:sz="6" w:space="0" w:color="auto"/>
              <w:right w:val="single" w:sz="6" w:space="0" w:color="auto"/>
            </w:tcBorders>
          </w:tcPr>
          <w:p w:rsidR="00B17D80" w:rsidRDefault="00B17D80" w:rsidP="007B59FD">
            <w:pPr>
              <w:pStyle w:val="TAL"/>
            </w:pPr>
            <w:r>
              <w:t>The ME disconnects the active call</w:t>
            </w:r>
          </w:p>
        </w:tc>
        <w:tc>
          <w:tcPr>
            <w:tcW w:w="306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SS </w:t>
            </w:r>
          </w:p>
        </w:tc>
        <w:tc>
          <w:tcPr>
            <w:tcW w:w="3600" w:type="dxa"/>
            <w:tcBorders>
              <w:left w:val="single" w:sz="6" w:space="0" w:color="auto"/>
              <w:right w:val="single" w:sz="6" w:space="0" w:color="auto"/>
            </w:tcBorders>
          </w:tcPr>
          <w:p w:rsidR="00B17D80" w:rsidRDefault="00B17D80" w:rsidP="007B59FD">
            <w:pPr>
              <w:pStyle w:val="TAL"/>
            </w:pPr>
            <w:r>
              <w:t>The ME attempts to set up a call to "+012340123456"</w:t>
            </w:r>
          </w:p>
        </w:tc>
        <w:tc>
          <w:tcPr>
            <w:tcW w:w="306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3600"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3068" w:type="dxa"/>
            <w:tcBorders>
              <w:left w:val="single" w:sz="6" w:space="0" w:color="auto"/>
              <w:right w:val="single" w:sz="6" w:space="0" w:color="auto"/>
            </w:tcBorders>
          </w:tcPr>
          <w:p w:rsidR="00B17D80" w:rsidRDefault="00B17D80" w:rsidP="007B59FD">
            <w:pPr>
              <w:pStyle w:val="TAL"/>
            </w:pPr>
            <w:r>
              <w:t>[The SS also has to handle the START DTMF and STOP DTMF messages sent by the ME in an appropriate way]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3600" w:type="dxa"/>
            <w:tcBorders>
              <w:left w:val="single" w:sz="6" w:space="0" w:color="auto"/>
              <w:right w:val="single" w:sz="6" w:space="0" w:color="auto"/>
            </w:tcBorders>
          </w:tcPr>
          <w:p w:rsidR="00B17D80" w:rsidRDefault="00B17D80" w:rsidP="007B59FD">
            <w:pPr>
              <w:pStyle w:val="TAL"/>
            </w:pPr>
            <w:r>
              <w:t xml:space="preserve">TERMINAL RESPONSE: SET UP CALL 1.5.1 </w:t>
            </w:r>
          </w:p>
        </w:tc>
        <w:tc>
          <w:tcPr>
            <w:tcW w:w="3068"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10</w:t>
            </w:r>
          </w:p>
        </w:tc>
        <w:tc>
          <w:tcPr>
            <w:tcW w:w="128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3600" w:type="dxa"/>
            <w:tcBorders>
              <w:left w:val="single" w:sz="6" w:space="0" w:color="auto"/>
              <w:bottom w:val="single" w:sz="4" w:space="0" w:color="auto"/>
              <w:right w:val="single" w:sz="6" w:space="0" w:color="auto"/>
            </w:tcBorders>
          </w:tcPr>
          <w:p w:rsidR="00B17D80" w:rsidRDefault="00B17D80" w:rsidP="007B59FD">
            <w:pPr>
              <w:pStyle w:val="TAL"/>
            </w:pPr>
            <w:r>
              <w:t>The user ends the call after 10 s.</w:t>
            </w:r>
          </w:p>
        </w:tc>
        <w:tc>
          <w:tcPr>
            <w:tcW w:w="3068"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CALL 1.5.1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 xml:space="preserve">disconnecting all other calls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Network</w:t>
      </w:r>
    </w:p>
    <w:p w:rsidR="00B17D80" w:rsidRDefault="00B17D80" w:rsidP="00B17D80">
      <w:pPr>
        <w:pStyle w:val="EW"/>
        <w:tabs>
          <w:tab w:val="left" w:pos="851"/>
        </w:tabs>
        <w:ind w:left="2835" w:hanging="2551"/>
      </w:pPr>
      <w:r w:rsidRPr="00F51EF9">
        <w:rPr>
          <w:lang w:val="fr-FR"/>
        </w:rPr>
        <w:tab/>
      </w:r>
      <w:r>
        <w:t>Alpha identifier:</w:t>
      </w:r>
      <w:r>
        <w:tab/>
        <w:t>"Disconnect"</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X"/>
        <w:tabs>
          <w:tab w:val="left" w:pos="851"/>
        </w:tabs>
        <w:ind w:left="2835" w:hanging="2551"/>
      </w:pPr>
      <w:r>
        <w:tab/>
        <w:t>Dialling number string</w:t>
      </w:r>
      <w:r>
        <w:tab/>
        <w:t>"012340123456p1p2"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CALL 1.5.1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 xml:space="preserve">putting all other calls on hold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lastRenderedPageBreak/>
        <w:tab/>
        <w:t>General Result:</w:t>
      </w:r>
      <w:r>
        <w:tab/>
        <w:t xml:space="preserve">Command performed successfully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1.6 (SET UP CALL, only if not currently busy on another call, ME busy)</w:t>
      </w:r>
    </w:p>
    <w:p w:rsidR="00B17D80" w:rsidRDefault="00B17D80" w:rsidP="00B17D80">
      <w:pPr>
        <w:keepNext/>
      </w:pPr>
      <w:r>
        <w:t>ME is busy on a call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10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10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10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CALL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10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10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CALL 1.1.1</w:t>
            </w:r>
          </w:p>
        </w:tc>
        <w:tc>
          <w:tcPr>
            <w:tcW w:w="3776" w:type="dxa"/>
            <w:tcBorders>
              <w:left w:val="single" w:sz="6" w:space="0" w:color="auto"/>
              <w:right w:val="single" w:sz="6" w:space="0" w:color="auto"/>
            </w:tcBorders>
          </w:tcPr>
          <w:p w:rsidR="00B17D80" w:rsidRDefault="00B17D80" w:rsidP="007B59FD">
            <w:pPr>
              <w:pStyle w:val="TAL"/>
            </w:pPr>
            <w:r>
              <w:t>[only if not currently busy on another call]</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4</w:t>
            </w:r>
          </w:p>
        </w:tc>
        <w:tc>
          <w:tcPr>
            <w:tcW w:w="110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SET UP CALL 1.6.1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[ME currently unable to process command]</w:t>
            </w:r>
          </w:p>
        </w:tc>
      </w:tr>
    </w:tbl>
    <w:p w:rsidR="00B17D80" w:rsidRDefault="00B17D80" w:rsidP="00B17D80">
      <w:pPr>
        <w:pStyle w:val="FP"/>
      </w:pPr>
    </w:p>
    <w:p w:rsidR="00B17D80" w:rsidRDefault="00B17D80" w:rsidP="00B17D80">
      <w:r>
        <w:t>TERMINAL RESPONSE: SET UP CALL 1.6.1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 xml:space="preserve">only if not currently busy on another call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 xml:space="preserve">Result </w:t>
      </w:r>
    </w:p>
    <w:p w:rsidR="00B17D80" w:rsidRDefault="00B17D80" w:rsidP="00B17D80">
      <w:pPr>
        <w:pStyle w:val="EW"/>
        <w:tabs>
          <w:tab w:val="left" w:pos="851"/>
        </w:tabs>
        <w:ind w:left="2835" w:hanging="2551"/>
      </w:pPr>
      <w:r>
        <w:tab/>
        <w:t>General Result:</w:t>
      </w:r>
      <w:r>
        <w:tab/>
        <w:t>ME currently unable to process command</w:t>
      </w:r>
    </w:p>
    <w:p w:rsidR="00B17D80" w:rsidRDefault="00B17D80" w:rsidP="00B17D80">
      <w:pPr>
        <w:pStyle w:val="EX"/>
        <w:tabs>
          <w:tab w:val="left" w:pos="851"/>
        </w:tabs>
        <w:ind w:left="2835" w:hanging="2551"/>
      </w:pPr>
      <w:r>
        <w:tab/>
        <w:t>Additional Information:</w:t>
      </w:r>
      <w:r>
        <w:tab/>
        <w:t>ME currently busy on call</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 xml:space="preserve">Expected Sequence 1.7 (SET UP CALL, putting all other calls on hold, call hold is not allowed) </w:t>
      </w:r>
    </w:p>
    <w:p w:rsidR="00B17D80" w:rsidRDefault="00B17D80" w:rsidP="00B17D80">
      <w:pPr>
        <w:keepNext/>
      </w:pPr>
      <w:r>
        <w:t>ME is busy on a call. The system simulator shall be configured to not allow Call Hold.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996"/>
        <w:tblGridChange w:id="414">
          <w:tblGrid>
            <w:gridCol w:w="737"/>
            <w:gridCol w:w="1282"/>
            <w:gridCol w:w="2892"/>
            <w:gridCol w:w="3996"/>
          </w:tblGrid>
        </w:tblGridChange>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99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CALL 1.4.1</w:t>
            </w:r>
          </w:p>
        </w:tc>
        <w:tc>
          <w:tcPr>
            <w:tcW w:w="399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99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CALL 1.4.1</w:t>
            </w:r>
          </w:p>
        </w:tc>
        <w:tc>
          <w:tcPr>
            <w:tcW w:w="3996" w:type="dxa"/>
            <w:tcBorders>
              <w:left w:val="single" w:sz="6" w:space="0" w:color="auto"/>
              <w:right w:val="single" w:sz="6" w:space="0" w:color="auto"/>
            </w:tcBorders>
          </w:tcPr>
          <w:p w:rsidR="00B17D80" w:rsidRDefault="00B17D80" w:rsidP="007B59FD">
            <w:pPr>
              <w:pStyle w:val="TAL"/>
            </w:pPr>
            <w:r>
              <w:t>[putting all other calls on hold]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 </w:t>
            </w:r>
          </w:p>
        </w:tc>
        <w:tc>
          <w:tcPr>
            <w:tcW w:w="2892" w:type="dxa"/>
            <w:tcBorders>
              <w:left w:val="single" w:sz="6" w:space="0" w:color="auto"/>
              <w:right w:val="single" w:sz="6" w:space="0" w:color="auto"/>
            </w:tcBorders>
          </w:tcPr>
          <w:p w:rsidR="00B17D80" w:rsidRDefault="00B17D80" w:rsidP="007B59FD">
            <w:pPr>
              <w:pStyle w:val="TAL"/>
            </w:pPr>
            <w:r>
              <w:t>ME displays "On hold" during the user confirmation phase</w:t>
            </w:r>
          </w:p>
        </w:tc>
        <w:tc>
          <w:tcPr>
            <w:tcW w:w="399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user confirms the set up call </w:t>
            </w:r>
          </w:p>
        </w:tc>
        <w:tc>
          <w:tcPr>
            <w:tcW w:w="3996" w:type="dxa"/>
            <w:tcBorders>
              <w:left w:val="single" w:sz="6" w:space="0" w:color="auto"/>
              <w:right w:val="single" w:sz="6" w:space="0" w:color="auto"/>
            </w:tcBorders>
          </w:tcPr>
          <w:p w:rsidR="00B17D80" w:rsidRDefault="00B17D80" w:rsidP="007B59FD">
            <w:pPr>
              <w:pStyle w:val="TAL"/>
            </w:pPr>
            <w:r>
              <w:t>[user confirms the call]</w:t>
            </w: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6</w:t>
            </w:r>
          </w:p>
        </w:tc>
        <w:tc>
          <w:tcPr>
            <w:tcW w:w="128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4" w:space="0" w:color="auto"/>
              <w:right w:val="single" w:sz="4" w:space="0" w:color="auto"/>
            </w:tcBorders>
          </w:tcPr>
          <w:p w:rsidR="00B17D80" w:rsidRDefault="00B17D80" w:rsidP="007B59FD">
            <w:pPr>
              <w:pStyle w:val="TAL"/>
            </w:pPr>
            <w:r>
              <w:t>The ME attempts to put the active call on hold</w:t>
            </w:r>
          </w:p>
        </w:tc>
        <w:tc>
          <w:tcPr>
            <w:tcW w:w="399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7</w:t>
            </w:r>
          </w:p>
        </w:tc>
        <w:tc>
          <w:tcPr>
            <w:tcW w:w="1282" w:type="dxa"/>
            <w:tcBorders>
              <w:left w:val="single" w:sz="4" w:space="0" w:color="auto"/>
              <w:right w:val="single" w:sz="4" w:space="0" w:color="auto"/>
            </w:tcBorders>
          </w:tcPr>
          <w:p w:rsidR="00B17D80" w:rsidRDefault="00B17D80" w:rsidP="007B59FD">
            <w:pPr>
              <w:pStyle w:val="TAC"/>
            </w:pPr>
            <w:r>
              <w:t>SS-&gt;ME</w:t>
            </w:r>
          </w:p>
        </w:tc>
        <w:tc>
          <w:tcPr>
            <w:tcW w:w="2892" w:type="dxa"/>
            <w:tcBorders>
              <w:left w:val="single" w:sz="4" w:space="0" w:color="auto"/>
              <w:right w:val="single" w:sz="4" w:space="0" w:color="auto"/>
            </w:tcBorders>
          </w:tcPr>
          <w:p w:rsidR="00B17D80" w:rsidRDefault="00B17D80" w:rsidP="007B59FD">
            <w:pPr>
              <w:pStyle w:val="TAL"/>
            </w:pPr>
            <w:r>
              <w:t>The ME receives the HOLD REJECT message from the system simulator</w:t>
            </w:r>
          </w:p>
        </w:tc>
        <w:tc>
          <w:tcPr>
            <w:tcW w:w="3996" w:type="dxa"/>
            <w:tcBorders>
              <w:left w:val="single" w:sz="4" w:space="0" w:color="auto"/>
              <w:right w:val="single" w:sz="4" w:space="0" w:color="auto"/>
            </w:tcBorders>
          </w:tcPr>
          <w:p w:rsidR="00B17D80" w:rsidRDefault="00B17D80" w:rsidP="007B59FD">
            <w:pPr>
              <w:pStyle w:val="TAL"/>
            </w:pPr>
            <w:r>
              <w:t>[SS sends "Facility Rejected" as cause value]</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8</w:t>
            </w:r>
          </w:p>
        </w:tc>
        <w:tc>
          <w:tcPr>
            <w:tcW w:w="128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SET UP CALL 1.7.1A</w:t>
            </w:r>
          </w:p>
          <w:p w:rsidR="00B17D80" w:rsidRDefault="00B17D80" w:rsidP="007B59FD">
            <w:pPr>
              <w:pStyle w:val="TAL"/>
            </w:pPr>
            <w:r>
              <w:t>OR</w:t>
            </w:r>
          </w:p>
          <w:p w:rsidR="00B17D80" w:rsidRDefault="00B17D80" w:rsidP="007B59FD">
            <w:pPr>
              <w:pStyle w:val="TAL"/>
            </w:pPr>
            <w:r>
              <w:t>TERMINAL RESPONSE: SET UP CALL 1.7.1B</w:t>
            </w:r>
          </w:p>
        </w:tc>
        <w:tc>
          <w:tcPr>
            <w:tcW w:w="3996" w:type="dxa"/>
            <w:tcBorders>
              <w:left w:val="single" w:sz="6" w:space="0" w:color="auto"/>
              <w:bottom w:val="single" w:sz="4" w:space="0" w:color="auto"/>
              <w:right w:val="single" w:sz="6" w:space="0" w:color="auto"/>
            </w:tcBorders>
          </w:tcPr>
          <w:p w:rsidR="00B17D80" w:rsidRDefault="00B17D80" w:rsidP="007B59FD">
            <w:pPr>
              <w:pStyle w:val="TAL"/>
            </w:pPr>
            <w:r>
              <w:t>[Network currently unable to process command]</w:t>
            </w:r>
          </w:p>
        </w:tc>
      </w:tr>
    </w:tbl>
    <w:p w:rsidR="00B17D80" w:rsidRDefault="00B17D80" w:rsidP="00B17D80">
      <w:pPr>
        <w:pStyle w:val="FP"/>
      </w:pPr>
    </w:p>
    <w:p w:rsidR="00B17D80" w:rsidRDefault="00B17D80" w:rsidP="00B17D80">
      <w:r>
        <w:t>TERMINAL RESPONSE: SET UP CALL 1.7.1A</w:t>
      </w:r>
    </w:p>
    <w:p w:rsidR="00B17D80" w:rsidRDefault="00B17D80" w:rsidP="00B17D80">
      <w:r>
        <w:lastRenderedPageBreak/>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 xml:space="preserve">putting all other calls on hold </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Network currently unable to process command</w:t>
      </w:r>
    </w:p>
    <w:p w:rsidR="00B17D80" w:rsidRDefault="00B17D80" w:rsidP="00B17D80">
      <w:pPr>
        <w:pStyle w:val="EX"/>
        <w:tabs>
          <w:tab w:val="left" w:pos="851"/>
        </w:tabs>
        <w:ind w:left="2835" w:hanging="2551"/>
      </w:pPr>
      <w:r>
        <w:tab/>
        <w:t>Additional Information:</w:t>
      </w:r>
      <w:r>
        <w:tab/>
        <w:t>No specific cause can be given</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CALL 1.7.1B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 xml:space="preserve">putting all other calls on hold </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Network currently unable to process command</w:t>
      </w:r>
    </w:p>
    <w:p w:rsidR="00B17D80" w:rsidRDefault="00B17D80" w:rsidP="00B17D80">
      <w:pPr>
        <w:pStyle w:val="EX"/>
        <w:tabs>
          <w:tab w:val="left" w:pos="851"/>
        </w:tabs>
        <w:ind w:left="2835" w:hanging="2551"/>
      </w:pPr>
      <w:r>
        <w:tab/>
        <w:t>Additional Information:</w:t>
      </w:r>
      <w:r>
        <w:tab/>
        <w:t>Facility Rejected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1.8 (SET UP CALL, Capability configuration)</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CALL 1.8.1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CALL 1.8.1</w:t>
            </w:r>
          </w:p>
        </w:tc>
        <w:tc>
          <w:tcPr>
            <w:tcW w:w="3776" w:type="dxa"/>
            <w:tcBorders>
              <w:left w:val="single" w:sz="6" w:space="0" w:color="auto"/>
              <w:right w:val="single" w:sz="6" w:space="0" w:color="auto"/>
            </w:tcBorders>
          </w:tcPr>
          <w:p w:rsidR="00B17D80" w:rsidRDefault="00B17D80" w:rsidP="007B59FD">
            <w:pPr>
              <w:pStyle w:val="TAL"/>
            </w:pPr>
            <w:r>
              <w:t>[Capability configuration parameters: full rate support]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 </w:t>
            </w:r>
          </w:p>
        </w:tc>
        <w:tc>
          <w:tcPr>
            <w:tcW w:w="2892" w:type="dxa"/>
            <w:tcBorders>
              <w:left w:val="single" w:sz="6" w:space="0" w:color="auto"/>
              <w:right w:val="single" w:sz="6" w:space="0" w:color="auto"/>
            </w:tcBorders>
          </w:tcPr>
          <w:p w:rsidR="00B17D80" w:rsidRDefault="00B17D80" w:rsidP="007B59FD">
            <w:pPr>
              <w:pStyle w:val="TAL"/>
            </w:pPr>
            <w:r>
              <w:t>ME displays "Capability config" during the user confirmation phase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user confirms the set up call </w:t>
            </w:r>
          </w:p>
        </w:tc>
        <w:tc>
          <w:tcPr>
            <w:tcW w:w="3776" w:type="dxa"/>
            <w:tcBorders>
              <w:left w:val="single" w:sz="6" w:space="0" w:color="auto"/>
              <w:right w:val="single" w:sz="6" w:space="0" w:color="auto"/>
            </w:tcBorders>
          </w:tcPr>
          <w:p w:rsidR="00B17D80" w:rsidRDefault="00B17D80" w:rsidP="007B59FD">
            <w:pPr>
              <w:pStyle w:val="TAL"/>
            </w:pPr>
            <w:r>
              <w:t>[user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8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 xml:space="preserve">SS </w:t>
            </w:r>
          </w:p>
        </w:tc>
        <w:tc>
          <w:tcPr>
            <w:tcW w:w="2892" w:type="dxa"/>
            <w:tcBorders>
              <w:left w:val="single" w:sz="6" w:space="0" w:color="auto"/>
              <w:right w:val="single" w:sz="6" w:space="0" w:color="auto"/>
            </w:tcBorders>
          </w:tcPr>
          <w:p w:rsidR="00B17D80" w:rsidRDefault="00B17D80" w:rsidP="007B59FD">
            <w:pPr>
              <w:pStyle w:val="TAL"/>
            </w:pPr>
            <w:r>
              <w:t>The ME attempts to set up a call to "+012340123456" using the capability configuration parameters supplied by SIM</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3776" w:type="dxa"/>
            <w:tcBorders>
              <w:left w:val="single" w:sz="6" w:space="0" w:color="auto"/>
              <w:right w:val="single" w:sz="6" w:space="0" w:color="auto"/>
            </w:tcBorders>
          </w:tcPr>
          <w:p w:rsidR="00B17D80" w:rsidRDefault="00B17D80" w:rsidP="007B59FD">
            <w:pPr>
              <w:pStyle w:val="TAL"/>
            </w:pPr>
            <w:r>
              <w:t>[The SS also has to handle the START DTMF and STOP DTMF messages sent by the ME in an appropriate way]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2892" w:type="dxa"/>
            <w:tcBorders>
              <w:left w:val="single" w:sz="6" w:space="0" w:color="auto"/>
              <w:right w:val="single" w:sz="6" w:space="0" w:color="auto"/>
            </w:tcBorders>
          </w:tcPr>
          <w:p w:rsidR="00B17D80" w:rsidRDefault="00B17D80" w:rsidP="007B59FD">
            <w:pPr>
              <w:pStyle w:val="TAL"/>
            </w:pPr>
            <w:r>
              <w:t>TERMINAL RESPONSE: SET UP CALL 1.8.1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9</w:t>
            </w:r>
          </w:p>
        </w:tc>
        <w:tc>
          <w:tcPr>
            <w:tcW w:w="128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The user ends the call after 10 s.</w:t>
            </w:r>
          </w:p>
          <w:p w:rsidR="00B17D80" w:rsidRDefault="00B17D80" w:rsidP="007B59FD">
            <w:pPr>
              <w:pStyle w:val="TAL"/>
            </w:pPr>
            <w:r>
              <w:t>The ME returns in idle mode.</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CALL 1.8.1</w:t>
      </w:r>
    </w:p>
    <w:p w:rsidR="00B17D80" w:rsidRDefault="00B17D80" w:rsidP="00B17D80">
      <w:r>
        <w:t>Logically:</w:t>
      </w:r>
    </w:p>
    <w:p w:rsidR="00B17D80" w:rsidRDefault="00B17D80" w:rsidP="00B17D80">
      <w:pPr>
        <w:pStyle w:val="EW"/>
        <w:tabs>
          <w:tab w:val="left" w:pos="851"/>
        </w:tabs>
        <w:ind w:left="3119" w:hanging="2835"/>
      </w:pPr>
      <w:r>
        <w:lastRenderedPageBreak/>
        <w:t>Command details</w:t>
      </w:r>
    </w:p>
    <w:p w:rsidR="00B17D80" w:rsidRDefault="00B17D80" w:rsidP="00B17D80">
      <w:pPr>
        <w:pStyle w:val="EW"/>
        <w:tabs>
          <w:tab w:val="left" w:pos="851"/>
        </w:tabs>
        <w:ind w:left="3119" w:hanging="2835"/>
      </w:pPr>
      <w:r>
        <w:tab/>
        <w:t>Command number:</w:t>
      </w:r>
      <w:r>
        <w:tab/>
        <w:t>1</w:t>
      </w:r>
    </w:p>
    <w:p w:rsidR="00B17D80" w:rsidRDefault="00B17D80" w:rsidP="00B17D80">
      <w:pPr>
        <w:pStyle w:val="EW"/>
        <w:tabs>
          <w:tab w:val="left" w:pos="851"/>
        </w:tabs>
        <w:ind w:left="3119" w:hanging="2835"/>
      </w:pPr>
      <w:r>
        <w:tab/>
        <w:t>Command type:</w:t>
      </w:r>
      <w:r>
        <w:tab/>
        <w:t>SET UP CALL</w:t>
      </w:r>
    </w:p>
    <w:p w:rsidR="00B17D80" w:rsidRDefault="00B17D80" w:rsidP="00B17D80">
      <w:pPr>
        <w:pStyle w:val="EW"/>
        <w:tabs>
          <w:tab w:val="left" w:pos="851"/>
        </w:tabs>
        <w:ind w:left="3119" w:hanging="2835"/>
      </w:pPr>
      <w:r>
        <w:tab/>
        <w:t>Command qualifier:</w:t>
      </w:r>
      <w:r>
        <w:tab/>
        <w:t xml:space="preserve">if not busy on another call </w:t>
      </w:r>
    </w:p>
    <w:p w:rsidR="00B17D80" w:rsidRDefault="00B17D80" w:rsidP="00B17D80">
      <w:pPr>
        <w:pStyle w:val="EW"/>
        <w:tabs>
          <w:tab w:val="left" w:pos="851"/>
        </w:tabs>
        <w:ind w:left="3119" w:hanging="2835"/>
        <w:rPr>
          <w:lang w:val="fr-FR"/>
        </w:rPr>
      </w:pPr>
      <w:r>
        <w:rPr>
          <w:lang w:val="fr-FR"/>
        </w:rPr>
        <w:t>Device identities</w:t>
      </w:r>
    </w:p>
    <w:p w:rsidR="00B17D80" w:rsidRDefault="00B17D80" w:rsidP="00B17D80">
      <w:pPr>
        <w:pStyle w:val="EW"/>
        <w:tabs>
          <w:tab w:val="left" w:pos="851"/>
        </w:tabs>
        <w:ind w:left="3119" w:hanging="2835"/>
        <w:rPr>
          <w:lang w:val="fr-FR"/>
        </w:rPr>
      </w:pPr>
      <w:r>
        <w:rPr>
          <w:lang w:val="fr-FR"/>
        </w:rPr>
        <w:tab/>
        <w:t>Source device:</w:t>
      </w:r>
      <w:r>
        <w:rPr>
          <w:lang w:val="fr-FR"/>
        </w:rPr>
        <w:tab/>
        <w:t>SIM</w:t>
      </w:r>
    </w:p>
    <w:p w:rsidR="00B17D80" w:rsidRPr="00F51EF9" w:rsidRDefault="00B17D80" w:rsidP="00B17D80">
      <w:pPr>
        <w:pStyle w:val="EW"/>
        <w:tabs>
          <w:tab w:val="left" w:pos="851"/>
        </w:tabs>
        <w:ind w:left="3119" w:hanging="2835"/>
        <w:rPr>
          <w:lang w:val="fr-FR"/>
        </w:rPr>
      </w:pPr>
      <w:r>
        <w:rPr>
          <w:lang w:val="fr-FR"/>
        </w:rPr>
        <w:tab/>
      </w:r>
      <w:r w:rsidRPr="00F51EF9">
        <w:rPr>
          <w:lang w:val="fr-FR"/>
        </w:rPr>
        <w:t>Destination device:</w:t>
      </w:r>
      <w:r w:rsidRPr="00F51EF9">
        <w:rPr>
          <w:lang w:val="fr-FR"/>
        </w:rPr>
        <w:tab/>
        <w:t>Network</w:t>
      </w:r>
    </w:p>
    <w:p w:rsidR="00B17D80" w:rsidRDefault="00B17D80" w:rsidP="00B17D80">
      <w:pPr>
        <w:pStyle w:val="EW"/>
        <w:tabs>
          <w:tab w:val="left" w:pos="851"/>
        </w:tabs>
        <w:ind w:left="3119" w:hanging="2835"/>
      </w:pPr>
      <w:r w:rsidRPr="00F51EF9">
        <w:rPr>
          <w:lang w:val="fr-FR"/>
        </w:rPr>
        <w:tab/>
      </w:r>
      <w:r>
        <w:t>Alpha identifier:</w:t>
      </w:r>
      <w:r>
        <w:tab/>
        <w:t>"Capability config"</w:t>
      </w:r>
    </w:p>
    <w:p w:rsidR="00B17D80" w:rsidRDefault="00B17D80" w:rsidP="00B17D80">
      <w:pPr>
        <w:pStyle w:val="EW"/>
        <w:tabs>
          <w:tab w:val="left" w:pos="851"/>
        </w:tabs>
        <w:ind w:left="3119" w:hanging="2835"/>
      </w:pPr>
      <w:r>
        <w:t>Address</w:t>
      </w:r>
    </w:p>
    <w:p w:rsidR="00B17D80" w:rsidRDefault="00B17D80" w:rsidP="00B17D80">
      <w:pPr>
        <w:pStyle w:val="EW"/>
        <w:tabs>
          <w:tab w:val="left" w:pos="851"/>
        </w:tabs>
        <w:ind w:left="3119" w:hanging="2835"/>
      </w:pPr>
      <w:r>
        <w:tab/>
        <w:t>TON:</w:t>
      </w:r>
      <w:r>
        <w:tab/>
        <w:t>International</w:t>
      </w:r>
    </w:p>
    <w:p w:rsidR="00B17D80" w:rsidRDefault="00B17D80" w:rsidP="00B17D80">
      <w:pPr>
        <w:pStyle w:val="EW"/>
        <w:tabs>
          <w:tab w:val="left" w:pos="851"/>
        </w:tabs>
        <w:ind w:left="3119" w:hanging="2835"/>
      </w:pPr>
      <w:r>
        <w:tab/>
        <w:t>NPI:</w:t>
      </w:r>
      <w:r>
        <w:tab/>
        <w:t>ISDN / telephone numbering plan</w:t>
      </w:r>
    </w:p>
    <w:p w:rsidR="00B17D80" w:rsidRDefault="00B17D80" w:rsidP="00B17D80">
      <w:pPr>
        <w:pStyle w:val="EW"/>
        <w:tabs>
          <w:tab w:val="left" w:pos="851"/>
        </w:tabs>
        <w:ind w:left="3119" w:hanging="2835"/>
      </w:pPr>
      <w:r>
        <w:tab/>
        <w:t>Dialling number string</w:t>
      </w:r>
      <w:r>
        <w:tab/>
        <w:t>"012340123456p1p2"</w:t>
      </w:r>
    </w:p>
    <w:p w:rsidR="00B17D80" w:rsidRDefault="00B17D80" w:rsidP="00B17D80">
      <w:pPr>
        <w:pStyle w:val="EW"/>
        <w:tabs>
          <w:tab w:val="left" w:pos="851"/>
        </w:tabs>
        <w:ind w:left="3119" w:hanging="2835"/>
      </w:pPr>
      <w:r>
        <w:t>Capability configuration parameters</w:t>
      </w:r>
    </w:p>
    <w:p w:rsidR="00B17D80" w:rsidRDefault="00B17D80" w:rsidP="00B17D80">
      <w:pPr>
        <w:pStyle w:val="EX"/>
        <w:tabs>
          <w:tab w:val="left" w:pos="851"/>
        </w:tabs>
        <w:ind w:left="3119" w:hanging="2835"/>
      </w:pPr>
      <w:r>
        <w:tab/>
        <w:t>Information transfer cap:</w:t>
      </w:r>
      <w:r>
        <w:tab/>
        <w:t xml:space="preserve">full rate support only MS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CALL 1.8.1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 xml:space="preserve">if not busy on another call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 xml:space="preserve">Command performed successfully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1.9 (SET UP CALL, max dialling number string, no alpha identifier)</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CALL 1.9.1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CALL 1.9.1</w:t>
            </w:r>
          </w:p>
        </w:tc>
        <w:tc>
          <w:tcPr>
            <w:tcW w:w="3776" w:type="dxa"/>
            <w:tcBorders>
              <w:left w:val="single" w:sz="6" w:space="0" w:color="auto"/>
              <w:right w:val="single" w:sz="6" w:space="0" w:color="auto"/>
            </w:tcBorders>
          </w:tcPr>
          <w:p w:rsidR="00B17D80" w:rsidRDefault="00B17D80" w:rsidP="007B59FD">
            <w:pPr>
              <w:pStyle w:val="TAL"/>
            </w:pPr>
            <w:r>
              <w:t>[dialling number string, no alpha identifier]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user confirms the set up call </w:t>
            </w:r>
          </w:p>
        </w:tc>
        <w:tc>
          <w:tcPr>
            <w:tcW w:w="3776" w:type="dxa"/>
            <w:tcBorders>
              <w:left w:val="single" w:sz="6" w:space="0" w:color="auto"/>
              <w:right w:val="single" w:sz="6" w:space="0" w:color="auto"/>
            </w:tcBorders>
          </w:tcPr>
          <w:p w:rsidR="00B17D80" w:rsidRDefault="00B17D80" w:rsidP="007B59FD">
            <w:pPr>
              <w:pStyle w:val="TAL"/>
            </w:pPr>
            <w:r>
              <w:t>[user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SS </w:t>
            </w:r>
          </w:p>
        </w:tc>
        <w:tc>
          <w:tcPr>
            <w:tcW w:w="2892" w:type="dxa"/>
            <w:tcBorders>
              <w:left w:val="single" w:sz="6" w:space="0" w:color="auto"/>
              <w:right w:val="single" w:sz="6" w:space="0" w:color="auto"/>
            </w:tcBorders>
          </w:tcPr>
          <w:p w:rsidR="00B17D80" w:rsidRDefault="00B17D80" w:rsidP="007B59FD">
            <w:pPr>
              <w:pStyle w:val="TAL"/>
            </w:pPr>
            <w:r>
              <w:t>The ME attempts to set up a call to "+01234567890123456789012345678901"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8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2892" w:type="dxa"/>
            <w:tcBorders>
              <w:left w:val="single" w:sz="6" w:space="0" w:color="auto"/>
              <w:right w:val="single" w:sz="6" w:space="0" w:color="auto"/>
            </w:tcBorders>
          </w:tcPr>
          <w:p w:rsidR="00B17D80" w:rsidRDefault="00B17D80" w:rsidP="007B59FD">
            <w:pPr>
              <w:pStyle w:val="TAL"/>
            </w:pPr>
            <w:r>
              <w:t>TERMINAL RESPONSE: SET UP CALL 1.9.1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8</w:t>
            </w:r>
          </w:p>
        </w:tc>
        <w:tc>
          <w:tcPr>
            <w:tcW w:w="128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 xml:space="preserve">The user ends the call </w:t>
            </w:r>
          </w:p>
          <w:p w:rsidR="00B17D80" w:rsidRDefault="00B17D80" w:rsidP="007B59FD">
            <w:pPr>
              <w:pStyle w:val="TAL"/>
            </w:pPr>
            <w:r>
              <w:t>The ME returns in idle mode.</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pPr>
        <w:rPr>
          <w:b/>
        </w:rPr>
      </w:pPr>
      <w:r>
        <w:t>PROACTIVE COMMAND: SET UP CALL 1.9.1</w:t>
      </w:r>
    </w:p>
    <w:p w:rsidR="00B17D80" w:rsidRDefault="00B17D80" w:rsidP="00B17D80">
      <w:r>
        <w:t>Logically:</w:t>
      </w:r>
    </w:p>
    <w:p w:rsidR="00B17D80" w:rsidRDefault="00B17D80" w:rsidP="00B17D80">
      <w:pPr>
        <w:pStyle w:val="EW"/>
        <w:tabs>
          <w:tab w:val="left" w:pos="851"/>
        </w:tabs>
        <w:ind w:left="2835" w:hanging="2551"/>
      </w:pPr>
      <w:r>
        <w:lastRenderedPageBreak/>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 with redial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Network</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X"/>
        <w:tabs>
          <w:tab w:val="left" w:pos="851"/>
        </w:tabs>
        <w:ind w:left="2835" w:hanging="2551"/>
      </w:pPr>
      <w:r>
        <w:t>Dialling number string:</w:t>
      </w:r>
      <w:r>
        <w:tab/>
        <w:t>"01234567890123456789012345678901"</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NO"/>
      </w:pPr>
      <w:r>
        <w:t>Note:</w:t>
      </w:r>
      <w:r w:rsidRPr="003E1F99">
        <w:tab/>
        <w:t xml:space="preserve">The maximum BCD number length is limited as </w:t>
      </w:r>
      <w:r w:rsidRPr="00F8298A">
        <w:t>dependencies of the lower-layer type of access, e.g. PCS 1900, GSM 900, GSM 850, UMTS FDD shall be taken into account.</w:t>
      </w:r>
    </w:p>
    <w:p w:rsidR="00B17D80" w:rsidRDefault="00B17D80" w:rsidP="00B17D80">
      <w:r>
        <w:t>TERMINAL RESPONSE: SET UP CALL 1.9.1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 xml:space="preserve">only if not currently busy on another call with redial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 xml:space="preserve">Result </w:t>
      </w:r>
    </w:p>
    <w:p w:rsidR="00B17D80" w:rsidRDefault="00B17D80" w:rsidP="00B17D80">
      <w:pPr>
        <w:pStyle w:val="EX"/>
        <w:tabs>
          <w:tab w:val="left" w:pos="851"/>
        </w:tabs>
        <w:ind w:left="2835" w:hanging="2551"/>
      </w:pPr>
      <w:r>
        <w:tab/>
        <w:t>General Result:</w:t>
      </w:r>
      <w:r>
        <w:tab/>
        <w:t xml:space="preserve">Command performed successfully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1.10 (SET UP CALL,256 octets length, long first alpha identifier)</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883"/>
        <w:gridCol w:w="300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883"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00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883"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CALL 1.10.1</w:t>
            </w:r>
          </w:p>
        </w:tc>
        <w:tc>
          <w:tcPr>
            <w:tcW w:w="300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883" w:type="dxa"/>
            <w:tcBorders>
              <w:left w:val="single" w:sz="6" w:space="0" w:color="auto"/>
              <w:right w:val="single" w:sz="6" w:space="0" w:color="auto"/>
            </w:tcBorders>
          </w:tcPr>
          <w:p w:rsidR="00B17D80" w:rsidRDefault="00B17D80" w:rsidP="007B59FD">
            <w:pPr>
              <w:pStyle w:val="TAL"/>
            </w:pPr>
            <w:r>
              <w:t>FETCH</w:t>
            </w:r>
          </w:p>
        </w:tc>
        <w:tc>
          <w:tcPr>
            <w:tcW w:w="300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883" w:type="dxa"/>
            <w:tcBorders>
              <w:left w:val="single" w:sz="6" w:space="0" w:color="auto"/>
              <w:right w:val="single" w:sz="6" w:space="0" w:color="auto"/>
            </w:tcBorders>
          </w:tcPr>
          <w:p w:rsidR="00B17D80" w:rsidRDefault="00B17D80" w:rsidP="007B59FD">
            <w:pPr>
              <w:pStyle w:val="TAL"/>
            </w:pPr>
            <w:r>
              <w:t>PROACTIVE COMMAND: SET UP CALL 1.10.1</w:t>
            </w:r>
          </w:p>
        </w:tc>
        <w:tc>
          <w:tcPr>
            <w:tcW w:w="3006" w:type="dxa"/>
            <w:tcBorders>
              <w:left w:val="single" w:sz="6" w:space="0" w:color="auto"/>
              <w:right w:val="single" w:sz="6" w:space="0" w:color="auto"/>
            </w:tcBorders>
          </w:tcPr>
          <w:p w:rsidR="00B17D80" w:rsidRDefault="00B17D80" w:rsidP="007B59FD">
            <w:pPr>
              <w:pStyle w:val="TAL"/>
              <w:rPr>
                <w:lang w:val="fr-FR"/>
              </w:rPr>
            </w:pPr>
            <w:r>
              <w:rPr>
                <w:lang w:val="fr-FR"/>
              </w:rPr>
              <w:t>[ alpha identifier]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4</w:t>
            </w:r>
          </w:p>
        </w:tc>
        <w:tc>
          <w:tcPr>
            <w:tcW w:w="1282" w:type="dxa"/>
            <w:tcBorders>
              <w:left w:val="single" w:sz="6" w:space="0" w:color="auto"/>
              <w:right w:val="single" w:sz="6" w:space="0" w:color="auto"/>
            </w:tcBorders>
          </w:tcPr>
          <w:p w:rsidR="00B17D80" w:rsidRDefault="00B17D80" w:rsidP="007B59FD">
            <w:pPr>
              <w:pStyle w:val="TAC"/>
              <w:rPr>
                <w:lang w:val="fr-FR"/>
              </w:rPr>
            </w:pPr>
            <w:r>
              <w:rPr>
                <w:lang w:val="fr-FR"/>
              </w:rPr>
              <w:t xml:space="preserve">ME </w:t>
            </w:r>
            <w:r>
              <w:sym w:font="Symbol" w:char="F0AE"/>
            </w:r>
            <w:r>
              <w:rPr>
                <w:lang w:val="fr-FR"/>
              </w:rPr>
              <w:t xml:space="preserve"> USER </w:t>
            </w:r>
          </w:p>
        </w:tc>
        <w:tc>
          <w:tcPr>
            <w:tcW w:w="3883" w:type="dxa"/>
            <w:tcBorders>
              <w:left w:val="single" w:sz="6" w:space="0" w:color="auto"/>
              <w:right w:val="single" w:sz="6" w:space="0" w:color="auto"/>
            </w:tcBorders>
          </w:tcPr>
          <w:p w:rsidR="00B17D80" w:rsidRDefault="00B17D80" w:rsidP="007B59FD">
            <w:pPr>
              <w:pStyle w:val="TAL"/>
            </w:pPr>
            <w:r>
              <w:t>ME displays "Three types are defined: - set up a call, but only if not currently busy on another call; - set up a call, putting all other calls (if any) on hold; - set up a call, disconnecting all other calls (if any) first. For each of these types, " during the user confirmation phase.</w:t>
            </w:r>
          </w:p>
        </w:tc>
        <w:tc>
          <w:tcPr>
            <w:tcW w:w="300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3883" w:type="dxa"/>
            <w:tcBorders>
              <w:left w:val="single" w:sz="6" w:space="0" w:color="auto"/>
              <w:right w:val="single" w:sz="6" w:space="0" w:color="auto"/>
            </w:tcBorders>
          </w:tcPr>
          <w:p w:rsidR="00B17D80" w:rsidRDefault="00B17D80" w:rsidP="007B59FD">
            <w:pPr>
              <w:pStyle w:val="TAL"/>
            </w:pPr>
            <w:r>
              <w:t xml:space="preserve">The user confirms the set up call </w:t>
            </w:r>
          </w:p>
        </w:tc>
        <w:tc>
          <w:tcPr>
            <w:tcW w:w="3006" w:type="dxa"/>
            <w:tcBorders>
              <w:left w:val="single" w:sz="6" w:space="0" w:color="auto"/>
              <w:right w:val="single" w:sz="6" w:space="0" w:color="auto"/>
            </w:tcBorders>
          </w:tcPr>
          <w:p w:rsidR="00B17D80" w:rsidRDefault="00B17D80" w:rsidP="007B59FD">
            <w:pPr>
              <w:pStyle w:val="TAL"/>
            </w:pPr>
            <w:r>
              <w:t>[user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82"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SS </w:t>
            </w:r>
          </w:p>
        </w:tc>
        <w:tc>
          <w:tcPr>
            <w:tcW w:w="3883" w:type="dxa"/>
            <w:tcBorders>
              <w:left w:val="single" w:sz="6" w:space="0" w:color="auto"/>
              <w:right w:val="single" w:sz="6" w:space="0" w:color="auto"/>
            </w:tcBorders>
          </w:tcPr>
          <w:p w:rsidR="00B17D80" w:rsidRDefault="00B17D80" w:rsidP="007B59FD">
            <w:pPr>
              <w:pStyle w:val="TAL"/>
            </w:pPr>
            <w:r>
              <w:t>The ME attempts to set up a call to "+01"</w:t>
            </w:r>
          </w:p>
        </w:tc>
        <w:tc>
          <w:tcPr>
            <w:tcW w:w="300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3883"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300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3883" w:type="dxa"/>
            <w:tcBorders>
              <w:left w:val="single" w:sz="6" w:space="0" w:color="auto"/>
              <w:right w:val="single" w:sz="6" w:space="0" w:color="auto"/>
            </w:tcBorders>
          </w:tcPr>
          <w:p w:rsidR="00B17D80" w:rsidRDefault="00B17D80" w:rsidP="007B59FD">
            <w:pPr>
              <w:pStyle w:val="TAL"/>
            </w:pPr>
            <w:r>
              <w:t>TERMINAL RESPONSE: SET UP CALL 1.10.1</w:t>
            </w:r>
          </w:p>
        </w:tc>
        <w:tc>
          <w:tcPr>
            <w:tcW w:w="300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9</w:t>
            </w:r>
          </w:p>
        </w:tc>
        <w:tc>
          <w:tcPr>
            <w:tcW w:w="128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3883" w:type="dxa"/>
            <w:tcBorders>
              <w:left w:val="single" w:sz="6" w:space="0" w:color="auto"/>
              <w:bottom w:val="single" w:sz="4" w:space="0" w:color="auto"/>
              <w:right w:val="single" w:sz="6" w:space="0" w:color="auto"/>
            </w:tcBorders>
          </w:tcPr>
          <w:p w:rsidR="00B17D80" w:rsidRDefault="00B17D80" w:rsidP="007B59FD">
            <w:pPr>
              <w:pStyle w:val="TAL"/>
            </w:pPr>
            <w:r>
              <w:t xml:space="preserve">The user ends the call </w:t>
            </w:r>
          </w:p>
          <w:p w:rsidR="00B17D80" w:rsidRDefault="00B17D80" w:rsidP="007B59FD">
            <w:pPr>
              <w:pStyle w:val="TAL"/>
            </w:pPr>
            <w:r>
              <w:t>The ME returns in idle mode.</w:t>
            </w:r>
          </w:p>
        </w:tc>
        <w:tc>
          <w:tcPr>
            <w:tcW w:w="300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CALL 1.10.1</w:t>
      </w:r>
    </w:p>
    <w:p w:rsidR="00B17D80" w:rsidRDefault="00B17D80" w:rsidP="00B17D80">
      <w:r>
        <w:lastRenderedPageBreak/>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 with redial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Network</w:t>
      </w:r>
    </w:p>
    <w:p w:rsidR="00B17D80" w:rsidRDefault="00B17D80" w:rsidP="00B17D80">
      <w:pPr>
        <w:pStyle w:val="EW"/>
        <w:tabs>
          <w:tab w:val="left" w:pos="851"/>
        </w:tabs>
        <w:ind w:left="2835" w:hanging="2551"/>
      </w:pPr>
      <w:r w:rsidRPr="00F51EF9">
        <w:rPr>
          <w:lang w:val="fr-FR"/>
        </w:rPr>
        <w:tab/>
      </w:r>
      <w:r>
        <w:t>Alpha identifier:</w:t>
      </w:r>
      <w:r>
        <w:tab/>
        <w:t>"Three types are defined: - set up a call, but only if not currently busy on another call; - set up a call, putting all other calls (if any) on hold; - set up a call, disconnecting all other calls (if any) first. For each of these types, "</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X"/>
        <w:tabs>
          <w:tab w:val="left" w:pos="851"/>
        </w:tabs>
        <w:ind w:left="2835" w:hanging="2551"/>
      </w:pPr>
      <w:r>
        <w:tab/>
        <w:t>Dialling number string:</w:t>
      </w:r>
      <w:r>
        <w:tab/>
        <w:t>"01"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CALL 1.10.1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 xml:space="preserve">only if not currently busy on another call with redial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 xml:space="preserve">Result </w:t>
      </w:r>
    </w:p>
    <w:p w:rsidR="00B17D80" w:rsidRDefault="00B17D80" w:rsidP="00B17D80">
      <w:pPr>
        <w:pStyle w:val="EX"/>
        <w:tabs>
          <w:tab w:val="left" w:pos="851"/>
        </w:tabs>
        <w:ind w:left="2835" w:hanging="2551"/>
      </w:pPr>
      <w:r>
        <w:tab/>
        <w:t>General Result:</w:t>
      </w:r>
      <w:r>
        <w:tab/>
        <w:t xml:space="preserve">Command performed successfully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lastRenderedPageBreak/>
        <w:t>Expected Sequence 1.11A (SET UP CALL, Called party subaddress, command performed successfully)</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CALL 1.11.1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CALL 1.11.1</w:t>
            </w:r>
          </w:p>
        </w:tc>
        <w:tc>
          <w:tcPr>
            <w:tcW w:w="3776" w:type="dxa"/>
            <w:tcBorders>
              <w:left w:val="single" w:sz="6" w:space="0" w:color="auto"/>
              <w:right w:val="single" w:sz="6" w:space="0" w:color="auto"/>
            </w:tcBorders>
          </w:tcPr>
          <w:p w:rsidR="00B17D80" w:rsidRDefault="00B17D80" w:rsidP="007B59FD">
            <w:pPr>
              <w:pStyle w:val="TAL"/>
            </w:pPr>
            <w:r>
              <w:t>[set up a call with called party subaddress]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 </w:t>
            </w:r>
          </w:p>
        </w:tc>
        <w:tc>
          <w:tcPr>
            <w:tcW w:w="2892" w:type="dxa"/>
            <w:tcBorders>
              <w:left w:val="single" w:sz="6" w:space="0" w:color="auto"/>
              <w:right w:val="single" w:sz="6" w:space="0" w:color="auto"/>
            </w:tcBorders>
          </w:tcPr>
          <w:p w:rsidR="00B17D80" w:rsidRDefault="00B17D80" w:rsidP="007B59FD">
            <w:pPr>
              <w:pStyle w:val="TAL"/>
            </w:pPr>
            <w:r>
              <w:t>ME displays "Called party" during the user confirmation phase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user confirms the set up call </w:t>
            </w:r>
          </w:p>
        </w:tc>
        <w:tc>
          <w:tcPr>
            <w:tcW w:w="3776" w:type="dxa"/>
            <w:tcBorders>
              <w:left w:val="single" w:sz="6" w:space="0" w:color="auto"/>
              <w:right w:val="single" w:sz="6" w:space="0" w:color="auto"/>
            </w:tcBorders>
          </w:tcPr>
          <w:p w:rsidR="00B17D80" w:rsidRDefault="00B17D80" w:rsidP="007B59FD">
            <w:pPr>
              <w:pStyle w:val="TAL"/>
            </w:pPr>
            <w:r>
              <w:t>[user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82"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SS </w:t>
            </w:r>
          </w:p>
        </w:tc>
        <w:tc>
          <w:tcPr>
            <w:tcW w:w="2892" w:type="dxa"/>
            <w:tcBorders>
              <w:left w:val="single" w:sz="6" w:space="0" w:color="auto"/>
              <w:right w:val="single" w:sz="6" w:space="0" w:color="auto"/>
            </w:tcBorders>
          </w:tcPr>
          <w:p w:rsidR="00B17D80" w:rsidRDefault="00B17D80" w:rsidP="007B59FD">
            <w:pPr>
              <w:pStyle w:val="TAL"/>
            </w:pPr>
            <w:r>
              <w:t>The ME attempts to set up a call to "+012340123456" with the called party subaddress information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3776" w:type="dxa"/>
            <w:tcBorders>
              <w:left w:val="single" w:sz="6" w:space="0" w:color="auto"/>
              <w:right w:val="single" w:sz="6" w:space="0" w:color="auto"/>
            </w:tcBorders>
          </w:tcPr>
          <w:p w:rsidR="00B17D80" w:rsidRDefault="00B17D80" w:rsidP="007B59FD">
            <w:pPr>
              <w:pStyle w:val="TAL"/>
            </w:pPr>
            <w:r>
              <w:t>[The SS also has to handle the START DTMF and STOP DTMF messages sent by the ME in an appropriate way]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2892" w:type="dxa"/>
            <w:tcBorders>
              <w:left w:val="single" w:sz="6" w:space="0" w:color="auto"/>
              <w:right w:val="single" w:sz="6" w:space="0" w:color="auto"/>
            </w:tcBorders>
          </w:tcPr>
          <w:p w:rsidR="00B17D80" w:rsidRDefault="00B17D80" w:rsidP="007B59FD">
            <w:pPr>
              <w:pStyle w:val="TAL"/>
            </w:pPr>
            <w:r>
              <w:t>TERMINAL RESPONSE: SET UP CALL 1.11.1A</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9</w:t>
            </w:r>
          </w:p>
        </w:tc>
        <w:tc>
          <w:tcPr>
            <w:tcW w:w="128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The user ends the call after 10 s.</w:t>
            </w:r>
          </w:p>
          <w:p w:rsidR="00B17D80" w:rsidRDefault="00B17D80" w:rsidP="007B59FD">
            <w:pPr>
              <w:pStyle w:val="TAL"/>
            </w:pPr>
            <w:r>
              <w:t>The ME returns in idle mode.</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pPr>
        <w:keepNext/>
        <w:rPr>
          <w:b/>
        </w:rPr>
      </w:pPr>
      <w:r>
        <w:rPr>
          <w:b/>
        </w:rPr>
        <w:t>Expected Sequence 1.11B (SET UP CALL, Called party subaddress, ME not supporting the called party subaddress)</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10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10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10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CALL 1.11.1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10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10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CALL 1.11.1</w:t>
            </w:r>
          </w:p>
        </w:tc>
        <w:tc>
          <w:tcPr>
            <w:tcW w:w="3776" w:type="dxa"/>
            <w:tcBorders>
              <w:left w:val="single" w:sz="6" w:space="0" w:color="auto"/>
              <w:right w:val="single" w:sz="6" w:space="0" w:color="auto"/>
            </w:tcBorders>
          </w:tcPr>
          <w:p w:rsidR="00B17D80" w:rsidRDefault="00B17D80" w:rsidP="007B59FD">
            <w:pPr>
              <w:pStyle w:val="TAL"/>
            </w:pPr>
            <w:r>
              <w:t>[set up a call with called party subaddress]</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4</w:t>
            </w:r>
          </w:p>
        </w:tc>
        <w:tc>
          <w:tcPr>
            <w:tcW w:w="110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SET UP CALL 1.11.1B</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[beyond ME's capabilities]</w:t>
            </w:r>
          </w:p>
        </w:tc>
      </w:tr>
    </w:tbl>
    <w:p w:rsidR="00B17D80" w:rsidRDefault="00B17D80" w:rsidP="00B17D80">
      <w:pPr>
        <w:pStyle w:val="FP"/>
      </w:pPr>
    </w:p>
    <w:p w:rsidR="00B17D80" w:rsidRDefault="00B17D80" w:rsidP="00B17D80">
      <w:r>
        <w:t>PROACTIVE COMMAND: SET UP CALL 1.11.1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if not busy on another call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Network</w:t>
      </w:r>
    </w:p>
    <w:p w:rsidR="00B17D80" w:rsidRDefault="00B17D80" w:rsidP="00B17D80">
      <w:pPr>
        <w:pStyle w:val="EW"/>
        <w:tabs>
          <w:tab w:val="left" w:pos="851"/>
        </w:tabs>
        <w:ind w:left="2835" w:hanging="2551"/>
      </w:pPr>
      <w:r w:rsidRPr="00F51EF9">
        <w:rPr>
          <w:lang w:val="fr-FR"/>
        </w:rPr>
        <w:tab/>
      </w:r>
      <w:r>
        <w:t>Alpha identifier:</w:t>
      </w:r>
      <w:r>
        <w:tab/>
        <w:t>"Called party"</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W"/>
        <w:tabs>
          <w:tab w:val="left" w:pos="851"/>
        </w:tabs>
        <w:ind w:left="2835" w:hanging="2551"/>
      </w:pPr>
      <w:r>
        <w:tab/>
        <w:t>Dialling number string:</w:t>
      </w:r>
      <w:r>
        <w:tab/>
        <w:t>"012340123456p1p2"</w:t>
      </w:r>
    </w:p>
    <w:p w:rsidR="00B17D80" w:rsidRDefault="00B17D80" w:rsidP="00B17D80">
      <w:pPr>
        <w:pStyle w:val="EW"/>
        <w:tabs>
          <w:tab w:val="left" w:pos="851"/>
        </w:tabs>
        <w:ind w:left="2835" w:hanging="2551"/>
      </w:pPr>
      <w:r>
        <w:t>Called party subaddress</w:t>
      </w:r>
    </w:p>
    <w:p w:rsidR="00B17D80" w:rsidRDefault="00B17D80" w:rsidP="00B17D80">
      <w:pPr>
        <w:pStyle w:val="EW"/>
        <w:tabs>
          <w:tab w:val="left" w:pos="851"/>
        </w:tabs>
        <w:ind w:left="2835" w:hanging="2551"/>
      </w:pPr>
      <w:r>
        <w:tab/>
        <w:t>Type of subaddress:</w:t>
      </w:r>
      <w:r>
        <w:tab/>
        <w:t>NSAP (X.213 / ISO 8348 AD2)</w:t>
      </w:r>
    </w:p>
    <w:p w:rsidR="00B17D80" w:rsidRDefault="00B17D80" w:rsidP="00B17D80">
      <w:pPr>
        <w:pStyle w:val="EW"/>
        <w:tabs>
          <w:tab w:val="left" w:pos="851"/>
        </w:tabs>
        <w:ind w:left="2835" w:hanging="2551"/>
      </w:pPr>
      <w:r>
        <w:tab/>
        <w:t>Odd / even indicator:</w:t>
      </w:r>
      <w:r>
        <w:tab/>
        <w:t>even number of address signals</w:t>
      </w:r>
    </w:p>
    <w:p w:rsidR="00B17D80" w:rsidRDefault="00B17D80" w:rsidP="00B17D80">
      <w:pPr>
        <w:pStyle w:val="EX"/>
        <w:tabs>
          <w:tab w:val="left" w:pos="851"/>
        </w:tabs>
        <w:ind w:left="2835" w:hanging="2551"/>
      </w:pPr>
      <w:r>
        <w:tab/>
        <w:t>Subaddress information:</w:t>
      </w:r>
      <w:r>
        <w:tab/>
        <w:t>AFI, 95, 95, 95, 95, 95</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CALL 1.11.1A</w:t>
      </w:r>
    </w:p>
    <w:p w:rsidR="00B17D80" w:rsidRDefault="00B17D80" w:rsidP="00B17D80">
      <w:r>
        <w:lastRenderedPageBreak/>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 xml:space="preserve">if not busy on another call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 xml:space="preserve">Result </w:t>
      </w:r>
    </w:p>
    <w:p w:rsidR="00B17D80" w:rsidRDefault="00B17D80" w:rsidP="00B17D80">
      <w:pPr>
        <w:pStyle w:val="EX"/>
        <w:tabs>
          <w:tab w:val="left" w:pos="851"/>
        </w:tabs>
        <w:ind w:left="2835" w:hanging="2551"/>
      </w:pPr>
      <w:r>
        <w:tab/>
        <w:t>General Result:</w:t>
      </w:r>
      <w:r>
        <w:tab/>
        <w:t xml:space="preserve">Command performed successfully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Pr>
          <w:p w:rsidR="00B17D80" w:rsidRDefault="00B17D80" w:rsidP="007B59FD">
            <w:pPr>
              <w:pStyle w:val="TAL"/>
            </w:pPr>
            <w:r>
              <w:t>BER-TLV:</w:t>
            </w:r>
          </w:p>
        </w:tc>
        <w:tc>
          <w:tcPr>
            <w:tcW w:w="567" w:type="dxa"/>
          </w:tcPr>
          <w:p w:rsidR="00B17D80" w:rsidRDefault="00B17D80" w:rsidP="007B59FD">
            <w:pPr>
              <w:pStyle w:val="TAC"/>
            </w:pPr>
            <w:r>
              <w:t>81</w:t>
            </w:r>
          </w:p>
        </w:tc>
        <w:tc>
          <w:tcPr>
            <w:tcW w:w="567" w:type="dxa"/>
          </w:tcPr>
          <w:p w:rsidR="00B17D80" w:rsidRDefault="00B17D80" w:rsidP="007B59FD">
            <w:pPr>
              <w:pStyle w:val="TAC"/>
            </w:pPr>
            <w:r>
              <w:t>03</w:t>
            </w:r>
          </w:p>
        </w:tc>
        <w:tc>
          <w:tcPr>
            <w:tcW w:w="567" w:type="dxa"/>
          </w:tcPr>
          <w:p w:rsidR="00B17D80" w:rsidRDefault="00B17D80" w:rsidP="007B59FD">
            <w:pPr>
              <w:pStyle w:val="TAC"/>
            </w:pPr>
            <w:r>
              <w:t>01</w:t>
            </w:r>
          </w:p>
        </w:tc>
        <w:tc>
          <w:tcPr>
            <w:tcW w:w="567" w:type="dxa"/>
          </w:tcPr>
          <w:p w:rsidR="00B17D80" w:rsidRDefault="00B17D80" w:rsidP="007B59FD">
            <w:pPr>
              <w:pStyle w:val="TAC"/>
            </w:pPr>
            <w:r>
              <w:t>10</w:t>
            </w:r>
          </w:p>
        </w:tc>
        <w:tc>
          <w:tcPr>
            <w:tcW w:w="567" w:type="dxa"/>
          </w:tcPr>
          <w:p w:rsidR="00B17D80" w:rsidRDefault="00B17D80" w:rsidP="007B59FD">
            <w:pPr>
              <w:pStyle w:val="TAC"/>
            </w:pPr>
            <w:r>
              <w:t xml:space="preserve">00 </w:t>
            </w:r>
          </w:p>
        </w:tc>
        <w:tc>
          <w:tcPr>
            <w:tcW w:w="567" w:type="dxa"/>
          </w:tcPr>
          <w:p w:rsidR="00B17D80" w:rsidRDefault="00B17D80" w:rsidP="007B59FD">
            <w:pPr>
              <w:pStyle w:val="TAC"/>
            </w:pPr>
            <w:r>
              <w:t>82</w:t>
            </w:r>
          </w:p>
        </w:tc>
        <w:tc>
          <w:tcPr>
            <w:tcW w:w="567" w:type="dxa"/>
          </w:tcPr>
          <w:p w:rsidR="00B17D80" w:rsidRDefault="00B17D80" w:rsidP="007B59FD">
            <w:pPr>
              <w:pStyle w:val="TAC"/>
            </w:pPr>
            <w:r>
              <w:t>02</w:t>
            </w:r>
          </w:p>
        </w:tc>
        <w:tc>
          <w:tcPr>
            <w:tcW w:w="567" w:type="dxa"/>
          </w:tcPr>
          <w:p w:rsidR="00B17D80" w:rsidRDefault="00B17D80" w:rsidP="007B59FD">
            <w:pPr>
              <w:pStyle w:val="TAC"/>
            </w:pPr>
            <w:r>
              <w:t>82</w:t>
            </w:r>
          </w:p>
        </w:tc>
        <w:tc>
          <w:tcPr>
            <w:tcW w:w="567" w:type="dxa"/>
          </w:tcPr>
          <w:p w:rsidR="00B17D80" w:rsidRDefault="00B17D80" w:rsidP="007B59FD">
            <w:pPr>
              <w:pStyle w:val="TAC"/>
            </w:pPr>
            <w:r>
              <w:t>81</w:t>
            </w:r>
          </w:p>
        </w:tc>
        <w:tc>
          <w:tcPr>
            <w:tcW w:w="567" w:type="dxa"/>
          </w:tcPr>
          <w:p w:rsidR="00B17D80" w:rsidRDefault="00B17D80" w:rsidP="007B59FD">
            <w:pPr>
              <w:pStyle w:val="TAC"/>
            </w:pPr>
            <w:r>
              <w:t>83</w:t>
            </w:r>
          </w:p>
        </w:tc>
        <w:tc>
          <w:tcPr>
            <w:tcW w:w="567" w:type="dxa"/>
          </w:tcPr>
          <w:p w:rsidR="00B17D80" w:rsidRDefault="00B17D80" w:rsidP="007B59FD">
            <w:pPr>
              <w:pStyle w:val="TAC"/>
            </w:pPr>
            <w:r>
              <w:t>01</w:t>
            </w:r>
          </w:p>
        </w:tc>
        <w:tc>
          <w:tcPr>
            <w:tcW w:w="567" w:type="dxa"/>
          </w:tcPr>
          <w:p w:rsidR="00B17D80" w:rsidRDefault="00B17D80" w:rsidP="007B59FD">
            <w:pPr>
              <w:pStyle w:val="TAC"/>
            </w:pPr>
            <w:r>
              <w:t>00</w:t>
            </w:r>
          </w:p>
        </w:tc>
      </w:tr>
    </w:tbl>
    <w:p w:rsidR="00B17D80" w:rsidRDefault="00B17D80" w:rsidP="00B17D80">
      <w:pPr>
        <w:pStyle w:val="FP"/>
      </w:pPr>
    </w:p>
    <w:p w:rsidR="00B17D80" w:rsidRDefault="00B17D80" w:rsidP="00B17D80">
      <w:r>
        <w:t>TERMINAL RESPONSE: SET UP CALL 1.11.1B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 xml:space="preserve">if not busy on another call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 xml:space="preserve">Result </w:t>
      </w:r>
    </w:p>
    <w:p w:rsidR="00B17D80" w:rsidRDefault="00B17D80" w:rsidP="00B17D80">
      <w:pPr>
        <w:pStyle w:val="EX"/>
        <w:tabs>
          <w:tab w:val="left" w:pos="851"/>
        </w:tabs>
        <w:ind w:left="2835" w:hanging="2551"/>
      </w:pPr>
      <w:r>
        <w:tab/>
        <w:t>General Result:</w:t>
      </w:r>
      <w:r>
        <w:tab/>
        <w:t>Beyond ME's capabilities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425"/>
        <w:gridCol w:w="709"/>
        <w:gridCol w:w="709"/>
        <w:gridCol w:w="425"/>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r>
    </w:tbl>
    <w:p w:rsidR="00B17D80" w:rsidRDefault="00B17D80" w:rsidP="00B17D80">
      <w:pPr>
        <w:pStyle w:val="FP"/>
      </w:pPr>
    </w:p>
    <w:p w:rsidR="00B17D80" w:rsidRDefault="00B17D80" w:rsidP="00B17D80">
      <w:pPr>
        <w:keepNext/>
        <w:rPr>
          <w:b/>
        </w:rPr>
      </w:pPr>
      <w:r>
        <w:rPr>
          <w:b/>
        </w:rPr>
        <w:t>Expected Sequence 1.12 (SET UP CALL, maximum duration for the redial mechanism)</w:t>
      </w:r>
    </w:p>
    <w:p w:rsidR="00B17D80" w:rsidRDefault="00B17D80" w:rsidP="00B17D80">
      <w:pPr>
        <w:keepNext/>
      </w:pPr>
      <w:r>
        <w:t>The system simulator shall be configured such that call set up requests will be rejected with cause "User Busy".</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CALL 1.12.1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CALL 1.12.1</w:t>
            </w:r>
          </w:p>
        </w:tc>
        <w:tc>
          <w:tcPr>
            <w:tcW w:w="3776" w:type="dxa"/>
            <w:tcBorders>
              <w:left w:val="single" w:sz="6" w:space="0" w:color="auto"/>
              <w:right w:val="single" w:sz="6" w:space="0" w:color="auto"/>
            </w:tcBorders>
          </w:tcPr>
          <w:p w:rsidR="00B17D80" w:rsidRDefault="00B17D80" w:rsidP="007B59FD">
            <w:pPr>
              <w:pStyle w:val="TAL"/>
            </w:pPr>
            <w:r>
              <w:t>[only if not currently busy on another call with redial]</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 </w:t>
            </w:r>
          </w:p>
        </w:tc>
        <w:tc>
          <w:tcPr>
            <w:tcW w:w="2892" w:type="dxa"/>
            <w:tcBorders>
              <w:left w:val="single" w:sz="6" w:space="0" w:color="auto"/>
              <w:right w:val="single" w:sz="6" w:space="0" w:color="auto"/>
            </w:tcBorders>
          </w:tcPr>
          <w:p w:rsidR="00B17D80" w:rsidRDefault="00B17D80" w:rsidP="007B59FD">
            <w:pPr>
              <w:pStyle w:val="TAL"/>
            </w:pPr>
            <w:r>
              <w:t>ME displays "Duration" during the user confirmation phase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user confirms the set up call </w:t>
            </w:r>
          </w:p>
        </w:tc>
        <w:tc>
          <w:tcPr>
            <w:tcW w:w="3776" w:type="dxa"/>
            <w:tcBorders>
              <w:left w:val="single" w:sz="6" w:space="0" w:color="auto"/>
              <w:right w:val="single" w:sz="6" w:space="0" w:color="auto"/>
            </w:tcBorders>
          </w:tcPr>
          <w:p w:rsidR="00B17D80" w:rsidRDefault="00B17D80" w:rsidP="007B59FD">
            <w:pPr>
              <w:pStyle w:val="TAL"/>
            </w:pPr>
            <w:r>
              <w:t>[user confirms the call]</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8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SS</w:t>
            </w:r>
          </w:p>
        </w:tc>
        <w:tc>
          <w:tcPr>
            <w:tcW w:w="2892" w:type="dxa"/>
            <w:tcBorders>
              <w:left w:val="single" w:sz="6" w:space="0" w:color="auto"/>
              <w:right w:val="single" w:sz="6" w:space="0" w:color="auto"/>
            </w:tcBorders>
          </w:tcPr>
          <w:p w:rsidR="00B17D80" w:rsidRDefault="00B17D80" w:rsidP="007B59FD">
            <w:pPr>
              <w:pStyle w:val="TAL"/>
            </w:pPr>
            <w:r>
              <w:t xml:space="preserve">ME attempts to set up a call to "+012340123456" . It stops its attempts after 10 seconds. </w:t>
            </w:r>
          </w:p>
        </w:tc>
        <w:tc>
          <w:tcPr>
            <w:tcW w:w="3776" w:type="dxa"/>
            <w:tcBorders>
              <w:left w:val="single" w:sz="6" w:space="0" w:color="auto"/>
              <w:right w:val="single" w:sz="6" w:space="0" w:color="auto"/>
            </w:tcBorders>
          </w:tcPr>
          <w:p w:rsidR="00B17D80" w:rsidRDefault="00B17D80" w:rsidP="007B59FD">
            <w:pPr>
              <w:pStyle w:val="TAL"/>
            </w:pPr>
            <w:r>
              <w:t>[redial mechanism with maximum duration of 10 seconds]]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2892" w:type="dxa"/>
            <w:tcBorders>
              <w:left w:val="single" w:sz="6" w:space="0" w:color="auto"/>
              <w:right w:val="single" w:sz="6" w:space="0" w:color="auto"/>
            </w:tcBorders>
          </w:tcPr>
          <w:p w:rsidR="00B17D80" w:rsidRDefault="00B17D80" w:rsidP="007B59FD">
            <w:pPr>
              <w:pStyle w:val="TAL"/>
            </w:pPr>
            <w:r>
              <w:t>TERMINAL RESPONSE: SET UP CALL 1.12.1</w:t>
            </w:r>
          </w:p>
        </w:tc>
        <w:tc>
          <w:tcPr>
            <w:tcW w:w="3776" w:type="dxa"/>
            <w:tcBorders>
              <w:left w:val="single" w:sz="6" w:space="0" w:color="auto"/>
              <w:right w:val="single" w:sz="6" w:space="0" w:color="auto"/>
            </w:tcBorders>
          </w:tcPr>
          <w:p w:rsidR="00B17D80" w:rsidRDefault="00B17D80" w:rsidP="007B59FD">
            <w:pPr>
              <w:pStyle w:val="TAL"/>
            </w:pPr>
            <w:r>
              <w:t>[network currently unable to process command]</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8</w:t>
            </w:r>
          </w:p>
        </w:tc>
        <w:tc>
          <w:tcPr>
            <w:tcW w:w="128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USER </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The ME returns in idle mode.</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CALL 1.12.1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 with redial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lastRenderedPageBreak/>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Network</w:t>
      </w:r>
    </w:p>
    <w:p w:rsidR="00B17D80" w:rsidRPr="00F51EF9" w:rsidRDefault="00B17D80" w:rsidP="00B17D80">
      <w:pPr>
        <w:pStyle w:val="EW"/>
        <w:tabs>
          <w:tab w:val="left" w:pos="851"/>
        </w:tabs>
        <w:ind w:left="2835" w:hanging="2551"/>
      </w:pPr>
      <w:r>
        <w:rPr>
          <w:lang w:val="fr-FR"/>
        </w:rPr>
        <w:tab/>
      </w:r>
      <w:r w:rsidRPr="00F51EF9">
        <w:t>Alpha identifier:</w:t>
      </w:r>
      <w:r w:rsidRPr="00F51EF9">
        <w:tab/>
        <w:t>"Duration"</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W"/>
        <w:tabs>
          <w:tab w:val="left" w:pos="851"/>
        </w:tabs>
        <w:ind w:left="2835" w:hanging="2551"/>
      </w:pPr>
      <w:r>
        <w:tab/>
        <w:t>Dialling number string:</w:t>
      </w:r>
      <w:r>
        <w:tab/>
        <w:t>"012340123456p1p2"</w:t>
      </w:r>
    </w:p>
    <w:p w:rsidR="00B17D80" w:rsidRDefault="00B17D80" w:rsidP="00B17D80">
      <w:pPr>
        <w:pStyle w:val="EW"/>
        <w:tabs>
          <w:tab w:val="left" w:pos="851"/>
        </w:tabs>
        <w:ind w:left="2835" w:hanging="2551"/>
      </w:pPr>
      <w:r>
        <w:t>Duration</w:t>
      </w:r>
    </w:p>
    <w:p w:rsidR="00B17D80" w:rsidRDefault="00B17D80" w:rsidP="00B17D80">
      <w:pPr>
        <w:pStyle w:val="EW"/>
        <w:tabs>
          <w:tab w:val="left" w:pos="851"/>
        </w:tabs>
        <w:ind w:left="2835" w:hanging="2551"/>
      </w:pPr>
      <w:r>
        <w:tab/>
        <w:t>Unit:</w:t>
      </w:r>
      <w:r>
        <w:tab/>
        <w:t>Seconds</w:t>
      </w:r>
    </w:p>
    <w:p w:rsidR="00B17D80" w:rsidRDefault="00B17D80" w:rsidP="00B17D80">
      <w:pPr>
        <w:pStyle w:val="EX"/>
        <w:tabs>
          <w:tab w:val="left" w:pos="851"/>
        </w:tabs>
        <w:ind w:left="2835" w:hanging="2551"/>
      </w:pPr>
      <w:r>
        <w:tab/>
        <w:t>Interval:</w:t>
      </w:r>
      <w:r>
        <w:tab/>
        <w:t>10</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r>
    </w:tbl>
    <w:p w:rsidR="00B17D80" w:rsidRDefault="00B17D80" w:rsidP="00B17D80">
      <w:pPr>
        <w:pStyle w:val="FP"/>
      </w:pPr>
    </w:p>
    <w:p w:rsidR="00B17D80" w:rsidRDefault="00B17D80" w:rsidP="00B17D80">
      <w:r>
        <w:t>TERMINAL RESPONSE: SET UP CALL 1.12.1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 with redial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 xml:space="preserve">Result </w:t>
      </w:r>
    </w:p>
    <w:p w:rsidR="00B17D80" w:rsidRDefault="00B17D80" w:rsidP="00B17D80">
      <w:pPr>
        <w:pStyle w:val="EW"/>
        <w:tabs>
          <w:tab w:val="left" w:pos="851"/>
        </w:tabs>
        <w:ind w:left="2835" w:hanging="2551"/>
      </w:pPr>
      <w:r>
        <w:tab/>
        <w:t>General Result:</w:t>
      </w:r>
      <w:r>
        <w:tab/>
        <w:t>network currently unable to process command</w:t>
      </w:r>
    </w:p>
    <w:p w:rsidR="00B17D80" w:rsidRDefault="00B17D80" w:rsidP="00B17D80">
      <w:pPr>
        <w:pStyle w:val="EX"/>
        <w:tabs>
          <w:tab w:val="left" w:pos="851"/>
        </w:tabs>
        <w:ind w:left="2835" w:hanging="2551"/>
      </w:pPr>
      <w:r>
        <w:tab/>
        <w:t>Additional Information:</w:t>
      </w:r>
      <w:r>
        <w:tab/>
        <w:t>User Busy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27.22.4.13.1.5</w:t>
      </w:r>
      <w:r>
        <w:tab/>
        <w:t>Test requirement</w:t>
      </w:r>
    </w:p>
    <w:p w:rsidR="00B17D80" w:rsidRDefault="00B17D80" w:rsidP="00B17D80">
      <w:r>
        <w:t>The ME shall operate in the manner defined in expected sequences 1.1 to 1.12.</w:t>
      </w:r>
    </w:p>
    <w:p w:rsidR="00B17D80" w:rsidRDefault="00B17D80" w:rsidP="00B17D80">
      <w:pPr>
        <w:pStyle w:val="Heading5"/>
      </w:pPr>
      <w:bookmarkStart w:id="415" w:name="_Toc502363230"/>
      <w:bookmarkStart w:id="416" w:name="_Toc533173656"/>
      <w:bookmarkStart w:id="417" w:name="_Toc51834077"/>
      <w:r>
        <w:t>27.22.4.13.2</w:t>
      </w:r>
      <w:r>
        <w:tab/>
        <w:t>SET UP CALL (second alpha identifier)</w:t>
      </w:r>
      <w:bookmarkEnd w:id="415"/>
      <w:bookmarkEnd w:id="416"/>
      <w:bookmarkEnd w:id="417"/>
    </w:p>
    <w:p w:rsidR="00B17D80" w:rsidRDefault="00B17D80" w:rsidP="00B17D80">
      <w:pPr>
        <w:pStyle w:val="H6"/>
      </w:pPr>
      <w:r>
        <w:t>27.22.4.13.2.1</w:t>
      </w:r>
      <w:r>
        <w:tab/>
        <w:t>Definition and applicability</w:t>
      </w:r>
    </w:p>
    <w:p w:rsidR="00B17D80" w:rsidRDefault="00B17D80" w:rsidP="00B17D80">
      <w:r>
        <w:t>See clause 3.2.2.</w:t>
      </w:r>
    </w:p>
    <w:p w:rsidR="00B17D80" w:rsidRDefault="00B17D80" w:rsidP="00B17D80">
      <w:pPr>
        <w:pStyle w:val="H6"/>
      </w:pPr>
      <w:r>
        <w:t>27.22.4.13.2.2</w:t>
      </w:r>
      <w:r>
        <w:tab/>
        <w:t>Conformance requirement</w:t>
      </w:r>
    </w:p>
    <w:p w:rsidR="00B17D80" w:rsidRDefault="00B17D80" w:rsidP="00B17D80">
      <w:r>
        <w:t>Same as clause 27.22.4.13.2.1.</w:t>
      </w:r>
    </w:p>
    <w:p w:rsidR="00B17D80" w:rsidRDefault="00B17D80" w:rsidP="00B17D80">
      <w:r>
        <w:t>27.22.4.13.2.3</w:t>
      </w:r>
      <w:r>
        <w:tab/>
        <w:t>Test purpose</w:t>
      </w:r>
    </w:p>
    <w:p w:rsidR="00B17D80" w:rsidRDefault="00B17D80" w:rsidP="00B17D80">
      <w:r>
        <w:t>To verify that the ME accepts a Proactive Command - Set Up Call, displays the alpha identifiers to the user, attempts to set up a call to the address and returns the result in the TERMINAL RESPONSE.</w:t>
      </w:r>
    </w:p>
    <w:p w:rsidR="00B17D80" w:rsidRDefault="00B17D80" w:rsidP="00B17D80">
      <w:pPr>
        <w:pStyle w:val="H6"/>
      </w:pPr>
      <w:r>
        <w:t>27.22.4.13.2.4</w:t>
      </w:r>
      <w:r>
        <w:tab/>
        <w:t>Method of test</w:t>
      </w:r>
    </w:p>
    <w:p w:rsidR="00B17D80" w:rsidRDefault="00B17D80" w:rsidP="00B17D80">
      <w:pPr>
        <w:pStyle w:val="H6"/>
      </w:pPr>
      <w:r>
        <w:t>27.22.4.13.2.4.1</w:t>
      </w:r>
      <w:r>
        <w:tab/>
        <w:t>Initial conditions</w:t>
      </w:r>
    </w:p>
    <w:p w:rsidR="00B17D80" w:rsidRDefault="00B17D80" w:rsidP="00B17D80">
      <w:r>
        <w:t>The ME is connected to both the SIM Simulator and the System Simulator.</w:t>
      </w:r>
    </w:p>
    <w:p w:rsidR="00B17D80" w:rsidRDefault="00B17D80" w:rsidP="00B17D80">
      <w:r>
        <w:lastRenderedPageBreak/>
        <w:t>The elementary files are coded as SIM Application Toolkit default.</w:t>
      </w:r>
    </w:p>
    <w:p w:rsidR="00B17D80" w:rsidRDefault="00B17D80" w:rsidP="00B17D80">
      <w:r>
        <w:t>Prior to this test the ME shall have been powered on, performed the PROFILE DOWNLOAD procedure and is in updated idle mode on the system simulator.</w:t>
      </w:r>
    </w:p>
    <w:p w:rsidR="00B17D80" w:rsidRDefault="00B17D80" w:rsidP="00B17D80">
      <w:pPr>
        <w:pStyle w:val="H6"/>
      </w:pPr>
      <w:r>
        <w:t>27.22.4.13.2.4.2</w:t>
      </w:r>
      <w:r>
        <w:tab/>
        <w:t>Procedure</w:t>
      </w:r>
    </w:p>
    <w:p w:rsidR="00B17D80" w:rsidRDefault="00B17D80" w:rsidP="00B17D80">
      <w:pPr>
        <w:keepNext/>
        <w:rPr>
          <w:b/>
        </w:rPr>
      </w:pPr>
      <w:r>
        <w:rPr>
          <w:b/>
        </w:rPr>
        <w:t>Expected Sequence 2.1 (SET UP CALL, two alpha identifiers)</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3316"/>
        <w:gridCol w:w="3352"/>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316"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35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316"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CALL 2.1.1</w:t>
            </w:r>
          </w:p>
        </w:tc>
        <w:tc>
          <w:tcPr>
            <w:tcW w:w="3352"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316" w:type="dxa"/>
            <w:tcBorders>
              <w:left w:val="single" w:sz="6" w:space="0" w:color="auto"/>
              <w:right w:val="single" w:sz="6" w:space="0" w:color="auto"/>
            </w:tcBorders>
          </w:tcPr>
          <w:p w:rsidR="00B17D80" w:rsidRDefault="00B17D80" w:rsidP="007B59FD">
            <w:pPr>
              <w:pStyle w:val="TAL"/>
            </w:pPr>
            <w:r>
              <w:t>FETCH</w:t>
            </w:r>
          </w:p>
        </w:tc>
        <w:tc>
          <w:tcPr>
            <w:tcW w:w="3352"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316" w:type="dxa"/>
            <w:tcBorders>
              <w:left w:val="single" w:sz="6" w:space="0" w:color="auto"/>
              <w:right w:val="single" w:sz="6" w:space="0" w:color="auto"/>
            </w:tcBorders>
          </w:tcPr>
          <w:p w:rsidR="00B17D80" w:rsidRDefault="00B17D80" w:rsidP="007B59FD">
            <w:pPr>
              <w:pStyle w:val="TAL"/>
            </w:pPr>
            <w:r>
              <w:t xml:space="preserve">PROACTIVE COMMAND: SET UP CALL 2.1.1 </w:t>
            </w:r>
          </w:p>
        </w:tc>
        <w:tc>
          <w:tcPr>
            <w:tcW w:w="3352"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 </w:t>
            </w:r>
          </w:p>
        </w:tc>
        <w:tc>
          <w:tcPr>
            <w:tcW w:w="3316" w:type="dxa"/>
            <w:tcBorders>
              <w:left w:val="single" w:sz="6" w:space="0" w:color="auto"/>
              <w:right w:val="single" w:sz="6" w:space="0" w:color="auto"/>
            </w:tcBorders>
          </w:tcPr>
          <w:p w:rsidR="00B17D80" w:rsidRDefault="00B17D80" w:rsidP="007B59FD">
            <w:pPr>
              <w:pStyle w:val="TAL"/>
            </w:pPr>
            <w:r>
              <w:t>ME displays "CONFIRMATION" during the user confirmation phase</w:t>
            </w:r>
          </w:p>
        </w:tc>
        <w:tc>
          <w:tcPr>
            <w:tcW w:w="3352"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3316" w:type="dxa"/>
            <w:tcBorders>
              <w:left w:val="single" w:sz="6" w:space="0" w:color="auto"/>
              <w:right w:val="single" w:sz="6" w:space="0" w:color="auto"/>
            </w:tcBorders>
          </w:tcPr>
          <w:p w:rsidR="00B17D80" w:rsidRDefault="00B17D80" w:rsidP="007B59FD">
            <w:pPr>
              <w:pStyle w:val="TAL"/>
            </w:pPr>
            <w:r>
              <w:t xml:space="preserve">The user confirms the set up call </w:t>
            </w:r>
          </w:p>
        </w:tc>
        <w:tc>
          <w:tcPr>
            <w:tcW w:w="3352" w:type="dxa"/>
            <w:tcBorders>
              <w:left w:val="single" w:sz="6" w:space="0" w:color="auto"/>
              <w:right w:val="single" w:sz="6" w:space="0" w:color="auto"/>
            </w:tcBorders>
          </w:tcPr>
          <w:p w:rsidR="00B17D80" w:rsidRDefault="00B17D80" w:rsidP="007B59FD">
            <w:pPr>
              <w:pStyle w:val="TAL"/>
            </w:pPr>
            <w:r>
              <w:t>[user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8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 xml:space="preserve">SS </w:t>
            </w:r>
          </w:p>
        </w:tc>
        <w:tc>
          <w:tcPr>
            <w:tcW w:w="3316" w:type="dxa"/>
            <w:tcBorders>
              <w:left w:val="single" w:sz="6" w:space="0" w:color="auto"/>
              <w:right w:val="single" w:sz="6" w:space="0" w:color="auto"/>
            </w:tcBorders>
          </w:tcPr>
          <w:p w:rsidR="00B17D80" w:rsidRDefault="00B17D80" w:rsidP="007B59FD">
            <w:pPr>
              <w:pStyle w:val="TAL"/>
            </w:pPr>
            <w:r>
              <w:t>The ME attempts to set up a call to "+012340123456".</w:t>
            </w:r>
          </w:p>
          <w:p w:rsidR="00B17D80" w:rsidRDefault="00B17D80" w:rsidP="007B59FD">
            <w:pPr>
              <w:pStyle w:val="TAL"/>
            </w:pPr>
            <w:r>
              <w:t>The ME displays "CALL" if the ME supports 2</w:t>
            </w:r>
            <w:r>
              <w:rPr>
                <w:vertAlign w:val="superscript"/>
              </w:rPr>
              <w:t>nd</w:t>
            </w:r>
            <w:r>
              <w:t xml:space="preserve"> alpha identifier or otherwise the ME may display "CONFIRMATION"</w:t>
            </w:r>
          </w:p>
        </w:tc>
        <w:tc>
          <w:tcPr>
            <w:tcW w:w="3352" w:type="dxa"/>
            <w:tcBorders>
              <w:left w:val="single" w:sz="6" w:space="0" w:color="auto"/>
              <w:right w:val="single" w:sz="6" w:space="0" w:color="auto"/>
            </w:tcBorders>
          </w:tcPr>
          <w:p w:rsidR="00B17D80" w:rsidRDefault="00B17D80" w:rsidP="007B59FD">
            <w:pPr>
              <w:pStyle w:val="TAL"/>
            </w:pPr>
            <w:r>
              <w:t>[second alpha identifier]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3316"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3352" w:type="dxa"/>
            <w:tcBorders>
              <w:left w:val="single" w:sz="6" w:space="0" w:color="auto"/>
              <w:right w:val="single" w:sz="6" w:space="0" w:color="auto"/>
            </w:tcBorders>
          </w:tcPr>
          <w:p w:rsidR="00B17D80" w:rsidRDefault="00B17D80" w:rsidP="007B59FD">
            <w:pPr>
              <w:pStyle w:val="TAL"/>
            </w:pPr>
            <w:r>
              <w:t>[The SS also has to handle the START DTMF and STOP DTMF messages sent by the ME in an appropriate way]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3316" w:type="dxa"/>
            <w:tcBorders>
              <w:left w:val="single" w:sz="6" w:space="0" w:color="auto"/>
              <w:right w:val="single" w:sz="6" w:space="0" w:color="auto"/>
            </w:tcBorders>
          </w:tcPr>
          <w:p w:rsidR="00B17D80" w:rsidRDefault="00B17D80" w:rsidP="007B59FD">
            <w:pPr>
              <w:pStyle w:val="TAL"/>
            </w:pPr>
            <w:r>
              <w:t>TERMINAL RESPONSE: SET UP CALL 2.1.1</w:t>
            </w:r>
          </w:p>
          <w:p w:rsidR="00B17D80" w:rsidRDefault="00B17D80" w:rsidP="007B59FD">
            <w:pPr>
              <w:pStyle w:val="TAL"/>
            </w:pPr>
            <w:r>
              <w:t>The ME shall not update EF LND with the called party address.</w:t>
            </w:r>
          </w:p>
        </w:tc>
        <w:tc>
          <w:tcPr>
            <w:tcW w:w="3352"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9</w:t>
            </w:r>
          </w:p>
        </w:tc>
        <w:tc>
          <w:tcPr>
            <w:tcW w:w="128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3316" w:type="dxa"/>
            <w:tcBorders>
              <w:left w:val="single" w:sz="6" w:space="0" w:color="auto"/>
              <w:bottom w:val="single" w:sz="4" w:space="0" w:color="auto"/>
              <w:right w:val="single" w:sz="6" w:space="0" w:color="auto"/>
            </w:tcBorders>
          </w:tcPr>
          <w:p w:rsidR="00B17D80" w:rsidRDefault="00B17D80" w:rsidP="007B59FD">
            <w:pPr>
              <w:pStyle w:val="TAL"/>
            </w:pPr>
            <w:r>
              <w:t>The user ends the call after 10 s.</w:t>
            </w:r>
          </w:p>
          <w:p w:rsidR="00B17D80" w:rsidRDefault="00B17D80" w:rsidP="007B59FD">
            <w:pPr>
              <w:pStyle w:val="TAL"/>
            </w:pPr>
            <w:r>
              <w:t>The ME returns in idle mode.</w:t>
            </w:r>
          </w:p>
        </w:tc>
        <w:tc>
          <w:tcPr>
            <w:tcW w:w="3352"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 xml:space="preserve">PROACTIVE COMMAND: SET UP CALL 2.1.1 </w:t>
      </w:r>
    </w:p>
    <w:p w:rsidR="00B17D80" w:rsidRDefault="00B17D80" w:rsidP="00B17D80">
      <w:pPr>
        <w:keepNext/>
        <w:keepLines/>
      </w:pPr>
      <w:r>
        <w:t>Logically:</w:t>
      </w:r>
    </w:p>
    <w:p w:rsidR="00B17D80" w:rsidRDefault="00B17D80" w:rsidP="00B17D80">
      <w:pPr>
        <w:pStyle w:val="EW"/>
        <w:keepNext/>
        <w:tabs>
          <w:tab w:val="left" w:pos="851"/>
        </w:tabs>
        <w:ind w:left="3969" w:hanging="3685"/>
      </w:pPr>
      <w:r>
        <w:t>Command details</w:t>
      </w:r>
    </w:p>
    <w:p w:rsidR="00B17D80" w:rsidRDefault="00B17D80" w:rsidP="00B17D80">
      <w:pPr>
        <w:pStyle w:val="EW"/>
        <w:keepNext/>
        <w:tabs>
          <w:tab w:val="left" w:pos="851"/>
        </w:tabs>
        <w:ind w:left="3969" w:hanging="3685"/>
      </w:pPr>
      <w:r>
        <w:tab/>
        <w:t>Command number:</w:t>
      </w:r>
      <w:r>
        <w:tab/>
        <w:t>1</w:t>
      </w:r>
    </w:p>
    <w:p w:rsidR="00B17D80" w:rsidRDefault="00B17D80" w:rsidP="00B17D80">
      <w:pPr>
        <w:pStyle w:val="EW"/>
        <w:tabs>
          <w:tab w:val="left" w:pos="851"/>
        </w:tabs>
        <w:ind w:left="3969" w:hanging="3685"/>
      </w:pPr>
      <w:r>
        <w:tab/>
        <w:t>Command type:</w:t>
      </w:r>
      <w:r>
        <w:tab/>
        <w:t>SET UP CALL</w:t>
      </w:r>
    </w:p>
    <w:p w:rsidR="00B17D80" w:rsidRDefault="00B17D80" w:rsidP="00B17D80">
      <w:pPr>
        <w:pStyle w:val="EW"/>
        <w:tabs>
          <w:tab w:val="left" w:pos="851"/>
        </w:tabs>
        <w:ind w:left="3969" w:hanging="3685"/>
      </w:pPr>
      <w:r>
        <w:tab/>
        <w:t>Command qualifier:</w:t>
      </w:r>
      <w:r>
        <w:tab/>
        <w:t>only if not currently busy on another call</w:t>
      </w:r>
    </w:p>
    <w:p w:rsidR="00B17D80" w:rsidRDefault="00B17D80" w:rsidP="00B17D80">
      <w:pPr>
        <w:pStyle w:val="EW"/>
        <w:tabs>
          <w:tab w:val="left" w:pos="851"/>
        </w:tabs>
        <w:ind w:left="3969" w:hanging="3685"/>
        <w:rPr>
          <w:lang w:val="fr-FR"/>
        </w:rPr>
      </w:pPr>
      <w:r>
        <w:rPr>
          <w:lang w:val="fr-FR"/>
        </w:rPr>
        <w:t>Device identities</w:t>
      </w:r>
    </w:p>
    <w:p w:rsidR="00B17D80" w:rsidRDefault="00B17D80" w:rsidP="00B17D80">
      <w:pPr>
        <w:pStyle w:val="EW"/>
        <w:tabs>
          <w:tab w:val="left" w:pos="851"/>
        </w:tabs>
        <w:ind w:left="3969" w:hanging="3685"/>
        <w:rPr>
          <w:lang w:val="fr-FR"/>
        </w:rPr>
      </w:pPr>
      <w:r>
        <w:rPr>
          <w:lang w:val="fr-FR"/>
        </w:rPr>
        <w:tab/>
        <w:t>Source device:</w:t>
      </w:r>
      <w:r>
        <w:rPr>
          <w:lang w:val="fr-FR"/>
        </w:rPr>
        <w:tab/>
        <w:t>SIM</w:t>
      </w:r>
    </w:p>
    <w:p w:rsidR="00B17D80" w:rsidRDefault="00B17D80" w:rsidP="00B17D80">
      <w:pPr>
        <w:pStyle w:val="EW"/>
        <w:tabs>
          <w:tab w:val="left" w:pos="851"/>
        </w:tabs>
        <w:ind w:left="3969" w:hanging="3685"/>
        <w:rPr>
          <w:lang w:val="fr-FR"/>
        </w:rPr>
      </w:pPr>
      <w:r>
        <w:rPr>
          <w:lang w:val="fr-FR"/>
        </w:rPr>
        <w:tab/>
        <w:t>Destination device:</w:t>
      </w:r>
      <w:r>
        <w:rPr>
          <w:lang w:val="fr-FR"/>
        </w:rPr>
        <w:tab/>
        <w:t>Network</w:t>
      </w:r>
    </w:p>
    <w:p w:rsidR="00B17D80" w:rsidRPr="00F51EF9" w:rsidRDefault="00B17D80" w:rsidP="00B17D80">
      <w:pPr>
        <w:pStyle w:val="EW"/>
        <w:tabs>
          <w:tab w:val="left" w:pos="851"/>
        </w:tabs>
        <w:ind w:left="3969" w:hanging="3685"/>
      </w:pPr>
      <w:r>
        <w:rPr>
          <w:lang w:val="fr-FR"/>
        </w:rPr>
        <w:tab/>
      </w:r>
      <w:r w:rsidRPr="00F51EF9">
        <w:t>Alpha identifier:</w:t>
      </w:r>
      <w:r w:rsidRPr="00F51EF9">
        <w:tab/>
        <w:t>"CONFIRMATION"</w:t>
      </w:r>
    </w:p>
    <w:p w:rsidR="00B17D80" w:rsidRDefault="00B17D80" w:rsidP="00B17D80">
      <w:pPr>
        <w:pStyle w:val="EW"/>
        <w:tabs>
          <w:tab w:val="left" w:pos="851"/>
        </w:tabs>
        <w:ind w:left="3969" w:hanging="3685"/>
      </w:pPr>
      <w:r>
        <w:t>Address</w:t>
      </w:r>
    </w:p>
    <w:p w:rsidR="00B17D80" w:rsidRDefault="00B17D80" w:rsidP="00B17D80">
      <w:pPr>
        <w:pStyle w:val="EW"/>
        <w:tabs>
          <w:tab w:val="left" w:pos="851"/>
        </w:tabs>
        <w:ind w:left="3969" w:hanging="3685"/>
      </w:pPr>
      <w:r>
        <w:tab/>
        <w:t>TON:</w:t>
      </w:r>
      <w:r>
        <w:tab/>
        <w:t>International</w:t>
      </w:r>
    </w:p>
    <w:p w:rsidR="00B17D80" w:rsidRDefault="00B17D80" w:rsidP="00B17D80">
      <w:pPr>
        <w:pStyle w:val="EW"/>
        <w:tabs>
          <w:tab w:val="left" w:pos="851"/>
        </w:tabs>
        <w:ind w:left="3969" w:hanging="3685"/>
      </w:pPr>
      <w:r>
        <w:tab/>
        <w:t>NPI:</w:t>
      </w:r>
      <w:r>
        <w:tab/>
        <w:t>ISDN / telephone numbering plan</w:t>
      </w:r>
    </w:p>
    <w:p w:rsidR="00B17D80" w:rsidRDefault="00B17D80" w:rsidP="00B17D80">
      <w:pPr>
        <w:pStyle w:val="EW"/>
        <w:tabs>
          <w:tab w:val="left" w:pos="851"/>
        </w:tabs>
        <w:ind w:left="3969" w:hanging="3685"/>
      </w:pPr>
      <w:r>
        <w:tab/>
        <w:t>Dialling number string</w:t>
      </w:r>
      <w:r>
        <w:tab/>
        <w:t>"012340123456p1p2"</w:t>
      </w:r>
    </w:p>
    <w:p w:rsidR="00B17D80" w:rsidRDefault="00B17D80" w:rsidP="00B17D80">
      <w:pPr>
        <w:pStyle w:val="EX"/>
        <w:tabs>
          <w:tab w:val="left" w:pos="851"/>
        </w:tabs>
        <w:ind w:left="3969" w:hanging="3685"/>
      </w:pPr>
      <w:r>
        <w:tab/>
        <w:t>Alpha Identifier (call set up phase):</w:t>
      </w:r>
      <w:r>
        <w:tab/>
        <w:t>"CALL"</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28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 xml:space="preserve">TERMINAL RESPONSE: SET UP CALL 2.1.1 </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lastRenderedPageBreak/>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 xml:space="preserve">Result </w:t>
      </w:r>
    </w:p>
    <w:p w:rsidR="00B17D80" w:rsidRDefault="00B17D80" w:rsidP="00B17D80">
      <w:pPr>
        <w:pStyle w:val="EX"/>
        <w:tabs>
          <w:tab w:val="left" w:pos="851"/>
        </w:tabs>
        <w:ind w:left="2835" w:hanging="2551"/>
      </w:pPr>
      <w:r>
        <w:tab/>
        <w:t>General Result:</w:t>
      </w:r>
      <w:r>
        <w:tab/>
        <w:t xml:space="preserve">Command performed successfully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pStyle w:val="H6"/>
      </w:pPr>
      <w:r>
        <w:t>27.22.4.13.2.5</w:t>
      </w:r>
      <w:r>
        <w:tab/>
        <w:t>Test requirement</w:t>
      </w:r>
    </w:p>
    <w:p w:rsidR="00B17D80" w:rsidRDefault="00B17D80" w:rsidP="00B17D80">
      <w:r>
        <w:t>The ME shall operate in the manner defined in expected sequence 2.1.</w:t>
      </w:r>
    </w:p>
    <w:p w:rsidR="00B17D80" w:rsidRDefault="00B17D80" w:rsidP="00B17D80">
      <w:pPr>
        <w:pStyle w:val="Heading5"/>
      </w:pPr>
      <w:bookmarkStart w:id="418" w:name="_Toc502363231"/>
      <w:bookmarkStart w:id="419" w:name="_Toc533173657"/>
      <w:bookmarkStart w:id="420" w:name="_Toc51834078"/>
      <w:r>
        <w:t>27.22.4.13.3</w:t>
      </w:r>
      <w:r>
        <w:tab/>
        <w:t>SET UP CALL (display of icons)</w:t>
      </w:r>
      <w:bookmarkEnd w:id="418"/>
      <w:bookmarkEnd w:id="419"/>
      <w:bookmarkEnd w:id="420"/>
    </w:p>
    <w:p w:rsidR="00B17D80" w:rsidRDefault="00B17D80" w:rsidP="00B17D80">
      <w:pPr>
        <w:pStyle w:val="H6"/>
      </w:pPr>
      <w:r>
        <w:t>27.22.4.13.3.1</w:t>
      </w:r>
      <w:r>
        <w:tab/>
        <w:t>Definition and applicability</w:t>
      </w:r>
    </w:p>
    <w:p w:rsidR="00B17D80" w:rsidRDefault="00B17D80" w:rsidP="00B17D80">
      <w:r>
        <w:t>See clause 3.2.2.</w:t>
      </w:r>
    </w:p>
    <w:p w:rsidR="00B17D80" w:rsidRDefault="00B17D80" w:rsidP="00B17D80">
      <w:pPr>
        <w:pStyle w:val="H6"/>
      </w:pPr>
      <w:r>
        <w:t>27.22.4.13.3.2</w:t>
      </w:r>
      <w:r>
        <w:tab/>
        <w:t>Conformance requirement</w:t>
      </w:r>
    </w:p>
    <w:p w:rsidR="00B17D80" w:rsidRDefault="00B17D80" w:rsidP="00B17D80">
      <w:pPr>
        <w:pStyle w:val="H6"/>
      </w:pPr>
      <w:r>
        <w:t>27.22.4.13.3.3</w:t>
      </w:r>
      <w:r>
        <w:tab/>
        <w:t>Test purpose</w:t>
      </w:r>
    </w:p>
    <w:p w:rsidR="00B17D80" w:rsidRDefault="00B17D80" w:rsidP="00B17D80">
      <w:r>
        <w:t>To verify that the ME accepts a Proactive Set Up Call , displays the message or icon to the user ,attempts to set up a call to the address, returns the result in the TERMINAL response.</w:t>
      </w:r>
    </w:p>
    <w:p w:rsidR="00B17D80" w:rsidRDefault="00B17D80" w:rsidP="00B17D80">
      <w:pPr>
        <w:pStyle w:val="H6"/>
      </w:pPr>
      <w:r>
        <w:t>27.22.4.13.3.4</w:t>
      </w:r>
      <w:r>
        <w:tab/>
        <w:t>Method of test</w:t>
      </w:r>
    </w:p>
    <w:p w:rsidR="00B17D80" w:rsidRDefault="00B17D80" w:rsidP="00B17D80">
      <w:pPr>
        <w:pStyle w:val="H6"/>
      </w:pPr>
      <w:r>
        <w:t>27.22.4.13.3.4.1</w:t>
      </w:r>
      <w:r>
        <w:tab/>
        <w:t>Initial conditions</w:t>
      </w:r>
    </w:p>
    <w:p w:rsidR="00B17D80" w:rsidRDefault="00B17D80" w:rsidP="00B17D80">
      <w:r>
        <w:t>The ME is connected to both the SIM Simulator and the System Simulator.</w:t>
      </w:r>
    </w:p>
    <w:p w:rsidR="00B17D80" w:rsidRDefault="00B17D80" w:rsidP="00B17D80">
      <w:r>
        <w:t>The elementary files are coded as SIM Application Toolkit default.</w:t>
      </w:r>
    </w:p>
    <w:p w:rsidR="00B17D80" w:rsidRDefault="00B17D80" w:rsidP="00B17D80">
      <w:r>
        <w:t>Prior to this test the ME shall have been powered on, performed the PROFILE DOWNLOAD procedure and is in updated idle mode on the system simulator.</w:t>
      </w:r>
    </w:p>
    <w:p w:rsidR="00B17D80" w:rsidRDefault="00B17D80" w:rsidP="00B17D80">
      <w:pPr>
        <w:pStyle w:val="H6"/>
      </w:pPr>
      <w:r>
        <w:lastRenderedPageBreak/>
        <w:t>27.22.4.13.3.4.2</w:t>
      </w:r>
      <w:r>
        <w:tab/>
        <w:t>Procedure</w:t>
      </w:r>
    </w:p>
    <w:p w:rsidR="00B17D80" w:rsidRDefault="00B17D80" w:rsidP="00B17D80">
      <w:pPr>
        <w:keepNext/>
        <w:rPr>
          <w:b/>
        </w:rPr>
      </w:pPr>
      <w:r>
        <w:rPr>
          <w:b/>
        </w:rPr>
        <w:t>Expected Sequence 3.1A (SET UP CALL, display of basic icon during confirmation phase, not self-explanatory, successful )</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CALL 3.1.1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PROACTIVE COMMAND: SET UP CALL 3.1.1 </w:t>
            </w:r>
          </w:p>
        </w:tc>
        <w:tc>
          <w:tcPr>
            <w:tcW w:w="3776" w:type="dxa"/>
            <w:tcBorders>
              <w:left w:val="single" w:sz="6" w:space="0" w:color="auto"/>
              <w:right w:val="single" w:sz="6" w:space="0" w:color="auto"/>
            </w:tcBorders>
          </w:tcPr>
          <w:p w:rsidR="00B17D80" w:rsidRDefault="00B17D80" w:rsidP="007B59FD">
            <w:pPr>
              <w:pStyle w:val="TAL"/>
            </w:pPr>
            <w:r>
              <w:t>Including icon identifier, icon shall be displayed in addition of the first alpha identifier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 </w:t>
            </w:r>
          </w:p>
        </w:tc>
        <w:tc>
          <w:tcPr>
            <w:tcW w:w="2892" w:type="dxa"/>
            <w:tcBorders>
              <w:left w:val="single" w:sz="6" w:space="0" w:color="auto"/>
              <w:right w:val="single" w:sz="6" w:space="0" w:color="auto"/>
            </w:tcBorders>
          </w:tcPr>
          <w:p w:rsidR="00B17D80" w:rsidRDefault="00B17D80" w:rsidP="007B59FD">
            <w:pPr>
              <w:pStyle w:val="TAL"/>
            </w:pPr>
            <w:r>
              <w:t xml:space="preserve">ME displays "Set up call Icon 3.1.1" and the basic icon during a user confirmation phase.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user confirms the set up call </w:t>
            </w:r>
          </w:p>
        </w:tc>
        <w:tc>
          <w:tcPr>
            <w:tcW w:w="3776" w:type="dxa"/>
            <w:tcBorders>
              <w:left w:val="single" w:sz="6" w:space="0" w:color="auto"/>
              <w:right w:val="single" w:sz="6" w:space="0" w:color="auto"/>
            </w:tcBorders>
          </w:tcPr>
          <w:p w:rsidR="00B17D80" w:rsidRDefault="00B17D80" w:rsidP="007B59FD">
            <w:pPr>
              <w:pStyle w:val="TAL"/>
            </w:pPr>
            <w:r>
              <w:t>[user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82"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SS </w:t>
            </w:r>
          </w:p>
        </w:tc>
        <w:tc>
          <w:tcPr>
            <w:tcW w:w="2892" w:type="dxa"/>
            <w:tcBorders>
              <w:left w:val="single" w:sz="6" w:space="0" w:color="auto"/>
              <w:right w:val="single" w:sz="6" w:space="0" w:color="auto"/>
            </w:tcBorders>
          </w:tcPr>
          <w:p w:rsidR="00B17D80" w:rsidRDefault="00B17D80" w:rsidP="007B59FD">
            <w:pPr>
              <w:pStyle w:val="TAL"/>
            </w:pPr>
            <w:r>
              <w:t>The ME attempts to set up a call to "+012340123456"</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3776" w:type="dxa"/>
            <w:tcBorders>
              <w:left w:val="single" w:sz="6" w:space="0" w:color="auto"/>
              <w:right w:val="single" w:sz="6" w:space="0" w:color="auto"/>
            </w:tcBorders>
          </w:tcPr>
          <w:p w:rsidR="00B17D80" w:rsidRDefault="00B17D80" w:rsidP="007B59FD">
            <w:pPr>
              <w:pStyle w:val="TAL"/>
            </w:pPr>
            <w:r>
              <w:t>[The SS also has to handle the START DTMF and STOP DTMF messages sent by the ME in an appropriate way]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2892" w:type="dxa"/>
            <w:tcBorders>
              <w:left w:val="single" w:sz="6" w:space="0" w:color="auto"/>
              <w:right w:val="single" w:sz="6" w:space="0" w:color="auto"/>
            </w:tcBorders>
          </w:tcPr>
          <w:p w:rsidR="00B17D80" w:rsidRDefault="00B17D80" w:rsidP="007B59FD">
            <w:pPr>
              <w:pStyle w:val="TAL"/>
            </w:pPr>
            <w:r>
              <w:t>TERMINAL RESPONSE: SET UP CALL 3.1.1A</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9</w:t>
            </w:r>
          </w:p>
        </w:tc>
        <w:tc>
          <w:tcPr>
            <w:tcW w:w="128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The user ends the call after 10 s.</w:t>
            </w:r>
          </w:p>
          <w:p w:rsidR="00B17D80" w:rsidRDefault="00B17D80" w:rsidP="007B59FD">
            <w:pPr>
              <w:pStyle w:val="TAL"/>
            </w:pPr>
            <w:r>
              <w:t>The ME returns in idle mode.</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CALL 3.1.1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Network</w:t>
      </w:r>
    </w:p>
    <w:p w:rsidR="00B17D80" w:rsidRDefault="00B17D80" w:rsidP="00B17D80">
      <w:pPr>
        <w:pStyle w:val="EW"/>
        <w:tabs>
          <w:tab w:val="left" w:pos="851"/>
        </w:tabs>
        <w:ind w:left="2835" w:hanging="2551"/>
      </w:pPr>
      <w:r w:rsidRPr="00F51EF9">
        <w:rPr>
          <w:lang w:val="fr-FR"/>
        </w:rPr>
        <w:tab/>
      </w:r>
      <w:r>
        <w:t>Alpha identifier:</w:t>
      </w:r>
      <w:r>
        <w:tab/>
        <w:t>"Set up call Icon 3.1.1"</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W"/>
        <w:tabs>
          <w:tab w:val="left" w:pos="851"/>
        </w:tabs>
        <w:ind w:left="2835" w:hanging="2551"/>
      </w:pPr>
      <w:r>
        <w:tab/>
        <w:t>Dialling number string</w:t>
      </w:r>
      <w:r>
        <w:tab/>
        <w:t>"012340123456p1p2"</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icon is not self-explanatory</w:t>
      </w:r>
    </w:p>
    <w:p w:rsidR="00B17D80" w:rsidRDefault="00B17D80" w:rsidP="00B17D80">
      <w:pPr>
        <w:pStyle w:val="EX"/>
        <w:tabs>
          <w:tab w:val="left" w:pos="851"/>
        </w:tabs>
        <w:ind w:left="2835" w:hanging="2551"/>
      </w:pPr>
      <w:r>
        <w:tab/>
        <w:t>Icon identifier:</w:t>
      </w:r>
      <w:r>
        <w:tab/>
        <w:t>&lt;record 1 in EF IMG&gt;</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CALL 3.1.1A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F51EF9" w:rsidRDefault="00B17D80" w:rsidP="00B17D80">
      <w:pPr>
        <w:pStyle w:val="EW"/>
        <w:tabs>
          <w:tab w:val="left" w:pos="851"/>
        </w:tabs>
        <w:ind w:left="2835" w:hanging="2551"/>
        <w:rPr>
          <w:lang w:val="fr-FR"/>
        </w:rPr>
      </w:pPr>
      <w:r>
        <w:rPr>
          <w:lang w:val="fr-FR"/>
        </w:rPr>
        <w:lastRenderedPageBreak/>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 xml:space="preserve">Result </w:t>
      </w:r>
    </w:p>
    <w:p w:rsidR="00B17D80" w:rsidRDefault="00B17D80" w:rsidP="00B17D80">
      <w:pPr>
        <w:pStyle w:val="EX"/>
        <w:tabs>
          <w:tab w:val="left" w:pos="851"/>
        </w:tabs>
        <w:ind w:left="2835" w:hanging="2551"/>
      </w:pPr>
      <w:r>
        <w:tab/>
        <w:t>General Result:</w:t>
      </w:r>
      <w:r>
        <w:tab/>
        <w:t xml:space="preserve">Command performed successfully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3.1B (SET UP CALL, display of basic icon during confirmation phase, not self-explanatory,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CALL 3.1.1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PROACTIVE COMMAND: SET UP CALL 3.1.1 </w:t>
            </w:r>
          </w:p>
        </w:tc>
        <w:tc>
          <w:tcPr>
            <w:tcW w:w="3776" w:type="dxa"/>
            <w:tcBorders>
              <w:left w:val="single" w:sz="6" w:space="0" w:color="auto"/>
              <w:right w:val="single" w:sz="6" w:space="0" w:color="auto"/>
            </w:tcBorders>
          </w:tcPr>
          <w:p w:rsidR="00B17D80" w:rsidRDefault="00B17D80" w:rsidP="007B59FD">
            <w:pPr>
              <w:pStyle w:val="TAL"/>
            </w:pPr>
            <w:r>
              <w:t>Including icon identifier, icon shall be displayed in addition of the first alpha identifier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 </w:t>
            </w:r>
          </w:p>
        </w:tc>
        <w:tc>
          <w:tcPr>
            <w:tcW w:w="2892" w:type="dxa"/>
            <w:tcBorders>
              <w:left w:val="single" w:sz="6" w:space="0" w:color="auto"/>
              <w:right w:val="single" w:sz="6" w:space="0" w:color="auto"/>
            </w:tcBorders>
          </w:tcPr>
          <w:p w:rsidR="00B17D80" w:rsidRDefault="00B17D80" w:rsidP="007B59FD">
            <w:pPr>
              <w:pStyle w:val="TAL"/>
            </w:pPr>
            <w:r>
              <w:t xml:space="preserve">ME displays "Set up call Icon 3.1.1" without the basic icon during a user confirmation phase.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user confirms the set up call </w:t>
            </w:r>
          </w:p>
        </w:tc>
        <w:tc>
          <w:tcPr>
            <w:tcW w:w="3776" w:type="dxa"/>
            <w:tcBorders>
              <w:left w:val="single" w:sz="6" w:space="0" w:color="auto"/>
              <w:right w:val="single" w:sz="6" w:space="0" w:color="auto"/>
            </w:tcBorders>
          </w:tcPr>
          <w:p w:rsidR="00B17D80" w:rsidRDefault="00B17D80" w:rsidP="007B59FD">
            <w:pPr>
              <w:pStyle w:val="TAL"/>
            </w:pPr>
            <w:r>
              <w:t>[user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82"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SS </w:t>
            </w:r>
          </w:p>
        </w:tc>
        <w:tc>
          <w:tcPr>
            <w:tcW w:w="2892" w:type="dxa"/>
            <w:tcBorders>
              <w:left w:val="single" w:sz="6" w:space="0" w:color="auto"/>
              <w:right w:val="single" w:sz="6" w:space="0" w:color="auto"/>
            </w:tcBorders>
          </w:tcPr>
          <w:p w:rsidR="00B17D80" w:rsidRDefault="00B17D80" w:rsidP="007B59FD">
            <w:pPr>
              <w:pStyle w:val="TAL"/>
            </w:pPr>
            <w:r>
              <w:t>The ME attempts to set up a call to "+012340123456"</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3776" w:type="dxa"/>
            <w:tcBorders>
              <w:left w:val="single" w:sz="6" w:space="0" w:color="auto"/>
              <w:right w:val="single" w:sz="6" w:space="0" w:color="auto"/>
            </w:tcBorders>
          </w:tcPr>
          <w:p w:rsidR="00B17D80" w:rsidRDefault="00B17D80" w:rsidP="007B59FD">
            <w:pPr>
              <w:pStyle w:val="TAL"/>
            </w:pPr>
            <w:r>
              <w:t>[The SS also has to handle the START DTMF and STOP DTMF messages sent by the ME in an appropriate way]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2892" w:type="dxa"/>
            <w:tcBorders>
              <w:left w:val="single" w:sz="6" w:space="0" w:color="auto"/>
              <w:right w:val="single" w:sz="6" w:space="0" w:color="auto"/>
            </w:tcBorders>
          </w:tcPr>
          <w:p w:rsidR="00B17D80" w:rsidRDefault="00B17D80" w:rsidP="007B59FD">
            <w:pPr>
              <w:pStyle w:val="TAL"/>
            </w:pPr>
            <w:r>
              <w:t>TERMINAL RESPONSE: SET UP CALL 3.1.1B</w:t>
            </w:r>
          </w:p>
        </w:tc>
        <w:tc>
          <w:tcPr>
            <w:tcW w:w="3776" w:type="dxa"/>
            <w:tcBorders>
              <w:left w:val="single" w:sz="6" w:space="0" w:color="auto"/>
              <w:right w:val="single" w:sz="6" w:space="0" w:color="auto"/>
            </w:tcBorders>
          </w:tcPr>
          <w:p w:rsidR="00B17D80" w:rsidRDefault="00B17D80" w:rsidP="007B59FD">
            <w:pPr>
              <w:pStyle w:val="TAL"/>
            </w:pPr>
            <w:r>
              <w:t>[Command performed successfully, but requested icon could not be displayed].</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9</w:t>
            </w:r>
          </w:p>
        </w:tc>
        <w:tc>
          <w:tcPr>
            <w:tcW w:w="128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The user ends the call after 10 s.</w:t>
            </w:r>
          </w:p>
          <w:p w:rsidR="00B17D80" w:rsidRDefault="00B17D80" w:rsidP="007B59FD">
            <w:pPr>
              <w:pStyle w:val="TAL"/>
            </w:pPr>
            <w:r>
              <w:t>The ME returns in idle mode.</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TERMINAL RESPONSE: SET UP CALL 3.1.1B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keepNext/>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 xml:space="preserve">Command performed successfully, but requested icon could not be displayed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bl>
    <w:p w:rsidR="00B17D80" w:rsidRDefault="00B17D80" w:rsidP="00B17D80">
      <w:pPr>
        <w:pStyle w:val="FP"/>
      </w:pPr>
    </w:p>
    <w:p w:rsidR="00B17D80" w:rsidRDefault="00B17D80" w:rsidP="00B17D80">
      <w:pPr>
        <w:keepNext/>
        <w:rPr>
          <w:b/>
        </w:rPr>
      </w:pPr>
      <w:r>
        <w:rPr>
          <w:b/>
        </w:rPr>
        <w:lastRenderedPageBreak/>
        <w:t>Expected Sequence 3.2A (SET UP CALL, display of basic icon during confirmation phase, self-explanatory, successful )</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CALL 3.2.1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PROACTIVE COMMAND: SET UP CALL 3.2.1 </w:t>
            </w:r>
          </w:p>
        </w:tc>
        <w:tc>
          <w:tcPr>
            <w:tcW w:w="3776" w:type="dxa"/>
            <w:tcBorders>
              <w:left w:val="single" w:sz="6" w:space="0" w:color="auto"/>
              <w:right w:val="single" w:sz="6" w:space="0" w:color="auto"/>
            </w:tcBorders>
          </w:tcPr>
          <w:p w:rsidR="00B17D80" w:rsidRDefault="00B17D80" w:rsidP="007B59FD">
            <w:pPr>
              <w:pStyle w:val="TAL"/>
            </w:pPr>
            <w:r>
              <w:t>Including icon identifier, icon shall be displayed instead of the first alpha identifier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 </w:t>
            </w:r>
          </w:p>
        </w:tc>
        <w:tc>
          <w:tcPr>
            <w:tcW w:w="2892" w:type="dxa"/>
            <w:tcBorders>
              <w:left w:val="single" w:sz="6" w:space="0" w:color="auto"/>
              <w:right w:val="single" w:sz="6" w:space="0" w:color="auto"/>
            </w:tcBorders>
          </w:tcPr>
          <w:p w:rsidR="00B17D80" w:rsidRDefault="00B17D80" w:rsidP="007B59FD">
            <w:pPr>
              <w:pStyle w:val="TAL"/>
            </w:pPr>
            <w:r>
              <w:t xml:space="preserve">ME displays the basic icon during a user confirmation phase.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user confirms the set up call </w:t>
            </w:r>
          </w:p>
        </w:tc>
        <w:tc>
          <w:tcPr>
            <w:tcW w:w="3776" w:type="dxa"/>
            <w:tcBorders>
              <w:left w:val="single" w:sz="6" w:space="0" w:color="auto"/>
              <w:right w:val="single" w:sz="6" w:space="0" w:color="auto"/>
            </w:tcBorders>
          </w:tcPr>
          <w:p w:rsidR="00B17D80" w:rsidRDefault="00B17D80" w:rsidP="007B59FD">
            <w:pPr>
              <w:pStyle w:val="TAL"/>
            </w:pPr>
            <w:r>
              <w:t>[user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8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 xml:space="preserve">SS </w:t>
            </w:r>
          </w:p>
        </w:tc>
        <w:tc>
          <w:tcPr>
            <w:tcW w:w="2892" w:type="dxa"/>
            <w:tcBorders>
              <w:left w:val="single" w:sz="6" w:space="0" w:color="auto"/>
              <w:right w:val="single" w:sz="6" w:space="0" w:color="auto"/>
            </w:tcBorders>
          </w:tcPr>
          <w:p w:rsidR="00B17D80" w:rsidRDefault="00B17D80" w:rsidP="007B59FD">
            <w:pPr>
              <w:pStyle w:val="TAL"/>
            </w:pPr>
            <w:r>
              <w:t>The ME attempts to set up a call to "+012340123456"</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3776" w:type="dxa"/>
            <w:tcBorders>
              <w:left w:val="single" w:sz="6" w:space="0" w:color="auto"/>
              <w:right w:val="single" w:sz="6" w:space="0" w:color="auto"/>
            </w:tcBorders>
          </w:tcPr>
          <w:p w:rsidR="00B17D80" w:rsidRDefault="00B17D80" w:rsidP="007B59FD">
            <w:pPr>
              <w:pStyle w:val="TAL"/>
            </w:pPr>
            <w:r>
              <w:t>[The SS also has to handle the START DTMF and STOP DTMF messages sent by the ME in an appropriate way]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2892" w:type="dxa"/>
            <w:tcBorders>
              <w:left w:val="single" w:sz="6" w:space="0" w:color="auto"/>
              <w:right w:val="single" w:sz="6" w:space="0" w:color="auto"/>
            </w:tcBorders>
          </w:tcPr>
          <w:p w:rsidR="00B17D80" w:rsidRDefault="00B17D80" w:rsidP="007B59FD">
            <w:pPr>
              <w:pStyle w:val="TAL"/>
            </w:pPr>
            <w:r>
              <w:t>TERMINAL RESPONSE: SET UP CALL 3.2.1A</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9</w:t>
            </w:r>
          </w:p>
        </w:tc>
        <w:tc>
          <w:tcPr>
            <w:tcW w:w="128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The user ends the call after 10 s.</w:t>
            </w:r>
          </w:p>
          <w:p w:rsidR="00B17D80" w:rsidRDefault="00B17D80" w:rsidP="007B59FD">
            <w:pPr>
              <w:pStyle w:val="TAL"/>
            </w:pPr>
            <w:r>
              <w:t>The ME returns in idle mode.</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 xml:space="preserve">PROACTIVE COMMAND: SET UP CALL 3.2.1 </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Network</w:t>
      </w:r>
    </w:p>
    <w:p w:rsidR="00B17D80" w:rsidRDefault="00B17D80" w:rsidP="00B17D80">
      <w:pPr>
        <w:pStyle w:val="EW"/>
        <w:tabs>
          <w:tab w:val="left" w:pos="851"/>
        </w:tabs>
        <w:ind w:left="2835" w:hanging="2551"/>
      </w:pPr>
      <w:r w:rsidRPr="00F51EF9">
        <w:rPr>
          <w:lang w:val="fr-FR"/>
        </w:rPr>
        <w:tab/>
      </w:r>
      <w:r>
        <w:t>Alpha identifier:</w:t>
      </w:r>
      <w:r>
        <w:tab/>
        <w:t>"Set up call Icon 3.2.1"</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W"/>
        <w:tabs>
          <w:tab w:val="left" w:pos="851"/>
        </w:tabs>
        <w:ind w:left="2835" w:hanging="2551"/>
      </w:pPr>
      <w:r>
        <w:tab/>
        <w:t>Dialling number string</w:t>
      </w:r>
      <w:r>
        <w:tab/>
        <w:t>"012340123456p1p2"</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icon is self-explanatory</w:t>
      </w:r>
    </w:p>
    <w:p w:rsidR="00B17D80" w:rsidRDefault="00B17D80" w:rsidP="00B17D80">
      <w:pPr>
        <w:pStyle w:val="EX"/>
        <w:tabs>
          <w:tab w:val="left" w:pos="851"/>
        </w:tabs>
        <w:ind w:left="2835" w:hanging="2551"/>
      </w:pPr>
      <w:r>
        <w:tab/>
        <w:t>Icon identifier:</w:t>
      </w:r>
      <w:r>
        <w:tab/>
        <w:t>&lt;record 1 in EF IMG&gt;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CALL 3.2.1A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 xml:space="preserve">Command performed successfully </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3.2B (SET UP CALL, display of basic icon during confirmation phase, self-explanatory,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CALL 3.2.1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PROACTIVE COMMAND: SET UP CALL 3.2.1 </w:t>
            </w:r>
          </w:p>
        </w:tc>
        <w:tc>
          <w:tcPr>
            <w:tcW w:w="3776" w:type="dxa"/>
            <w:tcBorders>
              <w:left w:val="single" w:sz="6" w:space="0" w:color="auto"/>
              <w:right w:val="single" w:sz="6" w:space="0" w:color="auto"/>
            </w:tcBorders>
          </w:tcPr>
          <w:p w:rsidR="00B17D80" w:rsidRDefault="00B17D80" w:rsidP="007B59FD">
            <w:pPr>
              <w:pStyle w:val="TAL"/>
            </w:pPr>
            <w:r>
              <w:t>Including icon identifier, icon shall be displayed instead of the first alpha identifier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 </w:t>
            </w:r>
          </w:p>
        </w:tc>
        <w:tc>
          <w:tcPr>
            <w:tcW w:w="2892" w:type="dxa"/>
            <w:tcBorders>
              <w:left w:val="single" w:sz="6" w:space="0" w:color="auto"/>
              <w:right w:val="single" w:sz="6" w:space="0" w:color="auto"/>
            </w:tcBorders>
          </w:tcPr>
          <w:p w:rsidR="00B17D80" w:rsidRDefault="00B17D80" w:rsidP="007B59FD">
            <w:pPr>
              <w:pStyle w:val="TAL"/>
            </w:pPr>
            <w:r>
              <w:t>ME display "Set up call Icon 3.2.1" without the icon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user confirms the set up call </w:t>
            </w:r>
          </w:p>
        </w:tc>
        <w:tc>
          <w:tcPr>
            <w:tcW w:w="3776" w:type="dxa"/>
            <w:tcBorders>
              <w:left w:val="single" w:sz="6" w:space="0" w:color="auto"/>
              <w:right w:val="single" w:sz="6" w:space="0" w:color="auto"/>
            </w:tcBorders>
          </w:tcPr>
          <w:p w:rsidR="00B17D80" w:rsidRDefault="00B17D80" w:rsidP="007B59FD">
            <w:pPr>
              <w:pStyle w:val="TAL"/>
            </w:pPr>
            <w:r>
              <w:t>[user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82"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SS </w:t>
            </w:r>
          </w:p>
        </w:tc>
        <w:tc>
          <w:tcPr>
            <w:tcW w:w="2892" w:type="dxa"/>
            <w:tcBorders>
              <w:left w:val="single" w:sz="6" w:space="0" w:color="auto"/>
              <w:right w:val="single" w:sz="6" w:space="0" w:color="auto"/>
            </w:tcBorders>
          </w:tcPr>
          <w:p w:rsidR="00B17D80" w:rsidRDefault="00B17D80" w:rsidP="007B59FD">
            <w:pPr>
              <w:pStyle w:val="TAL"/>
            </w:pPr>
            <w:r>
              <w:t>The ME attempts to set up a call to "+012340123456"</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3776" w:type="dxa"/>
            <w:tcBorders>
              <w:left w:val="single" w:sz="6" w:space="0" w:color="auto"/>
              <w:right w:val="single" w:sz="6" w:space="0" w:color="auto"/>
            </w:tcBorders>
          </w:tcPr>
          <w:p w:rsidR="00B17D80" w:rsidRDefault="00B17D80" w:rsidP="007B59FD">
            <w:pPr>
              <w:pStyle w:val="TAL"/>
            </w:pPr>
            <w:r>
              <w:t>[The SS also has to handle the START DTMF and STOP DTMF messages sent by the ME in an appropriate way]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2892" w:type="dxa"/>
            <w:tcBorders>
              <w:left w:val="single" w:sz="6" w:space="0" w:color="auto"/>
              <w:right w:val="single" w:sz="6" w:space="0" w:color="auto"/>
            </w:tcBorders>
          </w:tcPr>
          <w:p w:rsidR="00B17D80" w:rsidRDefault="00B17D80" w:rsidP="007B59FD">
            <w:pPr>
              <w:pStyle w:val="TAL"/>
            </w:pPr>
            <w:r>
              <w:t>TERMINAL RESPONSE: SET UP CALL 3.2.1B</w:t>
            </w:r>
          </w:p>
        </w:tc>
        <w:tc>
          <w:tcPr>
            <w:tcW w:w="3776" w:type="dxa"/>
            <w:tcBorders>
              <w:left w:val="single" w:sz="6" w:space="0" w:color="auto"/>
              <w:right w:val="single" w:sz="6" w:space="0" w:color="auto"/>
            </w:tcBorders>
          </w:tcPr>
          <w:p w:rsidR="00B17D80" w:rsidRDefault="00B17D80" w:rsidP="007B59FD">
            <w:pPr>
              <w:pStyle w:val="TAL"/>
            </w:pPr>
            <w:r>
              <w:t>[Command performed successfully, but requested icon could not be displayed].</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9</w:t>
            </w:r>
          </w:p>
        </w:tc>
        <w:tc>
          <w:tcPr>
            <w:tcW w:w="128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The user ends the call after 10 s.</w:t>
            </w:r>
          </w:p>
          <w:p w:rsidR="00B17D80" w:rsidRDefault="00B17D80" w:rsidP="007B59FD">
            <w:pPr>
              <w:pStyle w:val="TAL"/>
            </w:pPr>
            <w:r>
              <w:t>The ME returns in idle mode.</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TERMINAL RESPONSE: SET UP CALL 3.2.1B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 xml:space="preserve">Result </w:t>
      </w:r>
    </w:p>
    <w:p w:rsidR="00B17D80" w:rsidRDefault="00B17D80" w:rsidP="00B17D80">
      <w:pPr>
        <w:pStyle w:val="EX"/>
        <w:tabs>
          <w:tab w:val="left" w:pos="851"/>
        </w:tabs>
        <w:ind w:left="2835" w:hanging="2551"/>
      </w:pPr>
      <w:r>
        <w:tab/>
        <w:t>General Result:</w:t>
      </w:r>
      <w:r>
        <w:tab/>
        <w:t xml:space="preserve">Command performed successfully, but requested icon could not be displayed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bl>
    <w:p w:rsidR="00B17D80" w:rsidRDefault="00B17D80" w:rsidP="00B17D80">
      <w:pPr>
        <w:pStyle w:val="FP"/>
      </w:pPr>
    </w:p>
    <w:p w:rsidR="00B17D80" w:rsidRDefault="00B17D80" w:rsidP="00B17D80">
      <w:pPr>
        <w:keepNext/>
        <w:rPr>
          <w:b/>
        </w:rPr>
      </w:pPr>
      <w:r>
        <w:rPr>
          <w:b/>
        </w:rPr>
        <w:lastRenderedPageBreak/>
        <w:t>Expected Sequence 3.3A (SET UP CALL, display of colour icon during confirmation phase, not self</w:t>
      </w:r>
      <w:r>
        <w:rPr>
          <w:b/>
        </w:rPr>
        <w:noBreakHyphen/>
        <w:t>explanatory,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4110"/>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4110"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CALL 3.3.1</w:t>
            </w:r>
          </w:p>
        </w:tc>
        <w:tc>
          <w:tcPr>
            <w:tcW w:w="411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411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PROACTIVE COMMAND: SET UP CALL 3.3.1 </w:t>
            </w:r>
          </w:p>
        </w:tc>
        <w:tc>
          <w:tcPr>
            <w:tcW w:w="4110" w:type="dxa"/>
            <w:tcBorders>
              <w:left w:val="single" w:sz="6" w:space="0" w:color="auto"/>
              <w:right w:val="single" w:sz="6" w:space="0" w:color="auto"/>
            </w:tcBorders>
          </w:tcPr>
          <w:p w:rsidR="00B17D80" w:rsidRDefault="00B17D80" w:rsidP="007B59FD">
            <w:pPr>
              <w:pStyle w:val="TAL"/>
            </w:pPr>
            <w:r>
              <w:t>Including icon identifier, icon shall be displayed in addition of the first alpha identifier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 </w:t>
            </w:r>
          </w:p>
        </w:tc>
        <w:tc>
          <w:tcPr>
            <w:tcW w:w="2892" w:type="dxa"/>
            <w:tcBorders>
              <w:left w:val="single" w:sz="6" w:space="0" w:color="auto"/>
              <w:right w:val="single" w:sz="6" w:space="0" w:color="auto"/>
            </w:tcBorders>
          </w:tcPr>
          <w:p w:rsidR="00B17D80" w:rsidRDefault="00B17D80" w:rsidP="007B59FD">
            <w:pPr>
              <w:pStyle w:val="TAL"/>
            </w:pPr>
            <w:r>
              <w:t xml:space="preserve">ME displays "Set up call Icon 3.3.1" and the colour icon during a user confirmation phase. </w:t>
            </w:r>
          </w:p>
        </w:tc>
        <w:tc>
          <w:tcPr>
            <w:tcW w:w="411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user confirms the set up call </w:t>
            </w:r>
          </w:p>
        </w:tc>
        <w:tc>
          <w:tcPr>
            <w:tcW w:w="4110" w:type="dxa"/>
            <w:tcBorders>
              <w:left w:val="single" w:sz="6" w:space="0" w:color="auto"/>
              <w:right w:val="single" w:sz="6" w:space="0" w:color="auto"/>
            </w:tcBorders>
          </w:tcPr>
          <w:p w:rsidR="00B17D80" w:rsidRDefault="00B17D80" w:rsidP="007B59FD">
            <w:pPr>
              <w:pStyle w:val="TAL"/>
            </w:pPr>
            <w:r>
              <w:t>[user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82"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SS </w:t>
            </w:r>
          </w:p>
        </w:tc>
        <w:tc>
          <w:tcPr>
            <w:tcW w:w="2892" w:type="dxa"/>
            <w:tcBorders>
              <w:left w:val="single" w:sz="6" w:space="0" w:color="auto"/>
              <w:right w:val="single" w:sz="6" w:space="0" w:color="auto"/>
            </w:tcBorders>
          </w:tcPr>
          <w:p w:rsidR="00B17D80" w:rsidRDefault="00B17D80" w:rsidP="007B59FD">
            <w:pPr>
              <w:pStyle w:val="TAL"/>
            </w:pPr>
            <w:r>
              <w:t>The ME attempts to set up a call to "+012340123456"</w:t>
            </w:r>
          </w:p>
        </w:tc>
        <w:tc>
          <w:tcPr>
            <w:tcW w:w="411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4110" w:type="dxa"/>
            <w:tcBorders>
              <w:left w:val="single" w:sz="6" w:space="0" w:color="auto"/>
              <w:right w:val="single" w:sz="6" w:space="0" w:color="auto"/>
            </w:tcBorders>
          </w:tcPr>
          <w:p w:rsidR="00B17D80" w:rsidRDefault="00B17D80" w:rsidP="007B59FD">
            <w:pPr>
              <w:pStyle w:val="TAL"/>
            </w:pPr>
            <w:r>
              <w:t>[The SS also has to handle the START DTMF and STOP DTMF messages sent by the ME in an appropriate way]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2892" w:type="dxa"/>
            <w:tcBorders>
              <w:left w:val="single" w:sz="6" w:space="0" w:color="auto"/>
              <w:right w:val="single" w:sz="6" w:space="0" w:color="auto"/>
            </w:tcBorders>
          </w:tcPr>
          <w:p w:rsidR="00B17D80" w:rsidRDefault="00B17D80" w:rsidP="007B59FD">
            <w:pPr>
              <w:pStyle w:val="TAL"/>
            </w:pPr>
            <w:r>
              <w:t>TERMINAL RESPONSE: SET UP CALL 3.3.1A</w:t>
            </w:r>
          </w:p>
        </w:tc>
        <w:tc>
          <w:tcPr>
            <w:tcW w:w="4110"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9</w:t>
            </w:r>
          </w:p>
        </w:tc>
        <w:tc>
          <w:tcPr>
            <w:tcW w:w="128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The user ends the call after 10 s.</w:t>
            </w:r>
          </w:p>
          <w:p w:rsidR="00B17D80" w:rsidRDefault="00B17D80" w:rsidP="007B59FD">
            <w:pPr>
              <w:pStyle w:val="TAL"/>
            </w:pPr>
            <w:r>
              <w:t>The ME returns in idle mode.</w:t>
            </w:r>
          </w:p>
        </w:tc>
        <w:tc>
          <w:tcPr>
            <w:tcW w:w="4110"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CALL 3.3.1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Network</w:t>
      </w:r>
    </w:p>
    <w:p w:rsidR="00B17D80" w:rsidRDefault="00B17D80" w:rsidP="00B17D80">
      <w:pPr>
        <w:pStyle w:val="EW"/>
        <w:tabs>
          <w:tab w:val="left" w:pos="851"/>
        </w:tabs>
        <w:ind w:left="2835" w:hanging="2551"/>
      </w:pPr>
      <w:r w:rsidRPr="00F51EF9">
        <w:rPr>
          <w:lang w:val="fr-FR"/>
        </w:rPr>
        <w:tab/>
      </w:r>
      <w:r>
        <w:t>Alpha identifier:</w:t>
      </w:r>
      <w:r>
        <w:tab/>
        <w:t>"Set up call Icon 3.3.1"</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W"/>
        <w:tabs>
          <w:tab w:val="left" w:pos="851"/>
        </w:tabs>
        <w:ind w:left="2835" w:hanging="2551"/>
      </w:pPr>
      <w:r>
        <w:tab/>
        <w:t>Dialling number string</w:t>
      </w:r>
      <w:r>
        <w:tab/>
        <w:t>"012340123456p1p2"</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icon is not self-explanatory</w:t>
      </w:r>
    </w:p>
    <w:p w:rsidR="00B17D80" w:rsidRDefault="00B17D80" w:rsidP="00B17D80">
      <w:pPr>
        <w:pStyle w:val="EX"/>
        <w:tabs>
          <w:tab w:val="left" w:pos="851"/>
        </w:tabs>
        <w:ind w:left="2835" w:hanging="2551"/>
      </w:pPr>
      <w:r>
        <w:tab/>
        <w:t>Icon identifier:</w:t>
      </w:r>
      <w:r>
        <w:tab/>
        <w:t>&lt;record 2 in EF IMG&gt;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CALL 3.3.1A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keepNext/>
        <w:tabs>
          <w:tab w:val="left" w:pos="851"/>
        </w:tabs>
        <w:ind w:left="2835" w:hanging="2551"/>
      </w:pPr>
      <w:r>
        <w:t xml:space="preserve">Result </w:t>
      </w:r>
    </w:p>
    <w:p w:rsidR="00B17D80" w:rsidRDefault="00B17D80" w:rsidP="00B17D80">
      <w:pPr>
        <w:pStyle w:val="EX"/>
        <w:tabs>
          <w:tab w:val="left" w:pos="851"/>
        </w:tabs>
        <w:ind w:left="2835" w:hanging="2551"/>
      </w:pPr>
      <w:r>
        <w:tab/>
        <w:t>General Result:</w:t>
      </w:r>
      <w:r>
        <w:tab/>
        <w:t xml:space="preserve">Command performed successfully </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3.3B (SET UP CALL, display of colour icon during confirmation phase, not self</w:t>
      </w:r>
      <w:r>
        <w:rPr>
          <w:b/>
        </w:rPr>
        <w:noBreakHyphen/>
        <w:t>explanatory,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CALL 3.3.1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PROACTIVE COMMAND: SET UP CALL 3.3.1 </w:t>
            </w:r>
          </w:p>
        </w:tc>
        <w:tc>
          <w:tcPr>
            <w:tcW w:w="3776" w:type="dxa"/>
            <w:tcBorders>
              <w:left w:val="single" w:sz="6" w:space="0" w:color="auto"/>
              <w:right w:val="single" w:sz="6" w:space="0" w:color="auto"/>
            </w:tcBorders>
          </w:tcPr>
          <w:p w:rsidR="00B17D80" w:rsidRDefault="00B17D80" w:rsidP="007B59FD">
            <w:pPr>
              <w:pStyle w:val="TAL"/>
            </w:pPr>
            <w:r>
              <w:t>Including icon identifier, icon shall be displayed in addition of the first alpha identifier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 </w:t>
            </w:r>
          </w:p>
        </w:tc>
        <w:tc>
          <w:tcPr>
            <w:tcW w:w="2892" w:type="dxa"/>
            <w:tcBorders>
              <w:left w:val="single" w:sz="6" w:space="0" w:color="auto"/>
              <w:right w:val="single" w:sz="6" w:space="0" w:color="auto"/>
            </w:tcBorders>
          </w:tcPr>
          <w:p w:rsidR="00B17D80" w:rsidRDefault="00B17D80" w:rsidP="007B59FD">
            <w:pPr>
              <w:pStyle w:val="TAL"/>
            </w:pPr>
            <w:r>
              <w:t>ME only display alpha string: " Set up call Icon 3.3.1"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user confirms the set up call </w:t>
            </w:r>
          </w:p>
        </w:tc>
        <w:tc>
          <w:tcPr>
            <w:tcW w:w="3776" w:type="dxa"/>
            <w:tcBorders>
              <w:left w:val="single" w:sz="6" w:space="0" w:color="auto"/>
              <w:right w:val="single" w:sz="6" w:space="0" w:color="auto"/>
            </w:tcBorders>
          </w:tcPr>
          <w:p w:rsidR="00B17D80" w:rsidRDefault="00B17D80" w:rsidP="007B59FD">
            <w:pPr>
              <w:pStyle w:val="TAL"/>
            </w:pPr>
            <w:r>
              <w:t>[user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8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 xml:space="preserve">SS </w:t>
            </w:r>
          </w:p>
        </w:tc>
        <w:tc>
          <w:tcPr>
            <w:tcW w:w="2892" w:type="dxa"/>
            <w:tcBorders>
              <w:left w:val="single" w:sz="6" w:space="0" w:color="auto"/>
              <w:right w:val="single" w:sz="6" w:space="0" w:color="auto"/>
            </w:tcBorders>
          </w:tcPr>
          <w:p w:rsidR="00B17D80" w:rsidRDefault="00B17D80" w:rsidP="007B59FD">
            <w:pPr>
              <w:pStyle w:val="TAL"/>
            </w:pPr>
            <w:r>
              <w:t>The ME attempts to set up a call to "+012340123456"</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3776" w:type="dxa"/>
            <w:tcBorders>
              <w:left w:val="single" w:sz="6" w:space="0" w:color="auto"/>
              <w:right w:val="single" w:sz="6" w:space="0" w:color="auto"/>
            </w:tcBorders>
          </w:tcPr>
          <w:p w:rsidR="00B17D80" w:rsidRDefault="00B17D80" w:rsidP="007B59FD">
            <w:pPr>
              <w:pStyle w:val="TAL"/>
            </w:pPr>
            <w:r>
              <w:t>[The SS also has to handle the START DTMF and STOP DTMF messages sent by the ME in an appropriate way]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2892" w:type="dxa"/>
            <w:tcBorders>
              <w:left w:val="single" w:sz="6" w:space="0" w:color="auto"/>
              <w:right w:val="single" w:sz="6" w:space="0" w:color="auto"/>
            </w:tcBorders>
          </w:tcPr>
          <w:p w:rsidR="00B17D80" w:rsidRDefault="00B17D80" w:rsidP="007B59FD">
            <w:pPr>
              <w:pStyle w:val="TAL"/>
            </w:pPr>
            <w:r>
              <w:t>TERMINAL RESPONSE: SET UP CALL 3.3.1B</w:t>
            </w:r>
          </w:p>
        </w:tc>
        <w:tc>
          <w:tcPr>
            <w:tcW w:w="3776" w:type="dxa"/>
            <w:tcBorders>
              <w:left w:val="single" w:sz="6" w:space="0" w:color="auto"/>
              <w:right w:val="single" w:sz="6" w:space="0" w:color="auto"/>
            </w:tcBorders>
          </w:tcPr>
          <w:p w:rsidR="00B17D80" w:rsidRDefault="00B17D80" w:rsidP="007B59FD">
            <w:pPr>
              <w:pStyle w:val="TAL"/>
            </w:pPr>
            <w:r>
              <w:t>[Command performed successfully, but requested icon could not be displayed].</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9</w:t>
            </w:r>
          </w:p>
        </w:tc>
        <w:tc>
          <w:tcPr>
            <w:tcW w:w="128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The user ends the call after 10 s.</w:t>
            </w:r>
          </w:p>
          <w:p w:rsidR="00B17D80" w:rsidRDefault="00B17D80" w:rsidP="007B59FD">
            <w:pPr>
              <w:pStyle w:val="TAL"/>
            </w:pPr>
            <w:r>
              <w:t>The ME returns in idle mode.</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TERMINAL RESPONSE: SET UP CALL 3.3.1B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 xml:space="preserve">Result </w:t>
      </w:r>
    </w:p>
    <w:p w:rsidR="00B17D80" w:rsidRDefault="00B17D80" w:rsidP="00B17D80">
      <w:pPr>
        <w:pStyle w:val="EX"/>
        <w:tabs>
          <w:tab w:val="left" w:pos="851"/>
        </w:tabs>
        <w:ind w:left="2835" w:hanging="2551"/>
      </w:pPr>
      <w:r>
        <w:tab/>
        <w:t>General Result:</w:t>
      </w:r>
      <w:r>
        <w:tab/>
        <w:t xml:space="preserve">Command performed successfully, but requested icon could not be displayed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bl>
    <w:p w:rsidR="00B17D80" w:rsidRDefault="00B17D80" w:rsidP="00B17D80">
      <w:pPr>
        <w:pStyle w:val="FP"/>
      </w:pPr>
    </w:p>
    <w:p w:rsidR="00B17D80" w:rsidRDefault="00B17D80" w:rsidP="00B17D80">
      <w:pPr>
        <w:keepNext/>
        <w:rPr>
          <w:b/>
        </w:rPr>
      </w:pPr>
      <w:r>
        <w:rPr>
          <w:b/>
        </w:rPr>
        <w:lastRenderedPageBreak/>
        <w:t>Expected Sequence 3.4A (SET UP CALL, display of self explanatory basic icon during set up call,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CALL 3.4.1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PROACTIVE COMMAND: SET UP CALL 3.4.1 </w:t>
            </w:r>
          </w:p>
        </w:tc>
        <w:tc>
          <w:tcPr>
            <w:tcW w:w="3776" w:type="dxa"/>
            <w:tcBorders>
              <w:left w:val="single" w:sz="6" w:space="0" w:color="auto"/>
              <w:right w:val="single" w:sz="6" w:space="0" w:color="auto"/>
            </w:tcBorders>
          </w:tcPr>
          <w:p w:rsidR="00B17D80" w:rsidRDefault="00B17D80" w:rsidP="007B59FD">
            <w:pPr>
              <w:pStyle w:val="TAL"/>
            </w:pPr>
            <w:r>
              <w:t>Including a second alpha identifier and two icons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 </w:t>
            </w:r>
          </w:p>
        </w:tc>
        <w:tc>
          <w:tcPr>
            <w:tcW w:w="2892" w:type="dxa"/>
            <w:tcBorders>
              <w:left w:val="single" w:sz="6" w:space="0" w:color="auto"/>
              <w:right w:val="single" w:sz="6" w:space="0" w:color="auto"/>
            </w:tcBorders>
          </w:tcPr>
          <w:p w:rsidR="00B17D80" w:rsidRDefault="00B17D80" w:rsidP="007B59FD">
            <w:pPr>
              <w:pStyle w:val="TAL"/>
            </w:pPr>
            <w:r>
              <w:t xml:space="preserve">ME displays the basic icon during a user confirmation phase.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user confirms the set up call </w:t>
            </w:r>
          </w:p>
        </w:tc>
        <w:tc>
          <w:tcPr>
            <w:tcW w:w="3776" w:type="dxa"/>
            <w:tcBorders>
              <w:left w:val="single" w:sz="6" w:space="0" w:color="auto"/>
              <w:right w:val="single" w:sz="6" w:space="0" w:color="auto"/>
            </w:tcBorders>
          </w:tcPr>
          <w:p w:rsidR="00B17D80" w:rsidRDefault="00B17D80" w:rsidP="007B59FD">
            <w:pPr>
              <w:pStyle w:val="TAL"/>
            </w:pPr>
            <w:r>
              <w:t>[user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82"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SS </w:t>
            </w:r>
          </w:p>
        </w:tc>
        <w:tc>
          <w:tcPr>
            <w:tcW w:w="2892" w:type="dxa"/>
            <w:tcBorders>
              <w:left w:val="single" w:sz="6" w:space="0" w:color="auto"/>
              <w:right w:val="single" w:sz="6" w:space="0" w:color="auto"/>
            </w:tcBorders>
          </w:tcPr>
          <w:p w:rsidR="00B17D80" w:rsidRDefault="00B17D80" w:rsidP="007B59FD">
            <w:pPr>
              <w:pStyle w:val="TAL"/>
            </w:pPr>
            <w:r>
              <w:t>The ME attempts to set up a call to "+012340123456". The ME displays the basic icon without the text during the set up call.</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3776" w:type="dxa"/>
            <w:tcBorders>
              <w:left w:val="single" w:sz="6" w:space="0" w:color="auto"/>
              <w:right w:val="single" w:sz="6" w:space="0" w:color="auto"/>
            </w:tcBorders>
          </w:tcPr>
          <w:p w:rsidR="00B17D80" w:rsidRDefault="00B17D80" w:rsidP="007B59FD">
            <w:pPr>
              <w:pStyle w:val="TAL"/>
            </w:pPr>
            <w:r>
              <w:t>[The SS also has to handle the START DTMF and STOP DTMF messages sent by the ME in an appropriate way]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2892" w:type="dxa"/>
            <w:tcBorders>
              <w:left w:val="single" w:sz="6" w:space="0" w:color="auto"/>
              <w:right w:val="single" w:sz="6" w:space="0" w:color="auto"/>
            </w:tcBorders>
          </w:tcPr>
          <w:p w:rsidR="00B17D80" w:rsidRDefault="00B17D80" w:rsidP="007B59FD">
            <w:pPr>
              <w:pStyle w:val="TAL"/>
            </w:pPr>
            <w:r>
              <w:t>TERMINAL RESPONSE: SET UP CALL 3.4.1A</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9</w:t>
            </w:r>
          </w:p>
        </w:tc>
        <w:tc>
          <w:tcPr>
            <w:tcW w:w="128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The user ends the call after 10 s.</w:t>
            </w:r>
          </w:p>
          <w:p w:rsidR="00B17D80" w:rsidRDefault="00B17D80" w:rsidP="007B59FD">
            <w:pPr>
              <w:pStyle w:val="TAL"/>
            </w:pPr>
            <w:r>
              <w:t>The ME returns in idle mode.</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CALL 3.4.1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Network</w:t>
      </w:r>
    </w:p>
    <w:p w:rsidR="00B17D80" w:rsidRDefault="00B17D80" w:rsidP="00B17D80">
      <w:pPr>
        <w:pStyle w:val="EW"/>
        <w:tabs>
          <w:tab w:val="left" w:pos="851"/>
        </w:tabs>
        <w:ind w:left="2835" w:hanging="2551"/>
      </w:pPr>
      <w:r>
        <w:t>Alpha identifier:</w:t>
      </w:r>
      <w:r>
        <w:tab/>
        <w:t>"Set up call Icon 3.4.1"</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W"/>
        <w:tabs>
          <w:tab w:val="left" w:pos="851"/>
        </w:tabs>
        <w:ind w:left="2835" w:hanging="2551"/>
      </w:pPr>
      <w:r>
        <w:tab/>
        <w:t>Dialling number string</w:t>
      </w:r>
      <w:r>
        <w:tab/>
        <w:t>"012340123456p1p2"</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icon is self-explanatory</w:t>
      </w:r>
    </w:p>
    <w:p w:rsidR="00B17D80" w:rsidRDefault="00B17D80" w:rsidP="00B17D80">
      <w:pPr>
        <w:pStyle w:val="EW"/>
        <w:tabs>
          <w:tab w:val="left" w:pos="851"/>
        </w:tabs>
        <w:ind w:left="2835" w:hanging="2551"/>
      </w:pPr>
      <w:r>
        <w:tab/>
        <w:t>Icon identifier:</w:t>
      </w:r>
      <w:r>
        <w:tab/>
        <w:t>&lt;record 1 in EF IMG&gt;</w:t>
      </w:r>
    </w:p>
    <w:p w:rsidR="00B17D80" w:rsidRDefault="00B17D80" w:rsidP="00B17D80">
      <w:pPr>
        <w:pStyle w:val="EW"/>
        <w:tabs>
          <w:tab w:val="left" w:pos="851"/>
        </w:tabs>
        <w:ind w:left="2835" w:hanging="2551"/>
      </w:pPr>
      <w:r>
        <w:t>Alpha identifier:</w:t>
      </w:r>
      <w:r>
        <w:tab/>
        <w:t>"Set up call Icon 3.4.2"</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icon is self-explanatory</w:t>
      </w:r>
    </w:p>
    <w:p w:rsidR="00B17D80" w:rsidRDefault="00B17D80" w:rsidP="00B17D80">
      <w:pPr>
        <w:pStyle w:val="EX"/>
        <w:tabs>
          <w:tab w:val="left" w:pos="851"/>
        </w:tabs>
        <w:ind w:left="2835" w:hanging="2551"/>
      </w:pPr>
      <w:r>
        <w:tab/>
        <w:t>Icon identifier:</w:t>
      </w:r>
      <w:r>
        <w:tab/>
        <w:t>&lt;record 1 in EF IMG&gt;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31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w:t>
            </w:r>
            <w:r w:rsidRPr="00EE2BC4">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CALL 3.4.1A</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lastRenderedPageBreak/>
        <w:tab/>
        <w:t>Command qualifier:</w:t>
      </w:r>
      <w:r>
        <w:tab/>
        <w:t>only if not currently busy on another call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 xml:space="preserve">Result </w:t>
      </w:r>
    </w:p>
    <w:p w:rsidR="00B17D80" w:rsidRDefault="00B17D80" w:rsidP="00B17D80">
      <w:pPr>
        <w:pStyle w:val="EX"/>
        <w:tabs>
          <w:tab w:val="left" w:pos="851"/>
        </w:tabs>
        <w:ind w:left="2835" w:hanging="2551"/>
      </w:pPr>
      <w:r>
        <w:tab/>
        <w:t>General Result:</w:t>
      </w:r>
      <w:r>
        <w:tab/>
        <w:t xml:space="preserve">Command performed successfully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3.4B (SET UP CALL, display of self explanatory basic icon during set up call,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CALL 3.4.1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PROACTIVE COMMAND: SET UP CALL 3.4.1 </w:t>
            </w:r>
          </w:p>
        </w:tc>
        <w:tc>
          <w:tcPr>
            <w:tcW w:w="3776" w:type="dxa"/>
            <w:tcBorders>
              <w:left w:val="single" w:sz="6" w:space="0" w:color="auto"/>
              <w:right w:val="single" w:sz="6" w:space="0" w:color="auto"/>
            </w:tcBorders>
          </w:tcPr>
          <w:p w:rsidR="00B17D80" w:rsidRDefault="00B17D80" w:rsidP="007B59FD">
            <w:pPr>
              <w:pStyle w:val="TAL"/>
            </w:pPr>
            <w:r>
              <w:t>Including a second alpha identifier and two icons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 </w:t>
            </w:r>
          </w:p>
        </w:tc>
        <w:tc>
          <w:tcPr>
            <w:tcW w:w="2892" w:type="dxa"/>
            <w:tcBorders>
              <w:left w:val="single" w:sz="6" w:space="0" w:color="auto"/>
              <w:right w:val="single" w:sz="6" w:space="0" w:color="auto"/>
            </w:tcBorders>
          </w:tcPr>
          <w:p w:rsidR="00B17D80" w:rsidRDefault="00B17D80" w:rsidP="007B59FD">
            <w:pPr>
              <w:pStyle w:val="TAL"/>
            </w:pPr>
            <w:r>
              <w:t>ME displays "Set up call Icon 3.4.1" without the icon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user confirms the set up call </w:t>
            </w:r>
          </w:p>
        </w:tc>
        <w:tc>
          <w:tcPr>
            <w:tcW w:w="3776" w:type="dxa"/>
            <w:tcBorders>
              <w:left w:val="single" w:sz="6" w:space="0" w:color="auto"/>
              <w:right w:val="single" w:sz="6" w:space="0" w:color="auto"/>
            </w:tcBorders>
          </w:tcPr>
          <w:p w:rsidR="00B17D80" w:rsidRDefault="00B17D80" w:rsidP="007B59FD">
            <w:pPr>
              <w:pStyle w:val="TAL"/>
            </w:pPr>
            <w:r>
              <w:t>[user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8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 xml:space="preserve">SS </w:t>
            </w:r>
          </w:p>
        </w:tc>
        <w:tc>
          <w:tcPr>
            <w:tcW w:w="2892" w:type="dxa"/>
            <w:tcBorders>
              <w:left w:val="single" w:sz="6" w:space="0" w:color="auto"/>
              <w:right w:val="single" w:sz="6" w:space="0" w:color="auto"/>
            </w:tcBorders>
          </w:tcPr>
          <w:p w:rsidR="00B17D80" w:rsidRDefault="00B17D80" w:rsidP="007B59FD">
            <w:pPr>
              <w:pStyle w:val="TAL"/>
            </w:pPr>
            <w:r>
              <w:t>The ME attempts to set up a call to "+012340123456". The ME displays "Set up call Icon 3.4.2"  without the icon during the set up call.</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3776" w:type="dxa"/>
            <w:tcBorders>
              <w:left w:val="single" w:sz="6" w:space="0" w:color="auto"/>
              <w:right w:val="single" w:sz="6" w:space="0" w:color="auto"/>
            </w:tcBorders>
          </w:tcPr>
          <w:p w:rsidR="00B17D80" w:rsidRDefault="00B17D80" w:rsidP="007B59FD">
            <w:pPr>
              <w:pStyle w:val="TAL"/>
            </w:pPr>
            <w:r>
              <w:t>[The SS also has to handle the START DTMF and STOP DTMF messages sent by the ME in an appropriate way]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2892" w:type="dxa"/>
            <w:tcBorders>
              <w:left w:val="single" w:sz="6" w:space="0" w:color="auto"/>
              <w:right w:val="single" w:sz="6" w:space="0" w:color="auto"/>
            </w:tcBorders>
          </w:tcPr>
          <w:p w:rsidR="00B17D80" w:rsidRDefault="00B17D80" w:rsidP="007B59FD">
            <w:pPr>
              <w:pStyle w:val="TAL"/>
            </w:pPr>
            <w:r>
              <w:t>TERMINAL RESPONSE: SET UP CALL 3.4.1B</w:t>
            </w:r>
          </w:p>
        </w:tc>
        <w:tc>
          <w:tcPr>
            <w:tcW w:w="3776" w:type="dxa"/>
            <w:tcBorders>
              <w:left w:val="single" w:sz="6" w:space="0" w:color="auto"/>
              <w:right w:val="single" w:sz="6" w:space="0" w:color="auto"/>
            </w:tcBorders>
          </w:tcPr>
          <w:p w:rsidR="00B17D80" w:rsidRDefault="00B17D80" w:rsidP="007B59FD">
            <w:pPr>
              <w:pStyle w:val="TAL"/>
            </w:pPr>
            <w:r>
              <w:t>[Command performed successfully, but requested icon could not be displayed].</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9</w:t>
            </w:r>
          </w:p>
        </w:tc>
        <w:tc>
          <w:tcPr>
            <w:tcW w:w="128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The user ends the call after 10 s.</w:t>
            </w:r>
          </w:p>
          <w:p w:rsidR="00B17D80" w:rsidRDefault="00B17D80" w:rsidP="007B59FD">
            <w:pPr>
              <w:pStyle w:val="TAL"/>
            </w:pPr>
            <w:r>
              <w:t>The ME returns in idle mode.</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TERMINAL RESPONSE: SET UP CALL 3.4.1B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 xml:space="preserve">Result </w:t>
      </w:r>
    </w:p>
    <w:p w:rsidR="00B17D80" w:rsidRDefault="00B17D80" w:rsidP="00B17D80">
      <w:pPr>
        <w:pStyle w:val="EX"/>
        <w:tabs>
          <w:tab w:val="left" w:pos="851"/>
        </w:tabs>
        <w:ind w:left="2835" w:hanging="2551"/>
      </w:pPr>
      <w:r>
        <w:tab/>
        <w:t>General Result:</w:t>
      </w:r>
      <w:r>
        <w:tab/>
        <w:t xml:space="preserve">Command performed successfully, but requested icon could not be displayed </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bl>
    <w:p w:rsidR="00B17D80" w:rsidRDefault="00B17D80" w:rsidP="00B17D80">
      <w:pPr>
        <w:pStyle w:val="FP"/>
      </w:pPr>
    </w:p>
    <w:p w:rsidR="00B17D80" w:rsidRDefault="00B17D80" w:rsidP="00B17D80">
      <w:pPr>
        <w:pStyle w:val="H6"/>
      </w:pPr>
      <w:r>
        <w:t>27.22.4.13.3.5</w:t>
      </w:r>
      <w:r>
        <w:tab/>
        <w:t>Test requirement</w:t>
      </w:r>
    </w:p>
    <w:p w:rsidR="00B17D80" w:rsidRDefault="00B17D80" w:rsidP="00B17D80">
      <w:r>
        <w:t>The ME shall operate in the manner defined in expected sequences 3.1A to 3.4B.</w:t>
      </w:r>
    </w:p>
    <w:p w:rsidR="00B17D80" w:rsidRDefault="00B17D80" w:rsidP="00B17D80">
      <w:pPr>
        <w:pStyle w:val="Heading4"/>
        <w:tabs>
          <w:tab w:val="left" w:pos="1425"/>
        </w:tabs>
        <w:ind w:left="1425" w:hanging="1425"/>
      </w:pPr>
      <w:bookmarkStart w:id="421" w:name="_Toc502363232"/>
      <w:bookmarkStart w:id="422" w:name="_Toc533173658"/>
      <w:bookmarkStart w:id="423" w:name="_Toc51834079"/>
      <w:r>
        <w:lastRenderedPageBreak/>
        <w:t>27.22.4.14</w:t>
      </w:r>
      <w:r>
        <w:tab/>
        <w:t>POLLING OFF</w:t>
      </w:r>
      <w:bookmarkEnd w:id="421"/>
      <w:bookmarkEnd w:id="422"/>
      <w:bookmarkEnd w:id="423"/>
    </w:p>
    <w:p w:rsidR="00B17D80" w:rsidRDefault="00B17D80" w:rsidP="00B17D80">
      <w:pPr>
        <w:pStyle w:val="Heading5"/>
      </w:pPr>
      <w:bookmarkStart w:id="424" w:name="_Toc502363233"/>
      <w:bookmarkStart w:id="425" w:name="_Toc533173659"/>
      <w:bookmarkStart w:id="426" w:name="_Toc51834080"/>
      <w:r>
        <w:t>27.22.4.14.1</w:t>
      </w:r>
      <w:r>
        <w:tab/>
        <w:t>Definition and applicability</w:t>
      </w:r>
      <w:bookmarkEnd w:id="424"/>
      <w:bookmarkEnd w:id="425"/>
      <w:bookmarkEnd w:id="426"/>
    </w:p>
    <w:p w:rsidR="00B17D80" w:rsidRDefault="00B17D80" w:rsidP="00B17D80">
      <w:r>
        <w:t>See clause 3.2.2.</w:t>
      </w:r>
    </w:p>
    <w:p w:rsidR="00B17D80" w:rsidRDefault="00B17D80" w:rsidP="00B17D80">
      <w:pPr>
        <w:pStyle w:val="Heading5"/>
      </w:pPr>
      <w:bookmarkStart w:id="427" w:name="_Toc502363234"/>
      <w:bookmarkStart w:id="428" w:name="_Toc533173660"/>
      <w:bookmarkStart w:id="429" w:name="_Toc51834081"/>
      <w:r>
        <w:t>27.22.4.14.2</w:t>
      </w:r>
      <w:r>
        <w:tab/>
        <w:t>Conformance requirement</w:t>
      </w:r>
      <w:bookmarkEnd w:id="427"/>
      <w:bookmarkEnd w:id="428"/>
      <w:bookmarkEnd w:id="429"/>
    </w:p>
    <w:p w:rsidR="00B17D80" w:rsidRDefault="00B17D80" w:rsidP="00B17D80">
      <w:r>
        <w:t>The ME shall support the POLLING OFF as defined in:</w:t>
      </w:r>
    </w:p>
    <w:p w:rsidR="00B17D80" w:rsidRDefault="00B17D80" w:rsidP="00B17D80">
      <w:pPr>
        <w:pStyle w:val="B1"/>
        <w:rPr>
          <w:rFonts w:ascii="Arial" w:hAnsi="Arial"/>
        </w:rPr>
      </w:pPr>
      <w:r>
        <w:t>-</w:t>
      </w:r>
      <w:r>
        <w:tab/>
        <w:t>TS 11.14 [15] clause 5.2, clause 6.4.14, clause 6.6.14, clause 6.8, clause 6.11, clause 12.6 and clause 12.7.</w:t>
      </w:r>
    </w:p>
    <w:p w:rsidR="00B17D80" w:rsidRDefault="00B17D80" w:rsidP="00B17D80">
      <w:pPr>
        <w:pStyle w:val="Heading5"/>
      </w:pPr>
      <w:bookmarkStart w:id="430" w:name="_Toc502363235"/>
      <w:bookmarkStart w:id="431" w:name="_Toc533173661"/>
      <w:bookmarkStart w:id="432" w:name="_Toc51834082"/>
      <w:r>
        <w:t>27.22.4.14.3</w:t>
      </w:r>
      <w:r>
        <w:tab/>
        <w:t>Test purpose</w:t>
      </w:r>
      <w:bookmarkEnd w:id="430"/>
      <w:bookmarkEnd w:id="431"/>
      <w:bookmarkEnd w:id="432"/>
    </w:p>
    <w:p w:rsidR="00B17D80" w:rsidRDefault="00B17D80" w:rsidP="00B17D80">
      <w:r>
        <w:t>To verify that the ME cancels the effect of any previous POLL INTERVAL commands and does not effect SIM presence detection.</w:t>
      </w:r>
    </w:p>
    <w:p w:rsidR="00B17D80" w:rsidRDefault="00B17D80" w:rsidP="00B17D80">
      <w:pPr>
        <w:pStyle w:val="Heading5"/>
      </w:pPr>
      <w:bookmarkStart w:id="433" w:name="_Toc502363236"/>
      <w:bookmarkStart w:id="434" w:name="_Toc533173662"/>
      <w:bookmarkStart w:id="435" w:name="_Toc51834083"/>
      <w:r>
        <w:t>27.22.4.14.4</w:t>
      </w:r>
      <w:r>
        <w:tab/>
        <w:t>Method of test</w:t>
      </w:r>
      <w:bookmarkEnd w:id="433"/>
      <w:bookmarkEnd w:id="434"/>
      <w:bookmarkEnd w:id="435"/>
    </w:p>
    <w:p w:rsidR="00B17D80" w:rsidRDefault="00B17D80" w:rsidP="00B17D80">
      <w:pPr>
        <w:pStyle w:val="H6"/>
      </w:pPr>
      <w:r>
        <w:t>27.22.4.14.4.1</w:t>
      </w:r>
      <w:r>
        <w:tab/>
        <w:t>Initial conditions</w:t>
      </w:r>
    </w:p>
    <w:p w:rsidR="00B17D80" w:rsidRDefault="00B17D80" w:rsidP="00B17D80">
      <w:r>
        <w:t>The ME is connected to the SIM Simulator and to the System Simulator.</w:t>
      </w:r>
    </w:p>
    <w:p w:rsidR="00B17D80" w:rsidRDefault="00B17D80" w:rsidP="00B17D80">
      <w:r>
        <w:t>Prior to this test the ME shall have been powered on and performed the PROFILE DOWNLOAD procedure.</w:t>
      </w:r>
    </w:p>
    <w:p w:rsidR="00B17D80" w:rsidRDefault="00B17D80" w:rsidP="00B17D80">
      <w:pPr>
        <w:pStyle w:val="H6"/>
      </w:pPr>
      <w:r>
        <w:t>27.22.4.14.4.2</w:t>
      </w:r>
      <w:r>
        <w:tab/>
        <w:t>Procedure</w:t>
      </w:r>
    </w:p>
    <w:p w:rsidR="00B17D80" w:rsidRDefault="00B17D80" w:rsidP="00B17D80">
      <w:pPr>
        <w:keepNext/>
        <w:rPr>
          <w:b/>
        </w:rPr>
      </w:pPr>
      <w:r>
        <w:rPr>
          <w:b/>
        </w:rPr>
        <w:t>Expected Sequence 1.1 (POLLING OFF)</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609"/>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609"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609" w:type="dxa"/>
            <w:tcBorders>
              <w:top w:val="single" w:sz="6" w:space="0" w:color="auto"/>
              <w:left w:val="single" w:sz="6" w:space="0" w:color="auto"/>
              <w:right w:val="single" w:sz="6" w:space="0" w:color="auto"/>
            </w:tcBorders>
          </w:tcPr>
          <w:p w:rsidR="00B17D80" w:rsidRDefault="00B17D80" w:rsidP="007B59FD">
            <w:pPr>
              <w:pStyle w:val="TAL"/>
            </w:pPr>
            <w:r>
              <w:t>PROACTIVE COMMAND PENDING: POLL INTERVAL 1.1.1</w:t>
            </w:r>
          </w:p>
        </w:tc>
        <w:tc>
          <w:tcPr>
            <w:tcW w:w="3776" w:type="dxa"/>
            <w:tcBorders>
              <w:top w:val="single" w:sz="6"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609"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609" w:type="dxa"/>
            <w:tcBorders>
              <w:left w:val="single" w:sz="6" w:space="0" w:color="auto"/>
              <w:right w:val="single" w:sz="6" w:space="0" w:color="auto"/>
            </w:tcBorders>
          </w:tcPr>
          <w:p w:rsidR="00B17D80" w:rsidRDefault="00B17D80" w:rsidP="007B59FD">
            <w:pPr>
              <w:pStyle w:val="TAL"/>
            </w:pPr>
            <w:r>
              <w:t>PROACTIVE COMMAND:  POLL INTERVAL 1.1.1</w:t>
            </w:r>
          </w:p>
        </w:tc>
        <w:tc>
          <w:tcPr>
            <w:tcW w:w="3776" w:type="dxa"/>
            <w:tcBorders>
              <w:left w:val="single" w:sz="6" w:space="0" w:color="auto"/>
              <w:right w:val="single" w:sz="6" w:space="0" w:color="auto"/>
            </w:tcBorders>
          </w:tcPr>
          <w:p w:rsidR="00B17D80" w:rsidRDefault="00B17D80" w:rsidP="007B59FD">
            <w:pPr>
              <w:pStyle w:val="TAL"/>
            </w:pPr>
            <w:r>
              <w:t>Interval = 1 min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609" w:type="dxa"/>
            <w:tcBorders>
              <w:left w:val="single" w:sz="6" w:space="0" w:color="auto"/>
              <w:right w:val="single" w:sz="6" w:space="0" w:color="auto"/>
            </w:tcBorders>
          </w:tcPr>
          <w:p w:rsidR="00B17D80" w:rsidRDefault="00B17D80" w:rsidP="007B59FD">
            <w:pPr>
              <w:pStyle w:val="TAL"/>
            </w:pPr>
            <w:r>
              <w:t>TERMINAL RESPONSE: POLL INTERVAL 1.1.1 A or</w:t>
            </w:r>
          </w:p>
          <w:p w:rsidR="00B17D80" w:rsidRDefault="00B17D80" w:rsidP="007B59FD">
            <w:pPr>
              <w:pStyle w:val="TAL"/>
            </w:pPr>
            <w:r>
              <w:t>TERMINAL RESPONSE: POLL INTERVAL 1.1.1B</w:t>
            </w:r>
          </w:p>
        </w:tc>
        <w:tc>
          <w:tcPr>
            <w:tcW w:w="3776" w:type="dxa"/>
            <w:tcBorders>
              <w:left w:val="single" w:sz="6" w:space="0" w:color="auto"/>
              <w:right w:val="single" w:sz="6" w:space="0" w:color="auto"/>
            </w:tcBorders>
          </w:tcPr>
          <w:p w:rsidR="00B17D80" w:rsidRDefault="00B17D80" w:rsidP="007B59FD">
            <w:pPr>
              <w:pStyle w:val="TAL"/>
            </w:pPr>
            <w:r>
              <w:t>[command performed successfully, duration depends on the ME’s capabilities]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609" w:type="dxa"/>
            <w:tcBorders>
              <w:left w:val="single" w:sz="6" w:space="0" w:color="auto"/>
              <w:right w:val="single" w:sz="6" w:space="0" w:color="auto"/>
            </w:tcBorders>
          </w:tcPr>
          <w:p w:rsidR="00B17D80" w:rsidRDefault="00B17D80" w:rsidP="007B59FD">
            <w:pPr>
              <w:pStyle w:val="TAL"/>
            </w:pPr>
            <w:r>
              <w:t>PROACTIVE COMMAND PENDING: POLLING OFF 1.1.2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609"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609" w:type="dxa"/>
            <w:tcBorders>
              <w:left w:val="single" w:sz="6" w:space="0" w:color="auto"/>
              <w:right w:val="single" w:sz="6" w:space="0" w:color="auto"/>
            </w:tcBorders>
          </w:tcPr>
          <w:p w:rsidR="00B17D80" w:rsidRDefault="00B17D80" w:rsidP="007B59FD">
            <w:pPr>
              <w:pStyle w:val="TAL"/>
            </w:pPr>
            <w:r>
              <w:t>PROACTIVE COMMAND: POLLING OFF 1.1.2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609" w:type="dxa"/>
            <w:tcBorders>
              <w:left w:val="single" w:sz="6" w:space="0" w:color="auto"/>
              <w:right w:val="single" w:sz="6" w:space="0" w:color="auto"/>
            </w:tcBorders>
          </w:tcPr>
          <w:p w:rsidR="00B17D80" w:rsidRDefault="00B17D80" w:rsidP="007B59FD">
            <w:pPr>
              <w:pStyle w:val="TAL"/>
            </w:pPr>
            <w:r>
              <w:t>TERMINAL RESPONSE: POLLING OFF 1.1.2</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82" w:type="dxa"/>
            <w:tcBorders>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609" w:type="dxa"/>
            <w:tcBorders>
              <w:left w:val="single" w:sz="6" w:space="0" w:color="auto"/>
              <w:right w:val="single" w:sz="6" w:space="0" w:color="auto"/>
            </w:tcBorders>
          </w:tcPr>
          <w:p w:rsidR="00B17D80" w:rsidRDefault="00B17D80" w:rsidP="007B59FD">
            <w:pPr>
              <w:pStyle w:val="TAL"/>
            </w:pPr>
            <w:r>
              <w:t xml:space="preserve">Call  to be set up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28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609" w:type="dxa"/>
            <w:tcBorders>
              <w:left w:val="single" w:sz="6" w:space="0" w:color="auto"/>
              <w:right w:val="single" w:sz="6" w:space="0" w:color="auto"/>
            </w:tcBorders>
          </w:tcPr>
          <w:p w:rsidR="00B17D80" w:rsidRDefault="00B17D80" w:rsidP="007B59FD">
            <w:pPr>
              <w:pStyle w:val="TAL"/>
            </w:pPr>
            <w:r>
              <w:t>Periods of inactivity on the SIM-ME interfaceshall not exceed 30 seconds</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11</w:t>
            </w:r>
          </w:p>
        </w:tc>
        <w:tc>
          <w:tcPr>
            <w:tcW w:w="128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609" w:type="dxa"/>
            <w:tcBorders>
              <w:left w:val="single" w:sz="6" w:space="0" w:color="auto"/>
              <w:bottom w:val="single" w:sz="4" w:space="0" w:color="auto"/>
              <w:right w:val="single" w:sz="6" w:space="0" w:color="auto"/>
            </w:tcBorders>
          </w:tcPr>
          <w:p w:rsidR="00B17D80" w:rsidRDefault="00B17D80" w:rsidP="007B59FD">
            <w:pPr>
              <w:pStyle w:val="TAL"/>
            </w:pPr>
            <w:r>
              <w:t>Call to be terminated 3 minutes after call setup</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POLL INTERVAL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pPr>
      <w:r>
        <w:tab/>
      </w:r>
      <w:r w:rsidRPr="00F51EF9">
        <w:t>Command type:</w:t>
      </w:r>
      <w:r w:rsidRPr="00F51EF9">
        <w:tab/>
        <w:t>POLL INTERVAL</w:t>
      </w:r>
    </w:p>
    <w:p w:rsidR="00B17D80" w:rsidRDefault="00B17D80" w:rsidP="00B17D80">
      <w:pPr>
        <w:pStyle w:val="EW"/>
        <w:tabs>
          <w:tab w:val="left" w:pos="851"/>
        </w:tabs>
        <w:ind w:left="2835" w:hanging="2551"/>
        <w:rPr>
          <w:lang w:val="fr-FR"/>
        </w:rPr>
      </w:pPr>
      <w:r w:rsidRPr="00F51EF9">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lastRenderedPageBreak/>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rPr>
          <w:lang w:val="fr-FR"/>
        </w:rPr>
      </w:pPr>
      <w:r>
        <w:rPr>
          <w:lang w:val="fr-FR"/>
        </w:rPr>
        <w:t>Duration</w:t>
      </w:r>
    </w:p>
    <w:p w:rsidR="00B17D80" w:rsidRPr="00F51EF9" w:rsidRDefault="00B17D80" w:rsidP="00B17D80">
      <w:pPr>
        <w:pStyle w:val="EW"/>
        <w:tabs>
          <w:tab w:val="left" w:pos="851"/>
        </w:tabs>
        <w:ind w:left="2835" w:hanging="2551"/>
        <w:rPr>
          <w:lang w:val="fr-FR"/>
        </w:rPr>
      </w:pPr>
      <w:r>
        <w:rPr>
          <w:lang w:val="fr-FR"/>
        </w:rPr>
        <w:tab/>
      </w:r>
      <w:r w:rsidRPr="00F51EF9">
        <w:rPr>
          <w:lang w:val="fr-FR"/>
        </w:rPr>
        <w:t>Time unit:</w:t>
      </w:r>
      <w:r w:rsidRPr="00F51EF9">
        <w:rPr>
          <w:lang w:val="fr-FR"/>
        </w:rPr>
        <w:tab/>
        <w:t>Minutes</w:t>
      </w:r>
    </w:p>
    <w:p w:rsidR="00B17D80" w:rsidRDefault="00B17D80" w:rsidP="00B17D80">
      <w:pPr>
        <w:pStyle w:val="EX"/>
        <w:tabs>
          <w:tab w:val="left" w:pos="851"/>
        </w:tabs>
        <w:ind w:left="2835" w:hanging="2551"/>
      </w:pPr>
      <w:r w:rsidRPr="00F51EF9">
        <w:rPr>
          <w:lang w:val="fr-FR"/>
        </w:rPr>
        <w:tab/>
      </w:r>
      <w:r>
        <w:t>Time interval:</w:t>
      </w:r>
      <w:r>
        <w:tab/>
        <w:t>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POLL INTERVAL 1.1.1A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POLL INTERVAL</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W"/>
        <w:ind w:left="851" w:hanging="567"/>
      </w:pPr>
      <w:r>
        <w:tab/>
        <w:t>General Result:</w:t>
      </w:r>
      <w:r>
        <w:tab/>
        <w:t>Command performed successfully</w:t>
      </w:r>
    </w:p>
    <w:p w:rsidR="00B17D80" w:rsidRDefault="00B17D80" w:rsidP="00B17D80">
      <w:pPr>
        <w:pStyle w:val="EW"/>
        <w:rPr>
          <w:lang w:val="en-US"/>
        </w:rPr>
      </w:pPr>
      <w:r>
        <w:rPr>
          <w:lang w:val="en-US"/>
        </w:rPr>
        <w:t>Duration</w:t>
      </w:r>
    </w:p>
    <w:p w:rsidR="00B17D80" w:rsidRDefault="00B17D80" w:rsidP="00B17D80">
      <w:pPr>
        <w:pStyle w:val="EW"/>
        <w:tabs>
          <w:tab w:val="left" w:pos="2835"/>
        </w:tabs>
        <w:ind w:left="851" w:hanging="567"/>
      </w:pPr>
      <w:r>
        <w:rPr>
          <w:lang w:val="en-US"/>
        </w:rPr>
        <w:tab/>
      </w:r>
      <w:r>
        <w:t xml:space="preserve">Time unit: </w:t>
      </w:r>
      <w:r>
        <w:tab/>
        <w:t>Minutes</w:t>
      </w:r>
    </w:p>
    <w:p w:rsidR="00B17D80" w:rsidRDefault="00B17D80" w:rsidP="00B17D80">
      <w:pPr>
        <w:pStyle w:val="EX"/>
        <w:tabs>
          <w:tab w:val="left" w:pos="2835"/>
        </w:tabs>
        <w:ind w:left="851" w:hanging="567"/>
      </w:pPr>
      <w:r>
        <w:tab/>
        <w:t>Time interval:</w:t>
      </w:r>
      <w:r>
        <w:tab/>
        <w:t>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POLL INTERVAL 1.1.1B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POLL INTERVAL</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837ABA" w:rsidRDefault="00B17D80" w:rsidP="00B17D80">
      <w:pPr>
        <w:pStyle w:val="EW"/>
        <w:tabs>
          <w:tab w:val="left" w:pos="851"/>
        </w:tabs>
        <w:ind w:left="2835" w:hanging="2551"/>
        <w:rPr>
          <w:lang w:val="fr-FR"/>
        </w:rPr>
      </w:pPr>
      <w:r>
        <w:rPr>
          <w:lang w:val="fr-FR"/>
        </w:rPr>
        <w:tab/>
      </w:r>
      <w:r w:rsidRPr="00837ABA">
        <w:rPr>
          <w:lang w:val="fr-FR"/>
        </w:rPr>
        <w:t>Destination device:</w:t>
      </w:r>
      <w:r w:rsidRPr="00837ABA">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Duration</w:t>
      </w:r>
    </w:p>
    <w:p w:rsidR="00B17D80" w:rsidRDefault="00B17D80" w:rsidP="00B17D80">
      <w:pPr>
        <w:pStyle w:val="EW"/>
        <w:tabs>
          <w:tab w:val="left" w:pos="851"/>
        </w:tabs>
        <w:ind w:left="2835" w:hanging="2551"/>
      </w:pPr>
      <w:r>
        <w:tab/>
        <w:t>Time unit:</w:t>
      </w:r>
      <w:r>
        <w:tab/>
        <w:t>Seconds</w:t>
      </w:r>
    </w:p>
    <w:p w:rsidR="00B17D80" w:rsidRDefault="00B17D80" w:rsidP="00B17D80">
      <w:pPr>
        <w:pStyle w:val="EX"/>
        <w:tabs>
          <w:tab w:val="left" w:pos="851"/>
        </w:tabs>
        <w:ind w:left="2835" w:hanging="2551"/>
      </w:pPr>
      <w:r>
        <w:tab/>
        <w:t>Time interval:</w:t>
      </w:r>
      <w:r>
        <w:tab/>
        <w:t>60</w:t>
      </w:r>
    </w:p>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NO"/>
      </w:pPr>
      <w:r>
        <w:t xml:space="preserve">Note: </w:t>
      </w:r>
      <w:r>
        <w:tab/>
        <w:t>If the requested poll interval is not supported by the ME, the ME is allowed to use a different one as stated in TS 11.14 [15], subclause 6.4.6.</w:t>
      </w:r>
    </w:p>
    <w:p w:rsidR="00B17D80" w:rsidRDefault="00B17D80" w:rsidP="00B17D80">
      <w:r>
        <w:t>PROACTIVE COMMAND: POLLING OFF 1.1.2</w:t>
      </w:r>
    </w:p>
    <w:p w:rsidR="00B17D80" w:rsidRDefault="00B17D80" w:rsidP="00B17D80">
      <w:r>
        <w:t>Logically:</w:t>
      </w:r>
    </w:p>
    <w:p w:rsidR="00B17D80" w:rsidRDefault="00B17D80" w:rsidP="00B17D80">
      <w:pPr>
        <w:pStyle w:val="EW"/>
        <w:tabs>
          <w:tab w:val="left" w:pos="851"/>
        </w:tabs>
        <w:ind w:left="2835" w:hanging="2551"/>
      </w:pPr>
      <w:r>
        <w:lastRenderedPageBreak/>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POLLING OFF</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X"/>
        <w:tabs>
          <w:tab w:val="left" w:pos="851"/>
        </w:tabs>
        <w:ind w:left="2835" w:hanging="2551"/>
        <w:rPr>
          <w:lang w:val="fr-FR"/>
        </w:rPr>
      </w:pPr>
      <w:r>
        <w:rPr>
          <w:lang w:val="fr-FR"/>
        </w:rPr>
        <w:tab/>
        <w:t>Destination device:</w:t>
      </w:r>
      <w:r>
        <w:rPr>
          <w:lang w:val="fr-FR"/>
        </w:rPr>
        <w:tab/>
        <w:t>ME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bl>
    <w:p w:rsidR="00B17D80" w:rsidRDefault="00B17D80" w:rsidP="00B17D80">
      <w:pPr>
        <w:pStyle w:val="FP"/>
      </w:pPr>
    </w:p>
    <w:p w:rsidR="00B17D80" w:rsidRDefault="00B17D80" w:rsidP="00B17D80">
      <w:r>
        <w:t>TERMINAL RESPONSE: POLLING OFF 1.1.2</w:t>
      </w:r>
    </w:p>
    <w:p w:rsidR="00B17D80" w:rsidRDefault="00B17D80" w:rsidP="00B17D80">
      <w:pPr>
        <w:keepNext/>
        <w:keepLines/>
      </w:pPr>
      <w:r>
        <w:rPr>
          <w:rFonts w:ascii="Arial" w:hAnsi="Arial"/>
        </w:rPr>
        <w:t>Logically:</w:t>
      </w:r>
    </w:p>
    <w:p w:rsidR="00B17D80" w:rsidRDefault="00B17D80" w:rsidP="00B17D80">
      <w:pPr>
        <w:pStyle w:val="EW"/>
        <w:keepNext/>
      </w:pPr>
      <w:r>
        <w:t>Command details</w:t>
      </w:r>
    </w:p>
    <w:p w:rsidR="00B17D80" w:rsidRDefault="00B17D80" w:rsidP="00B17D80">
      <w:pPr>
        <w:pStyle w:val="EW"/>
        <w:keepNext/>
        <w:tabs>
          <w:tab w:val="left" w:pos="851"/>
        </w:tabs>
        <w:ind w:left="2835" w:hanging="2551"/>
      </w:pPr>
      <w:r>
        <w:tab/>
        <w:t>Command number:</w:t>
      </w:r>
      <w:r>
        <w:tab/>
        <w:t>1</w:t>
      </w:r>
    </w:p>
    <w:p w:rsidR="00B17D80" w:rsidRDefault="00B17D80" w:rsidP="00B17D80">
      <w:pPr>
        <w:pStyle w:val="EW"/>
        <w:keepNext/>
        <w:tabs>
          <w:tab w:val="left" w:pos="851"/>
        </w:tabs>
        <w:ind w:left="2835" w:hanging="2551"/>
      </w:pPr>
      <w:r>
        <w:tab/>
        <w:t>Command type:</w:t>
      </w:r>
      <w:r>
        <w:tab/>
        <w:t>POLLING OFF</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pStyle w:val="Heading5"/>
      </w:pPr>
      <w:bookmarkStart w:id="436" w:name="_Toc502363237"/>
      <w:bookmarkStart w:id="437" w:name="_Toc533173663"/>
      <w:bookmarkStart w:id="438" w:name="_Toc51834084"/>
      <w:r>
        <w:t>27.22.4.14.5</w:t>
      </w:r>
      <w:r>
        <w:tab/>
        <w:t>Test requirement</w:t>
      </w:r>
      <w:bookmarkEnd w:id="436"/>
      <w:bookmarkEnd w:id="437"/>
      <w:bookmarkEnd w:id="438"/>
    </w:p>
    <w:p w:rsidR="00B17D80" w:rsidRDefault="00B17D80" w:rsidP="00B17D80">
      <w:r>
        <w:t>The ME shall operate in the manner defined in expected sequence 1.1.</w:t>
      </w:r>
    </w:p>
    <w:p w:rsidR="00B17D80" w:rsidRDefault="00B17D80" w:rsidP="00B17D80">
      <w:pPr>
        <w:pStyle w:val="Heading4"/>
      </w:pPr>
      <w:bookmarkStart w:id="439" w:name="_Toc502363238"/>
      <w:bookmarkStart w:id="440" w:name="_Toc533173664"/>
      <w:bookmarkStart w:id="441" w:name="_Toc51834085"/>
      <w:r>
        <w:t>27.22.4.15</w:t>
      </w:r>
      <w:r>
        <w:tab/>
        <w:t>PROVIDE LOCAL INFORMATION</w:t>
      </w:r>
      <w:bookmarkEnd w:id="439"/>
      <w:bookmarkEnd w:id="440"/>
      <w:bookmarkEnd w:id="441"/>
    </w:p>
    <w:p w:rsidR="00B17D80" w:rsidRDefault="00B17D80" w:rsidP="00B17D80">
      <w:pPr>
        <w:pStyle w:val="Heading5"/>
        <w:ind w:left="0" w:firstLine="0"/>
      </w:pPr>
      <w:bookmarkStart w:id="442" w:name="_Toc502363239"/>
      <w:bookmarkStart w:id="443" w:name="_Toc533173665"/>
      <w:bookmarkStart w:id="444" w:name="_Toc51834086"/>
      <w:r>
        <w:t>27.22.4.15.1</w:t>
      </w:r>
      <w:r>
        <w:tab/>
        <w:t>Definition and applicability</w:t>
      </w:r>
      <w:bookmarkEnd w:id="442"/>
      <w:bookmarkEnd w:id="443"/>
      <w:bookmarkEnd w:id="444"/>
    </w:p>
    <w:p w:rsidR="00B17D80" w:rsidRDefault="00B17D80" w:rsidP="00B17D80">
      <w:r>
        <w:t>See clause 3.2.2.</w:t>
      </w:r>
    </w:p>
    <w:p w:rsidR="00B17D80" w:rsidRDefault="00B17D80" w:rsidP="00B17D80">
      <w:pPr>
        <w:pStyle w:val="Heading5"/>
      </w:pPr>
      <w:bookmarkStart w:id="445" w:name="_Toc502363240"/>
      <w:bookmarkStart w:id="446" w:name="_Toc533173666"/>
      <w:bookmarkStart w:id="447" w:name="_Toc51834087"/>
      <w:r>
        <w:t>27.22.4.15.2</w:t>
      </w:r>
      <w:r>
        <w:tab/>
        <w:t>Conformance requirement</w:t>
      </w:r>
      <w:bookmarkEnd w:id="445"/>
      <w:bookmarkEnd w:id="446"/>
      <w:bookmarkEnd w:id="447"/>
    </w:p>
    <w:p w:rsidR="00B17D80" w:rsidRDefault="00B17D80" w:rsidP="00B17D80">
      <w:r>
        <w:t>The ME shall support the PROVIDE LOCAL INFORMATION facility as defined in:</w:t>
      </w:r>
    </w:p>
    <w:p w:rsidR="00B17D80" w:rsidRDefault="00B17D80" w:rsidP="00B17D80">
      <w:pPr>
        <w:pStyle w:val="B1"/>
      </w:pPr>
      <w:r>
        <w:t>-</w:t>
      </w:r>
      <w:r>
        <w:tab/>
        <w:t>TS 11.14 [15] clause 6.4.15.</w:t>
      </w:r>
    </w:p>
    <w:p w:rsidR="00B17D80" w:rsidRDefault="00B17D80" w:rsidP="00B17D80">
      <w:pPr>
        <w:pStyle w:val="Heading5"/>
      </w:pPr>
      <w:bookmarkStart w:id="448" w:name="_Toc502363241"/>
      <w:bookmarkStart w:id="449" w:name="_Toc533173667"/>
      <w:bookmarkStart w:id="450" w:name="_Toc51834088"/>
      <w:r>
        <w:t xml:space="preserve">27.22.4.15.3 </w:t>
      </w:r>
      <w:r>
        <w:tab/>
        <w:t>Test purpose</w:t>
      </w:r>
      <w:bookmarkEnd w:id="448"/>
      <w:bookmarkEnd w:id="449"/>
      <w:bookmarkEnd w:id="450"/>
    </w:p>
    <w:p w:rsidR="00B17D80" w:rsidRDefault="00B17D80" w:rsidP="00B17D80">
      <w:r>
        <w:t>To verify that the ME returns the following requested local information within a TERMINAL RESPONSE:</w:t>
      </w:r>
    </w:p>
    <w:p w:rsidR="00B17D80" w:rsidRDefault="00B17D80" w:rsidP="00B17D80">
      <w:pPr>
        <w:pStyle w:val="B1"/>
      </w:pPr>
      <w:r>
        <w:t>-</w:t>
      </w:r>
      <w:r>
        <w:tab/>
        <w:t>location information:</w:t>
      </w:r>
    </w:p>
    <w:p w:rsidR="00B17D80" w:rsidRDefault="00B17D80" w:rsidP="00B17D80">
      <w:pPr>
        <w:pStyle w:val="B2"/>
      </w:pPr>
      <w:r>
        <w:t>-</w:t>
      </w:r>
      <w:r>
        <w:tab/>
        <w:t>Mobile Country Code (MCC);</w:t>
      </w:r>
    </w:p>
    <w:p w:rsidR="00B17D80" w:rsidRDefault="00B17D80" w:rsidP="00B17D80">
      <w:pPr>
        <w:pStyle w:val="B2"/>
      </w:pPr>
      <w:r>
        <w:t>-</w:t>
      </w:r>
      <w:r>
        <w:tab/>
        <w:t>Mobile Network Code (MNC);</w:t>
      </w:r>
    </w:p>
    <w:p w:rsidR="00B17D80" w:rsidRDefault="00B17D80" w:rsidP="00B17D80">
      <w:pPr>
        <w:pStyle w:val="B2"/>
      </w:pPr>
      <w:r>
        <w:t>-</w:t>
      </w:r>
      <w:r>
        <w:tab/>
        <w:t>Location Area Code (LAC); and</w:t>
      </w:r>
    </w:p>
    <w:p w:rsidR="00B17D80" w:rsidRDefault="00B17D80" w:rsidP="00B17D80">
      <w:pPr>
        <w:pStyle w:val="B2"/>
      </w:pPr>
      <w:r>
        <w:t>-</w:t>
      </w:r>
      <w:r>
        <w:tab/>
        <w:t>cell ID of the current serving cell;</w:t>
      </w:r>
    </w:p>
    <w:p w:rsidR="00B17D80" w:rsidRDefault="00B17D80" w:rsidP="00B17D80">
      <w:pPr>
        <w:pStyle w:val="B1"/>
      </w:pPr>
      <w:r>
        <w:t>-</w:t>
      </w:r>
      <w:r>
        <w:tab/>
        <w:t>the IMEI of the ME;</w:t>
      </w:r>
    </w:p>
    <w:p w:rsidR="00B17D80" w:rsidRDefault="00B17D80" w:rsidP="00B17D80">
      <w:pPr>
        <w:pStyle w:val="B1"/>
      </w:pPr>
      <w:r>
        <w:lastRenderedPageBreak/>
        <w:t>-</w:t>
      </w:r>
      <w:r>
        <w:tab/>
        <w:t>the Network Measurement Results and the BCCH channel list;</w:t>
      </w:r>
    </w:p>
    <w:p w:rsidR="00B17D80" w:rsidRDefault="00B17D80" w:rsidP="00B17D80">
      <w:pPr>
        <w:pStyle w:val="B1"/>
      </w:pPr>
      <w:r>
        <w:t>-</w:t>
      </w:r>
      <w:r>
        <w:tab/>
        <w:t>the current date, time and time zone;</w:t>
      </w:r>
    </w:p>
    <w:p w:rsidR="00B17D80" w:rsidRDefault="00B17D80" w:rsidP="00B17D80">
      <w:pPr>
        <w:pStyle w:val="B1"/>
      </w:pPr>
      <w:r>
        <w:t>-</w:t>
      </w:r>
      <w:r>
        <w:tab/>
        <w:t>the current ME language setting;</w:t>
      </w:r>
    </w:p>
    <w:p w:rsidR="00B17D80" w:rsidRDefault="00B17D80" w:rsidP="00B17D80">
      <w:pPr>
        <w:pStyle w:val="B1"/>
      </w:pPr>
      <w:r>
        <w:t>-</w:t>
      </w:r>
      <w:r>
        <w:tab/>
        <w:t>the Timing Advance;</w:t>
      </w:r>
    </w:p>
    <w:p w:rsidR="00B17D80" w:rsidRDefault="00B17D80" w:rsidP="00B17D80">
      <w:r>
        <w:t>if the local information is stored in the ME; otherwise, sends the correct error code to the SIM in the TERMINAL RESPONSE.</w:t>
      </w:r>
    </w:p>
    <w:p w:rsidR="00B17D80" w:rsidRDefault="00B17D80" w:rsidP="00B17D80">
      <w:pPr>
        <w:pStyle w:val="Heading5"/>
      </w:pPr>
      <w:bookmarkStart w:id="451" w:name="_Toc502363242"/>
      <w:bookmarkStart w:id="452" w:name="_Toc533173668"/>
      <w:bookmarkStart w:id="453" w:name="_Toc51834089"/>
      <w:r>
        <w:t>27.22.4.15.4</w:t>
      </w:r>
      <w:r>
        <w:tab/>
        <w:t>Method of tests</w:t>
      </w:r>
      <w:bookmarkEnd w:id="451"/>
      <w:bookmarkEnd w:id="452"/>
      <w:bookmarkEnd w:id="453"/>
    </w:p>
    <w:p w:rsidR="00B17D80" w:rsidRDefault="00B17D80" w:rsidP="00B17D80">
      <w:pPr>
        <w:pStyle w:val="H6"/>
      </w:pPr>
      <w:r>
        <w:t>27.22.4.15.4.1</w:t>
      </w:r>
      <w:r>
        <w:tab/>
        <w:t>Initial conditions</w:t>
      </w:r>
    </w:p>
    <w:p w:rsidR="00B17D80" w:rsidRDefault="00B17D80" w:rsidP="00B17D80">
      <w:r>
        <w:t>The ME is connected to the SIM Simulator.</w:t>
      </w:r>
    </w:p>
    <w:p w:rsidR="00B17D80" w:rsidRDefault="00B17D80" w:rsidP="00B17D80">
      <w:r>
        <w:t xml:space="preserve">Except for sequences 1.4 and 1.5, </w:t>
      </w:r>
      <w:r>
        <w:pgNum/>
        <w:t xml:space="preserve">heme is connected to the System Simulator and has performed the location update procedure. </w:t>
      </w:r>
    </w:p>
    <w:p w:rsidR="00B17D80" w:rsidRDefault="00B17D80" w:rsidP="00B17D80">
      <w:r>
        <w:t>The GSM parameters of the system simulator are:</w:t>
      </w:r>
    </w:p>
    <w:p w:rsidR="00B17D80" w:rsidRDefault="00B17D80" w:rsidP="00B17D80">
      <w:pPr>
        <w:pStyle w:val="B1"/>
      </w:pPr>
      <w:r>
        <w:t>-</w:t>
      </w:r>
      <w:r>
        <w:tab/>
        <w:t>Mobile Country Code (MCC) = 001;</w:t>
      </w:r>
    </w:p>
    <w:p w:rsidR="00B17D80" w:rsidRPr="002D6E8C" w:rsidRDefault="00B17D80" w:rsidP="00B17D80">
      <w:pPr>
        <w:pStyle w:val="B1"/>
      </w:pPr>
      <w:r w:rsidRPr="002D6E8C">
        <w:t>-</w:t>
      </w:r>
      <w:r w:rsidRPr="002D6E8C">
        <w:tab/>
        <w:t>Mobile Network Code (MNC) = 01;</w:t>
      </w:r>
    </w:p>
    <w:p w:rsidR="00B17D80" w:rsidRDefault="00B17D80" w:rsidP="00B17D80">
      <w:pPr>
        <w:pStyle w:val="B1"/>
      </w:pPr>
      <w:r>
        <w:t>-</w:t>
      </w:r>
      <w:r>
        <w:tab/>
        <w:t>Location Area Code (LAC) = 0001;</w:t>
      </w:r>
    </w:p>
    <w:p w:rsidR="00B17D80" w:rsidRDefault="00B17D80" w:rsidP="00B17D80">
      <w:pPr>
        <w:pStyle w:val="B1"/>
      </w:pPr>
      <w:r>
        <w:t>-</w:t>
      </w:r>
      <w:r>
        <w:tab/>
        <w:t>Cell Identity value = 0001;</w:t>
      </w:r>
    </w:p>
    <w:p w:rsidR="00B17D80" w:rsidRDefault="00B17D80" w:rsidP="00B17D80">
      <w:pPr>
        <w:pStyle w:val="B1"/>
      </w:pPr>
      <w:r>
        <w:t>-</w:t>
      </w:r>
      <w:r>
        <w:tab/>
        <w:t>Timing advance = 0;</w:t>
      </w:r>
    </w:p>
    <w:p w:rsidR="00B17D80" w:rsidRDefault="00B17D80" w:rsidP="00B17D80">
      <w:pPr>
        <w:pStyle w:val="B1"/>
      </w:pPr>
      <w:r>
        <w:t>-</w:t>
      </w:r>
      <w:r>
        <w:tab/>
        <w:t>Neighbour allocations = 561, 565, 568, 569, 573, 575, 577, 581, 582 and 585.</w:t>
      </w:r>
    </w:p>
    <w:p w:rsidR="00B17D80" w:rsidRPr="00DB22C2" w:rsidRDefault="00B17D80" w:rsidP="00B17D80">
      <w:r w:rsidRPr="00DB22C2">
        <w:t xml:space="preserve">The </w:t>
      </w:r>
      <w:r>
        <w:t>PCS 1900</w:t>
      </w:r>
      <w:r w:rsidRPr="00DB22C2">
        <w:t xml:space="preserve"> parameters of the system simulator are:</w:t>
      </w:r>
    </w:p>
    <w:p w:rsidR="00B17D80" w:rsidRPr="00DB22C2" w:rsidRDefault="00B17D80" w:rsidP="00B17D80">
      <w:pPr>
        <w:pStyle w:val="B1"/>
      </w:pPr>
      <w:r>
        <w:t>-</w:t>
      </w:r>
      <w:r>
        <w:tab/>
      </w:r>
      <w:r w:rsidRPr="00DB22C2">
        <w:t xml:space="preserve">Mobile Country Code (MCC) = </w:t>
      </w:r>
      <w:r>
        <w:t>00</w:t>
      </w:r>
      <w:r w:rsidRPr="00DB22C2">
        <w:t>1;</w:t>
      </w:r>
    </w:p>
    <w:p w:rsidR="00B17D80" w:rsidRPr="002D6E8C" w:rsidRDefault="00B17D80" w:rsidP="00B17D80">
      <w:pPr>
        <w:pStyle w:val="B1"/>
      </w:pPr>
      <w:r w:rsidRPr="002D6E8C">
        <w:t>-</w:t>
      </w:r>
      <w:r w:rsidRPr="002D6E8C">
        <w:tab/>
        <w:t>Mobile Network Code (MNC) = 011;</w:t>
      </w:r>
    </w:p>
    <w:p w:rsidR="00B17D80" w:rsidRPr="00DB22C2" w:rsidRDefault="00B17D80" w:rsidP="00B17D80">
      <w:pPr>
        <w:pStyle w:val="B1"/>
      </w:pPr>
      <w:r>
        <w:t>-</w:t>
      </w:r>
      <w:r>
        <w:tab/>
      </w:r>
      <w:r w:rsidRPr="00DB22C2">
        <w:t xml:space="preserve">Location Area Code (LAC) = </w:t>
      </w:r>
      <w:r>
        <w:t>000</w:t>
      </w:r>
      <w:r w:rsidRPr="00DB22C2">
        <w:t>1;</w:t>
      </w:r>
    </w:p>
    <w:p w:rsidR="00B17D80" w:rsidRPr="00DB22C2" w:rsidRDefault="00B17D80" w:rsidP="00B17D80">
      <w:pPr>
        <w:pStyle w:val="B1"/>
      </w:pPr>
      <w:r>
        <w:t>-</w:t>
      </w:r>
      <w:r>
        <w:tab/>
      </w:r>
      <w:r w:rsidRPr="00DB22C2">
        <w:t xml:space="preserve">Cell Identity value = </w:t>
      </w:r>
      <w:r>
        <w:t>000</w:t>
      </w:r>
      <w:r w:rsidRPr="00DB22C2">
        <w:t>1;</w:t>
      </w:r>
    </w:p>
    <w:p w:rsidR="00B17D80" w:rsidRPr="00DB22C2" w:rsidRDefault="00B17D80" w:rsidP="00B17D80">
      <w:pPr>
        <w:pStyle w:val="B1"/>
      </w:pPr>
      <w:r>
        <w:t>-</w:t>
      </w:r>
      <w:r>
        <w:tab/>
      </w:r>
      <w:r w:rsidRPr="00DB22C2">
        <w:t>Timing advance = 0;</w:t>
      </w:r>
    </w:p>
    <w:p w:rsidR="00B17D80" w:rsidRDefault="00B17D80" w:rsidP="00B17D80">
      <w:pPr>
        <w:pStyle w:val="B1"/>
      </w:pPr>
      <w:r>
        <w:t>-</w:t>
      </w:r>
      <w:r>
        <w:tab/>
        <w:t>N</w:t>
      </w:r>
      <w:r w:rsidRPr="00DB22C2">
        <w:t>eighbour allocations = 561, 565, 568, 569, 573, 575, 577, 581, 582 and 585.</w:t>
      </w:r>
    </w:p>
    <w:p w:rsidR="00B17D80" w:rsidRDefault="00B17D80" w:rsidP="00B17D80">
      <w:r>
        <w:t>The elementary files are coded as the SIM Application Toolkit default.</w:t>
      </w:r>
    </w:p>
    <w:p w:rsidR="00B17D80" w:rsidRDefault="00B17D80" w:rsidP="00B17D80">
      <w:r>
        <w:t>Prior to this test the ME shall have been powered on and performed the PROFILE DOWNLOAD procedure.</w:t>
      </w:r>
    </w:p>
    <w:p w:rsidR="00B17D80" w:rsidRDefault="00B17D80" w:rsidP="00B17D80">
      <w:pPr>
        <w:pStyle w:val="H6"/>
      </w:pPr>
      <w:r>
        <w:lastRenderedPageBreak/>
        <w:t>27.22.4.15.4.2</w:t>
      </w:r>
      <w:r>
        <w:tab/>
        <w:t>Procedure</w:t>
      </w:r>
    </w:p>
    <w:p w:rsidR="00B17D80" w:rsidRDefault="00B17D80" w:rsidP="00B17D80">
      <w:pPr>
        <w:keepNext/>
        <w:rPr>
          <w:b/>
        </w:rPr>
      </w:pPr>
      <w:r>
        <w:rPr>
          <w:b/>
        </w:rPr>
        <w:t>Expected Sequence 1.1 (PROVIDE LOCAL INFORMATION, Local Info (MCC, MNC, LAC &amp; Cell ID))</w:t>
      </w:r>
    </w:p>
    <w:p w:rsidR="00B17D80" w:rsidRDefault="00B17D80" w:rsidP="00B17D80">
      <w:pPr>
        <w:pStyle w:val="TH"/>
        <w:spacing w:before="0" w:after="0"/>
        <w:rPr>
          <w:sz w:val="12"/>
          <w:szCs w:val="12"/>
        </w:rPr>
      </w:pPr>
    </w:p>
    <w:tbl>
      <w:tblPr>
        <w:tblW w:w="9050" w:type="dxa"/>
        <w:jc w:val="center"/>
        <w:tblLayout w:type="fixed"/>
        <w:tblCellMar>
          <w:left w:w="28" w:type="dxa"/>
          <w:right w:w="56" w:type="dxa"/>
        </w:tblCellMar>
        <w:tblLook w:val="0000" w:firstRow="0" w:lastRow="0" w:firstColumn="0" w:lastColumn="0" w:noHBand="0" w:noVBand="0"/>
      </w:tblPr>
      <w:tblGrid>
        <w:gridCol w:w="575"/>
        <w:gridCol w:w="1052"/>
        <w:gridCol w:w="3089"/>
        <w:gridCol w:w="4334"/>
      </w:tblGrid>
      <w:tr w:rsidR="00B17D80" w:rsidTr="007B59FD">
        <w:tblPrEx>
          <w:tblCellMar>
            <w:top w:w="0" w:type="dxa"/>
            <w:bottom w:w="0" w:type="dxa"/>
          </w:tblCellMar>
        </w:tblPrEx>
        <w:trPr>
          <w:cantSplit/>
          <w:jc w:val="center"/>
        </w:trPr>
        <w:tc>
          <w:tcPr>
            <w:tcW w:w="575"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089"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4334"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575"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089" w:type="dxa"/>
            <w:tcBorders>
              <w:top w:val="single" w:sz="6" w:space="0" w:color="auto"/>
              <w:left w:val="single" w:sz="6" w:space="0" w:color="auto"/>
              <w:right w:val="single" w:sz="6" w:space="0" w:color="auto"/>
            </w:tcBorders>
          </w:tcPr>
          <w:p w:rsidR="00B17D80" w:rsidRDefault="00B17D80" w:rsidP="007B59FD">
            <w:pPr>
              <w:pStyle w:val="TAL"/>
            </w:pPr>
            <w:r>
              <w:t>PROACTIVE COMMAND PENDING PROVIDE LOCAL INFORMATION 1.1.1</w:t>
            </w:r>
          </w:p>
        </w:tc>
        <w:tc>
          <w:tcPr>
            <w:tcW w:w="4334"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575"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089" w:type="dxa"/>
            <w:tcBorders>
              <w:left w:val="single" w:sz="6" w:space="0" w:color="auto"/>
              <w:right w:val="single" w:sz="6" w:space="0" w:color="auto"/>
            </w:tcBorders>
          </w:tcPr>
          <w:p w:rsidR="00B17D80" w:rsidRDefault="00B17D80" w:rsidP="007B59FD">
            <w:pPr>
              <w:pStyle w:val="TAL"/>
            </w:pPr>
            <w:r>
              <w:t>FETCH</w:t>
            </w:r>
          </w:p>
        </w:tc>
        <w:tc>
          <w:tcPr>
            <w:tcW w:w="4334"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575"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089" w:type="dxa"/>
            <w:tcBorders>
              <w:left w:val="single" w:sz="6" w:space="0" w:color="auto"/>
              <w:right w:val="single" w:sz="6" w:space="0" w:color="auto"/>
            </w:tcBorders>
          </w:tcPr>
          <w:p w:rsidR="00B17D80" w:rsidRDefault="00B17D80" w:rsidP="007B59FD">
            <w:pPr>
              <w:pStyle w:val="TAL"/>
            </w:pPr>
            <w:r>
              <w:t>PROACTIVE COMMAND: PROVIDE LOCAL INFORMATION 1.1.1</w:t>
            </w:r>
          </w:p>
        </w:tc>
        <w:tc>
          <w:tcPr>
            <w:tcW w:w="4334"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575" w:type="dxa"/>
            <w:tcBorders>
              <w:left w:val="single" w:sz="6" w:space="0" w:color="auto"/>
              <w:bottom w:val="single" w:sz="4" w:space="0" w:color="auto"/>
              <w:right w:val="single" w:sz="6" w:space="0" w:color="auto"/>
            </w:tcBorders>
          </w:tcPr>
          <w:p w:rsidR="00B17D80" w:rsidRDefault="00B17D80" w:rsidP="007B59FD">
            <w:pPr>
              <w:pStyle w:val="TAC"/>
            </w:pPr>
            <w:r>
              <w:t>4</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089" w:type="dxa"/>
            <w:tcBorders>
              <w:left w:val="single" w:sz="6" w:space="0" w:color="auto"/>
              <w:bottom w:val="single" w:sz="4" w:space="0" w:color="auto"/>
              <w:right w:val="single" w:sz="6" w:space="0" w:color="auto"/>
            </w:tcBorders>
          </w:tcPr>
          <w:p w:rsidR="00B17D80" w:rsidRDefault="00B17D80" w:rsidP="007B59FD">
            <w:pPr>
              <w:pStyle w:val="TAL"/>
            </w:pPr>
            <w:r>
              <w:t>TERMINAL RESPONSE: PROVIDE LOCAL INFORMATION 1.1.1A</w:t>
            </w:r>
          </w:p>
          <w:p w:rsidR="00B17D80" w:rsidRDefault="00B17D80" w:rsidP="007B59FD">
            <w:pPr>
              <w:pStyle w:val="TAL"/>
            </w:pPr>
          </w:p>
          <w:p w:rsidR="00B17D80" w:rsidRDefault="00B17D80" w:rsidP="007B59FD">
            <w:pPr>
              <w:pStyle w:val="TAL"/>
            </w:pPr>
            <w:r>
              <w:t>or</w:t>
            </w:r>
          </w:p>
          <w:p w:rsidR="00B17D80" w:rsidRDefault="00B17D80" w:rsidP="007B59FD">
            <w:pPr>
              <w:pStyle w:val="TAL"/>
            </w:pPr>
            <w:r>
              <w:t>TERMINAL RESPONSE: PROVIDE LOCAL INFORMATION 1.1.1B</w:t>
            </w:r>
          </w:p>
          <w:p w:rsidR="00B17D80" w:rsidRDefault="00B17D80" w:rsidP="007B59FD">
            <w:pPr>
              <w:pStyle w:val="TAL"/>
            </w:pPr>
          </w:p>
        </w:tc>
        <w:tc>
          <w:tcPr>
            <w:tcW w:w="4334"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 MCC MNC LAC and Cell Identity as system simulator, option A shall apply for GSM parameters]</w:t>
            </w:r>
          </w:p>
          <w:p w:rsidR="00B17D80" w:rsidRDefault="00B17D80" w:rsidP="007B59FD">
            <w:pPr>
              <w:pStyle w:val="TAL"/>
            </w:pPr>
          </w:p>
          <w:p w:rsidR="00B17D80" w:rsidRDefault="00B17D80" w:rsidP="007B59FD">
            <w:pPr>
              <w:pStyle w:val="TAL"/>
            </w:pPr>
            <w:r>
              <w:t>[Command performed successfully, MCC MNC LAC and Cell Identity as system simulator, option B shall apply for PCS1900 parameters]</w:t>
            </w:r>
          </w:p>
          <w:p w:rsidR="00B17D80" w:rsidRDefault="00B17D80" w:rsidP="007B59FD">
            <w:pPr>
              <w:pStyle w:val="TAL"/>
            </w:pPr>
          </w:p>
        </w:tc>
      </w:tr>
    </w:tbl>
    <w:p w:rsidR="00B17D80" w:rsidRDefault="00B17D80" w:rsidP="00B17D80">
      <w:pPr>
        <w:pStyle w:val="FP"/>
      </w:pPr>
    </w:p>
    <w:p w:rsidR="00B17D80" w:rsidRDefault="00B17D80" w:rsidP="00B17D80">
      <w:r>
        <w:t>PROACTIVE COMMAND: PROVIDE LOCAL INFORMATION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 xml:space="preserve">PROVIDE LOCAL INFORMATION </w:t>
      </w:r>
    </w:p>
    <w:p w:rsidR="00B17D80" w:rsidRDefault="00B17D80" w:rsidP="00B17D80">
      <w:pPr>
        <w:pStyle w:val="EW"/>
        <w:tabs>
          <w:tab w:val="left" w:pos="851"/>
        </w:tabs>
        <w:ind w:left="2835" w:hanging="2551"/>
      </w:pPr>
      <w:r>
        <w:tab/>
      </w:r>
      <w:r>
        <w:tab/>
        <w:t>Qualifier:</w:t>
      </w:r>
      <w:r>
        <w:tab/>
        <w:t>"00" Location information (MCC MNC LAC and Cell Identity)</w:t>
      </w:r>
    </w:p>
    <w:p w:rsidR="00B17D80" w:rsidRDefault="00B17D80" w:rsidP="00B17D80">
      <w:pPr>
        <w:pStyle w:val="EW"/>
        <w:tabs>
          <w:tab w:val="left" w:pos="851"/>
        </w:tabs>
        <w:ind w:left="2835" w:hanging="2551"/>
      </w:pPr>
      <w:r>
        <w:t>Device identities</w:t>
      </w:r>
    </w:p>
    <w:p w:rsidR="00B17D80" w:rsidRDefault="00B17D80" w:rsidP="00B17D80">
      <w:pPr>
        <w:pStyle w:val="EW"/>
        <w:tabs>
          <w:tab w:val="left" w:pos="851"/>
        </w:tabs>
        <w:ind w:left="2835" w:hanging="2551"/>
      </w:pPr>
      <w:r>
        <w:tab/>
        <w:t>Source device:</w:t>
      </w:r>
      <w:r>
        <w:tab/>
        <w:t>SIM</w:t>
      </w:r>
    </w:p>
    <w:p w:rsidR="00B17D80" w:rsidRDefault="00B17D80" w:rsidP="00B17D80">
      <w:pPr>
        <w:pStyle w:val="EX"/>
        <w:tabs>
          <w:tab w:val="left" w:pos="851"/>
        </w:tabs>
        <w:ind w:left="2835" w:hanging="2551"/>
        <w:rPr>
          <w:lang w:val="fr-FR"/>
        </w:rPr>
      </w:pPr>
      <w:r>
        <w:tab/>
      </w:r>
      <w:r>
        <w:rPr>
          <w:lang w:val="fr-FR"/>
        </w:rPr>
        <w:t>Destination device:</w:t>
      </w:r>
      <w:r>
        <w:rPr>
          <w:lang w:val="fr-FR"/>
        </w:rPr>
        <w:tab/>
        <w:t>ME</w:t>
      </w:r>
    </w:p>
    <w:p w:rsidR="00B17D80" w:rsidRDefault="00B17D80" w:rsidP="00B17D80">
      <w:pPr>
        <w:keepNext/>
        <w:rPr>
          <w:lang w:val="fr-FR"/>
        </w:rPr>
      </w:pPr>
      <w:r>
        <w:rPr>
          <w:lang w:val="fr-FR"/>
        </w:rPr>
        <w:t>Coding:</w:t>
      </w:r>
    </w:p>
    <w:p w:rsidR="00B17D80" w:rsidRDefault="00B17D80" w:rsidP="00B17D80">
      <w:pPr>
        <w:pStyle w:val="TH"/>
        <w:rPr>
          <w:lang w:val="fr-FR"/>
        </w:rPr>
      </w:pP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bl>
    <w:p w:rsidR="00B17D80" w:rsidRDefault="00B17D80" w:rsidP="00B17D80">
      <w:pPr>
        <w:pStyle w:val="FP"/>
      </w:pPr>
    </w:p>
    <w:p w:rsidR="00B17D80" w:rsidRDefault="00B17D80" w:rsidP="00B17D80">
      <w:r>
        <w:t>TERMINAL RESPONSE: PROVIDE LOCAL INFORMATION 1.1.1A</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Default="00B17D80" w:rsidP="00B17D80">
      <w:pPr>
        <w:pStyle w:val="EW"/>
        <w:keepNext/>
        <w:tabs>
          <w:tab w:val="left" w:pos="851"/>
        </w:tabs>
        <w:ind w:left="2835" w:hanging="2551"/>
        <w:rPr>
          <w:lang w:val="fr-FR"/>
        </w:rPr>
      </w:pPr>
      <w:r>
        <w:tab/>
      </w:r>
      <w:r>
        <w:rPr>
          <w:lang w:val="fr-FR"/>
        </w:rPr>
        <w:t>Command type:</w:t>
      </w:r>
      <w:r>
        <w:rPr>
          <w:lang w:val="fr-FR"/>
        </w:rPr>
        <w:tab/>
        <w:t>PROVIDE LOCAL INFORMATION</w:t>
      </w:r>
    </w:p>
    <w:p w:rsidR="00B17D80" w:rsidRDefault="00B17D80" w:rsidP="00B17D80">
      <w:pPr>
        <w:pStyle w:val="EW"/>
        <w:tabs>
          <w:tab w:val="left" w:pos="851"/>
        </w:tabs>
        <w:ind w:left="2835" w:hanging="2551"/>
        <w:rPr>
          <w:lang w:val="fr-FR"/>
        </w:rPr>
      </w:pPr>
      <w:r>
        <w:rPr>
          <w:lang w:val="fr-FR"/>
        </w:rPr>
        <w:tab/>
        <w:t>Qualifier:</w:t>
      </w:r>
      <w:r>
        <w:rPr>
          <w:lang w:val="fr-FR"/>
        </w:rPr>
        <w:tab/>
        <w:t>"00" Location information (MCC MNC LAC and Cell Identity)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rPr>
          <w:lang w:val="fr-FR"/>
        </w:rPr>
      </w:pPr>
      <w:r>
        <w:tab/>
      </w:r>
      <w:r>
        <w:rPr>
          <w:lang w:val="fr-FR"/>
        </w:rPr>
        <w:t>Location Information</w:t>
      </w:r>
    </w:p>
    <w:p w:rsidR="00B17D80" w:rsidRDefault="00B17D80" w:rsidP="00B17D80">
      <w:pPr>
        <w:pStyle w:val="EW"/>
        <w:tabs>
          <w:tab w:val="left" w:pos="851"/>
        </w:tabs>
        <w:ind w:left="2835" w:hanging="2551"/>
        <w:rPr>
          <w:lang w:val="fr-FR"/>
        </w:rPr>
      </w:pPr>
      <w:r>
        <w:rPr>
          <w:lang w:val="fr-FR"/>
        </w:rPr>
        <w:tab/>
        <w:t>MCC &amp; MNC:</w:t>
      </w:r>
      <w:r>
        <w:rPr>
          <w:lang w:val="fr-FR"/>
        </w:rPr>
        <w:tab/>
        <w:t>MCC = 001, MNC = 01</w:t>
      </w:r>
    </w:p>
    <w:p w:rsidR="00B17D80" w:rsidRDefault="00B17D80" w:rsidP="00B17D80">
      <w:pPr>
        <w:pStyle w:val="EW"/>
        <w:tabs>
          <w:tab w:val="left" w:pos="851"/>
        </w:tabs>
        <w:ind w:left="2835" w:hanging="2551"/>
      </w:pPr>
      <w:r>
        <w:rPr>
          <w:lang w:val="fr-FR"/>
        </w:rPr>
        <w:tab/>
      </w:r>
      <w:r>
        <w:t>Location Area Code:</w:t>
      </w:r>
      <w:r>
        <w:tab/>
        <w:t>0001</w:t>
      </w:r>
    </w:p>
    <w:p w:rsidR="00B17D80" w:rsidRDefault="00B17D80" w:rsidP="00B17D80">
      <w:pPr>
        <w:pStyle w:val="EX"/>
        <w:tabs>
          <w:tab w:val="left" w:pos="851"/>
        </w:tabs>
        <w:ind w:left="2835" w:hanging="2551"/>
      </w:pPr>
      <w:r>
        <w:tab/>
        <w:t>Cell Identity Value:</w:t>
      </w:r>
      <w:r>
        <w:tab/>
        <w:t>0001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DB22C2" w:rsidRDefault="00B17D80" w:rsidP="00B17D80">
      <w:r w:rsidRPr="00DB22C2">
        <w:t>TERMINAL RESPONSE: PROVIDE LOCAL INFORMATION 1.1.1</w:t>
      </w:r>
      <w:r>
        <w:t>B</w:t>
      </w:r>
    </w:p>
    <w:p w:rsidR="00B17D80" w:rsidRPr="00DB22C2" w:rsidRDefault="00B17D80" w:rsidP="00B17D80">
      <w:pPr>
        <w:keepNext/>
        <w:keepLines/>
      </w:pPr>
      <w:r w:rsidRPr="00DB22C2">
        <w:lastRenderedPageBreak/>
        <w:t>Logically:</w:t>
      </w:r>
    </w:p>
    <w:p w:rsidR="00B17D80" w:rsidRPr="00DB22C2" w:rsidRDefault="00B17D80" w:rsidP="00B17D80">
      <w:pPr>
        <w:pStyle w:val="EW"/>
        <w:keepNext/>
        <w:tabs>
          <w:tab w:val="left" w:pos="851"/>
        </w:tabs>
        <w:ind w:left="2835" w:hanging="2551"/>
      </w:pPr>
      <w:r w:rsidRPr="00DB22C2">
        <w:t>Command details</w:t>
      </w:r>
    </w:p>
    <w:p w:rsidR="00B17D80" w:rsidRPr="00DB22C2" w:rsidRDefault="00B17D80" w:rsidP="00B17D80">
      <w:pPr>
        <w:pStyle w:val="EW"/>
        <w:keepNext/>
        <w:tabs>
          <w:tab w:val="left" w:pos="851"/>
        </w:tabs>
        <w:ind w:left="2835" w:hanging="2551"/>
      </w:pPr>
      <w:r w:rsidRPr="00DB22C2">
        <w:tab/>
        <w:t>Command number:</w:t>
      </w:r>
      <w:r w:rsidRPr="00DB22C2">
        <w:tab/>
        <w:t>1</w:t>
      </w:r>
    </w:p>
    <w:p w:rsidR="00B17D80" w:rsidRPr="00DB22C2" w:rsidRDefault="00B17D80" w:rsidP="00B17D80">
      <w:pPr>
        <w:pStyle w:val="EW"/>
        <w:keepNext/>
        <w:tabs>
          <w:tab w:val="left" w:pos="851"/>
        </w:tabs>
        <w:ind w:left="2835" w:hanging="2551"/>
        <w:rPr>
          <w:lang w:val="fr-FR"/>
        </w:rPr>
      </w:pPr>
      <w:r w:rsidRPr="00DB22C2">
        <w:tab/>
      </w:r>
      <w:r w:rsidRPr="00DB22C2">
        <w:rPr>
          <w:lang w:val="fr-FR"/>
        </w:rPr>
        <w:t>Command type:</w:t>
      </w:r>
      <w:r w:rsidRPr="00DB22C2">
        <w:rPr>
          <w:lang w:val="fr-FR"/>
        </w:rPr>
        <w:tab/>
        <w:t>PROVIDE LOCAL INFORMATION</w:t>
      </w:r>
    </w:p>
    <w:p w:rsidR="00B17D80" w:rsidRPr="00DB22C2" w:rsidRDefault="00B17D80" w:rsidP="00B17D80">
      <w:pPr>
        <w:pStyle w:val="EW"/>
        <w:tabs>
          <w:tab w:val="left" w:pos="851"/>
        </w:tabs>
        <w:ind w:left="2835" w:hanging="2551"/>
        <w:rPr>
          <w:lang w:val="fr-FR"/>
        </w:rPr>
      </w:pPr>
      <w:r w:rsidRPr="00DB22C2">
        <w:rPr>
          <w:lang w:val="fr-FR"/>
        </w:rPr>
        <w:tab/>
        <w:t>Qualifier:</w:t>
      </w:r>
      <w:r w:rsidRPr="00DB22C2">
        <w:rPr>
          <w:lang w:val="fr-FR"/>
        </w:rPr>
        <w:tab/>
        <w:t>"00" Location information (MCC MNC LAC and Cell Identity)</w:t>
      </w:r>
    </w:p>
    <w:p w:rsidR="00B17D80" w:rsidRPr="00DB22C2" w:rsidRDefault="00B17D80" w:rsidP="00B17D80">
      <w:pPr>
        <w:pStyle w:val="EW"/>
        <w:tabs>
          <w:tab w:val="left" w:pos="851"/>
        </w:tabs>
        <w:ind w:left="2835" w:hanging="2551"/>
        <w:rPr>
          <w:lang w:val="fr-FR"/>
        </w:rPr>
      </w:pPr>
      <w:r w:rsidRPr="00DB22C2">
        <w:rPr>
          <w:lang w:val="fr-FR"/>
        </w:rPr>
        <w:t>Device identities</w:t>
      </w:r>
    </w:p>
    <w:p w:rsidR="00B17D80" w:rsidRPr="00DB22C2" w:rsidRDefault="00B17D80" w:rsidP="00B17D80">
      <w:pPr>
        <w:pStyle w:val="EW"/>
        <w:tabs>
          <w:tab w:val="left" w:pos="851"/>
        </w:tabs>
        <w:ind w:left="2835" w:hanging="2551"/>
        <w:rPr>
          <w:lang w:val="fr-FR"/>
        </w:rPr>
      </w:pPr>
      <w:r w:rsidRPr="00DB22C2">
        <w:rPr>
          <w:lang w:val="fr-FR"/>
        </w:rPr>
        <w:tab/>
        <w:t>Source device:</w:t>
      </w:r>
      <w:r w:rsidRPr="00DB22C2">
        <w:rPr>
          <w:lang w:val="fr-FR"/>
        </w:rPr>
        <w:tab/>
        <w:t>ME</w:t>
      </w:r>
    </w:p>
    <w:p w:rsidR="00B17D80" w:rsidRPr="00DB22C2" w:rsidRDefault="00B17D80" w:rsidP="00B17D80">
      <w:pPr>
        <w:pStyle w:val="EW"/>
        <w:tabs>
          <w:tab w:val="left" w:pos="851"/>
        </w:tabs>
        <w:ind w:left="2835" w:hanging="2551"/>
        <w:rPr>
          <w:lang w:val="fr-FR"/>
        </w:rPr>
      </w:pPr>
      <w:r w:rsidRPr="00DB22C2">
        <w:rPr>
          <w:lang w:val="fr-FR"/>
        </w:rPr>
        <w:tab/>
        <w:t>Destination device:</w:t>
      </w:r>
      <w:r w:rsidRPr="00DB22C2">
        <w:rPr>
          <w:lang w:val="fr-FR"/>
        </w:rPr>
        <w:tab/>
        <w:t>SIM</w:t>
      </w:r>
    </w:p>
    <w:p w:rsidR="00B17D80" w:rsidRPr="00DB22C2" w:rsidRDefault="00B17D80" w:rsidP="00B17D80">
      <w:pPr>
        <w:pStyle w:val="EW"/>
        <w:tabs>
          <w:tab w:val="left" w:pos="851"/>
        </w:tabs>
        <w:ind w:left="2835" w:hanging="2551"/>
      </w:pPr>
      <w:r w:rsidRPr="00DB22C2">
        <w:t>Result</w:t>
      </w:r>
    </w:p>
    <w:p w:rsidR="00B17D80" w:rsidRPr="00DB22C2" w:rsidRDefault="00B17D80" w:rsidP="00B17D80">
      <w:pPr>
        <w:pStyle w:val="EW"/>
        <w:tabs>
          <w:tab w:val="left" w:pos="851"/>
        </w:tabs>
        <w:ind w:left="2835" w:hanging="2551"/>
      </w:pPr>
      <w:r w:rsidRPr="00DB22C2">
        <w:tab/>
        <w:t>General Result:</w:t>
      </w:r>
      <w:r w:rsidRPr="00DB22C2">
        <w:tab/>
        <w:t>Command performed successfully</w:t>
      </w:r>
    </w:p>
    <w:p w:rsidR="00B17D80" w:rsidRPr="00DB22C2" w:rsidRDefault="00B17D80" w:rsidP="00B17D80">
      <w:pPr>
        <w:pStyle w:val="EW"/>
        <w:tabs>
          <w:tab w:val="left" w:pos="851"/>
        </w:tabs>
        <w:ind w:left="2835" w:hanging="2551"/>
        <w:rPr>
          <w:lang w:val="fr-FR"/>
        </w:rPr>
      </w:pPr>
      <w:r w:rsidRPr="00DB22C2">
        <w:tab/>
      </w:r>
      <w:r w:rsidRPr="00DB22C2">
        <w:rPr>
          <w:lang w:val="fr-FR"/>
        </w:rPr>
        <w:t>Location Information</w:t>
      </w:r>
    </w:p>
    <w:p w:rsidR="00B17D80" w:rsidRPr="00DB22C2" w:rsidRDefault="00B17D80" w:rsidP="00B17D80">
      <w:pPr>
        <w:pStyle w:val="EW"/>
        <w:tabs>
          <w:tab w:val="left" w:pos="851"/>
        </w:tabs>
        <w:ind w:left="2835" w:hanging="2551"/>
        <w:rPr>
          <w:lang w:val="fr-FR"/>
        </w:rPr>
      </w:pPr>
      <w:r w:rsidRPr="00DB22C2">
        <w:rPr>
          <w:lang w:val="fr-FR"/>
        </w:rPr>
        <w:tab/>
        <w:t>MCC &amp; MNC:</w:t>
      </w:r>
      <w:r w:rsidRPr="00DB22C2">
        <w:rPr>
          <w:lang w:val="fr-FR"/>
        </w:rPr>
        <w:tab/>
        <w:t xml:space="preserve">MCC = </w:t>
      </w:r>
      <w:r>
        <w:rPr>
          <w:lang w:val="fr-FR"/>
        </w:rPr>
        <w:t>00</w:t>
      </w:r>
      <w:r w:rsidRPr="00DB22C2">
        <w:rPr>
          <w:lang w:val="fr-FR"/>
        </w:rPr>
        <w:t xml:space="preserve">1, MNC = </w:t>
      </w:r>
      <w:r>
        <w:rPr>
          <w:lang w:val="fr-FR"/>
        </w:rPr>
        <w:t>01</w:t>
      </w:r>
      <w:r w:rsidRPr="00DB22C2">
        <w:rPr>
          <w:lang w:val="fr-FR"/>
        </w:rPr>
        <w:t>1</w:t>
      </w:r>
    </w:p>
    <w:p w:rsidR="00B17D80" w:rsidRPr="00DB22C2" w:rsidRDefault="00B17D80" w:rsidP="00B17D80">
      <w:pPr>
        <w:pStyle w:val="EW"/>
        <w:tabs>
          <w:tab w:val="left" w:pos="851"/>
        </w:tabs>
        <w:ind w:left="2835" w:hanging="2551"/>
      </w:pPr>
      <w:r w:rsidRPr="00DB22C2">
        <w:rPr>
          <w:lang w:val="fr-FR"/>
        </w:rPr>
        <w:tab/>
      </w:r>
      <w:r w:rsidRPr="00DB22C2">
        <w:t>Location Area Code:</w:t>
      </w:r>
      <w:r w:rsidRPr="00DB22C2">
        <w:tab/>
      </w:r>
      <w:r>
        <w:t>000</w:t>
      </w:r>
      <w:r w:rsidRPr="00DB22C2">
        <w:t>1</w:t>
      </w:r>
    </w:p>
    <w:p w:rsidR="00B17D80" w:rsidRPr="00DB22C2" w:rsidRDefault="00B17D80" w:rsidP="00B17D80">
      <w:pPr>
        <w:pStyle w:val="EX"/>
        <w:tabs>
          <w:tab w:val="left" w:pos="851"/>
        </w:tabs>
        <w:ind w:left="2835" w:hanging="2551"/>
      </w:pPr>
      <w:r w:rsidRPr="00DB22C2">
        <w:tab/>
        <w:t>Cell Identity Value:</w:t>
      </w:r>
      <w:r w:rsidRPr="00DB22C2">
        <w:tab/>
      </w:r>
      <w:r>
        <w:t>000</w:t>
      </w:r>
      <w:r w:rsidRPr="00DB22C2">
        <w:t>1</w:t>
      </w:r>
    </w:p>
    <w:p w:rsidR="00B17D80" w:rsidRDefault="00B17D80" w:rsidP="00B17D80">
      <w:pPr>
        <w:keepNext/>
      </w:pPr>
      <w:r w:rsidRPr="00DB22C2">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RPr="00DB22C2"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L"/>
            </w:pPr>
            <w:r w:rsidRPr="00DB22C2">
              <w:t>BER-TLV:</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03</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26</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83</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r>
      <w:tr w:rsidR="00B17D80" w:rsidRPr="00DB22C2"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Pr="00DB22C2"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93</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07</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1</w:t>
            </w:r>
            <w:r w:rsidRPr="00DB22C2">
              <w:t>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1.2 (PROVIDE LOCAL INFORMATION, IMEI of the ME)</w:t>
      </w:r>
    </w:p>
    <w:p w:rsidR="00B17D80" w:rsidRDefault="00B17D80" w:rsidP="00B17D80">
      <w:pPr>
        <w:pStyle w:val="TH"/>
        <w:spacing w:before="0" w:after="0"/>
        <w:rPr>
          <w:sz w:val="12"/>
          <w:szCs w:val="12"/>
        </w:rPr>
      </w:pPr>
    </w:p>
    <w:tbl>
      <w:tblPr>
        <w:tblW w:w="8422" w:type="dxa"/>
        <w:jc w:val="center"/>
        <w:tblLayout w:type="fixed"/>
        <w:tblCellMar>
          <w:left w:w="28" w:type="dxa"/>
          <w:right w:w="56" w:type="dxa"/>
        </w:tblCellMar>
        <w:tblLook w:val="0000" w:firstRow="0" w:lastRow="0" w:firstColumn="0" w:lastColumn="0" w:noHBand="0" w:noVBand="0"/>
      </w:tblPr>
      <w:tblGrid>
        <w:gridCol w:w="737"/>
        <w:gridCol w:w="1052"/>
        <w:gridCol w:w="3089"/>
        <w:gridCol w:w="3544"/>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089"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544"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089" w:type="dxa"/>
            <w:tcBorders>
              <w:top w:val="single" w:sz="6" w:space="0" w:color="auto"/>
              <w:left w:val="single" w:sz="6" w:space="0" w:color="auto"/>
              <w:right w:val="single" w:sz="6" w:space="0" w:color="auto"/>
            </w:tcBorders>
          </w:tcPr>
          <w:p w:rsidR="00B17D80" w:rsidRDefault="00B17D80" w:rsidP="007B59FD">
            <w:pPr>
              <w:pStyle w:val="TAL"/>
            </w:pPr>
            <w:r>
              <w:t>PROACTIVE COMMAND PENDING PROVIDE LOCAL INFORMATION 1.2.1</w:t>
            </w:r>
          </w:p>
        </w:tc>
        <w:tc>
          <w:tcPr>
            <w:tcW w:w="3544"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089" w:type="dxa"/>
            <w:tcBorders>
              <w:left w:val="single" w:sz="6" w:space="0" w:color="auto"/>
              <w:right w:val="single" w:sz="6" w:space="0" w:color="auto"/>
            </w:tcBorders>
          </w:tcPr>
          <w:p w:rsidR="00B17D80" w:rsidRDefault="00B17D80" w:rsidP="007B59FD">
            <w:pPr>
              <w:pStyle w:val="TAL"/>
            </w:pPr>
            <w:r>
              <w:t>FETCH</w:t>
            </w:r>
          </w:p>
        </w:tc>
        <w:tc>
          <w:tcPr>
            <w:tcW w:w="3544"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089" w:type="dxa"/>
            <w:tcBorders>
              <w:left w:val="single" w:sz="6" w:space="0" w:color="auto"/>
              <w:right w:val="single" w:sz="6" w:space="0" w:color="auto"/>
            </w:tcBorders>
          </w:tcPr>
          <w:p w:rsidR="00B17D80" w:rsidRDefault="00B17D80" w:rsidP="007B59FD">
            <w:pPr>
              <w:pStyle w:val="TAL"/>
            </w:pPr>
            <w:r>
              <w:t>PROACTIVE COMMAND: PROVIDE LOCAL INFORMATION 1.2.1</w:t>
            </w:r>
          </w:p>
        </w:tc>
        <w:tc>
          <w:tcPr>
            <w:tcW w:w="3544"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4</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089" w:type="dxa"/>
            <w:tcBorders>
              <w:left w:val="single" w:sz="6" w:space="0" w:color="auto"/>
              <w:bottom w:val="single" w:sz="4" w:space="0" w:color="auto"/>
              <w:right w:val="single" w:sz="6" w:space="0" w:color="auto"/>
            </w:tcBorders>
          </w:tcPr>
          <w:p w:rsidR="00B17D80" w:rsidRDefault="00B17D80" w:rsidP="007B59FD">
            <w:pPr>
              <w:pStyle w:val="TAL"/>
            </w:pPr>
            <w:r>
              <w:t>TERMINAL RESPONSE: PROVIDE LOCAL INFORMATION 1.2.1</w:t>
            </w:r>
          </w:p>
        </w:tc>
        <w:tc>
          <w:tcPr>
            <w:tcW w:w="3544"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 IMEI as system simulator, but spare digit shall be zero when transmitted by the ME]</w:t>
            </w:r>
          </w:p>
        </w:tc>
      </w:tr>
    </w:tbl>
    <w:p w:rsidR="00B17D80" w:rsidRDefault="00B17D80" w:rsidP="00B17D80">
      <w:pPr>
        <w:pStyle w:val="FP"/>
      </w:pPr>
    </w:p>
    <w:p w:rsidR="00B17D80" w:rsidRDefault="00B17D80" w:rsidP="00B17D80">
      <w:r>
        <w:t>PROACTIVE COMMAND: PROVIDE LOCAL INFORMATION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 xml:space="preserve">PROVIDE LOCAL INFORMATION </w:t>
      </w:r>
    </w:p>
    <w:p w:rsidR="00B17D80" w:rsidRDefault="00B17D80" w:rsidP="00B17D80">
      <w:pPr>
        <w:pStyle w:val="EW"/>
        <w:tabs>
          <w:tab w:val="left" w:pos="851"/>
        </w:tabs>
        <w:ind w:left="2835" w:hanging="2551"/>
      </w:pPr>
      <w:r>
        <w:tab/>
        <w:t>Qualifier:</w:t>
      </w:r>
      <w:r>
        <w:tab/>
        <w:t>"01" IMEI of the ME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X"/>
        <w:tabs>
          <w:tab w:val="left" w:pos="851"/>
        </w:tabs>
        <w:ind w:left="2835" w:hanging="2551"/>
        <w:rPr>
          <w:lang w:val="fr-FR"/>
        </w:rPr>
      </w:pPr>
      <w:r>
        <w:rPr>
          <w:lang w:val="fr-FR"/>
        </w:rPr>
        <w:tab/>
        <w:t>Destination device:</w:t>
      </w:r>
      <w:r>
        <w:rPr>
          <w:lang w:val="fr-FR"/>
        </w:rPr>
        <w:tab/>
        <w:t>ME</w:t>
      </w:r>
    </w:p>
    <w:p w:rsidR="00B17D80" w:rsidRDefault="00B17D80" w:rsidP="00B17D80">
      <w:pPr>
        <w:keepNext/>
        <w:rPr>
          <w:lang w:val="fr-FR"/>
        </w:rPr>
      </w:pPr>
      <w:r>
        <w:rPr>
          <w:lang w:val="fr-FR"/>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bl>
    <w:p w:rsidR="00B17D80" w:rsidRDefault="00B17D80" w:rsidP="00B17D80">
      <w:pPr>
        <w:pStyle w:val="FP"/>
      </w:pPr>
    </w:p>
    <w:p w:rsidR="00B17D80" w:rsidRDefault="00B17D80" w:rsidP="00B17D80">
      <w:r>
        <w:t>TERMINAL RESPONSE: PROVIDE LOCAL INFORMATION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D72E3" w:rsidRDefault="00B17D80" w:rsidP="00B17D80">
      <w:pPr>
        <w:pStyle w:val="EW"/>
        <w:tabs>
          <w:tab w:val="left" w:pos="851"/>
        </w:tabs>
        <w:ind w:left="2835" w:hanging="2551"/>
      </w:pPr>
      <w:r>
        <w:tab/>
      </w:r>
      <w:r w:rsidRPr="00FD72E3">
        <w:t>Command type:</w:t>
      </w:r>
      <w:r w:rsidRPr="00FD72E3">
        <w:tab/>
        <w:t>PROVIDE LOCAL INFORMATION</w:t>
      </w:r>
    </w:p>
    <w:p w:rsidR="00B17D80" w:rsidRPr="00FD72E3" w:rsidRDefault="00B17D80" w:rsidP="00B17D80">
      <w:pPr>
        <w:pStyle w:val="EW"/>
        <w:tabs>
          <w:tab w:val="left" w:pos="851"/>
        </w:tabs>
        <w:ind w:left="2835" w:hanging="2551"/>
      </w:pPr>
      <w:r w:rsidRPr="00FD72E3">
        <w:tab/>
        <w:t>Qualifier:</w:t>
      </w:r>
      <w:r w:rsidRPr="00FD72E3">
        <w:tab/>
        <w:t>"01" IMEI of the ME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lastRenderedPageBreak/>
        <w:t>IMEI</w:t>
      </w:r>
    </w:p>
    <w:p w:rsidR="00B17D80" w:rsidRDefault="00B17D80" w:rsidP="00B17D80">
      <w:pPr>
        <w:pStyle w:val="EX"/>
        <w:tabs>
          <w:tab w:val="left" w:pos="851"/>
        </w:tabs>
        <w:ind w:left="2835" w:hanging="2551"/>
      </w:pPr>
      <w:r>
        <w:tab/>
        <w:t>IMEI of the ME:</w:t>
      </w:r>
      <w:r>
        <w:tab/>
        <w:t xml:space="preserve">The IMEI of the ME </w:t>
      </w:r>
    </w:p>
    <w:p w:rsidR="00B17D80" w:rsidRDefault="00B17D80" w:rsidP="00B17D80">
      <w:r>
        <w:t>The result coding depends on the Mobile IMEI value.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As an example, if the IMEI of the mobile is "123456789012345" then XX XX XX XX XX XX XX XX = 1A 32 54 76 98 10 32 04. For further details see also TS 04.08 [10], clause 10.5.1..</w:t>
      </w:r>
    </w:p>
    <w:p w:rsidR="00B17D80" w:rsidRDefault="00B17D80" w:rsidP="00B17D80">
      <w:pPr>
        <w:keepNext/>
        <w:rPr>
          <w:b/>
        </w:rPr>
      </w:pPr>
      <w:r>
        <w:rPr>
          <w:b/>
        </w:rPr>
        <w:t>Expected Sequence 1.3 (PROVIDE LOCAL INFORMATION, Network Measurement Results (NMR))</w:t>
      </w:r>
    </w:p>
    <w:p w:rsidR="00B17D80" w:rsidRDefault="00B17D80" w:rsidP="00B17D80">
      <w:pPr>
        <w:pStyle w:val="TH"/>
        <w:spacing w:before="0" w:after="0"/>
        <w:rPr>
          <w:sz w:val="12"/>
          <w:szCs w:val="12"/>
        </w:rPr>
      </w:pPr>
    </w:p>
    <w:tbl>
      <w:tblPr>
        <w:tblW w:w="7855" w:type="dxa"/>
        <w:jc w:val="center"/>
        <w:tblLayout w:type="fixed"/>
        <w:tblCellMar>
          <w:left w:w="28" w:type="dxa"/>
          <w:right w:w="56" w:type="dxa"/>
        </w:tblCellMar>
        <w:tblLook w:val="0000" w:firstRow="0" w:lastRow="0" w:firstColumn="0" w:lastColumn="0" w:noHBand="0" w:noVBand="0"/>
      </w:tblPr>
      <w:tblGrid>
        <w:gridCol w:w="737"/>
        <w:gridCol w:w="1052"/>
        <w:gridCol w:w="3089"/>
        <w:gridCol w:w="2977"/>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089"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297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089" w:type="dxa"/>
            <w:tcBorders>
              <w:top w:val="single" w:sz="6" w:space="0" w:color="auto"/>
              <w:left w:val="single" w:sz="6" w:space="0" w:color="auto"/>
              <w:right w:val="single" w:sz="6" w:space="0" w:color="auto"/>
            </w:tcBorders>
          </w:tcPr>
          <w:p w:rsidR="00B17D80" w:rsidRDefault="00B17D80" w:rsidP="007B59FD">
            <w:pPr>
              <w:pStyle w:val="TAL"/>
            </w:pPr>
            <w:r>
              <w:t>PROACTIVE COMMAND PENDING PROVIDE LOCAL INFORMATION 1.3.1</w:t>
            </w:r>
          </w:p>
        </w:tc>
        <w:tc>
          <w:tcPr>
            <w:tcW w:w="29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089" w:type="dxa"/>
            <w:tcBorders>
              <w:left w:val="single" w:sz="6" w:space="0" w:color="auto"/>
              <w:right w:val="single" w:sz="6" w:space="0" w:color="auto"/>
            </w:tcBorders>
          </w:tcPr>
          <w:p w:rsidR="00B17D80" w:rsidRDefault="00B17D80" w:rsidP="007B59FD">
            <w:pPr>
              <w:pStyle w:val="TAL"/>
            </w:pPr>
            <w:r>
              <w:t>FETCH</w:t>
            </w:r>
          </w:p>
        </w:tc>
        <w:tc>
          <w:tcPr>
            <w:tcW w:w="29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089" w:type="dxa"/>
            <w:tcBorders>
              <w:left w:val="single" w:sz="6" w:space="0" w:color="auto"/>
              <w:right w:val="single" w:sz="6" w:space="0" w:color="auto"/>
            </w:tcBorders>
          </w:tcPr>
          <w:p w:rsidR="00B17D80" w:rsidRDefault="00B17D80" w:rsidP="007B59FD">
            <w:pPr>
              <w:pStyle w:val="TAL"/>
            </w:pPr>
            <w:r>
              <w:t>PROACTIVE COMMAND: PROVIDE LOCAL INFORMATION 1.3.1</w:t>
            </w:r>
          </w:p>
        </w:tc>
        <w:tc>
          <w:tcPr>
            <w:tcW w:w="29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4</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089" w:type="dxa"/>
            <w:tcBorders>
              <w:left w:val="single" w:sz="6" w:space="0" w:color="auto"/>
              <w:bottom w:val="single" w:sz="4" w:space="0" w:color="auto"/>
              <w:right w:val="single" w:sz="6" w:space="0" w:color="auto"/>
            </w:tcBorders>
          </w:tcPr>
          <w:p w:rsidR="00B17D80" w:rsidRDefault="00B17D80" w:rsidP="007B59FD">
            <w:pPr>
              <w:pStyle w:val="TAL"/>
            </w:pPr>
            <w:r>
              <w:t>TERMINAL RESPONSE: PROVIDE LOCAL INFORMATION 1.3.1</w:t>
            </w:r>
          </w:p>
        </w:tc>
        <w:tc>
          <w:tcPr>
            <w:tcW w:w="2977"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 NMR as system simulator ]</w:t>
            </w:r>
          </w:p>
        </w:tc>
      </w:tr>
    </w:tbl>
    <w:p w:rsidR="00B17D80" w:rsidRDefault="00B17D80" w:rsidP="00B17D80">
      <w:pPr>
        <w:pStyle w:val="FP"/>
      </w:pPr>
    </w:p>
    <w:p w:rsidR="00B17D80" w:rsidRDefault="00B17D80" w:rsidP="00B17D80">
      <w:r>
        <w:t>PROACTIVE COMMAND: PROVIDE LOCAL INFORMATION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 xml:space="preserve">PROVIDE LOCAL INFORMATION </w:t>
      </w:r>
    </w:p>
    <w:p w:rsidR="00B17D80" w:rsidRDefault="00B17D80" w:rsidP="00B17D80">
      <w:pPr>
        <w:pStyle w:val="EW"/>
        <w:tabs>
          <w:tab w:val="left" w:pos="851"/>
        </w:tabs>
        <w:ind w:left="2835" w:hanging="2551"/>
      </w:pPr>
      <w:r>
        <w:tab/>
        <w:t>Qualifier:</w:t>
      </w:r>
      <w:r>
        <w:tab/>
        <w:t>"02" Network Measurement Results</w:t>
      </w:r>
    </w:p>
    <w:p w:rsidR="00B17D80" w:rsidRPr="00273E48" w:rsidRDefault="00B17D80" w:rsidP="00B17D80">
      <w:pPr>
        <w:pStyle w:val="EW"/>
        <w:tabs>
          <w:tab w:val="left" w:pos="851"/>
        </w:tabs>
        <w:ind w:left="2835" w:hanging="2551"/>
      </w:pPr>
      <w:r w:rsidRPr="00273E48">
        <w:t>Device identities</w:t>
      </w:r>
    </w:p>
    <w:p w:rsidR="00B17D80" w:rsidRPr="00273E48" w:rsidRDefault="00B17D80" w:rsidP="00B17D80">
      <w:pPr>
        <w:pStyle w:val="EW"/>
        <w:tabs>
          <w:tab w:val="left" w:pos="851"/>
        </w:tabs>
        <w:ind w:left="2835" w:hanging="2551"/>
      </w:pPr>
      <w:r w:rsidRPr="00273E48">
        <w:tab/>
        <w:t>Source device:</w:t>
      </w:r>
      <w:r w:rsidRPr="00273E48">
        <w:tab/>
        <w:t>SIM</w:t>
      </w:r>
    </w:p>
    <w:p w:rsidR="00B17D80" w:rsidRPr="00273E48" w:rsidRDefault="00B17D80" w:rsidP="00B17D80">
      <w:pPr>
        <w:pStyle w:val="EX"/>
        <w:tabs>
          <w:tab w:val="left" w:pos="851"/>
        </w:tabs>
        <w:ind w:left="2835" w:hanging="2551"/>
      </w:pPr>
      <w:r w:rsidRPr="00273E48">
        <w:tab/>
        <w:t>Destination device:</w:t>
      </w:r>
      <w:r w:rsidRPr="00273E48">
        <w:tab/>
        <w:t>ME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bl>
    <w:p w:rsidR="00B17D80" w:rsidRDefault="00B17D80" w:rsidP="00B17D80">
      <w:pPr>
        <w:pStyle w:val="FP"/>
      </w:pPr>
    </w:p>
    <w:p w:rsidR="00B17D80" w:rsidRDefault="00B17D80" w:rsidP="00B17D80">
      <w:r>
        <w:t>TERMINAL RESPONSE: PROVIDE LOCAL INFORMATION 1.3.1</w:t>
      </w:r>
    </w:p>
    <w:p w:rsidR="00B17D80" w:rsidRDefault="00B17D80" w:rsidP="00B17D80">
      <w:r>
        <w:t>The actual values of the measurements are not tested.</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3969" w:hanging="3685"/>
      </w:pPr>
      <w:r>
        <w:tab/>
        <w:t>Command number:</w:t>
      </w:r>
      <w:r>
        <w:tab/>
        <w:t>1</w:t>
      </w:r>
    </w:p>
    <w:p w:rsidR="00B17D80" w:rsidRPr="0055733B" w:rsidRDefault="00B17D80" w:rsidP="00B17D80">
      <w:pPr>
        <w:pStyle w:val="EW"/>
        <w:tabs>
          <w:tab w:val="left" w:pos="851"/>
        </w:tabs>
        <w:ind w:left="3969" w:hanging="3685"/>
      </w:pPr>
      <w:r>
        <w:tab/>
      </w:r>
      <w:r w:rsidRPr="0055733B">
        <w:t>Command type:</w:t>
      </w:r>
      <w:r w:rsidRPr="0055733B">
        <w:tab/>
        <w:t>PROVIDE LOCAL INFORMATION</w:t>
      </w:r>
    </w:p>
    <w:p w:rsidR="00B17D80" w:rsidRPr="0055733B" w:rsidRDefault="00B17D80" w:rsidP="00B17D80">
      <w:pPr>
        <w:pStyle w:val="EW"/>
        <w:tabs>
          <w:tab w:val="left" w:pos="851"/>
        </w:tabs>
        <w:ind w:left="3969" w:hanging="3685"/>
      </w:pPr>
      <w:r w:rsidRPr="0055733B">
        <w:tab/>
        <w:t>Qualifier:</w:t>
      </w:r>
      <w:r w:rsidRPr="0055733B">
        <w:tab/>
        <w:t>"02" Network Measurement Results</w:t>
      </w:r>
    </w:p>
    <w:p w:rsidR="00B17D80" w:rsidRPr="0055733B" w:rsidRDefault="00B17D80" w:rsidP="00B17D80">
      <w:pPr>
        <w:pStyle w:val="EW"/>
        <w:tabs>
          <w:tab w:val="left" w:pos="851"/>
        </w:tabs>
        <w:ind w:left="3969" w:hanging="3685"/>
      </w:pPr>
      <w:r w:rsidRPr="0055733B">
        <w:t>Device identities</w:t>
      </w:r>
    </w:p>
    <w:p w:rsidR="00B17D80" w:rsidRPr="0055733B" w:rsidRDefault="00B17D80" w:rsidP="00B17D80">
      <w:pPr>
        <w:pStyle w:val="EW"/>
        <w:tabs>
          <w:tab w:val="left" w:pos="851"/>
        </w:tabs>
        <w:ind w:left="3969" w:hanging="3685"/>
      </w:pPr>
      <w:r w:rsidRPr="0055733B">
        <w:tab/>
        <w:t>Source device:</w:t>
      </w:r>
      <w:r w:rsidRPr="0055733B">
        <w:tab/>
        <w:t>ME</w:t>
      </w:r>
    </w:p>
    <w:p w:rsidR="00B17D80" w:rsidRPr="0055733B" w:rsidRDefault="00B17D80" w:rsidP="00B17D80">
      <w:pPr>
        <w:pStyle w:val="EW"/>
        <w:tabs>
          <w:tab w:val="left" w:pos="851"/>
        </w:tabs>
        <w:ind w:left="3969" w:hanging="3685"/>
      </w:pPr>
      <w:r w:rsidRPr="0055733B">
        <w:tab/>
        <w:t>Destination device:</w:t>
      </w:r>
      <w:r w:rsidRPr="0055733B">
        <w:tab/>
        <w:t>SIM</w:t>
      </w:r>
    </w:p>
    <w:p w:rsidR="00B17D80" w:rsidRDefault="00B17D80" w:rsidP="00B17D80">
      <w:pPr>
        <w:pStyle w:val="EW"/>
        <w:tabs>
          <w:tab w:val="left" w:pos="851"/>
        </w:tabs>
        <w:ind w:left="3969" w:hanging="3685"/>
      </w:pPr>
      <w:r>
        <w:t>Result</w:t>
      </w:r>
    </w:p>
    <w:p w:rsidR="00B17D80" w:rsidRDefault="00B17D80" w:rsidP="00B17D80">
      <w:pPr>
        <w:pStyle w:val="EW"/>
        <w:tabs>
          <w:tab w:val="left" w:pos="851"/>
        </w:tabs>
        <w:ind w:left="3969" w:hanging="3685"/>
      </w:pPr>
      <w:r>
        <w:tab/>
        <w:t>General Result:</w:t>
      </w:r>
      <w:r>
        <w:tab/>
        <w:t>Command performed successfully</w:t>
      </w:r>
    </w:p>
    <w:p w:rsidR="00B17D80" w:rsidRDefault="00B17D80" w:rsidP="00B17D80">
      <w:pPr>
        <w:pStyle w:val="EW"/>
        <w:tabs>
          <w:tab w:val="left" w:pos="851"/>
        </w:tabs>
        <w:ind w:left="3969" w:hanging="3685"/>
      </w:pPr>
      <w:r>
        <w:tab/>
        <w:t>Network Measurement Results</w:t>
      </w:r>
      <w:r>
        <w:tab/>
        <w:t>RXLEV-FULL-SERVING-CELL=52, BA not used, DTX not used, as an example in the BER-TLV)</w:t>
      </w:r>
    </w:p>
    <w:p w:rsidR="00B17D80" w:rsidRDefault="00B17D80" w:rsidP="00B17D80">
      <w:pPr>
        <w:pStyle w:val="EX"/>
        <w:tabs>
          <w:tab w:val="left" w:pos="851"/>
        </w:tabs>
        <w:ind w:left="3969" w:hanging="3685"/>
      </w:pPr>
      <w:r>
        <w:tab/>
        <w:t>BCCH channel list</w:t>
      </w:r>
      <w:r>
        <w:tab/>
        <w:t>561, 565, 568, 569, 573, 575, 577, 581, 582 and 585</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58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E2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1.4 (PROVIDE LOCAL INFORMATION, Date, Time, Time Zone)</w:t>
      </w:r>
    </w:p>
    <w:p w:rsidR="00B17D80" w:rsidRDefault="00B17D80" w:rsidP="00B17D80">
      <w:pPr>
        <w:pStyle w:val="TH"/>
        <w:spacing w:before="0" w:after="0"/>
        <w:rPr>
          <w:sz w:val="12"/>
          <w:szCs w:val="12"/>
        </w:rPr>
      </w:pPr>
    </w:p>
    <w:tbl>
      <w:tblPr>
        <w:tblW w:w="8280" w:type="dxa"/>
        <w:jc w:val="center"/>
        <w:tblLayout w:type="fixed"/>
        <w:tblCellMar>
          <w:left w:w="28" w:type="dxa"/>
          <w:right w:w="56" w:type="dxa"/>
        </w:tblCellMar>
        <w:tblLook w:val="0000" w:firstRow="0" w:lastRow="0" w:firstColumn="0" w:lastColumn="0" w:noHBand="0" w:noVBand="0"/>
      </w:tblPr>
      <w:tblGrid>
        <w:gridCol w:w="737"/>
        <w:gridCol w:w="1052"/>
        <w:gridCol w:w="3373"/>
        <w:gridCol w:w="3118"/>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373"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11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373" w:type="dxa"/>
            <w:tcBorders>
              <w:top w:val="single" w:sz="6" w:space="0" w:color="auto"/>
              <w:left w:val="single" w:sz="6" w:space="0" w:color="auto"/>
              <w:right w:val="single" w:sz="6" w:space="0" w:color="auto"/>
            </w:tcBorders>
          </w:tcPr>
          <w:p w:rsidR="00B17D80" w:rsidRDefault="00B17D80" w:rsidP="007B59FD">
            <w:pPr>
              <w:pStyle w:val="TAL"/>
            </w:pPr>
            <w:r>
              <w:t>PROACTIVE COMMAND PENDING PROVIDE LOCAL INFORMATION 1.4.1</w:t>
            </w:r>
          </w:p>
        </w:tc>
        <w:tc>
          <w:tcPr>
            <w:tcW w:w="311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373" w:type="dxa"/>
            <w:tcBorders>
              <w:left w:val="single" w:sz="6" w:space="0" w:color="auto"/>
              <w:right w:val="single" w:sz="6" w:space="0" w:color="auto"/>
            </w:tcBorders>
          </w:tcPr>
          <w:p w:rsidR="00B17D80" w:rsidRDefault="00B17D80" w:rsidP="007B59FD">
            <w:pPr>
              <w:pStyle w:val="TAL"/>
            </w:pPr>
            <w:r>
              <w:t>FETCH</w:t>
            </w:r>
          </w:p>
        </w:tc>
        <w:tc>
          <w:tcPr>
            <w:tcW w:w="311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373" w:type="dxa"/>
            <w:tcBorders>
              <w:left w:val="single" w:sz="6" w:space="0" w:color="auto"/>
              <w:right w:val="single" w:sz="6" w:space="0" w:color="auto"/>
            </w:tcBorders>
          </w:tcPr>
          <w:p w:rsidR="00B17D80" w:rsidRDefault="00B17D80" w:rsidP="007B59FD">
            <w:pPr>
              <w:pStyle w:val="TAL"/>
            </w:pPr>
            <w:r>
              <w:t>PROACTIVE COMMAND: PROVIDE LOCAL INFORMATION 1.4.1</w:t>
            </w:r>
          </w:p>
        </w:tc>
        <w:tc>
          <w:tcPr>
            <w:tcW w:w="311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4</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373" w:type="dxa"/>
            <w:tcBorders>
              <w:left w:val="single" w:sz="6" w:space="0" w:color="auto"/>
              <w:bottom w:val="single" w:sz="4" w:space="0" w:color="auto"/>
              <w:right w:val="single" w:sz="6" w:space="0" w:color="auto"/>
            </w:tcBorders>
          </w:tcPr>
          <w:p w:rsidR="00B17D80" w:rsidRDefault="00B17D80" w:rsidP="007B59FD">
            <w:pPr>
              <w:pStyle w:val="TAL"/>
            </w:pPr>
            <w:r>
              <w:t>TERMINAL RESPONSE: PROVIDE LOCAL INFORMATION 1.4.1</w:t>
            </w:r>
          </w:p>
        </w:tc>
        <w:tc>
          <w:tcPr>
            <w:tcW w:w="3118"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PROVIDE LOCAL INFORMATION 1.4.1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 xml:space="preserve">PROVIDE LOCAL INFORMATION </w:t>
      </w:r>
    </w:p>
    <w:p w:rsidR="00B17D80" w:rsidRDefault="00B17D80" w:rsidP="00B17D80">
      <w:pPr>
        <w:pStyle w:val="EW"/>
        <w:tabs>
          <w:tab w:val="left" w:pos="851"/>
        </w:tabs>
        <w:ind w:left="2835" w:hanging="2551"/>
      </w:pPr>
      <w:r>
        <w:tab/>
        <w:t>Qualifier:</w:t>
      </w:r>
      <w:r>
        <w:tab/>
        <w:t>"03" Date Time and Time Zone</w:t>
      </w:r>
    </w:p>
    <w:p w:rsidR="00B17D80" w:rsidRPr="00F51EF9" w:rsidRDefault="00B17D80" w:rsidP="00B17D80">
      <w:pPr>
        <w:pStyle w:val="EW"/>
        <w:tabs>
          <w:tab w:val="left" w:pos="851"/>
        </w:tabs>
        <w:ind w:left="2835" w:hanging="2551"/>
        <w:rPr>
          <w:lang w:val="fr-FR"/>
        </w:rPr>
      </w:pPr>
      <w:r w:rsidRPr="00F51EF9">
        <w:rPr>
          <w:lang w:val="fr-FR"/>
        </w:rPr>
        <w:t>Device identities</w:t>
      </w:r>
    </w:p>
    <w:p w:rsidR="00B17D80" w:rsidRPr="00F51EF9" w:rsidRDefault="00B17D80" w:rsidP="00B17D80">
      <w:pPr>
        <w:pStyle w:val="EW"/>
        <w:tabs>
          <w:tab w:val="left" w:pos="851"/>
        </w:tabs>
        <w:ind w:left="2835" w:hanging="2551"/>
        <w:rPr>
          <w:lang w:val="fr-FR"/>
        </w:rPr>
      </w:pPr>
      <w:r w:rsidRPr="00F51EF9">
        <w:rPr>
          <w:lang w:val="fr-FR"/>
        </w:rPr>
        <w:tab/>
        <w:t>Source device:</w:t>
      </w:r>
      <w:r w:rsidRPr="00F51EF9">
        <w:rPr>
          <w:lang w:val="fr-FR"/>
        </w:rPr>
        <w:tab/>
        <w:t>SIM</w:t>
      </w:r>
    </w:p>
    <w:p w:rsidR="00B17D80" w:rsidRPr="00F51EF9" w:rsidRDefault="00B17D80" w:rsidP="00B17D80">
      <w:pPr>
        <w:pStyle w:val="EX"/>
        <w:tabs>
          <w:tab w:val="left" w:pos="851"/>
        </w:tabs>
        <w:ind w:left="2835" w:hanging="2551"/>
        <w:rPr>
          <w:lang w:val="fr-FR"/>
        </w:rPr>
      </w:pPr>
      <w:r w:rsidRPr="00F51EF9">
        <w:rPr>
          <w:lang w:val="fr-FR"/>
        </w:rPr>
        <w:tab/>
        <w:t>Destination device:</w:t>
      </w:r>
      <w:r w:rsidRPr="00F51EF9">
        <w:rPr>
          <w:lang w:val="fr-FR"/>
        </w:rPr>
        <w:tab/>
        <w:t>ME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bl>
    <w:p w:rsidR="00B17D80" w:rsidRDefault="00B17D80" w:rsidP="00B17D80">
      <w:pPr>
        <w:pStyle w:val="FP"/>
      </w:pPr>
    </w:p>
    <w:p w:rsidR="00B17D80" w:rsidRDefault="00B17D80" w:rsidP="00B17D80">
      <w:r>
        <w:t>TERMINAL RESPONSE: PROVIDE LOCAL INFORMATION 1.4.1</w:t>
      </w:r>
    </w:p>
    <w:p w:rsidR="00B17D80" w:rsidRDefault="00B17D80" w:rsidP="00B17D80">
      <w:r>
        <w:t>Logically:</w:t>
      </w:r>
    </w:p>
    <w:p w:rsidR="00B17D80" w:rsidRDefault="00B17D80" w:rsidP="00B17D80">
      <w:pPr>
        <w:pStyle w:val="EW"/>
        <w:tabs>
          <w:tab w:val="left" w:pos="851"/>
        </w:tabs>
        <w:ind w:left="3402" w:hanging="3118"/>
      </w:pPr>
      <w:r>
        <w:t>Command details</w:t>
      </w:r>
    </w:p>
    <w:p w:rsidR="00B17D80" w:rsidRDefault="00B17D80" w:rsidP="00B17D80">
      <w:pPr>
        <w:pStyle w:val="EW"/>
        <w:tabs>
          <w:tab w:val="left" w:pos="851"/>
        </w:tabs>
        <w:ind w:left="3402" w:hanging="3118"/>
      </w:pPr>
      <w:r>
        <w:tab/>
        <w:t>Command number:</w:t>
      </w:r>
      <w:r>
        <w:tab/>
        <w:t>1</w:t>
      </w:r>
    </w:p>
    <w:p w:rsidR="00B17D80" w:rsidRDefault="00B17D80" w:rsidP="00B17D80">
      <w:pPr>
        <w:pStyle w:val="EW"/>
        <w:tabs>
          <w:tab w:val="left" w:pos="851"/>
        </w:tabs>
        <w:ind w:left="3402" w:hanging="3118"/>
        <w:rPr>
          <w:lang w:val="fr-FR"/>
        </w:rPr>
      </w:pPr>
      <w:r>
        <w:tab/>
      </w:r>
      <w:r>
        <w:rPr>
          <w:lang w:val="fr-FR"/>
        </w:rPr>
        <w:t>Command type:</w:t>
      </w:r>
      <w:r>
        <w:rPr>
          <w:lang w:val="fr-FR"/>
        </w:rPr>
        <w:tab/>
        <w:t>PROVIDE LOCAL INFORMATION</w:t>
      </w:r>
    </w:p>
    <w:p w:rsidR="00B17D80" w:rsidRPr="00F51EF9" w:rsidRDefault="00B17D80" w:rsidP="00B17D80">
      <w:pPr>
        <w:pStyle w:val="EW"/>
        <w:tabs>
          <w:tab w:val="left" w:pos="851"/>
        </w:tabs>
        <w:ind w:left="3402" w:hanging="3118"/>
      </w:pPr>
      <w:r w:rsidRPr="00F51EF9">
        <w:tab/>
        <w:t>Qualifier:</w:t>
      </w:r>
      <w:r w:rsidRPr="00F51EF9">
        <w:tab/>
        <w:t xml:space="preserve"> "03" Date Time and Time Zone</w:t>
      </w:r>
    </w:p>
    <w:p w:rsidR="00B17D80" w:rsidRDefault="00B17D80" w:rsidP="00B17D80">
      <w:pPr>
        <w:pStyle w:val="EW"/>
        <w:tabs>
          <w:tab w:val="left" w:pos="851"/>
        </w:tabs>
        <w:ind w:left="3402" w:hanging="3118"/>
        <w:rPr>
          <w:lang w:val="fr-FR"/>
        </w:rPr>
      </w:pPr>
      <w:r>
        <w:rPr>
          <w:lang w:val="fr-FR"/>
        </w:rPr>
        <w:t>Device identities</w:t>
      </w:r>
    </w:p>
    <w:p w:rsidR="00B17D80" w:rsidRDefault="00B17D80" w:rsidP="00B17D80">
      <w:pPr>
        <w:pStyle w:val="EW"/>
        <w:tabs>
          <w:tab w:val="left" w:pos="851"/>
        </w:tabs>
        <w:ind w:left="3402" w:hanging="3118"/>
        <w:rPr>
          <w:lang w:val="fr-FR"/>
        </w:rPr>
      </w:pPr>
      <w:r>
        <w:rPr>
          <w:lang w:val="fr-FR"/>
        </w:rPr>
        <w:tab/>
        <w:t>Source device:</w:t>
      </w:r>
      <w:r>
        <w:rPr>
          <w:lang w:val="fr-FR"/>
        </w:rPr>
        <w:tab/>
        <w:t>ME</w:t>
      </w:r>
    </w:p>
    <w:p w:rsidR="00B17D80" w:rsidRDefault="00B17D80" w:rsidP="00B17D80">
      <w:pPr>
        <w:pStyle w:val="EW"/>
        <w:tabs>
          <w:tab w:val="left" w:pos="851"/>
        </w:tabs>
        <w:ind w:left="3402" w:hanging="3118"/>
        <w:rPr>
          <w:lang w:val="fr-FR"/>
        </w:rPr>
      </w:pPr>
      <w:r>
        <w:rPr>
          <w:lang w:val="fr-FR"/>
        </w:rPr>
        <w:tab/>
        <w:t>Destination device:</w:t>
      </w:r>
      <w:r>
        <w:rPr>
          <w:lang w:val="fr-FR"/>
        </w:rPr>
        <w:tab/>
        <w:t>SIM</w:t>
      </w:r>
    </w:p>
    <w:p w:rsidR="00B17D80" w:rsidRDefault="00B17D80" w:rsidP="00B17D80">
      <w:pPr>
        <w:pStyle w:val="EW"/>
        <w:tabs>
          <w:tab w:val="left" w:pos="851"/>
        </w:tabs>
        <w:ind w:left="3402" w:hanging="3118"/>
      </w:pPr>
      <w:r>
        <w:t>Result</w:t>
      </w:r>
    </w:p>
    <w:p w:rsidR="00B17D80" w:rsidRDefault="00B17D80" w:rsidP="00B17D80">
      <w:pPr>
        <w:pStyle w:val="EW"/>
        <w:tabs>
          <w:tab w:val="left" w:pos="851"/>
        </w:tabs>
        <w:ind w:left="3402" w:hanging="3118"/>
      </w:pPr>
      <w:r>
        <w:tab/>
        <w:t>General Result:</w:t>
      </w:r>
      <w:r>
        <w:tab/>
        <w:t>Command performed successfully</w:t>
      </w:r>
    </w:p>
    <w:p w:rsidR="00B17D80" w:rsidRDefault="00B17D80" w:rsidP="00B17D80">
      <w:pPr>
        <w:pStyle w:val="EX"/>
        <w:tabs>
          <w:tab w:val="left" w:pos="851"/>
        </w:tabs>
        <w:ind w:left="3402" w:hanging="3118"/>
      </w:pPr>
      <w:r>
        <w:tab/>
        <w:t>Date-Time and Time Zone</w:t>
      </w:r>
      <w:r>
        <w:tab/>
        <w:t>date an time set by the user: 7</w:t>
      </w:r>
      <w:r>
        <w:rPr>
          <w:vertAlign w:val="superscript"/>
        </w:rPr>
        <w:t>th</w:t>
      </w:r>
      <w:r>
        <w:t xml:space="preserve"> May 2002, 14h 08mn 17s, no time zone information, as an example in TLV</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lastRenderedPageBreak/>
        <w:t>Expected Sequence 1.5 (PROVIDE LOCAL INFORMATION, Language setting)</w:t>
      </w:r>
    </w:p>
    <w:p w:rsidR="00B17D80" w:rsidRDefault="00B17D80" w:rsidP="00B17D80">
      <w:pPr>
        <w:pStyle w:val="TH"/>
        <w:spacing w:before="0" w:after="0"/>
        <w:rPr>
          <w:sz w:val="12"/>
          <w:szCs w:val="12"/>
        </w:rPr>
      </w:pPr>
    </w:p>
    <w:tbl>
      <w:tblPr>
        <w:tblW w:w="8974" w:type="dxa"/>
        <w:jc w:val="center"/>
        <w:tblLayout w:type="fixed"/>
        <w:tblCellMar>
          <w:left w:w="28" w:type="dxa"/>
          <w:right w:w="56" w:type="dxa"/>
        </w:tblCellMar>
        <w:tblLook w:val="0000" w:firstRow="0" w:lastRow="0" w:firstColumn="0" w:lastColumn="0" w:noHBand="0" w:noVBand="0"/>
      </w:tblPr>
      <w:tblGrid>
        <w:gridCol w:w="737"/>
        <w:gridCol w:w="1052"/>
        <w:gridCol w:w="3265"/>
        <w:gridCol w:w="3920"/>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265"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9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265" w:type="dxa"/>
            <w:tcBorders>
              <w:top w:val="single" w:sz="6" w:space="0" w:color="auto"/>
              <w:left w:val="single" w:sz="6" w:space="0" w:color="auto"/>
              <w:right w:val="single" w:sz="6" w:space="0" w:color="auto"/>
            </w:tcBorders>
          </w:tcPr>
          <w:p w:rsidR="00B17D80" w:rsidRDefault="00B17D80" w:rsidP="007B59FD">
            <w:pPr>
              <w:pStyle w:val="TAL"/>
            </w:pPr>
            <w:r>
              <w:t>PROACTIVE COMMAND PENDING PROVIDE LOCAL INFORMATION 1.5.1</w:t>
            </w:r>
          </w:p>
        </w:tc>
        <w:tc>
          <w:tcPr>
            <w:tcW w:w="392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265" w:type="dxa"/>
            <w:tcBorders>
              <w:left w:val="single" w:sz="6" w:space="0" w:color="auto"/>
              <w:right w:val="single" w:sz="6" w:space="0" w:color="auto"/>
            </w:tcBorders>
          </w:tcPr>
          <w:p w:rsidR="00B17D80" w:rsidRDefault="00B17D80" w:rsidP="007B59FD">
            <w:pPr>
              <w:pStyle w:val="TAL"/>
            </w:pPr>
            <w:r>
              <w:t>FETCH</w:t>
            </w:r>
          </w:p>
        </w:tc>
        <w:tc>
          <w:tcPr>
            <w:tcW w:w="392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265" w:type="dxa"/>
            <w:tcBorders>
              <w:left w:val="single" w:sz="6" w:space="0" w:color="auto"/>
              <w:right w:val="single" w:sz="6" w:space="0" w:color="auto"/>
            </w:tcBorders>
          </w:tcPr>
          <w:p w:rsidR="00B17D80" w:rsidRDefault="00B17D80" w:rsidP="007B59FD">
            <w:pPr>
              <w:pStyle w:val="TAL"/>
            </w:pPr>
            <w:r>
              <w:t>PROACTIVE COMMAND: PROVIDE LOCAL INFORMATION 1.5.1</w:t>
            </w:r>
          </w:p>
        </w:tc>
        <w:tc>
          <w:tcPr>
            <w:tcW w:w="392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4</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265" w:type="dxa"/>
            <w:tcBorders>
              <w:left w:val="single" w:sz="6" w:space="0" w:color="auto"/>
              <w:bottom w:val="single" w:sz="4" w:space="0" w:color="auto"/>
              <w:right w:val="single" w:sz="6" w:space="0" w:color="auto"/>
            </w:tcBorders>
          </w:tcPr>
          <w:p w:rsidR="00B17D80" w:rsidRDefault="00B17D80" w:rsidP="007B59FD">
            <w:pPr>
              <w:pStyle w:val="TAL"/>
            </w:pPr>
            <w:r>
              <w:t>TERMINAL RESPONSE: PROVIDE LOCAL INFORMATION 1.5.1</w:t>
            </w:r>
          </w:p>
        </w:tc>
        <w:tc>
          <w:tcPr>
            <w:tcW w:w="3920"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PROVIDE LOCAL INFORMATION 1.5.1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 xml:space="preserve">PROVIDE LOCAL INFORMATION </w:t>
      </w:r>
    </w:p>
    <w:p w:rsidR="00B17D80" w:rsidRDefault="00B17D80" w:rsidP="00B17D80">
      <w:pPr>
        <w:pStyle w:val="EW"/>
        <w:tabs>
          <w:tab w:val="left" w:pos="851"/>
        </w:tabs>
        <w:ind w:left="2835" w:hanging="2551"/>
      </w:pPr>
      <w:r>
        <w:tab/>
        <w:t>Qualifier:</w:t>
      </w:r>
      <w:r>
        <w:tab/>
        <w:t>"04" Language setting</w:t>
      </w:r>
    </w:p>
    <w:p w:rsidR="00B17D80" w:rsidRDefault="00B17D80" w:rsidP="00B17D80">
      <w:pPr>
        <w:pStyle w:val="EW"/>
        <w:tabs>
          <w:tab w:val="left" w:pos="851"/>
        </w:tabs>
        <w:ind w:left="2835" w:hanging="2551"/>
      </w:pPr>
      <w:r>
        <w:t>Device identities</w:t>
      </w:r>
    </w:p>
    <w:p w:rsidR="00B17D80" w:rsidRDefault="00B17D80" w:rsidP="00B17D80">
      <w:pPr>
        <w:pStyle w:val="EW"/>
        <w:tabs>
          <w:tab w:val="left" w:pos="851"/>
        </w:tabs>
        <w:ind w:left="2835" w:hanging="2551"/>
      </w:pPr>
      <w:r>
        <w:tab/>
        <w:t>Source device:</w:t>
      </w:r>
      <w:r>
        <w:tab/>
        <w:t>SIM</w:t>
      </w:r>
    </w:p>
    <w:p w:rsidR="00B17D80" w:rsidRDefault="00B17D80" w:rsidP="00B17D80">
      <w:pPr>
        <w:pStyle w:val="EX"/>
        <w:tabs>
          <w:tab w:val="left" w:pos="851"/>
        </w:tabs>
        <w:ind w:left="2835" w:hanging="2551"/>
      </w:pPr>
      <w:r>
        <w:tab/>
        <w:t>Destination device:</w:t>
      </w:r>
      <w:r>
        <w:tab/>
        <w:t>ME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bl>
    <w:p w:rsidR="00B17D80" w:rsidRDefault="00B17D80" w:rsidP="00B17D80">
      <w:pPr>
        <w:pStyle w:val="FP"/>
      </w:pPr>
    </w:p>
    <w:p w:rsidR="00B17D80" w:rsidRDefault="00B17D80" w:rsidP="00B17D80">
      <w:r>
        <w:t>TERMINAL RESPONSE: PROVIDE LOCAL INFORMATION 1.5.1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PROVIDE LOCAL INFORMATION</w:t>
      </w:r>
    </w:p>
    <w:p w:rsidR="00B17D80" w:rsidRDefault="00B17D80" w:rsidP="00B17D80">
      <w:pPr>
        <w:pStyle w:val="EW"/>
        <w:tabs>
          <w:tab w:val="left" w:pos="851"/>
        </w:tabs>
        <w:ind w:left="2835" w:hanging="2551"/>
        <w:rPr>
          <w:lang w:val="fr-FR"/>
        </w:rPr>
      </w:pPr>
      <w:r>
        <w:rPr>
          <w:lang w:val="fr-FR"/>
        </w:rPr>
        <w:tab/>
        <w:t>Qualifier:</w:t>
      </w:r>
      <w:r>
        <w:rPr>
          <w:lang w:val="fr-FR"/>
        </w:rPr>
        <w:tab/>
        <w:t>"04" Language setting</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X"/>
        <w:tabs>
          <w:tab w:val="left" w:pos="851"/>
        </w:tabs>
        <w:ind w:left="2835" w:hanging="2551"/>
      </w:pPr>
      <w:r>
        <w:tab/>
        <w:t>Language</w:t>
      </w:r>
      <w:r>
        <w:tab/>
        <w:t>English ("en") as an example for TLV</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1.6 (PROVIDE LOCAL INFORMATION, Timing advance)</w:t>
      </w:r>
    </w:p>
    <w:p w:rsidR="00B17D80" w:rsidRDefault="00B17D80" w:rsidP="00B17D80">
      <w:pPr>
        <w:pStyle w:val="TH"/>
        <w:spacing w:before="0" w:after="0"/>
        <w:rPr>
          <w:sz w:val="12"/>
          <w:szCs w:val="12"/>
        </w:rPr>
      </w:pPr>
    </w:p>
    <w:tbl>
      <w:tblPr>
        <w:tblW w:w="8847" w:type="dxa"/>
        <w:jc w:val="center"/>
        <w:tblLayout w:type="fixed"/>
        <w:tblCellMar>
          <w:left w:w="28" w:type="dxa"/>
          <w:right w:w="56" w:type="dxa"/>
        </w:tblCellMar>
        <w:tblLook w:val="0000" w:firstRow="0" w:lastRow="0" w:firstColumn="0" w:lastColumn="0" w:noHBand="0" w:noVBand="0"/>
      </w:tblPr>
      <w:tblGrid>
        <w:gridCol w:w="737"/>
        <w:gridCol w:w="1052"/>
        <w:gridCol w:w="3543"/>
        <w:gridCol w:w="3515"/>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543"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515"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543" w:type="dxa"/>
            <w:tcBorders>
              <w:top w:val="single" w:sz="6" w:space="0" w:color="auto"/>
              <w:left w:val="single" w:sz="6" w:space="0" w:color="auto"/>
              <w:right w:val="single" w:sz="6" w:space="0" w:color="auto"/>
            </w:tcBorders>
          </w:tcPr>
          <w:p w:rsidR="00B17D80" w:rsidRDefault="00B17D80" w:rsidP="007B59FD">
            <w:pPr>
              <w:pStyle w:val="TAL"/>
            </w:pPr>
            <w:r>
              <w:t>PROACTIVE COMMAND PENDING PROVIDE LOCAL INFORMATION 1.6.1</w:t>
            </w:r>
          </w:p>
        </w:tc>
        <w:tc>
          <w:tcPr>
            <w:tcW w:w="351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543" w:type="dxa"/>
            <w:tcBorders>
              <w:left w:val="single" w:sz="6" w:space="0" w:color="auto"/>
              <w:right w:val="single" w:sz="6" w:space="0" w:color="auto"/>
            </w:tcBorders>
          </w:tcPr>
          <w:p w:rsidR="00B17D80" w:rsidRDefault="00B17D80" w:rsidP="007B59FD">
            <w:pPr>
              <w:pStyle w:val="TAL"/>
            </w:pPr>
            <w:r>
              <w:t>FETCH</w:t>
            </w:r>
          </w:p>
        </w:tc>
        <w:tc>
          <w:tcPr>
            <w:tcW w:w="351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543" w:type="dxa"/>
            <w:tcBorders>
              <w:left w:val="single" w:sz="6" w:space="0" w:color="auto"/>
              <w:right w:val="single" w:sz="6" w:space="0" w:color="auto"/>
            </w:tcBorders>
          </w:tcPr>
          <w:p w:rsidR="00B17D80" w:rsidRDefault="00B17D80" w:rsidP="007B59FD">
            <w:pPr>
              <w:pStyle w:val="TAL"/>
            </w:pPr>
            <w:r>
              <w:t>PROACTIVE COMMAND: PROVIDE LOCAL INFORMATION 1.6.1</w:t>
            </w:r>
          </w:p>
        </w:tc>
        <w:tc>
          <w:tcPr>
            <w:tcW w:w="3515" w:type="dxa"/>
            <w:tcBorders>
              <w:left w:val="single" w:sz="6" w:space="0" w:color="auto"/>
              <w:right w:val="single" w:sz="6" w:space="0" w:color="auto"/>
            </w:tcBorders>
          </w:tcPr>
          <w:p w:rsidR="00B17D80" w:rsidRDefault="00B17D80" w:rsidP="007B59FD">
            <w:pPr>
              <w:pStyle w:val="TAL"/>
              <w:rPr>
                <w:sz w:val="12"/>
              </w:rPr>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4</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543" w:type="dxa"/>
            <w:tcBorders>
              <w:left w:val="single" w:sz="6" w:space="0" w:color="auto"/>
              <w:bottom w:val="single" w:sz="4" w:space="0" w:color="auto"/>
              <w:right w:val="single" w:sz="6" w:space="0" w:color="auto"/>
            </w:tcBorders>
          </w:tcPr>
          <w:p w:rsidR="00B17D80" w:rsidRDefault="00B17D80" w:rsidP="007B59FD">
            <w:pPr>
              <w:pStyle w:val="TAL"/>
            </w:pPr>
            <w:r>
              <w:t>TERMINAL RESPONSE: PROVIDE LOCAL INFORMATION 1.6.1</w:t>
            </w:r>
          </w:p>
        </w:tc>
        <w:tc>
          <w:tcPr>
            <w:tcW w:w="3515"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PROVIDE LOCAL INFORMATION 1.6.1</w:t>
      </w:r>
    </w:p>
    <w:p w:rsidR="00B17D80" w:rsidRDefault="00B17D80" w:rsidP="00B17D80">
      <w:r>
        <w:t>Logically:</w:t>
      </w:r>
    </w:p>
    <w:p w:rsidR="00B17D80" w:rsidRDefault="00B17D80" w:rsidP="00B17D80">
      <w:pPr>
        <w:pStyle w:val="EW"/>
        <w:tabs>
          <w:tab w:val="left" w:pos="851"/>
        </w:tabs>
        <w:ind w:left="2835" w:hanging="2551"/>
      </w:pPr>
      <w:r>
        <w:lastRenderedPageBreak/>
        <w:t>Command details</w:t>
      </w:r>
    </w:p>
    <w:p w:rsidR="00B17D80" w:rsidRDefault="00B17D80" w:rsidP="00B17D80">
      <w:pPr>
        <w:pStyle w:val="EW"/>
        <w:tabs>
          <w:tab w:val="left" w:pos="851"/>
        </w:tabs>
        <w:ind w:left="2835" w:hanging="2551"/>
      </w:pPr>
      <w:r>
        <w:tab/>
        <w:t>Command number:</w:t>
      </w:r>
      <w:r>
        <w:tab/>
        <w:t>1</w:t>
      </w:r>
    </w:p>
    <w:p w:rsidR="00B17D80" w:rsidRPr="009250DF" w:rsidRDefault="00B17D80" w:rsidP="00B17D80">
      <w:pPr>
        <w:pStyle w:val="EW"/>
        <w:tabs>
          <w:tab w:val="left" w:pos="851"/>
        </w:tabs>
        <w:ind w:left="2835" w:hanging="2551"/>
        <w:rPr>
          <w:lang w:val="fr-FR"/>
        </w:rPr>
      </w:pPr>
      <w:r>
        <w:tab/>
      </w:r>
      <w:r w:rsidRPr="009250DF">
        <w:rPr>
          <w:lang w:val="fr-FR"/>
        </w:rPr>
        <w:t>Command type:</w:t>
      </w:r>
      <w:r w:rsidRPr="009250DF">
        <w:rPr>
          <w:lang w:val="fr-FR"/>
        </w:rPr>
        <w:tab/>
        <w:t xml:space="preserve">PROVIDE LOCAL INFORMATION </w:t>
      </w:r>
    </w:p>
    <w:p w:rsidR="00B17D80" w:rsidRPr="009250DF" w:rsidRDefault="00B17D80" w:rsidP="00B17D80">
      <w:pPr>
        <w:pStyle w:val="EW"/>
        <w:tabs>
          <w:tab w:val="left" w:pos="851"/>
        </w:tabs>
        <w:ind w:left="2835" w:hanging="2551"/>
        <w:rPr>
          <w:lang w:val="fr-FR"/>
        </w:rPr>
      </w:pPr>
      <w:r w:rsidRPr="009250DF">
        <w:rPr>
          <w:lang w:val="fr-FR"/>
        </w:rPr>
        <w:tab/>
        <w:t>Qualifier:</w:t>
      </w:r>
      <w:r w:rsidRPr="009250DF">
        <w:rPr>
          <w:lang w:val="fr-FR"/>
        </w:rPr>
        <w:tab/>
        <w:t>"05" Timing Advance</w:t>
      </w:r>
    </w:p>
    <w:p w:rsidR="00B17D80" w:rsidRPr="009250DF" w:rsidRDefault="00B17D80" w:rsidP="00B17D80">
      <w:pPr>
        <w:pStyle w:val="EW"/>
        <w:tabs>
          <w:tab w:val="left" w:pos="851"/>
        </w:tabs>
        <w:ind w:left="2835" w:hanging="2551"/>
        <w:rPr>
          <w:lang w:val="fr-FR"/>
        </w:rPr>
      </w:pPr>
      <w:r w:rsidRPr="009250DF">
        <w:rPr>
          <w:lang w:val="fr-FR"/>
        </w:rPr>
        <w:t>Device identities</w:t>
      </w:r>
    </w:p>
    <w:p w:rsidR="00B17D80" w:rsidRPr="009250DF" w:rsidRDefault="00B17D80" w:rsidP="00B17D80">
      <w:pPr>
        <w:pStyle w:val="EW"/>
        <w:tabs>
          <w:tab w:val="left" w:pos="851"/>
        </w:tabs>
        <w:ind w:left="2835" w:hanging="2551"/>
        <w:rPr>
          <w:lang w:val="fr-FR"/>
        </w:rPr>
      </w:pPr>
      <w:r w:rsidRPr="009250DF">
        <w:rPr>
          <w:lang w:val="fr-FR"/>
        </w:rPr>
        <w:tab/>
        <w:t>Source device:</w:t>
      </w:r>
      <w:r w:rsidRPr="009250DF">
        <w:rPr>
          <w:lang w:val="fr-FR"/>
        </w:rPr>
        <w:tab/>
        <w:t>SIM</w:t>
      </w:r>
    </w:p>
    <w:p w:rsidR="00B17D80" w:rsidRPr="009250DF" w:rsidRDefault="00B17D80" w:rsidP="00B17D80">
      <w:pPr>
        <w:pStyle w:val="EX"/>
        <w:tabs>
          <w:tab w:val="left" w:pos="851"/>
        </w:tabs>
        <w:ind w:left="2835" w:hanging="2551"/>
        <w:rPr>
          <w:lang w:val="fr-FR"/>
        </w:rPr>
      </w:pPr>
      <w:r w:rsidRPr="009250DF">
        <w:rPr>
          <w:lang w:val="fr-FR"/>
        </w:rPr>
        <w:tab/>
        <w:t>Destination device:</w:t>
      </w:r>
      <w:r w:rsidRPr="009250DF">
        <w:rPr>
          <w:lang w:val="fr-FR"/>
        </w:rPr>
        <w:tab/>
        <w:t>ME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bl>
    <w:p w:rsidR="00B17D80" w:rsidRDefault="00B17D80" w:rsidP="00B17D80">
      <w:pPr>
        <w:pStyle w:val="FP"/>
      </w:pPr>
    </w:p>
    <w:p w:rsidR="00B17D80" w:rsidRDefault="00B17D80" w:rsidP="00B17D80">
      <w:r>
        <w:t>TERMINAL RESPONSE: PROVIDE LOCAL INFORMATION 1.6.1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837ABA" w:rsidRDefault="00B17D80" w:rsidP="00B17D80">
      <w:pPr>
        <w:pStyle w:val="EW"/>
        <w:tabs>
          <w:tab w:val="left" w:pos="851"/>
        </w:tabs>
        <w:ind w:left="2835" w:hanging="2551"/>
      </w:pPr>
      <w:r>
        <w:tab/>
      </w:r>
      <w:r w:rsidRPr="00837ABA">
        <w:t>Command type:</w:t>
      </w:r>
      <w:r w:rsidRPr="00837ABA">
        <w:tab/>
        <w:t>PROVIDE LOCAL INFORMATION</w:t>
      </w:r>
    </w:p>
    <w:p w:rsidR="00B17D80" w:rsidRPr="00837ABA" w:rsidRDefault="00B17D80" w:rsidP="00B17D80">
      <w:pPr>
        <w:pStyle w:val="EW"/>
        <w:tabs>
          <w:tab w:val="left" w:pos="851"/>
        </w:tabs>
        <w:ind w:left="2835" w:hanging="2551"/>
      </w:pPr>
      <w:r w:rsidRPr="00837ABA">
        <w:tab/>
        <w:t>Qualifier:</w:t>
      </w:r>
      <w:r w:rsidRPr="00837ABA">
        <w:tab/>
        <w:t>"05" Timing Advance</w:t>
      </w:r>
    </w:p>
    <w:p w:rsidR="00B17D80" w:rsidRPr="00837ABA" w:rsidRDefault="00B17D80" w:rsidP="00B17D80">
      <w:pPr>
        <w:pStyle w:val="EW"/>
        <w:tabs>
          <w:tab w:val="left" w:pos="851"/>
        </w:tabs>
        <w:ind w:left="2835" w:hanging="2551"/>
      </w:pPr>
      <w:r w:rsidRPr="00837ABA">
        <w:t>Device identities</w:t>
      </w:r>
    </w:p>
    <w:p w:rsidR="00B17D80" w:rsidRPr="00837ABA" w:rsidRDefault="00B17D80" w:rsidP="00B17D80">
      <w:pPr>
        <w:pStyle w:val="EW"/>
        <w:tabs>
          <w:tab w:val="left" w:pos="851"/>
        </w:tabs>
        <w:ind w:left="2835" w:hanging="2551"/>
      </w:pPr>
      <w:r w:rsidRPr="00837ABA">
        <w:tab/>
        <w:t>Source device:</w:t>
      </w:r>
      <w:r w:rsidRPr="00837ABA">
        <w:tab/>
        <w:t>ME</w:t>
      </w:r>
    </w:p>
    <w:p w:rsidR="00B17D80" w:rsidRPr="00837ABA" w:rsidRDefault="00B17D80" w:rsidP="00B17D80">
      <w:pPr>
        <w:pStyle w:val="EW"/>
        <w:tabs>
          <w:tab w:val="left" w:pos="851"/>
        </w:tabs>
        <w:ind w:left="2835" w:hanging="2551"/>
      </w:pPr>
      <w:r w:rsidRPr="00837ABA">
        <w:tab/>
        <w:t>Destination device:</w:t>
      </w:r>
      <w:r w:rsidRPr="00837ABA">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Timing Advance</w:t>
      </w:r>
      <w:r>
        <w:tab/>
        <w:t>2 bytes</w:t>
      </w:r>
    </w:p>
    <w:p w:rsidR="00B17D80" w:rsidRDefault="00B17D80" w:rsidP="00B17D80">
      <w:pPr>
        <w:pStyle w:val="EW"/>
        <w:tabs>
          <w:tab w:val="left" w:pos="851"/>
        </w:tabs>
        <w:ind w:left="2835" w:hanging="2551"/>
      </w:pPr>
      <w:r>
        <w:tab/>
        <w:t>ME status:</w:t>
      </w:r>
      <w:r>
        <w:tab/>
        <w:t xml:space="preserve">"00" ME is in idle state </w:t>
      </w:r>
      <w:smartTag w:uri="urn:schemas-microsoft-com:office:smarttags" w:element="place">
        <w:smartTag w:uri="urn:schemas-microsoft-com:office:smarttags" w:element="PlaceName">
          <w:r>
            <w:t>Idle</w:t>
          </w:r>
        </w:smartTag>
        <w:r>
          <w:t xml:space="preserve"> </w:t>
        </w:r>
        <w:smartTag w:uri="urn:schemas-microsoft-com:office:smarttags" w:element="PlaceType">
          <w:r>
            <w:t>State</w:t>
          </w:r>
        </w:smartTag>
      </w:smartTag>
    </w:p>
    <w:p w:rsidR="00B17D80" w:rsidRDefault="00B17D80" w:rsidP="00B17D80">
      <w:pPr>
        <w:pStyle w:val="EX"/>
        <w:tabs>
          <w:tab w:val="left" w:pos="851"/>
        </w:tabs>
        <w:ind w:left="2835" w:hanging="2551"/>
      </w:pPr>
      <w:r>
        <w:tab/>
        <w:t>Timing Advance:</w:t>
      </w:r>
      <w:r>
        <w:tab/>
        <w:t>0</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eading5"/>
      </w:pPr>
      <w:bookmarkStart w:id="454" w:name="_Toc502363243"/>
      <w:bookmarkStart w:id="455" w:name="_Toc533173669"/>
      <w:bookmarkStart w:id="456" w:name="_Toc51834090"/>
      <w:r>
        <w:t>27.22.4.15.5</w:t>
      </w:r>
      <w:r>
        <w:tab/>
        <w:t>Test requirement</w:t>
      </w:r>
      <w:bookmarkEnd w:id="454"/>
      <w:bookmarkEnd w:id="455"/>
      <w:bookmarkEnd w:id="456"/>
    </w:p>
    <w:p w:rsidR="00B17D80" w:rsidRDefault="00B17D80" w:rsidP="00B17D80">
      <w:r>
        <w:t>The ME shall operate in the manner defined in expected sequences 1.1 to 1.6.</w:t>
      </w:r>
    </w:p>
    <w:p w:rsidR="00B17D80" w:rsidRDefault="00B17D80" w:rsidP="00B17D80">
      <w:pPr>
        <w:pStyle w:val="Heading4"/>
        <w:tabs>
          <w:tab w:val="left" w:pos="1425"/>
        </w:tabs>
        <w:ind w:left="1425" w:hanging="1425"/>
      </w:pPr>
      <w:bookmarkStart w:id="457" w:name="_Toc502363244"/>
      <w:bookmarkStart w:id="458" w:name="_Toc533173670"/>
      <w:bookmarkStart w:id="459" w:name="_Toc51834091"/>
      <w:r>
        <w:t>27.22.4.16</w:t>
      </w:r>
      <w:r>
        <w:tab/>
        <w:t>SET UP EVENT LIST</w:t>
      </w:r>
      <w:bookmarkEnd w:id="457"/>
      <w:bookmarkEnd w:id="458"/>
      <w:bookmarkEnd w:id="459"/>
    </w:p>
    <w:p w:rsidR="00B17D80" w:rsidRDefault="00B17D80" w:rsidP="00B17D80">
      <w:pPr>
        <w:pStyle w:val="Heading5"/>
      </w:pPr>
      <w:bookmarkStart w:id="460" w:name="_Toc502363245"/>
      <w:bookmarkStart w:id="461" w:name="_Toc533173671"/>
      <w:bookmarkStart w:id="462" w:name="_Toc51834092"/>
      <w:r>
        <w:t>27.22.4.16.1</w:t>
      </w:r>
      <w:r>
        <w:tab/>
        <w:t>SET UP EVENT LIST (normal)</w:t>
      </w:r>
      <w:bookmarkEnd w:id="460"/>
      <w:bookmarkEnd w:id="461"/>
      <w:bookmarkEnd w:id="462"/>
    </w:p>
    <w:p w:rsidR="00B17D80" w:rsidRDefault="00B17D80" w:rsidP="00B17D80">
      <w:pPr>
        <w:pStyle w:val="H6"/>
      </w:pPr>
      <w:r>
        <w:t>27.22.4.16.1.1</w:t>
      </w:r>
      <w:r>
        <w:tab/>
        <w:t>Definition and applicability</w:t>
      </w:r>
    </w:p>
    <w:p w:rsidR="00B17D80" w:rsidRDefault="00B17D80" w:rsidP="00B17D80">
      <w:r>
        <w:t>See clause 3.2.2.</w:t>
      </w:r>
    </w:p>
    <w:p w:rsidR="00B17D80" w:rsidRDefault="00B17D80" w:rsidP="00B17D80">
      <w:pPr>
        <w:pStyle w:val="H6"/>
      </w:pPr>
      <w:r>
        <w:t>27.22.4.16.1.2</w:t>
      </w:r>
      <w:r>
        <w:tab/>
        <w:t>Conformance requirement</w:t>
      </w:r>
    </w:p>
    <w:p w:rsidR="00B17D80" w:rsidRDefault="00B17D80" w:rsidP="00B17D80">
      <w:r>
        <w:t>The ME shall support the Proactive SIM: Set Up Event List facility as defined in:</w:t>
      </w:r>
    </w:p>
    <w:p w:rsidR="00B17D80" w:rsidRDefault="00B17D80" w:rsidP="00B17D80">
      <w:pPr>
        <w:pStyle w:val="B1"/>
      </w:pPr>
      <w:r>
        <w:t>-</w:t>
      </w:r>
      <w:r>
        <w:tab/>
        <w:t>TS 11.14 [15] clause 6.4.16 and clause 6.6.16.</w:t>
      </w:r>
    </w:p>
    <w:p w:rsidR="00B17D80" w:rsidRDefault="00B17D80" w:rsidP="00B17D80">
      <w:r>
        <w:t>Additionally the ME shall support the Event Download: Call Connect and the Event Download: Call Disconnected mechanism as defined in:</w:t>
      </w:r>
    </w:p>
    <w:p w:rsidR="00B17D80" w:rsidRDefault="00B17D80" w:rsidP="00B17D80">
      <w:pPr>
        <w:pStyle w:val="B1"/>
      </w:pPr>
      <w:r>
        <w:t>-</w:t>
      </w:r>
      <w:r>
        <w:tab/>
        <w:t>TS 11.14 [15] clause 11.2, clause 11.2.1, clause 11.2.2, clause 11.3, clause 11.3.1 and clause 11.3.2.</w:t>
      </w:r>
    </w:p>
    <w:p w:rsidR="00B17D80" w:rsidRDefault="00B17D80" w:rsidP="00B17D80">
      <w:pPr>
        <w:pStyle w:val="H6"/>
      </w:pPr>
      <w:r>
        <w:t>27.22.4.16.1.3</w:t>
      </w:r>
      <w:r>
        <w:tab/>
        <w:t>Test purpose</w:t>
      </w:r>
    </w:p>
    <w:p w:rsidR="00B17D80" w:rsidRDefault="00B17D80" w:rsidP="00B17D80">
      <w:r>
        <w:t>To verify that the ME accepts a list of events that it shall monitor the current list of events supplied by the SIM, is able to have this current list of events replaced and is able to have the list of events removed.</w:t>
      </w:r>
    </w:p>
    <w:p w:rsidR="00B17D80" w:rsidRDefault="00B17D80" w:rsidP="00B17D80">
      <w:r>
        <w:lastRenderedPageBreak/>
        <w:t>To verify that when the ME has successfully accepted or removed the list of events, it shall send TERMINAL RESPONSE (OK) to the SIM and when the ME is not able to successfully accept or remove the list of events, it shall send TERMINAL RESPONSE (Command beyond ME's capabilities).</w:t>
      </w:r>
    </w:p>
    <w:p w:rsidR="00B17D80" w:rsidRDefault="00B17D80" w:rsidP="00B17D80">
      <w:pPr>
        <w:pStyle w:val="H6"/>
      </w:pPr>
      <w:r>
        <w:t>27.22.4.16.1.4</w:t>
      </w:r>
      <w:r>
        <w:tab/>
        <w:t>Method of test</w:t>
      </w:r>
    </w:p>
    <w:p w:rsidR="00B17D80" w:rsidRDefault="00B17D80" w:rsidP="00B17D80">
      <w:pPr>
        <w:pStyle w:val="H6"/>
      </w:pPr>
      <w:r>
        <w:t>27.22.4.16.1.4.1</w:t>
      </w:r>
      <w:r>
        <w:tab/>
        <w:t>Initial conditions</w:t>
      </w:r>
    </w:p>
    <w:p w:rsidR="00B17D80" w:rsidRDefault="00B17D80" w:rsidP="00B17D80">
      <w:r>
        <w:t>The ME is connected to both the SIM Simulator and the System Simulator.</w:t>
      </w:r>
    </w:p>
    <w:p w:rsidR="00B17D80" w:rsidRDefault="00B17D80" w:rsidP="00B17D80">
      <w:r>
        <w:t>The elementary files are coded as SIM Application Toolkit default with the following exceptions.</w:t>
      </w:r>
    </w:p>
    <w:p w:rsidR="00B17D80" w:rsidRDefault="00B17D80" w:rsidP="00B17D80">
      <w:r>
        <w:t>Prior to this test the ME shall have been powered on and performed the PROFILE DOWNLOAD procedure.</w:t>
      </w:r>
    </w:p>
    <w:p w:rsidR="00B17D80" w:rsidRDefault="00B17D80" w:rsidP="00B17D80">
      <w:pPr>
        <w:pStyle w:val="H6"/>
      </w:pPr>
      <w:r>
        <w:t>27.22.4.16.1.4.2</w:t>
      </w:r>
      <w:r>
        <w:tab/>
        <w:t>Procedure</w:t>
      </w:r>
    </w:p>
    <w:p w:rsidR="00B17D80" w:rsidRDefault="00B17D80" w:rsidP="00B17D80">
      <w:pPr>
        <w:keepNext/>
        <w:rPr>
          <w:b/>
        </w:rPr>
      </w:pPr>
      <w:r>
        <w:rPr>
          <w:b/>
        </w:rPr>
        <w:t>Expected Sequence 1.1 (SET UP EVENT LIST, Set Up Call Connect Event)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3766"/>
        <w:gridCol w:w="2902"/>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766"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290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766"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EVENT LIST 1.1.1</w:t>
            </w:r>
          </w:p>
        </w:tc>
        <w:tc>
          <w:tcPr>
            <w:tcW w:w="2902"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766" w:type="dxa"/>
            <w:tcBorders>
              <w:left w:val="single" w:sz="6" w:space="0" w:color="auto"/>
              <w:right w:val="single" w:sz="6" w:space="0" w:color="auto"/>
            </w:tcBorders>
          </w:tcPr>
          <w:p w:rsidR="00B17D80" w:rsidRDefault="00B17D80" w:rsidP="007B59FD">
            <w:pPr>
              <w:pStyle w:val="TAL"/>
            </w:pPr>
            <w:r>
              <w:t>FETCH</w:t>
            </w:r>
          </w:p>
        </w:tc>
        <w:tc>
          <w:tcPr>
            <w:tcW w:w="2902"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766" w:type="dxa"/>
            <w:tcBorders>
              <w:left w:val="single" w:sz="6" w:space="0" w:color="auto"/>
              <w:right w:val="single" w:sz="6" w:space="0" w:color="auto"/>
            </w:tcBorders>
          </w:tcPr>
          <w:p w:rsidR="00B17D80" w:rsidRDefault="00B17D80" w:rsidP="007B59FD">
            <w:pPr>
              <w:pStyle w:val="TAL"/>
            </w:pPr>
            <w:r>
              <w:t>PROACTIVE COMMAND: SET UP EVENT LIST 1.1.1</w:t>
            </w:r>
          </w:p>
        </w:tc>
        <w:tc>
          <w:tcPr>
            <w:tcW w:w="2902"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766" w:type="dxa"/>
            <w:tcBorders>
              <w:left w:val="single" w:sz="6" w:space="0" w:color="auto"/>
              <w:right w:val="single" w:sz="6" w:space="0" w:color="auto"/>
            </w:tcBorders>
          </w:tcPr>
          <w:p w:rsidR="00B17D80" w:rsidRDefault="00B17D80" w:rsidP="007B59FD">
            <w:pPr>
              <w:pStyle w:val="TAL"/>
            </w:pPr>
            <w:r>
              <w:t>TERMINAL RESPONSE: SET UP EVENT LIST 1.1.1</w:t>
            </w:r>
          </w:p>
        </w:tc>
        <w:tc>
          <w:tcPr>
            <w:tcW w:w="2902"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766" w:type="dxa"/>
            <w:tcBorders>
              <w:left w:val="single" w:sz="6" w:space="0" w:color="auto"/>
              <w:right w:val="single" w:sz="6" w:space="0" w:color="auto"/>
            </w:tcBorders>
          </w:tcPr>
          <w:p w:rsidR="00B17D80" w:rsidRDefault="00B17D80" w:rsidP="007B59FD">
            <w:pPr>
              <w:pStyle w:val="TAL"/>
            </w:pPr>
            <w:r>
              <w:t>PROACTIVE SIM SESSION ENDED</w:t>
            </w:r>
          </w:p>
        </w:tc>
        <w:tc>
          <w:tcPr>
            <w:tcW w:w="2902"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3766" w:type="dxa"/>
            <w:tcBorders>
              <w:left w:val="single" w:sz="6" w:space="0" w:color="auto"/>
              <w:right w:val="single" w:sz="6" w:space="0" w:color="auto"/>
            </w:tcBorders>
          </w:tcPr>
          <w:p w:rsidR="00B17D80" w:rsidRDefault="00B17D80" w:rsidP="007B59FD">
            <w:pPr>
              <w:pStyle w:val="TAL"/>
            </w:pPr>
            <w:r>
              <w:t>SETUP 1.1.1</w:t>
            </w:r>
          </w:p>
        </w:tc>
        <w:tc>
          <w:tcPr>
            <w:tcW w:w="2902" w:type="dxa"/>
            <w:tcBorders>
              <w:left w:val="single" w:sz="6" w:space="0" w:color="auto"/>
              <w:right w:val="single" w:sz="6" w:space="0" w:color="auto"/>
            </w:tcBorders>
          </w:tcPr>
          <w:p w:rsidR="00B17D80" w:rsidRDefault="00B17D80" w:rsidP="007B59FD">
            <w:pPr>
              <w:pStyle w:val="TAL"/>
            </w:pPr>
            <w:r>
              <w:t>[Incoming call alert]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3766" w:type="dxa"/>
            <w:tcBorders>
              <w:left w:val="single" w:sz="6" w:space="0" w:color="auto"/>
              <w:right w:val="single" w:sz="6" w:space="0" w:color="auto"/>
            </w:tcBorders>
          </w:tcPr>
          <w:p w:rsidR="00B17D80" w:rsidRDefault="00B17D80" w:rsidP="007B59FD">
            <w:pPr>
              <w:pStyle w:val="TAL"/>
            </w:pPr>
            <w:r>
              <w:t>User shall accept the incoming call</w:t>
            </w:r>
          </w:p>
        </w:tc>
        <w:tc>
          <w:tcPr>
            <w:tcW w:w="2902"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3766" w:type="dxa"/>
            <w:tcBorders>
              <w:left w:val="single" w:sz="6" w:space="0" w:color="auto"/>
              <w:right w:val="single" w:sz="6" w:space="0" w:color="auto"/>
            </w:tcBorders>
          </w:tcPr>
          <w:p w:rsidR="00B17D80" w:rsidRDefault="00B17D80" w:rsidP="007B59FD">
            <w:pPr>
              <w:pStyle w:val="TAL"/>
            </w:pPr>
            <w:r>
              <w:t>CONNECT 1.1.1</w:t>
            </w:r>
          </w:p>
        </w:tc>
        <w:tc>
          <w:tcPr>
            <w:tcW w:w="2902"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766" w:type="dxa"/>
            <w:tcBorders>
              <w:left w:val="single" w:sz="6" w:space="0" w:color="auto"/>
              <w:right w:val="single" w:sz="6" w:space="0" w:color="auto"/>
            </w:tcBorders>
          </w:tcPr>
          <w:p w:rsidR="00B17D80" w:rsidRDefault="00B17D80" w:rsidP="007B59FD">
            <w:pPr>
              <w:pStyle w:val="TAL"/>
            </w:pPr>
            <w:r>
              <w:t>ENVELOPE: EVENT DOWNLOAD CALL CONNECTED 1.1.1</w:t>
            </w:r>
          </w:p>
        </w:tc>
        <w:tc>
          <w:tcPr>
            <w:tcW w:w="2902" w:type="dxa"/>
            <w:tcBorders>
              <w:left w:val="single" w:sz="6" w:space="0" w:color="auto"/>
              <w:right w:val="single" w:sz="6" w:space="0" w:color="auto"/>
            </w:tcBorders>
          </w:tcPr>
          <w:p w:rsidR="00B17D80" w:rsidRDefault="00B17D80" w:rsidP="007B59FD">
            <w:pPr>
              <w:pStyle w:val="TAL"/>
            </w:pPr>
            <w:r>
              <w:t>[Call Connected Event]</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10</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766" w:type="dxa"/>
            <w:tcBorders>
              <w:left w:val="single" w:sz="6" w:space="0" w:color="auto"/>
              <w:bottom w:val="single" w:sz="4" w:space="0" w:color="auto"/>
              <w:right w:val="single" w:sz="6" w:space="0" w:color="auto"/>
            </w:tcBorders>
          </w:tcPr>
          <w:p w:rsidR="00B17D80" w:rsidRDefault="00B17D80" w:rsidP="007B59FD">
            <w:pPr>
              <w:pStyle w:val="TAL"/>
            </w:pPr>
            <w:r>
              <w:t>PROACTIVE SIM SESSION ENDED</w:t>
            </w:r>
          </w:p>
        </w:tc>
        <w:tc>
          <w:tcPr>
            <w:tcW w:w="2902"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EVENT LIST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pPr>
      <w:r>
        <w:rPr>
          <w:lang w:val="fr-FR"/>
        </w:rPr>
        <w:tab/>
      </w:r>
      <w:r w:rsidRPr="00F51EF9">
        <w:t>Destination device:</w:t>
      </w:r>
      <w:r w:rsidRPr="00F51EF9">
        <w:tab/>
        <w:t>ME</w:t>
      </w:r>
    </w:p>
    <w:p w:rsidR="00B17D80" w:rsidRDefault="00B17D80" w:rsidP="00B17D80">
      <w:pPr>
        <w:pStyle w:val="EW"/>
        <w:tabs>
          <w:tab w:val="left" w:pos="851"/>
        </w:tabs>
        <w:ind w:left="2835" w:hanging="2551"/>
      </w:pPr>
      <w:r>
        <w:t>Event list</w:t>
      </w:r>
    </w:p>
    <w:p w:rsidR="00B17D80" w:rsidRDefault="00B17D80" w:rsidP="00B17D80">
      <w:pPr>
        <w:pStyle w:val="EX"/>
        <w:tabs>
          <w:tab w:val="left" w:pos="851"/>
        </w:tabs>
        <w:ind w:left="2835" w:hanging="2551"/>
      </w:pPr>
      <w:r>
        <w:tab/>
        <w:t>Event 1:</w:t>
      </w:r>
      <w:r>
        <w:tab/>
        <w:t>Call Connected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EVENT LIST 1.1.1</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lastRenderedPageBreak/>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SET UP 1.1.1</w:t>
      </w:r>
    </w:p>
    <w:p w:rsidR="00B17D80" w:rsidRDefault="00B17D80" w:rsidP="00B17D80">
      <w:r>
        <w:t>Logically:</w:t>
      </w:r>
    </w:p>
    <w:p w:rsidR="00B17D80" w:rsidRDefault="00B17D80" w:rsidP="00B17D80">
      <w:pPr>
        <w:pStyle w:val="EW"/>
        <w:tabs>
          <w:tab w:val="left" w:pos="851"/>
        </w:tabs>
        <w:ind w:left="2835" w:hanging="2551"/>
      </w:pPr>
      <w:r>
        <w:t>Transaction identifier</w:t>
      </w:r>
    </w:p>
    <w:p w:rsidR="00B17D80" w:rsidRDefault="00B17D80" w:rsidP="00B17D80">
      <w:pPr>
        <w:pStyle w:val="EW"/>
        <w:tabs>
          <w:tab w:val="left" w:pos="851"/>
        </w:tabs>
        <w:ind w:left="2835" w:hanging="2551"/>
      </w:pPr>
      <w:r>
        <w:tab/>
        <w:t>Ti value:</w:t>
      </w:r>
      <w:r>
        <w:tab/>
        <w:t>0 (bit 5-7)</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"Unknown"</w:t>
      </w:r>
    </w:p>
    <w:p w:rsidR="00B17D80" w:rsidRDefault="00B17D80" w:rsidP="00B17D80">
      <w:pPr>
        <w:pStyle w:val="EW"/>
        <w:tabs>
          <w:tab w:val="left" w:pos="851"/>
        </w:tabs>
        <w:ind w:left="2835" w:hanging="2551"/>
      </w:pPr>
      <w:r>
        <w:tab/>
        <w:t>NPI:</w:t>
      </w:r>
      <w:r>
        <w:tab/>
        <w:t>"ISDN/ telephone numbering plan"</w:t>
      </w:r>
    </w:p>
    <w:p w:rsidR="00B17D80" w:rsidRDefault="00B17D80" w:rsidP="00B17D80">
      <w:pPr>
        <w:pStyle w:val="EW"/>
        <w:tabs>
          <w:tab w:val="left" w:pos="851"/>
        </w:tabs>
        <w:ind w:left="2835" w:hanging="2551"/>
      </w:pPr>
      <w:r>
        <w:tab/>
        <w:t>Dialling number string:</w:t>
      </w:r>
      <w:r>
        <w:tab/>
        <w:t>"9876"</w:t>
      </w:r>
    </w:p>
    <w:p w:rsidR="00B17D80" w:rsidRDefault="00B17D80" w:rsidP="00B17D80">
      <w:r>
        <w:t>CONNECT 1.1.1</w:t>
      </w:r>
    </w:p>
    <w:p w:rsidR="00B17D80" w:rsidRDefault="00B17D80" w:rsidP="00B17D80">
      <w:r>
        <w:t>Logically:</w:t>
      </w:r>
    </w:p>
    <w:p w:rsidR="00B17D80" w:rsidRDefault="00B17D80" w:rsidP="00B17D80">
      <w:pPr>
        <w:pStyle w:val="EW"/>
        <w:tabs>
          <w:tab w:val="left" w:pos="851"/>
        </w:tabs>
        <w:ind w:left="2835" w:hanging="2551"/>
      </w:pPr>
      <w:r>
        <w:t>Transaction identifier</w:t>
      </w:r>
    </w:p>
    <w:p w:rsidR="00B17D80" w:rsidRDefault="00B17D80" w:rsidP="00B17D80">
      <w:pPr>
        <w:pStyle w:val="EW"/>
        <w:tabs>
          <w:tab w:val="left" w:pos="851"/>
        </w:tabs>
        <w:ind w:left="2835" w:hanging="2551"/>
      </w:pPr>
      <w:r>
        <w:tab/>
        <w:t>Ti value:</w:t>
      </w:r>
      <w:r>
        <w:tab/>
        <w:t>0 (bit 5-7)</w:t>
      </w:r>
    </w:p>
    <w:p w:rsidR="00B17D80" w:rsidRDefault="00B17D80" w:rsidP="00B17D80">
      <w:pPr>
        <w:pStyle w:val="EW"/>
        <w:tabs>
          <w:tab w:val="left" w:pos="851"/>
        </w:tabs>
        <w:ind w:left="2835" w:hanging="2551"/>
      </w:pPr>
      <w:r>
        <w:tab/>
        <w:t>Ti flag:</w:t>
      </w:r>
      <w:r>
        <w:tab/>
        <w:t>1 (bit 8)</w:t>
      </w:r>
    </w:p>
    <w:p w:rsidR="00B17D80" w:rsidRDefault="00B17D80" w:rsidP="00B17D80">
      <w:pPr>
        <w:pStyle w:val="EX"/>
        <w:tabs>
          <w:tab w:val="left" w:pos="851"/>
        </w:tabs>
        <w:ind w:left="2835" w:hanging="2551"/>
      </w:pPr>
    </w:p>
    <w:p w:rsidR="00B17D80" w:rsidRDefault="00B17D80" w:rsidP="00B17D80">
      <w:r>
        <w:t>ENVELOPE: EVENT DOWNLOAD  CALL CONNECTED 1.1.1</w:t>
      </w:r>
    </w:p>
    <w:p w:rsidR="00B17D80" w:rsidRDefault="00B17D80" w:rsidP="00B17D80">
      <w:r>
        <w:t>Logically</w:t>
      </w:r>
    </w:p>
    <w:p w:rsidR="00B17D80" w:rsidRDefault="00B17D80" w:rsidP="00B17D80">
      <w:pPr>
        <w:pStyle w:val="EW"/>
        <w:tabs>
          <w:tab w:val="left" w:pos="851"/>
        </w:tabs>
        <w:ind w:left="2835" w:hanging="2551"/>
      </w:pPr>
      <w:r>
        <w:t>Event list</w:t>
      </w:r>
    </w:p>
    <w:p w:rsidR="00B17D80" w:rsidRDefault="00B17D80" w:rsidP="00B17D80">
      <w:pPr>
        <w:pStyle w:val="EW"/>
        <w:tabs>
          <w:tab w:val="left" w:pos="851"/>
        </w:tabs>
        <w:ind w:left="2835" w:hanging="2551"/>
      </w:pPr>
      <w:r>
        <w:tab/>
        <w:t>Event 1:</w:t>
      </w:r>
      <w:r>
        <w:tab/>
        <w:t>Call Connected</w:t>
      </w:r>
    </w:p>
    <w:p w:rsidR="00B17D80" w:rsidRPr="00D679DA" w:rsidRDefault="00B17D80" w:rsidP="00B17D80">
      <w:pPr>
        <w:pStyle w:val="EW"/>
        <w:tabs>
          <w:tab w:val="left" w:pos="851"/>
        </w:tabs>
        <w:ind w:left="2835" w:hanging="2551"/>
        <w:rPr>
          <w:lang w:val="fr-FR"/>
        </w:rPr>
      </w:pPr>
      <w:r w:rsidRPr="00D679DA">
        <w:rPr>
          <w:lang w:val="fr-FR"/>
        </w:rPr>
        <w:t>Device identities</w:t>
      </w:r>
    </w:p>
    <w:p w:rsidR="00B17D80" w:rsidRDefault="00B17D80" w:rsidP="00B17D80">
      <w:pPr>
        <w:pStyle w:val="EW"/>
        <w:tabs>
          <w:tab w:val="left" w:pos="851"/>
        </w:tabs>
        <w:ind w:left="2835" w:hanging="2551"/>
        <w:rPr>
          <w:lang w:val="fr-FR"/>
        </w:rPr>
      </w:pPr>
      <w:r w:rsidRPr="00D679DA">
        <w:rPr>
          <w:lang w:val="fr-FR"/>
        </w:rPr>
        <w:tab/>
      </w:r>
      <w:r>
        <w:rPr>
          <w:lang w:val="fr-FR"/>
        </w:rPr>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rPr>
          <w:lang w:val="fr-FR"/>
        </w:rPr>
      </w:pPr>
      <w:r>
        <w:rPr>
          <w:lang w:val="fr-FR"/>
        </w:rPr>
        <w:t>Transaction identifier</w:t>
      </w:r>
    </w:p>
    <w:p w:rsidR="00B17D80" w:rsidRDefault="00B17D80" w:rsidP="00B17D80">
      <w:pPr>
        <w:pStyle w:val="EW"/>
        <w:tabs>
          <w:tab w:val="left" w:pos="851"/>
        </w:tabs>
        <w:ind w:left="2835" w:hanging="2551"/>
      </w:pPr>
      <w:r>
        <w:rPr>
          <w:lang w:val="fr-FR"/>
        </w:rPr>
        <w:tab/>
      </w:r>
      <w:r>
        <w:t>Ti value:</w:t>
      </w:r>
      <w:r>
        <w:tab/>
        <w:t>0 (bit 5-7)</w:t>
      </w:r>
    </w:p>
    <w:p w:rsidR="00B17D80" w:rsidRDefault="00B17D80" w:rsidP="00B17D80">
      <w:pPr>
        <w:pStyle w:val="EW"/>
        <w:tabs>
          <w:tab w:val="left" w:pos="851"/>
        </w:tabs>
        <w:ind w:left="2835" w:hanging="2551"/>
      </w:pPr>
      <w:r>
        <w:tab/>
        <w:t>Ti flag:</w:t>
      </w:r>
      <w:r>
        <w:tab/>
        <w:t>1 (bit 8)</w:t>
      </w:r>
    </w:p>
    <w:p w:rsidR="00B17D80" w:rsidRDefault="00B17D80" w:rsidP="00B17D80">
      <w:pPr>
        <w:pStyle w:val="EX"/>
        <w:tabs>
          <w:tab w:val="left" w:pos="851"/>
        </w:tabs>
        <w:ind w:left="2835" w:hanging="2551"/>
      </w:pPr>
    </w:p>
    <w:p w:rsidR="00B17D80" w:rsidRDefault="00B17D80" w:rsidP="00B17D80">
      <w:pPr>
        <w:keepNext/>
      </w:pPr>
      <w:r>
        <w:t>Coding:</w:t>
      </w:r>
    </w:p>
    <w:p w:rsidR="00B17D80" w:rsidRDefault="00B17D80" w:rsidP="00B17D80">
      <w:pPr>
        <w:pStyle w:val="TH"/>
      </w:pP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r>
    </w:tbl>
    <w:p w:rsidR="00B17D80" w:rsidRDefault="00B17D80" w:rsidP="00B17D80">
      <w:pPr>
        <w:pStyle w:val="FP"/>
      </w:pPr>
    </w:p>
    <w:p w:rsidR="00B17D80" w:rsidRDefault="00B17D80" w:rsidP="00B17D80">
      <w:pPr>
        <w:keepNext/>
        <w:rPr>
          <w:b/>
        </w:rPr>
      </w:pPr>
      <w:r>
        <w:rPr>
          <w:b/>
        </w:rPr>
        <w:lastRenderedPageBreak/>
        <w:t>Expected Sequence 1.2 (SET UP EVENT LIST, Replace Event)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EVENT LIST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EVENT LIST 1.2.1</w:t>
            </w:r>
          </w:p>
        </w:tc>
        <w:tc>
          <w:tcPr>
            <w:tcW w:w="3776" w:type="dxa"/>
            <w:tcBorders>
              <w:left w:val="single" w:sz="6" w:space="0" w:color="auto"/>
              <w:right w:val="single" w:sz="6" w:space="0" w:color="auto"/>
            </w:tcBorders>
          </w:tcPr>
          <w:p w:rsidR="00B17D80" w:rsidRDefault="00B17D80" w:rsidP="007B59FD">
            <w:pPr>
              <w:pStyle w:val="TAL"/>
            </w:pPr>
            <w:r>
              <w:t>[Call Connected and Call Disconnected Events]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EVENT LIST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SET UP EVENT LIST 1.2.2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EVENT LIST 1.2.2</w:t>
            </w:r>
          </w:p>
        </w:tc>
        <w:tc>
          <w:tcPr>
            <w:tcW w:w="3776" w:type="dxa"/>
            <w:tcBorders>
              <w:left w:val="single" w:sz="6" w:space="0" w:color="auto"/>
              <w:right w:val="single" w:sz="6" w:space="0" w:color="auto"/>
            </w:tcBorders>
          </w:tcPr>
          <w:p w:rsidR="00B17D80" w:rsidRDefault="00B17D80" w:rsidP="007B59FD">
            <w:pPr>
              <w:pStyle w:val="TAL"/>
            </w:pPr>
            <w:r>
              <w:t>[Call Disconnected Event]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EVENT LIST 1.2.2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SETUP 1.2.2</w:t>
            </w:r>
          </w:p>
        </w:tc>
        <w:tc>
          <w:tcPr>
            <w:tcW w:w="3776" w:type="dxa"/>
            <w:tcBorders>
              <w:left w:val="single" w:sz="6" w:space="0" w:color="auto"/>
              <w:right w:val="single" w:sz="6" w:space="0" w:color="auto"/>
            </w:tcBorders>
          </w:tcPr>
          <w:p w:rsidR="00B17D80" w:rsidRDefault="00B17D80" w:rsidP="007B59FD">
            <w:pPr>
              <w:pStyle w:val="TAL"/>
            </w:pPr>
            <w:r>
              <w:t>[Incoming call alert]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User shall accept the incoming call</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CONNECT 1.2.2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13</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DISCONNECT 1.2.2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ENVELOPE: EVENT DOWNLOAD CALL DISCONNECT 1.2.2A</w:t>
            </w:r>
          </w:p>
          <w:p w:rsidR="00B17D80" w:rsidRDefault="00B17D80" w:rsidP="007B59FD">
            <w:pPr>
              <w:pStyle w:val="TAL"/>
            </w:pPr>
            <w:r>
              <w:t>or</w:t>
            </w:r>
          </w:p>
          <w:p w:rsidR="00B17D80" w:rsidRDefault="00B17D80" w:rsidP="007B59FD">
            <w:pPr>
              <w:pStyle w:val="TAL"/>
            </w:pPr>
            <w:r>
              <w:t>ENVELOPE: EVENT DOWNLOAD CALL DISCONNECT 1.2.2B</w:t>
            </w:r>
          </w:p>
        </w:tc>
        <w:tc>
          <w:tcPr>
            <w:tcW w:w="3776" w:type="dxa"/>
            <w:tcBorders>
              <w:left w:val="single" w:sz="6" w:space="0" w:color="auto"/>
              <w:right w:val="single" w:sz="6" w:space="0" w:color="auto"/>
            </w:tcBorders>
          </w:tcPr>
          <w:p w:rsidR="00B17D80" w:rsidRDefault="00B17D80" w:rsidP="007B59FD">
            <w:pPr>
              <w:pStyle w:val="TAL"/>
            </w:pPr>
            <w:r>
              <w:t>[Call Disconnect Event]</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15</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EVENT LIST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pPr>
      <w:r>
        <w:rPr>
          <w:lang w:val="fr-FR"/>
        </w:rPr>
        <w:tab/>
      </w:r>
      <w:r w:rsidRPr="00F51EF9">
        <w:t>Destination device:</w:t>
      </w:r>
      <w:r w:rsidRPr="00F51EF9">
        <w:tab/>
        <w:t>ME</w:t>
      </w:r>
    </w:p>
    <w:p w:rsidR="00B17D80" w:rsidRDefault="00B17D80" w:rsidP="00B17D80">
      <w:pPr>
        <w:pStyle w:val="EW"/>
        <w:tabs>
          <w:tab w:val="left" w:pos="851"/>
        </w:tabs>
        <w:ind w:left="2835" w:hanging="2551"/>
      </w:pPr>
      <w:r>
        <w:t>Event list</w:t>
      </w:r>
    </w:p>
    <w:p w:rsidR="00B17D80" w:rsidRDefault="00B17D80" w:rsidP="00B17D80">
      <w:pPr>
        <w:pStyle w:val="EW"/>
        <w:tabs>
          <w:tab w:val="left" w:pos="851"/>
        </w:tabs>
        <w:ind w:left="2835" w:hanging="2551"/>
      </w:pPr>
      <w:r>
        <w:tab/>
        <w:t>Event 1:</w:t>
      </w:r>
      <w:r>
        <w:tab/>
        <w:t>Call Connected</w:t>
      </w:r>
    </w:p>
    <w:p w:rsidR="00B17D80" w:rsidRDefault="00B17D80" w:rsidP="00B17D80">
      <w:pPr>
        <w:pStyle w:val="EX"/>
        <w:tabs>
          <w:tab w:val="left" w:pos="851"/>
        </w:tabs>
        <w:ind w:left="2835" w:hanging="2551"/>
      </w:pPr>
      <w:r>
        <w:tab/>
        <w:t>Event 2:</w:t>
      </w:r>
      <w:r>
        <w:tab/>
        <w:t>Call Disconnected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EVENT LIST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lastRenderedPageBreak/>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PROACTIVE COMMAND: SET UP EVENT LIST 1.2.2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pPr>
      <w:r>
        <w:rPr>
          <w:lang w:val="fr-FR"/>
        </w:rPr>
        <w:tab/>
      </w:r>
      <w:r w:rsidRPr="00F51EF9">
        <w:t>Destination device:</w:t>
      </w:r>
      <w:r w:rsidRPr="00F51EF9">
        <w:tab/>
        <w:t>ME</w:t>
      </w:r>
    </w:p>
    <w:p w:rsidR="00B17D80" w:rsidRDefault="00B17D80" w:rsidP="00B17D80">
      <w:pPr>
        <w:pStyle w:val="EW"/>
        <w:tabs>
          <w:tab w:val="left" w:pos="851"/>
        </w:tabs>
        <w:ind w:left="2835" w:hanging="2551"/>
      </w:pPr>
      <w:r>
        <w:t>Event list</w:t>
      </w:r>
    </w:p>
    <w:p w:rsidR="00B17D80" w:rsidRDefault="00B17D80" w:rsidP="00B17D80">
      <w:pPr>
        <w:pStyle w:val="EX"/>
        <w:tabs>
          <w:tab w:val="left" w:pos="851"/>
        </w:tabs>
        <w:ind w:left="2835" w:hanging="2551"/>
      </w:pPr>
      <w:r>
        <w:tab/>
        <w:t>Event 1:</w:t>
      </w:r>
      <w:r>
        <w:tab/>
        <w:t>Call Disconnected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EVENT LIST 1.2.2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SET UP 1.2.2</w:t>
      </w:r>
    </w:p>
    <w:p w:rsidR="00B17D80" w:rsidRDefault="00B17D80" w:rsidP="00B17D80">
      <w:r>
        <w:t>Logically:</w:t>
      </w:r>
    </w:p>
    <w:p w:rsidR="00B17D80" w:rsidRDefault="00B17D80" w:rsidP="00B17D80">
      <w:pPr>
        <w:pStyle w:val="EW"/>
        <w:tabs>
          <w:tab w:val="left" w:pos="851"/>
        </w:tabs>
        <w:ind w:left="2835" w:hanging="2551"/>
      </w:pPr>
      <w:r>
        <w:t>Transaction identifier</w:t>
      </w:r>
    </w:p>
    <w:p w:rsidR="00B17D80" w:rsidRDefault="00B17D80" w:rsidP="00B17D80">
      <w:pPr>
        <w:pStyle w:val="EW"/>
        <w:tabs>
          <w:tab w:val="left" w:pos="851"/>
        </w:tabs>
        <w:ind w:left="2835" w:hanging="2551"/>
      </w:pPr>
      <w:r>
        <w:tab/>
      </w:r>
      <w:r>
        <w:rPr>
          <w:lang w:val="it-IT"/>
        </w:rPr>
        <w:t>Ti value:</w:t>
      </w:r>
      <w:r>
        <w:rPr>
          <w:lang w:val="it-IT"/>
        </w:rPr>
        <w:tab/>
        <w:t xml:space="preserve">0 (bit 5-7) </w:t>
      </w:r>
      <w:r>
        <w:tab/>
      </w:r>
    </w:p>
    <w:p w:rsidR="00B17D80" w:rsidRDefault="00B17D80" w:rsidP="00B17D80">
      <w:pPr>
        <w:pStyle w:val="EW"/>
        <w:tabs>
          <w:tab w:val="left" w:pos="851"/>
        </w:tabs>
        <w:ind w:left="2835" w:hanging="2551"/>
      </w:pPr>
      <w:r>
        <w:tab/>
        <w:t>Ti flag:</w:t>
      </w:r>
      <w:r>
        <w:tab/>
        <w:t>0 (bit 8)</w:t>
      </w:r>
    </w:p>
    <w:p w:rsidR="00B17D80" w:rsidRDefault="00B17D80" w:rsidP="00B17D80">
      <w:pPr>
        <w:pStyle w:val="EW"/>
        <w:tabs>
          <w:tab w:val="left" w:pos="851"/>
        </w:tabs>
        <w:ind w:left="2835" w:hanging="2551"/>
      </w:pP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"Unknown"</w:t>
      </w:r>
    </w:p>
    <w:p w:rsidR="00B17D80" w:rsidRDefault="00B17D80" w:rsidP="00B17D80">
      <w:pPr>
        <w:pStyle w:val="EW"/>
        <w:tabs>
          <w:tab w:val="left" w:pos="851"/>
        </w:tabs>
        <w:ind w:left="2835" w:hanging="2551"/>
      </w:pPr>
      <w:r>
        <w:tab/>
        <w:t>NPI:</w:t>
      </w:r>
      <w:r>
        <w:tab/>
        <w:t>"ISDN/ telephone numbering plan"</w:t>
      </w:r>
    </w:p>
    <w:p w:rsidR="00B17D80" w:rsidRDefault="00B17D80" w:rsidP="00B17D80">
      <w:pPr>
        <w:pStyle w:val="EW"/>
        <w:tabs>
          <w:tab w:val="left" w:pos="851"/>
        </w:tabs>
        <w:ind w:left="2835" w:hanging="2551"/>
      </w:pPr>
      <w:r>
        <w:tab/>
        <w:t>Dialling number string:</w:t>
      </w:r>
      <w:r>
        <w:tab/>
        <w:t>"9876"</w:t>
      </w:r>
    </w:p>
    <w:p w:rsidR="00B17D80" w:rsidRDefault="00B17D80" w:rsidP="00B17D80">
      <w:pPr>
        <w:pStyle w:val="EX"/>
        <w:tabs>
          <w:tab w:val="left" w:pos="851"/>
        </w:tabs>
        <w:ind w:left="2835" w:hanging="2551"/>
      </w:pPr>
    </w:p>
    <w:p w:rsidR="00B17D80" w:rsidRDefault="00B17D80" w:rsidP="00B17D80">
      <w:r>
        <w:t>CONNECT 1.2.2</w:t>
      </w:r>
    </w:p>
    <w:p w:rsidR="00B17D80" w:rsidRDefault="00B17D80" w:rsidP="00B17D80">
      <w:r>
        <w:t>Logically:</w:t>
      </w:r>
    </w:p>
    <w:p w:rsidR="00B17D80" w:rsidRDefault="00B17D80" w:rsidP="00B17D80">
      <w:pPr>
        <w:pStyle w:val="EW"/>
        <w:tabs>
          <w:tab w:val="left" w:pos="851"/>
        </w:tabs>
        <w:ind w:left="2835" w:hanging="2551"/>
      </w:pPr>
      <w:r>
        <w:t>Transaction identifier</w:t>
      </w:r>
    </w:p>
    <w:p w:rsidR="00B17D80" w:rsidRDefault="00B17D80" w:rsidP="00B17D80">
      <w:pPr>
        <w:pStyle w:val="EW"/>
        <w:tabs>
          <w:tab w:val="left" w:pos="851"/>
        </w:tabs>
        <w:ind w:left="2835" w:hanging="2551"/>
      </w:pPr>
      <w:r>
        <w:tab/>
        <w:t>Ti value:</w:t>
      </w:r>
      <w:r>
        <w:tab/>
        <w:t>0 (bit 5-7)</w:t>
      </w:r>
    </w:p>
    <w:p w:rsidR="00B17D80" w:rsidRDefault="00B17D80" w:rsidP="00B17D80">
      <w:pPr>
        <w:pStyle w:val="EW"/>
        <w:tabs>
          <w:tab w:val="left" w:pos="851"/>
        </w:tabs>
        <w:ind w:left="2835" w:hanging="2551"/>
      </w:pPr>
      <w:r>
        <w:lastRenderedPageBreak/>
        <w:tab/>
        <w:t>Ti flag:</w:t>
      </w:r>
      <w:r>
        <w:tab/>
        <w:t>1 (bit 8)</w:t>
      </w:r>
    </w:p>
    <w:p w:rsidR="00B17D80" w:rsidRDefault="00B17D80" w:rsidP="00B17D80">
      <w:pPr>
        <w:pStyle w:val="EX"/>
        <w:tabs>
          <w:tab w:val="left" w:pos="851"/>
        </w:tabs>
        <w:ind w:left="2835" w:hanging="2551"/>
      </w:pPr>
      <w:r>
        <w:t>DISCONNECT 1.2.2</w:t>
      </w:r>
    </w:p>
    <w:p w:rsidR="00B17D80" w:rsidRDefault="00B17D80" w:rsidP="00B17D80">
      <w:r>
        <w:t>Logically:</w:t>
      </w:r>
    </w:p>
    <w:p w:rsidR="00B17D80" w:rsidRDefault="00B17D80" w:rsidP="00B17D80">
      <w:pPr>
        <w:pStyle w:val="EW"/>
        <w:tabs>
          <w:tab w:val="left" w:pos="851"/>
        </w:tabs>
        <w:ind w:left="2835" w:hanging="2551"/>
      </w:pPr>
      <w:r>
        <w:t>Transaction identifier</w:t>
      </w:r>
    </w:p>
    <w:p w:rsidR="00B17D80" w:rsidRDefault="00B17D80" w:rsidP="00B17D80">
      <w:pPr>
        <w:pStyle w:val="EW"/>
        <w:tabs>
          <w:tab w:val="left" w:pos="851"/>
        </w:tabs>
        <w:ind w:left="2835" w:hanging="2551"/>
      </w:pPr>
      <w:r>
        <w:tab/>
        <w:t>Ti value:</w:t>
      </w:r>
      <w:r>
        <w:tab/>
        <w:t>0 (bit 5-7)</w:t>
      </w:r>
    </w:p>
    <w:p w:rsidR="00B17D80" w:rsidRDefault="00B17D80" w:rsidP="00B17D80">
      <w:pPr>
        <w:pStyle w:val="EW"/>
        <w:tabs>
          <w:tab w:val="left" w:pos="851"/>
        </w:tabs>
        <w:ind w:left="2835" w:hanging="2551"/>
      </w:pPr>
      <w:r>
        <w:tab/>
        <w:t>Ti flag:</w:t>
      </w:r>
      <w:r>
        <w:tab/>
        <w:t>0 (bit 8)</w:t>
      </w:r>
    </w:p>
    <w:p w:rsidR="00B17D80" w:rsidRDefault="00B17D80" w:rsidP="00B17D80">
      <w:pPr>
        <w:pStyle w:val="EW"/>
        <w:tabs>
          <w:tab w:val="left" w:pos="851"/>
        </w:tabs>
        <w:ind w:left="2835" w:hanging="2551"/>
      </w:pPr>
      <w:r>
        <w:t>Cause</w:t>
      </w:r>
    </w:p>
    <w:p w:rsidR="00B17D80" w:rsidRDefault="00B17D80" w:rsidP="00B17D80">
      <w:pPr>
        <w:pStyle w:val="EX"/>
        <w:tabs>
          <w:tab w:val="left" w:pos="851"/>
        </w:tabs>
        <w:ind w:left="2835" w:hanging="2551"/>
      </w:pPr>
      <w:r>
        <w:tab/>
        <w:t>Value:</w:t>
      </w:r>
      <w:r>
        <w:tab/>
      </w:r>
      <w:smartTag w:uri="urn:schemas-microsoft-com:office:smarttags" w:element="place">
        <w:r>
          <w:t>Normal</w:t>
        </w:r>
      </w:smartTag>
      <w:r>
        <w:t xml:space="preserve"> call clearing</w:t>
      </w:r>
    </w:p>
    <w:p w:rsidR="00B17D80" w:rsidRDefault="00B17D80" w:rsidP="00B17D80">
      <w:r>
        <w:t>ENVELOPE: EVENT DOWNLOAD CALL DISCONNECTED 1.2.2A</w:t>
      </w:r>
    </w:p>
    <w:p w:rsidR="00B17D80" w:rsidRDefault="00B17D80" w:rsidP="00B17D80">
      <w:r>
        <w:t>Logically:</w:t>
      </w:r>
    </w:p>
    <w:p w:rsidR="00B17D80" w:rsidRDefault="00B17D80" w:rsidP="00B17D80">
      <w:pPr>
        <w:pStyle w:val="EW"/>
        <w:tabs>
          <w:tab w:val="left" w:pos="851"/>
        </w:tabs>
        <w:ind w:left="2835" w:hanging="2551"/>
      </w:pPr>
      <w:r>
        <w:t>Event list</w:t>
      </w:r>
    </w:p>
    <w:p w:rsidR="00B17D80" w:rsidRDefault="00B17D80" w:rsidP="00B17D80">
      <w:pPr>
        <w:pStyle w:val="EW"/>
        <w:tabs>
          <w:tab w:val="left" w:pos="851"/>
        </w:tabs>
        <w:ind w:left="2835" w:hanging="2551"/>
      </w:pPr>
      <w:r>
        <w:tab/>
        <w:t>Event 1:</w:t>
      </w:r>
      <w:r>
        <w:tab/>
        <w:t>Call Disconnected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Network</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Pr="00273E48" w:rsidRDefault="00B17D80" w:rsidP="00B17D80">
      <w:pPr>
        <w:pStyle w:val="EW"/>
        <w:tabs>
          <w:tab w:val="left" w:pos="851"/>
        </w:tabs>
        <w:ind w:left="2835" w:hanging="2551"/>
      </w:pPr>
      <w:r w:rsidRPr="00273E48">
        <w:t>Transaction identifier</w:t>
      </w:r>
    </w:p>
    <w:p w:rsidR="00B17D80" w:rsidRPr="00273E48" w:rsidRDefault="00B17D80" w:rsidP="00B17D80">
      <w:pPr>
        <w:pStyle w:val="EW"/>
        <w:tabs>
          <w:tab w:val="left" w:pos="851"/>
        </w:tabs>
        <w:ind w:left="2835" w:hanging="2551"/>
      </w:pPr>
      <w:r w:rsidRPr="00273E48">
        <w:tab/>
        <w:t>Ti value:</w:t>
      </w:r>
      <w:r w:rsidRPr="00273E48">
        <w:tab/>
        <w:t>0 (bit 5-7)</w:t>
      </w:r>
    </w:p>
    <w:p w:rsidR="00B17D80" w:rsidRPr="00273E48" w:rsidRDefault="00B17D80" w:rsidP="00B17D80">
      <w:pPr>
        <w:pStyle w:val="EW"/>
        <w:tabs>
          <w:tab w:val="left" w:pos="851"/>
        </w:tabs>
        <w:ind w:left="2835" w:hanging="2551"/>
      </w:pPr>
      <w:r w:rsidRPr="00273E48">
        <w:tab/>
        <w:t>Ti flag:</w:t>
      </w:r>
      <w:r w:rsidRPr="00273E48">
        <w:tab/>
        <w:t>0 (bit 8)</w:t>
      </w:r>
    </w:p>
    <w:p w:rsidR="00B17D80" w:rsidRPr="00273E48" w:rsidRDefault="00B17D80" w:rsidP="00B17D80">
      <w:pPr>
        <w:pStyle w:val="EW"/>
        <w:tabs>
          <w:tab w:val="left" w:pos="851"/>
        </w:tabs>
        <w:ind w:left="2835" w:hanging="2551"/>
      </w:pPr>
      <w:r w:rsidRPr="00273E48">
        <w:t>Cause</w:t>
      </w:r>
    </w:p>
    <w:p w:rsidR="00B17D80" w:rsidRDefault="00B17D80" w:rsidP="00B17D80">
      <w:pPr>
        <w:pStyle w:val="EX"/>
        <w:tabs>
          <w:tab w:val="left" w:pos="851"/>
        </w:tabs>
        <w:ind w:left="2835" w:hanging="2551"/>
      </w:pPr>
      <w:r w:rsidRPr="00273E48">
        <w:tab/>
      </w:r>
      <w:r>
        <w:t>Value:</w:t>
      </w:r>
      <w:r>
        <w:tab/>
      </w:r>
      <w:smartTag w:uri="urn:schemas-microsoft-com:office:smarttags" w:element="place">
        <w:r>
          <w:t>Normal</w:t>
        </w:r>
      </w:smartTag>
      <w:r>
        <w:t xml:space="preserve"> call clearing</w:t>
      </w:r>
    </w:p>
    <w:p w:rsidR="00B17D80" w:rsidRDefault="00B17D80" w:rsidP="00B17D80">
      <w:r>
        <w:t>Coding:</w:t>
      </w:r>
    </w:p>
    <w:p w:rsidR="00B17D80" w:rsidRDefault="00B17D80" w:rsidP="00B17D80">
      <w:pPr>
        <w:pStyle w:val="TH"/>
      </w:pP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ENVELOPE: EVENT DOWNLOAD CALL DISCONNECTED 1.2.2B</w:t>
      </w:r>
    </w:p>
    <w:p w:rsidR="00B17D80" w:rsidRDefault="00B17D80" w:rsidP="00B17D80">
      <w:r>
        <w:t>Logically:</w:t>
      </w:r>
    </w:p>
    <w:p w:rsidR="00B17D80" w:rsidRDefault="00B17D80" w:rsidP="00B17D80">
      <w:pPr>
        <w:pStyle w:val="EW"/>
        <w:tabs>
          <w:tab w:val="left" w:pos="851"/>
        </w:tabs>
        <w:ind w:left="2835" w:hanging="2551"/>
      </w:pPr>
      <w:r>
        <w:t>Event list</w:t>
      </w:r>
    </w:p>
    <w:p w:rsidR="00B17D80" w:rsidRDefault="00B17D80" w:rsidP="00B17D80">
      <w:pPr>
        <w:pStyle w:val="EW"/>
        <w:tabs>
          <w:tab w:val="left" w:pos="851"/>
        </w:tabs>
        <w:ind w:left="2835" w:hanging="2551"/>
      </w:pPr>
      <w:r>
        <w:tab/>
        <w:t>Event 1:</w:t>
      </w:r>
      <w:r>
        <w:tab/>
        <w:t>Call Disconnected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Network</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Pr="00273E48" w:rsidRDefault="00B17D80" w:rsidP="00B17D80">
      <w:pPr>
        <w:pStyle w:val="EW"/>
        <w:tabs>
          <w:tab w:val="left" w:pos="851"/>
        </w:tabs>
        <w:ind w:left="2835" w:hanging="2551"/>
      </w:pPr>
      <w:r w:rsidRPr="00273E48">
        <w:t>Transaction identifier</w:t>
      </w:r>
    </w:p>
    <w:p w:rsidR="00B17D80" w:rsidRPr="00273E48" w:rsidRDefault="00B17D80" w:rsidP="00B17D80">
      <w:pPr>
        <w:pStyle w:val="EW"/>
        <w:tabs>
          <w:tab w:val="left" w:pos="851"/>
        </w:tabs>
        <w:ind w:left="2835" w:hanging="2551"/>
      </w:pPr>
      <w:r w:rsidRPr="00273E48">
        <w:tab/>
        <w:t>Ti value:</w:t>
      </w:r>
      <w:r w:rsidRPr="00273E48">
        <w:tab/>
        <w:t>0 (bit 5-7)</w:t>
      </w:r>
    </w:p>
    <w:p w:rsidR="00B17D80" w:rsidRPr="00273E48" w:rsidRDefault="00B17D80" w:rsidP="00B17D80">
      <w:pPr>
        <w:pStyle w:val="EW"/>
        <w:tabs>
          <w:tab w:val="left" w:pos="851"/>
        </w:tabs>
        <w:ind w:left="2835" w:hanging="2551"/>
      </w:pPr>
      <w:r w:rsidRPr="00273E48">
        <w:tab/>
        <w:t>Ti flag:</w:t>
      </w:r>
      <w:r w:rsidRPr="00273E48">
        <w:tab/>
        <w:t>0 (bit 8)</w:t>
      </w:r>
    </w:p>
    <w:p w:rsidR="00B17D80" w:rsidRPr="00273E48" w:rsidRDefault="00B17D80" w:rsidP="00B17D80">
      <w:pPr>
        <w:pStyle w:val="EW"/>
        <w:tabs>
          <w:tab w:val="left" w:pos="851"/>
        </w:tabs>
        <w:ind w:left="2835" w:hanging="2551"/>
      </w:pPr>
      <w:r w:rsidRPr="00273E48">
        <w:t>Cause</w:t>
      </w:r>
    </w:p>
    <w:p w:rsidR="00B17D80" w:rsidRDefault="00B17D80" w:rsidP="00B17D80">
      <w:pPr>
        <w:pStyle w:val="EX"/>
        <w:tabs>
          <w:tab w:val="left" w:pos="851"/>
        </w:tabs>
        <w:ind w:left="2835" w:hanging="2551"/>
      </w:pPr>
      <w:r w:rsidRPr="00273E48">
        <w:tab/>
      </w:r>
      <w:r>
        <w:t>Value:</w:t>
      </w:r>
      <w:r>
        <w:tab/>
      </w:r>
      <w:smartTag w:uri="urn:schemas-microsoft-com:office:smarttags" w:element="place">
        <w:r>
          <w:t>Normal</w:t>
        </w:r>
      </w:smartTag>
      <w:r>
        <w:t xml:space="preserve"> call clearing</w:t>
      </w:r>
    </w:p>
    <w:p w:rsidR="00B17D80" w:rsidRDefault="00B17D80" w:rsidP="00B17D80">
      <w:r>
        <w:t>Coding:</w:t>
      </w:r>
    </w:p>
    <w:p w:rsidR="00B17D80" w:rsidRDefault="00B17D80" w:rsidP="00B17D80">
      <w:pPr>
        <w:pStyle w:val="TH"/>
      </w:pP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lastRenderedPageBreak/>
        <w:t>Expected Sequence 1.3 (SET UP EVENT LIST, Remove Event)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EVENT LIST 1.3.1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EVENT LIST 1.3.1</w:t>
            </w:r>
          </w:p>
        </w:tc>
        <w:tc>
          <w:tcPr>
            <w:tcW w:w="3776" w:type="dxa"/>
            <w:tcBorders>
              <w:left w:val="single" w:sz="6" w:space="0" w:color="auto"/>
              <w:right w:val="single" w:sz="6" w:space="0" w:color="auto"/>
            </w:tcBorders>
          </w:tcPr>
          <w:p w:rsidR="00B17D80" w:rsidRDefault="00B17D80" w:rsidP="007B59FD">
            <w:pPr>
              <w:pStyle w:val="TAL"/>
            </w:pPr>
            <w:r>
              <w:t>[Call Connected Event]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EVENT LIST 1.3.1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SET UP EVENT LIST 1.3.2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EVENT LIST 1.3.2</w:t>
            </w:r>
          </w:p>
        </w:tc>
        <w:tc>
          <w:tcPr>
            <w:tcW w:w="3776" w:type="dxa"/>
            <w:tcBorders>
              <w:left w:val="single" w:sz="6" w:space="0" w:color="auto"/>
              <w:right w:val="single" w:sz="6" w:space="0" w:color="auto"/>
            </w:tcBorders>
          </w:tcPr>
          <w:p w:rsidR="00B17D80" w:rsidRDefault="00B17D80" w:rsidP="007B59FD">
            <w:pPr>
              <w:pStyle w:val="TAL"/>
            </w:pPr>
            <w:r>
              <w:t>[Remove Event]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EVENT LIST 1.3.2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SETUP 1.3.2</w:t>
            </w:r>
          </w:p>
        </w:tc>
        <w:tc>
          <w:tcPr>
            <w:tcW w:w="3776" w:type="dxa"/>
            <w:tcBorders>
              <w:left w:val="single" w:sz="6" w:space="0" w:color="auto"/>
              <w:right w:val="single" w:sz="6" w:space="0" w:color="auto"/>
            </w:tcBorders>
          </w:tcPr>
          <w:p w:rsidR="00B17D80" w:rsidRDefault="00B17D80" w:rsidP="007B59FD">
            <w:pPr>
              <w:pStyle w:val="TAL"/>
            </w:pPr>
            <w:r>
              <w:t>[Incoming call alert]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User shall accept the incoming call</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CONNECT 1.3.2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13</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No ENVELOPE: EVENT DOWNLOAD (call connected) sent</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14</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DISCONNECT 1.3.2</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EVENT LIST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pPr>
      <w:r>
        <w:rPr>
          <w:lang w:val="fr-FR"/>
        </w:rPr>
        <w:tab/>
      </w:r>
      <w:r w:rsidRPr="00F51EF9">
        <w:t>Destination device:</w:t>
      </w:r>
      <w:r w:rsidRPr="00F51EF9">
        <w:tab/>
        <w:t>ME</w:t>
      </w:r>
    </w:p>
    <w:p w:rsidR="00B17D80" w:rsidRDefault="00B17D80" w:rsidP="00B17D80">
      <w:pPr>
        <w:pStyle w:val="EW"/>
        <w:tabs>
          <w:tab w:val="left" w:pos="851"/>
        </w:tabs>
        <w:ind w:left="2835" w:hanging="2551"/>
      </w:pPr>
      <w:r>
        <w:t>Event list</w:t>
      </w:r>
    </w:p>
    <w:p w:rsidR="00B17D80" w:rsidRDefault="00B17D80" w:rsidP="00B17D80">
      <w:pPr>
        <w:pStyle w:val="EX"/>
        <w:tabs>
          <w:tab w:val="left" w:pos="851"/>
        </w:tabs>
        <w:ind w:left="2835" w:hanging="2551"/>
      </w:pPr>
      <w:r>
        <w:tab/>
        <w:t>Event 1:</w:t>
      </w:r>
      <w:r>
        <w:tab/>
        <w:t>Call Connected</w:t>
      </w:r>
    </w:p>
    <w:p w:rsidR="00B17D80" w:rsidRDefault="00B17D80" w:rsidP="00B17D80">
      <w:r>
        <w:t>Coding:</w:t>
      </w:r>
    </w:p>
    <w:p w:rsidR="00B17D80" w:rsidRDefault="00B17D80" w:rsidP="00B17D80">
      <w:pPr>
        <w:pStyle w:val="TH"/>
      </w:pP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EVENT LIST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lastRenderedPageBreak/>
        <w:t>Coding:</w:t>
      </w:r>
    </w:p>
    <w:p w:rsidR="00B17D80" w:rsidRDefault="00B17D80" w:rsidP="00B17D80">
      <w:pPr>
        <w:pStyle w:val="TH"/>
      </w:pP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PROACTIVE COMMAND: SET UP EVENT LIST 1.3.2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F51EF9" w:rsidRDefault="00B17D80" w:rsidP="00B17D80">
      <w:pPr>
        <w:pStyle w:val="EX"/>
        <w:tabs>
          <w:tab w:val="left" w:pos="851"/>
        </w:tabs>
        <w:ind w:left="2835" w:hanging="2551"/>
        <w:rPr>
          <w:lang w:val="fr-FR"/>
        </w:rPr>
      </w:pPr>
      <w:r>
        <w:rPr>
          <w:lang w:val="fr-FR"/>
        </w:rPr>
        <w:tab/>
      </w:r>
      <w:r w:rsidRPr="00F51EF9">
        <w:rPr>
          <w:lang w:val="fr-FR"/>
        </w:rPr>
        <w:t>Event list:</w:t>
      </w:r>
      <w:r w:rsidRPr="00F51EF9">
        <w:rPr>
          <w:lang w:val="fr-FR"/>
        </w:rPr>
        <w:tab/>
        <w:t>Empty</w:t>
      </w:r>
    </w:p>
    <w:p w:rsidR="00B17D80" w:rsidRDefault="00B17D80" w:rsidP="00B17D80">
      <w:r>
        <w:t>Coding:</w:t>
      </w:r>
    </w:p>
    <w:p w:rsidR="00B17D80" w:rsidRDefault="00B17D80" w:rsidP="00B17D80">
      <w:pPr>
        <w:pStyle w:val="TH"/>
      </w:pP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r>
              <w:t xml:space="preserve">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EVENT LIST 1.3.2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r>
        <w:t>Coding:</w:t>
      </w:r>
    </w:p>
    <w:p w:rsidR="00B17D80" w:rsidRDefault="00B17D80" w:rsidP="00B17D80">
      <w:pPr>
        <w:pStyle w:val="TH"/>
      </w:pP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SET UP 1.3.2</w:t>
      </w:r>
    </w:p>
    <w:p w:rsidR="00B17D80" w:rsidRDefault="00B17D80" w:rsidP="00B17D80">
      <w:r>
        <w:t>Logically:</w:t>
      </w:r>
    </w:p>
    <w:p w:rsidR="00B17D80" w:rsidRDefault="00B17D80" w:rsidP="00B17D80">
      <w:pPr>
        <w:pStyle w:val="EW"/>
        <w:tabs>
          <w:tab w:val="left" w:pos="851"/>
        </w:tabs>
        <w:ind w:left="2835" w:hanging="2551"/>
      </w:pPr>
      <w:r>
        <w:t>Transaction identifier</w:t>
      </w:r>
    </w:p>
    <w:p w:rsidR="00B17D80" w:rsidRDefault="00B17D80" w:rsidP="00B17D80">
      <w:pPr>
        <w:pStyle w:val="EW"/>
        <w:tabs>
          <w:tab w:val="left" w:pos="851"/>
        </w:tabs>
        <w:ind w:left="2835" w:hanging="2551"/>
      </w:pPr>
      <w:r>
        <w:tab/>
        <w:t>Ti value:</w:t>
      </w:r>
      <w:r>
        <w:tab/>
        <w:t>0 (bit 5-7)</w:t>
      </w:r>
    </w:p>
    <w:p w:rsidR="00B17D80" w:rsidRDefault="00B17D80" w:rsidP="00B17D80">
      <w:pPr>
        <w:pStyle w:val="EW"/>
        <w:tabs>
          <w:tab w:val="left" w:pos="851"/>
        </w:tabs>
        <w:ind w:left="2835" w:hanging="2551"/>
      </w:pPr>
      <w:r>
        <w:tab/>
        <w:t>Ti flag:</w:t>
      </w:r>
      <w:r>
        <w:tab/>
        <w:t>0 (bit 8)</w:t>
      </w:r>
    </w:p>
    <w:p w:rsidR="00B17D80" w:rsidRDefault="00B17D80" w:rsidP="00B17D80">
      <w:pPr>
        <w:pStyle w:val="EW"/>
        <w:tabs>
          <w:tab w:val="left" w:pos="851"/>
        </w:tabs>
        <w:ind w:left="2835" w:hanging="2551"/>
      </w:pP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"Unknown"</w:t>
      </w:r>
    </w:p>
    <w:p w:rsidR="00B17D80" w:rsidRDefault="00B17D80" w:rsidP="00B17D80">
      <w:pPr>
        <w:pStyle w:val="EW"/>
        <w:tabs>
          <w:tab w:val="left" w:pos="851"/>
        </w:tabs>
        <w:ind w:left="2835" w:hanging="2551"/>
      </w:pPr>
      <w:r>
        <w:tab/>
        <w:t>NPI:</w:t>
      </w:r>
      <w:r>
        <w:tab/>
        <w:t>"ISDN/ telephone numbering plan"</w:t>
      </w:r>
    </w:p>
    <w:p w:rsidR="00B17D80" w:rsidRDefault="00B17D80" w:rsidP="00B17D80">
      <w:pPr>
        <w:pStyle w:val="EW"/>
        <w:tabs>
          <w:tab w:val="left" w:pos="851"/>
        </w:tabs>
        <w:ind w:left="2835" w:hanging="2551"/>
      </w:pPr>
      <w:r>
        <w:tab/>
        <w:t>Dialling number string:</w:t>
      </w:r>
      <w:r>
        <w:tab/>
        <w:t>"9876"</w:t>
      </w:r>
    </w:p>
    <w:p w:rsidR="00B17D80" w:rsidRDefault="00B17D80" w:rsidP="00B17D80">
      <w:r>
        <w:t>CONNECT 1.3.2</w:t>
      </w:r>
    </w:p>
    <w:p w:rsidR="00B17D80" w:rsidRDefault="00B17D80" w:rsidP="00B17D80">
      <w:r>
        <w:t>Logically:</w:t>
      </w:r>
    </w:p>
    <w:p w:rsidR="00B17D80" w:rsidRDefault="00B17D80" w:rsidP="00B17D80">
      <w:pPr>
        <w:pStyle w:val="EW"/>
        <w:tabs>
          <w:tab w:val="left" w:pos="851"/>
        </w:tabs>
        <w:ind w:left="2835" w:hanging="2551"/>
      </w:pPr>
      <w:r>
        <w:t>Transaction identifier</w:t>
      </w:r>
    </w:p>
    <w:p w:rsidR="00B17D80" w:rsidRDefault="00B17D80" w:rsidP="00B17D80">
      <w:pPr>
        <w:pStyle w:val="EX"/>
        <w:tabs>
          <w:tab w:val="left" w:pos="851"/>
        </w:tabs>
        <w:ind w:left="2835" w:hanging="2551"/>
      </w:pPr>
      <w:r>
        <w:lastRenderedPageBreak/>
        <w:tab/>
        <w:t>Ti value:</w:t>
      </w:r>
      <w:r>
        <w:tab/>
        <w:t>0 (bit 5-7)</w:t>
      </w:r>
    </w:p>
    <w:p w:rsidR="00B17D80" w:rsidRDefault="00B17D80" w:rsidP="00B17D80">
      <w:pPr>
        <w:pStyle w:val="EX"/>
        <w:tabs>
          <w:tab w:val="left" w:pos="851"/>
        </w:tabs>
        <w:ind w:left="2835" w:hanging="2551"/>
      </w:pPr>
      <w:r>
        <w:tab/>
        <w:t>Ti flag:</w:t>
      </w:r>
      <w:r>
        <w:tab/>
        <w:t>1 (bit 8)</w:t>
      </w:r>
    </w:p>
    <w:p w:rsidR="00B17D80" w:rsidRDefault="00B17D80" w:rsidP="00B17D80">
      <w:r>
        <w:t>DISCONNECT 1.3.2</w:t>
      </w:r>
    </w:p>
    <w:p w:rsidR="00B17D80" w:rsidRDefault="00B17D80" w:rsidP="00B17D80">
      <w:r>
        <w:t>Logically:</w:t>
      </w:r>
    </w:p>
    <w:p w:rsidR="00B17D80" w:rsidRDefault="00B17D80" w:rsidP="00B17D80">
      <w:pPr>
        <w:pStyle w:val="EW"/>
        <w:tabs>
          <w:tab w:val="left" w:pos="851"/>
        </w:tabs>
        <w:ind w:left="2835" w:hanging="2551"/>
      </w:pPr>
      <w:r>
        <w:t>Transaction identifier</w:t>
      </w:r>
    </w:p>
    <w:p w:rsidR="00B17D80" w:rsidRDefault="00B17D80" w:rsidP="00B17D80">
      <w:pPr>
        <w:pStyle w:val="EW"/>
        <w:tabs>
          <w:tab w:val="left" w:pos="851"/>
        </w:tabs>
        <w:ind w:left="2835" w:hanging="2551"/>
      </w:pPr>
      <w:r>
        <w:tab/>
        <w:t>Ti value:</w:t>
      </w:r>
      <w:r>
        <w:tab/>
        <w:t>0 (bit 5-7)</w:t>
      </w:r>
    </w:p>
    <w:p w:rsidR="00B17D80" w:rsidRDefault="00B17D80" w:rsidP="00B17D80">
      <w:pPr>
        <w:pStyle w:val="EW"/>
        <w:tabs>
          <w:tab w:val="left" w:pos="851"/>
        </w:tabs>
        <w:ind w:left="2835" w:hanging="2551"/>
      </w:pPr>
      <w:r>
        <w:tab/>
        <w:t>Ti flag:</w:t>
      </w:r>
      <w:r>
        <w:tab/>
        <w:t>0 (bit 8)</w:t>
      </w:r>
    </w:p>
    <w:p w:rsidR="00B17D80" w:rsidRDefault="00B17D80" w:rsidP="00B17D80">
      <w:pPr>
        <w:pStyle w:val="EW"/>
        <w:tabs>
          <w:tab w:val="left" w:pos="851"/>
        </w:tabs>
        <w:ind w:left="2835" w:hanging="2551"/>
      </w:pPr>
    </w:p>
    <w:p w:rsidR="00B17D80" w:rsidRDefault="00B17D80" w:rsidP="00B17D80">
      <w:pPr>
        <w:pStyle w:val="EW"/>
        <w:tabs>
          <w:tab w:val="left" w:pos="851"/>
        </w:tabs>
        <w:ind w:left="2835" w:hanging="2551"/>
      </w:pPr>
      <w:r>
        <w:t>Cause</w:t>
      </w:r>
    </w:p>
    <w:p w:rsidR="00B17D80" w:rsidRDefault="00B17D80" w:rsidP="00B17D80">
      <w:pPr>
        <w:pStyle w:val="EX"/>
        <w:tabs>
          <w:tab w:val="left" w:pos="851"/>
        </w:tabs>
        <w:ind w:left="2835" w:hanging="2551"/>
      </w:pPr>
      <w:r>
        <w:tab/>
        <w:t>Value:</w:t>
      </w:r>
      <w:r>
        <w:tab/>
      </w:r>
      <w:smartTag w:uri="urn:schemas-microsoft-com:office:smarttags" w:element="place">
        <w:r>
          <w:t>Normal</w:t>
        </w:r>
      </w:smartTag>
      <w:r>
        <w:t xml:space="preserve"> call clearing</w:t>
      </w:r>
    </w:p>
    <w:p w:rsidR="00B17D80" w:rsidRDefault="00B17D80" w:rsidP="00B17D80">
      <w:pPr>
        <w:keepNext/>
        <w:rPr>
          <w:b/>
        </w:rPr>
      </w:pPr>
      <w:r>
        <w:rPr>
          <w:b/>
        </w:rPr>
        <w:t>Expected Sequence 1.4 (SET UP EVENT LIST, Remove Event on ME Power Cycle)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EVENT LIST 1.4.1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EVENT LIST 1.4.1</w:t>
            </w:r>
          </w:p>
        </w:tc>
        <w:tc>
          <w:tcPr>
            <w:tcW w:w="3776" w:type="dxa"/>
            <w:tcBorders>
              <w:left w:val="single" w:sz="6" w:space="0" w:color="auto"/>
              <w:right w:val="single" w:sz="6" w:space="0" w:color="auto"/>
            </w:tcBorders>
          </w:tcPr>
          <w:p w:rsidR="00B17D80" w:rsidRDefault="00B17D80" w:rsidP="007B59FD">
            <w:pPr>
              <w:pStyle w:val="TAL"/>
            </w:pPr>
            <w:r>
              <w:t>[Call Connected Event]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EVENT LIST 1.4.1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Power off ME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Power on ME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SETUP 1.4.1</w:t>
            </w:r>
          </w:p>
        </w:tc>
        <w:tc>
          <w:tcPr>
            <w:tcW w:w="3776" w:type="dxa"/>
            <w:tcBorders>
              <w:left w:val="single" w:sz="6" w:space="0" w:color="auto"/>
              <w:right w:val="single" w:sz="6" w:space="0" w:color="auto"/>
            </w:tcBorders>
          </w:tcPr>
          <w:p w:rsidR="00B17D80" w:rsidRDefault="00B17D80" w:rsidP="007B59FD">
            <w:pPr>
              <w:pStyle w:val="TAL"/>
            </w:pPr>
            <w:r>
              <w:t>[Incoming call alert]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User shall accept the incoming call</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CONNECT 1.4.1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No ENVELOPE: EVENT DOWNLOAD (call connected) sent</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11</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DISCONNECT 1.4.1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EVENT LIST 1.4.1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keepNext/>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pPr>
      <w:r>
        <w:rPr>
          <w:lang w:val="fr-FR"/>
        </w:rPr>
        <w:tab/>
      </w:r>
      <w:r w:rsidRPr="00F51EF9">
        <w:t>Destination device:</w:t>
      </w:r>
      <w:r w:rsidRPr="00F51EF9">
        <w:tab/>
        <w:t>ME</w:t>
      </w:r>
    </w:p>
    <w:p w:rsidR="00B17D80" w:rsidRDefault="00B17D80" w:rsidP="00B17D80">
      <w:pPr>
        <w:pStyle w:val="EW"/>
        <w:tabs>
          <w:tab w:val="left" w:pos="851"/>
        </w:tabs>
        <w:ind w:left="2835" w:hanging="2551"/>
      </w:pPr>
      <w:r>
        <w:t>Event list</w:t>
      </w:r>
    </w:p>
    <w:p w:rsidR="00B17D80" w:rsidRDefault="00B17D80" w:rsidP="00B17D80">
      <w:pPr>
        <w:pStyle w:val="EX"/>
        <w:tabs>
          <w:tab w:val="left" w:pos="851"/>
        </w:tabs>
        <w:ind w:left="2835" w:hanging="2551"/>
      </w:pPr>
      <w:r>
        <w:tab/>
        <w:t>Event 1:</w:t>
      </w:r>
      <w:r>
        <w:tab/>
        <w:t>Call Connected</w:t>
      </w:r>
    </w:p>
    <w:p w:rsidR="00B17D80" w:rsidRDefault="00B17D80" w:rsidP="00B17D80">
      <w:r>
        <w:t>Coding:</w:t>
      </w:r>
    </w:p>
    <w:p w:rsidR="00B17D80" w:rsidRDefault="00B17D80" w:rsidP="00B17D80">
      <w:pPr>
        <w:pStyle w:val="TH"/>
      </w:pP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EVENT LIST 1.4.1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lastRenderedPageBreak/>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r>
        <w:t>Coding:</w:t>
      </w:r>
    </w:p>
    <w:p w:rsidR="00B17D80" w:rsidRDefault="00B17D80" w:rsidP="00B17D80">
      <w:pPr>
        <w:pStyle w:val="TH"/>
      </w:pP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SET UP 1.4.1</w:t>
      </w:r>
    </w:p>
    <w:p w:rsidR="00B17D80" w:rsidRDefault="00B17D80" w:rsidP="00B17D80">
      <w:r>
        <w:t>Logically:</w:t>
      </w:r>
    </w:p>
    <w:p w:rsidR="00B17D80" w:rsidRDefault="00B17D80" w:rsidP="00B17D80">
      <w:pPr>
        <w:pStyle w:val="EW"/>
        <w:tabs>
          <w:tab w:val="left" w:pos="851"/>
        </w:tabs>
        <w:ind w:left="2835" w:hanging="2551"/>
      </w:pPr>
      <w:r>
        <w:t>Transaction identifier</w:t>
      </w:r>
    </w:p>
    <w:p w:rsidR="00B17D80" w:rsidRDefault="00B17D80" w:rsidP="00B17D80">
      <w:pPr>
        <w:pStyle w:val="EW"/>
        <w:tabs>
          <w:tab w:val="left" w:pos="851"/>
        </w:tabs>
        <w:ind w:left="2835" w:hanging="2551"/>
        <w:rPr>
          <w:lang w:val="it-IT"/>
        </w:rPr>
      </w:pPr>
      <w:r>
        <w:tab/>
        <w:t>Ti value:</w:t>
      </w:r>
      <w:r>
        <w:tab/>
      </w:r>
      <w:r>
        <w:rPr>
          <w:lang w:val="it-IT"/>
        </w:rPr>
        <w:t>0 (bit 5-7)</w:t>
      </w:r>
    </w:p>
    <w:p w:rsidR="00B17D80" w:rsidRDefault="00B17D80" w:rsidP="00B17D80">
      <w:pPr>
        <w:pStyle w:val="EW"/>
        <w:tabs>
          <w:tab w:val="left" w:pos="851"/>
        </w:tabs>
        <w:ind w:left="2835" w:hanging="2551"/>
      </w:pPr>
      <w:r>
        <w:rPr>
          <w:lang w:val="it-IT"/>
        </w:rPr>
        <w:tab/>
      </w:r>
      <w:r>
        <w:t>Ti flag:</w:t>
      </w:r>
      <w:r>
        <w:tab/>
        <w:t>0 (bit 8)</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"Unknown"</w:t>
      </w:r>
    </w:p>
    <w:p w:rsidR="00B17D80" w:rsidRDefault="00B17D80" w:rsidP="00B17D80">
      <w:pPr>
        <w:pStyle w:val="EW"/>
        <w:tabs>
          <w:tab w:val="left" w:pos="851"/>
        </w:tabs>
        <w:ind w:left="2835" w:hanging="2551"/>
      </w:pPr>
      <w:r>
        <w:tab/>
        <w:t>NPI:</w:t>
      </w:r>
      <w:r>
        <w:tab/>
        <w:t>"ISDN/ telephone numbering plan"</w:t>
      </w:r>
    </w:p>
    <w:p w:rsidR="00B17D80" w:rsidRDefault="00B17D80" w:rsidP="00B17D80">
      <w:pPr>
        <w:pStyle w:val="EW"/>
        <w:tabs>
          <w:tab w:val="left" w:pos="851"/>
        </w:tabs>
        <w:ind w:left="2835" w:hanging="2551"/>
      </w:pPr>
      <w:r>
        <w:tab/>
        <w:t>Dialling number string:</w:t>
      </w:r>
      <w:r>
        <w:tab/>
        <w:t>"9876"</w:t>
      </w:r>
    </w:p>
    <w:p w:rsidR="00B17D80" w:rsidRDefault="00B17D80" w:rsidP="00B17D80">
      <w:r>
        <w:t>CONNECT 1.4.1</w:t>
      </w:r>
    </w:p>
    <w:p w:rsidR="00B17D80" w:rsidRDefault="00B17D80" w:rsidP="00B17D80">
      <w:r>
        <w:t>Logically:</w:t>
      </w:r>
    </w:p>
    <w:p w:rsidR="00B17D80" w:rsidRDefault="00B17D80" w:rsidP="00B17D80">
      <w:pPr>
        <w:pStyle w:val="EW"/>
        <w:tabs>
          <w:tab w:val="left" w:pos="851"/>
        </w:tabs>
        <w:ind w:left="2835" w:hanging="2551"/>
      </w:pPr>
      <w:r>
        <w:t>Transaction identifier</w:t>
      </w:r>
    </w:p>
    <w:p w:rsidR="00B17D80" w:rsidRDefault="00B17D80" w:rsidP="00B17D80">
      <w:pPr>
        <w:pStyle w:val="EW"/>
        <w:tabs>
          <w:tab w:val="left" w:pos="851"/>
        </w:tabs>
        <w:ind w:left="2835" w:hanging="2551"/>
      </w:pPr>
      <w:r>
        <w:tab/>
        <w:t>Ti value:</w:t>
      </w:r>
      <w:r>
        <w:tab/>
        <w:t>0 (bit 5-7)</w:t>
      </w:r>
    </w:p>
    <w:p w:rsidR="00B17D80" w:rsidRDefault="00B17D80" w:rsidP="00B17D80">
      <w:pPr>
        <w:pStyle w:val="EW"/>
        <w:tabs>
          <w:tab w:val="left" w:pos="851"/>
        </w:tabs>
        <w:ind w:left="2835" w:hanging="2551"/>
      </w:pPr>
      <w:r>
        <w:tab/>
        <w:t>Ti flag:</w:t>
      </w:r>
      <w:r>
        <w:tab/>
        <w:t>1 (bit 8)</w:t>
      </w:r>
    </w:p>
    <w:p w:rsidR="00B17D80" w:rsidRDefault="00B17D80" w:rsidP="00B17D80">
      <w:pPr>
        <w:pStyle w:val="EX"/>
        <w:tabs>
          <w:tab w:val="left" w:pos="851"/>
        </w:tabs>
        <w:ind w:left="2835" w:hanging="2551"/>
      </w:pPr>
    </w:p>
    <w:p w:rsidR="00B17D80" w:rsidRDefault="00B17D80" w:rsidP="00B17D80">
      <w:r>
        <w:t>DISCONNECT 1.4.1</w:t>
      </w:r>
    </w:p>
    <w:p w:rsidR="00B17D80" w:rsidRDefault="00B17D80" w:rsidP="00B17D80">
      <w:r>
        <w:t>Logically:</w:t>
      </w:r>
    </w:p>
    <w:p w:rsidR="00B17D80" w:rsidRDefault="00B17D80" w:rsidP="00B17D80">
      <w:pPr>
        <w:pStyle w:val="EW"/>
        <w:tabs>
          <w:tab w:val="left" w:pos="851"/>
        </w:tabs>
        <w:ind w:left="2835" w:hanging="2551"/>
      </w:pPr>
      <w:r>
        <w:t>Transaction identifier</w:t>
      </w:r>
    </w:p>
    <w:p w:rsidR="00B17D80" w:rsidRDefault="00B17D80" w:rsidP="00B17D80">
      <w:pPr>
        <w:pStyle w:val="EW"/>
        <w:tabs>
          <w:tab w:val="left" w:pos="851"/>
        </w:tabs>
        <w:ind w:left="2835" w:hanging="2551"/>
      </w:pPr>
      <w:r>
        <w:tab/>
        <w:t>Ti value:</w:t>
      </w:r>
      <w:r>
        <w:tab/>
        <w:t>0 (bit 5-7)</w:t>
      </w:r>
    </w:p>
    <w:p w:rsidR="00B17D80" w:rsidRDefault="00B17D80" w:rsidP="00B17D80">
      <w:pPr>
        <w:pStyle w:val="EW"/>
        <w:tabs>
          <w:tab w:val="left" w:pos="851"/>
        </w:tabs>
        <w:ind w:left="2835" w:hanging="2551"/>
      </w:pPr>
      <w:r>
        <w:tab/>
        <w:t>Ti flag:</w:t>
      </w:r>
      <w:r>
        <w:tab/>
        <w:t>0 (bit 8)</w:t>
      </w:r>
    </w:p>
    <w:p w:rsidR="00B17D80" w:rsidRDefault="00B17D80" w:rsidP="00B17D80">
      <w:pPr>
        <w:pStyle w:val="EW"/>
        <w:tabs>
          <w:tab w:val="left" w:pos="851"/>
        </w:tabs>
        <w:ind w:left="2835" w:hanging="2551"/>
      </w:pPr>
      <w:r>
        <w:t>Cause</w:t>
      </w:r>
    </w:p>
    <w:p w:rsidR="00B17D80" w:rsidRDefault="00B17D80" w:rsidP="00B17D80">
      <w:pPr>
        <w:pStyle w:val="EX"/>
        <w:tabs>
          <w:tab w:val="left" w:pos="851"/>
        </w:tabs>
        <w:ind w:left="2835" w:hanging="2551"/>
      </w:pPr>
      <w:r>
        <w:tab/>
        <w:t>Value:</w:t>
      </w:r>
      <w:r>
        <w:tab/>
      </w:r>
      <w:smartTag w:uri="urn:schemas-microsoft-com:office:smarttags" w:element="place">
        <w:r>
          <w:t>Normal</w:t>
        </w:r>
      </w:smartTag>
      <w:r>
        <w:t xml:space="preserve"> call clearing</w:t>
      </w:r>
    </w:p>
    <w:p w:rsidR="00B17D80" w:rsidRDefault="00B17D80" w:rsidP="00B17D80">
      <w:pPr>
        <w:pStyle w:val="H6"/>
      </w:pPr>
      <w:r>
        <w:t>27.22.4.16.1.5</w:t>
      </w:r>
      <w:r>
        <w:tab/>
        <w:t>Test requirement</w:t>
      </w:r>
    </w:p>
    <w:p w:rsidR="00B17D80" w:rsidRDefault="00B17D80" w:rsidP="00B17D80">
      <w:r>
        <w:t>The ME shall operate in the manner defined in expected sequences 1.1 to 1.4.</w:t>
      </w:r>
    </w:p>
    <w:p w:rsidR="00B17D80" w:rsidRDefault="00B17D80" w:rsidP="00B17D80">
      <w:pPr>
        <w:pStyle w:val="Heading4"/>
      </w:pPr>
      <w:bookmarkStart w:id="463" w:name="_Toc502363246"/>
      <w:bookmarkStart w:id="464" w:name="_Toc533173672"/>
      <w:bookmarkStart w:id="465" w:name="_Toc51834093"/>
      <w:r>
        <w:t>27.22.4.17</w:t>
      </w:r>
      <w:r>
        <w:tab/>
        <w:t>PERFORM CARD APDU</w:t>
      </w:r>
      <w:bookmarkEnd w:id="463"/>
      <w:bookmarkEnd w:id="464"/>
      <w:bookmarkEnd w:id="465"/>
    </w:p>
    <w:p w:rsidR="00B17D80" w:rsidRDefault="00B17D80" w:rsidP="00B17D80">
      <w:pPr>
        <w:pStyle w:val="Heading5"/>
      </w:pPr>
      <w:bookmarkStart w:id="466" w:name="_Toc502363247"/>
      <w:bookmarkStart w:id="467" w:name="_Toc533173673"/>
      <w:bookmarkStart w:id="468" w:name="_Toc51834094"/>
      <w:r>
        <w:t>27.22.4.17.1</w:t>
      </w:r>
      <w:r>
        <w:tab/>
        <w:t>PERFORM CARD APDU (normal)</w:t>
      </w:r>
      <w:bookmarkEnd w:id="466"/>
      <w:bookmarkEnd w:id="467"/>
      <w:bookmarkEnd w:id="468"/>
    </w:p>
    <w:p w:rsidR="00B17D80" w:rsidRDefault="00B17D80" w:rsidP="00B17D80">
      <w:pPr>
        <w:pStyle w:val="H6"/>
      </w:pPr>
      <w:r>
        <w:t>27.22.4.17.1.1</w:t>
      </w:r>
      <w:r>
        <w:tab/>
        <w:t>Definition and applicability</w:t>
      </w:r>
    </w:p>
    <w:p w:rsidR="00B17D80" w:rsidRDefault="00B17D80" w:rsidP="00B17D80">
      <w:r>
        <w:t>See clause 3.2.2.</w:t>
      </w:r>
    </w:p>
    <w:p w:rsidR="00B17D80" w:rsidRDefault="00B17D80" w:rsidP="00B17D80">
      <w:pPr>
        <w:pStyle w:val="H6"/>
      </w:pPr>
      <w:r>
        <w:t>27.22.4.17.1.2</w:t>
      </w:r>
      <w:r>
        <w:tab/>
        <w:t>Conformance requirement</w:t>
      </w:r>
    </w:p>
    <w:p w:rsidR="00B17D80" w:rsidRDefault="00B17D80" w:rsidP="00B17D80">
      <w:r>
        <w:t>The ME shall support the Proactive SIM: Perform Card APDU facility as defined in:</w:t>
      </w:r>
    </w:p>
    <w:p w:rsidR="00B17D80" w:rsidRDefault="00B17D80" w:rsidP="00B17D80">
      <w:pPr>
        <w:pStyle w:val="B1"/>
      </w:pPr>
      <w:r>
        <w:t>-</w:t>
      </w:r>
      <w:r>
        <w:tab/>
        <w:t>TS 11.14 [15] clause 6.1, clause 5.2, clause 6.4.17, clause 6.6.17, clause 6.8, clause 12.6, clause 12.7, clause 12.35, clause 12.36 and clause 12.12.9.</w:t>
      </w:r>
    </w:p>
    <w:p w:rsidR="00B17D80" w:rsidRDefault="00B17D80" w:rsidP="00B17D80">
      <w:r>
        <w:lastRenderedPageBreak/>
        <w:t>Additionally the ME shall support multiple card operation as defined in:</w:t>
      </w:r>
    </w:p>
    <w:p w:rsidR="00B17D80" w:rsidRDefault="00B17D80" w:rsidP="00B17D80">
      <w:pPr>
        <w:pStyle w:val="B1"/>
      </w:pPr>
      <w:r>
        <w:t>-</w:t>
      </w:r>
      <w:r>
        <w:tab/>
        <w:t>TS 11.14 [15] clause 6.4.19, clause 6.6.19, clause 6.4.18 and clause 6.6.18.</w:t>
      </w:r>
    </w:p>
    <w:p w:rsidR="00B17D80" w:rsidRDefault="00B17D80" w:rsidP="00B17D80">
      <w:pPr>
        <w:pStyle w:val="H6"/>
      </w:pPr>
      <w:r>
        <w:t>27.22.4.17.1.3</w:t>
      </w:r>
      <w:r>
        <w:tab/>
        <w:t>Test purpose</w:t>
      </w:r>
    </w:p>
    <w:p w:rsidR="00B17D80" w:rsidRDefault="00B17D80" w:rsidP="00B17D80">
      <w:r>
        <w:t>To verify that the ME sends an APDU command to the additional card identified in the PERFORM CARD APDU proactive SIM command, and successfully returns the result of the execution of the command in the TERMINAL RESPONSE command send to the SIM.</w:t>
      </w:r>
    </w:p>
    <w:p w:rsidR="00B17D80" w:rsidRDefault="00B17D80" w:rsidP="00B17D80">
      <w:r>
        <w:t>The ME-Manufacturer can assign the card reader identifier from 0 to 7.</w:t>
      </w:r>
    </w:p>
    <w:p w:rsidR="00B17D80" w:rsidRDefault="00B17D80" w:rsidP="00B17D80">
      <w:r>
        <w:t>This test applies for MEs with only one additional card reader.</w:t>
      </w:r>
    </w:p>
    <w:p w:rsidR="00B17D80" w:rsidRDefault="00B17D80" w:rsidP="00B17D80">
      <w:r>
        <w:t>In this particular case the card reader identifier 1 is chosen.</w:t>
      </w:r>
    </w:p>
    <w:p w:rsidR="00B17D80" w:rsidRDefault="00B17D80" w:rsidP="00B17D80">
      <w:r>
        <w:t>In this particular case a special Test-SIM (TestSIM) with T=0 protocol is chosen as additional card for the additional ME card reader (for coding of the TestSIM see annex D).</w:t>
      </w:r>
    </w:p>
    <w:p w:rsidR="00B17D80" w:rsidRDefault="00B17D80" w:rsidP="00B17D80">
      <w:pPr>
        <w:pStyle w:val="H6"/>
      </w:pPr>
      <w:r>
        <w:t>27.22.4.17.1.4</w:t>
      </w:r>
      <w:r>
        <w:tab/>
        <w:t>Method of test</w:t>
      </w:r>
    </w:p>
    <w:p w:rsidR="00B17D80" w:rsidRDefault="00B17D80" w:rsidP="00B17D80">
      <w:pPr>
        <w:pStyle w:val="H6"/>
      </w:pPr>
      <w:r>
        <w:t>27.22.4.17.1.4.1</w:t>
      </w:r>
      <w:r>
        <w:tab/>
        <w:t>Initial conditions</w:t>
      </w:r>
    </w:p>
    <w:p w:rsidR="00B17D80" w:rsidRDefault="00B17D80" w:rsidP="00B17D80">
      <w:r>
        <w:t>The ME is connected to the SIM Simulator.</w:t>
      </w:r>
    </w:p>
    <w:p w:rsidR="00B17D80" w:rsidRDefault="00B17D80" w:rsidP="00B17D80">
      <w:r>
        <w:t>The TestSIM is inserted in the additional ME card reader.</w:t>
      </w:r>
    </w:p>
    <w:p w:rsidR="00B17D80" w:rsidRDefault="00B17D80" w:rsidP="00B17D80">
      <w:r>
        <w:t>Prior to this test the ME shall have been powered on and performed the PROFILE DOWNLOAD procedure.</w:t>
      </w:r>
    </w:p>
    <w:p w:rsidR="00B17D80" w:rsidRDefault="00B17D80" w:rsidP="00B17D80">
      <w:r>
        <w:t>If the ME supports a detachable card reader, the card reader shall be attached to the ME.</w:t>
      </w:r>
    </w:p>
    <w:p w:rsidR="00B17D80" w:rsidRDefault="00B17D80" w:rsidP="00B17D80">
      <w:r>
        <w:t>The elementary files of the  TestSIM are coded as defined in annex D. Another card with different parameters may be used as TestSIM to execute these tests. In this case the SIM Simulator shall take into account the corresponding response data.</w:t>
      </w:r>
    </w:p>
    <w:p w:rsidR="00B17D80" w:rsidRDefault="00B17D80" w:rsidP="00B17D80">
      <w:pPr>
        <w:pStyle w:val="H6"/>
      </w:pPr>
      <w:r>
        <w:lastRenderedPageBreak/>
        <w:t>27.22.4.17.1.4.2</w:t>
      </w:r>
      <w:r>
        <w:tab/>
        <w:t>Procedure</w:t>
      </w:r>
    </w:p>
    <w:p w:rsidR="00B17D80" w:rsidRDefault="00B17D80" w:rsidP="00B17D80">
      <w:pPr>
        <w:keepNext/>
        <w:rPr>
          <w:b/>
        </w:rPr>
      </w:pPr>
      <w:r>
        <w:rPr>
          <w:b/>
        </w:rPr>
        <w:t>Expected Sequence 1.1 (PERFORM CARD APDU, card reader 1, additional card inserted, Select MF and Get Response)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15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1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1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POWER ON CARD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POWER ON CARD 1.1.1</w:t>
            </w:r>
          </w:p>
        </w:tc>
        <w:tc>
          <w:tcPr>
            <w:tcW w:w="3776" w:type="dxa"/>
            <w:tcBorders>
              <w:left w:val="single" w:sz="6" w:space="0" w:color="auto"/>
              <w:right w:val="single" w:sz="6" w:space="0" w:color="auto"/>
            </w:tcBorders>
          </w:tcPr>
          <w:p w:rsidR="00B17D80" w:rsidRDefault="00B17D80" w:rsidP="007B59FD">
            <w:pPr>
              <w:pStyle w:val="TAL"/>
            </w:pPr>
            <w:r>
              <w:t>[Power on card reader 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SIM2</w:t>
            </w:r>
          </w:p>
        </w:tc>
        <w:tc>
          <w:tcPr>
            <w:tcW w:w="2892" w:type="dxa"/>
            <w:tcBorders>
              <w:left w:val="single" w:sz="6" w:space="0" w:color="auto"/>
              <w:right w:val="single" w:sz="6" w:space="0" w:color="auto"/>
            </w:tcBorders>
          </w:tcPr>
          <w:p w:rsidR="00B17D80" w:rsidRDefault="00B17D80" w:rsidP="007B59FD">
            <w:pPr>
              <w:pStyle w:val="TAL"/>
            </w:pPr>
            <w:r>
              <w:t>RESET CARD</w:t>
            </w:r>
          </w:p>
        </w:tc>
        <w:tc>
          <w:tcPr>
            <w:tcW w:w="3776" w:type="dxa"/>
            <w:tcBorders>
              <w:left w:val="single" w:sz="6" w:space="0" w:color="auto"/>
              <w:right w:val="single" w:sz="6" w:space="0" w:color="auto"/>
            </w:tcBorders>
          </w:tcPr>
          <w:p w:rsidR="00B17D80" w:rsidRDefault="00B17D80" w:rsidP="007B59FD">
            <w:pPr>
              <w:pStyle w:val="TAL"/>
            </w:pPr>
            <w:r>
              <w:t>[Perform electrical initialization]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152" w:type="dxa"/>
            <w:tcBorders>
              <w:left w:val="single" w:sz="6" w:space="0" w:color="auto"/>
              <w:right w:val="single" w:sz="6" w:space="0" w:color="auto"/>
            </w:tcBorders>
          </w:tcPr>
          <w:p w:rsidR="00B17D80" w:rsidRDefault="00B17D80" w:rsidP="007B59FD">
            <w:pPr>
              <w:pStyle w:val="TAC"/>
            </w:pPr>
            <w:r>
              <w:t xml:space="preserve">SIM2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ANSWER TO RESET 1.1</w:t>
            </w:r>
          </w:p>
        </w:tc>
        <w:tc>
          <w:tcPr>
            <w:tcW w:w="3776" w:type="dxa"/>
            <w:tcBorders>
              <w:left w:val="single" w:sz="6" w:space="0" w:color="auto"/>
              <w:right w:val="single" w:sz="6" w:space="0" w:color="auto"/>
            </w:tcBorders>
          </w:tcPr>
          <w:p w:rsidR="00B17D80" w:rsidRDefault="00B17D80" w:rsidP="007B59FD">
            <w:pPr>
              <w:pStyle w:val="TAL"/>
            </w:pPr>
            <w:r>
              <w:t>[ATR]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POWER ON CARD 1.1.1</w:t>
            </w:r>
          </w:p>
        </w:tc>
        <w:tc>
          <w:tcPr>
            <w:tcW w:w="3776" w:type="dxa"/>
            <w:tcBorders>
              <w:left w:val="single" w:sz="6" w:space="0" w:color="auto"/>
              <w:right w:val="single" w:sz="6" w:space="0" w:color="auto"/>
            </w:tcBorders>
          </w:tcPr>
          <w:p w:rsidR="00B17D80" w:rsidRDefault="00B17D80" w:rsidP="007B59FD">
            <w:pPr>
              <w:pStyle w:val="TAL"/>
            </w:pPr>
            <w:r>
              <w:t>[ATR]</w:t>
            </w:r>
          </w:p>
        </w:tc>
      </w:tr>
      <w:tr w:rsidR="00B17D80" w:rsidTr="007B59FD">
        <w:tblPrEx>
          <w:tblCellMar>
            <w:top w:w="0" w:type="dxa"/>
            <w:bottom w:w="0" w:type="dxa"/>
          </w:tblCellMar>
        </w:tblPrEx>
        <w:trPr>
          <w:cantSplit/>
          <w:jc w:val="center"/>
        </w:trPr>
        <w:tc>
          <w:tcPr>
            <w:tcW w:w="737" w:type="dxa"/>
            <w:tcBorders>
              <w:left w:val="single" w:sz="6" w:space="0" w:color="auto"/>
              <w:right w:val="single" w:sz="4" w:space="0" w:color="auto"/>
            </w:tcBorders>
          </w:tcPr>
          <w:p w:rsidR="00B17D80" w:rsidRDefault="00B17D80" w:rsidP="007B59FD">
            <w:pPr>
              <w:pStyle w:val="TAC"/>
            </w:pPr>
            <w:r>
              <w:t>7</w:t>
            </w:r>
          </w:p>
        </w:tc>
        <w:tc>
          <w:tcPr>
            <w:tcW w:w="1152" w:type="dxa"/>
            <w:tcBorders>
              <w:left w:val="single" w:sz="4" w:space="0" w:color="auto"/>
              <w:right w:val="single" w:sz="4"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4" w:space="0" w:color="auto"/>
              <w:right w:val="single" w:sz="6" w:space="0" w:color="auto"/>
            </w:tcBorders>
          </w:tcPr>
          <w:p w:rsidR="00B17D80" w:rsidRDefault="00B17D80" w:rsidP="007B59FD">
            <w:pPr>
              <w:pStyle w:val="TAL"/>
            </w:pPr>
            <w:r>
              <w:t>PROACTIVE COMMAND PENDING: PERFORM CARD APDU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PERFORM CARD APDU 1.1.1</w:t>
            </w:r>
          </w:p>
        </w:tc>
        <w:tc>
          <w:tcPr>
            <w:tcW w:w="3776" w:type="dxa"/>
            <w:tcBorders>
              <w:left w:val="single" w:sz="6" w:space="0" w:color="auto"/>
              <w:right w:val="single" w:sz="6" w:space="0" w:color="auto"/>
            </w:tcBorders>
          </w:tcPr>
          <w:p w:rsidR="00B17D80" w:rsidRDefault="00B17D80" w:rsidP="007B59FD">
            <w:pPr>
              <w:pStyle w:val="TAL"/>
            </w:pPr>
            <w:r>
              <w:t>[Select Masterfile]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SIM2</w:t>
            </w:r>
          </w:p>
        </w:tc>
        <w:tc>
          <w:tcPr>
            <w:tcW w:w="2892" w:type="dxa"/>
            <w:tcBorders>
              <w:left w:val="single" w:sz="6" w:space="0" w:color="auto"/>
              <w:right w:val="single" w:sz="6" w:space="0" w:color="auto"/>
            </w:tcBorders>
          </w:tcPr>
          <w:p w:rsidR="00B17D80" w:rsidRDefault="00B17D80" w:rsidP="007B59FD">
            <w:pPr>
              <w:pStyle w:val="TAL"/>
            </w:pPr>
            <w:r>
              <w:t>C-APDU: SELECT 1.1</w:t>
            </w:r>
          </w:p>
        </w:tc>
        <w:tc>
          <w:tcPr>
            <w:tcW w:w="3776" w:type="dxa"/>
            <w:tcBorders>
              <w:left w:val="single" w:sz="6" w:space="0" w:color="auto"/>
              <w:right w:val="single" w:sz="6" w:space="0" w:color="auto"/>
            </w:tcBorders>
          </w:tcPr>
          <w:p w:rsidR="00B17D80" w:rsidRDefault="00B17D80" w:rsidP="007B59FD">
            <w:pPr>
              <w:pStyle w:val="TAL"/>
            </w:pPr>
            <w:r>
              <w:t>[Select Masterfile]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152" w:type="dxa"/>
            <w:tcBorders>
              <w:left w:val="single" w:sz="6" w:space="0" w:color="auto"/>
              <w:right w:val="single" w:sz="6" w:space="0" w:color="auto"/>
            </w:tcBorders>
          </w:tcPr>
          <w:p w:rsidR="00B17D80" w:rsidRDefault="00B17D80" w:rsidP="007B59FD">
            <w:pPr>
              <w:pStyle w:val="TAC"/>
            </w:pPr>
            <w:r>
              <w:t xml:space="preserve">SIM2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R-APDU: SELECT 1.1</w:t>
            </w:r>
          </w:p>
        </w:tc>
        <w:tc>
          <w:tcPr>
            <w:tcW w:w="3776" w:type="dxa"/>
            <w:tcBorders>
              <w:left w:val="single" w:sz="6" w:space="0" w:color="auto"/>
              <w:right w:val="single" w:sz="6" w:space="0" w:color="auto"/>
            </w:tcBorders>
          </w:tcPr>
          <w:p w:rsidR="00B17D80" w:rsidRDefault="00B17D80" w:rsidP="007B59FD">
            <w:pPr>
              <w:pStyle w:val="TAL"/>
            </w:pPr>
            <w:r>
              <w:t>[Command performed successfully - length '1B' of response data]</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PERFORM CARD APDU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13</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PERFORM CARD APDU 1.1.2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14</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15</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PERFORM CARD APDU 1.1.2</w:t>
            </w:r>
          </w:p>
        </w:tc>
        <w:tc>
          <w:tcPr>
            <w:tcW w:w="3776" w:type="dxa"/>
            <w:tcBorders>
              <w:left w:val="single" w:sz="6" w:space="0" w:color="auto"/>
              <w:right w:val="single" w:sz="6" w:space="0" w:color="auto"/>
            </w:tcBorders>
          </w:tcPr>
          <w:p w:rsidR="00B17D80" w:rsidRDefault="00B17D80" w:rsidP="007B59FD">
            <w:pPr>
              <w:pStyle w:val="TAL"/>
            </w:pPr>
            <w:r>
              <w:t>[Get Response with length '1B']</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16</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SIM2</w:t>
            </w:r>
          </w:p>
        </w:tc>
        <w:tc>
          <w:tcPr>
            <w:tcW w:w="2892" w:type="dxa"/>
            <w:tcBorders>
              <w:left w:val="single" w:sz="6" w:space="0" w:color="auto"/>
              <w:right w:val="single" w:sz="6" w:space="0" w:color="auto"/>
            </w:tcBorders>
          </w:tcPr>
          <w:p w:rsidR="00B17D80" w:rsidRDefault="00B17D80" w:rsidP="007B59FD">
            <w:pPr>
              <w:pStyle w:val="TAL"/>
            </w:pPr>
            <w:r>
              <w:t>C-APDU: GET RESPONSE 1.1</w:t>
            </w:r>
          </w:p>
        </w:tc>
        <w:tc>
          <w:tcPr>
            <w:tcW w:w="3776" w:type="dxa"/>
            <w:tcBorders>
              <w:left w:val="single" w:sz="6" w:space="0" w:color="auto"/>
              <w:right w:val="single" w:sz="6" w:space="0" w:color="auto"/>
            </w:tcBorders>
          </w:tcPr>
          <w:p w:rsidR="00B17D80" w:rsidRDefault="00B17D80" w:rsidP="007B59FD">
            <w:pPr>
              <w:pStyle w:val="TAL"/>
            </w:pPr>
            <w:r>
              <w:t>[Get Response with length '1B']</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17</w:t>
            </w:r>
          </w:p>
        </w:tc>
        <w:tc>
          <w:tcPr>
            <w:tcW w:w="1152" w:type="dxa"/>
            <w:tcBorders>
              <w:left w:val="single" w:sz="6" w:space="0" w:color="auto"/>
              <w:right w:val="single" w:sz="6" w:space="0" w:color="auto"/>
            </w:tcBorders>
          </w:tcPr>
          <w:p w:rsidR="00B17D80" w:rsidRDefault="00B17D80" w:rsidP="007B59FD">
            <w:pPr>
              <w:pStyle w:val="TAC"/>
            </w:pPr>
            <w:r>
              <w:t xml:space="preserve">SIM2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R-APDU: GET RESPONSE 1.1</w:t>
            </w:r>
          </w:p>
        </w:tc>
        <w:tc>
          <w:tcPr>
            <w:tcW w:w="3776" w:type="dxa"/>
            <w:tcBorders>
              <w:left w:val="single" w:sz="6" w:space="0" w:color="auto"/>
              <w:right w:val="single" w:sz="6" w:space="0" w:color="auto"/>
            </w:tcBorders>
          </w:tcPr>
          <w:p w:rsidR="00B17D80" w:rsidRDefault="00B17D80" w:rsidP="007B59FD">
            <w:pPr>
              <w:pStyle w:val="TAL"/>
            </w:pPr>
            <w:r>
              <w:t>[Response data  with length '1B']</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18</w:t>
            </w:r>
          </w:p>
        </w:tc>
        <w:tc>
          <w:tcPr>
            <w:tcW w:w="11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PERFORM CARD APDU 1.1.2</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[Response data with length '1B']</w:t>
            </w:r>
          </w:p>
        </w:tc>
      </w:tr>
    </w:tbl>
    <w:p w:rsidR="00B17D80" w:rsidRDefault="00B17D80" w:rsidP="00B17D80">
      <w:pPr>
        <w:pStyle w:val="FP"/>
      </w:pPr>
    </w:p>
    <w:p w:rsidR="00B17D80" w:rsidRDefault="00B17D80" w:rsidP="00B17D80">
      <w:r>
        <w:t>PROACTIVE COMMAND  POWER ON CARD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POWER ON CARD</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X"/>
        <w:tabs>
          <w:tab w:val="left" w:pos="851"/>
        </w:tabs>
        <w:ind w:left="2835" w:hanging="2551"/>
        <w:rPr>
          <w:lang w:val="fr-FR"/>
        </w:rPr>
      </w:pPr>
      <w:r>
        <w:rPr>
          <w:lang w:val="fr-FR"/>
        </w:rPr>
        <w:tab/>
        <w:t>Destination device:</w:t>
      </w:r>
      <w:r>
        <w:rPr>
          <w:lang w:val="fr-FR"/>
        </w:rPr>
        <w:tab/>
        <w:t>Card reader 1</w:t>
      </w:r>
    </w:p>
    <w:p w:rsidR="00B17D80" w:rsidRDefault="00B17D80" w:rsidP="00B17D80">
      <w:r>
        <w:t>Coding:</w:t>
      </w:r>
    </w:p>
    <w:p w:rsidR="00B17D80" w:rsidRDefault="00B17D80" w:rsidP="00B17D80">
      <w:pPr>
        <w:pStyle w:val="TH"/>
      </w:pP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r>
    </w:tbl>
    <w:p w:rsidR="00B17D80" w:rsidRDefault="00B17D80" w:rsidP="00B17D80">
      <w:pPr>
        <w:pStyle w:val="FP"/>
      </w:pPr>
    </w:p>
    <w:p w:rsidR="00B17D80" w:rsidRDefault="00B17D80" w:rsidP="00B17D80">
      <w:r>
        <w:t>ANSWER TO RESET 1.1</w:t>
      </w:r>
    </w:p>
    <w:p w:rsidR="00B17D80" w:rsidRDefault="00B17D80" w:rsidP="00B17D80">
      <w:r>
        <w:t>Logically:</w:t>
      </w:r>
    </w:p>
    <w:p w:rsidR="00B17D80" w:rsidRDefault="00B17D80" w:rsidP="00B17D80">
      <w:pPr>
        <w:pStyle w:val="EW"/>
        <w:tabs>
          <w:tab w:val="left" w:pos="851"/>
        </w:tabs>
        <w:ind w:left="2835" w:hanging="2551"/>
      </w:pPr>
      <w:r>
        <w:tab/>
        <w:t>TS (Initial character):</w:t>
      </w:r>
      <w:r>
        <w:tab/>
        <w:t>'3B'</w:t>
      </w:r>
    </w:p>
    <w:p w:rsidR="00B17D80" w:rsidRDefault="00B17D80" w:rsidP="00B17D80">
      <w:pPr>
        <w:pStyle w:val="EW"/>
        <w:tabs>
          <w:tab w:val="left" w:pos="851"/>
        </w:tabs>
        <w:ind w:left="2835" w:hanging="2551"/>
      </w:pPr>
      <w:r>
        <w:tab/>
        <w:t>T0 (Format character):</w:t>
      </w:r>
      <w:r>
        <w:tab/>
        <w:t>'86' (Following interface characters: TD(1), number of historical characters: 6)</w:t>
      </w:r>
    </w:p>
    <w:p w:rsidR="00B17D80" w:rsidRDefault="00B17D80" w:rsidP="00B17D80">
      <w:pPr>
        <w:pStyle w:val="EW"/>
        <w:tabs>
          <w:tab w:val="left" w:pos="851"/>
        </w:tabs>
        <w:ind w:left="2835" w:hanging="2551"/>
      </w:pPr>
      <w:r>
        <w:tab/>
        <w:t>TD1:</w:t>
      </w:r>
      <w:r>
        <w:tab/>
        <w:t>'00' (Following interface characters: none, Transfer protocol: T=0)</w:t>
      </w:r>
    </w:p>
    <w:p w:rsidR="00B17D80" w:rsidRDefault="00B17D80" w:rsidP="00B17D80">
      <w:pPr>
        <w:pStyle w:val="EW"/>
        <w:tabs>
          <w:tab w:val="left" w:pos="851"/>
        </w:tabs>
        <w:ind w:left="2835" w:hanging="2551"/>
        <w:rPr>
          <w:lang w:val="fr-FR"/>
        </w:rPr>
      </w:pPr>
      <w:r>
        <w:tab/>
      </w:r>
      <w:r>
        <w:rPr>
          <w:lang w:val="fr-FR"/>
        </w:rPr>
        <w:t>T1:</w:t>
      </w:r>
      <w:r>
        <w:rPr>
          <w:lang w:val="fr-FR"/>
        </w:rPr>
        <w:tab/>
        <w:t>91</w:t>
      </w:r>
    </w:p>
    <w:p w:rsidR="00B17D80" w:rsidRDefault="00B17D80" w:rsidP="00B17D80">
      <w:pPr>
        <w:pStyle w:val="EW"/>
        <w:tabs>
          <w:tab w:val="left" w:pos="851"/>
        </w:tabs>
        <w:ind w:left="2835" w:hanging="2551"/>
        <w:rPr>
          <w:lang w:val="fr-FR"/>
        </w:rPr>
      </w:pPr>
      <w:r>
        <w:rPr>
          <w:lang w:val="fr-FR"/>
        </w:rPr>
        <w:tab/>
        <w:t>T2:</w:t>
      </w:r>
      <w:r>
        <w:rPr>
          <w:lang w:val="fr-FR"/>
        </w:rPr>
        <w:tab/>
        <w:t>99</w:t>
      </w:r>
    </w:p>
    <w:p w:rsidR="00B17D80" w:rsidRDefault="00B17D80" w:rsidP="00B17D80">
      <w:pPr>
        <w:pStyle w:val="EW"/>
        <w:tabs>
          <w:tab w:val="left" w:pos="851"/>
        </w:tabs>
        <w:ind w:left="2835" w:hanging="2551"/>
        <w:rPr>
          <w:lang w:val="fr-FR"/>
        </w:rPr>
      </w:pPr>
      <w:r>
        <w:rPr>
          <w:lang w:val="fr-FR"/>
        </w:rPr>
        <w:lastRenderedPageBreak/>
        <w:tab/>
        <w:t>T3:</w:t>
      </w:r>
      <w:r>
        <w:rPr>
          <w:lang w:val="fr-FR"/>
        </w:rPr>
        <w:tab/>
        <w:t>00</w:t>
      </w:r>
    </w:p>
    <w:p w:rsidR="00B17D80" w:rsidRDefault="00B17D80" w:rsidP="00B17D80">
      <w:pPr>
        <w:pStyle w:val="EW"/>
        <w:tabs>
          <w:tab w:val="left" w:pos="851"/>
        </w:tabs>
        <w:ind w:left="2835" w:hanging="2551"/>
        <w:rPr>
          <w:lang w:val="fr-FR"/>
        </w:rPr>
      </w:pPr>
      <w:r>
        <w:rPr>
          <w:lang w:val="fr-FR"/>
        </w:rPr>
        <w:tab/>
        <w:t>T4:</w:t>
      </w:r>
      <w:r>
        <w:rPr>
          <w:lang w:val="fr-FR"/>
        </w:rPr>
        <w:tab/>
        <w:t>12</w:t>
      </w:r>
    </w:p>
    <w:p w:rsidR="00B17D80" w:rsidRDefault="00B17D80" w:rsidP="00B17D80">
      <w:pPr>
        <w:pStyle w:val="EW"/>
        <w:tabs>
          <w:tab w:val="left" w:pos="851"/>
        </w:tabs>
        <w:ind w:left="2835" w:hanging="2551"/>
        <w:rPr>
          <w:lang w:val="fr-FR"/>
        </w:rPr>
      </w:pPr>
      <w:r>
        <w:rPr>
          <w:lang w:val="fr-FR"/>
        </w:rPr>
        <w:tab/>
        <w:t>T5:</w:t>
      </w:r>
      <w:r>
        <w:rPr>
          <w:lang w:val="fr-FR"/>
        </w:rPr>
        <w:tab/>
        <w:t>C1</w:t>
      </w:r>
    </w:p>
    <w:p w:rsidR="00B17D80" w:rsidRDefault="00B17D80" w:rsidP="00B17D80">
      <w:pPr>
        <w:pStyle w:val="EX"/>
        <w:tabs>
          <w:tab w:val="left" w:pos="851"/>
        </w:tabs>
        <w:ind w:left="2835" w:hanging="2551"/>
        <w:rPr>
          <w:lang w:val="fr-FR"/>
        </w:rPr>
      </w:pPr>
      <w:r>
        <w:rPr>
          <w:lang w:val="fr-FR"/>
        </w:rPr>
        <w:tab/>
        <w:t>T6:</w:t>
      </w:r>
      <w:r>
        <w:rPr>
          <w:lang w:val="fr-FR"/>
        </w:rPr>
        <w:tab/>
        <w:t>00</w:t>
      </w:r>
    </w:p>
    <w:p w:rsidR="00B17D80" w:rsidRDefault="00B17D80" w:rsidP="00B17D80">
      <w:pPr>
        <w:rPr>
          <w:lang w:val="fr-FR"/>
        </w:rPr>
      </w:pPr>
      <w:r w:rsidRPr="00D679DA">
        <w:rPr>
          <w:lang w:val="fr-FR"/>
        </w:rPr>
        <w:t>Coding:</w:t>
      </w:r>
    </w:p>
    <w:p w:rsidR="00B17D80" w:rsidRDefault="00B17D80" w:rsidP="00B17D80">
      <w:pPr>
        <w:pStyle w:val="TH"/>
        <w:rPr>
          <w:lang w:val="fr-FR"/>
        </w:rPr>
      </w:pPr>
    </w:p>
    <w:p w:rsidR="00B17D80" w:rsidRPr="00273E48" w:rsidRDefault="00B17D80" w:rsidP="00B17D80">
      <w:pPr>
        <w:pStyle w:val="TH"/>
        <w:spacing w:before="0" w:after="0"/>
        <w:rPr>
          <w:sz w:val="12"/>
          <w:szCs w:val="12"/>
          <w:lang w:val="fr-FR"/>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TERMINAL RESPONSE: POWER ON CARD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rPr>
          <w:lang w:val="fr-FR"/>
        </w:rPr>
      </w:pPr>
      <w:r>
        <w:tab/>
      </w:r>
      <w:r w:rsidRPr="00F51EF9">
        <w:rPr>
          <w:lang w:val="fr-FR"/>
        </w:rPr>
        <w:t>Command type:</w:t>
      </w:r>
      <w:r w:rsidRPr="00F51EF9">
        <w:rPr>
          <w:lang w:val="fr-FR"/>
        </w:rPr>
        <w:tab/>
        <w:t>POWER ON CARD</w:t>
      </w:r>
    </w:p>
    <w:p w:rsidR="00B17D80" w:rsidRDefault="00B17D80" w:rsidP="00B17D80">
      <w:pPr>
        <w:pStyle w:val="EW"/>
        <w:tabs>
          <w:tab w:val="left" w:pos="851"/>
        </w:tabs>
        <w:ind w:left="2835" w:hanging="2551"/>
        <w:rPr>
          <w:lang w:val="fr-FR"/>
        </w:rPr>
      </w:pPr>
      <w:r w:rsidRPr="00F51EF9">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324C44" w:rsidRDefault="00B17D80" w:rsidP="00B17D80">
      <w:pPr>
        <w:pStyle w:val="EW"/>
        <w:tabs>
          <w:tab w:val="left" w:pos="851"/>
        </w:tabs>
        <w:ind w:left="2835" w:hanging="2551"/>
        <w:rPr>
          <w:lang w:val="fr-FR"/>
        </w:rPr>
      </w:pPr>
      <w:r>
        <w:rPr>
          <w:lang w:val="fr-FR"/>
        </w:rPr>
        <w:tab/>
      </w:r>
      <w:r w:rsidRPr="00324C44">
        <w:rPr>
          <w:lang w:val="fr-FR"/>
        </w:rPr>
        <w:t>Destination device:</w:t>
      </w:r>
      <w:r w:rsidRPr="00324C44">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Card ATR</w:t>
      </w:r>
    </w:p>
    <w:p w:rsidR="00B17D80" w:rsidRDefault="00B17D80" w:rsidP="00B17D80">
      <w:pPr>
        <w:pStyle w:val="EW"/>
        <w:tabs>
          <w:tab w:val="left" w:pos="851"/>
        </w:tabs>
        <w:ind w:left="2835" w:hanging="2551"/>
      </w:pPr>
      <w:r>
        <w:tab/>
        <w:t>TS (Initial character):</w:t>
      </w:r>
      <w:r>
        <w:tab/>
        <w:t>'3B'</w:t>
      </w:r>
    </w:p>
    <w:p w:rsidR="00B17D80" w:rsidRDefault="00B17D80" w:rsidP="00B17D80">
      <w:pPr>
        <w:pStyle w:val="EW"/>
        <w:tabs>
          <w:tab w:val="left" w:pos="851"/>
        </w:tabs>
        <w:ind w:left="2835" w:hanging="2551"/>
      </w:pPr>
      <w:r>
        <w:tab/>
        <w:t>T0 (Format character):</w:t>
      </w:r>
      <w:r>
        <w:tab/>
        <w:t>'86' (Following interface characters: TD(1), number of historical characters: 6)</w:t>
      </w:r>
    </w:p>
    <w:p w:rsidR="00B17D80" w:rsidRDefault="00B17D80" w:rsidP="00B17D80">
      <w:pPr>
        <w:pStyle w:val="EW"/>
        <w:tabs>
          <w:tab w:val="left" w:pos="851"/>
        </w:tabs>
        <w:ind w:left="2835" w:hanging="2551"/>
      </w:pPr>
      <w:r>
        <w:tab/>
        <w:t>TD1:</w:t>
      </w:r>
      <w:r>
        <w:tab/>
        <w:t xml:space="preserve"> '00' (Following interface characters: none, Transfer protocol: T=0)</w:t>
      </w:r>
    </w:p>
    <w:p w:rsidR="00B17D80" w:rsidRDefault="00B17D80" w:rsidP="00B17D80">
      <w:pPr>
        <w:pStyle w:val="EW"/>
        <w:tabs>
          <w:tab w:val="left" w:pos="851"/>
        </w:tabs>
        <w:ind w:left="2835" w:hanging="2551"/>
        <w:rPr>
          <w:lang w:val="fr-FR"/>
        </w:rPr>
      </w:pPr>
      <w:r>
        <w:tab/>
      </w:r>
      <w:r>
        <w:rPr>
          <w:lang w:val="fr-FR"/>
        </w:rPr>
        <w:t>T1:</w:t>
      </w:r>
      <w:r>
        <w:rPr>
          <w:lang w:val="fr-FR"/>
        </w:rPr>
        <w:tab/>
        <w:t>91</w:t>
      </w:r>
    </w:p>
    <w:p w:rsidR="00B17D80" w:rsidRDefault="00B17D80" w:rsidP="00B17D80">
      <w:pPr>
        <w:pStyle w:val="EW"/>
        <w:tabs>
          <w:tab w:val="left" w:pos="851"/>
        </w:tabs>
        <w:ind w:left="2835" w:hanging="2551"/>
        <w:rPr>
          <w:lang w:val="fr-FR"/>
        </w:rPr>
      </w:pPr>
      <w:r>
        <w:rPr>
          <w:lang w:val="fr-FR"/>
        </w:rPr>
        <w:tab/>
        <w:t>T2:</w:t>
      </w:r>
      <w:r>
        <w:rPr>
          <w:lang w:val="fr-FR"/>
        </w:rPr>
        <w:tab/>
        <w:t>99</w:t>
      </w:r>
    </w:p>
    <w:p w:rsidR="00B17D80" w:rsidRDefault="00B17D80" w:rsidP="00B17D80">
      <w:pPr>
        <w:pStyle w:val="EW"/>
        <w:tabs>
          <w:tab w:val="left" w:pos="851"/>
        </w:tabs>
        <w:ind w:left="2835" w:hanging="2551"/>
        <w:rPr>
          <w:lang w:val="fr-FR"/>
        </w:rPr>
      </w:pPr>
      <w:r>
        <w:rPr>
          <w:lang w:val="fr-FR"/>
        </w:rPr>
        <w:tab/>
        <w:t>T3:</w:t>
      </w:r>
      <w:r>
        <w:rPr>
          <w:lang w:val="fr-FR"/>
        </w:rPr>
        <w:tab/>
        <w:t>00</w:t>
      </w:r>
    </w:p>
    <w:p w:rsidR="00B17D80" w:rsidRDefault="00B17D80" w:rsidP="00B17D80">
      <w:pPr>
        <w:pStyle w:val="EW"/>
        <w:tabs>
          <w:tab w:val="left" w:pos="851"/>
        </w:tabs>
        <w:ind w:left="2835" w:hanging="2551"/>
        <w:rPr>
          <w:lang w:val="fr-FR"/>
        </w:rPr>
      </w:pPr>
      <w:r>
        <w:rPr>
          <w:lang w:val="fr-FR"/>
        </w:rPr>
        <w:tab/>
        <w:t>T4:</w:t>
      </w:r>
      <w:r>
        <w:rPr>
          <w:lang w:val="fr-FR"/>
        </w:rPr>
        <w:tab/>
        <w:t>12</w:t>
      </w:r>
    </w:p>
    <w:p w:rsidR="00B17D80" w:rsidRDefault="00B17D80" w:rsidP="00B17D80">
      <w:pPr>
        <w:pStyle w:val="EW"/>
        <w:tabs>
          <w:tab w:val="left" w:pos="851"/>
        </w:tabs>
        <w:ind w:left="2835" w:hanging="2551"/>
        <w:rPr>
          <w:lang w:val="fr-FR"/>
        </w:rPr>
      </w:pPr>
      <w:r>
        <w:rPr>
          <w:lang w:val="fr-FR"/>
        </w:rPr>
        <w:tab/>
        <w:t>T5:</w:t>
      </w:r>
      <w:r>
        <w:rPr>
          <w:lang w:val="fr-FR"/>
        </w:rPr>
        <w:tab/>
        <w:t>C1</w:t>
      </w:r>
    </w:p>
    <w:p w:rsidR="00B17D80" w:rsidRDefault="00B17D80" w:rsidP="00B17D80">
      <w:pPr>
        <w:pStyle w:val="EX"/>
        <w:tabs>
          <w:tab w:val="left" w:pos="851"/>
        </w:tabs>
        <w:ind w:left="2835" w:hanging="2551"/>
        <w:rPr>
          <w:lang w:val="fr-FR"/>
        </w:rPr>
      </w:pPr>
      <w:r>
        <w:rPr>
          <w:lang w:val="fr-FR"/>
        </w:rPr>
        <w:tab/>
        <w:t>T6:</w:t>
      </w:r>
      <w:r>
        <w:rPr>
          <w:lang w:val="fr-FR"/>
        </w:rPr>
        <w:tab/>
        <w:t>00</w:t>
      </w:r>
    </w:p>
    <w:p w:rsidR="00B17D80" w:rsidRDefault="00B17D80" w:rsidP="00B17D80">
      <w:pPr>
        <w:rPr>
          <w:lang w:val="fr-FR"/>
        </w:rPr>
      </w:pPr>
      <w:r w:rsidRPr="00D679DA">
        <w:rPr>
          <w:lang w:val="fr-FR"/>
        </w:rPr>
        <w:t>Coding:</w:t>
      </w:r>
    </w:p>
    <w:p w:rsidR="00B17D80" w:rsidRDefault="00B17D80" w:rsidP="00B17D80">
      <w:pPr>
        <w:pStyle w:val="TH"/>
        <w:rPr>
          <w:lang w:val="fr-FR"/>
        </w:rPr>
      </w:pPr>
    </w:p>
    <w:p w:rsidR="00B17D80" w:rsidRPr="00273E48" w:rsidRDefault="00B17D80" w:rsidP="00B17D80">
      <w:pPr>
        <w:pStyle w:val="TH"/>
        <w:spacing w:before="0" w:after="0"/>
        <w:rPr>
          <w:sz w:val="12"/>
          <w:szCs w:val="12"/>
          <w:lang w:val="fr-FR"/>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PERFORM CARD APDU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rPr>
          <w:lang w:val="fr-FR"/>
        </w:rPr>
      </w:pPr>
      <w:r>
        <w:tab/>
      </w:r>
      <w:r w:rsidRPr="00F51EF9">
        <w:rPr>
          <w:lang w:val="fr-FR"/>
        </w:rPr>
        <w:t>Command type:</w:t>
      </w:r>
      <w:r w:rsidRPr="00F51EF9">
        <w:rPr>
          <w:lang w:val="fr-FR"/>
        </w:rPr>
        <w:tab/>
        <w:t>PERFORM CARD APDU</w:t>
      </w:r>
    </w:p>
    <w:p w:rsidR="00B17D80" w:rsidRDefault="00B17D80" w:rsidP="00B17D80">
      <w:pPr>
        <w:pStyle w:val="EW"/>
        <w:tabs>
          <w:tab w:val="left" w:pos="851"/>
        </w:tabs>
        <w:ind w:left="2835" w:hanging="2551"/>
        <w:rPr>
          <w:lang w:val="fr-FR"/>
        </w:rPr>
      </w:pPr>
      <w:r w:rsidRPr="00F51EF9">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55733B" w:rsidRDefault="00B17D80" w:rsidP="00B17D80">
      <w:pPr>
        <w:pStyle w:val="EW"/>
        <w:tabs>
          <w:tab w:val="left" w:pos="851"/>
        </w:tabs>
        <w:ind w:left="2835" w:hanging="2551"/>
      </w:pPr>
      <w:r>
        <w:rPr>
          <w:lang w:val="fr-FR"/>
        </w:rPr>
        <w:tab/>
      </w:r>
      <w:r w:rsidRPr="0055733B">
        <w:t>Destination device:</w:t>
      </w:r>
      <w:r w:rsidRPr="0055733B">
        <w:tab/>
        <w:t>Card Reader 1</w:t>
      </w:r>
    </w:p>
    <w:p w:rsidR="00B17D80" w:rsidRDefault="00B17D80" w:rsidP="00B17D80">
      <w:pPr>
        <w:pStyle w:val="EW"/>
        <w:tabs>
          <w:tab w:val="left" w:pos="851"/>
        </w:tabs>
        <w:ind w:left="2835" w:hanging="2551"/>
      </w:pPr>
      <w:r>
        <w:t>C-APDU</w:t>
      </w:r>
    </w:p>
    <w:p w:rsidR="00B17D80" w:rsidRDefault="00B17D80" w:rsidP="00B17D80">
      <w:pPr>
        <w:pStyle w:val="EW"/>
        <w:tabs>
          <w:tab w:val="left" w:pos="851"/>
        </w:tabs>
        <w:ind w:left="2835" w:hanging="2551"/>
      </w:pPr>
      <w:r>
        <w:tab/>
        <w:t>Class:</w:t>
      </w:r>
      <w:r>
        <w:tab/>
        <w:t>'A0'</w:t>
      </w:r>
    </w:p>
    <w:p w:rsidR="00B17D80" w:rsidRDefault="00B17D80" w:rsidP="00B17D80">
      <w:pPr>
        <w:pStyle w:val="EW"/>
        <w:tabs>
          <w:tab w:val="left" w:pos="851"/>
        </w:tabs>
        <w:ind w:left="2835" w:hanging="2551"/>
      </w:pPr>
      <w:r>
        <w:tab/>
        <w:t>Instruction:</w:t>
      </w:r>
      <w:r>
        <w:tab/>
        <w:t>SELECT</w:t>
      </w:r>
    </w:p>
    <w:p w:rsidR="00B17D80" w:rsidRDefault="00B17D80" w:rsidP="00B17D80">
      <w:pPr>
        <w:pStyle w:val="EW"/>
        <w:tabs>
          <w:tab w:val="left" w:pos="851"/>
        </w:tabs>
        <w:ind w:left="2835" w:hanging="2551"/>
      </w:pPr>
      <w:r>
        <w:tab/>
        <w:t>P1 parameter:</w:t>
      </w:r>
      <w:r>
        <w:tab/>
        <w:t>'00'</w:t>
      </w:r>
    </w:p>
    <w:p w:rsidR="00B17D80" w:rsidRDefault="00B17D80" w:rsidP="00B17D80">
      <w:pPr>
        <w:pStyle w:val="EW"/>
        <w:tabs>
          <w:tab w:val="left" w:pos="851"/>
        </w:tabs>
        <w:ind w:left="2835" w:hanging="2551"/>
      </w:pPr>
      <w:r>
        <w:tab/>
        <w:t>P2 parameter:</w:t>
      </w:r>
      <w:r>
        <w:tab/>
        <w:t>'00'</w:t>
      </w:r>
    </w:p>
    <w:p w:rsidR="00B17D80" w:rsidRDefault="00B17D80" w:rsidP="00B17D80">
      <w:pPr>
        <w:pStyle w:val="EW"/>
        <w:tabs>
          <w:tab w:val="left" w:pos="851"/>
        </w:tabs>
        <w:ind w:left="2835" w:hanging="2551"/>
      </w:pPr>
      <w:r>
        <w:tab/>
        <w:t>Lc:</w:t>
      </w:r>
      <w:r>
        <w:tab/>
        <w:t>'02'</w:t>
      </w:r>
    </w:p>
    <w:p w:rsidR="00B17D80" w:rsidRDefault="00B17D80" w:rsidP="00B17D80">
      <w:pPr>
        <w:pStyle w:val="EX"/>
        <w:tabs>
          <w:tab w:val="left" w:pos="851"/>
        </w:tabs>
        <w:ind w:left="2835" w:hanging="2551"/>
      </w:pPr>
      <w:r>
        <w:tab/>
        <w:t>Data:</w:t>
      </w:r>
      <w:r>
        <w:tab/>
        <w:t>Master File</w:t>
      </w:r>
    </w:p>
    <w:p w:rsidR="00B17D80" w:rsidRDefault="00B17D80" w:rsidP="00B17D80">
      <w:pPr>
        <w:keepNext/>
        <w:keepLines/>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A2</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C-APDU: SELECT 1.1</w:t>
      </w:r>
    </w:p>
    <w:p w:rsidR="00B17D80" w:rsidRDefault="00B17D80" w:rsidP="00B17D80">
      <w:r>
        <w:t>Logically:</w:t>
      </w:r>
    </w:p>
    <w:p w:rsidR="00B17D80" w:rsidRDefault="00B17D80" w:rsidP="00B17D80">
      <w:pPr>
        <w:pStyle w:val="EW"/>
        <w:tabs>
          <w:tab w:val="left" w:pos="851"/>
        </w:tabs>
        <w:ind w:left="2835" w:hanging="2551"/>
      </w:pPr>
      <w:r>
        <w:t>C-APDU</w:t>
      </w:r>
    </w:p>
    <w:p w:rsidR="00B17D80" w:rsidRDefault="00B17D80" w:rsidP="00B17D80">
      <w:pPr>
        <w:pStyle w:val="EW"/>
        <w:tabs>
          <w:tab w:val="left" w:pos="851"/>
        </w:tabs>
        <w:ind w:left="2835" w:hanging="2551"/>
      </w:pPr>
      <w:r>
        <w:tab/>
        <w:t>Class:</w:t>
      </w:r>
      <w:r>
        <w:tab/>
        <w:t>'A0'</w:t>
      </w:r>
    </w:p>
    <w:p w:rsidR="00B17D80" w:rsidRDefault="00B17D80" w:rsidP="00B17D80">
      <w:pPr>
        <w:pStyle w:val="EW"/>
        <w:tabs>
          <w:tab w:val="left" w:pos="851"/>
        </w:tabs>
        <w:ind w:left="2835" w:hanging="2551"/>
      </w:pPr>
      <w:r>
        <w:tab/>
        <w:t>Instruction:</w:t>
      </w:r>
      <w:r>
        <w:tab/>
        <w:t>SELECT</w:t>
      </w:r>
    </w:p>
    <w:p w:rsidR="00B17D80" w:rsidRDefault="00B17D80" w:rsidP="00B17D80">
      <w:pPr>
        <w:pStyle w:val="EW"/>
        <w:tabs>
          <w:tab w:val="left" w:pos="851"/>
        </w:tabs>
        <w:ind w:left="2835" w:hanging="2551"/>
      </w:pPr>
      <w:r>
        <w:tab/>
        <w:t>P1 parameter:</w:t>
      </w:r>
      <w:r>
        <w:tab/>
        <w:t>'00'</w:t>
      </w:r>
    </w:p>
    <w:p w:rsidR="00B17D80" w:rsidRDefault="00B17D80" w:rsidP="00B17D80">
      <w:pPr>
        <w:pStyle w:val="EW"/>
        <w:tabs>
          <w:tab w:val="left" w:pos="851"/>
        </w:tabs>
        <w:ind w:left="2835" w:hanging="2551"/>
      </w:pPr>
      <w:r>
        <w:tab/>
        <w:t>P2 parameter:</w:t>
      </w:r>
      <w:r>
        <w:tab/>
        <w:t>'00'</w:t>
      </w:r>
    </w:p>
    <w:p w:rsidR="00B17D80" w:rsidRDefault="00B17D80" w:rsidP="00B17D80">
      <w:pPr>
        <w:pStyle w:val="EW"/>
        <w:tabs>
          <w:tab w:val="left" w:pos="851"/>
        </w:tabs>
        <w:ind w:left="2835" w:hanging="2551"/>
      </w:pPr>
      <w:r>
        <w:tab/>
        <w:t>Lc:</w:t>
      </w:r>
      <w:r>
        <w:tab/>
        <w:t>'02'</w:t>
      </w:r>
    </w:p>
    <w:p w:rsidR="00B17D80" w:rsidRDefault="00B17D80" w:rsidP="00B17D80">
      <w:pPr>
        <w:pStyle w:val="EX"/>
        <w:tabs>
          <w:tab w:val="left" w:pos="851"/>
        </w:tabs>
        <w:ind w:left="2835" w:hanging="2551"/>
      </w:pPr>
      <w:r>
        <w:tab/>
        <w:t>Data:</w:t>
      </w:r>
      <w:r>
        <w:tab/>
        <w:t>Master File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R-APDU: SELECT 1.1</w:t>
      </w:r>
    </w:p>
    <w:p w:rsidR="00B17D80" w:rsidRDefault="00B17D80" w:rsidP="00B17D80">
      <w:r>
        <w:t>Logically:</w:t>
      </w:r>
    </w:p>
    <w:p w:rsidR="00B17D80" w:rsidRDefault="00B17D80" w:rsidP="00B17D80">
      <w:pPr>
        <w:pStyle w:val="EW"/>
        <w:tabs>
          <w:tab w:val="left" w:pos="851"/>
        </w:tabs>
      </w:pPr>
      <w:r>
        <w:t>Status Words</w:t>
      </w:r>
    </w:p>
    <w:p w:rsidR="00B17D80" w:rsidRDefault="00B17D80" w:rsidP="00B17D80">
      <w:pPr>
        <w:pStyle w:val="EX"/>
        <w:tabs>
          <w:tab w:val="left" w:pos="851"/>
        </w:tabs>
        <w:ind w:left="2835" w:hanging="2551"/>
      </w:pPr>
      <w:r>
        <w:tab/>
        <w:t>SW1 / SW2:</w:t>
      </w:r>
      <w:r>
        <w:tab/>
        <w:t>Command performed successfully - length '1B' of response data</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r>
    </w:tbl>
    <w:p w:rsidR="00B17D80" w:rsidRDefault="00B17D80" w:rsidP="00B17D80">
      <w:pPr>
        <w:pStyle w:val="FP"/>
      </w:pPr>
    </w:p>
    <w:p w:rsidR="00B17D80" w:rsidRDefault="00B17D80" w:rsidP="00B17D80">
      <w:r>
        <w:t>TERMINAL RESPONSE: PERFORM CARD APDU 1.1.1</w:t>
      </w:r>
    </w:p>
    <w:p w:rsidR="00B17D80" w:rsidRDefault="00B17D80" w:rsidP="00B17D80">
      <w:r>
        <w:t>Logically:</w:t>
      </w:r>
    </w:p>
    <w:p w:rsidR="00B17D80" w:rsidRDefault="00B17D80" w:rsidP="00B17D80">
      <w:pPr>
        <w:pStyle w:val="EW"/>
        <w:tabs>
          <w:tab w:val="left" w:pos="851"/>
          <w:tab w:val="left" w:pos="1134"/>
        </w:tabs>
        <w:ind w:left="2835" w:hanging="2551"/>
      </w:pPr>
      <w:r>
        <w:t>Command details</w:t>
      </w:r>
    </w:p>
    <w:p w:rsidR="00B17D80" w:rsidRDefault="00B17D80" w:rsidP="00B17D80">
      <w:pPr>
        <w:pStyle w:val="EW"/>
        <w:tabs>
          <w:tab w:val="left" w:pos="851"/>
          <w:tab w:val="left" w:pos="1134"/>
        </w:tabs>
        <w:ind w:left="2835" w:hanging="2551"/>
      </w:pPr>
      <w:r>
        <w:tab/>
        <w:t>Command number:</w:t>
      </w:r>
      <w:r>
        <w:tab/>
        <w:t>1</w:t>
      </w:r>
    </w:p>
    <w:p w:rsidR="00B17D80" w:rsidRPr="00D679DA" w:rsidRDefault="00B17D80" w:rsidP="00B17D80">
      <w:pPr>
        <w:pStyle w:val="EW"/>
        <w:tabs>
          <w:tab w:val="left" w:pos="851"/>
          <w:tab w:val="left" w:pos="1134"/>
        </w:tabs>
        <w:ind w:left="2835" w:hanging="2551"/>
        <w:rPr>
          <w:lang w:val="fr-FR"/>
        </w:rPr>
      </w:pPr>
      <w:r>
        <w:tab/>
      </w:r>
      <w:r w:rsidRPr="00D679DA">
        <w:rPr>
          <w:lang w:val="fr-FR"/>
        </w:rPr>
        <w:t>Command type:</w:t>
      </w:r>
      <w:r w:rsidRPr="00D679DA">
        <w:rPr>
          <w:lang w:val="fr-FR"/>
        </w:rPr>
        <w:tab/>
        <w:t>PERFORM CARD APDU</w:t>
      </w:r>
    </w:p>
    <w:p w:rsidR="00B17D80" w:rsidRDefault="00B17D80" w:rsidP="00B17D80">
      <w:pPr>
        <w:pStyle w:val="EW"/>
        <w:tabs>
          <w:tab w:val="left" w:pos="851"/>
          <w:tab w:val="left" w:pos="1134"/>
        </w:tabs>
        <w:ind w:left="2835" w:hanging="2551"/>
        <w:rPr>
          <w:lang w:val="fr-FR"/>
        </w:rPr>
      </w:pPr>
      <w:r w:rsidRPr="00D679DA">
        <w:rPr>
          <w:lang w:val="fr-FR"/>
        </w:rPr>
        <w:tab/>
      </w:r>
      <w:r>
        <w:rPr>
          <w:lang w:val="fr-FR"/>
        </w:rPr>
        <w:t>Command qualifier:</w:t>
      </w:r>
      <w:r>
        <w:rPr>
          <w:lang w:val="fr-FR"/>
        </w:rPr>
        <w:tab/>
        <w:t>"00"</w:t>
      </w:r>
    </w:p>
    <w:p w:rsidR="00B17D80" w:rsidRDefault="00B17D80" w:rsidP="00B17D80">
      <w:pPr>
        <w:pStyle w:val="EW"/>
        <w:tabs>
          <w:tab w:val="left" w:pos="851"/>
          <w:tab w:val="left" w:pos="1134"/>
        </w:tabs>
        <w:ind w:left="2835" w:hanging="2551"/>
        <w:rPr>
          <w:lang w:val="fr-FR"/>
        </w:rPr>
      </w:pPr>
      <w:r>
        <w:rPr>
          <w:lang w:val="fr-FR"/>
        </w:rPr>
        <w:t>Device identities</w:t>
      </w:r>
    </w:p>
    <w:p w:rsidR="00B17D80" w:rsidRDefault="00B17D80" w:rsidP="00B17D80">
      <w:pPr>
        <w:pStyle w:val="EW"/>
        <w:tabs>
          <w:tab w:val="left" w:pos="851"/>
          <w:tab w:val="left" w:pos="1134"/>
        </w:tabs>
        <w:ind w:left="2835" w:hanging="2551"/>
        <w:rPr>
          <w:lang w:val="fr-FR"/>
        </w:rPr>
      </w:pPr>
      <w:r>
        <w:rPr>
          <w:lang w:val="fr-FR"/>
        </w:rPr>
        <w:tab/>
        <w:t>Source device:</w:t>
      </w:r>
      <w:r>
        <w:rPr>
          <w:lang w:val="fr-FR"/>
        </w:rPr>
        <w:tab/>
        <w:t>ME</w:t>
      </w:r>
    </w:p>
    <w:p w:rsidR="00B17D80" w:rsidRPr="00273E48" w:rsidRDefault="00B17D80" w:rsidP="00B17D80">
      <w:pPr>
        <w:pStyle w:val="EW"/>
        <w:tabs>
          <w:tab w:val="left" w:pos="851"/>
          <w:tab w:val="left" w:pos="1134"/>
        </w:tabs>
        <w:ind w:left="2835" w:hanging="2551"/>
      </w:pPr>
      <w:r>
        <w:rPr>
          <w:lang w:val="fr-FR"/>
        </w:rPr>
        <w:tab/>
      </w:r>
      <w:r w:rsidRPr="00273E48">
        <w:t>Destination device:</w:t>
      </w:r>
      <w:r w:rsidRPr="00273E48">
        <w:tab/>
        <w:t>SIM</w:t>
      </w:r>
    </w:p>
    <w:p w:rsidR="00B17D80" w:rsidRDefault="00B17D80" w:rsidP="00B17D80">
      <w:pPr>
        <w:pStyle w:val="EW"/>
        <w:tabs>
          <w:tab w:val="left" w:pos="851"/>
          <w:tab w:val="left" w:pos="1134"/>
        </w:tabs>
        <w:ind w:left="2835" w:hanging="2551"/>
      </w:pPr>
      <w:r>
        <w:t>Result</w:t>
      </w:r>
    </w:p>
    <w:p w:rsidR="00B17D80" w:rsidRDefault="00B17D80" w:rsidP="00B17D80">
      <w:pPr>
        <w:pStyle w:val="EW"/>
        <w:tabs>
          <w:tab w:val="left" w:pos="851"/>
          <w:tab w:val="left" w:pos="1134"/>
        </w:tabs>
        <w:ind w:left="2835" w:hanging="2551"/>
      </w:pPr>
      <w:r>
        <w:tab/>
        <w:t>General Result:</w:t>
      </w:r>
      <w:r>
        <w:tab/>
        <w:t>Command performed successfully</w:t>
      </w:r>
    </w:p>
    <w:p w:rsidR="00B17D80" w:rsidRDefault="00B17D80" w:rsidP="00B17D80">
      <w:pPr>
        <w:pStyle w:val="EW"/>
        <w:tabs>
          <w:tab w:val="left" w:pos="851"/>
          <w:tab w:val="left" w:pos="1134"/>
        </w:tabs>
        <w:ind w:left="2835" w:hanging="2551"/>
      </w:pPr>
      <w:r>
        <w:t>R-APDU</w:t>
      </w:r>
    </w:p>
    <w:p w:rsidR="00B17D80" w:rsidRDefault="00B17D80" w:rsidP="00B17D80">
      <w:pPr>
        <w:pStyle w:val="EW"/>
        <w:tabs>
          <w:tab w:val="left" w:pos="851"/>
          <w:tab w:val="left" w:pos="1134"/>
        </w:tabs>
        <w:ind w:left="2835" w:hanging="2551"/>
      </w:pPr>
      <w:r>
        <w:tab/>
        <w:t>Status Words</w:t>
      </w:r>
    </w:p>
    <w:p w:rsidR="00B17D80" w:rsidRDefault="00B17D80" w:rsidP="00B17D80">
      <w:pPr>
        <w:pStyle w:val="EX"/>
        <w:tabs>
          <w:tab w:val="left" w:pos="851"/>
          <w:tab w:val="left" w:pos="1134"/>
        </w:tabs>
        <w:ind w:left="2835" w:hanging="2551"/>
      </w:pPr>
      <w:r>
        <w:tab/>
      </w:r>
      <w:r>
        <w:tab/>
        <w:t>SW1 / SW2:</w:t>
      </w:r>
      <w:r>
        <w:tab/>
        <w:t>Command performed successfully - length '1B' of response data</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PERFORM CARD APDU 1.1.2</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Pr="00F51EF9" w:rsidRDefault="00B17D80" w:rsidP="00B17D80">
      <w:pPr>
        <w:pStyle w:val="EW"/>
        <w:tabs>
          <w:tab w:val="left" w:pos="851"/>
        </w:tabs>
        <w:ind w:left="2835" w:hanging="2551"/>
        <w:rPr>
          <w:lang w:val="fr-FR"/>
        </w:rPr>
      </w:pPr>
      <w:r>
        <w:tab/>
      </w:r>
      <w:r w:rsidRPr="00F51EF9">
        <w:rPr>
          <w:lang w:val="fr-FR"/>
        </w:rPr>
        <w:t>Command type:</w:t>
      </w:r>
      <w:r w:rsidRPr="00F51EF9">
        <w:rPr>
          <w:lang w:val="fr-FR"/>
        </w:rPr>
        <w:tab/>
        <w:t>PERFORM CARD APDU</w:t>
      </w:r>
    </w:p>
    <w:p w:rsidR="00B17D80" w:rsidRDefault="00B17D80" w:rsidP="00B17D80">
      <w:pPr>
        <w:pStyle w:val="EW"/>
        <w:tabs>
          <w:tab w:val="left" w:pos="851"/>
        </w:tabs>
        <w:ind w:left="2835" w:hanging="2551"/>
        <w:rPr>
          <w:lang w:val="fr-FR"/>
        </w:rPr>
      </w:pPr>
      <w:r w:rsidRPr="00F51EF9">
        <w:rPr>
          <w:lang w:val="fr-FR"/>
        </w:rPr>
        <w:lastRenderedPageBreak/>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55733B" w:rsidRDefault="00B17D80" w:rsidP="00B17D80">
      <w:pPr>
        <w:pStyle w:val="EW"/>
        <w:tabs>
          <w:tab w:val="left" w:pos="851"/>
        </w:tabs>
        <w:ind w:left="2835" w:hanging="2551"/>
      </w:pPr>
      <w:r>
        <w:rPr>
          <w:lang w:val="fr-FR"/>
        </w:rPr>
        <w:tab/>
      </w:r>
      <w:r w:rsidRPr="0055733B">
        <w:t>Destination device:</w:t>
      </w:r>
      <w:r w:rsidRPr="0055733B">
        <w:tab/>
        <w:t>Card Reader 1</w:t>
      </w:r>
    </w:p>
    <w:p w:rsidR="00B17D80" w:rsidRDefault="00B17D80" w:rsidP="00B17D80">
      <w:pPr>
        <w:pStyle w:val="EW"/>
        <w:tabs>
          <w:tab w:val="left" w:pos="851"/>
        </w:tabs>
        <w:ind w:left="2835" w:hanging="2551"/>
      </w:pPr>
      <w:r>
        <w:t>C-APDU</w:t>
      </w:r>
    </w:p>
    <w:p w:rsidR="00B17D80" w:rsidRDefault="00B17D80" w:rsidP="00B17D80">
      <w:pPr>
        <w:pStyle w:val="EW"/>
        <w:tabs>
          <w:tab w:val="left" w:pos="851"/>
        </w:tabs>
        <w:ind w:left="2835" w:hanging="2551"/>
      </w:pPr>
      <w:r>
        <w:tab/>
        <w:t>Class:</w:t>
      </w:r>
      <w:r>
        <w:tab/>
        <w:t>'A0'</w:t>
      </w:r>
    </w:p>
    <w:p w:rsidR="00B17D80" w:rsidRDefault="00B17D80" w:rsidP="00B17D80">
      <w:pPr>
        <w:pStyle w:val="EW"/>
        <w:tabs>
          <w:tab w:val="left" w:pos="851"/>
        </w:tabs>
        <w:ind w:left="2835" w:hanging="2551"/>
      </w:pPr>
      <w:r>
        <w:tab/>
        <w:t>Instruction:</w:t>
      </w:r>
      <w:r>
        <w:tab/>
        <w:t>GET RESPONSE</w:t>
      </w:r>
    </w:p>
    <w:p w:rsidR="00B17D80" w:rsidRPr="00D679DA" w:rsidRDefault="00B17D80" w:rsidP="00B17D80">
      <w:pPr>
        <w:pStyle w:val="EW"/>
        <w:tabs>
          <w:tab w:val="left" w:pos="851"/>
        </w:tabs>
        <w:ind w:left="2835" w:hanging="2551"/>
      </w:pPr>
      <w:r>
        <w:tab/>
      </w:r>
      <w:r w:rsidRPr="00D679DA">
        <w:t>P1 parameter:</w:t>
      </w:r>
      <w:r w:rsidRPr="00D679DA">
        <w:tab/>
        <w:t>'00'</w:t>
      </w:r>
    </w:p>
    <w:p w:rsidR="00B17D80" w:rsidRPr="00D679DA" w:rsidRDefault="00B17D80" w:rsidP="00B17D80">
      <w:pPr>
        <w:pStyle w:val="EW"/>
        <w:tabs>
          <w:tab w:val="left" w:pos="851"/>
        </w:tabs>
        <w:ind w:left="2835" w:hanging="2551"/>
      </w:pPr>
      <w:r w:rsidRPr="00D679DA">
        <w:tab/>
        <w:t>P2 parameter:</w:t>
      </w:r>
      <w:r w:rsidRPr="00D679DA">
        <w:tab/>
        <w:t>'00'</w:t>
      </w:r>
    </w:p>
    <w:p w:rsidR="00B17D80" w:rsidRDefault="00B17D80" w:rsidP="00B17D80">
      <w:pPr>
        <w:pStyle w:val="EX"/>
        <w:tabs>
          <w:tab w:val="left" w:pos="851"/>
        </w:tabs>
        <w:ind w:left="2835" w:hanging="2551"/>
        <w:rPr>
          <w:lang w:val="fr-FR"/>
        </w:rPr>
      </w:pPr>
      <w:r w:rsidRPr="00D679DA">
        <w:tab/>
      </w:r>
      <w:r>
        <w:rPr>
          <w:lang w:val="fr-FR"/>
        </w:rPr>
        <w:t>Le:</w:t>
      </w:r>
      <w:r>
        <w:rPr>
          <w:lang w:val="fr-FR"/>
        </w:rPr>
        <w:tab/>
        <w:t>'1B'</w:t>
      </w:r>
    </w:p>
    <w:p w:rsidR="00B17D80" w:rsidRDefault="00B17D80" w:rsidP="00B17D80">
      <w:pPr>
        <w:keepNext/>
        <w:rPr>
          <w:lang w:val="fr-FR"/>
        </w:rPr>
      </w:pPr>
      <w:r>
        <w:rPr>
          <w:lang w:val="fr-FR"/>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A2</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C-APDU: GET RESPONSE 1.1</w:t>
      </w:r>
    </w:p>
    <w:p w:rsidR="00B17D80" w:rsidRDefault="00B17D80" w:rsidP="00B17D80">
      <w:r>
        <w:t>Logically:</w:t>
      </w:r>
    </w:p>
    <w:p w:rsidR="00B17D80" w:rsidRDefault="00B17D80" w:rsidP="00B17D80">
      <w:pPr>
        <w:pStyle w:val="EW"/>
        <w:tabs>
          <w:tab w:val="left" w:pos="851"/>
        </w:tabs>
        <w:ind w:left="2835" w:hanging="2551"/>
      </w:pPr>
      <w:r>
        <w:t>C-APDU</w:t>
      </w:r>
    </w:p>
    <w:p w:rsidR="00B17D80" w:rsidRDefault="00B17D80" w:rsidP="00B17D80">
      <w:pPr>
        <w:pStyle w:val="EW"/>
        <w:tabs>
          <w:tab w:val="left" w:pos="851"/>
        </w:tabs>
        <w:ind w:left="2835" w:hanging="2551"/>
      </w:pPr>
      <w:r>
        <w:tab/>
        <w:t>Class:</w:t>
      </w:r>
      <w:r>
        <w:tab/>
        <w:t>'A0'</w:t>
      </w:r>
    </w:p>
    <w:p w:rsidR="00B17D80" w:rsidRDefault="00B17D80" w:rsidP="00B17D80">
      <w:pPr>
        <w:pStyle w:val="EW"/>
        <w:tabs>
          <w:tab w:val="left" w:pos="851"/>
        </w:tabs>
        <w:ind w:left="2835" w:hanging="2551"/>
      </w:pPr>
      <w:r>
        <w:tab/>
        <w:t>Instruction:</w:t>
      </w:r>
      <w:r>
        <w:tab/>
        <w:t>GET RESPONSE</w:t>
      </w:r>
    </w:p>
    <w:p w:rsidR="00B17D80" w:rsidRDefault="00B17D80" w:rsidP="00B17D80">
      <w:pPr>
        <w:pStyle w:val="EW"/>
        <w:tabs>
          <w:tab w:val="left" w:pos="851"/>
        </w:tabs>
        <w:ind w:left="2835" w:hanging="2551"/>
      </w:pPr>
      <w:r>
        <w:tab/>
        <w:t>P1 parameter:</w:t>
      </w:r>
      <w:r>
        <w:tab/>
        <w:t>'00'</w:t>
      </w:r>
    </w:p>
    <w:p w:rsidR="00B17D80" w:rsidRDefault="00B17D80" w:rsidP="00B17D80">
      <w:pPr>
        <w:pStyle w:val="EW"/>
        <w:tabs>
          <w:tab w:val="left" w:pos="851"/>
        </w:tabs>
        <w:ind w:left="2835" w:hanging="2551"/>
      </w:pPr>
      <w:r>
        <w:tab/>
        <w:t>P2 parameter:</w:t>
      </w:r>
      <w:r>
        <w:tab/>
        <w:t>'00'</w:t>
      </w:r>
    </w:p>
    <w:p w:rsidR="00B17D80" w:rsidRDefault="00B17D80" w:rsidP="00B17D80">
      <w:pPr>
        <w:pStyle w:val="EX"/>
        <w:tabs>
          <w:tab w:val="left" w:pos="851"/>
        </w:tabs>
        <w:ind w:left="2835" w:hanging="2551"/>
        <w:rPr>
          <w:lang w:val="fr-FR"/>
        </w:rPr>
      </w:pPr>
      <w:r>
        <w:tab/>
      </w:r>
      <w:r>
        <w:rPr>
          <w:lang w:val="fr-FR"/>
        </w:rPr>
        <w:t>Le:</w:t>
      </w:r>
      <w:r>
        <w:rPr>
          <w:lang w:val="fr-FR"/>
        </w:rPr>
        <w:tab/>
        <w:t>'1B'</w:t>
      </w:r>
    </w:p>
    <w:p w:rsidR="00B17D80" w:rsidRDefault="00B17D80" w:rsidP="00B17D80">
      <w:pPr>
        <w:keepNext/>
        <w:rPr>
          <w:lang w:val="fr-FR"/>
        </w:rPr>
      </w:pPr>
      <w:r>
        <w:rPr>
          <w:lang w:val="fr-FR"/>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r>
    </w:tbl>
    <w:p w:rsidR="00B17D80" w:rsidRDefault="00B17D80" w:rsidP="00B17D80">
      <w:pPr>
        <w:pStyle w:val="FP"/>
      </w:pPr>
    </w:p>
    <w:p w:rsidR="00B17D80" w:rsidRDefault="00B17D80" w:rsidP="00B17D80">
      <w:r>
        <w:t>R-APDU: GET RESPONSE 1.1</w:t>
      </w:r>
    </w:p>
    <w:p w:rsidR="00B17D80" w:rsidRDefault="00B17D80" w:rsidP="00B17D80">
      <w:r>
        <w:t>Logically:</w:t>
      </w:r>
    </w:p>
    <w:p w:rsidR="00B17D80" w:rsidRDefault="00B17D80" w:rsidP="00B17D80">
      <w:pPr>
        <w:pStyle w:val="EW"/>
        <w:tabs>
          <w:tab w:val="left" w:pos="851"/>
          <w:tab w:val="left" w:pos="1134"/>
        </w:tabs>
        <w:ind w:left="4253" w:hanging="3969"/>
      </w:pPr>
      <w:r>
        <w:t>R-APDU data</w:t>
      </w:r>
    </w:p>
    <w:p w:rsidR="00B17D80" w:rsidRDefault="00B17D80" w:rsidP="00B17D80">
      <w:pPr>
        <w:pStyle w:val="EW"/>
        <w:tabs>
          <w:tab w:val="left" w:pos="851"/>
          <w:tab w:val="left" w:pos="1134"/>
        </w:tabs>
        <w:ind w:left="4253" w:hanging="3969"/>
      </w:pPr>
      <w:r>
        <w:tab/>
        <w:t>RFU:</w:t>
      </w:r>
      <w:r>
        <w:tab/>
        <w:t>'00 00'</w:t>
      </w:r>
    </w:p>
    <w:p w:rsidR="00B17D80" w:rsidRDefault="00B17D80" w:rsidP="00B17D80">
      <w:pPr>
        <w:pStyle w:val="EW"/>
        <w:tabs>
          <w:tab w:val="left" w:pos="851"/>
          <w:tab w:val="left" w:pos="1134"/>
        </w:tabs>
        <w:ind w:left="4253" w:hanging="3969"/>
      </w:pPr>
      <w:r>
        <w:tab/>
        <w:t>Not allocated memory:</w:t>
      </w:r>
      <w:r>
        <w:tab/>
        <w:t>'653 bytes'</w:t>
      </w:r>
    </w:p>
    <w:p w:rsidR="00B17D80" w:rsidRDefault="00B17D80" w:rsidP="00B17D80">
      <w:pPr>
        <w:pStyle w:val="EW"/>
        <w:tabs>
          <w:tab w:val="left" w:pos="851"/>
          <w:tab w:val="left" w:pos="1134"/>
        </w:tabs>
        <w:ind w:left="4253" w:hanging="3969"/>
      </w:pPr>
      <w:r>
        <w:tab/>
        <w:t>File ID:</w:t>
      </w:r>
      <w:r>
        <w:tab/>
        <w:t>Master File</w:t>
      </w:r>
    </w:p>
    <w:p w:rsidR="00B17D80" w:rsidRDefault="00B17D80" w:rsidP="00B17D80">
      <w:pPr>
        <w:pStyle w:val="EW"/>
        <w:tabs>
          <w:tab w:val="left" w:pos="851"/>
          <w:tab w:val="left" w:pos="1134"/>
        </w:tabs>
        <w:ind w:left="4253" w:hanging="3969"/>
      </w:pPr>
      <w:r>
        <w:tab/>
        <w:t>Type of file:</w:t>
      </w:r>
      <w:r>
        <w:tab/>
        <w:t>MF</w:t>
      </w:r>
    </w:p>
    <w:p w:rsidR="00B17D80" w:rsidRDefault="00B17D80" w:rsidP="00B17D80">
      <w:pPr>
        <w:pStyle w:val="EW"/>
        <w:tabs>
          <w:tab w:val="left" w:pos="851"/>
          <w:tab w:val="left" w:pos="1134"/>
        </w:tabs>
        <w:ind w:left="4253" w:hanging="3969"/>
      </w:pPr>
      <w:r>
        <w:tab/>
        <w:t>RFU:</w:t>
      </w:r>
      <w:r>
        <w:tab/>
        <w:t>00 00 22 FF 01'</w:t>
      </w:r>
    </w:p>
    <w:p w:rsidR="00B17D80" w:rsidRDefault="00B17D80" w:rsidP="00B17D80">
      <w:pPr>
        <w:pStyle w:val="EW"/>
        <w:tabs>
          <w:tab w:val="left" w:pos="851"/>
          <w:tab w:val="left" w:pos="1134"/>
        </w:tabs>
        <w:ind w:left="4253" w:hanging="3969"/>
      </w:pPr>
      <w:r>
        <w:tab/>
        <w:t>Length of following data:</w:t>
      </w:r>
      <w:r>
        <w:tab/>
        <w:t>14 bytes'</w:t>
      </w:r>
    </w:p>
    <w:p w:rsidR="00B17D80" w:rsidRDefault="00B17D80" w:rsidP="00B17D80">
      <w:pPr>
        <w:pStyle w:val="EW"/>
        <w:tabs>
          <w:tab w:val="left" w:pos="851"/>
          <w:tab w:val="left" w:pos="1134"/>
        </w:tabs>
        <w:ind w:left="4253" w:hanging="3969"/>
      </w:pPr>
      <w:r>
        <w:tab/>
        <w:t>File characteristics:</w:t>
      </w:r>
    </w:p>
    <w:p w:rsidR="00B17D80" w:rsidRDefault="00B17D80" w:rsidP="00B17D80">
      <w:pPr>
        <w:pStyle w:val="EW"/>
        <w:tabs>
          <w:tab w:val="left" w:pos="851"/>
          <w:tab w:val="left" w:pos="1134"/>
        </w:tabs>
        <w:ind w:left="4253" w:hanging="3969"/>
      </w:pPr>
      <w:r>
        <w:tab/>
      </w:r>
      <w:r>
        <w:tab/>
        <w:t>Clock Stop:</w:t>
      </w:r>
      <w:r>
        <w:tab/>
        <w:t>Not allowed</w:t>
      </w:r>
    </w:p>
    <w:p w:rsidR="00B17D80" w:rsidRDefault="00B17D80" w:rsidP="00B17D80">
      <w:pPr>
        <w:pStyle w:val="EW"/>
        <w:tabs>
          <w:tab w:val="left" w:pos="851"/>
          <w:tab w:val="left" w:pos="1134"/>
        </w:tabs>
        <w:ind w:left="4253" w:hanging="3969"/>
      </w:pPr>
      <w:r>
        <w:tab/>
      </w:r>
      <w:r>
        <w:tab/>
        <w:t>Min. frequence for GSM algorithm:</w:t>
      </w:r>
      <w:r>
        <w:tab/>
        <w:t>13/8 MHz</w:t>
      </w:r>
    </w:p>
    <w:p w:rsidR="00B17D80" w:rsidRDefault="00B17D80" w:rsidP="00B17D80">
      <w:pPr>
        <w:pStyle w:val="EW"/>
        <w:tabs>
          <w:tab w:val="left" w:pos="851"/>
          <w:tab w:val="left" w:pos="1134"/>
        </w:tabs>
        <w:ind w:left="4253" w:hanging="3969"/>
      </w:pPr>
      <w:r>
        <w:tab/>
      </w:r>
      <w:r>
        <w:tab/>
        <w:t>Technology identification:</w:t>
      </w:r>
      <w:r>
        <w:tab/>
        <w:t>3V Technology SIM</w:t>
      </w:r>
    </w:p>
    <w:p w:rsidR="00B17D80" w:rsidRDefault="00B17D80" w:rsidP="00B17D80">
      <w:pPr>
        <w:pStyle w:val="EW"/>
        <w:tabs>
          <w:tab w:val="left" w:pos="851"/>
          <w:tab w:val="left" w:pos="1134"/>
        </w:tabs>
        <w:ind w:left="4253" w:hanging="3969"/>
      </w:pPr>
      <w:r>
        <w:tab/>
      </w:r>
      <w:r>
        <w:tab/>
        <w:t>CHV1:</w:t>
      </w:r>
      <w:r>
        <w:tab/>
        <w:t>disabled</w:t>
      </w:r>
    </w:p>
    <w:p w:rsidR="00B17D80" w:rsidRDefault="00B17D80" w:rsidP="00B17D80">
      <w:pPr>
        <w:pStyle w:val="EW"/>
        <w:tabs>
          <w:tab w:val="left" w:pos="851"/>
          <w:tab w:val="left" w:pos="1134"/>
        </w:tabs>
        <w:ind w:left="4253" w:hanging="3969"/>
      </w:pPr>
      <w:r>
        <w:tab/>
        <w:t>DFs in current directory:</w:t>
      </w:r>
      <w:r>
        <w:tab/>
        <w:t>2</w:t>
      </w:r>
    </w:p>
    <w:p w:rsidR="00B17D80" w:rsidRDefault="00B17D80" w:rsidP="00B17D80">
      <w:pPr>
        <w:pStyle w:val="EW"/>
        <w:tabs>
          <w:tab w:val="left" w:pos="851"/>
          <w:tab w:val="left" w:pos="1134"/>
        </w:tabs>
        <w:ind w:left="4253" w:hanging="3969"/>
      </w:pPr>
      <w:r>
        <w:tab/>
        <w:t>EFs in current directory:</w:t>
      </w:r>
      <w:r>
        <w:tab/>
        <w:t>8</w:t>
      </w:r>
    </w:p>
    <w:p w:rsidR="00B17D80" w:rsidRPr="00F51EF9" w:rsidRDefault="00B17D80" w:rsidP="00B17D80">
      <w:pPr>
        <w:pStyle w:val="EW"/>
        <w:tabs>
          <w:tab w:val="left" w:pos="851"/>
          <w:tab w:val="left" w:pos="1134"/>
        </w:tabs>
        <w:ind w:left="4253" w:hanging="3969"/>
      </w:pPr>
      <w:r>
        <w:tab/>
        <w:t xml:space="preserve">Number of CHV and admin. </w:t>
      </w:r>
      <w:r w:rsidRPr="00F51EF9">
        <w:t>Codes:</w:t>
      </w:r>
      <w:r w:rsidRPr="00F51EF9">
        <w:tab/>
        <w:t>3</w:t>
      </w:r>
    </w:p>
    <w:p w:rsidR="00B17D80" w:rsidRPr="00F51EF9" w:rsidRDefault="00B17D80" w:rsidP="00B17D80">
      <w:pPr>
        <w:pStyle w:val="EW"/>
        <w:tabs>
          <w:tab w:val="left" w:pos="851"/>
          <w:tab w:val="left" w:pos="1134"/>
        </w:tabs>
        <w:ind w:left="4253" w:hanging="3969"/>
      </w:pPr>
      <w:r w:rsidRPr="00F51EF9">
        <w:tab/>
        <w:t>RFU byte 18:</w:t>
      </w:r>
      <w:r w:rsidRPr="00F51EF9">
        <w:tab/>
        <w:t>00</w:t>
      </w:r>
    </w:p>
    <w:p w:rsidR="00B17D80" w:rsidRDefault="00B17D80" w:rsidP="00B17D80">
      <w:pPr>
        <w:pStyle w:val="EW"/>
        <w:tabs>
          <w:tab w:val="left" w:pos="851"/>
          <w:tab w:val="left" w:pos="1134"/>
        </w:tabs>
        <w:ind w:left="4253" w:hanging="3969"/>
      </w:pPr>
      <w:r w:rsidRPr="00F51EF9">
        <w:tab/>
      </w:r>
      <w:r>
        <w:t>CHV1 status:</w:t>
      </w:r>
    </w:p>
    <w:p w:rsidR="00B17D80" w:rsidRDefault="00B17D80" w:rsidP="00B17D80">
      <w:pPr>
        <w:pStyle w:val="EW"/>
        <w:tabs>
          <w:tab w:val="left" w:pos="851"/>
          <w:tab w:val="left" w:pos="1134"/>
        </w:tabs>
        <w:ind w:left="4253" w:hanging="3969"/>
      </w:pPr>
      <w:r>
        <w:tab/>
      </w:r>
      <w:r>
        <w:tab/>
        <w:t>False representations remaining:</w:t>
      </w:r>
      <w:r>
        <w:tab/>
        <w:t>3</w:t>
      </w:r>
    </w:p>
    <w:p w:rsidR="00B17D80" w:rsidRDefault="00B17D80" w:rsidP="00B17D80">
      <w:pPr>
        <w:pStyle w:val="EW"/>
        <w:tabs>
          <w:tab w:val="left" w:pos="851"/>
          <w:tab w:val="left" w:pos="1134"/>
        </w:tabs>
        <w:ind w:left="4253" w:hanging="3969"/>
      </w:pPr>
      <w:r>
        <w:tab/>
      </w:r>
      <w:r>
        <w:tab/>
        <w:t>RFU-bits 7-5:</w:t>
      </w:r>
      <w:r>
        <w:tab/>
        <w:t>000</w:t>
      </w:r>
    </w:p>
    <w:p w:rsidR="00B17D80" w:rsidRDefault="00B17D80" w:rsidP="00B17D80">
      <w:pPr>
        <w:pStyle w:val="EW"/>
        <w:tabs>
          <w:tab w:val="left" w:pos="851"/>
          <w:tab w:val="left" w:pos="1134"/>
        </w:tabs>
        <w:ind w:left="4253" w:hanging="3969"/>
      </w:pPr>
      <w:r>
        <w:tab/>
      </w:r>
      <w:r>
        <w:tab/>
        <w:t>Secret code:</w:t>
      </w:r>
      <w:r>
        <w:tab/>
        <w:t>Initialized</w:t>
      </w:r>
    </w:p>
    <w:p w:rsidR="00B17D80" w:rsidRDefault="00B17D80" w:rsidP="00B17D80">
      <w:pPr>
        <w:pStyle w:val="EW"/>
        <w:tabs>
          <w:tab w:val="left" w:pos="851"/>
          <w:tab w:val="left" w:pos="1134"/>
        </w:tabs>
        <w:ind w:left="4253" w:hanging="3969"/>
      </w:pPr>
      <w:r>
        <w:tab/>
        <w:t>Unlock CHV1 status:</w:t>
      </w:r>
    </w:p>
    <w:p w:rsidR="00B17D80" w:rsidRDefault="00B17D80" w:rsidP="00B17D80">
      <w:pPr>
        <w:pStyle w:val="EW"/>
        <w:tabs>
          <w:tab w:val="left" w:pos="851"/>
          <w:tab w:val="left" w:pos="1134"/>
        </w:tabs>
        <w:ind w:left="4253" w:hanging="3969"/>
      </w:pPr>
      <w:r>
        <w:tab/>
      </w:r>
      <w:r>
        <w:tab/>
        <w:t>False representations remaining:</w:t>
      </w:r>
      <w:r>
        <w:tab/>
        <w:t>10</w:t>
      </w:r>
    </w:p>
    <w:p w:rsidR="00B17D80" w:rsidRDefault="00B17D80" w:rsidP="00B17D80">
      <w:pPr>
        <w:pStyle w:val="EW"/>
        <w:tabs>
          <w:tab w:val="left" w:pos="851"/>
          <w:tab w:val="left" w:pos="1134"/>
        </w:tabs>
        <w:ind w:left="4253" w:hanging="3969"/>
      </w:pPr>
      <w:r>
        <w:tab/>
      </w:r>
      <w:r>
        <w:tab/>
        <w:t>RFU-bits 7-5:</w:t>
      </w:r>
      <w:r>
        <w:tab/>
        <w:t>000</w:t>
      </w:r>
    </w:p>
    <w:p w:rsidR="00B17D80" w:rsidRDefault="00B17D80" w:rsidP="00B17D80">
      <w:pPr>
        <w:pStyle w:val="EW"/>
        <w:tabs>
          <w:tab w:val="left" w:pos="851"/>
          <w:tab w:val="left" w:pos="1134"/>
          <w:tab w:val="left" w:pos="1418"/>
        </w:tabs>
        <w:ind w:left="4253" w:hanging="3969"/>
      </w:pPr>
      <w:r>
        <w:tab/>
      </w:r>
      <w:r>
        <w:tab/>
        <w:t>Secret code:</w:t>
      </w:r>
      <w:r>
        <w:tab/>
        <w:t>Initialized</w:t>
      </w:r>
    </w:p>
    <w:p w:rsidR="00B17D80" w:rsidRDefault="00B17D80" w:rsidP="00B17D80">
      <w:pPr>
        <w:pStyle w:val="EW"/>
        <w:tabs>
          <w:tab w:val="left" w:pos="851"/>
          <w:tab w:val="left" w:pos="1134"/>
          <w:tab w:val="left" w:pos="1418"/>
        </w:tabs>
        <w:ind w:left="4253" w:hanging="3969"/>
      </w:pPr>
      <w:r>
        <w:tab/>
        <w:t>CHV2 status:</w:t>
      </w:r>
    </w:p>
    <w:p w:rsidR="00B17D80" w:rsidRDefault="00B17D80" w:rsidP="00B17D80">
      <w:pPr>
        <w:pStyle w:val="EW"/>
        <w:tabs>
          <w:tab w:val="left" w:pos="851"/>
          <w:tab w:val="left" w:pos="1134"/>
          <w:tab w:val="left" w:pos="1418"/>
        </w:tabs>
        <w:ind w:left="4253" w:hanging="3969"/>
      </w:pPr>
      <w:r>
        <w:tab/>
      </w:r>
      <w:r>
        <w:tab/>
        <w:t>False representations remaining:</w:t>
      </w:r>
      <w:r>
        <w:tab/>
        <w:t>3</w:t>
      </w:r>
    </w:p>
    <w:p w:rsidR="00B17D80" w:rsidRDefault="00B17D80" w:rsidP="00B17D80">
      <w:pPr>
        <w:pStyle w:val="EW"/>
        <w:tabs>
          <w:tab w:val="left" w:pos="851"/>
          <w:tab w:val="left" w:pos="1134"/>
          <w:tab w:val="left" w:pos="1418"/>
        </w:tabs>
        <w:ind w:left="4253" w:hanging="3969"/>
      </w:pPr>
      <w:r>
        <w:lastRenderedPageBreak/>
        <w:tab/>
      </w:r>
      <w:r>
        <w:tab/>
        <w:t>RFU-bits 7-5:</w:t>
      </w:r>
      <w:r>
        <w:tab/>
        <w:t>000</w:t>
      </w:r>
    </w:p>
    <w:p w:rsidR="00B17D80" w:rsidRDefault="00B17D80" w:rsidP="00B17D80">
      <w:pPr>
        <w:pStyle w:val="EW"/>
        <w:tabs>
          <w:tab w:val="left" w:pos="851"/>
          <w:tab w:val="left" w:pos="1134"/>
          <w:tab w:val="left" w:pos="1418"/>
        </w:tabs>
        <w:ind w:left="4253" w:hanging="3969"/>
      </w:pPr>
      <w:r>
        <w:tab/>
      </w:r>
      <w:r>
        <w:tab/>
        <w:t>Secret code:</w:t>
      </w:r>
      <w:r>
        <w:tab/>
        <w:t>Initialized</w:t>
      </w:r>
    </w:p>
    <w:p w:rsidR="00B17D80" w:rsidRDefault="00B17D80" w:rsidP="00B17D80">
      <w:pPr>
        <w:pStyle w:val="EW"/>
        <w:tabs>
          <w:tab w:val="left" w:pos="851"/>
          <w:tab w:val="left" w:pos="1134"/>
          <w:tab w:val="left" w:pos="1418"/>
        </w:tabs>
        <w:ind w:left="4253" w:hanging="3969"/>
      </w:pPr>
      <w:r>
        <w:tab/>
        <w:t>Unlock CHV2 status:</w:t>
      </w:r>
    </w:p>
    <w:p w:rsidR="00B17D80" w:rsidRDefault="00B17D80" w:rsidP="00B17D80">
      <w:pPr>
        <w:pStyle w:val="EW"/>
        <w:tabs>
          <w:tab w:val="left" w:pos="851"/>
          <w:tab w:val="left" w:pos="1134"/>
          <w:tab w:val="left" w:pos="1418"/>
        </w:tabs>
        <w:ind w:left="4253" w:hanging="3969"/>
      </w:pPr>
      <w:r>
        <w:tab/>
      </w:r>
      <w:r>
        <w:tab/>
        <w:t>False representations remaining:</w:t>
      </w:r>
      <w:r>
        <w:tab/>
        <w:t>10</w:t>
      </w:r>
    </w:p>
    <w:p w:rsidR="00B17D80" w:rsidRDefault="00B17D80" w:rsidP="00B17D80">
      <w:pPr>
        <w:pStyle w:val="EW"/>
        <w:tabs>
          <w:tab w:val="left" w:pos="851"/>
          <w:tab w:val="left" w:pos="1134"/>
          <w:tab w:val="left" w:pos="1418"/>
        </w:tabs>
        <w:ind w:left="4253" w:hanging="3969"/>
      </w:pPr>
      <w:r>
        <w:tab/>
      </w:r>
      <w:r>
        <w:tab/>
        <w:t>RFU-bits 7-5:</w:t>
      </w:r>
      <w:r>
        <w:tab/>
        <w:t>000</w:t>
      </w:r>
    </w:p>
    <w:p w:rsidR="00B17D80" w:rsidRDefault="00B17D80" w:rsidP="00B17D80">
      <w:pPr>
        <w:pStyle w:val="EW"/>
        <w:tabs>
          <w:tab w:val="left" w:pos="851"/>
          <w:tab w:val="left" w:pos="1134"/>
          <w:tab w:val="left" w:pos="1418"/>
        </w:tabs>
        <w:ind w:left="4253" w:hanging="3969"/>
      </w:pPr>
      <w:r>
        <w:tab/>
      </w:r>
      <w:r>
        <w:tab/>
        <w:t>Secret code:</w:t>
      </w:r>
      <w:r>
        <w:tab/>
        <w:t>Initialized</w:t>
      </w:r>
    </w:p>
    <w:p w:rsidR="00B17D80" w:rsidRDefault="00B17D80" w:rsidP="00B17D80">
      <w:pPr>
        <w:pStyle w:val="EW"/>
        <w:tabs>
          <w:tab w:val="left" w:pos="851"/>
          <w:tab w:val="left" w:pos="1134"/>
          <w:tab w:val="left" w:pos="1418"/>
        </w:tabs>
        <w:ind w:left="4253" w:hanging="3969"/>
      </w:pPr>
      <w:r>
        <w:tab/>
        <w:t>RFU bytes 23:</w:t>
      </w:r>
      <w:r>
        <w:tab/>
        <w:t>00</w:t>
      </w:r>
    </w:p>
    <w:p w:rsidR="00B17D80" w:rsidRDefault="00B17D80" w:rsidP="00B17D80">
      <w:pPr>
        <w:pStyle w:val="EW"/>
        <w:tabs>
          <w:tab w:val="left" w:pos="851"/>
          <w:tab w:val="left" w:pos="1134"/>
          <w:tab w:val="left" w:pos="1418"/>
        </w:tabs>
        <w:ind w:left="4253" w:hanging="3969"/>
      </w:pPr>
      <w:r>
        <w:tab/>
        <w:t>Reserved for admin. management:</w:t>
      </w:r>
      <w:r>
        <w:tab/>
        <w:t>00 83 00 FF</w:t>
      </w:r>
    </w:p>
    <w:p w:rsidR="00B17D80" w:rsidRDefault="00B17D80" w:rsidP="00B17D80">
      <w:pPr>
        <w:pStyle w:val="EW"/>
      </w:pPr>
      <w:r>
        <w:t>Status Words</w:t>
      </w:r>
    </w:p>
    <w:p w:rsidR="00B17D80" w:rsidRDefault="00B17D80" w:rsidP="00B17D80">
      <w:pPr>
        <w:pStyle w:val="EX"/>
        <w:tabs>
          <w:tab w:val="left" w:pos="851"/>
        </w:tabs>
        <w:ind w:left="4253" w:hanging="3969"/>
      </w:pPr>
      <w:r>
        <w:tab/>
        <w:t>SW1 / SW2:</w:t>
      </w:r>
      <w:r>
        <w:tab/>
      </w:r>
      <w:smartTag w:uri="urn:schemas-microsoft-com:office:smarttags" w:element="place">
        <w:smartTag w:uri="urn:schemas-microsoft-com:office:smarttags" w:element="City">
          <w:r>
            <w:t>Normal</w:t>
          </w:r>
        </w:smartTag>
      </w:smartTag>
      <w:r>
        <w:t xml:space="preserve"> ending of command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PERFORM CARD APDU 1.1.2</w:t>
      </w:r>
    </w:p>
    <w:p w:rsidR="00B17D80" w:rsidRDefault="00B17D80" w:rsidP="00B17D80">
      <w:r>
        <w:t>Logically:</w:t>
      </w:r>
    </w:p>
    <w:p w:rsidR="00B17D80" w:rsidRDefault="00B17D80" w:rsidP="00B17D80">
      <w:pPr>
        <w:pStyle w:val="EW"/>
        <w:tabs>
          <w:tab w:val="left" w:pos="851"/>
        </w:tabs>
        <w:ind w:left="4536" w:hanging="4252"/>
      </w:pPr>
      <w:r>
        <w:t>Command details</w:t>
      </w:r>
    </w:p>
    <w:p w:rsidR="00B17D80" w:rsidRDefault="00B17D80" w:rsidP="00B17D80">
      <w:pPr>
        <w:pStyle w:val="EW"/>
        <w:tabs>
          <w:tab w:val="left" w:pos="851"/>
        </w:tabs>
        <w:ind w:left="4536" w:hanging="4252"/>
      </w:pPr>
      <w:r>
        <w:tab/>
        <w:t>Command number:</w:t>
      </w:r>
      <w:r>
        <w:tab/>
        <w:t>1</w:t>
      </w:r>
    </w:p>
    <w:p w:rsidR="00B17D80" w:rsidRPr="00D679DA" w:rsidRDefault="00B17D80" w:rsidP="00B17D80">
      <w:pPr>
        <w:pStyle w:val="EW"/>
        <w:tabs>
          <w:tab w:val="left" w:pos="851"/>
        </w:tabs>
        <w:ind w:left="4536" w:hanging="4252"/>
        <w:rPr>
          <w:lang w:val="fr-FR"/>
        </w:rPr>
      </w:pPr>
      <w:r>
        <w:tab/>
      </w:r>
      <w:r w:rsidRPr="00D679DA">
        <w:rPr>
          <w:lang w:val="fr-FR"/>
        </w:rPr>
        <w:t>Command type:</w:t>
      </w:r>
      <w:r w:rsidRPr="00D679DA">
        <w:rPr>
          <w:lang w:val="fr-FR"/>
        </w:rPr>
        <w:tab/>
        <w:t>PERFORM CARD APDU</w:t>
      </w:r>
    </w:p>
    <w:p w:rsidR="00B17D80" w:rsidRDefault="00B17D80" w:rsidP="00B17D80">
      <w:pPr>
        <w:pStyle w:val="EW"/>
        <w:tabs>
          <w:tab w:val="left" w:pos="851"/>
        </w:tabs>
        <w:ind w:left="4536" w:hanging="4252"/>
        <w:rPr>
          <w:lang w:val="fr-FR"/>
        </w:rPr>
      </w:pPr>
      <w:r w:rsidRPr="00D679DA">
        <w:rPr>
          <w:lang w:val="fr-FR"/>
        </w:rPr>
        <w:tab/>
      </w:r>
      <w:r>
        <w:rPr>
          <w:lang w:val="fr-FR"/>
        </w:rPr>
        <w:t>Command qualifier:</w:t>
      </w:r>
      <w:r>
        <w:rPr>
          <w:lang w:val="fr-FR"/>
        </w:rPr>
        <w:tab/>
        <w:t>"00"</w:t>
      </w:r>
    </w:p>
    <w:p w:rsidR="00B17D80" w:rsidRDefault="00B17D80" w:rsidP="00B17D80">
      <w:pPr>
        <w:pStyle w:val="EW"/>
        <w:tabs>
          <w:tab w:val="left" w:pos="851"/>
        </w:tabs>
        <w:ind w:left="4536" w:hanging="4252"/>
        <w:rPr>
          <w:lang w:val="fr-FR"/>
        </w:rPr>
      </w:pPr>
      <w:r>
        <w:rPr>
          <w:lang w:val="fr-FR"/>
        </w:rPr>
        <w:t>Device identities</w:t>
      </w:r>
    </w:p>
    <w:p w:rsidR="00B17D80" w:rsidRDefault="00B17D80" w:rsidP="00B17D80">
      <w:pPr>
        <w:pStyle w:val="EW"/>
        <w:tabs>
          <w:tab w:val="left" w:pos="851"/>
        </w:tabs>
        <w:ind w:left="4536" w:hanging="4252"/>
        <w:rPr>
          <w:lang w:val="fr-FR"/>
        </w:rPr>
      </w:pPr>
      <w:r>
        <w:rPr>
          <w:lang w:val="fr-FR"/>
        </w:rPr>
        <w:tab/>
        <w:t>Source device:</w:t>
      </w:r>
      <w:r>
        <w:rPr>
          <w:lang w:val="fr-FR"/>
        </w:rPr>
        <w:tab/>
        <w:t>ME</w:t>
      </w:r>
    </w:p>
    <w:p w:rsidR="00B17D80" w:rsidRPr="00273E48" w:rsidRDefault="00B17D80" w:rsidP="00B17D80">
      <w:pPr>
        <w:pStyle w:val="EW"/>
        <w:tabs>
          <w:tab w:val="left" w:pos="851"/>
        </w:tabs>
        <w:ind w:left="4536" w:hanging="4252"/>
      </w:pPr>
      <w:r>
        <w:rPr>
          <w:lang w:val="fr-FR"/>
        </w:rPr>
        <w:tab/>
      </w:r>
      <w:r w:rsidRPr="00273E48">
        <w:t>Destination device:</w:t>
      </w:r>
      <w:r w:rsidRPr="00273E48">
        <w:tab/>
        <w:t>SIM</w:t>
      </w:r>
    </w:p>
    <w:p w:rsidR="00B17D80" w:rsidRDefault="00B17D80" w:rsidP="00B17D80">
      <w:pPr>
        <w:pStyle w:val="EW"/>
        <w:tabs>
          <w:tab w:val="left" w:pos="851"/>
        </w:tabs>
        <w:ind w:left="4536" w:hanging="4252"/>
      </w:pPr>
      <w:r>
        <w:t>Result</w:t>
      </w:r>
    </w:p>
    <w:p w:rsidR="00B17D80" w:rsidRDefault="00B17D80" w:rsidP="00B17D80">
      <w:pPr>
        <w:pStyle w:val="EW"/>
        <w:tabs>
          <w:tab w:val="left" w:pos="851"/>
        </w:tabs>
        <w:ind w:left="4536" w:hanging="4252"/>
      </w:pPr>
      <w:r>
        <w:tab/>
        <w:t>General Result:</w:t>
      </w:r>
      <w:r>
        <w:tab/>
        <w:t>Command performed successfully</w:t>
      </w:r>
    </w:p>
    <w:p w:rsidR="00B17D80" w:rsidRPr="00F8746F" w:rsidRDefault="00B17D80" w:rsidP="00B17D80">
      <w:pPr>
        <w:pStyle w:val="EW"/>
        <w:tabs>
          <w:tab w:val="left" w:pos="851"/>
          <w:tab w:val="left" w:pos="1134"/>
        </w:tabs>
        <w:ind w:left="4253" w:hanging="3969"/>
        <w:rPr>
          <w:lang w:val="it-IT"/>
        </w:rPr>
      </w:pPr>
      <w:r w:rsidRPr="00F8746F">
        <w:rPr>
          <w:lang w:val="it-IT"/>
        </w:rPr>
        <w:t>R-APDU data</w:t>
      </w:r>
    </w:p>
    <w:p w:rsidR="00B17D80" w:rsidRPr="00F8746F" w:rsidRDefault="00B17D80" w:rsidP="00B17D80">
      <w:pPr>
        <w:pStyle w:val="EW"/>
        <w:tabs>
          <w:tab w:val="left" w:pos="851"/>
          <w:tab w:val="left" w:pos="1134"/>
        </w:tabs>
        <w:ind w:left="4253" w:hanging="3969"/>
        <w:rPr>
          <w:lang w:val="it-IT"/>
        </w:rPr>
      </w:pPr>
      <w:r w:rsidRPr="00F8746F">
        <w:rPr>
          <w:lang w:val="it-IT"/>
        </w:rPr>
        <w:tab/>
        <w:t>RFU:</w:t>
      </w:r>
      <w:r w:rsidRPr="00F8746F">
        <w:rPr>
          <w:lang w:val="it-IT"/>
        </w:rPr>
        <w:tab/>
        <w:t>'00 00'</w:t>
      </w:r>
    </w:p>
    <w:p w:rsidR="00B17D80" w:rsidRDefault="00B17D80" w:rsidP="00B17D80">
      <w:pPr>
        <w:pStyle w:val="EW"/>
        <w:tabs>
          <w:tab w:val="left" w:pos="851"/>
          <w:tab w:val="left" w:pos="1134"/>
        </w:tabs>
        <w:ind w:left="4253" w:hanging="3969"/>
      </w:pPr>
      <w:r w:rsidRPr="00F8746F">
        <w:rPr>
          <w:lang w:val="it-IT"/>
        </w:rPr>
        <w:tab/>
      </w:r>
      <w:r>
        <w:t>Not allocated memory:</w:t>
      </w:r>
      <w:r>
        <w:tab/>
        <w:t>'653 bytes'</w:t>
      </w:r>
    </w:p>
    <w:p w:rsidR="00B17D80" w:rsidRDefault="00B17D80" w:rsidP="00B17D80">
      <w:pPr>
        <w:pStyle w:val="EW"/>
        <w:tabs>
          <w:tab w:val="left" w:pos="851"/>
          <w:tab w:val="left" w:pos="1134"/>
        </w:tabs>
        <w:ind w:left="4253" w:hanging="3969"/>
      </w:pPr>
      <w:r>
        <w:tab/>
        <w:t>File ID:</w:t>
      </w:r>
      <w:r>
        <w:tab/>
        <w:t>Master File</w:t>
      </w:r>
    </w:p>
    <w:p w:rsidR="00B17D80" w:rsidRDefault="00B17D80" w:rsidP="00B17D80">
      <w:pPr>
        <w:pStyle w:val="EW"/>
        <w:tabs>
          <w:tab w:val="left" w:pos="851"/>
          <w:tab w:val="left" w:pos="1134"/>
        </w:tabs>
        <w:ind w:left="4253" w:hanging="3969"/>
      </w:pPr>
      <w:r>
        <w:tab/>
        <w:t>Type of file:</w:t>
      </w:r>
      <w:r>
        <w:tab/>
        <w:t>MF</w:t>
      </w:r>
    </w:p>
    <w:p w:rsidR="00B17D80" w:rsidRDefault="00B17D80" w:rsidP="00B17D80">
      <w:pPr>
        <w:pStyle w:val="EW"/>
        <w:tabs>
          <w:tab w:val="left" w:pos="851"/>
          <w:tab w:val="left" w:pos="1134"/>
        </w:tabs>
        <w:ind w:left="4253" w:hanging="3969"/>
      </w:pPr>
      <w:r>
        <w:tab/>
        <w:t>RFU:</w:t>
      </w:r>
      <w:r>
        <w:tab/>
        <w:t>00 00 22 FF 01'</w:t>
      </w:r>
    </w:p>
    <w:p w:rsidR="00B17D80" w:rsidRDefault="00B17D80" w:rsidP="00B17D80">
      <w:pPr>
        <w:pStyle w:val="EW"/>
        <w:tabs>
          <w:tab w:val="left" w:pos="851"/>
          <w:tab w:val="left" w:pos="1134"/>
        </w:tabs>
        <w:ind w:left="4253" w:hanging="3969"/>
      </w:pPr>
      <w:r>
        <w:tab/>
        <w:t>Length of following data:</w:t>
      </w:r>
      <w:r>
        <w:tab/>
        <w:t>14 bytes'</w:t>
      </w:r>
    </w:p>
    <w:p w:rsidR="00B17D80" w:rsidRDefault="00B17D80" w:rsidP="00B17D80">
      <w:pPr>
        <w:pStyle w:val="EW"/>
        <w:tabs>
          <w:tab w:val="left" w:pos="851"/>
          <w:tab w:val="left" w:pos="1134"/>
        </w:tabs>
        <w:ind w:left="4253" w:hanging="3969"/>
      </w:pPr>
      <w:r>
        <w:tab/>
        <w:t xml:space="preserve">File characteristics: </w:t>
      </w:r>
    </w:p>
    <w:p w:rsidR="00B17D80" w:rsidRDefault="00B17D80" w:rsidP="00B17D80">
      <w:pPr>
        <w:pStyle w:val="EW"/>
        <w:tabs>
          <w:tab w:val="left" w:pos="851"/>
          <w:tab w:val="left" w:pos="1134"/>
        </w:tabs>
        <w:ind w:left="4253" w:hanging="3969"/>
      </w:pPr>
      <w:r>
        <w:tab/>
      </w:r>
      <w:r>
        <w:tab/>
        <w:t>Clock Stop:</w:t>
      </w:r>
      <w:r>
        <w:tab/>
        <w:t>Not allowed</w:t>
      </w:r>
    </w:p>
    <w:p w:rsidR="00B17D80" w:rsidRDefault="00B17D80" w:rsidP="00B17D80">
      <w:pPr>
        <w:pStyle w:val="EW"/>
        <w:tabs>
          <w:tab w:val="left" w:pos="851"/>
          <w:tab w:val="left" w:pos="1134"/>
        </w:tabs>
        <w:ind w:left="4253" w:hanging="3969"/>
      </w:pPr>
      <w:r>
        <w:tab/>
      </w:r>
      <w:r>
        <w:tab/>
        <w:t>Min. frequence for GSM algorithm:</w:t>
      </w:r>
      <w:r>
        <w:tab/>
        <w:t>13/8 MHz</w:t>
      </w:r>
    </w:p>
    <w:p w:rsidR="00B17D80" w:rsidRDefault="00B17D80" w:rsidP="00B17D80">
      <w:pPr>
        <w:pStyle w:val="EW"/>
        <w:tabs>
          <w:tab w:val="left" w:pos="851"/>
          <w:tab w:val="left" w:pos="1134"/>
        </w:tabs>
        <w:ind w:left="4253" w:hanging="3969"/>
      </w:pPr>
      <w:r>
        <w:tab/>
      </w:r>
      <w:r>
        <w:tab/>
        <w:t>Technology identification:</w:t>
      </w:r>
      <w:r>
        <w:tab/>
        <w:t>3V Technology SIM</w:t>
      </w:r>
    </w:p>
    <w:p w:rsidR="00B17D80" w:rsidRDefault="00B17D80" w:rsidP="00B17D80">
      <w:pPr>
        <w:pStyle w:val="EW"/>
        <w:tabs>
          <w:tab w:val="left" w:pos="851"/>
          <w:tab w:val="left" w:pos="1134"/>
        </w:tabs>
        <w:ind w:left="4253" w:hanging="3969"/>
      </w:pPr>
      <w:r>
        <w:tab/>
      </w:r>
      <w:r>
        <w:tab/>
        <w:t>CHV1:</w:t>
      </w:r>
      <w:r>
        <w:tab/>
        <w:t>disabled</w:t>
      </w:r>
    </w:p>
    <w:p w:rsidR="00B17D80" w:rsidRDefault="00B17D80" w:rsidP="00B17D80">
      <w:pPr>
        <w:pStyle w:val="EW"/>
        <w:tabs>
          <w:tab w:val="left" w:pos="851"/>
          <w:tab w:val="left" w:pos="1134"/>
        </w:tabs>
        <w:ind w:left="4253" w:hanging="3969"/>
      </w:pPr>
      <w:r>
        <w:tab/>
        <w:t>DFs in current directory:</w:t>
      </w:r>
      <w:r>
        <w:tab/>
        <w:t>2</w:t>
      </w:r>
    </w:p>
    <w:p w:rsidR="00B17D80" w:rsidRDefault="00B17D80" w:rsidP="00B17D80">
      <w:pPr>
        <w:pStyle w:val="EW"/>
        <w:tabs>
          <w:tab w:val="left" w:pos="851"/>
          <w:tab w:val="left" w:pos="1134"/>
        </w:tabs>
        <w:ind w:left="4253" w:hanging="3969"/>
      </w:pPr>
      <w:r>
        <w:tab/>
        <w:t>EFs in current directory:</w:t>
      </w:r>
      <w:r>
        <w:tab/>
      </w:r>
      <w:r>
        <w:tab/>
      </w:r>
    </w:p>
    <w:p w:rsidR="00B17D80" w:rsidRPr="00F51EF9" w:rsidRDefault="00B17D80" w:rsidP="00B17D80">
      <w:pPr>
        <w:pStyle w:val="EW"/>
        <w:tabs>
          <w:tab w:val="left" w:pos="851"/>
          <w:tab w:val="left" w:pos="1134"/>
        </w:tabs>
        <w:ind w:left="4253" w:hanging="3969"/>
      </w:pPr>
      <w:r>
        <w:tab/>
        <w:t xml:space="preserve">Number of CHV and admin. </w:t>
      </w:r>
      <w:r w:rsidRPr="00F51EF9">
        <w:t>Codes:</w:t>
      </w:r>
      <w:r w:rsidRPr="00F51EF9">
        <w:tab/>
        <w:t>3</w:t>
      </w:r>
    </w:p>
    <w:p w:rsidR="00B17D80" w:rsidRPr="00F51EF9" w:rsidRDefault="00B17D80" w:rsidP="00B17D80">
      <w:pPr>
        <w:pStyle w:val="EW"/>
        <w:tabs>
          <w:tab w:val="left" w:pos="851"/>
          <w:tab w:val="left" w:pos="1134"/>
        </w:tabs>
        <w:ind w:left="4253" w:hanging="3969"/>
      </w:pPr>
      <w:r w:rsidRPr="00F51EF9">
        <w:tab/>
        <w:t>RFU byte 18:</w:t>
      </w:r>
      <w:r w:rsidRPr="00F51EF9">
        <w:tab/>
        <w:t>00</w:t>
      </w:r>
    </w:p>
    <w:p w:rsidR="00B17D80" w:rsidRDefault="00B17D80" w:rsidP="00B17D80">
      <w:pPr>
        <w:pStyle w:val="EW"/>
        <w:tabs>
          <w:tab w:val="left" w:pos="851"/>
          <w:tab w:val="left" w:pos="1134"/>
        </w:tabs>
        <w:ind w:left="4253" w:hanging="3969"/>
      </w:pPr>
      <w:r w:rsidRPr="00F51EF9">
        <w:tab/>
      </w:r>
      <w:r>
        <w:t>CHV1 status:</w:t>
      </w:r>
    </w:p>
    <w:p w:rsidR="00B17D80" w:rsidRDefault="00B17D80" w:rsidP="00B17D80">
      <w:pPr>
        <w:pStyle w:val="EW"/>
        <w:tabs>
          <w:tab w:val="left" w:pos="851"/>
          <w:tab w:val="left" w:pos="1134"/>
        </w:tabs>
        <w:ind w:left="4253" w:hanging="3969"/>
      </w:pPr>
      <w:r>
        <w:tab/>
      </w:r>
      <w:r>
        <w:tab/>
        <w:t>False representations remaining:</w:t>
      </w:r>
      <w:r>
        <w:tab/>
        <w:t>3</w:t>
      </w:r>
    </w:p>
    <w:p w:rsidR="00B17D80" w:rsidRDefault="00B17D80" w:rsidP="00B17D80">
      <w:pPr>
        <w:pStyle w:val="EW"/>
        <w:tabs>
          <w:tab w:val="left" w:pos="851"/>
          <w:tab w:val="left" w:pos="1134"/>
        </w:tabs>
        <w:ind w:left="4253" w:hanging="3969"/>
      </w:pPr>
      <w:r>
        <w:tab/>
      </w:r>
      <w:r>
        <w:tab/>
        <w:t>RFU-bits 7-5:</w:t>
      </w:r>
      <w:r>
        <w:tab/>
        <w:t>000</w:t>
      </w:r>
    </w:p>
    <w:p w:rsidR="00B17D80" w:rsidRDefault="00B17D80" w:rsidP="00B17D80">
      <w:pPr>
        <w:pStyle w:val="EW"/>
        <w:tabs>
          <w:tab w:val="left" w:pos="851"/>
          <w:tab w:val="left" w:pos="1134"/>
        </w:tabs>
        <w:ind w:left="4253" w:hanging="3969"/>
      </w:pPr>
      <w:r>
        <w:tab/>
      </w:r>
      <w:r>
        <w:tab/>
        <w:t>Secret code:</w:t>
      </w:r>
      <w:r>
        <w:tab/>
        <w:t>Initialized</w:t>
      </w:r>
    </w:p>
    <w:p w:rsidR="00B17D80" w:rsidRDefault="00B17D80" w:rsidP="00B17D80">
      <w:pPr>
        <w:pStyle w:val="EW"/>
        <w:tabs>
          <w:tab w:val="left" w:pos="851"/>
          <w:tab w:val="left" w:pos="1134"/>
        </w:tabs>
        <w:ind w:left="4253" w:hanging="3969"/>
      </w:pPr>
      <w:r>
        <w:tab/>
        <w:t>Unlock CHV1 status:</w:t>
      </w:r>
    </w:p>
    <w:p w:rsidR="00B17D80" w:rsidRDefault="00B17D80" w:rsidP="00B17D80">
      <w:pPr>
        <w:pStyle w:val="EW"/>
        <w:tabs>
          <w:tab w:val="left" w:pos="851"/>
          <w:tab w:val="left" w:pos="1134"/>
        </w:tabs>
        <w:ind w:left="4253" w:hanging="3969"/>
      </w:pPr>
      <w:r>
        <w:tab/>
      </w:r>
      <w:r>
        <w:tab/>
        <w:t>False representations remaining:</w:t>
      </w:r>
      <w:r>
        <w:tab/>
        <w:t>10</w:t>
      </w:r>
    </w:p>
    <w:p w:rsidR="00B17D80" w:rsidRDefault="00B17D80" w:rsidP="00B17D80">
      <w:pPr>
        <w:pStyle w:val="EW"/>
        <w:tabs>
          <w:tab w:val="left" w:pos="851"/>
          <w:tab w:val="left" w:pos="1134"/>
        </w:tabs>
        <w:ind w:left="4253" w:hanging="3969"/>
      </w:pPr>
      <w:r>
        <w:tab/>
      </w:r>
      <w:r>
        <w:tab/>
        <w:t>RFU-bits 7-5:</w:t>
      </w:r>
      <w:r>
        <w:tab/>
        <w:t>000</w:t>
      </w:r>
    </w:p>
    <w:p w:rsidR="00B17D80" w:rsidRDefault="00B17D80" w:rsidP="00B17D80">
      <w:pPr>
        <w:pStyle w:val="EW"/>
        <w:tabs>
          <w:tab w:val="left" w:pos="851"/>
          <w:tab w:val="left" w:pos="1134"/>
        </w:tabs>
        <w:ind w:left="4253" w:hanging="3969"/>
      </w:pPr>
      <w:r>
        <w:tab/>
      </w:r>
      <w:r>
        <w:tab/>
        <w:t>Secret code:</w:t>
      </w:r>
      <w:r>
        <w:tab/>
        <w:t>Initialized</w:t>
      </w:r>
    </w:p>
    <w:p w:rsidR="00B17D80" w:rsidRDefault="00B17D80" w:rsidP="00B17D80">
      <w:pPr>
        <w:pStyle w:val="EW"/>
        <w:tabs>
          <w:tab w:val="left" w:pos="851"/>
          <w:tab w:val="left" w:pos="1134"/>
        </w:tabs>
        <w:ind w:left="4253" w:hanging="3969"/>
      </w:pPr>
      <w:r>
        <w:tab/>
        <w:t>CHV2 status:</w:t>
      </w:r>
    </w:p>
    <w:p w:rsidR="00B17D80" w:rsidRDefault="00B17D80" w:rsidP="00B17D80">
      <w:pPr>
        <w:pStyle w:val="EW"/>
        <w:tabs>
          <w:tab w:val="left" w:pos="851"/>
          <w:tab w:val="left" w:pos="1134"/>
        </w:tabs>
        <w:ind w:left="4253" w:hanging="3969"/>
      </w:pPr>
      <w:r>
        <w:tab/>
      </w:r>
      <w:r>
        <w:tab/>
        <w:t>False representations remaining:</w:t>
      </w:r>
      <w:r>
        <w:tab/>
        <w:t>3</w:t>
      </w:r>
    </w:p>
    <w:p w:rsidR="00B17D80" w:rsidRDefault="00B17D80" w:rsidP="00B17D80">
      <w:pPr>
        <w:pStyle w:val="EW"/>
        <w:tabs>
          <w:tab w:val="left" w:pos="851"/>
          <w:tab w:val="left" w:pos="1134"/>
        </w:tabs>
        <w:ind w:left="4253" w:hanging="3969"/>
      </w:pPr>
      <w:r>
        <w:tab/>
      </w:r>
      <w:r>
        <w:tab/>
        <w:t>RFU-bits 7-5:</w:t>
      </w:r>
      <w:r>
        <w:tab/>
        <w:t>000</w:t>
      </w:r>
    </w:p>
    <w:p w:rsidR="00B17D80" w:rsidRDefault="00B17D80" w:rsidP="00B17D80">
      <w:pPr>
        <w:pStyle w:val="EW"/>
        <w:tabs>
          <w:tab w:val="left" w:pos="851"/>
          <w:tab w:val="left" w:pos="1134"/>
        </w:tabs>
        <w:ind w:left="4253" w:hanging="3969"/>
      </w:pPr>
      <w:r>
        <w:tab/>
      </w:r>
      <w:r>
        <w:tab/>
        <w:t>Secret code:</w:t>
      </w:r>
      <w:r>
        <w:tab/>
        <w:t>Initialized</w:t>
      </w:r>
    </w:p>
    <w:p w:rsidR="00B17D80" w:rsidRDefault="00B17D80" w:rsidP="00B17D80">
      <w:pPr>
        <w:pStyle w:val="EW"/>
        <w:tabs>
          <w:tab w:val="left" w:pos="851"/>
          <w:tab w:val="left" w:pos="1134"/>
        </w:tabs>
        <w:ind w:left="4253" w:hanging="3969"/>
      </w:pPr>
      <w:r>
        <w:tab/>
        <w:t>Unlock CHV2 status:</w:t>
      </w:r>
    </w:p>
    <w:p w:rsidR="00B17D80" w:rsidRDefault="00B17D80" w:rsidP="00B17D80">
      <w:pPr>
        <w:pStyle w:val="EW"/>
        <w:tabs>
          <w:tab w:val="left" w:pos="851"/>
          <w:tab w:val="left" w:pos="1134"/>
        </w:tabs>
        <w:ind w:left="4253" w:hanging="3969"/>
      </w:pPr>
      <w:r>
        <w:lastRenderedPageBreak/>
        <w:tab/>
      </w:r>
      <w:r>
        <w:tab/>
        <w:t>False representations remaining:</w:t>
      </w:r>
      <w:r>
        <w:tab/>
        <w:t>10</w:t>
      </w:r>
    </w:p>
    <w:p w:rsidR="00B17D80" w:rsidRDefault="00B17D80" w:rsidP="00B17D80">
      <w:pPr>
        <w:pStyle w:val="EW"/>
        <w:tabs>
          <w:tab w:val="left" w:pos="851"/>
          <w:tab w:val="left" w:pos="1134"/>
        </w:tabs>
        <w:ind w:left="4253" w:hanging="3969"/>
      </w:pPr>
      <w:r>
        <w:tab/>
      </w:r>
      <w:r>
        <w:tab/>
        <w:t>RFU-bits 7-5:</w:t>
      </w:r>
      <w:r>
        <w:tab/>
        <w:t>000</w:t>
      </w:r>
    </w:p>
    <w:p w:rsidR="00B17D80" w:rsidRDefault="00B17D80" w:rsidP="00B17D80">
      <w:pPr>
        <w:pStyle w:val="EW"/>
        <w:tabs>
          <w:tab w:val="left" w:pos="851"/>
          <w:tab w:val="left" w:pos="1134"/>
        </w:tabs>
        <w:ind w:left="4253" w:hanging="3969"/>
      </w:pPr>
      <w:r>
        <w:tab/>
      </w:r>
      <w:r>
        <w:tab/>
        <w:t>Secret code:</w:t>
      </w:r>
      <w:r>
        <w:tab/>
        <w:t>Initialized</w:t>
      </w:r>
    </w:p>
    <w:p w:rsidR="00B17D80" w:rsidRDefault="00B17D80" w:rsidP="00B17D80">
      <w:pPr>
        <w:pStyle w:val="EW"/>
        <w:tabs>
          <w:tab w:val="left" w:pos="851"/>
          <w:tab w:val="left" w:pos="1134"/>
        </w:tabs>
        <w:ind w:left="4253" w:hanging="3969"/>
      </w:pPr>
      <w:r>
        <w:tab/>
        <w:t>RFU bytes 23:</w:t>
      </w:r>
      <w:r>
        <w:tab/>
        <w:t>00</w:t>
      </w:r>
    </w:p>
    <w:p w:rsidR="00B17D80" w:rsidRDefault="00B17D80" w:rsidP="00B17D80">
      <w:pPr>
        <w:pStyle w:val="EW"/>
        <w:tabs>
          <w:tab w:val="left" w:pos="851"/>
          <w:tab w:val="left" w:pos="1134"/>
        </w:tabs>
        <w:ind w:left="4253" w:hanging="3969"/>
      </w:pPr>
      <w:r>
        <w:tab/>
        <w:t>Reserved for admin. management:</w:t>
      </w:r>
      <w:r>
        <w:tab/>
        <w:t>00 83 00 FF</w:t>
      </w:r>
    </w:p>
    <w:p w:rsidR="00B17D80" w:rsidRDefault="00B17D80" w:rsidP="00B17D80">
      <w:pPr>
        <w:pStyle w:val="EW"/>
      </w:pPr>
      <w:r>
        <w:t>Statu Words</w:t>
      </w:r>
    </w:p>
    <w:p w:rsidR="00B17D80" w:rsidRDefault="00B17D80" w:rsidP="00B17D80">
      <w:pPr>
        <w:pStyle w:val="EX"/>
        <w:tabs>
          <w:tab w:val="left" w:pos="851"/>
        </w:tabs>
        <w:ind w:left="4253" w:hanging="3969"/>
        <w:rPr>
          <w:highlight w:val="yellow"/>
        </w:rPr>
      </w:pPr>
      <w:r>
        <w:tab/>
        <w:t>SW1 / SW2:</w:t>
      </w:r>
      <w:r>
        <w:tab/>
      </w:r>
      <w:smartTag w:uri="urn:schemas-microsoft-com:office:smarttags" w:element="place">
        <w:smartTag w:uri="urn:schemas-microsoft-com:office:smarttags" w:element="City">
          <w:r>
            <w:t>Normal</w:t>
          </w:r>
        </w:smartTag>
      </w:smartTag>
      <w:r>
        <w:t xml:space="preserve"> ending of command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lastRenderedPageBreak/>
        <w:t>Expected Sequence 1.2 (PERFORM CARD APDU, card reader 1, additional card inserted, Select DF GSM, Select EF PLMN , Update Binary, Read Binary on EF PLMN)</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152"/>
        <w:gridCol w:w="2892"/>
        <w:gridCol w:w="3776"/>
      </w:tblGrid>
      <w:tr w:rsidR="00B17D80" w:rsidTr="007B59FD">
        <w:tblPrEx>
          <w:tblCellMar>
            <w:top w:w="0" w:type="dxa"/>
            <w:bottom w:w="0" w:type="dxa"/>
          </w:tblCellMar>
        </w:tblPrEx>
        <w:trPr>
          <w:cantSplit/>
          <w:tblHeader/>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1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1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POWER ON CARD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POWER ON CARD 1.1.1</w:t>
            </w:r>
          </w:p>
        </w:tc>
        <w:tc>
          <w:tcPr>
            <w:tcW w:w="3776" w:type="dxa"/>
            <w:tcBorders>
              <w:left w:val="single" w:sz="6" w:space="0" w:color="auto"/>
              <w:right w:val="single" w:sz="6" w:space="0" w:color="auto"/>
            </w:tcBorders>
          </w:tcPr>
          <w:p w:rsidR="00B17D80" w:rsidRDefault="00B17D80" w:rsidP="007B59FD">
            <w:pPr>
              <w:pStyle w:val="TAL"/>
            </w:pPr>
            <w:r>
              <w:t>[Power on card reader 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SIM2</w:t>
            </w:r>
          </w:p>
        </w:tc>
        <w:tc>
          <w:tcPr>
            <w:tcW w:w="2892" w:type="dxa"/>
            <w:tcBorders>
              <w:left w:val="single" w:sz="6" w:space="0" w:color="auto"/>
              <w:right w:val="single" w:sz="6" w:space="0" w:color="auto"/>
            </w:tcBorders>
          </w:tcPr>
          <w:p w:rsidR="00B17D80" w:rsidRDefault="00B17D80" w:rsidP="007B59FD">
            <w:pPr>
              <w:pStyle w:val="TAL"/>
            </w:pPr>
            <w:r>
              <w:t>RESET CARD</w:t>
            </w:r>
          </w:p>
        </w:tc>
        <w:tc>
          <w:tcPr>
            <w:tcW w:w="3776" w:type="dxa"/>
            <w:tcBorders>
              <w:left w:val="single" w:sz="6" w:space="0" w:color="auto"/>
              <w:right w:val="single" w:sz="6" w:space="0" w:color="auto"/>
            </w:tcBorders>
          </w:tcPr>
          <w:p w:rsidR="00B17D80" w:rsidRDefault="00B17D80" w:rsidP="007B59FD">
            <w:pPr>
              <w:pStyle w:val="TAL"/>
            </w:pPr>
            <w:r>
              <w:t>[Perform electrical initialization]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152" w:type="dxa"/>
            <w:tcBorders>
              <w:left w:val="single" w:sz="6" w:space="0" w:color="auto"/>
              <w:right w:val="single" w:sz="6" w:space="0" w:color="auto"/>
            </w:tcBorders>
          </w:tcPr>
          <w:p w:rsidR="00B17D80" w:rsidRDefault="00B17D80" w:rsidP="007B59FD">
            <w:pPr>
              <w:pStyle w:val="TAC"/>
            </w:pPr>
            <w:r>
              <w:t xml:space="preserve">SIM2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ANSWER TO RESET 1.1</w:t>
            </w:r>
          </w:p>
        </w:tc>
        <w:tc>
          <w:tcPr>
            <w:tcW w:w="3776" w:type="dxa"/>
            <w:tcBorders>
              <w:left w:val="single" w:sz="6" w:space="0" w:color="auto"/>
              <w:right w:val="single" w:sz="6" w:space="0" w:color="auto"/>
            </w:tcBorders>
          </w:tcPr>
          <w:p w:rsidR="00B17D80" w:rsidRDefault="00B17D80" w:rsidP="007B59FD">
            <w:pPr>
              <w:pStyle w:val="TAL"/>
            </w:pPr>
            <w:r>
              <w:t>[ATR]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POWER ON CARD 1.1.1</w:t>
            </w:r>
          </w:p>
        </w:tc>
        <w:tc>
          <w:tcPr>
            <w:tcW w:w="3776" w:type="dxa"/>
            <w:tcBorders>
              <w:left w:val="single" w:sz="6" w:space="0" w:color="auto"/>
              <w:right w:val="single" w:sz="6" w:space="0" w:color="auto"/>
            </w:tcBorders>
          </w:tcPr>
          <w:p w:rsidR="00B17D80" w:rsidRDefault="00B17D80" w:rsidP="007B59FD">
            <w:pPr>
              <w:pStyle w:val="TAL"/>
            </w:pPr>
            <w:r>
              <w:t>[ATR]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PERFORM CARD APDU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PERFORM CARD APDU 1.2.1</w:t>
            </w:r>
          </w:p>
        </w:tc>
        <w:tc>
          <w:tcPr>
            <w:tcW w:w="3776" w:type="dxa"/>
            <w:tcBorders>
              <w:left w:val="single" w:sz="6" w:space="0" w:color="auto"/>
              <w:right w:val="single" w:sz="6" w:space="0" w:color="auto"/>
            </w:tcBorders>
          </w:tcPr>
          <w:p w:rsidR="00B17D80" w:rsidRDefault="00B17D80" w:rsidP="007B59FD">
            <w:pPr>
              <w:pStyle w:val="TAL"/>
            </w:pPr>
            <w:r>
              <w:t>[Select GSM]</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SIM2</w:t>
            </w:r>
          </w:p>
        </w:tc>
        <w:tc>
          <w:tcPr>
            <w:tcW w:w="2892" w:type="dxa"/>
            <w:tcBorders>
              <w:left w:val="single" w:sz="6" w:space="0" w:color="auto"/>
              <w:right w:val="single" w:sz="6" w:space="0" w:color="auto"/>
            </w:tcBorders>
          </w:tcPr>
          <w:p w:rsidR="00B17D80" w:rsidRDefault="00B17D80" w:rsidP="007B59FD">
            <w:pPr>
              <w:pStyle w:val="TAL"/>
            </w:pPr>
            <w:r>
              <w:t>C-APDU: SELECT 1.2a</w:t>
            </w:r>
          </w:p>
        </w:tc>
        <w:tc>
          <w:tcPr>
            <w:tcW w:w="3776" w:type="dxa"/>
            <w:tcBorders>
              <w:left w:val="single" w:sz="6" w:space="0" w:color="auto"/>
              <w:right w:val="single" w:sz="6" w:space="0" w:color="auto"/>
            </w:tcBorders>
          </w:tcPr>
          <w:p w:rsidR="00B17D80" w:rsidRDefault="00B17D80" w:rsidP="007B59FD">
            <w:pPr>
              <w:pStyle w:val="TAL"/>
            </w:pPr>
            <w:r>
              <w:t>[Select GSM]</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152" w:type="dxa"/>
            <w:tcBorders>
              <w:left w:val="single" w:sz="6" w:space="0" w:color="auto"/>
              <w:right w:val="single" w:sz="6" w:space="0" w:color="auto"/>
            </w:tcBorders>
          </w:tcPr>
          <w:p w:rsidR="00B17D80" w:rsidRDefault="00B17D80" w:rsidP="007B59FD">
            <w:pPr>
              <w:pStyle w:val="TAC"/>
            </w:pPr>
            <w:r>
              <w:t xml:space="preserve">SIM2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R-APDU: SELECT 1.2a</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PERFORM CARD APDU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13</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PERFORM CARD APDU 1.2.2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14</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15</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PERFORM CARD APDU 1.2.2</w:t>
            </w:r>
          </w:p>
        </w:tc>
        <w:tc>
          <w:tcPr>
            <w:tcW w:w="3776" w:type="dxa"/>
            <w:tcBorders>
              <w:left w:val="single" w:sz="6" w:space="0" w:color="auto"/>
              <w:right w:val="single" w:sz="6" w:space="0" w:color="auto"/>
            </w:tcBorders>
          </w:tcPr>
          <w:p w:rsidR="00B17D80" w:rsidRDefault="00B17D80" w:rsidP="007B59FD">
            <w:pPr>
              <w:pStyle w:val="TAL"/>
            </w:pPr>
            <w:r>
              <w:t>[Select PLMN]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16</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SIM2</w:t>
            </w:r>
          </w:p>
        </w:tc>
        <w:tc>
          <w:tcPr>
            <w:tcW w:w="2892" w:type="dxa"/>
            <w:tcBorders>
              <w:left w:val="single" w:sz="6" w:space="0" w:color="auto"/>
              <w:right w:val="single" w:sz="6" w:space="0" w:color="auto"/>
            </w:tcBorders>
          </w:tcPr>
          <w:p w:rsidR="00B17D80" w:rsidRDefault="00B17D80" w:rsidP="007B59FD">
            <w:pPr>
              <w:pStyle w:val="TAL"/>
            </w:pPr>
            <w:r>
              <w:t>C-APDU: SELECT 1.2b</w:t>
            </w:r>
          </w:p>
        </w:tc>
        <w:tc>
          <w:tcPr>
            <w:tcW w:w="3776" w:type="dxa"/>
            <w:tcBorders>
              <w:left w:val="single" w:sz="6" w:space="0" w:color="auto"/>
              <w:right w:val="single" w:sz="6" w:space="0" w:color="auto"/>
            </w:tcBorders>
          </w:tcPr>
          <w:p w:rsidR="00B17D80" w:rsidRDefault="00B17D80" w:rsidP="007B59FD">
            <w:pPr>
              <w:pStyle w:val="TAL"/>
            </w:pPr>
            <w:r>
              <w:t>[Select PLMN]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17</w:t>
            </w:r>
          </w:p>
        </w:tc>
        <w:tc>
          <w:tcPr>
            <w:tcW w:w="1152" w:type="dxa"/>
            <w:tcBorders>
              <w:left w:val="single" w:sz="6" w:space="0" w:color="auto"/>
              <w:right w:val="single" w:sz="6" w:space="0" w:color="auto"/>
            </w:tcBorders>
          </w:tcPr>
          <w:p w:rsidR="00B17D80" w:rsidRDefault="00B17D80" w:rsidP="007B59FD">
            <w:pPr>
              <w:pStyle w:val="TAC"/>
            </w:pPr>
            <w:r>
              <w:t xml:space="preserve">SIM2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R-APDU: SELECT 1.2b</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18</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PERFORM CARD APDU 1.2.2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19</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PERFORM CARD APDU 1.2.3</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20</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21</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PERFORM CARD APDU 1.2.3</w:t>
            </w:r>
          </w:p>
        </w:tc>
        <w:tc>
          <w:tcPr>
            <w:tcW w:w="3776" w:type="dxa"/>
            <w:tcBorders>
              <w:left w:val="single" w:sz="6" w:space="0" w:color="auto"/>
              <w:right w:val="single" w:sz="6" w:space="0" w:color="auto"/>
            </w:tcBorders>
          </w:tcPr>
          <w:p w:rsidR="00B17D80" w:rsidRDefault="00B17D80" w:rsidP="007B59FD">
            <w:pPr>
              <w:pStyle w:val="TAL"/>
            </w:pPr>
            <w:r>
              <w:t>[Update Binary]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22</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SIM2</w:t>
            </w:r>
          </w:p>
        </w:tc>
        <w:tc>
          <w:tcPr>
            <w:tcW w:w="2892" w:type="dxa"/>
            <w:tcBorders>
              <w:left w:val="single" w:sz="6" w:space="0" w:color="auto"/>
              <w:right w:val="single" w:sz="6" w:space="0" w:color="auto"/>
            </w:tcBorders>
          </w:tcPr>
          <w:p w:rsidR="00B17D80" w:rsidRDefault="00B17D80" w:rsidP="007B59FD">
            <w:pPr>
              <w:pStyle w:val="TAL"/>
            </w:pPr>
            <w:r>
              <w:t>C-APDU: UPDATE BINARY 1.2</w:t>
            </w:r>
          </w:p>
        </w:tc>
        <w:tc>
          <w:tcPr>
            <w:tcW w:w="3776" w:type="dxa"/>
            <w:tcBorders>
              <w:left w:val="single" w:sz="6" w:space="0" w:color="auto"/>
              <w:right w:val="single" w:sz="6" w:space="0" w:color="auto"/>
            </w:tcBorders>
          </w:tcPr>
          <w:p w:rsidR="00B17D80" w:rsidRDefault="00B17D80" w:rsidP="007B59FD">
            <w:pPr>
              <w:pStyle w:val="TAL"/>
            </w:pPr>
            <w:r>
              <w:t>[Update Binary]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23</w:t>
            </w:r>
          </w:p>
        </w:tc>
        <w:tc>
          <w:tcPr>
            <w:tcW w:w="1152" w:type="dxa"/>
            <w:tcBorders>
              <w:left w:val="single" w:sz="6" w:space="0" w:color="auto"/>
              <w:right w:val="single" w:sz="6" w:space="0" w:color="auto"/>
            </w:tcBorders>
          </w:tcPr>
          <w:p w:rsidR="00B17D80" w:rsidRDefault="00B17D80" w:rsidP="007B59FD">
            <w:pPr>
              <w:pStyle w:val="TAC"/>
            </w:pPr>
            <w:r>
              <w:t xml:space="preserve">SIM2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R-APDU: UPDATE BINARY 1.2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24</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PERFORM CARD APDU 1.2.3</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25</w:t>
            </w:r>
          </w:p>
        </w:tc>
        <w:tc>
          <w:tcPr>
            <w:tcW w:w="1152" w:type="dxa"/>
            <w:tcBorders>
              <w:left w:val="single" w:sz="6" w:space="0" w:color="auto"/>
              <w:bottom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PROACTIVE COMMAND PENDING: PERFORM CARD APDU 1.2.4</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26</w:t>
            </w:r>
          </w:p>
        </w:tc>
        <w:tc>
          <w:tcPr>
            <w:tcW w:w="1152" w:type="dxa"/>
            <w:tcBorders>
              <w:top w:val="single" w:sz="6" w:space="0" w:color="auto"/>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FETCH</w:t>
            </w:r>
          </w:p>
        </w:tc>
        <w:tc>
          <w:tcPr>
            <w:tcW w:w="3776" w:type="dxa"/>
            <w:tcBorders>
              <w:top w:val="single" w:sz="6"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27</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PERFORM CARD APDU 1.2.4</w:t>
            </w:r>
          </w:p>
        </w:tc>
        <w:tc>
          <w:tcPr>
            <w:tcW w:w="3776" w:type="dxa"/>
            <w:tcBorders>
              <w:left w:val="single" w:sz="6" w:space="0" w:color="auto"/>
              <w:right w:val="single" w:sz="6" w:space="0" w:color="auto"/>
            </w:tcBorders>
          </w:tcPr>
          <w:p w:rsidR="00B17D80" w:rsidRDefault="00B17D80" w:rsidP="007B59FD">
            <w:pPr>
              <w:pStyle w:val="TAL"/>
            </w:pPr>
            <w:r>
              <w:t>[Read Binary]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28</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SIM2</w:t>
            </w:r>
          </w:p>
        </w:tc>
        <w:tc>
          <w:tcPr>
            <w:tcW w:w="2892" w:type="dxa"/>
            <w:tcBorders>
              <w:left w:val="single" w:sz="6" w:space="0" w:color="auto"/>
              <w:right w:val="single" w:sz="6" w:space="0" w:color="auto"/>
            </w:tcBorders>
          </w:tcPr>
          <w:p w:rsidR="00B17D80" w:rsidRDefault="00B17D80" w:rsidP="007B59FD">
            <w:pPr>
              <w:pStyle w:val="TAL"/>
            </w:pPr>
            <w:r>
              <w:t>C-APDU: READ BINARY 1.2</w:t>
            </w:r>
          </w:p>
        </w:tc>
        <w:tc>
          <w:tcPr>
            <w:tcW w:w="3776" w:type="dxa"/>
            <w:tcBorders>
              <w:left w:val="single" w:sz="6" w:space="0" w:color="auto"/>
              <w:right w:val="single" w:sz="6" w:space="0" w:color="auto"/>
            </w:tcBorders>
          </w:tcPr>
          <w:p w:rsidR="00B17D80" w:rsidRDefault="00B17D80" w:rsidP="007B59FD">
            <w:pPr>
              <w:pStyle w:val="TAL"/>
            </w:pPr>
            <w:r>
              <w:t>[Read Binary]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29</w:t>
            </w:r>
          </w:p>
        </w:tc>
        <w:tc>
          <w:tcPr>
            <w:tcW w:w="1152" w:type="dxa"/>
            <w:tcBorders>
              <w:left w:val="single" w:sz="6" w:space="0" w:color="auto"/>
              <w:right w:val="single" w:sz="6" w:space="0" w:color="auto"/>
            </w:tcBorders>
          </w:tcPr>
          <w:p w:rsidR="00B17D80" w:rsidRDefault="00B17D80" w:rsidP="007B59FD">
            <w:pPr>
              <w:pStyle w:val="TAC"/>
            </w:pPr>
            <w:r>
              <w:t xml:space="preserve">SIM2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R-APDU: READ BINARY 1.2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30</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PERFORM CARD APDU 1.2.4</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31</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rPr>
                <w:bCs/>
              </w:rPr>
            </w:pPr>
            <w:r>
              <w:t>PROACTIVE COMMAND PENDING: PERFORM CARD APDU 1.2.5</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32</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33</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PERFORM CARD APDU 1.2.5</w:t>
            </w:r>
          </w:p>
        </w:tc>
        <w:tc>
          <w:tcPr>
            <w:tcW w:w="3776" w:type="dxa"/>
            <w:tcBorders>
              <w:left w:val="single" w:sz="6" w:space="0" w:color="auto"/>
              <w:right w:val="single" w:sz="6" w:space="0" w:color="auto"/>
            </w:tcBorders>
          </w:tcPr>
          <w:p w:rsidR="00B17D80" w:rsidRDefault="00B17D80" w:rsidP="007B59FD">
            <w:pPr>
              <w:pStyle w:val="TAL"/>
            </w:pPr>
            <w:r>
              <w:t>[Update Binary]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34</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SIM2</w:t>
            </w:r>
          </w:p>
        </w:tc>
        <w:tc>
          <w:tcPr>
            <w:tcW w:w="2892" w:type="dxa"/>
            <w:tcBorders>
              <w:left w:val="single" w:sz="6" w:space="0" w:color="auto"/>
              <w:right w:val="single" w:sz="6" w:space="0" w:color="auto"/>
            </w:tcBorders>
          </w:tcPr>
          <w:p w:rsidR="00B17D80" w:rsidRDefault="00B17D80" w:rsidP="007B59FD">
            <w:pPr>
              <w:pStyle w:val="TAL"/>
            </w:pPr>
            <w:r>
              <w:t>C-APDU: UPDATE BINARY 1.2a</w:t>
            </w:r>
          </w:p>
        </w:tc>
        <w:tc>
          <w:tcPr>
            <w:tcW w:w="3776" w:type="dxa"/>
            <w:tcBorders>
              <w:left w:val="single" w:sz="6" w:space="0" w:color="auto"/>
              <w:right w:val="single" w:sz="6" w:space="0" w:color="auto"/>
            </w:tcBorders>
          </w:tcPr>
          <w:p w:rsidR="00B17D80" w:rsidRDefault="00B17D80" w:rsidP="007B59FD">
            <w:pPr>
              <w:pStyle w:val="TAL"/>
            </w:pPr>
            <w:r>
              <w:t>[Update Binary]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35</w:t>
            </w:r>
          </w:p>
        </w:tc>
        <w:tc>
          <w:tcPr>
            <w:tcW w:w="1152" w:type="dxa"/>
            <w:tcBorders>
              <w:left w:val="single" w:sz="6" w:space="0" w:color="auto"/>
              <w:right w:val="single" w:sz="6" w:space="0" w:color="auto"/>
            </w:tcBorders>
          </w:tcPr>
          <w:p w:rsidR="00B17D80" w:rsidRDefault="00B17D80" w:rsidP="007B59FD">
            <w:pPr>
              <w:pStyle w:val="TAC"/>
            </w:pPr>
            <w:r>
              <w:t xml:space="preserve">SIM2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R-APDU: UPDATE BINARY 1.2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36</w:t>
            </w:r>
          </w:p>
        </w:tc>
        <w:tc>
          <w:tcPr>
            <w:tcW w:w="115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PERFORM CARD APDU 1.2.3</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PERFORM CARD APDU 1.2.1</w:t>
      </w:r>
    </w:p>
    <w:p w:rsidR="00B17D80" w:rsidRDefault="00B17D80" w:rsidP="00B17D80">
      <w:r>
        <w:lastRenderedPageBreak/>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rPr>
          <w:lang w:val="fr-FR"/>
        </w:rPr>
      </w:pPr>
      <w:r>
        <w:tab/>
      </w:r>
      <w:r w:rsidRPr="00F51EF9">
        <w:rPr>
          <w:lang w:val="fr-FR"/>
        </w:rPr>
        <w:t>Command type:</w:t>
      </w:r>
      <w:r w:rsidRPr="00F51EF9">
        <w:rPr>
          <w:lang w:val="fr-FR"/>
        </w:rPr>
        <w:tab/>
        <w:t>PERFORM CARD APDU</w:t>
      </w:r>
    </w:p>
    <w:p w:rsidR="00B17D80" w:rsidRDefault="00B17D80" w:rsidP="00B17D80">
      <w:pPr>
        <w:pStyle w:val="EW"/>
        <w:tabs>
          <w:tab w:val="left" w:pos="851"/>
        </w:tabs>
        <w:ind w:left="2835" w:hanging="2551"/>
        <w:rPr>
          <w:lang w:val="fr-FR"/>
        </w:rPr>
      </w:pPr>
      <w:r w:rsidRPr="00F51EF9">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55733B" w:rsidRDefault="00B17D80" w:rsidP="00B17D80">
      <w:pPr>
        <w:pStyle w:val="EW"/>
        <w:tabs>
          <w:tab w:val="left" w:pos="851"/>
        </w:tabs>
        <w:ind w:left="2835" w:hanging="2551"/>
      </w:pPr>
      <w:r>
        <w:rPr>
          <w:lang w:val="fr-FR"/>
        </w:rPr>
        <w:tab/>
      </w:r>
      <w:r w:rsidRPr="0055733B">
        <w:t>Destination device:</w:t>
      </w:r>
      <w:r w:rsidRPr="0055733B">
        <w:tab/>
        <w:t>Card Reader 1</w:t>
      </w:r>
    </w:p>
    <w:p w:rsidR="00B17D80" w:rsidRDefault="00B17D80" w:rsidP="00B17D80">
      <w:pPr>
        <w:pStyle w:val="EW"/>
        <w:tabs>
          <w:tab w:val="left" w:pos="851"/>
        </w:tabs>
        <w:ind w:left="2835" w:hanging="2551"/>
      </w:pPr>
      <w:r>
        <w:t>C-APDU</w:t>
      </w:r>
    </w:p>
    <w:p w:rsidR="00B17D80" w:rsidRDefault="00B17D80" w:rsidP="00B17D80">
      <w:pPr>
        <w:pStyle w:val="EW"/>
        <w:tabs>
          <w:tab w:val="left" w:pos="851"/>
        </w:tabs>
        <w:ind w:left="2835" w:hanging="2551"/>
      </w:pPr>
      <w:r>
        <w:tab/>
        <w:t>Class:</w:t>
      </w:r>
      <w:r>
        <w:tab/>
        <w:t>'A0'</w:t>
      </w:r>
    </w:p>
    <w:p w:rsidR="00B17D80" w:rsidRDefault="00B17D80" w:rsidP="00B17D80">
      <w:pPr>
        <w:pStyle w:val="EW"/>
        <w:tabs>
          <w:tab w:val="left" w:pos="851"/>
        </w:tabs>
        <w:ind w:left="2835" w:hanging="2551"/>
      </w:pPr>
      <w:r>
        <w:tab/>
        <w:t>Instruction:</w:t>
      </w:r>
      <w:r>
        <w:tab/>
        <w:t>SELECT</w:t>
      </w:r>
    </w:p>
    <w:p w:rsidR="00B17D80" w:rsidRDefault="00B17D80" w:rsidP="00B17D80">
      <w:pPr>
        <w:pStyle w:val="EW"/>
        <w:tabs>
          <w:tab w:val="left" w:pos="851"/>
        </w:tabs>
        <w:ind w:left="2835" w:hanging="2551"/>
      </w:pPr>
      <w:r>
        <w:tab/>
        <w:t>P1 parameter:</w:t>
      </w:r>
      <w:r>
        <w:tab/>
        <w:t>'00'</w:t>
      </w:r>
    </w:p>
    <w:p w:rsidR="00B17D80" w:rsidRDefault="00B17D80" w:rsidP="00B17D80">
      <w:pPr>
        <w:pStyle w:val="EW"/>
        <w:tabs>
          <w:tab w:val="left" w:pos="851"/>
        </w:tabs>
        <w:ind w:left="2835" w:hanging="2551"/>
      </w:pPr>
      <w:r>
        <w:tab/>
        <w:t>P2 parameter:</w:t>
      </w:r>
      <w:r>
        <w:tab/>
        <w:t>'00'</w:t>
      </w:r>
    </w:p>
    <w:p w:rsidR="00B17D80" w:rsidRDefault="00B17D80" w:rsidP="00B17D80">
      <w:pPr>
        <w:pStyle w:val="EW"/>
        <w:tabs>
          <w:tab w:val="left" w:pos="851"/>
        </w:tabs>
        <w:ind w:left="2835" w:hanging="2551"/>
      </w:pPr>
      <w:r>
        <w:tab/>
        <w:t>Lc:</w:t>
      </w:r>
      <w:r>
        <w:tab/>
        <w:t>'02'</w:t>
      </w:r>
    </w:p>
    <w:p w:rsidR="00B17D80" w:rsidRDefault="00B17D80" w:rsidP="00B17D80">
      <w:pPr>
        <w:pStyle w:val="EX"/>
        <w:tabs>
          <w:tab w:val="left" w:pos="851"/>
        </w:tabs>
        <w:ind w:left="2835" w:hanging="2551"/>
      </w:pPr>
      <w:r>
        <w:tab/>
        <w:t>Data:</w:t>
      </w:r>
      <w:r>
        <w:tab/>
        <w:t>DF GSM</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A2</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PERFORM CARD APDU 1.2.2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rPr>
          <w:lang w:val="fr-FR"/>
        </w:rPr>
      </w:pPr>
      <w:r>
        <w:tab/>
      </w:r>
      <w:r w:rsidRPr="00F51EF9">
        <w:rPr>
          <w:lang w:val="fr-FR"/>
        </w:rPr>
        <w:t>Command type:</w:t>
      </w:r>
      <w:r w:rsidRPr="00F51EF9">
        <w:rPr>
          <w:lang w:val="fr-FR"/>
        </w:rPr>
        <w:tab/>
        <w:t>PERFORM CARD APDU</w:t>
      </w:r>
    </w:p>
    <w:p w:rsidR="00B17D80" w:rsidRDefault="00B17D80" w:rsidP="00B17D80">
      <w:pPr>
        <w:pStyle w:val="EW"/>
        <w:tabs>
          <w:tab w:val="left" w:pos="851"/>
        </w:tabs>
        <w:ind w:left="2835" w:hanging="2551"/>
        <w:rPr>
          <w:lang w:val="fr-FR"/>
        </w:rPr>
      </w:pPr>
      <w:r w:rsidRPr="00F51EF9">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55733B" w:rsidRDefault="00B17D80" w:rsidP="00B17D80">
      <w:pPr>
        <w:pStyle w:val="EW"/>
        <w:tabs>
          <w:tab w:val="left" w:pos="851"/>
        </w:tabs>
        <w:ind w:left="2835" w:hanging="2551"/>
      </w:pPr>
      <w:r>
        <w:rPr>
          <w:lang w:val="fr-FR"/>
        </w:rPr>
        <w:tab/>
      </w:r>
      <w:r w:rsidRPr="0055733B">
        <w:t>Destination device:</w:t>
      </w:r>
      <w:r w:rsidRPr="0055733B">
        <w:tab/>
        <w:t>Card Reader 1</w:t>
      </w:r>
    </w:p>
    <w:p w:rsidR="00B17D80" w:rsidRDefault="00B17D80" w:rsidP="00B17D80">
      <w:pPr>
        <w:pStyle w:val="EW"/>
        <w:tabs>
          <w:tab w:val="left" w:pos="851"/>
        </w:tabs>
        <w:ind w:left="2835" w:hanging="2551"/>
      </w:pPr>
      <w:r>
        <w:t>C-APDU</w:t>
      </w:r>
    </w:p>
    <w:p w:rsidR="00B17D80" w:rsidRDefault="00B17D80" w:rsidP="00B17D80">
      <w:pPr>
        <w:pStyle w:val="EW"/>
        <w:tabs>
          <w:tab w:val="left" w:pos="851"/>
        </w:tabs>
        <w:ind w:left="2835" w:hanging="2551"/>
      </w:pPr>
      <w:r>
        <w:tab/>
        <w:t>Class:</w:t>
      </w:r>
      <w:r>
        <w:tab/>
        <w:t>'A0'</w:t>
      </w:r>
    </w:p>
    <w:p w:rsidR="00B17D80" w:rsidRDefault="00B17D80" w:rsidP="00B17D80">
      <w:pPr>
        <w:pStyle w:val="EW"/>
        <w:tabs>
          <w:tab w:val="left" w:pos="851"/>
        </w:tabs>
        <w:ind w:left="2835" w:hanging="2551"/>
      </w:pPr>
      <w:r>
        <w:tab/>
        <w:t>Instruction:</w:t>
      </w:r>
      <w:r>
        <w:tab/>
        <w:t>SELECT</w:t>
      </w:r>
    </w:p>
    <w:p w:rsidR="00B17D80" w:rsidRDefault="00B17D80" w:rsidP="00B17D80">
      <w:pPr>
        <w:pStyle w:val="EW"/>
        <w:tabs>
          <w:tab w:val="left" w:pos="851"/>
        </w:tabs>
        <w:ind w:left="2835" w:hanging="2551"/>
      </w:pPr>
      <w:r>
        <w:tab/>
        <w:t>P1 parameter:</w:t>
      </w:r>
      <w:r>
        <w:tab/>
        <w:t>'00'</w:t>
      </w:r>
    </w:p>
    <w:p w:rsidR="00B17D80" w:rsidRDefault="00B17D80" w:rsidP="00B17D80">
      <w:pPr>
        <w:pStyle w:val="EW"/>
        <w:tabs>
          <w:tab w:val="left" w:pos="851"/>
        </w:tabs>
        <w:ind w:left="2835" w:hanging="2551"/>
      </w:pPr>
      <w:r>
        <w:tab/>
        <w:t>P2 parameter:</w:t>
      </w:r>
      <w:r>
        <w:tab/>
        <w:t>'00'</w:t>
      </w:r>
    </w:p>
    <w:p w:rsidR="00B17D80" w:rsidRDefault="00B17D80" w:rsidP="00B17D80">
      <w:pPr>
        <w:pStyle w:val="EW"/>
        <w:tabs>
          <w:tab w:val="left" w:pos="851"/>
        </w:tabs>
        <w:ind w:left="2835" w:hanging="2551"/>
      </w:pPr>
      <w:r>
        <w:tab/>
        <w:t>Lc:</w:t>
      </w:r>
      <w:r>
        <w:tab/>
        <w:t>'02'</w:t>
      </w:r>
    </w:p>
    <w:p w:rsidR="00B17D80" w:rsidRDefault="00B17D80" w:rsidP="00B17D80">
      <w:pPr>
        <w:pStyle w:val="EX"/>
        <w:tabs>
          <w:tab w:val="left" w:pos="851"/>
        </w:tabs>
        <w:ind w:left="2835" w:hanging="2551"/>
      </w:pPr>
      <w:r>
        <w:tab/>
        <w:t>Data:</w:t>
      </w:r>
      <w:r>
        <w:tab/>
        <w:t>EF PLMN</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A2</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PERFORM CARD APDU 1.2.3</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rPr>
          <w:lang w:val="fr-FR"/>
        </w:rPr>
      </w:pPr>
      <w:r>
        <w:tab/>
      </w:r>
      <w:r w:rsidRPr="00F51EF9">
        <w:rPr>
          <w:lang w:val="fr-FR"/>
        </w:rPr>
        <w:t>Command type:</w:t>
      </w:r>
      <w:r w:rsidRPr="00F51EF9">
        <w:rPr>
          <w:lang w:val="fr-FR"/>
        </w:rPr>
        <w:tab/>
        <w:t>PERFORM CARD APDU</w:t>
      </w:r>
    </w:p>
    <w:p w:rsidR="00B17D80" w:rsidRDefault="00B17D80" w:rsidP="00B17D80">
      <w:pPr>
        <w:pStyle w:val="EW"/>
        <w:tabs>
          <w:tab w:val="left" w:pos="851"/>
        </w:tabs>
        <w:ind w:left="2835" w:hanging="2551"/>
        <w:rPr>
          <w:lang w:val="fr-FR"/>
        </w:rPr>
      </w:pPr>
      <w:r w:rsidRPr="00F51EF9">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55733B" w:rsidRDefault="00B17D80" w:rsidP="00B17D80">
      <w:pPr>
        <w:pStyle w:val="EW"/>
        <w:tabs>
          <w:tab w:val="left" w:pos="851"/>
        </w:tabs>
        <w:ind w:left="2835" w:hanging="2551"/>
      </w:pPr>
      <w:r>
        <w:rPr>
          <w:lang w:val="fr-FR"/>
        </w:rPr>
        <w:tab/>
      </w:r>
      <w:r w:rsidRPr="0055733B">
        <w:t>Destination device:</w:t>
      </w:r>
      <w:r w:rsidRPr="0055733B">
        <w:tab/>
        <w:t>Card Reader 1</w:t>
      </w:r>
    </w:p>
    <w:p w:rsidR="00B17D80" w:rsidRDefault="00B17D80" w:rsidP="00B17D80">
      <w:pPr>
        <w:pStyle w:val="EW"/>
        <w:tabs>
          <w:tab w:val="left" w:pos="851"/>
        </w:tabs>
        <w:ind w:left="2835" w:hanging="2551"/>
      </w:pPr>
      <w:r>
        <w:t>C-APDU</w:t>
      </w:r>
    </w:p>
    <w:p w:rsidR="00B17D80" w:rsidRDefault="00B17D80" w:rsidP="00B17D80">
      <w:pPr>
        <w:pStyle w:val="EW"/>
        <w:tabs>
          <w:tab w:val="left" w:pos="851"/>
        </w:tabs>
        <w:ind w:left="2835" w:hanging="2551"/>
      </w:pPr>
      <w:r>
        <w:tab/>
        <w:t>Class:</w:t>
      </w:r>
      <w:r>
        <w:tab/>
        <w:t>'A0'</w:t>
      </w:r>
    </w:p>
    <w:p w:rsidR="00B17D80" w:rsidRDefault="00B17D80" w:rsidP="00B17D80">
      <w:pPr>
        <w:pStyle w:val="EW"/>
        <w:tabs>
          <w:tab w:val="left" w:pos="851"/>
        </w:tabs>
        <w:ind w:left="2835" w:hanging="2551"/>
      </w:pPr>
      <w:r>
        <w:tab/>
        <w:t>Instruction:</w:t>
      </w:r>
      <w:r>
        <w:tab/>
        <w:t>UPDATE BINARY</w:t>
      </w:r>
    </w:p>
    <w:p w:rsidR="00B17D80" w:rsidRPr="00F8746F" w:rsidRDefault="00B17D80" w:rsidP="00B17D80">
      <w:pPr>
        <w:pStyle w:val="EW"/>
        <w:tabs>
          <w:tab w:val="left" w:pos="851"/>
        </w:tabs>
        <w:ind w:left="2835" w:hanging="2551"/>
        <w:rPr>
          <w:lang w:val="it-IT"/>
        </w:rPr>
      </w:pPr>
      <w:r>
        <w:tab/>
      </w:r>
      <w:r w:rsidRPr="00F8746F">
        <w:rPr>
          <w:lang w:val="it-IT"/>
        </w:rPr>
        <w:t>P1 parameter:</w:t>
      </w:r>
      <w:r w:rsidRPr="00F8746F">
        <w:rPr>
          <w:lang w:val="it-IT"/>
        </w:rPr>
        <w:tab/>
        <w:t>'00'</w:t>
      </w:r>
    </w:p>
    <w:p w:rsidR="00B17D80" w:rsidRPr="00F8746F" w:rsidRDefault="00B17D80" w:rsidP="00B17D80">
      <w:pPr>
        <w:pStyle w:val="EW"/>
        <w:tabs>
          <w:tab w:val="left" w:pos="851"/>
        </w:tabs>
        <w:ind w:left="2835" w:hanging="2551"/>
        <w:rPr>
          <w:lang w:val="it-IT"/>
        </w:rPr>
      </w:pPr>
      <w:r w:rsidRPr="00F8746F">
        <w:rPr>
          <w:lang w:val="it-IT"/>
        </w:rPr>
        <w:tab/>
        <w:t>P2 parameter:</w:t>
      </w:r>
      <w:r w:rsidRPr="00F8746F">
        <w:rPr>
          <w:lang w:val="it-IT"/>
        </w:rPr>
        <w:tab/>
        <w:t>'00'</w:t>
      </w:r>
    </w:p>
    <w:p w:rsidR="00B17D80" w:rsidRPr="00F8746F" w:rsidRDefault="00B17D80" w:rsidP="00B17D80">
      <w:pPr>
        <w:pStyle w:val="EW"/>
        <w:tabs>
          <w:tab w:val="left" w:pos="851"/>
        </w:tabs>
        <w:ind w:left="2835" w:hanging="2551"/>
        <w:rPr>
          <w:lang w:val="it-IT"/>
        </w:rPr>
      </w:pPr>
      <w:r w:rsidRPr="00F8746F">
        <w:rPr>
          <w:lang w:val="it-IT"/>
        </w:rPr>
        <w:tab/>
        <w:t>Lc:</w:t>
      </w:r>
      <w:r w:rsidRPr="00F8746F">
        <w:rPr>
          <w:lang w:val="it-IT"/>
        </w:rPr>
        <w:tab/>
        <w:t>'18'</w:t>
      </w:r>
    </w:p>
    <w:p w:rsidR="00B17D80" w:rsidRPr="00F8746F" w:rsidRDefault="00B17D80" w:rsidP="00B17D80">
      <w:pPr>
        <w:pStyle w:val="EX"/>
        <w:tabs>
          <w:tab w:val="left" w:pos="851"/>
        </w:tabs>
        <w:ind w:left="2835" w:hanging="2551"/>
        <w:rPr>
          <w:lang w:val="it-IT"/>
        </w:rPr>
      </w:pPr>
      <w:r w:rsidRPr="00F8746F">
        <w:rPr>
          <w:lang w:val="it-IT"/>
        </w:rPr>
        <w:lastRenderedPageBreak/>
        <w:tab/>
        <w:t>Data:</w:t>
      </w:r>
      <w:r w:rsidRPr="00F8746F">
        <w:rPr>
          <w:lang w:val="it-IT"/>
        </w:rPr>
        <w:tab/>
        <w:t>'00 01 02 03 04 05 06 07 08 09 0A 0B 0C 0B 0E 0F 10 11 12 13 14 15 16 17'</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 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A2</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PERFORM CARD APDU 1.2.4</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rPr>
          <w:lang w:val="fr-FR"/>
        </w:rPr>
      </w:pPr>
      <w:r>
        <w:tab/>
      </w:r>
      <w:r w:rsidRPr="00F51EF9">
        <w:rPr>
          <w:lang w:val="fr-FR"/>
        </w:rPr>
        <w:t>Command type:</w:t>
      </w:r>
      <w:r w:rsidRPr="00F51EF9">
        <w:rPr>
          <w:lang w:val="fr-FR"/>
        </w:rPr>
        <w:tab/>
        <w:t>PERFORM CARD APDU</w:t>
      </w:r>
    </w:p>
    <w:p w:rsidR="00B17D80" w:rsidRDefault="00B17D80" w:rsidP="00B17D80">
      <w:pPr>
        <w:pStyle w:val="EW"/>
        <w:tabs>
          <w:tab w:val="left" w:pos="851"/>
        </w:tabs>
        <w:ind w:left="2835" w:hanging="2551"/>
        <w:rPr>
          <w:lang w:val="fr-FR"/>
        </w:rPr>
      </w:pPr>
      <w:r w:rsidRPr="00F51EF9">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55733B" w:rsidRDefault="00B17D80" w:rsidP="00B17D80">
      <w:pPr>
        <w:pStyle w:val="EW"/>
        <w:tabs>
          <w:tab w:val="left" w:pos="851"/>
        </w:tabs>
        <w:ind w:left="2835" w:hanging="2551"/>
      </w:pPr>
      <w:r>
        <w:rPr>
          <w:lang w:val="fr-FR"/>
        </w:rPr>
        <w:tab/>
      </w:r>
      <w:r w:rsidRPr="0055733B">
        <w:t>Destination device:</w:t>
      </w:r>
      <w:r w:rsidRPr="0055733B">
        <w:tab/>
        <w:t>Card Reader 1</w:t>
      </w:r>
    </w:p>
    <w:p w:rsidR="00B17D80" w:rsidRDefault="00B17D80" w:rsidP="00B17D80">
      <w:pPr>
        <w:pStyle w:val="EW"/>
        <w:tabs>
          <w:tab w:val="left" w:pos="851"/>
        </w:tabs>
        <w:ind w:left="2835" w:hanging="2551"/>
      </w:pPr>
      <w:r>
        <w:t>C-APDU</w:t>
      </w:r>
    </w:p>
    <w:p w:rsidR="00B17D80" w:rsidRDefault="00B17D80" w:rsidP="00B17D80">
      <w:pPr>
        <w:pStyle w:val="EW"/>
        <w:tabs>
          <w:tab w:val="left" w:pos="851"/>
        </w:tabs>
        <w:ind w:left="2835" w:hanging="2551"/>
      </w:pPr>
      <w:r>
        <w:tab/>
        <w:t>Class:</w:t>
      </w:r>
      <w:r>
        <w:tab/>
        <w:t>'A0'</w:t>
      </w:r>
    </w:p>
    <w:p w:rsidR="00B17D80" w:rsidRDefault="00B17D80" w:rsidP="00B17D80">
      <w:pPr>
        <w:pStyle w:val="EW"/>
        <w:tabs>
          <w:tab w:val="left" w:pos="851"/>
        </w:tabs>
        <w:ind w:left="2835" w:hanging="2551"/>
      </w:pPr>
      <w:r>
        <w:tab/>
        <w:t>Instruction:</w:t>
      </w:r>
      <w:r>
        <w:tab/>
        <w:t>READ BINARY</w:t>
      </w:r>
    </w:p>
    <w:p w:rsidR="00B17D80" w:rsidRPr="00D679DA" w:rsidRDefault="00B17D80" w:rsidP="00B17D80">
      <w:pPr>
        <w:pStyle w:val="EW"/>
        <w:tabs>
          <w:tab w:val="left" w:pos="851"/>
        </w:tabs>
        <w:ind w:left="2835" w:hanging="2551"/>
      </w:pPr>
      <w:r>
        <w:tab/>
      </w:r>
      <w:r w:rsidRPr="00D679DA">
        <w:t>P1 parameter:</w:t>
      </w:r>
      <w:r w:rsidRPr="00D679DA">
        <w:tab/>
        <w:t>'00'</w:t>
      </w:r>
    </w:p>
    <w:p w:rsidR="00B17D80" w:rsidRPr="0055733B" w:rsidRDefault="00B17D80" w:rsidP="00B17D80">
      <w:pPr>
        <w:pStyle w:val="EW"/>
        <w:tabs>
          <w:tab w:val="left" w:pos="851"/>
        </w:tabs>
        <w:ind w:left="2835" w:hanging="2551"/>
        <w:rPr>
          <w:lang w:val="fr-FR"/>
        </w:rPr>
      </w:pPr>
      <w:r w:rsidRPr="00D679DA">
        <w:tab/>
      </w:r>
      <w:r w:rsidRPr="0055733B">
        <w:rPr>
          <w:lang w:val="fr-FR"/>
        </w:rPr>
        <w:t>P2 parameter:</w:t>
      </w:r>
      <w:r w:rsidRPr="0055733B">
        <w:rPr>
          <w:lang w:val="fr-FR"/>
        </w:rPr>
        <w:tab/>
        <w:t>'00'</w:t>
      </w:r>
    </w:p>
    <w:p w:rsidR="00B17D80" w:rsidRDefault="00B17D80" w:rsidP="00B17D80">
      <w:pPr>
        <w:pStyle w:val="EX"/>
        <w:tabs>
          <w:tab w:val="left" w:pos="851"/>
        </w:tabs>
        <w:ind w:left="2835" w:hanging="2551"/>
        <w:rPr>
          <w:lang w:val="fr-FR"/>
        </w:rPr>
      </w:pPr>
      <w:r w:rsidRPr="0055733B">
        <w:rPr>
          <w:lang w:val="fr-FR"/>
        </w:rPr>
        <w:tab/>
      </w:r>
      <w:r>
        <w:rPr>
          <w:lang w:val="fr-FR"/>
        </w:rPr>
        <w:t>Le:</w:t>
      </w:r>
      <w:r>
        <w:rPr>
          <w:lang w:val="fr-FR"/>
        </w:rPr>
        <w:tab/>
        <w:t>'18'</w:t>
      </w:r>
    </w:p>
    <w:p w:rsidR="00B17D80" w:rsidRDefault="00B17D80" w:rsidP="00B17D80">
      <w:pPr>
        <w:keepNext/>
        <w:rPr>
          <w:lang w:val="fr-FR"/>
        </w:rPr>
      </w:pPr>
      <w:r w:rsidRPr="00D679DA">
        <w:rPr>
          <w:lang w:val="fr-FR"/>
        </w:rPr>
        <w:t>Coding:</w:t>
      </w:r>
    </w:p>
    <w:p w:rsidR="00B17D80" w:rsidRPr="00273E48" w:rsidRDefault="00B17D80" w:rsidP="00B17D80">
      <w:pPr>
        <w:pStyle w:val="TH"/>
        <w:spacing w:before="0" w:after="0"/>
        <w:rPr>
          <w:sz w:val="12"/>
          <w:szCs w:val="12"/>
          <w:lang w:val="fr-FR"/>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A2</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PERFORM CARD APDU 1.2.5</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Pr="00F51EF9" w:rsidRDefault="00B17D80" w:rsidP="00B17D80">
      <w:pPr>
        <w:pStyle w:val="EW"/>
        <w:tabs>
          <w:tab w:val="left" w:pos="851"/>
        </w:tabs>
        <w:ind w:left="2835" w:hanging="2551"/>
        <w:rPr>
          <w:lang w:val="fr-FR"/>
        </w:rPr>
      </w:pPr>
      <w:r>
        <w:tab/>
      </w:r>
      <w:r w:rsidRPr="00F51EF9">
        <w:rPr>
          <w:lang w:val="fr-FR"/>
        </w:rPr>
        <w:t>Command type:</w:t>
      </w:r>
      <w:r w:rsidRPr="00F51EF9">
        <w:rPr>
          <w:lang w:val="fr-FR"/>
        </w:rPr>
        <w:tab/>
        <w:t>PERFORM CARD APDU</w:t>
      </w:r>
    </w:p>
    <w:p w:rsidR="00B17D80" w:rsidRDefault="00B17D80" w:rsidP="00B17D80">
      <w:pPr>
        <w:pStyle w:val="EW"/>
        <w:tabs>
          <w:tab w:val="left" w:pos="851"/>
        </w:tabs>
        <w:ind w:left="2835" w:hanging="2551"/>
        <w:rPr>
          <w:lang w:val="fr-FR"/>
        </w:rPr>
      </w:pPr>
      <w:r w:rsidRPr="00F51EF9">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55733B" w:rsidRDefault="00B17D80" w:rsidP="00B17D80">
      <w:pPr>
        <w:pStyle w:val="EW"/>
        <w:tabs>
          <w:tab w:val="left" w:pos="851"/>
        </w:tabs>
        <w:ind w:left="2835" w:hanging="2551"/>
      </w:pPr>
      <w:r>
        <w:rPr>
          <w:lang w:val="fr-FR"/>
        </w:rPr>
        <w:tab/>
      </w:r>
      <w:r w:rsidRPr="0055733B">
        <w:t>Destination device:</w:t>
      </w:r>
      <w:r w:rsidRPr="0055733B">
        <w:tab/>
        <w:t>Card Reader 1</w:t>
      </w:r>
    </w:p>
    <w:p w:rsidR="00B17D80" w:rsidRDefault="00B17D80" w:rsidP="00B17D80">
      <w:pPr>
        <w:pStyle w:val="EW"/>
        <w:tabs>
          <w:tab w:val="left" w:pos="851"/>
        </w:tabs>
        <w:ind w:left="2835" w:hanging="2551"/>
      </w:pPr>
      <w:r>
        <w:t>C-APDU</w:t>
      </w:r>
    </w:p>
    <w:p w:rsidR="00B17D80" w:rsidRDefault="00B17D80" w:rsidP="00B17D80">
      <w:pPr>
        <w:pStyle w:val="EW"/>
        <w:tabs>
          <w:tab w:val="left" w:pos="851"/>
        </w:tabs>
        <w:ind w:left="2835" w:hanging="2551"/>
      </w:pPr>
      <w:r>
        <w:tab/>
        <w:t>Class:</w:t>
      </w:r>
      <w:r>
        <w:tab/>
        <w:t>'A0'</w:t>
      </w:r>
    </w:p>
    <w:p w:rsidR="00B17D80" w:rsidRDefault="00B17D80" w:rsidP="00B17D80">
      <w:pPr>
        <w:pStyle w:val="EW"/>
        <w:tabs>
          <w:tab w:val="left" w:pos="851"/>
        </w:tabs>
        <w:ind w:left="2835" w:hanging="2551"/>
      </w:pPr>
      <w:r>
        <w:tab/>
        <w:t>Instruction:</w:t>
      </w:r>
      <w:r>
        <w:tab/>
        <w:t>UPDATE BINARY</w:t>
      </w:r>
    </w:p>
    <w:p w:rsidR="00B17D80" w:rsidRDefault="00B17D80" w:rsidP="00B17D80">
      <w:pPr>
        <w:pStyle w:val="EW"/>
        <w:tabs>
          <w:tab w:val="left" w:pos="851"/>
        </w:tabs>
        <w:ind w:left="2835" w:hanging="2551"/>
      </w:pPr>
      <w:r>
        <w:tab/>
        <w:t>P1 parameter:</w:t>
      </w:r>
      <w:r>
        <w:tab/>
        <w:t>'00'</w:t>
      </w:r>
    </w:p>
    <w:p w:rsidR="00B17D80" w:rsidRDefault="00B17D80" w:rsidP="00B17D80">
      <w:pPr>
        <w:pStyle w:val="EW"/>
        <w:tabs>
          <w:tab w:val="left" w:pos="851"/>
        </w:tabs>
        <w:ind w:left="2835" w:hanging="2551"/>
      </w:pPr>
      <w:r>
        <w:tab/>
        <w:t>P2 parameter:</w:t>
      </w:r>
      <w:r>
        <w:tab/>
        <w:t>'00'</w:t>
      </w:r>
    </w:p>
    <w:p w:rsidR="00B17D80" w:rsidRDefault="00B17D80" w:rsidP="00B17D80">
      <w:pPr>
        <w:pStyle w:val="EW"/>
        <w:tabs>
          <w:tab w:val="left" w:pos="851"/>
        </w:tabs>
        <w:ind w:left="2835" w:hanging="2551"/>
      </w:pPr>
      <w:r>
        <w:tab/>
        <w:t>Lc:</w:t>
      </w:r>
      <w:r>
        <w:tab/>
        <w:t>'18'</w:t>
      </w:r>
    </w:p>
    <w:p w:rsidR="00B17D80" w:rsidRDefault="00B17D80" w:rsidP="00B17D80">
      <w:pPr>
        <w:pStyle w:val="EX"/>
        <w:tabs>
          <w:tab w:val="left" w:pos="851"/>
        </w:tabs>
        <w:ind w:left="2835" w:hanging="2551"/>
      </w:pPr>
      <w:r>
        <w:tab/>
        <w:t>Data:</w:t>
      </w:r>
      <w:r>
        <w:tab/>
        <w:t>'FF FF FF FF FF FF FF FF FF FF FF FF FF FF FF FF' FF FF FF FF FF FF FF FF'</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 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A2</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C-APDU: SELECT 1.2a</w:t>
      </w:r>
    </w:p>
    <w:p w:rsidR="00B17D80" w:rsidRDefault="00B17D80" w:rsidP="00B17D80">
      <w:r>
        <w:t>Logically:</w:t>
      </w:r>
    </w:p>
    <w:p w:rsidR="00B17D80" w:rsidRDefault="00B17D80" w:rsidP="00B17D80">
      <w:pPr>
        <w:pStyle w:val="EW"/>
        <w:tabs>
          <w:tab w:val="left" w:pos="851"/>
        </w:tabs>
        <w:ind w:left="2835" w:hanging="2551"/>
      </w:pPr>
      <w:r>
        <w:t>C-APDU</w:t>
      </w:r>
    </w:p>
    <w:p w:rsidR="00B17D80" w:rsidRDefault="00B17D80" w:rsidP="00B17D80">
      <w:pPr>
        <w:pStyle w:val="EW"/>
        <w:tabs>
          <w:tab w:val="left" w:pos="851"/>
        </w:tabs>
        <w:ind w:left="2835" w:hanging="2551"/>
      </w:pPr>
      <w:r>
        <w:lastRenderedPageBreak/>
        <w:tab/>
        <w:t>Class:</w:t>
      </w:r>
      <w:r>
        <w:tab/>
        <w:t>'A0'</w:t>
      </w:r>
    </w:p>
    <w:p w:rsidR="00B17D80" w:rsidRDefault="00B17D80" w:rsidP="00B17D80">
      <w:pPr>
        <w:pStyle w:val="EW"/>
        <w:tabs>
          <w:tab w:val="left" w:pos="851"/>
        </w:tabs>
        <w:ind w:left="2835" w:hanging="2551"/>
      </w:pPr>
      <w:r>
        <w:tab/>
        <w:t>Instruction:</w:t>
      </w:r>
      <w:r>
        <w:tab/>
        <w:t>SELECT</w:t>
      </w:r>
    </w:p>
    <w:p w:rsidR="00B17D80" w:rsidRDefault="00B17D80" w:rsidP="00B17D80">
      <w:pPr>
        <w:pStyle w:val="EW"/>
        <w:tabs>
          <w:tab w:val="left" w:pos="851"/>
        </w:tabs>
        <w:ind w:left="2835" w:hanging="2551"/>
      </w:pPr>
      <w:r>
        <w:tab/>
        <w:t>P1 parameter:</w:t>
      </w:r>
      <w:r>
        <w:tab/>
        <w:t>'00'</w:t>
      </w:r>
    </w:p>
    <w:p w:rsidR="00B17D80" w:rsidRDefault="00B17D80" w:rsidP="00B17D80">
      <w:pPr>
        <w:pStyle w:val="EW"/>
        <w:tabs>
          <w:tab w:val="left" w:pos="851"/>
        </w:tabs>
        <w:ind w:left="2835" w:hanging="2551"/>
      </w:pPr>
      <w:r>
        <w:tab/>
        <w:t>P2 parameter:</w:t>
      </w:r>
      <w:r>
        <w:tab/>
        <w:t>'00'</w:t>
      </w:r>
    </w:p>
    <w:p w:rsidR="00B17D80" w:rsidRDefault="00B17D80" w:rsidP="00B17D80">
      <w:pPr>
        <w:pStyle w:val="EW"/>
        <w:tabs>
          <w:tab w:val="left" w:pos="851"/>
        </w:tabs>
        <w:ind w:left="2835" w:hanging="2551"/>
      </w:pPr>
      <w:r>
        <w:tab/>
        <w:t>Lc:</w:t>
      </w:r>
      <w:r>
        <w:tab/>
        <w:t>'02'</w:t>
      </w:r>
    </w:p>
    <w:p w:rsidR="00B17D80" w:rsidRDefault="00B17D80" w:rsidP="00B17D80">
      <w:pPr>
        <w:pStyle w:val="EX"/>
        <w:tabs>
          <w:tab w:val="left" w:pos="851"/>
        </w:tabs>
        <w:ind w:left="2835" w:hanging="2551"/>
      </w:pPr>
      <w:r>
        <w:tab/>
        <w:t>Data:</w:t>
      </w:r>
      <w:r>
        <w:tab/>
        <w:t>DF GSM</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bl>
    <w:p w:rsidR="00B17D80" w:rsidRDefault="00B17D80" w:rsidP="00B17D80">
      <w:pPr>
        <w:pStyle w:val="FP"/>
      </w:pPr>
    </w:p>
    <w:p w:rsidR="00B17D80" w:rsidRDefault="00B17D80" w:rsidP="00B17D80">
      <w:r>
        <w:t>C-APDU: SELECT 1.2b</w:t>
      </w:r>
    </w:p>
    <w:p w:rsidR="00B17D80" w:rsidRDefault="00B17D80" w:rsidP="00B17D80">
      <w:r>
        <w:t>Logically:</w:t>
      </w:r>
    </w:p>
    <w:p w:rsidR="00B17D80" w:rsidRDefault="00B17D80" w:rsidP="00B17D80">
      <w:pPr>
        <w:pStyle w:val="EW"/>
        <w:tabs>
          <w:tab w:val="left" w:pos="851"/>
        </w:tabs>
        <w:ind w:left="2835" w:hanging="2551"/>
      </w:pPr>
      <w:r>
        <w:t>C-APDU</w:t>
      </w:r>
    </w:p>
    <w:p w:rsidR="00B17D80" w:rsidRDefault="00B17D80" w:rsidP="00B17D80">
      <w:pPr>
        <w:pStyle w:val="EW"/>
        <w:tabs>
          <w:tab w:val="left" w:pos="851"/>
        </w:tabs>
        <w:ind w:left="2835" w:hanging="2551"/>
      </w:pPr>
      <w:r>
        <w:tab/>
        <w:t>Class:</w:t>
      </w:r>
      <w:r>
        <w:tab/>
        <w:t>'A0'</w:t>
      </w:r>
    </w:p>
    <w:p w:rsidR="00B17D80" w:rsidRDefault="00B17D80" w:rsidP="00B17D80">
      <w:pPr>
        <w:pStyle w:val="EW"/>
        <w:tabs>
          <w:tab w:val="left" w:pos="851"/>
        </w:tabs>
        <w:ind w:left="2835" w:hanging="2551"/>
      </w:pPr>
      <w:r>
        <w:tab/>
        <w:t>Instruction:</w:t>
      </w:r>
      <w:r>
        <w:tab/>
        <w:t>SELECT</w:t>
      </w:r>
    </w:p>
    <w:p w:rsidR="00B17D80" w:rsidRDefault="00B17D80" w:rsidP="00B17D80">
      <w:pPr>
        <w:pStyle w:val="EW"/>
        <w:tabs>
          <w:tab w:val="left" w:pos="851"/>
        </w:tabs>
        <w:ind w:left="2835" w:hanging="2551"/>
      </w:pPr>
      <w:r>
        <w:tab/>
        <w:t>P1 parameter:</w:t>
      </w:r>
      <w:r>
        <w:tab/>
        <w:t>'00'</w:t>
      </w:r>
    </w:p>
    <w:p w:rsidR="00B17D80" w:rsidRDefault="00B17D80" w:rsidP="00B17D80">
      <w:pPr>
        <w:pStyle w:val="EW"/>
        <w:tabs>
          <w:tab w:val="left" w:pos="851"/>
        </w:tabs>
        <w:ind w:left="2835" w:hanging="2551"/>
      </w:pPr>
      <w:r>
        <w:tab/>
        <w:t>P2 parameter:</w:t>
      </w:r>
      <w:r>
        <w:tab/>
        <w:t>'00'</w:t>
      </w:r>
    </w:p>
    <w:p w:rsidR="00B17D80" w:rsidRDefault="00B17D80" w:rsidP="00B17D80">
      <w:pPr>
        <w:pStyle w:val="EW"/>
        <w:tabs>
          <w:tab w:val="left" w:pos="851"/>
        </w:tabs>
        <w:ind w:left="2835" w:hanging="2551"/>
      </w:pPr>
      <w:r>
        <w:tab/>
        <w:t>Lc:</w:t>
      </w:r>
      <w:r>
        <w:tab/>
        <w:t>'02'</w:t>
      </w:r>
    </w:p>
    <w:p w:rsidR="00B17D80" w:rsidRDefault="00B17D80" w:rsidP="00B17D80">
      <w:pPr>
        <w:pStyle w:val="EX"/>
        <w:tabs>
          <w:tab w:val="left" w:pos="851"/>
        </w:tabs>
        <w:ind w:left="2835" w:hanging="2551"/>
      </w:pPr>
      <w:r>
        <w:tab/>
        <w:t>Data:</w:t>
      </w:r>
      <w:r>
        <w:tab/>
        <w:t>EF PLMN</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r>
    </w:tbl>
    <w:p w:rsidR="00B17D80" w:rsidRDefault="00B17D80" w:rsidP="00B17D80">
      <w:pPr>
        <w:pStyle w:val="FP"/>
      </w:pPr>
    </w:p>
    <w:p w:rsidR="00B17D80" w:rsidRDefault="00B17D80" w:rsidP="00B17D80">
      <w:r>
        <w:t>C-APDU: UPDATE BINARY 1.2</w:t>
      </w:r>
    </w:p>
    <w:p w:rsidR="00B17D80" w:rsidRDefault="00B17D80" w:rsidP="00B17D80">
      <w:pPr>
        <w:keepNext/>
        <w:keepLines/>
      </w:pPr>
      <w:r>
        <w:t>Logically:</w:t>
      </w:r>
    </w:p>
    <w:p w:rsidR="00B17D80" w:rsidRDefault="00B17D80" w:rsidP="00B17D80">
      <w:pPr>
        <w:pStyle w:val="EW"/>
        <w:tabs>
          <w:tab w:val="left" w:pos="851"/>
        </w:tabs>
        <w:ind w:left="2835" w:hanging="2551"/>
      </w:pPr>
      <w:r>
        <w:t>C-APDU</w:t>
      </w:r>
    </w:p>
    <w:p w:rsidR="00B17D80" w:rsidRDefault="00B17D80" w:rsidP="00B17D80">
      <w:pPr>
        <w:pStyle w:val="EW"/>
        <w:tabs>
          <w:tab w:val="left" w:pos="851"/>
        </w:tabs>
        <w:ind w:left="2835" w:hanging="2551"/>
      </w:pPr>
      <w:r>
        <w:tab/>
        <w:t>Class:</w:t>
      </w:r>
      <w:r>
        <w:tab/>
        <w:t>'A0'</w:t>
      </w:r>
    </w:p>
    <w:p w:rsidR="00B17D80" w:rsidRDefault="00B17D80" w:rsidP="00B17D80">
      <w:pPr>
        <w:pStyle w:val="EW"/>
        <w:tabs>
          <w:tab w:val="left" w:pos="851"/>
        </w:tabs>
        <w:ind w:left="2835" w:hanging="2551"/>
      </w:pPr>
      <w:r>
        <w:tab/>
        <w:t>Instruction:</w:t>
      </w:r>
      <w:r>
        <w:tab/>
        <w:t>UPDATE BINARY</w:t>
      </w:r>
    </w:p>
    <w:p w:rsidR="00B17D80" w:rsidRDefault="00B17D80" w:rsidP="00B17D80">
      <w:pPr>
        <w:pStyle w:val="EW"/>
        <w:tabs>
          <w:tab w:val="left" w:pos="851"/>
        </w:tabs>
        <w:ind w:left="2835" w:hanging="2551"/>
      </w:pPr>
      <w:r>
        <w:tab/>
        <w:t>P1 parameter:</w:t>
      </w:r>
      <w:r>
        <w:tab/>
        <w:t>'00'</w:t>
      </w:r>
    </w:p>
    <w:p w:rsidR="00B17D80" w:rsidRDefault="00B17D80" w:rsidP="00B17D80">
      <w:pPr>
        <w:pStyle w:val="EW"/>
        <w:tabs>
          <w:tab w:val="left" w:pos="851"/>
        </w:tabs>
        <w:ind w:left="2835" w:hanging="2551"/>
      </w:pPr>
      <w:r>
        <w:tab/>
        <w:t>P2 parameter:</w:t>
      </w:r>
      <w:r>
        <w:tab/>
        <w:t>'00'</w:t>
      </w:r>
    </w:p>
    <w:p w:rsidR="00B17D80" w:rsidRDefault="00B17D80" w:rsidP="00B17D80">
      <w:pPr>
        <w:pStyle w:val="EW"/>
        <w:tabs>
          <w:tab w:val="left" w:pos="851"/>
        </w:tabs>
        <w:ind w:left="2835" w:hanging="2551"/>
      </w:pPr>
      <w:r>
        <w:tab/>
        <w:t>Lc:</w:t>
      </w:r>
      <w:r>
        <w:tab/>
        <w:t>'18'</w:t>
      </w:r>
    </w:p>
    <w:p w:rsidR="00B17D80" w:rsidRPr="00F8746F" w:rsidRDefault="00B17D80" w:rsidP="00B17D80">
      <w:pPr>
        <w:pStyle w:val="EX"/>
        <w:tabs>
          <w:tab w:val="left" w:pos="851"/>
        </w:tabs>
        <w:ind w:left="2835" w:hanging="2551"/>
        <w:rPr>
          <w:lang w:val="it-IT"/>
        </w:rPr>
      </w:pPr>
      <w:r w:rsidRPr="00F8746F">
        <w:rPr>
          <w:lang w:val="it-IT"/>
        </w:rPr>
        <w:tab/>
        <w:t>Data:</w:t>
      </w:r>
      <w:r w:rsidRPr="00F8746F">
        <w:rPr>
          <w:lang w:val="it-IT"/>
        </w:rPr>
        <w:tab/>
        <w:t>'00 01 02 03 04 05 06 07 08 09 0A 0B 0C 0B 0E 0F 10 11 12 13 14 15 16 17'</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C-APDU: READ BINARY 1.2</w:t>
      </w:r>
    </w:p>
    <w:p w:rsidR="00B17D80" w:rsidRDefault="00B17D80" w:rsidP="00B17D80">
      <w:r>
        <w:t>Logically:</w:t>
      </w:r>
    </w:p>
    <w:p w:rsidR="00B17D80" w:rsidRDefault="00B17D80" w:rsidP="00B17D80">
      <w:pPr>
        <w:pStyle w:val="EW"/>
        <w:tabs>
          <w:tab w:val="left" w:pos="851"/>
        </w:tabs>
        <w:ind w:left="2835" w:hanging="2551"/>
      </w:pPr>
      <w:r>
        <w:t>C-APDU</w:t>
      </w:r>
    </w:p>
    <w:p w:rsidR="00B17D80" w:rsidRDefault="00B17D80" w:rsidP="00B17D80">
      <w:pPr>
        <w:pStyle w:val="EW"/>
        <w:tabs>
          <w:tab w:val="left" w:pos="851"/>
        </w:tabs>
        <w:ind w:left="2835" w:hanging="2551"/>
      </w:pPr>
      <w:r>
        <w:tab/>
        <w:t>Class:</w:t>
      </w:r>
      <w:r>
        <w:tab/>
        <w:t>'A0'</w:t>
      </w:r>
    </w:p>
    <w:p w:rsidR="00B17D80" w:rsidRDefault="00B17D80" w:rsidP="00B17D80">
      <w:pPr>
        <w:pStyle w:val="EW"/>
        <w:tabs>
          <w:tab w:val="left" w:pos="851"/>
        </w:tabs>
        <w:ind w:left="2835" w:hanging="2551"/>
      </w:pPr>
      <w:r>
        <w:tab/>
        <w:t>Instruction:</w:t>
      </w:r>
      <w:r>
        <w:tab/>
        <w:t>READ BINARY</w:t>
      </w:r>
    </w:p>
    <w:p w:rsidR="00B17D80" w:rsidRDefault="00B17D80" w:rsidP="00B17D80">
      <w:pPr>
        <w:pStyle w:val="EW"/>
        <w:tabs>
          <w:tab w:val="left" w:pos="851"/>
        </w:tabs>
        <w:ind w:left="2835" w:hanging="2551"/>
      </w:pPr>
      <w:r>
        <w:tab/>
        <w:t>P1 parameter:</w:t>
      </w:r>
      <w:r>
        <w:tab/>
        <w:t>'00'</w:t>
      </w:r>
    </w:p>
    <w:p w:rsidR="00B17D80" w:rsidRDefault="00B17D80" w:rsidP="00B17D80">
      <w:pPr>
        <w:pStyle w:val="EW"/>
        <w:tabs>
          <w:tab w:val="left" w:pos="851"/>
        </w:tabs>
        <w:ind w:left="2835" w:hanging="2551"/>
        <w:rPr>
          <w:lang w:val="fr-FR"/>
        </w:rPr>
      </w:pPr>
      <w:r>
        <w:tab/>
      </w:r>
      <w:r>
        <w:rPr>
          <w:lang w:val="fr-FR"/>
        </w:rPr>
        <w:t>P2 parameter:</w:t>
      </w:r>
      <w:r>
        <w:rPr>
          <w:lang w:val="fr-FR"/>
        </w:rPr>
        <w:tab/>
        <w:t>'00'</w:t>
      </w:r>
    </w:p>
    <w:p w:rsidR="00B17D80" w:rsidRDefault="00B17D80" w:rsidP="00B17D80">
      <w:pPr>
        <w:pStyle w:val="EX"/>
        <w:tabs>
          <w:tab w:val="left" w:pos="851"/>
        </w:tabs>
        <w:ind w:left="2835" w:hanging="2551"/>
        <w:rPr>
          <w:lang w:val="fr-FR"/>
        </w:rPr>
      </w:pPr>
      <w:r>
        <w:rPr>
          <w:lang w:val="fr-FR"/>
        </w:rPr>
        <w:tab/>
        <w:t>Le:</w:t>
      </w:r>
      <w:r>
        <w:rPr>
          <w:lang w:val="fr-FR"/>
        </w:rPr>
        <w:tab/>
        <w:t>'18'</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r>
    </w:tbl>
    <w:p w:rsidR="00B17D80" w:rsidRDefault="00B17D80" w:rsidP="00B17D80">
      <w:pPr>
        <w:pStyle w:val="FP"/>
      </w:pPr>
    </w:p>
    <w:p w:rsidR="00B17D80" w:rsidRDefault="00B17D80" w:rsidP="00B17D80">
      <w:r>
        <w:t>C-APDU: UPDATE BINARY 1.2a</w:t>
      </w:r>
    </w:p>
    <w:p w:rsidR="00B17D80" w:rsidRDefault="00B17D80" w:rsidP="00B17D80">
      <w:r>
        <w:t>Logically:</w:t>
      </w:r>
    </w:p>
    <w:p w:rsidR="00B17D80" w:rsidRDefault="00B17D80" w:rsidP="00B17D80">
      <w:pPr>
        <w:pStyle w:val="EW"/>
        <w:tabs>
          <w:tab w:val="left" w:pos="851"/>
        </w:tabs>
        <w:ind w:left="2835" w:hanging="2551"/>
      </w:pPr>
      <w:r>
        <w:t>C-APDU</w:t>
      </w:r>
    </w:p>
    <w:p w:rsidR="00B17D80" w:rsidRDefault="00B17D80" w:rsidP="00B17D80">
      <w:pPr>
        <w:pStyle w:val="EW"/>
        <w:tabs>
          <w:tab w:val="left" w:pos="851"/>
        </w:tabs>
        <w:ind w:left="2835" w:hanging="2551"/>
      </w:pPr>
      <w:r>
        <w:tab/>
        <w:t>Class:</w:t>
      </w:r>
      <w:r>
        <w:tab/>
        <w:t>'A0'</w:t>
      </w:r>
    </w:p>
    <w:p w:rsidR="00B17D80" w:rsidRDefault="00B17D80" w:rsidP="00B17D80">
      <w:pPr>
        <w:pStyle w:val="EW"/>
        <w:tabs>
          <w:tab w:val="left" w:pos="851"/>
        </w:tabs>
        <w:ind w:left="2835" w:hanging="2551"/>
      </w:pPr>
      <w:r>
        <w:tab/>
        <w:t>Instruction:</w:t>
      </w:r>
      <w:r>
        <w:tab/>
        <w:t>UPDATE BINARY</w:t>
      </w:r>
    </w:p>
    <w:p w:rsidR="00B17D80" w:rsidRDefault="00B17D80" w:rsidP="00B17D80">
      <w:pPr>
        <w:pStyle w:val="EW"/>
        <w:tabs>
          <w:tab w:val="left" w:pos="851"/>
        </w:tabs>
        <w:ind w:left="2835" w:hanging="2551"/>
      </w:pPr>
      <w:r>
        <w:tab/>
        <w:t>P1 parameter:</w:t>
      </w:r>
      <w:r>
        <w:tab/>
        <w:t>'00'</w:t>
      </w:r>
    </w:p>
    <w:p w:rsidR="00B17D80" w:rsidRDefault="00B17D80" w:rsidP="00B17D80">
      <w:pPr>
        <w:pStyle w:val="EW"/>
        <w:tabs>
          <w:tab w:val="left" w:pos="851"/>
        </w:tabs>
        <w:ind w:left="2835" w:hanging="2551"/>
      </w:pPr>
      <w:r>
        <w:tab/>
        <w:t>P2 parameter:</w:t>
      </w:r>
      <w:r>
        <w:tab/>
        <w:t>'00'</w:t>
      </w:r>
    </w:p>
    <w:p w:rsidR="00B17D80" w:rsidRDefault="00B17D80" w:rsidP="00B17D80">
      <w:pPr>
        <w:pStyle w:val="EW"/>
        <w:tabs>
          <w:tab w:val="left" w:pos="851"/>
        </w:tabs>
        <w:ind w:left="2835" w:hanging="2551"/>
      </w:pPr>
      <w:r>
        <w:tab/>
        <w:t>Lc:</w:t>
      </w:r>
      <w:r>
        <w:tab/>
        <w:t>'18'</w:t>
      </w:r>
    </w:p>
    <w:p w:rsidR="00B17D80" w:rsidRDefault="00B17D80" w:rsidP="00B17D80">
      <w:pPr>
        <w:pStyle w:val="EX"/>
        <w:tabs>
          <w:tab w:val="left" w:pos="851"/>
        </w:tabs>
        <w:ind w:left="2835" w:hanging="2551"/>
      </w:pPr>
      <w:r>
        <w:tab/>
        <w:t>Data:</w:t>
      </w:r>
      <w:r>
        <w:tab/>
        <w:t>'FF FF FF FF FF FF FF FF FF FF FF FF FF FF FF FF FF FF FF FF FF FF FF FF'</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R-APDU: SELECT 1.2a</w:t>
      </w:r>
    </w:p>
    <w:p w:rsidR="00B17D80" w:rsidRDefault="00B17D80" w:rsidP="00B17D80">
      <w:r>
        <w:t>Logically:</w:t>
      </w:r>
    </w:p>
    <w:p w:rsidR="00B17D80" w:rsidRDefault="00B17D80" w:rsidP="00B17D80">
      <w:pPr>
        <w:pStyle w:val="EW"/>
        <w:tabs>
          <w:tab w:val="left" w:pos="851"/>
        </w:tabs>
        <w:ind w:left="2835" w:hanging="2551"/>
      </w:pPr>
      <w:r>
        <w:t>Status Words</w:t>
      </w:r>
    </w:p>
    <w:p w:rsidR="00B17D80" w:rsidRDefault="00B17D80" w:rsidP="00B17D80">
      <w:pPr>
        <w:pStyle w:val="EX"/>
        <w:tabs>
          <w:tab w:val="left" w:pos="851"/>
        </w:tabs>
        <w:ind w:left="2835" w:hanging="2551"/>
      </w:pPr>
      <w:r>
        <w:tab/>
        <w:t>SW1 / SW2:</w:t>
      </w:r>
      <w:r>
        <w:tab/>
      </w:r>
      <w:smartTag w:uri="urn:schemas-microsoft-com:office:smarttags" w:element="place">
        <w:smartTag w:uri="urn:schemas-microsoft-com:office:smarttags" w:element="City">
          <w:r>
            <w:t>Normal</w:t>
          </w:r>
        </w:smartTag>
      </w:smartTag>
      <w:r>
        <w:t xml:space="preserve"> ending of command - length '1B' of response data</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r>
    </w:tbl>
    <w:p w:rsidR="00B17D80" w:rsidRDefault="00B17D80" w:rsidP="00B17D80">
      <w:pPr>
        <w:pStyle w:val="FP"/>
      </w:pPr>
    </w:p>
    <w:p w:rsidR="00B17D80" w:rsidRDefault="00B17D80" w:rsidP="00B17D80">
      <w:r>
        <w:t>R-APDU: SELECT 1.2b</w:t>
      </w:r>
    </w:p>
    <w:p w:rsidR="00B17D80" w:rsidRDefault="00B17D80" w:rsidP="00B17D80">
      <w:r>
        <w:t>Logically:</w:t>
      </w:r>
    </w:p>
    <w:p w:rsidR="00B17D80" w:rsidRDefault="00B17D80" w:rsidP="00B17D80">
      <w:pPr>
        <w:pStyle w:val="EW"/>
        <w:tabs>
          <w:tab w:val="left" w:pos="851"/>
        </w:tabs>
        <w:ind w:left="2835" w:hanging="2551"/>
      </w:pPr>
      <w:r>
        <w:t>Status Words</w:t>
      </w:r>
    </w:p>
    <w:p w:rsidR="00B17D80" w:rsidRDefault="00B17D80" w:rsidP="00B17D80">
      <w:pPr>
        <w:pStyle w:val="EX"/>
        <w:tabs>
          <w:tab w:val="left" w:pos="851"/>
        </w:tabs>
        <w:ind w:left="2835" w:hanging="2551"/>
      </w:pPr>
      <w:r>
        <w:tab/>
        <w:t>SW1 / SW2:</w:t>
      </w:r>
      <w:r>
        <w:tab/>
      </w:r>
      <w:smartTag w:uri="urn:schemas-microsoft-com:office:smarttags" w:element="place">
        <w:smartTag w:uri="urn:schemas-microsoft-com:office:smarttags" w:element="City">
          <w:r>
            <w:t>Normal</w:t>
          </w:r>
        </w:smartTag>
      </w:smartTag>
      <w:r>
        <w:t xml:space="preserve"> ending of command - length '0F' of response data</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r>
    </w:tbl>
    <w:p w:rsidR="00B17D80" w:rsidRDefault="00B17D80" w:rsidP="00B17D80">
      <w:pPr>
        <w:pStyle w:val="FP"/>
      </w:pPr>
    </w:p>
    <w:p w:rsidR="00B17D80" w:rsidRDefault="00B17D80" w:rsidP="00B17D80">
      <w:r>
        <w:t>R-APDU: UPDATE BINARY 1.2</w:t>
      </w:r>
    </w:p>
    <w:p w:rsidR="00B17D80" w:rsidRDefault="00B17D80" w:rsidP="00B17D80">
      <w:r>
        <w:t>Logically:</w:t>
      </w:r>
    </w:p>
    <w:p w:rsidR="00B17D80" w:rsidRDefault="00B17D80" w:rsidP="00B17D80">
      <w:pPr>
        <w:pStyle w:val="EW"/>
        <w:tabs>
          <w:tab w:val="left" w:pos="851"/>
        </w:tabs>
        <w:ind w:left="2835" w:hanging="2551"/>
      </w:pPr>
      <w:r>
        <w:t>Status Words</w:t>
      </w:r>
    </w:p>
    <w:p w:rsidR="00B17D80" w:rsidRDefault="00B17D80" w:rsidP="00B17D80">
      <w:pPr>
        <w:pStyle w:val="EX"/>
        <w:tabs>
          <w:tab w:val="left" w:pos="851"/>
        </w:tabs>
        <w:ind w:left="2835" w:hanging="2551"/>
      </w:pPr>
      <w:r>
        <w:tab/>
        <w:t>SW1 / SW2:</w:t>
      </w:r>
      <w:r>
        <w:tab/>
      </w:r>
      <w:smartTag w:uri="urn:schemas-microsoft-com:office:smarttags" w:element="place">
        <w:smartTag w:uri="urn:schemas-microsoft-com:office:smarttags" w:element="City">
          <w:r>
            <w:t>Normal</w:t>
          </w:r>
        </w:smartTag>
      </w:smartTag>
      <w:r>
        <w:t xml:space="preserve"> ending of command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R-APDU: READ BINARY 1.2</w:t>
      </w:r>
    </w:p>
    <w:p w:rsidR="00B17D80" w:rsidRDefault="00B17D80" w:rsidP="00B17D80">
      <w:r>
        <w:lastRenderedPageBreak/>
        <w:t>Logically:</w:t>
      </w:r>
    </w:p>
    <w:p w:rsidR="00B17D80" w:rsidRDefault="00B17D80" w:rsidP="00B17D80">
      <w:pPr>
        <w:pStyle w:val="EW"/>
        <w:tabs>
          <w:tab w:val="left" w:pos="851"/>
        </w:tabs>
        <w:ind w:left="2835" w:hanging="2551"/>
      </w:pPr>
      <w:r>
        <w:t>R-APDU data</w:t>
      </w:r>
    </w:p>
    <w:p w:rsidR="00B17D80" w:rsidRPr="00F8746F" w:rsidRDefault="00B17D80" w:rsidP="00B17D80">
      <w:pPr>
        <w:pStyle w:val="EW"/>
        <w:tabs>
          <w:tab w:val="left" w:pos="851"/>
        </w:tabs>
        <w:ind w:left="2835" w:hanging="2551"/>
        <w:rPr>
          <w:lang w:val="it-IT"/>
        </w:rPr>
      </w:pPr>
      <w:r w:rsidRPr="00F8746F">
        <w:rPr>
          <w:lang w:val="it-IT"/>
        </w:rPr>
        <w:tab/>
        <w:t>Data:</w:t>
      </w:r>
      <w:r w:rsidRPr="00F8746F">
        <w:rPr>
          <w:lang w:val="it-IT"/>
        </w:rPr>
        <w:tab/>
        <w:t>'00 01 02 03 04 05 06 07 08 09 0A 0B 0C 0B 0E 0F 10 11 12 13 14 15 16 17'</w:t>
      </w:r>
    </w:p>
    <w:p w:rsidR="00B17D80" w:rsidRDefault="00B17D80" w:rsidP="00B17D80">
      <w:pPr>
        <w:pStyle w:val="EW"/>
        <w:tabs>
          <w:tab w:val="left" w:pos="851"/>
        </w:tabs>
        <w:ind w:left="2835" w:hanging="2551"/>
      </w:pPr>
      <w:r>
        <w:t>Status Words</w:t>
      </w:r>
    </w:p>
    <w:p w:rsidR="00B17D80" w:rsidRDefault="00B17D80" w:rsidP="00B17D80">
      <w:pPr>
        <w:pStyle w:val="EX"/>
        <w:tabs>
          <w:tab w:val="left" w:pos="851"/>
        </w:tabs>
        <w:ind w:left="2835" w:hanging="2551"/>
      </w:pPr>
      <w:r>
        <w:tab/>
        <w:t>SW1 / SW2:</w:t>
      </w:r>
      <w:r>
        <w:tab/>
      </w:r>
      <w:smartTag w:uri="urn:schemas-microsoft-com:office:smarttags" w:element="place">
        <w:smartTag w:uri="urn:schemas-microsoft-com:office:smarttags" w:element="City">
          <w:r>
            <w:t>Normal</w:t>
          </w:r>
        </w:smartTag>
      </w:smartTag>
      <w:r>
        <w:t xml:space="preserve"> ending of command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PERFORM CARD APDU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D679DA" w:rsidRDefault="00B17D80" w:rsidP="00B17D80">
      <w:pPr>
        <w:pStyle w:val="EW"/>
        <w:tabs>
          <w:tab w:val="left" w:pos="851"/>
        </w:tabs>
        <w:ind w:left="2835" w:hanging="2551"/>
        <w:rPr>
          <w:lang w:val="fr-FR"/>
        </w:rPr>
      </w:pPr>
      <w:r>
        <w:tab/>
      </w:r>
      <w:r w:rsidRPr="00D679DA">
        <w:rPr>
          <w:lang w:val="fr-FR"/>
        </w:rPr>
        <w:t>Command type:</w:t>
      </w:r>
      <w:r w:rsidRPr="00D679DA">
        <w:rPr>
          <w:lang w:val="fr-FR"/>
        </w:rPr>
        <w:tab/>
        <w:t>PERFORM CARD APDU</w:t>
      </w:r>
    </w:p>
    <w:p w:rsidR="00B17D80" w:rsidRDefault="00B17D80" w:rsidP="00B17D80">
      <w:pPr>
        <w:pStyle w:val="EW"/>
        <w:tabs>
          <w:tab w:val="left" w:pos="851"/>
        </w:tabs>
        <w:ind w:left="2835" w:hanging="2551"/>
        <w:rPr>
          <w:lang w:val="fr-FR"/>
        </w:rPr>
      </w:pPr>
      <w:r w:rsidRPr="00D679DA">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273E48" w:rsidRDefault="00B17D80" w:rsidP="00B17D80">
      <w:pPr>
        <w:pStyle w:val="EW"/>
        <w:tabs>
          <w:tab w:val="left" w:pos="851"/>
        </w:tabs>
        <w:ind w:left="2835" w:hanging="2551"/>
      </w:pPr>
      <w:r>
        <w:rPr>
          <w:lang w:val="fr-FR"/>
        </w:rPr>
        <w:tab/>
      </w:r>
      <w:r w:rsidRPr="00273E48">
        <w:t>Destination device:</w:t>
      </w:r>
      <w:r w:rsidRPr="00273E48">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R-APDU</w:t>
      </w:r>
    </w:p>
    <w:p w:rsidR="00B17D80" w:rsidRDefault="00B17D80" w:rsidP="00B17D80">
      <w:pPr>
        <w:pStyle w:val="EW"/>
        <w:tabs>
          <w:tab w:val="left" w:pos="851"/>
        </w:tabs>
        <w:ind w:left="2835" w:hanging="2551"/>
      </w:pPr>
      <w:r>
        <w:tab/>
        <w:t>Status Words</w:t>
      </w:r>
    </w:p>
    <w:p w:rsidR="00B17D80" w:rsidRDefault="00B17D80" w:rsidP="00B17D80">
      <w:pPr>
        <w:pStyle w:val="EX"/>
        <w:tabs>
          <w:tab w:val="left" w:pos="851"/>
          <w:tab w:val="left" w:pos="1134"/>
        </w:tabs>
        <w:ind w:left="2835" w:hanging="2551"/>
      </w:pPr>
      <w:r>
        <w:tab/>
      </w:r>
      <w:r>
        <w:tab/>
        <w:t>SW1 / SW2:</w:t>
      </w:r>
      <w:r>
        <w:tab/>
        <w:t>Command performed successfully - length 1B of response data</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PERFORM CARD APDU 1.2.2</w:t>
      </w:r>
    </w:p>
    <w:p w:rsidR="00B17D80" w:rsidRDefault="00B17D80" w:rsidP="00B17D80">
      <w:r>
        <w:t>Logically:</w:t>
      </w:r>
    </w:p>
    <w:p w:rsidR="00B17D80" w:rsidRDefault="00B17D80" w:rsidP="00B17D80">
      <w:pPr>
        <w:pStyle w:val="EW"/>
        <w:tabs>
          <w:tab w:val="left" w:pos="851"/>
          <w:tab w:val="left" w:pos="1134"/>
        </w:tabs>
        <w:ind w:left="2835" w:hanging="2551"/>
      </w:pPr>
      <w:r>
        <w:t>Command details</w:t>
      </w:r>
    </w:p>
    <w:p w:rsidR="00B17D80" w:rsidRDefault="00B17D80" w:rsidP="00B17D80">
      <w:pPr>
        <w:pStyle w:val="EW"/>
        <w:tabs>
          <w:tab w:val="left" w:pos="851"/>
          <w:tab w:val="left" w:pos="1134"/>
        </w:tabs>
        <w:ind w:left="2835" w:hanging="2551"/>
      </w:pPr>
      <w:r>
        <w:tab/>
        <w:t>Command number:</w:t>
      </w:r>
      <w:r>
        <w:tab/>
        <w:t>1</w:t>
      </w:r>
    </w:p>
    <w:p w:rsidR="00B17D80" w:rsidRPr="00D679DA" w:rsidRDefault="00B17D80" w:rsidP="00B17D80">
      <w:pPr>
        <w:pStyle w:val="EW"/>
        <w:tabs>
          <w:tab w:val="left" w:pos="851"/>
          <w:tab w:val="left" w:pos="1134"/>
        </w:tabs>
        <w:ind w:left="2835" w:hanging="2551"/>
        <w:rPr>
          <w:lang w:val="fr-FR"/>
        </w:rPr>
      </w:pPr>
      <w:r>
        <w:tab/>
      </w:r>
      <w:r w:rsidRPr="00D679DA">
        <w:rPr>
          <w:lang w:val="fr-FR"/>
        </w:rPr>
        <w:t>Command type:</w:t>
      </w:r>
      <w:r w:rsidRPr="00D679DA">
        <w:rPr>
          <w:lang w:val="fr-FR"/>
        </w:rPr>
        <w:tab/>
        <w:t>PERFORM CARD APDU</w:t>
      </w:r>
    </w:p>
    <w:p w:rsidR="00B17D80" w:rsidRDefault="00B17D80" w:rsidP="00B17D80">
      <w:pPr>
        <w:pStyle w:val="EW"/>
        <w:tabs>
          <w:tab w:val="left" w:pos="851"/>
          <w:tab w:val="left" w:pos="1134"/>
        </w:tabs>
        <w:ind w:left="2835" w:hanging="2551"/>
        <w:rPr>
          <w:lang w:val="fr-FR"/>
        </w:rPr>
      </w:pPr>
      <w:r w:rsidRPr="00D679DA">
        <w:rPr>
          <w:lang w:val="fr-FR"/>
        </w:rPr>
        <w:tab/>
      </w:r>
      <w:r>
        <w:rPr>
          <w:lang w:val="fr-FR"/>
        </w:rPr>
        <w:t>Command qualifier:</w:t>
      </w:r>
      <w:r>
        <w:rPr>
          <w:lang w:val="fr-FR"/>
        </w:rPr>
        <w:tab/>
        <w:t>"00"</w:t>
      </w:r>
    </w:p>
    <w:p w:rsidR="00B17D80" w:rsidRDefault="00B17D80" w:rsidP="00B17D80">
      <w:pPr>
        <w:pStyle w:val="EW"/>
        <w:tabs>
          <w:tab w:val="left" w:pos="851"/>
          <w:tab w:val="left" w:pos="1134"/>
        </w:tabs>
        <w:ind w:left="2835" w:hanging="2551"/>
        <w:rPr>
          <w:lang w:val="fr-FR"/>
        </w:rPr>
      </w:pPr>
      <w:r>
        <w:rPr>
          <w:lang w:val="fr-FR"/>
        </w:rPr>
        <w:t>Device identities</w:t>
      </w:r>
    </w:p>
    <w:p w:rsidR="00B17D80" w:rsidRDefault="00B17D80" w:rsidP="00B17D80">
      <w:pPr>
        <w:pStyle w:val="EW"/>
        <w:tabs>
          <w:tab w:val="left" w:pos="851"/>
          <w:tab w:val="left" w:pos="1134"/>
        </w:tabs>
        <w:ind w:left="2835" w:hanging="2551"/>
        <w:rPr>
          <w:lang w:val="fr-FR"/>
        </w:rPr>
      </w:pPr>
      <w:r>
        <w:rPr>
          <w:lang w:val="fr-FR"/>
        </w:rPr>
        <w:tab/>
        <w:t>Source device:</w:t>
      </w:r>
      <w:r>
        <w:rPr>
          <w:lang w:val="fr-FR"/>
        </w:rPr>
        <w:tab/>
        <w:t>ME</w:t>
      </w:r>
    </w:p>
    <w:p w:rsidR="00B17D80" w:rsidRPr="00273E48" w:rsidRDefault="00B17D80" w:rsidP="00B17D80">
      <w:pPr>
        <w:pStyle w:val="EW"/>
        <w:tabs>
          <w:tab w:val="left" w:pos="851"/>
          <w:tab w:val="left" w:pos="1134"/>
        </w:tabs>
        <w:ind w:left="2835" w:hanging="2551"/>
      </w:pPr>
      <w:r>
        <w:rPr>
          <w:lang w:val="fr-FR"/>
        </w:rPr>
        <w:tab/>
      </w:r>
      <w:r w:rsidRPr="00273E48">
        <w:t>Destination device:</w:t>
      </w:r>
      <w:r w:rsidRPr="00273E48">
        <w:tab/>
        <w:t>SIM</w:t>
      </w:r>
    </w:p>
    <w:p w:rsidR="00B17D80" w:rsidRDefault="00B17D80" w:rsidP="00B17D80">
      <w:pPr>
        <w:pStyle w:val="EW"/>
        <w:tabs>
          <w:tab w:val="left" w:pos="851"/>
          <w:tab w:val="left" w:pos="1134"/>
        </w:tabs>
        <w:ind w:left="2835" w:hanging="2551"/>
      </w:pPr>
      <w:r>
        <w:t>Result</w:t>
      </w:r>
    </w:p>
    <w:p w:rsidR="00B17D80" w:rsidRDefault="00B17D80" w:rsidP="00B17D80">
      <w:pPr>
        <w:pStyle w:val="EW"/>
        <w:tabs>
          <w:tab w:val="left" w:pos="851"/>
          <w:tab w:val="left" w:pos="1134"/>
        </w:tabs>
        <w:ind w:left="2835" w:hanging="2551"/>
      </w:pPr>
      <w:r>
        <w:tab/>
        <w:t>General Result:</w:t>
      </w:r>
      <w:r>
        <w:tab/>
        <w:t>Command performed successfully</w:t>
      </w:r>
    </w:p>
    <w:p w:rsidR="00B17D80" w:rsidRDefault="00B17D80" w:rsidP="00B17D80">
      <w:pPr>
        <w:pStyle w:val="EW"/>
        <w:tabs>
          <w:tab w:val="left" w:pos="851"/>
          <w:tab w:val="left" w:pos="1134"/>
        </w:tabs>
        <w:ind w:left="2835" w:hanging="2551"/>
      </w:pPr>
      <w:r>
        <w:t>R-APDU</w:t>
      </w:r>
    </w:p>
    <w:p w:rsidR="00B17D80" w:rsidRDefault="00B17D80" w:rsidP="00B17D80">
      <w:pPr>
        <w:pStyle w:val="EW"/>
        <w:tabs>
          <w:tab w:val="left" w:pos="851"/>
          <w:tab w:val="left" w:pos="1134"/>
        </w:tabs>
        <w:ind w:left="2835" w:hanging="2551"/>
      </w:pPr>
      <w:r>
        <w:tab/>
        <w:t>Status Words</w:t>
      </w:r>
    </w:p>
    <w:p w:rsidR="00B17D80" w:rsidRDefault="00B17D80" w:rsidP="00B17D80">
      <w:pPr>
        <w:pStyle w:val="EX"/>
        <w:tabs>
          <w:tab w:val="left" w:pos="851"/>
          <w:tab w:val="left" w:pos="1134"/>
        </w:tabs>
        <w:ind w:left="2835" w:hanging="2551"/>
      </w:pPr>
      <w:r>
        <w:tab/>
      </w:r>
      <w:r>
        <w:tab/>
        <w:t>SW1 / SW2:</w:t>
      </w:r>
      <w:r>
        <w:tab/>
        <w:t>Command performed successfully - length 0F of response data</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highlight w:val="yellow"/>
              </w:rPr>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PERFORM CARD APDU 1.2.3</w:t>
      </w:r>
    </w:p>
    <w:p w:rsidR="00B17D80" w:rsidRDefault="00B17D80" w:rsidP="00B17D80">
      <w:r>
        <w:t>Logically:</w:t>
      </w:r>
    </w:p>
    <w:p w:rsidR="00B17D80" w:rsidRDefault="00B17D80" w:rsidP="00B17D80">
      <w:pPr>
        <w:pStyle w:val="EW"/>
        <w:tabs>
          <w:tab w:val="left" w:pos="851"/>
          <w:tab w:val="left" w:pos="1134"/>
        </w:tabs>
        <w:ind w:left="2835" w:hanging="2551"/>
      </w:pPr>
      <w:r>
        <w:lastRenderedPageBreak/>
        <w:t>Command details</w:t>
      </w:r>
    </w:p>
    <w:p w:rsidR="00B17D80" w:rsidRDefault="00B17D80" w:rsidP="00B17D80">
      <w:pPr>
        <w:pStyle w:val="EW"/>
        <w:tabs>
          <w:tab w:val="left" w:pos="851"/>
          <w:tab w:val="left" w:pos="1134"/>
        </w:tabs>
        <w:ind w:left="2835" w:hanging="2551"/>
      </w:pPr>
      <w:r>
        <w:tab/>
        <w:t>Command number:</w:t>
      </w:r>
      <w:r>
        <w:tab/>
        <w:t>1</w:t>
      </w:r>
    </w:p>
    <w:p w:rsidR="00B17D80" w:rsidRPr="00D679DA" w:rsidRDefault="00B17D80" w:rsidP="00B17D80">
      <w:pPr>
        <w:pStyle w:val="EW"/>
        <w:tabs>
          <w:tab w:val="left" w:pos="851"/>
          <w:tab w:val="left" w:pos="1134"/>
        </w:tabs>
        <w:ind w:left="2835" w:hanging="2551"/>
        <w:rPr>
          <w:lang w:val="fr-FR"/>
        </w:rPr>
      </w:pPr>
      <w:r>
        <w:tab/>
      </w:r>
      <w:r w:rsidRPr="00D679DA">
        <w:rPr>
          <w:lang w:val="fr-FR"/>
        </w:rPr>
        <w:t>Command type:</w:t>
      </w:r>
      <w:r w:rsidRPr="00D679DA">
        <w:rPr>
          <w:lang w:val="fr-FR"/>
        </w:rPr>
        <w:tab/>
        <w:t>PERFORM CARD APDU</w:t>
      </w:r>
    </w:p>
    <w:p w:rsidR="00B17D80" w:rsidRDefault="00B17D80" w:rsidP="00B17D80">
      <w:pPr>
        <w:pStyle w:val="EW"/>
        <w:tabs>
          <w:tab w:val="left" w:pos="851"/>
          <w:tab w:val="left" w:pos="1134"/>
        </w:tabs>
        <w:ind w:left="2835" w:hanging="2551"/>
        <w:rPr>
          <w:lang w:val="fr-FR"/>
        </w:rPr>
      </w:pPr>
      <w:r w:rsidRPr="00D679DA">
        <w:rPr>
          <w:lang w:val="fr-FR"/>
        </w:rPr>
        <w:tab/>
      </w:r>
      <w:r>
        <w:rPr>
          <w:lang w:val="fr-FR"/>
        </w:rPr>
        <w:t>Command qualifier:</w:t>
      </w:r>
      <w:r>
        <w:rPr>
          <w:lang w:val="fr-FR"/>
        </w:rPr>
        <w:tab/>
        <w:t>"00"</w:t>
      </w:r>
    </w:p>
    <w:p w:rsidR="00B17D80" w:rsidRDefault="00B17D80" w:rsidP="00B17D80">
      <w:pPr>
        <w:pStyle w:val="EW"/>
        <w:tabs>
          <w:tab w:val="left" w:pos="851"/>
          <w:tab w:val="left" w:pos="1134"/>
        </w:tabs>
        <w:ind w:left="2835" w:hanging="2551"/>
        <w:rPr>
          <w:lang w:val="fr-FR"/>
        </w:rPr>
      </w:pPr>
      <w:r>
        <w:rPr>
          <w:lang w:val="fr-FR"/>
        </w:rPr>
        <w:t>Device identities</w:t>
      </w:r>
    </w:p>
    <w:p w:rsidR="00B17D80" w:rsidRDefault="00B17D80" w:rsidP="00B17D80">
      <w:pPr>
        <w:pStyle w:val="EW"/>
        <w:tabs>
          <w:tab w:val="left" w:pos="851"/>
          <w:tab w:val="left" w:pos="1134"/>
        </w:tabs>
        <w:ind w:left="2835" w:hanging="2551"/>
        <w:rPr>
          <w:lang w:val="fr-FR"/>
        </w:rPr>
      </w:pPr>
      <w:r>
        <w:rPr>
          <w:lang w:val="fr-FR"/>
        </w:rPr>
        <w:tab/>
        <w:t>Source device:</w:t>
      </w:r>
      <w:r>
        <w:rPr>
          <w:lang w:val="fr-FR"/>
        </w:rPr>
        <w:tab/>
        <w:t>ME</w:t>
      </w:r>
    </w:p>
    <w:p w:rsidR="00B17D80" w:rsidRPr="00273E48" w:rsidRDefault="00B17D80" w:rsidP="00B17D80">
      <w:pPr>
        <w:pStyle w:val="EW"/>
        <w:tabs>
          <w:tab w:val="left" w:pos="851"/>
          <w:tab w:val="left" w:pos="1134"/>
        </w:tabs>
        <w:ind w:left="2835" w:hanging="2551"/>
      </w:pPr>
      <w:r>
        <w:rPr>
          <w:lang w:val="fr-FR"/>
        </w:rPr>
        <w:tab/>
      </w:r>
      <w:r w:rsidRPr="00273E48">
        <w:t>Destination device:</w:t>
      </w:r>
      <w:r w:rsidRPr="00273E48">
        <w:tab/>
        <w:t>SIM</w:t>
      </w:r>
    </w:p>
    <w:p w:rsidR="00B17D80" w:rsidRDefault="00B17D80" w:rsidP="00B17D80">
      <w:pPr>
        <w:pStyle w:val="EW"/>
        <w:tabs>
          <w:tab w:val="left" w:pos="851"/>
          <w:tab w:val="left" w:pos="1134"/>
        </w:tabs>
        <w:ind w:left="2835" w:hanging="2551"/>
      </w:pPr>
      <w:r>
        <w:t>Result</w:t>
      </w:r>
    </w:p>
    <w:p w:rsidR="00B17D80" w:rsidRDefault="00B17D80" w:rsidP="00B17D80">
      <w:pPr>
        <w:pStyle w:val="EW"/>
        <w:tabs>
          <w:tab w:val="left" w:pos="851"/>
          <w:tab w:val="left" w:pos="1134"/>
        </w:tabs>
        <w:ind w:left="2835" w:hanging="2551"/>
      </w:pPr>
      <w:r>
        <w:tab/>
        <w:t>General Result:</w:t>
      </w:r>
      <w:r>
        <w:tab/>
        <w:t>Command performed successfully</w:t>
      </w:r>
    </w:p>
    <w:p w:rsidR="00B17D80" w:rsidRDefault="00B17D80" w:rsidP="00B17D80">
      <w:pPr>
        <w:pStyle w:val="EW"/>
        <w:tabs>
          <w:tab w:val="left" w:pos="851"/>
          <w:tab w:val="left" w:pos="1134"/>
        </w:tabs>
        <w:ind w:left="2835" w:hanging="2551"/>
      </w:pPr>
      <w:r>
        <w:t>R-APDU</w:t>
      </w:r>
    </w:p>
    <w:p w:rsidR="00B17D80" w:rsidRDefault="00B17D80" w:rsidP="00B17D80">
      <w:pPr>
        <w:pStyle w:val="EW"/>
        <w:tabs>
          <w:tab w:val="left" w:pos="851"/>
          <w:tab w:val="left" w:pos="1134"/>
        </w:tabs>
        <w:ind w:left="2835" w:hanging="2551"/>
      </w:pPr>
      <w:r>
        <w:tab/>
        <w:t>Status Words</w:t>
      </w:r>
    </w:p>
    <w:p w:rsidR="00B17D80" w:rsidRDefault="00B17D80" w:rsidP="00B17D80">
      <w:pPr>
        <w:pStyle w:val="EX"/>
        <w:tabs>
          <w:tab w:val="left" w:pos="851"/>
          <w:tab w:val="left" w:pos="1134"/>
        </w:tabs>
        <w:ind w:left="2835" w:hanging="2551"/>
      </w:pPr>
      <w:r>
        <w:tab/>
      </w:r>
      <w:r>
        <w:tab/>
        <w:t>SW1 / SW2:</w:t>
      </w:r>
      <w:r>
        <w:tab/>
      </w:r>
      <w:smartTag w:uri="urn:schemas-microsoft-com:office:smarttags" w:element="place">
        <w:smartTag w:uri="urn:schemas-microsoft-com:office:smarttags" w:element="City">
          <w:r>
            <w:t>Normal</w:t>
          </w:r>
        </w:smartTag>
      </w:smartTag>
      <w:r>
        <w:t xml:space="preserve"> ending of command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PERFORM CARD APDU 1.2.4</w:t>
      </w:r>
    </w:p>
    <w:p w:rsidR="00B17D80" w:rsidRDefault="00B17D80" w:rsidP="00B17D80">
      <w:r>
        <w:t>Logically:</w:t>
      </w:r>
    </w:p>
    <w:p w:rsidR="00B17D80" w:rsidRDefault="00B17D80" w:rsidP="00B17D80">
      <w:pPr>
        <w:pStyle w:val="EW"/>
        <w:tabs>
          <w:tab w:val="left" w:pos="851"/>
          <w:tab w:val="left" w:pos="1134"/>
        </w:tabs>
        <w:ind w:left="2835" w:hanging="2551"/>
      </w:pPr>
      <w:r>
        <w:t>Command details</w:t>
      </w:r>
    </w:p>
    <w:p w:rsidR="00B17D80" w:rsidRDefault="00B17D80" w:rsidP="00B17D80">
      <w:pPr>
        <w:pStyle w:val="EW"/>
        <w:tabs>
          <w:tab w:val="left" w:pos="851"/>
          <w:tab w:val="left" w:pos="1134"/>
        </w:tabs>
        <w:ind w:left="2835" w:hanging="2551"/>
      </w:pPr>
      <w:r>
        <w:tab/>
        <w:t>Command number:</w:t>
      </w:r>
      <w:r>
        <w:tab/>
        <w:t>1</w:t>
      </w:r>
    </w:p>
    <w:p w:rsidR="00B17D80" w:rsidRPr="00D679DA" w:rsidRDefault="00B17D80" w:rsidP="00B17D80">
      <w:pPr>
        <w:pStyle w:val="EW"/>
        <w:tabs>
          <w:tab w:val="left" w:pos="851"/>
          <w:tab w:val="left" w:pos="1134"/>
        </w:tabs>
        <w:ind w:left="2835" w:hanging="2551"/>
        <w:rPr>
          <w:lang w:val="fr-FR"/>
        </w:rPr>
      </w:pPr>
      <w:r>
        <w:tab/>
      </w:r>
      <w:r w:rsidRPr="00D679DA">
        <w:rPr>
          <w:lang w:val="fr-FR"/>
        </w:rPr>
        <w:t>Command type:</w:t>
      </w:r>
      <w:r w:rsidRPr="00D679DA">
        <w:rPr>
          <w:lang w:val="fr-FR"/>
        </w:rPr>
        <w:tab/>
        <w:t>PERFORM CARD APDU</w:t>
      </w:r>
    </w:p>
    <w:p w:rsidR="00B17D80" w:rsidRDefault="00B17D80" w:rsidP="00B17D80">
      <w:pPr>
        <w:pStyle w:val="EW"/>
        <w:tabs>
          <w:tab w:val="left" w:pos="851"/>
          <w:tab w:val="left" w:pos="1134"/>
        </w:tabs>
        <w:ind w:left="2835" w:hanging="2551"/>
        <w:rPr>
          <w:lang w:val="fr-FR"/>
        </w:rPr>
      </w:pPr>
      <w:r w:rsidRPr="00D679DA">
        <w:rPr>
          <w:lang w:val="fr-FR"/>
        </w:rPr>
        <w:tab/>
      </w:r>
      <w:r>
        <w:rPr>
          <w:lang w:val="fr-FR"/>
        </w:rPr>
        <w:t>Command qualifier:</w:t>
      </w:r>
      <w:r>
        <w:rPr>
          <w:lang w:val="fr-FR"/>
        </w:rPr>
        <w:tab/>
        <w:t>"00"</w:t>
      </w:r>
    </w:p>
    <w:p w:rsidR="00B17D80" w:rsidRDefault="00B17D80" w:rsidP="00B17D80">
      <w:pPr>
        <w:pStyle w:val="EW"/>
        <w:tabs>
          <w:tab w:val="left" w:pos="851"/>
          <w:tab w:val="left" w:pos="1134"/>
        </w:tabs>
        <w:ind w:left="2835" w:hanging="2551"/>
        <w:rPr>
          <w:lang w:val="fr-FR"/>
        </w:rPr>
      </w:pPr>
      <w:r>
        <w:rPr>
          <w:lang w:val="fr-FR"/>
        </w:rPr>
        <w:t>Device identities</w:t>
      </w:r>
    </w:p>
    <w:p w:rsidR="00B17D80" w:rsidRDefault="00B17D80" w:rsidP="00B17D80">
      <w:pPr>
        <w:pStyle w:val="EW"/>
        <w:tabs>
          <w:tab w:val="left" w:pos="851"/>
          <w:tab w:val="left" w:pos="1134"/>
        </w:tabs>
        <w:ind w:left="2835" w:hanging="2551"/>
        <w:rPr>
          <w:lang w:val="fr-FR"/>
        </w:rPr>
      </w:pPr>
      <w:r>
        <w:rPr>
          <w:lang w:val="fr-FR"/>
        </w:rPr>
        <w:tab/>
        <w:t>Source device:</w:t>
      </w:r>
      <w:r>
        <w:rPr>
          <w:lang w:val="fr-FR"/>
        </w:rPr>
        <w:tab/>
        <w:t>ME</w:t>
      </w:r>
    </w:p>
    <w:p w:rsidR="00B17D80" w:rsidRPr="00273E48" w:rsidRDefault="00B17D80" w:rsidP="00B17D80">
      <w:pPr>
        <w:pStyle w:val="EW"/>
        <w:tabs>
          <w:tab w:val="left" w:pos="851"/>
          <w:tab w:val="left" w:pos="1134"/>
        </w:tabs>
        <w:ind w:left="2835" w:hanging="2551"/>
      </w:pPr>
      <w:r>
        <w:rPr>
          <w:lang w:val="fr-FR"/>
        </w:rPr>
        <w:tab/>
      </w:r>
      <w:r w:rsidRPr="00273E48">
        <w:t>Destination device:</w:t>
      </w:r>
      <w:r w:rsidRPr="00273E48">
        <w:tab/>
        <w:t>SIM</w:t>
      </w:r>
    </w:p>
    <w:p w:rsidR="00B17D80" w:rsidRDefault="00B17D80" w:rsidP="00B17D80">
      <w:pPr>
        <w:pStyle w:val="EW"/>
        <w:tabs>
          <w:tab w:val="left" w:pos="851"/>
          <w:tab w:val="left" w:pos="1134"/>
        </w:tabs>
        <w:ind w:left="2835" w:hanging="2551"/>
      </w:pPr>
      <w:r>
        <w:t>Result</w:t>
      </w:r>
    </w:p>
    <w:p w:rsidR="00B17D80" w:rsidRDefault="00B17D80" w:rsidP="00B17D80">
      <w:pPr>
        <w:pStyle w:val="EW"/>
        <w:tabs>
          <w:tab w:val="left" w:pos="851"/>
          <w:tab w:val="left" w:pos="1134"/>
        </w:tabs>
        <w:ind w:left="2835" w:hanging="2551"/>
      </w:pPr>
      <w:r>
        <w:tab/>
        <w:t>General Result:</w:t>
      </w:r>
      <w:r>
        <w:tab/>
        <w:t>Command performed successfully</w:t>
      </w:r>
    </w:p>
    <w:p w:rsidR="00B17D80" w:rsidRPr="00F8746F" w:rsidRDefault="00B17D80" w:rsidP="00B17D80">
      <w:pPr>
        <w:pStyle w:val="EW"/>
        <w:tabs>
          <w:tab w:val="left" w:pos="851"/>
          <w:tab w:val="left" w:pos="1134"/>
        </w:tabs>
        <w:ind w:left="2835" w:hanging="2551"/>
        <w:rPr>
          <w:lang w:val="it-IT"/>
        </w:rPr>
      </w:pPr>
      <w:r w:rsidRPr="00F8746F">
        <w:rPr>
          <w:lang w:val="it-IT"/>
        </w:rPr>
        <w:t>R-APDU</w:t>
      </w:r>
    </w:p>
    <w:p w:rsidR="00B17D80" w:rsidRPr="00F8746F" w:rsidRDefault="00B17D80" w:rsidP="00B17D80">
      <w:pPr>
        <w:pStyle w:val="EW"/>
        <w:tabs>
          <w:tab w:val="left" w:pos="851"/>
          <w:tab w:val="left" w:pos="1134"/>
        </w:tabs>
        <w:ind w:left="2835" w:hanging="2551"/>
        <w:rPr>
          <w:lang w:val="it-IT"/>
        </w:rPr>
      </w:pPr>
      <w:r w:rsidRPr="00F8746F">
        <w:rPr>
          <w:lang w:val="it-IT"/>
        </w:rPr>
        <w:tab/>
        <w:t>R-APDU data</w:t>
      </w:r>
    </w:p>
    <w:p w:rsidR="00B17D80" w:rsidRPr="00F8746F" w:rsidRDefault="00B17D80" w:rsidP="00B17D80">
      <w:pPr>
        <w:pStyle w:val="EW"/>
        <w:tabs>
          <w:tab w:val="left" w:pos="851"/>
          <w:tab w:val="left" w:pos="1134"/>
        </w:tabs>
        <w:ind w:left="2835" w:hanging="2551"/>
        <w:rPr>
          <w:lang w:val="it-IT"/>
        </w:rPr>
      </w:pPr>
      <w:r w:rsidRPr="00F8746F">
        <w:rPr>
          <w:lang w:val="it-IT"/>
        </w:rPr>
        <w:tab/>
        <w:t>Data:</w:t>
      </w:r>
      <w:r w:rsidRPr="00F8746F">
        <w:rPr>
          <w:lang w:val="it-IT"/>
        </w:rPr>
        <w:tab/>
        <w:t>'00 01 02 03 04 05 06 07 08 09 0A 0B 0C 0B 0E 0F 10 11 12 13 14 15 16 17'</w:t>
      </w:r>
    </w:p>
    <w:p w:rsidR="00B17D80" w:rsidRDefault="00B17D80" w:rsidP="00B17D80">
      <w:pPr>
        <w:pStyle w:val="EW"/>
        <w:tabs>
          <w:tab w:val="left" w:pos="851"/>
          <w:tab w:val="left" w:pos="1134"/>
        </w:tabs>
        <w:ind w:left="2835" w:hanging="2551"/>
      </w:pPr>
      <w:r w:rsidRPr="00F8746F">
        <w:rPr>
          <w:lang w:val="it-IT"/>
        </w:rPr>
        <w:tab/>
      </w:r>
      <w:r>
        <w:t>Status Words</w:t>
      </w:r>
    </w:p>
    <w:p w:rsidR="00B17D80" w:rsidRDefault="00B17D80" w:rsidP="00B17D80">
      <w:pPr>
        <w:pStyle w:val="EW"/>
        <w:tabs>
          <w:tab w:val="left" w:pos="851"/>
          <w:tab w:val="left" w:pos="1134"/>
        </w:tabs>
        <w:ind w:left="2835" w:hanging="2551"/>
      </w:pPr>
      <w:r>
        <w:tab/>
      </w:r>
      <w:r>
        <w:tab/>
        <w:t>SW1 / SW2:</w:t>
      </w:r>
      <w:r>
        <w:tab/>
      </w:r>
      <w:smartTag w:uri="urn:schemas-microsoft-com:office:smarttags" w:element="place">
        <w:smartTag w:uri="urn:schemas-microsoft-com:office:smarttags" w:element="City">
          <w:r>
            <w:t>Normal</w:t>
          </w:r>
        </w:smartTag>
      </w:smartTag>
      <w:r>
        <w:t xml:space="preserve"> ending of command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01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lastRenderedPageBreak/>
        <w:t>Expected Sequence 1.3 (PERFORM CARD APDU, card reader 1, card inserted, card powered off)</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15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15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1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POWER OFF CARD 1.3.1</w:t>
            </w:r>
          </w:p>
        </w:tc>
        <w:tc>
          <w:tcPr>
            <w:tcW w:w="3776" w:type="dxa"/>
            <w:tcBorders>
              <w:top w:val="single" w:sz="6"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POWER OFF CARD 1.3.1</w:t>
            </w:r>
          </w:p>
        </w:tc>
        <w:tc>
          <w:tcPr>
            <w:tcW w:w="3776" w:type="dxa"/>
            <w:tcBorders>
              <w:left w:val="single" w:sz="6" w:space="0" w:color="auto"/>
              <w:right w:val="single" w:sz="6" w:space="0" w:color="auto"/>
            </w:tcBorders>
          </w:tcPr>
          <w:p w:rsidR="00B17D80" w:rsidRDefault="00B17D80" w:rsidP="007B59FD">
            <w:pPr>
              <w:pStyle w:val="TAL"/>
            </w:pPr>
            <w:r>
              <w:t>[Power off card reader 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SIM2</w:t>
            </w:r>
          </w:p>
        </w:tc>
        <w:tc>
          <w:tcPr>
            <w:tcW w:w="2892" w:type="dxa"/>
            <w:tcBorders>
              <w:left w:val="single" w:sz="6" w:space="0" w:color="auto"/>
              <w:right w:val="single" w:sz="6" w:space="0" w:color="auto"/>
            </w:tcBorders>
          </w:tcPr>
          <w:p w:rsidR="00B17D80" w:rsidRDefault="00B17D80" w:rsidP="007B59FD">
            <w:pPr>
              <w:pStyle w:val="TAL"/>
            </w:pPr>
            <w:r>
              <w:t>POWER OFF CARD</w:t>
            </w:r>
          </w:p>
        </w:tc>
        <w:tc>
          <w:tcPr>
            <w:tcW w:w="3776" w:type="dxa"/>
            <w:tcBorders>
              <w:left w:val="single" w:sz="6" w:space="0" w:color="auto"/>
              <w:right w:val="single" w:sz="6" w:space="0" w:color="auto"/>
            </w:tcBorders>
          </w:tcPr>
          <w:p w:rsidR="00B17D80" w:rsidRDefault="00B17D80" w:rsidP="007B59FD">
            <w:pPr>
              <w:pStyle w:val="TAL"/>
            </w:pPr>
            <w:r>
              <w:t>[Power off card reader 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POWER OFF CARD 1.3.1</w:t>
            </w:r>
          </w:p>
        </w:tc>
        <w:tc>
          <w:tcPr>
            <w:tcW w:w="3776" w:type="dxa"/>
            <w:tcBorders>
              <w:left w:val="single" w:sz="6" w:space="0" w:color="auto"/>
              <w:right w:val="single" w:sz="6" w:space="0" w:color="auto"/>
            </w:tcBorders>
          </w:tcPr>
          <w:p w:rsidR="00B17D80" w:rsidRDefault="00B17D80" w:rsidP="007B59FD">
            <w:pPr>
              <w:pStyle w:val="TAL"/>
            </w:pPr>
            <w:r>
              <w:t>[Successful]</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152" w:type="dxa"/>
            <w:tcBorders>
              <w:left w:val="single" w:sz="6" w:space="0" w:color="auto"/>
              <w:right w:val="single" w:sz="6" w:space="0" w:color="auto"/>
            </w:tcBorders>
          </w:tcPr>
          <w:p w:rsidR="00B17D80" w:rsidRDefault="00B17D80" w:rsidP="007B59FD">
            <w:pPr>
              <w:pStyle w:val="TAC"/>
            </w:pPr>
            <w:r>
              <w:t>ME</w:t>
            </w:r>
          </w:p>
        </w:tc>
        <w:tc>
          <w:tcPr>
            <w:tcW w:w="2892" w:type="dxa"/>
            <w:tcBorders>
              <w:left w:val="single" w:sz="6" w:space="0" w:color="auto"/>
              <w:right w:val="single" w:sz="6" w:space="0" w:color="auto"/>
            </w:tcBorders>
          </w:tcPr>
          <w:p w:rsidR="00B17D80" w:rsidRDefault="00B17D80" w:rsidP="007B59FD">
            <w:pPr>
              <w:pStyle w:val="TAL"/>
            </w:pPr>
            <w:r>
              <w:t>SIM2 is powered off from ME card reader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PEFORM CARD APDU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PERFORM CARD APDU 1.1.1</w:t>
            </w:r>
          </w:p>
        </w:tc>
        <w:tc>
          <w:tcPr>
            <w:tcW w:w="3776" w:type="dxa"/>
            <w:tcBorders>
              <w:left w:val="single" w:sz="6" w:space="0" w:color="auto"/>
              <w:right w:val="single" w:sz="6" w:space="0" w:color="auto"/>
            </w:tcBorders>
          </w:tcPr>
          <w:p w:rsidR="00B17D80" w:rsidRDefault="00B17D80" w:rsidP="007B59FD">
            <w:pPr>
              <w:pStyle w:val="TAL"/>
            </w:pPr>
            <w:r>
              <w:t>[Select Master File]</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10</w:t>
            </w:r>
          </w:p>
        </w:tc>
        <w:tc>
          <w:tcPr>
            <w:tcW w:w="11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PERFORM CARD APDU 1.3.1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[Card powered off]</w:t>
            </w:r>
          </w:p>
        </w:tc>
      </w:tr>
    </w:tbl>
    <w:p w:rsidR="00B17D80" w:rsidRDefault="00B17D80" w:rsidP="00B17D80">
      <w:pPr>
        <w:pStyle w:val="FP"/>
      </w:pPr>
    </w:p>
    <w:p w:rsidR="00B17D80" w:rsidRDefault="00B17D80" w:rsidP="00B17D80">
      <w:r>
        <w:t>PROACTIVE COMMAND: POWER OFF CARD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POWER OFF CARD</w:t>
      </w:r>
    </w:p>
    <w:p w:rsidR="00B17D80" w:rsidRPr="00F51EF9" w:rsidRDefault="00B17D80" w:rsidP="00B17D80">
      <w:pPr>
        <w:pStyle w:val="EW"/>
        <w:tabs>
          <w:tab w:val="left" w:pos="851"/>
        </w:tabs>
        <w:ind w:left="2835" w:hanging="2551"/>
      </w:pPr>
      <w:r>
        <w:tab/>
      </w:r>
      <w:r w:rsidRPr="00F51EF9">
        <w:t>Command qualifier:</w:t>
      </w:r>
      <w:r w:rsidRPr="00F51EF9">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X"/>
        <w:tabs>
          <w:tab w:val="left" w:pos="851"/>
        </w:tabs>
        <w:ind w:left="2835" w:hanging="2551"/>
        <w:rPr>
          <w:lang w:val="fr-FR"/>
        </w:rPr>
      </w:pPr>
      <w:r>
        <w:rPr>
          <w:lang w:val="fr-FR"/>
        </w:rPr>
        <w:tab/>
        <w:t>Destination device:</w:t>
      </w:r>
      <w:r>
        <w:rPr>
          <w:lang w:val="fr-FR"/>
        </w:rPr>
        <w:tab/>
        <w:t>Card reader 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Pr>
          <w:p w:rsidR="00B17D80" w:rsidRDefault="00B17D80" w:rsidP="007B59FD">
            <w:pPr>
              <w:pStyle w:val="TAL"/>
            </w:pPr>
            <w:r>
              <w:t>BER-TLV:</w:t>
            </w:r>
          </w:p>
        </w:tc>
        <w:tc>
          <w:tcPr>
            <w:tcW w:w="567" w:type="dxa"/>
          </w:tcPr>
          <w:p w:rsidR="00B17D80" w:rsidRDefault="00B17D80" w:rsidP="007B59FD">
            <w:pPr>
              <w:pStyle w:val="TAC"/>
            </w:pPr>
            <w:r>
              <w:t>D0</w:t>
            </w:r>
          </w:p>
        </w:tc>
        <w:tc>
          <w:tcPr>
            <w:tcW w:w="567" w:type="dxa"/>
          </w:tcPr>
          <w:p w:rsidR="00B17D80" w:rsidRDefault="00B17D80" w:rsidP="007B59FD">
            <w:pPr>
              <w:pStyle w:val="TAC"/>
            </w:pPr>
            <w:r>
              <w:t>09</w:t>
            </w:r>
          </w:p>
        </w:tc>
        <w:tc>
          <w:tcPr>
            <w:tcW w:w="567" w:type="dxa"/>
          </w:tcPr>
          <w:p w:rsidR="00B17D80" w:rsidRDefault="00B17D80" w:rsidP="007B59FD">
            <w:pPr>
              <w:pStyle w:val="TAC"/>
            </w:pPr>
            <w:r>
              <w:t>81</w:t>
            </w:r>
          </w:p>
        </w:tc>
        <w:tc>
          <w:tcPr>
            <w:tcW w:w="567" w:type="dxa"/>
          </w:tcPr>
          <w:p w:rsidR="00B17D80" w:rsidRDefault="00B17D80" w:rsidP="007B59FD">
            <w:pPr>
              <w:pStyle w:val="TAC"/>
            </w:pPr>
            <w:r>
              <w:t>03</w:t>
            </w:r>
          </w:p>
        </w:tc>
        <w:tc>
          <w:tcPr>
            <w:tcW w:w="567" w:type="dxa"/>
          </w:tcPr>
          <w:p w:rsidR="00B17D80" w:rsidRDefault="00B17D80" w:rsidP="007B59FD">
            <w:pPr>
              <w:pStyle w:val="TAC"/>
            </w:pPr>
            <w:r>
              <w:t>01</w:t>
            </w:r>
          </w:p>
        </w:tc>
        <w:tc>
          <w:tcPr>
            <w:tcW w:w="567" w:type="dxa"/>
          </w:tcPr>
          <w:p w:rsidR="00B17D80" w:rsidRDefault="00B17D80" w:rsidP="007B59FD">
            <w:pPr>
              <w:pStyle w:val="TAC"/>
            </w:pPr>
            <w:r>
              <w:t>32</w:t>
            </w:r>
          </w:p>
        </w:tc>
        <w:tc>
          <w:tcPr>
            <w:tcW w:w="567" w:type="dxa"/>
          </w:tcPr>
          <w:p w:rsidR="00B17D80" w:rsidRDefault="00B17D80" w:rsidP="007B59FD">
            <w:pPr>
              <w:pStyle w:val="TAC"/>
            </w:pPr>
            <w:r>
              <w:t>00</w:t>
            </w:r>
          </w:p>
        </w:tc>
        <w:tc>
          <w:tcPr>
            <w:tcW w:w="567" w:type="dxa"/>
          </w:tcPr>
          <w:p w:rsidR="00B17D80" w:rsidRDefault="00B17D80" w:rsidP="007B59FD">
            <w:pPr>
              <w:pStyle w:val="TAC"/>
            </w:pPr>
            <w:r>
              <w:t>82</w:t>
            </w:r>
          </w:p>
        </w:tc>
        <w:tc>
          <w:tcPr>
            <w:tcW w:w="567" w:type="dxa"/>
          </w:tcPr>
          <w:p w:rsidR="00B17D80" w:rsidRDefault="00B17D80" w:rsidP="007B59FD">
            <w:pPr>
              <w:pStyle w:val="TAC"/>
            </w:pPr>
            <w:r>
              <w:t>02</w:t>
            </w:r>
          </w:p>
        </w:tc>
        <w:tc>
          <w:tcPr>
            <w:tcW w:w="567" w:type="dxa"/>
          </w:tcPr>
          <w:p w:rsidR="00B17D80" w:rsidRDefault="00B17D80" w:rsidP="007B59FD">
            <w:pPr>
              <w:pStyle w:val="TAC"/>
            </w:pPr>
            <w:r>
              <w:t>81</w:t>
            </w:r>
          </w:p>
        </w:tc>
        <w:tc>
          <w:tcPr>
            <w:tcW w:w="567" w:type="dxa"/>
          </w:tcPr>
          <w:p w:rsidR="00B17D80" w:rsidRDefault="00B17D80" w:rsidP="007B59FD">
            <w:pPr>
              <w:pStyle w:val="TAC"/>
            </w:pPr>
            <w:r>
              <w:t>11</w:t>
            </w:r>
          </w:p>
        </w:tc>
      </w:tr>
    </w:tbl>
    <w:p w:rsidR="00B17D80" w:rsidRDefault="00B17D80" w:rsidP="00B17D80">
      <w:pPr>
        <w:pStyle w:val="FP"/>
      </w:pPr>
    </w:p>
    <w:p w:rsidR="00B17D80" w:rsidRDefault="00B17D80" w:rsidP="00B17D80">
      <w:r>
        <w:t>TERMINAL RESPONSE: POWER OFF CARD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POWER OFF CARD</w:t>
      </w:r>
    </w:p>
    <w:p w:rsidR="00B17D80" w:rsidRPr="00F51EF9" w:rsidRDefault="00B17D80" w:rsidP="00B17D80">
      <w:pPr>
        <w:pStyle w:val="EW"/>
        <w:tabs>
          <w:tab w:val="left" w:pos="851"/>
        </w:tabs>
        <w:ind w:left="2835" w:hanging="2551"/>
      </w:pPr>
      <w:r>
        <w:tab/>
      </w:r>
      <w:r w:rsidRPr="00F51EF9">
        <w:t>Command qualifier:</w:t>
      </w:r>
      <w:r w:rsidRPr="00F51EF9">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bottom w:val="single" w:sz="4" w:space="0" w:color="auto"/>
            </w:tcBorders>
          </w:tcPr>
          <w:p w:rsidR="00B17D80" w:rsidRDefault="00B17D80" w:rsidP="007B59FD">
            <w:pPr>
              <w:pStyle w:val="TAL"/>
            </w:pPr>
            <w:r>
              <w:t>BER-TLV:</w:t>
            </w:r>
          </w:p>
        </w:tc>
        <w:tc>
          <w:tcPr>
            <w:tcW w:w="567" w:type="dxa"/>
          </w:tcPr>
          <w:p w:rsidR="00B17D80" w:rsidRDefault="00B17D80" w:rsidP="007B59FD">
            <w:pPr>
              <w:pStyle w:val="TAC"/>
            </w:pPr>
            <w:r>
              <w:t>81</w:t>
            </w:r>
          </w:p>
        </w:tc>
        <w:tc>
          <w:tcPr>
            <w:tcW w:w="567" w:type="dxa"/>
          </w:tcPr>
          <w:p w:rsidR="00B17D80" w:rsidRDefault="00B17D80" w:rsidP="007B59FD">
            <w:pPr>
              <w:pStyle w:val="TAC"/>
            </w:pPr>
            <w:r>
              <w:t>03</w:t>
            </w:r>
          </w:p>
        </w:tc>
        <w:tc>
          <w:tcPr>
            <w:tcW w:w="567" w:type="dxa"/>
          </w:tcPr>
          <w:p w:rsidR="00B17D80" w:rsidRDefault="00B17D80" w:rsidP="007B59FD">
            <w:pPr>
              <w:pStyle w:val="TAC"/>
            </w:pPr>
            <w:r>
              <w:t>01</w:t>
            </w:r>
          </w:p>
        </w:tc>
        <w:tc>
          <w:tcPr>
            <w:tcW w:w="567" w:type="dxa"/>
          </w:tcPr>
          <w:p w:rsidR="00B17D80" w:rsidRDefault="00B17D80" w:rsidP="007B59FD">
            <w:pPr>
              <w:pStyle w:val="TAC"/>
            </w:pPr>
            <w:r>
              <w:t>32</w:t>
            </w:r>
          </w:p>
        </w:tc>
        <w:tc>
          <w:tcPr>
            <w:tcW w:w="567" w:type="dxa"/>
          </w:tcPr>
          <w:p w:rsidR="00B17D80" w:rsidRDefault="00B17D80" w:rsidP="007B59FD">
            <w:pPr>
              <w:pStyle w:val="TAC"/>
            </w:pPr>
            <w:r>
              <w:t>00</w:t>
            </w:r>
          </w:p>
        </w:tc>
        <w:tc>
          <w:tcPr>
            <w:tcW w:w="567" w:type="dxa"/>
          </w:tcPr>
          <w:p w:rsidR="00B17D80" w:rsidRDefault="00B17D80" w:rsidP="007B59FD">
            <w:pPr>
              <w:pStyle w:val="TAC"/>
            </w:pPr>
            <w:r>
              <w:t>82</w:t>
            </w:r>
          </w:p>
        </w:tc>
        <w:tc>
          <w:tcPr>
            <w:tcW w:w="567" w:type="dxa"/>
          </w:tcPr>
          <w:p w:rsidR="00B17D80" w:rsidRDefault="00B17D80" w:rsidP="007B59FD">
            <w:pPr>
              <w:pStyle w:val="TAC"/>
            </w:pPr>
            <w:r>
              <w:t>02</w:t>
            </w:r>
          </w:p>
        </w:tc>
        <w:tc>
          <w:tcPr>
            <w:tcW w:w="567" w:type="dxa"/>
          </w:tcPr>
          <w:p w:rsidR="00B17D80" w:rsidRDefault="00B17D80" w:rsidP="007B59FD">
            <w:pPr>
              <w:pStyle w:val="TAC"/>
            </w:pPr>
            <w:r>
              <w:t>82</w:t>
            </w:r>
          </w:p>
        </w:tc>
        <w:tc>
          <w:tcPr>
            <w:tcW w:w="567" w:type="dxa"/>
          </w:tcPr>
          <w:p w:rsidR="00B17D80" w:rsidRDefault="00B17D80" w:rsidP="007B59FD">
            <w:pPr>
              <w:pStyle w:val="TAC"/>
            </w:pPr>
            <w:r>
              <w:t>81</w:t>
            </w:r>
          </w:p>
        </w:tc>
        <w:tc>
          <w:tcPr>
            <w:tcW w:w="567" w:type="dxa"/>
          </w:tcPr>
          <w:p w:rsidR="00B17D80" w:rsidRDefault="00B17D80" w:rsidP="007B59FD">
            <w:pPr>
              <w:pStyle w:val="TAC"/>
            </w:pPr>
            <w:r>
              <w:t>83</w:t>
            </w:r>
          </w:p>
        </w:tc>
        <w:tc>
          <w:tcPr>
            <w:tcW w:w="567" w:type="dxa"/>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left w:val="nil"/>
              <w:bottom w:val="nil"/>
            </w:tcBorders>
          </w:tcPr>
          <w:p w:rsidR="00B17D80" w:rsidRDefault="00B17D80" w:rsidP="007B59FD">
            <w:pPr>
              <w:pStyle w:val="TAL"/>
            </w:pPr>
          </w:p>
        </w:tc>
        <w:tc>
          <w:tcPr>
            <w:tcW w:w="567" w:type="dxa"/>
          </w:tcPr>
          <w:p w:rsidR="00B17D80" w:rsidRDefault="00B17D80" w:rsidP="007B59FD">
            <w:pPr>
              <w:pStyle w:val="TAC"/>
            </w:pPr>
            <w:r>
              <w:t>00</w:t>
            </w: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c>
          <w:tcPr>
            <w:tcW w:w="567" w:type="dxa"/>
          </w:tcPr>
          <w:p w:rsidR="00B17D80" w:rsidRDefault="00B17D80" w:rsidP="007B59FD">
            <w:pPr>
              <w:pStyle w:val="TAC"/>
            </w:pPr>
          </w:p>
        </w:tc>
      </w:tr>
    </w:tbl>
    <w:p w:rsidR="00B17D80" w:rsidRDefault="00B17D80" w:rsidP="00B17D80">
      <w:pPr>
        <w:pStyle w:val="FP"/>
      </w:pPr>
    </w:p>
    <w:p w:rsidR="00B17D80" w:rsidRDefault="00B17D80" w:rsidP="00B17D80">
      <w:r>
        <w:t>TERMINAL RESPONSE: PERFORM CARD APDU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D679DA" w:rsidRDefault="00B17D80" w:rsidP="00B17D80">
      <w:pPr>
        <w:pStyle w:val="EW"/>
        <w:tabs>
          <w:tab w:val="left" w:pos="851"/>
        </w:tabs>
        <w:ind w:left="2835" w:hanging="2551"/>
        <w:rPr>
          <w:lang w:val="fr-FR"/>
        </w:rPr>
      </w:pPr>
      <w:r>
        <w:lastRenderedPageBreak/>
        <w:tab/>
      </w:r>
      <w:r w:rsidRPr="00D679DA">
        <w:rPr>
          <w:lang w:val="fr-FR"/>
        </w:rPr>
        <w:t>Command type:</w:t>
      </w:r>
      <w:r w:rsidRPr="00D679DA">
        <w:rPr>
          <w:lang w:val="fr-FR"/>
        </w:rPr>
        <w:tab/>
        <w:t>PERFORM CARD APDU</w:t>
      </w:r>
    </w:p>
    <w:p w:rsidR="00B17D80" w:rsidRDefault="00B17D80" w:rsidP="00B17D80">
      <w:pPr>
        <w:pStyle w:val="EW"/>
        <w:tabs>
          <w:tab w:val="left" w:pos="851"/>
        </w:tabs>
        <w:ind w:left="2835" w:hanging="2551"/>
        <w:rPr>
          <w:lang w:val="fr-FR"/>
        </w:rPr>
      </w:pPr>
      <w:r w:rsidRPr="00D679DA">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273E48" w:rsidRDefault="00B17D80" w:rsidP="00B17D80">
      <w:pPr>
        <w:pStyle w:val="EW"/>
        <w:tabs>
          <w:tab w:val="left" w:pos="851"/>
        </w:tabs>
        <w:ind w:left="2835" w:hanging="2551"/>
      </w:pPr>
      <w:r>
        <w:rPr>
          <w:lang w:val="fr-FR"/>
        </w:rPr>
        <w:tab/>
      </w:r>
      <w:r w:rsidRPr="00273E48">
        <w:t>Destination device:</w:t>
      </w:r>
      <w:r w:rsidRPr="00273E48">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MultipleCard commands error</w:t>
      </w:r>
    </w:p>
    <w:p w:rsidR="00B17D80" w:rsidRDefault="00B17D80" w:rsidP="00B17D80">
      <w:pPr>
        <w:pStyle w:val="EX"/>
        <w:tabs>
          <w:tab w:val="left" w:pos="851"/>
        </w:tabs>
        <w:ind w:left="2835" w:hanging="2551"/>
      </w:pPr>
      <w:r>
        <w:tab/>
        <w:t>Additional Information:</w:t>
      </w:r>
      <w:r>
        <w:tab/>
        <w:t>Card powered off</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1.4 (PERFORM CARD APDU, card reader 1, no card inserted)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SIM2 is removed from ME card reader</w:t>
            </w:r>
          </w:p>
        </w:tc>
        <w:tc>
          <w:tcPr>
            <w:tcW w:w="3776" w:type="dxa"/>
            <w:tcBorders>
              <w:top w:val="single" w:sz="6"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PEFORM CARD APDU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PERFORM CARD APDU 1.1.1</w:t>
            </w:r>
          </w:p>
        </w:tc>
        <w:tc>
          <w:tcPr>
            <w:tcW w:w="3776" w:type="dxa"/>
            <w:tcBorders>
              <w:left w:val="single" w:sz="6" w:space="0" w:color="auto"/>
              <w:right w:val="single" w:sz="6" w:space="0" w:color="auto"/>
            </w:tcBorders>
          </w:tcPr>
          <w:p w:rsidR="00B17D80" w:rsidRDefault="00B17D80" w:rsidP="007B59FD">
            <w:pPr>
              <w:pStyle w:val="TAL"/>
            </w:pPr>
            <w:r>
              <w:t>[Select Master File]</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5</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PERFORM CARD APDU 1.4.1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[No card inserted]</w:t>
            </w:r>
          </w:p>
        </w:tc>
      </w:tr>
    </w:tbl>
    <w:p w:rsidR="00B17D80" w:rsidRDefault="00B17D80" w:rsidP="00B17D80">
      <w:pPr>
        <w:pStyle w:val="FP"/>
      </w:pPr>
    </w:p>
    <w:p w:rsidR="00B17D80" w:rsidRDefault="00B17D80" w:rsidP="00B17D80">
      <w:r>
        <w:t>TERMINAL RESPONSE: PERFORM CARD APDU  1.4.1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D679DA" w:rsidRDefault="00B17D80" w:rsidP="00B17D80">
      <w:pPr>
        <w:pStyle w:val="EW"/>
        <w:tabs>
          <w:tab w:val="left" w:pos="851"/>
        </w:tabs>
        <w:ind w:left="2835" w:hanging="2551"/>
        <w:rPr>
          <w:lang w:val="fr-FR"/>
        </w:rPr>
      </w:pPr>
      <w:r>
        <w:tab/>
      </w:r>
      <w:r w:rsidRPr="00D679DA">
        <w:rPr>
          <w:lang w:val="fr-FR"/>
        </w:rPr>
        <w:t>Command type:</w:t>
      </w:r>
      <w:r w:rsidRPr="00D679DA">
        <w:rPr>
          <w:lang w:val="fr-FR"/>
        </w:rPr>
        <w:tab/>
        <w:t>PERFORM CARD APDU</w:t>
      </w:r>
    </w:p>
    <w:p w:rsidR="00B17D80" w:rsidRDefault="00B17D80" w:rsidP="00B17D80">
      <w:pPr>
        <w:pStyle w:val="EW"/>
        <w:tabs>
          <w:tab w:val="left" w:pos="851"/>
        </w:tabs>
        <w:ind w:left="2835" w:hanging="2551"/>
        <w:rPr>
          <w:lang w:val="fr-FR"/>
        </w:rPr>
      </w:pPr>
      <w:r w:rsidRPr="00D679DA">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273E48" w:rsidRDefault="00B17D80" w:rsidP="00B17D80">
      <w:pPr>
        <w:pStyle w:val="EW"/>
        <w:tabs>
          <w:tab w:val="left" w:pos="851"/>
        </w:tabs>
        <w:ind w:left="2835" w:hanging="2551"/>
      </w:pPr>
      <w:r>
        <w:rPr>
          <w:lang w:val="fr-FR"/>
        </w:rPr>
        <w:tab/>
      </w:r>
      <w:r w:rsidRPr="00273E48">
        <w:t>Destination device:</w:t>
      </w:r>
      <w:r w:rsidRPr="00273E48">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MultipleCard commands error</w:t>
      </w:r>
    </w:p>
    <w:p w:rsidR="00B17D80" w:rsidRDefault="00B17D80" w:rsidP="00B17D80">
      <w:pPr>
        <w:pStyle w:val="EX"/>
        <w:tabs>
          <w:tab w:val="left" w:pos="851"/>
        </w:tabs>
        <w:ind w:left="2835" w:hanging="2551"/>
      </w:pPr>
      <w:r>
        <w:tab/>
        <w:t>Additional Information:</w:t>
      </w:r>
      <w:r>
        <w:tab/>
        <w:t>Card removed or not present</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1.5 (PERFORM CARD APDU, card reader 7 (which is not the valid card reader identifier of the additional ME card reader))</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21"/>
        <w:gridCol w:w="2892"/>
        <w:gridCol w:w="3776"/>
      </w:tblGrid>
      <w:tr w:rsidR="00B17D80" w:rsidTr="007B59FD">
        <w:tblPrEx>
          <w:tblCellMar>
            <w:top w:w="0" w:type="dxa"/>
            <w:bottom w:w="0" w:type="dxa"/>
          </w:tblCellMar>
        </w:tblPrEx>
        <w:trPr>
          <w:cantSplit/>
          <w:jc w:val="center"/>
        </w:trPr>
        <w:tc>
          <w:tcPr>
            <w:tcW w:w="737"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Step</w:t>
            </w:r>
          </w:p>
        </w:tc>
        <w:tc>
          <w:tcPr>
            <w:tcW w:w="1021"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Direction</w:t>
            </w:r>
          </w:p>
        </w:tc>
        <w:tc>
          <w:tcPr>
            <w:tcW w:w="28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MESSAGE / Action</w:t>
            </w:r>
          </w:p>
        </w:tc>
        <w:tc>
          <w:tcPr>
            <w:tcW w:w="37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4" w:space="0" w:color="auto"/>
              <w:left w:val="single" w:sz="6" w:space="0" w:color="auto"/>
              <w:right w:val="single" w:sz="6" w:space="0" w:color="auto"/>
            </w:tcBorders>
          </w:tcPr>
          <w:p w:rsidR="00B17D80" w:rsidRDefault="00B17D80" w:rsidP="007B59FD">
            <w:pPr>
              <w:pStyle w:val="TAC"/>
            </w:pPr>
            <w:r>
              <w:t>1</w:t>
            </w:r>
          </w:p>
        </w:tc>
        <w:tc>
          <w:tcPr>
            <w:tcW w:w="1021" w:type="dxa"/>
            <w:tcBorders>
              <w:top w:val="single" w:sz="4"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4" w:space="0" w:color="auto"/>
              <w:left w:val="single" w:sz="6" w:space="0" w:color="auto"/>
              <w:right w:val="single" w:sz="6" w:space="0" w:color="auto"/>
            </w:tcBorders>
          </w:tcPr>
          <w:p w:rsidR="00B17D80" w:rsidRDefault="00B17D80" w:rsidP="007B59FD">
            <w:pPr>
              <w:pStyle w:val="TAL"/>
            </w:pPr>
            <w:r>
              <w:t>PROACTIVE COMMAND PENDING: PEFORM CARD APDU 1.5.1</w:t>
            </w:r>
          </w:p>
        </w:tc>
        <w:tc>
          <w:tcPr>
            <w:tcW w:w="3776" w:type="dxa"/>
            <w:tcBorders>
              <w:top w:val="single" w:sz="4" w:space="0" w:color="auto"/>
              <w:left w:val="single" w:sz="6" w:space="0" w:color="auto"/>
              <w:right w:val="single" w:sz="6" w:space="0" w:color="auto"/>
            </w:tcBorders>
          </w:tcPr>
          <w:p w:rsidR="00B17D80" w:rsidRDefault="00B17D80" w:rsidP="007B59FD">
            <w:pPr>
              <w:pStyle w:val="TAL"/>
            </w:pPr>
            <w:r>
              <w:t>[invalid card reader ID]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21"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PERFORM CARD APDU 1.5.1</w:t>
            </w:r>
          </w:p>
        </w:tc>
        <w:tc>
          <w:tcPr>
            <w:tcW w:w="3776" w:type="dxa"/>
            <w:tcBorders>
              <w:left w:val="single" w:sz="6" w:space="0" w:color="auto"/>
              <w:right w:val="single" w:sz="6" w:space="0" w:color="auto"/>
            </w:tcBorders>
          </w:tcPr>
          <w:p w:rsidR="00B17D80" w:rsidRDefault="00B17D80" w:rsidP="007B59FD">
            <w:pPr>
              <w:pStyle w:val="TAL"/>
            </w:pPr>
            <w:r>
              <w:t>[Select Master File]</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5</w:t>
            </w:r>
          </w:p>
        </w:tc>
        <w:tc>
          <w:tcPr>
            <w:tcW w:w="1021"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PERFORM CARD APDU 1.5.1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[Specified reader not valid]</w:t>
            </w:r>
          </w:p>
        </w:tc>
      </w:tr>
    </w:tbl>
    <w:p w:rsidR="00B17D80" w:rsidRDefault="00B17D80" w:rsidP="00B17D80">
      <w:pPr>
        <w:pStyle w:val="FP"/>
      </w:pPr>
    </w:p>
    <w:p w:rsidR="00B17D80" w:rsidRDefault="00B17D80" w:rsidP="00B17D80">
      <w:r>
        <w:t>PROACTIVE COMMAND: PERFORM CARD APDU 1.5.1</w:t>
      </w:r>
    </w:p>
    <w:p w:rsidR="00B17D80" w:rsidRDefault="00B17D80" w:rsidP="00B17D80">
      <w:r>
        <w:lastRenderedPageBreak/>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rPr>
          <w:lang w:val="fr-FR"/>
        </w:rPr>
      </w:pPr>
      <w:r>
        <w:tab/>
      </w:r>
      <w:r w:rsidRPr="00F51EF9">
        <w:rPr>
          <w:lang w:val="fr-FR"/>
        </w:rPr>
        <w:t>Command type:</w:t>
      </w:r>
      <w:r w:rsidRPr="00F51EF9">
        <w:rPr>
          <w:lang w:val="fr-FR"/>
        </w:rPr>
        <w:tab/>
        <w:t>PERFORM CARD APDU</w:t>
      </w:r>
    </w:p>
    <w:p w:rsidR="00B17D80" w:rsidRDefault="00B17D80" w:rsidP="00B17D80">
      <w:pPr>
        <w:pStyle w:val="EW"/>
        <w:tabs>
          <w:tab w:val="left" w:pos="851"/>
        </w:tabs>
        <w:ind w:left="2835" w:hanging="2551"/>
        <w:rPr>
          <w:lang w:val="fr-FR"/>
        </w:rPr>
      </w:pPr>
      <w:r w:rsidRPr="00F51EF9">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55733B" w:rsidRDefault="00B17D80" w:rsidP="00B17D80">
      <w:pPr>
        <w:pStyle w:val="EW"/>
        <w:tabs>
          <w:tab w:val="left" w:pos="851"/>
        </w:tabs>
        <w:ind w:left="2835" w:hanging="2551"/>
      </w:pPr>
      <w:r>
        <w:rPr>
          <w:lang w:val="fr-FR"/>
        </w:rPr>
        <w:tab/>
      </w:r>
      <w:r w:rsidRPr="0055733B">
        <w:t>Destination device:</w:t>
      </w:r>
      <w:r w:rsidRPr="0055733B">
        <w:tab/>
        <w:t>Card Reader 7</w:t>
      </w:r>
    </w:p>
    <w:p w:rsidR="00B17D80" w:rsidRDefault="00B17D80" w:rsidP="00B17D80">
      <w:pPr>
        <w:pStyle w:val="EW"/>
        <w:tabs>
          <w:tab w:val="left" w:pos="851"/>
        </w:tabs>
        <w:ind w:left="2835" w:hanging="2551"/>
      </w:pPr>
      <w:r>
        <w:t>C-APDU</w:t>
      </w:r>
    </w:p>
    <w:p w:rsidR="00B17D80" w:rsidRDefault="00B17D80" w:rsidP="00B17D80">
      <w:pPr>
        <w:pStyle w:val="EW"/>
        <w:tabs>
          <w:tab w:val="left" w:pos="851"/>
        </w:tabs>
        <w:ind w:left="2835" w:hanging="2551"/>
      </w:pPr>
      <w:r>
        <w:tab/>
        <w:t>Class:</w:t>
      </w:r>
      <w:r>
        <w:tab/>
        <w:t>'A0'</w:t>
      </w:r>
    </w:p>
    <w:p w:rsidR="00B17D80" w:rsidRDefault="00B17D80" w:rsidP="00B17D80">
      <w:pPr>
        <w:pStyle w:val="EW"/>
        <w:tabs>
          <w:tab w:val="left" w:pos="851"/>
        </w:tabs>
        <w:ind w:left="2835" w:hanging="2551"/>
      </w:pPr>
      <w:r>
        <w:tab/>
        <w:t>Instruction:</w:t>
      </w:r>
      <w:r>
        <w:tab/>
        <w:t>SELECT</w:t>
      </w:r>
    </w:p>
    <w:p w:rsidR="00B17D80" w:rsidRDefault="00B17D80" w:rsidP="00B17D80">
      <w:pPr>
        <w:pStyle w:val="EW"/>
        <w:tabs>
          <w:tab w:val="left" w:pos="851"/>
        </w:tabs>
        <w:ind w:left="2835" w:hanging="2551"/>
      </w:pPr>
      <w:r>
        <w:tab/>
        <w:t>P1 parameter:</w:t>
      </w:r>
      <w:r>
        <w:tab/>
        <w:t>'00'</w:t>
      </w:r>
    </w:p>
    <w:p w:rsidR="00B17D80" w:rsidRDefault="00B17D80" w:rsidP="00B17D80">
      <w:pPr>
        <w:pStyle w:val="EW"/>
        <w:tabs>
          <w:tab w:val="left" w:pos="851"/>
        </w:tabs>
        <w:ind w:left="2835" w:hanging="2551"/>
      </w:pPr>
      <w:r>
        <w:tab/>
        <w:t>P2 parameter:</w:t>
      </w:r>
      <w:r>
        <w:tab/>
        <w:t>'00'</w:t>
      </w:r>
    </w:p>
    <w:p w:rsidR="00B17D80" w:rsidRDefault="00B17D80" w:rsidP="00B17D80">
      <w:pPr>
        <w:pStyle w:val="EW"/>
        <w:tabs>
          <w:tab w:val="left" w:pos="851"/>
        </w:tabs>
        <w:ind w:left="2835" w:hanging="2551"/>
      </w:pPr>
      <w:r>
        <w:tab/>
        <w:t>Lc:</w:t>
      </w:r>
      <w:r>
        <w:tab/>
        <w:t>'02'</w:t>
      </w:r>
    </w:p>
    <w:p w:rsidR="00B17D80" w:rsidRDefault="00B17D80" w:rsidP="00B17D80">
      <w:pPr>
        <w:pStyle w:val="EX"/>
        <w:tabs>
          <w:tab w:val="left" w:pos="851"/>
        </w:tabs>
        <w:ind w:left="2835" w:hanging="2551"/>
      </w:pPr>
      <w:r>
        <w:tab/>
        <w:t>Data:</w:t>
      </w:r>
      <w:r>
        <w:tab/>
        <w:t>Master File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A2</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C-APDU: SELECT 1.1</w:t>
      </w:r>
    </w:p>
    <w:p w:rsidR="00B17D80" w:rsidRDefault="00B17D80" w:rsidP="00B17D80">
      <w:r>
        <w:t>Logically:</w:t>
      </w:r>
    </w:p>
    <w:p w:rsidR="00B17D80" w:rsidRDefault="00B17D80" w:rsidP="00B17D80">
      <w:pPr>
        <w:pStyle w:val="EW"/>
        <w:tabs>
          <w:tab w:val="left" w:pos="851"/>
        </w:tabs>
        <w:ind w:left="2835" w:hanging="2551"/>
      </w:pPr>
      <w:r>
        <w:t>C-APDU</w:t>
      </w:r>
    </w:p>
    <w:p w:rsidR="00B17D80" w:rsidRDefault="00B17D80" w:rsidP="00B17D80">
      <w:pPr>
        <w:pStyle w:val="EW"/>
        <w:tabs>
          <w:tab w:val="left" w:pos="851"/>
        </w:tabs>
        <w:ind w:left="2835" w:hanging="2551"/>
      </w:pPr>
      <w:r>
        <w:tab/>
        <w:t>Class:</w:t>
      </w:r>
      <w:r>
        <w:tab/>
        <w:t>'A0'</w:t>
      </w:r>
    </w:p>
    <w:p w:rsidR="00B17D80" w:rsidRDefault="00B17D80" w:rsidP="00B17D80">
      <w:pPr>
        <w:pStyle w:val="EW"/>
        <w:tabs>
          <w:tab w:val="left" w:pos="851"/>
        </w:tabs>
        <w:ind w:left="2835" w:hanging="2551"/>
      </w:pPr>
      <w:r>
        <w:tab/>
        <w:t>Instruction:</w:t>
      </w:r>
      <w:r>
        <w:tab/>
        <w:t>SELECT</w:t>
      </w:r>
    </w:p>
    <w:p w:rsidR="00B17D80" w:rsidRDefault="00B17D80" w:rsidP="00B17D80">
      <w:pPr>
        <w:pStyle w:val="EW"/>
        <w:tabs>
          <w:tab w:val="left" w:pos="851"/>
        </w:tabs>
        <w:ind w:left="2835" w:hanging="2551"/>
      </w:pPr>
      <w:r>
        <w:tab/>
        <w:t>P1 parameter:</w:t>
      </w:r>
      <w:r>
        <w:tab/>
        <w:t>'00'</w:t>
      </w:r>
    </w:p>
    <w:p w:rsidR="00B17D80" w:rsidRDefault="00B17D80" w:rsidP="00B17D80">
      <w:pPr>
        <w:pStyle w:val="EW"/>
        <w:tabs>
          <w:tab w:val="left" w:pos="851"/>
        </w:tabs>
        <w:ind w:left="2835" w:hanging="2551"/>
      </w:pPr>
      <w:r>
        <w:tab/>
        <w:t>P2 parameter:</w:t>
      </w:r>
      <w:r>
        <w:tab/>
        <w:t>'00'</w:t>
      </w:r>
    </w:p>
    <w:p w:rsidR="00B17D80" w:rsidRDefault="00B17D80" w:rsidP="00B17D80">
      <w:pPr>
        <w:pStyle w:val="EW"/>
        <w:tabs>
          <w:tab w:val="left" w:pos="851"/>
        </w:tabs>
        <w:ind w:left="2835" w:hanging="2551"/>
      </w:pPr>
      <w:r>
        <w:tab/>
        <w:t>Lc:</w:t>
      </w:r>
      <w:r>
        <w:tab/>
        <w:t>'02'</w:t>
      </w:r>
    </w:p>
    <w:p w:rsidR="00B17D80" w:rsidRDefault="00B17D80" w:rsidP="00B17D80">
      <w:pPr>
        <w:pStyle w:val="EX"/>
        <w:tabs>
          <w:tab w:val="left" w:pos="851"/>
        </w:tabs>
        <w:ind w:left="2835" w:hanging="2551"/>
      </w:pPr>
      <w:r>
        <w:tab/>
        <w:t>Data:</w:t>
      </w:r>
      <w:r>
        <w:tab/>
        <w:t>Master File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TERMINAL RESPONSE: PERFORM CARD APDU  1.5.1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D679DA" w:rsidRDefault="00B17D80" w:rsidP="00B17D80">
      <w:pPr>
        <w:pStyle w:val="EW"/>
        <w:tabs>
          <w:tab w:val="left" w:pos="851"/>
        </w:tabs>
        <w:ind w:left="2835" w:hanging="2551"/>
        <w:rPr>
          <w:lang w:val="fr-FR"/>
        </w:rPr>
      </w:pPr>
      <w:r>
        <w:tab/>
      </w:r>
      <w:r w:rsidRPr="00D679DA">
        <w:rPr>
          <w:lang w:val="fr-FR"/>
        </w:rPr>
        <w:t>Command type:</w:t>
      </w:r>
      <w:r w:rsidRPr="00D679DA">
        <w:rPr>
          <w:lang w:val="fr-FR"/>
        </w:rPr>
        <w:tab/>
        <w:t>PERFORM CARD APDU</w:t>
      </w:r>
    </w:p>
    <w:p w:rsidR="00B17D80" w:rsidRDefault="00B17D80" w:rsidP="00B17D80">
      <w:pPr>
        <w:pStyle w:val="EW"/>
        <w:tabs>
          <w:tab w:val="left" w:pos="851"/>
        </w:tabs>
        <w:ind w:left="2835" w:hanging="2551"/>
        <w:rPr>
          <w:lang w:val="fr-FR"/>
        </w:rPr>
      </w:pPr>
      <w:r w:rsidRPr="00D679DA">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273E48" w:rsidRDefault="00B17D80" w:rsidP="00B17D80">
      <w:pPr>
        <w:pStyle w:val="EW"/>
        <w:tabs>
          <w:tab w:val="left" w:pos="851"/>
        </w:tabs>
        <w:ind w:left="2835" w:hanging="2551"/>
      </w:pPr>
      <w:r>
        <w:rPr>
          <w:lang w:val="fr-FR"/>
        </w:rPr>
        <w:tab/>
      </w:r>
      <w:r w:rsidRPr="00273E48">
        <w:t>Destination device:</w:t>
      </w:r>
      <w:r w:rsidRPr="00273E48">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MultipleCard commands error</w:t>
      </w:r>
    </w:p>
    <w:p w:rsidR="00B17D80" w:rsidRDefault="00B17D80" w:rsidP="00B17D80">
      <w:pPr>
        <w:pStyle w:val="EX"/>
        <w:tabs>
          <w:tab w:val="left" w:pos="851"/>
        </w:tabs>
        <w:ind w:left="2835" w:hanging="2551"/>
      </w:pPr>
      <w:r>
        <w:tab/>
        <w:t>Additional Information:</w:t>
      </w:r>
      <w:r>
        <w:tab/>
        <w:t>Specified reader not valid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27.22.4.17.1.5</w:t>
      </w:r>
      <w:r>
        <w:tab/>
        <w:t>Test requirement</w:t>
      </w:r>
    </w:p>
    <w:p w:rsidR="00B17D80" w:rsidRDefault="00B17D80" w:rsidP="00B17D80">
      <w:r>
        <w:t>The ME shall operate in the manner defined in expected sequences 1.1 to 1.5.</w:t>
      </w:r>
    </w:p>
    <w:p w:rsidR="00B17D80" w:rsidRDefault="00B17D80" w:rsidP="00B17D80">
      <w:pPr>
        <w:pStyle w:val="Heading5"/>
      </w:pPr>
      <w:bookmarkStart w:id="469" w:name="_Toc502363248"/>
      <w:bookmarkStart w:id="470" w:name="_Toc533173674"/>
      <w:bookmarkStart w:id="471" w:name="_Toc51834095"/>
      <w:r>
        <w:lastRenderedPageBreak/>
        <w:t>27.22.4.17.2</w:t>
      </w:r>
      <w:r>
        <w:tab/>
        <w:t>PERFORM CARD APDU (detachable card reader)</w:t>
      </w:r>
      <w:bookmarkEnd w:id="469"/>
      <w:bookmarkEnd w:id="470"/>
      <w:bookmarkEnd w:id="471"/>
    </w:p>
    <w:p w:rsidR="00B17D80" w:rsidRDefault="00B17D80" w:rsidP="00B17D80">
      <w:pPr>
        <w:pStyle w:val="H6"/>
      </w:pPr>
      <w:r>
        <w:t>27.22.4.17.2.1</w:t>
      </w:r>
      <w:r>
        <w:tab/>
        <w:t>Definition and applicability</w:t>
      </w:r>
    </w:p>
    <w:p w:rsidR="00B17D80" w:rsidRDefault="00B17D80" w:rsidP="00B17D80">
      <w:r>
        <w:t>See clause 3.2.2.</w:t>
      </w:r>
    </w:p>
    <w:p w:rsidR="00B17D80" w:rsidRDefault="00B17D80" w:rsidP="00B17D80">
      <w:pPr>
        <w:pStyle w:val="H6"/>
      </w:pPr>
      <w:r>
        <w:t>27.22.4.17.2.2</w:t>
      </w:r>
      <w:r>
        <w:tab/>
        <w:t>Conformance requirement</w:t>
      </w:r>
    </w:p>
    <w:p w:rsidR="00B17D80" w:rsidRDefault="00B17D80" w:rsidP="00B17D80">
      <w:pPr>
        <w:pStyle w:val="H6"/>
      </w:pPr>
      <w:r>
        <w:t>27.22.4.17.2.3</w:t>
      </w:r>
      <w:r>
        <w:tab/>
        <w:t>Test purpose</w:t>
      </w:r>
    </w:p>
    <w:p w:rsidR="00B17D80" w:rsidRDefault="00B17D80" w:rsidP="00B17D80">
      <w:r>
        <w:t>To verify that the ME sends an APDU command to the additional card identified in the PERFORM CARD APDU proactive SIM command, and successfully returns the result of the execution of the command in the TERMINAL RESPONSE command send to the SIM.</w:t>
      </w:r>
    </w:p>
    <w:p w:rsidR="00B17D80" w:rsidRDefault="00B17D80" w:rsidP="00B17D80">
      <w:pPr>
        <w:pStyle w:val="H6"/>
      </w:pPr>
      <w:r>
        <w:t>27.22.4.17.2.4</w:t>
      </w:r>
      <w:r>
        <w:tab/>
        <w:t>Method of test</w:t>
      </w:r>
    </w:p>
    <w:p w:rsidR="00B17D80" w:rsidRDefault="00B17D80" w:rsidP="00B17D80">
      <w:pPr>
        <w:pStyle w:val="H6"/>
      </w:pPr>
      <w:r>
        <w:t>27.22.4.17.2.4.1</w:t>
      </w:r>
      <w:r>
        <w:tab/>
        <w:t>Initial conditions</w:t>
      </w:r>
    </w:p>
    <w:p w:rsidR="00B17D80" w:rsidRDefault="00B17D80" w:rsidP="00B17D80">
      <w:r>
        <w:t>The ME is connected to the SIM Simulator.</w:t>
      </w:r>
    </w:p>
    <w:p w:rsidR="00B17D80" w:rsidRDefault="00B17D80" w:rsidP="00B17D80">
      <w:r>
        <w:t>Prior to this test the ME shall have been powered on and performed the PROFILE DOWNLOAD procedure.</w:t>
      </w:r>
    </w:p>
    <w:p w:rsidR="00B17D80" w:rsidRDefault="00B17D80" w:rsidP="00B17D80">
      <w:r>
        <w:t>The card reader shall be detached from the ME.</w:t>
      </w:r>
    </w:p>
    <w:p w:rsidR="00B17D80" w:rsidRDefault="00B17D80" w:rsidP="00B17D80">
      <w:pPr>
        <w:pStyle w:val="H6"/>
      </w:pPr>
      <w:r>
        <w:t>27.22.4.17.2.4.2</w:t>
      </w:r>
      <w:r>
        <w:tab/>
        <w:t>Procedure</w:t>
      </w:r>
    </w:p>
    <w:p w:rsidR="00B17D80" w:rsidRDefault="00B17D80" w:rsidP="00B17D80">
      <w:pPr>
        <w:keepNext/>
        <w:rPr>
          <w:b/>
        </w:rPr>
      </w:pPr>
      <w:r>
        <w:rPr>
          <w:b/>
        </w:rPr>
        <w:t>Expected Sequence 2.1 (PERFORM CARD APDU, card reader 1, card reader detached)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PEFORM CARD APDU 2.1.1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PERFORM CARD APDU 2.1.1</w:t>
            </w:r>
          </w:p>
        </w:tc>
        <w:tc>
          <w:tcPr>
            <w:tcW w:w="3776" w:type="dxa"/>
            <w:tcBorders>
              <w:left w:val="single" w:sz="6" w:space="0" w:color="auto"/>
              <w:right w:val="single" w:sz="6" w:space="0" w:color="auto"/>
            </w:tcBorders>
          </w:tcPr>
          <w:p w:rsidR="00B17D80" w:rsidRDefault="00B17D80" w:rsidP="007B59FD">
            <w:pPr>
              <w:pStyle w:val="TAL"/>
            </w:pPr>
            <w:r>
              <w:t>[Select Master File]</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4</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PERFORM CARD APDU 2.1.1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[Card reader detached]</w:t>
            </w:r>
          </w:p>
        </w:tc>
      </w:tr>
    </w:tbl>
    <w:p w:rsidR="00B17D80" w:rsidRDefault="00B17D80" w:rsidP="00B17D80">
      <w:pPr>
        <w:pStyle w:val="FP"/>
      </w:pPr>
    </w:p>
    <w:p w:rsidR="00B17D80" w:rsidRDefault="00B17D80" w:rsidP="00B17D80">
      <w:r>
        <w:t>PROACTIVE COMMAND: PERFORM CARD APDU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rPr>
          <w:lang w:val="fr-FR"/>
        </w:rPr>
      </w:pPr>
      <w:r>
        <w:tab/>
      </w:r>
      <w:r w:rsidRPr="00F51EF9">
        <w:rPr>
          <w:lang w:val="fr-FR"/>
        </w:rPr>
        <w:t>Command type:</w:t>
      </w:r>
      <w:r w:rsidRPr="00F51EF9">
        <w:rPr>
          <w:lang w:val="fr-FR"/>
        </w:rPr>
        <w:tab/>
        <w:t>PERFORM CARD APDU</w:t>
      </w:r>
    </w:p>
    <w:p w:rsidR="00B17D80" w:rsidRDefault="00B17D80" w:rsidP="00B17D80">
      <w:pPr>
        <w:pStyle w:val="EW"/>
        <w:tabs>
          <w:tab w:val="left" w:pos="851"/>
        </w:tabs>
        <w:ind w:left="2835" w:hanging="2551"/>
        <w:rPr>
          <w:lang w:val="fr-FR"/>
        </w:rPr>
      </w:pPr>
      <w:r w:rsidRPr="00F51EF9">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55733B" w:rsidRDefault="00B17D80" w:rsidP="00B17D80">
      <w:pPr>
        <w:pStyle w:val="EW"/>
        <w:tabs>
          <w:tab w:val="left" w:pos="851"/>
        </w:tabs>
        <w:ind w:left="2835" w:hanging="2551"/>
      </w:pPr>
      <w:r>
        <w:rPr>
          <w:lang w:val="fr-FR"/>
        </w:rPr>
        <w:tab/>
      </w:r>
      <w:r w:rsidRPr="0055733B">
        <w:t>Destination device:</w:t>
      </w:r>
      <w:r w:rsidRPr="0055733B">
        <w:tab/>
        <w:t>Card Reader 1</w:t>
      </w:r>
    </w:p>
    <w:p w:rsidR="00B17D80" w:rsidRDefault="00B17D80" w:rsidP="00B17D80">
      <w:pPr>
        <w:pStyle w:val="EW"/>
        <w:tabs>
          <w:tab w:val="left" w:pos="851"/>
        </w:tabs>
        <w:ind w:left="2835" w:hanging="2551"/>
      </w:pPr>
      <w:r>
        <w:t>C-APDU</w:t>
      </w:r>
    </w:p>
    <w:p w:rsidR="00B17D80" w:rsidRDefault="00B17D80" w:rsidP="00B17D80">
      <w:pPr>
        <w:pStyle w:val="EW"/>
        <w:tabs>
          <w:tab w:val="left" w:pos="851"/>
        </w:tabs>
        <w:ind w:left="2835" w:hanging="2551"/>
      </w:pPr>
      <w:r>
        <w:tab/>
        <w:t>Class:</w:t>
      </w:r>
      <w:r>
        <w:tab/>
        <w:t>'A0'</w:t>
      </w:r>
    </w:p>
    <w:p w:rsidR="00B17D80" w:rsidRDefault="00B17D80" w:rsidP="00B17D80">
      <w:pPr>
        <w:pStyle w:val="EW"/>
        <w:tabs>
          <w:tab w:val="left" w:pos="851"/>
        </w:tabs>
        <w:ind w:left="2835" w:hanging="2551"/>
      </w:pPr>
      <w:r>
        <w:tab/>
        <w:t>Instruction:</w:t>
      </w:r>
      <w:r>
        <w:tab/>
        <w:t>SELECT</w:t>
      </w:r>
    </w:p>
    <w:p w:rsidR="00B17D80" w:rsidRDefault="00B17D80" w:rsidP="00B17D80">
      <w:pPr>
        <w:pStyle w:val="EW"/>
        <w:tabs>
          <w:tab w:val="left" w:pos="851"/>
        </w:tabs>
        <w:ind w:left="2835" w:hanging="2551"/>
      </w:pPr>
      <w:r>
        <w:tab/>
        <w:t>P1 parameter:</w:t>
      </w:r>
      <w:r>
        <w:tab/>
        <w:t>'00'</w:t>
      </w:r>
    </w:p>
    <w:p w:rsidR="00B17D80" w:rsidRDefault="00B17D80" w:rsidP="00B17D80">
      <w:pPr>
        <w:pStyle w:val="EW"/>
        <w:tabs>
          <w:tab w:val="left" w:pos="851"/>
        </w:tabs>
        <w:ind w:left="2835" w:hanging="2551"/>
      </w:pPr>
      <w:r>
        <w:tab/>
        <w:t>P2 parameter:</w:t>
      </w:r>
      <w:r>
        <w:tab/>
        <w:t>'00'</w:t>
      </w:r>
    </w:p>
    <w:p w:rsidR="00B17D80" w:rsidRDefault="00B17D80" w:rsidP="00B17D80">
      <w:pPr>
        <w:pStyle w:val="EW"/>
        <w:tabs>
          <w:tab w:val="left" w:pos="851"/>
        </w:tabs>
        <w:ind w:left="2835" w:hanging="2551"/>
      </w:pPr>
      <w:r>
        <w:tab/>
        <w:t>Lc:</w:t>
      </w:r>
      <w:r>
        <w:tab/>
        <w:t>'02'</w:t>
      </w:r>
    </w:p>
    <w:p w:rsidR="00B17D80" w:rsidRDefault="00B17D80" w:rsidP="00B17D80">
      <w:pPr>
        <w:pStyle w:val="EX"/>
        <w:tabs>
          <w:tab w:val="left" w:pos="851"/>
        </w:tabs>
        <w:ind w:left="2835" w:hanging="2551"/>
      </w:pPr>
      <w:r>
        <w:tab/>
        <w:t>Data:</w:t>
      </w:r>
      <w:r>
        <w:tab/>
        <w:t>Master File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A2</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lastRenderedPageBreak/>
        <w:t>TERMINAL RESPONSE: PERFORM CARD APDU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D679DA" w:rsidRDefault="00B17D80" w:rsidP="00B17D80">
      <w:pPr>
        <w:pStyle w:val="EW"/>
        <w:tabs>
          <w:tab w:val="left" w:pos="851"/>
        </w:tabs>
        <w:ind w:left="2835" w:hanging="2551"/>
        <w:rPr>
          <w:lang w:val="fr-FR"/>
        </w:rPr>
      </w:pPr>
      <w:r>
        <w:tab/>
      </w:r>
      <w:r w:rsidRPr="00D679DA">
        <w:rPr>
          <w:lang w:val="fr-FR"/>
        </w:rPr>
        <w:t>Command type:</w:t>
      </w:r>
      <w:r w:rsidRPr="00D679DA">
        <w:rPr>
          <w:lang w:val="fr-FR"/>
        </w:rPr>
        <w:tab/>
        <w:t>PERFORM CARD APDU</w:t>
      </w:r>
    </w:p>
    <w:p w:rsidR="00B17D80" w:rsidRDefault="00B17D80" w:rsidP="00B17D80">
      <w:pPr>
        <w:pStyle w:val="EW"/>
        <w:tabs>
          <w:tab w:val="left" w:pos="851"/>
        </w:tabs>
        <w:ind w:left="2835" w:hanging="2551"/>
        <w:rPr>
          <w:lang w:val="fr-FR"/>
        </w:rPr>
      </w:pPr>
      <w:r w:rsidRPr="00D679DA">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273E48" w:rsidRDefault="00B17D80" w:rsidP="00B17D80">
      <w:pPr>
        <w:pStyle w:val="EW"/>
        <w:tabs>
          <w:tab w:val="left" w:pos="851"/>
        </w:tabs>
        <w:ind w:left="2835" w:hanging="2551"/>
      </w:pPr>
      <w:r>
        <w:rPr>
          <w:lang w:val="fr-FR"/>
        </w:rPr>
        <w:tab/>
      </w:r>
      <w:r w:rsidRPr="00273E48">
        <w:t>Destination device:</w:t>
      </w:r>
      <w:r w:rsidRPr="00273E48">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MultipleCard commands error</w:t>
      </w:r>
    </w:p>
    <w:p w:rsidR="00B17D80" w:rsidRDefault="00B17D80" w:rsidP="00B17D80">
      <w:pPr>
        <w:pStyle w:val="EX"/>
        <w:tabs>
          <w:tab w:val="left" w:pos="851"/>
        </w:tabs>
        <w:ind w:left="2835" w:hanging="2551"/>
      </w:pPr>
      <w:r>
        <w:tab/>
        <w:t>Additional Information:</w:t>
      </w:r>
      <w:r>
        <w:tab/>
        <w:t>Card reader removed or not present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27.22.4.17.2.5</w:t>
      </w:r>
      <w:r>
        <w:tab/>
        <w:t>Test requirement</w:t>
      </w:r>
    </w:p>
    <w:p w:rsidR="00B17D80" w:rsidRDefault="00B17D80" w:rsidP="00B17D80">
      <w:r>
        <w:t>The ME shall operate in the manner defined in expected sequence 2.1.</w:t>
      </w:r>
    </w:p>
    <w:p w:rsidR="00B17D80" w:rsidRDefault="00B17D80" w:rsidP="00B17D80">
      <w:pPr>
        <w:pStyle w:val="Heading4"/>
      </w:pPr>
      <w:bookmarkStart w:id="472" w:name="_Toc502363249"/>
      <w:bookmarkStart w:id="473" w:name="_Toc533173675"/>
      <w:bookmarkStart w:id="474" w:name="_Toc51834096"/>
      <w:r>
        <w:t>27.22.4.18</w:t>
      </w:r>
      <w:r>
        <w:tab/>
        <w:t>POWER OFF CARD</w:t>
      </w:r>
      <w:bookmarkEnd w:id="472"/>
      <w:bookmarkEnd w:id="473"/>
      <w:bookmarkEnd w:id="474"/>
    </w:p>
    <w:p w:rsidR="00B17D80" w:rsidRDefault="00B17D80" w:rsidP="00B17D80">
      <w:pPr>
        <w:pStyle w:val="Heading5"/>
      </w:pPr>
      <w:bookmarkStart w:id="475" w:name="_Toc502363250"/>
      <w:bookmarkStart w:id="476" w:name="_Toc533173676"/>
      <w:bookmarkStart w:id="477" w:name="_Toc51834097"/>
      <w:r>
        <w:t>27.22.4.18.1</w:t>
      </w:r>
      <w:r>
        <w:tab/>
        <w:t>POWER OFF CARD (normal)</w:t>
      </w:r>
      <w:bookmarkEnd w:id="475"/>
      <w:bookmarkEnd w:id="476"/>
      <w:bookmarkEnd w:id="477"/>
    </w:p>
    <w:p w:rsidR="00B17D80" w:rsidRDefault="00B17D80" w:rsidP="00B17D80">
      <w:pPr>
        <w:pStyle w:val="H6"/>
      </w:pPr>
      <w:r>
        <w:t>27.22.4.18.1.1</w:t>
      </w:r>
      <w:r>
        <w:tab/>
        <w:t>Definition and applicability</w:t>
      </w:r>
    </w:p>
    <w:p w:rsidR="00B17D80" w:rsidRDefault="00B17D80" w:rsidP="00B17D80">
      <w:r>
        <w:t>See clause 3.2.2.</w:t>
      </w:r>
    </w:p>
    <w:p w:rsidR="00B17D80" w:rsidRDefault="00B17D80" w:rsidP="00B17D80">
      <w:pPr>
        <w:pStyle w:val="H6"/>
      </w:pPr>
      <w:r>
        <w:t>27.22.4.18.1.2</w:t>
      </w:r>
      <w:r>
        <w:tab/>
        <w:t>Conformance requirement</w:t>
      </w:r>
    </w:p>
    <w:p w:rsidR="00B17D80" w:rsidRDefault="00B17D80" w:rsidP="00B17D80">
      <w:r>
        <w:t>The ME shall support the Proactive SIM: Power Off Card facility as defined in:</w:t>
      </w:r>
    </w:p>
    <w:p w:rsidR="00B17D80" w:rsidRDefault="00B17D80" w:rsidP="00B17D80">
      <w:pPr>
        <w:pStyle w:val="B1"/>
      </w:pPr>
      <w:r>
        <w:t>-</w:t>
      </w:r>
      <w:r>
        <w:tab/>
        <w:t>TS 11.14 [15] clause 6.1, clause 6.4.18, clause 6.6.18, clause 12.6, clause 12.7, clause 12.12, clause 12.12.9, clause 5.2 and annex H.</w:t>
      </w:r>
    </w:p>
    <w:p w:rsidR="00B17D80" w:rsidRDefault="00B17D80" w:rsidP="00B17D80">
      <w:pPr>
        <w:pStyle w:val="H6"/>
      </w:pPr>
      <w:r>
        <w:t>27.22.4.18.1.3</w:t>
      </w:r>
      <w:r>
        <w:tab/>
        <w:t>Test purpose</w:t>
      </w:r>
    </w:p>
    <w:p w:rsidR="00B17D80" w:rsidRDefault="00B17D80" w:rsidP="00B17D80">
      <w:r>
        <w:t>To verify that the ME closes a session with the additional card identified in the POWER OFF CARD proactive SIM command, and successfully returns result in the TERMINAL RESPONSE command send to the SIM.</w:t>
      </w:r>
    </w:p>
    <w:p w:rsidR="00B17D80" w:rsidRDefault="00B17D80" w:rsidP="00B17D80">
      <w:r>
        <w:t>The ME-Manufacturer can assign the card reader identifier from 0 to 7.</w:t>
      </w:r>
    </w:p>
    <w:p w:rsidR="00B17D80" w:rsidRDefault="00B17D80" w:rsidP="00B17D80">
      <w:r>
        <w:t>This test applies for MEs with only one additional card reader.</w:t>
      </w:r>
    </w:p>
    <w:p w:rsidR="00B17D80" w:rsidRDefault="00B17D80" w:rsidP="00B17D80">
      <w:r>
        <w:t>In this particular case the card reader identifier 1 is chosen.</w:t>
      </w:r>
    </w:p>
    <w:p w:rsidR="00B17D80" w:rsidRDefault="00B17D80" w:rsidP="00B17D80">
      <w:pPr>
        <w:pStyle w:val="H6"/>
      </w:pPr>
      <w:r>
        <w:t>27.22.4.18.1.4</w:t>
      </w:r>
      <w:r>
        <w:tab/>
        <w:t>Method of test</w:t>
      </w:r>
    </w:p>
    <w:p w:rsidR="00B17D80" w:rsidRDefault="00B17D80" w:rsidP="00B17D80">
      <w:pPr>
        <w:pStyle w:val="H6"/>
      </w:pPr>
      <w:r>
        <w:t>27.22.4.18.1.4.1</w:t>
      </w:r>
      <w:r>
        <w:tab/>
        <w:t>Initial conditions</w:t>
      </w:r>
    </w:p>
    <w:p w:rsidR="00B17D80" w:rsidRDefault="00B17D80" w:rsidP="00B17D80">
      <w:r>
        <w:t>The ME is connected to the SIM Simulator.</w:t>
      </w:r>
    </w:p>
    <w:p w:rsidR="00B17D80" w:rsidRDefault="00B17D80" w:rsidP="00B17D80">
      <w:r>
        <w:t>The ME card reader is connected to the second SIM Simulator (SIM2). Instead of  the second SIM Simulator a card with different parameters may be used as SIM2 to execute these tests. In this case the SIM Simulator shall take into account the corresponding response data.</w:t>
      </w:r>
    </w:p>
    <w:p w:rsidR="00B17D80" w:rsidRDefault="00B17D80" w:rsidP="00B17D80">
      <w:r>
        <w:t>Prior to this test the ME shall have been powered on and performed the PROFILE DOWNLOAD procedure.</w:t>
      </w:r>
    </w:p>
    <w:p w:rsidR="00B17D80" w:rsidRDefault="00B17D80" w:rsidP="00B17D80">
      <w:r>
        <w:lastRenderedPageBreak/>
        <w:t>If the ME supports a detachable card reader, the card reader shall be attached to the ME.</w:t>
      </w:r>
    </w:p>
    <w:p w:rsidR="00B17D80" w:rsidRDefault="00B17D80" w:rsidP="00B17D80">
      <w:r>
        <w:t>Prior to this test the ME shall have powered on the second SIM Simulator (SIM2).</w:t>
      </w:r>
    </w:p>
    <w:p w:rsidR="00B17D80" w:rsidRDefault="00B17D80" w:rsidP="00B17D80">
      <w:pPr>
        <w:pStyle w:val="H6"/>
      </w:pPr>
      <w:r>
        <w:t>27.22.4.18.1.4.2</w:t>
      </w:r>
      <w:r>
        <w:tab/>
        <w:t>Procedure</w:t>
      </w:r>
    </w:p>
    <w:p w:rsidR="00B17D80" w:rsidRDefault="00B17D80" w:rsidP="00B17D80">
      <w:pPr>
        <w:keepNext/>
        <w:rPr>
          <w:b/>
        </w:rPr>
      </w:pPr>
      <w:r>
        <w:rPr>
          <w:b/>
        </w:rPr>
        <w:t>Expected Sequence 1.1 (POWER OFF CARD, card reader 1)</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152"/>
        <w:gridCol w:w="3665"/>
        <w:gridCol w:w="3003"/>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1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665"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00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1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665" w:type="dxa"/>
            <w:tcBorders>
              <w:top w:val="single" w:sz="6" w:space="0" w:color="auto"/>
              <w:left w:val="single" w:sz="6" w:space="0" w:color="auto"/>
              <w:right w:val="single" w:sz="6" w:space="0" w:color="auto"/>
            </w:tcBorders>
          </w:tcPr>
          <w:p w:rsidR="00B17D80" w:rsidRDefault="00B17D80" w:rsidP="007B59FD">
            <w:pPr>
              <w:pStyle w:val="TAL"/>
            </w:pPr>
            <w:r>
              <w:t>PROACTIVE COMMAND PENDING: POWER OFF CARD 1.1.1</w:t>
            </w:r>
          </w:p>
        </w:tc>
        <w:tc>
          <w:tcPr>
            <w:tcW w:w="3003"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665" w:type="dxa"/>
            <w:tcBorders>
              <w:left w:val="single" w:sz="6" w:space="0" w:color="auto"/>
              <w:right w:val="single" w:sz="6" w:space="0" w:color="auto"/>
            </w:tcBorders>
          </w:tcPr>
          <w:p w:rsidR="00B17D80" w:rsidRDefault="00B17D80" w:rsidP="007B59FD">
            <w:pPr>
              <w:pStyle w:val="TAL"/>
            </w:pPr>
            <w:r>
              <w:t>FETCH</w:t>
            </w:r>
          </w:p>
        </w:tc>
        <w:tc>
          <w:tcPr>
            <w:tcW w:w="3003"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665" w:type="dxa"/>
            <w:tcBorders>
              <w:left w:val="single" w:sz="6" w:space="0" w:color="auto"/>
              <w:right w:val="single" w:sz="6" w:space="0" w:color="auto"/>
            </w:tcBorders>
          </w:tcPr>
          <w:p w:rsidR="00B17D80" w:rsidRDefault="00B17D80" w:rsidP="007B59FD">
            <w:pPr>
              <w:pStyle w:val="TAL"/>
            </w:pPr>
            <w:r>
              <w:t>PROACTIVE COMMAND: POWER OFF CARD 1.1.1</w:t>
            </w:r>
          </w:p>
        </w:tc>
        <w:tc>
          <w:tcPr>
            <w:tcW w:w="3003" w:type="dxa"/>
            <w:tcBorders>
              <w:left w:val="single" w:sz="6" w:space="0" w:color="auto"/>
              <w:right w:val="single" w:sz="6" w:space="0" w:color="auto"/>
            </w:tcBorders>
          </w:tcPr>
          <w:p w:rsidR="00B17D80" w:rsidRDefault="00B17D80" w:rsidP="007B59FD">
            <w:pPr>
              <w:pStyle w:val="TAL"/>
            </w:pPr>
            <w:r>
              <w:t>[Power off card reader 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SIM2</w:t>
            </w:r>
          </w:p>
        </w:tc>
        <w:tc>
          <w:tcPr>
            <w:tcW w:w="3665" w:type="dxa"/>
            <w:tcBorders>
              <w:left w:val="single" w:sz="6" w:space="0" w:color="auto"/>
              <w:right w:val="single" w:sz="6" w:space="0" w:color="auto"/>
            </w:tcBorders>
          </w:tcPr>
          <w:p w:rsidR="00B17D80" w:rsidRDefault="00B17D80" w:rsidP="007B59FD">
            <w:pPr>
              <w:pStyle w:val="TAL"/>
            </w:pPr>
            <w:r>
              <w:t>POWER OFF CARD</w:t>
            </w:r>
          </w:p>
        </w:tc>
        <w:tc>
          <w:tcPr>
            <w:tcW w:w="3003" w:type="dxa"/>
            <w:tcBorders>
              <w:left w:val="single" w:sz="6" w:space="0" w:color="auto"/>
              <w:right w:val="single" w:sz="6" w:space="0" w:color="auto"/>
            </w:tcBorders>
          </w:tcPr>
          <w:p w:rsidR="00B17D80" w:rsidRDefault="00B17D80" w:rsidP="007B59FD">
            <w:pPr>
              <w:pStyle w:val="TAL"/>
            </w:pPr>
            <w:r>
              <w:t>[Power off card reader 1]</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5</w:t>
            </w:r>
          </w:p>
        </w:tc>
        <w:tc>
          <w:tcPr>
            <w:tcW w:w="115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665" w:type="dxa"/>
            <w:tcBorders>
              <w:left w:val="single" w:sz="6" w:space="0" w:color="auto"/>
              <w:bottom w:val="single" w:sz="6" w:space="0" w:color="auto"/>
              <w:right w:val="single" w:sz="6" w:space="0" w:color="auto"/>
            </w:tcBorders>
          </w:tcPr>
          <w:p w:rsidR="00B17D80" w:rsidRDefault="00B17D80" w:rsidP="007B59FD">
            <w:pPr>
              <w:pStyle w:val="TAL"/>
            </w:pPr>
            <w:r>
              <w:t>TERMINAL RESPONSE: POWER OFF CARD 1.1.1</w:t>
            </w:r>
          </w:p>
        </w:tc>
        <w:tc>
          <w:tcPr>
            <w:tcW w:w="3003" w:type="dxa"/>
            <w:tcBorders>
              <w:left w:val="single" w:sz="6" w:space="0" w:color="auto"/>
              <w:bottom w:val="single" w:sz="6" w:space="0" w:color="auto"/>
              <w:right w:val="single" w:sz="6" w:space="0" w:color="auto"/>
            </w:tcBorders>
          </w:tcPr>
          <w:p w:rsidR="00B17D80" w:rsidRDefault="00B17D80" w:rsidP="007B59FD">
            <w:pPr>
              <w:pStyle w:val="TAL"/>
            </w:pPr>
            <w:r>
              <w:t>[Successful]</w:t>
            </w:r>
          </w:p>
        </w:tc>
      </w:tr>
    </w:tbl>
    <w:p w:rsidR="00B17D80" w:rsidRDefault="00B17D80" w:rsidP="00B17D80">
      <w:pPr>
        <w:pStyle w:val="FP"/>
      </w:pPr>
    </w:p>
    <w:p w:rsidR="00B17D80" w:rsidRDefault="00B17D80" w:rsidP="00B17D80">
      <w:r>
        <w:t>PROACTIVE COMMAND: POWER OFF CARD 1.1.1</w:t>
      </w:r>
    </w:p>
    <w:p w:rsidR="00B17D80" w:rsidRDefault="00B17D80" w:rsidP="00B17D80">
      <w:pPr>
        <w:keepNext/>
        <w:keepLines/>
      </w:pPr>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POWER OFF CARD</w:t>
      </w:r>
    </w:p>
    <w:p w:rsidR="00B17D80" w:rsidRPr="00F51EF9" w:rsidRDefault="00B17D80" w:rsidP="00B17D80">
      <w:pPr>
        <w:pStyle w:val="EW"/>
        <w:tabs>
          <w:tab w:val="left" w:pos="851"/>
        </w:tabs>
        <w:ind w:left="2835" w:hanging="2551"/>
      </w:pPr>
      <w:r>
        <w:tab/>
      </w:r>
      <w:r w:rsidRPr="00F51EF9">
        <w:t>Command qualifier:</w:t>
      </w:r>
      <w:r w:rsidRPr="00F51EF9">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X"/>
        <w:tabs>
          <w:tab w:val="left" w:pos="851"/>
        </w:tabs>
        <w:ind w:left="2835" w:hanging="2551"/>
        <w:rPr>
          <w:lang w:val="fr-FR"/>
        </w:rPr>
      </w:pPr>
      <w:r>
        <w:rPr>
          <w:lang w:val="fr-FR"/>
        </w:rPr>
        <w:tab/>
        <w:t>Destination device:</w:t>
      </w:r>
      <w:r>
        <w:rPr>
          <w:lang w:val="fr-FR"/>
        </w:rPr>
        <w:tab/>
        <w:t>Card reader 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r>
    </w:tbl>
    <w:p w:rsidR="00B17D80" w:rsidRDefault="00B17D80" w:rsidP="00B17D80">
      <w:pPr>
        <w:pStyle w:val="FP"/>
      </w:pPr>
    </w:p>
    <w:p w:rsidR="00B17D80" w:rsidRDefault="00B17D80" w:rsidP="00B17D80">
      <w:r>
        <w:t>TERMINAL RESPONSE: POWER OFF CARD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POWER OFF CARD</w:t>
      </w:r>
    </w:p>
    <w:p w:rsidR="00B17D80" w:rsidRPr="00F51EF9" w:rsidRDefault="00B17D80" w:rsidP="00B17D80">
      <w:pPr>
        <w:pStyle w:val="EW"/>
        <w:tabs>
          <w:tab w:val="left" w:pos="851"/>
        </w:tabs>
        <w:ind w:left="2835" w:hanging="2551"/>
      </w:pPr>
      <w:r>
        <w:tab/>
      </w:r>
      <w:r w:rsidRPr="00F51EF9">
        <w:t>Command qualifier:</w:t>
      </w:r>
      <w:r w:rsidRPr="00F51EF9">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lastRenderedPageBreak/>
        <w:t>Expected Sequence 1.2 (POWER OFF CARD, card reader 1, no card inserted)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3998"/>
        <w:gridCol w:w="2670"/>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998"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2670" w:type="dxa"/>
            <w:tcBorders>
              <w:top w:val="single" w:sz="6" w:space="0" w:color="auto"/>
              <w:left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SIM2</w:t>
            </w:r>
          </w:p>
        </w:tc>
        <w:tc>
          <w:tcPr>
            <w:tcW w:w="3998" w:type="dxa"/>
            <w:tcBorders>
              <w:top w:val="single" w:sz="6" w:space="0" w:color="auto"/>
              <w:left w:val="single" w:sz="6" w:space="0" w:color="auto"/>
              <w:right w:val="single" w:sz="6" w:space="0" w:color="auto"/>
            </w:tcBorders>
          </w:tcPr>
          <w:p w:rsidR="00B17D80" w:rsidRDefault="00B17D80" w:rsidP="007B59FD">
            <w:pPr>
              <w:pStyle w:val="TAL"/>
            </w:pPr>
            <w:r>
              <w:t>SIM2 is removed from ME card reader</w:t>
            </w:r>
          </w:p>
        </w:tc>
        <w:tc>
          <w:tcPr>
            <w:tcW w:w="2670" w:type="dxa"/>
            <w:tcBorders>
              <w:top w:val="single" w:sz="6"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998" w:type="dxa"/>
            <w:tcBorders>
              <w:left w:val="single" w:sz="6" w:space="0" w:color="auto"/>
              <w:right w:val="single" w:sz="6" w:space="0" w:color="auto"/>
            </w:tcBorders>
          </w:tcPr>
          <w:p w:rsidR="00B17D80" w:rsidRDefault="00B17D80" w:rsidP="007B59FD">
            <w:pPr>
              <w:pStyle w:val="TAL"/>
            </w:pPr>
            <w:r>
              <w:t>PROACTIVE COMMAND PENDING: POWER OFF CARD 1.1.1</w:t>
            </w:r>
          </w:p>
        </w:tc>
        <w:tc>
          <w:tcPr>
            <w:tcW w:w="267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998" w:type="dxa"/>
            <w:tcBorders>
              <w:left w:val="single" w:sz="6" w:space="0" w:color="auto"/>
              <w:right w:val="single" w:sz="6" w:space="0" w:color="auto"/>
            </w:tcBorders>
          </w:tcPr>
          <w:p w:rsidR="00B17D80" w:rsidRDefault="00B17D80" w:rsidP="007B59FD">
            <w:pPr>
              <w:pStyle w:val="TAL"/>
            </w:pPr>
            <w:r>
              <w:t>FETCH</w:t>
            </w:r>
          </w:p>
        </w:tc>
        <w:tc>
          <w:tcPr>
            <w:tcW w:w="267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998" w:type="dxa"/>
            <w:tcBorders>
              <w:left w:val="single" w:sz="6" w:space="0" w:color="auto"/>
              <w:right w:val="single" w:sz="6" w:space="0" w:color="auto"/>
            </w:tcBorders>
          </w:tcPr>
          <w:p w:rsidR="00B17D80" w:rsidRDefault="00B17D80" w:rsidP="007B59FD">
            <w:pPr>
              <w:pStyle w:val="TAL"/>
            </w:pPr>
            <w:r>
              <w:t>PROACTIVE COMMAND: POWER OFF CARD 1.1.1</w:t>
            </w:r>
          </w:p>
        </w:tc>
        <w:tc>
          <w:tcPr>
            <w:tcW w:w="2670" w:type="dxa"/>
            <w:tcBorders>
              <w:left w:val="single" w:sz="6" w:space="0" w:color="auto"/>
              <w:right w:val="single" w:sz="6" w:space="0" w:color="auto"/>
            </w:tcBorders>
          </w:tcPr>
          <w:p w:rsidR="00B17D80" w:rsidRDefault="00B17D80" w:rsidP="007B59FD">
            <w:pPr>
              <w:pStyle w:val="TAL"/>
            </w:pPr>
            <w:r>
              <w:t>[Power off card reader 1]</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5</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998" w:type="dxa"/>
            <w:tcBorders>
              <w:left w:val="single" w:sz="6" w:space="0" w:color="auto"/>
              <w:bottom w:val="single" w:sz="4" w:space="0" w:color="auto"/>
              <w:right w:val="single" w:sz="6" w:space="0" w:color="auto"/>
            </w:tcBorders>
          </w:tcPr>
          <w:p w:rsidR="00B17D80" w:rsidRDefault="00B17D80" w:rsidP="007B59FD">
            <w:pPr>
              <w:pStyle w:val="TAL"/>
            </w:pPr>
            <w:r>
              <w:t>TERMINAL RESPONSE: POWER OFF CARD 1.2.1</w:t>
            </w:r>
          </w:p>
        </w:tc>
        <w:tc>
          <w:tcPr>
            <w:tcW w:w="2670" w:type="dxa"/>
            <w:tcBorders>
              <w:left w:val="single" w:sz="6" w:space="0" w:color="auto"/>
              <w:bottom w:val="single" w:sz="4" w:space="0" w:color="auto"/>
              <w:right w:val="single" w:sz="6" w:space="0" w:color="auto"/>
            </w:tcBorders>
          </w:tcPr>
          <w:p w:rsidR="00B17D80" w:rsidRDefault="00B17D80" w:rsidP="007B59FD">
            <w:pPr>
              <w:pStyle w:val="TAL"/>
            </w:pPr>
            <w:r>
              <w:t>[No card inserted]</w:t>
            </w:r>
          </w:p>
        </w:tc>
      </w:tr>
    </w:tbl>
    <w:p w:rsidR="00B17D80" w:rsidRDefault="00B17D80" w:rsidP="00B17D80">
      <w:pPr>
        <w:pStyle w:val="FP"/>
      </w:pPr>
    </w:p>
    <w:p w:rsidR="00B17D80" w:rsidRDefault="00B17D80" w:rsidP="00B17D80">
      <w:r>
        <w:t>TERMINAL RESPONSE: POWER OFF CARD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POWER OFF CARD</w:t>
      </w:r>
    </w:p>
    <w:p w:rsidR="00B17D80" w:rsidRPr="00F51EF9" w:rsidRDefault="00B17D80" w:rsidP="00B17D80">
      <w:pPr>
        <w:pStyle w:val="EW"/>
        <w:tabs>
          <w:tab w:val="left" w:pos="851"/>
        </w:tabs>
        <w:ind w:left="2835" w:hanging="2551"/>
      </w:pPr>
      <w:r>
        <w:tab/>
      </w:r>
      <w:r w:rsidRPr="00F51EF9">
        <w:t>Command qualifier:</w:t>
      </w:r>
      <w:r w:rsidRPr="00F51EF9">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MultipleCard commands error</w:t>
      </w:r>
    </w:p>
    <w:p w:rsidR="00B17D80" w:rsidRDefault="00B17D80" w:rsidP="00B17D80">
      <w:pPr>
        <w:pStyle w:val="EX"/>
        <w:tabs>
          <w:tab w:val="left" w:pos="851"/>
        </w:tabs>
        <w:ind w:left="2835" w:hanging="2551"/>
      </w:pPr>
      <w:r>
        <w:tab/>
        <w:t>Additional Information:</w:t>
      </w:r>
      <w:r>
        <w:tab/>
        <w:t>Card removed or not present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27.22.4.18.1.5</w:t>
      </w:r>
      <w:r>
        <w:tab/>
        <w:t>Test requirement</w:t>
      </w:r>
    </w:p>
    <w:p w:rsidR="00B17D80" w:rsidRDefault="00B17D80" w:rsidP="00B17D80">
      <w:r>
        <w:t>The ME shall operate in the manner defined in expected sequences 1.1 to 1.2.</w:t>
      </w:r>
    </w:p>
    <w:p w:rsidR="00B17D80" w:rsidRDefault="00B17D80" w:rsidP="00B17D80">
      <w:pPr>
        <w:pStyle w:val="Heading5"/>
      </w:pPr>
      <w:bookmarkStart w:id="478" w:name="_Toc502363251"/>
      <w:bookmarkStart w:id="479" w:name="_Toc533173677"/>
      <w:bookmarkStart w:id="480" w:name="_Toc51834098"/>
      <w:r>
        <w:t>27.22.4.18.2</w:t>
      </w:r>
      <w:r>
        <w:tab/>
        <w:t>POWER OFF CARD (detachable card reader)</w:t>
      </w:r>
      <w:bookmarkEnd w:id="478"/>
      <w:bookmarkEnd w:id="479"/>
      <w:bookmarkEnd w:id="480"/>
    </w:p>
    <w:p w:rsidR="00B17D80" w:rsidRDefault="00B17D80" w:rsidP="00B17D80">
      <w:pPr>
        <w:pStyle w:val="H6"/>
      </w:pPr>
      <w:r>
        <w:t>27.22.4.18.2.1</w:t>
      </w:r>
      <w:r>
        <w:tab/>
        <w:t>Definition and applicability</w:t>
      </w:r>
    </w:p>
    <w:p w:rsidR="00B17D80" w:rsidRDefault="00B17D80" w:rsidP="00B17D80">
      <w:r>
        <w:t>See clause 3.2.2.</w:t>
      </w:r>
    </w:p>
    <w:p w:rsidR="00B17D80" w:rsidRPr="00F51EF9" w:rsidRDefault="00B17D80" w:rsidP="00B17D80">
      <w:pPr>
        <w:pStyle w:val="H6"/>
      </w:pPr>
      <w:r w:rsidRPr="00F51EF9">
        <w:t>27.22.4.18.2.2</w:t>
      </w:r>
      <w:r w:rsidRPr="00F51EF9">
        <w:tab/>
        <w:t>Conformance requirement</w:t>
      </w:r>
    </w:p>
    <w:p w:rsidR="00B17D80" w:rsidRPr="00F51EF9" w:rsidRDefault="00B17D80" w:rsidP="00B17D80">
      <w:r w:rsidRPr="00F51EF9">
        <w:t>Void.</w:t>
      </w:r>
    </w:p>
    <w:p w:rsidR="00B17D80" w:rsidRDefault="00B17D80" w:rsidP="00B17D80">
      <w:pPr>
        <w:pStyle w:val="H6"/>
      </w:pPr>
      <w:r>
        <w:t>27.22.4.18.2.3</w:t>
      </w:r>
      <w:r>
        <w:tab/>
        <w:t>Test purpose</w:t>
      </w:r>
    </w:p>
    <w:p w:rsidR="00B17D80" w:rsidRDefault="00B17D80" w:rsidP="00B17D80">
      <w:r>
        <w:t>To verify that the ME closes a session with the additional card identified in the POWER OFF CARD proactive SIM command, and successfully returns result in the TERMINAL RESPONSE command send to the SIM.</w:t>
      </w:r>
    </w:p>
    <w:p w:rsidR="00B17D80" w:rsidRDefault="00B17D80" w:rsidP="00B17D80">
      <w:pPr>
        <w:pStyle w:val="H6"/>
      </w:pPr>
      <w:r>
        <w:t>27.22.4.18.2.4</w:t>
      </w:r>
      <w:r>
        <w:tab/>
        <w:t>Method of test</w:t>
      </w:r>
    </w:p>
    <w:p w:rsidR="00B17D80" w:rsidRDefault="00B17D80" w:rsidP="00B17D80">
      <w:pPr>
        <w:pStyle w:val="H6"/>
      </w:pPr>
      <w:r>
        <w:t>27.22.4.18.2.4.1</w:t>
      </w:r>
      <w:r>
        <w:tab/>
        <w:t>Initial conditions</w:t>
      </w:r>
    </w:p>
    <w:p w:rsidR="00B17D80" w:rsidRDefault="00B17D80" w:rsidP="00B17D80">
      <w:r>
        <w:t>The ME is connected to the SIM Simulator.</w:t>
      </w:r>
    </w:p>
    <w:p w:rsidR="00B17D80" w:rsidRDefault="00B17D80" w:rsidP="00B17D80">
      <w:r>
        <w:t>The ME card reader is connected to the second SIM Simulator (SIM2).</w:t>
      </w:r>
    </w:p>
    <w:p w:rsidR="00B17D80" w:rsidRDefault="00B17D80" w:rsidP="00B17D80">
      <w:r>
        <w:t>Prior to this test the ME shall have been powered on and performed the PROFILE DOWNLOAD procedure.</w:t>
      </w:r>
    </w:p>
    <w:p w:rsidR="00B17D80" w:rsidRDefault="00B17D80" w:rsidP="00B17D80">
      <w:r>
        <w:t>Prior to this test the ME shall have powered on the second SIM Simulator (SIM2).</w:t>
      </w:r>
    </w:p>
    <w:p w:rsidR="00B17D80" w:rsidRDefault="00B17D80" w:rsidP="00B17D80">
      <w:r>
        <w:lastRenderedPageBreak/>
        <w:t>The card reader shall be detached from the ME.</w:t>
      </w:r>
    </w:p>
    <w:p w:rsidR="00B17D80" w:rsidRDefault="00B17D80" w:rsidP="00B17D80">
      <w:pPr>
        <w:pStyle w:val="H6"/>
      </w:pPr>
      <w:r>
        <w:t>27.22.4.18.2.4.2</w:t>
      </w:r>
      <w:r>
        <w:tab/>
        <w:t>Procedure</w:t>
      </w:r>
    </w:p>
    <w:p w:rsidR="00B17D80" w:rsidRDefault="00B17D80" w:rsidP="00B17D80">
      <w:pPr>
        <w:keepNext/>
        <w:rPr>
          <w:b/>
        </w:rPr>
      </w:pPr>
      <w:r>
        <w:rPr>
          <w:b/>
        </w:rPr>
        <w:t>Expected Sequence 2.1 (POWER OFF CARD, card reader 1, no card reader attached)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21"/>
        <w:gridCol w:w="3305"/>
        <w:gridCol w:w="3363"/>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21"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305"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3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21"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305" w:type="dxa"/>
            <w:tcBorders>
              <w:top w:val="single" w:sz="6" w:space="0" w:color="auto"/>
              <w:left w:val="single" w:sz="6" w:space="0" w:color="auto"/>
              <w:right w:val="single" w:sz="6" w:space="0" w:color="auto"/>
            </w:tcBorders>
          </w:tcPr>
          <w:p w:rsidR="00B17D80" w:rsidRDefault="00B17D80" w:rsidP="007B59FD">
            <w:pPr>
              <w:pStyle w:val="TAL"/>
            </w:pPr>
            <w:r>
              <w:t>PROACTIVE COMMAND PENDING: POWER OFF CARD 2.1.1</w:t>
            </w:r>
          </w:p>
        </w:tc>
        <w:tc>
          <w:tcPr>
            <w:tcW w:w="3363"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305" w:type="dxa"/>
            <w:tcBorders>
              <w:left w:val="single" w:sz="6" w:space="0" w:color="auto"/>
              <w:right w:val="single" w:sz="6" w:space="0" w:color="auto"/>
            </w:tcBorders>
          </w:tcPr>
          <w:p w:rsidR="00B17D80" w:rsidRDefault="00B17D80" w:rsidP="007B59FD">
            <w:pPr>
              <w:pStyle w:val="TAL"/>
            </w:pPr>
            <w:r>
              <w:t>FETCH</w:t>
            </w:r>
          </w:p>
        </w:tc>
        <w:tc>
          <w:tcPr>
            <w:tcW w:w="3363"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21"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305" w:type="dxa"/>
            <w:tcBorders>
              <w:left w:val="single" w:sz="6" w:space="0" w:color="auto"/>
              <w:right w:val="single" w:sz="6" w:space="0" w:color="auto"/>
            </w:tcBorders>
          </w:tcPr>
          <w:p w:rsidR="00B17D80" w:rsidRDefault="00B17D80" w:rsidP="007B59FD">
            <w:pPr>
              <w:pStyle w:val="TAL"/>
            </w:pPr>
            <w:r>
              <w:t>PROACTIVE COMMAND: POWER OFF CARD 2.1.1</w:t>
            </w:r>
          </w:p>
        </w:tc>
        <w:tc>
          <w:tcPr>
            <w:tcW w:w="3363" w:type="dxa"/>
            <w:tcBorders>
              <w:left w:val="single" w:sz="6" w:space="0" w:color="auto"/>
              <w:right w:val="single" w:sz="6" w:space="0" w:color="auto"/>
            </w:tcBorders>
          </w:tcPr>
          <w:p w:rsidR="00B17D80" w:rsidRDefault="00B17D80" w:rsidP="007B59FD">
            <w:pPr>
              <w:pStyle w:val="TAL"/>
            </w:pPr>
            <w:r>
              <w:t>[Power off card reader 1]</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4</w:t>
            </w:r>
          </w:p>
        </w:tc>
        <w:tc>
          <w:tcPr>
            <w:tcW w:w="1021"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305" w:type="dxa"/>
            <w:tcBorders>
              <w:left w:val="single" w:sz="6" w:space="0" w:color="auto"/>
              <w:bottom w:val="single" w:sz="4" w:space="0" w:color="auto"/>
              <w:right w:val="single" w:sz="6" w:space="0" w:color="auto"/>
            </w:tcBorders>
          </w:tcPr>
          <w:p w:rsidR="00B17D80" w:rsidRDefault="00B17D80" w:rsidP="007B59FD">
            <w:pPr>
              <w:pStyle w:val="TAL"/>
            </w:pPr>
            <w:r>
              <w:t>TERMINAL RESPONSE: POWER OFF CARD 2.1.1</w:t>
            </w:r>
          </w:p>
        </w:tc>
        <w:tc>
          <w:tcPr>
            <w:tcW w:w="3363" w:type="dxa"/>
            <w:tcBorders>
              <w:left w:val="single" w:sz="6" w:space="0" w:color="auto"/>
              <w:bottom w:val="single" w:sz="4" w:space="0" w:color="auto"/>
              <w:right w:val="single" w:sz="6" w:space="0" w:color="auto"/>
            </w:tcBorders>
          </w:tcPr>
          <w:p w:rsidR="00B17D80" w:rsidRDefault="00B17D80" w:rsidP="007B59FD">
            <w:pPr>
              <w:pStyle w:val="TAL"/>
            </w:pPr>
            <w:r>
              <w:t>[Card reader removed or not present]</w:t>
            </w:r>
          </w:p>
        </w:tc>
      </w:tr>
    </w:tbl>
    <w:p w:rsidR="00B17D80" w:rsidRDefault="00B17D80" w:rsidP="00B17D80">
      <w:pPr>
        <w:pStyle w:val="FP"/>
      </w:pPr>
    </w:p>
    <w:p w:rsidR="00B17D80" w:rsidRDefault="00B17D80" w:rsidP="00B17D80">
      <w:r>
        <w:t>PROACTIVE COMMAND: POWER OFF CARD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POWER OFF CARD</w:t>
      </w:r>
    </w:p>
    <w:p w:rsidR="00B17D80" w:rsidRPr="00F51EF9" w:rsidRDefault="00B17D80" w:rsidP="00B17D80">
      <w:pPr>
        <w:pStyle w:val="EW"/>
        <w:tabs>
          <w:tab w:val="left" w:pos="851"/>
        </w:tabs>
        <w:ind w:left="2835" w:hanging="2551"/>
      </w:pPr>
      <w:r>
        <w:tab/>
      </w:r>
      <w:r w:rsidRPr="00F51EF9">
        <w:t>Command qualifier:</w:t>
      </w:r>
      <w:r w:rsidRPr="00F51EF9">
        <w:tab/>
        <w:t>"00"</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X"/>
        <w:tabs>
          <w:tab w:val="left" w:pos="851"/>
        </w:tabs>
        <w:ind w:left="2835" w:hanging="2551"/>
        <w:rPr>
          <w:lang w:val="fr-FR"/>
        </w:rPr>
      </w:pPr>
      <w:r>
        <w:rPr>
          <w:lang w:val="fr-FR"/>
        </w:rPr>
        <w:tab/>
        <w:t>Destination device:</w:t>
      </w:r>
      <w:r>
        <w:rPr>
          <w:lang w:val="fr-FR"/>
        </w:rPr>
        <w:tab/>
        <w:t>Card reader 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r>
    </w:tbl>
    <w:p w:rsidR="00B17D80" w:rsidRDefault="00B17D80" w:rsidP="00B17D80">
      <w:pPr>
        <w:pStyle w:val="FP"/>
      </w:pPr>
    </w:p>
    <w:p w:rsidR="00B17D80" w:rsidRDefault="00B17D80" w:rsidP="00B17D80">
      <w:r>
        <w:t>TERMINAL RESPONSE: POWER OFF CARD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POWER OFF CARD</w:t>
      </w:r>
    </w:p>
    <w:p w:rsidR="00B17D80" w:rsidRPr="00F51EF9" w:rsidRDefault="00B17D80" w:rsidP="00B17D80">
      <w:pPr>
        <w:pStyle w:val="EW"/>
        <w:tabs>
          <w:tab w:val="left" w:pos="851"/>
        </w:tabs>
        <w:ind w:left="2835" w:hanging="2551"/>
      </w:pPr>
      <w:r>
        <w:tab/>
      </w:r>
      <w:r w:rsidRPr="00F51EF9">
        <w:t>Command qualifier:</w:t>
      </w:r>
      <w:r w:rsidRPr="00F51EF9">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r>
        <w:rPr>
          <w:lang w:val="fr-FR"/>
        </w:rPr>
        <w:tab/>
      </w: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MultipleCard commands error</w:t>
      </w:r>
    </w:p>
    <w:p w:rsidR="00B17D80" w:rsidRDefault="00B17D80" w:rsidP="00B17D80">
      <w:pPr>
        <w:pStyle w:val="EX"/>
        <w:tabs>
          <w:tab w:val="left" w:pos="851"/>
        </w:tabs>
        <w:ind w:left="2835" w:hanging="2551"/>
      </w:pPr>
      <w:r>
        <w:tab/>
        <w:t>Additional Information:</w:t>
      </w:r>
      <w:r>
        <w:tab/>
        <w:t>Card reader removed or not present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27.22.4.18.2.5</w:t>
      </w:r>
      <w:r>
        <w:tab/>
        <w:t>Test requirement</w:t>
      </w:r>
    </w:p>
    <w:p w:rsidR="00B17D80" w:rsidRDefault="00B17D80" w:rsidP="00B17D80">
      <w:r>
        <w:t>The ME shall operate in the manner defined in expected sequence 2.1.</w:t>
      </w:r>
    </w:p>
    <w:p w:rsidR="00B17D80" w:rsidRDefault="00B17D80" w:rsidP="00B17D80">
      <w:pPr>
        <w:pStyle w:val="Heading4"/>
      </w:pPr>
      <w:bookmarkStart w:id="481" w:name="_Toc502363252"/>
      <w:bookmarkStart w:id="482" w:name="_Toc533173678"/>
      <w:bookmarkStart w:id="483" w:name="_Toc51834099"/>
      <w:r>
        <w:t>27.22.4.19</w:t>
      </w:r>
      <w:r>
        <w:tab/>
        <w:t>POWER ON CARD</w:t>
      </w:r>
      <w:bookmarkEnd w:id="481"/>
      <w:bookmarkEnd w:id="482"/>
      <w:bookmarkEnd w:id="483"/>
    </w:p>
    <w:p w:rsidR="00B17D80" w:rsidRDefault="00B17D80" w:rsidP="00B17D80">
      <w:pPr>
        <w:pStyle w:val="Heading5"/>
      </w:pPr>
      <w:bookmarkStart w:id="484" w:name="_Toc502363253"/>
      <w:bookmarkStart w:id="485" w:name="_Toc533173679"/>
      <w:bookmarkStart w:id="486" w:name="_Toc51834100"/>
      <w:r>
        <w:t>27.22.4.19.1</w:t>
      </w:r>
      <w:r>
        <w:tab/>
        <w:t>POWER ON CARD (normal)</w:t>
      </w:r>
      <w:bookmarkEnd w:id="484"/>
      <w:bookmarkEnd w:id="485"/>
      <w:bookmarkEnd w:id="486"/>
    </w:p>
    <w:p w:rsidR="00B17D80" w:rsidRDefault="00B17D80" w:rsidP="00B17D80">
      <w:pPr>
        <w:pStyle w:val="H6"/>
      </w:pPr>
      <w:r>
        <w:t>27.22.4.19.1.1</w:t>
      </w:r>
      <w:r>
        <w:tab/>
        <w:t>Definition and applicability</w:t>
      </w:r>
    </w:p>
    <w:p w:rsidR="00B17D80" w:rsidRDefault="00B17D80" w:rsidP="00B17D80">
      <w:r>
        <w:t>See clause 3.2.2.</w:t>
      </w:r>
    </w:p>
    <w:p w:rsidR="00B17D80" w:rsidRDefault="00B17D80" w:rsidP="00B17D80">
      <w:pPr>
        <w:pStyle w:val="H6"/>
      </w:pPr>
      <w:r>
        <w:lastRenderedPageBreak/>
        <w:t>27.22.4.19.1.2</w:t>
      </w:r>
      <w:r>
        <w:tab/>
        <w:t>Conformance requirement</w:t>
      </w:r>
    </w:p>
    <w:p w:rsidR="00B17D80" w:rsidRDefault="00B17D80" w:rsidP="00B17D80">
      <w:r>
        <w:t>The ME shall support the Proactive SIM: Power On Card facility as defined in:</w:t>
      </w:r>
    </w:p>
    <w:p w:rsidR="00B17D80" w:rsidRDefault="00B17D80" w:rsidP="00B17D80">
      <w:pPr>
        <w:pStyle w:val="B1"/>
      </w:pPr>
      <w:r>
        <w:t>-</w:t>
      </w:r>
      <w:r>
        <w:tab/>
        <w:t>TS 11.14 [15] clause 6.1, clause 6.4.19, clause 6.6.19, clause 12.6, clause 12.7, clause 12.12, clause 12.12.9, clause 12.34, clause 5.2 and annex H.</w:t>
      </w:r>
    </w:p>
    <w:p w:rsidR="00B17D80" w:rsidRDefault="00B17D80" w:rsidP="00B17D80">
      <w:pPr>
        <w:pStyle w:val="H6"/>
      </w:pPr>
      <w:r>
        <w:t>27.22.4.19.1.3</w:t>
      </w:r>
      <w:r>
        <w:tab/>
        <w:t>Test purpose</w:t>
      </w:r>
    </w:p>
    <w:p w:rsidR="00B17D80" w:rsidRDefault="00B17D80" w:rsidP="00B17D80">
      <w:r>
        <w:t>To verify that the ME starts a session with the additional card identified in the POWER ON CARD proactive SIM command, and successfully returns the Answer To Reset within the TERMINAL RESPONSE command send to the SIM.</w:t>
      </w:r>
    </w:p>
    <w:p w:rsidR="00B17D80" w:rsidRDefault="00B17D80" w:rsidP="00B17D80">
      <w:r>
        <w:t>The ME-Manufacturer can assign the card reader identifier from 0 to 7.</w:t>
      </w:r>
    </w:p>
    <w:p w:rsidR="00B17D80" w:rsidRDefault="00B17D80" w:rsidP="00B17D80">
      <w:r>
        <w:t>This test applies for MEs with only one additional card reader.</w:t>
      </w:r>
    </w:p>
    <w:p w:rsidR="00B17D80" w:rsidRDefault="00B17D80" w:rsidP="00B17D80">
      <w:r>
        <w:t>In this particular case the card reader identifier 1 is chosen.</w:t>
      </w:r>
    </w:p>
    <w:p w:rsidR="00B17D80" w:rsidRDefault="00B17D80" w:rsidP="00B17D80">
      <w:pPr>
        <w:pStyle w:val="H6"/>
      </w:pPr>
      <w:r>
        <w:t>27.22.4.19.1.4</w:t>
      </w:r>
      <w:r>
        <w:tab/>
        <w:t>Method of test</w:t>
      </w:r>
    </w:p>
    <w:p w:rsidR="00B17D80" w:rsidRDefault="00B17D80" w:rsidP="00B17D80">
      <w:pPr>
        <w:pStyle w:val="H6"/>
      </w:pPr>
      <w:r>
        <w:t>27.22.4.19.1.4.1</w:t>
      </w:r>
      <w:r>
        <w:tab/>
        <w:t>Initial conditions</w:t>
      </w:r>
    </w:p>
    <w:p w:rsidR="00B17D80" w:rsidRDefault="00B17D80" w:rsidP="00B17D80">
      <w:r>
        <w:t>The ME is connected to the SIM Simulator.</w:t>
      </w:r>
    </w:p>
    <w:p w:rsidR="00B17D80" w:rsidRDefault="00B17D80" w:rsidP="00B17D80">
      <w:r>
        <w:t>The ME card reader is connected to the second SIM Simulator (SIM2). Instead of  the second SIM Simulator a card with different parameters may be used as SIM2 to execute these tests. In this case the SIM Simulator shall take into account the corresponding response data.</w:t>
      </w:r>
    </w:p>
    <w:p w:rsidR="00B17D80" w:rsidRDefault="00B17D80" w:rsidP="00B17D80">
      <w:r>
        <w:t>Prior to this test the ME shall have been powered on and performed the PROFILE DOWNLOAD procedure.</w:t>
      </w:r>
    </w:p>
    <w:p w:rsidR="00B17D80" w:rsidRDefault="00B17D80" w:rsidP="00B17D80">
      <w:r>
        <w:t>If the ME supports a detachable card reader, the card reader shall be attached to the ME.</w:t>
      </w:r>
    </w:p>
    <w:p w:rsidR="00B17D80" w:rsidRDefault="00B17D80" w:rsidP="00B17D80">
      <w:pPr>
        <w:pStyle w:val="H6"/>
      </w:pPr>
      <w:r>
        <w:t>27.22.4.19.1.4.2</w:t>
      </w:r>
      <w:r>
        <w:tab/>
        <w:t>Procedure</w:t>
      </w:r>
    </w:p>
    <w:p w:rsidR="00B17D80" w:rsidRDefault="00B17D80" w:rsidP="00B17D80">
      <w:pPr>
        <w:keepNext/>
        <w:rPr>
          <w:b/>
        </w:rPr>
      </w:pPr>
      <w:r>
        <w:rPr>
          <w:b/>
        </w:rPr>
        <w:t>Expected Sequence 1.1 (POWER ON CARD, card reader 1)</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152"/>
        <w:gridCol w:w="3523"/>
        <w:gridCol w:w="3145"/>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1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523"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145"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1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523" w:type="dxa"/>
            <w:tcBorders>
              <w:top w:val="single" w:sz="6" w:space="0" w:color="auto"/>
              <w:left w:val="single" w:sz="6" w:space="0" w:color="auto"/>
              <w:right w:val="single" w:sz="6" w:space="0" w:color="auto"/>
            </w:tcBorders>
          </w:tcPr>
          <w:p w:rsidR="00B17D80" w:rsidRDefault="00B17D80" w:rsidP="007B59FD">
            <w:pPr>
              <w:pStyle w:val="TAL"/>
            </w:pPr>
            <w:r>
              <w:t>PROACTIVE COMMAND PENDING: POWER ON CARD 1.1.1</w:t>
            </w:r>
          </w:p>
        </w:tc>
        <w:tc>
          <w:tcPr>
            <w:tcW w:w="314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523" w:type="dxa"/>
            <w:tcBorders>
              <w:left w:val="single" w:sz="6" w:space="0" w:color="auto"/>
              <w:right w:val="single" w:sz="6" w:space="0" w:color="auto"/>
            </w:tcBorders>
          </w:tcPr>
          <w:p w:rsidR="00B17D80" w:rsidRDefault="00B17D80" w:rsidP="007B59FD">
            <w:pPr>
              <w:pStyle w:val="TAL"/>
            </w:pPr>
            <w:r>
              <w:t>FETCH</w:t>
            </w:r>
          </w:p>
        </w:tc>
        <w:tc>
          <w:tcPr>
            <w:tcW w:w="314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523" w:type="dxa"/>
            <w:tcBorders>
              <w:left w:val="single" w:sz="6" w:space="0" w:color="auto"/>
              <w:right w:val="single" w:sz="6" w:space="0" w:color="auto"/>
            </w:tcBorders>
          </w:tcPr>
          <w:p w:rsidR="00B17D80" w:rsidRDefault="00B17D80" w:rsidP="007B59FD">
            <w:pPr>
              <w:pStyle w:val="TAL"/>
            </w:pPr>
            <w:r>
              <w:t>PROACTIVE COMMAND: POWER ON CARD 1.1.1</w:t>
            </w:r>
          </w:p>
        </w:tc>
        <w:tc>
          <w:tcPr>
            <w:tcW w:w="3145" w:type="dxa"/>
            <w:tcBorders>
              <w:left w:val="single" w:sz="6" w:space="0" w:color="auto"/>
              <w:right w:val="single" w:sz="6" w:space="0" w:color="auto"/>
            </w:tcBorders>
          </w:tcPr>
          <w:p w:rsidR="00B17D80" w:rsidRDefault="00B17D80" w:rsidP="007B59FD">
            <w:pPr>
              <w:pStyle w:val="TAL"/>
            </w:pPr>
            <w:r>
              <w:t>[Power on card reader 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SIM2</w:t>
            </w:r>
          </w:p>
        </w:tc>
        <w:tc>
          <w:tcPr>
            <w:tcW w:w="3523" w:type="dxa"/>
            <w:tcBorders>
              <w:left w:val="single" w:sz="6" w:space="0" w:color="auto"/>
              <w:right w:val="single" w:sz="6" w:space="0" w:color="auto"/>
            </w:tcBorders>
          </w:tcPr>
          <w:p w:rsidR="00B17D80" w:rsidRDefault="00B17D80" w:rsidP="007B59FD">
            <w:pPr>
              <w:pStyle w:val="TAL"/>
            </w:pPr>
            <w:r>
              <w:t>RESET CARD</w:t>
            </w:r>
          </w:p>
        </w:tc>
        <w:tc>
          <w:tcPr>
            <w:tcW w:w="3145" w:type="dxa"/>
            <w:tcBorders>
              <w:left w:val="single" w:sz="6" w:space="0" w:color="auto"/>
              <w:right w:val="single" w:sz="6" w:space="0" w:color="auto"/>
            </w:tcBorders>
          </w:tcPr>
          <w:p w:rsidR="00B17D80" w:rsidRDefault="00B17D80" w:rsidP="007B59FD">
            <w:pPr>
              <w:pStyle w:val="TAL"/>
            </w:pPr>
            <w:r>
              <w:t>[Perform electrical initialization]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152" w:type="dxa"/>
            <w:tcBorders>
              <w:left w:val="single" w:sz="6" w:space="0" w:color="auto"/>
              <w:right w:val="single" w:sz="6" w:space="0" w:color="auto"/>
            </w:tcBorders>
          </w:tcPr>
          <w:p w:rsidR="00B17D80" w:rsidRDefault="00B17D80" w:rsidP="007B59FD">
            <w:pPr>
              <w:pStyle w:val="TAC"/>
            </w:pPr>
            <w:r>
              <w:t xml:space="preserve">SIM2 </w:t>
            </w:r>
            <w:r>
              <w:sym w:font="Symbol" w:char="F0AE"/>
            </w:r>
            <w:r>
              <w:t xml:space="preserve"> ME</w:t>
            </w:r>
          </w:p>
        </w:tc>
        <w:tc>
          <w:tcPr>
            <w:tcW w:w="3523" w:type="dxa"/>
            <w:tcBorders>
              <w:left w:val="single" w:sz="6" w:space="0" w:color="auto"/>
              <w:right w:val="single" w:sz="6" w:space="0" w:color="auto"/>
            </w:tcBorders>
          </w:tcPr>
          <w:p w:rsidR="00B17D80" w:rsidRDefault="00B17D80" w:rsidP="007B59FD">
            <w:pPr>
              <w:pStyle w:val="TAL"/>
            </w:pPr>
            <w:r>
              <w:t>ANSWER TO RESET 1.1.1</w:t>
            </w:r>
          </w:p>
        </w:tc>
        <w:tc>
          <w:tcPr>
            <w:tcW w:w="3145" w:type="dxa"/>
            <w:tcBorders>
              <w:left w:val="single" w:sz="6" w:space="0" w:color="auto"/>
              <w:right w:val="single" w:sz="6" w:space="0" w:color="auto"/>
            </w:tcBorders>
          </w:tcPr>
          <w:p w:rsidR="00B17D80" w:rsidRDefault="00B17D80" w:rsidP="007B59FD">
            <w:pPr>
              <w:pStyle w:val="TAL"/>
            </w:pPr>
            <w:r>
              <w:t>[ATR]</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1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523" w:type="dxa"/>
            <w:tcBorders>
              <w:left w:val="single" w:sz="6" w:space="0" w:color="auto"/>
              <w:bottom w:val="single" w:sz="4" w:space="0" w:color="auto"/>
              <w:right w:val="single" w:sz="6" w:space="0" w:color="auto"/>
            </w:tcBorders>
          </w:tcPr>
          <w:p w:rsidR="00B17D80" w:rsidRDefault="00B17D80" w:rsidP="007B59FD">
            <w:pPr>
              <w:pStyle w:val="TAL"/>
            </w:pPr>
            <w:r>
              <w:t>TERMINAL RESPONSE: POWER ON CARD 1.1.1</w:t>
            </w:r>
          </w:p>
        </w:tc>
        <w:tc>
          <w:tcPr>
            <w:tcW w:w="3145" w:type="dxa"/>
            <w:tcBorders>
              <w:left w:val="single" w:sz="6" w:space="0" w:color="auto"/>
              <w:bottom w:val="single" w:sz="4" w:space="0" w:color="auto"/>
              <w:right w:val="single" w:sz="6" w:space="0" w:color="auto"/>
            </w:tcBorders>
          </w:tcPr>
          <w:p w:rsidR="00B17D80" w:rsidRDefault="00B17D80" w:rsidP="007B59FD">
            <w:pPr>
              <w:pStyle w:val="TAL"/>
            </w:pPr>
            <w:r>
              <w:t>[ATR]</w:t>
            </w:r>
          </w:p>
        </w:tc>
      </w:tr>
    </w:tbl>
    <w:p w:rsidR="00B17D80" w:rsidRDefault="00B17D80" w:rsidP="00B17D80">
      <w:pPr>
        <w:pStyle w:val="FP"/>
      </w:pPr>
    </w:p>
    <w:p w:rsidR="00B17D80" w:rsidRDefault="00B17D80" w:rsidP="00B17D80">
      <w:r>
        <w:t>PROACTIVE COMMAND: POWER ON CARD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POWER ON CARD</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X"/>
        <w:tabs>
          <w:tab w:val="left" w:pos="851"/>
        </w:tabs>
        <w:ind w:left="2835" w:hanging="2551"/>
        <w:rPr>
          <w:lang w:val="fr-FR"/>
        </w:rPr>
      </w:pPr>
      <w:r>
        <w:rPr>
          <w:lang w:val="fr-FR"/>
        </w:rPr>
        <w:tab/>
        <w:t>Destination device:</w:t>
      </w:r>
      <w:r>
        <w:rPr>
          <w:lang w:val="fr-FR"/>
        </w:rPr>
        <w:tab/>
        <w:t>Card reader 1</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r>
    </w:tbl>
    <w:p w:rsidR="00B17D80" w:rsidRDefault="00B17D80" w:rsidP="00B17D80">
      <w:pPr>
        <w:pStyle w:val="FP"/>
      </w:pPr>
    </w:p>
    <w:p w:rsidR="00B17D80" w:rsidRDefault="00B17D80" w:rsidP="00B17D80">
      <w:r>
        <w:t>ANSWER TO RESET 1.1.1</w:t>
      </w:r>
    </w:p>
    <w:p w:rsidR="00B17D80" w:rsidRDefault="00B17D80" w:rsidP="00B17D80">
      <w:r>
        <w:t>Logically:</w:t>
      </w:r>
    </w:p>
    <w:p w:rsidR="00B17D80" w:rsidRDefault="00B17D80" w:rsidP="00B17D80">
      <w:pPr>
        <w:pStyle w:val="EW"/>
        <w:tabs>
          <w:tab w:val="left" w:pos="851"/>
        </w:tabs>
        <w:ind w:left="3402" w:hanging="3118"/>
      </w:pPr>
      <w:r>
        <w:tab/>
        <w:t>TS (Initial character):</w:t>
      </w:r>
      <w:r>
        <w:tab/>
        <w:t>'3B'</w:t>
      </w:r>
    </w:p>
    <w:p w:rsidR="00B17D80" w:rsidRPr="00FD72E3" w:rsidRDefault="00B17D80" w:rsidP="00B17D80">
      <w:pPr>
        <w:pStyle w:val="EW"/>
        <w:tabs>
          <w:tab w:val="left" w:pos="851"/>
        </w:tabs>
        <w:ind w:left="3402" w:hanging="3118"/>
      </w:pPr>
      <w:r>
        <w:tab/>
      </w:r>
      <w:r w:rsidRPr="00FD72E3">
        <w:t>T0 (Format character):</w:t>
      </w:r>
      <w:r w:rsidRPr="00FD72E3">
        <w:tab/>
        <w:t>0F</w:t>
      </w:r>
    </w:p>
    <w:p w:rsidR="00B17D80" w:rsidRPr="00FD72E3" w:rsidRDefault="00B17D80" w:rsidP="00B17D80">
      <w:pPr>
        <w:pStyle w:val="EW"/>
        <w:tabs>
          <w:tab w:val="left" w:pos="851"/>
        </w:tabs>
        <w:ind w:left="3402" w:hanging="3118"/>
      </w:pPr>
      <w:r w:rsidRPr="00FD72E3">
        <w:tab/>
        <w:t>T1 (Historical character):</w:t>
      </w:r>
      <w:r w:rsidRPr="00FD72E3">
        <w:tab/>
        <w:t>'P'</w:t>
      </w:r>
    </w:p>
    <w:p w:rsidR="00B17D80" w:rsidRPr="00FD72E3" w:rsidRDefault="00B17D80" w:rsidP="00B17D80">
      <w:pPr>
        <w:pStyle w:val="EW"/>
        <w:tabs>
          <w:tab w:val="left" w:pos="851"/>
        </w:tabs>
        <w:ind w:left="3402" w:hanging="3118"/>
      </w:pPr>
      <w:r w:rsidRPr="00FD72E3">
        <w:tab/>
        <w:t>T2 (Historical character):</w:t>
      </w:r>
      <w:r w:rsidRPr="00FD72E3">
        <w:tab/>
        <w:t>'o'</w:t>
      </w:r>
    </w:p>
    <w:p w:rsidR="00B17D80" w:rsidRPr="00FD72E3" w:rsidRDefault="00B17D80" w:rsidP="00B17D80">
      <w:pPr>
        <w:pStyle w:val="EW"/>
        <w:tabs>
          <w:tab w:val="left" w:pos="851"/>
        </w:tabs>
        <w:ind w:left="3402" w:hanging="3118"/>
      </w:pPr>
      <w:r w:rsidRPr="00FD72E3">
        <w:tab/>
        <w:t>T3 (Historical character):</w:t>
      </w:r>
      <w:r w:rsidRPr="00FD72E3">
        <w:tab/>
        <w:t>'w'</w:t>
      </w:r>
    </w:p>
    <w:p w:rsidR="00B17D80" w:rsidRPr="00FD72E3" w:rsidRDefault="00B17D80" w:rsidP="00B17D80">
      <w:pPr>
        <w:pStyle w:val="EW"/>
        <w:tabs>
          <w:tab w:val="left" w:pos="851"/>
        </w:tabs>
        <w:ind w:left="3402" w:hanging="3118"/>
      </w:pPr>
      <w:r w:rsidRPr="00FD72E3">
        <w:tab/>
        <w:t>T4 (Historical character):</w:t>
      </w:r>
      <w:r w:rsidRPr="00FD72E3">
        <w:tab/>
        <w:t>'e'</w:t>
      </w:r>
    </w:p>
    <w:p w:rsidR="00B17D80" w:rsidRPr="00FD72E3" w:rsidRDefault="00B17D80" w:rsidP="00B17D80">
      <w:pPr>
        <w:pStyle w:val="EW"/>
        <w:tabs>
          <w:tab w:val="left" w:pos="851"/>
        </w:tabs>
        <w:ind w:left="3402" w:hanging="3118"/>
      </w:pPr>
      <w:r w:rsidRPr="00FD72E3">
        <w:tab/>
        <w:t>T5 (Historical character):</w:t>
      </w:r>
      <w:r w:rsidRPr="00FD72E3">
        <w:tab/>
        <w:t>'r'</w:t>
      </w:r>
    </w:p>
    <w:p w:rsidR="00B17D80" w:rsidRPr="00FD72E3" w:rsidRDefault="00B17D80" w:rsidP="00B17D80">
      <w:pPr>
        <w:pStyle w:val="EW"/>
        <w:tabs>
          <w:tab w:val="left" w:pos="851"/>
        </w:tabs>
        <w:ind w:left="3402" w:hanging="3118"/>
      </w:pPr>
      <w:r w:rsidRPr="00FD72E3">
        <w:tab/>
        <w:t>T6 (Historical character):</w:t>
      </w:r>
      <w:r w:rsidRPr="00FD72E3">
        <w:tab/>
        <w:t>'O'</w:t>
      </w:r>
    </w:p>
    <w:p w:rsidR="00B17D80" w:rsidRPr="00FD72E3" w:rsidRDefault="00B17D80" w:rsidP="00B17D80">
      <w:pPr>
        <w:pStyle w:val="EW"/>
        <w:tabs>
          <w:tab w:val="left" w:pos="851"/>
        </w:tabs>
        <w:ind w:left="3402" w:hanging="3118"/>
      </w:pPr>
      <w:r w:rsidRPr="00FD72E3">
        <w:tab/>
        <w:t>T7 (Historical character):</w:t>
      </w:r>
      <w:r w:rsidRPr="00FD72E3">
        <w:tab/>
        <w:t>'n'</w:t>
      </w:r>
    </w:p>
    <w:p w:rsidR="00B17D80" w:rsidRPr="00FD72E3" w:rsidRDefault="00B17D80" w:rsidP="00B17D80">
      <w:pPr>
        <w:pStyle w:val="EW"/>
        <w:tabs>
          <w:tab w:val="left" w:pos="851"/>
        </w:tabs>
        <w:ind w:left="3402" w:hanging="3118"/>
      </w:pPr>
      <w:r w:rsidRPr="00FD72E3">
        <w:tab/>
        <w:t>T8 (Historical character):</w:t>
      </w:r>
      <w:r w:rsidRPr="00FD72E3">
        <w:tab/>
        <w:t>'C'</w:t>
      </w:r>
    </w:p>
    <w:p w:rsidR="00B17D80" w:rsidRPr="00FD72E3" w:rsidRDefault="00B17D80" w:rsidP="00B17D80">
      <w:pPr>
        <w:pStyle w:val="EW"/>
        <w:tabs>
          <w:tab w:val="left" w:pos="851"/>
        </w:tabs>
        <w:ind w:left="3402" w:hanging="3118"/>
      </w:pPr>
      <w:r w:rsidRPr="00FD72E3">
        <w:tab/>
        <w:t>T9 (Historical character):</w:t>
      </w:r>
      <w:r w:rsidRPr="00FD72E3">
        <w:tab/>
        <w:t>'a'</w:t>
      </w:r>
    </w:p>
    <w:p w:rsidR="00B17D80" w:rsidRPr="00FD72E3" w:rsidRDefault="00B17D80" w:rsidP="00B17D80">
      <w:pPr>
        <w:pStyle w:val="EW"/>
        <w:tabs>
          <w:tab w:val="left" w:pos="851"/>
        </w:tabs>
        <w:ind w:left="3402" w:hanging="3118"/>
      </w:pPr>
      <w:r w:rsidRPr="00FD72E3">
        <w:tab/>
        <w:t>T10 (Historical character):</w:t>
      </w:r>
      <w:r w:rsidRPr="00FD72E3">
        <w:tab/>
        <w:t>'r'</w:t>
      </w:r>
    </w:p>
    <w:p w:rsidR="00B17D80" w:rsidRPr="00FD72E3" w:rsidRDefault="00B17D80" w:rsidP="00B17D80">
      <w:pPr>
        <w:pStyle w:val="EW"/>
        <w:tabs>
          <w:tab w:val="left" w:pos="851"/>
        </w:tabs>
        <w:ind w:left="3402" w:hanging="3118"/>
      </w:pPr>
      <w:r w:rsidRPr="00FD72E3">
        <w:tab/>
        <w:t>T11 (Historical character):</w:t>
      </w:r>
      <w:r w:rsidRPr="00FD72E3">
        <w:tab/>
        <w:t>'d'</w:t>
      </w:r>
    </w:p>
    <w:p w:rsidR="00B17D80" w:rsidRPr="00FD72E3" w:rsidRDefault="00B17D80" w:rsidP="00B17D80">
      <w:pPr>
        <w:pStyle w:val="EW"/>
        <w:tabs>
          <w:tab w:val="left" w:pos="851"/>
        </w:tabs>
        <w:ind w:left="3402" w:hanging="3118"/>
      </w:pPr>
      <w:r w:rsidRPr="00FD72E3">
        <w:tab/>
        <w:t>T12 (Historical character):</w:t>
      </w:r>
      <w:r w:rsidRPr="00FD72E3">
        <w:tab/>
        <w:t>'T'</w:t>
      </w:r>
    </w:p>
    <w:p w:rsidR="00B17D80" w:rsidRDefault="00B17D80" w:rsidP="00B17D80">
      <w:pPr>
        <w:pStyle w:val="EW"/>
        <w:tabs>
          <w:tab w:val="left" w:pos="851"/>
        </w:tabs>
        <w:ind w:left="3402" w:hanging="3118"/>
        <w:rPr>
          <w:lang w:val="fr-FR"/>
        </w:rPr>
      </w:pPr>
      <w:r w:rsidRPr="00FD72E3">
        <w:tab/>
      </w:r>
      <w:r>
        <w:rPr>
          <w:lang w:val="fr-FR"/>
        </w:rPr>
        <w:t>T13 (Historical character):</w:t>
      </w:r>
      <w:r>
        <w:rPr>
          <w:lang w:val="fr-FR"/>
        </w:rPr>
        <w:tab/>
        <w:t>'e'</w:t>
      </w:r>
    </w:p>
    <w:p w:rsidR="00B17D80" w:rsidRDefault="00B17D80" w:rsidP="00B17D80">
      <w:pPr>
        <w:pStyle w:val="EW"/>
        <w:tabs>
          <w:tab w:val="left" w:pos="851"/>
        </w:tabs>
        <w:ind w:left="3402" w:hanging="3118"/>
        <w:rPr>
          <w:lang w:val="fr-FR"/>
        </w:rPr>
      </w:pPr>
      <w:r>
        <w:rPr>
          <w:lang w:val="fr-FR"/>
        </w:rPr>
        <w:tab/>
        <w:t>T14 (Historical character):</w:t>
      </w:r>
      <w:r>
        <w:rPr>
          <w:lang w:val="fr-FR"/>
        </w:rPr>
        <w:tab/>
        <w:t>'s'</w:t>
      </w:r>
    </w:p>
    <w:p w:rsidR="00B17D80" w:rsidRDefault="00B17D80" w:rsidP="00B17D80">
      <w:pPr>
        <w:pStyle w:val="EX"/>
        <w:tabs>
          <w:tab w:val="left" w:pos="851"/>
        </w:tabs>
        <w:ind w:left="3402" w:hanging="3118"/>
        <w:rPr>
          <w:lang w:val="fr-FR"/>
        </w:rPr>
      </w:pPr>
      <w:r>
        <w:rPr>
          <w:lang w:val="fr-FR"/>
        </w:rPr>
        <w:tab/>
        <w:t>T15 (Historical character):</w:t>
      </w:r>
      <w:r>
        <w:rPr>
          <w:lang w:val="fr-FR"/>
        </w:rPr>
        <w:tab/>
        <w:t>'t'</w:t>
      </w:r>
    </w:p>
    <w:p w:rsidR="00B17D80" w:rsidRDefault="00B17D80" w:rsidP="00B17D80">
      <w:pPr>
        <w:keepNext/>
        <w:rPr>
          <w:lang w:val="fr-FR"/>
        </w:rPr>
      </w:pPr>
      <w:r>
        <w:rPr>
          <w:lang w:val="fr-FR"/>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rPr>
                <w:lang w:val="fr-FR"/>
              </w:rPr>
            </w:pPr>
            <w:r>
              <w:rPr>
                <w:lang w:val="fr-FR"/>
              </w:rP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273E48">
              <w:rPr>
                <w:vertAlign w:val="superscript"/>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 xml:space="preserve">TERMINAL RESPONSE: </w:t>
      </w:r>
      <w:smartTag w:uri="urn:schemas-microsoft-com:office:smarttags" w:element="place">
        <w:smartTag w:uri="urn:schemas-microsoft-com:office:smarttags" w:element="City">
          <w:r>
            <w:t>POWER</w:t>
          </w:r>
        </w:smartTag>
        <w:r>
          <w:t xml:space="preserve"> </w:t>
        </w:r>
        <w:smartTag w:uri="urn:schemas-microsoft-com:office:smarttags" w:element="State">
          <w:r>
            <w:t>ON</w:t>
          </w:r>
        </w:smartTag>
      </w:smartTag>
      <w:r>
        <w:t xml:space="preserve"> CARD 1.1.1</w:t>
      </w:r>
    </w:p>
    <w:p w:rsidR="00B17D80" w:rsidRDefault="00B17D80" w:rsidP="00B17D80">
      <w:r>
        <w:t>Logically:</w:t>
      </w:r>
    </w:p>
    <w:p w:rsidR="00B17D80" w:rsidRDefault="00B17D80" w:rsidP="00B17D80">
      <w:pPr>
        <w:pStyle w:val="EW"/>
        <w:tabs>
          <w:tab w:val="left" w:pos="851"/>
        </w:tabs>
        <w:ind w:left="3402" w:hanging="3118"/>
      </w:pPr>
      <w:r>
        <w:t>Command details</w:t>
      </w:r>
    </w:p>
    <w:p w:rsidR="00B17D80" w:rsidRDefault="00B17D80" w:rsidP="00B17D80">
      <w:pPr>
        <w:pStyle w:val="EW"/>
        <w:tabs>
          <w:tab w:val="left" w:pos="851"/>
        </w:tabs>
        <w:ind w:left="3402" w:hanging="3118"/>
      </w:pPr>
      <w:r>
        <w:tab/>
        <w:t>Command number:</w:t>
      </w:r>
      <w:r>
        <w:tab/>
        <w:t>1</w:t>
      </w:r>
    </w:p>
    <w:p w:rsidR="00B17D80" w:rsidRPr="00F51EF9" w:rsidRDefault="00B17D80" w:rsidP="00B17D80">
      <w:pPr>
        <w:pStyle w:val="EW"/>
        <w:tabs>
          <w:tab w:val="left" w:pos="851"/>
        </w:tabs>
        <w:ind w:left="3402" w:hanging="3118"/>
        <w:rPr>
          <w:lang w:val="fr-FR"/>
        </w:rPr>
      </w:pPr>
      <w:r>
        <w:tab/>
      </w:r>
      <w:r w:rsidRPr="00F51EF9">
        <w:rPr>
          <w:lang w:val="fr-FR"/>
        </w:rPr>
        <w:t>Command type:</w:t>
      </w:r>
      <w:r w:rsidRPr="00F51EF9">
        <w:rPr>
          <w:lang w:val="fr-FR"/>
        </w:rPr>
        <w:tab/>
        <w:t>POWER ON CARD</w:t>
      </w:r>
    </w:p>
    <w:p w:rsidR="00B17D80" w:rsidRDefault="00B17D80" w:rsidP="00B17D80">
      <w:pPr>
        <w:pStyle w:val="EW"/>
        <w:tabs>
          <w:tab w:val="left" w:pos="851"/>
        </w:tabs>
        <w:ind w:left="3402" w:hanging="3118"/>
        <w:rPr>
          <w:lang w:val="fr-FR"/>
        </w:rPr>
      </w:pPr>
      <w:r w:rsidRPr="00F51EF9">
        <w:rPr>
          <w:lang w:val="fr-FR"/>
        </w:rPr>
        <w:tab/>
      </w:r>
      <w:r>
        <w:rPr>
          <w:lang w:val="fr-FR"/>
        </w:rPr>
        <w:t>Command qualifier:</w:t>
      </w:r>
      <w:r>
        <w:rPr>
          <w:lang w:val="fr-FR"/>
        </w:rPr>
        <w:tab/>
        <w:t>"00"</w:t>
      </w:r>
    </w:p>
    <w:p w:rsidR="00B17D80" w:rsidRDefault="00B17D80" w:rsidP="00B17D80">
      <w:pPr>
        <w:pStyle w:val="EW"/>
        <w:tabs>
          <w:tab w:val="left" w:pos="851"/>
        </w:tabs>
        <w:ind w:left="3402" w:hanging="3118"/>
        <w:rPr>
          <w:lang w:val="fr-FR"/>
        </w:rPr>
      </w:pPr>
      <w:r>
        <w:rPr>
          <w:lang w:val="fr-FR"/>
        </w:rPr>
        <w:t>Device identities</w:t>
      </w:r>
    </w:p>
    <w:p w:rsidR="00B17D80" w:rsidRDefault="00B17D80" w:rsidP="00B17D80">
      <w:pPr>
        <w:pStyle w:val="EW"/>
        <w:tabs>
          <w:tab w:val="left" w:pos="851"/>
        </w:tabs>
        <w:ind w:left="3402" w:hanging="3118"/>
        <w:rPr>
          <w:lang w:val="fr-FR"/>
        </w:rPr>
      </w:pPr>
      <w:r>
        <w:rPr>
          <w:lang w:val="fr-FR"/>
        </w:rPr>
        <w:tab/>
        <w:t>Source device:</w:t>
      </w:r>
      <w:r>
        <w:rPr>
          <w:lang w:val="fr-FR"/>
        </w:rPr>
        <w:tab/>
        <w:t>ME</w:t>
      </w:r>
    </w:p>
    <w:p w:rsidR="00B17D80" w:rsidRPr="00324C44" w:rsidRDefault="00B17D80" w:rsidP="00B17D80">
      <w:pPr>
        <w:pStyle w:val="EW"/>
        <w:tabs>
          <w:tab w:val="left" w:pos="851"/>
        </w:tabs>
        <w:ind w:left="3402" w:hanging="3118"/>
        <w:rPr>
          <w:lang w:val="fr-FR"/>
        </w:rPr>
      </w:pPr>
      <w:r>
        <w:rPr>
          <w:lang w:val="fr-FR"/>
        </w:rPr>
        <w:tab/>
      </w:r>
      <w:r w:rsidRPr="00324C44">
        <w:rPr>
          <w:lang w:val="fr-FR"/>
        </w:rPr>
        <w:t>Destination device:</w:t>
      </w:r>
      <w:r w:rsidRPr="00324C44">
        <w:rPr>
          <w:lang w:val="fr-FR"/>
        </w:rPr>
        <w:tab/>
        <w:t>SIM</w:t>
      </w:r>
    </w:p>
    <w:p w:rsidR="00B17D80" w:rsidRDefault="00B17D80" w:rsidP="00B17D80">
      <w:pPr>
        <w:pStyle w:val="EW"/>
        <w:tabs>
          <w:tab w:val="left" w:pos="851"/>
        </w:tabs>
        <w:ind w:left="3402" w:hanging="3118"/>
      </w:pPr>
      <w:r>
        <w:t>Result</w:t>
      </w:r>
    </w:p>
    <w:p w:rsidR="00B17D80" w:rsidRDefault="00B17D80" w:rsidP="00B17D80">
      <w:pPr>
        <w:pStyle w:val="EW"/>
        <w:tabs>
          <w:tab w:val="left" w:pos="851"/>
        </w:tabs>
        <w:ind w:left="3402" w:hanging="3118"/>
      </w:pPr>
      <w:r>
        <w:tab/>
        <w:t>General Result:</w:t>
      </w:r>
      <w:r>
        <w:tab/>
        <w:t>Command performed successfully</w:t>
      </w:r>
    </w:p>
    <w:p w:rsidR="00B17D80" w:rsidRDefault="00B17D80" w:rsidP="00B17D80">
      <w:pPr>
        <w:pStyle w:val="EW"/>
        <w:tabs>
          <w:tab w:val="left" w:pos="851"/>
        </w:tabs>
        <w:ind w:left="3402" w:hanging="3118"/>
      </w:pPr>
      <w:r>
        <w:t>Card ATR</w:t>
      </w:r>
    </w:p>
    <w:p w:rsidR="00B17D80" w:rsidRDefault="00B17D80" w:rsidP="00B17D80">
      <w:pPr>
        <w:pStyle w:val="EW"/>
        <w:tabs>
          <w:tab w:val="left" w:pos="851"/>
        </w:tabs>
        <w:ind w:left="3402" w:hanging="3118"/>
      </w:pPr>
      <w:r>
        <w:tab/>
        <w:t>TS (Initial character):</w:t>
      </w:r>
      <w:r>
        <w:tab/>
        <w:t>'3B'</w:t>
      </w:r>
    </w:p>
    <w:p w:rsidR="00B17D80" w:rsidRPr="00F51EF9" w:rsidRDefault="00B17D80" w:rsidP="00B17D80">
      <w:pPr>
        <w:pStyle w:val="EW"/>
        <w:tabs>
          <w:tab w:val="left" w:pos="851"/>
        </w:tabs>
        <w:ind w:left="3402" w:hanging="3118"/>
      </w:pPr>
      <w:r>
        <w:tab/>
      </w:r>
      <w:r w:rsidRPr="00F51EF9">
        <w:t>T0 (Format character):</w:t>
      </w:r>
      <w:r w:rsidRPr="00F51EF9">
        <w:tab/>
        <w:t xml:space="preserve">0F </w:t>
      </w:r>
    </w:p>
    <w:p w:rsidR="00B17D80" w:rsidRPr="00F51EF9" w:rsidRDefault="00B17D80" w:rsidP="00B17D80">
      <w:pPr>
        <w:pStyle w:val="EW"/>
        <w:tabs>
          <w:tab w:val="left" w:pos="851"/>
        </w:tabs>
        <w:ind w:left="3402" w:hanging="3118"/>
      </w:pPr>
      <w:r w:rsidRPr="00F51EF9">
        <w:tab/>
        <w:t>T1 (Historical character):</w:t>
      </w:r>
      <w:r w:rsidRPr="00F51EF9">
        <w:tab/>
        <w:t>'P'</w:t>
      </w:r>
    </w:p>
    <w:p w:rsidR="00B17D80" w:rsidRPr="00F51EF9" w:rsidRDefault="00B17D80" w:rsidP="00B17D80">
      <w:pPr>
        <w:pStyle w:val="EW"/>
        <w:tabs>
          <w:tab w:val="left" w:pos="851"/>
        </w:tabs>
        <w:ind w:left="3402" w:hanging="3118"/>
      </w:pPr>
      <w:r w:rsidRPr="00F51EF9">
        <w:tab/>
        <w:t>T2 (Historical character):</w:t>
      </w:r>
      <w:r w:rsidRPr="00F51EF9">
        <w:tab/>
        <w:t>'o'</w:t>
      </w:r>
    </w:p>
    <w:p w:rsidR="00B17D80" w:rsidRPr="00F51EF9" w:rsidRDefault="00B17D80" w:rsidP="00B17D80">
      <w:pPr>
        <w:pStyle w:val="EW"/>
        <w:tabs>
          <w:tab w:val="left" w:pos="851"/>
        </w:tabs>
        <w:ind w:left="3402" w:hanging="3118"/>
      </w:pPr>
      <w:r w:rsidRPr="00F51EF9">
        <w:tab/>
        <w:t>T3 (Historical character):</w:t>
      </w:r>
      <w:r w:rsidRPr="00F51EF9">
        <w:tab/>
        <w:t>'w'</w:t>
      </w:r>
    </w:p>
    <w:p w:rsidR="00B17D80" w:rsidRPr="00F51EF9" w:rsidRDefault="00B17D80" w:rsidP="00B17D80">
      <w:pPr>
        <w:pStyle w:val="EW"/>
        <w:tabs>
          <w:tab w:val="left" w:pos="851"/>
        </w:tabs>
        <w:ind w:left="3402" w:hanging="3118"/>
      </w:pPr>
      <w:r w:rsidRPr="00F51EF9">
        <w:tab/>
        <w:t>T4 (Historical character):</w:t>
      </w:r>
      <w:r w:rsidRPr="00F51EF9">
        <w:tab/>
        <w:t>'e'</w:t>
      </w:r>
    </w:p>
    <w:p w:rsidR="00B17D80" w:rsidRPr="00F51EF9" w:rsidRDefault="00B17D80" w:rsidP="00B17D80">
      <w:pPr>
        <w:pStyle w:val="EW"/>
        <w:tabs>
          <w:tab w:val="left" w:pos="851"/>
        </w:tabs>
        <w:ind w:left="3402" w:hanging="3118"/>
      </w:pPr>
      <w:r w:rsidRPr="00F51EF9">
        <w:tab/>
        <w:t>T5 (Historical character):</w:t>
      </w:r>
      <w:r w:rsidRPr="00F51EF9">
        <w:tab/>
        <w:t>'r'</w:t>
      </w:r>
    </w:p>
    <w:p w:rsidR="00B17D80" w:rsidRPr="00F51EF9" w:rsidRDefault="00B17D80" w:rsidP="00B17D80">
      <w:pPr>
        <w:pStyle w:val="EW"/>
        <w:tabs>
          <w:tab w:val="left" w:pos="851"/>
        </w:tabs>
        <w:ind w:left="3402" w:hanging="3118"/>
      </w:pPr>
      <w:r w:rsidRPr="00F51EF9">
        <w:tab/>
        <w:t>T6 (Historical character):</w:t>
      </w:r>
      <w:r w:rsidRPr="00F51EF9">
        <w:tab/>
        <w:t>'O'</w:t>
      </w:r>
    </w:p>
    <w:p w:rsidR="00B17D80" w:rsidRPr="00F51EF9" w:rsidRDefault="00B17D80" w:rsidP="00B17D80">
      <w:pPr>
        <w:pStyle w:val="EW"/>
        <w:tabs>
          <w:tab w:val="left" w:pos="851"/>
        </w:tabs>
        <w:ind w:left="3402" w:hanging="3118"/>
      </w:pPr>
      <w:r w:rsidRPr="00F51EF9">
        <w:tab/>
        <w:t>T7 (Historical character):</w:t>
      </w:r>
      <w:r w:rsidRPr="00F51EF9">
        <w:tab/>
        <w:t>'n'</w:t>
      </w:r>
    </w:p>
    <w:p w:rsidR="00B17D80" w:rsidRPr="00F51EF9" w:rsidRDefault="00B17D80" w:rsidP="00B17D80">
      <w:pPr>
        <w:pStyle w:val="EW"/>
        <w:tabs>
          <w:tab w:val="left" w:pos="851"/>
        </w:tabs>
        <w:ind w:left="3402" w:hanging="3118"/>
      </w:pPr>
      <w:r w:rsidRPr="00F51EF9">
        <w:tab/>
        <w:t>T8 (Historical character):</w:t>
      </w:r>
      <w:r w:rsidRPr="00F51EF9">
        <w:tab/>
        <w:t>'C'</w:t>
      </w:r>
    </w:p>
    <w:p w:rsidR="00B17D80" w:rsidRPr="00F51EF9" w:rsidRDefault="00B17D80" w:rsidP="00B17D80">
      <w:pPr>
        <w:pStyle w:val="EW"/>
        <w:tabs>
          <w:tab w:val="left" w:pos="851"/>
        </w:tabs>
        <w:ind w:left="3402" w:hanging="3118"/>
      </w:pPr>
      <w:r w:rsidRPr="00F51EF9">
        <w:tab/>
        <w:t>T9 (Historical character):</w:t>
      </w:r>
      <w:r w:rsidRPr="00F51EF9">
        <w:tab/>
        <w:t>'a'</w:t>
      </w:r>
    </w:p>
    <w:p w:rsidR="00B17D80" w:rsidRPr="00F51EF9" w:rsidRDefault="00B17D80" w:rsidP="00B17D80">
      <w:pPr>
        <w:pStyle w:val="EW"/>
        <w:tabs>
          <w:tab w:val="left" w:pos="851"/>
        </w:tabs>
        <w:ind w:left="3402" w:hanging="3118"/>
      </w:pPr>
      <w:r w:rsidRPr="00F51EF9">
        <w:tab/>
        <w:t>T10 (Historical character):</w:t>
      </w:r>
      <w:r w:rsidRPr="00F51EF9">
        <w:tab/>
        <w:t>'r'</w:t>
      </w:r>
    </w:p>
    <w:p w:rsidR="00B17D80" w:rsidRPr="00F51EF9" w:rsidRDefault="00B17D80" w:rsidP="00B17D80">
      <w:pPr>
        <w:pStyle w:val="EW"/>
        <w:tabs>
          <w:tab w:val="left" w:pos="851"/>
        </w:tabs>
        <w:ind w:left="3402" w:hanging="3118"/>
      </w:pPr>
      <w:r w:rsidRPr="00F51EF9">
        <w:tab/>
        <w:t>T11 (Historical character):</w:t>
      </w:r>
      <w:r w:rsidRPr="00F51EF9">
        <w:tab/>
        <w:t>'d'</w:t>
      </w:r>
    </w:p>
    <w:p w:rsidR="00B17D80" w:rsidRDefault="00B17D80" w:rsidP="00B17D80">
      <w:pPr>
        <w:pStyle w:val="EW"/>
        <w:tabs>
          <w:tab w:val="left" w:pos="851"/>
        </w:tabs>
        <w:ind w:left="3402" w:hanging="3118"/>
        <w:rPr>
          <w:lang w:val="fr-FR"/>
        </w:rPr>
      </w:pPr>
      <w:r w:rsidRPr="00F51EF9">
        <w:tab/>
      </w:r>
      <w:r>
        <w:rPr>
          <w:lang w:val="fr-FR"/>
        </w:rPr>
        <w:t>T12 (Historical character):</w:t>
      </w:r>
      <w:r>
        <w:rPr>
          <w:lang w:val="fr-FR"/>
        </w:rPr>
        <w:tab/>
        <w:t>'T'</w:t>
      </w:r>
    </w:p>
    <w:p w:rsidR="00B17D80" w:rsidRDefault="00B17D80" w:rsidP="00B17D80">
      <w:pPr>
        <w:pStyle w:val="EW"/>
        <w:tabs>
          <w:tab w:val="left" w:pos="851"/>
        </w:tabs>
        <w:ind w:left="3402" w:hanging="3118"/>
        <w:rPr>
          <w:lang w:val="fr-FR"/>
        </w:rPr>
      </w:pPr>
      <w:r>
        <w:rPr>
          <w:lang w:val="fr-FR"/>
        </w:rPr>
        <w:tab/>
        <w:t>T13 (Historical character):</w:t>
      </w:r>
      <w:r>
        <w:rPr>
          <w:lang w:val="fr-FR"/>
        </w:rPr>
        <w:tab/>
        <w:t>'e'</w:t>
      </w:r>
    </w:p>
    <w:p w:rsidR="00B17D80" w:rsidRDefault="00B17D80" w:rsidP="00B17D80">
      <w:pPr>
        <w:pStyle w:val="EW"/>
        <w:tabs>
          <w:tab w:val="left" w:pos="851"/>
        </w:tabs>
        <w:ind w:left="3402" w:hanging="3118"/>
        <w:rPr>
          <w:lang w:val="fr-FR"/>
        </w:rPr>
      </w:pPr>
      <w:r>
        <w:rPr>
          <w:lang w:val="fr-FR"/>
        </w:rPr>
        <w:lastRenderedPageBreak/>
        <w:tab/>
        <w:t>T14 (Historical character):</w:t>
      </w:r>
      <w:r>
        <w:rPr>
          <w:lang w:val="fr-FR"/>
        </w:rPr>
        <w:tab/>
        <w:t>'s'</w:t>
      </w:r>
    </w:p>
    <w:p w:rsidR="00B17D80" w:rsidRDefault="00B17D80" w:rsidP="00B17D80">
      <w:pPr>
        <w:pStyle w:val="EX"/>
        <w:tabs>
          <w:tab w:val="left" w:pos="851"/>
        </w:tabs>
        <w:ind w:left="3402" w:hanging="3118"/>
        <w:rPr>
          <w:lang w:val="fr-FR"/>
        </w:rPr>
      </w:pPr>
      <w:r>
        <w:rPr>
          <w:lang w:val="fr-FR"/>
        </w:rPr>
        <w:tab/>
        <w:t>T15 (Historical character):</w:t>
      </w:r>
      <w:r>
        <w:rPr>
          <w:lang w:val="fr-FR"/>
        </w:rPr>
        <w:tab/>
        <w:t>'t'</w:t>
      </w:r>
    </w:p>
    <w:p w:rsidR="00B17D80" w:rsidRDefault="00B17D80" w:rsidP="00B17D80">
      <w:pPr>
        <w:keepNext/>
        <w:rPr>
          <w:lang w:val="fr-FR"/>
        </w:rPr>
      </w:pPr>
      <w:r>
        <w:rPr>
          <w:lang w:val="fr-FR"/>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fr-FR"/>
              </w:rPr>
            </w:pPr>
            <w:r>
              <w:rPr>
                <w:lang w:val="fr-FR"/>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A1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1.2 (POWER ON CARD, card reader 1, no ATR)</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15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1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1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POWER ON CARD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POWER ON CARD 1.1.1</w:t>
            </w:r>
          </w:p>
        </w:tc>
        <w:tc>
          <w:tcPr>
            <w:tcW w:w="3776" w:type="dxa"/>
            <w:tcBorders>
              <w:left w:val="single" w:sz="6" w:space="0" w:color="auto"/>
              <w:right w:val="single" w:sz="6" w:space="0" w:color="auto"/>
            </w:tcBorders>
          </w:tcPr>
          <w:p w:rsidR="00B17D80" w:rsidRDefault="00B17D80" w:rsidP="007B59FD">
            <w:pPr>
              <w:pStyle w:val="TAL"/>
            </w:pPr>
            <w:r>
              <w:t>[Power on card reader 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SIM2</w:t>
            </w:r>
          </w:p>
        </w:tc>
        <w:tc>
          <w:tcPr>
            <w:tcW w:w="2892" w:type="dxa"/>
            <w:tcBorders>
              <w:left w:val="single" w:sz="6" w:space="0" w:color="auto"/>
              <w:right w:val="single" w:sz="6" w:space="0" w:color="auto"/>
            </w:tcBorders>
          </w:tcPr>
          <w:p w:rsidR="00B17D80" w:rsidRDefault="00B17D80" w:rsidP="007B59FD">
            <w:pPr>
              <w:pStyle w:val="TAL"/>
            </w:pPr>
            <w:r>
              <w:t>RESET CARD</w:t>
            </w:r>
          </w:p>
        </w:tc>
        <w:tc>
          <w:tcPr>
            <w:tcW w:w="3776" w:type="dxa"/>
            <w:tcBorders>
              <w:left w:val="single" w:sz="6" w:space="0" w:color="auto"/>
              <w:right w:val="single" w:sz="6" w:space="0" w:color="auto"/>
            </w:tcBorders>
          </w:tcPr>
          <w:p w:rsidR="00B17D80" w:rsidRDefault="00B17D80" w:rsidP="007B59FD">
            <w:pPr>
              <w:pStyle w:val="TAL"/>
            </w:pPr>
            <w:r>
              <w:t>[Perform electrical initialization]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152" w:type="dxa"/>
            <w:tcBorders>
              <w:left w:val="single" w:sz="6" w:space="0" w:color="auto"/>
              <w:right w:val="single" w:sz="6" w:space="0" w:color="auto"/>
            </w:tcBorders>
          </w:tcPr>
          <w:p w:rsidR="00B17D80" w:rsidRDefault="00B17D80" w:rsidP="007B59FD">
            <w:pPr>
              <w:pStyle w:val="TAC"/>
            </w:pPr>
            <w:r>
              <w:t xml:space="preserve">SIM2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NO ATR</w:t>
            </w:r>
          </w:p>
        </w:tc>
        <w:tc>
          <w:tcPr>
            <w:tcW w:w="3776" w:type="dxa"/>
            <w:tcBorders>
              <w:left w:val="single" w:sz="6" w:space="0" w:color="auto"/>
              <w:right w:val="single" w:sz="6" w:space="0" w:color="auto"/>
            </w:tcBorders>
          </w:tcPr>
          <w:p w:rsidR="00B17D80" w:rsidRDefault="00B17D80" w:rsidP="007B59FD">
            <w:pPr>
              <w:pStyle w:val="TAL"/>
            </w:pPr>
            <w:r>
              <w:t>[No ATR]</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1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POWER ON CARD 1.2.1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[No ATR]</w:t>
            </w:r>
          </w:p>
        </w:tc>
      </w:tr>
    </w:tbl>
    <w:p w:rsidR="00B17D80" w:rsidRDefault="00B17D80" w:rsidP="00B17D80">
      <w:pPr>
        <w:pStyle w:val="FP"/>
      </w:pPr>
    </w:p>
    <w:p w:rsidR="00B17D80" w:rsidRDefault="00B17D80" w:rsidP="00B17D80">
      <w:r>
        <w:t>TERMINAL RESPONSE: POWER ON CARD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rPr>
          <w:lang w:val="fr-FR"/>
        </w:rPr>
      </w:pPr>
      <w:r>
        <w:tab/>
      </w:r>
      <w:r w:rsidRPr="00F51EF9">
        <w:rPr>
          <w:lang w:val="fr-FR"/>
        </w:rPr>
        <w:t>Command type:</w:t>
      </w:r>
      <w:r w:rsidRPr="00F51EF9">
        <w:rPr>
          <w:lang w:val="fr-FR"/>
        </w:rPr>
        <w:tab/>
        <w:t>POWER ON CARD</w:t>
      </w:r>
    </w:p>
    <w:p w:rsidR="00B17D80" w:rsidRDefault="00B17D80" w:rsidP="00B17D80">
      <w:pPr>
        <w:pStyle w:val="EW"/>
        <w:tabs>
          <w:tab w:val="left" w:pos="851"/>
        </w:tabs>
        <w:ind w:left="2835" w:hanging="2551"/>
        <w:rPr>
          <w:lang w:val="fr-FR"/>
        </w:rPr>
      </w:pPr>
      <w:r w:rsidRPr="00F51EF9">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324C44" w:rsidRDefault="00B17D80" w:rsidP="00B17D80">
      <w:pPr>
        <w:pStyle w:val="EW"/>
        <w:tabs>
          <w:tab w:val="left" w:pos="851"/>
        </w:tabs>
        <w:ind w:left="2835" w:hanging="2551"/>
        <w:rPr>
          <w:lang w:val="fr-FR"/>
        </w:rPr>
      </w:pPr>
      <w:r>
        <w:rPr>
          <w:lang w:val="fr-FR"/>
        </w:rPr>
        <w:tab/>
      </w:r>
      <w:r w:rsidRPr="00324C44">
        <w:rPr>
          <w:lang w:val="fr-FR"/>
        </w:rPr>
        <w:t>Destination device:</w:t>
      </w:r>
      <w:r w:rsidRPr="00324C44">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MultipleCard commands error</w:t>
      </w:r>
    </w:p>
    <w:p w:rsidR="00B17D80" w:rsidRDefault="00B17D80" w:rsidP="00B17D80">
      <w:pPr>
        <w:pStyle w:val="EX"/>
        <w:tabs>
          <w:tab w:val="left" w:pos="851"/>
        </w:tabs>
        <w:ind w:left="2835" w:hanging="2551"/>
      </w:pPr>
      <w:r>
        <w:tab/>
        <w:t>Additional Information:</w:t>
      </w:r>
      <w:r>
        <w:tab/>
        <w:t>Card mute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1.3 (POWER ON CARD, card reader 1, no card inserted)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SIM2</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SIM2 is removed from ME card reader</w:t>
            </w:r>
          </w:p>
        </w:tc>
        <w:tc>
          <w:tcPr>
            <w:tcW w:w="3776" w:type="dxa"/>
            <w:tcBorders>
              <w:top w:val="single" w:sz="6"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POWER ON CARD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POWER ON CARD 1.1.1</w:t>
            </w:r>
          </w:p>
        </w:tc>
        <w:tc>
          <w:tcPr>
            <w:tcW w:w="3776" w:type="dxa"/>
            <w:tcBorders>
              <w:left w:val="single" w:sz="6" w:space="0" w:color="auto"/>
              <w:right w:val="single" w:sz="6" w:space="0" w:color="auto"/>
            </w:tcBorders>
          </w:tcPr>
          <w:p w:rsidR="00B17D80" w:rsidRDefault="00B17D80" w:rsidP="007B59FD">
            <w:pPr>
              <w:pStyle w:val="TAL"/>
            </w:pPr>
            <w:r>
              <w:t>[Power on card reader 1]</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5</w:t>
            </w:r>
          </w:p>
        </w:tc>
        <w:tc>
          <w:tcPr>
            <w:tcW w:w="105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POWER ON CARD 1.3.1</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[Card removed or not present]</w:t>
            </w:r>
          </w:p>
        </w:tc>
      </w:tr>
    </w:tbl>
    <w:p w:rsidR="00B17D80" w:rsidRDefault="00B17D80" w:rsidP="00B17D80">
      <w:pPr>
        <w:pStyle w:val="FP"/>
      </w:pPr>
    </w:p>
    <w:p w:rsidR="00B17D80" w:rsidRDefault="00B17D80" w:rsidP="00B17D80">
      <w:r>
        <w:t>TERMINAL RESPONSE: POWER ON CARD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lastRenderedPageBreak/>
        <w:tab/>
        <w:t>Command type:</w:t>
      </w:r>
      <w:r>
        <w:tab/>
        <w:t>POWER ON CARD</w:t>
      </w:r>
    </w:p>
    <w:p w:rsidR="00B17D80" w:rsidRPr="00F51EF9" w:rsidRDefault="00B17D80" w:rsidP="00B17D80">
      <w:pPr>
        <w:pStyle w:val="EW"/>
        <w:tabs>
          <w:tab w:val="left" w:pos="851"/>
        </w:tabs>
        <w:ind w:left="2835" w:hanging="2551"/>
      </w:pPr>
      <w:r>
        <w:tab/>
      </w:r>
      <w:r w:rsidRPr="00F51EF9">
        <w:t>Command qualifier:</w:t>
      </w:r>
      <w:r w:rsidRPr="00F51EF9">
        <w:tab/>
        <w:t>"00"</w:t>
      </w:r>
    </w:p>
    <w:p w:rsidR="00B17D80" w:rsidRPr="00F51EF9" w:rsidRDefault="00B17D80" w:rsidP="00B17D80">
      <w:pPr>
        <w:pStyle w:val="EW"/>
        <w:tabs>
          <w:tab w:val="left" w:pos="851"/>
        </w:tabs>
        <w:ind w:left="2835" w:hanging="2551"/>
      </w:pPr>
      <w:r w:rsidRPr="00F51EF9">
        <w:t>Device identities</w:t>
      </w:r>
    </w:p>
    <w:p w:rsidR="00B17D80" w:rsidRPr="00F51EF9" w:rsidRDefault="00B17D80" w:rsidP="00B17D80">
      <w:pPr>
        <w:pStyle w:val="EW"/>
        <w:tabs>
          <w:tab w:val="left" w:pos="851"/>
        </w:tabs>
        <w:ind w:left="2835" w:hanging="2551"/>
      </w:pPr>
      <w:r w:rsidRPr="00F51EF9">
        <w:tab/>
        <w:t>Source device:</w:t>
      </w:r>
      <w:r w:rsidRPr="00F51EF9">
        <w:tab/>
        <w:t>Card reader 0</w:t>
      </w:r>
    </w:p>
    <w:p w:rsidR="00B17D80" w:rsidRPr="00F51EF9" w:rsidRDefault="00B17D80" w:rsidP="00B17D80">
      <w:pPr>
        <w:pStyle w:val="EW"/>
        <w:tabs>
          <w:tab w:val="left" w:pos="851"/>
        </w:tabs>
        <w:ind w:left="2835" w:hanging="2551"/>
      </w:pPr>
      <w:r w:rsidRPr="00F51EF9">
        <w:tab/>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MultipleCard commands error</w:t>
      </w:r>
    </w:p>
    <w:p w:rsidR="00B17D80" w:rsidRDefault="00B17D80" w:rsidP="00B17D80">
      <w:pPr>
        <w:pStyle w:val="EX"/>
        <w:tabs>
          <w:tab w:val="left" w:pos="851"/>
        </w:tabs>
        <w:ind w:left="2835" w:hanging="2551"/>
      </w:pPr>
      <w:r>
        <w:tab/>
        <w:t>Additional Information:</w:t>
      </w:r>
      <w:r>
        <w:tab/>
        <w:t>Card removed or not present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27.22.4.19.1.5</w:t>
      </w:r>
      <w:r>
        <w:tab/>
        <w:t>Test requirement</w:t>
      </w:r>
    </w:p>
    <w:p w:rsidR="00B17D80" w:rsidRDefault="00B17D80" w:rsidP="00B17D80">
      <w:r>
        <w:t>The ME shall operate in the manner defined in expected sequences 1.1 to 1.3.</w:t>
      </w:r>
    </w:p>
    <w:p w:rsidR="00B17D80" w:rsidRDefault="00B17D80" w:rsidP="00B17D80">
      <w:pPr>
        <w:pStyle w:val="Heading5"/>
      </w:pPr>
      <w:bookmarkStart w:id="487" w:name="_Toc502363254"/>
      <w:bookmarkStart w:id="488" w:name="_Toc533173680"/>
      <w:bookmarkStart w:id="489" w:name="_Toc51834101"/>
      <w:r>
        <w:t>27.22.4.19.2</w:t>
      </w:r>
      <w:r>
        <w:tab/>
        <w:t>POWER ON CARD (detachable card reader)</w:t>
      </w:r>
      <w:bookmarkEnd w:id="487"/>
      <w:bookmarkEnd w:id="488"/>
      <w:bookmarkEnd w:id="489"/>
    </w:p>
    <w:p w:rsidR="00B17D80" w:rsidRDefault="00B17D80" w:rsidP="00B17D80">
      <w:pPr>
        <w:pStyle w:val="H6"/>
      </w:pPr>
      <w:r>
        <w:t>27.22.4.19.2.1</w:t>
      </w:r>
      <w:r>
        <w:tab/>
        <w:t>Definition and applicability</w:t>
      </w:r>
    </w:p>
    <w:p w:rsidR="00B17D80" w:rsidRDefault="00B17D80" w:rsidP="00B17D80">
      <w:r>
        <w:t>See clause 3.2.2.</w:t>
      </w:r>
    </w:p>
    <w:p w:rsidR="00B17D80" w:rsidRDefault="00B17D80" w:rsidP="00B17D80">
      <w:pPr>
        <w:pStyle w:val="H6"/>
      </w:pPr>
      <w:r>
        <w:t>27.22.4.19.2.2</w:t>
      </w:r>
      <w:r>
        <w:tab/>
        <w:t>Conformance requirement</w:t>
      </w:r>
    </w:p>
    <w:p w:rsidR="00B17D80" w:rsidRDefault="00B17D80" w:rsidP="00B17D80">
      <w:pPr>
        <w:pStyle w:val="H6"/>
      </w:pPr>
      <w:r>
        <w:t>27.22.4.19.2.3</w:t>
      </w:r>
      <w:r>
        <w:tab/>
        <w:t>Test purpose</w:t>
      </w:r>
    </w:p>
    <w:p w:rsidR="00B17D80" w:rsidRDefault="00B17D80" w:rsidP="00B17D80">
      <w:r>
        <w:t>To verify that the ME starts a session with the additional card identified in the POWER ON CARD proactive SIM command, and successfully returns the Answer To Reset within the TERMINAL RESPONSE command send to the SIM.</w:t>
      </w:r>
    </w:p>
    <w:p w:rsidR="00B17D80" w:rsidRDefault="00B17D80" w:rsidP="00B17D80">
      <w:pPr>
        <w:pStyle w:val="H6"/>
      </w:pPr>
      <w:r>
        <w:t>27.22.4.19.2.4</w:t>
      </w:r>
      <w:r>
        <w:tab/>
        <w:t>Method of test</w:t>
      </w:r>
    </w:p>
    <w:p w:rsidR="00B17D80" w:rsidRDefault="00B17D80" w:rsidP="00B17D80">
      <w:pPr>
        <w:pStyle w:val="H6"/>
      </w:pPr>
      <w:r>
        <w:t>27.22.4.19.2.4.1</w:t>
      </w:r>
      <w:r>
        <w:tab/>
        <w:t>Initial conditions</w:t>
      </w:r>
    </w:p>
    <w:p w:rsidR="00B17D80" w:rsidRDefault="00B17D80" w:rsidP="00B17D80">
      <w:r>
        <w:t>The ME is connected to the SIM Simulator.</w:t>
      </w:r>
    </w:p>
    <w:p w:rsidR="00B17D80" w:rsidRDefault="00B17D80" w:rsidP="00B17D80">
      <w:r>
        <w:t>The elementary files are coded as SIM Application Toolkit default.</w:t>
      </w:r>
    </w:p>
    <w:p w:rsidR="00B17D80" w:rsidRDefault="00B17D80" w:rsidP="00B17D80">
      <w:r>
        <w:t>Prior to this test the ME shall have been powered on and performed the PROFILE DOWNLOAD procedure.</w:t>
      </w:r>
    </w:p>
    <w:p w:rsidR="00B17D80" w:rsidRDefault="00B17D80" w:rsidP="00B17D80">
      <w:r>
        <w:t>The card reader shall be detached from the ME.</w:t>
      </w:r>
    </w:p>
    <w:p w:rsidR="00B17D80" w:rsidRDefault="00B17D80" w:rsidP="00B17D80">
      <w:pPr>
        <w:pStyle w:val="H6"/>
      </w:pPr>
      <w:r>
        <w:t>27.22.4.19.2.4.2</w:t>
      </w:r>
      <w:r>
        <w:tab/>
        <w:t>Procedure</w:t>
      </w:r>
    </w:p>
    <w:p w:rsidR="00B17D80" w:rsidRDefault="00B17D80" w:rsidP="00B17D80">
      <w:pPr>
        <w:keepNext/>
        <w:rPr>
          <w:b/>
        </w:rPr>
      </w:pPr>
      <w:r>
        <w:rPr>
          <w:b/>
        </w:rPr>
        <w:t>Expected Sequence 2.1 (POWER ON CARD, card reader 1, no card reader attached)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POWER ON CARD 2.1.1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POWER ON CARD 2.1.1</w:t>
            </w:r>
          </w:p>
        </w:tc>
        <w:tc>
          <w:tcPr>
            <w:tcW w:w="3776" w:type="dxa"/>
            <w:tcBorders>
              <w:left w:val="single" w:sz="6" w:space="0" w:color="auto"/>
              <w:right w:val="single" w:sz="6" w:space="0" w:color="auto"/>
            </w:tcBorders>
          </w:tcPr>
          <w:p w:rsidR="00B17D80" w:rsidRDefault="00B17D80" w:rsidP="007B59FD">
            <w:pPr>
              <w:pStyle w:val="TAL"/>
            </w:pPr>
            <w:r>
              <w:t>[Power on card reader 1]</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4</w:t>
            </w:r>
          </w:p>
        </w:tc>
        <w:tc>
          <w:tcPr>
            <w:tcW w:w="105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TERMINAL RESPONSE: POWER ON CARD 2.1.1</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[Card reader removed or not present]</w:t>
            </w:r>
          </w:p>
        </w:tc>
      </w:tr>
    </w:tbl>
    <w:p w:rsidR="00B17D80" w:rsidRDefault="00B17D80" w:rsidP="00B17D80">
      <w:pPr>
        <w:pStyle w:val="FP"/>
      </w:pPr>
    </w:p>
    <w:p w:rsidR="00B17D80" w:rsidRDefault="00B17D80" w:rsidP="00B17D80">
      <w:r>
        <w:t>PROACTIVE COMMAND: POWER ON CARD 2.1.1</w:t>
      </w:r>
    </w:p>
    <w:p w:rsidR="00B17D80" w:rsidRDefault="00B17D80" w:rsidP="00B17D80">
      <w:r>
        <w:t>Logically:</w:t>
      </w:r>
    </w:p>
    <w:p w:rsidR="00B17D80" w:rsidRDefault="00B17D80" w:rsidP="00B17D80">
      <w:pPr>
        <w:pStyle w:val="EW"/>
        <w:tabs>
          <w:tab w:val="left" w:pos="851"/>
        </w:tabs>
        <w:ind w:left="2835" w:hanging="2551"/>
      </w:pPr>
      <w:r>
        <w:lastRenderedPageBreak/>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POWER ON CARD</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X"/>
        <w:tabs>
          <w:tab w:val="left" w:pos="851"/>
        </w:tabs>
        <w:ind w:left="2835" w:hanging="2551"/>
        <w:rPr>
          <w:lang w:val="fr-FR"/>
        </w:rPr>
      </w:pPr>
      <w:r>
        <w:rPr>
          <w:lang w:val="fr-FR"/>
        </w:rPr>
        <w:tab/>
        <w:t>Destination device:</w:t>
      </w:r>
      <w:r>
        <w:rPr>
          <w:lang w:val="fr-FR"/>
        </w:rPr>
        <w:tab/>
        <w:t>Card reader 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r>
    </w:tbl>
    <w:p w:rsidR="00B17D80" w:rsidRDefault="00B17D80" w:rsidP="00B17D80">
      <w:pPr>
        <w:pStyle w:val="FP"/>
      </w:pPr>
    </w:p>
    <w:p w:rsidR="00B17D80" w:rsidRDefault="00B17D80" w:rsidP="00B17D80">
      <w:r>
        <w:t xml:space="preserve">TERMINAL RESPONSE: </w:t>
      </w:r>
      <w:smartTag w:uri="urn:schemas-microsoft-com:office:smarttags" w:element="place">
        <w:smartTag w:uri="urn:schemas-microsoft-com:office:smarttags" w:element="City">
          <w:r>
            <w:t>POWER</w:t>
          </w:r>
        </w:smartTag>
        <w:r>
          <w:t xml:space="preserve"> </w:t>
        </w:r>
        <w:smartTag w:uri="urn:schemas-microsoft-com:office:smarttags" w:element="State">
          <w:r>
            <w:t>ON</w:t>
          </w:r>
        </w:smartTag>
      </w:smartTag>
      <w:r>
        <w:t xml:space="preserve"> CARD 2.1.1</w:t>
      </w:r>
    </w:p>
    <w:p w:rsidR="00B17D80" w:rsidRDefault="00B17D80" w:rsidP="00B17D80">
      <w:pPr>
        <w:keepNext/>
        <w:keepLines/>
      </w:pPr>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POWER ON CARD</w:t>
      </w:r>
    </w:p>
    <w:p w:rsidR="00B17D80" w:rsidRPr="00F51EF9" w:rsidRDefault="00B17D80" w:rsidP="00B17D80">
      <w:pPr>
        <w:pStyle w:val="EW"/>
        <w:tabs>
          <w:tab w:val="left" w:pos="851"/>
        </w:tabs>
        <w:ind w:left="2835" w:hanging="2551"/>
      </w:pPr>
      <w:r>
        <w:tab/>
      </w:r>
      <w:r w:rsidRPr="00F51EF9">
        <w:t>Command qualifier:</w:t>
      </w:r>
      <w:r w:rsidRPr="00F51EF9">
        <w:tab/>
        <w:t>"00"</w:t>
      </w:r>
    </w:p>
    <w:p w:rsidR="00B17D80" w:rsidRPr="00F51EF9" w:rsidRDefault="00B17D80" w:rsidP="00B17D80">
      <w:pPr>
        <w:pStyle w:val="EW"/>
        <w:tabs>
          <w:tab w:val="left" w:pos="851"/>
        </w:tabs>
        <w:ind w:left="2835" w:hanging="2551"/>
      </w:pPr>
      <w:r w:rsidRPr="00F51EF9">
        <w:t>Device identities</w:t>
      </w:r>
    </w:p>
    <w:p w:rsidR="00B17D80" w:rsidRPr="00F51EF9" w:rsidRDefault="00B17D80" w:rsidP="00B17D80">
      <w:pPr>
        <w:pStyle w:val="EW"/>
        <w:tabs>
          <w:tab w:val="left" w:pos="851"/>
        </w:tabs>
        <w:ind w:left="2835" w:hanging="2551"/>
      </w:pPr>
      <w:r w:rsidRPr="00F51EF9">
        <w:tab/>
        <w:t>Source device:</w:t>
      </w:r>
      <w:r w:rsidRPr="00F51EF9">
        <w:tab/>
        <w:t>Card reader 0</w:t>
      </w:r>
    </w:p>
    <w:p w:rsidR="00B17D80" w:rsidRPr="00F51EF9" w:rsidRDefault="00B17D80" w:rsidP="00B17D80">
      <w:pPr>
        <w:pStyle w:val="EW"/>
        <w:tabs>
          <w:tab w:val="left" w:pos="851"/>
        </w:tabs>
        <w:ind w:left="2835" w:hanging="2551"/>
      </w:pPr>
      <w:r w:rsidRPr="00F51EF9">
        <w:tab/>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MultipleCard commands error</w:t>
      </w:r>
    </w:p>
    <w:p w:rsidR="00B17D80" w:rsidRDefault="00B17D80" w:rsidP="00B17D80">
      <w:pPr>
        <w:pStyle w:val="EX"/>
        <w:tabs>
          <w:tab w:val="left" w:pos="851"/>
        </w:tabs>
        <w:ind w:left="2835" w:hanging="2551"/>
      </w:pPr>
      <w:r>
        <w:tab/>
        <w:t>Additional Information:</w:t>
      </w:r>
      <w:r>
        <w:tab/>
        <w:t>Card reader removed or not present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27.22.4.19.2.5</w:t>
      </w:r>
      <w:r>
        <w:tab/>
        <w:t>Test requirement</w:t>
      </w:r>
    </w:p>
    <w:p w:rsidR="00B17D80" w:rsidRDefault="00B17D80" w:rsidP="00B17D80">
      <w:r>
        <w:t>The ME shall operate in the manner defined in expected sequence 2.1.</w:t>
      </w:r>
    </w:p>
    <w:p w:rsidR="00B17D80" w:rsidRDefault="00B17D80" w:rsidP="00B17D80">
      <w:pPr>
        <w:pStyle w:val="Heading4"/>
      </w:pPr>
      <w:bookmarkStart w:id="490" w:name="_Toc502363255"/>
      <w:bookmarkStart w:id="491" w:name="_Toc533173681"/>
      <w:bookmarkStart w:id="492" w:name="_Toc51834102"/>
      <w:r>
        <w:t>27.22.4.20</w:t>
      </w:r>
      <w:r>
        <w:tab/>
        <w:t>GET READER STATUS</w:t>
      </w:r>
      <w:bookmarkEnd w:id="490"/>
      <w:bookmarkEnd w:id="491"/>
      <w:bookmarkEnd w:id="492"/>
    </w:p>
    <w:p w:rsidR="00B17D80" w:rsidRDefault="00B17D80" w:rsidP="00B17D80">
      <w:pPr>
        <w:pStyle w:val="Heading5"/>
      </w:pPr>
      <w:bookmarkStart w:id="493" w:name="_Toc502363256"/>
      <w:bookmarkStart w:id="494" w:name="_Toc533173682"/>
      <w:bookmarkStart w:id="495" w:name="_Toc51834103"/>
      <w:r>
        <w:t>27.22.4.20.1</w:t>
      </w:r>
      <w:r>
        <w:tab/>
        <w:t>GET READER STATUS (normal)</w:t>
      </w:r>
      <w:bookmarkEnd w:id="493"/>
      <w:bookmarkEnd w:id="494"/>
      <w:bookmarkEnd w:id="495"/>
    </w:p>
    <w:p w:rsidR="00B17D80" w:rsidRDefault="00B17D80" w:rsidP="00B17D80">
      <w:pPr>
        <w:pStyle w:val="H6"/>
      </w:pPr>
      <w:r>
        <w:t>27.22.4.20.1.1</w:t>
      </w:r>
      <w:r>
        <w:tab/>
        <w:t>Definition and applicability</w:t>
      </w:r>
    </w:p>
    <w:p w:rsidR="00B17D80" w:rsidRDefault="00B17D80" w:rsidP="00B17D80">
      <w:r>
        <w:t>See clause 3.2.2.</w:t>
      </w:r>
    </w:p>
    <w:p w:rsidR="00B17D80" w:rsidRDefault="00B17D80" w:rsidP="00B17D80">
      <w:pPr>
        <w:pStyle w:val="H6"/>
      </w:pPr>
      <w:r>
        <w:t>27.22.4.20.1.2</w:t>
      </w:r>
      <w:r>
        <w:tab/>
        <w:t>Conformance requirement</w:t>
      </w:r>
    </w:p>
    <w:p w:rsidR="00B17D80" w:rsidRDefault="00B17D80" w:rsidP="00B17D80">
      <w:r>
        <w:t>The ME shall support the Proactive SIM: Get Card Reader Status facility as defined in:</w:t>
      </w:r>
    </w:p>
    <w:p w:rsidR="00B17D80" w:rsidRDefault="00B17D80" w:rsidP="00B17D80">
      <w:pPr>
        <w:pStyle w:val="B1"/>
      </w:pPr>
      <w:r>
        <w:t>-</w:t>
      </w:r>
      <w:r>
        <w:tab/>
        <w:t>TS 11.14 [15] clause 6.1, clause 5.2, clause 6.4.20, clause 6.6.20, clause 6.8, clause 12.6, clause 12.7, clause 12.33, clause 12.57 and annex H.</w:t>
      </w:r>
    </w:p>
    <w:p w:rsidR="00B17D80" w:rsidRDefault="00B17D80" w:rsidP="00B17D80">
      <w:r>
        <w:t>Additionally the ME shall support multiple card operation as defined in:</w:t>
      </w:r>
    </w:p>
    <w:p w:rsidR="00B17D80" w:rsidRDefault="00B17D80" w:rsidP="00B17D80">
      <w:pPr>
        <w:pStyle w:val="B1"/>
      </w:pPr>
      <w:r>
        <w:t>-</w:t>
      </w:r>
      <w:r>
        <w:tab/>
        <w:t>TS 11.14 [15] clause 6.4.19, clause 6.6.19, clause 6.4.18 and clause 6.6.18.</w:t>
      </w:r>
    </w:p>
    <w:p w:rsidR="00B17D80" w:rsidRDefault="00B17D80" w:rsidP="00B17D80">
      <w:pPr>
        <w:pStyle w:val="H6"/>
      </w:pPr>
      <w:r>
        <w:t>27.22.4.20.1.3</w:t>
      </w:r>
      <w:r>
        <w:tab/>
        <w:t>Test purpose</w:t>
      </w:r>
    </w:p>
    <w:p w:rsidR="00B17D80" w:rsidRDefault="00B17D80" w:rsidP="00B17D80">
      <w:r>
        <w:t>To verify that the ME sends starts a session with the additional card identified in the GET CARD READER STATUS proactive SIM command, and successfully returns information about all interfaces to additional card reader(s) in the TERMINAL RESPONSE command send to the SIM.</w:t>
      </w:r>
    </w:p>
    <w:p w:rsidR="00B17D80" w:rsidRDefault="00B17D80" w:rsidP="00B17D80">
      <w:r>
        <w:lastRenderedPageBreak/>
        <w:t>The ME-Manufacturer can assign the card reader identifier from 0 to 7.</w:t>
      </w:r>
    </w:p>
    <w:p w:rsidR="00B17D80" w:rsidRDefault="00B17D80" w:rsidP="00B17D80">
      <w:r>
        <w:t>This test applies for MEs with only one additional card reader.</w:t>
      </w:r>
    </w:p>
    <w:p w:rsidR="00B17D80" w:rsidRDefault="00B17D80" w:rsidP="00B17D80">
      <w:r>
        <w:t>In this particular case the card reader identifier 1 is chosen.</w:t>
      </w:r>
    </w:p>
    <w:p w:rsidR="00B17D80" w:rsidRDefault="00B17D80" w:rsidP="00B17D80">
      <w:r>
        <w:t>In this test case the second SIM-Simulator (SIM2) shall response with the ATR "3B 00".</w:t>
      </w:r>
    </w:p>
    <w:p w:rsidR="00B17D80" w:rsidRDefault="00B17D80" w:rsidP="00B17D80">
      <w:pPr>
        <w:pStyle w:val="H6"/>
      </w:pPr>
      <w:r>
        <w:t>27.22.4.20.1.4</w:t>
      </w:r>
      <w:r>
        <w:tab/>
        <w:t>Method of test</w:t>
      </w:r>
    </w:p>
    <w:p w:rsidR="00B17D80" w:rsidRDefault="00B17D80" w:rsidP="00B17D80">
      <w:pPr>
        <w:pStyle w:val="H6"/>
      </w:pPr>
      <w:r>
        <w:t>27.22.4.20.1.4.1</w:t>
      </w:r>
      <w:r>
        <w:tab/>
        <w:t>Initial conditions</w:t>
      </w:r>
    </w:p>
    <w:p w:rsidR="00B17D80" w:rsidRDefault="00B17D80" w:rsidP="00B17D80">
      <w:r>
        <w:t>The ME shall support the Proactive SIM: Get Card Reader Status (Card Reader Status) facility. The ME is connected to the SIM Simulator.</w:t>
      </w:r>
    </w:p>
    <w:p w:rsidR="00B17D80" w:rsidRDefault="00B17D80" w:rsidP="00B17D80">
      <w:r>
        <w:t>The ME card reader is connected to the second SIM Simulator (SIM2). Instead of  the second SIM Simulator a card with  different parameters may be used as SIM2 to execute these tests. In this case the SIM Simulator shall take into account the corresponding response data.</w:t>
      </w:r>
    </w:p>
    <w:p w:rsidR="00B17D80" w:rsidRDefault="00B17D80" w:rsidP="00B17D80">
      <w:r>
        <w:t>The elementary files are coded as SIM Application Toolkit default.</w:t>
      </w:r>
    </w:p>
    <w:p w:rsidR="00B17D80" w:rsidRDefault="00B17D80" w:rsidP="00B17D80">
      <w:r>
        <w:t>Prior to this test the ME shall have been powered on and performed the PROFILE DOWNLOAD procedure.</w:t>
      </w:r>
    </w:p>
    <w:p w:rsidR="00B17D80" w:rsidRDefault="00B17D80" w:rsidP="00B17D80">
      <w:r>
        <w:t>If the ME supports a detachable card reader, the card reader shall be attached to the ME.</w:t>
      </w:r>
    </w:p>
    <w:p w:rsidR="00B17D80" w:rsidRDefault="00B17D80" w:rsidP="00B17D80">
      <w:r>
        <w:t>Prior to this test the ME shall have powered on the second SIM Simulator (SIM2).</w:t>
      </w:r>
    </w:p>
    <w:p w:rsidR="00B17D80" w:rsidRDefault="00B17D80" w:rsidP="00B17D80">
      <w:pPr>
        <w:pStyle w:val="H6"/>
      </w:pPr>
      <w:r>
        <w:t>27.22.4.20.1.4.2</w:t>
      </w:r>
      <w:r>
        <w:tab/>
        <w:t>Procedure</w:t>
      </w:r>
    </w:p>
    <w:p w:rsidR="00B17D80" w:rsidRDefault="00B17D80" w:rsidP="00B17D80">
      <w:pPr>
        <w:keepNext/>
        <w:rPr>
          <w:b/>
        </w:rPr>
      </w:pPr>
      <w:r>
        <w:rPr>
          <w:b/>
        </w:rPr>
        <w:t>Expected Sequence 1.1 (GET CARD READER STATUS, card reader 1, card inserted, card powered)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152"/>
        <w:gridCol w:w="3524"/>
        <w:gridCol w:w="3145"/>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1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524"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145"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1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524" w:type="dxa"/>
            <w:tcBorders>
              <w:top w:val="single" w:sz="6" w:space="0" w:color="auto"/>
              <w:left w:val="single" w:sz="6" w:space="0" w:color="auto"/>
              <w:right w:val="single" w:sz="6" w:space="0" w:color="auto"/>
            </w:tcBorders>
          </w:tcPr>
          <w:p w:rsidR="00B17D80" w:rsidRDefault="00B17D80" w:rsidP="007B59FD">
            <w:pPr>
              <w:pStyle w:val="TAL"/>
            </w:pPr>
            <w:r>
              <w:t>PROACTIVE COMMAND PENDING: POWER ON CARD 1.1.1</w:t>
            </w:r>
          </w:p>
        </w:tc>
        <w:tc>
          <w:tcPr>
            <w:tcW w:w="314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524" w:type="dxa"/>
            <w:tcBorders>
              <w:left w:val="single" w:sz="6" w:space="0" w:color="auto"/>
              <w:right w:val="single" w:sz="6" w:space="0" w:color="auto"/>
            </w:tcBorders>
          </w:tcPr>
          <w:p w:rsidR="00B17D80" w:rsidRDefault="00B17D80" w:rsidP="007B59FD">
            <w:pPr>
              <w:pStyle w:val="TAL"/>
            </w:pPr>
            <w:r>
              <w:t>FETCH</w:t>
            </w:r>
          </w:p>
        </w:tc>
        <w:tc>
          <w:tcPr>
            <w:tcW w:w="314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524" w:type="dxa"/>
            <w:tcBorders>
              <w:left w:val="single" w:sz="6" w:space="0" w:color="auto"/>
              <w:right w:val="single" w:sz="6" w:space="0" w:color="auto"/>
            </w:tcBorders>
          </w:tcPr>
          <w:p w:rsidR="00B17D80" w:rsidRDefault="00B17D80" w:rsidP="007B59FD">
            <w:pPr>
              <w:pStyle w:val="TAL"/>
            </w:pPr>
            <w:r>
              <w:t>PROACTIVE COMMAND: POWER  ON CARD 1.1.1</w:t>
            </w:r>
          </w:p>
        </w:tc>
        <w:tc>
          <w:tcPr>
            <w:tcW w:w="3145" w:type="dxa"/>
            <w:tcBorders>
              <w:left w:val="single" w:sz="6" w:space="0" w:color="auto"/>
              <w:right w:val="single" w:sz="6" w:space="0" w:color="auto"/>
            </w:tcBorders>
          </w:tcPr>
          <w:p w:rsidR="00B17D80" w:rsidRDefault="00B17D80" w:rsidP="007B59FD">
            <w:pPr>
              <w:pStyle w:val="TAL"/>
            </w:pPr>
            <w:r>
              <w:t>[Power on card reader 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SIM2</w:t>
            </w:r>
          </w:p>
        </w:tc>
        <w:tc>
          <w:tcPr>
            <w:tcW w:w="3524" w:type="dxa"/>
            <w:tcBorders>
              <w:left w:val="single" w:sz="6" w:space="0" w:color="auto"/>
              <w:right w:val="single" w:sz="6" w:space="0" w:color="auto"/>
            </w:tcBorders>
          </w:tcPr>
          <w:p w:rsidR="00B17D80" w:rsidRDefault="00B17D80" w:rsidP="007B59FD">
            <w:pPr>
              <w:pStyle w:val="TAL"/>
            </w:pPr>
            <w:r>
              <w:t>RESET CARD</w:t>
            </w:r>
          </w:p>
        </w:tc>
        <w:tc>
          <w:tcPr>
            <w:tcW w:w="3145" w:type="dxa"/>
            <w:tcBorders>
              <w:left w:val="single" w:sz="6" w:space="0" w:color="auto"/>
              <w:right w:val="single" w:sz="6" w:space="0" w:color="auto"/>
            </w:tcBorders>
          </w:tcPr>
          <w:p w:rsidR="00B17D80" w:rsidRDefault="00B17D80" w:rsidP="007B59FD">
            <w:pPr>
              <w:pStyle w:val="TAL"/>
            </w:pPr>
            <w:r>
              <w:t>[Perform electrical initialization]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152" w:type="dxa"/>
            <w:tcBorders>
              <w:left w:val="single" w:sz="6" w:space="0" w:color="auto"/>
              <w:right w:val="single" w:sz="6" w:space="0" w:color="auto"/>
            </w:tcBorders>
          </w:tcPr>
          <w:p w:rsidR="00B17D80" w:rsidRDefault="00B17D80" w:rsidP="007B59FD">
            <w:pPr>
              <w:pStyle w:val="TAC"/>
            </w:pPr>
            <w:r>
              <w:t xml:space="preserve">SIM2 </w:t>
            </w:r>
            <w:r>
              <w:sym w:font="Symbol" w:char="F0AE"/>
            </w:r>
            <w:r>
              <w:t xml:space="preserve"> ME</w:t>
            </w:r>
          </w:p>
        </w:tc>
        <w:tc>
          <w:tcPr>
            <w:tcW w:w="3524" w:type="dxa"/>
            <w:tcBorders>
              <w:left w:val="single" w:sz="6" w:space="0" w:color="auto"/>
              <w:right w:val="single" w:sz="6" w:space="0" w:color="auto"/>
            </w:tcBorders>
          </w:tcPr>
          <w:p w:rsidR="00B17D80" w:rsidRDefault="00B17D80" w:rsidP="007B59FD">
            <w:pPr>
              <w:pStyle w:val="TAL"/>
            </w:pPr>
            <w:r>
              <w:t>ANSWER TO RESET 1.1.1</w:t>
            </w:r>
          </w:p>
        </w:tc>
        <w:tc>
          <w:tcPr>
            <w:tcW w:w="3145" w:type="dxa"/>
            <w:tcBorders>
              <w:left w:val="single" w:sz="6" w:space="0" w:color="auto"/>
              <w:right w:val="single" w:sz="6" w:space="0" w:color="auto"/>
            </w:tcBorders>
          </w:tcPr>
          <w:p w:rsidR="00B17D80" w:rsidRDefault="00B17D80" w:rsidP="007B59FD">
            <w:pPr>
              <w:pStyle w:val="TAL"/>
            </w:pPr>
            <w:r>
              <w:t>[ATR]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524" w:type="dxa"/>
            <w:tcBorders>
              <w:left w:val="single" w:sz="6" w:space="0" w:color="auto"/>
              <w:right w:val="single" w:sz="6" w:space="0" w:color="auto"/>
            </w:tcBorders>
          </w:tcPr>
          <w:p w:rsidR="00B17D80" w:rsidRDefault="00B17D80" w:rsidP="007B59FD">
            <w:pPr>
              <w:pStyle w:val="TAL"/>
            </w:pPr>
            <w:r>
              <w:t>TERMINAL RESPONSE: POWER ON CARD 1.1.1</w:t>
            </w:r>
          </w:p>
        </w:tc>
        <w:tc>
          <w:tcPr>
            <w:tcW w:w="3145" w:type="dxa"/>
            <w:tcBorders>
              <w:left w:val="single" w:sz="6" w:space="0" w:color="auto"/>
              <w:right w:val="single" w:sz="6" w:space="0" w:color="auto"/>
            </w:tcBorders>
          </w:tcPr>
          <w:p w:rsidR="00B17D80" w:rsidRDefault="00B17D80" w:rsidP="007B59FD">
            <w:pPr>
              <w:pStyle w:val="TAL"/>
            </w:pPr>
            <w:r>
              <w:t>[ATR]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524" w:type="dxa"/>
            <w:tcBorders>
              <w:left w:val="single" w:sz="6" w:space="0" w:color="auto"/>
              <w:right w:val="single" w:sz="6" w:space="0" w:color="auto"/>
            </w:tcBorders>
          </w:tcPr>
          <w:p w:rsidR="00B17D80" w:rsidRDefault="00B17D80" w:rsidP="007B59FD">
            <w:pPr>
              <w:pStyle w:val="TAL"/>
            </w:pPr>
            <w:r>
              <w:t>PROACTIVE COMMAND PENDING: GET CARD READER STATUS 1.1.1</w:t>
            </w:r>
          </w:p>
        </w:tc>
        <w:tc>
          <w:tcPr>
            <w:tcW w:w="314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524" w:type="dxa"/>
            <w:tcBorders>
              <w:left w:val="single" w:sz="6" w:space="0" w:color="auto"/>
              <w:right w:val="single" w:sz="6" w:space="0" w:color="auto"/>
            </w:tcBorders>
          </w:tcPr>
          <w:p w:rsidR="00B17D80" w:rsidRDefault="00B17D80" w:rsidP="007B59FD">
            <w:pPr>
              <w:pStyle w:val="TAL"/>
            </w:pPr>
            <w:r>
              <w:t>FETCH</w:t>
            </w:r>
          </w:p>
        </w:tc>
        <w:tc>
          <w:tcPr>
            <w:tcW w:w="3145"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524" w:type="dxa"/>
            <w:tcBorders>
              <w:left w:val="single" w:sz="6" w:space="0" w:color="auto"/>
              <w:right w:val="single" w:sz="6" w:space="0" w:color="auto"/>
            </w:tcBorders>
          </w:tcPr>
          <w:p w:rsidR="00B17D80" w:rsidRDefault="00B17D80" w:rsidP="007B59FD">
            <w:pPr>
              <w:pStyle w:val="TAL"/>
            </w:pPr>
            <w:r>
              <w:t>PROACTIVE COMMAND: GET CARD READER STATUS 1.1.1</w:t>
            </w:r>
          </w:p>
        </w:tc>
        <w:tc>
          <w:tcPr>
            <w:tcW w:w="3145" w:type="dxa"/>
            <w:tcBorders>
              <w:left w:val="single" w:sz="6" w:space="0" w:color="auto"/>
              <w:right w:val="single" w:sz="6" w:space="0" w:color="auto"/>
            </w:tcBorders>
          </w:tcPr>
          <w:p w:rsidR="00B17D80" w:rsidRDefault="00B17D80" w:rsidP="007B59FD">
            <w:pPr>
              <w:pStyle w:val="TAL"/>
            </w:pPr>
            <w:r>
              <w:t>[Get Card Reader Status]</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10</w:t>
            </w:r>
          </w:p>
        </w:tc>
        <w:tc>
          <w:tcPr>
            <w:tcW w:w="11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524" w:type="dxa"/>
            <w:tcBorders>
              <w:left w:val="single" w:sz="6" w:space="0" w:color="auto"/>
              <w:bottom w:val="single" w:sz="4" w:space="0" w:color="auto"/>
              <w:right w:val="single" w:sz="6" w:space="0" w:color="auto"/>
            </w:tcBorders>
          </w:tcPr>
          <w:p w:rsidR="00B17D80" w:rsidRDefault="00B17D80" w:rsidP="007B59FD">
            <w:pPr>
              <w:pStyle w:val="TAL"/>
            </w:pPr>
            <w:r>
              <w:t>TERMINAL RESPONSE: GET CARD READER STATUS 1.1.1a</w:t>
            </w:r>
          </w:p>
          <w:p w:rsidR="00B17D80" w:rsidRDefault="00B17D80" w:rsidP="007B59FD">
            <w:pPr>
              <w:pStyle w:val="TAL"/>
            </w:pPr>
            <w:r>
              <w:t>Or</w:t>
            </w:r>
          </w:p>
          <w:p w:rsidR="00B17D80" w:rsidRDefault="00B17D80" w:rsidP="007B59FD">
            <w:pPr>
              <w:pStyle w:val="TAL"/>
            </w:pPr>
            <w:r>
              <w:t>TERMINAL RESPONSE: GET CARD READER STATUS 1.1.1b</w:t>
            </w:r>
          </w:p>
          <w:p w:rsidR="00B17D80" w:rsidRDefault="00B17D80" w:rsidP="007B59FD">
            <w:pPr>
              <w:pStyle w:val="TAL"/>
            </w:pPr>
            <w:r>
              <w:t>or</w:t>
            </w:r>
          </w:p>
          <w:p w:rsidR="00B17D80" w:rsidRDefault="00B17D80" w:rsidP="007B59FD">
            <w:pPr>
              <w:pStyle w:val="TAL"/>
            </w:pPr>
            <w:r>
              <w:t xml:space="preserve"> TERMINAL RESPONSE: GET CARD READER STATUS 1.1.1c</w:t>
            </w:r>
          </w:p>
          <w:p w:rsidR="00B17D80" w:rsidRDefault="00B17D80" w:rsidP="007B59FD">
            <w:pPr>
              <w:pStyle w:val="TAL"/>
            </w:pPr>
            <w:r>
              <w:t>or</w:t>
            </w:r>
          </w:p>
          <w:p w:rsidR="00B17D80" w:rsidRDefault="00B17D80" w:rsidP="007B59FD">
            <w:pPr>
              <w:pStyle w:val="TAL"/>
            </w:pPr>
            <w:r>
              <w:t>TERMINAL RESPONSE: GET CARD READER STATUS 1.1.1d</w:t>
            </w:r>
          </w:p>
        </w:tc>
        <w:tc>
          <w:tcPr>
            <w:tcW w:w="3145" w:type="dxa"/>
            <w:tcBorders>
              <w:left w:val="single" w:sz="6" w:space="0" w:color="auto"/>
              <w:bottom w:val="single" w:sz="4" w:space="0" w:color="auto"/>
              <w:right w:val="single" w:sz="6" w:space="0" w:color="auto"/>
            </w:tcBorders>
          </w:tcPr>
          <w:p w:rsidR="00B17D80" w:rsidRDefault="00B17D80" w:rsidP="007B59FD">
            <w:pPr>
              <w:pStyle w:val="TAL"/>
            </w:pPr>
            <w:r>
              <w:t>[Successful]</w:t>
            </w:r>
          </w:p>
          <w:p w:rsidR="00B17D80" w:rsidRDefault="00B17D80" w:rsidP="007B59FD">
            <w:pPr>
              <w:pStyle w:val="TAL"/>
            </w:pPr>
          </w:p>
          <w:p w:rsidR="00B17D80" w:rsidRDefault="00B17D80" w:rsidP="007B59FD">
            <w:pPr>
              <w:pStyle w:val="TAL"/>
            </w:pPr>
          </w:p>
          <w:p w:rsidR="00B17D80" w:rsidRDefault="00B17D80" w:rsidP="007B59FD">
            <w:pPr>
              <w:pStyle w:val="TAL"/>
            </w:pPr>
            <w:r>
              <w:t>[Successful]</w:t>
            </w:r>
          </w:p>
          <w:p w:rsidR="00B17D80" w:rsidRDefault="00B17D80" w:rsidP="007B59FD">
            <w:pPr>
              <w:pStyle w:val="TAL"/>
            </w:pPr>
          </w:p>
          <w:p w:rsidR="00B17D80" w:rsidRDefault="00B17D80" w:rsidP="007B59FD">
            <w:pPr>
              <w:pStyle w:val="TAL"/>
            </w:pPr>
          </w:p>
          <w:p w:rsidR="00B17D80" w:rsidRDefault="00B17D80" w:rsidP="007B59FD">
            <w:pPr>
              <w:pStyle w:val="TAL"/>
            </w:pPr>
            <w:r>
              <w:t>[Successful]</w:t>
            </w:r>
          </w:p>
          <w:p w:rsidR="00B17D80" w:rsidRDefault="00B17D80" w:rsidP="007B59FD">
            <w:pPr>
              <w:pStyle w:val="TAL"/>
            </w:pPr>
          </w:p>
          <w:p w:rsidR="00B17D80" w:rsidRDefault="00B17D80" w:rsidP="007B59FD">
            <w:pPr>
              <w:pStyle w:val="TAL"/>
            </w:pPr>
          </w:p>
          <w:p w:rsidR="00B17D80" w:rsidRDefault="00B17D80" w:rsidP="007B59FD">
            <w:pPr>
              <w:pStyle w:val="TAL"/>
            </w:pPr>
          </w:p>
          <w:p w:rsidR="00B17D80" w:rsidRDefault="00B17D80" w:rsidP="007B59FD">
            <w:pPr>
              <w:pStyle w:val="TAL"/>
            </w:pPr>
            <w:r>
              <w:t>[Successful]</w:t>
            </w:r>
          </w:p>
        </w:tc>
      </w:tr>
    </w:tbl>
    <w:p w:rsidR="00B17D80" w:rsidRDefault="00B17D80" w:rsidP="00B17D80">
      <w:pPr>
        <w:pStyle w:val="FP"/>
      </w:pPr>
    </w:p>
    <w:p w:rsidR="00B17D80" w:rsidRDefault="00B17D80" w:rsidP="00B17D80">
      <w:r>
        <w:t>PROACTIVE COMMAND: POWER ON CARD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POWER ON CARD</w:t>
      </w:r>
    </w:p>
    <w:p w:rsidR="00B17D80" w:rsidRDefault="00B17D80" w:rsidP="00B17D80">
      <w:pPr>
        <w:pStyle w:val="EW"/>
        <w:tabs>
          <w:tab w:val="left" w:pos="851"/>
        </w:tabs>
        <w:ind w:left="2835" w:hanging="2551"/>
        <w:rPr>
          <w:lang w:val="fr-FR"/>
        </w:rPr>
      </w:pPr>
      <w:r>
        <w:lastRenderedPageBreak/>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X"/>
        <w:tabs>
          <w:tab w:val="left" w:pos="851"/>
        </w:tabs>
        <w:ind w:left="2835" w:hanging="2551"/>
        <w:rPr>
          <w:lang w:val="fr-FR"/>
        </w:rPr>
      </w:pPr>
      <w:r>
        <w:rPr>
          <w:lang w:val="fr-FR"/>
        </w:rPr>
        <w:tab/>
        <w:t>Destination device:</w:t>
      </w:r>
      <w:r>
        <w:rPr>
          <w:lang w:val="fr-FR"/>
        </w:rPr>
        <w:tab/>
        <w:t>Card reader 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r>
    </w:tbl>
    <w:p w:rsidR="00B17D80" w:rsidRDefault="00B17D80" w:rsidP="00B17D80">
      <w:pPr>
        <w:pStyle w:val="FP"/>
      </w:pPr>
    </w:p>
    <w:p w:rsidR="00B17D80" w:rsidRDefault="00B17D80" w:rsidP="00B17D80">
      <w:r>
        <w:t>ANSWER TO RESET 1.1.1</w:t>
      </w:r>
    </w:p>
    <w:p w:rsidR="00B17D80" w:rsidRDefault="00B17D80" w:rsidP="00B17D80">
      <w:r>
        <w:t>Logically:</w:t>
      </w:r>
    </w:p>
    <w:p w:rsidR="00B17D80" w:rsidRDefault="00B17D80" w:rsidP="00B17D80">
      <w:pPr>
        <w:pStyle w:val="EW"/>
        <w:tabs>
          <w:tab w:val="left" w:pos="851"/>
        </w:tabs>
        <w:ind w:left="2835" w:hanging="2551"/>
      </w:pPr>
      <w:r>
        <w:t>TS (Initial character):</w:t>
      </w:r>
      <w:r>
        <w:tab/>
        <w:t>'3B'</w:t>
      </w:r>
    </w:p>
    <w:p w:rsidR="00B17D80" w:rsidRDefault="00B17D80" w:rsidP="00B17D80">
      <w:pPr>
        <w:pStyle w:val="EX"/>
        <w:tabs>
          <w:tab w:val="left" w:pos="851"/>
        </w:tabs>
        <w:ind w:left="2835" w:hanging="2551"/>
        <w:rPr>
          <w:lang w:val="fr-FR"/>
        </w:rPr>
      </w:pPr>
      <w:r>
        <w:rPr>
          <w:lang w:val="fr-FR"/>
        </w:rPr>
        <w:t>T0 (Format character):</w:t>
      </w:r>
      <w:r>
        <w:rPr>
          <w:lang w:val="fr-FR"/>
        </w:rPr>
        <w:tab/>
        <w:t>'00'</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POWER ON CARD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rPr>
          <w:lang w:val="fr-FR"/>
        </w:rPr>
      </w:pPr>
      <w:r>
        <w:tab/>
      </w:r>
      <w:r w:rsidRPr="00F51EF9">
        <w:rPr>
          <w:lang w:val="fr-FR"/>
        </w:rPr>
        <w:t>Command type:</w:t>
      </w:r>
      <w:r w:rsidRPr="00F51EF9">
        <w:rPr>
          <w:lang w:val="fr-FR"/>
        </w:rPr>
        <w:tab/>
        <w:t>POWER ON CARD</w:t>
      </w:r>
    </w:p>
    <w:p w:rsidR="00B17D80" w:rsidRDefault="00B17D80" w:rsidP="00B17D80">
      <w:pPr>
        <w:pStyle w:val="EW"/>
        <w:tabs>
          <w:tab w:val="left" w:pos="851"/>
        </w:tabs>
        <w:ind w:left="2835" w:hanging="2551"/>
        <w:rPr>
          <w:lang w:val="fr-FR"/>
        </w:rPr>
      </w:pPr>
      <w:r w:rsidRPr="00F51EF9">
        <w:rPr>
          <w:lang w:val="fr-FR"/>
        </w:rP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324C44" w:rsidRDefault="00B17D80" w:rsidP="00B17D80">
      <w:pPr>
        <w:pStyle w:val="EW"/>
        <w:tabs>
          <w:tab w:val="left" w:pos="851"/>
        </w:tabs>
        <w:ind w:left="2835" w:hanging="2551"/>
        <w:rPr>
          <w:lang w:val="fr-FR"/>
        </w:rPr>
      </w:pPr>
      <w:r>
        <w:rPr>
          <w:lang w:val="fr-FR"/>
        </w:rPr>
        <w:tab/>
      </w:r>
      <w:r w:rsidRPr="00324C44">
        <w:rPr>
          <w:lang w:val="fr-FR"/>
        </w:rPr>
        <w:t>Destination device:</w:t>
      </w:r>
      <w:r w:rsidRPr="00324C44">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Card ATR</w:t>
      </w:r>
    </w:p>
    <w:p w:rsidR="00B17D80" w:rsidRDefault="00B17D80" w:rsidP="00B17D80">
      <w:pPr>
        <w:pStyle w:val="EW"/>
        <w:tabs>
          <w:tab w:val="left" w:pos="851"/>
        </w:tabs>
        <w:ind w:left="2835" w:hanging="2551"/>
      </w:pPr>
      <w:r>
        <w:tab/>
        <w:t>TS (Initial character):</w:t>
      </w:r>
      <w:r>
        <w:tab/>
        <w:t>'3B'</w:t>
      </w:r>
    </w:p>
    <w:p w:rsidR="00B17D80" w:rsidRDefault="00B17D80" w:rsidP="00B17D80">
      <w:pPr>
        <w:pStyle w:val="EX"/>
        <w:tabs>
          <w:tab w:val="left" w:pos="851"/>
        </w:tabs>
        <w:ind w:left="2835" w:hanging="2551"/>
        <w:rPr>
          <w:lang w:val="fr-FR"/>
        </w:rPr>
      </w:pPr>
      <w:r>
        <w:tab/>
      </w:r>
      <w:r>
        <w:rPr>
          <w:lang w:val="fr-FR"/>
        </w:rPr>
        <w:t>T0 (Format character):</w:t>
      </w:r>
      <w:r>
        <w:rPr>
          <w:lang w:val="fr-FR"/>
        </w:rPr>
        <w:tab/>
        <w:t>'00'</w:t>
      </w:r>
    </w:p>
    <w:p w:rsidR="00B17D80" w:rsidRDefault="00B17D80" w:rsidP="00B17D80">
      <w:pPr>
        <w:keepNext/>
        <w:rPr>
          <w:lang w:val="fr-FR"/>
        </w:rPr>
      </w:pPr>
      <w:r w:rsidRPr="00F51EF9">
        <w:rPr>
          <w:lang w:val="fr-FR"/>
        </w:rPr>
        <w:t>Coding:</w:t>
      </w:r>
    </w:p>
    <w:p w:rsidR="00B17D80" w:rsidRPr="002D6E8C" w:rsidRDefault="00B17D80" w:rsidP="00B17D80">
      <w:pPr>
        <w:pStyle w:val="TH"/>
        <w:spacing w:before="0" w:after="0"/>
        <w:rPr>
          <w:sz w:val="12"/>
          <w:szCs w:val="12"/>
          <w:lang w:val="fr-FR"/>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GET CARD READER STATUS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CARD READER STATUS</w:t>
      </w:r>
    </w:p>
    <w:p w:rsidR="00B17D80" w:rsidRPr="00F51EF9" w:rsidRDefault="00B17D80" w:rsidP="00B17D80">
      <w:pPr>
        <w:pStyle w:val="EW"/>
        <w:tabs>
          <w:tab w:val="left" w:pos="851"/>
        </w:tabs>
        <w:ind w:left="2835" w:hanging="2551"/>
        <w:rPr>
          <w:lang w:val="fr-FR"/>
        </w:rPr>
      </w:pPr>
      <w:r>
        <w:tab/>
      </w:r>
      <w:r w:rsidRPr="00F51EF9">
        <w:rPr>
          <w:lang w:val="fr-FR"/>
        </w:rPr>
        <w:t>Command qualifier:</w:t>
      </w:r>
      <w:r w:rsidRPr="00F51EF9">
        <w:rPr>
          <w:lang w:val="fr-FR"/>
        </w:rP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X"/>
        <w:tabs>
          <w:tab w:val="left" w:pos="851"/>
        </w:tabs>
        <w:ind w:left="2835" w:hanging="2551"/>
        <w:rPr>
          <w:lang w:val="fr-FR"/>
        </w:rPr>
      </w:pPr>
      <w:r>
        <w:rPr>
          <w:lang w:val="fr-FR"/>
        </w:rPr>
        <w:tab/>
        <w:t>Destination device:</w:t>
      </w:r>
      <w:r>
        <w:rPr>
          <w:lang w:val="fr-FR"/>
        </w:rPr>
        <w:tab/>
        <w:t>ME</w:t>
      </w:r>
    </w:p>
    <w:p w:rsidR="00B17D80" w:rsidRDefault="00B17D80" w:rsidP="00B17D80">
      <w:pPr>
        <w:keepNext/>
        <w:rPr>
          <w:lang w:val="fr-FR"/>
        </w:rPr>
      </w:pPr>
      <w:r>
        <w:rPr>
          <w:lang w:val="fr-FR"/>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bl>
    <w:p w:rsidR="00B17D80" w:rsidRDefault="00B17D80" w:rsidP="00B17D80">
      <w:pPr>
        <w:pStyle w:val="FP"/>
      </w:pPr>
    </w:p>
    <w:p w:rsidR="00B17D80" w:rsidRDefault="00B17D80" w:rsidP="00B17D80">
      <w:r>
        <w:t>TERMINAL RESPONSE: GET CARD READER STATUS 1.1.1a</w:t>
      </w:r>
    </w:p>
    <w:p w:rsidR="00B17D80" w:rsidRDefault="00B17D80" w:rsidP="00B17D80">
      <w:r>
        <w:t>Logically:</w:t>
      </w:r>
    </w:p>
    <w:p w:rsidR="00B17D80" w:rsidRDefault="00B17D80" w:rsidP="00B17D80">
      <w:pPr>
        <w:pStyle w:val="EW"/>
        <w:tabs>
          <w:tab w:val="left" w:pos="851"/>
        </w:tabs>
        <w:ind w:left="2835" w:hanging="2551"/>
      </w:pPr>
      <w:r>
        <w:lastRenderedPageBreak/>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CARD READER STATUS</w:t>
      </w:r>
    </w:p>
    <w:p w:rsidR="00B17D80" w:rsidRPr="00F51EF9" w:rsidRDefault="00B17D80" w:rsidP="00B17D80">
      <w:pPr>
        <w:pStyle w:val="EW"/>
        <w:tabs>
          <w:tab w:val="left" w:pos="851"/>
        </w:tabs>
        <w:ind w:left="2835" w:hanging="2551"/>
        <w:rPr>
          <w:lang w:val="fr-FR"/>
        </w:rPr>
      </w:pPr>
      <w:r>
        <w:tab/>
      </w:r>
      <w:r w:rsidRPr="00F51EF9">
        <w:rPr>
          <w:lang w:val="fr-FR"/>
        </w:rPr>
        <w:t>Command qualifier:</w:t>
      </w:r>
      <w:r w:rsidRPr="00F51EF9">
        <w:rPr>
          <w:lang w:val="fr-FR"/>
        </w:rP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keepNext/>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Card reader status</w:t>
      </w:r>
    </w:p>
    <w:p w:rsidR="00B17D80" w:rsidRDefault="00B17D80" w:rsidP="00B17D80">
      <w:pPr>
        <w:pStyle w:val="EW"/>
        <w:tabs>
          <w:tab w:val="left" w:pos="851"/>
        </w:tabs>
        <w:ind w:left="2835" w:hanging="2551"/>
      </w:pPr>
      <w:r>
        <w:tab/>
        <w:t>Identity of card reader:</w:t>
      </w:r>
      <w:r>
        <w:tab/>
        <w:t>'01'</w:t>
      </w:r>
    </w:p>
    <w:p w:rsidR="00B17D80" w:rsidRDefault="00B17D80" w:rsidP="00B17D80">
      <w:pPr>
        <w:pStyle w:val="EW"/>
        <w:tabs>
          <w:tab w:val="left" w:pos="851"/>
        </w:tabs>
        <w:ind w:left="2835" w:hanging="2551"/>
      </w:pPr>
      <w:r>
        <w:tab/>
        <w:t>Card reader removable:</w:t>
      </w:r>
      <w:r>
        <w:tab/>
        <w:t>'No'</w:t>
      </w:r>
    </w:p>
    <w:p w:rsidR="00B17D80" w:rsidRDefault="00B17D80" w:rsidP="00B17D80">
      <w:pPr>
        <w:pStyle w:val="EW"/>
        <w:tabs>
          <w:tab w:val="left" w:pos="851"/>
        </w:tabs>
        <w:ind w:left="2835" w:hanging="2551"/>
      </w:pPr>
      <w:r>
        <w:tab/>
        <w:t>Card reader present:</w:t>
      </w:r>
      <w:r>
        <w:tab/>
        <w:t>Yes</w:t>
      </w:r>
    </w:p>
    <w:p w:rsidR="00B17D80" w:rsidRDefault="00B17D80" w:rsidP="00B17D80">
      <w:pPr>
        <w:pStyle w:val="EW"/>
        <w:tabs>
          <w:tab w:val="left" w:pos="851"/>
        </w:tabs>
        <w:ind w:left="2835" w:hanging="2551"/>
      </w:pPr>
      <w:r>
        <w:tab/>
        <w:t>Card reader ID-1 size:</w:t>
      </w:r>
      <w:r>
        <w:tab/>
        <w:t>'Yes'</w:t>
      </w:r>
    </w:p>
    <w:p w:rsidR="00B17D80" w:rsidRDefault="00B17D80" w:rsidP="00B17D80">
      <w:pPr>
        <w:pStyle w:val="EW"/>
        <w:tabs>
          <w:tab w:val="left" w:pos="851"/>
        </w:tabs>
        <w:ind w:left="2835" w:hanging="2551"/>
      </w:pPr>
      <w:r>
        <w:tab/>
        <w:t>Card present in reader:</w:t>
      </w:r>
      <w:r>
        <w:tab/>
        <w:t>Yes</w:t>
      </w:r>
    </w:p>
    <w:p w:rsidR="00B17D80" w:rsidRDefault="00B17D80" w:rsidP="00B17D80">
      <w:pPr>
        <w:pStyle w:val="EX"/>
        <w:tabs>
          <w:tab w:val="left" w:pos="851"/>
        </w:tabs>
        <w:ind w:left="2835" w:hanging="2551"/>
      </w:pPr>
      <w:r>
        <w:tab/>
        <w:t>Card powered:</w:t>
      </w:r>
      <w:r>
        <w:tab/>
        <w:t>Yes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CARD READER STATUS 1.1.1b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CARD READER STATUS</w:t>
      </w:r>
    </w:p>
    <w:p w:rsidR="00B17D80" w:rsidRPr="00F51EF9" w:rsidRDefault="00B17D80" w:rsidP="00B17D80">
      <w:pPr>
        <w:pStyle w:val="EW"/>
        <w:tabs>
          <w:tab w:val="left" w:pos="851"/>
        </w:tabs>
        <w:ind w:left="2835" w:hanging="2551"/>
        <w:rPr>
          <w:lang w:val="fr-FR"/>
        </w:rPr>
      </w:pPr>
      <w:r>
        <w:tab/>
      </w:r>
      <w:r w:rsidRPr="00F51EF9">
        <w:rPr>
          <w:lang w:val="fr-FR"/>
        </w:rPr>
        <w:t>Command qualifier:</w:t>
      </w:r>
      <w:r w:rsidRPr="00F51EF9">
        <w:rPr>
          <w:lang w:val="fr-FR"/>
        </w:rP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Card reader status</w:t>
      </w:r>
    </w:p>
    <w:p w:rsidR="00B17D80" w:rsidRDefault="00B17D80" w:rsidP="00B17D80">
      <w:pPr>
        <w:pStyle w:val="EW"/>
        <w:tabs>
          <w:tab w:val="left" w:pos="851"/>
        </w:tabs>
        <w:ind w:left="2835" w:hanging="2551"/>
      </w:pPr>
      <w:r>
        <w:tab/>
        <w:t>Identity of card reader:</w:t>
      </w:r>
      <w:r>
        <w:tab/>
        <w:t>'01'</w:t>
      </w:r>
    </w:p>
    <w:p w:rsidR="00B17D80" w:rsidRDefault="00B17D80" w:rsidP="00B17D80">
      <w:pPr>
        <w:pStyle w:val="EW"/>
        <w:tabs>
          <w:tab w:val="left" w:pos="851"/>
        </w:tabs>
        <w:ind w:left="2835" w:hanging="2551"/>
      </w:pPr>
      <w:r>
        <w:tab/>
        <w:t>Card reader removable:</w:t>
      </w:r>
      <w:r>
        <w:tab/>
        <w:t>'No'</w:t>
      </w:r>
    </w:p>
    <w:p w:rsidR="00B17D80" w:rsidRDefault="00B17D80" w:rsidP="00B17D80">
      <w:pPr>
        <w:pStyle w:val="EW"/>
        <w:tabs>
          <w:tab w:val="left" w:pos="851"/>
        </w:tabs>
        <w:ind w:left="2835" w:hanging="2551"/>
      </w:pPr>
      <w:r>
        <w:tab/>
        <w:t>Card reader present:</w:t>
      </w:r>
      <w:r>
        <w:tab/>
        <w:t>Yes</w:t>
      </w:r>
    </w:p>
    <w:p w:rsidR="00B17D80" w:rsidRDefault="00B17D80" w:rsidP="00B17D80">
      <w:pPr>
        <w:pStyle w:val="EW"/>
        <w:tabs>
          <w:tab w:val="left" w:pos="851"/>
        </w:tabs>
        <w:ind w:left="2835" w:hanging="2551"/>
      </w:pPr>
      <w:r>
        <w:tab/>
        <w:t>Card reader ID-1 size:</w:t>
      </w:r>
      <w:r>
        <w:tab/>
        <w:t>'No'</w:t>
      </w:r>
    </w:p>
    <w:p w:rsidR="00B17D80" w:rsidRDefault="00B17D80" w:rsidP="00B17D80">
      <w:pPr>
        <w:pStyle w:val="EW"/>
        <w:tabs>
          <w:tab w:val="left" w:pos="851"/>
        </w:tabs>
        <w:ind w:left="2835" w:hanging="2551"/>
      </w:pPr>
      <w:r>
        <w:tab/>
        <w:t>Card present in reader:</w:t>
      </w:r>
      <w:r>
        <w:tab/>
        <w:t>Yes</w:t>
      </w:r>
    </w:p>
    <w:p w:rsidR="00B17D80" w:rsidRDefault="00B17D80" w:rsidP="00B17D80">
      <w:pPr>
        <w:pStyle w:val="EX"/>
        <w:tabs>
          <w:tab w:val="left" w:pos="851"/>
        </w:tabs>
        <w:ind w:left="2835" w:hanging="2551"/>
      </w:pPr>
      <w:r>
        <w:tab/>
        <w:t>Card powered:</w:t>
      </w:r>
      <w:r>
        <w:tab/>
        <w:t>Yes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CARD READER STATUS 1.1.1c</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CARD READER STATUS</w:t>
      </w:r>
    </w:p>
    <w:p w:rsidR="00B17D80" w:rsidRPr="00F51EF9" w:rsidRDefault="00B17D80" w:rsidP="00B17D80">
      <w:pPr>
        <w:pStyle w:val="EW"/>
        <w:tabs>
          <w:tab w:val="left" w:pos="851"/>
        </w:tabs>
        <w:ind w:left="2835" w:hanging="2551"/>
        <w:rPr>
          <w:lang w:val="fr-FR"/>
        </w:rPr>
      </w:pPr>
      <w:r>
        <w:tab/>
      </w:r>
      <w:r w:rsidRPr="00F51EF9">
        <w:rPr>
          <w:lang w:val="fr-FR"/>
        </w:rPr>
        <w:t>Command qualifier:</w:t>
      </w:r>
      <w:r w:rsidRPr="00F51EF9">
        <w:rPr>
          <w:lang w:val="fr-FR"/>
        </w:rP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Card reader status</w:t>
      </w:r>
    </w:p>
    <w:p w:rsidR="00B17D80" w:rsidRDefault="00B17D80" w:rsidP="00B17D80">
      <w:pPr>
        <w:pStyle w:val="EW"/>
        <w:tabs>
          <w:tab w:val="left" w:pos="851"/>
        </w:tabs>
        <w:ind w:left="2835" w:hanging="2551"/>
      </w:pPr>
      <w:r>
        <w:lastRenderedPageBreak/>
        <w:tab/>
        <w:t>Identity of card reader:</w:t>
      </w:r>
      <w:r>
        <w:tab/>
        <w:t>'01'</w:t>
      </w:r>
    </w:p>
    <w:p w:rsidR="00B17D80" w:rsidRDefault="00B17D80" w:rsidP="00B17D80">
      <w:pPr>
        <w:pStyle w:val="EW"/>
        <w:tabs>
          <w:tab w:val="left" w:pos="851"/>
        </w:tabs>
        <w:ind w:left="2835" w:hanging="2551"/>
      </w:pPr>
      <w:r>
        <w:tab/>
        <w:t>Card reader removable:</w:t>
      </w:r>
      <w:r>
        <w:tab/>
        <w:t>'Yes'</w:t>
      </w:r>
    </w:p>
    <w:p w:rsidR="00B17D80" w:rsidRDefault="00B17D80" w:rsidP="00B17D80">
      <w:pPr>
        <w:pStyle w:val="EW"/>
        <w:tabs>
          <w:tab w:val="left" w:pos="851"/>
        </w:tabs>
        <w:ind w:left="2835" w:hanging="2551"/>
      </w:pPr>
      <w:r>
        <w:tab/>
        <w:t>Card reader present:</w:t>
      </w:r>
      <w:r>
        <w:tab/>
        <w:t>Yes</w:t>
      </w:r>
    </w:p>
    <w:p w:rsidR="00B17D80" w:rsidRDefault="00B17D80" w:rsidP="00B17D80">
      <w:pPr>
        <w:pStyle w:val="EW"/>
        <w:tabs>
          <w:tab w:val="left" w:pos="851"/>
        </w:tabs>
        <w:ind w:left="2835" w:hanging="2551"/>
      </w:pPr>
      <w:r>
        <w:tab/>
        <w:t>Card reader ID-1 size:</w:t>
      </w:r>
      <w:r>
        <w:tab/>
        <w:t>'Yes'</w:t>
      </w:r>
    </w:p>
    <w:p w:rsidR="00B17D80" w:rsidRDefault="00B17D80" w:rsidP="00B17D80">
      <w:pPr>
        <w:pStyle w:val="EW"/>
        <w:tabs>
          <w:tab w:val="left" w:pos="851"/>
        </w:tabs>
        <w:ind w:left="2835" w:hanging="2551"/>
      </w:pPr>
      <w:r>
        <w:tab/>
        <w:t>Card present in reader:</w:t>
      </w:r>
      <w:r>
        <w:tab/>
        <w:t>Yes</w:t>
      </w:r>
    </w:p>
    <w:p w:rsidR="00B17D80" w:rsidRDefault="00B17D80" w:rsidP="00B17D80">
      <w:pPr>
        <w:pStyle w:val="EX"/>
        <w:tabs>
          <w:tab w:val="left" w:pos="851"/>
        </w:tabs>
        <w:ind w:left="2835" w:hanging="2551"/>
      </w:pPr>
      <w:r>
        <w:tab/>
        <w:t>Card powered:</w:t>
      </w:r>
      <w:r>
        <w:tab/>
        <w:t>Yes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CARD READER STATUS 1.1.1d</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CARD READER STATUS</w:t>
      </w:r>
    </w:p>
    <w:p w:rsidR="00B17D80" w:rsidRPr="00F51EF9" w:rsidRDefault="00B17D80" w:rsidP="00B17D80">
      <w:pPr>
        <w:pStyle w:val="EW"/>
        <w:tabs>
          <w:tab w:val="left" w:pos="851"/>
        </w:tabs>
        <w:ind w:left="2835" w:hanging="2551"/>
        <w:rPr>
          <w:lang w:val="fr-FR"/>
        </w:rPr>
      </w:pPr>
      <w:r>
        <w:tab/>
      </w:r>
      <w:r w:rsidRPr="00F51EF9">
        <w:rPr>
          <w:lang w:val="fr-FR"/>
        </w:rPr>
        <w:t>Command qualifier:</w:t>
      </w:r>
      <w:r w:rsidRPr="00F51EF9">
        <w:rPr>
          <w:lang w:val="fr-FR"/>
        </w:rP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Card reader status</w:t>
      </w:r>
    </w:p>
    <w:p w:rsidR="00B17D80" w:rsidRDefault="00B17D80" w:rsidP="00B17D80">
      <w:pPr>
        <w:pStyle w:val="EW"/>
        <w:tabs>
          <w:tab w:val="left" w:pos="851"/>
        </w:tabs>
        <w:ind w:left="2835" w:hanging="2551"/>
      </w:pPr>
      <w:r>
        <w:tab/>
        <w:t>Identity of card reader:</w:t>
      </w:r>
      <w:r>
        <w:tab/>
        <w:t>'01'</w:t>
      </w:r>
    </w:p>
    <w:p w:rsidR="00B17D80" w:rsidRDefault="00B17D80" w:rsidP="00B17D80">
      <w:pPr>
        <w:pStyle w:val="EW"/>
        <w:tabs>
          <w:tab w:val="left" w:pos="851"/>
        </w:tabs>
        <w:ind w:left="2835" w:hanging="2551"/>
      </w:pPr>
      <w:r>
        <w:tab/>
        <w:t>Card reader removable:</w:t>
      </w:r>
      <w:r>
        <w:tab/>
        <w:t>'Yes'</w:t>
      </w:r>
    </w:p>
    <w:p w:rsidR="00B17D80" w:rsidRDefault="00B17D80" w:rsidP="00B17D80">
      <w:pPr>
        <w:pStyle w:val="EW"/>
        <w:tabs>
          <w:tab w:val="left" w:pos="851"/>
        </w:tabs>
        <w:ind w:left="2835" w:hanging="2551"/>
      </w:pPr>
      <w:r>
        <w:tab/>
        <w:t>Card reader present:</w:t>
      </w:r>
      <w:r>
        <w:tab/>
        <w:t>Yes</w:t>
      </w:r>
    </w:p>
    <w:p w:rsidR="00B17D80" w:rsidRDefault="00B17D80" w:rsidP="00B17D80">
      <w:pPr>
        <w:pStyle w:val="EW"/>
        <w:tabs>
          <w:tab w:val="left" w:pos="851"/>
        </w:tabs>
        <w:ind w:left="2835" w:hanging="2551"/>
      </w:pPr>
      <w:r>
        <w:tab/>
        <w:t>Card reader ID-1 size:</w:t>
      </w:r>
      <w:r>
        <w:tab/>
        <w:t>'No'</w:t>
      </w:r>
    </w:p>
    <w:p w:rsidR="00B17D80" w:rsidRDefault="00B17D80" w:rsidP="00B17D80">
      <w:pPr>
        <w:pStyle w:val="EW"/>
        <w:tabs>
          <w:tab w:val="left" w:pos="851"/>
        </w:tabs>
        <w:ind w:left="2835" w:hanging="2551"/>
      </w:pPr>
      <w:r>
        <w:tab/>
        <w:t>Card present in reader:</w:t>
      </w:r>
      <w:r>
        <w:tab/>
        <w:t>Yes</w:t>
      </w:r>
    </w:p>
    <w:p w:rsidR="00B17D80" w:rsidRDefault="00B17D80" w:rsidP="00B17D80">
      <w:pPr>
        <w:pStyle w:val="EX"/>
        <w:tabs>
          <w:tab w:val="left" w:pos="851"/>
        </w:tabs>
        <w:ind w:left="2835" w:hanging="2551"/>
      </w:pPr>
      <w:r>
        <w:tab/>
        <w:t>Card powered:</w:t>
      </w:r>
      <w:r>
        <w:tab/>
        <w:t>Yes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lastRenderedPageBreak/>
        <w:t>Expected Sequence 1.2 (GET CARD READER STATUS, card reader 1, card inserted, card not powered)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152"/>
        <w:gridCol w:w="3872"/>
        <w:gridCol w:w="2796"/>
      </w:tblGrid>
      <w:tr w:rsidR="00B17D80" w:rsidTr="007B59FD">
        <w:tblPrEx>
          <w:tblCellMar>
            <w:top w:w="0" w:type="dxa"/>
            <w:bottom w:w="0" w:type="dxa"/>
          </w:tblCellMar>
        </w:tblPrEx>
        <w:trPr>
          <w:cantSplit/>
          <w:jc w:val="center"/>
        </w:trPr>
        <w:tc>
          <w:tcPr>
            <w:tcW w:w="737"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Step</w:t>
            </w:r>
          </w:p>
        </w:tc>
        <w:tc>
          <w:tcPr>
            <w:tcW w:w="1152"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Direction</w:t>
            </w:r>
          </w:p>
        </w:tc>
        <w:tc>
          <w:tcPr>
            <w:tcW w:w="3872"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MESSAGE / Action</w:t>
            </w:r>
          </w:p>
        </w:tc>
        <w:tc>
          <w:tcPr>
            <w:tcW w:w="2796"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4" w:space="0" w:color="auto"/>
              <w:left w:val="single" w:sz="6" w:space="0" w:color="auto"/>
              <w:right w:val="single" w:sz="6" w:space="0" w:color="auto"/>
            </w:tcBorders>
          </w:tcPr>
          <w:p w:rsidR="00B17D80" w:rsidRDefault="00B17D80" w:rsidP="007B59FD">
            <w:pPr>
              <w:pStyle w:val="TAC"/>
            </w:pPr>
            <w:r>
              <w:t>1</w:t>
            </w:r>
          </w:p>
        </w:tc>
        <w:tc>
          <w:tcPr>
            <w:tcW w:w="1152" w:type="dxa"/>
            <w:tcBorders>
              <w:top w:val="single" w:sz="4"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 </w:t>
            </w:r>
          </w:p>
        </w:tc>
        <w:tc>
          <w:tcPr>
            <w:tcW w:w="3872" w:type="dxa"/>
            <w:tcBorders>
              <w:top w:val="single" w:sz="4" w:space="0" w:color="auto"/>
              <w:left w:val="single" w:sz="6" w:space="0" w:color="auto"/>
              <w:right w:val="single" w:sz="6" w:space="0" w:color="auto"/>
            </w:tcBorders>
          </w:tcPr>
          <w:p w:rsidR="00B17D80" w:rsidRDefault="00B17D80" w:rsidP="007B59FD">
            <w:pPr>
              <w:pStyle w:val="TAL"/>
            </w:pPr>
            <w:r>
              <w:t>PROACTIVE COMMAND PENDING: POWER OFF CARD 1.2.1</w:t>
            </w:r>
          </w:p>
        </w:tc>
        <w:tc>
          <w:tcPr>
            <w:tcW w:w="2796" w:type="dxa"/>
            <w:tcBorders>
              <w:top w:val="single" w:sz="4"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872" w:type="dxa"/>
            <w:tcBorders>
              <w:left w:val="single" w:sz="6" w:space="0" w:color="auto"/>
              <w:right w:val="single" w:sz="6" w:space="0" w:color="auto"/>
            </w:tcBorders>
          </w:tcPr>
          <w:p w:rsidR="00B17D80" w:rsidRDefault="00B17D80" w:rsidP="007B59FD">
            <w:pPr>
              <w:pStyle w:val="TAL"/>
            </w:pPr>
            <w:r>
              <w:t>FETCH</w:t>
            </w:r>
          </w:p>
        </w:tc>
        <w:tc>
          <w:tcPr>
            <w:tcW w:w="279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872" w:type="dxa"/>
            <w:tcBorders>
              <w:left w:val="single" w:sz="6" w:space="0" w:color="auto"/>
              <w:right w:val="single" w:sz="6" w:space="0" w:color="auto"/>
            </w:tcBorders>
          </w:tcPr>
          <w:p w:rsidR="00B17D80" w:rsidRDefault="00B17D80" w:rsidP="007B59FD">
            <w:pPr>
              <w:pStyle w:val="TAL"/>
            </w:pPr>
            <w:r>
              <w:t>PROACTIVE COMMAND: POWER OFF CARD 1.2.1</w:t>
            </w:r>
          </w:p>
        </w:tc>
        <w:tc>
          <w:tcPr>
            <w:tcW w:w="2796" w:type="dxa"/>
            <w:tcBorders>
              <w:left w:val="single" w:sz="6" w:space="0" w:color="auto"/>
              <w:right w:val="single" w:sz="6" w:space="0" w:color="auto"/>
            </w:tcBorders>
          </w:tcPr>
          <w:p w:rsidR="00B17D80" w:rsidRDefault="00B17D80" w:rsidP="007B59FD">
            <w:pPr>
              <w:pStyle w:val="TAL"/>
            </w:pPr>
            <w:r>
              <w:t>[Power off card reader 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SIM2</w:t>
            </w:r>
          </w:p>
        </w:tc>
        <w:tc>
          <w:tcPr>
            <w:tcW w:w="3872" w:type="dxa"/>
            <w:tcBorders>
              <w:left w:val="single" w:sz="6" w:space="0" w:color="auto"/>
              <w:right w:val="single" w:sz="6" w:space="0" w:color="auto"/>
            </w:tcBorders>
          </w:tcPr>
          <w:p w:rsidR="00B17D80" w:rsidRDefault="00B17D80" w:rsidP="007B59FD">
            <w:pPr>
              <w:pStyle w:val="TAL"/>
            </w:pPr>
            <w:r>
              <w:t>POWER OFF CARD</w:t>
            </w:r>
          </w:p>
        </w:tc>
        <w:tc>
          <w:tcPr>
            <w:tcW w:w="2796" w:type="dxa"/>
            <w:tcBorders>
              <w:left w:val="single" w:sz="6" w:space="0" w:color="auto"/>
              <w:right w:val="single" w:sz="6" w:space="0" w:color="auto"/>
            </w:tcBorders>
          </w:tcPr>
          <w:p w:rsidR="00B17D80" w:rsidRDefault="00B17D80" w:rsidP="007B59FD">
            <w:pPr>
              <w:pStyle w:val="TAL"/>
            </w:pPr>
            <w:r>
              <w:t>[Power off card reader 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872" w:type="dxa"/>
            <w:tcBorders>
              <w:left w:val="single" w:sz="6" w:space="0" w:color="auto"/>
              <w:right w:val="single" w:sz="6" w:space="0" w:color="auto"/>
            </w:tcBorders>
          </w:tcPr>
          <w:p w:rsidR="00B17D80" w:rsidRDefault="00B17D80" w:rsidP="007B59FD">
            <w:pPr>
              <w:pStyle w:val="TAL"/>
            </w:pPr>
            <w:r>
              <w:t>TERMINAL RESPONSE: POWER OFF CARD 1.2.1</w:t>
            </w:r>
          </w:p>
        </w:tc>
        <w:tc>
          <w:tcPr>
            <w:tcW w:w="2796" w:type="dxa"/>
            <w:tcBorders>
              <w:left w:val="single" w:sz="6" w:space="0" w:color="auto"/>
              <w:right w:val="single" w:sz="6" w:space="0" w:color="auto"/>
            </w:tcBorders>
          </w:tcPr>
          <w:p w:rsidR="00B17D80" w:rsidRDefault="00B17D80" w:rsidP="007B59FD">
            <w:pPr>
              <w:pStyle w:val="TAL"/>
            </w:pPr>
            <w:r>
              <w:t>[Successful]</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872" w:type="dxa"/>
            <w:tcBorders>
              <w:left w:val="single" w:sz="6" w:space="0" w:color="auto"/>
              <w:right w:val="single" w:sz="6" w:space="0" w:color="auto"/>
            </w:tcBorders>
          </w:tcPr>
          <w:p w:rsidR="00B17D80" w:rsidRDefault="00B17D80" w:rsidP="007B59FD">
            <w:pPr>
              <w:pStyle w:val="TAL"/>
            </w:pPr>
            <w:r>
              <w:t>PROACTIVE COMMAND PENDING: GET CARD READER STATUS 1.1.1</w:t>
            </w:r>
          </w:p>
        </w:tc>
        <w:tc>
          <w:tcPr>
            <w:tcW w:w="279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1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872" w:type="dxa"/>
            <w:tcBorders>
              <w:left w:val="single" w:sz="6" w:space="0" w:color="auto"/>
              <w:right w:val="single" w:sz="6" w:space="0" w:color="auto"/>
            </w:tcBorders>
          </w:tcPr>
          <w:p w:rsidR="00B17D80" w:rsidRDefault="00B17D80" w:rsidP="007B59FD">
            <w:pPr>
              <w:pStyle w:val="TAL"/>
            </w:pPr>
            <w:r>
              <w:t>FETCH</w:t>
            </w:r>
          </w:p>
        </w:tc>
        <w:tc>
          <w:tcPr>
            <w:tcW w:w="279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1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872" w:type="dxa"/>
            <w:tcBorders>
              <w:left w:val="single" w:sz="6" w:space="0" w:color="auto"/>
              <w:right w:val="single" w:sz="6" w:space="0" w:color="auto"/>
            </w:tcBorders>
          </w:tcPr>
          <w:p w:rsidR="00B17D80" w:rsidRDefault="00B17D80" w:rsidP="007B59FD">
            <w:pPr>
              <w:pStyle w:val="TAL"/>
            </w:pPr>
            <w:r>
              <w:t>PROACTIVE COMMAND: GET CARD READER STATUS 1.1.1</w:t>
            </w:r>
          </w:p>
        </w:tc>
        <w:tc>
          <w:tcPr>
            <w:tcW w:w="2796" w:type="dxa"/>
            <w:tcBorders>
              <w:left w:val="single" w:sz="6" w:space="0" w:color="auto"/>
              <w:right w:val="single" w:sz="6" w:space="0" w:color="auto"/>
            </w:tcBorders>
          </w:tcPr>
          <w:p w:rsidR="00B17D80" w:rsidRDefault="00B17D80" w:rsidP="007B59FD">
            <w:pPr>
              <w:pStyle w:val="TAL"/>
            </w:pPr>
            <w:r>
              <w:t>[Get Card Reader Status]</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9</w:t>
            </w:r>
          </w:p>
        </w:tc>
        <w:tc>
          <w:tcPr>
            <w:tcW w:w="11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872" w:type="dxa"/>
            <w:tcBorders>
              <w:left w:val="single" w:sz="6" w:space="0" w:color="auto"/>
              <w:bottom w:val="single" w:sz="4" w:space="0" w:color="auto"/>
              <w:right w:val="single" w:sz="6" w:space="0" w:color="auto"/>
            </w:tcBorders>
          </w:tcPr>
          <w:p w:rsidR="00B17D80" w:rsidRDefault="00B17D80" w:rsidP="007B59FD">
            <w:pPr>
              <w:pStyle w:val="TAL"/>
            </w:pPr>
            <w:r>
              <w:t>TERMINAL RESPONSE: GET CARD READER STATUS 1.2.1a</w:t>
            </w:r>
          </w:p>
          <w:p w:rsidR="00B17D80" w:rsidRDefault="00B17D80" w:rsidP="007B59FD">
            <w:pPr>
              <w:pStyle w:val="TAL"/>
            </w:pPr>
            <w:r>
              <w:t>Or</w:t>
            </w:r>
          </w:p>
          <w:p w:rsidR="00B17D80" w:rsidRDefault="00B17D80" w:rsidP="007B59FD">
            <w:pPr>
              <w:pStyle w:val="TAL"/>
            </w:pPr>
            <w:r>
              <w:t>TERMINAL RESPONSE: GET CARD READER STATUS 1.2.1b</w:t>
            </w:r>
          </w:p>
          <w:p w:rsidR="00B17D80" w:rsidRDefault="00B17D80" w:rsidP="007B59FD">
            <w:pPr>
              <w:pStyle w:val="TAL"/>
            </w:pPr>
            <w:r>
              <w:t>or</w:t>
            </w:r>
          </w:p>
          <w:p w:rsidR="00B17D80" w:rsidRDefault="00B17D80" w:rsidP="007B59FD">
            <w:pPr>
              <w:pStyle w:val="TAL"/>
            </w:pPr>
            <w:r>
              <w:t xml:space="preserve"> TERMINAL RESPONSE: GET CARD READER STATUS 1.2.1c</w:t>
            </w:r>
          </w:p>
          <w:p w:rsidR="00B17D80" w:rsidRDefault="00B17D80" w:rsidP="007B59FD">
            <w:pPr>
              <w:pStyle w:val="TAL"/>
            </w:pPr>
            <w:r>
              <w:t>Or</w:t>
            </w:r>
          </w:p>
          <w:p w:rsidR="00B17D80" w:rsidRDefault="00B17D80" w:rsidP="007B59FD">
            <w:pPr>
              <w:pStyle w:val="TAL"/>
            </w:pPr>
            <w:r>
              <w:t>TERMINAL RESPONSE: GET CARD READER STATUS 1.2.1d</w:t>
            </w:r>
          </w:p>
          <w:p w:rsidR="00B17D80" w:rsidRDefault="00B17D80" w:rsidP="007B59FD">
            <w:pPr>
              <w:pStyle w:val="TAL"/>
            </w:pPr>
          </w:p>
        </w:tc>
        <w:tc>
          <w:tcPr>
            <w:tcW w:w="2796" w:type="dxa"/>
            <w:tcBorders>
              <w:left w:val="single" w:sz="6" w:space="0" w:color="auto"/>
              <w:bottom w:val="single" w:sz="4" w:space="0" w:color="auto"/>
              <w:right w:val="single" w:sz="6" w:space="0" w:color="auto"/>
            </w:tcBorders>
          </w:tcPr>
          <w:p w:rsidR="00B17D80" w:rsidRDefault="00B17D80" w:rsidP="007B59FD">
            <w:pPr>
              <w:pStyle w:val="TAL"/>
            </w:pPr>
            <w:r>
              <w:t>[Successful]</w:t>
            </w:r>
          </w:p>
          <w:p w:rsidR="00B17D80" w:rsidRDefault="00B17D80" w:rsidP="007B59FD">
            <w:pPr>
              <w:pStyle w:val="TAL"/>
            </w:pPr>
          </w:p>
          <w:p w:rsidR="00B17D80" w:rsidRDefault="00B17D80" w:rsidP="007B59FD">
            <w:pPr>
              <w:pStyle w:val="TAL"/>
            </w:pPr>
          </w:p>
          <w:p w:rsidR="00B17D80" w:rsidRDefault="00B17D80" w:rsidP="007B59FD">
            <w:pPr>
              <w:pStyle w:val="TAL"/>
            </w:pPr>
            <w:r>
              <w:t>[Successful]</w:t>
            </w:r>
          </w:p>
          <w:p w:rsidR="00B17D80" w:rsidRDefault="00B17D80" w:rsidP="007B59FD">
            <w:pPr>
              <w:pStyle w:val="TAL"/>
            </w:pPr>
          </w:p>
          <w:p w:rsidR="00B17D80" w:rsidRDefault="00B17D80" w:rsidP="007B59FD">
            <w:pPr>
              <w:pStyle w:val="TAL"/>
            </w:pPr>
          </w:p>
          <w:p w:rsidR="00B17D80" w:rsidRDefault="00B17D80" w:rsidP="007B59FD">
            <w:pPr>
              <w:pStyle w:val="TAL"/>
            </w:pPr>
            <w:r>
              <w:t>[Successful]</w:t>
            </w:r>
          </w:p>
          <w:p w:rsidR="00B17D80" w:rsidRDefault="00B17D80" w:rsidP="007B59FD">
            <w:pPr>
              <w:pStyle w:val="TAL"/>
            </w:pPr>
          </w:p>
          <w:p w:rsidR="00B17D80" w:rsidRDefault="00B17D80" w:rsidP="007B59FD">
            <w:pPr>
              <w:pStyle w:val="TAL"/>
            </w:pPr>
          </w:p>
          <w:p w:rsidR="00B17D80" w:rsidRDefault="00B17D80" w:rsidP="007B59FD">
            <w:pPr>
              <w:pStyle w:val="TAL"/>
            </w:pPr>
          </w:p>
          <w:p w:rsidR="00B17D80" w:rsidRDefault="00B17D80" w:rsidP="007B59FD">
            <w:pPr>
              <w:pStyle w:val="TAL"/>
            </w:pPr>
            <w:r>
              <w:t>[Successful]</w:t>
            </w:r>
          </w:p>
        </w:tc>
      </w:tr>
    </w:tbl>
    <w:p w:rsidR="00B17D80" w:rsidRDefault="00B17D80" w:rsidP="00B17D80">
      <w:pPr>
        <w:pStyle w:val="FP"/>
      </w:pPr>
    </w:p>
    <w:p w:rsidR="00B17D80" w:rsidRDefault="00B17D80" w:rsidP="00B17D80">
      <w:r>
        <w:t>PROACTIVE COMMAND: POWER OFF CARD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POWER OFF CARD</w:t>
      </w:r>
    </w:p>
    <w:p w:rsidR="00B17D80" w:rsidRPr="00F51EF9" w:rsidRDefault="00B17D80" w:rsidP="00B17D80">
      <w:pPr>
        <w:pStyle w:val="EW"/>
        <w:tabs>
          <w:tab w:val="left" w:pos="851"/>
        </w:tabs>
        <w:ind w:left="2835" w:hanging="2551"/>
      </w:pPr>
      <w:r>
        <w:tab/>
      </w:r>
      <w:r w:rsidRPr="00F51EF9">
        <w:t>Command qualifier:</w:t>
      </w:r>
      <w:r w:rsidRPr="00F51EF9">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X"/>
        <w:tabs>
          <w:tab w:val="left" w:pos="851"/>
        </w:tabs>
        <w:ind w:left="2835" w:hanging="2551"/>
        <w:rPr>
          <w:lang w:val="fr-FR"/>
        </w:rPr>
      </w:pPr>
      <w:r>
        <w:rPr>
          <w:lang w:val="fr-FR"/>
        </w:rPr>
        <w:tab/>
        <w:t>Destination device:</w:t>
      </w:r>
      <w:r>
        <w:rPr>
          <w:lang w:val="fr-FR"/>
        </w:rPr>
        <w:tab/>
        <w:t>Card reader 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r>
    </w:tbl>
    <w:p w:rsidR="00B17D80" w:rsidRDefault="00B17D80" w:rsidP="00B17D80">
      <w:pPr>
        <w:pStyle w:val="FP"/>
      </w:pPr>
    </w:p>
    <w:p w:rsidR="00B17D80" w:rsidRDefault="00B17D80" w:rsidP="00B17D80">
      <w:r>
        <w:t>TERMINAL RESPONSE: POWER OFF CARD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POWER OFF CARD</w:t>
      </w:r>
    </w:p>
    <w:p w:rsidR="00B17D80" w:rsidRPr="00F51EF9" w:rsidRDefault="00B17D80" w:rsidP="00B17D80">
      <w:pPr>
        <w:pStyle w:val="EW"/>
        <w:tabs>
          <w:tab w:val="left" w:pos="851"/>
        </w:tabs>
        <w:ind w:left="2835" w:hanging="2551"/>
      </w:pPr>
      <w:r>
        <w:tab/>
      </w:r>
      <w:r w:rsidRPr="00F51EF9">
        <w:t>Command qualifier:</w:t>
      </w:r>
      <w:r w:rsidRPr="00F51EF9">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lastRenderedPageBreak/>
        <w:t>TERMINAL RESPONSE: GET CARD READER STATUS 1.2.1a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CARD READER STATUS</w:t>
      </w:r>
    </w:p>
    <w:p w:rsidR="00B17D80" w:rsidRPr="00F51EF9" w:rsidRDefault="00B17D80" w:rsidP="00B17D80">
      <w:pPr>
        <w:pStyle w:val="EW"/>
        <w:tabs>
          <w:tab w:val="left" w:pos="851"/>
        </w:tabs>
        <w:ind w:left="2835" w:hanging="2551"/>
        <w:rPr>
          <w:lang w:val="fr-FR"/>
        </w:rPr>
      </w:pPr>
      <w:r>
        <w:tab/>
      </w:r>
      <w:r w:rsidRPr="00F51EF9">
        <w:rPr>
          <w:lang w:val="fr-FR"/>
        </w:rPr>
        <w:t>Command qualifier:</w:t>
      </w:r>
      <w:r w:rsidRPr="00F51EF9">
        <w:rPr>
          <w:lang w:val="fr-FR"/>
        </w:rP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Card reader status</w:t>
      </w:r>
    </w:p>
    <w:p w:rsidR="00B17D80" w:rsidRDefault="00B17D80" w:rsidP="00B17D80">
      <w:pPr>
        <w:pStyle w:val="EW"/>
        <w:tabs>
          <w:tab w:val="left" w:pos="851"/>
        </w:tabs>
        <w:ind w:left="2835" w:hanging="2551"/>
      </w:pPr>
      <w:r>
        <w:tab/>
        <w:t>Identity of card reader:</w:t>
      </w:r>
      <w:r>
        <w:tab/>
        <w:t>'01'</w:t>
      </w:r>
    </w:p>
    <w:p w:rsidR="00B17D80" w:rsidRDefault="00B17D80" w:rsidP="00B17D80">
      <w:pPr>
        <w:pStyle w:val="EW"/>
        <w:tabs>
          <w:tab w:val="left" w:pos="851"/>
        </w:tabs>
        <w:ind w:left="2835" w:hanging="2551"/>
      </w:pPr>
      <w:r>
        <w:tab/>
        <w:t>Card reader removable:</w:t>
      </w:r>
      <w:r>
        <w:tab/>
        <w:t>'No'</w:t>
      </w:r>
    </w:p>
    <w:p w:rsidR="00B17D80" w:rsidRDefault="00B17D80" w:rsidP="00B17D80">
      <w:pPr>
        <w:pStyle w:val="EW"/>
        <w:tabs>
          <w:tab w:val="left" w:pos="851"/>
        </w:tabs>
        <w:ind w:left="2835" w:hanging="2551"/>
      </w:pPr>
      <w:r>
        <w:tab/>
        <w:t>Card reader present:</w:t>
      </w:r>
      <w:r>
        <w:tab/>
        <w:t>Yes</w:t>
      </w:r>
    </w:p>
    <w:p w:rsidR="00B17D80" w:rsidRDefault="00B17D80" w:rsidP="00B17D80">
      <w:pPr>
        <w:pStyle w:val="EW"/>
        <w:tabs>
          <w:tab w:val="left" w:pos="851"/>
        </w:tabs>
        <w:ind w:left="2835" w:hanging="2551"/>
      </w:pPr>
      <w:r>
        <w:tab/>
        <w:t>Card reader ID-1 size:</w:t>
      </w:r>
      <w:r>
        <w:tab/>
        <w:t>'Yes'</w:t>
      </w:r>
    </w:p>
    <w:p w:rsidR="00B17D80" w:rsidRDefault="00B17D80" w:rsidP="00B17D80">
      <w:pPr>
        <w:pStyle w:val="EW"/>
        <w:tabs>
          <w:tab w:val="left" w:pos="851"/>
        </w:tabs>
        <w:ind w:left="2835" w:hanging="2551"/>
      </w:pPr>
      <w:r>
        <w:tab/>
        <w:t>Card present in reader:</w:t>
      </w:r>
      <w:r>
        <w:tab/>
        <w:t>Yes</w:t>
      </w:r>
    </w:p>
    <w:p w:rsidR="00B17D80" w:rsidRDefault="00B17D80" w:rsidP="00B17D80">
      <w:pPr>
        <w:pStyle w:val="EX"/>
        <w:tabs>
          <w:tab w:val="left" w:pos="851"/>
        </w:tabs>
        <w:ind w:left="2835" w:hanging="2551"/>
      </w:pPr>
      <w:r>
        <w:tab/>
        <w:t>Card powered:</w:t>
      </w:r>
      <w:r>
        <w:tab/>
        <w:t>No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CARD READER STATUS 1.2.1b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CARD READER STATUS</w:t>
      </w:r>
    </w:p>
    <w:p w:rsidR="00B17D80" w:rsidRPr="00F51EF9" w:rsidRDefault="00B17D80" w:rsidP="00B17D80">
      <w:pPr>
        <w:pStyle w:val="EW"/>
        <w:tabs>
          <w:tab w:val="left" w:pos="851"/>
        </w:tabs>
        <w:ind w:left="2835" w:hanging="2551"/>
        <w:rPr>
          <w:lang w:val="fr-FR"/>
        </w:rPr>
      </w:pPr>
      <w:r>
        <w:tab/>
      </w:r>
      <w:r w:rsidRPr="00F51EF9">
        <w:rPr>
          <w:lang w:val="fr-FR"/>
        </w:rPr>
        <w:t>Command qualifier:</w:t>
      </w:r>
      <w:r w:rsidRPr="00F51EF9">
        <w:rPr>
          <w:lang w:val="fr-FR"/>
        </w:rP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ab/>
        <w:t>Card reader status</w:t>
      </w:r>
    </w:p>
    <w:p w:rsidR="00B17D80" w:rsidRDefault="00B17D80" w:rsidP="00B17D80">
      <w:pPr>
        <w:pStyle w:val="EW"/>
        <w:tabs>
          <w:tab w:val="left" w:pos="851"/>
        </w:tabs>
        <w:ind w:left="2835" w:hanging="2551"/>
      </w:pPr>
      <w:r>
        <w:tab/>
        <w:t>Identity of card reader:</w:t>
      </w:r>
      <w:r>
        <w:tab/>
        <w:t>'01'</w:t>
      </w:r>
    </w:p>
    <w:p w:rsidR="00B17D80" w:rsidRDefault="00B17D80" w:rsidP="00B17D80">
      <w:pPr>
        <w:pStyle w:val="EW"/>
        <w:tabs>
          <w:tab w:val="left" w:pos="851"/>
        </w:tabs>
        <w:ind w:left="2835" w:hanging="2551"/>
      </w:pPr>
      <w:r>
        <w:tab/>
        <w:t>Card reader removable:</w:t>
      </w:r>
      <w:r>
        <w:tab/>
        <w:t>'No'</w:t>
      </w:r>
    </w:p>
    <w:p w:rsidR="00B17D80" w:rsidRDefault="00B17D80" w:rsidP="00B17D80">
      <w:pPr>
        <w:pStyle w:val="EW"/>
        <w:tabs>
          <w:tab w:val="left" w:pos="851"/>
        </w:tabs>
        <w:ind w:left="2835" w:hanging="2551"/>
      </w:pPr>
      <w:r>
        <w:tab/>
        <w:t>Card reader present:</w:t>
      </w:r>
      <w:r>
        <w:tab/>
        <w:t>Yes</w:t>
      </w:r>
    </w:p>
    <w:p w:rsidR="00B17D80" w:rsidRDefault="00B17D80" w:rsidP="00B17D80">
      <w:pPr>
        <w:pStyle w:val="EW"/>
        <w:tabs>
          <w:tab w:val="left" w:pos="851"/>
        </w:tabs>
        <w:ind w:left="2835" w:hanging="2551"/>
      </w:pPr>
      <w:r>
        <w:tab/>
        <w:t>Card reader ID-1 size:</w:t>
      </w:r>
      <w:r>
        <w:tab/>
        <w:t>'No'</w:t>
      </w:r>
    </w:p>
    <w:p w:rsidR="00B17D80" w:rsidRDefault="00B17D80" w:rsidP="00B17D80">
      <w:pPr>
        <w:pStyle w:val="EW"/>
        <w:tabs>
          <w:tab w:val="left" w:pos="851"/>
        </w:tabs>
        <w:ind w:left="2835" w:hanging="2551"/>
      </w:pPr>
      <w:r>
        <w:tab/>
        <w:t>Card present in reader:</w:t>
      </w:r>
      <w:r>
        <w:tab/>
        <w:t>Yes</w:t>
      </w:r>
    </w:p>
    <w:p w:rsidR="00B17D80" w:rsidRDefault="00B17D80" w:rsidP="00B17D80">
      <w:pPr>
        <w:pStyle w:val="EX"/>
        <w:tabs>
          <w:tab w:val="left" w:pos="851"/>
        </w:tabs>
        <w:ind w:left="2835" w:hanging="2551"/>
      </w:pPr>
      <w:r>
        <w:tab/>
        <w:t>Card powered:</w:t>
      </w:r>
      <w:r>
        <w:tab/>
        <w:t>No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CARD READER STATUS 1.2.1c</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CARD READER STATUS</w:t>
      </w:r>
    </w:p>
    <w:p w:rsidR="00B17D80" w:rsidRPr="00F51EF9" w:rsidRDefault="00B17D80" w:rsidP="00B17D80">
      <w:pPr>
        <w:pStyle w:val="EW"/>
        <w:tabs>
          <w:tab w:val="left" w:pos="851"/>
        </w:tabs>
        <w:ind w:left="2835" w:hanging="2551"/>
        <w:rPr>
          <w:lang w:val="fr-FR"/>
        </w:rPr>
      </w:pPr>
      <w:r>
        <w:tab/>
      </w:r>
      <w:r w:rsidRPr="00F51EF9">
        <w:rPr>
          <w:lang w:val="fr-FR"/>
        </w:rPr>
        <w:t>Command qualifier:</w:t>
      </w:r>
      <w:r w:rsidRPr="00F51EF9">
        <w:rPr>
          <w:lang w:val="fr-FR"/>
        </w:rP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lastRenderedPageBreak/>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Card reader status</w:t>
      </w:r>
    </w:p>
    <w:p w:rsidR="00B17D80" w:rsidRDefault="00B17D80" w:rsidP="00B17D80">
      <w:pPr>
        <w:pStyle w:val="EW"/>
        <w:tabs>
          <w:tab w:val="left" w:pos="851"/>
        </w:tabs>
        <w:ind w:left="2835" w:hanging="2551"/>
      </w:pPr>
      <w:r>
        <w:tab/>
        <w:t>Identity of card reader:</w:t>
      </w:r>
      <w:r>
        <w:tab/>
        <w:t>'01'</w:t>
      </w:r>
    </w:p>
    <w:p w:rsidR="00B17D80" w:rsidRDefault="00B17D80" w:rsidP="00B17D80">
      <w:pPr>
        <w:pStyle w:val="EW"/>
        <w:tabs>
          <w:tab w:val="left" w:pos="851"/>
        </w:tabs>
        <w:ind w:left="2835" w:hanging="2551"/>
      </w:pPr>
      <w:r>
        <w:tab/>
        <w:t>Card reader removable:</w:t>
      </w:r>
      <w:r>
        <w:tab/>
        <w:t>'Yes'</w:t>
      </w:r>
    </w:p>
    <w:p w:rsidR="00B17D80" w:rsidRDefault="00B17D80" w:rsidP="00B17D80">
      <w:pPr>
        <w:pStyle w:val="EW"/>
        <w:tabs>
          <w:tab w:val="left" w:pos="851"/>
        </w:tabs>
        <w:ind w:left="2835" w:hanging="2551"/>
      </w:pPr>
      <w:r>
        <w:tab/>
        <w:t>Card reader present:</w:t>
      </w:r>
      <w:r>
        <w:tab/>
        <w:t>Yes</w:t>
      </w:r>
    </w:p>
    <w:p w:rsidR="00B17D80" w:rsidRDefault="00B17D80" w:rsidP="00B17D80">
      <w:pPr>
        <w:pStyle w:val="EW"/>
        <w:tabs>
          <w:tab w:val="left" w:pos="851"/>
        </w:tabs>
        <w:ind w:left="2835" w:hanging="2551"/>
      </w:pPr>
      <w:r>
        <w:tab/>
        <w:t>Card reader ID-1 size:</w:t>
      </w:r>
      <w:r>
        <w:tab/>
        <w:t>'Yes'</w:t>
      </w:r>
    </w:p>
    <w:p w:rsidR="00B17D80" w:rsidRDefault="00B17D80" w:rsidP="00B17D80">
      <w:pPr>
        <w:pStyle w:val="EW"/>
        <w:tabs>
          <w:tab w:val="left" w:pos="851"/>
        </w:tabs>
        <w:ind w:left="2835" w:hanging="2551"/>
      </w:pPr>
      <w:r>
        <w:tab/>
        <w:t>Card present in reader:</w:t>
      </w:r>
      <w:r>
        <w:tab/>
        <w:t>Yes</w:t>
      </w:r>
    </w:p>
    <w:p w:rsidR="00B17D80" w:rsidRDefault="00B17D80" w:rsidP="00B17D80">
      <w:pPr>
        <w:pStyle w:val="EX"/>
        <w:tabs>
          <w:tab w:val="left" w:pos="851"/>
        </w:tabs>
        <w:ind w:left="2835" w:hanging="2551"/>
      </w:pPr>
      <w:r>
        <w:tab/>
        <w:t>Card powered:</w:t>
      </w:r>
      <w:r>
        <w:tab/>
        <w:t>No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CARD READER STATUS 1.2.1d</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CARD READER STATUS</w:t>
      </w:r>
    </w:p>
    <w:p w:rsidR="00B17D80" w:rsidRPr="00F51EF9" w:rsidRDefault="00B17D80" w:rsidP="00B17D80">
      <w:pPr>
        <w:pStyle w:val="EW"/>
        <w:tabs>
          <w:tab w:val="left" w:pos="851"/>
        </w:tabs>
        <w:ind w:left="2835" w:hanging="2551"/>
        <w:rPr>
          <w:lang w:val="fr-FR"/>
        </w:rPr>
      </w:pPr>
      <w:r>
        <w:tab/>
      </w:r>
      <w:r w:rsidRPr="00F51EF9">
        <w:rPr>
          <w:lang w:val="fr-FR"/>
        </w:rPr>
        <w:t>Command qualifier:</w:t>
      </w:r>
      <w:r w:rsidRPr="00F51EF9">
        <w:rPr>
          <w:lang w:val="fr-FR"/>
        </w:rPr>
        <w:tab/>
        <w:t>Card reader status</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Card reader status</w:t>
      </w:r>
    </w:p>
    <w:p w:rsidR="00B17D80" w:rsidRDefault="00B17D80" w:rsidP="00B17D80">
      <w:pPr>
        <w:pStyle w:val="EW"/>
        <w:tabs>
          <w:tab w:val="left" w:pos="851"/>
        </w:tabs>
        <w:ind w:left="2835" w:hanging="2551"/>
      </w:pPr>
      <w:r>
        <w:tab/>
        <w:t>Identity of card reader:</w:t>
      </w:r>
      <w:r>
        <w:tab/>
        <w:t>'01'</w:t>
      </w:r>
    </w:p>
    <w:p w:rsidR="00B17D80" w:rsidRDefault="00B17D80" w:rsidP="00B17D80">
      <w:pPr>
        <w:pStyle w:val="EW"/>
        <w:tabs>
          <w:tab w:val="left" w:pos="851"/>
        </w:tabs>
        <w:ind w:left="2835" w:hanging="2551"/>
      </w:pPr>
      <w:r>
        <w:tab/>
        <w:t>Card reader removable:</w:t>
      </w:r>
      <w:r>
        <w:tab/>
        <w:t>'Yes'</w:t>
      </w:r>
    </w:p>
    <w:p w:rsidR="00B17D80" w:rsidRDefault="00B17D80" w:rsidP="00B17D80">
      <w:pPr>
        <w:pStyle w:val="EW"/>
        <w:tabs>
          <w:tab w:val="left" w:pos="851"/>
        </w:tabs>
        <w:ind w:left="2835" w:hanging="2551"/>
      </w:pPr>
      <w:r>
        <w:tab/>
        <w:t>Card reader present:</w:t>
      </w:r>
      <w:r>
        <w:tab/>
        <w:t>Yes</w:t>
      </w:r>
    </w:p>
    <w:p w:rsidR="00B17D80" w:rsidRDefault="00B17D80" w:rsidP="00B17D80">
      <w:pPr>
        <w:pStyle w:val="EW"/>
        <w:tabs>
          <w:tab w:val="left" w:pos="851"/>
        </w:tabs>
        <w:ind w:left="2835" w:hanging="2551"/>
      </w:pPr>
      <w:r>
        <w:tab/>
        <w:t>Card reader ID-1 size:</w:t>
      </w:r>
      <w:r>
        <w:tab/>
        <w:t>'No'</w:t>
      </w:r>
    </w:p>
    <w:p w:rsidR="00B17D80" w:rsidRDefault="00B17D80" w:rsidP="00B17D80">
      <w:pPr>
        <w:pStyle w:val="EW"/>
        <w:tabs>
          <w:tab w:val="left" w:pos="851"/>
        </w:tabs>
        <w:ind w:left="2835" w:hanging="2551"/>
      </w:pPr>
      <w:r>
        <w:tab/>
        <w:t>Card present in reader:</w:t>
      </w:r>
      <w:r>
        <w:tab/>
        <w:t>Yes</w:t>
      </w:r>
    </w:p>
    <w:p w:rsidR="00B17D80" w:rsidRDefault="00B17D80" w:rsidP="00B17D80">
      <w:pPr>
        <w:pStyle w:val="EX"/>
        <w:tabs>
          <w:tab w:val="left" w:pos="851"/>
        </w:tabs>
        <w:ind w:left="2835" w:hanging="2551"/>
      </w:pPr>
      <w:r>
        <w:tab/>
        <w:t>Card powered:</w:t>
      </w:r>
      <w:r>
        <w:tab/>
        <w:t>No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1.3 (GET CARD READER STATUS, card reader 1, card not present)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3431"/>
        <w:gridCol w:w="3237"/>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43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237" w:type="dxa"/>
            <w:tcBorders>
              <w:top w:val="single" w:sz="6" w:space="0" w:color="auto"/>
              <w:left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SIM2</w:t>
            </w:r>
          </w:p>
        </w:tc>
        <w:tc>
          <w:tcPr>
            <w:tcW w:w="3431" w:type="dxa"/>
            <w:tcBorders>
              <w:top w:val="single" w:sz="6" w:space="0" w:color="auto"/>
              <w:left w:val="single" w:sz="6" w:space="0" w:color="auto"/>
              <w:right w:val="single" w:sz="6" w:space="0" w:color="auto"/>
            </w:tcBorders>
          </w:tcPr>
          <w:p w:rsidR="00B17D80" w:rsidRDefault="00B17D80" w:rsidP="007B59FD">
            <w:pPr>
              <w:pStyle w:val="TAL"/>
            </w:pPr>
            <w:r>
              <w:t>SIM2 is removed from ME card reader</w:t>
            </w:r>
          </w:p>
        </w:tc>
        <w:tc>
          <w:tcPr>
            <w:tcW w:w="3237" w:type="dxa"/>
            <w:tcBorders>
              <w:top w:val="single" w:sz="6"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431" w:type="dxa"/>
            <w:tcBorders>
              <w:left w:val="single" w:sz="6" w:space="0" w:color="auto"/>
              <w:right w:val="single" w:sz="6" w:space="0" w:color="auto"/>
            </w:tcBorders>
          </w:tcPr>
          <w:p w:rsidR="00B17D80" w:rsidRDefault="00B17D80" w:rsidP="007B59FD">
            <w:pPr>
              <w:pStyle w:val="TAL"/>
            </w:pPr>
            <w:r>
              <w:t>PROACTIVE COMMAND PENDING: GET CARD READER STATUS 1.1.1</w:t>
            </w:r>
          </w:p>
        </w:tc>
        <w:tc>
          <w:tcPr>
            <w:tcW w:w="323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431" w:type="dxa"/>
            <w:tcBorders>
              <w:left w:val="single" w:sz="6" w:space="0" w:color="auto"/>
              <w:right w:val="single" w:sz="6" w:space="0" w:color="auto"/>
            </w:tcBorders>
          </w:tcPr>
          <w:p w:rsidR="00B17D80" w:rsidRDefault="00B17D80" w:rsidP="007B59FD">
            <w:pPr>
              <w:pStyle w:val="TAL"/>
            </w:pPr>
            <w:r>
              <w:t>FETCH</w:t>
            </w:r>
          </w:p>
        </w:tc>
        <w:tc>
          <w:tcPr>
            <w:tcW w:w="323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431" w:type="dxa"/>
            <w:tcBorders>
              <w:left w:val="single" w:sz="6" w:space="0" w:color="auto"/>
              <w:right w:val="single" w:sz="6" w:space="0" w:color="auto"/>
            </w:tcBorders>
          </w:tcPr>
          <w:p w:rsidR="00B17D80" w:rsidRDefault="00B17D80" w:rsidP="007B59FD">
            <w:pPr>
              <w:pStyle w:val="TAL"/>
            </w:pPr>
            <w:r>
              <w:t>PROACTIVE COMMAND: GET CARD READER STATUS 1.1.1</w:t>
            </w:r>
          </w:p>
        </w:tc>
        <w:tc>
          <w:tcPr>
            <w:tcW w:w="3237" w:type="dxa"/>
            <w:tcBorders>
              <w:left w:val="single" w:sz="6" w:space="0" w:color="auto"/>
              <w:right w:val="single" w:sz="6" w:space="0" w:color="auto"/>
            </w:tcBorders>
          </w:tcPr>
          <w:p w:rsidR="00B17D80" w:rsidRDefault="00B17D80" w:rsidP="007B59FD">
            <w:pPr>
              <w:pStyle w:val="TAL"/>
            </w:pPr>
            <w:r>
              <w:t>[Get Card Reader Status]</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5</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431" w:type="dxa"/>
            <w:tcBorders>
              <w:left w:val="single" w:sz="6" w:space="0" w:color="auto"/>
              <w:bottom w:val="single" w:sz="4" w:space="0" w:color="auto"/>
              <w:right w:val="single" w:sz="6" w:space="0" w:color="auto"/>
            </w:tcBorders>
          </w:tcPr>
          <w:p w:rsidR="00B17D80" w:rsidRDefault="00B17D80" w:rsidP="007B59FD">
            <w:pPr>
              <w:pStyle w:val="TAL"/>
            </w:pPr>
            <w:r>
              <w:t>TERMINAL RESPONSE: GET CARD READER STATUS 1.3.1a</w:t>
            </w:r>
          </w:p>
          <w:p w:rsidR="00B17D80" w:rsidRDefault="00B17D80" w:rsidP="007B59FD">
            <w:pPr>
              <w:pStyle w:val="TAL"/>
            </w:pPr>
            <w:r>
              <w:t>or</w:t>
            </w:r>
          </w:p>
          <w:p w:rsidR="00B17D80" w:rsidRDefault="00B17D80" w:rsidP="007B59FD">
            <w:pPr>
              <w:pStyle w:val="TAL"/>
            </w:pPr>
            <w:r>
              <w:t>TERMINAL RESPONSE: GET CARD READER STATUS 1.3.1b</w:t>
            </w:r>
          </w:p>
          <w:p w:rsidR="00B17D80" w:rsidRDefault="00B17D80" w:rsidP="007B59FD">
            <w:pPr>
              <w:pStyle w:val="TAL"/>
            </w:pPr>
            <w:r>
              <w:t>or</w:t>
            </w:r>
          </w:p>
          <w:p w:rsidR="00B17D80" w:rsidRDefault="00B17D80" w:rsidP="007B59FD">
            <w:pPr>
              <w:pStyle w:val="TAL"/>
            </w:pPr>
            <w:r>
              <w:t>TERMINAL RESPONSE: GET CARD READER STATUS 1.3.1c</w:t>
            </w:r>
          </w:p>
          <w:p w:rsidR="00B17D80" w:rsidRDefault="00B17D80" w:rsidP="007B59FD">
            <w:pPr>
              <w:pStyle w:val="TAL"/>
            </w:pPr>
            <w:r>
              <w:t>or</w:t>
            </w:r>
          </w:p>
          <w:p w:rsidR="00B17D80" w:rsidRDefault="00B17D80" w:rsidP="007B59FD">
            <w:pPr>
              <w:pStyle w:val="TAL"/>
            </w:pPr>
            <w:r>
              <w:t>TERMINAL RESPONSE: GET CARD READER STATUS 1.3.1d</w:t>
            </w:r>
          </w:p>
        </w:tc>
        <w:tc>
          <w:tcPr>
            <w:tcW w:w="3237" w:type="dxa"/>
            <w:tcBorders>
              <w:left w:val="single" w:sz="6" w:space="0" w:color="auto"/>
              <w:bottom w:val="single" w:sz="4" w:space="0" w:color="auto"/>
              <w:right w:val="single" w:sz="6" w:space="0" w:color="auto"/>
            </w:tcBorders>
          </w:tcPr>
          <w:p w:rsidR="00B17D80" w:rsidRDefault="00B17D80" w:rsidP="007B59FD">
            <w:pPr>
              <w:pStyle w:val="TAL"/>
            </w:pPr>
            <w:r>
              <w:t>[Successful]</w:t>
            </w:r>
          </w:p>
          <w:p w:rsidR="00B17D80" w:rsidRDefault="00B17D80" w:rsidP="007B59FD">
            <w:pPr>
              <w:pStyle w:val="TAL"/>
            </w:pPr>
          </w:p>
          <w:p w:rsidR="00B17D80" w:rsidRDefault="00B17D80" w:rsidP="007B59FD">
            <w:pPr>
              <w:pStyle w:val="TAL"/>
            </w:pPr>
          </w:p>
          <w:p w:rsidR="00B17D80" w:rsidRDefault="00B17D80" w:rsidP="007B59FD">
            <w:pPr>
              <w:pStyle w:val="TAL"/>
            </w:pPr>
            <w:r>
              <w:t>[Successful]</w:t>
            </w:r>
          </w:p>
          <w:p w:rsidR="00B17D80" w:rsidRDefault="00B17D80" w:rsidP="007B59FD">
            <w:pPr>
              <w:pStyle w:val="TAL"/>
            </w:pPr>
          </w:p>
          <w:p w:rsidR="00B17D80" w:rsidRDefault="00B17D80" w:rsidP="007B59FD">
            <w:pPr>
              <w:pStyle w:val="TAL"/>
            </w:pPr>
          </w:p>
          <w:p w:rsidR="00B17D80" w:rsidRDefault="00B17D80" w:rsidP="007B59FD">
            <w:pPr>
              <w:pStyle w:val="TAL"/>
            </w:pPr>
            <w:r>
              <w:t>[Successful]</w:t>
            </w:r>
          </w:p>
          <w:p w:rsidR="00B17D80" w:rsidRDefault="00B17D80" w:rsidP="007B59FD">
            <w:pPr>
              <w:pStyle w:val="TAL"/>
            </w:pPr>
          </w:p>
          <w:p w:rsidR="00B17D80" w:rsidRDefault="00B17D80" w:rsidP="007B59FD">
            <w:pPr>
              <w:pStyle w:val="TAL"/>
            </w:pPr>
          </w:p>
          <w:p w:rsidR="00B17D80" w:rsidRDefault="00B17D80" w:rsidP="007B59FD">
            <w:pPr>
              <w:pStyle w:val="TAL"/>
            </w:pPr>
          </w:p>
          <w:p w:rsidR="00B17D80" w:rsidRDefault="00B17D80" w:rsidP="007B59FD">
            <w:pPr>
              <w:pStyle w:val="TAL"/>
            </w:pPr>
            <w:r>
              <w:t>[Successful]</w:t>
            </w:r>
          </w:p>
        </w:tc>
      </w:tr>
    </w:tbl>
    <w:p w:rsidR="00B17D80" w:rsidRDefault="00B17D80" w:rsidP="00B17D80">
      <w:pPr>
        <w:pStyle w:val="FP"/>
      </w:pPr>
    </w:p>
    <w:p w:rsidR="00B17D80" w:rsidRDefault="00B17D80" w:rsidP="00B17D80">
      <w:r>
        <w:t>TERMINAL RESPONSE: GET CARD READER STATUS 1.3.1a</w:t>
      </w:r>
    </w:p>
    <w:p w:rsidR="00B17D80" w:rsidRDefault="00B17D80" w:rsidP="00B17D80">
      <w:r>
        <w:lastRenderedPageBreak/>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CARD READER STATUS</w:t>
      </w:r>
    </w:p>
    <w:p w:rsidR="00B17D80" w:rsidRPr="00F51EF9" w:rsidRDefault="00B17D80" w:rsidP="00B17D80">
      <w:pPr>
        <w:pStyle w:val="EW"/>
        <w:tabs>
          <w:tab w:val="left" w:pos="851"/>
        </w:tabs>
        <w:ind w:left="2835" w:hanging="2551"/>
        <w:rPr>
          <w:lang w:val="fr-FR"/>
        </w:rPr>
      </w:pPr>
      <w:r>
        <w:tab/>
      </w:r>
      <w:r w:rsidRPr="00F51EF9">
        <w:rPr>
          <w:lang w:val="fr-FR"/>
        </w:rPr>
        <w:t>Command qualifier:</w:t>
      </w:r>
      <w:r w:rsidRPr="00F51EF9">
        <w:rPr>
          <w:lang w:val="fr-FR"/>
        </w:rP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Card reader status</w:t>
      </w:r>
    </w:p>
    <w:p w:rsidR="00B17D80" w:rsidRDefault="00B17D80" w:rsidP="00B17D80">
      <w:pPr>
        <w:pStyle w:val="EW"/>
        <w:tabs>
          <w:tab w:val="left" w:pos="851"/>
        </w:tabs>
        <w:ind w:left="2835" w:hanging="2551"/>
      </w:pPr>
      <w:r>
        <w:tab/>
        <w:t>Identity of card reader:</w:t>
      </w:r>
      <w:r>
        <w:tab/>
        <w:t>'1'</w:t>
      </w:r>
    </w:p>
    <w:p w:rsidR="00B17D80" w:rsidRDefault="00B17D80" w:rsidP="00B17D80">
      <w:pPr>
        <w:pStyle w:val="EW"/>
        <w:tabs>
          <w:tab w:val="left" w:pos="851"/>
        </w:tabs>
        <w:ind w:left="2835" w:hanging="2551"/>
      </w:pPr>
      <w:r>
        <w:tab/>
        <w:t>Card reader removable:</w:t>
      </w:r>
      <w:r>
        <w:tab/>
        <w:t>'No'</w:t>
      </w:r>
    </w:p>
    <w:p w:rsidR="00B17D80" w:rsidRDefault="00B17D80" w:rsidP="00B17D80">
      <w:pPr>
        <w:pStyle w:val="EW"/>
        <w:tabs>
          <w:tab w:val="left" w:pos="851"/>
        </w:tabs>
        <w:ind w:left="2835" w:hanging="2551"/>
      </w:pPr>
      <w:r>
        <w:tab/>
        <w:t>Card reader present:</w:t>
      </w:r>
      <w:r>
        <w:tab/>
        <w:t>Yes</w:t>
      </w:r>
    </w:p>
    <w:p w:rsidR="00B17D80" w:rsidRDefault="00B17D80" w:rsidP="00B17D80">
      <w:pPr>
        <w:pStyle w:val="EW"/>
        <w:tabs>
          <w:tab w:val="left" w:pos="851"/>
        </w:tabs>
        <w:ind w:left="2835" w:hanging="2551"/>
      </w:pPr>
      <w:r>
        <w:tab/>
        <w:t>Card reader ID-1 size:</w:t>
      </w:r>
      <w:r>
        <w:tab/>
        <w:t>'Yes'</w:t>
      </w:r>
    </w:p>
    <w:p w:rsidR="00B17D80" w:rsidRDefault="00B17D80" w:rsidP="00B17D80">
      <w:pPr>
        <w:pStyle w:val="EW"/>
        <w:tabs>
          <w:tab w:val="left" w:pos="851"/>
        </w:tabs>
        <w:ind w:left="2835" w:hanging="2551"/>
      </w:pPr>
      <w:r>
        <w:tab/>
        <w:t>Card present in reader:</w:t>
      </w:r>
      <w:r>
        <w:tab/>
        <w:t>No</w:t>
      </w:r>
    </w:p>
    <w:p w:rsidR="00B17D80" w:rsidRDefault="00B17D80" w:rsidP="00B17D80">
      <w:pPr>
        <w:pStyle w:val="EX"/>
        <w:tabs>
          <w:tab w:val="left" w:pos="851"/>
        </w:tabs>
        <w:ind w:left="2835" w:hanging="2551"/>
      </w:pPr>
      <w:r>
        <w:tab/>
        <w:t>Card powered:</w:t>
      </w:r>
      <w:r>
        <w:tab/>
        <w:t>No</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CARD READER STATUS 1.3.1b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CARD READER STATUS</w:t>
      </w:r>
    </w:p>
    <w:p w:rsidR="00B17D80" w:rsidRPr="00F51EF9" w:rsidRDefault="00B17D80" w:rsidP="00B17D80">
      <w:pPr>
        <w:pStyle w:val="EW"/>
        <w:tabs>
          <w:tab w:val="left" w:pos="851"/>
        </w:tabs>
        <w:ind w:left="2835" w:hanging="2551"/>
        <w:rPr>
          <w:lang w:val="fr-FR"/>
        </w:rPr>
      </w:pPr>
      <w:r>
        <w:tab/>
      </w:r>
      <w:r w:rsidRPr="00F51EF9">
        <w:rPr>
          <w:lang w:val="fr-FR"/>
        </w:rPr>
        <w:t>Command qualifier:</w:t>
      </w:r>
      <w:r w:rsidRPr="00F51EF9">
        <w:rPr>
          <w:lang w:val="fr-FR"/>
        </w:rP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Card reader status</w:t>
      </w:r>
    </w:p>
    <w:p w:rsidR="00B17D80" w:rsidRDefault="00B17D80" w:rsidP="00B17D80">
      <w:pPr>
        <w:pStyle w:val="EW"/>
        <w:tabs>
          <w:tab w:val="left" w:pos="851"/>
        </w:tabs>
        <w:ind w:left="2835" w:hanging="2551"/>
      </w:pPr>
      <w:r>
        <w:tab/>
        <w:t>Identity of card reader:</w:t>
      </w:r>
      <w:r>
        <w:tab/>
        <w:t>'1'</w:t>
      </w:r>
    </w:p>
    <w:p w:rsidR="00B17D80" w:rsidRDefault="00B17D80" w:rsidP="00B17D80">
      <w:pPr>
        <w:pStyle w:val="EW"/>
        <w:tabs>
          <w:tab w:val="left" w:pos="851"/>
        </w:tabs>
        <w:ind w:left="2835" w:hanging="2551"/>
      </w:pPr>
      <w:r>
        <w:tab/>
        <w:t>Card reader removable:</w:t>
      </w:r>
      <w:r>
        <w:tab/>
        <w:t>'No'</w:t>
      </w:r>
    </w:p>
    <w:p w:rsidR="00B17D80" w:rsidRDefault="00B17D80" w:rsidP="00B17D80">
      <w:pPr>
        <w:pStyle w:val="EW"/>
        <w:tabs>
          <w:tab w:val="left" w:pos="851"/>
        </w:tabs>
        <w:ind w:left="2835" w:hanging="2551"/>
      </w:pPr>
      <w:r>
        <w:tab/>
        <w:t>Card reader present:</w:t>
      </w:r>
      <w:r>
        <w:tab/>
        <w:t>Yes</w:t>
      </w:r>
    </w:p>
    <w:p w:rsidR="00B17D80" w:rsidRDefault="00B17D80" w:rsidP="00B17D80">
      <w:pPr>
        <w:pStyle w:val="EW"/>
        <w:tabs>
          <w:tab w:val="left" w:pos="851"/>
        </w:tabs>
        <w:ind w:left="2835" w:hanging="2551"/>
      </w:pPr>
      <w:r>
        <w:tab/>
        <w:t>Card reader ID-1 size:</w:t>
      </w:r>
      <w:r>
        <w:tab/>
        <w:t>'No'</w:t>
      </w:r>
    </w:p>
    <w:p w:rsidR="00B17D80" w:rsidRDefault="00B17D80" w:rsidP="00B17D80">
      <w:pPr>
        <w:pStyle w:val="EW"/>
        <w:tabs>
          <w:tab w:val="left" w:pos="851"/>
        </w:tabs>
        <w:ind w:left="2835" w:hanging="2551"/>
      </w:pPr>
      <w:r>
        <w:tab/>
        <w:t>Card present in reader:</w:t>
      </w:r>
      <w:r>
        <w:tab/>
        <w:t>No</w:t>
      </w:r>
    </w:p>
    <w:p w:rsidR="00B17D80" w:rsidRDefault="00B17D80" w:rsidP="00B17D80">
      <w:pPr>
        <w:pStyle w:val="EX"/>
        <w:tabs>
          <w:tab w:val="left" w:pos="851"/>
        </w:tabs>
        <w:ind w:left="2835" w:hanging="2551"/>
      </w:pPr>
      <w:r>
        <w:tab/>
        <w:t>Card powered:</w:t>
      </w:r>
      <w:r>
        <w:tab/>
        <w:t>No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CARD READER STATUS 1.3.1c</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CARD READER STATUS</w:t>
      </w:r>
    </w:p>
    <w:p w:rsidR="00B17D80" w:rsidRPr="00F51EF9" w:rsidRDefault="00B17D80" w:rsidP="00B17D80">
      <w:pPr>
        <w:pStyle w:val="EW"/>
        <w:tabs>
          <w:tab w:val="left" w:pos="851"/>
        </w:tabs>
        <w:ind w:left="2835" w:hanging="2551"/>
        <w:rPr>
          <w:lang w:val="fr-FR"/>
        </w:rPr>
      </w:pPr>
      <w:r>
        <w:tab/>
      </w:r>
      <w:r w:rsidRPr="00F51EF9">
        <w:rPr>
          <w:lang w:val="fr-FR"/>
        </w:rPr>
        <w:t>Command qualifier:</w:t>
      </w:r>
      <w:r w:rsidRPr="00F51EF9">
        <w:rPr>
          <w:lang w:val="fr-FR"/>
        </w:rP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lastRenderedPageBreak/>
        <w:t>Card reader status</w:t>
      </w:r>
    </w:p>
    <w:p w:rsidR="00B17D80" w:rsidRDefault="00B17D80" w:rsidP="00B17D80">
      <w:pPr>
        <w:pStyle w:val="EW"/>
        <w:tabs>
          <w:tab w:val="left" w:pos="851"/>
        </w:tabs>
        <w:ind w:left="2835" w:hanging="2551"/>
      </w:pPr>
      <w:r>
        <w:tab/>
        <w:t>Identity of card reader:</w:t>
      </w:r>
      <w:r>
        <w:tab/>
        <w:t>'1'</w:t>
      </w:r>
    </w:p>
    <w:p w:rsidR="00B17D80" w:rsidRDefault="00B17D80" w:rsidP="00B17D80">
      <w:pPr>
        <w:pStyle w:val="EW"/>
        <w:tabs>
          <w:tab w:val="left" w:pos="851"/>
        </w:tabs>
        <w:ind w:left="2835" w:hanging="2551"/>
      </w:pPr>
      <w:r>
        <w:tab/>
        <w:t>Card reader removable:</w:t>
      </w:r>
      <w:r>
        <w:tab/>
        <w:t>'Yes'</w:t>
      </w:r>
    </w:p>
    <w:p w:rsidR="00B17D80" w:rsidRDefault="00B17D80" w:rsidP="00B17D80">
      <w:pPr>
        <w:pStyle w:val="EW"/>
        <w:tabs>
          <w:tab w:val="left" w:pos="851"/>
        </w:tabs>
        <w:ind w:left="2835" w:hanging="2551"/>
      </w:pPr>
      <w:r>
        <w:tab/>
        <w:t>Card reader present:</w:t>
      </w:r>
      <w:r>
        <w:tab/>
        <w:t>Yes</w:t>
      </w:r>
    </w:p>
    <w:p w:rsidR="00B17D80" w:rsidRDefault="00B17D80" w:rsidP="00B17D80">
      <w:pPr>
        <w:pStyle w:val="EW"/>
        <w:tabs>
          <w:tab w:val="left" w:pos="851"/>
        </w:tabs>
        <w:ind w:left="2835" w:hanging="2551"/>
      </w:pPr>
      <w:r>
        <w:tab/>
        <w:t>Card reader ID-1 size:</w:t>
      </w:r>
      <w:r>
        <w:tab/>
        <w:t>'Yes'</w:t>
      </w:r>
    </w:p>
    <w:p w:rsidR="00B17D80" w:rsidRDefault="00B17D80" w:rsidP="00B17D80">
      <w:pPr>
        <w:pStyle w:val="EW"/>
        <w:tabs>
          <w:tab w:val="left" w:pos="851"/>
        </w:tabs>
        <w:ind w:left="2835" w:hanging="2551"/>
      </w:pPr>
      <w:r>
        <w:tab/>
        <w:t>Card present in reader:</w:t>
      </w:r>
      <w:r>
        <w:tab/>
        <w:t>No</w:t>
      </w:r>
    </w:p>
    <w:p w:rsidR="00B17D80" w:rsidRDefault="00B17D80" w:rsidP="00B17D80">
      <w:pPr>
        <w:pStyle w:val="EX"/>
        <w:tabs>
          <w:tab w:val="left" w:pos="851"/>
        </w:tabs>
        <w:ind w:left="2835" w:hanging="2551"/>
      </w:pPr>
      <w:r>
        <w:tab/>
        <w:t>Card powered:</w:t>
      </w:r>
      <w:r>
        <w:tab/>
        <w:t>No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CARD READER STATUS 1.3.1d</w:t>
      </w:r>
    </w:p>
    <w:p w:rsidR="00B17D80" w:rsidRDefault="00B17D80" w:rsidP="00B17D80">
      <w:pPr>
        <w:keepNext/>
        <w:keepLines/>
      </w:pPr>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CARD READER STATUS</w:t>
      </w:r>
    </w:p>
    <w:p w:rsidR="00B17D80" w:rsidRPr="00F51EF9" w:rsidRDefault="00B17D80" w:rsidP="00B17D80">
      <w:pPr>
        <w:pStyle w:val="EW"/>
        <w:tabs>
          <w:tab w:val="left" w:pos="851"/>
        </w:tabs>
        <w:ind w:left="2835" w:hanging="2551"/>
        <w:rPr>
          <w:lang w:val="fr-FR"/>
        </w:rPr>
      </w:pPr>
      <w:r>
        <w:tab/>
      </w:r>
      <w:r w:rsidRPr="00F51EF9">
        <w:rPr>
          <w:lang w:val="fr-FR"/>
        </w:rPr>
        <w:t>Command qualifier:</w:t>
      </w:r>
      <w:r w:rsidRPr="00F51EF9">
        <w:rPr>
          <w:lang w:val="fr-FR"/>
        </w:rP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Card reader status</w:t>
      </w:r>
    </w:p>
    <w:p w:rsidR="00B17D80" w:rsidRDefault="00B17D80" w:rsidP="00B17D80">
      <w:pPr>
        <w:pStyle w:val="EW"/>
        <w:tabs>
          <w:tab w:val="left" w:pos="851"/>
        </w:tabs>
        <w:ind w:left="2835" w:hanging="2551"/>
      </w:pPr>
      <w:r>
        <w:tab/>
        <w:t>Identity of card reader:</w:t>
      </w:r>
      <w:r>
        <w:tab/>
        <w:t>'1'</w:t>
      </w:r>
    </w:p>
    <w:p w:rsidR="00B17D80" w:rsidRDefault="00B17D80" w:rsidP="00B17D80">
      <w:pPr>
        <w:pStyle w:val="EW"/>
        <w:tabs>
          <w:tab w:val="left" w:pos="851"/>
        </w:tabs>
        <w:ind w:left="2835" w:hanging="2551"/>
      </w:pPr>
      <w:r>
        <w:tab/>
        <w:t>Card reader removable:</w:t>
      </w:r>
      <w:r>
        <w:tab/>
        <w:t>'Yes'</w:t>
      </w:r>
    </w:p>
    <w:p w:rsidR="00B17D80" w:rsidRDefault="00B17D80" w:rsidP="00B17D80">
      <w:pPr>
        <w:pStyle w:val="EW"/>
        <w:tabs>
          <w:tab w:val="left" w:pos="851"/>
        </w:tabs>
        <w:ind w:left="2835" w:hanging="2551"/>
      </w:pPr>
      <w:r>
        <w:tab/>
        <w:t>Card reader present:</w:t>
      </w:r>
      <w:r>
        <w:tab/>
        <w:t>Yes</w:t>
      </w:r>
    </w:p>
    <w:p w:rsidR="00B17D80" w:rsidRDefault="00B17D80" w:rsidP="00B17D80">
      <w:pPr>
        <w:pStyle w:val="EW"/>
        <w:tabs>
          <w:tab w:val="left" w:pos="851"/>
        </w:tabs>
        <w:ind w:left="2835" w:hanging="2551"/>
      </w:pPr>
      <w:r>
        <w:tab/>
        <w:t>Card reader ID-1 size:</w:t>
      </w:r>
      <w:r>
        <w:tab/>
        <w:t>'No'</w:t>
      </w:r>
    </w:p>
    <w:p w:rsidR="00B17D80" w:rsidRDefault="00B17D80" w:rsidP="00B17D80">
      <w:pPr>
        <w:pStyle w:val="EW"/>
        <w:tabs>
          <w:tab w:val="left" w:pos="851"/>
        </w:tabs>
        <w:ind w:left="2835" w:hanging="2551"/>
      </w:pPr>
      <w:r>
        <w:tab/>
        <w:t>Card present in reader:</w:t>
      </w:r>
      <w:r>
        <w:tab/>
        <w:t>No</w:t>
      </w:r>
    </w:p>
    <w:p w:rsidR="00B17D80" w:rsidRDefault="00B17D80" w:rsidP="00B17D80">
      <w:pPr>
        <w:pStyle w:val="EX"/>
        <w:tabs>
          <w:tab w:val="left" w:pos="851"/>
        </w:tabs>
        <w:ind w:left="2835" w:hanging="2551"/>
      </w:pPr>
      <w:r>
        <w:tab/>
        <w:t>Card powered:</w:t>
      </w:r>
      <w:r>
        <w:tab/>
        <w:t>No</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27.22.4.20.1.5</w:t>
      </w:r>
      <w:r>
        <w:tab/>
        <w:t>Test requirement</w:t>
      </w:r>
    </w:p>
    <w:p w:rsidR="00B17D80" w:rsidRDefault="00B17D80" w:rsidP="00B17D80">
      <w:r>
        <w:t>The ME shall operate in the manner defined in expected sequences 1.1 to 1.3.</w:t>
      </w:r>
    </w:p>
    <w:p w:rsidR="00B17D80" w:rsidRDefault="00B17D80" w:rsidP="00B17D80">
      <w:pPr>
        <w:pStyle w:val="Heading5"/>
      </w:pPr>
      <w:bookmarkStart w:id="496" w:name="_Toc502363257"/>
      <w:bookmarkStart w:id="497" w:name="_Toc533173683"/>
      <w:bookmarkStart w:id="498" w:name="_Toc51834104"/>
      <w:r>
        <w:t>27.22.4.20.2</w:t>
      </w:r>
      <w:r>
        <w:tab/>
        <w:t>GET CARD READER STATUS (detachable card reader)</w:t>
      </w:r>
      <w:bookmarkEnd w:id="496"/>
      <w:bookmarkEnd w:id="497"/>
      <w:bookmarkEnd w:id="498"/>
    </w:p>
    <w:p w:rsidR="00B17D80" w:rsidRDefault="00B17D80" w:rsidP="00B17D80">
      <w:pPr>
        <w:pStyle w:val="H6"/>
      </w:pPr>
      <w:r>
        <w:t>27.22.4.20.2.1</w:t>
      </w:r>
      <w:r>
        <w:tab/>
        <w:t>Definition and applicability</w:t>
      </w:r>
    </w:p>
    <w:p w:rsidR="00B17D80" w:rsidRDefault="00B17D80" w:rsidP="00B17D80">
      <w:r>
        <w:t>See clause 3.2.2.</w:t>
      </w:r>
    </w:p>
    <w:p w:rsidR="00B17D80" w:rsidRPr="00F51EF9" w:rsidRDefault="00B17D80" w:rsidP="00B17D80">
      <w:pPr>
        <w:pStyle w:val="H6"/>
      </w:pPr>
      <w:r w:rsidRPr="00F51EF9">
        <w:t>27.22.4.20.2.2</w:t>
      </w:r>
      <w:r w:rsidRPr="00F51EF9">
        <w:tab/>
        <w:t>Conformance requirement</w:t>
      </w:r>
    </w:p>
    <w:p w:rsidR="00B17D80" w:rsidRPr="00F51EF9" w:rsidRDefault="00B17D80" w:rsidP="00B17D80">
      <w:r w:rsidRPr="00F51EF9">
        <w:t>Void.</w:t>
      </w:r>
    </w:p>
    <w:p w:rsidR="00B17D80" w:rsidRDefault="00B17D80" w:rsidP="00B17D80">
      <w:pPr>
        <w:pStyle w:val="H6"/>
      </w:pPr>
      <w:r>
        <w:t>27.22.4.20.2.3</w:t>
      </w:r>
      <w:r>
        <w:tab/>
        <w:t>Test purpose</w:t>
      </w:r>
    </w:p>
    <w:p w:rsidR="00B17D80" w:rsidRDefault="00B17D80" w:rsidP="00B17D80">
      <w:r>
        <w:t>To verify that the ME closes a session with the additional card identified in the GET CARD READER STATUS proactive SIM command, and successfully returns result in the TERMINAL RESPONSE command send to the SIM.</w:t>
      </w:r>
    </w:p>
    <w:p w:rsidR="00B17D80" w:rsidRDefault="00B17D80" w:rsidP="00B17D80">
      <w:pPr>
        <w:pStyle w:val="H6"/>
      </w:pPr>
      <w:r>
        <w:lastRenderedPageBreak/>
        <w:t>27.22.4.20.2.4</w:t>
      </w:r>
      <w:r>
        <w:tab/>
        <w:t>Method of test</w:t>
      </w:r>
    </w:p>
    <w:p w:rsidR="00B17D80" w:rsidRDefault="00B17D80" w:rsidP="00B17D80">
      <w:pPr>
        <w:pStyle w:val="H6"/>
      </w:pPr>
      <w:r>
        <w:t>27.22.4.20.2.4.1</w:t>
      </w:r>
      <w:r>
        <w:tab/>
        <w:t>Initial conditions</w:t>
      </w:r>
    </w:p>
    <w:p w:rsidR="00B17D80" w:rsidRDefault="00B17D80" w:rsidP="00B17D80">
      <w:r>
        <w:t>The ME is connected to the SIM Simulator.</w:t>
      </w:r>
    </w:p>
    <w:p w:rsidR="00B17D80" w:rsidRDefault="00B17D80" w:rsidP="00B17D80">
      <w:r>
        <w:t>The elementary files are coded as SIM Application Toolkit default.</w:t>
      </w:r>
    </w:p>
    <w:p w:rsidR="00B17D80" w:rsidRDefault="00B17D80" w:rsidP="00B17D80">
      <w:r>
        <w:t>Prior to this test the ME shall have been powered on and performed the PROFILE DOWNLOAD procedure.</w:t>
      </w:r>
    </w:p>
    <w:p w:rsidR="00B17D80" w:rsidRDefault="00B17D80" w:rsidP="00B17D80">
      <w:r>
        <w:t>Prior to this test the ME shall have powered on the second SIM Simulator (SIM2).</w:t>
      </w:r>
    </w:p>
    <w:p w:rsidR="00B17D80" w:rsidRDefault="00B17D80" w:rsidP="00B17D80">
      <w:r>
        <w:t>The card reader shall be detached from the ME.</w:t>
      </w:r>
    </w:p>
    <w:p w:rsidR="00B17D80" w:rsidRDefault="00B17D80" w:rsidP="00B17D80">
      <w:pPr>
        <w:pStyle w:val="H6"/>
      </w:pPr>
      <w:r>
        <w:t>27.22.4.20.2.4.2</w:t>
      </w:r>
      <w:r>
        <w:tab/>
        <w:t>Procedure</w:t>
      </w:r>
    </w:p>
    <w:p w:rsidR="00B17D80" w:rsidRDefault="00B17D80" w:rsidP="00B17D80">
      <w:pPr>
        <w:keepNext/>
        <w:rPr>
          <w:b/>
        </w:rPr>
      </w:pPr>
      <w:r>
        <w:rPr>
          <w:b/>
        </w:rPr>
        <w:t>Expected Sequence 2.1 (GET CARD READER STATUS, no card reader attached)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4140"/>
        <w:gridCol w:w="2528"/>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4140"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252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140" w:type="dxa"/>
            <w:tcBorders>
              <w:top w:val="single" w:sz="6" w:space="0" w:color="auto"/>
              <w:left w:val="single" w:sz="6" w:space="0" w:color="auto"/>
              <w:right w:val="single" w:sz="6" w:space="0" w:color="auto"/>
            </w:tcBorders>
          </w:tcPr>
          <w:p w:rsidR="00B17D80" w:rsidRDefault="00B17D80" w:rsidP="007B59FD">
            <w:pPr>
              <w:pStyle w:val="TAL"/>
            </w:pPr>
            <w:r>
              <w:t>PROACTIVE COMMAND PENDING: GET CARD READER STATUS 2.1.1</w:t>
            </w:r>
          </w:p>
        </w:tc>
        <w:tc>
          <w:tcPr>
            <w:tcW w:w="252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140" w:type="dxa"/>
            <w:tcBorders>
              <w:left w:val="single" w:sz="6" w:space="0" w:color="auto"/>
              <w:right w:val="single" w:sz="6" w:space="0" w:color="auto"/>
            </w:tcBorders>
          </w:tcPr>
          <w:p w:rsidR="00B17D80" w:rsidRDefault="00B17D80" w:rsidP="007B59FD">
            <w:pPr>
              <w:pStyle w:val="TAL"/>
            </w:pPr>
            <w:r>
              <w:t>FETCH</w:t>
            </w:r>
          </w:p>
        </w:tc>
        <w:tc>
          <w:tcPr>
            <w:tcW w:w="252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140" w:type="dxa"/>
            <w:tcBorders>
              <w:left w:val="single" w:sz="6" w:space="0" w:color="auto"/>
              <w:right w:val="single" w:sz="6" w:space="0" w:color="auto"/>
            </w:tcBorders>
          </w:tcPr>
          <w:p w:rsidR="00B17D80" w:rsidRDefault="00B17D80" w:rsidP="007B59FD">
            <w:pPr>
              <w:pStyle w:val="TAL"/>
            </w:pPr>
            <w:r>
              <w:t>PROACTIVE COMMAND: GET CARD READER STATUS 2.1.1</w:t>
            </w:r>
          </w:p>
        </w:tc>
        <w:tc>
          <w:tcPr>
            <w:tcW w:w="2528" w:type="dxa"/>
            <w:tcBorders>
              <w:left w:val="single" w:sz="6" w:space="0" w:color="auto"/>
              <w:right w:val="single" w:sz="6" w:space="0" w:color="auto"/>
            </w:tcBorders>
          </w:tcPr>
          <w:p w:rsidR="00B17D80" w:rsidRDefault="00B17D80" w:rsidP="007B59FD">
            <w:pPr>
              <w:pStyle w:val="TAL"/>
            </w:pPr>
            <w:r>
              <w:t>[Get Card Reader Status]</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4</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140" w:type="dxa"/>
            <w:tcBorders>
              <w:left w:val="single" w:sz="6" w:space="0" w:color="auto"/>
              <w:bottom w:val="single" w:sz="4" w:space="0" w:color="auto"/>
              <w:right w:val="single" w:sz="6" w:space="0" w:color="auto"/>
            </w:tcBorders>
          </w:tcPr>
          <w:p w:rsidR="00B17D80" w:rsidRDefault="00B17D80" w:rsidP="007B59FD">
            <w:pPr>
              <w:pStyle w:val="TAL"/>
            </w:pPr>
            <w:r>
              <w:t>TERMINAL RESPONSE: GET CARD READER STATUS 2.1.1a</w:t>
            </w:r>
          </w:p>
          <w:p w:rsidR="00B17D80" w:rsidRDefault="00B17D80" w:rsidP="007B59FD">
            <w:pPr>
              <w:pStyle w:val="TAL"/>
            </w:pPr>
            <w:r>
              <w:t xml:space="preserve">or </w:t>
            </w:r>
          </w:p>
          <w:p w:rsidR="00B17D80" w:rsidRDefault="00B17D80" w:rsidP="007B59FD">
            <w:pPr>
              <w:pStyle w:val="TAL"/>
            </w:pPr>
            <w:r>
              <w:t>TERMINAL RESPONSE: GET CARD READER STATUS 2.1.1b</w:t>
            </w:r>
          </w:p>
        </w:tc>
        <w:tc>
          <w:tcPr>
            <w:tcW w:w="2528" w:type="dxa"/>
            <w:tcBorders>
              <w:left w:val="single" w:sz="6" w:space="0" w:color="auto"/>
              <w:bottom w:val="single" w:sz="4" w:space="0" w:color="auto"/>
              <w:right w:val="single" w:sz="6" w:space="0" w:color="auto"/>
            </w:tcBorders>
          </w:tcPr>
          <w:p w:rsidR="00B17D80" w:rsidRDefault="00B17D80" w:rsidP="007B59FD">
            <w:pPr>
              <w:pStyle w:val="TAL"/>
            </w:pPr>
            <w:r>
              <w:t>[Successful]</w:t>
            </w:r>
          </w:p>
          <w:p w:rsidR="00B17D80" w:rsidRDefault="00B17D80" w:rsidP="007B59FD">
            <w:pPr>
              <w:pStyle w:val="TAL"/>
            </w:pPr>
          </w:p>
          <w:p w:rsidR="00B17D80" w:rsidRDefault="00B17D80" w:rsidP="007B59FD">
            <w:pPr>
              <w:pStyle w:val="TAL"/>
            </w:pPr>
          </w:p>
          <w:p w:rsidR="00B17D80" w:rsidRDefault="00B17D80" w:rsidP="007B59FD">
            <w:pPr>
              <w:pStyle w:val="TAL"/>
            </w:pPr>
            <w:r>
              <w:t>[Successful]</w:t>
            </w:r>
          </w:p>
        </w:tc>
      </w:tr>
    </w:tbl>
    <w:p w:rsidR="00B17D80" w:rsidRDefault="00B17D80" w:rsidP="00B17D80">
      <w:pPr>
        <w:pStyle w:val="FP"/>
      </w:pPr>
    </w:p>
    <w:p w:rsidR="00B17D80" w:rsidRDefault="00B17D80" w:rsidP="00B17D80">
      <w:r>
        <w:t>PROACTIVE COMMAND: GET CARD READER STATUS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CARD READER STATUS</w:t>
      </w:r>
    </w:p>
    <w:p w:rsidR="00B17D80" w:rsidRPr="00F51EF9" w:rsidRDefault="00B17D80" w:rsidP="00B17D80">
      <w:pPr>
        <w:pStyle w:val="EW"/>
        <w:tabs>
          <w:tab w:val="left" w:pos="851"/>
        </w:tabs>
        <w:ind w:left="2835" w:hanging="2551"/>
        <w:rPr>
          <w:lang w:val="fr-FR"/>
        </w:rPr>
      </w:pPr>
      <w:r>
        <w:tab/>
      </w:r>
      <w:r w:rsidRPr="00F51EF9">
        <w:rPr>
          <w:lang w:val="fr-FR"/>
        </w:rPr>
        <w:t>Command qualifier:</w:t>
      </w:r>
      <w:r w:rsidRPr="00F51EF9">
        <w:rPr>
          <w:lang w:val="fr-FR"/>
        </w:rP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X"/>
        <w:tabs>
          <w:tab w:val="left" w:pos="851"/>
        </w:tabs>
        <w:ind w:left="2835" w:hanging="2551"/>
        <w:rPr>
          <w:lang w:val="fr-FR"/>
        </w:rPr>
      </w:pPr>
      <w:r>
        <w:rPr>
          <w:lang w:val="fr-FR"/>
        </w:rPr>
        <w:tab/>
        <w:t>Destination device:</w:t>
      </w:r>
      <w:r>
        <w:rPr>
          <w:lang w:val="fr-FR"/>
        </w:rPr>
        <w:tab/>
        <w:t>ME</w:t>
      </w:r>
    </w:p>
    <w:p w:rsidR="00B17D80" w:rsidRDefault="00B17D80" w:rsidP="00B17D80">
      <w:pPr>
        <w:keepNext/>
        <w:rPr>
          <w:lang w:val="fr-FR"/>
        </w:rPr>
      </w:pPr>
      <w:r>
        <w:rPr>
          <w:lang w:val="fr-FR"/>
        </w:rP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Pr>
          <w:p w:rsidR="00B17D80" w:rsidRDefault="00B17D80" w:rsidP="007B59FD">
            <w:pPr>
              <w:pStyle w:val="TAL"/>
            </w:pPr>
            <w:r>
              <w:t>BER-TLV:</w:t>
            </w:r>
          </w:p>
        </w:tc>
        <w:tc>
          <w:tcPr>
            <w:tcW w:w="567" w:type="dxa"/>
          </w:tcPr>
          <w:p w:rsidR="00B17D80" w:rsidRDefault="00B17D80" w:rsidP="007B59FD">
            <w:pPr>
              <w:pStyle w:val="TAC"/>
            </w:pPr>
            <w:r>
              <w:t>D0</w:t>
            </w:r>
          </w:p>
        </w:tc>
        <w:tc>
          <w:tcPr>
            <w:tcW w:w="567" w:type="dxa"/>
          </w:tcPr>
          <w:p w:rsidR="00B17D80" w:rsidRDefault="00B17D80" w:rsidP="007B59FD">
            <w:pPr>
              <w:pStyle w:val="TAC"/>
            </w:pPr>
            <w:r>
              <w:t>09</w:t>
            </w:r>
          </w:p>
        </w:tc>
        <w:tc>
          <w:tcPr>
            <w:tcW w:w="567" w:type="dxa"/>
          </w:tcPr>
          <w:p w:rsidR="00B17D80" w:rsidRDefault="00B17D80" w:rsidP="007B59FD">
            <w:pPr>
              <w:pStyle w:val="TAC"/>
            </w:pPr>
            <w:r>
              <w:t>81</w:t>
            </w:r>
          </w:p>
        </w:tc>
        <w:tc>
          <w:tcPr>
            <w:tcW w:w="567" w:type="dxa"/>
          </w:tcPr>
          <w:p w:rsidR="00B17D80" w:rsidRDefault="00B17D80" w:rsidP="007B59FD">
            <w:pPr>
              <w:pStyle w:val="TAC"/>
            </w:pPr>
            <w:r>
              <w:t>03</w:t>
            </w:r>
          </w:p>
        </w:tc>
        <w:tc>
          <w:tcPr>
            <w:tcW w:w="567" w:type="dxa"/>
          </w:tcPr>
          <w:p w:rsidR="00B17D80" w:rsidRDefault="00B17D80" w:rsidP="007B59FD">
            <w:pPr>
              <w:pStyle w:val="TAC"/>
            </w:pPr>
            <w:r>
              <w:t>01</w:t>
            </w:r>
          </w:p>
        </w:tc>
        <w:tc>
          <w:tcPr>
            <w:tcW w:w="567" w:type="dxa"/>
          </w:tcPr>
          <w:p w:rsidR="00B17D80" w:rsidRDefault="00B17D80" w:rsidP="007B59FD">
            <w:pPr>
              <w:pStyle w:val="TAC"/>
            </w:pPr>
            <w:r>
              <w:t>33</w:t>
            </w:r>
          </w:p>
        </w:tc>
        <w:tc>
          <w:tcPr>
            <w:tcW w:w="567" w:type="dxa"/>
          </w:tcPr>
          <w:p w:rsidR="00B17D80" w:rsidRDefault="00B17D80" w:rsidP="007B59FD">
            <w:pPr>
              <w:pStyle w:val="TAC"/>
            </w:pPr>
            <w:r>
              <w:t>00</w:t>
            </w:r>
          </w:p>
        </w:tc>
        <w:tc>
          <w:tcPr>
            <w:tcW w:w="567" w:type="dxa"/>
          </w:tcPr>
          <w:p w:rsidR="00B17D80" w:rsidRDefault="00B17D80" w:rsidP="007B59FD">
            <w:pPr>
              <w:pStyle w:val="TAC"/>
            </w:pPr>
            <w:r>
              <w:t>82</w:t>
            </w:r>
          </w:p>
        </w:tc>
        <w:tc>
          <w:tcPr>
            <w:tcW w:w="567" w:type="dxa"/>
          </w:tcPr>
          <w:p w:rsidR="00B17D80" w:rsidRDefault="00B17D80" w:rsidP="007B59FD">
            <w:pPr>
              <w:pStyle w:val="TAC"/>
            </w:pPr>
            <w:r>
              <w:t>02</w:t>
            </w:r>
          </w:p>
        </w:tc>
        <w:tc>
          <w:tcPr>
            <w:tcW w:w="567" w:type="dxa"/>
          </w:tcPr>
          <w:p w:rsidR="00B17D80" w:rsidRDefault="00B17D80" w:rsidP="007B59FD">
            <w:pPr>
              <w:pStyle w:val="TAC"/>
            </w:pPr>
            <w:r>
              <w:t>81</w:t>
            </w:r>
          </w:p>
        </w:tc>
        <w:tc>
          <w:tcPr>
            <w:tcW w:w="567" w:type="dxa"/>
          </w:tcPr>
          <w:p w:rsidR="00B17D80" w:rsidRDefault="00B17D80" w:rsidP="007B59FD">
            <w:pPr>
              <w:pStyle w:val="TAC"/>
            </w:pPr>
            <w:r>
              <w:t>82</w:t>
            </w:r>
          </w:p>
        </w:tc>
      </w:tr>
    </w:tbl>
    <w:p w:rsidR="00B17D80" w:rsidRDefault="00B17D80" w:rsidP="00B17D80">
      <w:pPr>
        <w:pStyle w:val="FP"/>
      </w:pPr>
    </w:p>
    <w:p w:rsidR="00B17D80" w:rsidRDefault="00B17D80" w:rsidP="00B17D80">
      <w:r>
        <w:t>TERMINAL RESPONSE: GET CARD READER STATUS 2.1.1a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CARD READER STATUS</w:t>
      </w:r>
    </w:p>
    <w:p w:rsidR="00B17D80" w:rsidRPr="00F51EF9" w:rsidRDefault="00B17D80" w:rsidP="00B17D80">
      <w:pPr>
        <w:pStyle w:val="EW"/>
        <w:tabs>
          <w:tab w:val="left" w:pos="851"/>
        </w:tabs>
        <w:ind w:left="2835" w:hanging="2551"/>
        <w:rPr>
          <w:lang w:val="fr-FR"/>
        </w:rPr>
      </w:pPr>
      <w:r>
        <w:tab/>
      </w:r>
      <w:r w:rsidRPr="00F51EF9">
        <w:rPr>
          <w:lang w:val="fr-FR"/>
        </w:rPr>
        <w:t>Command qualifier:</w:t>
      </w:r>
      <w:r w:rsidRPr="00F51EF9">
        <w:rPr>
          <w:lang w:val="fr-FR"/>
        </w:rP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Card reader status</w:t>
      </w:r>
    </w:p>
    <w:p w:rsidR="00B17D80" w:rsidRDefault="00B17D80" w:rsidP="00B17D80">
      <w:pPr>
        <w:pStyle w:val="EW"/>
        <w:tabs>
          <w:tab w:val="left" w:pos="851"/>
        </w:tabs>
        <w:ind w:left="2835" w:hanging="2551"/>
      </w:pPr>
      <w:r>
        <w:tab/>
        <w:t>Identity of card reader:</w:t>
      </w:r>
      <w:r>
        <w:tab/>
        <w:t>01</w:t>
      </w:r>
    </w:p>
    <w:p w:rsidR="00B17D80" w:rsidRDefault="00B17D80" w:rsidP="00B17D80">
      <w:pPr>
        <w:pStyle w:val="EW"/>
        <w:tabs>
          <w:tab w:val="left" w:pos="851"/>
        </w:tabs>
        <w:ind w:left="2835" w:hanging="2551"/>
      </w:pPr>
      <w:r>
        <w:tab/>
        <w:t>Card reader removable:</w:t>
      </w:r>
      <w:r>
        <w:tab/>
        <w:t>Yes</w:t>
      </w:r>
    </w:p>
    <w:p w:rsidR="00B17D80" w:rsidRDefault="00B17D80" w:rsidP="00B17D80">
      <w:pPr>
        <w:pStyle w:val="EW"/>
        <w:tabs>
          <w:tab w:val="left" w:pos="851"/>
        </w:tabs>
        <w:ind w:left="2835" w:hanging="2551"/>
      </w:pPr>
      <w:r>
        <w:tab/>
        <w:t>Card reader present:</w:t>
      </w:r>
      <w:r>
        <w:tab/>
        <w:t>No</w:t>
      </w:r>
    </w:p>
    <w:p w:rsidR="00B17D80" w:rsidRDefault="00B17D80" w:rsidP="00B17D80">
      <w:pPr>
        <w:pStyle w:val="EW"/>
        <w:tabs>
          <w:tab w:val="left" w:pos="851"/>
        </w:tabs>
        <w:ind w:left="2835" w:hanging="2551"/>
      </w:pPr>
      <w:r>
        <w:tab/>
        <w:t>Card reader ID-1 size:</w:t>
      </w:r>
      <w:r>
        <w:tab/>
        <w:t>Yes</w:t>
      </w:r>
    </w:p>
    <w:p w:rsidR="00B17D80" w:rsidRDefault="00B17D80" w:rsidP="00B17D80">
      <w:pPr>
        <w:pStyle w:val="EW"/>
        <w:tabs>
          <w:tab w:val="left" w:pos="851"/>
        </w:tabs>
        <w:ind w:left="2835" w:hanging="2551"/>
      </w:pPr>
      <w:r>
        <w:lastRenderedPageBreak/>
        <w:tab/>
        <w:t>Card present in reader:</w:t>
      </w:r>
      <w:r>
        <w:tab/>
        <w:t>No</w:t>
      </w:r>
    </w:p>
    <w:p w:rsidR="00B17D80" w:rsidRDefault="00B17D80" w:rsidP="00B17D80">
      <w:pPr>
        <w:pStyle w:val="EX"/>
        <w:tabs>
          <w:tab w:val="left" w:pos="851"/>
        </w:tabs>
        <w:ind w:left="2835" w:hanging="2551"/>
      </w:pPr>
      <w:r>
        <w:tab/>
        <w:t>Card powered:</w:t>
      </w:r>
      <w:r>
        <w:tab/>
        <w:t>No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CARD READER STATUS 2.1.1b</w:t>
      </w:r>
    </w:p>
    <w:p w:rsidR="00B17D80" w:rsidRDefault="00B17D80" w:rsidP="00B17D80">
      <w:pPr>
        <w:keepNext/>
        <w:keepLines/>
      </w:pPr>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CARD READER STATUS</w:t>
      </w:r>
    </w:p>
    <w:p w:rsidR="00B17D80" w:rsidRPr="00F51EF9" w:rsidRDefault="00B17D80" w:rsidP="00B17D80">
      <w:pPr>
        <w:pStyle w:val="EW"/>
        <w:tabs>
          <w:tab w:val="left" w:pos="851"/>
        </w:tabs>
        <w:ind w:left="2835" w:hanging="2551"/>
        <w:rPr>
          <w:lang w:val="fr-FR"/>
        </w:rPr>
      </w:pPr>
      <w:r>
        <w:tab/>
      </w:r>
      <w:r w:rsidRPr="00F51EF9">
        <w:rPr>
          <w:lang w:val="fr-FR"/>
        </w:rPr>
        <w:t>Command qualifier:</w:t>
      </w:r>
      <w:r w:rsidRPr="00F51EF9">
        <w:rPr>
          <w:lang w:val="fr-FR"/>
        </w:rP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Card reader status</w:t>
      </w:r>
    </w:p>
    <w:p w:rsidR="00B17D80" w:rsidRDefault="00B17D80" w:rsidP="00B17D80">
      <w:pPr>
        <w:pStyle w:val="EW"/>
        <w:tabs>
          <w:tab w:val="left" w:pos="851"/>
        </w:tabs>
        <w:ind w:left="2835" w:hanging="2551"/>
      </w:pPr>
      <w:r>
        <w:tab/>
        <w:t>Identity of card reader:</w:t>
      </w:r>
      <w:r>
        <w:tab/>
        <w:t>01</w:t>
      </w:r>
    </w:p>
    <w:p w:rsidR="00B17D80" w:rsidRDefault="00B17D80" w:rsidP="00B17D80">
      <w:pPr>
        <w:pStyle w:val="EW"/>
        <w:tabs>
          <w:tab w:val="left" w:pos="851"/>
        </w:tabs>
        <w:ind w:left="2835" w:hanging="2551"/>
      </w:pPr>
      <w:r>
        <w:tab/>
        <w:t>Card reader removable:</w:t>
      </w:r>
      <w:r>
        <w:tab/>
        <w:t>Yes</w:t>
      </w:r>
    </w:p>
    <w:p w:rsidR="00B17D80" w:rsidRDefault="00B17D80" w:rsidP="00B17D80">
      <w:pPr>
        <w:pStyle w:val="EW"/>
        <w:tabs>
          <w:tab w:val="left" w:pos="851"/>
        </w:tabs>
        <w:ind w:left="2835" w:hanging="2551"/>
      </w:pPr>
      <w:r>
        <w:tab/>
        <w:t>Card reader present:</w:t>
      </w:r>
      <w:r>
        <w:tab/>
        <w:t>No</w:t>
      </w:r>
    </w:p>
    <w:p w:rsidR="00B17D80" w:rsidRDefault="00B17D80" w:rsidP="00B17D80">
      <w:pPr>
        <w:pStyle w:val="EW"/>
        <w:tabs>
          <w:tab w:val="left" w:pos="851"/>
        </w:tabs>
        <w:ind w:left="2835" w:hanging="2551"/>
      </w:pPr>
      <w:r>
        <w:tab/>
        <w:t>Card reader ID-1 size:</w:t>
      </w:r>
      <w:r>
        <w:tab/>
        <w:t>No</w:t>
      </w:r>
    </w:p>
    <w:p w:rsidR="00B17D80" w:rsidRDefault="00B17D80" w:rsidP="00B17D80">
      <w:pPr>
        <w:pStyle w:val="EW"/>
        <w:tabs>
          <w:tab w:val="left" w:pos="851"/>
        </w:tabs>
        <w:ind w:left="2835" w:hanging="2551"/>
      </w:pPr>
      <w:r>
        <w:tab/>
        <w:t>Card present in reader:</w:t>
      </w:r>
      <w:r>
        <w:tab/>
        <w:t>No</w:t>
      </w:r>
    </w:p>
    <w:p w:rsidR="00B17D80" w:rsidRDefault="00B17D80" w:rsidP="00B17D80">
      <w:pPr>
        <w:pStyle w:val="EX"/>
        <w:tabs>
          <w:tab w:val="left" w:pos="851"/>
        </w:tabs>
        <w:ind w:left="2835" w:hanging="2551"/>
      </w:pPr>
      <w:r>
        <w:tab/>
        <w:t>Card powered:</w:t>
      </w:r>
      <w:r>
        <w:tab/>
        <w:t>No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27.22.4.20.2.5</w:t>
      </w:r>
      <w:r>
        <w:tab/>
        <w:t>Test requirement</w:t>
      </w:r>
    </w:p>
    <w:p w:rsidR="00B17D80" w:rsidRDefault="00B17D80" w:rsidP="00B17D80">
      <w:r>
        <w:t>The ME shall operate in the manner defined in expected sequence 2.1.</w:t>
      </w:r>
    </w:p>
    <w:p w:rsidR="00B17D80" w:rsidRDefault="00B17D80" w:rsidP="00B17D80">
      <w:pPr>
        <w:pStyle w:val="Heading4"/>
      </w:pPr>
      <w:bookmarkStart w:id="499" w:name="_Toc502363258"/>
      <w:bookmarkStart w:id="500" w:name="_Toc533173684"/>
      <w:bookmarkStart w:id="501" w:name="_Toc51834105"/>
      <w:r>
        <w:t>27.22.4.21</w:t>
      </w:r>
      <w:r>
        <w:tab/>
        <w:t>TIMER MANAGEMENT and ENVELOPE TIMER EXPIRATION</w:t>
      </w:r>
      <w:bookmarkEnd w:id="499"/>
      <w:bookmarkEnd w:id="500"/>
      <w:bookmarkEnd w:id="501"/>
    </w:p>
    <w:p w:rsidR="00B17D80" w:rsidRDefault="00B17D80" w:rsidP="00B17D80">
      <w:pPr>
        <w:pStyle w:val="Heading5"/>
      </w:pPr>
      <w:bookmarkStart w:id="502" w:name="_Toc502363259"/>
      <w:bookmarkStart w:id="503" w:name="_Toc533173685"/>
      <w:bookmarkStart w:id="504" w:name="_Toc51834106"/>
      <w:r>
        <w:t>27.22.4.21.1</w:t>
      </w:r>
      <w:r>
        <w:tab/>
        <w:t>TIMER MANAGEMENT (normal)</w:t>
      </w:r>
      <w:bookmarkEnd w:id="502"/>
      <w:bookmarkEnd w:id="503"/>
      <w:bookmarkEnd w:id="504"/>
    </w:p>
    <w:p w:rsidR="00B17D80" w:rsidRDefault="00B17D80" w:rsidP="00B17D80">
      <w:pPr>
        <w:pStyle w:val="H6"/>
      </w:pPr>
      <w:r>
        <w:t>27.22.4.21.1.1</w:t>
      </w:r>
      <w:r>
        <w:tab/>
        <w:t>Definition and applicability</w:t>
      </w:r>
    </w:p>
    <w:p w:rsidR="00B17D80" w:rsidRDefault="00B17D80" w:rsidP="00B17D80">
      <w:r>
        <w:t>See clause 3.2.2.</w:t>
      </w:r>
    </w:p>
    <w:p w:rsidR="00B17D80" w:rsidRDefault="00B17D80" w:rsidP="00B17D80">
      <w:pPr>
        <w:pStyle w:val="H6"/>
      </w:pPr>
      <w:r>
        <w:t>27.22.4.21.1.2</w:t>
      </w:r>
      <w:r>
        <w:tab/>
        <w:t>Conformance Requirement</w:t>
      </w:r>
    </w:p>
    <w:p w:rsidR="00B17D80" w:rsidRDefault="00B17D80" w:rsidP="00B17D80">
      <w:r>
        <w:t>The ME shall support the TIMER MANAGEMENT as defined in:</w:t>
      </w:r>
    </w:p>
    <w:p w:rsidR="00B17D80" w:rsidRDefault="00B17D80" w:rsidP="00B17D80">
      <w:pPr>
        <w:pStyle w:val="B1"/>
      </w:pPr>
      <w:r>
        <w:t>-</w:t>
      </w:r>
      <w:r>
        <w:tab/>
        <w:t>TS 11.14 [15] clause 5.2, clause 6.4.21, clause 6.8, clause 12.6, clause 12.7, clause 12.37 and clause 12.38.</w:t>
      </w:r>
    </w:p>
    <w:p w:rsidR="00B17D80" w:rsidRDefault="00B17D80" w:rsidP="00B17D80">
      <w:pPr>
        <w:pStyle w:val="H6"/>
      </w:pPr>
      <w:r>
        <w:t>27.22.4.21.1.3</w:t>
      </w:r>
      <w:r>
        <w:tab/>
        <w:t>Test purpose</w:t>
      </w:r>
    </w:p>
    <w:p w:rsidR="00B17D80" w:rsidRDefault="00B17D80" w:rsidP="00B17D80">
      <w:r>
        <w:t>To verify that the ME manages correctly its internal timers, start a timer, deactivate a timer or return the current value of a timer according to the Timer Identifier defined in the TIMER MANAGEMENT proactive SIM command.</w:t>
      </w:r>
    </w:p>
    <w:p w:rsidR="00B17D80" w:rsidRDefault="00B17D80" w:rsidP="00B17D80">
      <w:pPr>
        <w:pStyle w:val="H6"/>
      </w:pPr>
      <w:r>
        <w:lastRenderedPageBreak/>
        <w:t>27.22.4.21.1.4</w:t>
      </w:r>
      <w:r>
        <w:tab/>
        <w:t>Method of Test</w:t>
      </w:r>
    </w:p>
    <w:p w:rsidR="00B17D80" w:rsidRDefault="00B17D80" w:rsidP="00B17D80">
      <w:pPr>
        <w:pStyle w:val="H6"/>
      </w:pPr>
      <w:r>
        <w:t>27.22.4.21.1.4.1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r>
        <w:t>The ME screen shall be in its normal stand-by display.</w:t>
      </w:r>
    </w:p>
    <w:p w:rsidR="00B17D80" w:rsidRDefault="00B17D80" w:rsidP="00B17D80">
      <w:pPr>
        <w:pStyle w:val="H6"/>
      </w:pPr>
      <w:r>
        <w:t>27.22.4.21.1.4.2</w:t>
      </w:r>
      <w:r>
        <w:tab/>
        <w:t>Procedure</w:t>
      </w:r>
    </w:p>
    <w:p w:rsidR="00B17D80" w:rsidRDefault="00B17D80" w:rsidP="00B17D80">
      <w:pPr>
        <w:keepNext/>
        <w:rPr>
          <w:b/>
        </w:rPr>
      </w:pPr>
      <w:r>
        <w:rPr>
          <w:b/>
        </w:rPr>
        <w:t>Expected Sequence 1.1 (TIMER MANAGEMENT, start timer 1 several times, get the current value of the timer and deactivate the timer successfully)</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TIMER MANAGEMENT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1.1.1</w:t>
            </w:r>
          </w:p>
        </w:tc>
        <w:tc>
          <w:tcPr>
            <w:tcW w:w="3776" w:type="dxa"/>
            <w:tcBorders>
              <w:left w:val="single" w:sz="6" w:space="0" w:color="auto"/>
              <w:right w:val="single" w:sz="6" w:space="0" w:color="auto"/>
            </w:tcBorders>
          </w:tcPr>
          <w:p w:rsidR="00B17D80" w:rsidRDefault="00B17D80" w:rsidP="007B59FD">
            <w:pPr>
              <w:pStyle w:val="TAL"/>
            </w:pPr>
            <w:r>
              <w:t>[start timer 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1.1.1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TIMER MANAGEMENT 1.1.2</w:t>
            </w:r>
          </w:p>
        </w:tc>
        <w:tc>
          <w:tcPr>
            <w:tcW w:w="3776" w:type="dxa"/>
            <w:tcBorders>
              <w:left w:val="single" w:sz="6" w:space="0" w:color="auto"/>
              <w:right w:val="single" w:sz="6" w:space="0" w:color="auto"/>
            </w:tcBorders>
          </w:tcPr>
          <w:p w:rsidR="00B17D80" w:rsidRDefault="00B17D80" w:rsidP="007B59FD">
            <w:pPr>
              <w:pStyle w:val="TAL"/>
            </w:pPr>
            <w:r>
              <w:t>After 1 minute following reception of Terminal Response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1.1.2</w:t>
            </w:r>
          </w:p>
        </w:tc>
        <w:tc>
          <w:tcPr>
            <w:tcW w:w="3776" w:type="dxa"/>
            <w:tcBorders>
              <w:left w:val="single" w:sz="6" w:space="0" w:color="auto"/>
              <w:right w:val="single" w:sz="6" w:space="0" w:color="auto"/>
            </w:tcBorders>
          </w:tcPr>
          <w:p w:rsidR="00B17D80" w:rsidRDefault="00B17D80" w:rsidP="007B59FD">
            <w:pPr>
              <w:pStyle w:val="TAL"/>
            </w:pPr>
            <w:r>
              <w:t>[ask value of timer 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1.1.2</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TIMER MANAGEMENT 1.1.3</w:t>
            </w:r>
          </w:p>
        </w:tc>
        <w:tc>
          <w:tcPr>
            <w:tcW w:w="3776" w:type="dxa"/>
            <w:tcBorders>
              <w:left w:val="single" w:sz="6" w:space="0" w:color="auto"/>
              <w:right w:val="single" w:sz="6" w:space="0" w:color="auto"/>
            </w:tcBorders>
          </w:tcPr>
          <w:p w:rsidR="00B17D80" w:rsidRDefault="00B17D80" w:rsidP="007B59FD">
            <w:pPr>
              <w:pStyle w:val="TAL"/>
            </w:pPr>
            <w:r>
              <w:t>Before timer expires!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1.1.3</w:t>
            </w:r>
          </w:p>
        </w:tc>
        <w:tc>
          <w:tcPr>
            <w:tcW w:w="3776" w:type="dxa"/>
            <w:tcBorders>
              <w:left w:val="single" w:sz="6" w:space="0" w:color="auto"/>
              <w:right w:val="single" w:sz="6" w:space="0" w:color="auto"/>
            </w:tcBorders>
          </w:tcPr>
          <w:p w:rsidR="00B17D80" w:rsidRDefault="00B17D80" w:rsidP="007B59FD">
            <w:pPr>
              <w:pStyle w:val="TAL"/>
            </w:pPr>
            <w:r>
              <w:t>[reinitialize timer 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1.1.3</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TIMER MANAGEMENT 1.1.4</w:t>
            </w:r>
          </w:p>
        </w:tc>
        <w:tc>
          <w:tcPr>
            <w:tcW w:w="3776" w:type="dxa"/>
            <w:tcBorders>
              <w:left w:val="single" w:sz="6" w:space="0" w:color="auto"/>
              <w:right w:val="single" w:sz="6" w:space="0" w:color="auto"/>
            </w:tcBorders>
          </w:tcPr>
          <w:p w:rsidR="00B17D80" w:rsidRDefault="00B17D80" w:rsidP="007B59FD">
            <w:pPr>
              <w:pStyle w:val="TAL"/>
            </w:pPr>
            <w:r>
              <w:t>After 30 s following reception of the Terminal Response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15</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1.1.4</w:t>
            </w:r>
          </w:p>
        </w:tc>
        <w:tc>
          <w:tcPr>
            <w:tcW w:w="3776" w:type="dxa"/>
            <w:tcBorders>
              <w:left w:val="single" w:sz="6" w:space="0" w:color="auto"/>
              <w:right w:val="single" w:sz="6" w:space="0" w:color="auto"/>
            </w:tcBorders>
          </w:tcPr>
          <w:p w:rsidR="00B17D80" w:rsidRDefault="00B17D80" w:rsidP="007B59FD">
            <w:pPr>
              <w:pStyle w:val="TAL"/>
            </w:pPr>
            <w:r>
              <w:t>[deactivate timer 1]</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16</w:t>
            </w:r>
          </w:p>
        </w:tc>
        <w:tc>
          <w:tcPr>
            <w:tcW w:w="105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6" w:space="0" w:color="auto"/>
              <w:right w:val="single" w:sz="6" w:space="0" w:color="auto"/>
            </w:tcBorders>
          </w:tcPr>
          <w:p w:rsidR="00B17D80" w:rsidRDefault="00B17D80" w:rsidP="007B59FD">
            <w:pPr>
              <w:pStyle w:val="TAL"/>
            </w:pPr>
            <w:r>
              <w:t>TERMINAL RESPONSE: TIMER MANAGEMENT 1.1.4</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TIMER MANAGEMENT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rPr>
          <w:lang w:val="fr-FR"/>
        </w:rPr>
      </w:pPr>
      <w:r>
        <w:rPr>
          <w:lang w:val="fr-FR"/>
        </w:rPr>
        <w:t>Timer identifier</w:t>
      </w:r>
    </w:p>
    <w:p w:rsidR="00B17D80" w:rsidRDefault="00B17D80" w:rsidP="00B17D80">
      <w:pPr>
        <w:pStyle w:val="EW"/>
        <w:tabs>
          <w:tab w:val="left" w:pos="851"/>
        </w:tabs>
        <w:ind w:left="2835" w:hanging="2551"/>
      </w:pPr>
      <w:r>
        <w:rPr>
          <w:lang w:val="fr-FR"/>
        </w:rPr>
        <w:tab/>
      </w:r>
      <w:r>
        <w:t>Identifier of timer:</w:t>
      </w:r>
      <w:r>
        <w:tab/>
        <w:t>1</w:t>
      </w:r>
    </w:p>
    <w:p w:rsidR="00B17D80" w:rsidRDefault="00B17D80" w:rsidP="00B17D80">
      <w:pPr>
        <w:pStyle w:val="EW"/>
        <w:tabs>
          <w:tab w:val="left" w:pos="851"/>
        </w:tabs>
        <w:ind w:left="2835" w:hanging="2551"/>
      </w:pPr>
      <w:r>
        <w:t>Timer value</w:t>
      </w:r>
    </w:p>
    <w:p w:rsidR="00B17D80" w:rsidRDefault="00B17D80" w:rsidP="00B17D80">
      <w:pPr>
        <w:pStyle w:val="EX"/>
        <w:tabs>
          <w:tab w:val="left" w:pos="851"/>
        </w:tabs>
        <w:ind w:left="2835" w:hanging="2551"/>
      </w:pPr>
      <w:r>
        <w:lastRenderedPageBreak/>
        <w:tab/>
        <w:t>Value of timer:</w:t>
      </w:r>
      <w:r>
        <w:tab/>
        <w:t>5 min</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TIMER MANAGEMENT 1.1.2</w:t>
      </w:r>
    </w:p>
    <w:p w:rsidR="00B17D80" w:rsidRDefault="00B17D80" w:rsidP="00B17D80">
      <w:pPr>
        <w:keepNext/>
        <w:keepLines/>
      </w:pPr>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the current value of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rPr>
          <w:lang w:val="fr-FR"/>
        </w:rPr>
      </w:pPr>
      <w:r>
        <w:rPr>
          <w:lang w:val="fr-FR"/>
        </w:rPr>
        <w:t>Timer identifier</w:t>
      </w:r>
    </w:p>
    <w:p w:rsidR="00B17D80" w:rsidRDefault="00B17D80" w:rsidP="00B17D80">
      <w:pPr>
        <w:pStyle w:val="EX"/>
        <w:tabs>
          <w:tab w:val="left" w:pos="851"/>
        </w:tabs>
        <w:ind w:left="2835" w:hanging="2551"/>
      </w:pPr>
      <w:r>
        <w:rPr>
          <w:lang w:val="fr-FR"/>
        </w:rPr>
        <w:tab/>
      </w:r>
      <w:r>
        <w:t>Identifier of timer:</w:t>
      </w:r>
      <w:r>
        <w:tab/>
        <w:t>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TIMER MANAGEMENT 1.1.3</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F63CDE" w:rsidRDefault="00B17D80" w:rsidP="00B17D80">
      <w:pPr>
        <w:pStyle w:val="EW"/>
        <w:tabs>
          <w:tab w:val="left" w:pos="851"/>
        </w:tabs>
        <w:ind w:left="2835" w:hanging="2551"/>
      </w:pPr>
      <w:r w:rsidRPr="00F63CDE">
        <w:t>Timer identifier</w:t>
      </w:r>
    </w:p>
    <w:p w:rsidR="00B17D80" w:rsidRDefault="00B17D80" w:rsidP="00B17D80">
      <w:pPr>
        <w:pStyle w:val="EW"/>
        <w:tabs>
          <w:tab w:val="left" w:pos="851"/>
        </w:tabs>
        <w:ind w:left="2835" w:hanging="2551"/>
      </w:pPr>
      <w:r w:rsidRPr="00F63CDE">
        <w:tab/>
      </w:r>
      <w:r>
        <w:t>Identifier of timer:</w:t>
      </w:r>
      <w:r>
        <w:tab/>
        <w:t>1</w:t>
      </w:r>
    </w:p>
    <w:p w:rsidR="00B17D80" w:rsidRDefault="00B17D80" w:rsidP="00B17D80">
      <w:pPr>
        <w:pStyle w:val="EW"/>
        <w:tabs>
          <w:tab w:val="left" w:pos="851"/>
        </w:tabs>
        <w:ind w:left="2835" w:hanging="2551"/>
      </w:pPr>
      <w:r>
        <w:t>Timer value</w:t>
      </w:r>
    </w:p>
    <w:p w:rsidR="00B17D80" w:rsidRDefault="00B17D80" w:rsidP="00B17D80">
      <w:pPr>
        <w:pStyle w:val="EX"/>
        <w:tabs>
          <w:tab w:val="left" w:pos="851"/>
        </w:tabs>
        <w:ind w:left="2835" w:hanging="2551"/>
      </w:pPr>
      <w:r>
        <w:tab/>
        <w:t>Value of timer:</w:t>
      </w:r>
      <w:r>
        <w:tab/>
        <w:t>1min 30s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TIMER MANAGEMENT 1.1.4</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deactivate the Timer</w:t>
      </w:r>
    </w:p>
    <w:p w:rsidR="00B17D80" w:rsidRDefault="00B17D80" w:rsidP="00B17D80">
      <w:pPr>
        <w:pStyle w:val="EW"/>
        <w:tabs>
          <w:tab w:val="left" w:pos="851"/>
        </w:tabs>
        <w:ind w:left="2835" w:hanging="2551"/>
      </w:pPr>
      <w:r>
        <w:t>Device identities</w:t>
      </w:r>
    </w:p>
    <w:p w:rsidR="00B17D80" w:rsidRDefault="00B17D80" w:rsidP="00B17D80">
      <w:pPr>
        <w:pStyle w:val="EW"/>
        <w:tabs>
          <w:tab w:val="left" w:pos="851"/>
        </w:tabs>
        <w:ind w:left="2835" w:hanging="2551"/>
      </w:pPr>
      <w:r>
        <w:tab/>
        <w:t>Source device:</w:t>
      </w:r>
      <w:r>
        <w:tab/>
        <w:t>SIM</w:t>
      </w:r>
    </w:p>
    <w:p w:rsidR="00B17D80" w:rsidRDefault="00B17D80" w:rsidP="00B17D80">
      <w:pPr>
        <w:pStyle w:val="EW"/>
        <w:tabs>
          <w:tab w:val="left" w:pos="851"/>
        </w:tabs>
        <w:ind w:left="2835" w:hanging="2551"/>
      </w:pPr>
      <w:r>
        <w:tab/>
        <w:t>Destination device:</w:t>
      </w:r>
      <w:r>
        <w:tab/>
        <w:t>ME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1</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1.1.1  and 1.1.3</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TIMER MANAGEMENT</w:t>
      </w:r>
    </w:p>
    <w:p w:rsidR="00B17D80" w:rsidRDefault="00B17D80" w:rsidP="00B17D80">
      <w:pPr>
        <w:pStyle w:val="EW"/>
        <w:tabs>
          <w:tab w:val="left" w:pos="851"/>
        </w:tabs>
        <w:ind w:left="2835" w:hanging="2551"/>
        <w:rPr>
          <w:lang w:val="fr-FR"/>
        </w:rPr>
      </w:pPr>
      <w:r>
        <w:rPr>
          <w:lang w:val="fr-FR"/>
        </w:rPr>
        <w:tab/>
        <w:t>Command qualifier:</w:t>
      </w:r>
      <w:r>
        <w:rPr>
          <w:lang w:val="fr-FR"/>
        </w:rPr>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1.1.2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the current value of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Timer identifier</w:t>
      </w:r>
    </w:p>
    <w:p w:rsidR="00B17D80" w:rsidRDefault="00B17D80" w:rsidP="00B17D80">
      <w:pPr>
        <w:pStyle w:val="EW"/>
        <w:tabs>
          <w:tab w:val="left" w:pos="851"/>
        </w:tabs>
        <w:ind w:left="2835" w:hanging="2551"/>
      </w:pPr>
      <w:r>
        <w:tab/>
        <w:t>Identifier of timer:</w:t>
      </w:r>
      <w:r>
        <w:tab/>
        <w:t>1</w:t>
      </w:r>
    </w:p>
    <w:p w:rsidR="00B17D80" w:rsidRDefault="00B17D80" w:rsidP="00B17D80">
      <w:pPr>
        <w:pStyle w:val="EW"/>
        <w:tabs>
          <w:tab w:val="left" w:pos="851"/>
        </w:tabs>
        <w:ind w:left="2835" w:hanging="2551"/>
      </w:pPr>
      <w:r>
        <w:t>Timer value</w:t>
      </w:r>
    </w:p>
    <w:p w:rsidR="00B17D80" w:rsidRDefault="00B17D80" w:rsidP="00B17D80">
      <w:pPr>
        <w:pStyle w:val="EX"/>
        <w:tabs>
          <w:tab w:val="left" w:pos="851"/>
        </w:tabs>
        <w:ind w:left="2835" w:hanging="2551"/>
      </w:pPr>
      <w:r>
        <w:tab/>
        <w:t>Value of timer:</w:t>
      </w:r>
      <w:r>
        <w:tab/>
        <w:t>value &lt; to the timer value of command 1.1.1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1.1.4</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TIMER MANAGEMENT</w:t>
      </w:r>
    </w:p>
    <w:p w:rsidR="00B17D80" w:rsidRDefault="00B17D80" w:rsidP="00B17D80">
      <w:pPr>
        <w:pStyle w:val="EW"/>
        <w:tabs>
          <w:tab w:val="left" w:pos="851"/>
        </w:tabs>
        <w:ind w:left="2835" w:hanging="2551"/>
        <w:rPr>
          <w:lang w:val="fr-FR"/>
        </w:rPr>
      </w:pPr>
      <w:r>
        <w:rPr>
          <w:lang w:val="fr-FR"/>
        </w:rPr>
        <w:tab/>
        <w:t>Command qualifier:</w:t>
      </w:r>
      <w:r>
        <w:rPr>
          <w:lang w:val="fr-FR"/>
        </w:rPr>
        <w:tab/>
        <w:t>deactivate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lastRenderedPageBreak/>
        <w:t>Timer identifier</w:t>
      </w:r>
    </w:p>
    <w:p w:rsidR="00B17D80" w:rsidRDefault="00B17D80" w:rsidP="00B17D80">
      <w:pPr>
        <w:pStyle w:val="EW"/>
        <w:tabs>
          <w:tab w:val="left" w:pos="851"/>
        </w:tabs>
        <w:ind w:left="2835" w:hanging="2551"/>
      </w:pPr>
      <w:r>
        <w:tab/>
        <w:t>Identifier of timer:</w:t>
      </w:r>
      <w:r>
        <w:tab/>
        <w:t>1</w:t>
      </w:r>
    </w:p>
    <w:p w:rsidR="00B17D80" w:rsidRDefault="00B17D80" w:rsidP="00B17D80">
      <w:pPr>
        <w:pStyle w:val="EW"/>
        <w:tabs>
          <w:tab w:val="left" w:pos="851"/>
        </w:tabs>
        <w:ind w:left="2835" w:hanging="2551"/>
      </w:pPr>
      <w:r>
        <w:t>Timer value</w:t>
      </w:r>
    </w:p>
    <w:p w:rsidR="00B17D80" w:rsidRDefault="00B17D80" w:rsidP="00B17D80">
      <w:pPr>
        <w:pStyle w:val="EX"/>
        <w:tabs>
          <w:tab w:val="left" w:pos="851"/>
        </w:tabs>
        <w:ind w:left="2835" w:hanging="2551"/>
      </w:pPr>
      <w:r>
        <w:tab/>
        <w:t>Value of timer:</w:t>
      </w:r>
      <w:r>
        <w:tab/>
        <w:t>value &lt; to the timer value of command 1.1.3</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1.2 (TIMER MANAGEMENT, start timer 2 several times, get the current value of the timer and deactivate the timer successfully)</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TIMER MANAGEMENT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1.2.1</w:t>
            </w:r>
          </w:p>
        </w:tc>
        <w:tc>
          <w:tcPr>
            <w:tcW w:w="3776" w:type="dxa"/>
            <w:tcBorders>
              <w:left w:val="single" w:sz="6" w:space="0" w:color="auto"/>
              <w:right w:val="single" w:sz="6" w:space="0" w:color="auto"/>
            </w:tcBorders>
          </w:tcPr>
          <w:p w:rsidR="00B17D80" w:rsidRDefault="00B17D80" w:rsidP="007B59FD">
            <w:pPr>
              <w:pStyle w:val="TAL"/>
            </w:pPr>
            <w:r>
              <w:t>[start timer 2]</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1.2.1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TIMER MANAGEMENT 1.2.2</w:t>
            </w:r>
          </w:p>
        </w:tc>
        <w:tc>
          <w:tcPr>
            <w:tcW w:w="3776" w:type="dxa"/>
            <w:tcBorders>
              <w:left w:val="single" w:sz="6" w:space="0" w:color="auto"/>
              <w:right w:val="single" w:sz="6" w:space="0" w:color="auto"/>
            </w:tcBorders>
          </w:tcPr>
          <w:p w:rsidR="00B17D80" w:rsidRDefault="00B17D80" w:rsidP="007B59FD">
            <w:pPr>
              <w:pStyle w:val="TAL"/>
            </w:pPr>
            <w:r>
              <w:t>After 1 minute following reception of Terminal Response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1.2.2</w:t>
            </w:r>
          </w:p>
        </w:tc>
        <w:tc>
          <w:tcPr>
            <w:tcW w:w="3776" w:type="dxa"/>
            <w:tcBorders>
              <w:left w:val="single" w:sz="6" w:space="0" w:color="auto"/>
              <w:right w:val="single" w:sz="6" w:space="0" w:color="auto"/>
            </w:tcBorders>
          </w:tcPr>
          <w:p w:rsidR="00B17D80" w:rsidRDefault="00B17D80" w:rsidP="007B59FD">
            <w:pPr>
              <w:pStyle w:val="TAL"/>
            </w:pPr>
            <w:r>
              <w:t>[ask value of timer 2]</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1.2.2</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TIMER MANAGEMENT 1.2.3</w:t>
            </w:r>
          </w:p>
        </w:tc>
        <w:tc>
          <w:tcPr>
            <w:tcW w:w="3776" w:type="dxa"/>
            <w:tcBorders>
              <w:left w:val="single" w:sz="6" w:space="0" w:color="auto"/>
              <w:right w:val="single" w:sz="6" w:space="0" w:color="auto"/>
            </w:tcBorders>
          </w:tcPr>
          <w:p w:rsidR="00B17D80" w:rsidRDefault="00B17D80" w:rsidP="007B59FD">
            <w:pPr>
              <w:pStyle w:val="TAL"/>
            </w:pPr>
            <w:r>
              <w:t>Before timer expires!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1.2.3</w:t>
            </w:r>
          </w:p>
        </w:tc>
        <w:tc>
          <w:tcPr>
            <w:tcW w:w="3776" w:type="dxa"/>
            <w:tcBorders>
              <w:left w:val="single" w:sz="6" w:space="0" w:color="auto"/>
              <w:right w:val="single" w:sz="6" w:space="0" w:color="auto"/>
            </w:tcBorders>
          </w:tcPr>
          <w:p w:rsidR="00B17D80" w:rsidRDefault="00B17D80" w:rsidP="007B59FD">
            <w:pPr>
              <w:pStyle w:val="TAL"/>
            </w:pPr>
            <w:r>
              <w:t>[reinitialize timer 2]</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1.2.3</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TIMER MANAGEMENT 1.2.4</w:t>
            </w:r>
          </w:p>
        </w:tc>
        <w:tc>
          <w:tcPr>
            <w:tcW w:w="3776" w:type="dxa"/>
            <w:tcBorders>
              <w:left w:val="single" w:sz="6" w:space="0" w:color="auto"/>
              <w:right w:val="single" w:sz="6" w:space="0" w:color="auto"/>
            </w:tcBorders>
          </w:tcPr>
          <w:p w:rsidR="00B17D80" w:rsidRDefault="00B17D80" w:rsidP="007B59FD">
            <w:pPr>
              <w:pStyle w:val="TAL"/>
            </w:pPr>
            <w:r>
              <w:t>After 10 seconds following reception of Terminal Response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15</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1.2.4</w:t>
            </w:r>
          </w:p>
        </w:tc>
        <w:tc>
          <w:tcPr>
            <w:tcW w:w="3776" w:type="dxa"/>
            <w:tcBorders>
              <w:left w:val="single" w:sz="6" w:space="0" w:color="auto"/>
              <w:right w:val="single" w:sz="6" w:space="0" w:color="auto"/>
            </w:tcBorders>
          </w:tcPr>
          <w:p w:rsidR="00B17D80" w:rsidRDefault="00B17D80" w:rsidP="007B59FD">
            <w:pPr>
              <w:pStyle w:val="TAL"/>
            </w:pPr>
            <w:r>
              <w:t>[deactivate timer 2]</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16</w:t>
            </w:r>
          </w:p>
        </w:tc>
        <w:tc>
          <w:tcPr>
            <w:tcW w:w="105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6" w:space="0" w:color="auto"/>
              <w:right w:val="single" w:sz="6" w:space="0" w:color="auto"/>
            </w:tcBorders>
          </w:tcPr>
          <w:p w:rsidR="00B17D80" w:rsidRDefault="00B17D80" w:rsidP="007B59FD">
            <w:pPr>
              <w:pStyle w:val="TAL"/>
            </w:pPr>
            <w:r>
              <w:t>TERMINAL RESPONSE: TIMER MANAGEMENT 1.2.4</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COMMAND:TIMER MANAGEMENT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rPr>
          <w:lang w:val="fr-FR"/>
        </w:rPr>
      </w:pPr>
      <w:r>
        <w:rPr>
          <w:lang w:val="fr-FR"/>
        </w:rPr>
        <w:t>Timer identifier</w:t>
      </w:r>
    </w:p>
    <w:p w:rsidR="00B17D80" w:rsidRDefault="00B17D80" w:rsidP="00B17D80">
      <w:pPr>
        <w:pStyle w:val="EW"/>
        <w:tabs>
          <w:tab w:val="left" w:pos="851"/>
        </w:tabs>
        <w:ind w:left="2835" w:hanging="2551"/>
      </w:pPr>
      <w:r>
        <w:rPr>
          <w:lang w:val="fr-FR"/>
        </w:rPr>
        <w:tab/>
      </w:r>
      <w:r>
        <w:t>Identifier of timer:</w:t>
      </w:r>
      <w:r>
        <w:tab/>
        <w:t>2</w:t>
      </w:r>
    </w:p>
    <w:p w:rsidR="00B17D80" w:rsidRDefault="00B17D80" w:rsidP="00B17D80">
      <w:pPr>
        <w:pStyle w:val="EW"/>
        <w:tabs>
          <w:tab w:val="left" w:pos="851"/>
        </w:tabs>
        <w:ind w:left="2835" w:hanging="2551"/>
      </w:pPr>
      <w:r>
        <w:t>Timer value</w:t>
      </w:r>
    </w:p>
    <w:p w:rsidR="00B17D80" w:rsidRDefault="00B17D80" w:rsidP="00B17D80">
      <w:pPr>
        <w:pStyle w:val="EX"/>
        <w:tabs>
          <w:tab w:val="left" w:pos="851"/>
        </w:tabs>
        <w:ind w:left="2835" w:hanging="2551"/>
      </w:pPr>
      <w:r>
        <w:tab/>
        <w:t>Value of timer:</w:t>
      </w:r>
      <w:r>
        <w:tab/>
        <w:t>23 h 59 min 59 s</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TIMER MANAGEMENT 1.2.2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the current value of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rPr>
          <w:lang w:val="fr-FR"/>
        </w:rPr>
      </w:pPr>
      <w:r>
        <w:rPr>
          <w:lang w:val="fr-FR"/>
        </w:rPr>
        <w:t>Timer identifier</w:t>
      </w:r>
    </w:p>
    <w:p w:rsidR="00B17D80" w:rsidRDefault="00B17D80" w:rsidP="00B17D80">
      <w:pPr>
        <w:pStyle w:val="EX"/>
        <w:tabs>
          <w:tab w:val="left" w:pos="851"/>
        </w:tabs>
        <w:ind w:left="2835" w:hanging="2551"/>
      </w:pPr>
      <w:r>
        <w:rPr>
          <w:lang w:val="fr-FR"/>
        </w:rPr>
        <w:tab/>
      </w:r>
      <w:r>
        <w:t>Identifier of timer:</w:t>
      </w:r>
      <w:r>
        <w:tab/>
        <w:t>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TIMER MANAGEMENT 1.2.3</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Pr="009F3F5E" w:rsidRDefault="00B17D80" w:rsidP="00B17D80">
      <w:pPr>
        <w:pStyle w:val="EW"/>
        <w:tabs>
          <w:tab w:val="left" w:pos="851"/>
        </w:tabs>
        <w:ind w:left="2835" w:hanging="2551"/>
        <w:rPr>
          <w:lang w:val="fr-FR"/>
        </w:rPr>
      </w:pPr>
      <w:r>
        <w:tab/>
      </w:r>
      <w:r w:rsidRPr="009F3F5E">
        <w:rPr>
          <w:lang w:val="fr-FR"/>
        </w:rPr>
        <w:t>Command qualifier:</w:t>
      </w:r>
      <w:r w:rsidRPr="009F3F5E">
        <w:rPr>
          <w:lang w:val="fr-FR"/>
        </w:rPr>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6944AF" w:rsidRDefault="00B17D80" w:rsidP="00B17D80">
      <w:pPr>
        <w:pStyle w:val="EW"/>
        <w:tabs>
          <w:tab w:val="left" w:pos="851"/>
        </w:tabs>
        <w:ind w:left="2835" w:hanging="2551"/>
        <w:rPr>
          <w:lang w:val="fr-FR"/>
        </w:rPr>
      </w:pPr>
      <w:r w:rsidRPr="006944AF">
        <w:rPr>
          <w:lang w:val="fr-FR"/>
        </w:rPr>
        <w:t>Timer identifier</w:t>
      </w:r>
    </w:p>
    <w:p w:rsidR="00B17D80" w:rsidRPr="006944AF" w:rsidRDefault="00B17D80" w:rsidP="00B17D80">
      <w:pPr>
        <w:pStyle w:val="EW"/>
        <w:tabs>
          <w:tab w:val="left" w:pos="851"/>
        </w:tabs>
        <w:ind w:left="2835" w:hanging="2551"/>
        <w:rPr>
          <w:lang w:val="fr-FR"/>
        </w:rPr>
      </w:pPr>
      <w:r w:rsidRPr="006944AF">
        <w:rPr>
          <w:lang w:val="fr-FR"/>
        </w:rPr>
        <w:tab/>
        <w:t>Identifier of timer:</w:t>
      </w:r>
      <w:r w:rsidRPr="006944AF">
        <w:rPr>
          <w:lang w:val="fr-FR"/>
        </w:rPr>
        <w:tab/>
        <w:t>2</w:t>
      </w:r>
    </w:p>
    <w:p w:rsidR="00B17D80" w:rsidRDefault="00B17D80" w:rsidP="00B17D80">
      <w:pPr>
        <w:pStyle w:val="EW"/>
        <w:tabs>
          <w:tab w:val="left" w:pos="851"/>
        </w:tabs>
        <w:ind w:left="2835" w:hanging="2551"/>
      </w:pPr>
      <w:r>
        <w:t>Timer value</w:t>
      </w:r>
    </w:p>
    <w:p w:rsidR="00B17D80" w:rsidRDefault="00B17D80" w:rsidP="00B17D80">
      <w:pPr>
        <w:pStyle w:val="EX"/>
        <w:tabs>
          <w:tab w:val="left" w:pos="851"/>
        </w:tabs>
        <w:ind w:left="2835" w:hanging="2551"/>
      </w:pPr>
      <w:r>
        <w:tab/>
        <w:t>Value of timer:</w:t>
      </w:r>
      <w:r>
        <w:tab/>
        <w:t>1 min 10 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TIMER MANAGEMENT 1.2.4</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deactivate the Timer</w:t>
      </w:r>
    </w:p>
    <w:p w:rsidR="00B17D80" w:rsidRDefault="00B17D80" w:rsidP="00B17D80">
      <w:pPr>
        <w:pStyle w:val="EW"/>
        <w:tabs>
          <w:tab w:val="left" w:pos="851"/>
        </w:tabs>
        <w:ind w:left="2835" w:hanging="2551"/>
      </w:pPr>
      <w:r>
        <w:t>Device identities</w:t>
      </w:r>
    </w:p>
    <w:p w:rsidR="00B17D80" w:rsidRDefault="00B17D80" w:rsidP="00B17D80">
      <w:pPr>
        <w:pStyle w:val="EW"/>
        <w:tabs>
          <w:tab w:val="left" w:pos="851"/>
        </w:tabs>
        <w:ind w:left="2835" w:hanging="2551"/>
      </w:pPr>
      <w:r>
        <w:tab/>
        <w:t>Source device:</w:t>
      </w:r>
      <w:r>
        <w:tab/>
        <w:t>SIM</w:t>
      </w:r>
    </w:p>
    <w:p w:rsidR="00B17D80" w:rsidRDefault="00B17D80" w:rsidP="00B17D80">
      <w:pPr>
        <w:pStyle w:val="EW"/>
        <w:tabs>
          <w:tab w:val="left" w:pos="851"/>
        </w:tabs>
        <w:ind w:left="2835" w:hanging="2551"/>
      </w:pPr>
      <w:r>
        <w:tab/>
        <w:t>Destination device:</w:t>
      </w:r>
      <w:r>
        <w:tab/>
        <w:t>ME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2</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1.2.1 and 1.2.3</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TIMER MANAGEMENT</w:t>
      </w:r>
    </w:p>
    <w:p w:rsidR="00B17D80" w:rsidRDefault="00B17D80" w:rsidP="00B17D80">
      <w:pPr>
        <w:pStyle w:val="EW"/>
        <w:tabs>
          <w:tab w:val="left" w:pos="851"/>
        </w:tabs>
        <w:ind w:left="2835" w:hanging="2551"/>
        <w:rPr>
          <w:lang w:val="fr-FR"/>
        </w:rPr>
      </w:pPr>
      <w:r>
        <w:rPr>
          <w:lang w:val="fr-FR"/>
        </w:rPr>
        <w:tab/>
        <w:t>Command qualifier:</w:t>
      </w:r>
      <w:r>
        <w:rPr>
          <w:lang w:val="fr-FR"/>
        </w:rPr>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1.2.2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the current value of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Timer identifier</w:t>
      </w:r>
    </w:p>
    <w:p w:rsidR="00B17D80" w:rsidRDefault="00B17D80" w:rsidP="00B17D80">
      <w:pPr>
        <w:pStyle w:val="EW"/>
        <w:tabs>
          <w:tab w:val="left" w:pos="851"/>
        </w:tabs>
        <w:ind w:left="2835" w:hanging="2551"/>
      </w:pPr>
      <w:r>
        <w:tab/>
        <w:t>Identifier of timer:</w:t>
      </w:r>
      <w:r>
        <w:tab/>
        <w:t>2</w:t>
      </w:r>
    </w:p>
    <w:p w:rsidR="00B17D80" w:rsidRDefault="00B17D80" w:rsidP="00B17D80">
      <w:pPr>
        <w:pStyle w:val="EW"/>
        <w:tabs>
          <w:tab w:val="left" w:pos="851"/>
        </w:tabs>
        <w:ind w:left="2835" w:hanging="2551"/>
      </w:pPr>
      <w:r>
        <w:t>Timer value</w:t>
      </w:r>
    </w:p>
    <w:p w:rsidR="00B17D80" w:rsidRDefault="00B17D80" w:rsidP="00B17D80">
      <w:pPr>
        <w:pStyle w:val="EX"/>
        <w:tabs>
          <w:tab w:val="left" w:pos="851"/>
        </w:tabs>
        <w:ind w:left="2835" w:hanging="2551"/>
      </w:pPr>
      <w:r>
        <w:tab/>
        <w:t>Value of timer:</w:t>
      </w:r>
      <w:r>
        <w:tab/>
        <w:t>value &lt; to the timer value of command 1.2.1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1.2.4</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TIMER MANAGEMENT</w:t>
      </w:r>
    </w:p>
    <w:p w:rsidR="00B17D80" w:rsidRDefault="00B17D80" w:rsidP="00B17D80">
      <w:pPr>
        <w:pStyle w:val="EW"/>
        <w:tabs>
          <w:tab w:val="left" w:pos="851"/>
        </w:tabs>
        <w:ind w:left="2835" w:hanging="2551"/>
        <w:rPr>
          <w:lang w:val="fr-FR"/>
        </w:rPr>
      </w:pPr>
      <w:r>
        <w:rPr>
          <w:lang w:val="fr-FR"/>
        </w:rPr>
        <w:tab/>
        <w:t>Command qualifier:</w:t>
      </w:r>
      <w:r>
        <w:rPr>
          <w:lang w:val="fr-FR"/>
        </w:rPr>
        <w:tab/>
        <w:t>deactivate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lastRenderedPageBreak/>
        <w:t>Timer identifier</w:t>
      </w:r>
    </w:p>
    <w:p w:rsidR="00B17D80" w:rsidRDefault="00B17D80" w:rsidP="00B17D80">
      <w:pPr>
        <w:pStyle w:val="EW"/>
        <w:tabs>
          <w:tab w:val="left" w:pos="851"/>
        </w:tabs>
        <w:ind w:left="2835" w:hanging="2551"/>
      </w:pPr>
      <w:r>
        <w:tab/>
        <w:t>Identifier of timer:</w:t>
      </w:r>
      <w:r>
        <w:tab/>
        <w:t>2</w:t>
      </w:r>
    </w:p>
    <w:p w:rsidR="00B17D80" w:rsidRDefault="00B17D80" w:rsidP="00B17D80">
      <w:pPr>
        <w:pStyle w:val="EW"/>
        <w:tabs>
          <w:tab w:val="left" w:pos="851"/>
        </w:tabs>
        <w:ind w:left="2835" w:hanging="2551"/>
      </w:pPr>
      <w:r>
        <w:t>Timer value</w:t>
      </w:r>
    </w:p>
    <w:p w:rsidR="00B17D80" w:rsidRDefault="00B17D80" w:rsidP="00B17D80">
      <w:pPr>
        <w:pStyle w:val="EX"/>
        <w:tabs>
          <w:tab w:val="left" w:pos="851"/>
        </w:tabs>
        <w:ind w:left="2835" w:hanging="2551"/>
      </w:pPr>
      <w:r>
        <w:tab/>
        <w:t>Value of timer:</w:t>
      </w:r>
      <w:r>
        <w:tab/>
        <w:t>value &lt; to the timer value of command 1.2.3</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1.3 (TIMER MANAGEMENT, start timer 8 several times, get the current value of the timer and deactivate the timer successfully)</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TIMER MANAGEMENT 1.3.1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1.3.1</w:t>
            </w:r>
          </w:p>
        </w:tc>
        <w:tc>
          <w:tcPr>
            <w:tcW w:w="3776" w:type="dxa"/>
            <w:tcBorders>
              <w:left w:val="single" w:sz="6" w:space="0" w:color="auto"/>
              <w:right w:val="single" w:sz="6" w:space="0" w:color="auto"/>
            </w:tcBorders>
          </w:tcPr>
          <w:p w:rsidR="00B17D80" w:rsidRDefault="00B17D80" w:rsidP="007B59FD">
            <w:pPr>
              <w:pStyle w:val="TAL"/>
            </w:pPr>
            <w:r>
              <w:t>[start timer 8]</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1.3.1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TIMER MANAGEMENT 1.3.2</w:t>
            </w:r>
          </w:p>
        </w:tc>
        <w:tc>
          <w:tcPr>
            <w:tcW w:w="3776" w:type="dxa"/>
            <w:tcBorders>
              <w:left w:val="single" w:sz="6" w:space="0" w:color="auto"/>
              <w:right w:val="single" w:sz="6" w:space="0" w:color="auto"/>
            </w:tcBorders>
          </w:tcPr>
          <w:p w:rsidR="00B17D80" w:rsidRDefault="00B17D80" w:rsidP="007B59FD">
            <w:pPr>
              <w:pStyle w:val="TAL"/>
            </w:pPr>
            <w:r>
              <w:t>After 1 minute following reception of Terminal Response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1.3.2</w:t>
            </w:r>
          </w:p>
        </w:tc>
        <w:tc>
          <w:tcPr>
            <w:tcW w:w="3776" w:type="dxa"/>
            <w:tcBorders>
              <w:left w:val="single" w:sz="6" w:space="0" w:color="auto"/>
              <w:right w:val="single" w:sz="6" w:space="0" w:color="auto"/>
            </w:tcBorders>
          </w:tcPr>
          <w:p w:rsidR="00B17D80" w:rsidRDefault="00B17D80" w:rsidP="007B59FD">
            <w:pPr>
              <w:pStyle w:val="TAL"/>
            </w:pPr>
            <w:r>
              <w:t>[ask value of timer 8]</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1.3.2</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TIMER MANAGEMENT 1.3.3</w:t>
            </w:r>
          </w:p>
        </w:tc>
        <w:tc>
          <w:tcPr>
            <w:tcW w:w="3776" w:type="dxa"/>
            <w:tcBorders>
              <w:left w:val="single" w:sz="6" w:space="0" w:color="auto"/>
              <w:right w:val="single" w:sz="6" w:space="0" w:color="auto"/>
            </w:tcBorders>
          </w:tcPr>
          <w:p w:rsidR="00B17D80" w:rsidRDefault="00B17D80" w:rsidP="007B59FD">
            <w:pPr>
              <w:pStyle w:val="TAL"/>
            </w:pPr>
            <w:r>
              <w:t>Before timer expires!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1.3.3</w:t>
            </w:r>
          </w:p>
        </w:tc>
        <w:tc>
          <w:tcPr>
            <w:tcW w:w="3776" w:type="dxa"/>
            <w:tcBorders>
              <w:left w:val="single" w:sz="6" w:space="0" w:color="auto"/>
              <w:right w:val="single" w:sz="6" w:space="0" w:color="auto"/>
            </w:tcBorders>
          </w:tcPr>
          <w:p w:rsidR="00B17D80" w:rsidRDefault="00B17D80" w:rsidP="007B59FD">
            <w:pPr>
              <w:pStyle w:val="TAL"/>
            </w:pPr>
            <w:r>
              <w:t>[reinitialize timer 8]</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1.3.3</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TIMER MANAGEMENT 1.3.4</w:t>
            </w:r>
          </w:p>
        </w:tc>
        <w:tc>
          <w:tcPr>
            <w:tcW w:w="3776" w:type="dxa"/>
            <w:tcBorders>
              <w:left w:val="single" w:sz="6" w:space="0" w:color="auto"/>
              <w:right w:val="single" w:sz="6" w:space="0" w:color="auto"/>
            </w:tcBorders>
          </w:tcPr>
          <w:p w:rsidR="00B17D80" w:rsidRDefault="00B17D80" w:rsidP="007B59FD">
            <w:pPr>
              <w:pStyle w:val="TAL"/>
            </w:pPr>
            <w:r>
              <w:t>After 30 seconds following reception of Terminal Response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15</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1.3.4</w:t>
            </w:r>
          </w:p>
        </w:tc>
        <w:tc>
          <w:tcPr>
            <w:tcW w:w="3776" w:type="dxa"/>
            <w:tcBorders>
              <w:left w:val="single" w:sz="6" w:space="0" w:color="auto"/>
              <w:right w:val="single" w:sz="6" w:space="0" w:color="auto"/>
            </w:tcBorders>
          </w:tcPr>
          <w:p w:rsidR="00B17D80" w:rsidRDefault="00B17D80" w:rsidP="007B59FD">
            <w:pPr>
              <w:pStyle w:val="TAL"/>
            </w:pPr>
            <w:r>
              <w:t>[deactivate timer 8]</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16</w:t>
            </w:r>
          </w:p>
        </w:tc>
        <w:tc>
          <w:tcPr>
            <w:tcW w:w="105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6" w:space="0" w:color="auto"/>
              <w:right w:val="single" w:sz="6" w:space="0" w:color="auto"/>
            </w:tcBorders>
          </w:tcPr>
          <w:p w:rsidR="00B17D80" w:rsidRDefault="00B17D80" w:rsidP="007B59FD">
            <w:pPr>
              <w:pStyle w:val="TAL"/>
            </w:pPr>
            <w:r>
              <w:t>TERMINAL RESPONSE: TIMER MANAGEMENT 1.3.4</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COMMAND:TIMER MANAGEMENT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rPr>
          <w:lang w:val="fr-FR"/>
        </w:rPr>
      </w:pPr>
      <w:r>
        <w:rPr>
          <w:lang w:val="fr-FR"/>
        </w:rPr>
        <w:t>Timer identifier</w:t>
      </w:r>
    </w:p>
    <w:p w:rsidR="00B17D80" w:rsidRDefault="00B17D80" w:rsidP="00B17D80">
      <w:pPr>
        <w:pStyle w:val="EW"/>
        <w:tabs>
          <w:tab w:val="left" w:pos="851"/>
        </w:tabs>
        <w:ind w:left="2835" w:hanging="2551"/>
      </w:pPr>
      <w:r>
        <w:rPr>
          <w:lang w:val="fr-FR"/>
        </w:rPr>
        <w:tab/>
      </w:r>
      <w:r>
        <w:t>Identifier of timer:</w:t>
      </w:r>
      <w:r>
        <w:tab/>
        <w:t>8</w:t>
      </w:r>
    </w:p>
    <w:p w:rsidR="00B17D80" w:rsidRDefault="00B17D80" w:rsidP="00B17D80">
      <w:pPr>
        <w:pStyle w:val="EW"/>
        <w:tabs>
          <w:tab w:val="left" w:pos="851"/>
        </w:tabs>
        <w:ind w:left="2835" w:hanging="2551"/>
      </w:pPr>
      <w:r>
        <w:t>Timer value</w:t>
      </w:r>
    </w:p>
    <w:p w:rsidR="00B17D80" w:rsidRDefault="00B17D80" w:rsidP="00B17D80">
      <w:pPr>
        <w:pStyle w:val="EX"/>
        <w:tabs>
          <w:tab w:val="left" w:pos="851"/>
        </w:tabs>
        <w:ind w:left="2835" w:hanging="2551"/>
      </w:pPr>
      <w:r>
        <w:tab/>
        <w:t>Value of timer:</w:t>
      </w:r>
      <w:r>
        <w:tab/>
        <w:t>20min</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TIMER MANAGEMENT 1.3.2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the current value of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rPr>
          <w:lang w:val="fr-FR"/>
        </w:rPr>
      </w:pPr>
      <w:r>
        <w:rPr>
          <w:lang w:val="fr-FR"/>
        </w:rPr>
        <w:t>Timer identifier</w:t>
      </w:r>
    </w:p>
    <w:p w:rsidR="00B17D80" w:rsidRDefault="00B17D80" w:rsidP="00B17D80">
      <w:pPr>
        <w:pStyle w:val="EX"/>
        <w:tabs>
          <w:tab w:val="left" w:pos="851"/>
        </w:tabs>
        <w:ind w:left="2835" w:hanging="2551"/>
      </w:pPr>
      <w:r>
        <w:rPr>
          <w:lang w:val="fr-FR"/>
        </w:rPr>
        <w:tab/>
      </w:r>
      <w:r>
        <w:t>Identifier of timer:</w:t>
      </w:r>
      <w:r>
        <w:tab/>
        <w:t>8</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TIMER MANAGEMENT 1.3.3</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rPr>
          <w:lang w:val="fr-FR"/>
        </w:rPr>
      </w:pPr>
      <w:r>
        <w:rPr>
          <w:lang w:val="fr-FR"/>
        </w:rPr>
        <w:t>Timer identifier</w:t>
      </w:r>
    </w:p>
    <w:p w:rsidR="00B17D80" w:rsidRDefault="00B17D80" w:rsidP="00B17D80">
      <w:pPr>
        <w:pStyle w:val="EW"/>
        <w:tabs>
          <w:tab w:val="left" w:pos="851"/>
        </w:tabs>
        <w:ind w:left="2835" w:hanging="2551"/>
      </w:pPr>
      <w:r>
        <w:rPr>
          <w:lang w:val="fr-FR"/>
        </w:rPr>
        <w:tab/>
      </w:r>
      <w:r>
        <w:t>Identifier of timer:</w:t>
      </w:r>
      <w:r>
        <w:tab/>
        <w:t>8</w:t>
      </w:r>
    </w:p>
    <w:p w:rsidR="00B17D80" w:rsidRDefault="00B17D80" w:rsidP="00B17D80">
      <w:pPr>
        <w:pStyle w:val="EW"/>
        <w:tabs>
          <w:tab w:val="left" w:pos="851"/>
        </w:tabs>
        <w:ind w:left="2835" w:hanging="2551"/>
      </w:pPr>
      <w:r>
        <w:t>Timer value</w:t>
      </w:r>
    </w:p>
    <w:p w:rsidR="00B17D80" w:rsidRDefault="00B17D80" w:rsidP="00B17D80">
      <w:pPr>
        <w:pStyle w:val="EX"/>
        <w:tabs>
          <w:tab w:val="left" w:pos="851"/>
        </w:tabs>
        <w:ind w:left="2835" w:hanging="2551"/>
      </w:pPr>
      <w:r>
        <w:tab/>
        <w:t>Value of timer:</w:t>
      </w:r>
      <w:r>
        <w:tab/>
        <w:t>01 h 00 min 00 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TIMER MANAGEMENT 1.3.4</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Pr="00BC77FE" w:rsidRDefault="00B17D80" w:rsidP="00B17D80">
      <w:pPr>
        <w:pStyle w:val="EW"/>
        <w:tabs>
          <w:tab w:val="left" w:pos="851"/>
        </w:tabs>
        <w:ind w:left="2835" w:hanging="2551"/>
        <w:rPr>
          <w:lang w:val="fr-FR"/>
        </w:rPr>
      </w:pPr>
      <w:r>
        <w:tab/>
      </w:r>
      <w:r w:rsidRPr="00BC77FE">
        <w:rPr>
          <w:lang w:val="fr-FR"/>
        </w:rPr>
        <w:t>Command qualifier:</w:t>
      </w:r>
      <w:r w:rsidRPr="00BC77FE">
        <w:rPr>
          <w:lang w:val="fr-FR"/>
        </w:rPr>
        <w:tab/>
        <w:t>deactivate the Timer</w:t>
      </w:r>
    </w:p>
    <w:p w:rsidR="00B17D80" w:rsidRPr="00BC77FE" w:rsidRDefault="00B17D80" w:rsidP="00B17D80">
      <w:pPr>
        <w:pStyle w:val="EW"/>
        <w:tabs>
          <w:tab w:val="left" w:pos="851"/>
        </w:tabs>
        <w:ind w:left="2835" w:hanging="2551"/>
        <w:rPr>
          <w:lang w:val="fr-FR"/>
        </w:rPr>
      </w:pPr>
      <w:r w:rsidRPr="00BC77FE">
        <w:rPr>
          <w:lang w:val="fr-FR"/>
        </w:rPr>
        <w:t>Device identities</w:t>
      </w:r>
    </w:p>
    <w:p w:rsidR="00B17D80" w:rsidRPr="00BC77FE" w:rsidRDefault="00B17D80" w:rsidP="00B17D80">
      <w:pPr>
        <w:pStyle w:val="EW"/>
        <w:tabs>
          <w:tab w:val="left" w:pos="851"/>
        </w:tabs>
        <w:ind w:left="2835" w:hanging="2551"/>
        <w:rPr>
          <w:lang w:val="fr-FR"/>
        </w:rPr>
      </w:pPr>
      <w:r w:rsidRPr="00BC77FE">
        <w:rPr>
          <w:lang w:val="fr-FR"/>
        </w:rPr>
        <w:tab/>
        <w:t>Source device:</w:t>
      </w:r>
      <w:r w:rsidRPr="00BC77FE">
        <w:rPr>
          <w:lang w:val="fr-FR"/>
        </w:rPr>
        <w:tab/>
        <w:t>SIM</w:t>
      </w:r>
    </w:p>
    <w:p w:rsidR="00B17D80" w:rsidRPr="00BC77FE" w:rsidRDefault="00B17D80" w:rsidP="00B17D80">
      <w:pPr>
        <w:pStyle w:val="EW"/>
        <w:tabs>
          <w:tab w:val="left" w:pos="851"/>
        </w:tabs>
        <w:ind w:left="2835" w:hanging="2551"/>
        <w:rPr>
          <w:lang w:val="fr-FR"/>
        </w:rPr>
      </w:pPr>
      <w:r w:rsidRPr="00BC77FE">
        <w:rPr>
          <w:lang w:val="fr-FR"/>
        </w:rPr>
        <w:tab/>
        <w:t>Destination device:</w:t>
      </w:r>
      <w:r w:rsidRPr="00BC77FE">
        <w:rPr>
          <w:lang w:val="fr-FR"/>
        </w:rPr>
        <w:tab/>
        <w:t>ME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8</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1.3.1 and 1.3.3</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TIMER MANAGEMENT</w:t>
      </w:r>
    </w:p>
    <w:p w:rsidR="00B17D80" w:rsidRDefault="00B17D80" w:rsidP="00B17D80">
      <w:pPr>
        <w:pStyle w:val="EW"/>
        <w:tabs>
          <w:tab w:val="left" w:pos="851"/>
        </w:tabs>
        <w:ind w:left="2835" w:hanging="2551"/>
        <w:rPr>
          <w:lang w:val="fr-FR"/>
        </w:rPr>
      </w:pPr>
      <w:r>
        <w:rPr>
          <w:lang w:val="fr-FR"/>
        </w:rPr>
        <w:tab/>
        <w:t>Command qualifier:</w:t>
      </w:r>
      <w:r>
        <w:rPr>
          <w:lang w:val="fr-FR"/>
        </w:rPr>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8</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1.3.2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the current value of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Timer identifier</w:t>
      </w:r>
    </w:p>
    <w:p w:rsidR="00B17D80" w:rsidRDefault="00B17D80" w:rsidP="00B17D80">
      <w:pPr>
        <w:pStyle w:val="EW"/>
        <w:tabs>
          <w:tab w:val="left" w:pos="851"/>
        </w:tabs>
        <w:ind w:left="2835" w:hanging="2551"/>
      </w:pPr>
      <w:r>
        <w:tab/>
        <w:t>Identifier of timer:</w:t>
      </w:r>
      <w:r>
        <w:tab/>
        <w:t>8</w:t>
      </w:r>
    </w:p>
    <w:p w:rsidR="00B17D80" w:rsidRDefault="00B17D80" w:rsidP="00B17D80">
      <w:pPr>
        <w:pStyle w:val="EW"/>
        <w:tabs>
          <w:tab w:val="left" w:pos="851"/>
        </w:tabs>
        <w:ind w:left="2835" w:hanging="2551"/>
      </w:pPr>
      <w:r>
        <w:t>Timer value</w:t>
      </w:r>
    </w:p>
    <w:p w:rsidR="00B17D80" w:rsidRDefault="00B17D80" w:rsidP="00B17D80">
      <w:pPr>
        <w:pStyle w:val="EX"/>
        <w:tabs>
          <w:tab w:val="left" w:pos="851"/>
        </w:tabs>
        <w:ind w:left="2835" w:hanging="2551"/>
      </w:pPr>
      <w:r>
        <w:tab/>
        <w:t>Value of timer:</w:t>
      </w:r>
      <w:r>
        <w:tab/>
        <w:t>value &lt; to the timer value of command 1.3.1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1.3.4</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TIMER MANAGEMENT</w:t>
      </w:r>
    </w:p>
    <w:p w:rsidR="00B17D80" w:rsidRDefault="00B17D80" w:rsidP="00B17D80">
      <w:pPr>
        <w:pStyle w:val="EW"/>
        <w:tabs>
          <w:tab w:val="left" w:pos="851"/>
        </w:tabs>
        <w:ind w:left="2835" w:hanging="2551"/>
        <w:rPr>
          <w:lang w:val="fr-FR"/>
        </w:rPr>
      </w:pPr>
      <w:r>
        <w:rPr>
          <w:lang w:val="fr-FR"/>
        </w:rPr>
        <w:tab/>
        <w:t>Command qualifier:</w:t>
      </w:r>
      <w:r>
        <w:rPr>
          <w:lang w:val="fr-FR"/>
        </w:rPr>
        <w:tab/>
        <w:t>deactivate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D72E3" w:rsidRDefault="00B17D80" w:rsidP="00B17D80">
      <w:pPr>
        <w:pStyle w:val="EW"/>
        <w:tabs>
          <w:tab w:val="left" w:pos="851"/>
        </w:tabs>
        <w:ind w:left="2835" w:hanging="2551"/>
      </w:pPr>
      <w:r>
        <w:rPr>
          <w:lang w:val="fr-FR"/>
        </w:rPr>
        <w:tab/>
      </w:r>
      <w:r w:rsidRPr="00FD72E3">
        <w:t>Destination device:</w:t>
      </w:r>
      <w:r w:rsidRPr="00FD72E3">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lastRenderedPageBreak/>
        <w:t>Timer identifier</w:t>
      </w:r>
    </w:p>
    <w:p w:rsidR="00B17D80" w:rsidRDefault="00B17D80" w:rsidP="00B17D80">
      <w:pPr>
        <w:pStyle w:val="EW"/>
        <w:tabs>
          <w:tab w:val="left" w:pos="851"/>
        </w:tabs>
        <w:ind w:left="2835" w:hanging="2551"/>
      </w:pPr>
      <w:r>
        <w:tab/>
        <w:t>Identifier of timer:</w:t>
      </w:r>
      <w:r>
        <w:tab/>
        <w:t>8</w:t>
      </w:r>
    </w:p>
    <w:p w:rsidR="00B17D80" w:rsidRDefault="00B17D80" w:rsidP="00B17D80">
      <w:pPr>
        <w:pStyle w:val="EW"/>
        <w:tabs>
          <w:tab w:val="left" w:pos="851"/>
        </w:tabs>
        <w:ind w:left="2835" w:hanging="2551"/>
      </w:pPr>
      <w:r>
        <w:t>Timer value</w:t>
      </w:r>
    </w:p>
    <w:p w:rsidR="00B17D80" w:rsidRDefault="00B17D80" w:rsidP="00B17D80">
      <w:pPr>
        <w:pStyle w:val="EX"/>
        <w:tabs>
          <w:tab w:val="left" w:pos="851"/>
        </w:tabs>
        <w:ind w:left="2835" w:hanging="2551"/>
      </w:pPr>
      <w:r>
        <w:tab/>
        <w:t>Value of timer:</w:t>
      </w:r>
      <w:r>
        <w:tab/>
        <w:t>value &lt; to the timer value of command 1.3.3</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rPr>
          <w:b/>
        </w:rPr>
      </w:pPr>
      <w:r>
        <w:rPr>
          <w:b/>
        </w:rPr>
        <w:t>Expected Sequence1.4 (TIMER MANAGEMENT, try to get the current value of a timer which is not started: action in contradiction with the current timer state)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751"/>
        <w:gridCol w:w="3776"/>
      </w:tblGrid>
      <w:tr w:rsidR="00B17D80" w:rsidTr="007B59FD">
        <w:tblPrEx>
          <w:tblCellMar>
            <w:top w:w="0" w:type="dxa"/>
            <w:bottom w:w="0" w:type="dxa"/>
          </w:tblCellMar>
        </w:tblPrEx>
        <w:trPr>
          <w:cantSplit/>
          <w:tblHeader/>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TIMER MANAGEMENT 1.4.1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1.4.1</w:t>
            </w:r>
          </w:p>
        </w:tc>
        <w:tc>
          <w:tcPr>
            <w:tcW w:w="3776" w:type="dxa"/>
            <w:tcBorders>
              <w:left w:val="single" w:sz="6" w:space="0" w:color="auto"/>
              <w:right w:val="single" w:sz="6" w:space="0" w:color="auto"/>
            </w:tcBorders>
          </w:tcPr>
          <w:p w:rsidR="00B17D80" w:rsidRDefault="00B17D80" w:rsidP="007B59FD">
            <w:pPr>
              <w:pStyle w:val="TAL"/>
            </w:pPr>
            <w:r>
              <w:t>[get current value from timer 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1.4.1A</w:t>
            </w:r>
          </w:p>
          <w:p w:rsidR="00B17D80" w:rsidRDefault="00B17D80" w:rsidP="007B59FD">
            <w:pPr>
              <w:pStyle w:val="TAL"/>
            </w:pPr>
            <w:r>
              <w:t>or</w:t>
            </w:r>
          </w:p>
          <w:p w:rsidR="00B17D80" w:rsidRDefault="00B17D80" w:rsidP="007B59FD">
            <w:pPr>
              <w:pStyle w:val="TAL"/>
            </w:pPr>
            <w:r>
              <w:t>TERMINAL RESPONSE: TIMER MANAGEMENT 1.4.1B</w:t>
            </w:r>
          </w:p>
        </w:tc>
        <w:tc>
          <w:tcPr>
            <w:tcW w:w="3776" w:type="dxa"/>
            <w:tcBorders>
              <w:left w:val="single" w:sz="6" w:space="0" w:color="auto"/>
              <w:right w:val="single" w:sz="6" w:space="0" w:color="auto"/>
            </w:tcBorders>
          </w:tcPr>
          <w:p w:rsidR="00B17D80" w:rsidRDefault="00B17D80" w:rsidP="007B59FD">
            <w:pPr>
              <w:pStyle w:val="TAL"/>
            </w:pPr>
            <w:r>
              <w:t>[action in contradiction with the current timer state]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TIMER MANAGEMENT 1.4.2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1.4.2</w:t>
            </w:r>
          </w:p>
        </w:tc>
        <w:tc>
          <w:tcPr>
            <w:tcW w:w="3776" w:type="dxa"/>
            <w:tcBorders>
              <w:left w:val="single" w:sz="6" w:space="0" w:color="auto"/>
              <w:right w:val="single" w:sz="6" w:space="0" w:color="auto"/>
            </w:tcBorders>
          </w:tcPr>
          <w:p w:rsidR="00B17D80" w:rsidRDefault="00B17D80" w:rsidP="007B59FD">
            <w:pPr>
              <w:pStyle w:val="TAL"/>
            </w:pPr>
            <w:r>
              <w:t>[get current value from timer 2]</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1.4.2A</w:t>
            </w:r>
          </w:p>
          <w:p w:rsidR="00B17D80" w:rsidRDefault="00B17D80" w:rsidP="007B59FD">
            <w:pPr>
              <w:pStyle w:val="TAL"/>
            </w:pPr>
            <w:r>
              <w:t>or</w:t>
            </w:r>
          </w:p>
          <w:p w:rsidR="00B17D80" w:rsidRDefault="00B17D80" w:rsidP="007B59FD">
            <w:pPr>
              <w:pStyle w:val="TAL"/>
            </w:pPr>
            <w:r>
              <w:t>TERMINAL RESPONSE: TIMER MANAGEMENT 1.4.2B</w:t>
            </w:r>
          </w:p>
        </w:tc>
        <w:tc>
          <w:tcPr>
            <w:tcW w:w="3776" w:type="dxa"/>
            <w:tcBorders>
              <w:left w:val="single" w:sz="6" w:space="0" w:color="auto"/>
              <w:right w:val="single" w:sz="6" w:space="0" w:color="auto"/>
            </w:tcBorders>
          </w:tcPr>
          <w:p w:rsidR="00B17D80" w:rsidRDefault="00B17D80" w:rsidP="007B59FD">
            <w:pPr>
              <w:pStyle w:val="TAL"/>
            </w:pPr>
            <w:r>
              <w:t>[action in contradiction with the current timer state]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TIMER MANAGEMENT 1.4.3</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1.4.3</w:t>
            </w:r>
          </w:p>
        </w:tc>
        <w:tc>
          <w:tcPr>
            <w:tcW w:w="3776" w:type="dxa"/>
            <w:tcBorders>
              <w:left w:val="single" w:sz="6" w:space="0" w:color="auto"/>
              <w:right w:val="single" w:sz="6" w:space="0" w:color="auto"/>
            </w:tcBorders>
          </w:tcPr>
          <w:p w:rsidR="00B17D80" w:rsidRDefault="00B17D80" w:rsidP="007B59FD">
            <w:pPr>
              <w:pStyle w:val="TAL"/>
            </w:pPr>
            <w:r>
              <w:t>[get current value from timer 3]</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1.4.3A</w:t>
            </w:r>
          </w:p>
          <w:p w:rsidR="00B17D80" w:rsidRDefault="00B17D80" w:rsidP="007B59FD">
            <w:pPr>
              <w:pStyle w:val="TAL"/>
            </w:pPr>
            <w:r>
              <w:t>or</w:t>
            </w:r>
          </w:p>
          <w:p w:rsidR="00B17D80" w:rsidRDefault="00B17D80" w:rsidP="007B59FD">
            <w:pPr>
              <w:pStyle w:val="TAL"/>
            </w:pPr>
            <w:r>
              <w:t>TERMINAL RESPONSE: TIMER MANAGEMENT 1.4.3B</w:t>
            </w:r>
          </w:p>
        </w:tc>
        <w:tc>
          <w:tcPr>
            <w:tcW w:w="3776" w:type="dxa"/>
            <w:tcBorders>
              <w:left w:val="single" w:sz="6" w:space="0" w:color="auto"/>
              <w:right w:val="single" w:sz="6" w:space="0" w:color="auto"/>
            </w:tcBorders>
          </w:tcPr>
          <w:p w:rsidR="00B17D80" w:rsidRDefault="00B17D80" w:rsidP="007B59FD">
            <w:pPr>
              <w:pStyle w:val="TAL"/>
            </w:pPr>
            <w:r>
              <w:t>[action in contradiction with the current timer state]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TIMER MANAGEMENT 1.4.4</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15</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1.4.4</w:t>
            </w:r>
          </w:p>
        </w:tc>
        <w:tc>
          <w:tcPr>
            <w:tcW w:w="3776" w:type="dxa"/>
            <w:tcBorders>
              <w:left w:val="single" w:sz="6" w:space="0" w:color="auto"/>
              <w:right w:val="single" w:sz="6" w:space="0" w:color="auto"/>
            </w:tcBorders>
          </w:tcPr>
          <w:p w:rsidR="00B17D80" w:rsidRDefault="00B17D80" w:rsidP="007B59FD">
            <w:pPr>
              <w:pStyle w:val="TAL"/>
            </w:pPr>
            <w:r>
              <w:t>[get current value from timer 4]</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16</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1.4.4A</w:t>
            </w:r>
          </w:p>
          <w:p w:rsidR="00B17D80" w:rsidRDefault="00B17D80" w:rsidP="007B59FD">
            <w:pPr>
              <w:pStyle w:val="TAL"/>
            </w:pPr>
            <w:r>
              <w:t>or</w:t>
            </w:r>
          </w:p>
          <w:p w:rsidR="00B17D80" w:rsidRDefault="00B17D80" w:rsidP="007B59FD">
            <w:pPr>
              <w:pStyle w:val="TAL"/>
            </w:pPr>
            <w:r>
              <w:t>TERMINAL RESPONSE: TIMER MANAGEMENT 1.4.4B</w:t>
            </w:r>
          </w:p>
        </w:tc>
        <w:tc>
          <w:tcPr>
            <w:tcW w:w="3776" w:type="dxa"/>
            <w:tcBorders>
              <w:left w:val="single" w:sz="6" w:space="0" w:color="auto"/>
              <w:right w:val="single" w:sz="6" w:space="0" w:color="auto"/>
            </w:tcBorders>
          </w:tcPr>
          <w:p w:rsidR="00B17D80" w:rsidRDefault="00B17D80" w:rsidP="007B59FD">
            <w:pPr>
              <w:pStyle w:val="TAL"/>
            </w:pPr>
            <w:r>
              <w:t>[action in contradiction with the current timer state]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17</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TIMER MANAGEMENT 1.4.5</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18</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19</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1.4.5</w:t>
            </w:r>
          </w:p>
        </w:tc>
        <w:tc>
          <w:tcPr>
            <w:tcW w:w="3776" w:type="dxa"/>
            <w:tcBorders>
              <w:left w:val="single" w:sz="6" w:space="0" w:color="auto"/>
              <w:right w:val="single" w:sz="6" w:space="0" w:color="auto"/>
            </w:tcBorders>
          </w:tcPr>
          <w:p w:rsidR="00B17D80" w:rsidRDefault="00B17D80" w:rsidP="007B59FD">
            <w:pPr>
              <w:pStyle w:val="TAL"/>
            </w:pPr>
            <w:r>
              <w:t>[get current value from timer 5]</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20</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1.4.5A</w:t>
            </w:r>
          </w:p>
          <w:p w:rsidR="00B17D80" w:rsidRDefault="00B17D80" w:rsidP="007B59FD">
            <w:pPr>
              <w:pStyle w:val="TAL"/>
            </w:pPr>
            <w:r>
              <w:t>or</w:t>
            </w:r>
          </w:p>
          <w:p w:rsidR="00B17D80" w:rsidRDefault="00B17D80" w:rsidP="007B59FD">
            <w:pPr>
              <w:pStyle w:val="TAL"/>
            </w:pPr>
            <w:r>
              <w:t>TERMINAL RESPONSE: TIMER MANAGEMENT 1.4.5B</w:t>
            </w:r>
          </w:p>
        </w:tc>
        <w:tc>
          <w:tcPr>
            <w:tcW w:w="3776" w:type="dxa"/>
            <w:tcBorders>
              <w:left w:val="single" w:sz="6" w:space="0" w:color="auto"/>
              <w:right w:val="single" w:sz="6" w:space="0" w:color="auto"/>
            </w:tcBorders>
          </w:tcPr>
          <w:p w:rsidR="00B17D80" w:rsidRDefault="00B17D80" w:rsidP="007B59FD">
            <w:pPr>
              <w:pStyle w:val="TAL"/>
            </w:pPr>
            <w:r>
              <w:t>[action in contradiction with the current timer state]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21</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TIMER MANAGEMENT 1.4.6</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23</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1.4.6</w:t>
            </w:r>
          </w:p>
        </w:tc>
        <w:tc>
          <w:tcPr>
            <w:tcW w:w="3776" w:type="dxa"/>
            <w:tcBorders>
              <w:left w:val="single" w:sz="6" w:space="0" w:color="auto"/>
              <w:right w:val="single" w:sz="6" w:space="0" w:color="auto"/>
            </w:tcBorders>
          </w:tcPr>
          <w:p w:rsidR="00B17D80" w:rsidRDefault="00B17D80" w:rsidP="007B59FD">
            <w:pPr>
              <w:pStyle w:val="TAL"/>
            </w:pPr>
            <w:r>
              <w:t>[get current value from timer 6]</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1.4.6A</w:t>
            </w:r>
          </w:p>
          <w:p w:rsidR="00B17D80" w:rsidRDefault="00B17D80" w:rsidP="007B59FD">
            <w:pPr>
              <w:pStyle w:val="TAL"/>
            </w:pPr>
            <w:r>
              <w:t>or</w:t>
            </w:r>
          </w:p>
          <w:p w:rsidR="00B17D80" w:rsidRDefault="00B17D80" w:rsidP="007B59FD">
            <w:pPr>
              <w:pStyle w:val="TAL"/>
            </w:pPr>
            <w:r>
              <w:t>TERMINAL RESPONSE: TIMER MANAGEMENT 1.4.6B</w:t>
            </w:r>
          </w:p>
        </w:tc>
        <w:tc>
          <w:tcPr>
            <w:tcW w:w="3776" w:type="dxa"/>
            <w:tcBorders>
              <w:left w:val="single" w:sz="6" w:space="0" w:color="auto"/>
              <w:right w:val="single" w:sz="6" w:space="0" w:color="auto"/>
            </w:tcBorders>
          </w:tcPr>
          <w:p w:rsidR="00B17D80" w:rsidRDefault="00B17D80" w:rsidP="007B59FD">
            <w:pPr>
              <w:pStyle w:val="TAL"/>
            </w:pPr>
            <w:r>
              <w:t>[action in contradiction with the current timer state]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lastRenderedPageBreak/>
              <w:t>25</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TIMER MANAGEMENT 1.4.7</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26</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27</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1.4.7</w:t>
            </w:r>
          </w:p>
        </w:tc>
        <w:tc>
          <w:tcPr>
            <w:tcW w:w="3776" w:type="dxa"/>
            <w:tcBorders>
              <w:left w:val="single" w:sz="6" w:space="0" w:color="auto"/>
              <w:right w:val="single" w:sz="6" w:space="0" w:color="auto"/>
            </w:tcBorders>
          </w:tcPr>
          <w:p w:rsidR="00B17D80" w:rsidRDefault="00B17D80" w:rsidP="007B59FD">
            <w:pPr>
              <w:pStyle w:val="TAL"/>
            </w:pPr>
            <w:r>
              <w:t>[get current value from timer 7]</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28</w:t>
            </w:r>
          </w:p>
        </w:tc>
        <w:tc>
          <w:tcPr>
            <w:tcW w:w="105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6" w:space="0" w:color="auto"/>
              <w:right w:val="single" w:sz="6" w:space="0" w:color="auto"/>
            </w:tcBorders>
          </w:tcPr>
          <w:p w:rsidR="00B17D80" w:rsidRDefault="00B17D80" w:rsidP="007B59FD">
            <w:pPr>
              <w:pStyle w:val="TAL"/>
            </w:pPr>
            <w:r>
              <w:t>TERMINAL RESPONSE: TIMER MANAGEMENT 1.4.7A</w:t>
            </w:r>
          </w:p>
          <w:p w:rsidR="00B17D80" w:rsidRDefault="00B17D80" w:rsidP="007B59FD">
            <w:pPr>
              <w:pStyle w:val="TAL"/>
            </w:pPr>
            <w:r>
              <w:t>or</w:t>
            </w:r>
          </w:p>
          <w:p w:rsidR="00B17D80" w:rsidRDefault="00B17D80" w:rsidP="007B59FD">
            <w:pPr>
              <w:pStyle w:val="TAL"/>
            </w:pPr>
            <w:r>
              <w:t>TERMINAL RESPONSE: TIMER MANAGEMENT 1.4.7B</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[action in contradiction with the current timer state]</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29</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TIMER MANAGEMENT 1.4.8</w:t>
            </w:r>
          </w:p>
        </w:tc>
        <w:tc>
          <w:tcPr>
            <w:tcW w:w="3776" w:type="dxa"/>
            <w:tcBorders>
              <w:top w:val="single" w:sz="6"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30</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31</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1.4.8</w:t>
            </w:r>
          </w:p>
        </w:tc>
        <w:tc>
          <w:tcPr>
            <w:tcW w:w="3776" w:type="dxa"/>
            <w:tcBorders>
              <w:left w:val="single" w:sz="6" w:space="0" w:color="auto"/>
              <w:right w:val="single" w:sz="6" w:space="0" w:color="auto"/>
            </w:tcBorders>
          </w:tcPr>
          <w:p w:rsidR="00B17D80" w:rsidRDefault="00B17D80" w:rsidP="007B59FD">
            <w:pPr>
              <w:pStyle w:val="TAL"/>
            </w:pPr>
            <w:r>
              <w:t>[get current value from timer 8]</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32</w:t>
            </w:r>
          </w:p>
        </w:tc>
        <w:tc>
          <w:tcPr>
            <w:tcW w:w="105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6" w:space="0" w:color="auto"/>
              <w:right w:val="single" w:sz="6" w:space="0" w:color="auto"/>
            </w:tcBorders>
          </w:tcPr>
          <w:p w:rsidR="00B17D80" w:rsidRDefault="00B17D80" w:rsidP="007B59FD">
            <w:pPr>
              <w:pStyle w:val="TAL"/>
            </w:pPr>
            <w:r>
              <w:t>TERMINAL RESPONSE: TIMER MANAGEMENT 1.4.8A</w:t>
            </w:r>
          </w:p>
          <w:p w:rsidR="00B17D80" w:rsidRDefault="00B17D80" w:rsidP="007B59FD">
            <w:pPr>
              <w:pStyle w:val="TAL"/>
            </w:pPr>
            <w:r>
              <w:t>or</w:t>
            </w:r>
          </w:p>
          <w:p w:rsidR="00B17D80" w:rsidRDefault="00B17D80" w:rsidP="007B59FD">
            <w:pPr>
              <w:pStyle w:val="TAL"/>
            </w:pPr>
            <w:r>
              <w:t>TERMINAL RESPONSE: TIMER MANAGEMENT 1.4.8B</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[action in contradiction with the current timer state]</w:t>
            </w:r>
          </w:p>
        </w:tc>
      </w:tr>
    </w:tbl>
    <w:p w:rsidR="00B17D80" w:rsidRDefault="00B17D80" w:rsidP="00B17D80">
      <w:pPr>
        <w:pStyle w:val="FP"/>
      </w:pPr>
    </w:p>
    <w:p w:rsidR="00B17D80" w:rsidRDefault="00B17D80" w:rsidP="00B17D80">
      <w:r>
        <w:t>PROACTIVE COMMAND: TIMER MANAGEMENT 1.4.1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the current value of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rPr>
          <w:lang w:val="fr-FR"/>
        </w:rPr>
      </w:pPr>
      <w:r>
        <w:rPr>
          <w:lang w:val="fr-FR"/>
        </w:rPr>
        <w:t>Timer identifier</w:t>
      </w:r>
    </w:p>
    <w:p w:rsidR="00B17D80" w:rsidRDefault="00B17D80" w:rsidP="00B17D80">
      <w:pPr>
        <w:pStyle w:val="EX"/>
        <w:tabs>
          <w:tab w:val="left" w:pos="851"/>
        </w:tabs>
        <w:ind w:left="2835" w:hanging="2551"/>
      </w:pPr>
      <w:r>
        <w:rPr>
          <w:lang w:val="fr-FR"/>
        </w:rPr>
        <w:tab/>
      </w:r>
      <w:r>
        <w:t>Identifier of timer:</w:t>
      </w:r>
      <w:r>
        <w:tab/>
        <w:t>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1.4.1A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current value from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lastRenderedPageBreak/>
        <w:t>TERMINAL RESPONSE: TIMER MANAGEMENT 1.4.1B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current value from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bl>
    <w:p w:rsidR="00B17D80" w:rsidRDefault="00B17D80" w:rsidP="00B17D80">
      <w:pPr>
        <w:pStyle w:val="FP"/>
      </w:pPr>
    </w:p>
    <w:p w:rsidR="00B17D80" w:rsidRDefault="00B17D80" w:rsidP="00B17D80">
      <w:r>
        <w:t>PROACTIVE COMMAND: TIMER MANAGEMENT 1.4.2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the current value of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rPr>
          <w:lang w:val="fr-FR"/>
        </w:rPr>
      </w:pPr>
      <w:r>
        <w:rPr>
          <w:lang w:val="fr-FR"/>
        </w:rPr>
        <w:t>Timer identifier</w:t>
      </w:r>
    </w:p>
    <w:p w:rsidR="00B17D80" w:rsidRDefault="00B17D80" w:rsidP="00B17D80">
      <w:pPr>
        <w:pStyle w:val="EX"/>
        <w:tabs>
          <w:tab w:val="left" w:pos="851"/>
        </w:tabs>
        <w:ind w:left="2835" w:hanging="2551"/>
      </w:pPr>
      <w:r>
        <w:rPr>
          <w:lang w:val="fr-FR"/>
        </w:rPr>
        <w:tab/>
      </w:r>
      <w:r>
        <w:t>Identifier of timer:</w:t>
      </w:r>
      <w:r>
        <w:tab/>
        <w:t>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1.4.2A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current value from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1.4.2B</w:t>
      </w:r>
    </w:p>
    <w:p w:rsidR="00B17D80" w:rsidRDefault="00B17D80" w:rsidP="00B17D80">
      <w:r>
        <w:t>Logically:</w:t>
      </w:r>
    </w:p>
    <w:p w:rsidR="00B17D80" w:rsidRDefault="00B17D80" w:rsidP="00B17D80">
      <w:pPr>
        <w:pStyle w:val="EW"/>
        <w:tabs>
          <w:tab w:val="left" w:pos="851"/>
        </w:tabs>
        <w:ind w:left="2835" w:hanging="2551"/>
      </w:pPr>
      <w:r>
        <w:lastRenderedPageBreak/>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current value from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bl>
    <w:p w:rsidR="00B17D80" w:rsidRDefault="00B17D80" w:rsidP="00B17D80">
      <w:pPr>
        <w:pStyle w:val="FP"/>
      </w:pPr>
    </w:p>
    <w:p w:rsidR="00B17D80" w:rsidRDefault="00B17D80" w:rsidP="00B17D80">
      <w:r>
        <w:t>PROACTIVE COMMAND: TIMER MANAGEMENT 1.4.3</w:t>
      </w:r>
    </w:p>
    <w:p w:rsidR="00B17D80" w:rsidRDefault="00B17D80" w:rsidP="00B17D80">
      <w:pPr>
        <w:rPr>
          <w:rFonts w:ascii="Arial" w:hAnsi="Arial"/>
        </w:rPr>
      </w:pPr>
      <w:r>
        <w:rPr>
          <w:rFonts w:ascii="Arial" w:hAnsi="Arial"/>
        </w:rP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the current value of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rPr>
          <w:lang w:val="fr-FR"/>
        </w:rPr>
      </w:pPr>
      <w:r>
        <w:rPr>
          <w:lang w:val="fr-FR"/>
        </w:rPr>
        <w:t>Timer identifier</w:t>
      </w:r>
    </w:p>
    <w:p w:rsidR="00B17D80" w:rsidRDefault="00B17D80" w:rsidP="00B17D80">
      <w:pPr>
        <w:pStyle w:val="EX"/>
        <w:tabs>
          <w:tab w:val="left" w:pos="851"/>
        </w:tabs>
        <w:ind w:left="2835" w:hanging="2551"/>
      </w:pPr>
      <w:r>
        <w:rPr>
          <w:lang w:val="fr-FR"/>
        </w:rPr>
        <w:tab/>
      </w:r>
      <w:r>
        <w:t>Identifier of timer:</w:t>
      </w:r>
      <w:r>
        <w:tab/>
        <w:t>3</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1.4.3A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current value from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3</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1.4.3B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current value from the Timer</w:t>
      </w:r>
    </w:p>
    <w:p w:rsidR="00B17D80" w:rsidRDefault="00B17D80" w:rsidP="00B17D80">
      <w:pPr>
        <w:pStyle w:val="EW"/>
        <w:tabs>
          <w:tab w:val="left" w:pos="851"/>
        </w:tabs>
        <w:ind w:left="2835" w:hanging="2551"/>
        <w:rPr>
          <w:lang w:val="fr-FR"/>
        </w:rPr>
      </w:pPr>
      <w:r>
        <w:rPr>
          <w:lang w:val="fr-FR"/>
        </w:rPr>
        <w:lastRenderedPageBreak/>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bl>
    <w:p w:rsidR="00B17D80" w:rsidRDefault="00B17D80" w:rsidP="00B17D80">
      <w:pPr>
        <w:pStyle w:val="FP"/>
      </w:pPr>
    </w:p>
    <w:p w:rsidR="00B17D80" w:rsidRDefault="00B17D80" w:rsidP="00B17D80">
      <w:r>
        <w:t>PROACTIVE COMMAND: TIMER MANAGEMENT 1.4.4</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the current value of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rPr>
          <w:lang w:val="fr-FR"/>
        </w:rPr>
      </w:pPr>
      <w:r>
        <w:rPr>
          <w:lang w:val="fr-FR"/>
        </w:rPr>
        <w:t>Timer identifier</w:t>
      </w:r>
    </w:p>
    <w:p w:rsidR="00B17D80" w:rsidRDefault="00B17D80" w:rsidP="00B17D80">
      <w:pPr>
        <w:pStyle w:val="EX"/>
        <w:tabs>
          <w:tab w:val="left" w:pos="851"/>
        </w:tabs>
        <w:ind w:left="2835" w:hanging="2551"/>
      </w:pPr>
      <w:r>
        <w:rPr>
          <w:lang w:val="fr-FR"/>
        </w:rPr>
        <w:tab/>
      </w:r>
      <w:r>
        <w:t>Identifier of timer:</w:t>
      </w:r>
      <w:r>
        <w:tab/>
        <w:t>4</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1.4.4A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current value from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4</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1.4.4B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current value from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lastRenderedPageBreak/>
        <w:tab/>
        <w:t>General Result:</w:t>
      </w:r>
      <w:r>
        <w:tab/>
        <w:t>Action in contradiction with the current timer state</w:t>
      </w:r>
    </w:p>
    <w:p w:rsidR="00B17D80" w:rsidRDefault="00B17D80" w:rsidP="00B17D80"/>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bl>
    <w:p w:rsidR="00B17D80" w:rsidRDefault="00B17D80" w:rsidP="00B17D80">
      <w:pPr>
        <w:pStyle w:val="FP"/>
      </w:pPr>
    </w:p>
    <w:p w:rsidR="00B17D80" w:rsidRDefault="00B17D80" w:rsidP="00B17D80">
      <w:r>
        <w:t>PROACTIVE COMMAND: TIMER MANAGEMENT 1.4.5</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the current value of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rPr>
          <w:lang w:val="fr-FR"/>
        </w:rPr>
      </w:pPr>
      <w:r>
        <w:rPr>
          <w:lang w:val="fr-FR"/>
        </w:rPr>
        <w:t>Timer identifier</w:t>
      </w:r>
    </w:p>
    <w:p w:rsidR="00B17D80" w:rsidRDefault="00B17D80" w:rsidP="00B17D80">
      <w:pPr>
        <w:pStyle w:val="EX"/>
        <w:tabs>
          <w:tab w:val="left" w:pos="851"/>
        </w:tabs>
        <w:ind w:left="2835" w:hanging="2551"/>
      </w:pPr>
      <w:r>
        <w:rPr>
          <w:lang w:val="fr-FR"/>
        </w:rPr>
        <w:tab/>
      </w:r>
      <w:r>
        <w:t>Identifier of timer:</w:t>
      </w:r>
      <w:r>
        <w:tab/>
        <w:t>5</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1.4.5A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current value from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5</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1.4.5B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current value from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bl>
    <w:p w:rsidR="00B17D80" w:rsidRDefault="00B17D80" w:rsidP="00B17D80">
      <w:pPr>
        <w:pStyle w:val="FP"/>
      </w:pPr>
    </w:p>
    <w:p w:rsidR="00B17D80" w:rsidRDefault="00B17D80" w:rsidP="00B17D80">
      <w:r>
        <w:t>PROACTIVE COMMAND: TIMER MANAGEMENT 1.4.6</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the current value of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rPr>
          <w:lang w:val="fr-FR"/>
        </w:rPr>
      </w:pPr>
      <w:r>
        <w:rPr>
          <w:lang w:val="fr-FR"/>
        </w:rPr>
        <w:t>Timer identifier</w:t>
      </w:r>
    </w:p>
    <w:p w:rsidR="00B17D80" w:rsidRDefault="00B17D80" w:rsidP="00B17D80">
      <w:pPr>
        <w:pStyle w:val="EX"/>
        <w:tabs>
          <w:tab w:val="left" w:pos="851"/>
        </w:tabs>
        <w:ind w:left="2835" w:hanging="2551"/>
      </w:pPr>
      <w:r>
        <w:rPr>
          <w:lang w:val="fr-FR"/>
        </w:rPr>
        <w:tab/>
      </w:r>
      <w:r>
        <w:t>Identifier of timer:</w:t>
      </w:r>
      <w:r>
        <w:tab/>
        <w:t>6</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1.4.6A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current value from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6</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1.4.6B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current value from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bl>
    <w:p w:rsidR="00B17D80" w:rsidRDefault="00B17D80" w:rsidP="00B17D80">
      <w:pPr>
        <w:pStyle w:val="FP"/>
      </w:pPr>
    </w:p>
    <w:p w:rsidR="00B17D80" w:rsidRDefault="00B17D80" w:rsidP="00B17D80">
      <w:r>
        <w:t>PROACTIVE COMMAND: TIMER MANAGEMENT 1.4.7</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the current value of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rPr>
          <w:lang w:val="fr-FR"/>
        </w:rPr>
      </w:pPr>
      <w:r>
        <w:rPr>
          <w:lang w:val="fr-FR"/>
        </w:rPr>
        <w:t>Timer identifier</w:t>
      </w:r>
    </w:p>
    <w:p w:rsidR="00B17D80" w:rsidRDefault="00B17D80" w:rsidP="00B17D80">
      <w:pPr>
        <w:pStyle w:val="EX"/>
        <w:tabs>
          <w:tab w:val="left" w:pos="851"/>
        </w:tabs>
        <w:ind w:left="2835" w:hanging="2551"/>
      </w:pPr>
      <w:r>
        <w:rPr>
          <w:lang w:val="fr-FR"/>
        </w:rPr>
        <w:tab/>
      </w:r>
      <w:r>
        <w:t>Identifier of timer:</w:t>
      </w:r>
      <w:r>
        <w:tab/>
        <w:t>7</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1.4.7A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current value from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7</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1.4.7B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current value from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bl>
    <w:p w:rsidR="00B17D80" w:rsidRDefault="00B17D80" w:rsidP="00B17D80">
      <w:pPr>
        <w:pStyle w:val="FP"/>
      </w:pPr>
    </w:p>
    <w:p w:rsidR="00B17D80" w:rsidRDefault="00B17D80" w:rsidP="00B17D80">
      <w:r>
        <w:t>PROACTIVE COMMAND: TIMER MANAGEMENT 1.4.8</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the current value of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rPr>
          <w:lang w:val="fr-FR"/>
        </w:rPr>
      </w:pPr>
      <w:r>
        <w:rPr>
          <w:lang w:val="fr-FR"/>
        </w:rPr>
        <w:t>Timer identifier</w:t>
      </w:r>
    </w:p>
    <w:p w:rsidR="00B17D80" w:rsidRDefault="00B17D80" w:rsidP="00B17D80">
      <w:pPr>
        <w:pStyle w:val="EX"/>
        <w:tabs>
          <w:tab w:val="left" w:pos="851"/>
        </w:tabs>
        <w:ind w:left="2835" w:hanging="2551"/>
      </w:pPr>
      <w:r>
        <w:rPr>
          <w:lang w:val="fr-FR"/>
        </w:rPr>
        <w:tab/>
      </w:r>
      <w:r>
        <w:t>Identifier of timer:</w:t>
      </w:r>
      <w:r>
        <w:tab/>
        <w:t>8</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1.4.8A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current value from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8</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1.4.8B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get current value from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bl>
    <w:p w:rsidR="00B17D80" w:rsidRDefault="00B17D80" w:rsidP="00B17D80">
      <w:pPr>
        <w:pStyle w:val="FP"/>
      </w:pPr>
    </w:p>
    <w:p w:rsidR="00B17D80" w:rsidRDefault="00B17D80" w:rsidP="00B17D80">
      <w:pPr>
        <w:rPr>
          <w:b/>
        </w:rPr>
      </w:pPr>
      <w:r>
        <w:rPr>
          <w:b/>
        </w:rPr>
        <w:t>Expected Sequence1.5 (TIMER MANAGEMENT, try to deactivate a timer which is not started: action in contradiction with the current timer state)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751"/>
        <w:gridCol w:w="3776"/>
      </w:tblGrid>
      <w:tr w:rsidR="00B17D80" w:rsidTr="007B59FD">
        <w:tblPrEx>
          <w:tblCellMar>
            <w:top w:w="0" w:type="dxa"/>
            <w:bottom w:w="0" w:type="dxa"/>
          </w:tblCellMar>
        </w:tblPrEx>
        <w:trPr>
          <w:cantSplit/>
          <w:tblHeader/>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TIMER MANAGEMENT 1.5.1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1.5.1</w:t>
            </w:r>
          </w:p>
        </w:tc>
        <w:tc>
          <w:tcPr>
            <w:tcW w:w="3776" w:type="dxa"/>
            <w:tcBorders>
              <w:left w:val="single" w:sz="6" w:space="0" w:color="auto"/>
              <w:right w:val="single" w:sz="6" w:space="0" w:color="auto"/>
            </w:tcBorders>
          </w:tcPr>
          <w:p w:rsidR="00B17D80" w:rsidRDefault="00B17D80" w:rsidP="007B59FD">
            <w:pPr>
              <w:pStyle w:val="TAL"/>
            </w:pPr>
            <w:r>
              <w:t>[deactivate timer 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1.5.1A</w:t>
            </w:r>
          </w:p>
          <w:p w:rsidR="00B17D80" w:rsidRDefault="00B17D80" w:rsidP="007B59FD">
            <w:pPr>
              <w:pStyle w:val="TAL"/>
            </w:pPr>
            <w:r>
              <w:t>or</w:t>
            </w:r>
          </w:p>
          <w:p w:rsidR="00B17D80" w:rsidRDefault="00B17D80" w:rsidP="007B59FD">
            <w:pPr>
              <w:pStyle w:val="TAL"/>
            </w:pPr>
            <w:r>
              <w:t>TERMINAL RESPONSE: TIMER MANAGEMENT 1.5.1B</w:t>
            </w:r>
          </w:p>
        </w:tc>
        <w:tc>
          <w:tcPr>
            <w:tcW w:w="3776" w:type="dxa"/>
            <w:tcBorders>
              <w:left w:val="single" w:sz="6" w:space="0" w:color="auto"/>
              <w:right w:val="single" w:sz="6" w:space="0" w:color="auto"/>
            </w:tcBorders>
          </w:tcPr>
          <w:p w:rsidR="00B17D80" w:rsidRDefault="00B17D80" w:rsidP="007B59FD">
            <w:pPr>
              <w:pStyle w:val="TAL"/>
            </w:pPr>
            <w:r>
              <w:t>[action in contradiction with the current timer state]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 xml:space="preserve">PROACTIVE COMMAND PENDING: TIMER MANAGEMENT 1.5.2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1.5.2</w:t>
            </w:r>
          </w:p>
        </w:tc>
        <w:tc>
          <w:tcPr>
            <w:tcW w:w="3776" w:type="dxa"/>
            <w:tcBorders>
              <w:left w:val="single" w:sz="6" w:space="0" w:color="auto"/>
              <w:right w:val="single" w:sz="6" w:space="0" w:color="auto"/>
            </w:tcBorders>
          </w:tcPr>
          <w:p w:rsidR="00B17D80" w:rsidRDefault="00B17D80" w:rsidP="007B59FD">
            <w:pPr>
              <w:pStyle w:val="TAL"/>
            </w:pPr>
            <w:r>
              <w:t>[deactivate timer 2]</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1.5.2A</w:t>
            </w:r>
          </w:p>
          <w:p w:rsidR="00B17D80" w:rsidRDefault="00B17D80" w:rsidP="007B59FD">
            <w:pPr>
              <w:pStyle w:val="TAL"/>
            </w:pPr>
            <w:r>
              <w:t>or</w:t>
            </w:r>
          </w:p>
          <w:p w:rsidR="00B17D80" w:rsidRDefault="00B17D80" w:rsidP="007B59FD">
            <w:pPr>
              <w:pStyle w:val="TAL"/>
            </w:pPr>
            <w:r>
              <w:t>TERMINAL RESPONSE: TIMER MANAGEMENT 1.5.2B</w:t>
            </w:r>
          </w:p>
        </w:tc>
        <w:tc>
          <w:tcPr>
            <w:tcW w:w="3776" w:type="dxa"/>
            <w:tcBorders>
              <w:left w:val="single" w:sz="6" w:space="0" w:color="auto"/>
              <w:right w:val="single" w:sz="6" w:space="0" w:color="auto"/>
            </w:tcBorders>
          </w:tcPr>
          <w:p w:rsidR="00B17D80" w:rsidRDefault="00B17D80" w:rsidP="007B59FD">
            <w:pPr>
              <w:pStyle w:val="TAL"/>
            </w:pPr>
            <w:r>
              <w:t>[action in contradiction with the current timer state]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 xml:space="preserve">PROACTIVE COMMAND PENDING: TIMER MANAGEMENT 1.5.3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1.5.3</w:t>
            </w:r>
          </w:p>
        </w:tc>
        <w:tc>
          <w:tcPr>
            <w:tcW w:w="3776" w:type="dxa"/>
            <w:tcBorders>
              <w:left w:val="single" w:sz="6" w:space="0" w:color="auto"/>
              <w:right w:val="single" w:sz="6" w:space="0" w:color="auto"/>
            </w:tcBorders>
          </w:tcPr>
          <w:p w:rsidR="00B17D80" w:rsidRDefault="00B17D80" w:rsidP="007B59FD">
            <w:pPr>
              <w:pStyle w:val="TAL"/>
            </w:pPr>
            <w:r>
              <w:t>[deactivate timer 3]</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1.5.3A</w:t>
            </w:r>
          </w:p>
          <w:p w:rsidR="00B17D80" w:rsidRDefault="00B17D80" w:rsidP="007B59FD">
            <w:pPr>
              <w:pStyle w:val="TAL"/>
            </w:pPr>
            <w:r>
              <w:t>or</w:t>
            </w:r>
          </w:p>
          <w:p w:rsidR="00B17D80" w:rsidRDefault="00B17D80" w:rsidP="007B59FD">
            <w:pPr>
              <w:pStyle w:val="TAL"/>
            </w:pPr>
            <w:r>
              <w:t>TERMINAL RESPONSE: TIMER MANAGEMENT 1.5.3B</w:t>
            </w:r>
          </w:p>
        </w:tc>
        <w:tc>
          <w:tcPr>
            <w:tcW w:w="3776" w:type="dxa"/>
            <w:tcBorders>
              <w:left w:val="single" w:sz="6" w:space="0" w:color="auto"/>
              <w:right w:val="single" w:sz="6" w:space="0" w:color="auto"/>
            </w:tcBorders>
          </w:tcPr>
          <w:p w:rsidR="00B17D80" w:rsidRDefault="00B17D80" w:rsidP="007B59FD">
            <w:pPr>
              <w:pStyle w:val="TAL"/>
            </w:pPr>
            <w:r>
              <w:t>[action in contradiction with the current timer state]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 xml:space="preserve">PROACTIVE COMMAND PENDING: TIMER MANAGEMENT 1.5.4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15</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1.5.4</w:t>
            </w:r>
          </w:p>
        </w:tc>
        <w:tc>
          <w:tcPr>
            <w:tcW w:w="3776" w:type="dxa"/>
            <w:tcBorders>
              <w:left w:val="single" w:sz="6" w:space="0" w:color="auto"/>
              <w:right w:val="single" w:sz="6" w:space="0" w:color="auto"/>
            </w:tcBorders>
          </w:tcPr>
          <w:p w:rsidR="00B17D80" w:rsidRDefault="00B17D80" w:rsidP="007B59FD">
            <w:pPr>
              <w:pStyle w:val="TAL"/>
            </w:pPr>
            <w:r>
              <w:t>[deactivate timer 4]</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16</w:t>
            </w:r>
          </w:p>
        </w:tc>
        <w:tc>
          <w:tcPr>
            <w:tcW w:w="105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6" w:space="0" w:color="auto"/>
              <w:right w:val="single" w:sz="6" w:space="0" w:color="auto"/>
            </w:tcBorders>
          </w:tcPr>
          <w:p w:rsidR="00B17D80" w:rsidRDefault="00B17D80" w:rsidP="007B59FD">
            <w:pPr>
              <w:pStyle w:val="TAL"/>
            </w:pPr>
            <w:r>
              <w:t>TERMINAL RESPONSE: TIMER MANAGEMENT 1.5.4A</w:t>
            </w:r>
          </w:p>
          <w:p w:rsidR="00B17D80" w:rsidRDefault="00B17D80" w:rsidP="007B59FD">
            <w:pPr>
              <w:pStyle w:val="TAL"/>
            </w:pPr>
            <w:r>
              <w:t>or</w:t>
            </w:r>
          </w:p>
          <w:p w:rsidR="00B17D80" w:rsidRDefault="00B17D80" w:rsidP="007B59FD">
            <w:pPr>
              <w:pStyle w:val="TAL"/>
            </w:pPr>
            <w:r>
              <w:t>TERMINAL RESPONSE: TIMER MANAGEMENT 1.5.4B</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[action in contradiction with the current timer state]</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17</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 xml:space="preserve">PROACTIVE COMMAND PENDING: TIMER MANAGEMENT 1.5.5 </w:t>
            </w:r>
          </w:p>
        </w:tc>
        <w:tc>
          <w:tcPr>
            <w:tcW w:w="3776" w:type="dxa"/>
            <w:tcBorders>
              <w:top w:val="single" w:sz="6"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18</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19</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1.5.5</w:t>
            </w:r>
          </w:p>
        </w:tc>
        <w:tc>
          <w:tcPr>
            <w:tcW w:w="3776" w:type="dxa"/>
            <w:tcBorders>
              <w:left w:val="single" w:sz="6" w:space="0" w:color="auto"/>
              <w:right w:val="single" w:sz="6" w:space="0" w:color="auto"/>
            </w:tcBorders>
          </w:tcPr>
          <w:p w:rsidR="00B17D80" w:rsidRDefault="00B17D80" w:rsidP="007B59FD">
            <w:pPr>
              <w:pStyle w:val="TAL"/>
            </w:pPr>
            <w:r>
              <w:t>[deactivate timer 5]</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20</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1.5.5A</w:t>
            </w:r>
          </w:p>
          <w:p w:rsidR="00B17D80" w:rsidRDefault="00B17D80" w:rsidP="007B59FD">
            <w:pPr>
              <w:pStyle w:val="TAL"/>
            </w:pPr>
            <w:r>
              <w:t>or</w:t>
            </w:r>
          </w:p>
          <w:p w:rsidR="00B17D80" w:rsidRDefault="00B17D80" w:rsidP="007B59FD">
            <w:pPr>
              <w:pStyle w:val="TAL"/>
            </w:pPr>
            <w:r>
              <w:t>TERMINAL RESPONSE: TIMER MANAGEMENT 1.5.5B</w:t>
            </w:r>
          </w:p>
        </w:tc>
        <w:tc>
          <w:tcPr>
            <w:tcW w:w="3776" w:type="dxa"/>
            <w:tcBorders>
              <w:left w:val="single" w:sz="6" w:space="0" w:color="auto"/>
              <w:right w:val="single" w:sz="6" w:space="0" w:color="auto"/>
            </w:tcBorders>
          </w:tcPr>
          <w:p w:rsidR="00B17D80" w:rsidRDefault="00B17D80" w:rsidP="007B59FD">
            <w:pPr>
              <w:pStyle w:val="TAL"/>
            </w:pPr>
            <w:r>
              <w:t>[action in contradiction with the current timer state]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21</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 xml:space="preserve">PROACTIVE COMMAND PENDING: TIMER MANAGEMENT 1.5.6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23</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1.5.6</w:t>
            </w:r>
          </w:p>
        </w:tc>
        <w:tc>
          <w:tcPr>
            <w:tcW w:w="3776" w:type="dxa"/>
            <w:tcBorders>
              <w:left w:val="single" w:sz="6" w:space="0" w:color="auto"/>
              <w:right w:val="single" w:sz="6" w:space="0" w:color="auto"/>
            </w:tcBorders>
          </w:tcPr>
          <w:p w:rsidR="00B17D80" w:rsidRDefault="00B17D80" w:rsidP="007B59FD">
            <w:pPr>
              <w:pStyle w:val="TAL"/>
            </w:pPr>
            <w:r>
              <w:t>[deactivate timer 6]</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1.5.6A</w:t>
            </w:r>
          </w:p>
          <w:p w:rsidR="00B17D80" w:rsidRDefault="00B17D80" w:rsidP="007B59FD">
            <w:pPr>
              <w:pStyle w:val="TAL"/>
            </w:pPr>
            <w:r>
              <w:t>or</w:t>
            </w:r>
          </w:p>
          <w:p w:rsidR="00B17D80" w:rsidRDefault="00B17D80" w:rsidP="007B59FD">
            <w:pPr>
              <w:pStyle w:val="TAL"/>
            </w:pPr>
            <w:r>
              <w:t>TERMINAL RESPONSE: TIMER MANAGEMENT 1.5.6B</w:t>
            </w:r>
          </w:p>
        </w:tc>
        <w:tc>
          <w:tcPr>
            <w:tcW w:w="3776" w:type="dxa"/>
            <w:tcBorders>
              <w:left w:val="single" w:sz="6" w:space="0" w:color="auto"/>
              <w:right w:val="single" w:sz="6" w:space="0" w:color="auto"/>
            </w:tcBorders>
          </w:tcPr>
          <w:p w:rsidR="00B17D80" w:rsidRDefault="00B17D80" w:rsidP="007B59FD">
            <w:pPr>
              <w:pStyle w:val="TAL"/>
            </w:pPr>
            <w:r>
              <w:t>[action in contradiction with the current timer state]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lastRenderedPageBreak/>
              <w:t>25</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 xml:space="preserve">PROACTIVE COMMAND PENDING: TIMER MANAGEMENT 1.5.7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26</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27</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1.5.7</w:t>
            </w:r>
          </w:p>
        </w:tc>
        <w:tc>
          <w:tcPr>
            <w:tcW w:w="3776" w:type="dxa"/>
            <w:tcBorders>
              <w:left w:val="single" w:sz="6" w:space="0" w:color="auto"/>
              <w:right w:val="single" w:sz="6" w:space="0" w:color="auto"/>
            </w:tcBorders>
          </w:tcPr>
          <w:p w:rsidR="00B17D80" w:rsidRDefault="00B17D80" w:rsidP="007B59FD">
            <w:pPr>
              <w:pStyle w:val="TAL"/>
            </w:pPr>
            <w:r>
              <w:t>[deactivate timer 7]</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28</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1.5.7A</w:t>
            </w:r>
          </w:p>
          <w:p w:rsidR="00B17D80" w:rsidRDefault="00B17D80" w:rsidP="007B59FD">
            <w:pPr>
              <w:pStyle w:val="TAL"/>
            </w:pPr>
            <w:r>
              <w:t>or</w:t>
            </w:r>
          </w:p>
          <w:p w:rsidR="00B17D80" w:rsidRDefault="00B17D80" w:rsidP="007B59FD">
            <w:pPr>
              <w:pStyle w:val="TAL"/>
            </w:pPr>
            <w:r>
              <w:t>TERMINAL RESPONSE: TIMER MANAGEMENT 1.5.7B</w:t>
            </w:r>
          </w:p>
        </w:tc>
        <w:tc>
          <w:tcPr>
            <w:tcW w:w="3776" w:type="dxa"/>
            <w:tcBorders>
              <w:left w:val="single" w:sz="6" w:space="0" w:color="auto"/>
              <w:right w:val="single" w:sz="6" w:space="0" w:color="auto"/>
            </w:tcBorders>
          </w:tcPr>
          <w:p w:rsidR="00B17D80" w:rsidRDefault="00B17D80" w:rsidP="007B59FD">
            <w:pPr>
              <w:pStyle w:val="TAL"/>
            </w:pPr>
            <w:r>
              <w:t>[action in contradiction with the current timer state]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29</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 xml:space="preserve">PROACTIVE COMMAND PENDING: TIMER MANAGEMENT 1.5.8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30</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31</w:t>
            </w:r>
          </w:p>
        </w:tc>
        <w:tc>
          <w:tcPr>
            <w:tcW w:w="105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1.5.8</w:t>
            </w:r>
          </w:p>
        </w:tc>
        <w:tc>
          <w:tcPr>
            <w:tcW w:w="3776" w:type="dxa"/>
            <w:tcBorders>
              <w:left w:val="single" w:sz="6" w:space="0" w:color="auto"/>
              <w:right w:val="single" w:sz="6" w:space="0" w:color="auto"/>
            </w:tcBorders>
          </w:tcPr>
          <w:p w:rsidR="00B17D80" w:rsidRDefault="00B17D80" w:rsidP="007B59FD">
            <w:pPr>
              <w:pStyle w:val="TAL"/>
            </w:pPr>
            <w:r>
              <w:t>[deactivate timer 8]</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32</w:t>
            </w:r>
          </w:p>
        </w:tc>
        <w:tc>
          <w:tcPr>
            <w:tcW w:w="105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6" w:space="0" w:color="auto"/>
              <w:right w:val="single" w:sz="6" w:space="0" w:color="auto"/>
            </w:tcBorders>
          </w:tcPr>
          <w:p w:rsidR="00B17D80" w:rsidRDefault="00B17D80" w:rsidP="007B59FD">
            <w:pPr>
              <w:pStyle w:val="TAL"/>
            </w:pPr>
            <w:r>
              <w:t>TERMINAL RESPONSE: TIMER MANAGEMENT 1.5.8A</w:t>
            </w:r>
          </w:p>
          <w:p w:rsidR="00B17D80" w:rsidRDefault="00B17D80" w:rsidP="007B59FD">
            <w:pPr>
              <w:pStyle w:val="TAL"/>
            </w:pPr>
            <w:r>
              <w:t>or</w:t>
            </w:r>
          </w:p>
          <w:p w:rsidR="00B17D80" w:rsidRDefault="00B17D80" w:rsidP="007B59FD">
            <w:pPr>
              <w:pStyle w:val="TAL"/>
            </w:pPr>
            <w:r>
              <w:t>TERMINAL RESPONSE: TIMER MANAGEMENT 1.5.8B</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[action in contradiction with the current timer state]</w:t>
            </w:r>
          </w:p>
        </w:tc>
      </w:tr>
    </w:tbl>
    <w:p w:rsidR="00B17D80" w:rsidRDefault="00B17D80" w:rsidP="00B17D80">
      <w:pPr>
        <w:pStyle w:val="FP"/>
      </w:pPr>
    </w:p>
    <w:p w:rsidR="00B17D80" w:rsidRDefault="00B17D80" w:rsidP="00B17D80">
      <w:r>
        <w:t>PROACTIVE COMMAND: TIMER MANAGEMENT 1.5.1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deactivate the Timer</w:t>
      </w:r>
    </w:p>
    <w:p w:rsidR="00B17D80" w:rsidRDefault="00B17D80" w:rsidP="00B17D80">
      <w:pPr>
        <w:pStyle w:val="EW"/>
        <w:tabs>
          <w:tab w:val="left" w:pos="851"/>
        </w:tabs>
        <w:ind w:left="2835" w:hanging="2551"/>
      </w:pPr>
      <w:r>
        <w:t>Device identities</w:t>
      </w:r>
    </w:p>
    <w:p w:rsidR="00B17D80" w:rsidRDefault="00B17D80" w:rsidP="00B17D80">
      <w:pPr>
        <w:pStyle w:val="EW"/>
        <w:tabs>
          <w:tab w:val="left" w:pos="851"/>
        </w:tabs>
        <w:ind w:left="2835" w:hanging="2551"/>
      </w:pPr>
      <w:r>
        <w:tab/>
        <w:t>Source device:</w:t>
      </w:r>
      <w:r>
        <w:tab/>
        <w:t>SIM</w:t>
      </w:r>
    </w:p>
    <w:p w:rsidR="00B17D80" w:rsidRDefault="00B17D80" w:rsidP="00B17D80">
      <w:pPr>
        <w:pStyle w:val="EW"/>
        <w:tabs>
          <w:tab w:val="left" w:pos="851"/>
        </w:tabs>
        <w:ind w:left="2835" w:hanging="2551"/>
      </w:pPr>
      <w:r>
        <w:tab/>
        <w:t>Destination device:</w:t>
      </w:r>
      <w:r>
        <w:tab/>
        <w:t>ME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1.5.1A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TIMER MANAGEMENT</w:t>
      </w:r>
    </w:p>
    <w:p w:rsidR="00B17D80" w:rsidRDefault="00B17D80" w:rsidP="00B17D80">
      <w:pPr>
        <w:pStyle w:val="EW"/>
        <w:tabs>
          <w:tab w:val="left" w:pos="851"/>
        </w:tabs>
        <w:ind w:left="2835" w:hanging="2551"/>
        <w:rPr>
          <w:lang w:val="fr-FR"/>
        </w:rPr>
      </w:pPr>
      <w:r>
        <w:rPr>
          <w:lang w:val="fr-FR"/>
        </w:rPr>
        <w:tab/>
        <w:t>Command qualifier:</w:t>
      </w:r>
      <w:r>
        <w:rPr>
          <w:lang w:val="fr-FR"/>
        </w:rPr>
        <w:tab/>
        <w:t>Deactivate Timer</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keepNext/>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lastRenderedPageBreak/>
        <w:t>TERMINAL RESPONSE: TIMER MANAGEMENT 1.5.1B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Pr="00F227B4" w:rsidRDefault="00B17D80" w:rsidP="00B17D80">
      <w:pPr>
        <w:pStyle w:val="EW"/>
        <w:tabs>
          <w:tab w:val="left" w:pos="851"/>
        </w:tabs>
        <w:ind w:left="2835" w:hanging="2551"/>
      </w:pPr>
      <w:r>
        <w:tab/>
      </w:r>
      <w:r w:rsidRPr="00F227B4">
        <w:t>Command number:</w:t>
      </w:r>
      <w:r w:rsidRPr="00F227B4">
        <w:tab/>
        <w:t>1</w:t>
      </w:r>
    </w:p>
    <w:p w:rsidR="00B17D80" w:rsidRDefault="00B17D80" w:rsidP="00B17D80">
      <w:pPr>
        <w:pStyle w:val="EW"/>
        <w:tabs>
          <w:tab w:val="left" w:pos="851"/>
        </w:tabs>
        <w:ind w:left="2835" w:hanging="2551"/>
        <w:rPr>
          <w:lang w:val="fr-FR"/>
        </w:rPr>
      </w:pPr>
      <w:r w:rsidRPr="00F227B4">
        <w:tab/>
      </w:r>
      <w:r>
        <w:rPr>
          <w:lang w:val="fr-FR"/>
        </w:rPr>
        <w:t>Command type:</w:t>
      </w:r>
      <w:r>
        <w:rPr>
          <w:lang w:val="fr-FR"/>
        </w:rPr>
        <w:tab/>
        <w:t>TIMER MANAGEMENT</w:t>
      </w:r>
    </w:p>
    <w:p w:rsidR="00B17D80" w:rsidRDefault="00B17D80" w:rsidP="00B17D80">
      <w:pPr>
        <w:pStyle w:val="EW"/>
        <w:tabs>
          <w:tab w:val="left" w:pos="851"/>
        </w:tabs>
        <w:ind w:left="2835" w:hanging="2551"/>
        <w:rPr>
          <w:lang w:val="fr-FR"/>
        </w:rPr>
      </w:pPr>
      <w:r>
        <w:rPr>
          <w:lang w:val="fr-FR"/>
        </w:rPr>
        <w:tab/>
        <w:t>Command qualifier:</w:t>
      </w:r>
      <w:r>
        <w:rPr>
          <w:lang w:val="fr-FR"/>
        </w:rPr>
        <w:tab/>
        <w:t>Deactivate Timer</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keepNext/>
        <w:tabs>
          <w:tab w:val="left" w:pos="851"/>
        </w:tabs>
        <w:ind w:left="2835" w:hanging="2551"/>
        <w:rPr>
          <w:lang w:val="fr-FR"/>
        </w:rPr>
      </w:pPr>
      <w:r>
        <w:rPr>
          <w:lang w:val="fr-FR"/>
        </w:rPr>
        <w:tab/>
        <w:t>Source device:</w:t>
      </w:r>
      <w:r>
        <w:rPr>
          <w:lang w:val="fr-FR"/>
        </w:rPr>
        <w:tab/>
        <w:t>ME</w:t>
      </w:r>
    </w:p>
    <w:p w:rsidR="00B17D80" w:rsidRPr="00240FCF" w:rsidRDefault="00B17D80" w:rsidP="00B17D80">
      <w:pPr>
        <w:pStyle w:val="EW"/>
        <w:tabs>
          <w:tab w:val="left" w:pos="851"/>
        </w:tabs>
        <w:ind w:left="2835" w:hanging="2551"/>
        <w:rPr>
          <w:lang w:val="fr-FR"/>
        </w:rPr>
      </w:pPr>
      <w:r>
        <w:rPr>
          <w:lang w:val="fr-FR"/>
        </w:rPr>
        <w:tab/>
      </w:r>
      <w:r w:rsidRPr="00240FCF">
        <w:rPr>
          <w:lang w:val="fr-FR"/>
        </w:rPr>
        <w:t>Destination device:</w:t>
      </w:r>
      <w:r w:rsidRPr="00240FCF">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bl>
    <w:p w:rsidR="00B17D80" w:rsidRDefault="00B17D80" w:rsidP="00B17D80">
      <w:pPr>
        <w:pStyle w:val="FP"/>
      </w:pPr>
    </w:p>
    <w:p w:rsidR="00B17D80" w:rsidRDefault="00B17D80" w:rsidP="00B17D80">
      <w:r>
        <w:t>PROACTIVE COMMAND: TIMER MANAGEMENT 1.5.2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deactivate the Timer</w:t>
      </w:r>
    </w:p>
    <w:p w:rsidR="00B17D80" w:rsidRDefault="00B17D80" w:rsidP="00B17D80">
      <w:pPr>
        <w:pStyle w:val="EW"/>
        <w:tabs>
          <w:tab w:val="left" w:pos="851"/>
        </w:tabs>
        <w:ind w:left="2835" w:hanging="2551"/>
      </w:pPr>
      <w:r>
        <w:t>Device identities</w:t>
      </w:r>
    </w:p>
    <w:p w:rsidR="00B17D80" w:rsidRDefault="00B17D80" w:rsidP="00B17D80">
      <w:pPr>
        <w:pStyle w:val="EW"/>
        <w:tabs>
          <w:tab w:val="left" w:pos="851"/>
        </w:tabs>
        <w:ind w:left="2835" w:hanging="2551"/>
      </w:pPr>
      <w:r>
        <w:tab/>
        <w:t>Source device:</w:t>
      </w:r>
      <w:r>
        <w:tab/>
        <w:t>SIM</w:t>
      </w:r>
    </w:p>
    <w:p w:rsidR="00B17D80" w:rsidRDefault="00B17D80" w:rsidP="00B17D80">
      <w:pPr>
        <w:pStyle w:val="EW"/>
        <w:tabs>
          <w:tab w:val="left" w:pos="851"/>
        </w:tabs>
        <w:ind w:left="2835" w:hanging="2551"/>
      </w:pPr>
      <w:r>
        <w:tab/>
        <w:t>Destination device:</w:t>
      </w:r>
      <w:r>
        <w:tab/>
        <w:t>ME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1.5.2A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TIMER MANAGEMENT</w:t>
      </w:r>
    </w:p>
    <w:p w:rsidR="00B17D80" w:rsidRDefault="00B17D80" w:rsidP="00B17D80">
      <w:pPr>
        <w:pStyle w:val="EW"/>
        <w:tabs>
          <w:tab w:val="left" w:pos="851"/>
        </w:tabs>
        <w:ind w:left="2835" w:hanging="2551"/>
        <w:rPr>
          <w:lang w:val="fr-FR"/>
        </w:rPr>
      </w:pPr>
      <w:r>
        <w:rPr>
          <w:lang w:val="fr-FR"/>
        </w:rPr>
        <w:tab/>
        <w:t>Command qualifier:</w:t>
      </w:r>
      <w:r>
        <w:rPr>
          <w:lang w:val="fr-FR"/>
        </w:rPr>
        <w:tab/>
        <w:t>Deactivate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1.5.2B</w:t>
      </w:r>
    </w:p>
    <w:p w:rsidR="00B17D80" w:rsidRDefault="00B17D80" w:rsidP="00B17D80">
      <w:r>
        <w:t>Logically:</w:t>
      </w:r>
    </w:p>
    <w:p w:rsidR="00B17D80" w:rsidRDefault="00B17D80" w:rsidP="00B17D80">
      <w:pPr>
        <w:pStyle w:val="EW"/>
        <w:tabs>
          <w:tab w:val="left" w:pos="851"/>
        </w:tabs>
        <w:ind w:left="2835" w:hanging="2551"/>
      </w:pPr>
      <w:r>
        <w:lastRenderedPageBreak/>
        <w:t>Command details</w:t>
      </w:r>
    </w:p>
    <w:p w:rsidR="00B17D80" w:rsidRPr="00F227B4" w:rsidRDefault="00B17D80" w:rsidP="00B17D80">
      <w:pPr>
        <w:pStyle w:val="EW"/>
        <w:tabs>
          <w:tab w:val="left" w:pos="851"/>
        </w:tabs>
        <w:ind w:left="2835" w:hanging="2551"/>
      </w:pPr>
      <w:r>
        <w:tab/>
      </w:r>
      <w:r w:rsidRPr="00F227B4">
        <w:t>Command number:</w:t>
      </w:r>
      <w:r w:rsidRPr="00F227B4">
        <w:tab/>
        <w:t>1</w:t>
      </w:r>
    </w:p>
    <w:p w:rsidR="00B17D80" w:rsidRPr="00F227B4" w:rsidRDefault="00B17D80" w:rsidP="00B17D80">
      <w:pPr>
        <w:pStyle w:val="EW"/>
        <w:tabs>
          <w:tab w:val="left" w:pos="851"/>
        </w:tabs>
        <w:ind w:left="2835" w:hanging="2551"/>
      </w:pPr>
      <w:r w:rsidRPr="00F227B4">
        <w:tab/>
        <w:t>Command type:</w:t>
      </w:r>
      <w:r w:rsidRPr="00F227B4">
        <w:tab/>
        <w:t>TIMER MANAGEMENT</w:t>
      </w:r>
    </w:p>
    <w:p w:rsidR="00B17D80" w:rsidRPr="00F227B4" w:rsidRDefault="00B17D80" w:rsidP="00B17D80">
      <w:pPr>
        <w:pStyle w:val="EW"/>
        <w:tabs>
          <w:tab w:val="left" w:pos="851"/>
        </w:tabs>
        <w:ind w:left="2835" w:hanging="2551"/>
      </w:pPr>
      <w:r w:rsidRPr="00F227B4">
        <w:tab/>
        <w:t>Command qualifier:</w:t>
      </w:r>
      <w:r w:rsidRPr="00F227B4">
        <w:tab/>
        <w:t>Deactivate Timer</w:t>
      </w:r>
    </w:p>
    <w:p w:rsidR="00B17D80" w:rsidRPr="00F227B4" w:rsidRDefault="00B17D80" w:rsidP="00B17D80">
      <w:pPr>
        <w:pStyle w:val="EW"/>
        <w:tabs>
          <w:tab w:val="left" w:pos="851"/>
        </w:tabs>
        <w:ind w:left="2835" w:hanging="2551"/>
      </w:pPr>
      <w:r w:rsidRPr="00F227B4">
        <w:t>Device identities</w:t>
      </w:r>
    </w:p>
    <w:p w:rsidR="00B17D80" w:rsidRPr="00F227B4" w:rsidRDefault="00B17D80" w:rsidP="00B17D80">
      <w:pPr>
        <w:pStyle w:val="EW"/>
        <w:tabs>
          <w:tab w:val="left" w:pos="851"/>
        </w:tabs>
        <w:ind w:left="2835" w:hanging="2551"/>
      </w:pPr>
      <w:r w:rsidRPr="00F227B4">
        <w:tab/>
        <w:t>Source device:</w:t>
      </w:r>
      <w:r w:rsidRPr="00F227B4">
        <w:tab/>
        <w:t>ME</w:t>
      </w:r>
    </w:p>
    <w:p w:rsidR="00B17D80" w:rsidRPr="00F227B4" w:rsidRDefault="00B17D80" w:rsidP="00B17D80">
      <w:pPr>
        <w:pStyle w:val="EW"/>
        <w:tabs>
          <w:tab w:val="left" w:pos="851"/>
        </w:tabs>
        <w:ind w:left="2835" w:hanging="2551"/>
      </w:pPr>
      <w:r w:rsidRPr="00F227B4">
        <w:tab/>
        <w:t>Destination device:</w:t>
      </w:r>
      <w:r w:rsidRPr="00F227B4">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Pr>
        <w:pStyle w:val="EX"/>
        <w:tabs>
          <w:tab w:val="left" w:pos="851"/>
        </w:tabs>
        <w:ind w:left="2835" w:hanging="2551"/>
      </w:pP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bl>
    <w:p w:rsidR="00B17D80" w:rsidRDefault="00B17D80" w:rsidP="00B17D80">
      <w:pPr>
        <w:pStyle w:val="FP"/>
      </w:pPr>
    </w:p>
    <w:p w:rsidR="00B17D80" w:rsidRDefault="00B17D80" w:rsidP="00B17D80">
      <w:r>
        <w:t>PROACTIVE COMMAND3: TIMER MANAGEMENT 1.5.3</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deactivate the Timer</w:t>
      </w:r>
    </w:p>
    <w:p w:rsidR="00B17D80" w:rsidRDefault="00B17D80" w:rsidP="00B17D80">
      <w:pPr>
        <w:pStyle w:val="EW"/>
        <w:tabs>
          <w:tab w:val="left" w:pos="851"/>
        </w:tabs>
        <w:ind w:left="2835" w:hanging="2551"/>
      </w:pPr>
      <w:r>
        <w:t>Device identities</w:t>
      </w:r>
    </w:p>
    <w:p w:rsidR="00B17D80" w:rsidRDefault="00B17D80" w:rsidP="00B17D80">
      <w:pPr>
        <w:pStyle w:val="EW"/>
        <w:tabs>
          <w:tab w:val="left" w:pos="851"/>
        </w:tabs>
        <w:ind w:left="2835" w:hanging="2551"/>
      </w:pPr>
      <w:r>
        <w:tab/>
        <w:t>Source device:</w:t>
      </w:r>
      <w:r>
        <w:tab/>
        <w:t>SIM</w:t>
      </w:r>
    </w:p>
    <w:p w:rsidR="00B17D80" w:rsidRDefault="00B17D80" w:rsidP="00B17D80">
      <w:pPr>
        <w:pStyle w:val="EW"/>
        <w:tabs>
          <w:tab w:val="left" w:pos="851"/>
        </w:tabs>
        <w:ind w:left="2835" w:hanging="2551"/>
      </w:pPr>
      <w:r>
        <w:tab/>
        <w:t>Destination device:</w:t>
      </w:r>
      <w:r>
        <w:tab/>
        <w:t>ME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3</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1.5.3A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TIMER MANAGEMENT</w:t>
      </w:r>
    </w:p>
    <w:p w:rsidR="00B17D80" w:rsidRDefault="00B17D80" w:rsidP="00B17D80">
      <w:pPr>
        <w:pStyle w:val="EW"/>
        <w:tabs>
          <w:tab w:val="left" w:pos="851"/>
        </w:tabs>
        <w:ind w:left="2835" w:hanging="2551"/>
        <w:rPr>
          <w:lang w:val="fr-FR"/>
        </w:rPr>
      </w:pPr>
      <w:r>
        <w:rPr>
          <w:lang w:val="fr-FR"/>
        </w:rPr>
        <w:tab/>
        <w:t>Command qualifier:</w:t>
      </w:r>
      <w:r>
        <w:rPr>
          <w:lang w:val="fr-FR"/>
        </w:rPr>
        <w:tab/>
        <w:t>Deactivate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3</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1.5.3B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Pr="00F227B4" w:rsidRDefault="00B17D80" w:rsidP="00B17D80">
      <w:pPr>
        <w:pStyle w:val="EW"/>
        <w:tabs>
          <w:tab w:val="left" w:pos="851"/>
        </w:tabs>
        <w:ind w:left="2835" w:hanging="2551"/>
      </w:pPr>
      <w:r>
        <w:tab/>
      </w:r>
      <w:r w:rsidRPr="00F227B4">
        <w:t>Command number:</w:t>
      </w:r>
      <w:r w:rsidRPr="00F227B4">
        <w:tab/>
        <w:t>1</w:t>
      </w:r>
    </w:p>
    <w:p w:rsidR="00B17D80" w:rsidRDefault="00B17D80" w:rsidP="00B17D80">
      <w:pPr>
        <w:pStyle w:val="EW"/>
        <w:tabs>
          <w:tab w:val="left" w:pos="851"/>
        </w:tabs>
        <w:ind w:left="2835" w:hanging="2551"/>
        <w:rPr>
          <w:lang w:val="fr-FR"/>
        </w:rPr>
      </w:pPr>
      <w:r w:rsidRPr="00F227B4">
        <w:tab/>
      </w:r>
      <w:r>
        <w:rPr>
          <w:lang w:val="fr-FR"/>
        </w:rPr>
        <w:t>Command type:</w:t>
      </w:r>
      <w:r>
        <w:rPr>
          <w:lang w:val="fr-FR"/>
        </w:rPr>
        <w:tab/>
        <w:t>TIMER MANAGEMENT</w:t>
      </w:r>
    </w:p>
    <w:p w:rsidR="00B17D80" w:rsidRDefault="00B17D80" w:rsidP="00B17D80">
      <w:pPr>
        <w:pStyle w:val="EW"/>
        <w:tabs>
          <w:tab w:val="left" w:pos="851"/>
        </w:tabs>
        <w:ind w:left="2835" w:hanging="2551"/>
        <w:rPr>
          <w:lang w:val="fr-FR"/>
        </w:rPr>
      </w:pPr>
      <w:r>
        <w:rPr>
          <w:lang w:val="fr-FR"/>
        </w:rPr>
        <w:tab/>
        <w:t>Command qualifier:</w:t>
      </w:r>
      <w:r>
        <w:rPr>
          <w:lang w:val="fr-FR"/>
        </w:rPr>
        <w:tab/>
        <w:t>Deactivate Timer</w:t>
      </w:r>
    </w:p>
    <w:p w:rsidR="00B17D80" w:rsidRDefault="00B17D80" w:rsidP="00B17D80">
      <w:pPr>
        <w:pStyle w:val="EW"/>
        <w:tabs>
          <w:tab w:val="left" w:pos="851"/>
        </w:tabs>
        <w:ind w:left="2835" w:hanging="2551"/>
        <w:rPr>
          <w:lang w:val="fr-FR"/>
        </w:rPr>
      </w:pPr>
      <w:r>
        <w:rPr>
          <w:lang w:val="fr-FR"/>
        </w:rPr>
        <w:lastRenderedPageBreak/>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240FCF" w:rsidRDefault="00B17D80" w:rsidP="00B17D80">
      <w:pPr>
        <w:pStyle w:val="EW"/>
        <w:tabs>
          <w:tab w:val="left" w:pos="851"/>
        </w:tabs>
        <w:ind w:left="2835" w:hanging="2551"/>
        <w:rPr>
          <w:lang w:val="fr-FR"/>
        </w:rPr>
      </w:pPr>
      <w:r>
        <w:rPr>
          <w:lang w:val="fr-FR"/>
        </w:rPr>
        <w:tab/>
      </w:r>
      <w:r w:rsidRPr="00240FCF">
        <w:rPr>
          <w:lang w:val="fr-FR"/>
        </w:rPr>
        <w:t>Destination device:</w:t>
      </w:r>
      <w:r w:rsidRPr="00240FCF">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Pr>
        <w:pStyle w:val="EX"/>
        <w:tabs>
          <w:tab w:val="left" w:pos="851"/>
        </w:tabs>
        <w:ind w:left="2835" w:hanging="2551"/>
      </w:pP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bl>
    <w:p w:rsidR="00B17D80" w:rsidRDefault="00B17D80" w:rsidP="00B17D80">
      <w:pPr>
        <w:pStyle w:val="FP"/>
      </w:pPr>
    </w:p>
    <w:p w:rsidR="00B17D80" w:rsidRDefault="00B17D80" w:rsidP="00B17D80">
      <w:r>
        <w:t>PROACTIVE COMMAND: TIMER MANAGEMENT 1.5.4</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deactivate the Timer</w:t>
      </w:r>
    </w:p>
    <w:p w:rsidR="00B17D80" w:rsidRDefault="00B17D80" w:rsidP="00B17D80">
      <w:pPr>
        <w:pStyle w:val="EW"/>
        <w:tabs>
          <w:tab w:val="left" w:pos="851"/>
        </w:tabs>
        <w:ind w:left="2835" w:hanging="2551"/>
      </w:pPr>
      <w:r>
        <w:t>Device identities</w:t>
      </w:r>
    </w:p>
    <w:p w:rsidR="00B17D80" w:rsidRDefault="00B17D80" w:rsidP="00B17D80">
      <w:pPr>
        <w:pStyle w:val="EW"/>
        <w:tabs>
          <w:tab w:val="left" w:pos="851"/>
        </w:tabs>
        <w:ind w:left="2835" w:hanging="2551"/>
      </w:pPr>
      <w:r>
        <w:tab/>
        <w:t>Source device:</w:t>
      </w:r>
      <w:r>
        <w:tab/>
        <w:t>SIM</w:t>
      </w:r>
    </w:p>
    <w:p w:rsidR="00B17D80" w:rsidRDefault="00B17D80" w:rsidP="00B17D80">
      <w:pPr>
        <w:pStyle w:val="EW"/>
        <w:tabs>
          <w:tab w:val="left" w:pos="851"/>
        </w:tabs>
        <w:ind w:left="2835" w:hanging="2551"/>
      </w:pPr>
      <w:r>
        <w:tab/>
        <w:t>Destination device:</w:t>
      </w:r>
      <w:r>
        <w:tab/>
        <w:t>ME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4</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1.5.4A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3A1C49" w:rsidRDefault="00B17D80" w:rsidP="00B17D80">
      <w:pPr>
        <w:pStyle w:val="EW"/>
        <w:tabs>
          <w:tab w:val="left" w:pos="851"/>
        </w:tabs>
        <w:ind w:left="2835" w:hanging="2551"/>
      </w:pPr>
      <w:r>
        <w:tab/>
      </w:r>
      <w:r w:rsidRPr="003A1C49">
        <w:t>Command type:</w:t>
      </w:r>
      <w:r w:rsidRPr="003A1C49">
        <w:tab/>
        <w:t>TIMER MANAGEMENT</w:t>
      </w:r>
    </w:p>
    <w:p w:rsidR="00B17D80" w:rsidRPr="003A1C49" w:rsidRDefault="00B17D80" w:rsidP="00B17D80">
      <w:pPr>
        <w:pStyle w:val="EW"/>
        <w:tabs>
          <w:tab w:val="left" w:pos="851"/>
        </w:tabs>
        <w:ind w:left="2835" w:hanging="2551"/>
      </w:pPr>
      <w:r w:rsidRPr="003A1C49">
        <w:tab/>
        <w:t>Command qualifier:</w:t>
      </w:r>
      <w:r w:rsidRPr="003A1C49">
        <w:tab/>
        <w:t>Deactivate Timer</w:t>
      </w:r>
    </w:p>
    <w:p w:rsidR="00B17D80" w:rsidRPr="003A1C49" w:rsidRDefault="00B17D80" w:rsidP="00B17D80">
      <w:pPr>
        <w:pStyle w:val="EW"/>
        <w:keepNext/>
        <w:tabs>
          <w:tab w:val="left" w:pos="851"/>
        </w:tabs>
        <w:ind w:left="2835" w:hanging="2551"/>
      </w:pPr>
      <w:r w:rsidRPr="003A1C49">
        <w:t>Device identities</w:t>
      </w:r>
    </w:p>
    <w:p w:rsidR="00B17D80" w:rsidRPr="003A1C49" w:rsidRDefault="00B17D80" w:rsidP="00B17D80">
      <w:pPr>
        <w:pStyle w:val="EW"/>
        <w:keepNext/>
        <w:tabs>
          <w:tab w:val="left" w:pos="851"/>
        </w:tabs>
        <w:ind w:left="2835" w:hanging="2551"/>
      </w:pPr>
      <w:r w:rsidRPr="003A1C49">
        <w:tab/>
        <w:t>Source device:</w:t>
      </w:r>
      <w:r w:rsidRPr="003A1C49">
        <w:tab/>
        <w:t>ME</w:t>
      </w:r>
    </w:p>
    <w:p w:rsidR="00B17D80" w:rsidRDefault="00B17D80" w:rsidP="00B17D80">
      <w:pPr>
        <w:pStyle w:val="EW"/>
        <w:tabs>
          <w:tab w:val="left" w:pos="851"/>
        </w:tabs>
        <w:ind w:left="2835" w:hanging="2551"/>
      </w:pPr>
      <w:r w:rsidRPr="003A1C49">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4</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1.5.4B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Pr="00F227B4" w:rsidRDefault="00B17D80" w:rsidP="00B17D80">
      <w:pPr>
        <w:pStyle w:val="EW"/>
        <w:tabs>
          <w:tab w:val="left" w:pos="851"/>
        </w:tabs>
        <w:ind w:left="2835" w:hanging="2551"/>
      </w:pPr>
      <w:r>
        <w:tab/>
      </w:r>
      <w:r w:rsidRPr="00F227B4">
        <w:t>Command number:</w:t>
      </w:r>
      <w:r w:rsidRPr="00F227B4">
        <w:tab/>
        <w:t>1</w:t>
      </w:r>
    </w:p>
    <w:p w:rsidR="00B17D80" w:rsidRDefault="00B17D80" w:rsidP="00B17D80">
      <w:pPr>
        <w:pStyle w:val="EW"/>
        <w:tabs>
          <w:tab w:val="left" w:pos="851"/>
        </w:tabs>
        <w:ind w:left="2835" w:hanging="2551"/>
        <w:rPr>
          <w:lang w:val="fr-FR"/>
        </w:rPr>
      </w:pPr>
      <w:r w:rsidRPr="00F227B4">
        <w:tab/>
      </w:r>
      <w:r>
        <w:rPr>
          <w:lang w:val="fr-FR"/>
        </w:rPr>
        <w:t>Command type:</w:t>
      </w:r>
      <w:r>
        <w:rPr>
          <w:lang w:val="fr-FR"/>
        </w:rPr>
        <w:tab/>
        <w:t>TIMER MANAGEMENT</w:t>
      </w:r>
    </w:p>
    <w:p w:rsidR="00B17D80" w:rsidRDefault="00B17D80" w:rsidP="00B17D80">
      <w:pPr>
        <w:pStyle w:val="EW"/>
        <w:tabs>
          <w:tab w:val="left" w:pos="851"/>
        </w:tabs>
        <w:ind w:left="2835" w:hanging="2551"/>
        <w:rPr>
          <w:lang w:val="fr-FR"/>
        </w:rPr>
      </w:pPr>
      <w:r>
        <w:rPr>
          <w:lang w:val="fr-FR"/>
        </w:rPr>
        <w:tab/>
        <w:t>Command qualifier:</w:t>
      </w:r>
      <w:r>
        <w:rPr>
          <w:lang w:val="fr-FR"/>
        </w:rPr>
        <w:tab/>
        <w:t>Deactivate Timer</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keepNext/>
        <w:tabs>
          <w:tab w:val="left" w:pos="851"/>
        </w:tabs>
        <w:ind w:left="2835" w:hanging="2551"/>
        <w:rPr>
          <w:lang w:val="fr-FR"/>
        </w:rPr>
      </w:pPr>
      <w:r>
        <w:rPr>
          <w:lang w:val="fr-FR"/>
        </w:rPr>
        <w:tab/>
        <w:t>Source device:</w:t>
      </w:r>
      <w:r>
        <w:rPr>
          <w:lang w:val="fr-FR"/>
        </w:rPr>
        <w:tab/>
        <w:t>ME</w:t>
      </w:r>
    </w:p>
    <w:p w:rsidR="00B17D80" w:rsidRPr="00240FCF" w:rsidRDefault="00B17D80" w:rsidP="00B17D80">
      <w:pPr>
        <w:pStyle w:val="EW"/>
        <w:tabs>
          <w:tab w:val="left" w:pos="851"/>
        </w:tabs>
        <w:ind w:left="2835" w:hanging="2551"/>
        <w:rPr>
          <w:lang w:val="fr-FR"/>
        </w:rPr>
      </w:pPr>
      <w:r>
        <w:rPr>
          <w:lang w:val="fr-FR"/>
        </w:rPr>
        <w:tab/>
      </w:r>
      <w:r w:rsidRPr="00240FCF">
        <w:rPr>
          <w:lang w:val="fr-FR"/>
        </w:rPr>
        <w:t>Destination device:</w:t>
      </w:r>
      <w:r w:rsidRPr="00240FCF">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lastRenderedPageBreak/>
        <w:tab/>
        <w:t>General Result:</w:t>
      </w:r>
      <w:r>
        <w:tab/>
        <w:t>Action in contradiction with the current timer state</w:t>
      </w:r>
    </w:p>
    <w:p w:rsidR="00B17D80" w:rsidRDefault="00B17D80" w:rsidP="00B17D80"/>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bl>
    <w:p w:rsidR="00B17D80" w:rsidRDefault="00B17D80" w:rsidP="00B17D80">
      <w:pPr>
        <w:pStyle w:val="FP"/>
      </w:pPr>
    </w:p>
    <w:p w:rsidR="00B17D80" w:rsidRDefault="00B17D80" w:rsidP="00B17D80">
      <w:r>
        <w:t>PROACTIVE COMMAND: TIMER MANAGEMENT 1.5.5</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deactivate the Timer</w:t>
      </w:r>
    </w:p>
    <w:p w:rsidR="00B17D80" w:rsidRDefault="00B17D80" w:rsidP="00B17D80">
      <w:pPr>
        <w:pStyle w:val="EW"/>
        <w:tabs>
          <w:tab w:val="left" w:pos="851"/>
        </w:tabs>
        <w:ind w:left="2835" w:hanging="2551"/>
      </w:pPr>
      <w:r>
        <w:t>Device identities</w:t>
      </w:r>
    </w:p>
    <w:p w:rsidR="00B17D80" w:rsidRDefault="00B17D80" w:rsidP="00B17D80">
      <w:pPr>
        <w:pStyle w:val="EW"/>
        <w:tabs>
          <w:tab w:val="left" w:pos="851"/>
        </w:tabs>
        <w:ind w:left="2835" w:hanging="2551"/>
      </w:pPr>
      <w:r>
        <w:tab/>
        <w:t>Source device:</w:t>
      </w:r>
      <w:r>
        <w:tab/>
        <w:t>SIM</w:t>
      </w:r>
    </w:p>
    <w:p w:rsidR="00B17D80" w:rsidRDefault="00B17D80" w:rsidP="00B17D80">
      <w:pPr>
        <w:pStyle w:val="EW"/>
        <w:tabs>
          <w:tab w:val="left" w:pos="851"/>
        </w:tabs>
        <w:ind w:left="2835" w:hanging="2551"/>
      </w:pPr>
      <w:r>
        <w:tab/>
        <w:t>Destination device:</w:t>
      </w:r>
      <w:r>
        <w:tab/>
        <w:t>ME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5</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1.5.5A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3A1C49" w:rsidRDefault="00B17D80" w:rsidP="00B17D80">
      <w:pPr>
        <w:pStyle w:val="EW"/>
        <w:tabs>
          <w:tab w:val="left" w:pos="851"/>
        </w:tabs>
        <w:ind w:left="2835" w:hanging="2551"/>
      </w:pPr>
      <w:r>
        <w:tab/>
      </w:r>
      <w:r w:rsidRPr="003A1C49">
        <w:t>Command type:</w:t>
      </w:r>
      <w:r w:rsidRPr="003A1C49">
        <w:tab/>
        <w:t>TIMER MANAGEMENT</w:t>
      </w:r>
    </w:p>
    <w:p w:rsidR="00B17D80" w:rsidRPr="003A1C49" w:rsidRDefault="00B17D80" w:rsidP="00B17D80">
      <w:pPr>
        <w:pStyle w:val="EW"/>
        <w:tabs>
          <w:tab w:val="left" w:pos="851"/>
        </w:tabs>
        <w:ind w:left="2835" w:hanging="2551"/>
      </w:pPr>
      <w:r w:rsidRPr="003A1C49">
        <w:tab/>
        <w:t>Command qualifier:</w:t>
      </w:r>
      <w:r w:rsidRPr="003A1C49">
        <w:tab/>
        <w:t>Deactivate Timer</w:t>
      </w:r>
    </w:p>
    <w:p w:rsidR="00B17D80" w:rsidRPr="003A1C49" w:rsidRDefault="00B17D80" w:rsidP="00B17D80">
      <w:pPr>
        <w:pStyle w:val="EW"/>
        <w:tabs>
          <w:tab w:val="left" w:pos="851"/>
        </w:tabs>
        <w:ind w:left="2835" w:hanging="2551"/>
      </w:pPr>
      <w:r w:rsidRPr="003A1C49">
        <w:t>Device identities</w:t>
      </w:r>
    </w:p>
    <w:p w:rsidR="00B17D80" w:rsidRPr="003A1C49" w:rsidRDefault="00B17D80" w:rsidP="00B17D80">
      <w:pPr>
        <w:pStyle w:val="EW"/>
        <w:tabs>
          <w:tab w:val="left" w:pos="851"/>
        </w:tabs>
        <w:ind w:left="2835" w:hanging="2551"/>
      </w:pPr>
      <w:r w:rsidRPr="003A1C49">
        <w:tab/>
        <w:t>Source device:</w:t>
      </w:r>
      <w:r w:rsidRPr="003A1C49">
        <w:tab/>
        <w:t>ME</w:t>
      </w:r>
    </w:p>
    <w:p w:rsidR="00B17D80" w:rsidRDefault="00B17D80" w:rsidP="00B17D80">
      <w:pPr>
        <w:pStyle w:val="EW"/>
        <w:tabs>
          <w:tab w:val="left" w:pos="851"/>
        </w:tabs>
        <w:ind w:left="2835" w:hanging="2551"/>
      </w:pPr>
      <w:r w:rsidRPr="003A1C49">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5</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1.5.5B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227B4" w:rsidRDefault="00B17D80" w:rsidP="00B17D80">
      <w:pPr>
        <w:pStyle w:val="EW"/>
        <w:tabs>
          <w:tab w:val="left" w:pos="851"/>
        </w:tabs>
        <w:ind w:left="2835" w:hanging="2551"/>
        <w:rPr>
          <w:lang w:val="fr-FR"/>
        </w:rPr>
      </w:pPr>
      <w:r>
        <w:tab/>
      </w:r>
      <w:r w:rsidRPr="00F227B4">
        <w:rPr>
          <w:lang w:val="fr-FR"/>
        </w:rPr>
        <w:t>Command type:</w:t>
      </w:r>
      <w:r w:rsidRPr="00F227B4">
        <w:rPr>
          <w:lang w:val="fr-FR"/>
        </w:rPr>
        <w:tab/>
        <w:t>TIMER MANAGEMENT</w:t>
      </w:r>
    </w:p>
    <w:p w:rsidR="00B17D80" w:rsidRPr="00F227B4" w:rsidRDefault="00B17D80" w:rsidP="00B17D80">
      <w:pPr>
        <w:pStyle w:val="EW"/>
        <w:tabs>
          <w:tab w:val="left" w:pos="851"/>
        </w:tabs>
        <w:ind w:left="2835" w:hanging="2551"/>
        <w:rPr>
          <w:lang w:val="fr-FR"/>
        </w:rPr>
      </w:pPr>
      <w:r w:rsidRPr="00F227B4">
        <w:rPr>
          <w:lang w:val="fr-FR"/>
        </w:rPr>
        <w:tab/>
        <w:t>Command qualifier:</w:t>
      </w:r>
      <w:r w:rsidRPr="00F227B4">
        <w:rPr>
          <w:lang w:val="fr-FR"/>
        </w:rPr>
        <w:tab/>
        <w:t>Deactivate Timer</w:t>
      </w:r>
    </w:p>
    <w:p w:rsidR="00B17D80" w:rsidRPr="00F227B4" w:rsidRDefault="00B17D80" w:rsidP="00B17D80">
      <w:pPr>
        <w:pStyle w:val="EW"/>
        <w:tabs>
          <w:tab w:val="left" w:pos="851"/>
        </w:tabs>
        <w:ind w:left="2835" w:hanging="2551"/>
        <w:rPr>
          <w:lang w:val="fr-FR"/>
        </w:rPr>
      </w:pPr>
      <w:r w:rsidRPr="00F227B4">
        <w:rPr>
          <w:lang w:val="fr-FR"/>
        </w:rPr>
        <w:t>Device identities</w:t>
      </w:r>
    </w:p>
    <w:p w:rsidR="00B17D80" w:rsidRPr="00F227B4" w:rsidRDefault="00B17D80" w:rsidP="00B17D80">
      <w:pPr>
        <w:pStyle w:val="EW"/>
        <w:tabs>
          <w:tab w:val="left" w:pos="851"/>
        </w:tabs>
        <w:ind w:left="2835" w:hanging="2551"/>
        <w:rPr>
          <w:lang w:val="fr-FR"/>
        </w:rPr>
      </w:pPr>
      <w:r w:rsidRPr="00F227B4">
        <w:rPr>
          <w:lang w:val="fr-FR"/>
        </w:rPr>
        <w:tab/>
        <w:t>Source device:</w:t>
      </w:r>
      <w:r w:rsidRPr="00F227B4">
        <w:rPr>
          <w:lang w:val="fr-FR"/>
        </w:rPr>
        <w:tab/>
        <w:t>ME</w:t>
      </w:r>
    </w:p>
    <w:p w:rsidR="00B17D80" w:rsidRPr="00F227B4" w:rsidRDefault="00B17D80" w:rsidP="00B17D80">
      <w:pPr>
        <w:pStyle w:val="EW"/>
        <w:tabs>
          <w:tab w:val="left" w:pos="851"/>
        </w:tabs>
        <w:ind w:left="2835" w:hanging="2551"/>
        <w:rPr>
          <w:lang w:val="fr-FR"/>
        </w:rPr>
      </w:pPr>
      <w:r w:rsidRPr="00F227B4">
        <w:rPr>
          <w:lang w:val="fr-FR"/>
        </w:rPr>
        <w:tab/>
        <w:t>Destination device:</w:t>
      </w:r>
      <w:r w:rsidRPr="00F227B4">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bl>
    <w:p w:rsidR="00B17D80" w:rsidRDefault="00B17D80" w:rsidP="00B17D80">
      <w:pPr>
        <w:pStyle w:val="FP"/>
      </w:pPr>
    </w:p>
    <w:p w:rsidR="00B17D80" w:rsidRDefault="00B17D80" w:rsidP="00B17D80">
      <w:r>
        <w:t>PROACTIVE COMMAND: TIMER MANAGEMENT 1.5.6</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deactivate the Timer</w:t>
      </w:r>
    </w:p>
    <w:p w:rsidR="00B17D80" w:rsidRDefault="00B17D80" w:rsidP="00B17D80">
      <w:pPr>
        <w:pStyle w:val="EW"/>
        <w:tabs>
          <w:tab w:val="left" w:pos="851"/>
        </w:tabs>
        <w:ind w:left="2835" w:hanging="2551"/>
      </w:pPr>
      <w:r>
        <w:t>Device identities</w:t>
      </w:r>
    </w:p>
    <w:p w:rsidR="00B17D80" w:rsidRDefault="00B17D80" w:rsidP="00B17D80">
      <w:pPr>
        <w:pStyle w:val="EW"/>
        <w:tabs>
          <w:tab w:val="left" w:pos="851"/>
        </w:tabs>
        <w:ind w:left="2835" w:hanging="2551"/>
      </w:pPr>
      <w:r>
        <w:tab/>
        <w:t>Source device:</w:t>
      </w:r>
      <w:r>
        <w:tab/>
        <w:t>SIM</w:t>
      </w:r>
    </w:p>
    <w:p w:rsidR="00B17D80" w:rsidRDefault="00B17D80" w:rsidP="00B17D80">
      <w:pPr>
        <w:pStyle w:val="EW"/>
        <w:tabs>
          <w:tab w:val="left" w:pos="851"/>
        </w:tabs>
        <w:ind w:left="2835" w:hanging="2551"/>
      </w:pPr>
      <w:r>
        <w:tab/>
        <w:t>Destination device:</w:t>
      </w:r>
      <w:r>
        <w:tab/>
        <w:t>ME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6</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1.5.6A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3A1C49" w:rsidRDefault="00B17D80" w:rsidP="00B17D80">
      <w:pPr>
        <w:pStyle w:val="EW"/>
        <w:tabs>
          <w:tab w:val="left" w:pos="851"/>
        </w:tabs>
        <w:ind w:left="2835" w:hanging="2551"/>
      </w:pPr>
      <w:r>
        <w:tab/>
      </w:r>
      <w:r w:rsidRPr="003A1C49">
        <w:t>Command type:</w:t>
      </w:r>
      <w:r w:rsidRPr="003A1C49">
        <w:tab/>
        <w:t>TIMER MANAGEMENT</w:t>
      </w:r>
    </w:p>
    <w:p w:rsidR="00B17D80" w:rsidRPr="003A1C49" w:rsidRDefault="00B17D80" w:rsidP="00B17D80">
      <w:pPr>
        <w:pStyle w:val="EW"/>
        <w:tabs>
          <w:tab w:val="left" w:pos="851"/>
        </w:tabs>
        <w:ind w:left="2835" w:hanging="2551"/>
      </w:pPr>
      <w:r w:rsidRPr="003A1C49">
        <w:tab/>
        <w:t>Command qualifier:</w:t>
      </w:r>
      <w:r w:rsidRPr="003A1C49">
        <w:tab/>
        <w:t>Deactivate Timer</w:t>
      </w:r>
    </w:p>
    <w:p w:rsidR="00B17D80" w:rsidRPr="003A1C49" w:rsidRDefault="00B17D80" w:rsidP="00B17D80">
      <w:pPr>
        <w:pStyle w:val="EW"/>
        <w:tabs>
          <w:tab w:val="left" w:pos="851"/>
        </w:tabs>
        <w:ind w:left="2835" w:hanging="2551"/>
      </w:pPr>
      <w:r w:rsidRPr="003A1C49">
        <w:t>Device identities</w:t>
      </w:r>
    </w:p>
    <w:p w:rsidR="00B17D80" w:rsidRPr="003A1C49" w:rsidRDefault="00B17D80" w:rsidP="00B17D80">
      <w:pPr>
        <w:pStyle w:val="EW"/>
        <w:tabs>
          <w:tab w:val="left" w:pos="851"/>
        </w:tabs>
        <w:ind w:left="2835" w:hanging="2551"/>
      </w:pPr>
      <w:r w:rsidRPr="003A1C49">
        <w:tab/>
        <w:t>Source device:</w:t>
      </w:r>
      <w:r w:rsidRPr="003A1C49">
        <w:tab/>
        <w:t>ME</w:t>
      </w:r>
    </w:p>
    <w:p w:rsidR="00B17D80" w:rsidRDefault="00B17D80" w:rsidP="00B17D80">
      <w:pPr>
        <w:pStyle w:val="EW"/>
        <w:tabs>
          <w:tab w:val="left" w:pos="851"/>
        </w:tabs>
        <w:ind w:left="2835" w:hanging="2551"/>
      </w:pPr>
      <w:r w:rsidRPr="003A1C49">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6</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1.5.6B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TIMER MANAGEMENT</w:t>
      </w:r>
    </w:p>
    <w:p w:rsidR="00B17D80" w:rsidRDefault="00B17D80" w:rsidP="00B17D80">
      <w:pPr>
        <w:pStyle w:val="EW"/>
        <w:tabs>
          <w:tab w:val="left" w:pos="851"/>
        </w:tabs>
        <w:ind w:left="2835" w:hanging="2551"/>
        <w:rPr>
          <w:lang w:val="fr-FR"/>
        </w:rPr>
      </w:pPr>
      <w:r>
        <w:rPr>
          <w:lang w:val="fr-FR"/>
        </w:rPr>
        <w:tab/>
        <w:t>Command qualifier:</w:t>
      </w:r>
      <w:r>
        <w:rPr>
          <w:lang w:val="fr-FR"/>
        </w:rPr>
        <w:tab/>
        <w:t>Deactivate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227B4" w:rsidRDefault="00B17D80" w:rsidP="00B17D80">
      <w:pPr>
        <w:pStyle w:val="EW"/>
        <w:tabs>
          <w:tab w:val="left" w:pos="851"/>
        </w:tabs>
        <w:ind w:left="2835" w:hanging="2551"/>
        <w:rPr>
          <w:lang w:val="fr-FR"/>
        </w:rPr>
      </w:pPr>
      <w:r>
        <w:rPr>
          <w:lang w:val="fr-FR"/>
        </w:rPr>
        <w:tab/>
      </w:r>
      <w:r w:rsidRPr="00F227B4">
        <w:rPr>
          <w:lang w:val="fr-FR"/>
        </w:rPr>
        <w:t>Destination device:</w:t>
      </w:r>
      <w:r w:rsidRPr="00F227B4">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bl>
    <w:p w:rsidR="00B17D80" w:rsidRDefault="00B17D80" w:rsidP="00B17D80">
      <w:pPr>
        <w:pStyle w:val="FP"/>
      </w:pPr>
    </w:p>
    <w:p w:rsidR="00B17D80" w:rsidRDefault="00B17D80" w:rsidP="00B17D80">
      <w:r>
        <w:t>PROACTIVE COMMAND: TIMER MANAGEMENT 1.5.7</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deactivate the Timer</w:t>
      </w:r>
    </w:p>
    <w:p w:rsidR="00B17D80" w:rsidRDefault="00B17D80" w:rsidP="00B17D80">
      <w:pPr>
        <w:pStyle w:val="EW"/>
        <w:tabs>
          <w:tab w:val="left" w:pos="851"/>
        </w:tabs>
        <w:ind w:left="2835" w:hanging="2551"/>
      </w:pPr>
      <w:r>
        <w:t>Device identities</w:t>
      </w:r>
    </w:p>
    <w:p w:rsidR="00B17D80" w:rsidRDefault="00B17D80" w:rsidP="00B17D80">
      <w:pPr>
        <w:pStyle w:val="EW"/>
        <w:tabs>
          <w:tab w:val="left" w:pos="851"/>
        </w:tabs>
        <w:ind w:left="2835" w:hanging="2551"/>
      </w:pPr>
      <w:r>
        <w:tab/>
        <w:t>Source device:</w:t>
      </w:r>
      <w:r>
        <w:tab/>
        <w:t>SIM</w:t>
      </w:r>
    </w:p>
    <w:p w:rsidR="00B17D80" w:rsidRDefault="00B17D80" w:rsidP="00B17D80">
      <w:pPr>
        <w:pStyle w:val="EW"/>
        <w:tabs>
          <w:tab w:val="left" w:pos="851"/>
        </w:tabs>
        <w:ind w:left="2835" w:hanging="2551"/>
      </w:pPr>
      <w:r>
        <w:tab/>
        <w:t>Destination device:</w:t>
      </w:r>
      <w:r>
        <w:tab/>
        <w:t>ME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7</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1.5.7A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3A1C49" w:rsidRDefault="00B17D80" w:rsidP="00B17D80">
      <w:pPr>
        <w:pStyle w:val="EW"/>
        <w:tabs>
          <w:tab w:val="left" w:pos="851"/>
        </w:tabs>
        <w:ind w:left="2835" w:hanging="2551"/>
      </w:pPr>
      <w:r>
        <w:tab/>
      </w:r>
      <w:r w:rsidRPr="003A1C49">
        <w:t>Command type:</w:t>
      </w:r>
      <w:r w:rsidRPr="003A1C49">
        <w:tab/>
        <w:t>TIMER MANAGEMENT</w:t>
      </w:r>
    </w:p>
    <w:p w:rsidR="00B17D80" w:rsidRPr="003A1C49" w:rsidRDefault="00B17D80" w:rsidP="00B17D80">
      <w:pPr>
        <w:pStyle w:val="EW"/>
        <w:tabs>
          <w:tab w:val="left" w:pos="851"/>
        </w:tabs>
        <w:ind w:left="2835" w:hanging="2551"/>
      </w:pPr>
      <w:r w:rsidRPr="003A1C49">
        <w:tab/>
        <w:t>Command qualifier:</w:t>
      </w:r>
      <w:r w:rsidRPr="003A1C49">
        <w:tab/>
        <w:t>Deactivate Timer</w:t>
      </w:r>
    </w:p>
    <w:p w:rsidR="00B17D80" w:rsidRPr="003A1C49" w:rsidRDefault="00B17D80" w:rsidP="00B17D80">
      <w:pPr>
        <w:pStyle w:val="EW"/>
        <w:keepNext/>
        <w:tabs>
          <w:tab w:val="left" w:pos="851"/>
        </w:tabs>
        <w:ind w:left="2835" w:hanging="2551"/>
      </w:pPr>
      <w:r w:rsidRPr="003A1C49">
        <w:t>Device identities</w:t>
      </w:r>
    </w:p>
    <w:p w:rsidR="00B17D80" w:rsidRPr="003A1C49" w:rsidRDefault="00B17D80" w:rsidP="00B17D80">
      <w:pPr>
        <w:pStyle w:val="EW"/>
        <w:keepNext/>
        <w:tabs>
          <w:tab w:val="left" w:pos="851"/>
        </w:tabs>
        <w:ind w:left="2835" w:hanging="2551"/>
      </w:pPr>
      <w:r w:rsidRPr="003A1C49">
        <w:tab/>
        <w:t>Source device:</w:t>
      </w:r>
      <w:r w:rsidRPr="003A1C49">
        <w:tab/>
        <w:t>ME</w:t>
      </w:r>
    </w:p>
    <w:p w:rsidR="00B17D80" w:rsidRDefault="00B17D80" w:rsidP="00B17D80">
      <w:pPr>
        <w:pStyle w:val="EW"/>
        <w:tabs>
          <w:tab w:val="left" w:pos="851"/>
        </w:tabs>
        <w:ind w:left="2835" w:hanging="2551"/>
      </w:pPr>
      <w:r w:rsidRPr="003A1C49">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7</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1.5.7B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Pr="00F227B4" w:rsidRDefault="00B17D80" w:rsidP="00B17D80">
      <w:pPr>
        <w:pStyle w:val="EW"/>
        <w:tabs>
          <w:tab w:val="left" w:pos="851"/>
        </w:tabs>
        <w:ind w:left="2835" w:hanging="2551"/>
      </w:pPr>
      <w:r>
        <w:tab/>
      </w:r>
      <w:r w:rsidRPr="00F227B4">
        <w:t>Command number:</w:t>
      </w:r>
      <w:r w:rsidRPr="00F227B4">
        <w:tab/>
        <w:t>1</w:t>
      </w:r>
    </w:p>
    <w:p w:rsidR="00B17D80" w:rsidRDefault="00B17D80" w:rsidP="00B17D80">
      <w:pPr>
        <w:pStyle w:val="EW"/>
        <w:tabs>
          <w:tab w:val="left" w:pos="851"/>
        </w:tabs>
        <w:ind w:left="2835" w:hanging="2551"/>
        <w:rPr>
          <w:lang w:val="fr-FR"/>
        </w:rPr>
      </w:pPr>
      <w:r w:rsidRPr="00F227B4">
        <w:tab/>
      </w:r>
      <w:r>
        <w:rPr>
          <w:lang w:val="fr-FR"/>
        </w:rPr>
        <w:t>Command type:</w:t>
      </w:r>
      <w:r>
        <w:rPr>
          <w:lang w:val="fr-FR"/>
        </w:rPr>
        <w:tab/>
        <w:t>TIMER MANAGEMENT</w:t>
      </w:r>
    </w:p>
    <w:p w:rsidR="00B17D80" w:rsidRDefault="00B17D80" w:rsidP="00B17D80">
      <w:pPr>
        <w:pStyle w:val="EW"/>
        <w:tabs>
          <w:tab w:val="left" w:pos="851"/>
        </w:tabs>
        <w:ind w:left="2835" w:hanging="2551"/>
        <w:rPr>
          <w:lang w:val="fr-FR"/>
        </w:rPr>
      </w:pPr>
      <w:r>
        <w:rPr>
          <w:lang w:val="fr-FR"/>
        </w:rPr>
        <w:tab/>
        <w:t>Command qualifier:</w:t>
      </w:r>
      <w:r>
        <w:rPr>
          <w:lang w:val="fr-FR"/>
        </w:rPr>
        <w:tab/>
        <w:t>Deactivate Timer</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keepNext/>
        <w:tabs>
          <w:tab w:val="left" w:pos="851"/>
        </w:tabs>
        <w:ind w:left="2835" w:hanging="2551"/>
        <w:rPr>
          <w:lang w:val="fr-FR"/>
        </w:rPr>
      </w:pPr>
      <w:r>
        <w:rPr>
          <w:lang w:val="fr-FR"/>
        </w:rPr>
        <w:tab/>
        <w:t>Source device:</w:t>
      </w:r>
      <w:r>
        <w:rPr>
          <w:lang w:val="fr-FR"/>
        </w:rPr>
        <w:tab/>
        <w:t>ME</w:t>
      </w:r>
    </w:p>
    <w:p w:rsidR="00B17D80" w:rsidRPr="00240FCF" w:rsidRDefault="00B17D80" w:rsidP="00B17D80">
      <w:pPr>
        <w:pStyle w:val="EW"/>
        <w:tabs>
          <w:tab w:val="left" w:pos="851"/>
        </w:tabs>
        <w:ind w:left="2835" w:hanging="2551"/>
        <w:rPr>
          <w:lang w:val="fr-FR"/>
        </w:rPr>
      </w:pPr>
      <w:r>
        <w:rPr>
          <w:lang w:val="fr-FR"/>
        </w:rPr>
        <w:tab/>
      </w:r>
      <w:r w:rsidRPr="00240FCF">
        <w:rPr>
          <w:lang w:val="fr-FR"/>
        </w:rPr>
        <w:t>Destination device:</w:t>
      </w:r>
      <w:r w:rsidRPr="00240FCF">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Pr>
        <w:pStyle w:val="EX"/>
        <w:tabs>
          <w:tab w:val="left" w:pos="851"/>
        </w:tabs>
        <w:ind w:left="2835" w:hanging="2551"/>
      </w:pP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bl>
    <w:p w:rsidR="00B17D80" w:rsidRDefault="00B17D80" w:rsidP="00B17D80">
      <w:pPr>
        <w:pStyle w:val="FP"/>
      </w:pPr>
    </w:p>
    <w:p w:rsidR="00B17D80" w:rsidRDefault="00B17D80" w:rsidP="00B17D80">
      <w:r>
        <w:t>PROACTIVE COMMAND: TIMER MANAGEMENT 1.5.8</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deactivate the Timer</w:t>
      </w:r>
    </w:p>
    <w:p w:rsidR="00B17D80" w:rsidRDefault="00B17D80" w:rsidP="00B17D80">
      <w:pPr>
        <w:pStyle w:val="EW"/>
        <w:tabs>
          <w:tab w:val="left" w:pos="851"/>
        </w:tabs>
        <w:ind w:left="2835" w:hanging="2551"/>
      </w:pPr>
      <w:r>
        <w:t>Device identities</w:t>
      </w:r>
    </w:p>
    <w:p w:rsidR="00B17D80" w:rsidRDefault="00B17D80" w:rsidP="00B17D80">
      <w:pPr>
        <w:pStyle w:val="EW"/>
        <w:tabs>
          <w:tab w:val="left" w:pos="851"/>
        </w:tabs>
        <w:ind w:left="2835" w:hanging="2551"/>
      </w:pPr>
      <w:r>
        <w:tab/>
        <w:t>Source device:</w:t>
      </w:r>
      <w:r>
        <w:tab/>
        <w:t>SIM</w:t>
      </w:r>
    </w:p>
    <w:p w:rsidR="00B17D80" w:rsidRDefault="00B17D80" w:rsidP="00B17D80">
      <w:pPr>
        <w:pStyle w:val="EW"/>
        <w:tabs>
          <w:tab w:val="left" w:pos="851"/>
        </w:tabs>
        <w:ind w:left="2835" w:hanging="2551"/>
      </w:pPr>
      <w:r>
        <w:tab/>
        <w:t>Destination device:</w:t>
      </w:r>
      <w:r>
        <w:tab/>
        <w:t>ME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8</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1.5.8A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3A1C49" w:rsidRDefault="00B17D80" w:rsidP="00B17D80">
      <w:pPr>
        <w:pStyle w:val="EW"/>
        <w:tabs>
          <w:tab w:val="left" w:pos="851"/>
        </w:tabs>
        <w:ind w:left="2835" w:hanging="2551"/>
      </w:pPr>
      <w:r>
        <w:tab/>
      </w:r>
      <w:r w:rsidRPr="003A1C49">
        <w:t>Command type:</w:t>
      </w:r>
      <w:r w:rsidRPr="003A1C49">
        <w:tab/>
        <w:t>TIMER MANAGEMENT</w:t>
      </w:r>
    </w:p>
    <w:p w:rsidR="00B17D80" w:rsidRPr="003A1C49" w:rsidRDefault="00B17D80" w:rsidP="00B17D80">
      <w:pPr>
        <w:pStyle w:val="EW"/>
        <w:tabs>
          <w:tab w:val="left" w:pos="851"/>
        </w:tabs>
        <w:ind w:left="2835" w:hanging="2551"/>
      </w:pPr>
      <w:r w:rsidRPr="003A1C49">
        <w:tab/>
        <w:t>Command qualifier:</w:t>
      </w:r>
      <w:r w:rsidRPr="003A1C49">
        <w:tab/>
        <w:t>Deactivate Timer</w:t>
      </w:r>
    </w:p>
    <w:p w:rsidR="00B17D80" w:rsidRPr="003A1C49" w:rsidRDefault="00B17D80" w:rsidP="00B17D80">
      <w:pPr>
        <w:pStyle w:val="EW"/>
        <w:tabs>
          <w:tab w:val="left" w:pos="851"/>
        </w:tabs>
        <w:ind w:left="2835" w:hanging="2551"/>
      </w:pPr>
      <w:r w:rsidRPr="003A1C49">
        <w:t>Device identities</w:t>
      </w:r>
    </w:p>
    <w:p w:rsidR="00B17D80" w:rsidRPr="003A1C49" w:rsidRDefault="00B17D80" w:rsidP="00B17D80">
      <w:pPr>
        <w:pStyle w:val="EW"/>
        <w:tabs>
          <w:tab w:val="left" w:pos="851"/>
        </w:tabs>
        <w:ind w:left="2835" w:hanging="2551"/>
      </w:pPr>
      <w:r w:rsidRPr="003A1C49">
        <w:tab/>
        <w:t>Source device:</w:t>
      </w:r>
      <w:r w:rsidRPr="003A1C49">
        <w:tab/>
        <w:t>ME</w:t>
      </w:r>
    </w:p>
    <w:p w:rsidR="00B17D80" w:rsidRDefault="00B17D80" w:rsidP="00B17D80">
      <w:pPr>
        <w:pStyle w:val="EW"/>
        <w:tabs>
          <w:tab w:val="left" w:pos="851"/>
        </w:tabs>
        <w:ind w:left="2835" w:hanging="2551"/>
      </w:pPr>
      <w:r w:rsidRPr="003A1C49">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8</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 xml:space="preserve">TERMINAL RESPONSE: TIMER MANAGEMENT 1.5.8B </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Pr="00F227B4" w:rsidRDefault="00B17D80" w:rsidP="00B17D80">
      <w:pPr>
        <w:pStyle w:val="EW"/>
        <w:tabs>
          <w:tab w:val="left" w:pos="851"/>
        </w:tabs>
        <w:ind w:left="2835" w:hanging="2551"/>
      </w:pPr>
      <w:r>
        <w:tab/>
      </w:r>
      <w:r w:rsidRPr="00F227B4">
        <w:t>Command number:</w:t>
      </w:r>
      <w:r w:rsidRPr="00F227B4">
        <w:tab/>
        <w:t>1</w:t>
      </w:r>
    </w:p>
    <w:p w:rsidR="00B17D80" w:rsidRDefault="00B17D80" w:rsidP="00B17D80">
      <w:pPr>
        <w:pStyle w:val="EW"/>
        <w:tabs>
          <w:tab w:val="left" w:pos="851"/>
        </w:tabs>
        <w:ind w:left="2835" w:hanging="2551"/>
        <w:rPr>
          <w:lang w:val="fr-FR"/>
        </w:rPr>
      </w:pPr>
      <w:r w:rsidRPr="00F227B4">
        <w:tab/>
      </w:r>
      <w:r>
        <w:rPr>
          <w:lang w:val="fr-FR"/>
        </w:rPr>
        <w:t>Command type:</w:t>
      </w:r>
      <w:r>
        <w:rPr>
          <w:lang w:val="fr-FR"/>
        </w:rPr>
        <w:tab/>
        <w:t>TIMER MANAGEMENT</w:t>
      </w:r>
    </w:p>
    <w:p w:rsidR="00B17D80" w:rsidRDefault="00B17D80" w:rsidP="00B17D80">
      <w:pPr>
        <w:pStyle w:val="EW"/>
        <w:tabs>
          <w:tab w:val="left" w:pos="851"/>
        </w:tabs>
        <w:ind w:left="2835" w:hanging="2551"/>
        <w:rPr>
          <w:lang w:val="fr-FR"/>
        </w:rPr>
      </w:pPr>
      <w:r>
        <w:rPr>
          <w:lang w:val="fr-FR"/>
        </w:rPr>
        <w:tab/>
        <w:t>Command qualifier:</w:t>
      </w:r>
      <w:r>
        <w:rPr>
          <w:lang w:val="fr-FR"/>
        </w:rPr>
        <w:tab/>
        <w:t>Deactivate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240FCF" w:rsidRDefault="00B17D80" w:rsidP="00B17D80">
      <w:pPr>
        <w:pStyle w:val="EW"/>
        <w:tabs>
          <w:tab w:val="left" w:pos="851"/>
        </w:tabs>
        <w:ind w:left="2835" w:hanging="2551"/>
        <w:rPr>
          <w:lang w:val="fr-FR"/>
        </w:rPr>
      </w:pPr>
      <w:r>
        <w:rPr>
          <w:lang w:val="fr-FR"/>
        </w:rPr>
        <w:tab/>
      </w:r>
      <w:r w:rsidRPr="00240FCF">
        <w:rPr>
          <w:lang w:val="fr-FR"/>
        </w:rPr>
        <w:t>Destination device:</w:t>
      </w:r>
      <w:r w:rsidRPr="00240FCF">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Action in contradiction with the current timer state</w:t>
      </w:r>
    </w:p>
    <w:p w:rsidR="00B17D80" w:rsidRDefault="00B17D80" w:rsidP="00B17D80"/>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r>
    </w:tbl>
    <w:p w:rsidR="00B17D80" w:rsidRDefault="00B17D80" w:rsidP="00B17D80">
      <w:pPr>
        <w:pStyle w:val="FP"/>
      </w:pPr>
    </w:p>
    <w:p w:rsidR="00B17D80" w:rsidRDefault="00B17D80" w:rsidP="00B17D80">
      <w:pPr>
        <w:keepNext/>
        <w:rPr>
          <w:b/>
        </w:rPr>
      </w:pPr>
      <w:r>
        <w:rPr>
          <w:b/>
        </w:rPr>
        <w:lastRenderedPageBreak/>
        <w:t>Expected Sequence 1.6 (TIMER MANAGEMENT, start 8 timers successfully)</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16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16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16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PROACTIVE COMMAND PENDING: TIMER MANAGEMENT 1.6.1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16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16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1.6.1</w:t>
            </w:r>
          </w:p>
        </w:tc>
        <w:tc>
          <w:tcPr>
            <w:tcW w:w="3776" w:type="dxa"/>
            <w:tcBorders>
              <w:left w:val="single" w:sz="6" w:space="0" w:color="auto"/>
              <w:right w:val="single" w:sz="6" w:space="0" w:color="auto"/>
            </w:tcBorders>
          </w:tcPr>
          <w:p w:rsidR="00B17D80" w:rsidRDefault="00B17D80" w:rsidP="007B59FD">
            <w:pPr>
              <w:pStyle w:val="TAL"/>
            </w:pPr>
            <w:r>
              <w:t>[timer 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16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1.6.1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16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TIMER MANAGEMENT 1.6.2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16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16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1.6.2</w:t>
            </w:r>
          </w:p>
        </w:tc>
        <w:tc>
          <w:tcPr>
            <w:tcW w:w="3776" w:type="dxa"/>
            <w:tcBorders>
              <w:left w:val="single" w:sz="6" w:space="0" w:color="auto"/>
              <w:right w:val="single" w:sz="6" w:space="0" w:color="auto"/>
            </w:tcBorders>
          </w:tcPr>
          <w:p w:rsidR="00B17D80" w:rsidRDefault="00B17D80" w:rsidP="007B59FD">
            <w:pPr>
              <w:pStyle w:val="TAL"/>
            </w:pPr>
            <w:r>
              <w:t>[timer 2]</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16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1.6.2</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16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TIMER MANAGEMENT 1.6.3</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16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16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1.6.3</w:t>
            </w:r>
          </w:p>
        </w:tc>
        <w:tc>
          <w:tcPr>
            <w:tcW w:w="3776" w:type="dxa"/>
            <w:tcBorders>
              <w:left w:val="single" w:sz="6" w:space="0" w:color="auto"/>
              <w:right w:val="single" w:sz="6" w:space="0" w:color="auto"/>
            </w:tcBorders>
          </w:tcPr>
          <w:p w:rsidR="00B17D80" w:rsidRDefault="00B17D80" w:rsidP="007B59FD">
            <w:pPr>
              <w:pStyle w:val="TAL"/>
            </w:pPr>
            <w:r>
              <w:t>[timer 3]</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16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1.6.3</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13</w:t>
            </w:r>
          </w:p>
        </w:tc>
        <w:tc>
          <w:tcPr>
            <w:tcW w:w="116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TIMER MANAGEMENT 1.6.4</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14</w:t>
            </w:r>
          </w:p>
        </w:tc>
        <w:tc>
          <w:tcPr>
            <w:tcW w:w="116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15</w:t>
            </w:r>
          </w:p>
        </w:tc>
        <w:tc>
          <w:tcPr>
            <w:tcW w:w="116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1.6.4</w:t>
            </w:r>
          </w:p>
        </w:tc>
        <w:tc>
          <w:tcPr>
            <w:tcW w:w="3776" w:type="dxa"/>
            <w:tcBorders>
              <w:left w:val="single" w:sz="6" w:space="0" w:color="auto"/>
              <w:right w:val="single" w:sz="6" w:space="0" w:color="auto"/>
            </w:tcBorders>
          </w:tcPr>
          <w:p w:rsidR="00B17D80" w:rsidRDefault="00B17D80" w:rsidP="007B59FD">
            <w:pPr>
              <w:pStyle w:val="TAL"/>
            </w:pPr>
            <w:r>
              <w:t>[timer 4]</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16</w:t>
            </w:r>
          </w:p>
        </w:tc>
        <w:tc>
          <w:tcPr>
            <w:tcW w:w="116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1.6.4</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17</w:t>
            </w:r>
          </w:p>
        </w:tc>
        <w:tc>
          <w:tcPr>
            <w:tcW w:w="116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TIMER MANAGEMENT 1.6.5</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18</w:t>
            </w:r>
          </w:p>
        </w:tc>
        <w:tc>
          <w:tcPr>
            <w:tcW w:w="116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19</w:t>
            </w:r>
          </w:p>
        </w:tc>
        <w:tc>
          <w:tcPr>
            <w:tcW w:w="116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1.6.5</w:t>
            </w:r>
          </w:p>
        </w:tc>
        <w:tc>
          <w:tcPr>
            <w:tcW w:w="3776" w:type="dxa"/>
            <w:tcBorders>
              <w:left w:val="single" w:sz="6" w:space="0" w:color="auto"/>
              <w:right w:val="single" w:sz="6" w:space="0" w:color="auto"/>
            </w:tcBorders>
          </w:tcPr>
          <w:p w:rsidR="00B17D80" w:rsidRDefault="00B17D80" w:rsidP="007B59FD">
            <w:pPr>
              <w:pStyle w:val="TAL"/>
            </w:pPr>
            <w:r>
              <w:t>[timer 5]</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20</w:t>
            </w:r>
          </w:p>
        </w:tc>
        <w:tc>
          <w:tcPr>
            <w:tcW w:w="116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1.6.5</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21</w:t>
            </w:r>
          </w:p>
        </w:tc>
        <w:tc>
          <w:tcPr>
            <w:tcW w:w="116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TIMER MANAGEMENT 1.6.6</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22</w:t>
            </w:r>
          </w:p>
        </w:tc>
        <w:tc>
          <w:tcPr>
            <w:tcW w:w="116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23</w:t>
            </w:r>
          </w:p>
        </w:tc>
        <w:tc>
          <w:tcPr>
            <w:tcW w:w="116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1.6.6</w:t>
            </w:r>
          </w:p>
        </w:tc>
        <w:tc>
          <w:tcPr>
            <w:tcW w:w="3776" w:type="dxa"/>
            <w:tcBorders>
              <w:left w:val="single" w:sz="6" w:space="0" w:color="auto"/>
              <w:right w:val="single" w:sz="6" w:space="0" w:color="auto"/>
            </w:tcBorders>
          </w:tcPr>
          <w:p w:rsidR="00B17D80" w:rsidRDefault="00B17D80" w:rsidP="007B59FD">
            <w:pPr>
              <w:pStyle w:val="TAL"/>
            </w:pPr>
            <w:r>
              <w:t>[timer 6]</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24</w:t>
            </w:r>
          </w:p>
        </w:tc>
        <w:tc>
          <w:tcPr>
            <w:tcW w:w="116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1.6.6</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25</w:t>
            </w:r>
          </w:p>
        </w:tc>
        <w:tc>
          <w:tcPr>
            <w:tcW w:w="116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TIMER MANAGEMENT 1.6.7</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26</w:t>
            </w:r>
          </w:p>
        </w:tc>
        <w:tc>
          <w:tcPr>
            <w:tcW w:w="116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27</w:t>
            </w:r>
          </w:p>
        </w:tc>
        <w:tc>
          <w:tcPr>
            <w:tcW w:w="116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1.6.7</w:t>
            </w:r>
          </w:p>
        </w:tc>
        <w:tc>
          <w:tcPr>
            <w:tcW w:w="3776" w:type="dxa"/>
            <w:tcBorders>
              <w:left w:val="single" w:sz="6" w:space="0" w:color="auto"/>
              <w:right w:val="single" w:sz="6" w:space="0" w:color="auto"/>
            </w:tcBorders>
          </w:tcPr>
          <w:p w:rsidR="00B17D80" w:rsidRDefault="00B17D80" w:rsidP="007B59FD">
            <w:pPr>
              <w:pStyle w:val="TAL"/>
            </w:pPr>
            <w:r>
              <w:t>[timer 7]</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28</w:t>
            </w:r>
          </w:p>
        </w:tc>
        <w:tc>
          <w:tcPr>
            <w:tcW w:w="116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TIMER MANAGEMENT 1.6.7</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29</w:t>
            </w:r>
          </w:p>
        </w:tc>
        <w:tc>
          <w:tcPr>
            <w:tcW w:w="116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TIMER MANAGEMENT 1.6.8</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30</w:t>
            </w:r>
          </w:p>
        </w:tc>
        <w:tc>
          <w:tcPr>
            <w:tcW w:w="116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31</w:t>
            </w:r>
          </w:p>
        </w:tc>
        <w:tc>
          <w:tcPr>
            <w:tcW w:w="1162" w:type="dxa"/>
            <w:tcBorders>
              <w:left w:val="single" w:sz="6" w:space="0" w:color="auto"/>
              <w:right w:val="single" w:sz="6" w:space="0" w:color="auto"/>
            </w:tcBorders>
          </w:tcPr>
          <w:p w:rsidR="00B17D80" w:rsidRDefault="00B17D80" w:rsidP="007B59FD">
            <w:pPr>
              <w:pStyle w:val="TAC"/>
            </w:pPr>
          </w:p>
        </w:tc>
        <w:tc>
          <w:tcPr>
            <w:tcW w:w="2751" w:type="dxa"/>
            <w:tcBorders>
              <w:left w:val="single" w:sz="6" w:space="0" w:color="auto"/>
              <w:right w:val="single" w:sz="6" w:space="0" w:color="auto"/>
            </w:tcBorders>
          </w:tcPr>
          <w:p w:rsidR="00B17D80" w:rsidRDefault="00B17D80" w:rsidP="007B59FD">
            <w:pPr>
              <w:pStyle w:val="TAL"/>
            </w:pPr>
            <w:r>
              <w:t>PROACTIVE COMMAND: TIMER MANAGEMENT 1.6.8</w:t>
            </w:r>
          </w:p>
        </w:tc>
        <w:tc>
          <w:tcPr>
            <w:tcW w:w="3776" w:type="dxa"/>
            <w:tcBorders>
              <w:left w:val="single" w:sz="6" w:space="0" w:color="auto"/>
              <w:right w:val="single" w:sz="6" w:space="0" w:color="auto"/>
            </w:tcBorders>
          </w:tcPr>
          <w:p w:rsidR="00B17D80" w:rsidRDefault="00B17D80" w:rsidP="007B59FD">
            <w:pPr>
              <w:pStyle w:val="TAL"/>
            </w:pPr>
            <w:r>
              <w:t>[timer 8]</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32</w:t>
            </w:r>
          </w:p>
        </w:tc>
        <w:tc>
          <w:tcPr>
            <w:tcW w:w="116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bottom w:val="single" w:sz="6" w:space="0" w:color="auto"/>
              <w:right w:val="single" w:sz="6" w:space="0" w:color="auto"/>
            </w:tcBorders>
          </w:tcPr>
          <w:p w:rsidR="00B17D80" w:rsidRDefault="00B17D80" w:rsidP="007B59FD">
            <w:pPr>
              <w:pStyle w:val="TAL"/>
            </w:pPr>
            <w:r>
              <w:t>TERMINAL RESPONSE: TIMER MANAGEMENT 1.6.8</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[command performed successfully]</w:t>
            </w:r>
          </w:p>
        </w:tc>
      </w:tr>
    </w:tbl>
    <w:p w:rsidR="00B17D80" w:rsidRDefault="00B17D80" w:rsidP="00B17D80"/>
    <w:p w:rsidR="00B17D80" w:rsidRDefault="00B17D80" w:rsidP="00B17D80">
      <w:r>
        <w:t>PROACTIVE COMMAND: TIMER MANAGEMENT 1.6.1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6944AF" w:rsidRDefault="00B17D80" w:rsidP="00B17D80">
      <w:pPr>
        <w:pStyle w:val="EW"/>
        <w:tabs>
          <w:tab w:val="left" w:pos="851"/>
        </w:tabs>
        <w:ind w:left="2835" w:hanging="2551"/>
        <w:rPr>
          <w:lang w:val="fr-FR"/>
        </w:rPr>
      </w:pPr>
      <w:r>
        <w:tab/>
      </w:r>
      <w:r w:rsidRPr="006944AF">
        <w:rPr>
          <w:lang w:val="fr-FR"/>
        </w:rPr>
        <w:t>Command type:</w:t>
      </w:r>
      <w:r w:rsidRPr="006944AF">
        <w:rPr>
          <w:lang w:val="fr-FR"/>
        </w:rPr>
        <w:tab/>
        <w:t>TIMER MANAGEMENT</w:t>
      </w:r>
    </w:p>
    <w:p w:rsidR="00B17D80" w:rsidRPr="006944AF" w:rsidRDefault="00B17D80" w:rsidP="00B17D80">
      <w:pPr>
        <w:pStyle w:val="EW"/>
        <w:tabs>
          <w:tab w:val="left" w:pos="851"/>
        </w:tabs>
        <w:ind w:left="2835" w:hanging="2551"/>
        <w:rPr>
          <w:lang w:val="fr-FR"/>
        </w:rPr>
      </w:pPr>
      <w:r w:rsidRPr="006944AF">
        <w:rPr>
          <w:lang w:val="fr-FR"/>
        </w:rPr>
        <w:tab/>
        <w:t>Command qualifier:</w:t>
      </w:r>
      <w:r w:rsidRPr="006944AF">
        <w:rPr>
          <w:lang w:val="fr-FR"/>
        </w:rPr>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5A7F20" w:rsidRDefault="00B17D80" w:rsidP="00B17D80">
      <w:pPr>
        <w:pStyle w:val="EW"/>
        <w:tabs>
          <w:tab w:val="left" w:pos="851"/>
        </w:tabs>
        <w:ind w:left="2835" w:hanging="2551"/>
      </w:pPr>
      <w:r w:rsidRPr="005A7F20">
        <w:t>Timer identifier</w:t>
      </w:r>
    </w:p>
    <w:p w:rsidR="00B17D80" w:rsidRPr="005A7F20" w:rsidRDefault="00B17D80" w:rsidP="00B17D80">
      <w:pPr>
        <w:pStyle w:val="EW"/>
        <w:tabs>
          <w:tab w:val="left" w:pos="851"/>
        </w:tabs>
        <w:ind w:left="2835" w:hanging="2551"/>
      </w:pPr>
      <w:r w:rsidRPr="005A7F20">
        <w:tab/>
        <w:t>Identifier of timer:</w:t>
      </w:r>
      <w:r w:rsidRPr="005A7F20">
        <w:tab/>
        <w:t>1</w:t>
      </w:r>
    </w:p>
    <w:p w:rsidR="00B17D80" w:rsidRDefault="00B17D80" w:rsidP="00B17D80">
      <w:pPr>
        <w:pStyle w:val="EW"/>
        <w:tabs>
          <w:tab w:val="left" w:pos="851"/>
        </w:tabs>
        <w:ind w:left="2835" w:hanging="2551"/>
      </w:pPr>
      <w:r>
        <w:t>Timer value</w:t>
      </w:r>
    </w:p>
    <w:p w:rsidR="00B17D80" w:rsidRDefault="00B17D80" w:rsidP="00B17D80">
      <w:pPr>
        <w:pStyle w:val="EX"/>
        <w:tabs>
          <w:tab w:val="left" w:pos="851"/>
        </w:tabs>
        <w:ind w:left="2835" w:hanging="2551"/>
      </w:pPr>
      <w:r>
        <w:tab/>
        <w:t>Value of timer:</w:t>
      </w:r>
      <w:r>
        <w:tab/>
        <w:t>5 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1.6.1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5A7F20" w:rsidRDefault="00B17D80" w:rsidP="00B17D80">
      <w:pPr>
        <w:pStyle w:val="EW"/>
        <w:tabs>
          <w:tab w:val="left" w:pos="851"/>
        </w:tabs>
        <w:ind w:left="2835" w:hanging="2551"/>
        <w:rPr>
          <w:lang w:val="fr-FR"/>
        </w:rPr>
      </w:pPr>
      <w:r>
        <w:tab/>
      </w:r>
      <w:r w:rsidRPr="005A7F20">
        <w:rPr>
          <w:lang w:val="fr-FR"/>
        </w:rPr>
        <w:t>Command type:</w:t>
      </w:r>
      <w:r w:rsidRPr="005A7F20">
        <w:rPr>
          <w:lang w:val="fr-FR"/>
        </w:rPr>
        <w:tab/>
        <w:t>TIMER MANAGEMENT</w:t>
      </w:r>
    </w:p>
    <w:p w:rsidR="00B17D80" w:rsidRPr="005A7F20" w:rsidRDefault="00B17D80" w:rsidP="00B17D80">
      <w:pPr>
        <w:pStyle w:val="EW"/>
        <w:tabs>
          <w:tab w:val="left" w:pos="851"/>
        </w:tabs>
        <w:ind w:left="2835" w:hanging="2551"/>
        <w:rPr>
          <w:lang w:val="fr-FR"/>
        </w:rPr>
      </w:pPr>
      <w:r w:rsidRPr="005A7F20">
        <w:rPr>
          <w:lang w:val="fr-FR"/>
        </w:rPr>
        <w:tab/>
        <w:t>Command qualifier:</w:t>
      </w:r>
      <w:r w:rsidRPr="005A7F20">
        <w:rPr>
          <w:lang w:val="fr-FR"/>
        </w:rPr>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TIMER MANAGEMENT 1.6.2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BC77FE" w:rsidRDefault="00B17D80" w:rsidP="00B17D80">
      <w:pPr>
        <w:pStyle w:val="EW"/>
        <w:tabs>
          <w:tab w:val="left" w:pos="851"/>
        </w:tabs>
        <w:ind w:left="2835" w:hanging="2551"/>
        <w:rPr>
          <w:lang w:val="fr-FR"/>
        </w:rPr>
      </w:pPr>
      <w:r>
        <w:tab/>
      </w:r>
      <w:r w:rsidRPr="00BC77FE">
        <w:rPr>
          <w:lang w:val="fr-FR"/>
        </w:rPr>
        <w:t>Command type:</w:t>
      </w:r>
      <w:r w:rsidRPr="00BC77FE">
        <w:rPr>
          <w:lang w:val="fr-FR"/>
        </w:rPr>
        <w:tab/>
        <w:t>TIMER MANAGEMENT</w:t>
      </w:r>
    </w:p>
    <w:p w:rsidR="00B17D80" w:rsidRPr="00BC77FE" w:rsidRDefault="00B17D80" w:rsidP="00B17D80">
      <w:pPr>
        <w:pStyle w:val="EW"/>
        <w:tabs>
          <w:tab w:val="left" w:pos="851"/>
        </w:tabs>
        <w:ind w:left="2835" w:hanging="2551"/>
        <w:rPr>
          <w:lang w:val="fr-FR"/>
        </w:rPr>
      </w:pPr>
      <w:r w:rsidRPr="00BC77FE">
        <w:rPr>
          <w:lang w:val="fr-FR"/>
        </w:rPr>
        <w:tab/>
        <w:t>Command qualifier:</w:t>
      </w:r>
      <w:r w:rsidRPr="00BC77FE">
        <w:rPr>
          <w:lang w:val="fr-FR"/>
        </w:rPr>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5A7F20" w:rsidRDefault="00B17D80" w:rsidP="00B17D80">
      <w:pPr>
        <w:pStyle w:val="EW"/>
        <w:tabs>
          <w:tab w:val="left" w:pos="851"/>
        </w:tabs>
        <w:ind w:left="2835" w:hanging="2551"/>
      </w:pPr>
      <w:r w:rsidRPr="005A7F20">
        <w:t>Timer identifier</w:t>
      </w:r>
    </w:p>
    <w:p w:rsidR="00B17D80" w:rsidRDefault="00B17D80" w:rsidP="00B17D80">
      <w:pPr>
        <w:pStyle w:val="EW"/>
        <w:tabs>
          <w:tab w:val="left" w:pos="851"/>
        </w:tabs>
        <w:ind w:left="2835" w:hanging="2551"/>
      </w:pPr>
      <w:r w:rsidRPr="005A7F20">
        <w:tab/>
      </w:r>
      <w:r>
        <w:t>Identifier of timer:</w:t>
      </w:r>
      <w:r>
        <w:tab/>
        <w:t>2</w:t>
      </w:r>
    </w:p>
    <w:p w:rsidR="00B17D80" w:rsidRDefault="00B17D80" w:rsidP="00B17D80">
      <w:pPr>
        <w:pStyle w:val="EW"/>
        <w:tabs>
          <w:tab w:val="left" w:pos="851"/>
        </w:tabs>
        <w:ind w:left="2835" w:hanging="2551"/>
      </w:pPr>
      <w:r>
        <w:t>Timer value</w:t>
      </w:r>
    </w:p>
    <w:p w:rsidR="00B17D80" w:rsidRDefault="00B17D80" w:rsidP="00B17D80">
      <w:pPr>
        <w:pStyle w:val="EX"/>
        <w:tabs>
          <w:tab w:val="left" w:pos="851"/>
        </w:tabs>
        <w:ind w:left="2835" w:hanging="2551"/>
      </w:pPr>
      <w:r>
        <w:tab/>
        <w:t>Value of timer:</w:t>
      </w:r>
      <w:r>
        <w:tab/>
        <w:t>5 s</w:t>
      </w:r>
    </w:p>
    <w:p w:rsidR="00B17D80" w:rsidRDefault="00B17D80" w:rsidP="00B17D80">
      <w:pPr>
        <w:keepNext/>
        <w:keepLines/>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1.6.2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8B4328" w:rsidRDefault="00B17D80" w:rsidP="00B17D80">
      <w:pPr>
        <w:pStyle w:val="EW"/>
        <w:tabs>
          <w:tab w:val="left" w:pos="851"/>
        </w:tabs>
        <w:ind w:left="2835" w:hanging="2551"/>
      </w:pPr>
      <w:r>
        <w:tab/>
      </w:r>
      <w:r w:rsidRPr="008B4328">
        <w:t>Command type:</w:t>
      </w:r>
      <w:r w:rsidRPr="008B4328">
        <w:tab/>
        <w:t>TIMER MANAGEMENT</w:t>
      </w:r>
    </w:p>
    <w:p w:rsidR="00B17D80" w:rsidRPr="00324C44" w:rsidRDefault="00B17D80" w:rsidP="00B17D80">
      <w:pPr>
        <w:pStyle w:val="EW"/>
        <w:tabs>
          <w:tab w:val="left" w:pos="851"/>
        </w:tabs>
        <w:ind w:left="2835" w:hanging="2551"/>
      </w:pPr>
      <w:r w:rsidRPr="008B4328">
        <w:tab/>
      </w:r>
      <w:r w:rsidRPr="00324C44">
        <w:t>Command qualifier:</w:t>
      </w:r>
      <w:r w:rsidRPr="00324C44">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TIMER MANAGEMENT 1.6.3</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5A7F20" w:rsidRDefault="00B17D80" w:rsidP="00B17D80">
      <w:pPr>
        <w:pStyle w:val="EW"/>
        <w:tabs>
          <w:tab w:val="left" w:pos="851"/>
        </w:tabs>
        <w:ind w:left="2835" w:hanging="2551"/>
      </w:pPr>
      <w:r>
        <w:tab/>
      </w:r>
      <w:r w:rsidRPr="005A7F20">
        <w:t>Command type:</w:t>
      </w:r>
      <w:r w:rsidRPr="005A7F20">
        <w:tab/>
        <w:t>TIMER MANAGEMENT</w:t>
      </w:r>
    </w:p>
    <w:p w:rsidR="00B17D80" w:rsidRPr="008144AF" w:rsidRDefault="00B17D80" w:rsidP="00B17D80">
      <w:pPr>
        <w:pStyle w:val="EW"/>
        <w:tabs>
          <w:tab w:val="left" w:pos="851"/>
        </w:tabs>
        <w:ind w:left="2835" w:hanging="2551"/>
        <w:rPr>
          <w:lang w:val="fr-FR"/>
        </w:rPr>
      </w:pPr>
      <w:r w:rsidRPr="005A7F20">
        <w:tab/>
      </w:r>
      <w:r w:rsidRPr="008144AF">
        <w:rPr>
          <w:lang w:val="fr-FR"/>
        </w:rPr>
        <w:t>Command qualifier:</w:t>
      </w:r>
      <w:r w:rsidRPr="008144AF">
        <w:rPr>
          <w:lang w:val="fr-FR"/>
        </w:rPr>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D53EC4" w:rsidRDefault="00B17D80" w:rsidP="00B17D80">
      <w:pPr>
        <w:pStyle w:val="EW"/>
        <w:tabs>
          <w:tab w:val="left" w:pos="851"/>
        </w:tabs>
        <w:ind w:left="2835" w:hanging="2551"/>
        <w:rPr>
          <w:lang w:val="fr-FR"/>
        </w:rPr>
      </w:pPr>
      <w:r>
        <w:rPr>
          <w:lang w:val="fr-FR"/>
        </w:rPr>
        <w:tab/>
      </w:r>
      <w:r w:rsidRPr="00D53EC4">
        <w:rPr>
          <w:lang w:val="fr-FR"/>
        </w:rPr>
        <w:t>Destination device:</w:t>
      </w:r>
      <w:r w:rsidRPr="00D53EC4">
        <w:rPr>
          <w:lang w:val="fr-FR"/>
        </w:rPr>
        <w:tab/>
        <w:t>ME</w:t>
      </w:r>
    </w:p>
    <w:p w:rsidR="00B17D80" w:rsidRPr="00F63CDE" w:rsidRDefault="00B17D80" w:rsidP="00B17D80">
      <w:pPr>
        <w:pStyle w:val="EW"/>
        <w:tabs>
          <w:tab w:val="left" w:pos="851"/>
        </w:tabs>
        <w:ind w:left="2835" w:hanging="2551"/>
      </w:pPr>
      <w:r w:rsidRPr="00F63CDE">
        <w:t>Timer identifier</w:t>
      </w:r>
    </w:p>
    <w:p w:rsidR="00B17D80" w:rsidRDefault="00B17D80" w:rsidP="00B17D80">
      <w:pPr>
        <w:pStyle w:val="EW"/>
        <w:tabs>
          <w:tab w:val="left" w:pos="851"/>
        </w:tabs>
        <w:ind w:left="2835" w:hanging="2551"/>
      </w:pPr>
      <w:r w:rsidRPr="00F63CDE">
        <w:tab/>
      </w:r>
      <w:r>
        <w:t>Identifier of timer:</w:t>
      </w:r>
      <w:r>
        <w:tab/>
        <w:t>3</w:t>
      </w:r>
    </w:p>
    <w:p w:rsidR="00B17D80" w:rsidRDefault="00B17D80" w:rsidP="00B17D80">
      <w:pPr>
        <w:pStyle w:val="EW"/>
        <w:tabs>
          <w:tab w:val="left" w:pos="851"/>
        </w:tabs>
        <w:ind w:left="2835" w:hanging="2551"/>
      </w:pPr>
      <w:r>
        <w:t>Timer value</w:t>
      </w:r>
    </w:p>
    <w:p w:rsidR="00B17D80" w:rsidRDefault="00B17D80" w:rsidP="00B17D80">
      <w:pPr>
        <w:pStyle w:val="EX"/>
        <w:tabs>
          <w:tab w:val="left" w:pos="851"/>
        </w:tabs>
        <w:ind w:left="2835" w:hanging="2551"/>
      </w:pPr>
      <w:r>
        <w:tab/>
        <w:t>Value of timer:</w:t>
      </w:r>
      <w:r>
        <w:tab/>
        <w:t>5 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1.6.3</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2A3669" w:rsidRDefault="00B17D80" w:rsidP="00B17D80">
      <w:pPr>
        <w:pStyle w:val="EW"/>
        <w:tabs>
          <w:tab w:val="left" w:pos="851"/>
        </w:tabs>
        <w:ind w:left="2835" w:hanging="2551"/>
      </w:pPr>
      <w:r>
        <w:tab/>
      </w:r>
      <w:r w:rsidRPr="002A3669">
        <w:t>Command type:</w:t>
      </w:r>
      <w:r w:rsidRPr="002A3669">
        <w:tab/>
        <w:t>TIMER MANAGEMENT</w:t>
      </w:r>
    </w:p>
    <w:p w:rsidR="00B17D80" w:rsidRPr="005A7F20" w:rsidRDefault="00B17D80" w:rsidP="00B17D80">
      <w:pPr>
        <w:pStyle w:val="EW"/>
        <w:tabs>
          <w:tab w:val="left" w:pos="851"/>
        </w:tabs>
        <w:ind w:left="2835" w:hanging="2551"/>
        <w:rPr>
          <w:lang w:val="fr-FR"/>
        </w:rPr>
      </w:pPr>
      <w:r w:rsidRPr="002A3669">
        <w:tab/>
      </w:r>
      <w:r w:rsidRPr="005A7F20">
        <w:rPr>
          <w:lang w:val="fr-FR"/>
        </w:rPr>
        <w:t>Command qualifier:</w:t>
      </w:r>
      <w:r w:rsidRPr="005A7F20">
        <w:rPr>
          <w:lang w:val="fr-FR"/>
        </w:rPr>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3</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TIMER MANAGEMENT 1.6.4</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3B749A" w:rsidRDefault="00B17D80" w:rsidP="00B17D80">
      <w:pPr>
        <w:pStyle w:val="EW"/>
        <w:tabs>
          <w:tab w:val="left" w:pos="851"/>
        </w:tabs>
        <w:ind w:left="2835" w:hanging="2551"/>
        <w:rPr>
          <w:lang w:val="fr-FR"/>
        </w:rPr>
      </w:pPr>
      <w:r>
        <w:tab/>
      </w:r>
      <w:r w:rsidRPr="003B749A">
        <w:rPr>
          <w:lang w:val="fr-FR"/>
        </w:rPr>
        <w:t>Command type:</w:t>
      </w:r>
      <w:r w:rsidRPr="003B749A">
        <w:rPr>
          <w:lang w:val="fr-FR"/>
        </w:rPr>
        <w:tab/>
        <w:t>TIMER MANAGEMENT</w:t>
      </w:r>
    </w:p>
    <w:p w:rsidR="00B17D80" w:rsidRPr="003B749A" w:rsidRDefault="00B17D80" w:rsidP="00B17D80">
      <w:pPr>
        <w:pStyle w:val="EW"/>
        <w:tabs>
          <w:tab w:val="left" w:pos="851"/>
        </w:tabs>
        <w:ind w:left="2835" w:hanging="2551"/>
        <w:rPr>
          <w:lang w:val="fr-FR"/>
        </w:rPr>
      </w:pPr>
      <w:r w:rsidRPr="003B749A">
        <w:rPr>
          <w:lang w:val="fr-FR"/>
        </w:rPr>
        <w:tab/>
        <w:t>Command qualifier:</w:t>
      </w:r>
      <w:r w:rsidRPr="003B749A">
        <w:rPr>
          <w:lang w:val="fr-FR"/>
        </w:rPr>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D679DA" w:rsidRDefault="00B17D80" w:rsidP="00B17D80">
      <w:pPr>
        <w:pStyle w:val="EW"/>
        <w:tabs>
          <w:tab w:val="left" w:pos="851"/>
        </w:tabs>
        <w:ind w:left="2835" w:hanging="2551"/>
      </w:pPr>
      <w:r w:rsidRPr="00D679DA">
        <w:t>Timer identifier</w:t>
      </w:r>
    </w:p>
    <w:p w:rsidR="00B17D80" w:rsidRDefault="00B17D80" w:rsidP="00B17D80">
      <w:pPr>
        <w:pStyle w:val="EW"/>
        <w:tabs>
          <w:tab w:val="left" w:pos="851"/>
        </w:tabs>
        <w:ind w:left="2835" w:hanging="2551"/>
      </w:pPr>
      <w:r w:rsidRPr="00D679DA">
        <w:tab/>
      </w:r>
      <w:r>
        <w:t>Identifier of timer:</w:t>
      </w:r>
      <w:r>
        <w:tab/>
        <w:t>4</w:t>
      </w:r>
    </w:p>
    <w:p w:rsidR="00B17D80" w:rsidRDefault="00B17D80" w:rsidP="00B17D80">
      <w:pPr>
        <w:pStyle w:val="EW"/>
        <w:tabs>
          <w:tab w:val="left" w:pos="851"/>
        </w:tabs>
        <w:ind w:left="2835" w:hanging="2551"/>
      </w:pPr>
      <w:r>
        <w:t>Timer value</w:t>
      </w:r>
    </w:p>
    <w:p w:rsidR="00B17D80" w:rsidRDefault="00B17D80" w:rsidP="00B17D80">
      <w:pPr>
        <w:pStyle w:val="EX"/>
        <w:tabs>
          <w:tab w:val="left" w:pos="851"/>
        </w:tabs>
        <w:ind w:left="2835" w:hanging="2551"/>
      </w:pPr>
      <w:r>
        <w:tab/>
        <w:t>Value of timer:</w:t>
      </w:r>
      <w:r>
        <w:tab/>
        <w:t>5 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1.6.4</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TIMER MANAGEMENT</w:t>
      </w:r>
    </w:p>
    <w:p w:rsidR="00B17D80" w:rsidRDefault="00B17D80" w:rsidP="00B17D80">
      <w:pPr>
        <w:pStyle w:val="EW"/>
        <w:tabs>
          <w:tab w:val="left" w:pos="851"/>
        </w:tabs>
        <w:ind w:left="2835" w:hanging="2551"/>
        <w:rPr>
          <w:lang w:val="fr-FR"/>
        </w:rPr>
      </w:pPr>
      <w:r>
        <w:rPr>
          <w:lang w:val="fr-FR"/>
        </w:rPr>
        <w:tab/>
        <w:t>Command qualifier:</w:t>
      </w:r>
      <w:r>
        <w:rPr>
          <w:lang w:val="fr-FR"/>
        </w:rPr>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Timer identifier</w:t>
      </w:r>
    </w:p>
    <w:p w:rsidR="00B17D80" w:rsidRDefault="00B17D80" w:rsidP="00B17D80">
      <w:pPr>
        <w:pStyle w:val="EW"/>
        <w:tabs>
          <w:tab w:val="left" w:pos="851"/>
        </w:tabs>
        <w:ind w:left="2835" w:hanging="2551"/>
      </w:pPr>
      <w:r>
        <w:tab/>
        <w:t>Identifier of timer:</w:t>
      </w:r>
      <w:r>
        <w:tab/>
        <w:t>4</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TIMER MANAGEMENT 1.6.5</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9250DF" w:rsidRDefault="00B17D80" w:rsidP="00B17D80">
      <w:pPr>
        <w:pStyle w:val="EW"/>
        <w:tabs>
          <w:tab w:val="left" w:pos="851"/>
        </w:tabs>
        <w:ind w:left="2835" w:hanging="2551"/>
        <w:rPr>
          <w:lang w:val="fr-FR"/>
        </w:rPr>
      </w:pPr>
      <w:r>
        <w:tab/>
      </w:r>
      <w:r w:rsidRPr="009250DF">
        <w:rPr>
          <w:lang w:val="fr-FR"/>
        </w:rPr>
        <w:t>Command type:</w:t>
      </w:r>
      <w:r w:rsidRPr="009250DF">
        <w:rPr>
          <w:lang w:val="fr-FR"/>
        </w:rPr>
        <w:tab/>
        <w:t>TIMER MANAGEMENT</w:t>
      </w:r>
    </w:p>
    <w:p w:rsidR="00B17D80" w:rsidRPr="009250DF" w:rsidRDefault="00B17D80" w:rsidP="00B17D80">
      <w:pPr>
        <w:pStyle w:val="EW"/>
        <w:tabs>
          <w:tab w:val="left" w:pos="851"/>
        </w:tabs>
        <w:ind w:left="2835" w:hanging="2551"/>
        <w:rPr>
          <w:lang w:val="fr-FR"/>
        </w:rPr>
      </w:pPr>
      <w:r w:rsidRPr="009250DF">
        <w:rPr>
          <w:lang w:val="fr-FR"/>
        </w:rPr>
        <w:tab/>
        <w:t>Command qualifier:</w:t>
      </w:r>
      <w:r w:rsidRPr="009250DF">
        <w:rPr>
          <w:lang w:val="fr-FR"/>
        </w:rPr>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C40BCA" w:rsidRDefault="00B17D80" w:rsidP="00B17D80">
      <w:pPr>
        <w:pStyle w:val="EW"/>
        <w:tabs>
          <w:tab w:val="left" w:pos="851"/>
        </w:tabs>
        <w:ind w:left="2835" w:hanging="2551"/>
        <w:rPr>
          <w:lang w:val="fr-FR"/>
        </w:rPr>
      </w:pPr>
      <w:r w:rsidRPr="00C40BCA">
        <w:rPr>
          <w:lang w:val="fr-FR"/>
        </w:rPr>
        <w:t>Timer identifier</w:t>
      </w:r>
    </w:p>
    <w:p w:rsidR="00B17D80" w:rsidRPr="00273E48" w:rsidRDefault="00B17D80" w:rsidP="00B17D80">
      <w:pPr>
        <w:pStyle w:val="EW"/>
        <w:tabs>
          <w:tab w:val="left" w:pos="851"/>
        </w:tabs>
        <w:ind w:left="2835" w:hanging="2551"/>
      </w:pPr>
      <w:r w:rsidRPr="00C40BCA">
        <w:rPr>
          <w:lang w:val="fr-FR"/>
        </w:rPr>
        <w:tab/>
      </w:r>
      <w:r w:rsidRPr="00273E48">
        <w:t>Identifier of timer:</w:t>
      </w:r>
      <w:r w:rsidRPr="00273E48">
        <w:tab/>
        <w:t>5</w:t>
      </w:r>
    </w:p>
    <w:p w:rsidR="00B17D80" w:rsidRDefault="00B17D80" w:rsidP="00B17D80">
      <w:pPr>
        <w:pStyle w:val="EW"/>
        <w:tabs>
          <w:tab w:val="left" w:pos="851"/>
        </w:tabs>
        <w:ind w:left="2835" w:hanging="2551"/>
      </w:pPr>
      <w:r>
        <w:t>Timer value</w:t>
      </w:r>
    </w:p>
    <w:p w:rsidR="00B17D80" w:rsidRDefault="00B17D80" w:rsidP="00B17D80">
      <w:pPr>
        <w:pStyle w:val="EX"/>
        <w:tabs>
          <w:tab w:val="left" w:pos="851"/>
        </w:tabs>
        <w:ind w:left="2835" w:hanging="2551"/>
      </w:pPr>
      <w:r>
        <w:tab/>
        <w:t>Value of timer:</w:t>
      </w:r>
      <w:r>
        <w:tab/>
        <w:t>5 s</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1.6.5</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273E48" w:rsidRDefault="00B17D80" w:rsidP="00B17D80">
      <w:pPr>
        <w:pStyle w:val="EW"/>
        <w:tabs>
          <w:tab w:val="left" w:pos="851"/>
        </w:tabs>
        <w:ind w:left="2835" w:hanging="2551"/>
      </w:pPr>
      <w:r>
        <w:tab/>
      </w:r>
      <w:r w:rsidRPr="00273E48">
        <w:t>Command type:</w:t>
      </w:r>
      <w:r w:rsidRPr="00273E48">
        <w:tab/>
        <w:t>TIMER MANAGEMENT</w:t>
      </w:r>
    </w:p>
    <w:p w:rsidR="00B17D80" w:rsidRPr="00273E48" w:rsidRDefault="00B17D80" w:rsidP="00B17D80">
      <w:pPr>
        <w:pStyle w:val="EW"/>
        <w:tabs>
          <w:tab w:val="left" w:pos="851"/>
        </w:tabs>
        <w:ind w:left="2835" w:hanging="2551"/>
      </w:pPr>
      <w:r w:rsidRPr="00273E48">
        <w:tab/>
        <w:t>Command qualifier:</w:t>
      </w:r>
      <w:r w:rsidRPr="00273E48">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5</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TIMER MANAGEMENT 1.6.6</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273E48" w:rsidRDefault="00B17D80" w:rsidP="00B17D80">
      <w:pPr>
        <w:pStyle w:val="EW"/>
        <w:tabs>
          <w:tab w:val="left" w:pos="851"/>
        </w:tabs>
        <w:ind w:left="2835" w:hanging="2551"/>
        <w:rPr>
          <w:lang w:val="fr-FR"/>
        </w:rPr>
      </w:pPr>
      <w:r>
        <w:tab/>
      </w:r>
      <w:r w:rsidRPr="00273E48">
        <w:rPr>
          <w:lang w:val="fr-FR"/>
        </w:rPr>
        <w:t>Command type:</w:t>
      </w:r>
      <w:r w:rsidRPr="00273E48">
        <w:rPr>
          <w:lang w:val="fr-FR"/>
        </w:rPr>
        <w:tab/>
        <w:t>TIMER MANAGEMENT</w:t>
      </w:r>
    </w:p>
    <w:p w:rsidR="00B17D80" w:rsidRPr="00273E48" w:rsidRDefault="00B17D80" w:rsidP="00B17D80">
      <w:pPr>
        <w:pStyle w:val="EW"/>
        <w:tabs>
          <w:tab w:val="left" w:pos="851"/>
        </w:tabs>
        <w:ind w:left="2835" w:hanging="2551"/>
        <w:rPr>
          <w:lang w:val="fr-FR"/>
        </w:rPr>
      </w:pPr>
      <w:r w:rsidRPr="00273E48">
        <w:rPr>
          <w:lang w:val="fr-FR"/>
        </w:rPr>
        <w:tab/>
        <w:t>Command qualifier:</w:t>
      </w:r>
      <w:r w:rsidRPr="00273E48">
        <w:rPr>
          <w:lang w:val="fr-FR"/>
        </w:rPr>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273E48" w:rsidRDefault="00B17D80" w:rsidP="00B17D80">
      <w:pPr>
        <w:pStyle w:val="EW"/>
        <w:tabs>
          <w:tab w:val="left" w:pos="851"/>
        </w:tabs>
        <w:ind w:left="2835" w:hanging="2551"/>
        <w:rPr>
          <w:lang w:val="fr-FR"/>
        </w:rPr>
      </w:pPr>
      <w:r w:rsidRPr="00273E48">
        <w:rPr>
          <w:lang w:val="fr-FR"/>
        </w:rPr>
        <w:t>Timer identifier</w:t>
      </w:r>
    </w:p>
    <w:p w:rsidR="00B17D80" w:rsidRDefault="00B17D80" w:rsidP="00B17D80">
      <w:pPr>
        <w:pStyle w:val="EW"/>
        <w:tabs>
          <w:tab w:val="left" w:pos="851"/>
        </w:tabs>
        <w:ind w:left="2835" w:hanging="2551"/>
      </w:pPr>
      <w:r w:rsidRPr="00273E48">
        <w:rPr>
          <w:lang w:val="fr-FR"/>
        </w:rPr>
        <w:tab/>
      </w:r>
      <w:r>
        <w:t>Identifier of timer:</w:t>
      </w:r>
      <w:r>
        <w:tab/>
        <w:t>6</w:t>
      </w:r>
    </w:p>
    <w:p w:rsidR="00B17D80" w:rsidRDefault="00B17D80" w:rsidP="00B17D80">
      <w:pPr>
        <w:pStyle w:val="EW"/>
        <w:tabs>
          <w:tab w:val="left" w:pos="851"/>
        </w:tabs>
        <w:ind w:left="2835" w:hanging="2551"/>
      </w:pPr>
      <w:r>
        <w:t>Timer value</w:t>
      </w:r>
    </w:p>
    <w:p w:rsidR="00B17D80" w:rsidRDefault="00B17D80" w:rsidP="00B17D80">
      <w:pPr>
        <w:pStyle w:val="EX"/>
        <w:tabs>
          <w:tab w:val="left" w:pos="851"/>
        </w:tabs>
        <w:ind w:left="2835" w:hanging="2551"/>
      </w:pPr>
      <w:r>
        <w:tab/>
        <w:t>Value of timer:</w:t>
      </w:r>
      <w:r>
        <w:tab/>
        <w:t>5 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1.6.6</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TIMER MANAGEMENT</w:t>
      </w:r>
    </w:p>
    <w:p w:rsidR="00B17D80" w:rsidRDefault="00B17D80" w:rsidP="00B17D80">
      <w:pPr>
        <w:pStyle w:val="EW"/>
        <w:tabs>
          <w:tab w:val="left" w:pos="851"/>
        </w:tabs>
        <w:ind w:left="2835" w:hanging="2551"/>
        <w:rPr>
          <w:lang w:val="fr-FR"/>
        </w:rPr>
      </w:pPr>
      <w:r>
        <w:rPr>
          <w:lang w:val="fr-FR"/>
        </w:rPr>
        <w:tab/>
        <w:t>Command qualifier:</w:t>
      </w:r>
      <w:r>
        <w:rPr>
          <w:lang w:val="fr-FR"/>
        </w:rPr>
        <w:tab/>
        <w:t>start the Timer</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6</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TIMER MANAGEMENT 1.6.7</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Pr="003B749A" w:rsidRDefault="00B17D80" w:rsidP="00B17D80">
      <w:pPr>
        <w:pStyle w:val="EW"/>
        <w:tabs>
          <w:tab w:val="left" w:pos="851"/>
        </w:tabs>
        <w:ind w:left="2835" w:hanging="2551"/>
      </w:pPr>
      <w:r>
        <w:tab/>
      </w:r>
      <w:r w:rsidRPr="003B749A">
        <w:t>Command qualifier:</w:t>
      </w:r>
      <w:r w:rsidRPr="003B749A">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F63CDE" w:rsidRDefault="00B17D80" w:rsidP="00B17D80">
      <w:pPr>
        <w:pStyle w:val="EW"/>
        <w:tabs>
          <w:tab w:val="left" w:pos="851"/>
        </w:tabs>
        <w:ind w:left="2835" w:hanging="2551"/>
      </w:pPr>
      <w:r w:rsidRPr="00F63CDE">
        <w:t>Timer identifier</w:t>
      </w:r>
    </w:p>
    <w:p w:rsidR="00B17D80" w:rsidRDefault="00B17D80" w:rsidP="00B17D80">
      <w:pPr>
        <w:pStyle w:val="EW"/>
        <w:tabs>
          <w:tab w:val="left" w:pos="851"/>
        </w:tabs>
        <w:ind w:left="2835" w:hanging="2551"/>
      </w:pPr>
      <w:r w:rsidRPr="00F63CDE">
        <w:tab/>
      </w:r>
      <w:r>
        <w:t>Identifier of timer:</w:t>
      </w:r>
      <w:r>
        <w:tab/>
        <w:t>7</w:t>
      </w:r>
    </w:p>
    <w:p w:rsidR="00B17D80" w:rsidRDefault="00B17D80" w:rsidP="00B17D80">
      <w:pPr>
        <w:pStyle w:val="EW"/>
        <w:tabs>
          <w:tab w:val="left" w:pos="851"/>
        </w:tabs>
        <w:ind w:left="2835" w:hanging="2551"/>
      </w:pPr>
      <w:r>
        <w:t>Timer value</w:t>
      </w:r>
    </w:p>
    <w:p w:rsidR="00B17D80" w:rsidRDefault="00B17D80" w:rsidP="00B17D80">
      <w:pPr>
        <w:pStyle w:val="EX"/>
        <w:tabs>
          <w:tab w:val="left" w:pos="851"/>
        </w:tabs>
        <w:ind w:left="2835" w:hanging="2551"/>
      </w:pPr>
      <w:r>
        <w:tab/>
        <w:t>Value of timer:</w:t>
      </w:r>
      <w:r>
        <w:tab/>
        <w:t>5 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1.6.7</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F63CDE" w:rsidRDefault="00B17D80" w:rsidP="00B17D80">
      <w:pPr>
        <w:pStyle w:val="EW"/>
        <w:tabs>
          <w:tab w:val="left" w:pos="851"/>
        </w:tabs>
        <w:ind w:left="2835" w:hanging="2551"/>
      </w:pPr>
      <w:r>
        <w:tab/>
      </w:r>
      <w:r w:rsidRPr="00F63CDE">
        <w:t>Command type:</w:t>
      </w:r>
      <w:r w:rsidRPr="00F63CDE">
        <w:tab/>
        <w:t>TIMER MANAGEMENT</w:t>
      </w:r>
    </w:p>
    <w:p w:rsidR="00B17D80" w:rsidRPr="00F63CDE" w:rsidRDefault="00B17D80" w:rsidP="00B17D80">
      <w:pPr>
        <w:pStyle w:val="EW"/>
        <w:tabs>
          <w:tab w:val="left" w:pos="851"/>
        </w:tabs>
        <w:ind w:left="2835" w:hanging="2551"/>
      </w:pPr>
      <w:r w:rsidRPr="00F63CDE">
        <w:tab/>
        <w:t>Command qualifier:</w:t>
      </w:r>
      <w:r w:rsidRPr="00F63CDE">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7</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TIMER MANAGEMENT 1.6.8</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rPr>
          <w:lang w:val="fr-FR"/>
        </w:rPr>
      </w:pPr>
      <w:r>
        <w:rPr>
          <w:lang w:val="fr-FR"/>
        </w:rPr>
        <w:t>Timer identifier</w:t>
      </w:r>
    </w:p>
    <w:p w:rsidR="00B17D80" w:rsidRPr="00197E80" w:rsidRDefault="00B17D80" w:rsidP="00B17D80">
      <w:pPr>
        <w:pStyle w:val="EW"/>
        <w:tabs>
          <w:tab w:val="left" w:pos="851"/>
        </w:tabs>
        <w:ind w:left="2835" w:hanging="2551"/>
      </w:pPr>
      <w:r>
        <w:rPr>
          <w:lang w:val="fr-FR"/>
        </w:rPr>
        <w:tab/>
      </w:r>
      <w:r w:rsidRPr="00197E80">
        <w:t>Identifier of timer:</w:t>
      </w:r>
      <w:r w:rsidRPr="00197E80">
        <w:tab/>
        <w:t>8</w:t>
      </w:r>
    </w:p>
    <w:p w:rsidR="00B17D80" w:rsidRDefault="00B17D80" w:rsidP="00B17D80">
      <w:pPr>
        <w:pStyle w:val="EW"/>
        <w:tabs>
          <w:tab w:val="left" w:pos="851"/>
        </w:tabs>
        <w:ind w:left="2835" w:hanging="2551"/>
      </w:pPr>
      <w:r>
        <w:t>Timer value</w:t>
      </w:r>
    </w:p>
    <w:p w:rsidR="00B17D80" w:rsidRDefault="00B17D80" w:rsidP="00B17D80">
      <w:pPr>
        <w:pStyle w:val="EX"/>
        <w:tabs>
          <w:tab w:val="left" w:pos="851"/>
        </w:tabs>
        <w:ind w:left="2835" w:hanging="2551"/>
      </w:pPr>
      <w:r>
        <w:tab/>
        <w:t>Value of timer:</w:t>
      </w:r>
      <w:r>
        <w:tab/>
        <w:t>5 s</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1.6.8</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TIMER MANAGEMENT</w:t>
      </w:r>
    </w:p>
    <w:p w:rsidR="00B17D80" w:rsidRDefault="00B17D80" w:rsidP="00B17D80">
      <w:pPr>
        <w:pStyle w:val="EW"/>
        <w:tabs>
          <w:tab w:val="left" w:pos="851"/>
        </w:tabs>
        <w:ind w:left="2835" w:hanging="2551"/>
        <w:rPr>
          <w:lang w:val="fr-FR"/>
        </w:rPr>
      </w:pPr>
      <w:r>
        <w:rPr>
          <w:lang w:val="fr-FR"/>
        </w:rPr>
        <w:tab/>
        <w:t>Command qualifier:</w:t>
      </w:r>
      <w:r>
        <w:rPr>
          <w:lang w:val="fr-FR"/>
        </w:rPr>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8</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27.22.4.21.1.5</w:t>
      </w:r>
      <w:r>
        <w:tab/>
        <w:t>Test requirement</w:t>
      </w:r>
    </w:p>
    <w:p w:rsidR="00B17D80" w:rsidRDefault="00B17D80" w:rsidP="00B17D80">
      <w:r>
        <w:t>The ME shall operate in the manner defined in expected sequences 1.1 to 1.6.</w:t>
      </w:r>
    </w:p>
    <w:p w:rsidR="00B17D80" w:rsidRPr="00F51EF9" w:rsidRDefault="00B17D80" w:rsidP="00B17D80">
      <w:pPr>
        <w:pStyle w:val="Heading5"/>
      </w:pPr>
      <w:bookmarkStart w:id="505" w:name="_Toc502363260"/>
      <w:bookmarkStart w:id="506" w:name="_Toc533173686"/>
      <w:bookmarkStart w:id="507" w:name="_Toc51834107"/>
      <w:r w:rsidRPr="00F51EF9">
        <w:t>27.22.4.21.2</w:t>
      </w:r>
      <w:r w:rsidRPr="00F51EF9">
        <w:tab/>
        <w:t>ENVELOPE TIMER EXPIRATION (normal)</w:t>
      </w:r>
      <w:bookmarkEnd w:id="505"/>
      <w:bookmarkEnd w:id="506"/>
      <w:bookmarkEnd w:id="507"/>
    </w:p>
    <w:p w:rsidR="00B17D80" w:rsidRDefault="00B17D80" w:rsidP="00B17D80">
      <w:pPr>
        <w:pStyle w:val="H6"/>
      </w:pPr>
      <w:r>
        <w:t>27.22.4.21.2.1</w:t>
      </w:r>
      <w:r>
        <w:tab/>
        <w:t>Definition and applicability</w:t>
      </w:r>
    </w:p>
    <w:p w:rsidR="00B17D80" w:rsidRDefault="00B17D80" w:rsidP="00B17D80">
      <w:r>
        <w:t>See clause 3.2.2.</w:t>
      </w:r>
    </w:p>
    <w:p w:rsidR="00B17D80" w:rsidRDefault="00B17D80" w:rsidP="00B17D80">
      <w:pPr>
        <w:pStyle w:val="H6"/>
      </w:pPr>
      <w:r>
        <w:t>27.22.4.21.2.2</w:t>
      </w:r>
      <w:r>
        <w:tab/>
        <w:t>Conformance requirement</w:t>
      </w:r>
    </w:p>
    <w:p w:rsidR="00B17D80" w:rsidRDefault="00B17D80" w:rsidP="00B17D80">
      <w:r>
        <w:t>The ME shall support the ENVELOPE (TIMER EXPIRATION) command as defined in the following technical specifications:</w:t>
      </w:r>
    </w:p>
    <w:p w:rsidR="00B17D80" w:rsidRDefault="00B17D80" w:rsidP="00B17D80">
      <w:pPr>
        <w:pStyle w:val="B1"/>
      </w:pPr>
      <w:r>
        <w:t>-</w:t>
      </w:r>
      <w:r>
        <w:tab/>
        <w:t>TS 11.14 [15] clause 4.10, clause 10.1 and clause 10.2.</w:t>
      </w:r>
    </w:p>
    <w:p w:rsidR="00B17D80" w:rsidRDefault="00B17D80" w:rsidP="00B17D80">
      <w:pPr>
        <w:keepNext/>
        <w:keepLines/>
      </w:pPr>
      <w:r>
        <w:t>The ME shall support the TIMER MANAGEMENT as defined in the following technical specifications:</w:t>
      </w:r>
    </w:p>
    <w:p w:rsidR="00B17D80" w:rsidRDefault="00B17D80" w:rsidP="00B17D80">
      <w:pPr>
        <w:pStyle w:val="B1"/>
      </w:pPr>
      <w:r>
        <w:t>-</w:t>
      </w:r>
      <w:r>
        <w:tab/>
        <w:t>TS 11.14 [15] clause 5.2, clause 6.4.21, clause 6.8, clause 12.6, clause 12.7, clause 12.37 and clause 12.38.</w:t>
      </w:r>
    </w:p>
    <w:p w:rsidR="00B17D80" w:rsidRDefault="00B17D80" w:rsidP="00B17D80">
      <w:pPr>
        <w:pStyle w:val="H6"/>
      </w:pPr>
      <w:r>
        <w:t>27.22.4.21.2.3</w:t>
      </w:r>
      <w:r>
        <w:tab/>
        <w:t>Test purpose</w:t>
      </w:r>
    </w:p>
    <w:p w:rsidR="00B17D80" w:rsidRDefault="00B17D80" w:rsidP="00B17D80">
      <w:r>
        <w:t>To verify that the ME shall pass the identifier of the timer that has expired and its value using the ENVELOPE (TIMER EXPIRATION) command, when a timer previously started in a TIMER MANAGEMENT proactive command expires.</w:t>
      </w:r>
    </w:p>
    <w:p w:rsidR="00B17D80" w:rsidRDefault="00B17D80" w:rsidP="00B17D80">
      <w:pPr>
        <w:pStyle w:val="H6"/>
      </w:pPr>
      <w:r>
        <w:t>27.22.4.21.2.4</w:t>
      </w:r>
      <w:r>
        <w:tab/>
        <w:t>Method of test</w:t>
      </w:r>
    </w:p>
    <w:p w:rsidR="00B17D80" w:rsidRDefault="00B17D80" w:rsidP="00B17D80">
      <w:pPr>
        <w:pStyle w:val="H6"/>
      </w:pPr>
      <w:r>
        <w:t>27.22.4.21.2.4.1</w:t>
      </w:r>
      <w:r>
        <w:tab/>
        <w:t>Initial conditions</w:t>
      </w:r>
    </w:p>
    <w:p w:rsidR="00B17D80" w:rsidRDefault="00B17D80" w:rsidP="00B17D80">
      <w:r>
        <w:t>The ME is connected to the SIM Simulator.</w:t>
      </w:r>
    </w:p>
    <w:p w:rsidR="00B17D80" w:rsidRDefault="00B17D80" w:rsidP="00B17D80">
      <w:r>
        <w:t>The elementary files are coded as SIM Application Toolkit default.</w:t>
      </w:r>
    </w:p>
    <w:p w:rsidR="00B17D80" w:rsidRDefault="00B17D80" w:rsidP="00B17D80">
      <w:r>
        <w:t>Prior to this test the ME shall have been powered on and performed the PROFILE DOWNLOAD procedure.</w:t>
      </w:r>
    </w:p>
    <w:p w:rsidR="00B17D80" w:rsidRDefault="00B17D80" w:rsidP="00B17D80">
      <w:r>
        <w:lastRenderedPageBreak/>
        <w:t>The timer 1 is not started.</w:t>
      </w:r>
    </w:p>
    <w:p w:rsidR="00B17D80" w:rsidRDefault="00B17D80" w:rsidP="00B17D80">
      <w:pPr>
        <w:rPr>
          <w:rFonts w:ascii="Arial" w:hAnsi="Arial"/>
          <w:b/>
        </w:rPr>
      </w:pPr>
      <w:r>
        <w:t>When the SIM is busy when the envelope TIMER EXPIRATION is sent, either the ME retries periodically to send the envelope or it waits for a status not indicating busy.</w:t>
      </w:r>
    </w:p>
    <w:p w:rsidR="00B17D80" w:rsidRDefault="00B17D80" w:rsidP="00B17D80">
      <w:pPr>
        <w:pStyle w:val="H6"/>
      </w:pPr>
      <w:r>
        <w:t>27.22.4.21.2.4.2</w:t>
      </w:r>
      <w:r>
        <w:tab/>
        <w:t>Procedure</w:t>
      </w:r>
    </w:p>
    <w:p w:rsidR="00B17D80" w:rsidRDefault="00B17D80" w:rsidP="00B17D80">
      <w:pPr>
        <w:keepNext/>
        <w:rPr>
          <w:b/>
        </w:rPr>
      </w:pPr>
      <w:r>
        <w:rPr>
          <w:b/>
        </w:rPr>
        <w:t>Expected Sequence 2.1 (TIMER EXPIRATION, pending proactive SIM command)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21"/>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021"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4" w:space="0" w:color="auto"/>
              <w:left w:val="single" w:sz="6" w:space="0" w:color="auto"/>
              <w:right w:val="single" w:sz="6" w:space="0" w:color="auto"/>
            </w:tcBorders>
          </w:tcPr>
          <w:p w:rsidR="00B17D80" w:rsidRDefault="00B17D80" w:rsidP="007B59FD">
            <w:pPr>
              <w:pStyle w:val="TAC"/>
            </w:pPr>
            <w:r>
              <w:t>1</w:t>
            </w:r>
          </w:p>
        </w:tc>
        <w:tc>
          <w:tcPr>
            <w:tcW w:w="1021" w:type="dxa"/>
            <w:tcBorders>
              <w:top w:val="single" w:sz="4"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4" w:space="0" w:color="auto"/>
              <w:left w:val="single" w:sz="6" w:space="0" w:color="auto"/>
              <w:right w:val="single" w:sz="6" w:space="0" w:color="auto"/>
            </w:tcBorders>
          </w:tcPr>
          <w:p w:rsidR="00B17D80" w:rsidRDefault="00B17D80" w:rsidP="007B59FD">
            <w:pPr>
              <w:pStyle w:val="TAL"/>
            </w:pPr>
            <w:r>
              <w:t>PROACTIVE COMMAND PENDING: TIMER MANAGEMENT 2.1.1</w:t>
            </w:r>
          </w:p>
        </w:tc>
        <w:tc>
          <w:tcPr>
            <w:tcW w:w="3776" w:type="dxa"/>
            <w:tcBorders>
              <w:top w:val="single" w:sz="6"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21" w:type="dxa"/>
            <w:tcBorders>
              <w:left w:val="single" w:sz="6" w:space="0" w:color="auto"/>
              <w:right w:val="single" w:sz="6" w:space="0" w:color="auto"/>
            </w:tcBorders>
          </w:tcPr>
          <w:p w:rsidR="00B17D80" w:rsidRDefault="00B17D80" w:rsidP="007B59FD">
            <w:pPr>
              <w:pStyle w:val="TAC"/>
            </w:pPr>
          </w:p>
        </w:tc>
        <w:tc>
          <w:tcPr>
            <w:tcW w:w="2892" w:type="dxa"/>
            <w:tcBorders>
              <w:left w:val="single" w:sz="6" w:space="0" w:color="auto"/>
              <w:right w:val="single" w:sz="6" w:space="0" w:color="auto"/>
            </w:tcBorders>
          </w:tcPr>
          <w:p w:rsidR="00B17D80" w:rsidRDefault="00B17D80" w:rsidP="007B59FD">
            <w:pPr>
              <w:pStyle w:val="TAL"/>
            </w:pPr>
            <w:r>
              <w:t>PROACTIVE COMMAND: TIMER MANAGEMENT 2.1.1</w:t>
            </w:r>
          </w:p>
        </w:tc>
        <w:tc>
          <w:tcPr>
            <w:tcW w:w="3776" w:type="dxa"/>
            <w:tcBorders>
              <w:left w:val="single" w:sz="6" w:space="0" w:color="auto"/>
              <w:right w:val="single" w:sz="6" w:space="0" w:color="auto"/>
            </w:tcBorders>
          </w:tcPr>
          <w:p w:rsidR="00B17D80" w:rsidRDefault="00B17D80" w:rsidP="007B59FD">
            <w:pPr>
              <w:pStyle w:val="TAL"/>
            </w:pPr>
            <w:r>
              <w:t>[timer 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TIMER MANAGEMENT 2.1.1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5</w:t>
            </w:r>
          </w:p>
        </w:tc>
        <w:tc>
          <w:tcPr>
            <w:tcW w:w="1021" w:type="dxa"/>
            <w:tcBorders>
              <w:left w:val="single" w:sz="6" w:space="0" w:color="auto"/>
              <w:right w:val="single" w:sz="6" w:space="0" w:color="auto"/>
            </w:tcBorders>
          </w:tcPr>
          <w:p w:rsidR="00B17D80" w:rsidRDefault="00B17D80" w:rsidP="007B59FD">
            <w:pPr>
              <w:pStyle w:val="TAC"/>
              <w:rPr>
                <w:lang w:val="fr-FR"/>
              </w:rPr>
            </w:pPr>
            <w:r>
              <w:rPr>
                <w:lang w:val="fr-FR"/>
              </w:rPr>
              <w:t xml:space="preserve">ME </w:t>
            </w:r>
            <w:r>
              <w:sym w:font="Symbol" w:char="F0AE"/>
            </w:r>
            <w:r>
              <w:rPr>
                <w:lang w:val="fr-FR"/>
              </w:rPr>
              <w:t xml:space="preserve"> SIM</w:t>
            </w:r>
          </w:p>
        </w:tc>
        <w:tc>
          <w:tcPr>
            <w:tcW w:w="2892" w:type="dxa"/>
            <w:tcBorders>
              <w:left w:val="single" w:sz="6" w:space="0" w:color="auto"/>
              <w:right w:val="single" w:sz="6" w:space="0" w:color="auto"/>
            </w:tcBorders>
          </w:tcPr>
          <w:p w:rsidR="00B17D80" w:rsidRDefault="00B17D80" w:rsidP="007B59FD">
            <w:pPr>
              <w:pStyle w:val="TAL"/>
              <w:rPr>
                <w:lang w:val="fr-FR"/>
              </w:rPr>
            </w:pPr>
            <w:r>
              <w:rPr>
                <w:lang w:val="fr-FR"/>
              </w:rPr>
              <w:t>ENVELOPE: TIMER EXPIRATION 2.1.1</w:t>
            </w:r>
          </w:p>
        </w:tc>
        <w:tc>
          <w:tcPr>
            <w:tcW w:w="3776" w:type="dxa"/>
            <w:tcBorders>
              <w:left w:val="single" w:sz="6" w:space="0" w:color="auto"/>
              <w:right w:val="single" w:sz="6" w:space="0" w:color="auto"/>
            </w:tcBorders>
          </w:tcPr>
          <w:p w:rsidR="00B17D80" w:rsidRDefault="00B17D80" w:rsidP="007B59FD">
            <w:pPr>
              <w:pStyle w:val="TAL"/>
              <w:rPr>
                <w:lang w:val="fr-FR"/>
              </w:rPr>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21"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MORE TIME X.1(or an other SAT command tested before to ensure it is properly supported by the mobile).</w:t>
            </w:r>
          </w:p>
        </w:tc>
        <w:tc>
          <w:tcPr>
            <w:tcW w:w="3776" w:type="dxa"/>
            <w:tcBorders>
              <w:left w:val="single" w:sz="6" w:space="0" w:color="auto"/>
              <w:right w:val="single" w:sz="6" w:space="0" w:color="auto"/>
            </w:tcBorders>
          </w:tcPr>
          <w:p w:rsidR="00B17D80" w:rsidRDefault="00B17D80" w:rsidP="007B59FD">
            <w:pPr>
              <w:pStyle w:val="TAL"/>
            </w:pPr>
            <w:r>
              <w:t>[response to envelope is "91 xx"]</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021"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FETCH</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TIMER MANAGEMENT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rPr>
          <w:lang w:val="fr-FR"/>
        </w:rPr>
      </w:pPr>
      <w:r>
        <w:rPr>
          <w:lang w:val="fr-FR"/>
        </w:rPr>
        <w:t>Timer identifier</w:t>
      </w:r>
    </w:p>
    <w:p w:rsidR="00B17D80" w:rsidRDefault="00B17D80" w:rsidP="00B17D80">
      <w:pPr>
        <w:pStyle w:val="EW"/>
        <w:tabs>
          <w:tab w:val="left" w:pos="851"/>
        </w:tabs>
        <w:ind w:left="2835" w:hanging="2551"/>
      </w:pPr>
      <w:r>
        <w:rPr>
          <w:lang w:val="fr-FR"/>
        </w:rPr>
        <w:tab/>
      </w:r>
      <w:r>
        <w:t>Identifier of timer:</w:t>
      </w:r>
      <w:r>
        <w:tab/>
        <w:t>1</w:t>
      </w:r>
    </w:p>
    <w:p w:rsidR="00B17D80" w:rsidRDefault="00B17D80" w:rsidP="00B17D80">
      <w:pPr>
        <w:pStyle w:val="EW"/>
        <w:keepNext/>
        <w:tabs>
          <w:tab w:val="left" w:pos="851"/>
        </w:tabs>
        <w:ind w:left="2835" w:hanging="2551"/>
      </w:pPr>
      <w:r>
        <w:t>Timer value</w:t>
      </w:r>
    </w:p>
    <w:p w:rsidR="00B17D80" w:rsidRDefault="00B17D80" w:rsidP="00B17D80">
      <w:pPr>
        <w:pStyle w:val="EX"/>
        <w:tabs>
          <w:tab w:val="left" w:pos="851"/>
        </w:tabs>
        <w:ind w:left="2835" w:hanging="2551"/>
      </w:pPr>
      <w:r>
        <w:tab/>
        <w:t>Value of timer:</w:t>
      </w:r>
      <w:r>
        <w:tab/>
        <w:t>0 h 0 min 10 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TIMER MANAGEMENT</w:t>
      </w:r>
    </w:p>
    <w:p w:rsidR="00B17D80" w:rsidRDefault="00B17D80" w:rsidP="00B17D80">
      <w:pPr>
        <w:pStyle w:val="EW"/>
        <w:tabs>
          <w:tab w:val="left" w:pos="851"/>
        </w:tabs>
        <w:ind w:left="2835" w:hanging="2551"/>
        <w:rPr>
          <w:lang w:val="fr-FR"/>
        </w:rPr>
      </w:pPr>
      <w:r>
        <w:rPr>
          <w:lang w:val="fr-FR"/>
        </w:rPr>
        <w:tab/>
        <w:t>Command qualifier:</w:t>
      </w:r>
      <w:r>
        <w:rPr>
          <w:lang w:val="fr-FR"/>
        </w:rPr>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1</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r>
    </w:tbl>
    <w:p w:rsidR="00B17D80" w:rsidRDefault="00B17D80" w:rsidP="00B17D80">
      <w:pPr>
        <w:pStyle w:val="FP"/>
        <w:rPr>
          <w:lang w:val="fr-FR"/>
        </w:rPr>
      </w:pPr>
    </w:p>
    <w:p w:rsidR="00B17D80" w:rsidRDefault="00B17D80" w:rsidP="00B17D80">
      <w:pPr>
        <w:rPr>
          <w:lang w:val="fr-FR"/>
        </w:rPr>
      </w:pPr>
      <w:r>
        <w:rPr>
          <w:lang w:val="fr-FR"/>
        </w:rPr>
        <w:t>ENVELOPE: TIMER EXPIRATION 2.1.1</w:t>
      </w:r>
    </w:p>
    <w:p w:rsidR="00B17D80" w:rsidRDefault="00B17D80" w:rsidP="00B17D80">
      <w:pPr>
        <w:rPr>
          <w:lang w:val="fr-FR"/>
        </w:rPr>
      </w:pPr>
      <w:r>
        <w:rPr>
          <w:lang w:val="fr-FR"/>
        </w:rPr>
        <w:t>Logically: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rPr>
          <w:lang w:val="fr-FR"/>
        </w:rPr>
      </w:pPr>
      <w:r>
        <w:rPr>
          <w:lang w:val="fr-FR"/>
        </w:rPr>
        <w:t>Timer identifier</w:t>
      </w:r>
    </w:p>
    <w:p w:rsidR="00B17D80" w:rsidRDefault="00B17D80" w:rsidP="00B17D80">
      <w:pPr>
        <w:pStyle w:val="EW"/>
        <w:tabs>
          <w:tab w:val="left" w:pos="851"/>
        </w:tabs>
        <w:ind w:left="2835" w:hanging="2551"/>
        <w:rPr>
          <w:lang w:val="fr-FR"/>
        </w:rPr>
      </w:pPr>
      <w:r>
        <w:rPr>
          <w:lang w:val="fr-FR"/>
        </w:rPr>
        <w:tab/>
        <w:t>Timer 1</w:t>
      </w:r>
    </w:p>
    <w:p w:rsidR="00B17D80" w:rsidRDefault="00B17D80" w:rsidP="00B17D80">
      <w:pPr>
        <w:pStyle w:val="EW"/>
        <w:tabs>
          <w:tab w:val="left" w:pos="851"/>
        </w:tabs>
        <w:ind w:left="2835" w:hanging="2551"/>
      </w:pPr>
      <w:r>
        <w:t>Timer value</w:t>
      </w:r>
    </w:p>
    <w:p w:rsidR="00B17D80" w:rsidRDefault="00B17D80" w:rsidP="00B17D80">
      <w:pPr>
        <w:pStyle w:val="EW"/>
        <w:tabs>
          <w:tab w:val="left" w:pos="851"/>
        </w:tabs>
        <w:ind w:left="2835" w:hanging="2551"/>
      </w:pPr>
      <w:r>
        <w:tab/>
        <w:t>Hour:</w:t>
      </w:r>
      <w:r>
        <w:tab/>
        <w:t>'00'</w:t>
      </w:r>
    </w:p>
    <w:p w:rsidR="00B17D80" w:rsidRDefault="00B17D80" w:rsidP="00B17D80">
      <w:pPr>
        <w:pStyle w:val="EW"/>
        <w:tabs>
          <w:tab w:val="left" w:pos="851"/>
        </w:tabs>
        <w:ind w:left="2835" w:hanging="2551"/>
      </w:pPr>
      <w:r>
        <w:tab/>
        <w:t>Minute:</w:t>
      </w:r>
      <w:r>
        <w:tab/>
        <w:t>'00'</w:t>
      </w:r>
    </w:p>
    <w:p w:rsidR="00B17D80" w:rsidRDefault="00B17D80" w:rsidP="00B17D80">
      <w:pPr>
        <w:pStyle w:val="EX"/>
        <w:tabs>
          <w:tab w:val="left" w:pos="851"/>
        </w:tabs>
        <w:ind w:left="2835" w:hanging="2551"/>
      </w:pPr>
      <w:r>
        <w:tab/>
        <w:t>Second:</w:t>
      </w:r>
      <w:r>
        <w:tab/>
        <w:t>'10' ± 1 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lastRenderedPageBreak/>
        <w:t>Expected Sequence 2.2 (TIMER EXPIRATION, SIM application toolkit busy)</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21"/>
        <w:gridCol w:w="2892"/>
        <w:gridCol w:w="3776"/>
        <w:tblGridChange w:id="508">
          <w:tblGrid>
            <w:gridCol w:w="737"/>
            <w:gridCol w:w="1021"/>
            <w:gridCol w:w="2892"/>
            <w:gridCol w:w="3776"/>
          </w:tblGrid>
        </w:tblGridChange>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021"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4" w:space="0" w:color="auto"/>
              <w:left w:val="single" w:sz="6" w:space="0" w:color="auto"/>
              <w:right w:val="single" w:sz="6" w:space="0" w:color="auto"/>
            </w:tcBorders>
          </w:tcPr>
          <w:p w:rsidR="00B17D80" w:rsidRDefault="00B17D80" w:rsidP="007B59FD">
            <w:pPr>
              <w:pStyle w:val="TAC"/>
            </w:pPr>
            <w:r>
              <w:t>1</w:t>
            </w:r>
          </w:p>
        </w:tc>
        <w:tc>
          <w:tcPr>
            <w:tcW w:w="1021" w:type="dxa"/>
            <w:tcBorders>
              <w:top w:val="single" w:sz="4"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4" w:space="0" w:color="auto"/>
              <w:left w:val="single" w:sz="6" w:space="0" w:color="auto"/>
              <w:right w:val="single" w:sz="6" w:space="0" w:color="auto"/>
            </w:tcBorders>
          </w:tcPr>
          <w:p w:rsidR="00B17D80" w:rsidRDefault="00B17D80" w:rsidP="007B59FD">
            <w:pPr>
              <w:pStyle w:val="TAL"/>
            </w:pPr>
            <w:r>
              <w:t>PROACTIVE COMMAND PENDING: TIMER MANAGEMENT 2.2.1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21" w:type="dxa"/>
            <w:tcBorders>
              <w:left w:val="single" w:sz="6" w:space="0" w:color="auto"/>
              <w:right w:val="single" w:sz="6" w:space="0" w:color="auto"/>
            </w:tcBorders>
          </w:tcPr>
          <w:p w:rsidR="00B17D80" w:rsidRDefault="00B17D80" w:rsidP="007B59FD">
            <w:pPr>
              <w:pStyle w:val="TAC"/>
            </w:pPr>
          </w:p>
        </w:tc>
        <w:tc>
          <w:tcPr>
            <w:tcW w:w="2892" w:type="dxa"/>
            <w:tcBorders>
              <w:left w:val="single" w:sz="6" w:space="0" w:color="auto"/>
              <w:right w:val="single" w:sz="6" w:space="0" w:color="auto"/>
            </w:tcBorders>
          </w:tcPr>
          <w:p w:rsidR="00B17D80" w:rsidRDefault="00B17D80" w:rsidP="007B59FD">
            <w:pPr>
              <w:pStyle w:val="TAL"/>
            </w:pPr>
            <w:r>
              <w:t>PROACTIVE COMMAND: TIMER MANAGEMENT 2.2.1</w:t>
            </w:r>
          </w:p>
        </w:tc>
        <w:tc>
          <w:tcPr>
            <w:tcW w:w="3776" w:type="dxa"/>
            <w:tcBorders>
              <w:left w:val="single" w:sz="6" w:space="0" w:color="auto"/>
              <w:right w:val="single" w:sz="6" w:space="0" w:color="auto"/>
            </w:tcBorders>
          </w:tcPr>
          <w:p w:rsidR="00B17D80" w:rsidRDefault="00B17D80" w:rsidP="007B59FD">
            <w:pPr>
              <w:pStyle w:val="TAL"/>
            </w:pPr>
            <w:r>
              <w:t>[timer 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TIMER MANAGEMENT 2.2.1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5</w:t>
            </w:r>
          </w:p>
        </w:tc>
        <w:tc>
          <w:tcPr>
            <w:tcW w:w="1021" w:type="dxa"/>
            <w:tcBorders>
              <w:left w:val="single" w:sz="6" w:space="0" w:color="auto"/>
              <w:right w:val="single" w:sz="6" w:space="0" w:color="auto"/>
            </w:tcBorders>
          </w:tcPr>
          <w:p w:rsidR="00B17D80" w:rsidRDefault="00B17D80" w:rsidP="007B59FD">
            <w:pPr>
              <w:pStyle w:val="TAC"/>
              <w:rPr>
                <w:lang w:val="fr-FR"/>
              </w:rPr>
            </w:pPr>
            <w:r>
              <w:rPr>
                <w:lang w:val="fr-FR"/>
              </w:rPr>
              <w:t xml:space="preserve">ME </w:t>
            </w:r>
            <w:r>
              <w:sym w:font="Symbol" w:char="F0AE"/>
            </w:r>
            <w:r>
              <w:rPr>
                <w:lang w:val="fr-FR"/>
              </w:rPr>
              <w:t xml:space="preserve"> SIM</w:t>
            </w:r>
          </w:p>
        </w:tc>
        <w:tc>
          <w:tcPr>
            <w:tcW w:w="2892" w:type="dxa"/>
            <w:tcBorders>
              <w:left w:val="single" w:sz="6" w:space="0" w:color="auto"/>
              <w:right w:val="single" w:sz="6" w:space="0" w:color="auto"/>
            </w:tcBorders>
          </w:tcPr>
          <w:p w:rsidR="00B17D80" w:rsidRDefault="00B17D80" w:rsidP="007B59FD">
            <w:pPr>
              <w:pStyle w:val="TAL"/>
              <w:rPr>
                <w:lang w:val="fr-FR"/>
              </w:rPr>
            </w:pPr>
            <w:r>
              <w:rPr>
                <w:lang w:val="fr-FR"/>
              </w:rPr>
              <w:t>ENVELOPE: TIMER EXPIRATION 2.2.1A</w:t>
            </w:r>
          </w:p>
        </w:tc>
        <w:tc>
          <w:tcPr>
            <w:tcW w:w="3776" w:type="dxa"/>
            <w:tcBorders>
              <w:left w:val="single" w:sz="6" w:space="0" w:color="auto"/>
              <w:right w:val="single" w:sz="6" w:space="0" w:color="auto"/>
            </w:tcBorders>
          </w:tcPr>
          <w:p w:rsidR="00B17D80" w:rsidRDefault="00B17D80" w:rsidP="007B59FD">
            <w:pPr>
              <w:pStyle w:val="TAL"/>
              <w:rPr>
                <w:lang w:val="fr-FR"/>
              </w:rPr>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21"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BUSY</w:t>
            </w:r>
          </w:p>
        </w:tc>
        <w:tc>
          <w:tcPr>
            <w:tcW w:w="3776" w:type="dxa"/>
            <w:tcBorders>
              <w:left w:val="single" w:sz="6" w:space="0" w:color="auto"/>
              <w:right w:val="single" w:sz="6" w:space="0" w:color="auto"/>
            </w:tcBorders>
          </w:tcPr>
          <w:p w:rsidR="00B17D80" w:rsidRDefault="00B17D80" w:rsidP="007B59FD">
            <w:pPr>
              <w:pStyle w:val="TAL"/>
            </w:pPr>
            <w:r>
              <w:t>[SIM is busy; response to the envelope = "93 00"]</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w:t>
            </w:r>
          </w:p>
        </w:tc>
        <w:tc>
          <w:tcPr>
            <w:tcW w:w="1021" w:type="dxa"/>
            <w:tcBorders>
              <w:left w:val="single" w:sz="6" w:space="0" w:color="auto"/>
              <w:right w:val="single" w:sz="6" w:space="0" w:color="auto"/>
            </w:tcBorders>
          </w:tcPr>
          <w:p w:rsidR="00B17D80" w:rsidRDefault="00B17D80" w:rsidP="007B59FD">
            <w:pPr>
              <w:pStyle w:val="TAC"/>
            </w:pPr>
          </w:p>
        </w:tc>
        <w:tc>
          <w:tcPr>
            <w:tcW w:w="2892" w:type="dxa"/>
            <w:tcBorders>
              <w:left w:val="single" w:sz="6" w:space="0" w:color="auto"/>
              <w:right w:val="single" w:sz="6" w:space="0" w:color="auto"/>
            </w:tcBorders>
          </w:tcPr>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 xml:space="preserve">[SIM is busy during 10 seconds. If the ME periodically retries to send the envelope until it is accepted, then step 7a-10a apply. If the ME does not periodically retry to send the envelope, e.g. it waits for a TERMINAL RESPONSE processed by the SIM with status '90 00', then step 7b – 14b apply] </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7a</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 xml:space="preserve">ENVELOPE: TIMER EXPIRATION </w:t>
            </w:r>
          </w:p>
          <w:p w:rsidR="00B17D80" w:rsidRDefault="00B17D80" w:rsidP="007B59FD">
            <w:pPr>
              <w:pStyle w:val="TAL"/>
            </w:pPr>
            <w:r>
              <w:t>2.2.1B</w:t>
            </w:r>
          </w:p>
        </w:tc>
        <w:tc>
          <w:tcPr>
            <w:tcW w:w="3776" w:type="dxa"/>
            <w:tcBorders>
              <w:left w:val="single" w:sz="6" w:space="0" w:color="auto"/>
              <w:right w:val="single" w:sz="6" w:space="0" w:color="auto"/>
            </w:tcBorders>
          </w:tcPr>
          <w:p w:rsidR="00B17D80" w:rsidRDefault="00B17D80" w:rsidP="007B59FD">
            <w:pPr>
              <w:pStyle w:val="TAL"/>
            </w:pPr>
            <w:r>
              <w:t>[Branch applies for MEs periodically retrying to send the envelope]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8a</w:t>
            </w:r>
          </w:p>
        </w:tc>
        <w:tc>
          <w:tcPr>
            <w:tcW w:w="1021"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BUSY</w:t>
            </w:r>
          </w:p>
        </w:tc>
        <w:tc>
          <w:tcPr>
            <w:tcW w:w="3776" w:type="dxa"/>
            <w:tcBorders>
              <w:left w:val="single" w:sz="6" w:space="0" w:color="auto"/>
              <w:right w:val="single" w:sz="6" w:space="0" w:color="auto"/>
            </w:tcBorders>
          </w:tcPr>
          <w:p w:rsidR="00B17D80" w:rsidRDefault="00B17D80" w:rsidP="007B59FD">
            <w:pPr>
              <w:pStyle w:val="TAL"/>
            </w:pPr>
            <w:r>
              <w:t>[SIM is busy, response to the envelope = "93 00"]</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9a</w:t>
            </w:r>
          </w:p>
        </w:tc>
        <w:tc>
          <w:tcPr>
            <w:tcW w:w="1021" w:type="dxa"/>
            <w:tcBorders>
              <w:left w:val="single" w:sz="6" w:space="0" w:color="auto"/>
              <w:right w:val="single" w:sz="6" w:space="0" w:color="auto"/>
            </w:tcBorders>
          </w:tcPr>
          <w:p w:rsidR="00B17D80" w:rsidRDefault="00B17D80" w:rsidP="007B59FD">
            <w:pPr>
              <w:pStyle w:val="TAC"/>
              <w:rPr>
                <w:lang w:val="fr-FR"/>
              </w:rPr>
            </w:pPr>
            <w:r>
              <w:rPr>
                <w:lang w:val="fr-FR"/>
              </w:rPr>
              <w:t xml:space="preserve">ME </w:t>
            </w:r>
            <w:r>
              <w:sym w:font="Symbol" w:char="F0AE"/>
            </w:r>
            <w:r>
              <w:rPr>
                <w:lang w:val="fr-FR"/>
              </w:rPr>
              <w:t xml:space="preserve"> SIM</w:t>
            </w:r>
          </w:p>
        </w:tc>
        <w:tc>
          <w:tcPr>
            <w:tcW w:w="2892" w:type="dxa"/>
            <w:tcBorders>
              <w:left w:val="single" w:sz="6" w:space="0" w:color="auto"/>
              <w:right w:val="single" w:sz="6" w:space="0" w:color="auto"/>
            </w:tcBorders>
          </w:tcPr>
          <w:p w:rsidR="00B17D80" w:rsidRDefault="00B17D80" w:rsidP="007B59FD">
            <w:pPr>
              <w:pStyle w:val="TAL"/>
              <w:rPr>
                <w:lang w:val="fr-FR"/>
              </w:rPr>
            </w:pPr>
            <w:r>
              <w:rPr>
                <w:lang w:val="fr-FR"/>
              </w:rPr>
              <w:t>ENVELOPE: TIMER EXPIRATION 2.2.1C</w:t>
            </w:r>
          </w:p>
        </w:tc>
        <w:tc>
          <w:tcPr>
            <w:tcW w:w="3776" w:type="dxa"/>
            <w:tcBorders>
              <w:left w:val="single" w:sz="6" w:space="0" w:color="auto"/>
              <w:right w:val="single" w:sz="6" w:space="0" w:color="auto"/>
            </w:tcBorders>
          </w:tcPr>
          <w:p w:rsidR="00B17D80" w:rsidRDefault="00B17D80" w:rsidP="007B59FD">
            <w:pPr>
              <w:pStyle w:val="TAL"/>
              <w:rPr>
                <w:lang w:val="fr-FR"/>
              </w:rPr>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10a</w:t>
            </w:r>
          </w:p>
        </w:tc>
        <w:tc>
          <w:tcPr>
            <w:tcW w:w="1021"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rPr>
                <w:lang w:val="fr-FR"/>
              </w:rPr>
              <w:t>SW1/SW2=90 00</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p>
        </w:tc>
        <w:tc>
          <w:tcPr>
            <w:tcW w:w="1021" w:type="dxa"/>
            <w:tcBorders>
              <w:left w:val="single" w:sz="6" w:space="0" w:color="auto"/>
              <w:right w:val="single" w:sz="6" w:space="0" w:color="auto"/>
            </w:tcBorders>
          </w:tcPr>
          <w:p w:rsidR="00B17D80" w:rsidRDefault="00B17D80" w:rsidP="007B59FD">
            <w:pPr>
              <w:pStyle w:val="TAC"/>
            </w:pPr>
          </w:p>
        </w:tc>
        <w:tc>
          <w:tcPr>
            <w:tcW w:w="2892" w:type="dxa"/>
            <w:tcBorders>
              <w:left w:val="single" w:sz="6" w:space="0" w:color="auto"/>
              <w:right w:val="single" w:sz="6" w:space="0" w:color="auto"/>
            </w:tcBorders>
          </w:tcPr>
          <w:p w:rsidR="00B17D80" w:rsidDel="006D705B" w:rsidRDefault="00B17D80" w:rsidP="007B59FD">
            <w:pPr>
              <w:pStyle w:val="TAL"/>
            </w:pPr>
          </w:p>
        </w:tc>
        <w:tc>
          <w:tcPr>
            <w:tcW w:w="3776" w:type="dxa"/>
            <w:tcBorders>
              <w:left w:val="single" w:sz="6" w:space="0" w:color="auto"/>
              <w:right w:val="single" w:sz="6" w:space="0" w:color="auto"/>
            </w:tcBorders>
          </w:tcPr>
          <w:p w:rsidR="00B17D80" w:rsidDel="006D705B"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7b</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Del="006D705B" w:rsidRDefault="00B17D80" w:rsidP="007B59FD">
            <w:pPr>
              <w:pStyle w:val="TAL"/>
            </w:pPr>
            <w:r>
              <w:t>STATUS or other command</w:t>
            </w:r>
          </w:p>
        </w:tc>
        <w:tc>
          <w:tcPr>
            <w:tcW w:w="3776" w:type="dxa"/>
            <w:tcBorders>
              <w:left w:val="single" w:sz="6" w:space="0" w:color="auto"/>
              <w:right w:val="single" w:sz="6" w:space="0" w:color="auto"/>
            </w:tcBorders>
          </w:tcPr>
          <w:p w:rsidR="00B17D80" w:rsidRDefault="00B17D80" w:rsidP="007B59FD">
            <w:pPr>
              <w:pStyle w:val="TAL"/>
            </w:pPr>
            <w:r>
              <w:t>[Branch applies for MEs not periodically retrying to send the envelope (in compliance with TS 11.14 [15], cl. 10.1)]</w:t>
            </w:r>
          </w:p>
          <w:p w:rsidR="00B17D80" w:rsidRDefault="00B17D80" w:rsidP="007B59FD">
            <w:pPr>
              <w:pStyle w:val="TAL"/>
            </w:pPr>
            <w:r>
              <w:t xml:space="preserve"> </w:t>
            </w:r>
          </w:p>
          <w:p w:rsidR="00B17D80" w:rsidDel="006D705B" w:rsidRDefault="00B17D80" w:rsidP="007B59FD">
            <w:pPr>
              <w:pStyle w:val="TAL"/>
            </w:pPr>
            <w:r>
              <w:t>Steps 7b – 12b are repeated maximal 100 times (to prevent infinite testing) or until the terminals sends ENVELOPE: TIMER EXPIRATION 2.2.1B in step 13b or at any time during steps 7b – 12b (in latter case step 13b is obsolete).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8b</w:t>
            </w:r>
          </w:p>
        </w:tc>
        <w:tc>
          <w:tcPr>
            <w:tcW w:w="1021"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Response to the command issued in step 7b</w:t>
            </w:r>
          </w:p>
          <w:p w:rsidR="00B17D80" w:rsidDel="006D705B" w:rsidRDefault="00B17D80" w:rsidP="007B59FD">
            <w:pPr>
              <w:pStyle w:val="TAL"/>
            </w:pPr>
            <w:r>
              <w:t>PROACTIVE COMMAND PENDING</w:t>
            </w:r>
          </w:p>
        </w:tc>
        <w:tc>
          <w:tcPr>
            <w:tcW w:w="3776" w:type="dxa"/>
            <w:tcBorders>
              <w:left w:val="single" w:sz="6" w:space="0" w:color="auto"/>
              <w:right w:val="single" w:sz="6" w:space="0" w:color="auto"/>
            </w:tcBorders>
          </w:tcPr>
          <w:p w:rsidR="00B17D80" w:rsidDel="006D705B" w:rsidRDefault="00B17D80" w:rsidP="007B59FD">
            <w:pPr>
              <w:pStyle w:val="TAL"/>
            </w:pPr>
            <w:r>
              <w:t>[SW1/SW2=91 xx]</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9b</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Del="006D705B" w:rsidRDefault="00B17D80" w:rsidP="007B59FD">
            <w:pPr>
              <w:pStyle w:val="TAL"/>
            </w:pPr>
            <w:r>
              <w:t>FETCH</w:t>
            </w:r>
          </w:p>
        </w:tc>
        <w:tc>
          <w:tcPr>
            <w:tcW w:w="3776" w:type="dxa"/>
            <w:tcBorders>
              <w:left w:val="single" w:sz="6" w:space="0" w:color="auto"/>
              <w:right w:val="single" w:sz="6" w:space="0" w:color="auto"/>
            </w:tcBorders>
          </w:tcPr>
          <w:p w:rsidR="00B17D80" w:rsidDel="006D705B"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10b</w:t>
            </w:r>
          </w:p>
        </w:tc>
        <w:tc>
          <w:tcPr>
            <w:tcW w:w="1021"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Del="006D705B" w:rsidRDefault="00B17D80" w:rsidP="007B59FD">
            <w:pPr>
              <w:pStyle w:val="TAL"/>
            </w:pPr>
            <w:r>
              <w:t>PROACTIVE COMMAND: e.g. MORE TIME 2.2.2</w:t>
            </w:r>
          </w:p>
        </w:tc>
        <w:tc>
          <w:tcPr>
            <w:tcW w:w="3776" w:type="dxa"/>
            <w:tcBorders>
              <w:left w:val="single" w:sz="6" w:space="0" w:color="auto"/>
              <w:right w:val="single" w:sz="6" w:space="0" w:color="auto"/>
            </w:tcBorders>
          </w:tcPr>
          <w:p w:rsidR="00B17D80" w:rsidDel="006D705B"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11b</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Del="006D705B" w:rsidRDefault="00B17D80" w:rsidP="007B59FD">
            <w:pPr>
              <w:pStyle w:val="TAL"/>
            </w:pPr>
            <w:r>
              <w:t>TERMINAL RESPONSE: e.g. MORE TIME 2.2.2</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p w:rsidR="00B17D80" w:rsidDel="006D705B"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12b</w:t>
            </w:r>
          </w:p>
        </w:tc>
        <w:tc>
          <w:tcPr>
            <w:tcW w:w="1021"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Del="006D705B" w:rsidRDefault="00B17D80" w:rsidP="007B59FD">
            <w:pPr>
              <w:pStyle w:val="TAL"/>
            </w:pPr>
            <w:r>
              <w:t>Response to the command issued in step 11b</w:t>
            </w:r>
          </w:p>
        </w:tc>
        <w:tc>
          <w:tcPr>
            <w:tcW w:w="3776" w:type="dxa"/>
            <w:tcBorders>
              <w:left w:val="single" w:sz="6" w:space="0" w:color="auto"/>
              <w:right w:val="single" w:sz="6" w:space="0" w:color="auto"/>
            </w:tcBorders>
          </w:tcPr>
          <w:p w:rsidR="00B17D80" w:rsidDel="006D705B" w:rsidRDefault="00B17D80" w:rsidP="007B59FD">
            <w:pPr>
              <w:pStyle w:val="TAL"/>
            </w:pPr>
            <w:r>
              <w:t>[SW1/SW2 = 90 00]</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rPr>
                <w:lang w:val="fr-FR"/>
              </w:rPr>
              <w:t>13b</w:t>
            </w:r>
          </w:p>
        </w:tc>
        <w:tc>
          <w:tcPr>
            <w:tcW w:w="1021" w:type="dxa"/>
            <w:tcBorders>
              <w:left w:val="single" w:sz="6" w:space="0" w:color="auto"/>
              <w:right w:val="single" w:sz="6" w:space="0" w:color="auto"/>
            </w:tcBorders>
          </w:tcPr>
          <w:p w:rsidR="00B17D80" w:rsidRDefault="00B17D80" w:rsidP="007B59FD">
            <w:pPr>
              <w:pStyle w:val="TAC"/>
            </w:pPr>
            <w:r>
              <w:rPr>
                <w:lang w:val="fr-FR"/>
              </w:rPr>
              <w:t xml:space="preserve">ME </w:t>
            </w:r>
            <w:r>
              <w:sym w:font="Symbol" w:char="F0AE"/>
            </w:r>
            <w:r>
              <w:rPr>
                <w:lang w:val="fr-FR"/>
              </w:rPr>
              <w:t xml:space="preserve"> SIM</w:t>
            </w:r>
          </w:p>
        </w:tc>
        <w:tc>
          <w:tcPr>
            <w:tcW w:w="2892" w:type="dxa"/>
            <w:tcBorders>
              <w:left w:val="single" w:sz="6" w:space="0" w:color="auto"/>
              <w:right w:val="single" w:sz="6" w:space="0" w:color="auto"/>
            </w:tcBorders>
          </w:tcPr>
          <w:p w:rsidR="00B17D80" w:rsidDel="006D705B" w:rsidRDefault="00B17D80" w:rsidP="007B59FD">
            <w:pPr>
              <w:pStyle w:val="TAL"/>
            </w:pPr>
            <w:r>
              <w:rPr>
                <w:lang w:val="fr-FR"/>
              </w:rPr>
              <w:t>ENVELOPE: TIMER EXPIRATION 2.2.1B</w:t>
            </w:r>
          </w:p>
        </w:tc>
        <w:tc>
          <w:tcPr>
            <w:tcW w:w="3776" w:type="dxa"/>
            <w:tcBorders>
              <w:left w:val="single" w:sz="6" w:space="0" w:color="auto"/>
              <w:right w:val="single" w:sz="6" w:space="0" w:color="auto"/>
            </w:tcBorders>
          </w:tcPr>
          <w:p w:rsidR="00B17D80" w:rsidDel="006D705B"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14b</w:t>
            </w:r>
          </w:p>
        </w:tc>
        <w:tc>
          <w:tcPr>
            <w:tcW w:w="1021" w:type="dxa"/>
            <w:tcBorders>
              <w:left w:val="single" w:sz="6" w:space="0" w:color="auto"/>
              <w:bottom w:val="single" w:sz="4"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Del="006D705B" w:rsidRDefault="00B17D80" w:rsidP="007B59FD">
            <w:pPr>
              <w:pStyle w:val="TAL"/>
            </w:pPr>
            <w:r>
              <w:rPr>
                <w:lang w:val="fr-FR"/>
              </w:rPr>
              <w:t>SW1/SW2=90 00</w:t>
            </w:r>
          </w:p>
        </w:tc>
        <w:tc>
          <w:tcPr>
            <w:tcW w:w="3776" w:type="dxa"/>
            <w:tcBorders>
              <w:left w:val="single" w:sz="6" w:space="0" w:color="auto"/>
              <w:bottom w:val="single" w:sz="4" w:space="0" w:color="auto"/>
              <w:right w:val="single" w:sz="6" w:space="0" w:color="auto"/>
            </w:tcBorders>
          </w:tcPr>
          <w:p w:rsidR="00B17D80" w:rsidDel="006D705B" w:rsidRDefault="00B17D80" w:rsidP="007B59FD">
            <w:pPr>
              <w:pStyle w:val="TAL"/>
            </w:pPr>
          </w:p>
        </w:tc>
      </w:tr>
    </w:tbl>
    <w:p w:rsidR="00B17D80" w:rsidRDefault="00B17D80" w:rsidP="00B17D80">
      <w:pPr>
        <w:pStyle w:val="FP"/>
      </w:pPr>
    </w:p>
    <w:p w:rsidR="00B17D80" w:rsidRDefault="00B17D80" w:rsidP="00B17D80">
      <w:r>
        <w:t>PROACTIVE COMMAND: TIMER MANAGEMENT 2.2.1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TIMER MANAGEMENT</w:t>
      </w:r>
    </w:p>
    <w:p w:rsidR="00B17D80" w:rsidRDefault="00B17D80" w:rsidP="00B17D80">
      <w:pPr>
        <w:pStyle w:val="EW"/>
        <w:tabs>
          <w:tab w:val="left" w:pos="851"/>
        </w:tabs>
        <w:ind w:left="2835" w:hanging="2551"/>
      </w:pPr>
      <w:r>
        <w:tab/>
        <w:t>Command qualifier:</w:t>
      </w:r>
      <w:r>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rPr>
          <w:lang w:val="fr-FR"/>
        </w:rPr>
      </w:pPr>
      <w:r>
        <w:rPr>
          <w:lang w:val="fr-FR"/>
        </w:rPr>
        <w:lastRenderedPageBreak/>
        <w:t>Timer identifier</w:t>
      </w:r>
    </w:p>
    <w:p w:rsidR="00B17D80" w:rsidRDefault="00B17D80" w:rsidP="00B17D80">
      <w:pPr>
        <w:pStyle w:val="EW"/>
        <w:tabs>
          <w:tab w:val="left" w:pos="851"/>
        </w:tabs>
        <w:ind w:left="2835" w:hanging="2551"/>
      </w:pPr>
      <w:r>
        <w:rPr>
          <w:lang w:val="fr-FR"/>
        </w:rPr>
        <w:tab/>
      </w:r>
      <w:r>
        <w:t>Identifier of timer:</w:t>
      </w:r>
      <w:r>
        <w:tab/>
        <w:t>1</w:t>
      </w:r>
    </w:p>
    <w:p w:rsidR="00B17D80" w:rsidRDefault="00B17D80" w:rsidP="00B17D80">
      <w:pPr>
        <w:pStyle w:val="EW"/>
        <w:tabs>
          <w:tab w:val="left" w:pos="851"/>
        </w:tabs>
        <w:ind w:left="2835" w:hanging="2551"/>
      </w:pPr>
      <w:r>
        <w:t>Timer value</w:t>
      </w:r>
    </w:p>
    <w:p w:rsidR="00B17D80" w:rsidRDefault="00B17D80" w:rsidP="00B17D80">
      <w:pPr>
        <w:pStyle w:val="EX"/>
        <w:tabs>
          <w:tab w:val="left" w:pos="851"/>
        </w:tabs>
        <w:ind w:left="2835" w:hanging="2551"/>
      </w:pPr>
      <w:r>
        <w:tab/>
        <w:t>Value of timer:</w:t>
      </w:r>
      <w:r>
        <w:tab/>
        <w:t>0 h 0 min 30 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TIMER MANAGEMENT 2.2.1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324C44" w:rsidRDefault="00B17D80" w:rsidP="00B17D80">
      <w:pPr>
        <w:pStyle w:val="EW"/>
        <w:tabs>
          <w:tab w:val="left" w:pos="851"/>
        </w:tabs>
        <w:ind w:left="2835" w:hanging="2551"/>
      </w:pPr>
      <w:r>
        <w:tab/>
      </w:r>
      <w:r w:rsidRPr="00324C44">
        <w:t>Command type:</w:t>
      </w:r>
      <w:r w:rsidRPr="00324C44">
        <w:tab/>
        <w:t>TIMER MANAGEMENT</w:t>
      </w:r>
    </w:p>
    <w:p w:rsidR="00B17D80" w:rsidRPr="00324C44" w:rsidRDefault="00B17D80" w:rsidP="00B17D80">
      <w:pPr>
        <w:pStyle w:val="EW"/>
        <w:tabs>
          <w:tab w:val="left" w:pos="851"/>
        </w:tabs>
        <w:ind w:left="2835" w:hanging="2551"/>
      </w:pPr>
      <w:r w:rsidRPr="00324C44">
        <w:tab/>
        <w:t>Command qualifier:</w:t>
      </w:r>
      <w:r w:rsidRPr="00324C44">
        <w:tab/>
        <w:t>start the Timer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Timer identifier</w:t>
      </w:r>
    </w:p>
    <w:p w:rsidR="00B17D80" w:rsidRDefault="00B17D80" w:rsidP="00B17D80">
      <w:pPr>
        <w:pStyle w:val="EX"/>
        <w:tabs>
          <w:tab w:val="left" w:pos="851"/>
        </w:tabs>
        <w:ind w:left="2835" w:hanging="2551"/>
      </w:pPr>
      <w:r>
        <w:tab/>
        <w:t>Identifier of timer:</w:t>
      </w:r>
      <w:r>
        <w:tab/>
        <w:t>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r>
    </w:tbl>
    <w:p w:rsidR="00B17D80" w:rsidRDefault="00B17D80" w:rsidP="00B17D80">
      <w:pPr>
        <w:pStyle w:val="FP"/>
        <w:rPr>
          <w:lang w:val="fr-FR"/>
        </w:rPr>
      </w:pPr>
    </w:p>
    <w:p w:rsidR="00B17D80" w:rsidRDefault="00B17D80" w:rsidP="00B17D80">
      <w:pPr>
        <w:rPr>
          <w:lang w:val="fr-FR"/>
        </w:rPr>
      </w:pPr>
      <w:r>
        <w:rPr>
          <w:lang w:val="fr-FR"/>
        </w:rPr>
        <w:t>ENVELOPE: TIMER EXPIRATION 2.2.1A</w:t>
      </w:r>
    </w:p>
    <w:p w:rsidR="00B17D80" w:rsidRDefault="00B17D80" w:rsidP="00B17D80">
      <w:pPr>
        <w:rPr>
          <w:lang w:val="fr-FR"/>
        </w:rPr>
      </w:pPr>
      <w:r>
        <w:rPr>
          <w:lang w:val="fr-FR"/>
        </w:rPr>
        <w:t>Logically: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rPr>
          <w:lang w:val="fr-FR"/>
        </w:rPr>
      </w:pPr>
      <w:r>
        <w:rPr>
          <w:lang w:val="fr-FR"/>
        </w:rPr>
        <w:t>Timer identifier</w:t>
      </w:r>
    </w:p>
    <w:p w:rsidR="00B17D80" w:rsidRDefault="00B17D80" w:rsidP="00B17D80">
      <w:pPr>
        <w:pStyle w:val="EW"/>
        <w:tabs>
          <w:tab w:val="left" w:pos="851"/>
        </w:tabs>
        <w:ind w:left="2835" w:hanging="2551"/>
        <w:rPr>
          <w:lang w:val="fr-FR"/>
        </w:rPr>
      </w:pPr>
      <w:r>
        <w:rPr>
          <w:lang w:val="fr-FR"/>
        </w:rPr>
        <w:tab/>
        <w:t>Timer 1</w:t>
      </w:r>
    </w:p>
    <w:p w:rsidR="00B17D80" w:rsidRDefault="00B17D80" w:rsidP="00B17D80">
      <w:pPr>
        <w:pStyle w:val="EW"/>
        <w:tabs>
          <w:tab w:val="left" w:pos="851"/>
        </w:tabs>
        <w:ind w:left="2835" w:hanging="2551"/>
      </w:pPr>
      <w:r>
        <w:t>Timer value</w:t>
      </w:r>
    </w:p>
    <w:p w:rsidR="00B17D80" w:rsidRDefault="00B17D80" w:rsidP="00B17D80">
      <w:pPr>
        <w:pStyle w:val="EW"/>
        <w:tabs>
          <w:tab w:val="left" w:pos="851"/>
        </w:tabs>
        <w:ind w:left="2835" w:hanging="2551"/>
      </w:pPr>
      <w:r>
        <w:tab/>
        <w:t>Hour:</w:t>
      </w:r>
      <w:r>
        <w:tab/>
      </w:r>
      <w:r>
        <w:tab/>
        <w:t>'00'</w:t>
      </w:r>
    </w:p>
    <w:p w:rsidR="00B17D80" w:rsidRDefault="00B17D80" w:rsidP="00B17D80">
      <w:pPr>
        <w:pStyle w:val="EW"/>
        <w:tabs>
          <w:tab w:val="left" w:pos="851"/>
        </w:tabs>
        <w:ind w:left="2835" w:hanging="2551"/>
      </w:pPr>
      <w:r>
        <w:tab/>
        <w:t>Minute:</w:t>
      </w:r>
      <w:r>
        <w:tab/>
        <w:t>'00'</w:t>
      </w:r>
    </w:p>
    <w:p w:rsidR="00B17D80" w:rsidRDefault="00B17D80" w:rsidP="00B17D80">
      <w:pPr>
        <w:pStyle w:val="EX"/>
        <w:tabs>
          <w:tab w:val="left" w:pos="851"/>
        </w:tabs>
        <w:ind w:left="2835" w:hanging="2551"/>
      </w:pPr>
      <w:r>
        <w:tab/>
        <w:t>Second:</w:t>
      </w:r>
      <w:r>
        <w:tab/>
        <w:t>'30' ± 1 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r>
    </w:tbl>
    <w:p w:rsidR="00B17D80" w:rsidRDefault="00B17D80" w:rsidP="00B17D80">
      <w:pPr>
        <w:pStyle w:val="FP"/>
        <w:rPr>
          <w:lang w:val="fr-FR"/>
        </w:rPr>
      </w:pPr>
    </w:p>
    <w:p w:rsidR="00B17D80" w:rsidRDefault="00B17D80" w:rsidP="00B17D80">
      <w:pPr>
        <w:rPr>
          <w:lang w:val="fr-FR"/>
        </w:rPr>
      </w:pPr>
      <w:r>
        <w:rPr>
          <w:lang w:val="fr-FR"/>
        </w:rPr>
        <w:t>ENVELOPE: TIMER EXPIRATION 2.2.1B</w:t>
      </w:r>
    </w:p>
    <w:p w:rsidR="00B17D80" w:rsidRDefault="00B17D80" w:rsidP="00B17D80">
      <w:pPr>
        <w:rPr>
          <w:lang w:val="fr-FR"/>
        </w:rPr>
      </w:pPr>
      <w:r>
        <w:rPr>
          <w:lang w:val="fr-FR"/>
        </w:rPr>
        <w:t>Logically: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rPr>
          <w:lang w:val="fr-FR"/>
        </w:rPr>
      </w:pPr>
      <w:r>
        <w:rPr>
          <w:lang w:val="fr-FR"/>
        </w:rPr>
        <w:t>Timer identifier</w:t>
      </w:r>
    </w:p>
    <w:p w:rsidR="00B17D80" w:rsidRDefault="00B17D80" w:rsidP="00B17D80">
      <w:pPr>
        <w:pStyle w:val="EW"/>
        <w:tabs>
          <w:tab w:val="left" w:pos="851"/>
        </w:tabs>
        <w:ind w:left="2835" w:hanging="2551"/>
        <w:rPr>
          <w:lang w:val="fr-FR"/>
        </w:rPr>
      </w:pPr>
      <w:r>
        <w:rPr>
          <w:lang w:val="fr-FR"/>
        </w:rPr>
        <w:tab/>
        <w:t>Timer 1</w:t>
      </w:r>
    </w:p>
    <w:p w:rsidR="00B17D80" w:rsidRDefault="00B17D80" w:rsidP="00B17D80">
      <w:pPr>
        <w:pStyle w:val="EW"/>
        <w:tabs>
          <w:tab w:val="left" w:pos="851"/>
        </w:tabs>
        <w:ind w:left="2835" w:hanging="2551"/>
      </w:pPr>
      <w:r>
        <w:t>Timer value</w:t>
      </w:r>
    </w:p>
    <w:p w:rsidR="00B17D80" w:rsidRDefault="00B17D80" w:rsidP="00B17D80">
      <w:pPr>
        <w:pStyle w:val="EW"/>
        <w:tabs>
          <w:tab w:val="left" w:pos="851"/>
        </w:tabs>
        <w:ind w:left="2835" w:hanging="2551"/>
      </w:pPr>
      <w:r>
        <w:tab/>
        <w:t>Hour:</w:t>
      </w:r>
      <w:r>
        <w:tab/>
        <w:t>'00'</w:t>
      </w:r>
    </w:p>
    <w:p w:rsidR="00B17D80" w:rsidRDefault="00B17D80" w:rsidP="00B17D80">
      <w:pPr>
        <w:pStyle w:val="EW"/>
        <w:tabs>
          <w:tab w:val="left" w:pos="851"/>
        </w:tabs>
        <w:ind w:left="2835" w:hanging="2551"/>
      </w:pPr>
      <w:r>
        <w:tab/>
        <w:t>Minute:</w:t>
      </w:r>
      <w:r>
        <w:tab/>
        <w:t>'00'</w:t>
      </w:r>
    </w:p>
    <w:p w:rsidR="00B17D80" w:rsidRDefault="00B17D80" w:rsidP="00B17D80">
      <w:pPr>
        <w:pStyle w:val="EX"/>
        <w:tabs>
          <w:tab w:val="left" w:pos="851"/>
        </w:tabs>
        <w:ind w:left="2835" w:hanging="2551"/>
      </w:pPr>
      <w:r>
        <w:tab/>
        <w:t>Second:</w:t>
      </w:r>
      <w:r>
        <w:tab/>
      </w:r>
      <w:r>
        <w:sym w:font="Symbol" w:char="F0B3"/>
      </w:r>
      <w:r>
        <w:t xml:space="preserve"> timer in clause 2.2.1A</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r>
    </w:tbl>
    <w:p w:rsidR="00B17D80" w:rsidRDefault="00B17D80" w:rsidP="00B17D80">
      <w:pPr>
        <w:pStyle w:val="FP"/>
        <w:rPr>
          <w:lang w:val="fr-FR"/>
        </w:rPr>
      </w:pPr>
    </w:p>
    <w:p w:rsidR="00B17D80" w:rsidRDefault="00B17D80" w:rsidP="00B17D80">
      <w:pPr>
        <w:rPr>
          <w:lang w:val="fr-FR"/>
        </w:rPr>
      </w:pPr>
      <w:r>
        <w:rPr>
          <w:lang w:val="fr-FR"/>
        </w:rPr>
        <w:t>ENVELOPE: TIMER EXPIRATION 2.2.1C</w:t>
      </w:r>
    </w:p>
    <w:p w:rsidR="00B17D80" w:rsidRDefault="00B17D80" w:rsidP="00B17D80">
      <w:pPr>
        <w:rPr>
          <w:lang w:val="fr-FR"/>
        </w:rPr>
      </w:pPr>
      <w:r>
        <w:rPr>
          <w:lang w:val="fr-FR"/>
        </w:rPr>
        <w:t>Logically: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rPr>
          <w:lang w:val="fr-FR"/>
        </w:rPr>
      </w:pPr>
      <w:r>
        <w:rPr>
          <w:lang w:val="fr-FR"/>
        </w:rPr>
        <w:t>Timer identifier</w:t>
      </w:r>
    </w:p>
    <w:p w:rsidR="00B17D80" w:rsidRDefault="00B17D80" w:rsidP="00B17D80">
      <w:pPr>
        <w:pStyle w:val="EW"/>
        <w:tabs>
          <w:tab w:val="left" w:pos="851"/>
        </w:tabs>
        <w:ind w:left="2835" w:hanging="2551"/>
        <w:rPr>
          <w:lang w:val="fr-FR"/>
        </w:rPr>
      </w:pPr>
      <w:r>
        <w:rPr>
          <w:lang w:val="fr-FR"/>
        </w:rPr>
        <w:tab/>
        <w:t>Timer 1</w:t>
      </w:r>
    </w:p>
    <w:p w:rsidR="00B17D80" w:rsidRDefault="00B17D80" w:rsidP="00B17D80">
      <w:pPr>
        <w:pStyle w:val="EW"/>
        <w:tabs>
          <w:tab w:val="left" w:pos="851"/>
        </w:tabs>
        <w:ind w:left="2835" w:hanging="2551"/>
      </w:pPr>
      <w:r>
        <w:t>Timer value</w:t>
      </w:r>
    </w:p>
    <w:p w:rsidR="00B17D80" w:rsidRDefault="00B17D80" w:rsidP="00B17D80">
      <w:pPr>
        <w:pStyle w:val="EW"/>
        <w:tabs>
          <w:tab w:val="left" w:pos="851"/>
        </w:tabs>
        <w:ind w:left="2835" w:hanging="2551"/>
      </w:pPr>
      <w:r>
        <w:tab/>
        <w:t>Hour:</w:t>
      </w:r>
      <w:r>
        <w:tab/>
        <w:t>'00'</w:t>
      </w:r>
    </w:p>
    <w:p w:rsidR="00B17D80" w:rsidRDefault="00B17D80" w:rsidP="00B17D80">
      <w:pPr>
        <w:pStyle w:val="EW"/>
        <w:tabs>
          <w:tab w:val="left" w:pos="851"/>
        </w:tabs>
        <w:ind w:left="2835" w:hanging="2551"/>
      </w:pPr>
      <w:r>
        <w:tab/>
        <w:t>Minute:</w:t>
      </w:r>
      <w:r>
        <w:tab/>
        <w:t>'00'</w:t>
      </w:r>
    </w:p>
    <w:p w:rsidR="00B17D80" w:rsidRDefault="00B17D80" w:rsidP="00B17D80">
      <w:pPr>
        <w:pStyle w:val="EX"/>
        <w:tabs>
          <w:tab w:val="left" w:pos="851"/>
        </w:tabs>
        <w:ind w:left="2835" w:hanging="2551"/>
      </w:pPr>
      <w:r>
        <w:tab/>
        <w:t>Second:</w:t>
      </w:r>
      <w:r>
        <w:tab/>
      </w:r>
      <w:r>
        <w:rPr>
          <w:rFonts w:ascii="Symbol" w:hAnsi="Symbol"/>
        </w:rPr>
        <w:t></w:t>
      </w:r>
      <w:r>
        <w:t xml:space="preserve"> timer in 2.2.1B</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xx</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MORE TIME 2.2.2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MORE TIME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X"/>
        <w:tabs>
          <w:tab w:val="left" w:pos="851"/>
        </w:tabs>
        <w:ind w:left="2835" w:hanging="2551"/>
        <w:rPr>
          <w:lang w:val="fr-FR"/>
        </w:rPr>
      </w:pPr>
      <w:r>
        <w:rPr>
          <w:lang w:val="fr-FR"/>
        </w:rPr>
        <w:tab/>
        <w:t>Destination device:</w:t>
      </w:r>
      <w:r>
        <w:rPr>
          <w:lang w:val="fr-FR"/>
        </w:rPr>
        <w:tab/>
        <w:t>ME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Pr>
          <w:p w:rsidR="00B17D80" w:rsidRDefault="00B17D80" w:rsidP="007B59FD">
            <w:pPr>
              <w:pStyle w:val="TAL"/>
            </w:pPr>
            <w:r>
              <w:t>BER-TLV:</w:t>
            </w:r>
          </w:p>
        </w:tc>
        <w:tc>
          <w:tcPr>
            <w:tcW w:w="567" w:type="dxa"/>
          </w:tcPr>
          <w:p w:rsidR="00B17D80" w:rsidRDefault="00B17D80" w:rsidP="007B59FD">
            <w:pPr>
              <w:pStyle w:val="TAC"/>
            </w:pPr>
            <w:r>
              <w:t>D0</w:t>
            </w:r>
          </w:p>
        </w:tc>
        <w:tc>
          <w:tcPr>
            <w:tcW w:w="567" w:type="dxa"/>
          </w:tcPr>
          <w:p w:rsidR="00B17D80" w:rsidRDefault="00B17D80" w:rsidP="007B59FD">
            <w:pPr>
              <w:pStyle w:val="TAC"/>
            </w:pPr>
            <w:r>
              <w:t>09</w:t>
            </w:r>
          </w:p>
        </w:tc>
        <w:tc>
          <w:tcPr>
            <w:tcW w:w="567" w:type="dxa"/>
          </w:tcPr>
          <w:p w:rsidR="00B17D80" w:rsidRDefault="00B17D80" w:rsidP="007B59FD">
            <w:pPr>
              <w:pStyle w:val="TAC"/>
            </w:pPr>
            <w:r>
              <w:t>81</w:t>
            </w:r>
          </w:p>
        </w:tc>
        <w:tc>
          <w:tcPr>
            <w:tcW w:w="567" w:type="dxa"/>
          </w:tcPr>
          <w:p w:rsidR="00B17D80" w:rsidRDefault="00B17D80" w:rsidP="007B59FD">
            <w:pPr>
              <w:pStyle w:val="TAC"/>
            </w:pPr>
            <w:r>
              <w:t>03</w:t>
            </w:r>
          </w:p>
        </w:tc>
        <w:tc>
          <w:tcPr>
            <w:tcW w:w="567" w:type="dxa"/>
          </w:tcPr>
          <w:p w:rsidR="00B17D80" w:rsidRDefault="00B17D80" w:rsidP="007B59FD">
            <w:pPr>
              <w:pStyle w:val="TAC"/>
            </w:pPr>
            <w:r>
              <w:t>01</w:t>
            </w:r>
          </w:p>
        </w:tc>
        <w:tc>
          <w:tcPr>
            <w:tcW w:w="567" w:type="dxa"/>
          </w:tcPr>
          <w:p w:rsidR="00B17D80" w:rsidRDefault="00B17D80" w:rsidP="007B59FD">
            <w:pPr>
              <w:pStyle w:val="TAC"/>
            </w:pPr>
            <w:r>
              <w:t>02</w:t>
            </w:r>
          </w:p>
        </w:tc>
        <w:tc>
          <w:tcPr>
            <w:tcW w:w="567" w:type="dxa"/>
          </w:tcPr>
          <w:p w:rsidR="00B17D80" w:rsidRDefault="00B17D80" w:rsidP="007B59FD">
            <w:pPr>
              <w:pStyle w:val="TAC"/>
            </w:pPr>
            <w:r>
              <w:t>00</w:t>
            </w:r>
          </w:p>
        </w:tc>
        <w:tc>
          <w:tcPr>
            <w:tcW w:w="567" w:type="dxa"/>
          </w:tcPr>
          <w:p w:rsidR="00B17D80" w:rsidRDefault="00B17D80" w:rsidP="007B59FD">
            <w:pPr>
              <w:pStyle w:val="TAC"/>
            </w:pPr>
            <w:r>
              <w:t>82</w:t>
            </w:r>
          </w:p>
        </w:tc>
        <w:tc>
          <w:tcPr>
            <w:tcW w:w="567" w:type="dxa"/>
          </w:tcPr>
          <w:p w:rsidR="00B17D80" w:rsidRDefault="00B17D80" w:rsidP="007B59FD">
            <w:pPr>
              <w:pStyle w:val="TAC"/>
            </w:pPr>
            <w:r>
              <w:t>02</w:t>
            </w:r>
          </w:p>
        </w:tc>
        <w:tc>
          <w:tcPr>
            <w:tcW w:w="567" w:type="dxa"/>
          </w:tcPr>
          <w:p w:rsidR="00B17D80" w:rsidRDefault="00B17D80" w:rsidP="007B59FD">
            <w:pPr>
              <w:pStyle w:val="TAC"/>
            </w:pPr>
            <w:r>
              <w:t>81</w:t>
            </w:r>
          </w:p>
        </w:tc>
        <w:tc>
          <w:tcPr>
            <w:tcW w:w="567" w:type="dxa"/>
          </w:tcPr>
          <w:p w:rsidR="00B17D80" w:rsidRDefault="00B17D80" w:rsidP="007B59FD">
            <w:pPr>
              <w:pStyle w:val="TAC"/>
            </w:pPr>
            <w:r>
              <w:t>82</w:t>
            </w:r>
          </w:p>
        </w:tc>
      </w:tr>
    </w:tbl>
    <w:p w:rsidR="00B17D80" w:rsidRDefault="00B17D80" w:rsidP="00B17D80">
      <w:pPr>
        <w:pStyle w:val="FP"/>
      </w:pPr>
    </w:p>
    <w:p w:rsidR="00B17D80" w:rsidRDefault="00B17D80" w:rsidP="00B17D80">
      <w:r>
        <w:t>TERMINAL RESPONSE: MORE TIME 2.2.2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MORE TIME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Pr>
          <w:p w:rsidR="00B17D80" w:rsidRDefault="00B17D80" w:rsidP="007B59FD">
            <w:pPr>
              <w:pStyle w:val="TAL"/>
            </w:pPr>
            <w:r>
              <w:t>BER-TLV:</w:t>
            </w:r>
          </w:p>
        </w:tc>
        <w:tc>
          <w:tcPr>
            <w:tcW w:w="567" w:type="dxa"/>
          </w:tcPr>
          <w:p w:rsidR="00B17D80" w:rsidRDefault="00B17D80" w:rsidP="007B59FD">
            <w:pPr>
              <w:pStyle w:val="TAC"/>
            </w:pPr>
            <w:r>
              <w:t>81</w:t>
            </w:r>
          </w:p>
        </w:tc>
        <w:tc>
          <w:tcPr>
            <w:tcW w:w="567" w:type="dxa"/>
          </w:tcPr>
          <w:p w:rsidR="00B17D80" w:rsidRDefault="00B17D80" w:rsidP="007B59FD">
            <w:pPr>
              <w:pStyle w:val="TAC"/>
            </w:pPr>
            <w:r>
              <w:t>03</w:t>
            </w:r>
          </w:p>
        </w:tc>
        <w:tc>
          <w:tcPr>
            <w:tcW w:w="567" w:type="dxa"/>
          </w:tcPr>
          <w:p w:rsidR="00B17D80" w:rsidRDefault="00B17D80" w:rsidP="007B59FD">
            <w:pPr>
              <w:pStyle w:val="TAC"/>
            </w:pPr>
            <w:r>
              <w:t>01</w:t>
            </w:r>
          </w:p>
        </w:tc>
        <w:tc>
          <w:tcPr>
            <w:tcW w:w="567" w:type="dxa"/>
          </w:tcPr>
          <w:p w:rsidR="00B17D80" w:rsidRDefault="00B17D80" w:rsidP="007B59FD">
            <w:pPr>
              <w:pStyle w:val="TAC"/>
            </w:pPr>
            <w:r>
              <w:t>02</w:t>
            </w:r>
          </w:p>
        </w:tc>
        <w:tc>
          <w:tcPr>
            <w:tcW w:w="567" w:type="dxa"/>
          </w:tcPr>
          <w:p w:rsidR="00B17D80" w:rsidRDefault="00B17D80" w:rsidP="007B59FD">
            <w:pPr>
              <w:pStyle w:val="TAC"/>
            </w:pPr>
            <w:r>
              <w:t>00</w:t>
            </w:r>
          </w:p>
        </w:tc>
        <w:tc>
          <w:tcPr>
            <w:tcW w:w="567" w:type="dxa"/>
          </w:tcPr>
          <w:p w:rsidR="00B17D80" w:rsidRDefault="00B17D80" w:rsidP="007B59FD">
            <w:pPr>
              <w:pStyle w:val="TAC"/>
            </w:pPr>
            <w:r>
              <w:t>82</w:t>
            </w:r>
          </w:p>
        </w:tc>
        <w:tc>
          <w:tcPr>
            <w:tcW w:w="567" w:type="dxa"/>
          </w:tcPr>
          <w:p w:rsidR="00B17D80" w:rsidRDefault="00B17D80" w:rsidP="007B59FD">
            <w:pPr>
              <w:pStyle w:val="TAC"/>
            </w:pPr>
            <w:r>
              <w:t>02</w:t>
            </w:r>
          </w:p>
        </w:tc>
        <w:tc>
          <w:tcPr>
            <w:tcW w:w="567" w:type="dxa"/>
          </w:tcPr>
          <w:p w:rsidR="00B17D80" w:rsidRDefault="00B17D80" w:rsidP="007B59FD">
            <w:pPr>
              <w:pStyle w:val="TAC"/>
            </w:pPr>
            <w:r>
              <w:t>82</w:t>
            </w:r>
          </w:p>
        </w:tc>
        <w:tc>
          <w:tcPr>
            <w:tcW w:w="567" w:type="dxa"/>
          </w:tcPr>
          <w:p w:rsidR="00B17D80" w:rsidRDefault="00B17D80" w:rsidP="007B59FD">
            <w:pPr>
              <w:pStyle w:val="TAC"/>
            </w:pPr>
            <w:r>
              <w:t>81</w:t>
            </w:r>
          </w:p>
        </w:tc>
        <w:tc>
          <w:tcPr>
            <w:tcW w:w="567" w:type="dxa"/>
          </w:tcPr>
          <w:p w:rsidR="00B17D80" w:rsidRDefault="00B17D80" w:rsidP="007B59FD">
            <w:pPr>
              <w:pStyle w:val="TAC"/>
            </w:pPr>
            <w:r>
              <w:t>83</w:t>
            </w:r>
          </w:p>
        </w:tc>
        <w:tc>
          <w:tcPr>
            <w:tcW w:w="567" w:type="dxa"/>
          </w:tcPr>
          <w:p w:rsidR="00B17D80" w:rsidRDefault="00B17D80" w:rsidP="007B59FD">
            <w:pPr>
              <w:pStyle w:val="TAC"/>
            </w:pPr>
            <w:r>
              <w:t>01</w:t>
            </w:r>
          </w:p>
        </w:tc>
        <w:tc>
          <w:tcPr>
            <w:tcW w:w="567" w:type="dxa"/>
          </w:tcPr>
          <w:p w:rsidR="00B17D80" w:rsidRDefault="00B17D80" w:rsidP="007B59FD">
            <w:pPr>
              <w:pStyle w:val="TAC"/>
            </w:pPr>
            <w:r>
              <w:t>00</w:t>
            </w:r>
          </w:p>
        </w:tc>
      </w:tr>
    </w:tbl>
    <w:p w:rsidR="00B17D80" w:rsidRDefault="00B17D80" w:rsidP="00B17D80">
      <w:pPr>
        <w:pStyle w:val="FP"/>
      </w:pPr>
    </w:p>
    <w:p w:rsidR="00B17D80" w:rsidRDefault="00B17D80" w:rsidP="00B17D80">
      <w:pPr>
        <w:pStyle w:val="H6"/>
      </w:pPr>
      <w:r>
        <w:t>27.22.4.21.2.5</w:t>
      </w:r>
      <w:r>
        <w:tab/>
        <w:t>Test requirement</w:t>
      </w:r>
    </w:p>
    <w:p w:rsidR="00B17D80" w:rsidRDefault="00B17D80" w:rsidP="00B17D80">
      <w:r>
        <w:t>The ME shall operate in the manner defined in expected sequences 2.1 to 2.2.</w:t>
      </w:r>
    </w:p>
    <w:p w:rsidR="00B17D80" w:rsidRDefault="00B17D80" w:rsidP="00B17D80">
      <w:pPr>
        <w:pStyle w:val="Heading4"/>
      </w:pPr>
      <w:bookmarkStart w:id="509" w:name="_Toc502363261"/>
      <w:bookmarkStart w:id="510" w:name="_Toc533173687"/>
      <w:bookmarkStart w:id="511" w:name="_Toc51834108"/>
      <w:r>
        <w:lastRenderedPageBreak/>
        <w:t>27.22.4.22</w:t>
      </w:r>
      <w:r>
        <w:tab/>
        <w:t>SET UP IDLE MODE TEXT</w:t>
      </w:r>
      <w:bookmarkEnd w:id="509"/>
      <w:bookmarkEnd w:id="510"/>
      <w:bookmarkEnd w:id="511"/>
    </w:p>
    <w:p w:rsidR="00B17D80" w:rsidRDefault="00B17D80" w:rsidP="00B17D80">
      <w:pPr>
        <w:pStyle w:val="Heading5"/>
      </w:pPr>
      <w:bookmarkStart w:id="512" w:name="_Toc502363262"/>
      <w:bookmarkStart w:id="513" w:name="_Toc533173688"/>
      <w:bookmarkStart w:id="514" w:name="_Toc51834109"/>
      <w:r>
        <w:t>27.22.4.22.1</w:t>
      </w:r>
      <w:r>
        <w:tab/>
        <w:t>SET UP IDLE MODE TEXT (normal)</w:t>
      </w:r>
      <w:bookmarkEnd w:id="512"/>
      <w:bookmarkEnd w:id="513"/>
      <w:bookmarkEnd w:id="514"/>
    </w:p>
    <w:p w:rsidR="00B17D80" w:rsidRDefault="00B17D80" w:rsidP="00B17D80">
      <w:pPr>
        <w:pStyle w:val="H6"/>
      </w:pPr>
      <w:r>
        <w:t>27.22.4.22.1.1</w:t>
      </w:r>
      <w:r>
        <w:tab/>
        <w:t>Definition and applicability</w:t>
      </w:r>
    </w:p>
    <w:p w:rsidR="00B17D80" w:rsidRDefault="00B17D80" w:rsidP="00B17D80">
      <w:r>
        <w:t>See clause 3.2.2.</w:t>
      </w:r>
    </w:p>
    <w:p w:rsidR="00B17D80" w:rsidRDefault="00B17D80" w:rsidP="00B17D80">
      <w:pPr>
        <w:pStyle w:val="H6"/>
      </w:pPr>
      <w:r>
        <w:t>27.22.4.22.1.2</w:t>
      </w:r>
      <w:r>
        <w:tab/>
        <w:t>Conformance requirement</w:t>
      </w:r>
    </w:p>
    <w:p w:rsidR="00B17D80" w:rsidRDefault="00B17D80" w:rsidP="00B17D80">
      <w:pPr>
        <w:pStyle w:val="B1"/>
      </w:pPr>
      <w:r>
        <w:t>-</w:t>
      </w:r>
      <w:r>
        <w:tab/>
        <w:t>TS 11.14 [15] clause 4.7, clause 5.2, clause 6.4.22, clause 6.6.22, clause 6.4.16, clause 6.6.16, clause 11.6, clause 6.8, clause 11, clause 11.1, clause 12.25, clause 6.4.7 and clause 6.6.13.</w:t>
      </w:r>
    </w:p>
    <w:p w:rsidR="00B17D80" w:rsidRDefault="00B17D80" w:rsidP="00B17D80">
      <w:r>
        <w:t>Additionally the ME shall support the REFRESH proactive SIM facility as defined in:</w:t>
      </w:r>
    </w:p>
    <w:p w:rsidR="00B17D80" w:rsidRDefault="00B17D80" w:rsidP="00B17D80">
      <w:pPr>
        <w:pStyle w:val="B1"/>
      </w:pPr>
      <w:r>
        <w:t>-</w:t>
      </w:r>
      <w:r>
        <w:tab/>
        <w:t>TS 11.14 [15] clause 5.2, clause 6.1, clause 6.4.7, clause 6.6.13, clause 6.11, clause 12.6, clause 12.12, clause 13.4 and clause 14.</w:t>
      </w:r>
    </w:p>
    <w:p w:rsidR="00B17D80" w:rsidRDefault="00B17D80" w:rsidP="00B17D80">
      <w:pPr>
        <w:pStyle w:val="H6"/>
      </w:pPr>
      <w:r>
        <w:t>27.22.4.22.1.3</w:t>
      </w:r>
      <w:r>
        <w:tab/>
        <w:t>Test purpose</w:t>
      </w:r>
    </w:p>
    <w:p w:rsidR="00B17D80" w:rsidRDefault="00B17D80" w:rsidP="00B17D80">
      <w:r>
        <w:t>To verify that the text passed to the ME is displayed as idle mode text.</w:t>
      </w:r>
    </w:p>
    <w:p w:rsidR="00B17D80" w:rsidRDefault="00B17D80" w:rsidP="00B17D80">
      <w:pPr>
        <w:pStyle w:val="H6"/>
      </w:pPr>
      <w:r>
        <w:t>27.22.4.22.1.4</w:t>
      </w:r>
      <w:r>
        <w:tab/>
        <w:t>Method of test</w:t>
      </w:r>
    </w:p>
    <w:p w:rsidR="00B17D80" w:rsidRDefault="00B17D80" w:rsidP="00B17D80">
      <w:pPr>
        <w:pStyle w:val="H6"/>
      </w:pPr>
      <w:r>
        <w:t>27.22.4.22.1.4.1</w:t>
      </w:r>
      <w:r>
        <w:tab/>
        <w:t>Initial conditions</w:t>
      </w:r>
    </w:p>
    <w:p w:rsidR="00B17D80" w:rsidRDefault="00B17D80" w:rsidP="00B17D80">
      <w:r>
        <w:t>The ME is connected to the SIM Simulator and the System Simulator.</w:t>
      </w:r>
    </w:p>
    <w:p w:rsidR="00B17D80" w:rsidRDefault="00B17D80" w:rsidP="00B17D80">
      <w:r>
        <w:t>The elementary files are coded as SIM Application Toolkit default.</w:t>
      </w:r>
    </w:p>
    <w:p w:rsidR="00B17D80" w:rsidRDefault="00B17D80" w:rsidP="00B17D80">
      <w:r>
        <w:t>Prior to this test the ME shall have been powered on, performed the PROFILE DOWNLOAD procedure and be in update idle mode on the System Simulator.</w:t>
      </w:r>
    </w:p>
    <w:p w:rsidR="00B17D80" w:rsidRDefault="00B17D80" w:rsidP="00B17D80">
      <w:pPr>
        <w:pStyle w:val="H6"/>
      </w:pPr>
      <w:r>
        <w:t>27.22.4.22.1.4.2</w:t>
      </w:r>
      <w:r>
        <w:tab/>
        <w:t>Procedure</w:t>
      </w:r>
    </w:p>
    <w:p w:rsidR="00B17D80" w:rsidRDefault="00B17D80" w:rsidP="00B17D80">
      <w:pPr>
        <w:keepNext/>
        <w:rPr>
          <w:b/>
        </w:rPr>
      </w:pPr>
      <w:r>
        <w:rPr>
          <w:b/>
        </w:rPr>
        <w:t>Expected Sequence 1.1 (SET UP IDLE MODE TEXT, display idle mode text)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SET UP IDLE MODE TEXT 1.1.1</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[Idle Mode Text]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IDLE MODE TEXT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IDLE MODE TEXT 1.1.1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idle screen</w:t>
            </w:r>
          </w:p>
        </w:tc>
        <w:tc>
          <w:tcPr>
            <w:tcW w:w="3776" w:type="dxa"/>
            <w:tcBorders>
              <w:left w:val="single" w:sz="6" w:space="0" w:color="auto"/>
              <w:right w:val="single" w:sz="6" w:space="0" w:color="auto"/>
            </w:tcBorders>
          </w:tcPr>
          <w:p w:rsidR="00B17D80" w:rsidRDefault="00B17D80" w:rsidP="007B59FD">
            <w:pPr>
              <w:pStyle w:val="TAL"/>
            </w:pPr>
            <w:r>
              <w:t>Only if idle screen not already available</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Display "Idle Mode Text"</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IDLE MODE TEXT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IDLE MODE TEXT</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pPr>
      <w:r>
        <w:rPr>
          <w:lang w:val="fr-FR"/>
        </w:rPr>
        <w:tab/>
      </w:r>
      <w:r w:rsidRPr="00F51EF9">
        <w:t>Destination device:</w:t>
      </w:r>
      <w:r w:rsidRPr="00F51EF9">
        <w:tab/>
        <w:t>ME</w:t>
      </w:r>
    </w:p>
    <w:p w:rsidR="00B17D80" w:rsidRDefault="00B17D80" w:rsidP="00B17D80">
      <w:pPr>
        <w:pStyle w:val="EW"/>
        <w:tabs>
          <w:tab w:val="left" w:pos="851"/>
        </w:tabs>
        <w:ind w:left="2835" w:hanging="2551"/>
      </w:pPr>
      <w:r>
        <w:lastRenderedPageBreak/>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rPr>
          <w:lang w:val="fr-FR"/>
        </w:rPr>
      </w:pPr>
      <w:r>
        <w:tab/>
      </w:r>
      <w:r>
        <w:rPr>
          <w:lang w:val="fr-FR"/>
        </w:rPr>
        <w:t>Text:</w:t>
      </w:r>
      <w:r>
        <w:rPr>
          <w:lang w:val="fr-FR"/>
        </w:rPr>
        <w:tab/>
        <w:t>"Idle Mode Text"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 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IDLE MODE TEXT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IDLE MODE TEXT</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1.2 (SET UP IDLE MODE TEXT, replace idle mode text)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SET UP IDLE MODE TEXT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IDLE MODE TEXT 1.1.1</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[Idle Mode Text]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IDLE MODE TEXT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idle screen</w:t>
            </w:r>
          </w:p>
        </w:tc>
        <w:tc>
          <w:tcPr>
            <w:tcW w:w="3776" w:type="dxa"/>
            <w:tcBorders>
              <w:left w:val="single" w:sz="6" w:space="0" w:color="auto"/>
              <w:right w:val="single" w:sz="6" w:space="0" w:color="auto"/>
            </w:tcBorders>
          </w:tcPr>
          <w:p w:rsidR="00B17D80" w:rsidRDefault="00B17D80" w:rsidP="007B59FD">
            <w:pPr>
              <w:pStyle w:val="TAL"/>
            </w:pPr>
            <w:r>
              <w:t>Only if idle screen not already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"Idle Mode Text"</w:t>
            </w:r>
          </w:p>
        </w:tc>
        <w:tc>
          <w:tcPr>
            <w:tcW w:w="3776" w:type="dxa"/>
            <w:tcBorders>
              <w:left w:val="single" w:sz="6" w:space="0" w:color="auto"/>
              <w:right w:val="single" w:sz="6" w:space="0" w:color="auto"/>
            </w:tcBorders>
          </w:tcPr>
          <w:p w:rsidR="00B17D80" w:rsidRDefault="00B17D80" w:rsidP="007B59FD">
            <w:pPr>
              <w:pStyle w:val="TAL"/>
              <w:rPr>
                <w:lang w:val="en-US"/>
              </w:rPr>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SET UP IDLE MODE TEXT 1.2.1</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[Idle Mode Text]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IDLE MODE TEXT 1.2.1</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[Idle Mode Text]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IDLE MODE TEXT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idle screen</w:t>
            </w:r>
          </w:p>
        </w:tc>
        <w:tc>
          <w:tcPr>
            <w:tcW w:w="3776" w:type="dxa"/>
            <w:tcBorders>
              <w:left w:val="single" w:sz="6" w:space="0" w:color="auto"/>
              <w:right w:val="single" w:sz="6" w:space="0" w:color="auto"/>
            </w:tcBorders>
          </w:tcPr>
          <w:p w:rsidR="00B17D80" w:rsidRDefault="00B17D80" w:rsidP="007B59FD">
            <w:pPr>
              <w:pStyle w:val="TAL"/>
            </w:pPr>
            <w:r>
              <w:t>Only if idle screen not already available</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13</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Display "Toolkit Test"</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SETUP IDLE MODE TEXT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SETUP IDLE MODE TEXT</w:t>
      </w:r>
    </w:p>
    <w:p w:rsidR="00B17D80" w:rsidRDefault="00B17D80" w:rsidP="00B17D80">
      <w:pPr>
        <w:pStyle w:val="EW"/>
        <w:tabs>
          <w:tab w:val="left" w:pos="851"/>
        </w:tabs>
        <w:ind w:left="2835" w:hanging="2551"/>
        <w:rPr>
          <w:lang w:val="fr-FR"/>
        </w:rPr>
      </w:pPr>
      <w:r>
        <w:rPr>
          <w:lang w:val="fr-FR"/>
        </w:rPr>
        <w:tab/>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lastRenderedPageBreak/>
        <w:tab/>
        <w:t>Destination device:</w:t>
      </w:r>
      <w:r>
        <w:rPr>
          <w:lang w:val="fr-FR"/>
        </w:rPr>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"Toolkit Test"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 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IDLE MODE TEXT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IDLE MODE TEXT</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1.3 (SET UP IDLE MODE TEXT, remove idle mode text)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3199"/>
        <w:gridCol w:w="3469"/>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3199"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469"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199" w:type="dxa"/>
            <w:tcBorders>
              <w:left w:val="single" w:sz="6" w:space="0" w:color="auto"/>
              <w:right w:val="single" w:sz="6" w:space="0" w:color="auto"/>
            </w:tcBorders>
          </w:tcPr>
          <w:p w:rsidR="00B17D80" w:rsidRDefault="00B17D80" w:rsidP="007B59FD">
            <w:pPr>
              <w:pStyle w:val="TAL"/>
            </w:pPr>
            <w:r>
              <w:t>PROACTIVE COMMAND PENDING: SET UP IDLE MODE TEXT 1.1.1</w:t>
            </w:r>
          </w:p>
        </w:tc>
        <w:tc>
          <w:tcPr>
            <w:tcW w:w="346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199" w:type="dxa"/>
            <w:tcBorders>
              <w:left w:val="single" w:sz="6" w:space="0" w:color="auto"/>
              <w:right w:val="single" w:sz="6" w:space="0" w:color="auto"/>
            </w:tcBorders>
          </w:tcPr>
          <w:p w:rsidR="00B17D80" w:rsidRDefault="00B17D80" w:rsidP="007B59FD">
            <w:pPr>
              <w:pStyle w:val="TAL"/>
            </w:pPr>
            <w:r>
              <w:t>FETCH</w:t>
            </w:r>
          </w:p>
        </w:tc>
        <w:tc>
          <w:tcPr>
            <w:tcW w:w="346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199" w:type="dxa"/>
            <w:tcBorders>
              <w:left w:val="single" w:sz="6" w:space="0" w:color="auto"/>
              <w:right w:val="single" w:sz="6" w:space="0" w:color="auto"/>
            </w:tcBorders>
          </w:tcPr>
          <w:p w:rsidR="00B17D80" w:rsidRDefault="00B17D80" w:rsidP="007B59FD">
            <w:pPr>
              <w:pStyle w:val="TAL"/>
            </w:pPr>
            <w:r>
              <w:t>PROACTIVE COMMAND: SET UP IDLE MODE TEXT 1.1.1</w:t>
            </w:r>
          </w:p>
        </w:tc>
        <w:tc>
          <w:tcPr>
            <w:tcW w:w="3469" w:type="dxa"/>
            <w:tcBorders>
              <w:left w:val="single" w:sz="6" w:space="0" w:color="auto"/>
              <w:right w:val="single" w:sz="6" w:space="0" w:color="auto"/>
            </w:tcBorders>
          </w:tcPr>
          <w:p w:rsidR="00B17D80" w:rsidRDefault="00B17D80" w:rsidP="007B59FD">
            <w:pPr>
              <w:pStyle w:val="TAL"/>
              <w:rPr>
                <w:lang w:val="fr-FR"/>
              </w:rPr>
            </w:pPr>
            <w:r>
              <w:rPr>
                <w:lang w:val="fr-FR"/>
              </w:rPr>
              <w:t>["Idle Mode Text"]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199" w:type="dxa"/>
            <w:tcBorders>
              <w:left w:val="single" w:sz="6" w:space="0" w:color="auto"/>
              <w:right w:val="single" w:sz="6" w:space="0" w:color="auto"/>
            </w:tcBorders>
          </w:tcPr>
          <w:p w:rsidR="00B17D80" w:rsidRDefault="00B17D80" w:rsidP="007B59FD">
            <w:pPr>
              <w:pStyle w:val="TAL"/>
            </w:pPr>
            <w:r>
              <w:t>TERMINAL RESPONSE: SET UP IDLE MODE TEXT 1.1.1</w:t>
            </w:r>
          </w:p>
        </w:tc>
        <w:tc>
          <w:tcPr>
            <w:tcW w:w="346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3199" w:type="dxa"/>
            <w:tcBorders>
              <w:left w:val="single" w:sz="6" w:space="0" w:color="auto"/>
              <w:right w:val="single" w:sz="6" w:space="0" w:color="auto"/>
            </w:tcBorders>
          </w:tcPr>
          <w:p w:rsidR="00B17D80" w:rsidRDefault="00B17D80" w:rsidP="007B59FD">
            <w:pPr>
              <w:pStyle w:val="TAL"/>
            </w:pPr>
            <w:r>
              <w:t>Select idle screen</w:t>
            </w:r>
          </w:p>
        </w:tc>
        <w:tc>
          <w:tcPr>
            <w:tcW w:w="3469" w:type="dxa"/>
            <w:tcBorders>
              <w:left w:val="single" w:sz="6" w:space="0" w:color="auto"/>
              <w:right w:val="single" w:sz="6" w:space="0" w:color="auto"/>
            </w:tcBorders>
          </w:tcPr>
          <w:p w:rsidR="00B17D80" w:rsidRDefault="00B17D80" w:rsidP="007B59FD">
            <w:pPr>
              <w:pStyle w:val="TAL"/>
            </w:pPr>
            <w:r>
              <w:t>Only if idle screen not already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3199" w:type="dxa"/>
            <w:tcBorders>
              <w:left w:val="single" w:sz="6" w:space="0" w:color="auto"/>
              <w:right w:val="single" w:sz="6" w:space="0" w:color="auto"/>
            </w:tcBorders>
          </w:tcPr>
          <w:p w:rsidR="00B17D80" w:rsidRDefault="00B17D80" w:rsidP="007B59FD">
            <w:pPr>
              <w:pStyle w:val="TAL"/>
            </w:pPr>
            <w:r>
              <w:t>Display "Idle Mode Text"</w:t>
            </w:r>
          </w:p>
        </w:tc>
        <w:tc>
          <w:tcPr>
            <w:tcW w:w="346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199" w:type="dxa"/>
            <w:tcBorders>
              <w:left w:val="single" w:sz="6" w:space="0" w:color="auto"/>
              <w:right w:val="single" w:sz="6" w:space="0" w:color="auto"/>
            </w:tcBorders>
          </w:tcPr>
          <w:p w:rsidR="00B17D80" w:rsidRDefault="00B17D80" w:rsidP="007B59FD">
            <w:pPr>
              <w:pStyle w:val="TAL"/>
            </w:pPr>
            <w:r>
              <w:t>PROACTIVE COMMAND PENDING: SET UP IDLE MODE TEXT 1.3.1</w:t>
            </w:r>
          </w:p>
        </w:tc>
        <w:tc>
          <w:tcPr>
            <w:tcW w:w="346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199" w:type="dxa"/>
            <w:tcBorders>
              <w:left w:val="single" w:sz="6" w:space="0" w:color="auto"/>
              <w:right w:val="single" w:sz="6" w:space="0" w:color="auto"/>
            </w:tcBorders>
          </w:tcPr>
          <w:p w:rsidR="00B17D80" w:rsidRDefault="00B17D80" w:rsidP="007B59FD">
            <w:pPr>
              <w:pStyle w:val="TAL"/>
            </w:pPr>
            <w:r>
              <w:t>FETCH</w:t>
            </w:r>
          </w:p>
        </w:tc>
        <w:tc>
          <w:tcPr>
            <w:tcW w:w="346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199" w:type="dxa"/>
            <w:tcBorders>
              <w:left w:val="single" w:sz="6" w:space="0" w:color="auto"/>
              <w:right w:val="single" w:sz="6" w:space="0" w:color="auto"/>
            </w:tcBorders>
          </w:tcPr>
          <w:p w:rsidR="00B17D80" w:rsidRDefault="00B17D80" w:rsidP="007B59FD">
            <w:pPr>
              <w:pStyle w:val="TAL"/>
            </w:pPr>
            <w:r>
              <w:t>PROACTIVE COMMAND: SET UP IDLE MODE TEXT 1.3.1</w:t>
            </w:r>
          </w:p>
        </w:tc>
        <w:tc>
          <w:tcPr>
            <w:tcW w:w="3469" w:type="dxa"/>
            <w:tcBorders>
              <w:left w:val="single" w:sz="6" w:space="0" w:color="auto"/>
              <w:right w:val="single" w:sz="6" w:space="0" w:color="auto"/>
            </w:tcBorders>
          </w:tcPr>
          <w:p w:rsidR="00B17D80" w:rsidRDefault="00B17D80" w:rsidP="007B59FD">
            <w:pPr>
              <w:pStyle w:val="TAL"/>
            </w:pPr>
            <w:r>
              <w:t>[Remove idle mode text]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199" w:type="dxa"/>
            <w:tcBorders>
              <w:left w:val="single" w:sz="6" w:space="0" w:color="auto"/>
              <w:right w:val="single" w:sz="6" w:space="0" w:color="auto"/>
            </w:tcBorders>
          </w:tcPr>
          <w:p w:rsidR="00B17D80" w:rsidRDefault="00B17D80" w:rsidP="007B59FD">
            <w:pPr>
              <w:pStyle w:val="TAL"/>
            </w:pPr>
            <w:r>
              <w:t>TERMINAL RESPONSE: SET UP IDLE MODE TEXT 1.3.1</w:t>
            </w:r>
          </w:p>
        </w:tc>
        <w:tc>
          <w:tcPr>
            <w:tcW w:w="346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199" w:type="dxa"/>
            <w:tcBorders>
              <w:left w:val="single" w:sz="6" w:space="0" w:color="auto"/>
              <w:right w:val="single" w:sz="6" w:space="0" w:color="auto"/>
            </w:tcBorders>
          </w:tcPr>
          <w:p w:rsidR="00B17D80" w:rsidRDefault="00B17D80" w:rsidP="007B59FD">
            <w:pPr>
              <w:pStyle w:val="TAL"/>
            </w:pPr>
            <w:r>
              <w:t>PROACTIVE SIM SESSION ENDED</w:t>
            </w:r>
          </w:p>
        </w:tc>
        <w:tc>
          <w:tcPr>
            <w:tcW w:w="3469"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3199" w:type="dxa"/>
            <w:tcBorders>
              <w:left w:val="single" w:sz="6" w:space="0" w:color="auto"/>
              <w:right w:val="single" w:sz="6" w:space="0" w:color="auto"/>
            </w:tcBorders>
          </w:tcPr>
          <w:p w:rsidR="00B17D80" w:rsidRDefault="00B17D80" w:rsidP="007B59FD">
            <w:pPr>
              <w:pStyle w:val="TAL"/>
            </w:pPr>
            <w:r>
              <w:t>Select idle screen</w:t>
            </w:r>
          </w:p>
        </w:tc>
        <w:tc>
          <w:tcPr>
            <w:tcW w:w="3469" w:type="dxa"/>
            <w:tcBorders>
              <w:left w:val="single" w:sz="6" w:space="0" w:color="auto"/>
              <w:right w:val="single" w:sz="6" w:space="0" w:color="auto"/>
            </w:tcBorders>
          </w:tcPr>
          <w:p w:rsidR="00B17D80" w:rsidRDefault="00B17D80" w:rsidP="007B59FD">
            <w:pPr>
              <w:pStyle w:val="TAL"/>
            </w:pPr>
            <w:r>
              <w:t>Only if idle screen not already available</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13</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3199" w:type="dxa"/>
            <w:tcBorders>
              <w:left w:val="single" w:sz="6" w:space="0" w:color="auto"/>
              <w:bottom w:val="single" w:sz="4" w:space="0" w:color="auto"/>
              <w:right w:val="single" w:sz="6" w:space="0" w:color="auto"/>
            </w:tcBorders>
          </w:tcPr>
          <w:p w:rsidR="00B17D80" w:rsidRDefault="00B17D80" w:rsidP="007B59FD">
            <w:pPr>
              <w:pStyle w:val="TAL"/>
            </w:pPr>
            <w:r>
              <w:t>Display idle screen / "Idle Mode Text" not to be displayed</w:t>
            </w:r>
          </w:p>
        </w:tc>
        <w:tc>
          <w:tcPr>
            <w:tcW w:w="3469"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SETUP IDLE MODE TEXT 1.3.1</w:t>
      </w:r>
    </w:p>
    <w:p w:rsidR="00B17D80" w:rsidRDefault="00B17D80" w:rsidP="00B17D80">
      <w:r>
        <w:t>Logically:</w:t>
      </w:r>
    </w:p>
    <w:p w:rsidR="00B17D80" w:rsidRPr="00273E48" w:rsidRDefault="00B17D80" w:rsidP="00B17D80">
      <w:pPr>
        <w:pStyle w:val="EW"/>
        <w:tabs>
          <w:tab w:val="left" w:pos="851"/>
        </w:tabs>
        <w:ind w:left="2835" w:hanging="2551"/>
      </w:pPr>
      <w:r w:rsidRPr="00273E48">
        <w:t>Command details</w:t>
      </w:r>
    </w:p>
    <w:p w:rsidR="00B17D80" w:rsidRPr="00273E48" w:rsidRDefault="00B17D80" w:rsidP="00B17D80">
      <w:pPr>
        <w:pStyle w:val="EW"/>
        <w:tabs>
          <w:tab w:val="left" w:pos="851"/>
        </w:tabs>
        <w:ind w:left="2835" w:hanging="2551"/>
      </w:pPr>
      <w:r w:rsidRPr="00273E48">
        <w:tab/>
        <w:t>Command number:</w:t>
      </w:r>
      <w:r w:rsidRPr="00273E48">
        <w:tab/>
        <w:t>1</w:t>
      </w:r>
    </w:p>
    <w:p w:rsidR="00B17D80" w:rsidRPr="00273E48" w:rsidRDefault="00B17D80" w:rsidP="00B17D80">
      <w:pPr>
        <w:pStyle w:val="EW"/>
        <w:tabs>
          <w:tab w:val="left" w:pos="851"/>
        </w:tabs>
        <w:ind w:left="2835" w:hanging="2551"/>
      </w:pPr>
      <w:r w:rsidRPr="00273E48">
        <w:tab/>
        <w:t>Command type:</w:t>
      </w:r>
      <w:r w:rsidRPr="00273E48">
        <w:tab/>
        <w:t>SETUP IDLE MODE TEXT</w:t>
      </w:r>
    </w:p>
    <w:p w:rsidR="00B17D80" w:rsidRDefault="00B17D80" w:rsidP="00B17D80">
      <w:pPr>
        <w:pStyle w:val="EW"/>
        <w:tabs>
          <w:tab w:val="left" w:pos="851"/>
        </w:tabs>
        <w:ind w:left="2835" w:hanging="2551"/>
        <w:rPr>
          <w:lang w:val="fr-FR"/>
        </w:rPr>
      </w:pPr>
      <w:r w:rsidRPr="00273E48">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X"/>
        <w:tabs>
          <w:tab w:val="left" w:pos="851"/>
        </w:tabs>
        <w:ind w:left="2835" w:hanging="2551"/>
      </w:pPr>
      <w:r>
        <w:rPr>
          <w:lang w:val="fr-FR"/>
        </w:rPr>
        <w:lastRenderedPageBreak/>
        <w:tab/>
      </w:r>
      <w:r>
        <w:t>Text String:</w:t>
      </w:r>
      <w:r>
        <w:tab/>
        <w:t>zero length TLV</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 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IDLE MODE TEXT 1.3.1</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Default="00B17D80" w:rsidP="00B17D80">
      <w:pPr>
        <w:pStyle w:val="EW"/>
        <w:keepNext/>
        <w:tabs>
          <w:tab w:val="left" w:pos="851"/>
        </w:tabs>
        <w:ind w:left="2835" w:hanging="2551"/>
      </w:pPr>
      <w:r>
        <w:tab/>
        <w:t>Command type:</w:t>
      </w:r>
      <w:r>
        <w:tab/>
        <w:t>SET UP IDLE MODE TEXT</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lastRenderedPageBreak/>
        <w:t>Expected Sequence 1.4 (SET UP IDLE MODE TEXT, competing information on ME display)</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3"/>
        <w:gridCol w:w="3777"/>
      </w:tblGrid>
      <w:tr w:rsidR="00B17D80" w:rsidTr="007B59FD">
        <w:tblPrEx>
          <w:tblCellMar>
            <w:top w:w="0" w:type="dxa"/>
            <w:bottom w:w="0" w:type="dxa"/>
          </w:tblCellMar>
        </w:tblPrEx>
        <w:trPr>
          <w:cantSplit/>
          <w:jc w:val="center"/>
        </w:trPr>
        <w:tc>
          <w:tcPr>
            <w:tcW w:w="737"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Step</w:t>
            </w:r>
          </w:p>
        </w:tc>
        <w:tc>
          <w:tcPr>
            <w:tcW w:w="1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Direction</w:t>
            </w:r>
          </w:p>
        </w:tc>
        <w:tc>
          <w:tcPr>
            <w:tcW w:w="2893"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MESSAGE / Action</w:t>
            </w:r>
          </w:p>
        </w:tc>
        <w:tc>
          <w:tcPr>
            <w:tcW w:w="37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3" w:type="dxa"/>
            <w:tcBorders>
              <w:left w:val="single" w:sz="6" w:space="0" w:color="auto"/>
              <w:right w:val="single" w:sz="6" w:space="0" w:color="auto"/>
            </w:tcBorders>
          </w:tcPr>
          <w:p w:rsidR="00B17D80" w:rsidRDefault="00B17D80" w:rsidP="007B59FD">
            <w:pPr>
              <w:pStyle w:val="TAL"/>
            </w:pPr>
            <w:r>
              <w:t>PROACTIVE COMMAND PENDING: SET UP IDLE MODE TEXT 1.1.1</w:t>
            </w:r>
          </w:p>
        </w:tc>
        <w:tc>
          <w:tcPr>
            <w:tcW w:w="37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3" w:type="dxa"/>
            <w:tcBorders>
              <w:left w:val="single" w:sz="6" w:space="0" w:color="auto"/>
              <w:right w:val="single" w:sz="6" w:space="0" w:color="auto"/>
            </w:tcBorders>
          </w:tcPr>
          <w:p w:rsidR="00B17D80" w:rsidRDefault="00B17D80" w:rsidP="007B59FD">
            <w:pPr>
              <w:pStyle w:val="TAL"/>
            </w:pPr>
            <w:r>
              <w:t>FETCH</w:t>
            </w:r>
          </w:p>
        </w:tc>
        <w:tc>
          <w:tcPr>
            <w:tcW w:w="37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3" w:type="dxa"/>
            <w:tcBorders>
              <w:left w:val="single" w:sz="6" w:space="0" w:color="auto"/>
              <w:right w:val="single" w:sz="6" w:space="0" w:color="auto"/>
            </w:tcBorders>
          </w:tcPr>
          <w:p w:rsidR="00B17D80" w:rsidRDefault="00B17D80" w:rsidP="007B59FD">
            <w:pPr>
              <w:pStyle w:val="TAL"/>
            </w:pPr>
            <w:r>
              <w:t>PROACTIVE COMMAND: SET UP IDLE MODE TEXT 1.1.1</w:t>
            </w:r>
          </w:p>
        </w:tc>
        <w:tc>
          <w:tcPr>
            <w:tcW w:w="3777" w:type="dxa"/>
            <w:tcBorders>
              <w:left w:val="single" w:sz="6" w:space="0" w:color="auto"/>
              <w:right w:val="single" w:sz="6" w:space="0" w:color="auto"/>
            </w:tcBorders>
          </w:tcPr>
          <w:p w:rsidR="00B17D80" w:rsidRDefault="00B17D80" w:rsidP="007B59FD">
            <w:pPr>
              <w:pStyle w:val="TAL"/>
              <w:rPr>
                <w:lang w:val="fr-FR"/>
              </w:rPr>
            </w:pPr>
            <w:r>
              <w:rPr>
                <w:lang w:val="fr-FR"/>
              </w:rPr>
              <w:t>["Idle Mode Text"]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3" w:type="dxa"/>
            <w:tcBorders>
              <w:left w:val="single" w:sz="6" w:space="0" w:color="auto"/>
              <w:right w:val="single" w:sz="6" w:space="0" w:color="auto"/>
            </w:tcBorders>
          </w:tcPr>
          <w:p w:rsidR="00B17D80" w:rsidRDefault="00B17D80" w:rsidP="007B59FD">
            <w:pPr>
              <w:pStyle w:val="TAL"/>
            </w:pPr>
            <w:r>
              <w:t>TERMINAL RESPONSE: SET UP IDLE MODE TEXT 1.1.1</w:t>
            </w:r>
          </w:p>
        </w:tc>
        <w:tc>
          <w:tcPr>
            <w:tcW w:w="3777"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3" w:type="dxa"/>
            <w:tcBorders>
              <w:left w:val="single" w:sz="6" w:space="0" w:color="auto"/>
              <w:right w:val="single" w:sz="6" w:space="0" w:color="auto"/>
            </w:tcBorders>
          </w:tcPr>
          <w:p w:rsidR="00B17D80" w:rsidRDefault="00B17D80" w:rsidP="007B59FD">
            <w:pPr>
              <w:pStyle w:val="TAL"/>
            </w:pPr>
            <w:r>
              <w:t>Select idle screen</w:t>
            </w:r>
          </w:p>
        </w:tc>
        <w:tc>
          <w:tcPr>
            <w:tcW w:w="3777" w:type="dxa"/>
            <w:tcBorders>
              <w:left w:val="single" w:sz="6" w:space="0" w:color="auto"/>
              <w:right w:val="single" w:sz="6" w:space="0" w:color="auto"/>
            </w:tcBorders>
          </w:tcPr>
          <w:p w:rsidR="00B17D80" w:rsidRDefault="00B17D80" w:rsidP="007B59FD">
            <w:pPr>
              <w:pStyle w:val="TAL"/>
            </w:pPr>
            <w:r>
              <w:t>Only if idle screen not already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3" w:type="dxa"/>
            <w:tcBorders>
              <w:left w:val="single" w:sz="6" w:space="0" w:color="auto"/>
              <w:right w:val="single" w:sz="6" w:space="0" w:color="auto"/>
            </w:tcBorders>
          </w:tcPr>
          <w:p w:rsidR="00B17D80" w:rsidRDefault="00B17D80" w:rsidP="007B59FD">
            <w:pPr>
              <w:pStyle w:val="TAL"/>
            </w:pPr>
            <w:r>
              <w:t>Display "Idle Mode Text"</w:t>
            </w:r>
          </w:p>
        </w:tc>
        <w:tc>
          <w:tcPr>
            <w:tcW w:w="37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3" w:type="dxa"/>
            <w:tcBorders>
              <w:left w:val="single" w:sz="6" w:space="0" w:color="auto"/>
              <w:right w:val="single" w:sz="6" w:space="0" w:color="auto"/>
            </w:tcBorders>
          </w:tcPr>
          <w:p w:rsidR="00B17D80" w:rsidRDefault="00B17D80" w:rsidP="007B59FD">
            <w:pPr>
              <w:pStyle w:val="TAL"/>
            </w:pPr>
            <w:r>
              <w:t>SMS PP 1.4.1</w:t>
            </w:r>
          </w:p>
        </w:tc>
        <w:tc>
          <w:tcPr>
            <w:tcW w:w="3777" w:type="dxa"/>
            <w:tcBorders>
              <w:left w:val="single" w:sz="6" w:space="0" w:color="auto"/>
              <w:right w:val="single" w:sz="6" w:space="0" w:color="auto"/>
            </w:tcBorders>
          </w:tcPr>
          <w:p w:rsidR="00B17D80" w:rsidRDefault="00B17D80" w:rsidP="007B59FD">
            <w:pPr>
              <w:pStyle w:val="TAL"/>
            </w:pPr>
            <w:r>
              <w:t>[Display immediate SMS]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3" w:type="dxa"/>
            <w:tcBorders>
              <w:left w:val="single" w:sz="6" w:space="0" w:color="auto"/>
              <w:right w:val="single" w:sz="6" w:space="0" w:color="auto"/>
            </w:tcBorders>
          </w:tcPr>
          <w:p w:rsidR="00B17D80" w:rsidRDefault="00B17D80" w:rsidP="007B59FD">
            <w:pPr>
              <w:pStyle w:val="TAL"/>
            </w:pPr>
            <w:r>
              <w:t>Display "Test Message"</w:t>
            </w:r>
          </w:p>
        </w:tc>
        <w:tc>
          <w:tcPr>
            <w:tcW w:w="37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3" w:type="dxa"/>
            <w:tcBorders>
              <w:left w:val="single" w:sz="6" w:space="0" w:color="auto"/>
              <w:right w:val="single" w:sz="6" w:space="0" w:color="auto"/>
            </w:tcBorders>
          </w:tcPr>
          <w:p w:rsidR="00B17D80" w:rsidRDefault="00B17D80" w:rsidP="007B59FD">
            <w:pPr>
              <w:pStyle w:val="TAL"/>
            </w:pPr>
            <w:r>
              <w:t>Clear display and select idle screen</w:t>
            </w:r>
          </w:p>
        </w:tc>
        <w:tc>
          <w:tcPr>
            <w:tcW w:w="37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3" w:type="dxa"/>
            <w:tcBorders>
              <w:left w:val="single" w:sz="6" w:space="0" w:color="auto"/>
              <w:right w:val="single" w:sz="6" w:space="0" w:color="auto"/>
            </w:tcBorders>
          </w:tcPr>
          <w:p w:rsidR="00B17D80" w:rsidRDefault="00B17D80" w:rsidP="007B59FD">
            <w:pPr>
              <w:pStyle w:val="TAL"/>
            </w:pPr>
            <w:r>
              <w:t>Display "Idle Mode Text"</w:t>
            </w:r>
          </w:p>
        </w:tc>
        <w:tc>
          <w:tcPr>
            <w:tcW w:w="37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3" w:type="dxa"/>
            <w:tcBorders>
              <w:left w:val="single" w:sz="6" w:space="0" w:color="auto"/>
              <w:right w:val="single" w:sz="6" w:space="0" w:color="auto"/>
            </w:tcBorders>
          </w:tcPr>
          <w:p w:rsidR="00B17D80" w:rsidRDefault="00B17D80" w:rsidP="007B59FD">
            <w:pPr>
              <w:pStyle w:val="TAL"/>
            </w:pPr>
            <w:r>
              <w:t>PROACTIVE COMMAND PENDING: DISPLAY TEXT 1.4.1</w:t>
            </w:r>
          </w:p>
        </w:tc>
        <w:tc>
          <w:tcPr>
            <w:tcW w:w="37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3" w:type="dxa"/>
            <w:tcBorders>
              <w:left w:val="single" w:sz="6" w:space="0" w:color="auto"/>
              <w:right w:val="single" w:sz="6" w:space="0" w:color="auto"/>
            </w:tcBorders>
          </w:tcPr>
          <w:p w:rsidR="00B17D80" w:rsidRDefault="00B17D80" w:rsidP="007B59FD">
            <w:pPr>
              <w:pStyle w:val="TAL"/>
            </w:pPr>
            <w:r>
              <w:t>FETCH</w:t>
            </w:r>
          </w:p>
        </w:tc>
        <w:tc>
          <w:tcPr>
            <w:tcW w:w="37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3" w:type="dxa"/>
            <w:tcBorders>
              <w:left w:val="single" w:sz="6" w:space="0" w:color="auto"/>
              <w:right w:val="single" w:sz="6" w:space="0" w:color="auto"/>
            </w:tcBorders>
          </w:tcPr>
          <w:p w:rsidR="00B17D80" w:rsidRDefault="00B17D80" w:rsidP="007B59FD">
            <w:pPr>
              <w:pStyle w:val="TAL"/>
            </w:pPr>
            <w:r>
              <w:t>PROACTIVE COMMAND: DISPLAY TEXT 1.4.1</w:t>
            </w:r>
          </w:p>
        </w:tc>
        <w:tc>
          <w:tcPr>
            <w:tcW w:w="3777" w:type="dxa"/>
            <w:tcBorders>
              <w:left w:val="single" w:sz="6" w:space="0" w:color="auto"/>
              <w:right w:val="single" w:sz="6" w:space="0" w:color="auto"/>
            </w:tcBorders>
          </w:tcPr>
          <w:p w:rsidR="00B17D80" w:rsidRDefault="00B17D80" w:rsidP="007B59FD">
            <w:pPr>
              <w:pStyle w:val="TAL"/>
            </w:pPr>
            <w:r>
              <w:t>[Normal priority, wait for user to clear message, unpacked, 8 bit data]</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3" w:type="dxa"/>
            <w:tcBorders>
              <w:left w:val="single" w:sz="6" w:space="0" w:color="auto"/>
              <w:right w:val="single" w:sz="6" w:space="0" w:color="auto"/>
            </w:tcBorders>
          </w:tcPr>
          <w:p w:rsidR="00B17D80" w:rsidRDefault="00B17D80" w:rsidP="007B59FD">
            <w:pPr>
              <w:pStyle w:val="TAL"/>
            </w:pPr>
            <w:r>
              <w:t>Display "Toolkit Test 1"</w:t>
            </w:r>
          </w:p>
        </w:tc>
        <w:tc>
          <w:tcPr>
            <w:tcW w:w="37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3" w:type="dxa"/>
            <w:tcBorders>
              <w:left w:val="single" w:sz="6" w:space="0" w:color="auto"/>
              <w:right w:val="single" w:sz="6" w:space="0" w:color="auto"/>
            </w:tcBorders>
          </w:tcPr>
          <w:p w:rsidR="00B17D80" w:rsidRDefault="00B17D80" w:rsidP="007B59FD">
            <w:pPr>
              <w:pStyle w:val="TAL"/>
            </w:pPr>
            <w:r>
              <w:t>Clear Message</w:t>
            </w:r>
          </w:p>
        </w:tc>
        <w:tc>
          <w:tcPr>
            <w:tcW w:w="37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3" w:type="dxa"/>
            <w:tcBorders>
              <w:left w:val="single" w:sz="6" w:space="0" w:color="auto"/>
              <w:right w:val="single" w:sz="6" w:space="0" w:color="auto"/>
            </w:tcBorders>
          </w:tcPr>
          <w:p w:rsidR="00B17D80" w:rsidRDefault="00B17D80" w:rsidP="007B59FD">
            <w:pPr>
              <w:pStyle w:val="TAL"/>
            </w:pPr>
            <w:r>
              <w:t>TERMINAL RESPONSE: DISPLAY TEXT 1.4.1</w:t>
            </w:r>
          </w:p>
        </w:tc>
        <w:tc>
          <w:tcPr>
            <w:tcW w:w="3777"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17</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3" w:type="dxa"/>
            <w:tcBorders>
              <w:left w:val="single" w:sz="6" w:space="0" w:color="auto"/>
              <w:right w:val="single" w:sz="6" w:space="0" w:color="auto"/>
            </w:tcBorders>
          </w:tcPr>
          <w:p w:rsidR="00B17D80" w:rsidRDefault="00B17D80" w:rsidP="007B59FD">
            <w:pPr>
              <w:pStyle w:val="TAL"/>
            </w:pPr>
            <w:r>
              <w:t>Display "Idle Mode Text"</w:t>
            </w:r>
          </w:p>
        </w:tc>
        <w:tc>
          <w:tcPr>
            <w:tcW w:w="37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18</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3" w:type="dxa"/>
            <w:tcBorders>
              <w:left w:val="single" w:sz="6" w:space="0" w:color="auto"/>
              <w:right w:val="single" w:sz="6" w:space="0" w:color="auto"/>
            </w:tcBorders>
          </w:tcPr>
          <w:p w:rsidR="00B17D80" w:rsidRDefault="00B17D80" w:rsidP="007B59FD">
            <w:pPr>
              <w:pStyle w:val="TAL"/>
            </w:pPr>
            <w:r>
              <w:t>PROACTIVE COMMAND PENDING: PLAY TONE 1.4.1</w:t>
            </w:r>
          </w:p>
        </w:tc>
        <w:tc>
          <w:tcPr>
            <w:tcW w:w="37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19</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3" w:type="dxa"/>
            <w:tcBorders>
              <w:left w:val="single" w:sz="6" w:space="0" w:color="auto"/>
              <w:right w:val="single" w:sz="6" w:space="0" w:color="auto"/>
            </w:tcBorders>
          </w:tcPr>
          <w:p w:rsidR="00B17D80" w:rsidRDefault="00B17D80" w:rsidP="007B59FD">
            <w:pPr>
              <w:pStyle w:val="TAL"/>
            </w:pPr>
            <w:r>
              <w:t>FETCH</w:t>
            </w:r>
          </w:p>
        </w:tc>
        <w:tc>
          <w:tcPr>
            <w:tcW w:w="37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20</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3" w:type="dxa"/>
            <w:tcBorders>
              <w:left w:val="single" w:sz="6" w:space="0" w:color="auto"/>
              <w:right w:val="single" w:sz="6" w:space="0" w:color="auto"/>
            </w:tcBorders>
          </w:tcPr>
          <w:p w:rsidR="00B17D80" w:rsidRDefault="00B17D80" w:rsidP="007B59FD">
            <w:pPr>
              <w:pStyle w:val="TAL"/>
            </w:pPr>
            <w:r>
              <w:t>PROACTIVE COMMAND: PLAY TONE 1.4.1</w:t>
            </w:r>
          </w:p>
        </w:tc>
        <w:tc>
          <w:tcPr>
            <w:tcW w:w="37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21</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3" w:type="dxa"/>
            <w:tcBorders>
              <w:left w:val="single" w:sz="6" w:space="0" w:color="auto"/>
              <w:right w:val="single" w:sz="6" w:space="0" w:color="auto"/>
            </w:tcBorders>
          </w:tcPr>
          <w:p w:rsidR="00B17D80" w:rsidRDefault="00B17D80" w:rsidP="007B59FD">
            <w:pPr>
              <w:pStyle w:val="TAL"/>
            </w:pPr>
            <w:r>
              <w:t>Display "Dial Tone"</w:t>
            </w:r>
          </w:p>
          <w:p w:rsidR="00B17D80" w:rsidRDefault="00B17D80" w:rsidP="007B59FD">
            <w:pPr>
              <w:pStyle w:val="TAL"/>
            </w:pPr>
          </w:p>
          <w:p w:rsidR="00B17D80" w:rsidRDefault="00B17D80" w:rsidP="007B59FD">
            <w:pPr>
              <w:pStyle w:val="TAL"/>
            </w:pPr>
            <w:r>
              <w:t>Play a standard supervisory dial tone through the external ringer for a duration of 5 s</w:t>
            </w:r>
          </w:p>
        </w:tc>
        <w:tc>
          <w:tcPr>
            <w:tcW w:w="37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3" w:type="dxa"/>
            <w:tcBorders>
              <w:left w:val="single" w:sz="6" w:space="0" w:color="auto"/>
              <w:right w:val="single" w:sz="6" w:space="0" w:color="auto"/>
            </w:tcBorders>
          </w:tcPr>
          <w:p w:rsidR="00B17D80" w:rsidRDefault="00B17D80" w:rsidP="007B59FD">
            <w:pPr>
              <w:pStyle w:val="TAL"/>
            </w:pPr>
            <w:r>
              <w:t>TERMINAL RESPONSE: PLAY TONE 1.4.1</w:t>
            </w:r>
          </w:p>
        </w:tc>
        <w:tc>
          <w:tcPr>
            <w:tcW w:w="3777"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3" w:type="dxa"/>
            <w:tcBorders>
              <w:left w:val="single" w:sz="6" w:space="0" w:color="auto"/>
              <w:right w:val="single" w:sz="6" w:space="0" w:color="auto"/>
            </w:tcBorders>
          </w:tcPr>
          <w:p w:rsidR="00B17D80" w:rsidRDefault="00B17D80" w:rsidP="007B59FD">
            <w:pPr>
              <w:pStyle w:val="TAL"/>
            </w:pPr>
            <w:r>
              <w:t>PROACTIVE SIM SESSION ENDED</w:t>
            </w:r>
          </w:p>
        </w:tc>
        <w:tc>
          <w:tcPr>
            <w:tcW w:w="37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24</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3" w:type="dxa"/>
            <w:tcBorders>
              <w:left w:val="single" w:sz="6" w:space="0" w:color="auto"/>
              <w:bottom w:val="single" w:sz="4" w:space="0" w:color="auto"/>
              <w:right w:val="single" w:sz="6" w:space="0" w:color="auto"/>
            </w:tcBorders>
          </w:tcPr>
          <w:p w:rsidR="00B17D80" w:rsidRDefault="00B17D80" w:rsidP="007B59FD">
            <w:pPr>
              <w:pStyle w:val="TAL"/>
            </w:pPr>
            <w:r>
              <w:t>Display "Idle Mode Text"</w:t>
            </w:r>
          </w:p>
        </w:tc>
        <w:tc>
          <w:tcPr>
            <w:tcW w:w="3777"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SMS-PP 1.4.1</w:t>
      </w:r>
    </w:p>
    <w:p w:rsidR="00B17D80" w:rsidRDefault="00B17D80" w:rsidP="00B17D80">
      <w:r>
        <w:t>Logically:</w:t>
      </w:r>
    </w:p>
    <w:p w:rsidR="00B17D80" w:rsidRDefault="00B17D80" w:rsidP="00B17D80">
      <w:pPr>
        <w:spacing w:after="0"/>
        <w:rPr>
          <w:lang w:val="en-US"/>
        </w:rPr>
      </w:pPr>
      <w:r>
        <w:rPr>
          <w:lang w:val="en-US"/>
        </w:rPr>
        <w:t>SMS TPDU</w:t>
      </w:r>
    </w:p>
    <w:p w:rsidR="00B17D80" w:rsidRDefault="00B17D80" w:rsidP="00B17D80">
      <w:pPr>
        <w:spacing w:after="0"/>
        <w:ind w:left="284" w:firstLine="284"/>
        <w:rPr>
          <w:lang w:val="en-US"/>
        </w:rPr>
      </w:pPr>
      <w:r>
        <w:rPr>
          <w:lang w:val="en-US"/>
        </w:rPr>
        <w:t>TP-MTI</w:t>
      </w:r>
      <w:r>
        <w:rPr>
          <w:lang w:val="en-US"/>
        </w:rPr>
        <w:tab/>
      </w:r>
      <w:r>
        <w:rPr>
          <w:lang w:val="en-US"/>
        </w:rPr>
        <w:tab/>
      </w:r>
      <w:r>
        <w:rPr>
          <w:lang w:val="en-US"/>
        </w:rPr>
        <w:tab/>
      </w:r>
      <w:r>
        <w:rPr>
          <w:lang w:val="en-US"/>
        </w:rPr>
        <w:tab/>
      </w:r>
      <w:r>
        <w:rPr>
          <w:lang w:val="en-US"/>
        </w:rPr>
        <w:tab/>
      </w:r>
      <w:r>
        <w:rPr>
          <w:lang w:val="en-US"/>
        </w:rPr>
        <w:tab/>
        <w:t>SMS-DELIVER</w:t>
      </w:r>
    </w:p>
    <w:p w:rsidR="00B17D80" w:rsidRDefault="00B17D80" w:rsidP="00B17D80">
      <w:pPr>
        <w:spacing w:after="0"/>
        <w:ind w:left="284" w:firstLine="284"/>
        <w:rPr>
          <w:lang w:val="en-US"/>
        </w:rPr>
      </w:pPr>
      <w:r>
        <w:rPr>
          <w:lang w:val="en-US"/>
        </w:rPr>
        <w:t>TP-MMS</w:t>
      </w:r>
      <w:r>
        <w:rPr>
          <w:lang w:val="en-US"/>
        </w:rPr>
        <w:tab/>
      </w:r>
      <w:r>
        <w:rPr>
          <w:lang w:val="en-US"/>
        </w:rPr>
        <w:tab/>
      </w:r>
      <w:r>
        <w:rPr>
          <w:lang w:val="en-US"/>
        </w:rPr>
        <w:tab/>
      </w:r>
      <w:r>
        <w:rPr>
          <w:lang w:val="en-US"/>
        </w:rPr>
        <w:tab/>
      </w:r>
      <w:r>
        <w:rPr>
          <w:lang w:val="en-US"/>
        </w:rPr>
        <w:tab/>
      </w:r>
      <w:r>
        <w:rPr>
          <w:lang w:val="en-US"/>
        </w:rPr>
        <w:tab/>
        <w:t>No more messages waiting for the MS in this SC</w:t>
      </w:r>
    </w:p>
    <w:p w:rsidR="00B17D80" w:rsidRDefault="00B17D80" w:rsidP="00B17D80">
      <w:pPr>
        <w:spacing w:after="0"/>
        <w:ind w:left="284" w:firstLine="284"/>
        <w:rPr>
          <w:lang w:val="en-US"/>
        </w:rPr>
      </w:pPr>
      <w:r>
        <w:rPr>
          <w:lang w:val="en-US"/>
        </w:rPr>
        <w:t>TP-RP</w:t>
      </w:r>
      <w:r>
        <w:rPr>
          <w:lang w:val="en-US"/>
        </w:rPr>
        <w:tab/>
      </w:r>
      <w:r>
        <w:rPr>
          <w:lang w:val="en-US"/>
        </w:rPr>
        <w:tab/>
      </w:r>
      <w:r>
        <w:rPr>
          <w:lang w:val="en-US"/>
        </w:rPr>
        <w:tab/>
      </w:r>
      <w:r>
        <w:rPr>
          <w:lang w:val="en-US"/>
        </w:rPr>
        <w:tab/>
      </w:r>
      <w:r>
        <w:rPr>
          <w:lang w:val="en-US"/>
        </w:rPr>
        <w:tab/>
      </w:r>
      <w:r>
        <w:rPr>
          <w:lang w:val="en-US"/>
        </w:rPr>
        <w:tab/>
      </w:r>
      <w:r>
        <w:rPr>
          <w:lang w:val="en-US"/>
        </w:rPr>
        <w:tab/>
        <w:t>TP-Reply-Path is not set in this SMS-DELIVER</w:t>
      </w:r>
    </w:p>
    <w:p w:rsidR="00B17D80" w:rsidRDefault="00B17D80" w:rsidP="00B17D80">
      <w:pPr>
        <w:spacing w:after="0"/>
        <w:ind w:left="284" w:firstLine="284"/>
        <w:rPr>
          <w:lang w:val="en-US"/>
        </w:rPr>
      </w:pPr>
      <w:r>
        <w:rPr>
          <w:lang w:val="en-US"/>
        </w:rPr>
        <w:t>TP-UDHI</w:t>
      </w:r>
      <w:r>
        <w:rPr>
          <w:lang w:val="en-US"/>
        </w:rPr>
        <w:tab/>
      </w:r>
      <w:r>
        <w:rPr>
          <w:lang w:val="en-US"/>
        </w:rPr>
        <w:tab/>
      </w:r>
      <w:r>
        <w:rPr>
          <w:lang w:val="en-US"/>
        </w:rPr>
        <w:tab/>
      </w:r>
      <w:r>
        <w:rPr>
          <w:lang w:val="en-US"/>
        </w:rPr>
        <w:tab/>
      </w:r>
      <w:r>
        <w:rPr>
          <w:lang w:val="en-US"/>
        </w:rPr>
        <w:tab/>
      </w:r>
      <w:r>
        <w:rPr>
          <w:lang w:val="en-US"/>
        </w:rPr>
        <w:tab/>
        <w:t>TP-UD field contains only the short message</w:t>
      </w:r>
    </w:p>
    <w:p w:rsidR="00B17D80" w:rsidRDefault="00B17D80" w:rsidP="00B17D80">
      <w:pPr>
        <w:spacing w:after="0"/>
        <w:ind w:left="284" w:firstLine="284"/>
        <w:rPr>
          <w:lang w:val="en-US"/>
        </w:rPr>
      </w:pPr>
      <w:r>
        <w:rPr>
          <w:lang w:val="en-US"/>
        </w:rPr>
        <w:t>TP-SRI</w:t>
      </w:r>
      <w:r>
        <w:rPr>
          <w:lang w:val="en-US"/>
        </w:rPr>
        <w:tab/>
      </w:r>
      <w:r>
        <w:rPr>
          <w:lang w:val="en-US"/>
        </w:rPr>
        <w:tab/>
      </w:r>
      <w:r>
        <w:rPr>
          <w:lang w:val="en-US"/>
        </w:rPr>
        <w:tab/>
      </w:r>
      <w:r>
        <w:rPr>
          <w:lang w:val="en-US"/>
        </w:rPr>
        <w:tab/>
      </w:r>
      <w:r>
        <w:rPr>
          <w:lang w:val="en-US"/>
        </w:rPr>
        <w:tab/>
      </w:r>
      <w:r>
        <w:rPr>
          <w:lang w:val="en-US"/>
        </w:rPr>
        <w:tab/>
        <w:t>A status report will not be returned to the ME</w:t>
      </w:r>
    </w:p>
    <w:p w:rsidR="00B17D80" w:rsidRDefault="00B17D80" w:rsidP="00B17D80">
      <w:pPr>
        <w:spacing w:after="0"/>
        <w:ind w:left="284" w:firstLine="284"/>
        <w:rPr>
          <w:lang w:val="en-US"/>
        </w:rPr>
      </w:pPr>
      <w:r>
        <w:rPr>
          <w:lang w:val="en-US"/>
        </w:rPr>
        <w:t>TP-OA</w:t>
      </w:r>
    </w:p>
    <w:p w:rsidR="00B17D80" w:rsidRDefault="00B17D80" w:rsidP="00B17D80">
      <w:pPr>
        <w:spacing w:after="0"/>
        <w:rPr>
          <w:lang w:val="en-US"/>
        </w:rPr>
      </w:pPr>
      <w:r>
        <w:rPr>
          <w:lang w:val="en-US"/>
        </w:rPr>
        <w:tab/>
        <w:t xml:space="preserve">      </w:t>
      </w:r>
      <w:r>
        <w:rPr>
          <w:lang w:val="en-US"/>
        </w:rPr>
        <w:tab/>
      </w:r>
      <w:r>
        <w:rPr>
          <w:lang w:val="en-US"/>
        </w:rPr>
        <w:tab/>
        <w:t>TON</w:t>
      </w:r>
      <w:r>
        <w:rPr>
          <w:lang w:val="en-US"/>
        </w:rPr>
        <w:tab/>
      </w:r>
      <w:r>
        <w:rPr>
          <w:lang w:val="en-US"/>
        </w:rPr>
        <w:tab/>
      </w:r>
      <w:r>
        <w:rPr>
          <w:lang w:val="en-US"/>
        </w:rPr>
        <w:tab/>
      </w:r>
      <w:r>
        <w:rPr>
          <w:lang w:val="en-US"/>
        </w:rPr>
        <w:tab/>
      </w:r>
      <w:r>
        <w:rPr>
          <w:lang w:val="en-US"/>
        </w:rPr>
        <w:tab/>
        <w:t>International number</w:t>
      </w:r>
    </w:p>
    <w:p w:rsidR="00B17D80" w:rsidRDefault="00B17D80" w:rsidP="00B17D80">
      <w:pPr>
        <w:spacing w:after="0"/>
        <w:ind w:left="852" w:firstLine="284"/>
        <w:rPr>
          <w:lang w:val="en-US"/>
        </w:rPr>
      </w:pPr>
      <w:r>
        <w:rPr>
          <w:lang w:val="en-US"/>
        </w:rPr>
        <w:t>NPI</w:t>
      </w:r>
      <w:r>
        <w:rPr>
          <w:lang w:val="en-US"/>
        </w:rPr>
        <w:tab/>
      </w:r>
      <w:r>
        <w:rPr>
          <w:lang w:val="en-US"/>
        </w:rPr>
        <w:tab/>
      </w:r>
      <w:r>
        <w:rPr>
          <w:lang w:val="en-US"/>
        </w:rPr>
        <w:tab/>
      </w:r>
      <w:r>
        <w:rPr>
          <w:lang w:val="en-US"/>
        </w:rPr>
        <w:tab/>
      </w:r>
      <w:r>
        <w:rPr>
          <w:lang w:val="en-US"/>
        </w:rPr>
        <w:tab/>
        <w:t>"ISDN / telephone numbering plan"</w:t>
      </w:r>
    </w:p>
    <w:p w:rsidR="00B17D80" w:rsidRDefault="00B17D80" w:rsidP="00B17D80">
      <w:pPr>
        <w:spacing w:after="0"/>
        <w:ind w:left="852" w:firstLine="284"/>
        <w:rPr>
          <w:lang w:val="en-US"/>
        </w:rPr>
      </w:pPr>
      <w:r>
        <w:rPr>
          <w:lang w:val="en-US"/>
        </w:rPr>
        <w:t xml:space="preserve">Address value </w:t>
      </w:r>
      <w:r>
        <w:rPr>
          <w:lang w:val="en-US"/>
        </w:rPr>
        <w:tab/>
      </w:r>
      <w:r>
        <w:rPr>
          <w:lang w:val="en-US"/>
        </w:rPr>
        <w:tab/>
        <w:t>"1234"</w:t>
      </w:r>
    </w:p>
    <w:p w:rsidR="00B17D80" w:rsidRDefault="00B17D80" w:rsidP="00B17D80">
      <w:pPr>
        <w:spacing w:after="0"/>
        <w:ind w:left="284" w:firstLine="284"/>
        <w:rPr>
          <w:lang w:val="en-US"/>
        </w:rPr>
      </w:pPr>
      <w:r>
        <w:rPr>
          <w:lang w:val="en-US"/>
        </w:rPr>
        <w:t>TP-PID</w:t>
      </w:r>
      <w:r>
        <w:rPr>
          <w:lang w:val="en-US"/>
        </w:rPr>
        <w:tab/>
      </w:r>
      <w:r>
        <w:rPr>
          <w:lang w:val="en-US"/>
        </w:rPr>
        <w:tab/>
      </w:r>
      <w:r>
        <w:rPr>
          <w:lang w:val="en-US"/>
        </w:rPr>
        <w:tab/>
      </w:r>
      <w:r>
        <w:rPr>
          <w:lang w:val="en-US"/>
        </w:rPr>
        <w:tab/>
      </w:r>
      <w:r>
        <w:rPr>
          <w:lang w:val="en-US"/>
        </w:rPr>
        <w:tab/>
      </w:r>
      <w:r>
        <w:rPr>
          <w:lang w:val="en-US"/>
        </w:rPr>
        <w:tab/>
      </w:r>
      <w:r>
        <w:t>'00'</w:t>
      </w:r>
    </w:p>
    <w:p w:rsidR="00B17D80" w:rsidRDefault="00B17D80" w:rsidP="00B17D80">
      <w:pPr>
        <w:spacing w:after="0"/>
        <w:rPr>
          <w:lang w:val="en-US"/>
        </w:rPr>
      </w:pPr>
      <w:r>
        <w:rPr>
          <w:lang w:val="en-US"/>
        </w:rPr>
        <w:tab/>
        <w:t xml:space="preserve">   </w:t>
      </w:r>
    </w:p>
    <w:p w:rsidR="00B17D80" w:rsidRDefault="00B17D80" w:rsidP="00B17D80">
      <w:pPr>
        <w:spacing w:after="0"/>
        <w:ind w:left="284" w:firstLine="284"/>
        <w:rPr>
          <w:lang w:val="en-US"/>
        </w:rPr>
      </w:pPr>
      <w:r>
        <w:rPr>
          <w:lang w:val="en-US"/>
        </w:rPr>
        <w:t>TP-DCS</w:t>
      </w:r>
    </w:p>
    <w:p w:rsidR="00B17D80" w:rsidRDefault="00B17D80" w:rsidP="00B17D80">
      <w:pPr>
        <w:spacing w:after="0"/>
        <w:ind w:left="852" w:firstLine="284"/>
        <w:rPr>
          <w:lang w:val="en-US"/>
        </w:rPr>
      </w:pPr>
      <w:r>
        <w:rPr>
          <w:lang w:val="en-US"/>
        </w:rPr>
        <w:t>Coding Group</w:t>
      </w:r>
      <w:r>
        <w:rPr>
          <w:lang w:val="en-US"/>
        </w:rPr>
        <w:tab/>
      </w:r>
      <w:r>
        <w:rPr>
          <w:lang w:val="en-US"/>
        </w:rPr>
        <w:tab/>
        <w:t>General Data Coding</w:t>
      </w:r>
    </w:p>
    <w:p w:rsidR="00B17D80" w:rsidRDefault="00B17D80" w:rsidP="00B17D80">
      <w:pPr>
        <w:spacing w:after="0"/>
        <w:ind w:left="852" w:firstLine="284"/>
        <w:rPr>
          <w:lang w:val="en-US"/>
        </w:rPr>
      </w:pPr>
      <w:r>
        <w:rPr>
          <w:lang w:val="en-US"/>
        </w:rPr>
        <w:t>Compression</w:t>
      </w:r>
      <w:r>
        <w:rPr>
          <w:lang w:val="en-US"/>
        </w:rPr>
        <w:tab/>
      </w:r>
      <w:r>
        <w:rPr>
          <w:lang w:val="en-US"/>
        </w:rPr>
        <w:tab/>
      </w:r>
      <w:r>
        <w:rPr>
          <w:lang w:val="en-US"/>
        </w:rPr>
        <w:tab/>
        <w:t>Text is uncompressed</w:t>
      </w:r>
    </w:p>
    <w:p w:rsidR="00B17D80" w:rsidRDefault="00B17D80" w:rsidP="00B17D80">
      <w:pPr>
        <w:spacing w:after="0"/>
        <w:ind w:left="852" w:firstLine="284"/>
        <w:rPr>
          <w:lang w:val="en-US"/>
        </w:rPr>
      </w:pPr>
      <w:r>
        <w:rPr>
          <w:lang w:val="en-US"/>
        </w:rPr>
        <w:t xml:space="preserve"> Message Class</w:t>
      </w:r>
      <w:r>
        <w:rPr>
          <w:lang w:val="en-US"/>
        </w:rPr>
        <w:tab/>
      </w:r>
      <w:r>
        <w:rPr>
          <w:lang w:val="en-US"/>
        </w:rPr>
        <w:tab/>
        <w:t>Class 0</w:t>
      </w:r>
    </w:p>
    <w:p w:rsidR="00B17D80" w:rsidRDefault="00B17D80" w:rsidP="00B17D80">
      <w:pPr>
        <w:spacing w:after="0"/>
        <w:ind w:left="852" w:firstLine="284"/>
        <w:rPr>
          <w:lang w:val="en-US"/>
        </w:rPr>
      </w:pPr>
      <w:r>
        <w:rPr>
          <w:lang w:val="en-US"/>
        </w:rPr>
        <w:t>Alphabet</w:t>
      </w:r>
      <w:r>
        <w:rPr>
          <w:lang w:val="en-US"/>
        </w:rPr>
        <w:tab/>
      </w:r>
      <w:r>
        <w:rPr>
          <w:lang w:val="en-US"/>
        </w:rPr>
        <w:tab/>
      </w:r>
      <w:r>
        <w:rPr>
          <w:lang w:val="en-US"/>
        </w:rPr>
        <w:tab/>
      </w:r>
      <w:r>
        <w:rPr>
          <w:lang w:val="en-US"/>
        </w:rPr>
        <w:tab/>
        <w:t xml:space="preserve"> GSM 7 bit default alphabet</w:t>
      </w:r>
    </w:p>
    <w:p w:rsidR="00B17D80" w:rsidRDefault="00B17D80" w:rsidP="00B17D80">
      <w:pPr>
        <w:spacing w:after="0"/>
        <w:ind w:left="284" w:firstLine="284"/>
        <w:rPr>
          <w:lang w:val="en-US"/>
        </w:rPr>
      </w:pPr>
      <w:r>
        <w:rPr>
          <w:lang w:val="en-US"/>
        </w:rPr>
        <w:lastRenderedPageBreak/>
        <w:t>TP-SCTS:</w:t>
      </w:r>
      <w:r>
        <w:rPr>
          <w:lang w:val="en-US"/>
        </w:rPr>
        <w:tab/>
      </w:r>
      <w:r>
        <w:rPr>
          <w:lang w:val="en-US"/>
        </w:rPr>
        <w:tab/>
      </w:r>
      <w:r>
        <w:rPr>
          <w:lang w:val="en-US"/>
        </w:rPr>
        <w:tab/>
      </w:r>
      <w:r>
        <w:rPr>
          <w:lang w:val="en-US"/>
        </w:rPr>
        <w:tab/>
      </w:r>
      <w:r>
        <w:rPr>
          <w:lang w:val="en-US"/>
        </w:rPr>
        <w:tab/>
      </w:r>
      <w:r>
        <w:rPr>
          <w:lang w:val="en-US"/>
        </w:rPr>
        <w:tab/>
      </w:r>
      <w:smartTag w:uri="urn:schemas-microsoft-com:office:smarttags" w:element="date">
        <w:smartTagPr>
          <w:attr w:name="Month" w:val="1"/>
          <w:attr w:name="Day" w:val="1"/>
          <w:attr w:name="Year" w:val="1998"/>
        </w:smartTagPr>
        <w:r>
          <w:rPr>
            <w:lang w:val="en-US"/>
          </w:rPr>
          <w:t>01/01/98</w:t>
        </w:r>
      </w:smartTag>
      <w:r>
        <w:rPr>
          <w:lang w:val="en-US"/>
        </w:rPr>
        <w:t xml:space="preserve"> 00:</w:t>
      </w:r>
      <w:smartTag w:uri="urn:schemas-microsoft-com:office:smarttags" w:element="time">
        <w:smartTagPr>
          <w:attr w:name="Hour" w:val="0"/>
          <w:attr w:name="Minute" w:val="0"/>
        </w:smartTagPr>
        <w:r>
          <w:rPr>
            <w:lang w:val="en-US"/>
          </w:rPr>
          <w:t>00:00</w:t>
        </w:r>
      </w:smartTag>
      <w:r>
        <w:rPr>
          <w:lang w:val="en-US"/>
        </w:rPr>
        <w:t xml:space="preserve"> +0</w:t>
      </w:r>
    </w:p>
    <w:p w:rsidR="00B17D80" w:rsidRDefault="00B17D80" w:rsidP="00B17D80">
      <w:pPr>
        <w:spacing w:after="0"/>
        <w:ind w:left="284" w:firstLine="284"/>
        <w:rPr>
          <w:lang w:val="en-US"/>
        </w:rPr>
      </w:pPr>
      <w:r>
        <w:rPr>
          <w:lang w:val="en-US"/>
        </w:rPr>
        <w:t>TP-UDL</w:t>
      </w:r>
      <w:r>
        <w:rPr>
          <w:lang w:val="en-US"/>
        </w:rPr>
        <w:tab/>
      </w:r>
      <w:r>
        <w:rPr>
          <w:lang w:val="en-US"/>
        </w:rPr>
        <w:tab/>
      </w:r>
      <w:r>
        <w:rPr>
          <w:lang w:val="en-US"/>
        </w:rPr>
        <w:tab/>
      </w:r>
      <w:r>
        <w:rPr>
          <w:lang w:val="en-US"/>
        </w:rPr>
        <w:tab/>
      </w:r>
      <w:r>
        <w:rPr>
          <w:lang w:val="en-US"/>
        </w:rPr>
        <w:tab/>
      </w:r>
      <w:r>
        <w:rPr>
          <w:lang w:val="en-US"/>
        </w:rPr>
        <w:tab/>
        <w:t>12</w:t>
      </w:r>
    </w:p>
    <w:p w:rsidR="00B17D80" w:rsidRDefault="00B17D80" w:rsidP="00B17D80">
      <w:pPr>
        <w:spacing w:after="0"/>
        <w:ind w:left="284" w:firstLine="284"/>
        <w:rPr>
          <w:lang w:val="en-US"/>
        </w:rPr>
      </w:pPr>
      <w:r>
        <w:rPr>
          <w:lang w:val="en-US"/>
        </w:rPr>
        <w:t>TP-UD</w:t>
      </w:r>
      <w:r>
        <w:rPr>
          <w:lang w:val="en-US"/>
        </w:rPr>
        <w:tab/>
      </w:r>
      <w:r>
        <w:rPr>
          <w:lang w:val="en-US"/>
        </w:rPr>
        <w:tab/>
      </w:r>
      <w:r>
        <w:rPr>
          <w:lang w:val="en-US"/>
        </w:rPr>
        <w:tab/>
      </w:r>
      <w:r>
        <w:rPr>
          <w:lang w:val="en-US"/>
        </w:rPr>
        <w:tab/>
      </w:r>
      <w:r>
        <w:rPr>
          <w:lang w:val="en-US"/>
        </w:rPr>
        <w:tab/>
      </w:r>
      <w:r>
        <w:rPr>
          <w:lang w:val="en-US"/>
        </w:rPr>
        <w:tab/>
        <w:t>"Test Message"</w:t>
      </w:r>
    </w:p>
    <w:p w:rsidR="00B17D80" w:rsidRDefault="00B17D80" w:rsidP="00B17D80">
      <w:pPr>
        <w:spacing w:after="0"/>
        <w:ind w:left="284" w:firstLine="284"/>
        <w:rPr>
          <w:lang w:val="en-US"/>
        </w:rPr>
      </w:pPr>
    </w:p>
    <w:p w:rsidR="00B17D80" w:rsidRDefault="00B17D80" w:rsidP="00B17D80">
      <w:pPr>
        <w:keepNext/>
        <w:widowControl w:val="0"/>
      </w:pPr>
      <w:r>
        <w:t>Coding:</w:t>
      </w:r>
    </w:p>
    <w:p w:rsidR="00B17D80" w:rsidRDefault="00B17D80" w:rsidP="00B17D80">
      <w:pPr>
        <w:pStyle w:val="TH"/>
        <w:spacing w:before="0" w:after="0"/>
        <w:rPr>
          <w:sz w:val="12"/>
          <w:szCs w:val="12"/>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Coding</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04</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04</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jc w:val="both"/>
              <w:rPr>
                <w:rFonts w:ascii="Arial" w:hAnsi="Arial" w:cs="Arial"/>
                <w:sz w:val="18"/>
                <w:szCs w:val="18"/>
              </w:rPr>
            </w:pPr>
            <w:r>
              <w:rPr>
                <w:rFonts w:ascii="Arial" w:hAnsi="Arial" w:cs="Arial"/>
                <w:sz w:val="18"/>
                <w:szCs w:val="18"/>
              </w:rPr>
              <w:t>91</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21</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43</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00</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10</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89</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10</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10</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00</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00</w:t>
            </w:r>
          </w:p>
        </w:tc>
      </w:tr>
      <w:tr w:rsidR="00B17D80" w:rsidTr="007B59FD">
        <w:tblPrEx>
          <w:tblCellMar>
            <w:top w:w="0" w:type="dxa"/>
            <w:bottom w:w="0" w:type="dxa"/>
          </w:tblCellMar>
        </w:tblPrEx>
        <w:trPr>
          <w:jc w:val="center"/>
        </w:trPr>
        <w:tc>
          <w:tcPr>
            <w:tcW w:w="1134" w:type="dxa"/>
            <w:tcBorders>
              <w:top w:val="single" w:sz="6" w:space="0" w:color="auto"/>
              <w:left w:val="nil"/>
              <w:bottom w:val="nil"/>
              <w:right w:val="single" w:sz="6" w:space="0" w:color="auto"/>
            </w:tcBorders>
          </w:tcPr>
          <w:p w:rsidR="00B17D80" w:rsidRDefault="00B17D80" w:rsidP="007B59FD">
            <w:pPr>
              <w:widowControl w:val="0"/>
              <w:rPr>
                <w:rFonts w:ascii="Arial" w:hAnsi="Arial" w:cs="Arial"/>
                <w:sz w:val="18"/>
                <w:szCs w:val="18"/>
              </w:rPr>
            </w:pP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00</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00</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0C</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D4</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F2</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9C</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0E</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6A</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96</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E7</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F3</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F0</w:t>
            </w:r>
          </w:p>
        </w:tc>
      </w:tr>
      <w:tr w:rsidR="00B17D80" w:rsidTr="007B59FD">
        <w:tblPrEx>
          <w:tblCellMar>
            <w:top w:w="0" w:type="dxa"/>
            <w:bottom w:w="0" w:type="dxa"/>
          </w:tblCellMar>
        </w:tblPrEx>
        <w:trPr>
          <w:jc w:val="center"/>
        </w:trPr>
        <w:tc>
          <w:tcPr>
            <w:tcW w:w="1134" w:type="dxa"/>
            <w:tcBorders>
              <w:top w:val="nil"/>
              <w:left w:val="nil"/>
              <w:bottom w:val="nil"/>
              <w:right w:val="single" w:sz="6" w:space="0" w:color="auto"/>
            </w:tcBorders>
          </w:tcPr>
          <w:p w:rsidR="00B17D80" w:rsidRDefault="00B17D80" w:rsidP="007B59FD">
            <w:pPr>
              <w:widowControl w:val="0"/>
              <w:rPr>
                <w:rFonts w:ascii="Arial" w:hAnsi="Arial" w:cs="Arial"/>
                <w:sz w:val="18"/>
                <w:szCs w:val="18"/>
              </w:rPr>
            </w:pP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B9</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r>
              <w:rPr>
                <w:rFonts w:ascii="Arial" w:hAnsi="Arial" w:cs="Arial"/>
                <w:sz w:val="18"/>
                <w:szCs w:val="18"/>
              </w:rPr>
              <w:t>0C</w:t>
            </w: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p>
        </w:tc>
        <w:tc>
          <w:tcPr>
            <w:tcW w:w="567" w:type="dxa"/>
            <w:tcBorders>
              <w:top w:val="single" w:sz="6" w:space="0" w:color="auto"/>
              <w:left w:val="single" w:sz="6" w:space="0" w:color="auto"/>
              <w:bottom w:val="single" w:sz="6" w:space="0" w:color="auto"/>
              <w:right w:val="single" w:sz="6" w:space="0" w:color="auto"/>
            </w:tcBorders>
          </w:tcPr>
          <w:p w:rsidR="00B17D80" w:rsidRDefault="00B17D80" w:rsidP="007B59FD">
            <w:pPr>
              <w:widowControl w:val="0"/>
              <w:rPr>
                <w:rFonts w:ascii="Arial" w:hAnsi="Arial" w:cs="Arial"/>
                <w:sz w:val="18"/>
                <w:szCs w:val="18"/>
              </w:rPr>
            </w:pPr>
          </w:p>
        </w:tc>
      </w:tr>
    </w:tbl>
    <w:p w:rsidR="00B17D80" w:rsidRDefault="00B17D80" w:rsidP="00B17D80">
      <w:pPr>
        <w:pStyle w:val="FP"/>
      </w:pPr>
    </w:p>
    <w:p w:rsidR="00B17D80" w:rsidRDefault="00B17D80" w:rsidP="00B17D80">
      <w:r>
        <w:t>PROACTIVE COMMAND: DISPLAY TEXT 1.4.1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keepNext/>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Display</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unpacked, 8 bit data</w:t>
      </w:r>
    </w:p>
    <w:p w:rsidR="00B17D80" w:rsidRDefault="00B17D80" w:rsidP="00B17D80">
      <w:pPr>
        <w:pStyle w:val="EX"/>
        <w:tabs>
          <w:tab w:val="left" w:pos="851"/>
        </w:tabs>
        <w:ind w:left="2835" w:hanging="2551"/>
      </w:pPr>
      <w:r>
        <w:tab/>
        <w:t>Text:</w:t>
      </w:r>
      <w:r>
        <w:tab/>
        <w:t>"Toolkit Test 1"</w:t>
      </w:r>
    </w:p>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DISPLAY TEXT 1.4.1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DISPLAY TEXT</w:t>
      </w:r>
    </w:p>
    <w:p w:rsidR="00B17D80" w:rsidRDefault="00B17D80" w:rsidP="00B17D80">
      <w:pPr>
        <w:pStyle w:val="EW"/>
        <w:tabs>
          <w:tab w:val="left" w:pos="851"/>
        </w:tabs>
        <w:ind w:left="2835" w:hanging="2551"/>
      </w:pPr>
      <w:r>
        <w:tab/>
        <w:t>Command qualifier:</w:t>
      </w:r>
      <w:r>
        <w:tab/>
        <w:t>normal priority, wait for user to clear message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PROACTIVE COMMAND: PLAY TONE 1.4.1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PLAY TONE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Earpiece</w:t>
      </w:r>
    </w:p>
    <w:p w:rsidR="00B17D80" w:rsidRDefault="00B17D80" w:rsidP="00B17D80">
      <w:pPr>
        <w:pStyle w:val="EW"/>
        <w:tabs>
          <w:tab w:val="left" w:pos="851"/>
        </w:tabs>
        <w:ind w:left="2835" w:hanging="2551"/>
        <w:rPr>
          <w:lang w:val="fr-FR"/>
        </w:rPr>
      </w:pPr>
      <w:r>
        <w:rPr>
          <w:lang w:val="fr-FR"/>
        </w:rPr>
        <w:lastRenderedPageBreak/>
        <w:tab/>
        <w:t>Alpha identifier:</w:t>
      </w:r>
      <w:r>
        <w:rPr>
          <w:lang w:val="fr-FR"/>
        </w:rPr>
        <w:tab/>
        <w:t>"Dial Tone"</w:t>
      </w:r>
    </w:p>
    <w:p w:rsidR="00B17D80" w:rsidRDefault="00B17D80" w:rsidP="00B17D80">
      <w:pPr>
        <w:pStyle w:val="EW"/>
        <w:tabs>
          <w:tab w:val="left" w:pos="851"/>
        </w:tabs>
        <w:ind w:left="2835" w:hanging="2551"/>
      </w:pPr>
      <w:r w:rsidRPr="00F51EF9">
        <w:tab/>
      </w:r>
      <w:r>
        <w:t>TONe:</w:t>
      </w:r>
      <w:r>
        <w:tab/>
        <w:t>Standard supervisory tones: dial tone</w:t>
      </w:r>
    </w:p>
    <w:p w:rsidR="00B17D80" w:rsidRDefault="00B17D80" w:rsidP="00B17D80">
      <w:pPr>
        <w:pStyle w:val="EW"/>
        <w:tabs>
          <w:tab w:val="left" w:pos="851"/>
        </w:tabs>
        <w:ind w:left="2835" w:hanging="2551"/>
      </w:pPr>
      <w:r>
        <w:t>Duration</w:t>
      </w:r>
    </w:p>
    <w:p w:rsidR="00B17D80" w:rsidRDefault="00B17D80" w:rsidP="00B17D80">
      <w:pPr>
        <w:pStyle w:val="EW"/>
        <w:tabs>
          <w:tab w:val="left" w:pos="851"/>
        </w:tabs>
        <w:ind w:left="2835" w:hanging="2551"/>
      </w:pPr>
      <w:r>
        <w:tab/>
        <w:t>Time unit:</w:t>
      </w:r>
      <w:r>
        <w:tab/>
        <w:t>Seconds</w:t>
      </w:r>
    </w:p>
    <w:p w:rsidR="00B17D80" w:rsidRDefault="00B17D80" w:rsidP="00B17D80">
      <w:pPr>
        <w:pStyle w:val="EX"/>
        <w:tabs>
          <w:tab w:val="left" w:pos="851"/>
        </w:tabs>
        <w:ind w:left="2835" w:hanging="2551"/>
      </w:pPr>
      <w:r>
        <w:tab/>
        <w:t>Time interval:</w:t>
      </w:r>
      <w:r>
        <w:tab/>
        <w:t>5</w:t>
      </w:r>
    </w:p>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PLAY TONE 1.4.1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PLAY TONE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1.5 (SET UP IDLE MODE TEXT, ME power cycled)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3"/>
        <w:gridCol w:w="3777"/>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3" w:type="dxa"/>
            <w:tcBorders>
              <w:left w:val="single" w:sz="6" w:space="0" w:color="auto"/>
              <w:right w:val="single" w:sz="6" w:space="0" w:color="auto"/>
            </w:tcBorders>
          </w:tcPr>
          <w:p w:rsidR="00B17D80" w:rsidRDefault="00B17D80" w:rsidP="007B59FD">
            <w:pPr>
              <w:pStyle w:val="TAL"/>
            </w:pPr>
            <w:r>
              <w:t>PROACTIVE COMMAND PENDING: SET UP IDLE MODE TEXT 1.1.1</w:t>
            </w:r>
          </w:p>
        </w:tc>
        <w:tc>
          <w:tcPr>
            <w:tcW w:w="37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3" w:type="dxa"/>
            <w:tcBorders>
              <w:left w:val="single" w:sz="6" w:space="0" w:color="auto"/>
              <w:right w:val="single" w:sz="6" w:space="0" w:color="auto"/>
            </w:tcBorders>
          </w:tcPr>
          <w:p w:rsidR="00B17D80" w:rsidRDefault="00B17D80" w:rsidP="007B59FD">
            <w:pPr>
              <w:pStyle w:val="TAL"/>
            </w:pPr>
            <w:r>
              <w:t>FETCH</w:t>
            </w:r>
          </w:p>
        </w:tc>
        <w:tc>
          <w:tcPr>
            <w:tcW w:w="37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3" w:type="dxa"/>
            <w:tcBorders>
              <w:left w:val="single" w:sz="6" w:space="0" w:color="auto"/>
              <w:right w:val="single" w:sz="6" w:space="0" w:color="auto"/>
            </w:tcBorders>
          </w:tcPr>
          <w:p w:rsidR="00B17D80" w:rsidRDefault="00B17D80" w:rsidP="007B59FD">
            <w:pPr>
              <w:pStyle w:val="TAL"/>
            </w:pPr>
            <w:r>
              <w:t>PROACTIVE COMMAND: SET UP IDLE MODE TEXT 1.1.1</w:t>
            </w:r>
          </w:p>
        </w:tc>
        <w:tc>
          <w:tcPr>
            <w:tcW w:w="3777" w:type="dxa"/>
            <w:tcBorders>
              <w:left w:val="single" w:sz="6" w:space="0" w:color="auto"/>
              <w:right w:val="single" w:sz="6" w:space="0" w:color="auto"/>
            </w:tcBorders>
          </w:tcPr>
          <w:p w:rsidR="00B17D80" w:rsidRDefault="00B17D80" w:rsidP="007B59FD">
            <w:pPr>
              <w:pStyle w:val="TAL"/>
              <w:rPr>
                <w:lang w:val="fr-FR"/>
              </w:rPr>
            </w:pPr>
            <w:r>
              <w:rPr>
                <w:lang w:val="fr-FR"/>
              </w:rPr>
              <w:t>["Idle Mode Text"]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3" w:type="dxa"/>
            <w:tcBorders>
              <w:left w:val="single" w:sz="6" w:space="0" w:color="auto"/>
              <w:right w:val="single" w:sz="6" w:space="0" w:color="auto"/>
            </w:tcBorders>
          </w:tcPr>
          <w:p w:rsidR="00B17D80" w:rsidRDefault="00B17D80" w:rsidP="007B59FD">
            <w:pPr>
              <w:pStyle w:val="TAL"/>
            </w:pPr>
            <w:r>
              <w:t>TERMINAL RESPONSE: SET UP IDLE MODE TEXT 1.1.1</w:t>
            </w:r>
          </w:p>
        </w:tc>
        <w:tc>
          <w:tcPr>
            <w:tcW w:w="3777"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3" w:type="dxa"/>
            <w:tcBorders>
              <w:left w:val="single" w:sz="6" w:space="0" w:color="auto"/>
              <w:right w:val="single" w:sz="6" w:space="0" w:color="auto"/>
            </w:tcBorders>
          </w:tcPr>
          <w:p w:rsidR="00B17D80" w:rsidRDefault="00B17D80" w:rsidP="007B59FD">
            <w:pPr>
              <w:pStyle w:val="TAL"/>
            </w:pPr>
            <w:r>
              <w:t>Select idle screen</w:t>
            </w:r>
          </w:p>
        </w:tc>
        <w:tc>
          <w:tcPr>
            <w:tcW w:w="3777" w:type="dxa"/>
            <w:tcBorders>
              <w:left w:val="single" w:sz="6" w:space="0" w:color="auto"/>
              <w:right w:val="single" w:sz="6" w:space="0" w:color="auto"/>
            </w:tcBorders>
          </w:tcPr>
          <w:p w:rsidR="00B17D80" w:rsidRDefault="00B17D80" w:rsidP="007B59FD">
            <w:pPr>
              <w:pStyle w:val="TAL"/>
            </w:pPr>
            <w:r>
              <w:t>Only if idle screen not already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3" w:type="dxa"/>
            <w:tcBorders>
              <w:left w:val="single" w:sz="6" w:space="0" w:color="auto"/>
              <w:right w:val="single" w:sz="6" w:space="0" w:color="auto"/>
            </w:tcBorders>
          </w:tcPr>
          <w:p w:rsidR="00B17D80" w:rsidRDefault="00B17D80" w:rsidP="007B59FD">
            <w:pPr>
              <w:pStyle w:val="TAL"/>
            </w:pPr>
            <w:r>
              <w:t>Display "Idle Mode Text"</w:t>
            </w:r>
          </w:p>
        </w:tc>
        <w:tc>
          <w:tcPr>
            <w:tcW w:w="37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3" w:type="dxa"/>
            <w:tcBorders>
              <w:left w:val="single" w:sz="6" w:space="0" w:color="auto"/>
              <w:right w:val="single" w:sz="6" w:space="0" w:color="auto"/>
            </w:tcBorders>
          </w:tcPr>
          <w:p w:rsidR="00B17D80" w:rsidRDefault="00B17D80" w:rsidP="007B59FD">
            <w:pPr>
              <w:pStyle w:val="TAL"/>
            </w:pPr>
            <w:r>
              <w:t>Power off ME</w:t>
            </w:r>
          </w:p>
        </w:tc>
        <w:tc>
          <w:tcPr>
            <w:tcW w:w="37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DB"/>
            </w:r>
            <w:r>
              <w:t xml:space="preserve"> SIM</w:t>
            </w:r>
          </w:p>
        </w:tc>
        <w:tc>
          <w:tcPr>
            <w:tcW w:w="2893" w:type="dxa"/>
            <w:tcBorders>
              <w:left w:val="single" w:sz="6" w:space="0" w:color="auto"/>
              <w:right w:val="single" w:sz="6" w:space="0" w:color="auto"/>
            </w:tcBorders>
          </w:tcPr>
          <w:p w:rsidR="00B17D80" w:rsidRDefault="00B17D80" w:rsidP="007B59FD">
            <w:pPr>
              <w:pStyle w:val="TAL"/>
            </w:pPr>
            <w:r>
              <w:t>GSM TERMINATION PROCEDURE</w:t>
            </w:r>
          </w:p>
        </w:tc>
        <w:tc>
          <w:tcPr>
            <w:tcW w:w="37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3" w:type="dxa"/>
            <w:tcBorders>
              <w:left w:val="single" w:sz="6" w:space="0" w:color="auto"/>
              <w:right w:val="single" w:sz="6" w:space="0" w:color="auto"/>
            </w:tcBorders>
          </w:tcPr>
          <w:p w:rsidR="00B17D80" w:rsidRDefault="00B17D80" w:rsidP="007B59FD">
            <w:pPr>
              <w:pStyle w:val="TAL"/>
            </w:pPr>
            <w:r>
              <w:t>Power on ME</w:t>
            </w:r>
          </w:p>
        </w:tc>
        <w:tc>
          <w:tcPr>
            <w:tcW w:w="37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DB"/>
            </w:r>
            <w:r>
              <w:t xml:space="preserve"> SIM</w:t>
            </w:r>
          </w:p>
        </w:tc>
        <w:tc>
          <w:tcPr>
            <w:tcW w:w="2893" w:type="dxa"/>
            <w:tcBorders>
              <w:left w:val="single" w:sz="6" w:space="0" w:color="auto"/>
              <w:right w:val="single" w:sz="6" w:space="0" w:color="auto"/>
            </w:tcBorders>
          </w:tcPr>
          <w:p w:rsidR="00B17D80" w:rsidRDefault="00B17D80" w:rsidP="007B59FD">
            <w:pPr>
              <w:pStyle w:val="TAL"/>
            </w:pPr>
            <w:r>
              <w:t>GSM ACTIVATION PROCEDURE</w:t>
            </w:r>
          </w:p>
        </w:tc>
        <w:tc>
          <w:tcPr>
            <w:tcW w:w="37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DB"/>
            </w:r>
            <w:r>
              <w:t xml:space="preserve"> SIM</w:t>
            </w:r>
          </w:p>
        </w:tc>
        <w:tc>
          <w:tcPr>
            <w:tcW w:w="2893" w:type="dxa"/>
            <w:tcBorders>
              <w:left w:val="single" w:sz="6" w:space="0" w:color="auto"/>
              <w:right w:val="single" w:sz="6" w:space="0" w:color="auto"/>
            </w:tcBorders>
          </w:tcPr>
          <w:p w:rsidR="00B17D80" w:rsidRDefault="00B17D80" w:rsidP="007B59FD">
            <w:pPr>
              <w:pStyle w:val="TAL"/>
            </w:pPr>
            <w:r>
              <w:t>SIM INITIALIZATION</w:t>
            </w:r>
          </w:p>
        </w:tc>
        <w:tc>
          <w:tcPr>
            <w:tcW w:w="3777"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3" w:type="dxa"/>
            <w:tcBorders>
              <w:left w:val="single" w:sz="6" w:space="0" w:color="auto"/>
              <w:right w:val="single" w:sz="6" w:space="0" w:color="auto"/>
            </w:tcBorders>
          </w:tcPr>
          <w:p w:rsidR="00B17D80" w:rsidRDefault="00B17D80" w:rsidP="007B59FD">
            <w:pPr>
              <w:pStyle w:val="TAL"/>
            </w:pPr>
            <w:r>
              <w:t>Select idle screen</w:t>
            </w:r>
          </w:p>
        </w:tc>
        <w:tc>
          <w:tcPr>
            <w:tcW w:w="3777" w:type="dxa"/>
            <w:tcBorders>
              <w:left w:val="single" w:sz="6" w:space="0" w:color="auto"/>
              <w:right w:val="single" w:sz="6" w:space="0" w:color="auto"/>
            </w:tcBorders>
          </w:tcPr>
          <w:p w:rsidR="00B17D80" w:rsidRDefault="00B17D80" w:rsidP="007B59FD">
            <w:pPr>
              <w:pStyle w:val="TAL"/>
            </w:pPr>
            <w:r>
              <w:t>Only if idle screen not already available</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13</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3" w:type="dxa"/>
            <w:tcBorders>
              <w:left w:val="single" w:sz="6" w:space="0" w:color="auto"/>
              <w:bottom w:val="single" w:sz="4" w:space="0" w:color="auto"/>
              <w:right w:val="single" w:sz="6" w:space="0" w:color="auto"/>
            </w:tcBorders>
          </w:tcPr>
          <w:p w:rsidR="00B17D80" w:rsidRDefault="00B17D80" w:rsidP="007B59FD">
            <w:pPr>
              <w:pStyle w:val="TAL"/>
            </w:pPr>
            <w:r>
              <w:t>Display idle screen / "Idle Mode Text" not to be displayed</w:t>
            </w:r>
          </w:p>
        </w:tc>
        <w:tc>
          <w:tcPr>
            <w:tcW w:w="3777"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pPr>
        <w:keepNext/>
        <w:rPr>
          <w:b/>
        </w:rPr>
      </w:pPr>
      <w:r>
        <w:rPr>
          <w:b/>
        </w:rPr>
        <w:lastRenderedPageBreak/>
        <w:t>Expected Sequence 1.6 (SET UP IDLE MODE TEXT, REFRESH with SIM Initialization)</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Step</w:t>
            </w:r>
          </w:p>
        </w:tc>
        <w:tc>
          <w:tcPr>
            <w:tcW w:w="1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Direction</w:t>
            </w:r>
          </w:p>
        </w:tc>
        <w:tc>
          <w:tcPr>
            <w:tcW w:w="28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MESSAGE / Action</w:t>
            </w:r>
          </w:p>
        </w:tc>
        <w:tc>
          <w:tcPr>
            <w:tcW w:w="37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SET UP IDLE MODE TEXT 1.1.1</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[Idle Mode Text]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IDLE MODE TEXT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IDLE MODE TEXT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idle screen</w:t>
            </w:r>
          </w:p>
        </w:tc>
        <w:tc>
          <w:tcPr>
            <w:tcW w:w="3776" w:type="dxa"/>
            <w:tcBorders>
              <w:left w:val="single" w:sz="6" w:space="0" w:color="auto"/>
              <w:right w:val="single" w:sz="6" w:space="0" w:color="auto"/>
            </w:tcBorders>
          </w:tcPr>
          <w:p w:rsidR="00B17D80" w:rsidRDefault="00B17D80" w:rsidP="007B59FD">
            <w:pPr>
              <w:pStyle w:val="TAL"/>
            </w:pPr>
            <w:r>
              <w:t>Only if idle screen not already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"Idle Mode Text"</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REFRESH 1.6.1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REFRESH 1.6.1</w:t>
            </w:r>
          </w:p>
        </w:tc>
        <w:tc>
          <w:tcPr>
            <w:tcW w:w="3776" w:type="dxa"/>
            <w:tcBorders>
              <w:left w:val="single" w:sz="6" w:space="0" w:color="auto"/>
              <w:right w:val="single" w:sz="6" w:space="0" w:color="auto"/>
            </w:tcBorders>
          </w:tcPr>
          <w:p w:rsidR="00B17D80" w:rsidRDefault="00B17D80" w:rsidP="007B59FD">
            <w:pPr>
              <w:pStyle w:val="TAL"/>
            </w:pPr>
            <w:r>
              <w:t>[SIM Initialization]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DB"/>
            </w:r>
            <w:r>
              <w:t xml:space="preserve"> SIM</w:t>
            </w:r>
          </w:p>
        </w:tc>
        <w:tc>
          <w:tcPr>
            <w:tcW w:w="2892" w:type="dxa"/>
            <w:tcBorders>
              <w:left w:val="single" w:sz="6" w:space="0" w:color="auto"/>
              <w:right w:val="single" w:sz="6" w:space="0" w:color="auto"/>
            </w:tcBorders>
          </w:tcPr>
          <w:p w:rsidR="00B17D80" w:rsidRDefault="00B17D80" w:rsidP="007B59FD">
            <w:pPr>
              <w:pStyle w:val="TAL"/>
            </w:pPr>
            <w:r>
              <w:t>SIM INITIALIZATION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idle screen</w:t>
            </w:r>
          </w:p>
        </w:tc>
        <w:tc>
          <w:tcPr>
            <w:tcW w:w="3776" w:type="dxa"/>
            <w:tcBorders>
              <w:left w:val="single" w:sz="6" w:space="0" w:color="auto"/>
              <w:right w:val="single" w:sz="6" w:space="0" w:color="auto"/>
            </w:tcBorders>
          </w:tcPr>
          <w:p w:rsidR="00B17D80" w:rsidRDefault="00B17D80" w:rsidP="007B59FD">
            <w:pPr>
              <w:pStyle w:val="TAL"/>
            </w:pPr>
            <w:r>
              <w:t>Only if idle screen not already available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idle screen / "Idle Mode Text" not to be displayed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13</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REFRESH 1.6.1A</w:t>
            </w:r>
          </w:p>
          <w:p w:rsidR="00B17D80" w:rsidRDefault="00B17D80" w:rsidP="007B59FD">
            <w:pPr>
              <w:pStyle w:val="TAL"/>
            </w:pPr>
            <w:r>
              <w:t>or</w:t>
            </w:r>
          </w:p>
          <w:p w:rsidR="00B17D80" w:rsidRDefault="00B17D80" w:rsidP="007B59FD">
            <w:pPr>
              <w:pStyle w:val="TAL"/>
            </w:pPr>
            <w:r>
              <w:t>TERMINAL RESPONSE: REFRESH 1.6.1B</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p>
          <w:p w:rsidR="00B17D80" w:rsidRDefault="00B17D80" w:rsidP="007B59FD">
            <w:pPr>
              <w:pStyle w:val="TAL"/>
            </w:pPr>
          </w:p>
          <w:p w:rsidR="00B17D80" w:rsidRDefault="00B17D80" w:rsidP="007B59FD">
            <w:pPr>
              <w:pStyle w:val="TAL"/>
            </w:pPr>
            <w:r>
              <w:t>[Command performed successfully with additional files read]</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14</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REFRESH 1.6.1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REFRESH</w:t>
      </w:r>
    </w:p>
    <w:p w:rsidR="00B17D80" w:rsidRDefault="00B17D80" w:rsidP="00B17D80">
      <w:pPr>
        <w:pStyle w:val="EW"/>
        <w:tabs>
          <w:tab w:val="left" w:pos="851"/>
        </w:tabs>
        <w:ind w:left="2835" w:hanging="2551"/>
      </w:pPr>
      <w:r>
        <w:tab/>
        <w:t>Command qualifier:</w:t>
      </w:r>
      <w:r>
        <w:tab/>
        <w:t>SIM Initialization</w:t>
      </w:r>
    </w:p>
    <w:p w:rsidR="00B17D80" w:rsidRDefault="00B17D80" w:rsidP="00B17D80">
      <w:pPr>
        <w:pStyle w:val="EW"/>
        <w:tabs>
          <w:tab w:val="left" w:pos="851"/>
        </w:tabs>
        <w:ind w:left="2835" w:hanging="2551"/>
      </w:pPr>
      <w:r>
        <w:t>Device identities</w:t>
      </w:r>
    </w:p>
    <w:p w:rsidR="00B17D80" w:rsidRDefault="00B17D80" w:rsidP="00B17D80">
      <w:pPr>
        <w:pStyle w:val="EW"/>
        <w:tabs>
          <w:tab w:val="left" w:pos="851"/>
        </w:tabs>
        <w:ind w:left="2835" w:hanging="2551"/>
      </w:pPr>
      <w:r>
        <w:tab/>
        <w:t>Source device:</w:t>
      </w:r>
      <w:r>
        <w:tab/>
        <w:t>SIM</w:t>
      </w:r>
    </w:p>
    <w:p w:rsidR="00B17D80" w:rsidRDefault="00B17D80" w:rsidP="00B17D80">
      <w:pPr>
        <w:pStyle w:val="EX"/>
        <w:tabs>
          <w:tab w:val="left" w:pos="851"/>
        </w:tabs>
        <w:ind w:left="2835" w:hanging="2551"/>
      </w:pPr>
      <w:r>
        <w:tab/>
        <w:t>Destination device:</w:t>
      </w:r>
      <w:r>
        <w:tab/>
        <w:t>ME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 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bl>
    <w:p w:rsidR="00B17D80" w:rsidRDefault="00B17D80" w:rsidP="00B17D80">
      <w:pPr>
        <w:pStyle w:val="FP"/>
      </w:pPr>
    </w:p>
    <w:p w:rsidR="00B17D80" w:rsidRDefault="00B17D80" w:rsidP="00B17D80">
      <w:r>
        <w:t>TERMINAL RESPONSE: REFRESH 1.6.1A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REFRESH</w:t>
      </w:r>
    </w:p>
    <w:p w:rsidR="00B17D80" w:rsidRDefault="00B17D80" w:rsidP="00B17D80">
      <w:pPr>
        <w:pStyle w:val="EW"/>
        <w:tabs>
          <w:tab w:val="left" w:pos="851"/>
        </w:tabs>
        <w:ind w:left="2835" w:hanging="2551"/>
        <w:rPr>
          <w:lang w:val="fr-FR"/>
        </w:rPr>
      </w:pPr>
      <w:r>
        <w:rPr>
          <w:lang w:val="fr-FR"/>
        </w:rPr>
        <w:tab/>
        <w:t>Command qualifier:</w:t>
      </w:r>
      <w:r>
        <w:rPr>
          <w:lang w:val="fr-FR"/>
        </w:rPr>
        <w:tab/>
        <w:t>SIM Initialization</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keepNext/>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lastRenderedPageBreak/>
        <w:t>TERMINAL RESPONSE: REFRESH 1.6.1B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REFRESH</w:t>
      </w:r>
    </w:p>
    <w:p w:rsidR="00B17D80" w:rsidRDefault="00B17D80" w:rsidP="00B17D80">
      <w:pPr>
        <w:pStyle w:val="EW"/>
        <w:tabs>
          <w:tab w:val="left" w:pos="851"/>
        </w:tabs>
        <w:ind w:left="2835" w:hanging="2551"/>
        <w:rPr>
          <w:lang w:val="fr-FR"/>
        </w:rPr>
      </w:pPr>
      <w:r>
        <w:tab/>
      </w:r>
      <w:r>
        <w:rPr>
          <w:lang w:val="fr-FR"/>
        </w:rPr>
        <w:t>Command qualifier:</w:t>
      </w:r>
      <w:r>
        <w:rPr>
          <w:lang w:val="fr-FR"/>
        </w:rPr>
        <w:tab/>
        <w:t>SIM Initialization</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REFRESH performed with additional EFs read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r>
    </w:tbl>
    <w:p w:rsidR="00B17D80" w:rsidRDefault="00B17D80" w:rsidP="00B17D80">
      <w:pPr>
        <w:pStyle w:val="FP"/>
      </w:pPr>
    </w:p>
    <w:p w:rsidR="00B17D80" w:rsidRDefault="00B17D80" w:rsidP="00B17D80">
      <w:pPr>
        <w:keepNext/>
        <w:rPr>
          <w:b/>
        </w:rPr>
      </w:pPr>
      <w:r>
        <w:rPr>
          <w:b/>
        </w:rPr>
        <w:t>Expected Sequence 1.7 (SET UP IDLE MODE TEXT, large text string)</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Step</w:t>
            </w:r>
          </w:p>
        </w:tc>
        <w:tc>
          <w:tcPr>
            <w:tcW w:w="12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Direction</w:t>
            </w:r>
          </w:p>
        </w:tc>
        <w:tc>
          <w:tcPr>
            <w:tcW w:w="28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MESSAGE / Action</w:t>
            </w:r>
          </w:p>
        </w:tc>
        <w:tc>
          <w:tcPr>
            <w:tcW w:w="3776" w:type="dxa"/>
            <w:tcBorders>
              <w:top w:val="single" w:sz="4" w:space="0" w:color="auto"/>
              <w:left w:val="single" w:sz="4" w:space="0" w:color="auto"/>
              <w:bottom w:val="single" w:sz="4" w:space="0" w:color="auto"/>
              <w:right w:val="single" w:sz="4"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SET UP IDLE MODE TEXT 1.7.1</w:t>
            </w:r>
          </w:p>
        </w:tc>
        <w:tc>
          <w:tcPr>
            <w:tcW w:w="3776" w:type="dxa"/>
            <w:tcBorders>
              <w:left w:val="single" w:sz="6" w:space="0" w:color="auto"/>
              <w:right w:val="single" w:sz="6" w:space="0" w:color="auto"/>
            </w:tcBorders>
          </w:tcPr>
          <w:p w:rsidR="00B17D80" w:rsidRDefault="00B17D80" w:rsidP="007B59FD">
            <w:pPr>
              <w:pStyle w:val="TAL"/>
            </w:pPr>
            <w:r>
              <w:t>[large text string]</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IDLE MODE TEXT 1.7.1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IDLE MODE TEXT 1.7.1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rPr>
                <w:lang w:val="en-US"/>
              </w:rPr>
            </w:pPr>
            <w:r>
              <w:rPr>
                <w:lang w:val="en-US"/>
              </w:rPr>
              <w:t xml:space="preserve">SIM </w:t>
            </w:r>
            <w:r>
              <w:sym w:font="Symbol" w:char="F0AE"/>
            </w:r>
            <w:r>
              <w:rPr>
                <w:lang w:val="en-US"/>
              </w:rPr>
              <w:t xml:space="preserve"> ME</w:t>
            </w:r>
          </w:p>
        </w:tc>
        <w:tc>
          <w:tcPr>
            <w:tcW w:w="2892" w:type="dxa"/>
            <w:tcBorders>
              <w:left w:val="single" w:sz="6" w:space="0" w:color="auto"/>
              <w:right w:val="single" w:sz="6" w:space="0" w:color="auto"/>
            </w:tcBorders>
          </w:tcPr>
          <w:p w:rsidR="00B17D80" w:rsidRDefault="00B17D80" w:rsidP="007B59FD">
            <w:pPr>
              <w:pStyle w:val="TAL"/>
              <w:rPr>
                <w:lang w:val="en-US"/>
              </w:rPr>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idle screen</w:t>
            </w:r>
          </w:p>
        </w:tc>
        <w:tc>
          <w:tcPr>
            <w:tcW w:w="3776" w:type="dxa"/>
            <w:tcBorders>
              <w:left w:val="single" w:sz="6" w:space="0" w:color="auto"/>
              <w:right w:val="single" w:sz="6" w:space="0" w:color="auto"/>
            </w:tcBorders>
          </w:tcPr>
          <w:p w:rsidR="00B17D80" w:rsidRDefault="00B17D80" w:rsidP="007B59FD">
            <w:pPr>
              <w:pStyle w:val="TAL"/>
            </w:pPr>
            <w:r>
              <w:t>Only if idle screen not already available</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Display "The SIM shall supply a text string, which shall be displayed by the ME as an idle mode text if the ME is able to do it. The presentation style is left as an implementation decision to the ME manufacturer. The idle mode text shall be displayed in a manner that ensures that ne"</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[274 characters]</w:t>
            </w:r>
          </w:p>
        </w:tc>
      </w:tr>
    </w:tbl>
    <w:p w:rsidR="00B17D80" w:rsidRDefault="00B17D80" w:rsidP="00B17D80">
      <w:pPr>
        <w:pStyle w:val="FP"/>
      </w:pPr>
    </w:p>
    <w:p w:rsidR="00B17D80" w:rsidRDefault="00B17D80" w:rsidP="00B17D80"/>
    <w:p w:rsidR="00B17D80" w:rsidRDefault="00B17D80" w:rsidP="00B17D80">
      <w:r>
        <w:t>PROACTIVE COMMAND: SET UP IDLE MODE TEXT 1.7.1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IDLE MODE TEXT</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pPr>
      <w:r>
        <w:rPr>
          <w:lang w:val="fr-FR"/>
        </w:rPr>
        <w:tab/>
      </w:r>
      <w:r w:rsidRPr="00F51EF9">
        <w:t>Destination device:</w:t>
      </w:r>
      <w:r w:rsidRPr="00F51EF9">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packed, SMS default alphabet</w:t>
      </w:r>
    </w:p>
    <w:p w:rsidR="00B17D80" w:rsidRDefault="00B17D80" w:rsidP="00B17D80">
      <w:pPr>
        <w:pStyle w:val="EX"/>
        <w:tabs>
          <w:tab w:val="left" w:pos="851"/>
        </w:tabs>
        <w:ind w:left="2835" w:hanging="2551"/>
      </w:pPr>
      <w:r>
        <w:tab/>
        <w:t>Text:</w:t>
      </w:r>
      <w:r>
        <w:tab/>
        <w:t>"The SIM shall supply a text string, which shall be displayed by the ME as an idle mode text if the ME is able to do it.The presentation style is left as an implementation decision to the ME manufacturer. The idle mode text shall be displayed in a manner that ensures that ne"</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4A</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1D</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rPr>
                <w:lang w:val="fr-FR"/>
              </w:rPr>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94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BB</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A8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CF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9E</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7E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BB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5D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A5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E7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da-DK"/>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da-DK"/>
              </w:rPr>
              <w:t>76</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rPr>
                <w:lang w:val="fr-FR"/>
              </w:rPr>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rFonts w:ascii="Times New Roman" w:hAnsi="Times New Roman"/>
                <w:lang w:val="it-IT"/>
              </w:rPr>
              <w:t>D9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85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E7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B0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94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C3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D9</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rPr>
                <w:lang w:val="fr-FR"/>
              </w:rPr>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rFonts w:ascii="Times New Roman" w:hAnsi="Times New Roman"/>
                <w:lang w:val="it-IT"/>
              </w:rPr>
              <w:t xml:space="preserve">E5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D9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88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5C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1E</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A7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E7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E9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B7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7F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A8</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rFonts w:ascii="Times New Roman" w:hAnsi="Times New Roman"/>
                <w:lang w:val="en-US"/>
              </w:rPr>
              <w:t>59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B5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C3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EE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BA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A6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D7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65</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rFonts w:ascii="Times New Roman" w:hAnsi="Times New Roman"/>
                <w:lang w:val="en-US"/>
              </w:rPr>
              <w:t>B9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BF</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rFonts w:ascii="Times New Roman" w:hAnsi="Times New Roman"/>
                <w:lang w:val="de-DE"/>
              </w:rPr>
              <w:t>C9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BD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8C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A7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E6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9B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0D</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rPr>
                <w:lang w:val="fr-FR"/>
              </w:rPr>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97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E4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CE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E7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de-DE"/>
              </w:rPr>
              <w:t>CB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50</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rFonts w:ascii="Times New Roman" w:hAnsi="Times New Roman"/>
                <w:lang w:val="de-DE"/>
              </w:rPr>
              <w:t xml:space="preserve">DA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DA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B7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BB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D1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D1</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rFonts w:ascii="Times New Roman" w:hAnsi="Times New Roman"/>
                <w:lang w:val="en-US"/>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3A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A8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EC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D7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E5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88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8E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it-IT"/>
              </w:rPr>
              <w:t>0E</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rPr>
                <w:lang w:val="fr-FR"/>
              </w:rPr>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it-IT"/>
              </w:rPr>
              <w:t>D3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IDLE MODE TEXT 1.7.1</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IDLE MODE TEXT</w:t>
      </w:r>
    </w:p>
    <w:p w:rsidR="00B17D80" w:rsidRDefault="00B17D80" w:rsidP="00B17D80">
      <w:pPr>
        <w:pStyle w:val="EW"/>
        <w:tabs>
          <w:tab w:val="left" w:pos="851"/>
        </w:tabs>
        <w:ind w:left="2835" w:hanging="2551"/>
        <w:rPr>
          <w:lang w:val="fr-FR"/>
        </w:rPr>
      </w:pPr>
      <w:r>
        <w:tab/>
      </w:r>
      <w:r>
        <w:rPr>
          <w:lang w:val="fr-FR"/>
        </w:rPr>
        <w:t>Command q 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pStyle w:val="H6"/>
      </w:pPr>
      <w:r>
        <w:t>27.22.4.22.1.5</w:t>
      </w:r>
      <w:r>
        <w:tab/>
        <w:t>Test requirement</w:t>
      </w:r>
    </w:p>
    <w:p w:rsidR="00B17D80" w:rsidRDefault="00B17D80" w:rsidP="00B17D80">
      <w:r>
        <w:t>The ME shall operate in the manner defined in expected sequences 1.1 to 1.7.</w:t>
      </w:r>
    </w:p>
    <w:p w:rsidR="00B17D80" w:rsidRDefault="00B17D80" w:rsidP="00B17D80">
      <w:pPr>
        <w:pStyle w:val="Heading5"/>
      </w:pPr>
      <w:bookmarkStart w:id="515" w:name="_Toc502363263"/>
      <w:bookmarkStart w:id="516" w:name="_Toc533173689"/>
      <w:bookmarkStart w:id="517" w:name="_Toc51834110"/>
      <w:r>
        <w:t>27.22.4.22.2</w:t>
      </w:r>
      <w:r>
        <w:tab/>
        <w:t>SET UP IDLE MODE TEXT (Icon support)</w:t>
      </w:r>
      <w:bookmarkEnd w:id="515"/>
      <w:bookmarkEnd w:id="516"/>
      <w:bookmarkEnd w:id="517"/>
    </w:p>
    <w:p w:rsidR="00B17D80" w:rsidRDefault="00B17D80" w:rsidP="00B17D80">
      <w:pPr>
        <w:pStyle w:val="H6"/>
      </w:pPr>
      <w:r>
        <w:t>27.22.4.22.2.1</w:t>
      </w:r>
      <w:r>
        <w:tab/>
        <w:t>Definition and applicability</w:t>
      </w:r>
    </w:p>
    <w:p w:rsidR="00B17D80" w:rsidRDefault="00B17D80" w:rsidP="00B17D80">
      <w:r>
        <w:t>See clause 3.2.2.</w:t>
      </w:r>
    </w:p>
    <w:p w:rsidR="00B17D80" w:rsidRDefault="00B17D80" w:rsidP="00B17D80">
      <w:pPr>
        <w:pStyle w:val="H6"/>
      </w:pPr>
      <w:r>
        <w:t>27.22.4.22.2.2</w:t>
      </w:r>
      <w:r>
        <w:tab/>
        <w:t>Conformance requirement</w:t>
      </w:r>
    </w:p>
    <w:p w:rsidR="00B17D80" w:rsidRDefault="00B17D80" w:rsidP="00B17D80">
      <w:pPr>
        <w:pStyle w:val="H6"/>
      </w:pPr>
      <w:r>
        <w:t>27.22.4.22.2.3</w:t>
      </w:r>
      <w:r>
        <w:tab/>
        <w:t>Test purpose</w:t>
      </w:r>
    </w:p>
    <w:p w:rsidR="00B17D80" w:rsidRDefault="00B17D80" w:rsidP="00B17D80">
      <w:r>
        <w:t>To verify that the ME text and / or icon passed to the ME is displayed by the ME as an idle mode text.</w:t>
      </w:r>
    </w:p>
    <w:p w:rsidR="00B17D80" w:rsidRDefault="00B17D80" w:rsidP="00B17D80">
      <w:r>
        <w:t>To verify that the icon identifier provided with the text string can replace the text string or accompany it.</w:t>
      </w:r>
    </w:p>
    <w:p w:rsidR="00B17D80" w:rsidRDefault="00B17D80" w:rsidP="00B17D80">
      <w:r>
        <w:lastRenderedPageBreak/>
        <w:t>To verify that if both an alpha identifier or text string, and an icon are provided with a proactive command, and both are requested to be displayed, but the ME is not able to display both together on the screen, then the alpha identifier or text string takes precedence over the icon.</w:t>
      </w:r>
    </w:p>
    <w:p w:rsidR="00B17D80" w:rsidRDefault="00B17D80" w:rsidP="00B17D80">
      <w:r>
        <w:t>To verify that if the SIM provides an icon identifier with a proactive command, then the ME shall inform the SIM if the icon could not be displayed by sending the general result "Command performed successfully, but requested icon could not be displayed".</w:t>
      </w:r>
    </w:p>
    <w:p w:rsidR="00B17D80" w:rsidRDefault="00B17D80" w:rsidP="00B17D80">
      <w:r>
        <w:t>To verify that if the ME receives an icon identifier with a proactive command, and either an empty, or no alpha identifier / text string is given by the SIM, then the ME shall reject the command with general result "Command data not understood by ME".</w:t>
      </w:r>
    </w:p>
    <w:p w:rsidR="00B17D80" w:rsidRDefault="00B17D80" w:rsidP="00B17D80">
      <w:pPr>
        <w:pStyle w:val="H6"/>
      </w:pPr>
      <w:r>
        <w:t>27.22.4.22.2.4</w:t>
      </w:r>
      <w:r>
        <w:tab/>
        <w:t>Method of test</w:t>
      </w:r>
    </w:p>
    <w:p w:rsidR="00B17D80" w:rsidRDefault="00B17D80" w:rsidP="00B17D80">
      <w:pPr>
        <w:pStyle w:val="H6"/>
      </w:pPr>
      <w:r>
        <w:t>27.22.4.22.2.4.1</w:t>
      </w:r>
      <w:r>
        <w:tab/>
        <w:t>Initial conditions</w:t>
      </w:r>
    </w:p>
    <w:p w:rsidR="00B17D80" w:rsidRDefault="00B17D80" w:rsidP="00B17D80">
      <w:r>
        <w:t>The ME is connected to both the SIM Simulator and the System Simulator.</w:t>
      </w:r>
    </w:p>
    <w:p w:rsidR="00B17D80" w:rsidRDefault="00B17D80" w:rsidP="00B17D80">
      <w:r>
        <w:t>The elementary files are coded as SIM Application Toolkit default.</w:t>
      </w:r>
    </w:p>
    <w:p w:rsidR="00B17D80" w:rsidRDefault="00B17D80" w:rsidP="00B17D80">
      <w:r>
        <w:t>Prior to this test the ME shall have been powered on, performed the PROFILE DOWNLOAD procedure and be in updated idle mode on the System Simulator.</w:t>
      </w:r>
    </w:p>
    <w:p w:rsidR="00B17D80" w:rsidRDefault="00B17D80" w:rsidP="00B17D80">
      <w:pPr>
        <w:pStyle w:val="H6"/>
      </w:pPr>
      <w:r>
        <w:t>27.22.4.22.2.4.2</w:t>
      </w:r>
      <w:r>
        <w:tab/>
        <w:t>Procedure</w:t>
      </w:r>
    </w:p>
    <w:p w:rsidR="00B17D80" w:rsidRDefault="00B17D80" w:rsidP="00B17D80">
      <w:pPr>
        <w:keepNext/>
        <w:rPr>
          <w:b/>
        </w:rPr>
      </w:pPr>
      <w:r>
        <w:rPr>
          <w:b/>
        </w:rPr>
        <w:t>Expected Sequence 2.1A (SET UP IDLE MODE TEXT, Icon is self-explanatory,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SET UP IDLE MODE TEXT 2.1.1</w:t>
            </w:r>
          </w:p>
        </w:tc>
        <w:tc>
          <w:tcPr>
            <w:tcW w:w="3776" w:type="dxa"/>
            <w:tcBorders>
              <w:left w:val="single" w:sz="6" w:space="0" w:color="auto"/>
              <w:right w:val="single" w:sz="6" w:space="0" w:color="auto"/>
            </w:tcBorders>
          </w:tcPr>
          <w:p w:rsidR="00B17D80" w:rsidRDefault="00B17D80" w:rsidP="007B59FD">
            <w:pPr>
              <w:pStyle w:val="TAL"/>
            </w:pPr>
            <w:r>
              <w:t>[Icon is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IDLE MODE TEXT 2.1.1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IDLE MODE TEXT 2.1.1A</w:t>
            </w:r>
          </w:p>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idle screen</w:t>
            </w:r>
          </w:p>
        </w:tc>
        <w:tc>
          <w:tcPr>
            <w:tcW w:w="3776" w:type="dxa"/>
            <w:tcBorders>
              <w:left w:val="single" w:sz="6" w:space="0" w:color="auto"/>
              <w:right w:val="single" w:sz="6" w:space="0" w:color="auto"/>
            </w:tcBorders>
          </w:tcPr>
          <w:p w:rsidR="00B17D80" w:rsidRDefault="00B17D80" w:rsidP="007B59FD">
            <w:pPr>
              <w:pStyle w:val="TAL"/>
            </w:pPr>
            <w:r>
              <w:t>Only if idle screen not already available</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Display  the icon</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IDLE MODE TEXT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IDLE MODE TEXT</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F51EF9" w:rsidRDefault="00B17D80" w:rsidP="00B17D80">
      <w:pPr>
        <w:pStyle w:val="EW"/>
        <w:tabs>
          <w:tab w:val="left" w:pos="851"/>
        </w:tabs>
        <w:ind w:left="2835" w:hanging="2551"/>
        <w:rPr>
          <w:lang w:val="fr-FR"/>
        </w:rPr>
      </w:pPr>
      <w:r w:rsidRPr="00F51EF9">
        <w:rPr>
          <w:lang w:val="fr-FR"/>
        </w:rPr>
        <w:t>Text String:</w:t>
      </w:r>
      <w:r w:rsidRPr="00F51EF9">
        <w:rPr>
          <w:lang w:val="fr-FR"/>
        </w:rPr>
        <w:tab/>
        <w:t>"Idle text"</w:t>
      </w:r>
    </w:p>
    <w:p w:rsidR="00B17D80" w:rsidRPr="00F51EF9" w:rsidRDefault="00B17D80" w:rsidP="00B17D80">
      <w:pPr>
        <w:pStyle w:val="EW"/>
        <w:tabs>
          <w:tab w:val="left" w:pos="851"/>
        </w:tabs>
        <w:ind w:left="2835" w:hanging="2551"/>
        <w:rPr>
          <w:lang w:val="fr-FR"/>
        </w:rPr>
      </w:pPr>
      <w:r w:rsidRPr="00F51EF9">
        <w:rPr>
          <w:lang w:val="fr-FR"/>
        </w:rPr>
        <w:t>Icon identifier</w:t>
      </w:r>
    </w:p>
    <w:p w:rsidR="00B17D80" w:rsidRPr="00324C44" w:rsidRDefault="00B17D80" w:rsidP="00B17D80">
      <w:pPr>
        <w:pStyle w:val="EW"/>
        <w:tabs>
          <w:tab w:val="left" w:pos="851"/>
        </w:tabs>
        <w:ind w:left="2835" w:hanging="2551"/>
        <w:rPr>
          <w:lang w:val="fr-FR"/>
        </w:rPr>
      </w:pPr>
      <w:r w:rsidRPr="00F51EF9">
        <w:rPr>
          <w:lang w:val="fr-FR"/>
        </w:rPr>
        <w:tab/>
      </w:r>
      <w:r w:rsidRPr="00324C44">
        <w:rPr>
          <w:lang w:val="fr-FR"/>
        </w:rPr>
        <w:t>Icon qualifier:</w:t>
      </w:r>
      <w:r w:rsidRPr="00324C44">
        <w:rPr>
          <w:lang w:val="fr-FR"/>
        </w:rPr>
        <w:tab/>
        <w:t>icon is self-explanatory</w:t>
      </w:r>
    </w:p>
    <w:p w:rsidR="00B17D80" w:rsidRPr="00324C44" w:rsidRDefault="00B17D80" w:rsidP="00B17D80">
      <w:pPr>
        <w:pStyle w:val="EX"/>
        <w:tabs>
          <w:tab w:val="left" w:pos="851"/>
        </w:tabs>
        <w:ind w:left="2835" w:hanging="2551"/>
        <w:rPr>
          <w:lang w:val="fr-FR"/>
        </w:rPr>
      </w:pPr>
      <w:r w:rsidRPr="00324C44">
        <w:rPr>
          <w:lang w:val="fr-FR"/>
        </w:rPr>
        <w:tab/>
        <w:t>Icon identifier:</w:t>
      </w:r>
      <w:r w:rsidRPr="00324C44">
        <w:rPr>
          <w:lang w:val="fr-FR"/>
        </w:rPr>
        <w:tab/>
        <w:t>&lt;record 1 in EF IMG&gt;</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 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IDLE MODE TEXT 2.1.1A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IDLE MODE TEXT</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2.1B (SET UP IDLE MODE TEXT, Icon is self-explanatory,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SET UP IDLE MODE TEXT 2.1.1</w:t>
            </w:r>
          </w:p>
        </w:tc>
        <w:tc>
          <w:tcPr>
            <w:tcW w:w="3776" w:type="dxa"/>
            <w:tcBorders>
              <w:left w:val="single" w:sz="6" w:space="0" w:color="auto"/>
              <w:right w:val="single" w:sz="6" w:space="0" w:color="auto"/>
            </w:tcBorders>
          </w:tcPr>
          <w:p w:rsidR="00B17D80" w:rsidRDefault="00B17D80" w:rsidP="007B59FD">
            <w:pPr>
              <w:pStyle w:val="TAL"/>
            </w:pPr>
            <w:r>
              <w:t>[Icon is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IDLE MODE TEXT 2.1.1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IDLE MODE TEXT 2.1.1B</w:t>
            </w:r>
          </w:p>
        </w:tc>
        <w:tc>
          <w:tcPr>
            <w:tcW w:w="3776" w:type="dxa"/>
            <w:tcBorders>
              <w:left w:val="single" w:sz="6" w:space="0" w:color="auto"/>
              <w:right w:val="single" w:sz="6" w:space="0" w:color="auto"/>
            </w:tcBorders>
          </w:tcPr>
          <w:p w:rsidR="00B17D80" w:rsidRDefault="00B17D80" w:rsidP="007B59FD">
            <w:pPr>
              <w:pStyle w:val="TAL"/>
            </w:pPr>
            <w:r>
              <w:t>[Command performed successfully, but requested icon could not be displayed]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idle screen</w:t>
            </w:r>
          </w:p>
        </w:tc>
        <w:tc>
          <w:tcPr>
            <w:tcW w:w="3776" w:type="dxa"/>
            <w:tcBorders>
              <w:left w:val="single" w:sz="6" w:space="0" w:color="auto"/>
              <w:right w:val="single" w:sz="6" w:space="0" w:color="auto"/>
            </w:tcBorders>
          </w:tcPr>
          <w:p w:rsidR="00B17D80" w:rsidRDefault="00B17D80" w:rsidP="007B59FD">
            <w:pPr>
              <w:pStyle w:val="TAL"/>
            </w:pPr>
            <w:r>
              <w:t>Only if idle screen not already available</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Display "Idle text" without the icon</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TERMINAL RESPONSE: SET UP IDLE MODE TEXT 2.1.1B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IDLE MODE TEXT</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keepNext/>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 but requested icon could not be displayed</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bl>
    <w:p w:rsidR="00B17D80" w:rsidRDefault="00B17D80" w:rsidP="00B17D80">
      <w:pPr>
        <w:pStyle w:val="FP"/>
      </w:pPr>
    </w:p>
    <w:p w:rsidR="00B17D80" w:rsidRDefault="00B17D80" w:rsidP="00B17D80">
      <w:pPr>
        <w:keepNext/>
        <w:rPr>
          <w:b/>
        </w:rPr>
      </w:pPr>
      <w:r>
        <w:rPr>
          <w:b/>
        </w:rPr>
        <w:lastRenderedPageBreak/>
        <w:t>Expected Sequence 2.2A (SET UP IDLE MODE TEXT, Icon is not self-explanatory,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SET UP IDLE MODE TEXT 2.2.1</w:t>
            </w:r>
          </w:p>
        </w:tc>
        <w:tc>
          <w:tcPr>
            <w:tcW w:w="3776" w:type="dxa"/>
            <w:tcBorders>
              <w:left w:val="single" w:sz="6" w:space="0" w:color="auto"/>
              <w:right w:val="single" w:sz="6" w:space="0" w:color="auto"/>
            </w:tcBorders>
          </w:tcPr>
          <w:p w:rsidR="00B17D80" w:rsidRDefault="00B17D80" w:rsidP="007B59FD">
            <w:pPr>
              <w:pStyle w:val="TAL"/>
            </w:pPr>
            <w:r>
              <w:t>[Icon is not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IDLE MODE TEXT 2.2.1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IDLE MODE TEXT 2.2.1A</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idle screen</w:t>
            </w:r>
          </w:p>
        </w:tc>
        <w:tc>
          <w:tcPr>
            <w:tcW w:w="3776" w:type="dxa"/>
            <w:tcBorders>
              <w:left w:val="single" w:sz="6" w:space="0" w:color="auto"/>
              <w:right w:val="single" w:sz="6" w:space="0" w:color="auto"/>
            </w:tcBorders>
          </w:tcPr>
          <w:p w:rsidR="00B17D80" w:rsidRDefault="00B17D80" w:rsidP="007B59FD">
            <w:pPr>
              <w:pStyle w:val="TAL"/>
            </w:pPr>
            <w:r>
              <w:t>Only if idle screen not already available</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Display icon #1 and "Idle text"</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p w:rsidR="00B17D80" w:rsidRDefault="00B17D80" w:rsidP="00B17D80">
      <w:r>
        <w:t>PROACTIVE COMMAND: SET UP IDLE MODE TEXT 2.2.1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IDLE MODE TEXT</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8746F" w:rsidRDefault="00B17D80" w:rsidP="00B17D80">
      <w:pPr>
        <w:pStyle w:val="EW"/>
        <w:tabs>
          <w:tab w:val="left" w:pos="851"/>
        </w:tabs>
        <w:ind w:left="2835" w:hanging="2551"/>
        <w:rPr>
          <w:lang w:val="en-US"/>
        </w:rPr>
      </w:pPr>
      <w:r>
        <w:rPr>
          <w:lang w:val="fr-FR"/>
        </w:rPr>
        <w:tab/>
      </w:r>
      <w:r w:rsidRPr="00F8746F">
        <w:rPr>
          <w:lang w:val="en-US"/>
        </w:rPr>
        <w:t>Destination device:</w:t>
      </w:r>
      <w:r w:rsidRPr="00F8746F">
        <w:rPr>
          <w:lang w:val="en-US"/>
        </w:rPr>
        <w:tab/>
        <w:t>ME</w:t>
      </w:r>
    </w:p>
    <w:p w:rsidR="00B17D80" w:rsidRPr="00F8746F" w:rsidRDefault="00B17D80" w:rsidP="00B17D80">
      <w:pPr>
        <w:pStyle w:val="EW"/>
        <w:tabs>
          <w:tab w:val="left" w:pos="851"/>
        </w:tabs>
        <w:ind w:left="2835" w:hanging="2551"/>
        <w:rPr>
          <w:lang w:val="en-US"/>
        </w:rPr>
      </w:pPr>
      <w:r w:rsidRPr="00F8746F">
        <w:rPr>
          <w:lang w:val="en-US"/>
        </w:rPr>
        <w:tab/>
        <w:t>Text String:</w:t>
      </w:r>
      <w:r w:rsidRPr="00F8746F">
        <w:rPr>
          <w:lang w:val="en-US"/>
        </w:rPr>
        <w:tab/>
        <w:t>"Idle text"</w:t>
      </w:r>
    </w:p>
    <w:p w:rsidR="00B17D80" w:rsidRPr="00F8746F" w:rsidRDefault="00B17D80" w:rsidP="00B17D80">
      <w:pPr>
        <w:pStyle w:val="EW"/>
        <w:tabs>
          <w:tab w:val="left" w:pos="851"/>
        </w:tabs>
        <w:ind w:left="2835" w:hanging="2551"/>
        <w:rPr>
          <w:lang w:val="en-US"/>
        </w:rPr>
      </w:pPr>
      <w:r w:rsidRPr="00F8746F">
        <w:rPr>
          <w:lang w:val="en-US"/>
        </w:rPr>
        <w:t>Icon identifier</w:t>
      </w:r>
    </w:p>
    <w:p w:rsidR="00B17D80" w:rsidRPr="00F8746F" w:rsidRDefault="00B17D80" w:rsidP="00B17D80">
      <w:pPr>
        <w:pStyle w:val="EW"/>
        <w:tabs>
          <w:tab w:val="left" w:pos="851"/>
        </w:tabs>
        <w:ind w:left="2835" w:hanging="2551"/>
        <w:rPr>
          <w:lang w:val="en-US"/>
        </w:rPr>
      </w:pPr>
      <w:r w:rsidRPr="00F8746F">
        <w:rPr>
          <w:lang w:val="en-US"/>
        </w:rPr>
        <w:tab/>
        <w:t>Icon qualifier:</w:t>
      </w:r>
      <w:r w:rsidRPr="00F8746F">
        <w:rPr>
          <w:lang w:val="en-US"/>
        </w:rPr>
        <w:tab/>
        <w:t>icon is not self-explanatory</w:t>
      </w:r>
    </w:p>
    <w:p w:rsidR="00B17D80" w:rsidRPr="00F8746F" w:rsidRDefault="00B17D80" w:rsidP="00B17D80">
      <w:pPr>
        <w:pStyle w:val="EX"/>
        <w:tabs>
          <w:tab w:val="left" w:pos="851"/>
        </w:tabs>
        <w:ind w:left="2835" w:hanging="2551"/>
        <w:rPr>
          <w:lang w:val="en-US"/>
        </w:rPr>
      </w:pPr>
      <w:r w:rsidRPr="00F8746F">
        <w:rPr>
          <w:lang w:val="en-US"/>
        </w:rPr>
        <w:tab/>
        <w:t>Icon identifier:</w:t>
      </w:r>
      <w:r w:rsidRPr="00F8746F">
        <w:rPr>
          <w:lang w:val="en-US"/>
        </w:rPr>
        <w:tab/>
        <w:t>&lt;record 1 in EF IMG&gt;</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 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IDLE MODE TEXT 2.2.1A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IDLE MODE TEXT</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lastRenderedPageBreak/>
        <w:t>Expected Sequence 2.2B (SET UP IDLE MODE TEXT, Icon is not self-explanatory,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SET UP IDLE MODE TEXT 2.2.1</w:t>
            </w:r>
          </w:p>
        </w:tc>
        <w:tc>
          <w:tcPr>
            <w:tcW w:w="3776" w:type="dxa"/>
            <w:tcBorders>
              <w:left w:val="single" w:sz="6" w:space="0" w:color="auto"/>
              <w:right w:val="single" w:sz="6" w:space="0" w:color="auto"/>
            </w:tcBorders>
          </w:tcPr>
          <w:p w:rsidR="00B17D80" w:rsidRDefault="00B17D80" w:rsidP="007B59FD">
            <w:pPr>
              <w:pStyle w:val="TAL"/>
            </w:pPr>
            <w:r>
              <w:t>[Icon is not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IDLE MODE TEXT 2.2.1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IDLE MODE TEXT 2.2.1B</w:t>
            </w:r>
          </w:p>
        </w:tc>
        <w:tc>
          <w:tcPr>
            <w:tcW w:w="3776" w:type="dxa"/>
            <w:tcBorders>
              <w:left w:val="single" w:sz="6" w:space="0" w:color="auto"/>
              <w:right w:val="single" w:sz="6" w:space="0" w:color="auto"/>
            </w:tcBorders>
          </w:tcPr>
          <w:p w:rsidR="00B17D80" w:rsidRDefault="00B17D80" w:rsidP="007B59FD">
            <w:pPr>
              <w:pStyle w:val="TAL"/>
            </w:pPr>
            <w:r>
              <w:t>[Command performed successfully, but requested icon could not be displayed]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idle screen</w:t>
            </w:r>
          </w:p>
        </w:tc>
        <w:tc>
          <w:tcPr>
            <w:tcW w:w="3776" w:type="dxa"/>
            <w:tcBorders>
              <w:left w:val="single" w:sz="6" w:space="0" w:color="auto"/>
              <w:right w:val="single" w:sz="6" w:space="0" w:color="auto"/>
            </w:tcBorders>
          </w:tcPr>
          <w:p w:rsidR="00B17D80" w:rsidRDefault="00B17D80" w:rsidP="007B59FD">
            <w:pPr>
              <w:pStyle w:val="TAL"/>
            </w:pPr>
            <w:r>
              <w:t>Only if idle screen not already available</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Display "Idle text" without the icon</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TERMINAL RESPONSE: SET UP IDLE MODE TEXT 2.2.1B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IDLE MODE TEXT</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 but requested icon could not be displayed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Pr>
          <w:p w:rsidR="00B17D80" w:rsidRDefault="00B17D80" w:rsidP="007B59FD">
            <w:pPr>
              <w:pStyle w:val="TAL"/>
            </w:pPr>
            <w:r>
              <w:t>BER-TLV:</w:t>
            </w:r>
          </w:p>
        </w:tc>
        <w:tc>
          <w:tcPr>
            <w:tcW w:w="624" w:type="dxa"/>
          </w:tcPr>
          <w:p w:rsidR="00B17D80" w:rsidRDefault="00B17D80" w:rsidP="007B59FD">
            <w:pPr>
              <w:pStyle w:val="TAC"/>
            </w:pPr>
            <w:r>
              <w:t>81</w:t>
            </w:r>
          </w:p>
        </w:tc>
        <w:tc>
          <w:tcPr>
            <w:tcW w:w="567" w:type="dxa"/>
          </w:tcPr>
          <w:p w:rsidR="00B17D80" w:rsidRDefault="00B17D80" w:rsidP="007B59FD">
            <w:pPr>
              <w:pStyle w:val="TAC"/>
            </w:pPr>
            <w:r>
              <w:t>03</w:t>
            </w:r>
          </w:p>
        </w:tc>
        <w:tc>
          <w:tcPr>
            <w:tcW w:w="567" w:type="dxa"/>
          </w:tcPr>
          <w:p w:rsidR="00B17D80" w:rsidRDefault="00B17D80" w:rsidP="007B59FD">
            <w:pPr>
              <w:pStyle w:val="TAC"/>
            </w:pPr>
            <w:r>
              <w:t>01</w:t>
            </w:r>
          </w:p>
        </w:tc>
        <w:tc>
          <w:tcPr>
            <w:tcW w:w="567" w:type="dxa"/>
          </w:tcPr>
          <w:p w:rsidR="00B17D80" w:rsidRDefault="00B17D80" w:rsidP="007B59FD">
            <w:pPr>
              <w:pStyle w:val="TAC"/>
            </w:pPr>
            <w:r>
              <w:t>28</w:t>
            </w:r>
          </w:p>
        </w:tc>
        <w:tc>
          <w:tcPr>
            <w:tcW w:w="567" w:type="dxa"/>
          </w:tcPr>
          <w:p w:rsidR="00B17D80" w:rsidRDefault="00B17D80" w:rsidP="007B59FD">
            <w:pPr>
              <w:pStyle w:val="TAC"/>
            </w:pPr>
            <w:r>
              <w:t>00</w:t>
            </w:r>
          </w:p>
        </w:tc>
        <w:tc>
          <w:tcPr>
            <w:tcW w:w="567" w:type="dxa"/>
          </w:tcPr>
          <w:p w:rsidR="00B17D80" w:rsidRDefault="00B17D80" w:rsidP="007B59FD">
            <w:pPr>
              <w:pStyle w:val="TAC"/>
            </w:pPr>
            <w:r>
              <w:t>82</w:t>
            </w:r>
          </w:p>
        </w:tc>
        <w:tc>
          <w:tcPr>
            <w:tcW w:w="567" w:type="dxa"/>
          </w:tcPr>
          <w:p w:rsidR="00B17D80" w:rsidRDefault="00B17D80" w:rsidP="007B59FD">
            <w:pPr>
              <w:pStyle w:val="TAC"/>
            </w:pPr>
            <w:r>
              <w:t>02</w:t>
            </w:r>
          </w:p>
        </w:tc>
        <w:tc>
          <w:tcPr>
            <w:tcW w:w="567" w:type="dxa"/>
          </w:tcPr>
          <w:p w:rsidR="00B17D80" w:rsidRDefault="00B17D80" w:rsidP="007B59FD">
            <w:pPr>
              <w:pStyle w:val="TAC"/>
            </w:pPr>
            <w:r>
              <w:t>82</w:t>
            </w:r>
          </w:p>
        </w:tc>
        <w:tc>
          <w:tcPr>
            <w:tcW w:w="567" w:type="dxa"/>
          </w:tcPr>
          <w:p w:rsidR="00B17D80" w:rsidRDefault="00B17D80" w:rsidP="007B59FD">
            <w:pPr>
              <w:pStyle w:val="TAC"/>
            </w:pPr>
            <w:r>
              <w:t>81</w:t>
            </w:r>
          </w:p>
        </w:tc>
        <w:tc>
          <w:tcPr>
            <w:tcW w:w="567" w:type="dxa"/>
          </w:tcPr>
          <w:p w:rsidR="00B17D80" w:rsidRDefault="00B17D80" w:rsidP="007B59FD">
            <w:pPr>
              <w:pStyle w:val="TAC"/>
            </w:pPr>
            <w:r>
              <w:t>83</w:t>
            </w:r>
          </w:p>
        </w:tc>
        <w:tc>
          <w:tcPr>
            <w:tcW w:w="567" w:type="dxa"/>
          </w:tcPr>
          <w:p w:rsidR="00B17D80" w:rsidRDefault="00B17D80" w:rsidP="007B59FD">
            <w:pPr>
              <w:pStyle w:val="TAC"/>
            </w:pPr>
            <w:r>
              <w:t>01</w:t>
            </w:r>
          </w:p>
        </w:tc>
        <w:tc>
          <w:tcPr>
            <w:tcW w:w="567" w:type="dxa"/>
          </w:tcPr>
          <w:p w:rsidR="00B17D80" w:rsidRDefault="00B17D80" w:rsidP="007B59FD">
            <w:pPr>
              <w:pStyle w:val="TAC"/>
            </w:pPr>
            <w:r>
              <w:t>04</w:t>
            </w:r>
          </w:p>
        </w:tc>
      </w:tr>
    </w:tbl>
    <w:p w:rsidR="00B17D80" w:rsidRDefault="00B17D80" w:rsidP="00B17D80">
      <w:pPr>
        <w:pStyle w:val="FP"/>
      </w:pPr>
    </w:p>
    <w:p w:rsidR="00B17D80" w:rsidRDefault="00B17D80" w:rsidP="00B17D80">
      <w:pPr>
        <w:keepNext/>
        <w:rPr>
          <w:b/>
        </w:rPr>
      </w:pPr>
      <w:r>
        <w:rPr>
          <w:b/>
        </w:rPr>
        <w:t>Expected Sequence 2.3A (SET UP IDLE MODE TEXT, Icon is self-explanatory, colour icon,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SET UP IDLE MODE TEXT 2.3.1</w:t>
            </w:r>
          </w:p>
        </w:tc>
        <w:tc>
          <w:tcPr>
            <w:tcW w:w="3776" w:type="dxa"/>
            <w:tcBorders>
              <w:left w:val="single" w:sz="6" w:space="0" w:color="auto"/>
              <w:right w:val="single" w:sz="6" w:space="0" w:color="auto"/>
            </w:tcBorders>
          </w:tcPr>
          <w:p w:rsidR="00B17D80" w:rsidRDefault="00B17D80" w:rsidP="007B59FD">
            <w:pPr>
              <w:pStyle w:val="TAL"/>
            </w:pPr>
            <w:r>
              <w:t>[Icon is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IDLE MODE TEXT 2.3.1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IDLE MODE TEXT 2.3.1A</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idle screen</w:t>
            </w:r>
          </w:p>
        </w:tc>
        <w:tc>
          <w:tcPr>
            <w:tcW w:w="3776" w:type="dxa"/>
            <w:tcBorders>
              <w:left w:val="single" w:sz="6" w:space="0" w:color="auto"/>
              <w:right w:val="single" w:sz="6" w:space="0" w:color="auto"/>
            </w:tcBorders>
          </w:tcPr>
          <w:p w:rsidR="00B17D80" w:rsidRDefault="00B17D80" w:rsidP="007B59FD">
            <w:pPr>
              <w:pStyle w:val="TAL"/>
            </w:pPr>
            <w:r>
              <w:t>Only if idle screen not already available</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Display the icon</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IDLE MODE TEXT 2.3.1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IDLE MODE TEXT</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Text String:</w:t>
      </w:r>
      <w:r w:rsidRPr="00F51EF9">
        <w:rPr>
          <w:lang w:val="fr-FR"/>
        </w:rPr>
        <w:tab/>
        <w:t>"Idle text"</w:t>
      </w:r>
    </w:p>
    <w:p w:rsidR="00B17D80" w:rsidRPr="00F51EF9" w:rsidRDefault="00B17D80" w:rsidP="00B17D80">
      <w:pPr>
        <w:pStyle w:val="EW"/>
        <w:tabs>
          <w:tab w:val="left" w:pos="851"/>
        </w:tabs>
        <w:ind w:left="2835" w:hanging="2551"/>
        <w:rPr>
          <w:lang w:val="fr-FR"/>
        </w:rPr>
      </w:pPr>
      <w:r w:rsidRPr="00F51EF9">
        <w:rPr>
          <w:lang w:val="fr-FR"/>
        </w:rPr>
        <w:lastRenderedPageBreak/>
        <w:t>Icon identifier</w:t>
      </w:r>
    </w:p>
    <w:p w:rsidR="00B17D80" w:rsidRPr="00324C44" w:rsidRDefault="00B17D80" w:rsidP="00B17D80">
      <w:pPr>
        <w:pStyle w:val="EW"/>
        <w:tabs>
          <w:tab w:val="left" w:pos="851"/>
        </w:tabs>
        <w:ind w:left="2835" w:hanging="2551"/>
        <w:rPr>
          <w:lang w:val="fr-FR"/>
        </w:rPr>
      </w:pPr>
      <w:r w:rsidRPr="00F51EF9">
        <w:rPr>
          <w:lang w:val="fr-FR"/>
        </w:rPr>
        <w:tab/>
      </w:r>
      <w:r w:rsidRPr="00324C44">
        <w:rPr>
          <w:lang w:val="fr-FR"/>
        </w:rPr>
        <w:t>Icon qualifier:</w:t>
      </w:r>
      <w:r w:rsidRPr="00324C44">
        <w:rPr>
          <w:lang w:val="fr-FR"/>
        </w:rPr>
        <w:tab/>
        <w:t>icon is self-explanatory</w:t>
      </w:r>
    </w:p>
    <w:p w:rsidR="00B17D80" w:rsidRPr="00324C44" w:rsidRDefault="00B17D80" w:rsidP="00B17D80">
      <w:pPr>
        <w:pStyle w:val="EX"/>
        <w:tabs>
          <w:tab w:val="left" w:pos="851"/>
        </w:tabs>
        <w:ind w:left="2835" w:hanging="2551"/>
        <w:rPr>
          <w:lang w:val="fr-FR"/>
        </w:rPr>
      </w:pPr>
      <w:r w:rsidRPr="00324C44">
        <w:rPr>
          <w:lang w:val="fr-FR"/>
        </w:rPr>
        <w:tab/>
        <w:t>Icon identifier:</w:t>
      </w:r>
      <w:r w:rsidRPr="00324C44">
        <w:rPr>
          <w:lang w:val="fr-FR"/>
        </w:rPr>
        <w:tab/>
        <w:t>&lt;record 2 in EF IMG&gt;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 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r>
      <w:tr w:rsidR="00B17D80" w:rsidTr="007B59FD">
        <w:tblPrEx>
          <w:tblCellMar>
            <w:top w:w="0" w:type="dxa"/>
            <w:bottom w:w="0" w:type="dxa"/>
          </w:tblCellMar>
        </w:tblPrEx>
        <w:trPr>
          <w:jc w:val="center"/>
        </w:trPr>
        <w:tc>
          <w:tcPr>
            <w:tcW w:w="1077" w:type="dxa"/>
            <w:tcBorders>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IDLE MODE TEXT 2.3.1A</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Default="00B17D80" w:rsidP="00B17D80">
      <w:pPr>
        <w:pStyle w:val="EW"/>
        <w:keepNext/>
        <w:tabs>
          <w:tab w:val="left" w:pos="851"/>
        </w:tabs>
        <w:ind w:left="2835" w:hanging="2551"/>
      </w:pPr>
      <w:r>
        <w:tab/>
        <w:t>Command type:</w:t>
      </w:r>
      <w:r>
        <w:tab/>
        <w:t>SET UP IDLE MODE TEXT</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2.3B (SET UP IDLE MODE TEXT, Icon is self-explanatory, colour icon,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4" w:space="0" w:color="auto"/>
              <w:left w:val="single" w:sz="4" w:space="0" w:color="auto"/>
              <w:bottom w:val="single" w:sz="4" w:space="0" w:color="auto"/>
              <w:right w:val="single" w:sz="6" w:space="0" w:color="auto"/>
            </w:tcBorders>
          </w:tcPr>
          <w:p w:rsidR="00B17D80" w:rsidRDefault="00B17D80" w:rsidP="007B59FD">
            <w:pPr>
              <w:pStyle w:val="TAH"/>
            </w:pPr>
            <w:r>
              <w:t>Step</w:t>
            </w:r>
          </w:p>
        </w:tc>
        <w:tc>
          <w:tcPr>
            <w:tcW w:w="1232" w:type="dxa"/>
            <w:tcBorders>
              <w:top w:val="single" w:sz="4"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92" w:type="dxa"/>
            <w:tcBorders>
              <w:top w:val="single" w:sz="4" w:space="0" w:color="auto"/>
              <w:left w:val="single" w:sz="6" w:space="0" w:color="auto"/>
              <w:bottom w:val="single" w:sz="4" w:space="0" w:color="auto"/>
              <w:right w:val="single" w:sz="4" w:space="0" w:color="auto"/>
            </w:tcBorders>
          </w:tcPr>
          <w:p w:rsidR="00B17D80" w:rsidRDefault="00B17D80" w:rsidP="007B59FD">
            <w:pPr>
              <w:pStyle w:val="TAH"/>
            </w:pPr>
            <w:r>
              <w:t>MESSAGE / Action</w:t>
            </w:r>
          </w:p>
        </w:tc>
        <w:tc>
          <w:tcPr>
            <w:tcW w:w="3776" w:type="dxa"/>
            <w:tcBorders>
              <w:top w:val="single" w:sz="6" w:space="0" w:color="auto"/>
              <w:left w:val="single" w:sz="4"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4"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4"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4" w:space="0" w:color="auto"/>
              <w:left w:val="single" w:sz="6" w:space="0" w:color="auto"/>
              <w:right w:val="single" w:sz="6" w:space="0" w:color="auto"/>
            </w:tcBorders>
          </w:tcPr>
          <w:p w:rsidR="00B17D80" w:rsidRDefault="00B17D80" w:rsidP="007B59FD">
            <w:pPr>
              <w:pStyle w:val="TAL"/>
            </w:pPr>
            <w:r>
              <w:t>PROACTIVE COMMAND PENDING: SET UP IDLE MODE TEXT 2.3.1</w:t>
            </w:r>
          </w:p>
        </w:tc>
        <w:tc>
          <w:tcPr>
            <w:tcW w:w="3776" w:type="dxa"/>
            <w:tcBorders>
              <w:left w:val="single" w:sz="6" w:space="0" w:color="auto"/>
              <w:right w:val="single" w:sz="6" w:space="0" w:color="auto"/>
            </w:tcBorders>
          </w:tcPr>
          <w:p w:rsidR="00B17D80" w:rsidRDefault="00B17D80" w:rsidP="007B59FD">
            <w:pPr>
              <w:pStyle w:val="TAL"/>
            </w:pPr>
            <w:r>
              <w:t>[Icon is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IDLE MODE TEXT 2.3.1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IDLE MODE TEXT 2.3.1B</w:t>
            </w:r>
          </w:p>
        </w:tc>
        <w:tc>
          <w:tcPr>
            <w:tcW w:w="3776" w:type="dxa"/>
            <w:tcBorders>
              <w:left w:val="single" w:sz="6" w:space="0" w:color="auto"/>
              <w:right w:val="single" w:sz="6" w:space="0" w:color="auto"/>
            </w:tcBorders>
          </w:tcPr>
          <w:p w:rsidR="00B17D80" w:rsidRDefault="00B17D80" w:rsidP="007B59FD">
            <w:pPr>
              <w:pStyle w:val="TAL"/>
            </w:pPr>
            <w:r>
              <w:t>[requested icon could not be displayed]</w:t>
            </w:r>
          </w:p>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idle screen</w:t>
            </w:r>
          </w:p>
        </w:tc>
        <w:tc>
          <w:tcPr>
            <w:tcW w:w="3776" w:type="dxa"/>
            <w:tcBorders>
              <w:left w:val="single" w:sz="6" w:space="0" w:color="auto"/>
              <w:right w:val="single" w:sz="6" w:space="0" w:color="auto"/>
            </w:tcBorders>
          </w:tcPr>
          <w:p w:rsidR="00B17D80" w:rsidRDefault="00B17D80" w:rsidP="007B59FD">
            <w:pPr>
              <w:pStyle w:val="TAL"/>
            </w:pPr>
            <w:r>
              <w:t>Only if idle screen not already available</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Display “Idle text”  without the icon</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TERMINAL RESPONSE: SET UP IDLE MODE TEXT 2.3.1B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IDLE MODE TEXT</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 but requested icon could not be displayed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bl>
    <w:p w:rsidR="00B17D80" w:rsidRDefault="00B17D80" w:rsidP="00B17D80">
      <w:pPr>
        <w:pStyle w:val="FP"/>
      </w:pPr>
    </w:p>
    <w:p w:rsidR="00B17D80" w:rsidRDefault="00B17D80" w:rsidP="00B17D80">
      <w:pPr>
        <w:keepNext/>
        <w:rPr>
          <w:b/>
        </w:rPr>
      </w:pPr>
      <w:r>
        <w:rPr>
          <w:b/>
        </w:rPr>
        <w:lastRenderedPageBreak/>
        <w:t>Expected Sequence 2.4 (SET UP IDLE MODE TEXT, Icon is not self-explanatory, empty text string)</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SET UP IDLE MODE TEXT 2.4.1</w:t>
            </w:r>
          </w:p>
        </w:tc>
        <w:tc>
          <w:tcPr>
            <w:tcW w:w="3776" w:type="dxa"/>
            <w:tcBorders>
              <w:left w:val="single" w:sz="6" w:space="0" w:color="auto"/>
              <w:right w:val="single" w:sz="6" w:space="0" w:color="auto"/>
            </w:tcBorders>
          </w:tcPr>
          <w:p w:rsidR="00B17D80" w:rsidRDefault="00B17D80" w:rsidP="007B59FD">
            <w:pPr>
              <w:pStyle w:val="TAL"/>
            </w:pPr>
            <w:r>
              <w:t>[Icon is not self-explanatory, empty text string]</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IDLE MODE TEXT 2.4.1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IDLE MODE TEXT 2.4.1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5</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IDLE MODE TEXT 2.4.1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IDLE MODE TEXT</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8746F" w:rsidRDefault="00B17D80" w:rsidP="00B17D80">
      <w:pPr>
        <w:pStyle w:val="EW"/>
        <w:tabs>
          <w:tab w:val="left" w:pos="851"/>
        </w:tabs>
        <w:ind w:left="2835" w:hanging="2551"/>
        <w:rPr>
          <w:lang w:val="en-US"/>
        </w:rPr>
      </w:pPr>
      <w:r>
        <w:rPr>
          <w:lang w:val="fr-FR"/>
        </w:rPr>
        <w:tab/>
      </w:r>
      <w:r w:rsidRPr="00F8746F">
        <w:rPr>
          <w:lang w:val="en-US"/>
        </w:rPr>
        <w:t>Destination device:</w:t>
      </w:r>
      <w:r w:rsidRPr="00F8746F">
        <w:rPr>
          <w:lang w:val="en-US"/>
        </w:rPr>
        <w:tab/>
        <w:t>ME</w:t>
      </w:r>
    </w:p>
    <w:p w:rsidR="00B17D80" w:rsidRPr="00F8746F" w:rsidRDefault="00B17D80" w:rsidP="00B17D80">
      <w:pPr>
        <w:pStyle w:val="EW"/>
        <w:tabs>
          <w:tab w:val="left" w:pos="851"/>
        </w:tabs>
        <w:ind w:left="2835" w:hanging="2551"/>
        <w:rPr>
          <w:lang w:val="en-US"/>
        </w:rPr>
      </w:pPr>
      <w:r w:rsidRPr="00F8746F">
        <w:rPr>
          <w:lang w:val="en-US"/>
        </w:rPr>
        <w:t>Text string</w:t>
      </w:r>
    </w:p>
    <w:p w:rsidR="00B17D80" w:rsidRPr="00F8746F" w:rsidRDefault="00B17D80" w:rsidP="00B17D80">
      <w:pPr>
        <w:pStyle w:val="EW"/>
        <w:tabs>
          <w:tab w:val="left" w:pos="851"/>
        </w:tabs>
        <w:ind w:left="2835" w:hanging="2551"/>
        <w:rPr>
          <w:lang w:val="en-US"/>
        </w:rPr>
      </w:pPr>
      <w:r w:rsidRPr="00F8746F">
        <w:rPr>
          <w:lang w:val="en-US"/>
        </w:rPr>
        <w:tab/>
        <w:t>Contents:</w:t>
      </w:r>
      <w:r w:rsidRPr="00F8746F">
        <w:rPr>
          <w:lang w:val="en-US"/>
        </w:rPr>
        <w:tab/>
        <w:t>null data object</w:t>
      </w:r>
    </w:p>
    <w:p w:rsidR="00B17D80" w:rsidRPr="00F8746F" w:rsidRDefault="00B17D80" w:rsidP="00B17D80">
      <w:pPr>
        <w:pStyle w:val="EW"/>
        <w:tabs>
          <w:tab w:val="left" w:pos="851"/>
        </w:tabs>
        <w:ind w:left="2835" w:hanging="2551"/>
        <w:rPr>
          <w:lang w:val="en-US"/>
        </w:rPr>
      </w:pPr>
      <w:r w:rsidRPr="00F8746F">
        <w:rPr>
          <w:lang w:val="en-US"/>
        </w:rPr>
        <w:t>Icon identifier</w:t>
      </w:r>
    </w:p>
    <w:p w:rsidR="00B17D80" w:rsidRPr="00F8746F" w:rsidRDefault="00B17D80" w:rsidP="00B17D80">
      <w:pPr>
        <w:pStyle w:val="EW"/>
        <w:tabs>
          <w:tab w:val="left" w:pos="851"/>
        </w:tabs>
        <w:ind w:left="2835" w:hanging="2551"/>
        <w:rPr>
          <w:lang w:val="en-US"/>
        </w:rPr>
      </w:pPr>
      <w:r w:rsidRPr="00F8746F">
        <w:rPr>
          <w:lang w:val="en-US"/>
        </w:rPr>
        <w:tab/>
        <w:t>Icon qualifier:</w:t>
      </w:r>
      <w:r w:rsidRPr="00F8746F">
        <w:rPr>
          <w:lang w:val="en-US"/>
        </w:rPr>
        <w:tab/>
        <w:t>icon is not self-explanatory</w:t>
      </w:r>
    </w:p>
    <w:p w:rsidR="00B17D80" w:rsidRPr="00F8746F" w:rsidRDefault="00B17D80" w:rsidP="00B17D80">
      <w:pPr>
        <w:pStyle w:val="EX"/>
        <w:tabs>
          <w:tab w:val="left" w:pos="851"/>
        </w:tabs>
        <w:ind w:left="2835" w:hanging="2551"/>
        <w:rPr>
          <w:lang w:val="en-US"/>
        </w:rPr>
      </w:pPr>
      <w:r w:rsidRPr="00F8746F">
        <w:rPr>
          <w:lang w:val="en-US"/>
        </w:rPr>
        <w:tab/>
        <w:t>Icon identifier:</w:t>
      </w:r>
      <w:r w:rsidRPr="00F8746F">
        <w:rPr>
          <w:lang w:val="en-US"/>
        </w:rPr>
        <w:tab/>
        <w:t>&lt;record 1 in EF IMG&gt;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 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077" w:type="dxa"/>
            <w:tcBorders>
              <w:top w:val="single" w:sz="4" w:space="0" w:color="auto"/>
              <w:right w:val="single" w:sz="4" w:space="0" w:color="auto"/>
            </w:tcBorders>
          </w:tcPr>
          <w:p w:rsidR="00B17D80" w:rsidRDefault="00B17D80" w:rsidP="007B59FD">
            <w:pPr>
              <w:pStyle w:val="TAL"/>
            </w:pP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IDLE MODE TEXT 2.4.1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IDLE MODE TEXT</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data not understood by ME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r>
    </w:tbl>
    <w:p w:rsidR="00B17D80" w:rsidRDefault="00B17D80" w:rsidP="00B17D80">
      <w:pPr>
        <w:pStyle w:val="FP"/>
      </w:pPr>
    </w:p>
    <w:p w:rsidR="00B17D80" w:rsidRDefault="00B17D80" w:rsidP="00B17D80">
      <w:pPr>
        <w:pStyle w:val="H6"/>
      </w:pPr>
      <w:r>
        <w:t>27.22.4.22.2.5</w:t>
      </w:r>
      <w:r>
        <w:tab/>
        <w:t>Test requirement</w:t>
      </w:r>
    </w:p>
    <w:p w:rsidR="00B17D80" w:rsidRDefault="00B17D80" w:rsidP="00B17D80">
      <w:r>
        <w:t>The ME shall operate in the manner defined in expected sequences 2.1A to 2.4.</w:t>
      </w:r>
    </w:p>
    <w:p w:rsidR="00B17D80" w:rsidRDefault="00B17D80" w:rsidP="00B17D80">
      <w:pPr>
        <w:pStyle w:val="Heading5"/>
      </w:pPr>
      <w:bookmarkStart w:id="518" w:name="_Toc502363264"/>
      <w:bookmarkStart w:id="519" w:name="_Toc533173690"/>
      <w:bookmarkStart w:id="520" w:name="_Toc51834111"/>
      <w:r>
        <w:lastRenderedPageBreak/>
        <w:t>27.22.4.22.3</w:t>
      </w:r>
      <w:r>
        <w:tab/>
        <w:t>SET UP IDLE MODE TEXT (UCS2 support)</w:t>
      </w:r>
      <w:bookmarkEnd w:id="518"/>
      <w:bookmarkEnd w:id="519"/>
      <w:bookmarkEnd w:id="520"/>
    </w:p>
    <w:p w:rsidR="00B17D80" w:rsidRDefault="00B17D80" w:rsidP="00B17D80">
      <w:pPr>
        <w:pStyle w:val="H6"/>
      </w:pPr>
      <w:r>
        <w:t>27.22.4.22.3.1</w:t>
      </w:r>
      <w:r>
        <w:tab/>
        <w:t>Definition and applicability</w:t>
      </w:r>
    </w:p>
    <w:p w:rsidR="00B17D80" w:rsidRDefault="00B17D80" w:rsidP="00B17D80">
      <w:r>
        <w:t>See clause 3.2.2.</w:t>
      </w:r>
    </w:p>
    <w:p w:rsidR="00B17D80" w:rsidRDefault="00B17D80" w:rsidP="00B17D80">
      <w:pPr>
        <w:pStyle w:val="H6"/>
      </w:pPr>
      <w:r>
        <w:t>27.22.4.22.3.2</w:t>
      </w:r>
      <w:r>
        <w:tab/>
        <w:t>Conformance requirement</w:t>
      </w:r>
    </w:p>
    <w:p w:rsidR="00B17D80" w:rsidRDefault="00B17D80" w:rsidP="00B17D80">
      <w:pPr>
        <w:keepNext/>
        <w:keepLines/>
      </w:pPr>
      <w:r>
        <w:t>The ME shall support the UCS2 facility for the coding of the Cyrillic alphabet, as defined in:</w:t>
      </w:r>
    </w:p>
    <w:p w:rsidR="00B17D80" w:rsidRDefault="00B17D80" w:rsidP="00B17D80">
      <w:pPr>
        <w:pStyle w:val="B1"/>
      </w:pPr>
      <w:r>
        <w:t>-</w:t>
      </w:r>
      <w:r>
        <w:tab/>
        <w:t>ISO/IEC 10646 [17].</w:t>
      </w:r>
    </w:p>
    <w:p w:rsidR="00B17D80" w:rsidRDefault="00B17D80" w:rsidP="00B17D80">
      <w:pPr>
        <w:pStyle w:val="H6"/>
      </w:pPr>
      <w:r>
        <w:t>27.22.4.22.3.3</w:t>
      </w:r>
      <w:r>
        <w:tab/>
        <w:t>Test purpose</w:t>
      </w:r>
    </w:p>
    <w:p w:rsidR="00B17D80" w:rsidRDefault="00B17D80" w:rsidP="00B17D80">
      <w:r>
        <w:t>To verify that the UCS2 coded text string is displayed by the ME as an idle mode text.</w:t>
      </w:r>
    </w:p>
    <w:p w:rsidR="00B17D80" w:rsidRDefault="00B17D80" w:rsidP="00B17D80">
      <w:pPr>
        <w:pStyle w:val="H6"/>
      </w:pPr>
      <w:r>
        <w:t>27.22.4.22.3.4</w:t>
      </w:r>
      <w:r>
        <w:tab/>
        <w:t>Method of test</w:t>
      </w:r>
    </w:p>
    <w:p w:rsidR="00B17D80" w:rsidRDefault="00B17D80" w:rsidP="00B17D80">
      <w:pPr>
        <w:pStyle w:val="H6"/>
      </w:pPr>
      <w:r>
        <w:t>27.22.4.22.3.4.1</w:t>
      </w:r>
      <w:r>
        <w:tab/>
        <w:t>Initial conditions</w:t>
      </w:r>
    </w:p>
    <w:p w:rsidR="00B17D80" w:rsidRDefault="00B17D80" w:rsidP="00B17D80">
      <w:r>
        <w:t>The ME is connected to both the SIM Simulator and the System Simulator.</w:t>
      </w:r>
    </w:p>
    <w:p w:rsidR="00B17D80" w:rsidRDefault="00B17D80" w:rsidP="00B17D80">
      <w:r>
        <w:t>The elementary files are coded as SIM Application Toolkit default.</w:t>
      </w:r>
    </w:p>
    <w:p w:rsidR="00B17D80" w:rsidRDefault="00B17D80" w:rsidP="00B17D80">
      <w:r>
        <w:t>Prior to this test the ME shall have been powered on, performed the PROFILE DOWNLOAD procedure and be in updated idle mode on the System Simulator.</w:t>
      </w:r>
    </w:p>
    <w:p w:rsidR="00B17D80" w:rsidRDefault="00B17D80" w:rsidP="00B17D80">
      <w:pPr>
        <w:pStyle w:val="H6"/>
      </w:pPr>
      <w:r>
        <w:t>27.22.4.22.3.4.2</w:t>
      </w:r>
      <w:r>
        <w:tab/>
        <w:t>Procedure</w:t>
      </w:r>
    </w:p>
    <w:p w:rsidR="00B17D80" w:rsidRDefault="00B17D80" w:rsidP="00B17D80">
      <w:pPr>
        <w:keepNext/>
        <w:rPr>
          <w:b/>
        </w:rPr>
      </w:pPr>
      <w:r>
        <w:rPr>
          <w:b/>
        </w:rPr>
        <w:t>Expected Sequence 3.1 (SET UP IDLE MODE TEXT, UCS2 alphabet text)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SET UP IDLE MODE TEXT 3.1.1</w:t>
            </w:r>
          </w:p>
        </w:tc>
        <w:tc>
          <w:tcPr>
            <w:tcW w:w="3776" w:type="dxa"/>
            <w:tcBorders>
              <w:left w:val="single" w:sz="6" w:space="0" w:color="auto"/>
              <w:right w:val="single" w:sz="6" w:space="0" w:color="auto"/>
            </w:tcBorders>
          </w:tcPr>
          <w:p w:rsidR="00B17D80" w:rsidRDefault="00B17D80" w:rsidP="007B59FD">
            <w:pPr>
              <w:pStyle w:val="TAL"/>
            </w:pPr>
            <w:r>
              <w:t>["Hello"  in Russian]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IDLE MODE TEXT 3.1.1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IDLE MODE TEXT 3.1.1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idle screen</w:t>
            </w:r>
          </w:p>
        </w:tc>
        <w:tc>
          <w:tcPr>
            <w:tcW w:w="3776" w:type="dxa"/>
            <w:tcBorders>
              <w:left w:val="single" w:sz="6" w:space="0" w:color="auto"/>
              <w:right w:val="single" w:sz="6" w:space="0" w:color="auto"/>
            </w:tcBorders>
          </w:tcPr>
          <w:p w:rsidR="00B17D80" w:rsidRDefault="00B17D80" w:rsidP="007B59FD">
            <w:pPr>
              <w:pStyle w:val="TAL"/>
            </w:pPr>
            <w:r>
              <w:t>Only if idle screen not already available</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Display " ЗДРАВСТВУЙТЕ"</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rPr>
                <w:lang w:val="it-IT"/>
              </w:rPr>
              <w:t>["Hello"  in Russian]</w:t>
            </w:r>
          </w:p>
        </w:tc>
      </w:tr>
    </w:tbl>
    <w:p w:rsidR="00B17D80" w:rsidRDefault="00B17D80" w:rsidP="00B17D80">
      <w:pPr>
        <w:pStyle w:val="FP"/>
      </w:pPr>
    </w:p>
    <w:p w:rsidR="00B17D80" w:rsidRDefault="00B17D80" w:rsidP="00B17D80">
      <w:r>
        <w:t>PROACTIVE COMMAND: SET UP IDLE MODE TEXT 3.1.1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IDLE MODE TEXT</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pPr>
      <w:r>
        <w:rPr>
          <w:lang w:val="fr-FR"/>
        </w:rPr>
        <w:tab/>
      </w:r>
      <w:r w:rsidRPr="00F51EF9">
        <w:t>Destination device:</w:t>
      </w:r>
      <w:r w:rsidRPr="00F51EF9">
        <w:tab/>
        <w:t>ME</w:t>
      </w:r>
    </w:p>
    <w:p w:rsidR="00B17D80" w:rsidRDefault="00B17D80" w:rsidP="00B17D80">
      <w:pPr>
        <w:pStyle w:val="EW"/>
        <w:tabs>
          <w:tab w:val="left" w:pos="851"/>
        </w:tabs>
        <w:ind w:left="2835" w:hanging="2551"/>
      </w:pPr>
      <w:r>
        <w:t>Text String</w:t>
      </w:r>
    </w:p>
    <w:p w:rsidR="00B17D80" w:rsidRDefault="00B17D80" w:rsidP="00B17D80">
      <w:pPr>
        <w:pStyle w:val="EW"/>
        <w:tabs>
          <w:tab w:val="left" w:pos="851"/>
        </w:tabs>
        <w:ind w:left="2835" w:hanging="2551"/>
      </w:pPr>
      <w:r>
        <w:tab/>
        <w:t>Data coding scheme:</w:t>
      </w:r>
      <w:r>
        <w:tab/>
        <w:t>UCS2 (16bit)</w:t>
      </w:r>
    </w:p>
    <w:p w:rsidR="00B17D80" w:rsidRDefault="00B17D80" w:rsidP="00B17D80">
      <w:pPr>
        <w:pStyle w:val="EX"/>
        <w:tabs>
          <w:tab w:val="left" w:pos="851"/>
        </w:tabs>
        <w:ind w:left="2835" w:hanging="2551"/>
      </w:pPr>
      <w:r>
        <w:tab/>
        <w:t>Text:</w:t>
      </w:r>
      <w:r>
        <w:tab/>
        <w:t>"ЗДРАВСТВУЙТЕ"</w:t>
      </w:r>
    </w:p>
    <w:p w:rsidR="00B17D80" w:rsidRDefault="00B17D80" w:rsidP="00B17D80">
      <w:pPr>
        <w:keepNext/>
        <w:keepLines/>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IDLE MODE TEXT 3.1.1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IDLE MODE TEXT</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pStyle w:val="H6"/>
      </w:pPr>
      <w:r>
        <w:t>27.22.4.22.3.5</w:t>
      </w:r>
      <w:r>
        <w:tab/>
        <w:t>Test requirement</w:t>
      </w:r>
    </w:p>
    <w:p w:rsidR="00B17D80" w:rsidRDefault="00B17D80" w:rsidP="00B17D80">
      <w:r>
        <w:t>The ME shall operate in the manner defined in expected sequence 3.1.</w:t>
      </w:r>
    </w:p>
    <w:p w:rsidR="00B17D80" w:rsidRDefault="00B17D80" w:rsidP="00B17D80">
      <w:pPr>
        <w:pStyle w:val="Heading4"/>
      </w:pPr>
      <w:bookmarkStart w:id="521" w:name="_Toc502363265"/>
      <w:bookmarkStart w:id="522" w:name="_Toc533173691"/>
      <w:bookmarkStart w:id="523" w:name="_Toc51834112"/>
      <w:r>
        <w:t>27.22.4.23</w:t>
      </w:r>
      <w:r>
        <w:tab/>
        <w:t>RUN AT COMMAND</w:t>
      </w:r>
      <w:bookmarkEnd w:id="521"/>
      <w:bookmarkEnd w:id="522"/>
      <w:bookmarkEnd w:id="523"/>
    </w:p>
    <w:p w:rsidR="00B17D80" w:rsidRDefault="00B17D80" w:rsidP="00B17D80">
      <w:pPr>
        <w:pStyle w:val="Heading5"/>
      </w:pPr>
      <w:bookmarkStart w:id="524" w:name="_Toc502363266"/>
      <w:bookmarkStart w:id="525" w:name="_Toc533173692"/>
      <w:bookmarkStart w:id="526" w:name="_Toc51834113"/>
      <w:r>
        <w:t>27.22.4.23.1</w:t>
      </w:r>
      <w:r>
        <w:tab/>
        <w:t>RUN AT COMMAND (normal)</w:t>
      </w:r>
      <w:bookmarkEnd w:id="524"/>
      <w:bookmarkEnd w:id="525"/>
      <w:bookmarkEnd w:id="526"/>
    </w:p>
    <w:p w:rsidR="00B17D80" w:rsidRDefault="00B17D80" w:rsidP="00B17D80">
      <w:pPr>
        <w:pStyle w:val="H6"/>
      </w:pPr>
      <w:r>
        <w:t>27.22.4.23.1.1</w:t>
      </w:r>
      <w:r>
        <w:tab/>
        <w:t>Definition and applicability</w:t>
      </w:r>
    </w:p>
    <w:p w:rsidR="00B17D80" w:rsidRDefault="00B17D80" w:rsidP="00B17D80">
      <w:r>
        <w:t>See clause 3.2.2.</w:t>
      </w:r>
    </w:p>
    <w:p w:rsidR="00B17D80" w:rsidRDefault="00B17D80" w:rsidP="00B17D80">
      <w:pPr>
        <w:pStyle w:val="H6"/>
      </w:pPr>
      <w:r>
        <w:t>27.22.4.23.1.2</w:t>
      </w:r>
      <w:r>
        <w:tab/>
        <w:t>Conformance requirement</w:t>
      </w:r>
    </w:p>
    <w:p w:rsidR="00B17D80" w:rsidRDefault="00B17D80" w:rsidP="00B17D80">
      <w:r>
        <w:t>The ME shall support the Proactive SIM: RUN AT COMMAND facility as defined in:</w:t>
      </w:r>
    </w:p>
    <w:p w:rsidR="00B17D80" w:rsidRDefault="00B17D80" w:rsidP="00B17D80">
      <w:pPr>
        <w:pStyle w:val="B1"/>
      </w:pPr>
      <w:r>
        <w:t>-</w:t>
      </w:r>
      <w:r>
        <w:tab/>
        <w:t>TS 11.14 [15] clause 6.4.23, clause 6.6.23, clause 5.2, clause 6.8, clause 12.6, clause 12.7, clause 12.2, clause 12.40, clause 12.31 and clause 12.41.</w:t>
      </w:r>
    </w:p>
    <w:p w:rsidR="00B17D80" w:rsidRDefault="00B17D80" w:rsidP="00B17D80">
      <w:pPr>
        <w:pStyle w:val="B1"/>
      </w:pPr>
      <w:r>
        <w:t>-</w:t>
      </w:r>
      <w:r>
        <w:tab/>
        <w:t>TS 27.007 [18].</w:t>
      </w:r>
    </w:p>
    <w:p w:rsidR="00B17D80" w:rsidRDefault="00B17D80" w:rsidP="00B17D80">
      <w:r>
        <w:t>27.22.4.23.1.3</w:t>
      </w:r>
      <w:r>
        <w:tab/>
        <w:t>Test purpose</w:t>
      </w:r>
    </w:p>
    <w:p w:rsidR="00B17D80" w:rsidRDefault="00B17D80" w:rsidP="00B17D80">
      <w:r>
        <w:t>To verify that the ME responds to an AT Command contained within a RUN AT COMMAND as though it were initiated by an attached TE, and returns an AT Response within a TERMINAL RESPONSE to the SIM.</w:t>
      </w:r>
    </w:p>
    <w:p w:rsidR="00B17D80" w:rsidRDefault="00B17D80" w:rsidP="00B17D80">
      <w:pPr>
        <w:pStyle w:val="H6"/>
      </w:pPr>
      <w:r>
        <w:t>27.22.4.23.1.4</w:t>
      </w:r>
      <w:r>
        <w:tab/>
        <w:t>Method of test</w:t>
      </w:r>
    </w:p>
    <w:p w:rsidR="00B17D80" w:rsidRDefault="00B17D80" w:rsidP="00B17D80">
      <w:pPr>
        <w:pStyle w:val="H6"/>
      </w:pPr>
      <w:r>
        <w:t>27.22.4.23.1.4.1</w:t>
      </w:r>
      <w:r>
        <w:tab/>
        <w:t>Initial conditions</w:t>
      </w:r>
    </w:p>
    <w:p w:rsidR="00B17D80" w:rsidRDefault="00B17D80" w:rsidP="00B17D80">
      <w:r>
        <w:t>The ME is connected to the SIM Simulator. 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r>
        <w:t>Prior to the test the ME shall be connected to the TE.</w:t>
      </w:r>
    </w:p>
    <w:p w:rsidR="00B17D80" w:rsidRDefault="00B17D80" w:rsidP="00B17D80">
      <w:r>
        <w:lastRenderedPageBreak/>
        <w:t xml:space="preserve">The </w:t>
      </w:r>
      <w:r>
        <w:rPr>
          <w:snapToGrid w:val="0"/>
          <w:lang w:eastAsia="de-DE"/>
        </w:rPr>
        <w:t>TA-TE interface is set to 8-bit operation.</w:t>
      </w:r>
    </w:p>
    <w:p w:rsidR="00B17D80" w:rsidRDefault="00B17D80" w:rsidP="00B17D80">
      <w:pPr>
        <w:pStyle w:val="H6"/>
      </w:pPr>
      <w:r>
        <w:t>27.22.4.23.1.4.2</w:t>
      </w:r>
      <w:r>
        <w:tab/>
        <w:t>Procedure</w:t>
      </w:r>
    </w:p>
    <w:p w:rsidR="00B17D80" w:rsidRDefault="00B17D80" w:rsidP="00B17D80">
      <w:pPr>
        <w:keepNext/>
        <w:rPr>
          <w:b/>
        </w:rPr>
      </w:pPr>
      <w:r>
        <w:rPr>
          <w:b/>
        </w:rPr>
        <w:t>Expected Sequence 1.1(RUN AT COMMAND, no alpha identifier presented, request IMSI)</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RUN AT COMMAND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RUN AT COMMAND 1.1.1</w:t>
            </w:r>
          </w:p>
        </w:tc>
        <w:tc>
          <w:tcPr>
            <w:tcW w:w="3776" w:type="dxa"/>
            <w:tcBorders>
              <w:left w:val="single" w:sz="6" w:space="0" w:color="auto"/>
              <w:right w:val="single" w:sz="6" w:space="0" w:color="auto"/>
            </w:tcBorders>
          </w:tcPr>
          <w:p w:rsidR="00B17D80" w:rsidRDefault="00B17D80" w:rsidP="007B59FD">
            <w:pPr>
              <w:pStyle w:val="TAL"/>
            </w:pPr>
            <w:r>
              <w:t>[no alpha identifier, request IMSI]</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The ME may give information to the user concerning what is happening</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5</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RUN AT COMMAND 1.1.1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 AT Response containing IMSI]</w:t>
            </w:r>
          </w:p>
        </w:tc>
      </w:tr>
    </w:tbl>
    <w:p w:rsidR="00B17D80" w:rsidRDefault="00B17D80" w:rsidP="00B17D80">
      <w:pPr>
        <w:pStyle w:val="FP"/>
      </w:pPr>
    </w:p>
    <w:p w:rsidR="00B17D80" w:rsidRDefault="00B17D80" w:rsidP="00B17D80">
      <w:r>
        <w:t>PROACTIVE COMMAND: RUN AT COMMAND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273E48" w:rsidRDefault="00B17D80" w:rsidP="00B17D80">
      <w:pPr>
        <w:pStyle w:val="EW"/>
        <w:tabs>
          <w:tab w:val="left" w:pos="851"/>
        </w:tabs>
        <w:ind w:left="2835" w:hanging="2551"/>
        <w:rPr>
          <w:lang w:val="fr-FR"/>
        </w:rPr>
      </w:pPr>
      <w:r>
        <w:tab/>
      </w:r>
      <w:r w:rsidRPr="00273E48">
        <w:rPr>
          <w:lang w:val="fr-FR"/>
        </w:rPr>
        <w:t>Command type:</w:t>
      </w:r>
      <w:r w:rsidRPr="00273E48">
        <w:rPr>
          <w:lang w:val="fr-FR"/>
        </w:rPr>
        <w:tab/>
        <w:t>RUN AT COMMAND</w:t>
      </w:r>
    </w:p>
    <w:p w:rsidR="00B17D80" w:rsidRPr="00273E48" w:rsidRDefault="00B17D80" w:rsidP="00B17D80">
      <w:pPr>
        <w:pStyle w:val="EW"/>
        <w:tabs>
          <w:tab w:val="left" w:pos="851"/>
        </w:tabs>
        <w:ind w:left="2835" w:hanging="2551"/>
        <w:rPr>
          <w:lang w:val="fr-FR"/>
        </w:rPr>
      </w:pPr>
      <w:r w:rsidRPr="00273E48">
        <w:rPr>
          <w:lang w:val="fr-FR"/>
        </w:rPr>
        <w:tab/>
        <w:t>Command qualifier:</w:t>
      </w:r>
      <w:r w:rsidRPr="00273E48">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pPr>
      <w:r>
        <w:t>AT Command</w:t>
      </w:r>
    </w:p>
    <w:p w:rsidR="00B17D80" w:rsidRDefault="00B17D80" w:rsidP="00B17D80">
      <w:pPr>
        <w:pStyle w:val="EX"/>
        <w:tabs>
          <w:tab w:val="left" w:pos="851"/>
        </w:tabs>
        <w:ind w:left="2835" w:hanging="2551"/>
      </w:pPr>
      <w:r>
        <w:tab/>
        <w:t>AT Command string:</w:t>
      </w:r>
      <w:r>
        <w:tab/>
        <w:t>"AT+CIMI</w:t>
      </w:r>
      <w:r w:rsidRPr="00351383">
        <w:t>&lt;CR&gt;</w:t>
      </w:r>
      <w:r>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A8</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Coding"/>
        <w:widowControl/>
        <w:tabs>
          <w:tab w:val="clear" w:pos="1418"/>
          <w:tab w:val="clear" w:pos="1985"/>
          <w:tab w:val="clear" w:pos="2552"/>
          <w:tab w:val="clear" w:pos="3119"/>
          <w:tab w:val="clear" w:pos="3686"/>
          <w:tab w:val="clear" w:pos="4253"/>
          <w:tab w:val="clear" w:pos="4820"/>
          <w:tab w:val="clear" w:pos="5387"/>
          <w:tab w:val="clear" w:pos="5954"/>
          <w:tab w:val="clear" w:pos="6521"/>
          <w:tab w:val="clear" w:pos="7088"/>
          <w:tab w:val="clear" w:pos="7655"/>
        </w:tabs>
        <w:spacing w:after="180"/>
      </w:pPr>
      <w:r>
        <w:t>TERMINAL RESPONSE: RUN AT COMMAND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273E48" w:rsidRDefault="00B17D80" w:rsidP="00B17D80">
      <w:pPr>
        <w:pStyle w:val="EW"/>
        <w:tabs>
          <w:tab w:val="left" w:pos="851"/>
        </w:tabs>
        <w:ind w:left="2835" w:hanging="2551"/>
        <w:rPr>
          <w:lang w:val="fr-FR"/>
        </w:rPr>
      </w:pPr>
      <w:r>
        <w:tab/>
      </w:r>
      <w:r w:rsidRPr="00273E48">
        <w:rPr>
          <w:lang w:val="fr-FR"/>
        </w:rPr>
        <w:t>Command type:</w:t>
      </w:r>
      <w:r w:rsidRPr="00273E48">
        <w:rPr>
          <w:lang w:val="fr-FR"/>
        </w:rPr>
        <w:tab/>
        <w:t>RUN AT COMMAND</w:t>
      </w:r>
    </w:p>
    <w:p w:rsidR="00B17D80" w:rsidRPr="00273E48" w:rsidRDefault="00B17D80" w:rsidP="00B17D80">
      <w:pPr>
        <w:pStyle w:val="EW"/>
        <w:tabs>
          <w:tab w:val="left" w:pos="851"/>
        </w:tabs>
        <w:ind w:left="2835" w:hanging="2551"/>
        <w:rPr>
          <w:lang w:val="fr-FR"/>
        </w:rPr>
      </w:pPr>
      <w:r w:rsidRPr="00273E48">
        <w:rPr>
          <w:lang w:val="fr-FR"/>
        </w:rPr>
        <w:tab/>
        <w:t>Command qualifier:</w:t>
      </w:r>
      <w:r w:rsidRPr="00273E48">
        <w:rPr>
          <w:lang w:val="fr-FR"/>
        </w:rPr>
        <w:tab/>
        <w:t>"00"</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AT Response</w:t>
      </w:r>
    </w:p>
    <w:p w:rsidR="00B17D80" w:rsidRDefault="00B17D80" w:rsidP="00B17D80">
      <w:pPr>
        <w:pStyle w:val="EX"/>
        <w:tabs>
          <w:tab w:val="left" w:pos="851"/>
        </w:tabs>
        <w:ind w:left="2835" w:hanging="2551"/>
      </w:pPr>
      <w:r>
        <w:tab/>
        <w:t>AT Response string:</w:t>
      </w:r>
      <w:r>
        <w:tab/>
      </w:r>
      <w:r w:rsidRPr="00351383">
        <w:t>&lt;CR&gt;&lt;LF&gt;</w:t>
      </w:r>
      <w:r>
        <w:t>IMSI</w:t>
      </w:r>
      <w:r w:rsidRPr="00351383">
        <w:t>&lt;CR&gt;&lt;LF&gt;&lt;CR&gt;&lt;LF&gt;</w:t>
      </w:r>
      <w:r>
        <w:t>OK</w:t>
      </w:r>
      <w:r w:rsidRPr="00351383">
        <w:t>&lt;CR&gt;&lt;LF&gt;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bottom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r>
      <w:tr w:rsidR="00B17D80" w:rsidTr="007B59FD">
        <w:tblPrEx>
          <w:tblCellMar>
            <w:top w:w="0" w:type="dxa"/>
            <w:bottom w:w="0" w:type="dxa"/>
          </w:tblCellMar>
        </w:tblPrEx>
        <w:trPr>
          <w:jc w:val="center"/>
        </w:trPr>
        <w:tc>
          <w:tcPr>
            <w:tcW w:w="1134" w:type="dxa"/>
            <w:tcBorders>
              <w:top w:val="single" w:sz="4" w:space="0" w:color="auto"/>
              <w:bottom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Del="00E151CE"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Del="00E151CE"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Del="00E151CE"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Del="00E151CE"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Del="00E151CE"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Del="00E151CE"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Del="00E151CE"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Del="00E151CE"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Del="00E151CE"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4B</w:t>
            </w:r>
          </w:p>
        </w:tc>
        <w:tc>
          <w:tcPr>
            <w:tcW w:w="567" w:type="dxa"/>
            <w:tcBorders>
              <w:top w:val="single" w:sz="4" w:space="0" w:color="auto"/>
              <w:left w:val="single" w:sz="4" w:space="0" w:color="auto"/>
              <w:bottom w:val="single" w:sz="4" w:space="0" w:color="auto"/>
              <w:right w:val="single" w:sz="4" w:space="0" w:color="auto"/>
            </w:tcBorders>
          </w:tcPr>
          <w:p w:rsidR="00B17D80" w:rsidDel="00E151CE"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Del="00E151CE"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Del="00E151CE"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Del="00E151CE"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Del="00E151CE"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Del="00E151CE"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Del="00E151CE"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Del="00E151CE"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Del="00E151CE"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lastRenderedPageBreak/>
        <w:t>Expected Sequence 1.2 (RUN AT COMMAND, null data alpha identifier presented, request IMSI)</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21"/>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21"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21"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RUN AT COMMAND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21"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RUN AT COMMAND 1.2.1</w:t>
            </w:r>
          </w:p>
        </w:tc>
        <w:tc>
          <w:tcPr>
            <w:tcW w:w="3776" w:type="dxa"/>
            <w:tcBorders>
              <w:left w:val="single" w:sz="6" w:space="0" w:color="auto"/>
              <w:right w:val="single" w:sz="6" w:space="0" w:color="auto"/>
            </w:tcBorders>
          </w:tcPr>
          <w:p w:rsidR="00B17D80" w:rsidRDefault="00B17D80" w:rsidP="007B59FD">
            <w:pPr>
              <w:pStyle w:val="TAL"/>
            </w:pPr>
            <w:r>
              <w:t>[null data alpha identifier, request IMSI]</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21" w:type="dxa"/>
            <w:tcBorders>
              <w:left w:val="single" w:sz="6" w:space="0" w:color="auto"/>
              <w:right w:val="single" w:sz="6" w:space="0" w:color="auto"/>
            </w:tcBorders>
          </w:tcPr>
          <w:p w:rsidR="00B17D80" w:rsidRDefault="00B17D80" w:rsidP="007B59FD">
            <w:pPr>
              <w:pStyle w:val="TAC"/>
            </w:pPr>
            <w:r>
              <w:t>ME</w:t>
            </w:r>
          </w:p>
        </w:tc>
        <w:tc>
          <w:tcPr>
            <w:tcW w:w="2892" w:type="dxa"/>
            <w:tcBorders>
              <w:left w:val="single" w:sz="6" w:space="0" w:color="auto"/>
              <w:right w:val="single" w:sz="6" w:space="0" w:color="auto"/>
            </w:tcBorders>
          </w:tcPr>
          <w:p w:rsidR="00B17D80" w:rsidRDefault="00B17D80" w:rsidP="007B59FD">
            <w:pPr>
              <w:pStyle w:val="TAL"/>
            </w:pPr>
            <w:r>
              <w:t>The ME should not give any information to user on the fact that the ME is performing an AT command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5</w:t>
            </w:r>
          </w:p>
        </w:tc>
        <w:tc>
          <w:tcPr>
            <w:tcW w:w="1021"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RUN AT COMMAND 1.1.1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 AT Response containing IMSI]</w:t>
            </w:r>
          </w:p>
        </w:tc>
      </w:tr>
    </w:tbl>
    <w:p w:rsidR="00B17D80" w:rsidRDefault="00B17D80" w:rsidP="00B17D80">
      <w:pPr>
        <w:pStyle w:val="FP"/>
      </w:pPr>
    </w:p>
    <w:p w:rsidR="00B17D80" w:rsidRDefault="00B17D80" w:rsidP="00B17D80">
      <w:r>
        <w:t>PROACTIVE COMMAND: RUN AT COMMAND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273E48" w:rsidRDefault="00B17D80" w:rsidP="00B17D80">
      <w:pPr>
        <w:pStyle w:val="EW"/>
        <w:tabs>
          <w:tab w:val="left" w:pos="851"/>
        </w:tabs>
        <w:ind w:left="2835" w:hanging="2551"/>
        <w:rPr>
          <w:lang w:val="fr-FR"/>
        </w:rPr>
      </w:pPr>
      <w:r>
        <w:tab/>
      </w:r>
      <w:r w:rsidRPr="00273E48">
        <w:rPr>
          <w:lang w:val="fr-FR"/>
        </w:rPr>
        <w:t>Command type:</w:t>
      </w:r>
      <w:r w:rsidRPr="00273E48">
        <w:rPr>
          <w:lang w:val="fr-FR"/>
        </w:rPr>
        <w:tab/>
        <w:t>RUN AT COMMAND</w:t>
      </w:r>
    </w:p>
    <w:p w:rsidR="00B17D80" w:rsidRPr="00273E48" w:rsidRDefault="00B17D80" w:rsidP="00B17D80">
      <w:pPr>
        <w:pStyle w:val="EW"/>
        <w:tabs>
          <w:tab w:val="left" w:pos="851"/>
        </w:tabs>
        <w:ind w:left="2835" w:hanging="2551"/>
        <w:rPr>
          <w:lang w:val="fr-FR"/>
        </w:rPr>
      </w:pPr>
      <w:r w:rsidRPr="00273E48">
        <w:rPr>
          <w:lang w:val="fr-FR"/>
        </w:rPr>
        <w:tab/>
        <w:t>Command qualifier:</w:t>
      </w:r>
      <w:r w:rsidRPr="00273E48">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pPr>
      <w:r>
        <w:t>Alpha Identifier</w:t>
      </w:r>
      <w:r>
        <w:tab/>
        <w:t>null data object</w:t>
      </w:r>
    </w:p>
    <w:p w:rsidR="00B17D80" w:rsidRDefault="00B17D80" w:rsidP="00B17D80">
      <w:pPr>
        <w:pStyle w:val="EW"/>
        <w:tabs>
          <w:tab w:val="left" w:pos="851"/>
        </w:tabs>
        <w:ind w:left="2835" w:hanging="2551"/>
      </w:pPr>
      <w:r>
        <w:t>AT Command</w:t>
      </w:r>
    </w:p>
    <w:p w:rsidR="00B17D80" w:rsidRDefault="00B17D80" w:rsidP="00B17D80">
      <w:pPr>
        <w:pStyle w:val="EX"/>
        <w:tabs>
          <w:tab w:val="left" w:pos="851"/>
        </w:tabs>
        <w:ind w:left="2835" w:hanging="2551"/>
      </w:pPr>
      <w:r>
        <w:tab/>
        <w:t>AT Command string:</w:t>
      </w:r>
      <w:r>
        <w:tab/>
        <w:t>"AT+CIMI</w:t>
      </w:r>
      <w:r w:rsidRPr="00351383">
        <w:t>&lt;CR&gt;</w:t>
      </w:r>
      <w:r>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1.3 (RUN AT COMMAND, alpha identifier presented, request IMSI)</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RUN AT COMMAND 1.3.1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RUN AT COMMAND 1.3.1</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[alpha identifier, request IMSI]</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"Run AT Command"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5</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RUN AT COMMAND 1.1.1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 AT Response containing IMSI]</w:t>
            </w:r>
          </w:p>
        </w:tc>
      </w:tr>
    </w:tbl>
    <w:p w:rsidR="00B17D80" w:rsidRDefault="00B17D80" w:rsidP="00B17D80">
      <w:pPr>
        <w:pStyle w:val="FP"/>
      </w:pPr>
    </w:p>
    <w:p w:rsidR="00B17D80" w:rsidRDefault="00B17D80" w:rsidP="00B17D80">
      <w:r>
        <w:t>PROACTIVE COMMAND: RUN AT COMMAND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273E48" w:rsidRDefault="00B17D80" w:rsidP="00B17D80">
      <w:pPr>
        <w:pStyle w:val="EW"/>
        <w:tabs>
          <w:tab w:val="left" w:pos="851"/>
        </w:tabs>
        <w:ind w:left="2835" w:hanging="2551"/>
        <w:rPr>
          <w:lang w:val="fr-FR"/>
        </w:rPr>
      </w:pPr>
      <w:r>
        <w:tab/>
      </w:r>
      <w:r w:rsidRPr="00273E48">
        <w:rPr>
          <w:lang w:val="fr-FR"/>
        </w:rPr>
        <w:t>Command type:</w:t>
      </w:r>
      <w:r w:rsidRPr="00273E48">
        <w:rPr>
          <w:lang w:val="fr-FR"/>
        </w:rPr>
        <w:tab/>
        <w:t>RUN AT COMMAND</w:t>
      </w:r>
    </w:p>
    <w:p w:rsidR="00B17D80" w:rsidRPr="00273E48" w:rsidRDefault="00B17D80" w:rsidP="00B17D80">
      <w:pPr>
        <w:pStyle w:val="EW"/>
        <w:tabs>
          <w:tab w:val="left" w:pos="851"/>
        </w:tabs>
        <w:ind w:left="2835" w:hanging="2551"/>
        <w:rPr>
          <w:lang w:val="fr-FR"/>
        </w:rPr>
      </w:pPr>
      <w:r w:rsidRPr="00273E48">
        <w:rPr>
          <w:lang w:val="fr-FR"/>
        </w:rPr>
        <w:tab/>
        <w:t>Command qualifier:</w:t>
      </w:r>
      <w:r w:rsidRPr="00273E48">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pPr>
      <w:r>
        <w:t>Alpha Identifier</w:t>
      </w:r>
    </w:p>
    <w:p w:rsidR="00B17D80" w:rsidRDefault="00B17D80" w:rsidP="00B17D80">
      <w:pPr>
        <w:pStyle w:val="EW"/>
        <w:tabs>
          <w:tab w:val="left" w:pos="851"/>
        </w:tabs>
        <w:ind w:left="2835" w:hanging="2551"/>
      </w:pPr>
      <w:r>
        <w:tab/>
        <w:t>Alpha Identifier</w:t>
      </w:r>
      <w:r>
        <w:tab/>
        <w:t>"Run AT Command"</w:t>
      </w:r>
    </w:p>
    <w:p w:rsidR="00B17D80" w:rsidRDefault="00B17D80" w:rsidP="00B17D80">
      <w:pPr>
        <w:pStyle w:val="EW"/>
        <w:tabs>
          <w:tab w:val="left" w:pos="851"/>
        </w:tabs>
        <w:ind w:left="2835" w:hanging="2551"/>
      </w:pPr>
      <w:r>
        <w:t>AT Command</w:t>
      </w:r>
    </w:p>
    <w:p w:rsidR="00B17D80" w:rsidRDefault="00B17D80" w:rsidP="00B17D80">
      <w:pPr>
        <w:pStyle w:val="EX"/>
        <w:tabs>
          <w:tab w:val="left" w:pos="851"/>
        </w:tabs>
        <w:ind w:left="2835" w:hanging="2551"/>
      </w:pPr>
      <w:r>
        <w:lastRenderedPageBreak/>
        <w:tab/>
        <w:t>AT Command string:</w:t>
      </w:r>
      <w:r>
        <w:tab/>
        <w:t>"AT+CIMI</w:t>
      </w:r>
      <w:r w:rsidRPr="00351383">
        <w:t>&lt;CR&gt;</w:t>
      </w:r>
      <w:r>
        <w: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w:t>
            </w:r>
            <w:r w:rsidRPr="00503C80">
              <w:rPr>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w:t>
            </w:r>
            <w:r w:rsidRPr="00503C80">
              <w:rPr>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6D</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27.22.4.23.1.5</w:t>
      </w:r>
      <w:r>
        <w:tab/>
        <w:t>Test requirement</w:t>
      </w:r>
    </w:p>
    <w:p w:rsidR="00B17D80" w:rsidRDefault="00B17D80" w:rsidP="00B17D80">
      <w:r>
        <w:t>The ME shall operate in the manner defined in expected sequences 1.1 to 1.3.</w:t>
      </w:r>
    </w:p>
    <w:p w:rsidR="00B17D80" w:rsidRDefault="00B17D80" w:rsidP="00B17D80">
      <w:pPr>
        <w:pStyle w:val="Heading5"/>
      </w:pPr>
      <w:bookmarkStart w:id="527" w:name="_Toc502363267"/>
      <w:bookmarkStart w:id="528" w:name="_Toc533173693"/>
      <w:bookmarkStart w:id="529" w:name="_Toc51834114"/>
      <w:r>
        <w:t>27.22.4.23.2</w:t>
      </w:r>
      <w:r>
        <w:tab/>
        <w:t>RUN AT COMMAND (Icon support)</w:t>
      </w:r>
      <w:bookmarkEnd w:id="527"/>
      <w:bookmarkEnd w:id="528"/>
      <w:bookmarkEnd w:id="529"/>
    </w:p>
    <w:p w:rsidR="00B17D80" w:rsidRDefault="00B17D80" w:rsidP="00B17D80">
      <w:pPr>
        <w:pStyle w:val="H6"/>
      </w:pPr>
      <w:r>
        <w:t>27.22.4.23.2.1</w:t>
      </w:r>
      <w:r>
        <w:tab/>
        <w:t>Definition and applicability</w:t>
      </w:r>
    </w:p>
    <w:p w:rsidR="00B17D80" w:rsidRDefault="00B17D80" w:rsidP="00B17D80">
      <w:r>
        <w:t>See clause 3.2.2.</w:t>
      </w:r>
    </w:p>
    <w:p w:rsidR="00B17D80" w:rsidRDefault="00B17D80" w:rsidP="00B17D80">
      <w:pPr>
        <w:pStyle w:val="H6"/>
      </w:pPr>
      <w:r>
        <w:t>27.22.4.23.2.2</w:t>
      </w:r>
      <w:r>
        <w:tab/>
        <w:t>Conformance requirement</w:t>
      </w:r>
    </w:p>
    <w:p w:rsidR="00B17D80" w:rsidRDefault="00B17D80" w:rsidP="00B17D80">
      <w:r>
        <w:t>The ME shall support the Proactive SIM: RUN AT COMMAND facility as defined in:</w:t>
      </w:r>
    </w:p>
    <w:p w:rsidR="00B17D80" w:rsidRDefault="00B17D80" w:rsidP="00B17D80">
      <w:pPr>
        <w:pStyle w:val="B1"/>
      </w:pPr>
      <w:r>
        <w:t>-</w:t>
      </w:r>
      <w:r>
        <w:tab/>
        <w:t>TS 11.14 [15] clause 6.4.23, clause 6.6.23, clause 5.2, clause 6.8, clause 12.6, clause 12.7, clause 12.2, clause 12.40, clause 12.31 and clause 12.41.</w:t>
      </w:r>
    </w:p>
    <w:p w:rsidR="00B17D80" w:rsidRDefault="00B17D80" w:rsidP="00B17D80">
      <w:pPr>
        <w:pStyle w:val="B1"/>
      </w:pPr>
      <w:r>
        <w:t>-</w:t>
      </w:r>
      <w:r>
        <w:tab/>
        <w:t>TS 27.007 [18].</w:t>
      </w:r>
    </w:p>
    <w:p w:rsidR="00B17D80" w:rsidRDefault="00B17D80" w:rsidP="00B17D80">
      <w:r>
        <w:t>27.22.4.23.2.3</w:t>
      </w:r>
      <w:r>
        <w:tab/>
        <w:t>Test purpose</w:t>
      </w:r>
    </w:p>
    <w:p w:rsidR="00B17D80" w:rsidRDefault="00B17D80" w:rsidP="00B17D80">
      <w:r>
        <w:t>To verify that the ME responds to an AT Command contained within a RUN AT COMMAND as though it were initiated by an attached TE, and returns an AT Response within a TERMINAL RESPONSE to the SIM.</w:t>
      </w:r>
    </w:p>
    <w:p w:rsidR="00B17D80" w:rsidRDefault="00B17D80" w:rsidP="00B17D80">
      <w:r>
        <w:t>In addition to verify that if an icon is provided by the SIM, the icon indicated in the command may be used by the ME to inform the user, in addition to, or instead of the alpha identifier, as indicated with the icon qualifier.</w:t>
      </w:r>
    </w:p>
    <w:p w:rsidR="00B17D80" w:rsidRDefault="00B17D80" w:rsidP="00B17D80">
      <w:pPr>
        <w:pStyle w:val="H6"/>
      </w:pPr>
      <w:r>
        <w:t>27.22.4.23.2.4</w:t>
      </w:r>
      <w:r>
        <w:tab/>
        <w:t>Method of test</w:t>
      </w:r>
    </w:p>
    <w:p w:rsidR="00B17D80" w:rsidRDefault="00B17D80" w:rsidP="00B17D80">
      <w:pPr>
        <w:pStyle w:val="H6"/>
      </w:pPr>
      <w:r>
        <w:t>27.22.4.23.2.4.1</w:t>
      </w:r>
      <w:r>
        <w:tab/>
        <w:t>Initial conditions</w:t>
      </w:r>
    </w:p>
    <w:p w:rsidR="00B17D80" w:rsidRDefault="00B17D80" w:rsidP="00B17D80">
      <w:r>
        <w:t>The ME is connected to the SIM Simulator. 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r>
        <w:t>Prior to the test the ME shall be connected to the TE.</w:t>
      </w:r>
    </w:p>
    <w:p w:rsidR="00B17D80" w:rsidRDefault="00B17D80" w:rsidP="00B17D80">
      <w:r>
        <w:t xml:space="preserve">The </w:t>
      </w:r>
      <w:r>
        <w:rPr>
          <w:snapToGrid w:val="0"/>
          <w:lang w:eastAsia="de-DE"/>
        </w:rPr>
        <w:t>TA-TE interface is set to 8-bit operation.</w:t>
      </w:r>
    </w:p>
    <w:p w:rsidR="00B17D80" w:rsidRDefault="00B17D80" w:rsidP="00B17D80">
      <w:r>
        <w:t>The ME screen shall be in its normal stand-by display.</w:t>
      </w:r>
    </w:p>
    <w:p w:rsidR="00B17D80" w:rsidRDefault="00B17D80" w:rsidP="00B17D80">
      <w:pPr>
        <w:pStyle w:val="H6"/>
      </w:pPr>
      <w:r>
        <w:lastRenderedPageBreak/>
        <w:t>27.22.4.23.2.4.2</w:t>
      </w:r>
      <w:r>
        <w:tab/>
        <w:t>Procedure</w:t>
      </w:r>
    </w:p>
    <w:p w:rsidR="00B17D80" w:rsidRDefault="00B17D80" w:rsidP="00B17D80">
      <w:pPr>
        <w:keepNext/>
        <w:rPr>
          <w:b/>
        </w:rPr>
      </w:pPr>
      <w:r>
        <w:rPr>
          <w:b/>
        </w:rPr>
        <w:t>Expected Sequence 2.1A (RUN AT COMMAND, basic icon self explanatory, request IMSI,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RUN AT COMMAND 2.1.1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RUN AT COMMAND 2.1.1</w:t>
            </w:r>
          </w:p>
        </w:tc>
        <w:tc>
          <w:tcPr>
            <w:tcW w:w="3776" w:type="dxa"/>
            <w:tcBorders>
              <w:left w:val="single" w:sz="6" w:space="0" w:color="auto"/>
              <w:right w:val="single" w:sz="6" w:space="0" w:color="auto"/>
            </w:tcBorders>
          </w:tcPr>
          <w:p w:rsidR="00B17D80" w:rsidRDefault="00B17D80" w:rsidP="007B59FD">
            <w:pPr>
              <w:pStyle w:val="TAL"/>
            </w:pPr>
            <w:r>
              <w:t>[BASIC-ICON, self-explanatory, request IMSI]</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BASIC ICON without the alpha identifier</w:t>
            </w:r>
          </w:p>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5</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RUN AT COMMAND 2.1.1A</w:t>
            </w:r>
          </w:p>
          <w:p w:rsidR="00B17D80" w:rsidRDefault="00B17D80" w:rsidP="007B59FD">
            <w:pPr>
              <w:pStyle w:val="TAL"/>
            </w:pP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 AT response containing IMSI]</w:t>
            </w:r>
          </w:p>
          <w:p w:rsidR="00B17D80" w:rsidRDefault="00B17D80" w:rsidP="007B59FD">
            <w:pPr>
              <w:pStyle w:val="TAL"/>
            </w:pPr>
          </w:p>
        </w:tc>
      </w:tr>
    </w:tbl>
    <w:p w:rsidR="00B17D80" w:rsidRDefault="00B17D80" w:rsidP="00B17D80">
      <w:pPr>
        <w:pStyle w:val="FP"/>
      </w:pPr>
    </w:p>
    <w:p w:rsidR="00B17D80" w:rsidRDefault="00B17D80" w:rsidP="00B17D80">
      <w:r>
        <w:t>PROACTIVE COMMAND: RUN AT COMMAND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273E48" w:rsidRDefault="00B17D80" w:rsidP="00B17D80">
      <w:pPr>
        <w:pStyle w:val="EW"/>
        <w:tabs>
          <w:tab w:val="left" w:pos="851"/>
        </w:tabs>
        <w:ind w:left="2835" w:hanging="2551"/>
        <w:rPr>
          <w:lang w:val="fr-FR"/>
        </w:rPr>
      </w:pPr>
      <w:r>
        <w:tab/>
      </w:r>
      <w:r w:rsidRPr="00273E48">
        <w:rPr>
          <w:lang w:val="fr-FR"/>
        </w:rPr>
        <w:t>Command type:</w:t>
      </w:r>
      <w:r w:rsidRPr="00273E48">
        <w:rPr>
          <w:lang w:val="fr-FR"/>
        </w:rPr>
        <w:tab/>
        <w:t>RUN AT COMMAND</w:t>
      </w:r>
    </w:p>
    <w:p w:rsidR="00B17D80" w:rsidRPr="00273E48" w:rsidRDefault="00B17D80" w:rsidP="00B17D80">
      <w:pPr>
        <w:pStyle w:val="EW"/>
        <w:tabs>
          <w:tab w:val="left" w:pos="851"/>
        </w:tabs>
        <w:ind w:left="2835" w:hanging="2551"/>
        <w:rPr>
          <w:lang w:val="fr-FR"/>
        </w:rPr>
      </w:pPr>
      <w:r w:rsidRPr="00273E48">
        <w:rPr>
          <w:lang w:val="fr-FR"/>
        </w:rPr>
        <w:tab/>
        <w:t>Command qualifier:</w:t>
      </w:r>
      <w:r w:rsidRPr="00273E48">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pPr>
      <w:r>
        <w:t>Alpha Identifier</w:t>
      </w:r>
    </w:p>
    <w:p w:rsidR="00B17D80" w:rsidRPr="00FD0765" w:rsidRDefault="00B17D80" w:rsidP="00B17D80">
      <w:pPr>
        <w:pStyle w:val="EW"/>
        <w:tabs>
          <w:tab w:val="left" w:pos="851"/>
        </w:tabs>
        <w:ind w:left="2835" w:hanging="2551"/>
      </w:pPr>
      <w:r>
        <w:tab/>
        <w:t>Alpha identifier:</w:t>
      </w:r>
      <w:r>
        <w:tab/>
        <w:t>"Basic Icon"</w:t>
      </w:r>
    </w:p>
    <w:p w:rsidR="00B17D80" w:rsidRDefault="00B17D80" w:rsidP="00B17D80">
      <w:pPr>
        <w:pStyle w:val="EW"/>
        <w:tabs>
          <w:tab w:val="left" w:pos="851"/>
        </w:tabs>
        <w:ind w:left="2835" w:hanging="2551"/>
      </w:pPr>
      <w:r>
        <w:t>AT Command</w:t>
      </w:r>
    </w:p>
    <w:p w:rsidR="00B17D80" w:rsidRDefault="00B17D80" w:rsidP="00B17D80">
      <w:pPr>
        <w:pStyle w:val="EW"/>
        <w:tabs>
          <w:tab w:val="left" w:pos="851"/>
        </w:tabs>
        <w:ind w:left="2835" w:hanging="2551"/>
      </w:pPr>
      <w:r>
        <w:tab/>
        <w:t>AT Command string:</w:t>
      </w:r>
      <w:r>
        <w:tab/>
        <w:t>"AT+CIMI</w:t>
      </w:r>
      <w:r w:rsidRPr="00351383">
        <w:t>&lt;CR&gt;</w:t>
      </w:r>
      <w:r>
        <w:t>"</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icon is self-explanatory</w:t>
      </w:r>
    </w:p>
    <w:p w:rsidR="00B17D80" w:rsidRDefault="00B17D80" w:rsidP="00B17D80">
      <w:pPr>
        <w:pStyle w:val="EX"/>
        <w:tabs>
          <w:tab w:val="left" w:pos="851"/>
        </w:tabs>
        <w:ind w:left="2835" w:hanging="2551"/>
      </w:pPr>
      <w:r>
        <w:tab/>
        <w:t>Icon identifier:</w:t>
      </w:r>
      <w:r>
        <w:tab/>
        <w:t>record 1 in EF</w:t>
      </w:r>
      <w:r>
        <w:rPr>
          <w:vertAlign w:val="subscript"/>
        </w:rPr>
        <w:t>(IMG)</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bottom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A8</w:t>
            </w:r>
          </w:p>
        </w:tc>
      </w:tr>
      <w:tr w:rsidR="00B17D80" w:rsidTr="007B59FD">
        <w:tblPrEx>
          <w:tblCellMar>
            <w:top w:w="0" w:type="dxa"/>
            <w:bottom w:w="0" w:type="dxa"/>
          </w:tblCellMar>
        </w:tblPrEx>
        <w:trPr>
          <w:jc w:val="center"/>
        </w:trPr>
        <w:tc>
          <w:tcPr>
            <w:tcW w:w="1134" w:type="dxa"/>
            <w:tcBorders>
              <w:top w:val="single" w:sz="4" w:space="0" w:color="auto"/>
              <w:bottom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bottom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RUN AT COMMAND 2.1.1A</w:t>
      </w:r>
    </w:p>
    <w:p w:rsidR="00B17D80" w:rsidRDefault="00B17D80" w:rsidP="00B17D80">
      <w:pPr>
        <w:keepNext/>
        <w:keepLines/>
      </w:pPr>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273E48" w:rsidRDefault="00B17D80" w:rsidP="00B17D80">
      <w:pPr>
        <w:pStyle w:val="EW"/>
        <w:tabs>
          <w:tab w:val="left" w:pos="851"/>
        </w:tabs>
        <w:ind w:left="2835" w:hanging="2551"/>
        <w:rPr>
          <w:lang w:val="fr-FR"/>
        </w:rPr>
      </w:pPr>
      <w:r>
        <w:tab/>
      </w:r>
      <w:r w:rsidRPr="00273E48">
        <w:rPr>
          <w:lang w:val="fr-FR"/>
        </w:rPr>
        <w:t>Command type:</w:t>
      </w:r>
      <w:r w:rsidRPr="00273E48">
        <w:rPr>
          <w:lang w:val="fr-FR"/>
        </w:rPr>
        <w:tab/>
        <w:t>RUN AT COMMAND</w:t>
      </w:r>
    </w:p>
    <w:p w:rsidR="00B17D80" w:rsidRPr="00273E48" w:rsidRDefault="00B17D80" w:rsidP="00B17D80">
      <w:pPr>
        <w:pStyle w:val="EW"/>
        <w:tabs>
          <w:tab w:val="left" w:pos="851"/>
        </w:tabs>
        <w:ind w:left="2835" w:hanging="2551"/>
        <w:rPr>
          <w:lang w:val="fr-FR"/>
        </w:rPr>
      </w:pPr>
      <w:r w:rsidRPr="00273E48">
        <w:rPr>
          <w:lang w:val="fr-FR"/>
        </w:rPr>
        <w:tab/>
        <w:t>Command qualifier:</w:t>
      </w:r>
      <w:r w:rsidRPr="00273E48">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AT Response</w:t>
      </w:r>
    </w:p>
    <w:p w:rsidR="00B17D80" w:rsidRDefault="00B17D80" w:rsidP="00B17D80">
      <w:pPr>
        <w:pStyle w:val="EX"/>
        <w:tabs>
          <w:tab w:val="left" w:pos="851"/>
        </w:tabs>
        <w:ind w:left="2835" w:hanging="2551"/>
      </w:pPr>
      <w:r>
        <w:tab/>
        <w:t>AT Response string:</w:t>
      </w:r>
      <w:r>
        <w:tab/>
      </w:r>
      <w:r w:rsidRPr="00351383">
        <w:t>&lt;CR&gt;&lt;LF&gt;</w:t>
      </w:r>
      <w:r>
        <w:t>IMSI</w:t>
      </w:r>
      <w:r w:rsidRPr="00351383">
        <w:t>&lt;CR&gt;&lt;LF&gt;&lt;CR&gt;&lt;LF&gt;</w:t>
      </w:r>
      <w:r>
        <w:t>OK</w:t>
      </w:r>
      <w:r w:rsidRPr="00351383">
        <w:t>&lt;CR&gt;&lt;LF&gt;</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4B</w:t>
            </w: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2.1B (RUN AT COMMAND, basic icon self explanatory, request IMSI,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RUN AT COMMAND 2.1.1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RUN AT COMMAND 2.1.1</w:t>
            </w:r>
          </w:p>
        </w:tc>
        <w:tc>
          <w:tcPr>
            <w:tcW w:w="3776" w:type="dxa"/>
            <w:tcBorders>
              <w:left w:val="single" w:sz="6" w:space="0" w:color="auto"/>
              <w:right w:val="single" w:sz="6" w:space="0" w:color="auto"/>
            </w:tcBorders>
          </w:tcPr>
          <w:p w:rsidR="00B17D80" w:rsidRDefault="00B17D80" w:rsidP="007B59FD">
            <w:pPr>
              <w:pStyle w:val="TAL"/>
            </w:pPr>
            <w:r>
              <w:t>[BASIC-ICON, self-explanatory, request IMSI]</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“Basic Icon” without the BASIC-ICON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5</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RUN AT COMMAND 2.1.1B</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but requested icon could not be displayed, AT response containing IMSI]</w:t>
            </w:r>
          </w:p>
        </w:tc>
      </w:tr>
    </w:tbl>
    <w:p w:rsidR="00B17D80" w:rsidRDefault="00B17D80" w:rsidP="00B17D80">
      <w:pPr>
        <w:pStyle w:val="FP"/>
      </w:pPr>
    </w:p>
    <w:p w:rsidR="00B17D80" w:rsidRDefault="00B17D80" w:rsidP="00B17D80">
      <w:r>
        <w:t>TERMINAL RESPONSE: RUN AT COMMAND 2.1.1B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273E48" w:rsidRDefault="00B17D80" w:rsidP="00B17D80">
      <w:pPr>
        <w:pStyle w:val="EW"/>
        <w:tabs>
          <w:tab w:val="left" w:pos="851"/>
        </w:tabs>
        <w:ind w:left="2835" w:hanging="2551"/>
        <w:rPr>
          <w:lang w:val="fr-FR"/>
        </w:rPr>
      </w:pPr>
      <w:r>
        <w:tab/>
      </w:r>
      <w:r w:rsidRPr="00273E48">
        <w:rPr>
          <w:lang w:val="fr-FR"/>
        </w:rPr>
        <w:t>Command type:</w:t>
      </w:r>
      <w:r w:rsidRPr="00273E48">
        <w:rPr>
          <w:lang w:val="fr-FR"/>
        </w:rPr>
        <w:tab/>
        <w:t>RUN AT COMMAND</w:t>
      </w:r>
    </w:p>
    <w:p w:rsidR="00B17D80" w:rsidRPr="00273E48" w:rsidRDefault="00B17D80" w:rsidP="00B17D80">
      <w:pPr>
        <w:pStyle w:val="EW"/>
        <w:tabs>
          <w:tab w:val="left" w:pos="851"/>
        </w:tabs>
        <w:ind w:left="2835" w:hanging="2551"/>
        <w:rPr>
          <w:lang w:val="fr-FR"/>
        </w:rPr>
      </w:pPr>
      <w:r w:rsidRPr="00273E48">
        <w:rPr>
          <w:lang w:val="fr-FR"/>
        </w:rPr>
        <w:tab/>
        <w:t>Command qualifier:</w:t>
      </w:r>
      <w:r w:rsidRPr="00273E48">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 but requested icon could not be displayed</w:t>
      </w:r>
    </w:p>
    <w:p w:rsidR="00B17D80" w:rsidRDefault="00B17D80" w:rsidP="00B17D80">
      <w:pPr>
        <w:pStyle w:val="EW"/>
        <w:tabs>
          <w:tab w:val="left" w:pos="851"/>
        </w:tabs>
        <w:ind w:left="2835" w:hanging="2551"/>
      </w:pPr>
      <w:r>
        <w:t>AT Response</w:t>
      </w:r>
    </w:p>
    <w:p w:rsidR="00B17D80" w:rsidRDefault="00B17D80" w:rsidP="00B17D80">
      <w:pPr>
        <w:pStyle w:val="EX"/>
        <w:tabs>
          <w:tab w:val="left" w:pos="851"/>
        </w:tabs>
        <w:ind w:left="2835" w:hanging="2551"/>
      </w:pPr>
      <w:r>
        <w:tab/>
        <w:t>AT Response string:</w:t>
      </w:r>
      <w:r>
        <w:tab/>
      </w:r>
      <w:r w:rsidRPr="00351383">
        <w:t>&lt;CR&gt;&lt;LF&gt;</w:t>
      </w:r>
      <w:r>
        <w:t>IMSI</w:t>
      </w:r>
      <w:r w:rsidRPr="00351383">
        <w:t>&lt;CR&gt;&lt;LF&gt;&lt;CR&gt;&lt;LF&gt;</w:t>
      </w:r>
      <w:r>
        <w:t>OK</w:t>
      </w:r>
      <w:r w:rsidRPr="00351383">
        <w:t>&lt;CR&gt;&lt;LF&gt;</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4B</w:t>
            </w: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Del="002A4E43"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2.2A (RUN AT COMMAND, colour icon self explanatory, request IMSI,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RUN AT COMMAND 2.2.1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RUN AT COMMAND 2.2.1</w:t>
            </w:r>
          </w:p>
        </w:tc>
        <w:tc>
          <w:tcPr>
            <w:tcW w:w="3776" w:type="dxa"/>
            <w:tcBorders>
              <w:left w:val="single" w:sz="6" w:space="0" w:color="auto"/>
              <w:right w:val="single" w:sz="6" w:space="0" w:color="auto"/>
            </w:tcBorders>
          </w:tcPr>
          <w:p w:rsidR="00B17D80" w:rsidRDefault="00B17D80" w:rsidP="007B59FD">
            <w:pPr>
              <w:pStyle w:val="TAL"/>
            </w:pPr>
            <w:r>
              <w:t>[COLOUR-ICON, self-explanatory, request IMSI]</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COLOUR-ICON without the alpha identifier</w:t>
            </w:r>
          </w:p>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5</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RUN AT COMMAND 2.1.1A</w:t>
            </w:r>
          </w:p>
          <w:p w:rsidR="00B17D80" w:rsidRDefault="00B17D80" w:rsidP="007B59FD">
            <w:pPr>
              <w:pStyle w:val="TAL"/>
            </w:pP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 AT response containing IMSI]</w:t>
            </w:r>
          </w:p>
          <w:p w:rsidR="00B17D80" w:rsidRDefault="00B17D80" w:rsidP="007B59FD">
            <w:pPr>
              <w:pStyle w:val="TAL"/>
            </w:pPr>
          </w:p>
        </w:tc>
      </w:tr>
    </w:tbl>
    <w:p w:rsidR="00B17D80" w:rsidRDefault="00B17D80" w:rsidP="00B17D80">
      <w:pPr>
        <w:pStyle w:val="FP"/>
      </w:pPr>
    </w:p>
    <w:p w:rsidR="00B17D80" w:rsidRDefault="00B17D80" w:rsidP="00B17D80">
      <w:r>
        <w:t>PROACTIVE COMMAND: RUN AT COMMAND 2.2.1</w:t>
      </w:r>
    </w:p>
    <w:p w:rsidR="00B17D80" w:rsidRDefault="00B17D80" w:rsidP="00B17D80">
      <w:r>
        <w:lastRenderedPageBreak/>
        <w:t>Logically:</w:t>
      </w:r>
    </w:p>
    <w:p w:rsidR="00B17D80" w:rsidRDefault="00B17D80" w:rsidP="00B17D80">
      <w:pPr>
        <w:pStyle w:val="EW"/>
        <w:tabs>
          <w:tab w:val="left" w:pos="851"/>
        </w:tabs>
        <w:ind w:left="2835" w:hanging="2552"/>
      </w:pPr>
      <w:r>
        <w:t>Command details</w:t>
      </w:r>
    </w:p>
    <w:p w:rsidR="00B17D80" w:rsidRDefault="00B17D80" w:rsidP="00B17D80">
      <w:pPr>
        <w:pStyle w:val="EW"/>
        <w:tabs>
          <w:tab w:val="left" w:pos="851"/>
        </w:tabs>
        <w:ind w:left="2835" w:hanging="2552"/>
      </w:pPr>
      <w:r>
        <w:tab/>
        <w:t>Command number:</w:t>
      </w:r>
      <w:r>
        <w:tab/>
        <w:t>1</w:t>
      </w:r>
    </w:p>
    <w:p w:rsidR="00B17D80" w:rsidRPr="00273E48" w:rsidRDefault="00B17D80" w:rsidP="00B17D80">
      <w:pPr>
        <w:pStyle w:val="EW"/>
        <w:tabs>
          <w:tab w:val="left" w:pos="851"/>
        </w:tabs>
        <w:ind w:left="2835" w:hanging="2552"/>
        <w:rPr>
          <w:lang w:val="fr-FR"/>
        </w:rPr>
      </w:pPr>
      <w:r>
        <w:tab/>
      </w:r>
      <w:r w:rsidRPr="00273E48">
        <w:rPr>
          <w:lang w:val="fr-FR"/>
        </w:rPr>
        <w:t>Command type:</w:t>
      </w:r>
      <w:r w:rsidRPr="00273E48">
        <w:rPr>
          <w:lang w:val="fr-FR"/>
        </w:rPr>
        <w:tab/>
        <w:t>RUN AT COMMAND</w:t>
      </w:r>
    </w:p>
    <w:p w:rsidR="00B17D80" w:rsidRPr="00273E48" w:rsidRDefault="00B17D80" w:rsidP="00B17D80">
      <w:pPr>
        <w:pStyle w:val="EW"/>
        <w:tabs>
          <w:tab w:val="left" w:pos="851"/>
        </w:tabs>
        <w:ind w:left="2835" w:hanging="2552"/>
        <w:rPr>
          <w:lang w:val="fr-FR"/>
        </w:rPr>
      </w:pPr>
      <w:r w:rsidRPr="00273E48">
        <w:rPr>
          <w:lang w:val="fr-FR"/>
        </w:rPr>
        <w:tab/>
        <w:t>Command qualifier:</w:t>
      </w:r>
      <w:r w:rsidRPr="00273E48">
        <w:rPr>
          <w:lang w:val="fr-FR"/>
        </w:rPr>
        <w:tab/>
        <w:t>"00"</w:t>
      </w:r>
    </w:p>
    <w:p w:rsidR="00B17D80" w:rsidRDefault="00B17D80" w:rsidP="00B17D80">
      <w:pPr>
        <w:pStyle w:val="EW"/>
        <w:tabs>
          <w:tab w:val="left" w:pos="851"/>
        </w:tabs>
        <w:ind w:left="2835" w:hanging="2552"/>
        <w:rPr>
          <w:lang w:val="fr-FR"/>
        </w:rPr>
      </w:pPr>
      <w:r>
        <w:rPr>
          <w:lang w:val="fr-FR"/>
        </w:rPr>
        <w:t>Device identities</w:t>
      </w:r>
    </w:p>
    <w:p w:rsidR="00B17D80" w:rsidRDefault="00B17D80" w:rsidP="00B17D80">
      <w:pPr>
        <w:pStyle w:val="EW"/>
        <w:tabs>
          <w:tab w:val="left" w:pos="851"/>
        </w:tabs>
        <w:ind w:left="2835" w:hanging="2552"/>
        <w:rPr>
          <w:lang w:val="fr-FR"/>
        </w:rPr>
      </w:pPr>
      <w:r>
        <w:rPr>
          <w:lang w:val="fr-FR"/>
        </w:rPr>
        <w:tab/>
        <w:t>Source device:</w:t>
      </w:r>
      <w:r>
        <w:rPr>
          <w:lang w:val="fr-FR"/>
        </w:rPr>
        <w:tab/>
        <w:t>SIM</w:t>
      </w:r>
    </w:p>
    <w:p w:rsidR="00B17D80" w:rsidRDefault="00B17D80" w:rsidP="00B17D80">
      <w:pPr>
        <w:pStyle w:val="EW"/>
        <w:tabs>
          <w:tab w:val="left" w:pos="851"/>
        </w:tabs>
        <w:ind w:left="2835" w:hanging="2552"/>
        <w:rPr>
          <w:lang w:val="fr-FR"/>
        </w:rPr>
      </w:pPr>
      <w:r>
        <w:rPr>
          <w:lang w:val="fr-FR"/>
        </w:rPr>
        <w:tab/>
        <w:t>Destination device:</w:t>
      </w:r>
      <w:r>
        <w:rPr>
          <w:lang w:val="fr-FR"/>
        </w:rPr>
        <w:tab/>
        <w:t>ME</w:t>
      </w:r>
    </w:p>
    <w:p w:rsidR="00B17D80" w:rsidRPr="00F51EF9" w:rsidRDefault="00B17D80" w:rsidP="00B17D80">
      <w:pPr>
        <w:pStyle w:val="EW"/>
        <w:tabs>
          <w:tab w:val="left" w:pos="851"/>
        </w:tabs>
        <w:ind w:left="2835" w:hanging="2551"/>
        <w:rPr>
          <w:lang w:val="fr-FR"/>
        </w:rPr>
      </w:pPr>
      <w:r w:rsidRPr="00F51EF9">
        <w:rPr>
          <w:lang w:val="fr-FR"/>
        </w:rPr>
        <w:t>Alpha Identifier</w:t>
      </w:r>
    </w:p>
    <w:p w:rsidR="00B17D80" w:rsidRDefault="00B17D80" w:rsidP="00B17D80">
      <w:pPr>
        <w:pStyle w:val="EW"/>
        <w:tabs>
          <w:tab w:val="left" w:pos="851"/>
        </w:tabs>
        <w:ind w:left="2835" w:hanging="2551"/>
        <w:rPr>
          <w:lang w:val="fr-FR"/>
        </w:rPr>
      </w:pPr>
      <w:r w:rsidRPr="00F51EF9">
        <w:rPr>
          <w:lang w:val="fr-FR"/>
        </w:rPr>
        <w:tab/>
        <w:t>Alpha identifier:</w:t>
      </w:r>
      <w:r w:rsidRPr="00F51EF9">
        <w:rPr>
          <w:lang w:val="fr-FR"/>
        </w:rPr>
        <w:tab/>
        <w:t>"Colour Icon"</w:t>
      </w:r>
    </w:p>
    <w:p w:rsidR="00B17D80" w:rsidRDefault="00B17D80" w:rsidP="00B17D80">
      <w:pPr>
        <w:pStyle w:val="EW"/>
        <w:tabs>
          <w:tab w:val="left" w:pos="851"/>
        </w:tabs>
        <w:ind w:left="2835" w:hanging="2552"/>
      </w:pPr>
      <w:r>
        <w:t>AT Command</w:t>
      </w:r>
    </w:p>
    <w:p w:rsidR="00B17D80" w:rsidRDefault="00B17D80" w:rsidP="00B17D80">
      <w:pPr>
        <w:pStyle w:val="EW"/>
        <w:tabs>
          <w:tab w:val="left" w:pos="851"/>
        </w:tabs>
        <w:ind w:left="2835" w:hanging="2552"/>
      </w:pPr>
      <w:r>
        <w:tab/>
        <w:t>AT Command string:</w:t>
      </w:r>
      <w:r>
        <w:tab/>
        <w:t>"AT+CIMI</w:t>
      </w:r>
      <w:r w:rsidRPr="00351383">
        <w:t>&lt;CR&gt;</w:t>
      </w:r>
      <w:r>
        <w:t>"</w:t>
      </w:r>
    </w:p>
    <w:p w:rsidR="00B17D80" w:rsidRDefault="00B17D80" w:rsidP="00B17D80">
      <w:pPr>
        <w:pStyle w:val="EW"/>
        <w:tabs>
          <w:tab w:val="left" w:pos="851"/>
        </w:tabs>
        <w:ind w:left="2835" w:hanging="2552"/>
      </w:pPr>
      <w:r>
        <w:t>Icon identifier:</w:t>
      </w:r>
    </w:p>
    <w:p w:rsidR="00B17D80" w:rsidRDefault="00B17D80" w:rsidP="00B17D80">
      <w:pPr>
        <w:pStyle w:val="EW"/>
        <w:tabs>
          <w:tab w:val="left" w:pos="851"/>
        </w:tabs>
        <w:ind w:left="2835" w:hanging="2552"/>
      </w:pPr>
      <w:r>
        <w:tab/>
        <w:t>Icon qualifier:</w:t>
      </w:r>
      <w:r>
        <w:tab/>
        <w:t>icon is self-explanatory</w:t>
      </w:r>
    </w:p>
    <w:p w:rsidR="00B17D80" w:rsidRDefault="00B17D80" w:rsidP="00B17D80">
      <w:pPr>
        <w:pStyle w:val="EX"/>
        <w:tabs>
          <w:tab w:val="left" w:pos="851"/>
        </w:tabs>
        <w:ind w:left="2835" w:hanging="2552"/>
      </w:pPr>
      <w:r>
        <w:tab/>
        <w:t>Icon identifier:</w:t>
      </w:r>
      <w:r>
        <w:tab/>
        <w:t>record 2 in EF</w:t>
      </w:r>
      <w:r>
        <w:rPr>
          <w:vertAlign w:val="subscript"/>
        </w:rPr>
        <w:t>(IMG)</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A8</w:t>
            </w:r>
          </w:p>
        </w:tc>
      </w:tr>
      <w:tr w:rsidR="00B17D80" w:rsidTr="007B59FD">
        <w:tblPrEx>
          <w:tblCellMar>
            <w:top w:w="0" w:type="dxa"/>
            <w:bottom w:w="0" w:type="dxa"/>
          </w:tblCellMar>
        </w:tblPrEx>
        <w:trPr>
          <w:jc w:val="center"/>
        </w:trPr>
        <w:tc>
          <w:tcPr>
            <w:tcW w:w="1134" w:type="dxa"/>
            <w:tcBorders>
              <w:top w:val="single" w:sz="4" w:space="0" w:color="auto"/>
              <w:bottom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top w:val="single" w:sz="4" w:space="0" w:color="auto"/>
              <w:bottom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2.2B (RUN AT COMMAND, colour icon self explanatory, request IMSI,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RUN AT COMMAND 2.2.1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RUN AT COMMAND 2.2.1</w:t>
            </w:r>
          </w:p>
        </w:tc>
        <w:tc>
          <w:tcPr>
            <w:tcW w:w="3776" w:type="dxa"/>
            <w:tcBorders>
              <w:left w:val="single" w:sz="6" w:space="0" w:color="auto"/>
              <w:right w:val="single" w:sz="6" w:space="0" w:color="auto"/>
            </w:tcBorders>
          </w:tcPr>
          <w:p w:rsidR="00B17D80" w:rsidRDefault="00B17D80" w:rsidP="007B59FD">
            <w:pPr>
              <w:pStyle w:val="TAL"/>
            </w:pPr>
            <w:r>
              <w:t>[COLOUR-ICON, self-explanatory, request IMSI]</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“Colour Icon” without the COLOUR-ICON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5</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RUN AT COMMAND 2.1.1B</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but requested icon could not be displayed, AT response containing IMSI]</w:t>
            </w:r>
          </w:p>
        </w:tc>
      </w:tr>
    </w:tbl>
    <w:p w:rsidR="00B17D80" w:rsidRDefault="00B17D80" w:rsidP="00B17D80">
      <w:pPr>
        <w:pStyle w:val="FP"/>
      </w:pPr>
    </w:p>
    <w:p w:rsidR="00B17D80" w:rsidRDefault="00B17D80" w:rsidP="00B17D80">
      <w:pPr>
        <w:keepNext/>
        <w:rPr>
          <w:b/>
        </w:rPr>
      </w:pPr>
      <w:r>
        <w:rPr>
          <w:b/>
        </w:rPr>
        <w:t>Expected Sequence 2.3A (RUN AT COMMAND, basic icon non self-explanatory, request IMSI,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RUN AT COMMAND 2.3.1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RUN AT COMMAND 2.3.1</w:t>
            </w:r>
          </w:p>
        </w:tc>
        <w:tc>
          <w:tcPr>
            <w:tcW w:w="3776" w:type="dxa"/>
            <w:tcBorders>
              <w:left w:val="single" w:sz="6" w:space="0" w:color="auto"/>
              <w:right w:val="single" w:sz="6" w:space="0" w:color="auto"/>
            </w:tcBorders>
          </w:tcPr>
          <w:p w:rsidR="00B17D80" w:rsidRDefault="00B17D80" w:rsidP="007B59FD">
            <w:pPr>
              <w:pStyle w:val="TAL"/>
            </w:pPr>
            <w:r>
              <w:t>[BASIC-ICON, non self-explanatory, request IMSI]</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"Basic Icon" and BASIC-ICON</w:t>
            </w:r>
          </w:p>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5</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RUN AT COMMAND 2.1.1A</w:t>
            </w:r>
          </w:p>
          <w:p w:rsidR="00B17D80" w:rsidRDefault="00B17D80" w:rsidP="007B59FD">
            <w:pPr>
              <w:pStyle w:val="TAL"/>
            </w:pP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 AT response containing IMSI]</w:t>
            </w:r>
          </w:p>
          <w:p w:rsidR="00B17D80" w:rsidRDefault="00B17D80" w:rsidP="007B59FD">
            <w:pPr>
              <w:pStyle w:val="TAL"/>
            </w:pPr>
          </w:p>
        </w:tc>
      </w:tr>
    </w:tbl>
    <w:p w:rsidR="00B17D80" w:rsidRDefault="00B17D80" w:rsidP="00B17D80">
      <w:pPr>
        <w:pStyle w:val="FP"/>
      </w:pPr>
    </w:p>
    <w:p w:rsidR="00B17D80" w:rsidRDefault="00B17D80" w:rsidP="00B17D80">
      <w:r>
        <w:t>PROACTIVE COMMAND: RUN AT COMMAND 2.3.1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273E48" w:rsidRDefault="00B17D80" w:rsidP="00B17D80">
      <w:pPr>
        <w:pStyle w:val="EW"/>
        <w:tabs>
          <w:tab w:val="left" w:pos="851"/>
        </w:tabs>
        <w:ind w:left="2835" w:hanging="2551"/>
        <w:rPr>
          <w:lang w:val="fr-FR"/>
        </w:rPr>
      </w:pPr>
      <w:r>
        <w:tab/>
      </w:r>
      <w:r w:rsidRPr="00273E48">
        <w:rPr>
          <w:lang w:val="fr-FR"/>
        </w:rPr>
        <w:t>Command type:</w:t>
      </w:r>
      <w:r w:rsidRPr="00273E48">
        <w:rPr>
          <w:lang w:val="fr-FR"/>
        </w:rPr>
        <w:tab/>
        <w:t>RUN AT COMMAND</w:t>
      </w:r>
    </w:p>
    <w:p w:rsidR="00B17D80" w:rsidRPr="00273E48" w:rsidRDefault="00B17D80" w:rsidP="00B17D80">
      <w:pPr>
        <w:pStyle w:val="EW"/>
        <w:tabs>
          <w:tab w:val="left" w:pos="851"/>
        </w:tabs>
        <w:ind w:left="2835" w:hanging="2551"/>
        <w:rPr>
          <w:lang w:val="fr-FR"/>
        </w:rPr>
      </w:pPr>
      <w:r w:rsidRPr="00273E48">
        <w:rPr>
          <w:lang w:val="fr-FR"/>
        </w:rPr>
        <w:tab/>
        <w:t>Command qualifier:</w:t>
      </w:r>
      <w:r w:rsidRPr="00273E48">
        <w:rPr>
          <w:lang w:val="fr-FR"/>
        </w:rPr>
        <w:tab/>
        <w:t>"00"</w:t>
      </w:r>
    </w:p>
    <w:p w:rsidR="00B17D80" w:rsidRDefault="00B17D80" w:rsidP="00B17D80">
      <w:pPr>
        <w:pStyle w:val="EW"/>
        <w:tabs>
          <w:tab w:val="left" w:pos="851"/>
        </w:tabs>
        <w:ind w:left="2835" w:hanging="2551"/>
        <w:rPr>
          <w:lang w:val="fr-FR"/>
        </w:rPr>
      </w:pPr>
      <w:r>
        <w:rPr>
          <w:lang w:val="fr-FR"/>
        </w:rPr>
        <w:lastRenderedPageBreak/>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pPr>
      <w:r>
        <w:t>Alpha Identifier</w:t>
      </w:r>
    </w:p>
    <w:p w:rsidR="00B17D80" w:rsidRDefault="00B17D80" w:rsidP="00B17D80">
      <w:pPr>
        <w:pStyle w:val="EW"/>
        <w:tabs>
          <w:tab w:val="left" w:pos="851"/>
        </w:tabs>
        <w:ind w:left="2835" w:hanging="2551"/>
      </w:pPr>
      <w:r>
        <w:tab/>
        <w:t>Alpha identifier:</w:t>
      </w:r>
      <w:r>
        <w:tab/>
        <w:t>"Basic Icon"</w:t>
      </w:r>
    </w:p>
    <w:p w:rsidR="00B17D80" w:rsidRDefault="00B17D80" w:rsidP="00B17D80">
      <w:pPr>
        <w:pStyle w:val="EW"/>
        <w:tabs>
          <w:tab w:val="left" w:pos="851"/>
        </w:tabs>
        <w:ind w:left="2835" w:hanging="2551"/>
      </w:pPr>
      <w:r>
        <w:t>AT Command</w:t>
      </w:r>
    </w:p>
    <w:p w:rsidR="00B17D80" w:rsidRDefault="00B17D80" w:rsidP="00B17D80">
      <w:pPr>
        <w:pStyle w:val="EW"/>
        <w:tabs>
          <w:tab w:val="left" w:pos="851"/>
        </w:tabs>
        <w:ind w:left="2835" w:hanging="2551"/>
      </w:pPr>
      <w:r>
        <w:tab/>
        <w:t>AT Command string:</w:t>
      </w:r>
      <w:r>
        <w:tab/>
        <w:t>"AT+CIMI</w:t>
      </w:r>
      <w:r w:rsidRPr="00351383">
        <w:t>&lt;CR&gt;</w:t>
      </w:r>
      <w:r>
        <w:t>"</w:t>
      </w:r>
      <w:r>
        <w:tab/>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icon is non self-explanatory</w:t>
      </w:r>
    </w:p>
    <w:p w:rsidR="00B17D80" w:rsidRDefault="00B17D80" w:rsidP="00B17D80">
      <w:pPr>
        <w:pStyle w:val="EX"/>
        <w:tabs>
          <w:tab w:val="left" w:pos="851"/>
        </w:tabs>
        <w:ind w:left="2835" w:hanging="2551"/>
      </w:pPr>
      <w:r>
        <w:tab/>
        <w:t>Icon identifier:</w:t>
      </w:r>
      <w:r>
        <w:tab/>
        <w:t>record 1 in EF</w:t>
      </w:r>
      <w:r>
        <w:rPr>
          <w:vertAlign w:val="subscript"/>
        </w:rPr>
        <w:t>(IMG)</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2.3B (RUN AT COMMAND, basic icon non self-explanatory, request IMSI,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RUN AT COMMAND 2.3.1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RUN AT COMMAND 2.3.1</w:t>
            </w:r>
          </w:p>
        </w:tc>
        <w:tc>
          <w:tcPr>
            <w:tcW w:w="3776" w:type="dxa"/>
            <w:tcBorders>
              <w:left w:val="single" w:sz="6" w:space="0" w:color="auto"/>
              <w:right w:val="single" w:sz="6" w:space="0" w:color="auto"/>
            </w:tcBorders>
          </w:tcPr>
          <w:p w:rsidR="00B17D80" w:rsidRDefault="00B17D80" w:rsidP="007B59FD">
            <w:pPr>
              <w:pStyle w:val="TAL"/>
            </w:pPr>
            <w:r>
              <w:t>[BASIC-ICON, non self-explanatory, request IMSI]</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"Basic Icon" without BASIC-ICON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5</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RUN AT COMMAND 2.1.1B</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but requested icon could not be displayed, AT response containing IMSI]</w:t>
            </w:r>
          </w:p>
        </w:tc>
      </w:tr>
    </w:tbl>
    <w:p w:rsidR="00B17D80" w:rsidRDefault="00B17D80" w:rsidP="00B17D80">
      <w:pPr>
        <w:pStyle w:val="FP"/>
      </w:pPr>
    </w:p>
    <w:p w:rsidR="00B17D80" w:rsidRDefault="00B17D80" w:rsidP="00B17D80">
      <w:pPr>
        <w:keepNext/>
        <w:rPr>
          <w:b/>
        </w:rPr>
      </w:pPr>
      <w:r>
        <w:rPr>
          <w:b/>
        </w:rPr>
        <w:t>Expected Sequence 2.4A (RUN AT COMMAND, colour icon non self-explanatory, request IMSI,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RUN AT COMMAND 2.4.1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RUN AT COMMAND 2.4.1</w:t>
            </w:r>
          </w:p>
        </w:tc>
        <w:tc>
          <w:tcPr>
            <w:tcW w:w="3776" w:type="dxa"/>
            <w:tcBorders>
              <w:left w:val="single" w:sz="6" w:space="0" w:color="auto"/>
              <w:right w:val="single" w:sz="6" w:space="0" w:color="auto"/>
            </w:tcBorders>
          </w:tcPr>
          <w:p w:rsidR="00B17D80" w:rsidRDefault="00B17D80" w:rsidP="007B59FD">
            <w:pPr>
              <w:pStyle w:val="TAL"/>
            </w:pPr>
            <w:r>
              <w:t>[COLOUR-ICON, non self-explanatory, request IMSI]</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"Colour Icon" and COLOUR-ICON</w:t>
            </w:r>
          </w:p>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5</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RUN AT COMMAND 2.1.1A</w:t>
            </w:r>
          </w:p>
          <w:p w:rsidR="00B17D80" w:rsidRDefault="00B17D80" w:rsidP="007B59FD">
            <w:pPr>
              <w:pStyle w:val="TAL"/>
            </w:pP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 AT response containing IMSI]</w:t>
            </w:r>
          </w:p>
          <w:p w:rsidR="00B17D80" w:rsidRDefault="00B17D80" w:rsidP="007B59FD">
            <w:pPr>
              <w:pStyle w:val="TAL"/>
            </w:pPr>
          </w:p>
        </w:tc>
      </w:tr>
    </w:tbl>
    <w:p w:rsidR="00B17D80" w:rsidRDefault="00B17D80" w:rsidP="00B17D80">
      <w:pPr>
        <w:pStyle w:val="FP"/>
      </w:pPr>
    </w:p>
    <w:p w:rsidR="00B17D80" w:rsidRDefault="00B17D80" w:rsidP="00B17D80">
      <w:r>
        <w:t>PROACTIVE COMMAND: RUN AT COMMAND 2.4.1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273E48" w:rsidRDefault="00B17D80" w:rsidP="00B17D80">
      <w:pPr>
        <w:pStyle w:val="EW"/>
        <w:tabs>
          <w:tab w:val="left" w:pos="851"/>
        </w:tabs>
        <w:ind w:left="2835" w:hanging="2551"/>
        <w:rPr>
          <w:lang w:val="fr-FR"/>
        </w:rPr>
      </w:pPr>
      <w:r>
        <w:tab/>
      </w:r>
      <w:r w:rsidRPr="00273E48">
        <w:rPr>
          <w:lang w:val="fr-FR"/>
        </w:rPr>
        <w:t>Command type:</w:t>
      </w:r>
      <w:r w:rsidRPr="00273E48">
        <w:rPr>
          <w:lang w:val="fr-FR"/>
        </w:rPr>
        <w:tab/>
        <w:t>RUN AT COMMAND</w:t>
      </w:r>
    </w:p>
    <w:p w:rsidR="00B17D80" w:rsidRPr="00273E48" w:rsidRDefault="00B17D80" w:rsidP="00B17D80">
      <w:pPr>
        <w:pStyle w:val="EW"/>
        <w:tabs>
          <w:tab w:val="left" w:pos="851"/>
        </w:tabs>
        <w:ind w:left="2835" w:hanging="2551"/>
        <w:rPr>
          <w:lang w:val="fr-FR"/>
        </w:rPr>
      </w:pPr>
      <w:r w:rsidRPr="00273E48">
        <w:rPr>
          <w:lang w:val="fr-FR"/>
        </w:rPr>
        <w:tab/>
        <w:t>Command qualifier:</w:t>
      </w:r>
      <w:r w:rsidRPr="00273E48">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rPr>
          <w:lang w:val="fr-FR"/>
        </w:rPr>
      </w:pPr>
      <w:r>
        <w:rPr>
          <w:lang w:val="fr-FR"/>
        </w:rPr>
        <w:t>Alpha Identifier</w:t>
      </w:r>
    </w:p>
    <w:p w:rsidR="00B17D80" w:rsidRDefault="00B17D80" w:rsidP="00B17D80">
      <w:pPr>
        <w:pStyle w:val="EW"/>
        <w:tabs>
          <w:tab w:val="left" w:pos="851"/>
        </w:tabs>
        <w:ind w:left="2835" w:hanging="2551"/>
        <w:rPr>
          <w:lang w:val="fr-FR"/>
        </w:rPr>
      </w:pPr>
      <w:r>
        <w:rPr>
          <w:lang w:val="fr-FR"/>
        </w:rPr>
        <w:tab/>
        <w:t>Alpha identifier:</w:t>
      </w:r>
      <w:r>
        <w:rPr>
          <w:lang w:val="fr-FR"/>
        </w:rPr>
        <w:tab/>
        <w:t>"Colour Icon"</w:t>
      </w:r>
    </w:p>
    <w:p w:rsidR="00B17D80" w:rsidRDefault="00B17D80" w:rsidP="00B17D80">
      <w:pPr>
        <w:pStyle w:val="EW"/>
        <w:tabs>
          <w:tab w:val="left" w:pos="851"/>
        </w:tabs>
        <w:ind w:left="2835" w:hanging="2551"/>
      </w:pPr>
      <w:r>
        <w:lastRenderedPageBreak/>
        <w:t>AT Command</w:t>
      </w:r>
    </w:p>
    <w:p w:rsidR="00B17D80" w:rsidRDefault="00B17D80" w:rsidP="00B17D80">
      <w:pPr>
        <w:pStyle w:val="EW"/>
        <w:tabs>
          <w:tab w:val="left" w:pos="851"/>
        </w:tabs>
        <w:ind w:left="2835" w:hanging="2551"/>
      </w:pPr>
      <w:r>
        <w:tab/>
        <w:t>AT Command string:</w:t>
      </w:r>
      <w:r>
        <w:tab/>
        <w:t>"AT+CIMI</w:t>
      </w:r>
      <w:r w:rsidRPr="00351383">
        <w:t>&lt;CR&gt;</w:t>
      </w:r>
      <w:r>
        <w:t>"</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icon is self-explanatory</w:t>
      </w:r>
    </w:p>
    <w:p w:rsidR="00B17D80" w:rsidRDefault="00B17D80" w:rsidP="00B17D80">
      <w:pPr>
        <w:pStyle w:val="EX"/>
        <w:tabs>
          <w:tab w:val="left" w:pos="851"/>
        </w:tabs>
        <w:ind w:left="2835" w:hanging="2551"/>
      </w:pPr>
      <w:r>
        <w:tab/>
        <w:t>Icon identifier:</w:t>
      </w:r>
      <w:r>
        <w:tab/>
        <w:t>record 2 in EF</w:t>
      </w:r>
      <w:r>
        <w:rPr>
          <w:vertAlign w:val="subscript"/>
        </w:rPr>
        <w:t>(IMG)</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2.4B (RUN AT COMMAND, colour icon non self-explanatory, request IMSI,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RUN AT COMMAND 2.4.1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RUN AT COMMAND 2.4.1</w:t>
            </w:r>
          </w:p>
        </w:tc>
        <w:tc>
          <w:tcPr>
            <w:tcW w:w="3776" w:type="dxa"/>
            <w:tcBorders>
              <w:left w:val="single" w:sz="6" w:space="0" w:color="auto"/>
              <w:right w:val="single" w:sz="6" w:space="0" w:color="auto"/>
            </w:tcBorders>
          </w:tcPr>
          <w:p w:rsidR="00B17D80" w:rsidRDefault="00B17D80" w:rsidP="007B59FD">
            <w:pPr>
              <w:pStyle w:val="TAL"/>
            </w:pPr>
            <w:r>
              <w:t>[COLOUR-ICON, non self-explanatory, request IMSI]</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"Colour Icon" without COLOUR-ICON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5</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RUN AT COMMAND 2.1.1B</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but requested icon could not be displayed, AT response containing IMSI]</w:t>
            </w:r>
          </w:p>
        </w:tc>
      </w:tr>
    </w:tbl>
    <w:p w:rsidR="00B17D80" w:rsidRDefault="00B17D80" w:rsidP="00B17D80">
      <w:pPr>
        <w:pStyle w:val="FP"/>
      </w:pPr>
    </w:p>
    <w:p w:rsidR="00B17D80" w:rsidRDefault="00B17D80" w:rsidP="00B17D80">
      <w:pPr>
        <w:keepNext/>
        <w:rPr>
          <w:b/>
        </w:rPr>
      </w:pPr>
      <w:r>
        <w:rPr>
          <w:b/>
        </w:rPr>
        <w:t>Expected Sequence 2.5 (RUN AT COMMAND, basic icon non self-explanatory, no alpha identifier presented)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RUN AT COMMAND 2.5.1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RUN AT COMMAND 2.5.1</w:t>
            </w:r>
          </w:p>
        </w:tc>
        <w:tc>
          <w:tcPr>
            <w:tcW w:w="3776" w:type="dxa"/>
            <w:tcBorders>
              <w:left w:val="single" w:sz="6" w:space="0" w:color="auto"/>
              <w:right w:val="single" w:sz="6" w:space="0" w:color="auto"/>
            </w:tcBorders>
          </w:tcPr>
          <w:p w:rsidR="00B17D80" w:rsidRDefault="00B17D80" w:rsidP="007B59FD">
            <w:pPr>
              <w:pStyle w:val="TAL"/>
            </w:pPr>
            <w:r>
              <w:t>[BASIC-ICON, non self-explanatory]</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4</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RUN AT COMMAND 2.5.1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data not understood by ME]</w:t>
            </w:r>
          </w:p>
        </w:tc>
      </w:tr>
    </w:tbl>
    <w:p w:rsidR="00B17D80" w:rsidRDefault="00B17D80" w:rsidP="00B17D80">
      <w:pPr>
        <w:pStyle w:val="FP"/>
      </w:pPr>
    </w:p>
    <w:p w:rsidR="00B17D80" w:rsidRDefault="00B17D80" w:rsidP="00B17D80">
      <w:r>
        <w:t>PROACTIVE COMMAND: RUN AT COMMAND 2.5.1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273E48" w:rsidRDefault="00B17D80" w:rsidP="00B17D80">
      <w:pPr>
        <w:pStyle w:val="EW"/>
        <w:tabs>
          <w:tab w:val="left" w:pos="851"/>
        </w:tabs>
        <w:ind w:left="2835" w:hanging="2551"/>
        <w:rPr>
          <w:lang w:val="fr-FR"/>
        </w:rPr>
      </w:pPr>
      <w:r>
        <w:tab/>
      </w:r>
      <w:r w:rsidRPr="00273E48">
        <w:rPr>
          <w:lang w:val="fr-FR"/>
        </w:rPr>
        <w:t>Command type:</w:t>
      </w:r>
      <w:r w:rsidRPr="00273E48">
        <w:rPr>
          <w:lang w:val="fr-FR"/>
        </w:rPr>
        <w:tab/>
        <w:t>RUN AT COMMAND</w:t>
      </w:r>
    </w:p>
    <w:p w:rsidR="00B17D80" w:rsidRPr="00273E48" w:rsidRDefault="00B17D80" w:rsidP="00B17D80">
      <w:pPr>
        <w:pStyle w:val="EW"/>
        <w:tabs>
          <w:tab w:val="left" w:pos="851"/>
        </w:tabs>
        <w:ind w:left="2835" w:hanging="2551"/>
        <w:rPr>
          <w:lang w:val="fr-FR"/>
        </w:rPr>
      </w:pPr>
      <w:r w:rsidRPr="00273E48">
        <w:rPr>
          <w:lang w:val="fr-FR"/>
        </w:rPr>
        <w:tab/>
        <w:t>Command qualifier:</w:t>
      </w:r>
      <w:r w:rsidRPr="00273E48">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pPr>
      <w:r>
        <w:t>AT Command</w:t>
      </w:r>
    </w:p>
    <w:p w:rsidR="00B17D80" w:rsidRDefault="00B17D80" w:rsidP="00B17D80">
      <w:pPr>
        <w:pStyle w:val="EW"/>
        <w:tabs>
          <w:tab w:val="left" w:pos="851"/>
        </w:tabs>
        <w:ind w:left="2835" w:hanging="2551"/>
      </w:pPr>
      <w:r>
        <w:tab/>
        <w:t>AT Command string:</w:t>
      </w:r>
      <w:r>
        <w:tab/>
        <w:t>"AT+CIMI</w:t>
      </w:r>
      <w:r w:rsidRPr="00351383">
        <w:t>&lt;CR&gt;</w:t>
      </w:r>
      <w:r>
        <w:t>"</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icon is non self-explanatory</w:t>
      </w:r>
    </w:p>
    <w:p w:rsidR="00B17D80" w:rsidRDefault="00B17D80" w:rsidP="00B17D80">
      <w:pPr>
        <w:pStyle w:val="EX"/>
        <w:tabs>
          <w:tab w:val="left" w:pos="851"/>
        </w:tabs>
        <w:ind w:left="2835" w:hanging="2551"/>
      </w:pPr>
      <w:r>
        <w:tab/>
        <w:t>Icon identifier:</w:t>
      </w:r>
      <w:r>
        <w:tab/>
        <w:t>record 1 in EF</w:t>
      </w:r>
      <w:r>
        <w:rPr>
          <w:vertAlign w:val="subscript"/>
        </w:rPr>
        <w:t>(IMG)</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A8</w:t>
            </w:r>
          </w:p>
        </w:tc>
      </w:tr>
      <w:tr w:rsidR="00B17D80" w:rsidTr="007B59FD">
        <w:tblPrEx>
          <w:tblCellMar>
            <w:top w:w="0" w:type="dxa"/>
            <w:bottom w:w="0" w:type="dxa"/>
          </w:tblCellMar>
        </w:tblPrEx>
        <w:trPr>
          <w:jc w:val="center"/>
        </w:trPr>
        <w:tc>
          <w:tcPr>
            <w:tcW w:w="1134" w:type="dxa"/>
            <w:tcBorders>
              <w:top w:val="single" w:sz="4" w:space="0" w:color="auto"/>
              <w:bottom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RUN AT COMMAND 2.5.1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273E48" w:rsidRDefault="00B17D80" w:rsidP="00B17D80">
      <w:pPr>
        <w:pStyle w:val="EW"/>
        <w:tabs>
          <w:tab w:val="left" w:pos="851"/>
        </w:tabs>
        <w:ind w:left="2835" w:hanging="2551"/>
        <w:rPr>
          <w:lang w:val="fr-FR"/>
        </w:rPr>
      </w:pPr>
      <w:r>
        <w:tab/>
      </w:r>
      <w:r w:rsidRPr="00273E48">
        <w:rPr>
          <w:lang w:val="fr-FR"/>
        </w:rPr>
        <w:t>Command type:</w:t>
      </w:r>
      <w:r w:rsidRPr="00273E48">
        <w:rPr>
          <w:lang w:val="fr-FR"/>
        </w:rPr>
        <w:tab/>
        <w:t>RUN AT COMMAND</w:t>
      </w:r>
    </w:p>
    <w:p w:rsidR="00B17D80" w:rsidRPr="00273E48" w:rsidRDefault="00B17D80" w:rsidP="00B17D80">
      <w:pPr>
        <w:pStyle w:val="EW"/>
        <w:tabs>
          <w:tab w:val="left" w:pos="851"/>
        </w:tabs>
        <w:ind w:left="2835" w:hanging="2551"/>
        <w:rPr>
          <w:lang w:val="fr-FR"/>
        </w:rPr>
      </w:pPr>
      <w:r w:rsidRPr="00273E48">
        <w:rPr>
          <w:lang w:val="fr-FR"/>
        </w:rPr>
        <w:tab/>
        <w:t>Command qualifier:</w:t>
      </w:r>
      <w:r w:rsidRPr="00273E48">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data not understood by ME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Pr>
          <w:p w:rsidR="00B17D80" w:rsidRDefault="00B17D80" w:rsidP="007B59FD">
            <w:pPr>
              <w:pStyle w:val="TAL"/>
            </w:pPr>
            <w:r>
              <w:t>BER-TLV:</w:t>
            </w:r>
          </w:p>
        </w:tc>
        <w:tc>
          <w:tcPr>
            <w:tcW w:w="567" w:type="dxa"/>
          </w:tcPr>
          <w:p w:rsidR="00B17D80" w:rsidRDefault="00B17D80" w:rsidP="007B59FD">
            <w:pPr>
              <w:pStyle w:val="TAC"/>
            </w:pPr>
            <w:r>
              <w:t>81</w:t>
            </w:r>
          </w:p>
        </w:tc>
        <w:tc>
          <w:tcPr>
            <w:tcW w:w="567" w:type="dxa"/>
          </w:tcPr>
          <w:p w:rsidR="00B17D80" w:rsidRDefault="00B17D80" w:rsidP="007B59FD">
            <w:pPr>
              <w:pStyle w:val="TAC"/>
            </w:pPr>
            <w:r>
              <w:t>03</w:t>
            </w:r>
          </w:p>
        </w:tc>
        <w:tc>
          <w:tcPr>
            <w:tcW w:w="567" w:type="dxa"/>
          </w:tcPr>
          <w:p w:rsidR="00B17D80" w:rsidRDefault="00B17D80" w:rsidP="007B59FD">
            <w:pPr>
              <w:pStyle w:val="TAC"/>
            </w:pPr>
            <w:r>
              <w:t>01</w:t>
            </w:r>
          </w:p>
        </w:tc>
        <w:tc>
          <w:tcPr>
            <w:tcW w:w="567" w:type="dxa"/>
          </w:tcPr>
          <w:p w:rsidR="00B17D80" w:rsidRDefault="00B17D80" w:rsidP="007B59FD">
            <w:pPr>
              <w:pStyle w:val="TAC"/>
            </w:pPr>
            <w:r>
              <w:t>34</w:t>
            </w:r>
          </w:p>
        </w:tc>
        <w:tc>
          <w:tcPr>
            <w:tcW w:w="567" w:type="dxa"/>
          </w:tcPr>
          <w:p w:rsidR="00B17D80" w:rsidRDefault="00B17D80" w:rsidP="007B59FD">
            <w:pPr>
              <w:pStyle w:val="TAC"/>
            </w:pPr>
            <w:r>
              <w:t>00</w:t>
            </w:r>
          </w:p>
        </w:tc>
        <w:tc>
          <w:tcPr>
            <w:tcW w:w="567" w:type="dxa"/>
          </w:tcPr>
          <w:p w:rsidR="00B17D80" w:rsidRDefault="00B17D80" w:rsidP="007B59FD">
            <w:pPr>
              <w:pStyle w:val="TAC"/>
            </w:pPr>
            <w:r>
              <w:t>82</w:t>
            </w:r>
          </w:p>
        </w:tc>
        <w:tc>
          <w:tcPr>
            <w:tcW w:w="567" w:type="dxa"/>
          </w:tcPr>
          <w:p w:rsidR="00B17D80" w:rsidRDefault="00B17D80" w:rsidP="007B59FD">
            <w:pPr>
              <w:pStyle w:val="TAC"/>
            </w:pPr>
            <w:r>
              <w:t>02</w:t>
            </w:r>
          </w:p>
        </w:tc>
        <w:tc>
          <w:tcPr>
            <w:tcW w:w="567" w:type="dxa"/>
          </w:tcPr>
          <w:p w:rsidR="00B17D80" w:rsidRDefault="00B17D80" w:rsidP="007B59FD">
            <w:pPr>
              <w:pStyle w:val="TAC"/>
            </w:pPr>
            <w:r>
              <w:t>82</w:t>
            </w:r>
          </w:p>
        </w:tc>
        <w:tc>
          <w:tcPr>
            <w:tcW w:w="567" w:type="dxa"/>
          </w:tcPr>
          <w:p w:rsidR="00B17D80" w:rsidRDefault="00B17D80" w:rsidP="007B59FD">
            <w:pPr>
              <w:pStyle w:val="TAC"/>
            </w:pPr>
            <w:r>
              <w:t>81</w:t>
            </w:r>
          </w:p>
        </w:tc>
        <w:tc>
          <w:tcPr>
            <w:tcW w:w="567" w:type="dxa"/>
          </w:tcPr>
          <w:p w:rsidR="00B17D80" w:rsidRDefault="00B17D80" w:rsidP="007B59FD">
            <w:pPr>
              <w:pStyle w:val="TAC"/>
            </w:pPr>
            <w:r>
              <w:t>83</w:t>
            </w:r>
          </w:p>
        </w:tc>
        <w:tc>
          <w:tcPr>
            <w:tcW w:w="567" w:type="dxa"/>
          </w:tcPr>
          <w:p w:rsidR="00B17D80" w:rsidRDefault="00B17D80" w:rsidP="007B59FD">
            <w:pPr>
              <w:pStyle w:val="TAC"/>
            </w:pPr>
            <w:r>
              <w:t>01</w:t>
            </w:r>
          </w:p>
        </w:tc>
        <w:tc>
          <w:tcPr>
            <w:tcW w:w="567" w:type="dxa"/>
          </w:tcPr>
          <w:p w:rsidR="00B17D80" w:rsidRDefault="00B17D80" w:rsidP="007B59FD">
            <w:pPr>
              <w:pStyle w:val="TAC"/>
            </w:pPr>
            <w:r>
              <w:t>32</w:t>
            </w:r>
          </w:p>
        </w:tc>
      </w:tr>
    </w:tbl>
    <w:p w:rsidR="00B17D80" w:rsidRDefault="00B17D80" w:rsidP="00B17D80">
      <w:pPr>
        <w:pStyle w:val="FP"/>
      </w:pPr>
    </w:p>
    <w:p w:rsidR="00B17D80" w:rsidRDefault="00B17D80" w:rsidP="00B17D80">
      <w:pPr>
        <w:pStyle w:val="H6"/>
      </w:pPr>
      <w:r>
        <w:t>27.22.4.23.2.5</w:t>
      </w:r>
      <w:r>
        <w:tab/>
        <w:t>Test requirement</w:t>
      </w:r>
    </w:p>
    <w:p w:rsidR="00B17D80" w:rsidRDefault="00B17D80" w:rsidP="00B17D80">
      <w:r>
        <w:t>The ME shall operate in the manner defined in expected sequences 2.1 to 2.5.</w:t>
      </w:r>
    </w:p>
    <w:p w:rsidR="00B17D80" w:rsidRPr="00F51EF9" w:rsidRDefault="00B17D80" w:rsidP="00B17D80">
      <w:pPr>
        <w:pStyle w:val="Heading4"/>
        <w:rPr>
          <w:lang w:val="de-DE"/>
        </w:rPr>
      </w:pPr>
      <w:bookmarkStart w:id="530" w:name="_Toc502363268"/>
      <w:bookmarkStart w:id="531" w:name="_Toc533173694"/>
      <w:bookmarkStart w:id="532" w:name="_Toc51834115"/>
      <w:r w:rsidRPr="00F51EF9">
        <w:rPr>
          <w:lang w:val="de-DE"/>
        </w:rPr>
        <w:t>27.22.4.24</w:t>
      </w:r>
      <w:r w:rsidRPr="00F51EF9">
        <w:rPr>
          <w:lang w:val="de-DE"/>
        </w:rPr>
        <w:tab/>
        <w:t>SEND DTMF</w:t>
      </w:r>
      <w:bookmarkEnd w:id="530"/>
      <w:bookmarkEnd w:id="531"/>
      <w:bookmarkEnd w:id="532"/>
    </w:p>
    <w:p w:rsidR="00B17D80" w:rsidRPr="00F51EF9" w:rsidRDefault="00B17D80" w:rsidP="00B17D80">
      <w:pPr>
        <w:pStyle w:val="Heading5"/>
        <w:rPr>
          <w:lang w:val="de-DE"/>
        </w:rPr>
      </w:pPr>
      <w:bookmarkStart w:id="533" w:name="_Toc502363269"/>
      <w:bookmarkStart w:id="534" w:name="_Toc533173695"/>
      <w:bookmarkStart w:id="535" w:name="_Toc51834116"/>
      <w:r w:rsidRPr="00F51EF9">
        <w:rPr>
          <w:lang w:val="de-DE"/>
        </w:rPr>
        <w:t>27.22.4.24.1</w:t>
      </w:r>
      <w:r w:rsidRPr="00F51EF9">
        <w:rPr>
          <w:lang w:val="de-DE"/>
        </w:rPr>
        <w:tab/>
        <w:t>SEND DTMF (Normal)</w:t>
      </w:r>
      <w:bookmarkEnd w:id="533"/>
      <w:bookmarkEnd w:id="534"/>
      <w:bookmarkEnd w:id="535"/>
    </w:p>
    <w:p w:rsidR="00B17D80" w:rsidRDefault="00B17D80" w:rsidP="00B17D80">
      <w:pPr>
        <w:pStyle w:val="H6"/>
      </w:pPr>
      <w:r>
        <w:t>27.22.4.24.1.1</w:t>
      </w:r>
      <w:r>
        <w:tab/>
        <w:t>Definition and applicability</w:t>
      </w:r>
    </w:p>
    <w:p w:rsidR="00B17D80" w:rsidRDefault="00B17D80" w:rsidP="00B17D80">
      <w:r>
        <w:t>See clause 3.2.2.</w:t>
      </w:r>
    </w:p>
    <w:p w:rsidR="00B17D80" w:rsidRDefault="00B17D80" w:rsidP="00B17D80">
      <w:pPr>
        <w:pStyle w:val="H6"/>
      </w:pPr>
      <w:r>
        <w:t>27.22.4.24.1.2</w:t>
      </w:r>
      <w:r>
        <w:tab/>
        <w:t>Conformance requirement</w:t>
      </w:r>
    </w:p>
    <w:p w:rsidR="00B17D80" w:rsidRDefault="00B17D80" w:rsidP="00B17D80">
      <w:pPr>
        <w:keepNext/>
        <w:keepLines/>
      </w:pPr>
      <w:r>
        <w:t>The ME shall support the Proactive SIM: Send DTMF facility as defined in:</w:t>
      </w:r>
    </w:p>
    <w:p w:rsidR="00B17D80" w:rsidRDefault="00B17D80" w:rsidP="00B17D80">
      <w:pPr>
        <w:pStyle w:val="B1"/>
      </w:pPr>
      <w:r>
        <w:t>-</w:t>
      </w:r>
      <w:r>
        <w:tab/>
        <w:t>TS 11.14 [15] clause 6.1, clause 6.4.24, clause 6.6.24, clause 12.12.2, clause 5.2, clause 12.6, clause 12.7, clause 12.2 and clause 12.44.</w:t>
      </w:r>
    </w:p>
    <w:p w:rsidR="00B17D80" w:rsidRDefault="00B17D80" w:rsidP="00B17D80">
      <w:pPr>
        <w:pStyle w:val="H6"/>
      </w:pPr>
      <w:r>
        <w:t>27.22.4.24.1.3</w:t>
      </w:r>
      <w:r>
        <w:tab/>
        <w:t>Test purpose</w:t>
      </w:r>
    </w:p>
    <w:p w:rsidR="00B17D80" w:rsidRDefault="00B17D80" w:rsidP="00B17D80">
      <w:r>
        <w:t>To verify that after a call has been successfully established the ME sends the DTMF string contained in the SEND DTMF proactive SIM command to the network, and returns a successful response in the TERMINAL RESPONSE command sent to the SIM.</w:t>
      </w:r>
    </w:p>
    <w:p w:rsidR="00B17D80" w:rsidRDefault="00B17D80" w:rsidP="00B17D80">
      <w:r>
        <w:t>To verify that the ME does not locally generate audible DTMF tones and play them to the user.</w:t>
      </w:r>
    </w:p>
    <w:p w:rsidR="00B17D80" w:rsidRDefault="00B17D80" w:rsidP="00B17D80">
      <w:r>
        <w:t>To verify that if the ME is in idle mode it informs the SIM using TERMINAL RESPONSE '20' with the additional information "Not in speech call".</w:t>
      </w:r>
    </w:p>
    <w:p w:rsidR="00B17D80" w:rsidRDefault="00B17D80" w:rsidP="00B17D80">
      <w:r>
        <w:t>To verify that the ME displays the text contained in the SEND DTMF proactive SIM command.</w:t>
      </w:r>
    </w:p>
    <w:p w:rsidR="00B17D80" w:rsidRDefault="00B17D80" w:rsidP="00B17D80">
      <w:r>
        <w:t>To verify that if an alpha identifier is provided by the SIM and is a null data object the ME does not give any information to the user on the fact that the ME is performing a SEND DTMF command.</w:t>
      </w:r>
    </w:p>
    <w:p w:rsidR="00B17D80" w:rsidRDefault="00B17D80" w:rsidP="00B17D80">
      <w:pPr>
        <w:pStyle w:val="H6"/>
      </w:pPr>
      <w:r>
        <w:lastRenderedPageBreak/>
        <w:t>27.22.4.24.1.4.1</w:t>
      </w:r>
      <w:r>
        <w:tab/>
        <w:t>Initial conditions</w:t>
      </w:r>
    </w:p>
    <w:p w:rsidR="00B17D80" w:rsidRDefault="00B17D80" w:rsidP="00B17D80">
      <w:r>
        <w:t>The ME is connected to the SIM Simulator and only connected to the System Simulator if the System Simulator is mentioned in the sequence table.</w:t>
      </w:r>
    </w:p>
    <w:p w:rsidR="00B17D80" w:rsidRDefault="00B17D80" w:rsidP="00B17D80">
      <w:r>
        <w:t>The elementary files are coded as SIM Application Toolkit default.</w:t>
      </w:r>
    </w:p>
    <w:p w:rsidR="00B17D80" w:rsidRDefault="00B17D80" w:rsidP="00B17D80">
      <w:r>
        <w:t>Prior to this test the ME shall have been powered on, performed the PROFILE DOWNLOAD procedure and be in updated idle mode on the System Simulator.</w:t>
      </w:r>
    </w:p>
    <w:p w:rsidR="00B17D80" w:rsidRDefault="00B17D80" w:rsidP="00B17D80">
      <w:pPr>
        <w:pStyle w:val="H6"/>
      </w:pPr>
      <w:r>
        <w:t>27.22.4.24.1.4. 2</w:t>
      </w:r>
      <w:r>
        <w:tab/>
        <w:t>Procedure</w:t>
      </w:r>
    </w:p>
    <w:p w:rsidR="00B17D80" w:rsidRDefault="00B17D80" w:rsidP="00B17D80">
      <w:pPr>
        <w:keepNext/>
        <w:rPr>
          <w:b/>
        </w:rPr>
      </w:pPr>
      <w:r>
        <w:rPr>
          <w:b/>
        </w:rPr>
        <w:t>Expected Sequence 1.1 (SEND DTMF, normal)</w:t>
      </w:r>
    </w:p>
    <w:p w:rsidR="00B17D80" w:rsidRDefault="00B17D80" w:rsidP="00B17D80">
      <w:pPr>
        <w:keepNext/>
      </w:pPr>
      <w:r>
        <w:t>Some details of the DTMF protocol have been left out for clarity.</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Set up a call to "+0123456789"</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The ME attempts to set up a call to "+0123456789"</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PROACTIVE COMMAND PENDING: SEND DTMF 1.1.1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DTMF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May give information to the user concerning what is happening.</w:t>
            </w:r>
          </w:p>
          <w:p w:rsidR="00B17D80" w:rsidRDefault="00B17D80" w:rsidP="007B59FD">
            <w:pPr>
              <w:pStyle w:val="TAL"/>
            </w:pPr>
          </w:p>
          <w:p w:rsidR="00B17D80" w:rsidRDefault="00B17D80" w:rsidP="007B59FD">
            <w:pPr>
              <w:pStyle w:val="TAL"/>
            </w:pPr>
            <w:r>
              <w:t>Do not locally generate audible DTMF tones and play them to the user.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Start DTMF 1.1</w:t>
            </w:r>
          </w:p>
        </w:tc>
        <w:tc>
          <w:tcPr>
            <w:tcW w:w="3776" w:type="dxa"/>
            <w:tcBorders>
              <w:left w:val="single" w:sz="6" w:space="0" w:color="auto"/>
              <w:right w:val="single" w:sz="6" w:space="0" w:color="auto"/>
            </w:tcBorders>
          </w:tcPr>
          <w:p w:rsidR="00B17D80" w:rsidRDefault="00B17D80" w:rsidP="007B59FD">
            <w:pPr>
              <w:pStyle w:val="TAL"/>
            </w:pPr>
            <w:r>
              <w:t>["1"]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ME</w:t>
            </w:r>
          </w:p>
        </w:tc>
        <w:tc>
          <w:tcPr>
            <w:tcW w:w="2892" w:type="dxa"/>
            <w:tcBorders>
              <w:left w:val="single" w:sz="6" w:space="0" w:color="auto"/>
              <w:right w:val="single" w:sz="6" w:space="0" w:color="auto"/>
            </w:tcBorders>
          </w:tcPr>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No DTMF sending for 3 seconds ±20%</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 xml:space="preserve">Start DTMF 1.2 </w:t>
            </w:r>
          </w:p>
        </w:tc>
        <w:tc>
          <w:tcPr>
            <w:tcW w:w="3776" w:type="dxa"/>
            <w:tcBorders>
              <w:left w:val="single" w:sz="6" w:space="0" w:color="auto"/>
              <w:right w:val="single" w:sz="6" w:space="0" w:color="auto"/>
            </w:tcBorders>
          </w:tcPr>
          <w:p w:rsidR="00B17D80" w:rsidRDefault="00B17D80" w:rsidP="007B59FD">
            <w:pPr>
              <w:pStyle w:val="TAL"/>
            </w:pPr>
            <w:r>
              <w:t>["2"]</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SEND DTMF 1.1.1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13</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End the call</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SEND DTMF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DTMF</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pPr>
      <w:r>
        <w:rPr>
          <w:lang w:val="fr-FR"/>
        </w:rPr>
        <w:tab/>
      </w:r>
      <w:r>
        <w:t>Destination device:</w:t>
      </w:r>
      <w:r>
        <w:tab/>
        <w:t>Network</w:t>
      </w:r>
    </w:p>
    <w:p w:rsidR="00B17D80" w:rsidRDefault="00B17D80" w:rsidP="00B17D80">
      <w:pPr>
        <w:pStyle w:val="EX"/>
        <w:tabs>
          <w:tab w:val="left" w:pos="851"/>
        </w:tabs>
        <w:ind w:left="2835" w:hanging="2551"/>
      </w:pPr>
      <w:r>
        <w:tab/>
        <w:t>DTMF String:</w:t>
      </w:r>
      <w:r>
        <w:tab/>
        <w:t>"1" pause "2"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AC</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Start DTMF 1.1</w:t>
      </w:r>
    </w:p>
    <w:p w:rsidR="00B17D80" w:rsidRDefault="00B17D80" w:rsidP="00B17D80">
      <w:r>
        <w:t>Logically:</w:t>
      </w:r>
    </w:p>
    <w:p w:rsidR="00B17D80" w:rsidRDefault="00B17D80" w:rsidP="00B17D80">
      <w:pPr>
        <w:pStyle w:val="EX"/>
        <w:tabs>
          <w:tab w:val="left" w:pos="851"/>
        </w:tabs>
        <w:ind w:left="2835" w:hanging="2551"/>
      </w:pPr>
      <w:r>
        <w:lastRenderedPageBreak/>
        <w:tab/>
        <w:t>DTMF String:</w:t>
      </w:r>
      <w:r>
        <w:tab/>
        <w:t>"1"</w:t>
      </w:r>
    </w:p>
    <w:p w:rsidR="00B17D80" w:rsidRDefault="00B17D80" w:rsidP="00B17D80">
      <w:r>
        <w:t>Start DTMF 1.2</w:t>
      </w:r>
    </w:p>
    <w:p w:rsidR="00B17D80" w:rsidRDefault="00B17D80" w:rsidP="00B17D80">
      <w:r>
        <w:t>Logically:</w:t>
      </w:r>
    </w:p>
    <w:p w:rsidR="00B17D80" w:rsidRDefault="00B17D80" w:rsidP="00B17D80">
      <w:pPr>
        <w:pStyle w:val="EX"/>
        <w:tabs>
          <w:tab w:val="left" w:pos="851"/>
        </w:tabs>
        <w:ind w:left="2835" w:hanging="2551"/>
      </w:pPr>
      <w:r>
        <w:tab/>
        <w:t>DTMF String:</w:t>
      </w:r>
      <w:r>
        <w:tab/>
        <w:t>"2"</w:t>
      </w:r>
    </w:p>
    <w:p w:rsidR="00B17D80" w:rsidRDefault="00B17D80" w:rsidP="00B17D80">
      <w:r>
        <w:t>TERMINAL RESPONSE: SEND DTMF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DTMF</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SIM</w:t>
      </w:r>
    </w:p>
    <w:p w:rsidR="00B17D80" w:rsidRDefault="00B17D80" w:rsidP="00B17D80">
      <w:pPr>
        <w:pStyle w:val="EW"/>
        <w:keepNext/>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1.2 (SEND DTMF, containing alpha identifier)</w:t>
      </w:r>
    </w:p>
    <w:p w:rsidR="00B17D80" w:rsidRDefault="00B17D80" w:rsidP="00B17D80">
      <w:pPr>
        <w:keepNext/>
      </w:pPr>
      <w:r>
        <w:t>Some details of the DTMF protocol have been left out for clarity.</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4" w:space="0" w:color="auto"/>
              <w:left w:val="single" w:sz="4" w:space="0" w:color="auto"/>
              <w:right w:val="single" w:sz="4" w:space="0" w:color="auto"/>
            </w:tcBorders>
          </w:tcPr>
          <w:p w:rsidR="00B17D80" w:rsidRDefault="00B17D80" w:rsidP="007B59FD">
            <w:pPr>
              <w:pStyle w:val="TAC"/>
            </w:pPr>
            <w:r>
              <w:t>1</w:t>
            </w:r>
          </w:p>
        </w:tc>
        <w:tc>
          <w:tcPr>
            <w:tcW w:w="1232" w:type="dxa"/>
            <w:tcBorders>
              <w:top w:val="single" w:sz="4" w:space="0" w:color="auto"/>
              <w:left w:val="single" w:sz="4" w:space="0" w:color="auto"/>
              <w:right w:val="single" w:sz="4" w:space="0" w:color="auto"/>
            </w:tcBorders>
          </w:tcPr>
          <w:p w:rsidR="00B17D80" w:rsidRDefault="00B17D80" w:rsidP="007B59FD">
            <w:pPr>
              <w:pStyle w:val="TAC"/>
            </w:pPr>
            <w:r>
              <w:t xml:space="preserve">User </w:t>
            </w:r>
            <w:r>
              <w:sym w:font="Symbol" w:char="F0AE"/>
            </w:r>
            <w:r>
              <w:t xml:space="preserve"> ME</w:t>
            </w:r>
          </w:p>
        </w:tc>
        <w:tc>
          <w:tcPr>
            <w:tcW w:w="2892" w:type="dxa"/>
            <w:tcBorders>
              <w:top w:val="single" w:sz="4" w:space="0" w:color="auto"/>
              <w:left w:val="single" w:sz="4" w:space="0" w:color="auto"/>
              <w:right w:val="single" w:sz="4" w:space="0" w:color="auto"/>
            </w:tcBorders>
          </w:tcPr>
          <w:p w:rsidR="00B17D80" w:rsidRDefault="00B17D80" w:rsidP="007B59FD">
            <w:pPr>
              <w:pStyle w:val="TAL"/>
            </w:pPr>
            <w:r>
              <w:t>Set up a call to "+0123456789"</w:t>
            </w:r>
          </w:p>
        </w:tc>
        <w:tc>
          <w:tcPr>
            <w:tcW w:w="3776" w:type="dxa"/>
            <w:tcBorders>
              <w:top w:val="single" w:sz="4" w:space="0" w:color="auto"/>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2</w:t>
            </w:r>
          </w:p>
        </w:tc>
        <w:tc>
          <w:tcPr>
            <w:tcW w:w="123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4" w:space="0" w:color="auto"/>
              <w:right w:val="single" w:sz="4" w:space="0" w:color="auto"/>
            </w:tcBorders>
          </w:tcPr>
          <w:p w:rsidR="00B17D80" w:rsidRDefault="00B17D80" w:rsidP="007B59FD">
            <w:pPr>
              <w:pStyle w:val="TAL"/>
            </w:pPr>
            <w:r>
              <w:t>The ME attempts to set up a call to "+0123456789"</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3</w:t>
            </w:r>
          </w:p>
        </w:tc>
        <w:tc>
          <w:tcPr>
            <w:tcW w:w="1232" w:type="dxa"/>
            <w:tcBorders>
              <w:left w:val="single" w:sz="4" w:space="0" w:color="auto"/>
              <w:right w:val="single" w:sz="4"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4" w:space="0" w:color="auto"/>
              <w:right w:val="single" w:sz="4" w:space="0" w:color="auto"/>
            </w:tcBorders>
          </w:tcPr>
          <w:p w:rsidR="00B17D80" w:rsidRDefault="00B17D80" w:rsidP="007B59FD">
            <w:pPr>
              <w:pStyle w:val="TAL"/>
            </w:pPr>
            <w:r>
              <w:t xml:space="preserve">The ME receives the CONNECT message from the system simulator. </w:t>
            </w:r>
          </w:p>
        </w:tc>
        <w:tc>
          <w:tcPr>
            <w:tcW w:w="3776" w:type="dxa"/>
            <w:tcBorders>
              <w:left w:val="single" w:sz="4"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SEND DTMF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DTMF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"Send DTMF"</w:t>
            </w:r>
          </w:p>
          <w:p w:rsidR="00B17D80" w:rsidRDefault="00B17D80" w:rsidP="007B59FD">
            <w:pPr>
              <w:pStyle w:val="TAL"/>
            </w:pPr>
          </w:p>
          <w:p w:rsidR="00B17D80" w:rsidRDefault="00B17D80" w:rsidP="007B59FD">
            <w:pPr>
              <w:pStyle w:val="TAL"/>
            </w:pPr>
            <w:r>
              <w:t>Do not locally generate audible DTMF tones and play them to the user.</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Alpha identifier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8</w:t>
            </w:r>
          </w:p>
        </w:tc>
        <w:tc>
          <w:tcPr>
            <w:tcW w:w="1232" w:type="dxa"/>
            <w:tcBorders>
              <w:left w:val="single" w:sz="6" w:space="0" w:color="auto"/>
              <w:right w:val="single" w:sz="6" w:space="0" w:color="auto"/>
            </w:tcBorders>
          </w:tcPr>
          <w:p w:rsidR="00B17D80" w:rsidRDefault="00B17D80" w:rsidP="007B59FD">
            <w:pPr>
              <w:pStyle w:val="TAC"/>
              <w:rPr>
                <w:lang w:val="fr-FR"/>
              </w:rPr>
            </w:pPr>
            <w:r>
              <w:rPr>
                <w:lang w:val="fr-FR"/>
              </w:rPr>
              <w:t xml:space="preserve">ME </w:t>
            </w:r>
            <w:r>
              <w:sym w:font="Symbol" w:char="F0AE"/>
            </w:r>
            <w:r>
              <w:rPr>
                <w:lang w:val="fr-FR"/>
              </w:rPr>
              <w:t xml:space="preserve"> SS</w:t>
            </w:r>
          </w:p>
        </w:tc>
        <w:tc>
          <w:tcPr>
            <w:tcW w:w="2892" w:type="dxa"/>
            <w:tcBorders>
              <w:left w:val="single" w:sz="6" w:space="0" w:color="auto"/>
              <w:right w:val="single" w:sz="6" w:space="0" w:color="auto"/>
            </w:tcBorders>
          </w:tcPr>
          <w:p w:rsidR="00B17D80" w:rsidRDefault="00B17D80" w:rsidP="007B59FD">
            <w:pPr>
              <w:pStyle w:val="TAL"/>
            </w:pPr>
            <w:r>
              <w:t>Start DTMF 1.1</w:t>
            </w:r>
          </w:p>
        </w:tc>
        <w:tc>
          <w:tcPr>
            <w:tcW w:w="3776" w:type="dxa"/>
            <w:tcBorders>
              <w:left w:val="single" w:sz="6" w:space="0" w:color="auto"/>
              <w:right w:val="single" w:sz="6" w:space="0" w:color="auto"/>
            </w:tcBorders>
          </w:tcPr>
          <w:p w:rsidR="00B17D80" w:rsidRDefault="00B17D80" w:rsidP="007B59FD">
            <w:pPr>
              <w:pStyle w:val="TAL"/>
            </w:pPr>
            <w:r>
              <w:t>["1"]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Start DTMF 1.2</w:t>
            </w:r>
          </w:p>
        </w:tc>
        <w:tc>
          <w:tcPr>
            <w:tcW w:w="3776" w:type="dxa"/>
            <w:tcBorders>
              <w:left w:val="single" w:sz="6" w:space="0" w:color="auto"/>
              <w:right w:val="single" w:sz="6" w:space="0" w:color="auto"/>
            </w:tcBorders>
          </w:tcPr>
          <w:p w:rsidR="00B17D80" w:rsidRDefault="00B17D80" w:rsidP="007B59FD">
            <w:pPr>
              <w:pStyle w:val="TAL"/>
            </w:pPr>
            <w:r>
              <w:t>["2"]</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Start DTMF 1.3</w:t>
            </w:r>
          </w:p>
        </w:tc>
        <w:tc>
          <w:tcPr>
            <w:tcW w:w="3776" w:type="dxa"/>
            <w:tcBorders>
              <w:left w:val="single" w:sz="6" w:space="0" w:color="auto"/>
              <w:right w:val="single" w:sz="6" w:space="0" w:color="auto"/>
            </w:tcBorders>
          </w:tcPr>
          <w:p w:rsidR="00B17D80" w:rsidRDefault="00B17D80" w:rsidP="007B59FD">
            <w:pPr>
              <w:pStyle w:val="TAL"/>
            </w:pPr>
            <w:r>
              <w:t>["3"]</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Start DTMF 1.4</w:t>
            </w:r>
          </w:p>
        </w:tc>
        <w:tc>
          <w:tcPr>
            <w:tcW w:w="3776" w:type="dxa"/>
            <w:tcBorders>
              <w:left w:val="single" w:sz="6" w:space="0" w:color="auto"/>
              <w:right w:val="single" w:sz="6" w:space="0" w:color="auto"/>
            </w:tcBorders>
          </w:tcPr>
          <w:p w:rsidR="00B17D80" w:rsidRDefault="00B17D80" w:rsidP="007B59FD">
            <w:pPr>
              <w:pStyle w:val="TAL"/>
            </w:pPr>
            <w:r>
              <w:t>["4"]</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Start DTMF 1.5</w:t>
            </w:r>
          </w:p>
        </w:tc>
        <w:tc>
          <w:tcPr>
            <w:tcW w:w="3776" w:type="dxa"/>
            <w:tcBorders>
              <w:left w:val="single" w:sz="6" w:space="0" w:color="auto"/>
              <w:right w:val="single" w:sz="6" w:space="0" w:color="auto"/>
            </w:tcBorders>
          </w:tcPr>
          <w:p w:rsidR="00B17D80" w:rsidRDefault="00B17D80" w:rsidP="007B59FD">
            <w:pPr>
              <w:pStyle w:val="TAL"/>
            </w:pPr>
            <w:r>
              <w:t>["5"]</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13</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Start DTMF 1.6</w:t>
            </w:r>
          </w:p>
        </w:tc>
        <w:tc>
          <w:tcPr>
            <w:tcW w:w="3776" w:type="dxa"/>
            <w:tcBorders>
              <w:left w:val="single" w:sz="6" w:space="0" w:color="auto"/>
              <w:right w:val="single" w:sz="6" w:space="0" w:color="auto"/>
            </w:tcBorders>
          </w:tcPr>
          <w:p w:rsidR="00B17D80" w:rsidRDefault="00B17D80" w:rsidP="007B59FD">
            <w:pPr>
              <w:pStyle w:val="TAL"/>
            </w:pPr>
            <w:r>
              <w:t>["6"]</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Start DTMF 1.7</w:t>
            </w:r>
          </w:p>
        </w:tc>
        <w:tc>
          <w:tcPr>
            <w:tcW w:w="3776" w:type="dxa"/>
            <w:tcBorders>
              <w:left w:val="single" w:sz="6" w:space="0" w:color="auto"/>
              <w:right w:val="single" w:sz="6" w:space="0" w:color="auto"/>
            </w:tcBorders>
          </w:tcPr>
          <w:p w:rsidR="00B17D80" w:rsidRDefault="00B17D80" w:rsidP="007B59FD">
            <w:pPr>
              <w:pStyle w:val="TAL"/>
            </w:pPr>
            <w:r>
              <w:t>["7"]</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Start DTMF 1.8</w:t>
            </w:r>
          </w:p>
        </w:tc>
        <w:tc>
          <w:tcPr>
            <w:tcW w:w="3776" w:type="dxa"/>
            <w:tcBorders>
              <w:left w:val="single" w:sz="6" w:space="0" w:color="auto"/>
              <w:right w:val="single" w:sz="6" w:space="0" w:color="auto"/>
            </w:tcBorders>
          </w:tcPr>
          <w:p w:rsidR="00B17D80" w:rsidRDefault="00B17D80" w:rsidP="007B59FD">
            <w:pPr>
              <w:pStyle w:val="TAL"/>
            </w:pPr>
            <w:r>
              <w:t>["8"]</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Start DTMF 1.9</w:t>
            </w:r>
          </w:p>
        </w:tc>
        <w:tc>
          <w:tcPr>
            <w:tcW w:w="3776" w:type="dxa"/>
            <w:tcBorders>
              <w:left w:val="single" w:sz="6" w:space="0" w:color="auto"/>
              <w:right w:val="single" w:sz="6" w:space="0" w:color="auto"/>
            </w:tcBorders>
          </w:tcPr>
          <w:p w:rsidR="00B17D80" w:rsidRDefault="00B17D80" w:rsidP="007B59FD">
            <w:pPr>
              <w:pStyle w:val="TAL"/>
            </w:pPr>
            <w:r>
              <w:t>["9"]</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17</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Start DTMF 1.10</w:t>
            </w:r>
          </w:p>
        </w:tc>
        <w:tc>
          <w:tcPr>
            <w:tcW w:w="3776" w:type="dxa"/>
            <w:tcBorders>
              <w:left w:val="single" w:sz="6" w:space="0" w:color="auto"/>
              <w:right w:val="single" w:sz="6" w:space="0" w:color="auto"/>
            </w:tcBorders>
          </w:tcPr>
          <w:p w:rsidR="00B17D80" w:rsidRDefault="00B17D80" w:rsidP="007B59FD">
            <w:pPr>
              <w:pStyle w:val="TAL"/>
            </w:pPr>
            <w:r>
              <w:t>["0"]</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SEND DTMF 1.1.1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19</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20</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End the call</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SEND DTMF 1.2.1</w:t>
      </w:r>
    </w:p>
    <w:p w:rsidR="00B17D80" w:rsidRDefault="00B17D80" w:rsidP="00B17D80">
      <w:r>
        <w:lastRenderedPageBreak/>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DTMF</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pPr>
      <w:r>
        <w:rPr>
          <w:lang w:val="fr-FR"/>
        </w:rPr>
        <w:tab/>
      </w:r>
      <w:r>
        <w:t>Destination device:</w:t>
      </w:r>
      <w:r>
        <w:tab/>
        <w:t>Network</w:t>
      </w:r>
    </w:p>
    <w:p w:rsidR="00B17D80" w:rsidRDefault="00B17D80" w:rsidP="00B17D80">
      <w:pPr>
        <w:pStyle w:val="EW"/>
        <w:tabs>
          <w:tab w:val="left" w:pos="851"/>
        </w:tabs>
        <w:ind w:left="2835" w:hanging="2551"/>
      </w:pPr>
      <w:r>
        <w:tab/>
        <w:t>Alpha identifier:</w:t>
      </w:r>
      <w:r>
        <w:tab/>
        <w:t>"Send DTMF"</w:t>
      </w:r>
    </w:p>
    <w:p w:rsidR="00B17D80" w:rsidRDefault="00B17D80" w:rsidP="00B17D80">
      <w:pPr>
        <w:pStyle w:val="EX"/>
        <w:tabs>
          <w:tab w:val="left" w:pos="851"/>
        </w:tabs>
        <w:ind w:left="2835" w:hanging="2551"/>
      </w:pPr>
      <w:r>
        <w:tab/>
        <w:t>DTMF String:</w:t>
      </w:r>
      <w:r>
        <w:tab/>
        <w:t>"1234567890"</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Start DTMF 1.3</w:t>
      </w:r>
    </w:p>
    <w:p w:rsidR="00B17D80" w:rsidRDefault="00B17D80" w:rsidP="00B17D80">
      <w:pPr>
        <w:keepNext/>
        <w:keepLines/>
      </w:pPr>
      <w:r>
        <w:t>Logically:</w:t>
      </w:r>
    </w:p>
    <w:p w:rsidR="00B17D80" w:rsidRDefault="00B17D80" w:rsidP="00B17D80">
      <w:pPr>
        <w:pStyle w:val="EX"/>
        <w:tabs>
          <w:tab w:val="left" w:pos="851"/>
        </w:tabs>
        <w:ind w:left="2835" w:hanging="2551"/>
      </w:pPr>
      <w:r>
        <w:tab/>
        <w:t>DTMF String:</w:t>
      </w:r>
      <w:r>
        <w:tab/>
        <w:t>"3"</w:t>
      </w:r>
    </w:p>
    <w:p w:rsidR="00B17D80" w:rsidRDefault="00B17D80" w:rsidP="00B17D80">
      <w:r>
        <w:t>Start DTMF 1.4</w:t>
      </w:r>
    </w:p>
    <w:p w:rsidR="00B17D80" w:rsidRDefault="00B17D80" w:rsidP="00B17D80">
      <w:r>
        <w:t>Logically:</w:t>
      </w:r>
    </w:p>
    <w:p w:rsidR="00B17D80" w:rsidRDefault="00B17D80" w:rsidP="00B17D80">
      <w:pPr>
        <w:pStyle w:val="EX"/>
        <w:tabs>
          <w:tab w:val="left" w:pos="851"/>
        </w:tabs>
        <w:ind w:left="2835" w:hanging="2551"/>
      </w:pPr>
      <w:r>
        <w:tab/>
        <w:t>DTMF String:</w:t>
      </w:r>
      <w:r>
        <w:tab/>
        <w:t>"4"</w:t>
      </w:r>
    </w:p>
    <w:p w:rsidR="00B17D80" w:rsidRDefault="00B17D80" w:rsidP="00B17D80">
      <w:r>
        <w:t>Start DTMF 1.5</w:t>
      </w:r>
    </w:p>
    <w:p w:rsidR="00B17D80" w:rsidRDefault="00B17D80" w:rsidP="00B17D80">
      <w:r>
        <w:t>Logically:</w:t>
      </w:r>
    </w:p>
    <w:p w:rsidR="00B17D80" w:rsidRDefault="00B17D80" w:rsidP="00B17D80">
      <w:pPr>
        <w:pStyle w:val="EX"/>
        <w:tabs>
          <w:tab w:val="left" w:pos="851"/>
        </w:tabs>
        <w:ind w:left="2835" w:hanging="2551"/>
      </w:pPr>
      <w:r>
        <w:tab/>
        <w:t>DTMF String:</w:t>
      </w:r>
      <w:r>
        <w:tab/>
        <w:t>"5"</w:t>
      </w:r>
    </w:p>
    <w:p w:rsidR="00B17D80" w:rsidRDefault="00B17D80" w:rsidP="00B17D80">
      <w:r>
        <w:t>Start DTMF 1.6</w:t>
      </w:r>
    </w:p>
    <w:p w:rsidR="00B17D80" w:rsidRDefault="00B17D80" w:rsidP="00B17D80">
      <w:r>
        <w:t>Logically:</w:t>
      </w:r>
    </w:p>
    <w:p w:rsidR="00B17D80" w:rsidRDefault="00B17D80" w:rsidP="00B17D80">
      <w:pPr>
        <w:pStyle w:val="EX"/>
        <w:tabs>
          <w:tab w:val="left" w:pos="851"/>
        </w:tabs>
        <w:ind w:left="2835" w:hanging="2551"/>
      </w:pPr>
      <w:r>
        <w:tab/>
        <w:t>DTMF String:</w:t>
      </w:r>
      <w:r>
        <w:tab/>
        <w:t>"6"</w:t>
      </w:r>
    </w:p>
    <w:p w:rsidR="00B17D80" w:rsidRDefault="00B17D80" w:rsidP="00B17D80">
      <w:r>
        <w:t>Start DTMF 1.7</w:t>
      </w:r>
    </w:p>
    <w:p w:rsidR="00B17D80" w:rsidRDefault="00B17D80" w:rsidP="00B17D80">
      <w:r>
        <w:t>Logically:</w:t>
      </w:r>
    </w:p>
    <w:p w:rsidR="00B17D80" w:rsidRDefault="00B17D80" w:rsidP="00B17D80">
      <w:pPr>
        <w:pStyle w:val="EX"/>
        <w:tabs>
          <w:tab w:val="left" w:pos="851"/>
        </w:tabs>
        <w:ind w:left="2835" w:hanging="2551"/>
      </w:pPr>
      <w:r>
        <w:tab/>
        <w:t>DTMF String:</w:t>
      </w:r>
      <w:r>
        <w:tab/>
        <w:t>"7"</w:t>
      </w:r>
    </w:p>
    <w:p w:rsidR="00B17D80" w:rsidRDefault="00B17D80" w:rsidP="00B17D80">
      <w:r>
        <w:t>Start DTMF 1.8</w:t>
      </w:r>
    </w:p>
    <w:p w:rsidR="00B17D80" w:rsidRDefault="00B17D80" w:rsidP="00B17D80">
      <w:r>
        <w:t>Logically:</w:t>
      </w:r>
    </w:p>
    <w:p w:rsidR="00B17D80" w:rsidRDefault="00B17D80" w:rsidP="00B17D80">
      <w:pPr>
        <w:pStyle w:val="EX"/>
        <w:tabs>
          <w:tab w:val="left" w:pos="851"/>
        </w:tabs>
        <w:ind w:left="2835" w:hanging="2551"/>
      </w:pPr>
      <w:r>
        <w:tab/>
        <w:t>DTMF String:</w:t>
      </w:r>
      <w:r>
        <w:tab/>
        <w:t>"8"</w:t>
      </w:r>
    </w:p>
    <w:p w:rsidR="00B17D80" w:rsidRDefault="00B17D80" w:rsidP="00B17D80">
      <w:r>
        <w:t>Start DTMF 1.9</w:t>
      </w:r>
    </w:p>
    <w:p w:rsidR="00B17D80" w:rsidRDefault="00B17D80" w:rsidP="00B17D80">
      <w:r>
        <w:t>Logically:</w:t>
      </w:r>
    </w:p>
    <w:p w:rsidR="00B17D80" w:rsidRDefault="00B17D80" w:rsidP="00B17D80">
      <w:pPr>
        <w:pStyle w:val="EX"/>
        <w:tabs>
          <w:tab w:val="left" w:pos="851"/>
        </w:tabs>
        <w:ind w:left="2835" w:hanging="2551"/>
      </w:pPr>
      <w:r>
        <w:tab/>
        <w:t>DTMF String:</w:t>
      </w:r>
      <w:r>
        <w:tab/>
        <w:t>"9"</w:t>
      </w:r>
    </w:p>
    <w:p w:rsidR="00B17D80" w:rsidRDefault="00B17D80" w:rsidP="00B17D80">
      <w:r>
        <w:t>Start DTMF 1.10</w:t>
      </w:r>
    </w:p>
    <w:p w:rsidR="00B17D80" w:rsidRDefault="00B17D80" w:rsidP="00B17D80">
      <w:r>
        <w:t>Logically:</w:t>
      </w:r>
    </w:p>
    <w:p w:rsidR="00B17D80" w:rsidRDefault="00B17D80" w:rsidP="00B17D80">
      <w:pPr>
        <w:pStyle w:val="EX"/>
        <w:tabs>
          <w:tab w:val="left" w:pos="851"/>
        </w:tabs>
        <w:ind w:left="2835" w:hanging="2551"/>
      </w:pPr>
      <w:r>
        <w:tab/>
        <w:t>DTMF String:</w:t>
      </w:r>
      <w:r>
        <w:tab/>
        <w:t>"0"</w:t>
      </w:r>
    </w:p>
    <w:p w:rsidR="00B17D80" w:rsidRDefault="00B17D80" w:rsidP="00B17D80">
      <w:pPr>
        <w:keepNext/>
        <w:rPr>
          <w:b/>
        </w:rPr>
      </w:pPr>
      <w:r>
        <w:rPr>
          <w:b/>
        </w:rPr>
        <w:lastRenderedPageBreak/>
        <w:t>Expected Sequence 1.3 (SEND DTMF, containing alpha identifier with null data object)</w:t>
      </w:r>
    </w:p>
    <w:p w:rsidR="00B17D80" w:rsidRDefault="00B17D80" w:rsidP="00B17D80">
      <w:pPr>
        <w:keepNext/>
      </w:pPr>
      <w:r>
        <w:t>Some details of the DTMF protocol have been left out for clarity.</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Set up a call to "+0123456789"</w:t>
            </w:r>
          </w:p>
        </w:tc>
        <w:tc>
          <w:tcPr>
            <w:tcW w:w="3776" w:type="dxa"/>
            <w:tcBorders>
              <w:top w:val="single" w:sz="6"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The ME attempts to set up a call to "+0123456789"</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SEND DTMF 1.3.1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DTMF  1.3.1</w:t>
            </w:r>
          </w:p>
        </w:tc>
        <w:tc>
          <w:tcPr>
            <w:tcW w:w="3776" w:type="dxa"/>
            <w:tcBorders>
              <w:left w:val="single" w:sz="6" w:space="0" w:color="auto"/>
              <w:right w:val="single" w:sz="6" w:space="0" w:color="auto"/>
            </w:tcBorders>
          </w:tcPr>
          <w:p w:rsidR="00B17D80" w:rsidRDefault="00B17D80" w:rsidP="007B59FD">
            <w:pPr>
              <w:pStyle w:val="TAL"/>
            </w:pPr>
            <w:r>
              <w:t>Alpha identifier with null data object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Do not give any information to the user on the fact that the ME is performing a SEND DTMF command.</w:t>
            </w:r>
          </w:p>
          <w:p w:rsidR="00B17D80" w:rsidRDefault="00B17D80" w:rsidP="007B59FD">
            <w:pPr>
              <w:pStyle w:val="TAL"/>
            </w:pPr>
          </w:p>
          <w:p w:rsidR="00B17D80" w:rsidRDefault="00B17D80" w:rsidP="007B59FD">
            <w:pPr>
              <w:pStyle w:val="TAL"/>
            </w:pPr>
            <w:r>
              <w:t>Do not locally generate audible DTMF tones and play them to the user.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Start DTMF 1.1</w:t>
            </w:r>
          </w:p>
        </w:tc>
        <w:tc>
          <w:tcPr>
            <w:tcW w:w="3776" w:type="dxa"/>
            <w:tcBorders>
              <w:left w:val="single" w:sz="6" w:space="0" w:color="auto"/>
              <w:right w:val="single" w:sz="6" w:space="0" w:color="auto"/>
            </w:tcBorders>
          </w:tcPr>
          <w:p w:rsidR="00B17D80" w:rsidRDefault="00B17D80" w:rsidP="007B59FD">
            <w:pPr>
              <w:pStyle w:val="TAL"/>
            </w:pPr>
            <w:r>
              <w:t>["1"]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ME</w:t>
            </w:r>
          </w:p>
        </w:tc>
        <w:tc>
          <w:tcPr>
            <w:tcW w:w="2892" w:type="dxa"/>
            <w:tcBorders>
              <w:left w:val="single" w:sz="6" w:space="0" w:color="auto"/>
              <w:right w:val="single" w:sz="6" w:space="0" w:color="auto"/>
            </w:tcBorders>
          </w:tcPr>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No DTMF sending for 30 seconds ±20%</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 xml:space="preserve">Start DTMF 1.2 </w:t>
            </w:r>
          </w:p>
        </w:tc>
        <w:tc>
          <w:tcPr>
            <w:tcW w:w="3776" w:type="dxa"/>
            <w:tcBorders>
              <w:left w:val="single" w:sz="6" w:space="0" w:color="auto"/>
              <w:right w:val="single" w:sz="6" w:space="0" w:color="auto"/>
            </w:tcBorders>
          </w:tcPr>
          <w:p w:rsidR="00B17D80" w:rsidRDefault="00B17D80" w:rsidP="007B59FD">
            <w:pPr>
              <w:pStyle w:val="TAL"/>
            </w:pPr>
            <w:r>
              <w:t>["2"]</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SEND DTMF 1.1.1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13</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End the call</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SEND DTMF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DTMF</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Network</w:t>
      </w:r>
    </w:p>
    <w:p w:rsidR="00B17D80" w:rsidRDefault="00B17D80" w:rsidP="00B17D80">
      <w:pPr>
        <w:pStyle w:val="EW"/>
        <w:tabs>
          <w:tab w:val="left" w:pos="851"/>
        </w:tabs>
        <w:ind w:left="2835" w:hanging="2551"/>
        <w:rPr>
          <w:lang w:val="fr-FR"/>
        </w:rPr>
      </w:pPr>
      <w:r>
        <w:rPr>
          <w:lang w:val="fr-FR"/>
        </w:rPr>
        <w:tab/>
        <w:t>Alpha identifier:</w:t>
      </w:r>
      <w:r>
        <w:rPr>
          <w:lang w:val="fr-FR"/>
        </w:rPr>
        <w:tab/>
        <w:t>"" (null data object)</w:t>
      </w:r>
    </w:p>
    <w:p w:rsidR="00B17D80" w:rsidRDefault="00B17D80" w:rsidP="00B17D80">
      <w:pPr>
        <w:pStyle w:val="EX"/>
        <w:tabs>
          <w:tab w:val="left" w:pos="851"/>
        </w:tabs>
        <w:ind w:left="2835" w:hanging="2551"/>
        <w:rPr>
          <w:lang w:val="fr-FR"/>
        </w:rPr>
      </w:pPr>
      <w:r>
        <w:rPr>
          <w:lang w:val="fr-FR"/>
        </w:rPr>
        <w:tab/>
        <w:t>DTMF String:</w:t>
      </w:r>
      <w:r>
        <w:rPr>
          <w:lang w:val="fr-FR"/>
        </w:rPr>
        <w:tab/>
        <w:t>"1" pause pause pause pause pause pause pause pause pause pause "2"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1.4 (SEND DTMF, mobile is not in a speech call)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138"/>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138"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138"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 xml:space="preserve">PROACTIVE COMMAND PENDING: SEND DTMF 1.1.1 </w:t>
            </w:r>
          </w:p>
        </w:tc>
        <w:tc>
          <w:tcPr>
            <w:tcW w:w="3776" w:type="dxa"/>
            <w:tcBorders>
              <w:left w:val="single" w:sz="6" w:space="0" w:color="auto"/>
              <w:right w:val="single" w:sz="6" w:space="0" w:color="auto"/>
            </w:tcBorders>
          </w:tcPr>
          <w:p w:rsidR="00B17D80" w:rsidRDefault="00B17D80" w:rsidP="007B59FD">
            <w:pPr>
              <w:pStyle w:val="TAL"/>
            </w:pPr>
            <w:r>
              <w:t>[Mobile is not in a speech call]</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138"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138"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DTMF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138"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SEND DTMF 1.4.1</w:t>
            </w:r>
          </w:p>
        </w:tc>
        <w:tc>
          <w:tcPr>
            <w:tcW w:w="3776" w:type="dxa"/>
            <w:tcBorders>
              <w:left w:val="single" w:sz="6" w:space="0" w:color="auto"/>
              <w:right w:val="single" w:sz="6" w:space="0" w:color="auto"/>
            </w:tcBorders>
          </w:tcPr>
          <w:p w:rsidR="00B17D80" w:rsidRDefault="00B17D80" w:rsidP="007B59FD">
            <w:pPr>
              <w:pStyle w:val="TAL"/>
            </w:pPr>
            <w:r>
              <w:t>[ME currently unable to process command, not in speech call]</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5</w:t>
            </w:r>
          </w:p>
        </w:tc>
        <w:tc>
          <w:tcPr>
            <w:tcW w:w="1138" w:type="dxa"/>
            <w:tcBorders>
              <w:left w:val="single" w:sz="6" w:space="0" w:color="auto"/>
              <w:bottom w:val="single" w:sz="4"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lastRenderedPageBreak/>
        <w:t>TERMINAL RESPONSE: SEND DTMF 1.4.1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DTMF</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197E80" w:rsidRDefault="00B17D80" w:rsidP="00B17D80">
      <w:pPr>
        <w:pStyle w:val="EW"/>
        <w:tabs>
          <w:tab w:val="left" w:pos="851"/>
        </w:tabs>
        <w:ind w:left="2835" w:hanging="2551"/>
      </w:pPr>
      <w:r>
        <w:rPr>
          <w:lang w:val="fr-FR"/>
        </w:rPr>
        <w:tab/>
      </w:r>
      <w:r w:rsidRPr="00197E80">
        <w:t>Destination device:</w:t>
      </w:r>
      <w:r w:rsidRPr="00197E80">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ME currently unable to process command</w:t>
      </w:r>
    </w:p>
    <w:p w:rsidR="00B17D80" w:rsidRDefault="00B17D80" w:rsidP="00B17D80">
      <w:pPr>
        <w:pStyle w:val="EX"/>
        <w:tabs>
          <w:tab w:val="left" w:pos="851"/>
        </w:tabs>
        <w:ind w:left="2835" w:hanging="2551"/>
      </w:pPr>
      <w:r>
        <w:tab/>
        <w:t>Additional information:</w:t>
      </w:r>
      <w:r>
        <w:tab/>
        <w:t>Not in speech call</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27.22.4.24.1.5</w:t>
      </w:r>
      <w:r>
        <w:tab/>
        <w:t>Test requirement</w:t>
      </w:r>
    </w:p>
    <w:p w:rsidR="00B17D80" w:rsidRDefault="00B17D80" w:rsidP="00B17D80">
      <w:r>
        <w:t>The ME shall operate in the manner defined in expected sequences.</w:t>
      </w:r>
    </w:p>
    <w:p w:rsidR="00B17D80" w:rsidRDefault="00B17D80" w:rsidP="00B17D80">
      <w:pPr>
        <w:pStyle w:val="Heading5"/>
      </w:pPr>
      <w:bookmarkStart w:id="536" w:name="_Toc502363270"/>
      <w:bookmarkStart w:id="537" w:name="_Toc533173696"/>
      <w:bookmarkStart w:id="538" w:name="_Toc51834117"/>
      <w:r>
        <w:t>27.22.4.24.2</w:t>
      </w:r>
      <w:r>
        <w:tab/>
        <w:t>SEND DTMF (Display of icons)</w:t>
      </w:r>
      <w:bookmarkEnd w:id="536"/>
      <w:bookmarkEnd w:id="537"/>
      <w:bookmarkEnd w:id="538"/>
    </w:p>
    <w:p w:rsidR="00B17D80" w:rsidRDefault="00B17D80" w:rsidP="00B17D80">
      <w:pPr>
        <w:pStyle w:val="H6"/>
      </w:pPr>
      <w:r>
        <w:t>27.22.4.24.2.1</w:t>
      </w:r>
      <w:r>
        <w:tab/>
        <w:t>Definition and applicability</w:t>
      </w:r>
    </w:p>
    <w:p w:rsidR="00B17D80" w:rsidRDefault="00B17D80" w:rsidP="00B17D80">
      <w:r>
        <w:t>See clause 3.2.2.</w:t>
      </w:r>
    </w:p>
    <w:p w:rsidR="00B17D80" w:rsidRDefault="00B17D80" w:rsidP="00B17D80">
      <w:pPr>
        <w:pStyle w:val="H6"/>
      </w:pPr>
      <w:r>
        <w:t>27.22.4.24.2.2</w:t>
      </w:r>
      <w:r>
        <w:tab/>
        <w:t>Conformance requirement</w:t>
      </w:r>
    </w:p>
    <w:p w:rsidR="00B17D80" w:rsidRDefault="00B17D80" w:rsidP="00B17D80">
      <w:r>
        <w:t>The ME shall support the Proactive SIM: Send DTMF facility as defined in:</w:t>
      </w:r>
    </w:p>
    <w:p w:rsidR="00B17D80" w:rsidRDefault="00B17D80" w:rsidP="00B17D80">
      <w:pPr>
        <w:pStyle w:val="B1"/>
      </w:pPr>
      <w:r>
        <w:t>-</w:t>
      </w:r>
      <w:r>
        <w:tab/>
        <w:t>TS 11.14 [15] clause 6.1, clause 6.4.24, clause 6.6.24, clause 12.12.2, clause 5.2, clause 12.6, clause 12.7, clause 12.2, clause 12.44, clause 12.31 and clause 6.5.4.</w:t>
      </w:r>
    </w:p>
    <w:p w:rsidR="00B17D80" w:rsidRDefault="00B17D80" w:rsidP="00B17D80">
      <w:pPr>
        <w:pStyle w:val="H6"/>
      </w:pPr>
      <w:r>
        <w:t>27.22.4.24.2.3</w:t>
      </w:r>
      <w:r>
        <w:tab/>
        <w:t>Test purpose</w:t>
      </w:r>
    </w:p>
    <w:p w:rsidR="00B17D80" w:rsidRDefault="00B17D80" w:rsidP="00B17D80">
      <w:r>
        <w:t>To verify that after a call has been successfully established the ME send the DTMF string contained in the SEND DTMF proactive SIM command to the network, and returns a successful response in the TERMINAL RESPONSE command sent to the SIM.</w:t>
      </w:r>
    </w:p>
    <w:p w:rsidR="00B17D80" w:rsidRDefault="00B17D80" w:rsidP="00B17D80">
      <w:r>
        <w:t>To verify that the ME do not locally generate audible DTMF tones and play them to the user.</w:t>
      </w:r>
    </w:p>
    <w:p w:rsidR="00B17D80" w:rsidRDefault="00B17D80" w:rsidP="00B17D80">
      <w:r>
        <w:t>To verify that the ME displays the text contained in the SEND DTMF proactive SIM command.</w:t>
      </w:r>
    </w:p>
    <w:p w:rsidR="00B17D80" w:rsidRDefault="00B17D80" w:rsidP="00B17D80">
      <w:r>
        <w:t>To verify that the ME displays the icons which are referred to in the contents of the SEND DTMF proactive SIM command.</w:t>
      </w:r>
    </w:p>
    <w:p w:rsidR="00B17D80" w:rsidRDefault="00B17D80" w:rsidP="00B17D80">
      <w:pPr>
        <w:pStyle w:val="H6"/>
      </w:pPr>
      <w:r>
        <w:t>27.22.4.24.2.4</w:t>
      </w:r>
      <w:r>
        <w:tab/>
        <w:t>Method of test</w:t>
      </w:r>
    </w:p>
    <w:p w:rsidR="00B17D80" w:rsidRDefault="00B17D80" w:rsidP="00B17D80">
      <w:pPr>
        <w:pStyle w:val="H6"/>
      </w:pPr>
      <w:r>
        <w:t>27.22.4.24.2.4.1</w:t>
      </w:r>
      <w:r>
        <w:tab/>
        <w:t>Initial conditions</w:t>
      </w:r>
    </w:p>
    <w:p w:rsidR="00B17D80" w:rsidRDefault="00B17D80" w:rsidP="00B17D80">
      <w:r>
        <w:t>The ME is connected to the SIM Simulator and only connected to the System Simulator if the System Simulator is mentioned in the sequence table.</w:t>
      </w:r>
    </w:p>
    <w:p w:rsidR="00B17D80" w:rsidRDefault="00B17D80" w:rsidP="00B17D80">
      <w:r>
        <w:t>Prior to this test the ME shall have been powered on, performed the PROFILE DOWNLOAD procedure and be in updated idle mode on the System Simulator.</w:t>
      </w:r>
    </w:p>
    <w:p w:rsidR="00B17D80" w:rsidRDefault="00B17D80" w:rsidP="00B17D80">
      <w:r>
        <w:t>The elementary files are coded as Toolkit default.</w:t>
      </w:r>
    </w:p>
    <w:p w:rsidR="00B17D80" w:rsidRDefault="00B17D80" w:rsidP="00B17D80">
      <w:pPr>
        <w:pStyle w:val="H6"/>
      </w:pPr>
      <w:r>
        <w:lastRenderedPageBreak/>
        <w:t>27.22.4.24.2.4.2</w:t>
      </w:r>
      <w:r>
        <w:tab/>
        <w:t>Procedure</w:t>
      </w:r>
    </w:p>
    <w:p w:rsidR="00B17D80" w:rsidRDefault="00B17D80" w:rsidP="00B17D80">
      <w:pPr>
        <w:keepNext/>
        <w:rPr>
          <w:b/>
        </w:rPr>
      </w:pPr>
      <w:r>
        <w:rPr>
          <w:b/>
        </w:rPr>
        <w:t>Expected Sequence 2.1A (SEND DTMF, BASIC ICON self explanatory, successful)</w:t>
      </w:r>
    </w:p>
    <w:p w:rsidR="00B17D80" w:rsidRDefault="00B17D80" w:rsidP="00B17D80">
      <w:pPr>
        <w:keepNext/>
      </w:pPr>
      <w:r>
        <w:t>Some details of the DTMF protocol have been left out for clarity.</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Set up a call to "+0123456789"</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The ME attempts to set up a call to "+0123456789"</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SEND DTMF 2.1.1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DTMF 2.1.1</w:t>
            </w:r>
          </w:p>
        </w:tc>
        <w:tc>
          <w:tcPr>
            <w:tcW w:w="3776" w:type="dxa"/>
            <w:tcBorders>
              <w:left w:val="single" w:sz="6" w:space="0" w:color="auto"/>
              <w:right w:val="single" w:sz="6" w:space="0" w:color="auto"/>
            </w:tcBorders>
          </w:tcPr>
          <w:p w:rsidR="00B17D80" w:rsidRDefault="00B17D80" w:rsidP="007B59FD">
            <w:pPr>
              <w:pStyle w:val="TAL"/>
            </w:pPr>
            <w:r>
              <w:t>[BASIC-ICON,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the BASIC-ICON</w:t>
            </w:r>
          </w:p>
          <w:p w:rsidR="00B17D80" w:rsidRDefault="00B17D80" w:rsidP="007B59FD">
            <w:pPr>
              <w:pStyle w:val="TAL"/>
            </w:pPr>
          </w:p>
          <w:p w:rsidR="00B17D80" w:rsidRDefault="00B17D80" w:rsidP="007B59FD">
            <w:pPr>
              <w:pStyle w:val="TAL"/>
            </w:pPr>
            <w:r>
              <w:t>Do not locally generate audible DTMF tones and play them to the user.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Start DTMF 1.1</w:t>
            </w:r>
          </w:p>
        </w:tc>
        <w:tc>
          <w:tcPr>
            <w:tcW w:w="3776" w:type="dxa"/>
            <w:tcBorders>
              <w:left w:val="single" w:sz="6" w:space="0" w:color="auto"/>
              <w:right w:val="single" w:sz="6" w:space="0" w:color="auto"/>
            </w:tcBorders>
          </w:tcPr>
          <w:p w:rsidR="00B17D80" w:rsidRDefault="00B17D80" w:rsidP="007B59FD">
            <w:pPr>
              <w:pStyle w:val="TAL"/>
            </w:pPr>
            <w:r>
              <w:t>["1"]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ME</w:t>
            </w:r>
          </w:p>
        </w:tc>
        <w:tc>
          <w:tcPr>
            <w:tcW w:w="2892" w:type="dxa"/>
            <w:tcBorders>
              <w:left w:val="single" w:sz="6" w:space="0" w:color="auto"/>
              <w:right w:val="single" w:sz="6" w:space="0" w:color="auto"/>
            </w:tcBorders>
          </w:tcPr>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No DTMF sending for 3 seconds ±20%</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 xml:space="preserve">Start DTMF 1.2 </w:t>
            </w:r>
          </w:p>
        </w:tc>
        <w:tc>
          <w:tcPr>
            <w:tcW w:w="3776" w:type="dxa"/>
            <w:tcBorders>
              <w:left w:val="single" w:sz="6" w:space="0" w:color="auto"/>
              <w:right w:val="single" w:sz="6" w:space="0" w:color="auto"/>
            </w:tcBorders>
          </w:tcPr>
          <w:p w:rsidR="00B17D80" w:rsidRDefault="00B17D80" w:rsidP="007B59FD">
            <w:pPr>
              <w:pStyle w:val="TAL"/>
            </w:pPr>
            <w:r>
              <w:t>["2"]</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SEND DTMF 2.1.1A</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13</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End the call</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SEND DTMF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DTMF</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Network</w:t>
      </w:r>
    </w:p>
    <w:p w:rsidR="00B17D80" w:rsidRDefault="00B17D80" w:rsidP="00B17D80">
      <w:pPr>
        <w:pStyle w:val="EW"/>
        <w:tabs>
          <w:tab w:val="left" w:pos="851"/>
        </w:tabs>
        <w:ind w:left="2835" w:hanging="2551"/>
        <w:rPr>
          <w:lang w:val="fr-FR"/>
        </w:rPr>
      </w:pPr>
      <w:r>
        <w:rPr>
          <w:lang w:val="fr-FR"/>
        </w:rPr>
        <w:tab/>
        <w:t>Alpha identifier:</w:t>
      </w:r>
      <w:r>
        <w:rPr>
          <w:lang w:val="fr-FR"/>
        </w:rPr>
        <w:tab/>
        <w:t>"Basic Icon"</w:t>
      </w:r>
    </w:p>
    <w:p w:rsidR="00B17D80" w:rsidRDefault="00B17D80" w:rsidP="00B17D80">
      <w:pPr>
        <w:pStyle w:val="EW"/>
        <w:tabs>
          <w:tab w:val="left" w:pos="851"/>
        </w:tabs>
        <w:ind w:left="2835" w:hanging="2551"/>
        <w:rPr>
          <w:lang w:val="fr-FR"/>
        </w:rPr>
      </w:pPr>
      <w:r>
        <w:rPr>
          <w:lang w:val="fr-FR"/>
        </w:rPr>
        <w:tab/>
        <w:t>DTMF String:</w:t>
      </w:r>
      <w:r>
        <w:rPr>
          <w:lang w:val="fr-FR"/>
        </w:rPr>
        <w:tab/>
        <w:t>"1" pause "2"</w:t>
      </w:r>
    </w:p>
    <w:p w:rsidR="00B17D80" w:rsidRDefault="00B17D80" w:rsidP="00B17D80">
      <w:pPr>
        <w:pStyle w:val="EW"/>
        <w:tabs>
          <w:tab w:val="left" w:pos="851"/>
        </w:tabs>
        <w:ind w:left="2835" w:hanging="2551"/>
        <w:rPr>
          <w:lang w:val="fr-FR"/>
        </w:rPr>
      </w:pPr>
      <w:r>
        <w:rPr>
          <w:lang w:val="fr-FR"/>
        </w:rPr>
        <w:t>Icon identifier</w:t>
      </w:r>
    </w:p>
    <w:p w:rsidR="00B17D80" w:rsidRPr="00F51EF9" w:rsidRDefault="00B17D80" w:rsidP="00B17D80">
      <w:pPr>
        <w:pStyle w:val="EW"/>
        <w:tabs>
          <w:tab w:val="left" w:pos="851"/>
        </w:tabs>
        <w:ind w:left="2835" w:hanging="2551"/>
      </w:pPr>
      <w:r w:rsidRPr="00F51EF9">
        <w:tab/>
        <w:t>Icon qualifier:</w:t>
      </w:r>
      <w:r w:rsidRPr="00F51EF9">
        <w:tab/>
        <w:t>icon is self-explanatory</w:t>
      </w:r>
    </w:p>
    <w:p w:rsidR="00B17D80" w:rsidRPr="00F51EF9" w:rsidRDefault="00B17D80" w:rsidP="00B17D80">
      <w:pPr>
        <w:pStyle w:val="EX"/>
        <w:tabs>
          <w:tab w:val="left" w:pos="851"/>
        </w:tabs>
        <w:ind w:left="2835" w:hanging="2551"/>
        <w:rPr>
          <w:vertAlign w:val="subscript"/>
        </w:rPr>
      </w:pPr>
      <w:r w:rsidRPr="00F51EF9">
        <w:tab/>
        <w:t>Icon identifier:</w:t>
      </w:r>
      <w:r w:rsidRPr="00F51EF9">
        <w:tab/>
        <w:t>record 1 in EF</w:t>
      </w:r>
      <w:r w:rsidRPr="00F51EF9">
        <w:rPr>
          <w:vertAlign w:val="subscript"/>
        </w:rPr>
        <w:t>(IMG)</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DTMF Request 2.1.1</w:t>
      </w:r>
    </w:p>
    <w:p w:rsidR="00B17D80" w:rsidRDefault="00B17D80" w:rsidP="00B17D80">
      <w:r>
        <w:t>Logically:</w:t>
      </w:r>
    </w:p>
    <w:p w:rsidR="00B17D80" w:rsidRDefault="00B17D80" w:rsidP="00B17D80">
      <w:pPr>
        <w:pStyle w:val="EX"/>
        <w:tabs>
          <w:tab w:val="left" w:pos="851"/>
        </w:tabs>
        <w:ind w:left="2835" w:hanging="2551"/>
      </w:pPr>
      <w:r>
        <w:tab/>
        <w:t>DTMF String:</w:t>
      </w:r>
      <w:r>
        <w:tab/>
        <w:t>$DTMF_2.1$ = "C1 F2" (given as example)</w:t>
      </w:r>
    </w:p>
    <w:p w:rsidR="00B17D80" w:rsidRDefault="00B17D80" w:rsidP="00B17D80">
      <w:r>
        <w:t>TERMINAL RESPONSE: SEND DTMF 2.1.1A</w:t>
      </w:r>
    </w:p>
    <w:p w:rsidR="00B17D80" w:rsidRDefault="00B17D80" w:rsidP="00B17D80">
      <w:r>
        <w:t>Logically:</w:t>
      </w:r>
    </w:p>
    <w:p w:rsidR="00B17D80" w:rsidRDefault="00B17D80" w:rsidP="00B17D80">
      <w:pPr>
        <w:pStyle w:val="EW"/>
        <w:tabs>
          <w:tab w:val="left" w:pos="851"/>
        </w:tabs>
        <w:ind w:left="2835" w:hanging="2551"/>
      </w:pPr>
      <w:r>
        <w:lastRenderedPageBreak/>
        <w:t>Command details</w:t>
      </w:r>
    </w:p>
    <w:p w:rsidR="00B17D80" w:rsidRDefault="00B17D80" w:rsidP="00B17D80">
      <w:pPr>
        <w:pStyle w:val="EW"/>
        <w:tabs>
          <w:tab w:val="left" w:pos="851"/>
        </w:tabs>
        <w:ind w:left="2835" w:hanging="2551"/>
      </w:pPr>
      <w:r>
        <w:tab/>
        <w:t>Command number:</w:t>
      </w:r>
      <w:r>
        <w:tab/>
        <w:t>1</w:t>
      </w:r>
    </w:p>
    <w:p w:rsidR="00B17D80" w:rsidRPr="00F51EF9" w:rsidRDefault="00B17D80" w:rsidP="00B17D80">
      <w:pPr>
        <w:pStyle w:val="EW"/>
        <w:tabs>
          <w:tab w:val="left" w:pos="851"/>
        </w:tabs>
        <w:ind w:left="2835" w:hanging="2551"/>
      </w:pPr>
      <w:r>
        <w:tab/>
      </w:r>
      <w:r w:rsidRPr="00F51EF9">
        <w:t>Command type:</w:t>
      </w:r>
      <w:r w:rsidRPr="00F51EF9">
        <w:tab/>
        <w:t>SEND DTMF</w:t>
      </w:r>
    </w:p>
    <w:p w:rsidR="00B17D80" w:rsidRDefault="00B17D80" w:rsidP="00B17D80">
      <w:pPr>
        <w:pStyle w:val="EW"/>
        <w:tabs>
          <w:tab w:val="left" w:pos="851"/>
        </w:tabs>
        <w:ind w:left="2835" w:hanging="2551"/>
        <w:rPr>
          <w:lang w:val="fr-FR"/>
        </w:rPr>
      </w:pPr>
      <w:r w:rsidRPr="00F51EF9">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2.1B (SEND DTMF, BASIC ICON self explanatory, requested icon could not be displayed)</w:t>
      </w:r>
    </w:p>
    <w:p w:rsidR="00B17D80" w:rsidRDefault="00B17D80" w:rsidP="00B17D80">
      <w:pPr>
        <w:keepNext/>
      </w:pPr>
      <w:r>
        <w:t>Some details of the DTMF protocol have been left out for clarity.</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Set up a call to "+0123456789"</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The ME attempts to set up a call to "+0123456789"</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SEND DTMF 2.1.1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DTMF 2.1.1</w:t>
            </w:r>
          </w:p>
        </w:tc>
        <w:tc>
          <w:tcPr>
            <w:tcW w:w="3776" w:type="dxa"/>
            <w:tcBorders>
              <w:left w:val="single" w:sz="6" w:space="0" w:color="auto"/>
              <w:right w:val="single" w:sz="6" w:space="0" w:color="auto"/>
            </w:tcBorders>
          </w:tcPr>
          <w:p w:rsidR="00B17D80" w:rsidRDefault="00B17D80" w:rsidP="007B59FD">
            <w:pPr>
              <w:pStyle w:val="TAL"/>
            </w:pPr>
            <w:r>
              <w:t>[BASIC-ICON,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"Basic Icon" without the icon</w:t>
            </w:r>
          </w:p>
          <w:p w:rsidR="00B17D80" w:rsidRDefault="00B17D80" w:rsidP="007B59FD">
            <w:pPr>
              <w:pStyle w:val="TAL"/>
            </w:pPr>
          </w:p>
          <w:p w:rsidR="00B17D80" w:rsidRDefault="00B17D80" w:rsidP="007B59FD">
            <w:pPr>
              <w:pStyle w:val="TAL"/>
            </w:pPr>
            <w:r>
              <w:t>Do not locally generate audible DTMF tones and play them to the user.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Start DTMF 1.1</w:t>
            </w:r>
          </w:p>
        </w:tc>
        <w:tc>
          <w:tcPr>
            <w:tcW w:w="3776" w:type="dxa"/>
            <w:tcBorders>
              <w:left w:val="single" w:sz="6" w:space="0" w:color="auto"/>
              <w:right w:val="single" w:sz="6" w:space="0" w:color="auto"/>
            </w:tcBorders>
          </w:tcPr>
          <w:p w:rsidR="00B17D80" w:rsidRDefault="00B17D80" w:rsidP="007B59FD">
            <w:pPr>
              <w:pStyle w:val="TAL"/>
            </w:pPr>
            <w:r>
              <w:t>["1"]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ME</w:t>
            </w:r>
          </w:p>
        </w:tc>
        <w:tc>
          <w:tcPr>
            <w:tcW w:w="2892" w:type="dxa"/>
            <w:tcBorders>
              <w:left w:val="single" w:sz="6" w:space="0" w:color="auto"/>
              <w:right w:val="single" w:sz="6" w:space="0" w:color="auto"/>
            </w:tcBorders>
          </w:tcPr>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No DTMF sending for 3 seconds ±20 %</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 xml:space="preserve">Start DTMF 1.2 </w:t>
            </w:r>
          </w:p>
        </w:tc>
        <w:tc>
          <w:tcPr>
            <w:tcW w:w="3776" w:type="dxa"/>
            <w:tcBorders>
              <w:left w:val="single" w:sz="6" w:space="0" w:color="auto"/>
              <w:right w:val="single" w:sz="6" w:space="0" w:color="auto"/>
            </w:tcBorders>
          </w:tcPr>
          <w:p w:rsidR="00B17D80" w:rsidRDefault="00B17D80" w:rsidP="007B59FD">
            <w:pPr>
              <w:pStyle w:val="TAL"/>
            </w:pPr>
            <w:r>
              <w:t>["2"]</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SEND DTMF 2.1.1B</w:t>
            </w:r>
          </w:p>
        </w:tc>
        <w:tc>
          <w:tcPr>
            <w:tcW w:w="3776" w:type="dxa"/>
            <w:tcBorders>
              <w:left w:val="single" w:sz="6" w:space="0" w:color="auto"/>
              <w:right w:val="single" w:sz="6" w:space="0" w:color="auto"/>
            </w:tcBorders>
          </w:tcPr>
          <w:p w:rsidR="00B17D80" w:rsidRDefault="00B17D80" w:rsidP="007B59FD">
            <w:pPr>
              <w:pStyle w:val="TAL"/>
            </w:pPr>
            <w:r>
              <w:t>[Command performed successfully, but requested icon could not be displayed]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13</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End the call</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TERMINAL RESPONSE: SEND DTMF 2.1.1B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DTMF</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 but requested icon could not be displayed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bl>
    <w:p w:rsidR="00B17D80" w:rsidRDefault="00B17D80" w:rsidP="00B17D80">
      <w:pPr>
        <w:pStyle w:val="FP"/>
      </w:pPr>
    </w:p>
    <w:p w:rsidR="00B17D80" w:rsidRDefault="00B17D80" w:rsidP="00B17D80">
      <w:pPr>
        <w:keepNext/>
        <w:rPr>
          <w:b/>
        </w:rPr>
      </w:pPr>
      <w:r>
        <w:rPr>
          <w:b/>
        </w:rPr>
        <w:lastRenderedPageBreak/>
        <w:t>Expected Sequence 2.2A (SEND DTMF, COLOUR-ICON self explanatory, successful)</w:t>
      </w:r>
    </w:p>
    <w:p w:rsidR="00B17D80" w:rsidRDefault="00B17D80" w:rsidP="00B17D80">
      <w:pPr>
        <w:keepNext/>
      </w:pPr>
      <w:r>
        <w:t>Some details of the DTMF protocol have been left out for clarity.</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tblHeader/>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Set up a call to "+0123456789"</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The ME attempts to set up a call to "+0123456789"</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SEND DTMF 2.2.1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DTMF 2.2.1</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[COLOUR-ICON]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7</w:t>
            </w:r>
          </w:p>
        </w:tc>
        <w:tc>
          <w:tcPr>
            <w:tcW w:w="1232" w:type="dxa"/>
            <w:tcBorders>
              <w:left w:val="single" w:sz="6" w:space="0" w:color="auto"/>
              <w:right w:val="single" w:sz="6" w:space="0" w:color="auto"/>
            </w:tcBorders>
          </w:tcPr>
          <w:p w:rsidR="00B17D80" w:rsidRDefault="00B17D80" w:rsidP="007B59FD">
            <w:pPr>
              <w:pStyle w:val="TAC"/>
              <w:rPr>
                <w:lang w:val="fr-FR"/>
              </w:rPr>
            </w:pPr>
            <w:r>
              <w:rPr>
                <w:lang w:val="fr-FR"/>
              </w:rPr>
              <w:t xml:space="preserve">ME </w:t>
            </w:r>
            <w:r>
              <w:sym w:font="Symbol" w:char="F0AE"/>
            </w:r>
            <w:r>
              <w:rPr>
                <w:lang w:val="fr-FR"/>
              </w:rPr>
              <w:t xml:space="preserve"> USER</w:t>
            </w:r>
          </w:p>
        </w:tc>
        <w:tc>
          <w:tcPr>
            <w:tcW w:w="2892" w:type="dxa"/>
            <w:tcBorders>
              <w:left w:val="single" w:sz="6" w:space="0" w:color="auto"/>
              <w:right w:val="single" w:sz="6" w:space="0" w:color="auto"/>
            </w:tcBorders>
          </w:tcPr>
          <w:p w:rsidR="00B17D80" w:rsidRDefault="00B17D80" w:rsidP="007B59FD">
            <w:pPr>
              <w:pStyle w:val="TAL"/>
            </w:pPr>
            <w:r>
              <w:t xml:space="preserve">Display the COLOUR-ICON </w:t>
            </w:r>
          </w:p>
          <w:p w:rsidR="00B17D80" w:rsidRDefault="00B17D80" w:rsidP="007B59FD">
            <w:pPr>
              <w:pStyle w:val="TAL"/>
            </w:pPr>
          </w:p>
          <w:p w:rsidR="00B17D80" w:rsidRDefault="00B17D80" w:rsidP="007B59FD">
            <w:pPr>
              <w:pStyle w:val="TAL"/>
            </w:pPr>
            <w:r>
              <w:t>Do not locally generate audible DTMF tones and play them to the user.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Start DTMF 1.1</w:t>
            </w:r>
          </w:p>
        </w:tc>
        <w:tc>
          <w:tcPr>
            <w:tcW w:w="3776" w:type="dxa"/>
            <w:tcBorders>
              <w:left w:val="single" w:sz="6" w:space="0" w:color="auto"/>
              <w:right w:val="single" w:sz="6" w:space="0" w:color="auto"/>
            </w:tcBorders>
          </w:tcPr>
          <w:p w:rsidR="00B17D80" w:rsidRDefault="00B17D80" w:rsidP="007B59FD">
            <w:pPr>
              <w:pStyle w:val="TAL"/>
            </w:pPr>
            <w:r>
              <w:t>["1"]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ME</w:t>
            </w:r>
          </w:p>
        </w:tc>
        <w:tc>
          <w:tcPr>
            <w:tcW w:w="2892" w:type="dxa"/>
            <w:tcBorders>
              <w:left w:val="single" w:sz="6" w:space="0" w:color="auto"/>
              <w:right w:val="single" w:sz="6" w:space="0" w:color="auto"/>
            </w:tcBorders>
          </w:tcPr>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No DTMF sending for 3 seconds ±20%</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 xml:space="preserve">Start DTMF 1.2 </w:t>
            </w:r>
          </w:p>
        </w:tc>
        <w:tc>
          <w:tcPr>
            <w:tcW w:w="3776" w:type="dxa"/>
            <w:tcBorders>
              <w:left w:val="single" w:sz="6" w:space="0" w:color="auto"/>
              <w:right w:val="single" w:sz="6" w:space="0" w:color="auto"/>
            </w:tcBorders>
          </w:tcPr>
          <w:p w:rsidR="00B17D80" w:rsidRDefault="00B17D80" w:rsidP="007B59FD">
            <w:pPr>
              <w:pStyle w:val="TAL"/>
            </w:pPr>
            <w:r>
              <w:t>["2"]</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SEND DTMF 2.1.1A</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13</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End the call</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SEND DTMF 2.2.1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DTMF</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Network</w:t>
      </w:r>
    </w:p>
    <w:p w:rsidR="00B17D80" w:rsidRDefault="00B17D80" w:rsidP="00B17D80">
      <w:pPr>
        <w:pStyle w:val="EW"/>
        <w:tabs>
          <w:tab w:val="left" w:pos="851"/>
        </w:tabs>
        <w:ind w:left="2835" w:hanging="2551"/>
        <w:rPr>
          <w:lang w:val="fr-FR"/>
        </w:rPr>
      </w:pPr>
      <w:r>
        <w:rPr>
          <w:lang w:val="fr-FR"/>
        </w:rPr>
        <w:tab/>
        <w:t>Alpha identifier:</w:t>
      </w:r>
      <w:r>
        <w:rPr>
          <w:lang w:val="fr-FR"/>
        </w:rPr>
        <w:tab/>
        <w:t>"Colour Icon"</w:t>
      </w:r>
    </w:p>
    <w:p w:rsidR="00B17D80" w:rsidRDefault="00B17D80" w:rsidP="00B17D80">
      <w:pPr>
        <w:pStyle w:val="EW"/>
        <w:tabs>
          <w:tab w:val="left" w:pos="851"/>
        </w:tabs>
        <w:ind w:left="2835" w:hanging="2551"/>
      </w:pPr>
      <w:r>
        <w:rPr>
          <w:lang w:val="fr-FR"/>
        </w:rPr>
        <w:tab/>
      </w:r>
      <w:r>
        <w:t>DTMF String:</w:t>
      </w:r>
      <w:r>
        <w:tab/>
        <w:t>"1" pause "2"</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icon is self-explanatory</w:t>
      </w:r>
    </w:p>
    <w:p w:rsidR="00B17D80" w:rsidRDefault="00B17D80" w:rsidP="00B17D80">
      <w:pPr>
        <w:pStyle w:val="EX"/>
        <w:tabs>
          <w:tab w:val="left" w:pos="851"/>
        </w:tabs>
        <w:ind w:left="2835" w:hanging="2551"/>
      </w:pPr>
      <w:r>
        <w:tab/>
        <w:t>Icon identifier:</w:t>
      </w:r>
      <w:r>
        <w:tab/>
        <w:t>record 2 in EF</w:t>
      </w:r>
      <w:r>
        <w:rPr>
          <w:vertAlign w:val="subscript"/>
        </w:rPr>
        <w:t>(IMG)</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lastRenderedPageBreak/>
        <w:t>Expected Sequence 2.2B (SEND DTMF, COLOUR-ICON self explanatory, requested icon could not be displayed)</w:t>
      </w:r>
    </w:p>
    <w:p w:rsidR="00B17D80" w:rsidRDefault="00B17D80" w:rsidP="00B17D80">
      <w:pPr>
        <w:keepNext/>
      </w:pPr>
      <w:r>
        <w:t>Some details of the DTMF protocol have been left out for clarity.</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Set up a call to "+0123456789"</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The ME attempts to set up a call to "+0123456789"</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SEND DTMF 2.2.1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DTMF 2.2.1</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[COLOUR-ICON]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7</w:t>
            </w:r>
          </w:p>
        </w:tc>
        <w:tc>
          <w:tcPr>
            <w:tcW w:w="1232" w:type="dxa"/>
            <w:tcBorders>
              <w:left w:val="single" w:sz="6" w:space="0" w:color="auto"/>
              <w:right w:val="single" w:sz="6" w:space="0" w:color="auto"/>
            </w:tcBorders>
          </w:tcPr>
          <w:p w:rsidR="00B17D80" w:rsidRDefault="00B17D80" w:rsidP="007B59FD">
            <w:pPr>
              <w:pStyle w:val="TAC"/>
              <w:rPr>
                <w:lang w:val="fr-FR"/>
              </w:rPr>
            </w:pPr>
            <w:r>
              <w:rPr>
                <w:lang w:val="fr-FR"/>
              </w:rPr>
              <w:t xml:space="preserve">ME </w:t>
            </w:r>
            <w:r>
              <w:sym w:font="Symbol" w:char="F0AE"/>
            </w:r>
            <w:r>
              <w:rPr>
                <w:lang w:val="fr-FR"/>
              </w:rPr>
              <w:t xml:space="preserve"> USER</w:t>
            </w:r>
          </w:p>
        </w:tc>
        <w:tc>
          <w:tcPr>
            <w:tcW w:w="2892" w:type="dxa"/>
            <w:tcBorders>
              <w:left w:val="single" w:sz="6" w:space="0" w:color="auto"/>
              <w:right w:val="single" w:sz="6" w:space="0" w:color="auto"/>
            </w:tcBorders>
          </w:tcPr>
          <w:p w:rsidR="00B17D80" w:rsidRDefault="00B17D80" w:rsidP="007B59FD">
            <w:pPr>
              <w:pStyle w:val="TAL"/>
            </w:pPr>
            <w:r>
              <w:t>Display "Colour Icon" without the icon</w:t>
            </w:r>
          </w:p>
          <w:p w:rsidR="00B17D80" w:rsidRDefault="00B17D80" w:rsidP="007B59FD">
            <w:pPr>
              <w:pStyle w:val="TAL"/>
            </w:pPr>
          </w:p>
          <w:p w:rsidR="00B17D80" w:rsidRDefault="00B17D80" w:rsidP="007B59FD">
            <w:pPr>
              <w:pStyle w:val="TAL"/>
            </w:pPr>
            <w:r>
              <w:t>Do not locally generate audible DTMF tones and play them to the user.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Start DTMF 1.1</w:t>
            </w:r>
          </w:p>
        </w:tc>
        <w:tc>
          <w:tcPr>
            <w:tcW w:w="3776" w:type="dxa"/>
            <w:tcBorders>
              <w:left w:val="single" w:sz="6" w:space="0" w:color="auto"/>
              <w:right w:val="single" w:sz="6" w:space="0" w:color="auto"/>
            </w:tcBorders>
          </w:tcPr>
          <w:p w:rsidR="00B17D80" w:rsidRDefault="00B17D80" w:rsidP="007B59FD">
            <w:pPr>
              <w:pStyle w:val="TAL"/>
            </w:pPr>
            <w:r>
              <w:t>["1"]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ME</w:t>
            </w:r>
          </w:p>
        </w:tc>
        <w:tc>
          <w:tcPr>
            <w:tcW w:w="2892" w:type="dxa"/>
            <w:tcBorders>
              <w:left w:val="single" w:sz="6" w:space="0" w:color="auto"/>
              <w:right w:val="single" w:sz="6" w:space="0" w:color="auto"/>
            </w:tcBorders>
          </w:tcPr>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No DTMF sending for 3 seconds ±20%</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 xml:space="preserve">Start DTMF 1.2 </w:t>
            </w:r>
          </w:p>
        </w:tc>
        <w:tc>
          <w:tcPr>
            <w:tcW w:w="3776" w:type="dxa"/>
            <w:tcBorders>
              <w:left w:val="single" w:sz="6" w:space="0" w:color="auto"/>
              <w:right w:val="single" w:sz="6" w:space="0" w:color="auto"/>
            </w:tcBorders>
          </w:tcPr>
          <w:p w:rsidR="00B17D80" w:rsidRDefault="00B17D80" w:rsidP="007B59FD">
            <w:pPr>
              <w:pStyle w:val="TAL"/>
            </w:pPr>
            <w:r>
              <w:t>["2"]</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SEND DTMF 2.1.1B</w:t>
            </w:r>
          </w:p>
        </w:tc>
        <w:tc>
          <w:tcPr>
            <w:tcW w:w="3776" w:type="dxa"/>
            <w:tcBorders>
              <w:left w:val="single" w:sz="6" w:space="0" w:color="auto"/>
              <w:right w:val="single" w:sz="6" w:space="0" w:color="auto"/>
            </w:tcBorders>
          </w:tcPr>
          <w:p w:rsidR="00B17D80" w:rsidRDefault="00B17D80" w:rsidP="007B59FD">
            <w:pPr>
              <w:pStyle w:val="TAL"/>
            </w:pPr>
            <w:r>
              <w:t>[Command performed successfully, but requested icon could not be displayed]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13</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End the call</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pPr>
        <w:keepNext/>
        <w:rPr>
          <w:b/>
        </w:rPr>
      </w:pPr>
      <w:r>
        <w:rPr>
          <w:b/>
        </w:rPr>
        <w:t>Expected Sequence 2.3A (SEND DTMF, Alpha identifier &amp; BASIC-ICON, not self-explanatory, successful)</w:t>
      </w:r>
    </w:p>
    <w:p w:rsidR="00B17D80" w:rsidRDefault="00B17D80" w:rsidP="00B17D80">
      <w:pPr>
        <w:keepNext/>
      </w:pPr>
      <w:r>
        <w:t>Some details of the DTMF protocol have been left out for clarity.</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Set up a call to "+0123456789"</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The ME attempts to set up a call to "+0123456789"</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SEND DTMF 2.3.1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DTMF 2.3.1</w:t>
            </w:r>
          </w:p>
        </w:tc>
        <w:tc>
          <w:tcPr>
            <w:tcW w:w="3776" w:type="dxa"/>
            <w:tcBorders>
              <w:left w:val="single" w:sz="6" w:space="0" w:color="auto"/>
              <w:right w:val="single" w:sz="6" w:space="0" w:color="auto"/>
            </w:tcBorders>
          </w:tcPr>
          <w:p w:rsidR="00B17D80" w:rsidRDefault="00B17D80" w:rsidP="007B59FD">
            <w:pPr>
              <w:pStyle w:val="TAL"/>
            </w:pPr>
            <w:r>
              <w:t>[Alpha identifier &amp; BASIC-ICON, not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“Send DTMF” and the BASIC-ICON</w:t>
            </w:r>
          </w:p>
          <w:p w:rsidR="00B17D80" w:rsidRDefault="00B17D80" w:rsidP="007B59FD">
            <w:pPr>
              <w:pStyle w:val="TAL"/>
            </w:pPr>
          </w:p>
          <w:p w:rsidR="00B17D80" w:rsidRDefault="00B17D80" w:rsidP="007B59FD">
            <w:pPr>
              <w:pStyle w:val="TAL"/>
            </w:pPr>
          </w:p>
          <w:p w:rsidR="00B17D80" w:rsidRDefault="00B17D80" w:rsidP="007B59FD">
            <w:pPr>
              <w:pStyle w:val="TAL"/>
            </w:pPr>
            <w:r>
              <w:t>Do not locally generate audible DTMF tones and play them to the user.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Start DTMF 1.1</w:t>
            </w:r>
          </w:p>
        </w:tc>
        <w:tc>
          <w:tcPr>
            <w:tcW w:w="3776" w:type="dxa"/>
            <w:tcBorders>
              <w:left w:val="single" w:sz="6" w:space="0" w:color="auto"/>
              <w:right w:val="single" w:sz="6" w:space="0" w:color="auto"/>
            </w:tcBorders>
          </w:tcPr>
          <w:p w:rsidR="00B17D80" w:rsidRDefault="00B17D80" w:rsidP="007B59FD">
            <w:pPr>
              <w:pStyle w:val="TAL"/>
            </w:pPr>
            <w:r>
              <w:t>["1"]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ME</w:t>
            </w:r>
          </w:p>
        </w:tc>
        <w:tc>
          <w:tcPr>
            <w:tcW w:w="2892" w:type="dxa"/>
            <w:tcBorders>
              <w:left w:val="single" w:sz="6" w:space="0" w:color="auto"/>
              <w:right w:val="single" w:sz="6" w:space="0" w:color="auto"/>
            </w:tcBorders>
          </w:tcPr>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No DTMF sending for 3 seconds ±20 %</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 xml:space="preserve">Start DTMF 1.2 </w:t>
            </w:r>
          </w:p>
        </w:tc>
        <w:tc>
          <w:tcPr>
            <w:tcW w:w="3776" w:type="dxa"/>
            <w:tcBorders>
              <w:left w:val="single" w:sz="6" w:space="0" w:color="auto"/>
              <w:right w:val="single" w:sz="6" w:space="0" w:color="auto"/>
            </w:tcBorders>
          </w:tcPr>
          <w:p w:rsidR="00B17D80" w:rsidRDefault="00B17D80" w:rsidP="007B59FD">
            <w:pPr>
              <w:pStyle w:val="TAL"/>
            </w:pPr>
            <w:r>
              <w:t>["2"]</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SEND DTMF 2.1.1A</w:t>
            </w:r>
          </w:p>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13</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End the call</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SEND DTMF 2.3.1</w:t>
      </w:r>
    </w:p>
    <w:p w:rsidR="00B17D80" w:rsidRDefault="00B17D80" w:rsidP="00B17D80">
      <w:r>
        <w:lastRenderedPageBreak/>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DTMF</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pPr>
      <w:r>
        <w:rPr>
          <w:lang w:val="fr-FR"/>
        </w:rPr>
        <w:tab/>
      </w:r>
      <w:r>
        <w:t>Destination device:</w:t>
      </w:r>
      <w:r>
        <w:tab/>
        <w:t>Network</w:t>
      </w:r>
    </w:p>
    <w:p w:rsidR="00B17D80" w:rsidRDefault="00B17D80" w:rsidP="00B17D80">
      <w:pPr>
        <w:pStyle w:val="EW"/>
        <w:tabs>
          <w:tab w:val="left" w:pos="851"/>
        </w:tabs>
        <w:ind w:left="2835" w:hanging="2551"/>
      </w:pPr>
      <w:r>
        <w:tab/>
        <w:t>Alpha identifier:</w:t>
      </w:r>
      <w:r>
        <w:tab/>
        <w:t>"Send DTMF"</w:t>
      </w:r>
    </w:p>
    <w:p w:rsidR="00B17D80" w:rsidRDefault="00B17D80" w:rsidP="00B17D80">
      <w:pPr>
        <w:pStyle w:val="EW"/>
        <w:tabs>
          <w:tab w:val="left" w:pos="851"/>
        </w:tabs>
        <w:ind w:left="2835" w:hanging="2551"/>
      </w:pPr>
      <w:r>
        <w:tab/>
        <w:t>DTMF String:</w:t>
      </w:r>
      <w:r>
        <w:tab/>
        <w:t>"1" pause "2"</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icon is not self-explanatory</w:t>
      </w:r>
    </w:p>
    <w:p w:rsidR="00B17D80" w:rsidRDefault="00B17D80" w:rsidP="00B17D80">
      <w:pPr>
        <w:pStyle w:val="EX"/>
        <w:tabs>
          <w:tab w:val="left" w:pos="851"/>
        </w:tabs>
        <w:ind w:left="2835" w:hanging="2551"/>
      </w:pPr>
      <w:r>
        <w:tab/>
        <w:t>Icon identifier:</w:t>
      </w:r>
      <w:r>
        <w:tab/>
        <w:t>record 1 in EF</w:t>
      </w:r>
      <w:r>
        <w:rPr>
          <w:vertAlign w:val="subscript"/>
        </w:rPr>
        <w:t>(IMG)</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2.3B (SEND DTMF, Alpha identifier &amp; BASIC-ICON, not self-explanatory, requested icon could not be displayed)</w:t>
      </w:r>
    </w:p>
    <w:p w:rsidR="00B17D80" w:rsidRDefault="00B17D80" w:rsidP="00B17D80">
      <w:pPr>
        <w:keepNext/>
      </w:pPr>
      <w:r>
        <w:t>Some details of the DTMF protocol have been left out for clarity.</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Set up a call to "+0123456789"</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The ME attempts to set up a call to "+0123456789"</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SEND DTMF 2.3.1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DTMF 2.3.1</w:t>
            </w:r>
          </w:p>
        </w:tc>
        <w:tc>
          <w:tcPr>
            <w:tcW w:w="3776" w:type="dxa"/>
            <w:tcBorders>
              <w:left w:val="single" w:sz="6" w:space="0" w:color="auto"/>
              <w:right w:val="single" w:sz="6" w:space="0" w:color="auto"/>
            </w:tcBorders>
          </w:tcPr>
          <w:p w:rsidR="00B17D80" w:rsidRDefault="00B17D80" w:rsidP="007B59FD">
            <w:pPr>
              <w:pStyle w:val="TAL"/>
            </w:pPr>
            <w:r>
              <w:t>[Alpha identifier &amp; BASIC-ICON, not self-explanatory]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"Send DTMF" without the icon</w:t>
            </w:r>
          </w:p>
          <w:p w:rsidR="00B17D80" w:rsidRDefault="00B17D80" w:rsidP="007B59FD">
            <w:pPr>
              <w:pStyle w:val="TAL"/>
            </w:pPr>
          </w:p>
          <w:p w:rsidR="00B17D80" w:rsidRDefault="00B17D80" w:rsidP="007B59FD">
            <w:pPr>
              <w:pStyle w:val="TAL"/>
            </w:pPr>
            <w:r>
              <w:t>Do not locally generate audible DTMF tones and play them to the user.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Start DTMF 1.1</w:t>
            </w:r>
          </w:p>
        </w:tc>
        <w:tc>
          <w:tcPr>
            <w:tcW w:w="3776" w:type="dxa"/>
            <w:tcBorders>
              <w:left w:val="single" w:sz="6" w:space="0" w:color="auto"/>
              <w:right w:val="single" w:sz="6" w:space="0" w:color="auto"/>
            </w:tcBorders>
          </w:tcPr>
          <w:p w:rsidR="00B17D80" w:rsidRDefault="00B17D80" w:rsidP="007B59FD">
            <w:pPr>
              <w:pStyle w:val="TAL"/>
            </w:pPr>
            <w:r>
              <w:t>["1"]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ME</w:t>
            </w:r>
          </w:p>
        </w:tc>
        <w:tc>
          <w:tcPr>
            <w:tcW w:w="2892" w:type="dxa"/>
            <w:tcBorders>
              <w:left w:val="single" w:sz="6" w:space="0" w:color="auto"/>
              <w:right w:val="single" w:sz="6" w:space="0" w:color="auto"/>
            </w:tcBorders>
          </w:tcPr>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No DTMF sending for 3 seconds ±20%</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 xml:space="preserve">Start DTMF 1.2 </w:t>
            </w:r>
          </w:p>
        </w:tc>
        <w:tc>
          <w:tcPr>
            <w:tcW w:w="3776" w:type="dxa"/>
            <w:tcBorders>
              <w:left w:val="single" w:sz="6" w:space="0" w:color="auto"/>
              <w:right w:val="single" w:sz="6" w:space="0" w:color="auto"/>
            </w:tcBorders>
          </w:tcPr>
          <w:p w:rsidR="00B17D80" w:rsidRDefault="00B17D80" w:rsidP="007B59FD">
            <w:pPr>
              <w:pStyle w:val="TAL"/>
            </w:pPr>
            <w:r>
              <w:t>["2"]</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SEND DTMF 2.1.1B</w:t>
            </w:r>
          </w:p>
        </w:tc>
        <w:tc>
          <w:tcPr>
            <w:tcW w:w="3776" w:type="dxa"/>
            <w:tcBorders>
              <w:left w:val="single" w:sz="6" w:space="0" w:color="auto"/>
              <w:right w:val="single" w:sz="6" w:space="0" w:color="auto"/>
            </w:tcBorders>
          </w:tcPr>
          <w:p w:rsidR="00B17D80" w:rsidRDefault="00B17D80" w:rsidP="007B59FD">
            <w:pPr>
              <w:pStyle w:val="TAL"/>
            </w:pPr>
            <w:r>
              <w:t>[Command performed successfully, but requested icon could not be displayed]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13</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End the call</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pPr>
        <w:pStyle w:val="H6"/>
      </w:pPr>
      <w:r>
        <w:t>27.22.4.24.2.5</w:t>
      </w:r>
      <w:r>
        <w:tab/>
        <w:t>Test requirement</w:t>
      </w:r>
    </w:p>
    <w:p w:rsidR="00B17D80" w:rsidRDefault="00B17D80" w:rsidP="00B17D80">
      <w:r>
        <w:t>The ME shall operate in the manner defined in expected sequences.</w:t>
      </w:r>
    </w:p>
    <w:p w:rsidR="00B17D80" w:rsidRDefault="00B17D80" w:rsidP="00B17D80">
      <w:pPr>
        <w:pStyle w:val="Heading5"/>
      </w:pPr>
      <w:bookmarkStart w:id="539" w:name="_Toc502363271"/>
      <w:bookmarkStart w:id="540" w:name="_Toc533173697"/>
      <w:bookmarkStart w:id="541" w:name="_Toc51834118"/>
      <w:r>
        <w:t>27.22.4.24.3</w:t>
      </w:r>
      <w:r>
        <w:tab/>
        <w:t>SEND DTMF (UCS2 support)</w:t>
      </w:r>
      <w:bookmarkEnd w:id="539"/>
      <w:bookmarkEnd w:id="540"/>
      <w:bookmarkEnd w:id="541"/>
      <w:r>
        <w:t xml:space="preserve"> </w:t>
      </w:r>
    </w:p>
    <w:p w:rsidR="00B17D80" w:rsidRDefault="00B17D80" w:rsidP="00B17D80">
      <w:pPr>
        <w:pStyle w:val="H6"/>
      </w:pPr>
      <w:r>
        <w:t>27.22.4.24.3.1</w:t>
      </w:r>
      <w:r>
        <w:tab/>
        <w:t>Definition and applicability</w:t>
      </w:r>
    </w:p>
    <w:p w:rsidR="00B17D80" w:rsidRDefault="00B17D80" w:rsidP="00B17D80">
      <w:r>
        <w:t>See clause 3.2.2.</w:t>
      </w:r>
    </w:p>
    <w:p w:rsidR="00B17D80" w:rsidRDefault="00B17D80" w:rsidP="00B17D80">
      <w:pPr>
        <w:pStyle w:val="H6"/>
      </w:pPr>
      <w:r>
        <w:lastRenderedPageBreak/>
        <w:t>27.22.4.24.3.2</w:t>
      </w:r>
      <w:r>
        <w:tab/>
        <w:t>Conformance requirement</w:t>
      </w:r>
    </w:p>
    <w:p w:rsidR="00B17D80" w:rsidRDefault="00B17D80" w:rsidP="00B17D80">
      <w:r>
        <w:t>The ME shall support the Proactive SIM: Send DTMF facility as defined in:</w:t>
      </w:r>
    </w:p>
    <w:p w:rsidR="00B17D80" w:rsidRDefault="00B17D80" w:rsidP="00B17D80">
      <w:pPr>
        <w:pStyle w:val="B1"/>
      </w:pPr>
      <w:r>
        <w:t>-</w:t>
      </w:r>
      <w:r>
        <w:tab/>
        <w:t>TS 11.14 [15] clause 6.1, clause 6.4.24, clause 6.6.24, clause 12.12.2, clause 5.2, clause 12.6, clause 12.7, clause 12.2 and clause 12.44.</w:t>
      </w:r>
    </w:p>
    <w:p w:rsidR="00B17D80" w:rsidRDefault="00B17D80" w:rsidP="00B17D80">
      <w:r>
        <w:t>Additionally the ME shall support the UCS2 facility for the coding of the Cyrillic alphabet, as defined in:</w:t>
      </w:r>
    </w:p>
    <w:p w:rsidR="00B17D80" w:rsidRDefault="00B17D80" w:rsidP="00B17D80">
      <w:pPr>
        <w:pStyle w:val="B1"/>
      </w:pPr>
      <w:r>
        <w:t>-</w:t>
      </w:r>
      <w:r>
        <w:tab/>
        <w:t>ISO/IEC 10646. [17].</w:t>
      </w:r>
    </w:p>
    <w:p w:rsidR="00B17D80" w:rsidRDefault="00B17D80" w:rsidP="00B17D80">
      <w:pPr>
        <w:pStyle w:val="H6"/>
      </w:pPr>
      <w:r>
        <w:t>27.22.4.24.3.3</w:t>
      </w:r>
      <w:r>
        <w:tab/>
        <w:t>Test purpose</w:t>
      </w:r>
    </w:p>
    <w:p w:rsidR="00B17D80" w:rsidRDefault="00B17D80" w:rsidP="00B17D80">
      <w:r>
        <w:t>To verify that the ME displays the UCS2 text contained in the SEND DTMF proactive SIM command, and returns a successful result in the TERMINAL RESPONSE command send to the SIM.</w:t>
      </w:r>
    </w:p>
    <w:p w:rsidR="00B17D80" w:rsidRDefault="00B17D80" w:rsidP="00B17D80">
      <w:pPr>
        <w:pStyle w:val="H6"/>
      </w:pPr>
      <w:r>
        <w:t>27.22.4.24.3.4</w:t>
      </w:r>
      <w:r>
        <w:tab/>
        <w:t>Method of test</w:t>
      </w:r>
    </w:p>
    <w:p w:rsidR="00B17D80" w:rsidRDefault="00B17D80" w:rsidP="00B17D80">
      <w:pPr>
        <w:pStyle w:val="H6"/>
      </w:pPr>
      <w:r>
        <w:t>27.22.4.24.3.4.1</w:t>
      </w:r>
      <w:r>
        <w:tab/>
        <w:t>Initial conditions</w:t>
      </w:r>
    </w:p>
    <w:p w:rsidR="00B17D80" w:rsidRDefault="00B17D80" w:rsidP="00B17D80">
      <w:r>
        <w:t>The ME is connected to the SIM Simulator and only connected to the System Simulator if the System Simulator is mentioned in the sequence table.</w:t>
      </w:r>
    </w:p>
    <w:p w:rsidR="00B17D80" w:rsidRDefault="00B17D80" w:rsidP="00B17D80">
      <w:r>
        <w:t>The elementary files are coded as SIM Application Toolkit default.</w:t>
      </w:r>
    </w:p>
    <w:p w:rsidR="00B17D80" w:rsidRDefault="00B17D80" w:rsidP="00B17D80">
      <w:r>
        <w:t>Prior to this test the ME shall have been powered on and performed the PROFILE DOWNLOAD procedure.</w:t>
      </w:r>
    </w:p>
    <w:p w:rsidR="00B17D80" w:rsidRDefault="00B17D80" w:rsidP="00B17D80">
      <w:pPr>
        <w:pStyle w:val="H6"/>
      </w:pPr>
      <w:r>
        <w:t>27.22.4.24.3.4.2</w:t>
      </w:r>
      <w:r>
        <w:tab/>
        <w:t>Procedure</w:t>
      </w:r>
    </w:p>
    <w:p w:rsidR="00B17D80" w:rsidRDefault="00B17D80" w:rsidP="00B17D80">
      <w:pPr>
        <w:keepNext/>
        <w:rPr>
          <w:b/>
        </w:rPr>
      </w:pPr>
      <w:r>
        <w:rPr>
          <w:b/>
        </w:rPr>
        <w:t>Expected Sequence 3.1 (SEND DTMF, successful, UCS2 text)</w:t>
      </w:r>
    </w:p>
    <w:p w:rsidR="00B17D80" w:rsidRDefault="00B17D80" w:rsidP="00B17D80">
      <w:pPr>
        <w:keepNext/>
      </w:pPr>
      <w:r>
        <w:t>Some details of the DTMF protocol have been left out for clarity.</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6" w:space="0" w:color="auto"/>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Set up a call to "+0123456789"</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The ME attempts to set up a call to "+0123456789"</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The ME receives the CONNECT message from the system simulator.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SEND DTMF 3.1.1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DTMF 3.1.1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Display "ЗДРАВСТВУЙТЕ"</w:t>
            </w:r>
          </w:p>
        </w:tc>
        <w:tc>
          <w:tcPr>
            <w:tcW w:w="3776" w:type="dxa"/>
            <w:tcBorders>
              <w:left w:val="single" w:sz="6" w:space="0" w:color="auto"/>
              <w:right w:val="single" w:sz="6" w:space="0" w:color="auto"/>
            </w:tcBorders>
          </w:tcPr>
          <w:p w:rsidR="00B17D80" w:rsidRDefault="00B17D80" w:rsidP="007B59FD">
            <w:pPr>
              <w:pStyle w:val="TAL"/>
            </w:pPr>
            <w:r>
              <w:t>["Hello" in Russian]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Start DTMF 1.1</w:t>
            </w:r>
          </w:p>
        </w:tc>
        <w:tc>
          <w:tcPr>
            <w:tcW w:w="3776" w:type="dxa"/>
            <w:tcBorders>
              <w:left w:val="single" w:sz="6" w:space="0" w:color="auto"/>
              <w:right w:val="single" w:sz="6" w:space="0" w:color="auto"/>
            </w:tcBorders>
          </w:tcPr>
          <w:p w:rsidR="00B17D80" w:rsidRDefault="00B17D80" w:rsidP="007B59FD">
            <w:pPr>
              <w:pStyle w:val="TAL"/>
            </w:pPr>
            <w:r>
              <w:t>["1"]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ME</w:t>
            </w:r>
          </w:p>
        </w:tc>
        <w:tc>
          <w:tcPr>
            <w:tcW w:w="2892" w:type="dxa"/>
            <w:tcBorders>
              <w:left w:val="single" w:sz="6" w:space="0" w:color="auto"/>
              <w:right w:val="single" w:sz="6" w:space="0" w:color="auto"/>
            </w:tcBorders>
          </w:tcPr>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No DTMF sending for 3 seconds ±20%</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 xml:space="preserve">Start DTMF 1.2 </w:t>
            </w:r>
          </w:p>
        </w:tc>
        <w:tc>
          <w:tcPr>
            <w:tcW w:w="3776" w:type="dxa"/>
            <w:tcBorders>
              <w:left w:val="single" w:sz="6" w:space="0" w:color="auto"/>
              <w:right w:val="single" w:sz="6" w:space="0" w:color="auto"/>
            </w:tcBorders>
          </w:tcPr>
          <w:p w:rsidR="00B17D80" w:rsidRDefault="00B17D80" w:rsidP="007B59FD">
            <w:pPr>
              <w:pStyle w:val="TAL"/>
            </w:pPr>
            <w:r>
              <w:t>["2"]</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SEND DTMF 3.1.1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13</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End the call</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SEND DTMF 3.1.1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DTMF</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lastRenderedPageBreak/>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Network</w:t>
      </w:r>
    </w:p>
    <w:p w:rsidR="00B17D80" w:rsidRDefault="00B17D80" w:rsidP="00B17D80">
      <w:pPr>
        <w:pStyle w:val="EW"/>
        <w:tabs>
          <w:tab w:val="left" w:pos="851"/>
        </w:tabs>
        <w:ind w:left="2835" w:hanging="2551"/>
        <w:rPr>
          <w:lang w:val="fr-FR"/>
        </w:rPr>
      </w:pPr>
      <w:r>
        <w:rPr>
          <w:lang w:val="fr-FR"/>
        </w:rPr>
        <w:t>Alpha Identifier</w:t>
      </w:r>
    </w:p>
    <w:p w:rsidR="00B17D80" w:rsidRDefault="00B17D80" w:rsidP="00B17D80">
      <w:pPr>
        <w:pStyle w:val="EW"/>
        <w:tabs>
          <w:tab w:val="left" w:pos="851"/>
        </w:tabs>
        <w:ind w:left="2835" w:hanging="2551"/>
      </w:pPr>
      <w:r>
        <w:rPr>
          <w:lang w:val="fr-FR"/>
        </w:rPr>
        <w:tab/>
      </w:r>
      <w:r>
        <w:t>Text:</w:t>
      </w:r>
      <w:r>
        <w:tab/>
        <w:t>"ЗДРАВСТВУЙТЕ"</w:t>
      </w:r>
    </w:p>
    <w:p w:rsidR="00B17D80" w:rsidRDefault="00B17D80" w:rsidP="00B17D80">
      <w:pPr>
        <w:pStyle w:val="EX"/>
        <w:tabs>
          <w:tab w:val="left" w:pos="851"/>
        </w:tabs>
        <w:ind w:left="2835" w:hanging="2551"/>
      </w:pPr>
      <w:r>
        <w:tab/>
        <w:t>DTMF String:</w:t>
      </w:r>
      <w:r>
        <w:tab/>
        <w:t>"1" pause "2"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DTMF 3.1.1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SEND DTMF</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pStyle w:val="H6"/>
      </w:pPr>
      <w:r>
        <w:t>27.22.4.12.2.5</w:t>
      </w:r>
      <w:r>
        <w:tab/>
        <w:t>Test requirement</w:t>
      </w:r>
    </w:p>
    <w:p w:rsidR="00B17D80" w:rsidRDefault="00B17D80" w:rsidP="00B17D80">
      <w:r>
        <w:t>The ME shall operate in the manner defined in expected sequence 1.</w:t>
      </w:r>
    </w:p>
    <w:p w:rsidR="00B17D80" w:rsidRDefault="00B17D80" w:rsidP="00B17D80">
      <w:pPr>
        <w:pStyle w:val="Heading4"/>
      </w:pPr>
      <w:bookmarkStart w:id="542" w:name="_Toc502363272"/>
      <w:bookmarkStart w:id="543" w:name="_Toc533173698"/>
      <w:bookmarkStart w:id="544" w:name="_Toc51834119"/>
      <w:r>
        <w:t>27.22.4.25</w:t>
      </w:r>
      <w:r>
        <w:tab/>
        <w:t>LANGUAGE NOTIFICATION</w:t>
      </w:r>
      <w:bookmarkEnd w:id="542"/>
      <w:bookmarkEnd w:id="543"/>
      <w:bookmarkEnd w:id="544"/>
    </w:p>
    <w:p w:rsidR="00B17D80" w:rsidRDefault="00B17D80" w:rsidP="00B17D80">
      <w:pPr>
        <w:pStyle w:val="Heading5"/>
      </w:pPr>
      <w:bookmarkStart w:id="545" w:name="_Toc502363273"/>
      <w:bookmarkStart w:id="546" w:name="_Toc533173699"/>
      <w:bookmarkStart w:id="547" w:name="_Toc51834120"/>
      <w:r>
        <w:t>27.22.4.25.1</w:t>
      </w:r>
      <w:r>
        <w:tab/>
        <w:t>Definition and applicability</w:t>
      </w:r>
      <w:bookmarkEnd w:id="545"/>
      <w:bookmarkEnd w:id="546"/>
      <w:bookmarkEnd w:id="547"/>
    </w:p>
    <w:p w:rsidR="00B17D80" w:rsidRDefault="00B17D80" w:rsidP="00B17D80">
      <w:r>
        <w:t>See clause 3.2.2.</w:t>
      </w:r>
    </w:p>
    <w:p w:rsidR="00B17D80" w:rsidRDefault="00B17D80" w:rsidP="00B17D80">
      <w:pPr>
        <w:pStyle w:val="Heading5"/>
      </w:pPr>
      <w:bookmarkStart w:id="548" w:name="_Toc502363274"/>
      <w:bookmarkStart w:id="549" w:name="_Toc533173700"/>
      <w:bookmarkStart w:id="550" w:name="_Toc51834121"/>
      <w:r>
        <w:t>27.22.4.25.2</w:t>
      </w:r>
      <w:r>
        <w:tab/>
        <w:t>Conformance Requirement</w:t>
      </w:r>
      <w:bookmarkEnd w:id="548"/>
      <w:bookmarkEnd w:id="549"/>
      <w:bookmarkEnd w:id="550"/>
    </w:p>
    <w:p w:rsidR="00B17D80" w:rsidRDefault="00B17D80" w:rsidP="00B17D80">
      <w:r>
        <w:t>The ME shall conclude the command by sending TERMINAL RESPONSE (OK) to the SIM, as soon as possible after receiving the LANGUAGE NOTIFICATION proactive SIM command.</w:t>
      </w:r>
    </w:p>
    <w:p w:rsidR="00B17D80" w:rsidRDefault="00B17D80" w:rsidP="00B17D80">
      <w:pPr>
        <w:pStyle w:val="B1"/>
      </w:pPr>
      <w:r>
        <w:t>-</w:t>
      </w:r>
      <w:r>
        <w:tab/>
        <w:t>TS 11.14 [15] clause 6.4.25 and clause 6.6.25.</w:t>
      </w:r>
    </w:p>
    <w:p w:rsidR="00B17D80" w:rsidRDefault="00B17D80" w:rsidP="00B17D80">
      <w:pPr>
        <w:pStyle w:val="Heading5"/>
      </w:pPr>
      <w:bookmarkStart w:id="551" w:name="_Toc502363275"/>
      <w:bookmarkStart w:id="552" w:name="_Toc533173701"/>
      <w:bookmarkStart w:id="553" w:name="_Toc51834122"/>
      <w:r>
        <w:t>27.22.4.25.3</w:t>
      </w:r>
      <w:r>
        <w:tab/>
        <w:t>Test purpose</w:t>
      </w:r>
      <w:bookmarkEnd w:id="551"/>
      <w:bookmarkEnd w:id="552"/>
      <w:bookmarkEnd w:id="553"/>
    </w:p>
    <w:p w:rsidR="00B17D80" w:rsidRDefault="00B17D80" w:rsidP="00B17D80">
      <w:r>
        <w:t>To verify that the ME shall send a TERMINAL RESPONSE (OK) to the SIM after the ME receives the LANGUAGE NOTIFICATION proactive SIM command.</w:t>
      </w:r>
    </w:p>
    <w:p w:rsidR="00B17D80" w:rsidRDefault="00B17D80" w:rsidP="00B17D80">
      <w:pPr>
        <w:pStyle w:val="Heading5"/>
      </w:pPr>
      <w:bookmarkStart w:id="554" w:name="_Toc502363276"/>
      <w:bookmarkStart w:id="555" w:name="_Toc533173702"/>
      <w:bookmarkStart w:id="556" w:name="_Toc51834123"/>
      <w:r>
        <w:t>27.22.4.25.4</w:t>
      </w:r>
      <w:r>
        <w:tab/>
        <w:t>Method of Test</w:t>
      </w:r>
      <w:bookmarkEnd w:id="554"/>
      <w:bookmarkEnd w:id="555"/>
      <w:bookmarkEnd w:id="556"/>
    </w:p>
    <w:p w:rsidR="00B17D80" w:rsidRDefault="00B17D80" w:rsidP="00B17D80">
      <w:pPr>
        <w:pStyle w:val="H6"/>
      </w:pPr>
      <w:r>
        <w:t>27.22.4.25.4.1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lastRenderedPageBreak/>
        <w:t>Prior to this test the ME shall have been powered on and performed the PROFILE DOWNLOAD procedure.</w:t>
      </w:r>
    </w:p>
    <w:p w:rsidR="00B17D80" w:rsidRDefault="00B17D80" w:rsidP="00B17D80">
      <w:pPr>
        <w:pStyle w:val="H6"/>
      </w:pPr>
      <w:r>
        <w:t>27.22.4.25.4.2</w:t>
      </w:r>
      <w:r>
        <w:tab/>
        <w:t>Procedure</w:t>
      </w:r>
    </w:p>
    <w:p w:rsidR="00B17D80" w:rsidRDefault="00B17D80" w:rsidP="00B17D80">
      <w:pPr>
        <w:keepNext/>
        <w:rPr>
          <w:b/>
        </w:rPr>
      </w:pPr>
      <w:r>
        <w:rPr>
          <w:b/>
        </w:rPr>
        <w:t>Expected Sequence 1.1 (LANGUAGE NOTIFICATION)</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21"/>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21"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21"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LANGUAGE NOTIFICATION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21"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LANGUAGE NOTIFICATION 1.1.1</w:t>
            </w:r>
          </w:p>
        </w:tc>
        <w:tc>
          <w:tcPr>
            <w:tcW w:w="3776" w:type="dxa"/>
            <w:tcBorders>
              <w:left w:val="single" w:sz="6" w:space="0" w:color="auto"/>
              <w:right w:val="single" w:sz="6" w:space="0" w:color="auto"/>
            </w:tcBorders>
          </w:tcPr>
          <w:p w:rsidR="00B17D80" w:rsidRDefault="00B17D80" w:rsidP="007B59FD">
            <w:pPr>
              <w:pStyle w:val="TAL"/>
            </w:pPr>
            <w:r>
              <w:t>Language specified in the command is different from the one set on the mobile.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LANGUAGE NOTIFICATION 1.1.1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5</w:t>
            </w:r>
          </w:p>
        </w:tc>
        <w:tc>
          <w:tcPr>
            <w:tcW w:w="1021" w:type="dxa"/>
            <w:tcBorders>
              <w:left w:val="single" w:sz="6" w:space="0" w:color="auto"/>
              <w:bottom w:val="single" w:sz="4"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Language of ME may have been replaced by the one specified in LANGUAGE NOTIFICATION 1.1.1</w:t>
            </w:r>
          </w:p>
        </w:tc>
      </w:tr>
    </w:tbl>
    <w:p w:rsidR="00B17D80" w:rsidRDefault="00B17D80" w:rsidP="00B17D80">
      <w:pPr>
        <w:pStyle w:val="FP"/>
      </w:pPr>
    </w:p>
    <w:p w:rsidR="00B17D80" w:rsidRDefault="00B17D80" w:rsidP="00B17D80">
      <w:r>
        <w:t>PROACTIVE COMMAND: LANGUAGE NOTIFICATION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Pr="00273E48" w:rsidRDefault="00B17D80" w:rsidP="00B17D80">
      <w:pPr>
        <w:pStyle w:val="EW"/>
        <w:tabs>
          <w:tab w:val="left" w:pos="851"/>
        </w:tabs>
        <w:ind w:left="2835" w:hanging="2551"/>
      </w:pPr>
      <w:r>
        <w:tab/>
      </w:r>
      <w:r w:rsidRPr="00273E48">
        <w:t>Command number:</w:t>
      </w:r>
      <w:r w:rsidRPr="00273E48">
        <w:tab/>
        <w:t>1</w:t>
      </w:r>
    </w:p>
    <w:p w:rsidR="00B17D80" w:rsidRPr="00273E48" w:rsidRDefault="00B17D80" w:rsidP="00B17D80">
      <w:pPr>
        <w:pStyle w:val="EW"/>
        <w:tabs>
          <w:tab w:val="left" w:pos="851"/>
        </w:tabs>
        <w:ind w:left="2835" w:hanging="2551"/>
      </w:pPr>
      <w:r w:rsidRPr="00273E48">
        <w:tab/>
        <w:t>Command type:</w:t>
      </w:r>
      <w:r w:rsidRPr="00273E48">
        <w:tab/>
        <w:t>LANGUAGE NOTIFICATION</w:t>
      </w:r>
    </w:p>
    <w:p w:rsidR="00B17D80" w:rsidRPr="00273E48" w:rsidRDefault="00B17D80" w:rsidP="00B17D80">
      <w:pPr>
        <w:pStyle w:val="EW"/>
        <w:tabs>
          <w:tab w:val="left" w:pos="851"/>
        </w:tabs>
        <w:ind w:left="2835" w:hanging="2551"/>
      </w:pPr>
      <w:r w:rsidRPr="00273E48">
        <w:tab/>
        <w:t>Command qualifier:</w:t>
      </w:r>
      <w:r w:rsidRPr="00273E48">
        <w:tab/>
        <w:t>"01" (specific language notification)</w:t>
      </w:r>
    </w:p>
    <w:p w:rsidR="00B17D80" w:rsidRPr="00273E48" w:rsidRDefault="00B17D80" w:rsidP="00B17D80">
      <w:pPr>
        <w:pStyle w:val="EW"/>
        <w:tabs>
          <w:tab w:val="left" w:pos="851"/>
        </w:tabs>
        <w:ind w:left="2835" w:hanging="2551"/>
      </w:pPr>
      <w:r w:rsidRPr="00273E48">
        <w:t>Device identities</w:t>
      </w:r>
    </w:p>
    <w:p w:rsidR="00B17D80" w:rsidRPr="00273E48" w:rsidRDefault="00B17D80" w:rsidP="00B17D80">
      <w:pPr>
        <w:pStyle w:val="EW"/>
        <w:tabs>
          <w:tab w:val="left" w:pos="851"/>
        </w:tabs>
        <w:ind w:left="2835" w:hanging="2551"/>
      </w:pPr>
      <w:r w:rsidRPr="00273E48">
        <w:tab/>
        <w:t>Source device:</w:t>
      </w:r>
      <w:r w:rsidRPr="00273E48">
        <w:tab/>
        <w:t>SIM</w:t>
      </w:r>
    </w:p>
    <w:p w:rsidR="00B17D80" w:rsidRPr="00273E48" w:rsidRDefault="00B17D80" w:rsidP="00B17D80">
      <w:pPr>
        <w:pStyle w:val="EW"/>
        <w:tabs>
          <w:tab w:val="left" w:pos="851"/>
        </w:tabs>
        <w:ind w:left="2835" w:hanging="2551"/>
      </w:pPr>
      <w:r w:rsidRPr="00273E48">
        <w:tab/>
        <w:t>Destination device:</w:t>
      </w:r>
      <w:r w:rsidRPr="00273E48">
        <w:tab/>
        <w:t>ME</w:t>
      </w:r>
    </w:p>
    <w:p w:rsidR="00B17D80" w:rsidRDefault="00B17D80" w:rsidP="00B17D80">
      <w:pPr>
        <w:pStyle w:val="EW"/>
        <w:tabs>
          <w:tab w:val="left" w:pos="851"/>
        </w:tabs>
        <w:ind w:left="2835" w:hanging="2551"/>
      </w:pPr>
      <w:r>
        <w:t>Language</w:t>
      </w:r>
    </w:p>
    <w:p w:rsidR="00B17D80" w:rsidRDefault="00B17D80" w:rsidP="00B17D80">
      <w:pPr>
        <w:pStyle w:val="EW"/>
        <w:tabs>
          <w:tab w:val="left" w:pos="851"/>
        </w:tabs>
        <w:ind w:left="2835" w:hanging="2551"/>
      </w:pPr>
      <w:r>
        <w:tab/>
        <w:t>Language</w:t>
      </w:r>
      <w:r>
        <w:tab/>
        <w:t xml:space="preserve">'se'(Spanish) </w:t>
      </w:r>
      <w:r>
        <w:rPr>
          <w:rFonts w:ascii="Symbol" w:hAnsi="Symbol"/>
        </w:rPr>
        <w:t></w:t>
      </w:r>
      <w:r>
        <w:t xml:space="preserve"> 73 65</w:t>
      </w:r>
    </w:p>
    <w:p w:rsidR="00B17D80" w:rsidRDefault="00B17D80" w:rsidP="00B17D80">
      <w:pPr>
        <w:pStyle w:val="EW"/>
        <w:tabs>
          <w:tab w:val="left" w:pos="851"/>
        </w:tabs>
        <w:ind w:left="2835" w:hanging="2551"/>
      </w:pPr>
      <w:r>
        <w:tab/>
      </w:r>
      <w:r>
        <w:tab/>
        <w:t>or 'de'</w:t>
      </w:r>
      <w:r>
        <w:sym w:font="Wingdings" w:char="F0E0"/>
      </w:r>
      <w:r>
        <w:t xml:space="preserve">64 65 (German) for instance: choose a language different </w:t>
      </w:r>
    </w:p>
    <w:p w:rsidR="00B17D80" w:rsidRDefault="00B17D80" w:rsidP="00B17D80">
      <w:pPr>
        <w:pStyle w:val="EW"/>
        <w:tabs>
          <w:tab w:val="left" w:pos="851"/>
        </w:tabs>
        <w:ind w:left="2835" w:hanging="2551"/>
      </w:pPr>
      <w:r>
        <w:tab/>
      </w:r>
      <w:r>
        <w:tab/>
        <w:t xml:space="preserve">from the one initially set on the ME to check the proper execution </w:t>
      </w:r>
    </w:p>
    <w:p w:rsidR="00B17D80" w:rsidRDefault="00B17D80" w:rsidP="00B17D80">
      <w:pPr>
        <w:pStyle w:val="EX"/>
        <w:tabs>
          <w:tab w:val="left" w:pos="851"/>
        </w:tabs>
        <w:ind w:left="2835" w:hanging="2551"/>
      </w:pPr>
      <w:r>
        <w:tab/>
      </w:r>
      <w:r>
        <w:tab/>
        <w:t>of the command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AD</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LANGUAGE NOTIFICATION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LANGUAGE NOTIFICATION</w:t>
      </w:r>
    </w:p>
    <w:p w:rsidR="00B17D80" w:rsidRDefault="00B17D80" w:rsidP="00B17D80">
      <w:pPr>
        <w:pStyle w:val="EW"/>
        <w:tabs>
          <w:tab w:val="left" w:pos="851"/>
        </w:tabs>
        <w:ind w:left="2835" w:hanging="2551"/>
        <w:rPr>
          <w:lang w:val="fr-FR"/>
        </w:rPr>
      </w:pPr>
      <w:r>
        <w:rPr>
          <w:lang w:val="fr-FR"/>
        </w:rPr>
        <w:tab/>
        <w:t>Command qualifier:</w:t>
      </w:r>
      <w:r>
        <w:rPr>
          <w:lang w:val="fr-FR"/>
        </w:rPr>
        <w:tab/>
        <w:t>"01"</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lastRenderedPageBreak/>
        <w:t>Expected Sequence 1.2 (LANGUAGE NOTIFICATION)</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LANGUAGE NOTIFICATION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LANGUAGE NOTIFICATION 1.1.1</w:t>
            </w:r>
          </w:p>
        </w:tc>
        <w:tc>
          <w:tcPr>
            <w:tcW w:w="3776" w:type="dxa"/>
            <w:tcBorders>
              <w:left w:val="single" w:sz="6" w:space="0" w:color="auto"/>
              <w:right w:val="single" w:sz="6" w:space="0" w:color="auto"/>
            </w:tcBorders>
          </w:tcPr>
          <w:p w:rsidR="00B17D80" w:rsidRDefault="00B17D80" w:rsidP="007B59FD">
            <w:pPr>
              <w:pStyle w:val="TAL"/>
            </w:pPr>
            <w:r>
              <w:t>Language specified in the command is different from the one set on the mobile.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LANGUAGE NOTIFICATION 1.1.1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5</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LANGUAGE NOTIFICATION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LANGUAGE NOTIFICATION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LANGUAGE NOTIFICATION 1.2.1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9</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Check that initial language is set.</w:t>
            </w:r>
          </w:p>
        </w:tc>
      </w:tr>
    </w:tbl>
    <w:p w:rsidR="00B17D80" w:rsidRDefault="00B17D80" w:rsidP="00B17D80">
      <w:pPr>
        <w:pStyle w:val="FP"/>
      </w:pPr>
    </w:p>
    <w:p w:rsidR="00B17D80" w:rsidRDefault="00B17D80" w:rsidP="00B17D80">
      <w:r>
        <w:t>PROACTIVE COMMAND: LANGUAGE NOTIFICATION 1.2.1</w:t>
      </w:r>
    </w:p>
    <w:p w:rsidR="00B17D80" w:rsidRDefault="00B17D80" w:rsidP="00B17D80">
      <w:r>
        <w:t>Logically:</w:t>
      </w:r>
    </w:p>
    <w:p w:rsidR="00B17D80" w:rsidRPr="001A20EF" w:rsidRDefault="00B17D80" w:rsidP="00B17D80">
      <w:pPr>
        <w:pStyle w:val="EW"/>
        <w:tabs>
          <w:tab w:val="left" w:pos="851"/>
        </w:tabs>
        <w:ind w:left="2835" w:hanging="2551"/>
      </w:pPr>
      <w:r w:rsidRPr="001A20EF">
        <w:t>Command details</w:t>
      </w:r>
    </w:p>
    <w:p w:rsidR="00B17D80" w:rsidRPr="0055733B" w:rsidRDefault="00B17D80" w:rsidP="00B17D80">
      <w:pPr>
        <w:pStyle w:val="EW"/>
        <w:tabs>
          <w:tab w:val="left" w:pos="851"/>
        </w:tabs>
        <w:ind w:left="2835" w:hanging="2551"/>
        <w:rPr>
          <w:lang w:val="fr-FR"/>
        </w:rPr>
      </w:pPr>
      <w:r w:rsidRPr="001A20EF">
        <w:tab/>
      </w:r>
      <w:r w:rsidRPr="0055733B">
        <w:rPr>
          <w:lang w:val="fr-FR"/>
        </w:rPr>
        <w:t>Command number:</w:t>
      </w:r>
      <w:r w:rsidRPr="0055733B">
        <w:rPr>
          <w:lang w:val="fr-FR"/>
        </w:rPr>
        <w:tab/>
        <w:t>1</w:t>
      </w:r>
    </w:p>
    <w:p w:rsidR="00B17D80" w:rsidRPr="0055733B" w:rsidRDefault="00B17D80" w:rsidP="00B17D80">
      <w:pPr>
        <w:pStyle w:val="EW"/>
        <w:tabs>
          <w:tab w:val="left" w:pos="851"/>
        </w:tabs>
        <w:ind w:left="2835" w:hanging="2551"/>
        <w:rPr>
          <w:lang w:val="fr-FR"/>
        </w:rPr>
      </w:pPr>
      <w:r w:rsidRPr="0055733B">
        <w:rPr>
          <w:lang w:val="fr-FR"/>
        </w:rPr>
        <w:tab/>
        <w:t>Command type:</w:t>
      </w:r>
      <w:r w:rsidRPr="0055733B">
        <w:rPr>
          <w:lang w:val="fr-FR"/>
        </w:rPr>
        <w:tab/>
        <w:t>LANGUAGE NOTIFICATION</w:t>
      </w:r>
    </w:p>
    <w:p w:rsidR="00B17D80" w:rsidRPr="0055733B" w:rsidRDefault="00B17D80" w:rsidP="00B17D80">
      <w:pPr>
        <w:pStyle w:val="EW"/>
        <w:tabs>
          <w:tab w:val="left" w:pos="851"/>
        </w:tabs>
        <w:ind w:left="2835" w:hanging="2551"/>
        <w:rPr>
          <w:lang w:val="fr-FR"/>
        </w:rPr>
      </w:pPr>
      <w:r w:rsidRPr="0055733B">
        <w:rPr>
          <w:lang w:val="fr-FR"/>
        </w:rPr>
        <w:tab/>
        <w:t>Command qualifier:</w:t>
      </w:r>
      <w:r w:rsidRPr="0055733B">
        <w:rPr>
          <w:lang w:val="fr-FR"/>
        </w:rPr>
        <w:tab/>
        <w:t>"00" (non specific language notification)</w:t>
      </w:r>
    </w:p>
    <w:p w:rsidR="00B17D80" w:rsidRPr="0055733B" w:rsidRDefault="00B17D80" w:rsidP="00B17D80">
      <w:pPr>
        <w:pStyle w:val="EW"/>
        <w:tabs>
          <w:tab w:val="left" w:pos="851"/>
        </w:tabs>
        <w:ind w:left="2835" w:hanging="2551"/>
        <w:rPr>
          <w:lang w:val="fr-FR"/>
        </w:rPr>
      </w:pPr>
      <w:r w:rsidRPr="0055733B">
        <w:rPr>
          <w:lang w:val="fr-FR"/>
        </w:rPr>
        <w:t>Device identities</w:t>
      </w:r>
    </w:p>
    <w:p w:rsidR="00B17D80" w:rsidRPr="0055733B" w:rsidRDefault="00B17D80" w:rsidP="00B17D80">
      <w:pPr>
        <w:pStyle w:val="EW"/>
        <w:tabs>
          <w:tab w:val="left" w:pos="851"/>
        </w:tabs>
        <w:ind w:left="2835" w:hanging="2551"/>
        <w:rPr>
          <w:lang w:val="fr-FR"/>
        </w:rPr>
      </w:pPr>
      <w:r w:rsidRPr="0055733B">
        <w:rPr>
          <w:lang w:val="fr-FR"/>
        </w:rPr>
        <w:tab/>
        <w:t>Source device:</w:t>
      </w:r>
      <w:r w:rsidRPr="0055733B">
        <w:rPr>
          <w:lang w:val="fr-FR"/>
        </w:rPr>
        <w:tab/>
        <w:t>SIM</w:t>
      </w:r>
    </w:p>
    <w:p w:rsidR="00B17D80" w:rsidRPr="0055733B" w:rsidRDefault="00B17D80" w:rsidP="00B17D80">
      <w:pPr>
        <w:pStyle w:val="EX"/>
        <w:tabs>
          <w:tab w:val="left" w:pos="851"/>
        </w:tabs>
        <w:ind w:left="2835" w:hanging="2551"/>
        <w:rPr>
          <w:lang w:val="fr-FR"/>
        </w:rPr>
      </w:pPr>
      <w:r w:rsidRPr="0055733B">
        <w:rPr>
          <w:lang w:val="fr-FR"/>
        </w:rPr>
        <w:tab/>
        <w:t>Destination device:</w:t>
      </w:r>
      <w:r w:rsidRPr="0055733B">
        <w:rPr>
          <w:lang w:val="fr-FR"/>
        </w:rPr>
        <w:tab/>
        <w:t>ME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bl>
    <w:p w:rsidR="00B17D80" w:rsidRDefault="00B17D80" w:rsidP="00B17D80">
      <w:pPr>
        <w:pStyle w:val="FP"/>
      </w:pPr>
    </w:p>
    <w:p w:rsidR="00B17D80" w:rsidRDefault="00B17D80" w:rsidP="00B17D80">
      <w:r>
        <w:t>TERMINAL RESPONSE: LANGUAGE NOTIFICATION 1.2.1</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Default="00B17D80" w:rsidP="00B17D80">
      <w:pPr>
        <w:pStyle w:val="EW"/>
        <w:keepNext/>
        <w:tabs>
          <w:tab w:val="left" w:pos="851"/>
        </w:tabs>
        <w:ind w:left="2835" w:hanging="2551"/>
        <w:rPr>
          <w:lang w:val="fr-FR"/>
        </w:rPr>
      </w:pPr>
      <w:r>
        <w:tab/>
      </w:r>
      <w:r>
        <w:rPr>
          <w:lang w:val="fr-FR"/>
        </w:rPr>
        <w:t>Command type:</w:t>
      </w:r>
      <w:r>
        <w:rPr>
          <w:lang w:val="fr-FR"/>
        </w:rPr>
        <w:tab/>
        <w:t>LANGUAGE NOTIFICATION</w:t>
      </w:r>
    </w:p>
    <w:p w:rsidR="00B17D80" w:rsidRDefault="00B17D80" w:rsidP="00B17D80">
      <w:pPr>
        <w:pStyle w:val="EW"/>
        <w:tabs>
          <w:tab w:val="left" w:pos="851"/>
        </w:tabs>
        <w:ind w:left="2835" w:hanging="2551"/>
        <w:rPr>
          <w:lang w:val="fr-FR"/>
        </w:rPr>
      </w:pPr>
      <w:r>
        <w:rPr>
          <w:lang w:val="fr-FR"/>
        </w:rPr>
        <w:tab/>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pStyle w:val="Heading5"/>
      </w:pPr>
      <w:bookmarkStart w:id="557" w:name="_Toc502363277"/>
      <w:bookmarkStart w:id="558" w:name="_Toc533173703"/>
      <w:bookmarkStart w:id="559" w:name="_Toc51834124"/>
      <w:r>
        <w:t>27.22.4.25.5</w:t>
      </w:r>
      <w:r>
        <w:tab/>
        <w:t>Test requirement</w:t>
      </w:r>
      <w:bookmarkEnd w:id="557"/>
      <w:bookmarkEnd w:id="558"/>
      <w:bookmarkEnd w:id="559"/>
    </w:p>
    <w:p w:rsidR="00B17D80" w:rsidRDefault="00B17D80" w:rsidP="00B17D80">
      <w:r>
        <w:t>The ME shall operate in the manner defined in expected sequences 1.1 and 1.2.</w:t>
      </w:r>
    </w:p>
    <w:p w:rsidR="00B17D80" w:rsidRDefault="00B17D80" w:rsidP="00B17D80">
      <w:pPr>
        <w:pStyle w:val="Heading4"/>
        <w:tabs>
          <w:tab w:val="left" w:pos="1425"/>
        </w:tabs>
        <w:ind w:left="1425" w:hanging="1425"/>
      </w:pPr>
      <w:bookmarkStart w:id="560" w:name="_Toc502363278"/>
      <w:bookmarkStart w:id="561" w:name="_Toc533173704"/>
      <w:bookmarkStart w:id="562" w:name="_Toc51834125"/>
      <w:r>
        <w:lastRenderedPageBreak/>
        <w:t>27.22.4.26</w:t>
      </w:r>
      <w:r>
        <w:tab/>
        <w:t>LAUNCH BROWSER</w:t>
      </w:r>
      <w:bookmarkEnd w:id="560"/>
      <w:bookmarkEnd w:id="561"/>
      <w:bookmarkEnd w:id="562"/>
    </w:p>
    <w:p w:rsidR="00B17D80" w:rsidRDefault="00B17D80" w:rsidP="00B17D80">
      <w:pPr>
        <w:pStyle w:val="Heading5"/>
        <w:ind w:left="0" w:firstLine="0"/>
      </w:pPr>
      <w:bookmarkStart w:id="563" w:name="_Toc502363279"/>
      <w:bookmarkStart w:id="564" w:name="_Toc533173705"/>
      <w:bookmarkStart w:id="565" w:name="_Toc51834126"/>
      <w:r>
        <w:t>27.22.4.26.1</w:t>
      </w:r>
      <w:r>
        <w:tab/>
        <w:t>LAUNCH BROWSER (No session already launched)</w:t>
      </w:r>
      <w:bookmarkEnd w:id="563"/>
      <w:bookmarkEnd w:id="564"/>
      <w:bookmarkEnd w:id="565"/>
    </w:p>
    <w:p w:rsidR="00B17D80" w:rsidRDefault="00B17D80" w:rsidP="00B17D80">
      <w:pPr>
        <w:pStyle w:val="H6"/>
      </w:pPr>
      <w:r>
        <w:t>27.22.4.26.1.1</w:t>
      </w:r>
      <w:r>
        <w:tab/>
        <w:t>Definition and applicability</w:t>
      </w:r>
    </w:p>
    <w:p w:rsidR="00B17D80" w:rsidRDefault="00B17D80" w:rsidP="00B17D80">
      <w:r>
        <w:t>See clause 3.2.2.</w:t>
      </w:r>
    </w:p>
    <w:p w:rsidR="00B17D80" w:rsidRDefault="00B17D80" w:rsidP="00B17D80">
      <w:pPr>
        <w:pStyle w:val="H6"/>
      </w:pPr>
      <w:r>
        <w:t>27.22.4.26.1.2</w:t>
      </w:r>
      <w:r>
        <w:tab/>
        <w:t>Conformance requirements</w:t>
      </w:r>
    </w:p>
    <w:p w:rsidR="00B17D80" w:rsidRDefault="00B17D80" w:rsidP="00B17D80">
      <w:r>
        <w:t>The ME shall support the LAUNCH BROWSER Proactive SIM Command as defined in:</w:t>
      </w:r>
    </w:p>
    <w:p w:rsidR="00B17D80" w:rsidRDefault="00B17D80" w:rsidP="00B17D80">
      <w:pPr>
        <w:pStyle w:val="B1"/>
      </w:pPr>
      <w:r>
        <w:t>-</w:t>
      </w:r>
      <w:r>
        <w:tab/>
        <w:t>TS 11.14 [15] clause 5.2, clauses 6.4.26 and 6.6.26, clause 12.6, clause 12.7, clause 12.48, clause 13.2, clause 12.2, clause 12.47, clause 12.49, clause 12.50, clause 12.15 and clause 12.31.</w:t>
      </w:r>
    </w:p>
    <w:p w:rsidR="00B17D80" w:rsidRDefault="00B17D80" w:rsidP="00B17D80">
      <w:pPr>
        <w:pStyle w:val="H6"/>
      </w:pPr>
      <w:r>
        <w:t>27.22.4.26.1.3</w:t>
      </w:r>
      <w:r>
        <w:tab/>
        <w:t>Test purpose</w:t>
      </w:r>
    </w:p>
    <w:p w:rsidR="00B17D80" w:rsidRDefault="00B17D80" w:rsidP="00B17D80">
      <w:r>
        <w:t>To verify that when the ME is in idle state, it launches properly the browser session required in LAUNCH BROWSER, and returns a successful result in the TERMINAL RESPONSE command.</w:t>
      </w:r>
    </w:p>
    <w:p w:rsidR="00B17D80" w:rsidRDefault="00B17D80" w:rsidP="00B17D80">
      <w:pPr>
        <w:pStyle w:val="H6"/>
      </w:pPr>
      <w:r>
        <w:t>27.22.4.26.1.4</w:t>
      </w:r>
      <w:r>
        <w:tab/>
        <w:t xml:space="preserve">Method of test </w:t>
      </w:r>
    </w:p>
    <w:p w:rsidR="00B17D80" w:rsidRDefault="00B17D80" w:rsidP="00B17D80">
      <w:pPr>
        <w:pStyle w:val="H6"/>
      </w:pPr>
      <w:r>
        <w:t>27.22.4.26.1.4.1</w:t>
      </w:r>
      <w:r>
        <w:tab/>
        <w:t>Initial conditions</w:t>
      </w:r>
    </w:p>
    <w:p w:rsidR="00B17D80" w:rsidRDefault="00B17D80" w:rsidP="00B17D80">
      <w:r>
        <w:t>The ME is connected to the SIM Simulator and the System Simulator.</w:t>
      </w:r>
    </w:p>
    <w:p w:rsidR="00B17D80" w:rsidRDefault="00B17D80" w:rsidP="00B17D80">
      <w:r>
        <w:t>The elementary files are coded as SIM Application Toolkit default.</w:t>
      </w:r>
    </w:p>
    <w:p w:rsidR="00B17D80" w:rsidRDefault="00B17D80" w:rsidP="00B17D80">
      <w:r>
        <w:t>Prior to this test the ME shall have been powered on and performed the PROFILE DOWNLOAD procedure.</w:t>
      </w:r>
    </w:p>
    <w:p w:rsidR="00B17D80" w:rsidRDefault="00B17D80" w:rsidP="00B17D80">
      <w:r>
        <w:t>A valid access to 2 different Wap gateways is required:</w:t>
      </w:r>
    </w:p>
    <w:p w:rsidR="00B17D80" w:rsidRDefault="00B17D80" w:rsidP="00B17D80">
      <w:pPr>
        <w:pStyle w:val="B1"/>
      </w:pPr>
      <w:r>
        <w:t>-</w:t>
      </w:r>
      <w:r>
        <w:tab/>
        <w:t>the default browser parameters (IP address, gateway/proxy identity, called number, URL …) of the tested mobile shall be properly filled to access one of the gateways ("default gateway")</w:t>
      </w:r>
    </w:p>
    <w:p w:rsidR="00B17D80" w:rsidRDefault="00B17D80" w:rsidP="00B17D80">
      <w:pPr>
        <w:pStyle w:val="B1"/>
      </w:pPr>
      <w:r>
        <w:t>With that default gateway we shall be able to access to an URL different from the default one.</w:t>
      </w:r>
    </w:p>
    <w:p w:rsidR="00B17D80" w:rsidRDefault="00B17D80" w:rsidP="00B17D80">
      <w:pPr>
        <w:pStyle w:val="B1"/>
      </w:pPr>
      <w:r>
        <w:t>-</w:t>
      </w:r>
      <w:r>
        <w:tab/>
        <w:t>another gateway with an IP address different from the one defined in default browser parameters.</w:t>
      </w:r>
    </w:p>
    <w:p w:rsidR="00B17D80" w:rsidRDefault="00B17D80" w:rsidP="00B17D80">
      <w:r>
        <w:t>The mobile is in idle mode. To ensure that there are no active PDP contexts established until the proactive command is fetched, the SS shall be configured to ignore any PDP context activation request before the LAUNCH BROWSER command is fetched.</w:t>
      </w:r>
      <w:r w:rsidRPr="00E92321">
        <w:t xml:space="preserve"> </w:t>
      </w:r>
    </w:p>
    <w:p w:rsidR="00B17D80" w:rsidRDefault="00B17D80" w:rsidP="00B17D80">
      <w:r w:rsidRPr="00D66B4F">
        <w:t>For URL requests resulting from the LAUNCH BRO</w:t>
      </w:r>
      <w:r>
        <w:t>W</w:t>
      </w:r>
      <w:r w:rsidRPr="00D66B4F">
        <w:t xml:space="preserve">SER command </w:t>
      </w:r>
      <w:r>
        <w:t xml:space="preserve">execution </w:t>
      </w:r>
      <w:r w:rsidRPr="00D66B4F">
        <w:t xml:space="preserve">the </w:t>
      </w:r>
      <w:r>
        <w:t>SS</w:t>
      </w:r>
      <w:r w:rsidRPr="00D66B4F">
        <w:t xml:space="preserve"> shall be configured to respond with an HTTP status error code (</w:t>
      </w:r>
      <w:r w:rsidRPr="001F3136">
        <w:t>4xx "Client Error" or 5xx "Server Error"</w:t>
      </w:r>
      <w:r w:rsidRPr="00D66B4F">
        <w:t>) to URL requests which do not match the Default URL or the URL provided in the proactive command.</w:t>
      </w:r>
      <w:r>
        <w:t xml:space="preserve"> At the same time the SS shall ignore these URL requests regarding the test case verdict generation.</w:t>
      </w:r>
    </w:p>
    <w:p w:rsidR="00B17D80" w:rsidRDefault="00B17D80" w:rsidP="00B17D80">
      <w:r>
        <w:rPr>
          <w:color w:val="000000"/>
        </w:rPr>
        <w:t xml:space="preserve">The following Bearer Parameters used are those defined in the default Test PDP context3, as specified in TS 51.010-1 [12], </w:t>
      </w:r>
      <w:r>
        <w:t>for test cases using packet services:</w:t>
      </w:r>
    </w:p>
    <w:p w:rsidR="00B17D80" w:rsidRDefault="00B17D80" w:rsidP="00B17D80">
      <w:pPr>
        <w:rPr>
          <w:lang w:val="en-US"/>
        </w:rPr>
      </w:pPr>
      <w:r>
        <w:rPr>
          <w:lang w:val="en-US"/>
        </w:rPr>
        <w:t>Bearer Parameters</w:t>
      </w:r>
    </w:p>
    <w:p w:rsidR="00B17D80" w:rsidRDefault="00B17D80" w:rsidP="00B17D80">
      <w:pPr>
        <w:pStyle w:val="EW"/>
        <w:tabs>
          <w:tab w:val="left" w:pos="851"/>
        </w:tabs>
        <w:ind w:left="2835" w:hanging="2551"/>
      </w:pPr>
      <w:r>
        <w:t>Precedence Class:</w:t>
      </w:r>
      <w:r>
        <w:tab/>
      </w:r>
      <w:r>
        <w:tab/>
        <w:t>02</w:t>
      </w:r>
    </w:p>
    <w:p w:rsidR="00B17D80" w:rsidRDefault="00B17D80" w:rsidP="00B17D80">
      <w:pPr>
        <w:pStyle w:val="EW"/>
        <w:tabs>
          <w:tab w:val="left" w:pos="851"/>
        </w:tabs>
        <w:ind w:left="2835" w:hanging="2551"/>
      </w:pPr>
      <w:r>
        <w:t>Delay Class:</w:t>
      </w:r>
      <w:r>
        <w:tab/>
      </w:r>
      <w:r>
        <w:tab/>
        <w:t>04</w:t>
      </w:r>
    </w:p>
    <w:p w:rsidR="00B17D80" w:rsidRDefault="00B17D80" w:rsidP="00B17D80">
      <w:pPr>
        <w:pStyle w:val="EW"/>
        <w:tabs>
          <w:tab w:val="left" w:pos="851"/>
        </w:tabs>
        <w:ind w:left="2835" w:hanging="2551"/>
      </w:pPr>
      <w:r>
        <w:t>Reliability Class:</w:t>
      </w:r>
      <w:r>
        <w:tab/>
      </w:r>
      <w:r>
        <w:tab/>
        <w:t>05</w:t>
      </w:r>
    </w:p>
    <w:p w:rsidR="00B17D80" w:rsidRDefault="00B17D80" w:rsidP="00B17D80">
      <w:pPr>
        <w:pStyle w:val="EW"/>
        <w:tabs>
          <w:tab w:val="left" w:pos="851"/>
        </w:tabs>
        <w:ind w:left="2835" w:hanging="2551"/>
      </w:pPr>
      <w:r>
        <w:t xml:space="preserve">Peak throughput class: </w:t>
      </w:r>
      <w:r>
        <w:tab/>
      </w:r>
      <w:r>
        <w:tab/>
        <w:t>05</w:t>
      </w:r>
    </w:p>
    <w:p w:rsidR="00B17D80" w:rsidRDefault="00B17D80" w:rsidP="00B17D80">
      <w:pPr>
        <w:pStyle w:val="EW"/>
        <w:tabs>
          <w:tab w:val="left" w:pos="851"/>
        </w:tabs>
        <w:ind w:left="2835" w:hanging="2551"/>
      </w:pPr>
      <w:r>
        <w:t>Mean throughput class:</w:t>
      </w:r>
      <w:r>
        <w:tab/>
      </w:r>
      <w:r>
        <w:tab/>
        <w:t>31</w:t>
      </w:r>
    </w:p>
    <w:p w:rsidR="00B17D80" w:rsidRDefault="00B17D80" w:rsidP="00B17D80">
      <w:pPr>
        <w:pStyle w:val="EW"/>
        <w:tabs>
          <w:tab w:val="left" w:pos="851"/>
        </w:tabs>
        <w:ind w:left="2835" w:hanging="2551"/>
      </w:pPr>
      <w:r>
        <w:t>Packet data protocol:</w:t>
      </w:r>
      <w:r>
        <w:tab/>
      </w:r>
      <w:r>
        <w:tab/>
        <w:t>02 (IP)</w:t>
      </w:r>
    </w:p>
    <w:p w:rsidR="00B17D80" w:rsidRPr="001A20EF" w:rsidRDefault="00B17D80" w:rsidP="00B17D80">
      <w:pPr>
        <w:pStyle w:val="EW"/>
      </w:pPr>
    </w:p>
    <w:p w:rsidR="00B17D80" w:rsidRDefault="00B17D80" w:rsidP="00B17D80">
      <w:pPr>
        <w:rPr>
          <w:lang w:val="en-US"/>
        </w:rPr>
      </w:pPr>
      <w:r>
        <w:rPr>
          <w:lang w:val="en-US"/>
        </w:rPr>
        <w:t>GPRS Parameters</w:t>
      </w:r>
    </w:p>
    <w:p w:rsidR="00B17D80" w:rsidRDefault="00B17D80" w:rsidP="00B17D80">
      <w:pPr>
        <w:pStyle w:val="EW"/>
        <w:tabs>
          <w:tab w:val="left" w:pos="851"/>
        </w:tabs>
        <w:ind w:left="2835" w:hanging="2551"/>
      </w:pPr>
      <w:r>
        <w:t xml:space="preserve">Network access name: </w:t>
      </w:r>
      <w:r>
        <w:tab/>
      </w:r>
      <w:r>
        <w:tab/>
        <w:t>TestGp.rs</w:t>
      </w:r>
    </w:p>
    <w:p w:rsidR="00B17D80" w:rsidRDefault="00B17D80" w:rsidP="00B17D80">
      <w:pPr>
        <w:pStyle w:val="EW"/>
        <w:tabs>
          <w:tab w:val="left" w:pos="851"/>
        </w:tabs>
        <w:ind w:left="2835" w:hanging="2551"/>
        <w:rPr>
          <w:lang w:val="de-DE"/>
        </w:rPr>
      </w:pPr>
      <w:r>
        <w:rPr>
          <w:lang w:val="de-DE"/>
        </w:rPr>
        <w:lastRenderedPageBreak/>
        <w:t>User login:</w:t>
      </w:r>
      <w:r>
        <w:rPr>
          <w:lang w:val="de-DE"/>
        </w:rPr>
        <w:tab/>
      </w:r>
      <w:r>
        <w:rPr>
          <w:lang w:val="de-DE"/>
        </w:rPr>
        <w:tab/>
        <w:t>UserLog</w:t>
      </w:r>
    </w:p>
    <w:p w:rsidR="00B17D80" w:rsidRDefault="00B17D80" w:rsidP="00B17D80">
      <w:pPr>
        <w:pStyle w:val="EW"/>
        <w:tabs>
          <w:tab w:val="left" w:pos="851"/>
        </w:tabs>
        <w:ind w:left="2835" w:hanging="2551"/>
        <w:rPr>
          <w:lang w:val="de-DE"/>
        </w:rPr>
      </w:pPr>
      <w:r>
        <w:rPr>
          <w:lang w:val="de-DE"/>
        </w:rPr>
        <w:t>User password:</w:t>
      </w:r>
      <w:r>
        <w:rPr>
          <w:lang w:val="de-DE"/>
        </w:rPr>
        <w:tab/>
      </w:r>
      <w:r>
        <w:rPr>
          <w:lang w:val="de-DE"/>
        </w:rPr>
        <w:tab/>
        <w:t>UserPwd</w:t>
      </w:r>
    </w:p>
    <w:p w:rsidR="00B17D80" w:rsidRDefault="00B17D80" w:rsidP="00B17D80">
      <w:pPr>
        <w:pStyle w:val="EW"/>
        <w:tabs>
          <w:tab w:val="left" w:pos="851"/>
        </w:tabs>
        <w:ind w:left="2835" w:hanging="2551"/>
        <w:rPr>
          <w:lang w:val="de-DE"/>
        </w:rPr>
      </w:pPr>
    </w:p>
    <w:p w:rsidR="00B17D80" w:rsidRDefault="00B17D80" w:rsidP="00B17D80">
      <w:pPr>
        <w:rPr>
          <w:lang w:val="en-US"/>
        </w:rPr>
      </w:pPr>
      <w:r>
        <w:rPr>
          <w:lang w:val="en-US"/>
        </w:rPr>
        <w:t>SIM/ME interface transport level</w:t>
      </w:r>
    </w:p>
    <w:p w:rsidR="00B17D80" w:rsidRDefault="00B17D80" w:rsidP="00B17D80">
      <w:pPr>
        <w:pStyle w:val="EW"/>
        <w:tabs>
          <w:tab w:val="left" w:pos="851"/>
        </w:tabs>
        <w:ind w:left="2835" w:hanging="2551"/>
      </w:pPr>
      <w:r>
        <w:t>Transport format:</w:t>
      </w:r>
      <w:r>
        <w:tab/>
      </w:r>
      <w:r>
        <w:tab/>
        <w:t>UDP</w:t>
      </w:r>
    </w:p>
    <w:p w:rsidR="00B17D80" w:rsidRDefault="00B17D80" w:rsidP="00B17D80">
      <w:pPr>
        <w:pStyle w:val="EW"/>
        <w:tabs>
          <w:tab w:val="left" w:pos="851"/>
        </w:tabs>
        <w:ind w:left="2835" w:hanging="2551"/>
      </w:pPr>
      <w:r>
        <w:t xml:space="preserve">Port number: </w:t>
      </w:r>
      <w:r>
        <w:tab/>
      </w:r>
      <w:r>
        <w:tab/>
        <w:t>44444</w:t>
      </w:r>
    </w:p>
    <w:p w:rsidR="00B17D80" w:rsidRPr="00473CDA" w:rsidRDefault="00B17D80" w:rsidP="00B17D80">
      <w:pPr>
        <w:pStyle w:val="EW"/>
        <w:tabs>
          <w:tab w:val="left" w:pos="851"/>
        </w:tabs>
        <w:ind w:left="2835" w:hanging="2551"/>
      </w:pPr>
      <w:r>
        <w:t>Data destination address</w:t>
      </w:r>
      <w:r>
        <w:tab/>
      </w:r>
      <w:r>
        <w:tab/>
        <w:t>01.01.01.01</w:t>
      </w:r>
      <w:r w:rsidRPr="00473CDA">
        <w:t>(as an example)</w:t>
      </w:r>
    </w:p>
    <w:p w:rsidR="00B17D80" w:rsidRDefault="00B17D80" w:rsidP="00B17D80">
      <w:pPr>
        <w:pStyle w:val="EW"/>
        <w:tabs>
          <w:tab w:val="left" w:pos="851"/>
        </w:tabs>
        <w:ind w:left="3119" w:hanging="2835"/>
      </w:pPr>
      <w:r w:rsidRPr="00473CDA">
        <w:t xml:space="preserve">Note: </w:t>
      </w:r>
      <w:r w:rsidRPr="00473CDA">
        <w:tab/>
      </w:r>
      <w:r>
        <w:tab/>
        <w:t>If a data destination address different to 01.01.01.01 is used then the network simulator setup and related UE settings might require a corresponding adaptation.</w:t>
      </w:r>
    </w:p>
    <w:p w:rsidR="00B17D80" w:rsidRDefault="00B17D80" w:rsidP="00B17D80"/>
    <w:p w:rsidR="00B17D80" w:rsidRDefault="00B17D80" w:rsidP="00B17D80">
      <w:pPr>
        <w:pStyle w:val="H6"/>
      </w:pPr>
      <w:r>
        <w:t xml:space="preserve">27.22.4.26.1.4.2 </w:t>
      </w:r>
      <w:r>
        <w:tab/>
        <w:t>Procedure</w:t>
      </w:r>
    </w:p>
    <w:p w:rsidR="00B17D80" w:rsidRDefault="00B17D80" w:rsidP="00B17D80">
      <w:pPr>
        <w:keepNext/>
        <w:rPr>
          <w:b/>
        </w:rPr>
      </w:pPr>
      <w:r>
        <w:rPr>
          <w:b/>
        </w:rPr>
        <w:t>Expected Sequence 1.1 (LAUNCH BROWSER, connect to the default URL)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0</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ME</w:t>
            </w:r>
          </w:p>
        </w:tc>
        <w:tc>
          <w:tcPr>
            <w:tcW w:w="2892" w:type="dxa"/>
            <w:tcBorders>
              <w:top w:val="single" w:sz="6" w:space="0" w:color="auto"/>
              <w:left w:val="single" w:sz="6" w:space="0" w:color="auto"/>
              <w:right w:val="single" w:sz="6" w:space="0" w:color="auto"/>
            </w:tcBorders>
          </w:tcPr>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[The ME is in idle mode and the browser's cache shall have been cleared. The ME supports Launch Browser with Default URL]</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LAUNCH BROWSER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LAUNCH BROWSER 1.1.1</w:t>
            </w:r>
          </w:p>
        </w:tc>
        <w:tc>
          <w:tcPr>
            <w:tcW w:w="3776" w:type="dxa"/>
            <w:tcBorders>
              <w:left w:val="single" w:sz="6" w:space="0" w:color="auto"/>
              <w:right w:val="single" w:sz="6" w:space="0" w:color="auto"/>
            </w:tcBorders>
          </w:tcPr>
          <w:p w:rsidR="00B17D80" w:rsidRDefault="00B17D80" w:rsidP="007B59FD">
            <w:pPr>
              <w:pStyle w:val="TAL"/>
            </w:pPr>
            <w:r>
              <w:t>[connect to the default URL, "launch browser, if not already launched", no null alpha id.]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ME displays the alpha identifier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The user may have to confirm the launch browser.</w:t>
            </w:r>
          </w:p>
        </w:tc>
        <w:tc>
          <w:tcPr>
            <w:tcW w:w="3776" w:type="dxa"/>
            <w:tcBorders>
              <w:left w:val="single" w:sz="6" w:space="0" w:color="auto"/>
              <w:right w:val="single" w:sz="6" w:space="0" w:color="auto"/>
            </w:tcBorders>
          </w:tcPr>
          <w:p w:rsidR="00B17D80" w:rsidRDefault="00B17D80" w:rsidP="007B59FD">
            <w:pPr>
              <w:pStyle w:val="TAL"/>
            </w:pPr>
            <w:r>
              <w:t>[option: 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LAUNCH BROWSER 1.1.1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SS </w:t>
            </w:r>
          </w:p>
        </w:tc>
        <w:tc>
          <w:tcPr>
            <w:tcW w:w="2892" w:type="dxa"/>
            <w:tcBorders>
              <w:left w:val="single" w:sz="6" w:space="0" w:color="auto"/>
              <w:right w:val="single" w:sz="6" w:space="0" w:color="auto"/>
            </w:tcBorders>
          </w:tcPr>
          <w:p w:rsidR="00B17D80" w:rsidRDefault="00B17D80" w:rsidP="007B59FD">
            <w:pPr>
              <w:pStyle w:val="TAL"/>
            </w:pPr>
            <w:r>
              <w:t>The ME attempts to launch the session with the default browser parameters and the default URL.</w:t>
            </w:r>
          </w:p>
        </w:tc>
        <w:tc>
          <w:tcPr>
            <w:tcW w:w="3776" w:type="dxa"/>
            <w:tcBorders>
              <w:left w:val="single" w:sz="6" w:space="0" w:color="auto"/>
              <w:right w:val="single" w:sz="6" w:space="0" w:color="auto"/>
            </w:tcBorders>
          </w:tcPr>
          <w:p w:rsidR="00B17D80" w:rsidRDefault="00B17D80" w:rsidP="007B59FD">
            <w:pPr>
              <w:pStyle w:val="TAL"/>
            </w:pPr>
            <w:r>
              <w:t>[The SS shall handle the request of additional URLs as defined in the initial conditions section]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9</w:t>
            </w:r>
          </w:p>
        </w:tc>
        <w:tc>
          <w:tcPr>
            <w:tcW w:w="1282" w:type="dxa"/>
            <w:tcBorders>
              <w:left w:val="single" w:sz="6" w:space="0" w:color="auto"/>
              <w:bottom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The user verifies that the browser session to default URL is properly established.</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LAUNCH BROWSER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LAUNCH BROWSER</w:t>
      </w:r>
    </w:p>
    <w:p w:rsidR="00B17D80" w:rsidRDefault="00B17D80" w:rsidP="00B17D80">
      <w:pPr>
        <w:pStyle w:val="EW"/>
        <w:tabs>
          <w:tab w:val="left" w:pos="851"/>
        </w:tabs>
        <w:ind w:left="2835" w:hanging="2551"/>
      </w:pPr>
      <w:r>
        <w:tab/>
        <w:t>Command qualifier:</w:t>
      </w:r>
      <w:r>
        <w:tab/>
        <w:t>launch browser, if not already launched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F51EF9" w:rsidRDefault="00B17D80" w:rsidP="00B17D80">
      <w:pPr>
        <w:pStyle w:val="EW"/>
        <w:tabs>
          <w:tab w:val="left" w:pos="851"/>
        </w:tabs>
        <w:ind w:left="2835" w:hanging="2551"/>
      </w:pPr>
      <w:r>
        <w:rPr>
          <w:lang w:val="fr-FR"/>
        </w:rPr>
        <w:tab/>
      </w:r>
      <w:r w:rsidRPr="00F51EF9">
        <w:t>URL</w:t>
      </w:r>
      <w:r w:rsidRPr="00F51EF9">
        <w:tab/>
        <w:t>empty</w:t>
      </w:r>
    </w:p>
    <w:p w:rsidR="00B17D80" w:rsidRDefault="00B17D80" w:rsidP="00B17D80">
      <w:pPr>
        <w:pStyle w:val="EX"/>
        <w:tabs>
          <w:tab w:val="left" w:pos="851"/>
        </w:tabs>
        <w:ind w:left="2835" w:hanging="2551"/>
      </w:pPr>
      <w:r>
        <w:t>Alpha Identifier</w:t>
      </w:r>
      <w:r>
        <w:tab/>
        <w:t>"Default URL"</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LAUNCH BROWSER 1.1.1</w:t>
      </w:r>
    </w:p>
    <w:p w:rsidR="00B17D80" w:rsidRDefault="00B17D80" w:rsidP="00B17D80">
      <w:r>
        <w:t>Logically:</w:t>
      </w:r>
    </w:p>
    <w:p w:rsidR="00B17D80" w:rsidRDefault="00B17D80" w:rsidP="00B17D80">
      <w:pPr>
        <w:pStyle w:val="EW"/>
        <w:tabs>
          <w:tab w:val="left" w:pos="851"/>
        </w:tabs>
        <w:ind w:left="2835" w:hanging="2551"/>
      </w:pPr>
      <w:r>
        <w:lastRenderedPageBreak/>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LAUNCH BROWSER</w:t>
      </w:r>
    </w:p>
    <w:p w:rsidR="00B17D80" w:rsidRDefault="00B17D80" w:rsidP="00B17D80">
      <w:pPr>
        <w:pStyle w:val="EW"/>
        <w:tabs>
          <w:tab w:val="left" w:pos="851"/>
        </w:tabs>
        <w:ind w:left="2835" w:hanging="2551"/>
      </w:pPr>
      <w:r>
        <w:tab/>
        <w:t>Command qualifier:</w:t>
      </w:r>
      <w:r>
        <w:tab/>
        <w:t>launch browser, if not already launched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keepNext/>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 w:rsidR="00B17D80" w:rsidRDefault="00B17D80" w:rsidP="00B17D80">
      <w:pPr>
        <w:pStyle w:val="FP"/>
      </w:pPr>
    </w:p>
    <w:p w:rsidR="00B17D80" w:rsidRDefault="00B17D80" w:rsidP="00B17D80">
      <w:pPr>
        <w:keepNext/>
        <w:rPr>
          <w:b/>
        </w:rPr>
      </w:pPr>
      <w:r>
        <w:rPr>
          <w:b/>
        </w:rPr>
        <w:t>Expected Sequence 1.2 (LAUNCH BROWSER, connect to the specified URL, alpha identifier length=0)</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0</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ME</w:t>
            </w:r>
          </w:p>
        </w:tc>
        <w:tc>
          <w:tcPr>
            <w:tcW w:w="2892" w:type="dxa"/>
            <w:tcBorders>
              <w:top w:val="single" w:sz="6" w:space="0" w:color="auto"/>
              <w:left w:val="single" w:sz="6" w:space="0" w:color="auto"/>
              <w:right w:val="single" w:sz="6" w:space="0" w:color="auto"/>
            </w:tcBorders>
          </w:tcPr>
          <w:p w:rsidR="00B17D80" w:rsidRDefault="00B17D80" w:rsidP="007B59FD">
            <w:pPr>
              <w:pStyle w:val="TAL"/>
            </w:pPr>
          </w:p>
        </w:tc>
        <w:tc>
          <w:tcPr>
            <w:tcW w:w="3776" w:type="dxa"/>
            <w:tcBorders>
              <w:top w:val="single" w:sz="6" w:space="0" w:color="auto"/>
              <w:left w:val="single" w:sz="6" w:space="0" w:color="auto"/>
              <w:right w:val="single" w:sz="6" w:space="0" w:color="auto"/>
            </w:tcBorders>
          </w:tcPr>
          <w:p w:rsidR="00B17D80" w:rsidRDefault="00B17D80" w:rsidP="007B59FD">
            <w:pPr>
              <w:pStyle w:val="TAL"/>
            </w:pPr>
            <w:r>
              <w:t>[The ME is in idle mode and the browser's cache shall have been cleared.]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LAUNCH BROWSER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LAUNCH BROWSER 1.2.1</w:t>
            </w:r>
          </w:p>
        </w:tc>
        <w:tc>
          <w:tcPr>
            <w:tcW w:w="3776" w:type="dxa"/>
            <w:tcBorders>
              <w:left w:val="single" w:sz="6" w:space="0" w:color="auto"/>
              <w:right w:val="single" w:sz="6" w:space="0" w:color="auto"/>
            </w:tcBorders>
          </w:tcPr>
          <w:p w:rsidR="00B17D80" w:rsidRDefault="00B17D80" w:rsidP="007B59FD">
            <w:pPr>
              <w:pStyle w:val="TAL"/>
            </w:pPr>
            <w:r>
              <w:t>[connect to defined URL, "launch browser, if not already launched, alpha identifier length=0]</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No information should be displayed.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The user may have to confirm the launch browser.</w:t>
            </w:r>
          </w:p>
        </w:tc>
        <w:tc>
          <w:tcPr>
            <w:tcW w:w="3776" w:type="dxa"/>
            <w:tcBorders>
              <w:left w:val="single" w:sz="6" w:space="0" w:color="auto"/>
              <w:right w:val="single" w:sz="6" w:space="0" w:color="auto"/>
            </w:tcBorders>
          </w:tcPr>
          <w:p w:rsidR="00B17D80" w:rsidRDefault="00B17D80" w:rsidP="007B59FD">
            <w:pPr>
              <w:pStyle w:val="TAL"/>
            </w:pPr>
            <w:r>
              <w:t>[option: 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LAUNCH BROWSER 1.2.1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SS </w:t>
            </w:r>
          </w:p>
        </w:tc>
        <w:tc>
          <w:tcPr>
            <w:tcW w:w="2892" w:type="dxa"/>
            <w:tcBorders>
              <w:left w:val="single" w:sz="6" w:space="0" w:color="auto"/>
              <w:right w:val="single" w:sz="6" w:space="0" w:color="auto"/>
            </w:tcBorders>
          </w:tcPr>
          <w:p w:rsidR="00B17D80" w:rsidRDefault="00B17D80" w:rsidP="007B59FD">
            <w:pPr>
              <w:pStyle w:val="TAL"/>
            </w:pPr>
            <w:r>
              <w:t>The ME attempts to connect the URL specified in the LAUNCH BROWSER command.</w:t>
            </w:r>
          </w:p>
        </w:tc>
        <w:tc>
          <w:tcPr>
            <w:tcW w:w="3776" w:type="dxa"/>
            <w:tcBorders>
              <w:left w:val="single" w:sz="6" w:space="0" w:color="auto"/>
              <w:right w:val="single" w:sz="6" w:space="0" w:color="auto"/>
            </w:tcBorders>
          </w:tcPr>
          <w:p w:rsidR="00B17D80" w:rsidRDefault="00B17D80" w:rsidP="007B59FD">
            <w:pPr>
              <w:pStyle w:val="TAL"/>
            </w:pPr>
            <w:r>
              <w:t>[The SS shall handle the request of additional URLs as defined in the initial conditions section]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9</w:t>
            </w:r>
          </w:p>
        </w:tc>
        <w:tc>
          <w:tcPr>
            <w:tcW w:w="1282" w:type="dxa"/>
            <w:tcBorders>
              <w:left w:val="single" w:sz="6" w:space="0" w:color="auto"/>
              <w:bottom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The user verifies that the URL is properly connected.</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LAUNCH BROWSER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LAUNCH BROWSER</w:t>
      </w:r>
    </w:p>
    <w:p w:rsidR="00B17D80" w:rsidRDefault="00B17D80" w:rsidP="00B17D80">
      <w:pPr>
        <w:pStyle w:val="EW"/>
        <w:tabs>
          <w:tab w:val="left" w:pos="851"/>
        </w:tabs>
        <w:ind w:left="2835" w:hanging="2551"/>
      </w:pPr>
      <w:r>
        <w:tab/>
        <w:t>Command qualifier:</w:t>
      </w:r>
      <w:r>
        <w:tab/>
        <w:t>launch browser, if not already launched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rsidRPr="00F51EF9">
        <w:rPr>
          <w:lang w:val="fr-FR"/>
        </w:rPr>
        <w:tab/>
      </w:r>
      <w:r>
        <w:t>URL</w:t>
      </w:r>
      <w:r>
        <w:tab/>
      </w:r>
      <w:hyperlink r:id="rId19" w:history="1">
        <w:r>
          <w:rPr>
            <w:rStyle w:val="Hyperlink"/>
          </w:rPr>
          <w:t>http://xxx.yyy.zzz</w:t>
        </w:r>
      </w:hyperlink>
      <w:r>
        <w:t xml:space="preserve"> (Note: this URL shall be different from the default URL, but it can be reached from the gateway defined by default in the browser parameters of the mobile)</w:t>
      </w:r>
    </w:p>
    <w:p w:rsidR="00B17D80" w:rsidRDefault="00B17D80" w:rsidP="00B17D80">
      <w:pPr>
        <w:pStyle w:val="EX"/>
        <w:tabs>
          <w:tab w:val="left" w:pos="851"/>
        </w:tabs>
        <w:ind w:left="2835" w:hanging="2551"/>
      </w:pPr>
      <w:r>
        <w:t>Alpha Identifier</w:t>
      </w:r>
      <w:r>
        <w:tab/>
        <w:t>empty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lastRenderedPageBreak/>
        <w:t>TERMINAL RESPONSE: LAUNCH BROWSER 1.2.1</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keepNext/>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LAUNCH BROWSER</w:t>
      </w:r>
    </w:p>
    <w:p w:rsidR="00B17D80" w:rsidRDefault="00B17D80" w:rsidP="00B17D80">
      <w:pPr>
        <w:pStyle w:val="EW"/>
        <w:tabs>
          <w:tab w:val="left" w:pos="851"/>
        </w:tabs>
        <w:ind w:left="2835" w:hanging="2551"/>
      </w:pPr>
      <w:r>
        <w:tab/>
        <w:t>Command qualifier:</w:t>
      </w:r>
      <w:r>
        <w:tab/>
        <w:t>launch browser, if not already launched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1.3 (LAUNCH BROWSER, Browser identity, no alpha identifier)</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0</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ME</w:t>
            </w:r>
          </w:p>
        </w:tc>
        <w:tc>
          <w:tcPr>
            <w:tcW w:w="2892" w:type="dxa"/>
            <w:tcBorders>
              <w:top w:val="single" w:sz="6" w:space="0" w:color="auto"/>
              <w:left w:val="single" w:sz="6" w:space="0" w:color="auto"/>
              <w:right w:val="single" w:sz="6" w:space="0" w:color="auto"/>
            </w:tcBorders>
          </w:tcPr>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[The ME is in idle mode and the browser's cache shall have been cleared.]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LAUNCH BROWSER 1.3.1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LAUNCH BROWSER 1.3.1</w:t>
            </w:r>
          </w:p>
        </w:tc>
        <w:tc>
          <w:tcPr>
            <w:tcW w:w="3776" w:type="dxa"/>
            <w:tcBorders>
              <w:left w:val="single" w:sz="6" w:space="0" w:color="auto"/>
              <w:right w:val="single" w:sz="6" w:space="0" w:color="auto"/>
            </w:tcBorders>
          </w:tcPr>
          <w:p w:rsidR="00B17D80" w:rsidRDefault="00B17D80" w:rsidP="007B59FD">
            <w:pPr>
              <w:pStyle w:val="TAL"/>
            </w:pPr>
            <w:r>
              <w:t>[connect to the defined URL, "launch browser, if not already launched, browser identity]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ME may display a default message of its own.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The user may confirm the launch browser.</w:t>
            </w:r>
          </w:p>
        </w:tc>
        <w:tc>
          <w:tcPr>
            <w:tcW w:w="3776" w:type="dxa"/>
            <w:tcBorders>
              <w:left w:val="single" w:sz="6" w:space="0" w:color="auto"/>
              <w:right w:val="single" w:sz="6" w:space="0" w:color="auto"/>
            </w:tcBorders>
          </w:tcPr>
          <w:p w:rsidR="00B17D80" w:rsidRDefault="00B17D80" w:rsidP="007B59FD">
            <w:pPr>
              <w:pStyle w:val="TAL"/>
            </w:pPr>
            <w:r>
              <w:t>[option: 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LAUNCH BROWSER 1.3.1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SS </w:t>
            </w:r>
          </w:p>
        </w:tc>
        <w:tc>
          <w:tcPr>
            <w:tcW w:w="2892" w:type="dxa"/>
            <w:tcBorders>
              <w:left w:val="single" w:sz="6" w:space="0" w:color="auto"/>
              <w:right w:val="single" w:sz="6" w:space="0" w:color="auto"/>
            </w:tcBorders>
          </w:tcPr>
          <w:p w:rsidR="00B17D80" w:rsidRDefault="00B17D80" w:rsidP="007B59FD">
            <w:pPr>
              <w:pStyle w:val="TAL"/>
            </w:pPr>
            <w:r>
              <w:t xml:space="preserve">The ME attempts to connect the URL </w:t>
            </w:r>
            <w:r w:rsidRPr="00263134">
              <w:t>specified in LAUNCH BROWSER command</w:t>
            </w:r>
            <w:r>
              <w:t>.</w:t>
            </w:r>
          </w:p>
        </w:tc>
        <w:tc>
          <w:tcPr>
            <w:tcW w:w="3776" w:type="dxa"/>
            <w:tcBorders>
              <w:left w:val="single" w:sz="6" w:space="0" w:color="auto"/>
              <w:right w:val="single" w:sz="6" w:space="0" w:color="auto"/>
            </w:tcBorders>
          </w:tcPr>
          <w:p w:rsidR="00B17D80" w:rsidRDefault="00B17D80" w:rsidP="007B59FD">
            <w:pPr>
              <w:pStyle w:val="TAL"/>
            </w:pPr>
            <w:r>
              <w:t>[The SS shall handle the request of additional URLs as defined in the initial conditions section]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9</w:t>
            </w:r>
          </w:p>
        </w:tc>
        <w:tc>
          <w:tcPr>
            <w:tcW w:w="1282" w:type="dxa"/>
            <w:tcBorders>
              <w:left w:val="single" w:sz="6" w:space="0" w:color="auto"/>
              <w:bottom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The user verifies that the browser session to defined URL is properly established.</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LAUNCH BROWSER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LAUNCH BROWSER</w:t>
      </w:r>
    </w:p>
    <w:p w:rsidR="00B17D80" w:rsidRDefault="00B17D80" w:rsidP="00B17D80">
      <w:pPr>
        <w:pStyle w:val="EW"/>
        <w:tabs>
          <w:tab w:val="left" w:pos="851"/>
        </w:tabs>
        <w:ind w:left="2835" w:hanging="2551"/>
      </w:pPr>
      <w:r>
        <w:tab/>
        <w:t>Command qualifier:</w:t>
      </w:r>
      <w:r>
        <w:tab/>
        <w:t>launch browser, if not already launched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ME</w:t>
      </w:r>
    </w:p>
    <w:p w:rsidR="00B17D80" w:rsidRDefault="00B17D80" w:rsidP="00B17D80">
      <w:pPr>
        <w:pStyle w:val="EW"/>
        <w:tabs>
          <w:tab w:val="left" w:pos="851"/>
        </w:tabs>
        <w:ind w:left="2835" w:hanging="2551"/>
      </w:pPr>
      <w:r w:rsidRPr="00F51EF9">
        <w:rPr>
          <w:lang w:val="fr-FR"/>
        </w:rPr>
        <w:tab/>
      </w:r>
      <w:r>
        <w:t>Browser Identity</w:t>
      </w:r>
      <w:r>
        <w:tab/>
        <w:t>default</w:t>
      </w:r>
    </w:p>
    <w:p w:rsidR="00B17D80" w:rsidRDefault="00B17D80" w:rsidP="00B17D80">
      <w:pPr>
        <w:pStyle w:val="EX"/>
        <w:tabs>
          <w:tab w:val="left" w:pos="851"/>
        </w:tabs>
        <w:ind w:left="2835" w:hanging="2551"/>
      </w:pPr>
      <w:r>
        <w:tab/>
        <w:t>URL</w:t>
      </w:r>
      <w:r>
        <w:tab/>
      </w:r>
      <w:hyperlink r:id="rId20" w:history="1">
        <w:r w:rsidRPr="003370AE">
          <w:rPr>
            <w:rStyle w:val="Hyperlink"/>
          </w:rPr>
          <w:t>http://xxx.yyy.zzz</w:t>
        </w:r>
      </w:hyperlink>
      <w:r w:rsidRPr="003370AE">
        <w:t xml:space="preserve"> (N</w:t>
      </w:r>
      <w:r>
        <w:t>ote: this URL shall be different from the default URL, but it can be reached from the gateway defined by default in the browser parameters of the mobile)</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Del="008D4466"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LAUNCH BROWSER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LAUNCH BROWSER</w:t>
      </w:r>
    </w:p>
    <w:p w:rsidR="00B17D80" w:rsidRDefault="00B17D80" w:rsidP="00B17D80">
      <w:pPr>
        <w:pStyle w:val="EW"/>
        <w:tabs>
          <w:tab w:val="left" w:pos="851"/>
        </w:tabs>
        <w:ind w:left="2835" w:hanging="2551"/>
      </w:pPr>
      <w:r>
        <w:tab/>
        <w:t>Command qualifier:</w:t>
      </w:r>
      <w:r>
        <w:tab/>
        <w:t>launch browser, if not already launched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 xml:space="preserve">Expected Sequence 1.4 (LAUNCH BROWSER, only GPRS bearer specified and gateway/proxy identity, GPRS supported by SS)  </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0</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ME</w:t>
            </w:r>
          </w:p>
        </w:tc>
        <w:tc>
          <w:tcPr>
            <w:tcW w:w="2892" w:type="dxa"/>
            <w:tcBorders>
              <w:top w:val="single" w:sz="6" w:space="0" w:color="auto"/>
              <w:left w:val="single" w:sz="6" w:space="0" w:color="auto"/>
              <w:right w:val="single" w:sz="6" w:space="0" w:color="auto"/>
            </w:tcBorders>
          </w:tcPr>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[The ME is in idle mode], GPRS supported by SS, GPRS supported by the ME and  activated, the terminal might need to be configured with an entry linking the Gateway/Proxy Identity in the proactive command with the corresponding connectivity parameters in the mobile. The browser's cache shall have been cleared.]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LAUNCH BROWSER 1.4.1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LAUNCH BROWSER 1.4.1</w:t>
            </w:r>
          </w:p>
        </w:tc>
        <w:tc>
          <w:tcPr>
            <w:tcW w:w="3776" w:type="dxa"/>
            <w:tcBorders>
              <w:left w:val="single" w:sz="6" w:space="0" w:color="auto"/>
              <w:right w:val="single" w:sz="6" w:space="0" w:color="auto"/>
            </w:tcBorders>
          </w:tcPr>
          <w:p w:rsidR="00B17D80" w:rsidRDefault="00B17D80" w:rsidP="007B59FD">
            <w:pPr>
              <w:pStyle w:val="TAL"/>
            </w:pPr>
            <w:r>
              <w:t>[connect to the defined URL, "launch browser, if not already launched, 1 bearer specified, gateway/proxy id specified]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ME may display a default message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The user may confirm the launch browser.</w:t>
            </w:r>
          </w:p>
        </w:tc>
        <w:tc>
          <w:tcPr>
            <w:tcW w:w="3776" w:type="dxa"/>
            <w:tcBorders>
              <w:left w:val="single" w:sz="6" w:space="0" w:color="auto"/>
              <w:right w:val="single" w:sz="6" w:space="0" w:color="auto"/>
            </w:tcBorders>
          </w:tcPr>
          <w:p w:rsidR="00B17D80" w:rsidRDefault="00B17D80" w:rsidP="007B59FD">
            <w:pPr>
              <w:pStyle w:val="TAL"/>
            </w:pPr>
            <w:r>
              <w:t>[option: 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LAUNCH BROWSER 1.4.1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p>
          <w:p w:rsidR="00B17D80" w:rsidRDefault="00B17D80" w:rsidP="007B59FD">
            <w:pPr>
              <w:pStyle w:val="TAL"/>
            </w:pPr>
          </w:p>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SS </w:t>
            </w:r>
          </w:p>
        </w:tc>
        <w:tc>
          <w:tcPr>
            <w:tcW w:w="2892" w:type="dxa"/>
            <w:tcBorders>
              <w:left w:val="single" w:sz="6" w:space="0" w:color="auto"/>
              <w:right w:val="single" w:sz="6" w:space="0" w:color="auto"/>
            </w:tcBorders>
          </w:tcPr>
          <w:p w:rsidR="00B17D80" w:rsidRDefault="00B17D80" w:rsidP="007B59FD">
            <w:pPr>
              <w:pStyle w:val="TAL"/>
            </w:pPr>
            <w:r>
              <w:t>The ME attempts to connect the URL specified in LAUNCH BROWSER command using the requested bearer and proxy identity</w:t>
            </w:r>
          </w:p>
        </w:tc>
        <w:tc>
          <w:tcPr>
            <w:tcW w:w="3776" w:type="dxa"/>
            <w:tcBorders>
              <w:left w:val="single" w:sz="6" w:space="0" w:color="auto"/>
              <w:right w:val="single" w:sz="6" w:space="0" w:color="auto"/>
            </w:tcBorders>
          </w:tcPr>
          <w:p w:rsidR="00B17D80" w:rsidRDefault="00B17D80" w:rsidP="007B59FD">
            <w:pPr>
              <w:pStyle w:val="TAL"/>
            </w:pPr>
            <w:r>
              <w:t>[The SS shall handle the request of additional URLs as defined in the initial conditions section]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9</w:t>
            </w:r>
          </w:p>
        </w:tc>
        <w:tc>
          <w:tcPr>
            <w:tcW w:w="1282" w:type="dxa"/>
            <w:tcBorders>
              <w:left w:val="single" w:sz="6" w:space="0" w:color="auto"/>
              <w:bottom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The user verifies that the browser session is properly established with the required bearer.</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LAUNCH BROWSER  1.4.1</w:t>
      </w:r>
    </w:p>
    <w:p w:rsidR="00B17D80" w:rsidRDefault="00B17D80" w:rsidP="00B17D80">
      <w:r>
        <w:t>Logically:</w:t>
      </w:r>
    </w:p>
    <w:p w:rsidR="00B17D80" w:rsidRDefault="00B17D80" w:rsidP="00B17D80">
      <w:pPr>
        <w:pStyle w:val="EW"/>
        <w:tabs>
          <w:tab w:val="left" w:pos="851"/>
        </w:tabs>
        <w:ind w:left="2835" w:hanging="2551"/>
      </w:pPr>
      <w:r>
        <w:lastRenderedPageBreak/>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LAUNCH BROWSER</w:t>
      </w:r>
    </w:p>
    <w:p w:rsidR="00B17D80" w:rsidRDefault="00B17D80" w:rsidP="00B17D80">
      <w:pPr>
        <w:pStyle w:val="EW"/>
        <w:tabs>
          <w:tab w:val="left" w:pos="851"/>
        </w:tabs>
        <w:ind w:left="2835" w:hanging="2551"/>
      </w:pPr>
      <w:r>
        <w:tab/>
        <w:t>Command qualifier:</w:t>
      </w:r>
      <w:r>
        <w:tab/>
        <w:t>launch browser, if not already launched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F51EF9" w:rsidRDefault="00B17D80" w:rsidP="00B17D80">
      <w:pPr>
        <w:pStyle w:val="EW"/>
        <w:tabs>
          <w:tab w:val="left" w:pos="851"/>
        </w:tabs>
        <w:ind w:left="2835" w:hanging="2551"/>
      </w:pPr>
      <w:r>
        <w:rPr>
          <w:lang w:val="fr-FR"/>
        </w:rPr>
        <w:tab/>
      </w:r>
      <w:r w:rsidRPr="00F51EF9">
        <w:t>URL</w:t>
      </w:r>
      <w:r w:rsidRPr="00F51EF9">
        <w:tab/>
      </w:r>
      <w:hyperlink r:id="rId21" w:history="1">
        <w:r w:rsidRPr="003370AE">
          <w:rPr>
            <w:rStyle w:val="Hyperlink"/>
          </w:rPr>
          <w:t>http://xxx.yyy.zzz</w:t>
        </w:r>
      </w:hyperlink>
      <w:r w:rsidRPr="003370AE">
        <w:t xml:space="preserve"> (N</w:t>
      </w:r>
      <w:r>
        <w:t>ote: this URL shall be different from the default URL, but it can be reached from the gateway defined by default in the browser parameters of the mobile)</w:t>
      </w:r>
    </w:p>
    <w:p w:rsidR="00B17D80" w:rsidRDefault="00B17D80" w:rsidP="00B17D80">
      <w:pPr>
        <w:pStyle w:val="EW"/>
        <w:tabs>
          <w:tab w:val="left" w:pos="851"/>
        </w:tabs>
        <w:ind w:left="2835" w:hanging="2551"/>
      </w:pPr>
      <w:r w:rsidRPr="00F51EF9">
        <w:tab/>
      </w:r>
      <w:r>
        <w:t>Bearer</w:t>
      </w:r>
      <w:r>
        <w:tab/>
        <w:t>GPRS</w:t>
      </w:r>
    </w:p>
    <w:p w:rsidR="00B17D80" w:rsidRDefault="00B17D80" w:rsidP="00B17D80">
      <w:pPr>
        <w:pStyle w:val="EW"/>
        <w:tabs>
          <w:tab w:val="left" w:pos="851"/>
        </w:tabs>
        <w:ind w:left="2835" w:hanging="2551"/>
      </w:pPr>
      <w:r>
        <w:t>Gateway/Proxy id</w:t>
      </w:r>
    </w:p>
    <w:p w:rsidR="00B17D80" w:rsidRDefault="00B17D80" w:rsidP="00B17D80">
      <w:pPr>
        <w:pStyle w:val="EW"/>
        <w:tabs>
          <w:tab w:val="left" w:pos="851"/>
        </w:tabs>
        <w:ind w:left="2835" w:hanging="2551"/>
      </w:pPr>
      <w:r>
        <w:tab/>
        <w:t>DCSunpacked, 8 bits data</w:t>
      </w:r>
    </w:p>
    <w:p w:rsidR="00B17D80" w:rsidRDefault="00B17D80" w:rsidP="00B17D80">
      <w:pPr>
        <w:pStyle w:val="EX"/>
        <w:tabs>
          <w:tab w:val="left" w:pos="851"/>
        </w:tabs>
        <w:ind w:left="2835" w:hanging="2551"/>
      </w:pPr>
      <w:r>
        <w:tab/>
        <w:t>Text string</w:t>
      </w:r>
      <w:r>
        <w:tab/>
        <w:t>abc.def.ghi.jkl (different from the default IP address)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sidRPr="00206DF8">
              <w:t>10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sidRPr="00206DF8">
              <w:t>63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sidRPr="00206DF8">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sidRPr="00206DF8">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sidRPr="00206DF8">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sidRPr="00206DF8">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sidRPr="00206DF8">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6A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LAUNCH BROWSER 1.4.1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LAUNCH BROWSER</w:t>
      </w:r>
    </w:p>
    <w:p w:rsidR="00B17D80" w:rsidRDefault="00B17D80" w:rsidP="00B17D80">
      <w:pPr>
        <w:pStyle w:val="EW"/>
        <w:tabs>
          <w:tab w:val="left" w:pos="851"/>
        </w:tabs>
        <w:ind w:left="2835" w:hanging="2551"/>
      </w:pPr>
      <w:r>
        <w:tab/>
        <w:t>Command qualifier:</w:t>
      </w:r>
      <w:r>
        <w:tab/>
        <w:t>launch browser, if not already launched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Pr>
          <w:p w:rsidR="00B17D80" w:rsidRDefault="00B17D80" w:rsidP="007B59FD">
            <w:pPr>
              <w:pStyle w:val="TAL"/>
            </w:pPr>
            <w:r>
              <w:t>BER-TLV:</w:t>
            </w:r>
          </w:p>
        </w:tc>
        <w:tc>
          <w:tcPr>
            <w:tcW w:w="567" w:type="dxa"/>
          </w:tcPr>
          <w:p w:rsidR="00B17D80" w:rsidRDefault="00B17D80" w:rsidP="007B59FD">
            <w:pPr>
              <w:pStyle w:val="TAC"/>
            </w:pPr>
            <w:r>
              <w:t>81</w:t>
            </w:r>
          </w:p>
        </w:tc>
        <w:tc>
          <w:tcPr>
            <w:tcW w:w="567" w:type="dxa"/>
          </w:tcPr>
          <w:p w:rsidR="00B17D80" w:rsidRDefault="00B17D80" w:rsidP="007B59FD">
            <w:pPr>
              <w:pStyle w:val="TAC"/>
            </w:pPr>
            <w:r>
              <w:t>03</w:t>
            </w:r>
          </w:p>
        </w:tc>
        <w:tc>
          <w:tcPr>
            <w:tcW w:w="567" w:type="dxa"/>
          </w:tcPr>
          <w:p w:rsidR="00B17D80" w:rsidRDefault="00B17D80" w:rsidP="007B59FD">
            <w:pPr>
              <w:pStyle w:val="TAC"/>
            </w:pPr>
            <w:r>
              <w:t>01</w:t>
            </w:r>
          </w:p>
        </w:tc>
        <w:tc>
          <w:tcPr>
            <w:tcW w:w="567" w:type="dxa"/>
          </w:tcPr>
          <w:p w:rsidR="00B17D80" w:rsidRDefault="00B17D80" w:rsidP="007B59FD">
            <w:pPr>
              <w:pStyle w:val="TAC"/>
            </w:pPr>
            <w:r>
              <w:t>15</w:t>
            </w:r>
          </w:p>
        </w:tc>
        <w:tc>
          <w:tcPr>
            <w:tcW w:w="567" w:type="dxa"/>
          </w:tcPr>
          <w:p w:rsidR="00B17D80" w:rsidRDefault="00B17D80" w:rsidP="007B59FD">
            <w:pPr>
              <w:pStyle w:val="TAC"/>
            </w:pPr>
            <w:r>
              <w:t>00</w:t>
            </w:r>
          </w:p>
        </w:tc>
        <w:tc>
          <w:tcPr>
            <w:tcW w:w="567" w:type="dxa"/>
          </w:tcPr>
          <w:p w:rsidR="00B17D80" w:rsidRDefault="00B17D80" w:rsidP="007B59FD">
            <w:pPr>
              <w:pStyle w:val="TAC"/>
            </w:pPr>
            <w:r>
              <w:t>82</w:t>
            </w:r>
          </w:p>
        </w:tc>
        <w:tc>
          <w:tcPr>
            <w:tcW w:w="567" w:type="dxa"/>
          </w:tcPr>
          <w:p w:rsidR="00B17D80" w:rsidRDefault="00B17D80" w:rsidP="007B59FD">
            <w:pPr>
              <w:pStyle w:val="TAC"/>
            </w:pPr>
            <w:r>
              <w:t>02</w:t>
            </w:r>
          </w:p>
        </w:tc>
        <w:tc>
          <w:tcPr>
            <w:tcW w:w="567" w:type="dxa"/>
          </w:tcPr>
          <w:p w:rsidR="00B17D80" w:rsidRDefault="00B17D80" w:rsidP="007B59FD">
            <w:pPr>
              <w:pStyle w:val="TAC"/>
            </w:pPr>
            <w:r>
              <w:t>82</w:t>
            </w:r>
          </w:p>
        </w:tc>
        <w:tc>
          <w:tcPr>
            <w:tcW w:w="567" w:type="dxa"/>
          </w:tcPr>
          <w:p w:rsidR="00B17D80" w:rsidRDefault="00B17D80" w:rsidP="007B59FD">
            <w:pPr>
              <w:pStyle w:val="TAC"/>
            </w:pPr>
            <w:r>
              <w:t>81</w:t>
            </w:r>
          </w:p>
        </w:tc>
        <w:tc>
          <w:tcPr>
            <w:tcW w:w="567" w:type="dxa"/>
          </w:tcPr>
          <w:p w:rsidR="00B17D80" w:rsidRDefault="00B17D80" w:rsidP="007B59FD">
            <w:pPr>
              <w:pStyle w:val="TAC"/>
            </w:pPr>
            <w:r>
              <w:t>83</w:t>
            </w:r>
          </w:p>
        </w:tc>
        <w:tc>
          <w:tcPr>
            <w:tcW w:w="567" w:type="dxa"/>
          </w:tcPr>
          <w:p w:rsidR="00B17D80" w:rsidRDefault="00B17D80" w:rsidP="007B59FD">
            <w:pPr>
              <w:pStyle w:val="TAC"/>
            </w:pPr>
            <w:r>
              <w:t>01</w:t>
            </w:r>
          </w:p>
        </w:tc>
        <w:tc>
          <w:tcPr>
            <w:tcW w:w="567" w:type="dxa"/>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lastRenderedPageBreak/>
        <w:t>Expected Sequence 1.5 Void</w:t>
      </w:r>
    </w:p>
    <w:p w:rsidR="00B17D80" w:rsidRDefault="00B17D80" w:rsidP="00B17D80">
      <w:pPr>
        <w:keepNext/>
        <w:rPr>
          <w:b/>
        </w:rPr>
      </w:pPr>
      <w:r>
        <w:rPr>
          <w:b/>
        </w:rPr>
        <w:t>Expected Sequence 1.6 (LAUNCH BROWSER, ME does not support Launch Browser with Default URL)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0</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ME</w:t>
            </w:r>
          </w:p>
        </w:tc>
        <w:tc>
          <w:tcPr>
            <w:tcW w:w="2892" w:type="dxa"/>
            <w:tcBorders>
              <w:top w:val="single" w:sz="6" w:space="0" w:color="auto"/>
              <w:left w:val="single" w:sz="6" w:space="0" w:color="auto"/>
              <w:right w:val="single" w:sz="6" w:space="0" w:color="auto"/>
            </w:tcBorders>
          </w:tcPr>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[The ME is in idle mode and the browser's cache shall have been cleared. The ME does not support Launch Browser with Default URL]</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LAUNCH BROWSER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LAUNCH BROWSER 1.1.1</w:t>
            </w:r>
          </w:p>
        </w:tc>
        <w:tc>
          <w:tcPr>
            <w:tcW w:w="3776" w:type="dxa"/>
            <w:tcBorders>
              <w:left w:val="single" w:sz="6" w:space="0" w:color="auto"/>
              <w:right w:val="single" w:sz="6" w:space="0" w:color="auto"/>
            </w:tcBorders>
          </w:tcPr>
          <w:p w:rsidR="00B17D80" w:rsidRDefault="00B17D80" w:rsidP="007B59FD">
            <w:pPr>
              <w:pStyle w:val="TAL"/>
            </w:pPr>
            <w:r>
              <w:t>[connect to the default URL, "launch browser, if not already launched", no null alpha id.]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The ME may display the alpha identifier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If the ME displays the alpha identifier then the user confirms the launch browser.</w:t>
            </w:r>
          </w:p>
        </w:tc>
        <w:tc>
          <w:tcPr>
            <w:tcW w:w="3776" w:type="dxa"/>
            <w:tcBorders>
              <w:left w:val="single" w:sz="6" w:space="0" w:color="auto"/>
              <w:right w:val="single" w:sz="6" w:space="0" w:color="auto"/>
            </w:tcBorders>
          </w:tcPr>
          <w:p w:rsidR="00B17D80" w:rsidRDefault="00B17D80" w:rsidP="007B59FD">
            <w:pPr>
              <w:pStyle w:val="TAL"/>
            </w:pPr>
            <w:r>
              <w:t>[option: 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 xml:space="preserve">TERMINAL RESPONSE: LAUNCH BROWSER 1.6.1 </w:t>
            </w:r>
          </w:p>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 xml:space="preserve">[ME unable to process command – Default URL unavailable] </w:t>
            </w:r>
          </w:p>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7</w:t>
            </w:r>
          </w:p>
        </w:tc>
        <w:tc>
          <w:tcPr>
            <w:tcW w:w="1282" w:type="dxa"/>
            <w:tcBorders>
              <w:left w:val="single" w:sz="6" w:space="0" w:color="auto"/>
              <w:bottom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pPr>
        <w:pStyle w:val="FP"/>
      </w:pPr>
    </w:p>
    <w:p w:rsidR="00B17D80" w:rsidRDefault="00B17D80" w:rsidP="00B17D80">
      <w:r>
        <w:t>TERMINAL RESPONSE: LAUNCH BROWSER 1.6.1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LAUNCH BROWSER</w:t>
      </w:r>
    </w:p>
    <w:p w:rsidR="00B17D80" w:rsidRDefault="00B17D80" w:rsidP="00B17D80">
      <w:pPr>
        <w:pStyle w:val="EW"/>
        <w:tabs>
          <w:tab w:val="left" w:pos="851"/>
        </w:tabs>
        <w:ind w:left="2835" w:hanging="2551"/>
      </w:pPr>
      <w:r>
        <w:tab/>
        <w:t>Command qualifier:</w:t>
      </w:r>
      <w:r>
        <w:tab/>
        <w:t>launch browser, if not already launched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keepNext/>
        <w:tabs>
          <w:tab w:val="left" w:pos="851"/>
        </w:tabs>
        <w:ind w:left="2835" w:hanging="2551"/>
      </w:pPr>
      <w:r>
        <w:t>Result</w:t>
      </w:r>
    </w:p>
    <w:p w:rsidR="00B17D80" w:rsidRPr="001073C5" w:rsidRDefault="00B17D80" w:rsidP="00B17D80">
      <w:pPr>
        <w:pStyle w:val="EW"/>
        <w:tabs>
          <w:tab w:val="left" w:pos="851"/>
        </w:tabs>
        <w:ind w:left="2835" w:hanging="2551"/>
        <w:rPr>
          <w:lang w:val="en-US"/>
        </w:rPr>
      </w:pPr>
      <w:r w:rsidRPr="001073C5">
        <w:rPr>
          <w:lang w:val="en-US"/>
        </w:rPr>
        <w:tab/>
      </w:r>
      <w:r>
        <w:t>General Result:</w:t>
      </w:r>
      <w:r>
        <w:tab/>
        <w:t>Command performed successfully</w:t>
      </w:r>
    </w:p>
    <w:p w:rsidR="00B17D80" w:rsidRDefault="00B17D80" w:rsidP="00B17D80">
      <w:pPr>
        <w:pStyle w:val="EX"/>
        <w:tabs>
          <w:tab w:val="left" w:pos="851"/>
        </w:tabs>
        <w:ind w:left="2835" w:hanging="2551"/>
      </w:pPr>
      <w:r>
        <w:tab/>
        <w:t>Additional data:</w:t>
      </w:r>
      <w:r>
        <w:tab/>
        <w:t>Default URL unavailable</w:t>
      </w:r>
    </w:p>
    <w:p w:rsidR="00B17D80" w:rsidRDefault="00B17D80" w:rsidP="00B17D80">
      <w:pPr>
        <w:keepNext/>
      </w:pPr>
      <w:r>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26</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 w:rsidR="00B17D80" w:rsidRDefault="00B17D80" w:rsidP="00B17D80">
      <w:pPr>
        <w:pStyle w:val="H6"/>
      </w:pPr>
      <w:r>
        <w:t>27.22.4.26.1.5</w:t>
      </w:r>
      <w:r>
        <w:tab/>
        <w:t>Test Requirement</w:t>
      </w:r>
    </w:p>
    <w:p w:rsidR="00B17D80" w:rsidRDefault="00B17D80" w:rsidP="00B17D80">
      <w:r>
        <w:t>The ME shall operate in the manner defined in expected sequences 1.1 to 1.4</w:t>
      </w:r>
    </w:p>
    <w:p w:rsidR="00B17D80" w:rsidRDefault="00B17D80" w:rsidP="00B17D80"/>
    <w:p w:rsidR="00B17D80" w:rsidRDefault="00B17D80" w:rsidP="00B17D80">
      <w:pPr>
        <w:pStyle w:val="Heading5"/>
        <w:ind w:left="0" w:firstLine="0"/>
      </w:pPr>
      <w:bookmarkStart w:id="566" w:name="_Toc502363280"/>
      <w:bookmarkStart w:id="567" w:name="_Toc533173706"/>
      <w:bookmarkStart w:id="568" w:name="_Toc51834127"/>
      <w:r>
        <w:t>27.22.4.26.2</w:t>
      </w:r>
      <w:r>
        <w:tab/>
        <w:t>LAUNCH BROWSER (Interaction with current session)</w:t>
      </w:r>
      <w:bookmarkEnd w:id="566"/>
      <w:bookmarkEnd w:id="567"/>
      <w:bookmarkEnd w:id="568"/>
    </w:p>
    <w:p w:rsidR="00B17D80" w:rsidRDefault="00B17D80" w:rsidP="00B17D80">
      <w:pPr>
        <w:pStyle w:val="H6"/>
      </w:pPr>
      <w:r>
        <w:t>27.22.4.26.2.1</w:t>
      </w:r>
      <w:r>
        <w:tab/>
        <w:t>Definition and applicability</w:t>
      </w:r>
    </w:p>
    <w:p w:rsidR="00B17D80" w:rsidRDefault="00B17D80" w:rsidP="00B17D80">
      <w:r>
        <w:t>See clause 3.2.2.</w:t>
      </w:r>
    </w:p>
    <w:p w:rsidR="00B17D80" w:rsidRDefault="00B17D80" w:rsidP="00B17D80">
      <w:pPr>
        <w:pStyle w:val="H6"/>
      </w:pPr>
      <w:r>
        <w:t>27.22.4.26.2.2</w:t>
      </w:r>
      <w:r>
        <w:tab/>
        <w:t>Conformance requirements</w:t>
      </w:r>
    </w:p>
    <w:p w:rsidR="00B17D80" w:rsidRDefault="00B17D80" w:rsidP="00B17D80">
      <w:r>
        <w:t>The ME shall support the LAUNCH BROWSER Proactive SIM Command as defined in:</w:t>
      </w:r>
    </w:p>
    <w:p w:rsidR="00B17D80" w:rsidRDefault="00B17D80" w:rsidP="00B17D80">
      <w:pPr>
        <w:pStyle w:val="B1"/>
      </w:pPr>
      <w:r>
        <w:lastRenderedPageBreak/>
        <w:t>-</w:t>
      </w:r>
      <w:r>
        <w:tab/>
        <w:t>TS 11.14 [15] clause 5.2, clauses 6.4.26 and 6.6.26, clause 12.6, clause 12.7, clause 12.48, clause 13.2, clause 12.2, clause 12.47, optional clause 12.49, optional clause 12.50, clause 12.15 and clause 12.31.</w:t>
      </w:r>
    </w:p>
    <w:p w:rsidR="00B17D80" w:rsidRDefault="00B17D80" w:rsidP="00B17D80">
      <w:pPr>
        <w:pStyle w:val="H6"/>
      </w:pPr>
      <w:r>
        <w:t>27.22.4.26.2.3</w:t>
      </w:r>
      <w:r>
        <w:tab/>
        <w:t>Test purpose</w:t>
      </w:r>
    </w:p>
    <w:p w:rsidR="00B17D80" w:rsidRDefault="00B17D80" w:rsidP="00B17D80">
      <w:r>
        <w:t>To verify that when the ME is already busy in a browser session, it launches properly the browser session required in LAUNCH BROWSER, and returns a successful result in the TERMINAL RESPONSE.</w:t>
      </w:r>
    </w:p>
    <w:p w:rsidR="00B17D80" w:rsidRDefault="00B17D80" w:rsidP="00B17D80">
      <w:pPr>
        <w:pStyle w:val="H6"/>
      </w:pPr>
      <w:r>
        <w:t>27.22.4.26.2.4</w:t>
      </w:r>
      <w:r>
        <w:tab/>
        <w:t xml:space="preserve">Method of test </w:t>
      </w:r>
    </w:p>
    <w:p w:rsidR="00B17D80" w:rsidRDefault="00B17D80" w:rsidP="00B17D80">
      <w:pPr>
        <w:pStyle w:val="H6"/>
      </w:pPr>
      <w:r>
        <w:t>27.22.4.26.2.4.1</w:t>
      </w:r>
      <w:r>
        <w:tab/>
        <w:t>Initial conditions</w:t>
      </w:r>
    </w:p>
    <w:p w:rsidR="00B17D80" w:rsidRDefault="00B17D80" w:rsidP="00B17D80">
      <w:r>
        <w:t>The ME is connected to the SIM Simulator and the System Simulator.</w:t>
      </w:r>
    </w:p>
    <w:p w:rsidR="00B17D80" w:rsidRDefault="00B17D80" w:rsidP="00B17D80">
      <w:r>
        <w:t>The elementary files are coded as SIM Application Toolkit default.</w:t>
      </w:r>
    </w:p>
    <w:p w:rsidR="00B17D80" w:rsidRDefault="00B17D80" w:rsidP="00B17D80">
      <w:r>
        <w:t>Prior to this test the ME shall have been powered on and performed the PROFILE DOWNLOAD procedure.</w:t>
      </w:r>
    </w:p>
    <w:p w:rsidR="00B17D80" w:rsidRDefault="00B17D80" w:rsidP="00B17D80">
      <w:r>
        <w:t>A valid access to a Wap gateway is required. The default browser parameters (IP address, gateway/proxy identity, called number…) of the tested mobile shall be properly filled to access that gateway.</w:t>
      </w:r>
    </w:p>
    <w:p w:rsidR="00B17D80" w:rsidRDefault="00B17D80" w:rsidP="00B17D80">
      <w:r>
        <w:t>The mobile is busy in a browser session, the user navigates in pages different from the URL defined in the test sequence.</w:t>
      </w:r>
      <w:r w:rsidRPr="00E92321">
        <w:t xml:space="preserve"> </w:t>
      </w:r>
    </w:p>
    <w:p w:rsidR="00B17D80" w:rsidRDefault="00B17D80" w:rsidP="00B17D80">
      <w:r w:rsidRPr="00E75B0E">
        <w:t>For URL requests resulting from the LAUNCH BRO</w:t>
      </w:r>
      <w:r>
        <w:t>W</w:t>
      </w:r>
      <w:r w:rsidRPr="00E75B0E">
        <w:t xml:space="preserve">SER command </w:t>
      </w:r>
      <w:r>
        <w:t xml:space="preserve">execution </w:t>
      </w:r>
      <w:r w:rsidRPr="00E75B0E">
        <w:t>the SS shall be configured to respond with an HTTP status error code (4xx "Client Error" or 5xx "Server Error") to URL requests which do not match the Default URL or the URL provided in the proactive command.</w:t>
      </w:r>
      <w:r>
        <w:t xml:space="preserve"> At the same time the SS shall ignore these URL requests regarding the test case verdict generation.</w:t>
      </w:r>
      <w:r w:rsidRPr="00F10958">
        <w:t>The browser's cache shall have been cleared before execution of each sequence.</w:t>
      </w:r>
    </w:p>
    <w:p w:rsidR="00B17D80" w:rsidRDefault="00B17D80" w:rsidP="00B17D80">
      <w:r>
        <w:t>The Bearer Parameters defined in 27.22.4.26.1.4.1 shall be used.</w:t>
      </w:r>
    </w:p>
    <w:p w:rsidR="00B17D80" w:rsidRDefault="00B17D80" w:rsidP="00B17D80">
      <w:pPr>
        <w:pStyle w:val="H6"/>
      </w:pPr>
      <w:r>
        <w:t xml:space="preserve">27.22.4.26.2.4.2 </w:t>
      </w:r>
      <w:r>
        <w:tab/>
        <w:t>Procedure</w:t>
      </w:r>
    </w:p>
    <w:p w:rsidR="00B17D80" w:rsidRDefault="00B17D80" w:rsidP="00B17D80">
      <w:pPr>
        <w:keepNext/>
        <w:rPr>
          <w:b/>
        </w:rPr>
      </w:pPr>
      <w:r>
        <w:rPr>
          <w:b/>
        </w:rPr>
        <w:t>Expected Sequence 2.1 (LAUNCH BROWSER, use the existing browser, connect to the specified URL)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0</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The user is navigating in a browser session (not the URL defined in the test sequence).</w:t>
            </w:r>
          </w:p>
        </w:tc>
        <w:tc>
          <w:tcPr>
            <w:tcW w:w="3776" w:type="dxa"/>
            <w:tcBorders>
              <w:top w:val="single" w:sz="6" w:space="0" w:color="auto"/>
              <w:left w:val="single" w:sz="6" w:space="0" w:color="auto"/>
              <w:right w:val="single" w:sz="6" w:space="0" w:color="auto"/>
            </w:tcBorders>
          </w:tcPr>
          <w:p w:rsidR="00B17D80" w:rsidRDefault="00B17D80" w:rsidP="007B59FD">
            <w:pPr>
              <w:pStyle w:val="TAL"/>
            </w:pPr>
            <w:r>
              <w:t>[Browser is in use, the current session is not secured]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LAUNCH BROWSER 2.1.1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LAUNCH BROWSER 2.1.1</w:t>
            </w:r>
          </w:p>
        </w:tc>
        <w:tc>
          <w:tcPr>
            <w:tcW w:w="3776" w:type="dxa"/>
            <w:tcBorders>
              <w:left w:val="single" w:sz="6" w:space="0" w:color="auto"/>
              <w:right w:val="single" w:sz="6" w:space="0" w:color="auto"/>
            </w:tcBorders>
          </w:tcPr>
          <w:p w:rsidR="00B17D80" w:rsidRDefault="00B17D80" w:rsidP="007B59FD">
            <w:pPr>
              <w:pStyle w:val="TAL"/>
            </w:pPr>
            <w:r>
              <w:t>[connect to the defined URL, "use the existing browser", no null alpha id.]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ME displays the alpha identifier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The user confirms the launch browser.</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6</w:t>
            </w:r>
          </w:p>
        </w:tc>
        <w:tc>
          <w:tcPr>
            <w:tcW w:w="1282" w:type="dxa"/>
            <w:tcBorders>
              <w:left w:val="single" w:sz="6" w:space="0" w:color="auto"/>
              <w:right w:val="single" w:sz="6" w:space="0" w:color="auto"/>
            </w:tcBorders>
          </w:tcPr>
          <w:p w:rsidR="00B17D80" w:rsidRDefault="00B17D80" w:rsidP="007B59FD">
            <w:pPr>
              <w:pStyle w:val="TAC"/>
              <w:rPr>
                <w:lang w:val="fr-FR"/>
              </w:rPr>
            </w:pPr>
            <w:r>
              <w:rPr>
                <w:lang w:val="fr-FR"/>
              </w:rPr>
              <w:t xml:space="preserve">ME </w:t>
            </w:r>
            <w:r>
              <w:sym w:font="Symbol" w:char="F0AE"/>
            </w:r>
            <w:r>
              <w:rPr>
                <w:lang w:val="fr-FR"/>
              </w:rP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LAUNCH BROWSER 2.1.1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SS </w:t>
            </w:r>
          </w:p>
        </w:tc>
        <w:tc>
          <w:tcPr>
            <w:tcW w:w="2892" w:type="dxa"/>
            <w:tcBorders>
              <w:left w:val="single" w:sz="6" w:space="0" w:color="auto"/>
              <w:right w:val="single" w:sz="6" w:space="0" w:color="auto"/>
            </w:tcBorders>
          </w:tcPr>
          <w:p w:rsidR="00B17D80" w:rsidRDefault="00B17D80" w:rsidP="007B59FD">
            <w:pPr>
              <w:pStyle w:val="TAL"/>
            </w:pPr>
            <w:r>
              <w:t>The ME does not close the existing session and attempts to connect the URL specified in LAUNCH BROWSER command.</w:t>
            </w:r>
          </w:p>
        </w:tc>
        <w:tc>
          <w:tcPr>
            <w:tcW w:w="3776" w:type="dxa"/>
            <w:tcBorders>
              <w:left w:val="single" w:sz="6" w:space="0" w:color="auto"/>
              <w:right w:val="single" w:sz="6" w:space="0" w:color="auto"/>
            </w:tcBorders>
          </w:tcPr>
          <w:p w:rsidR="00B17D80" w:rsidRDefault="00B17D80" w:rsidP="007B59FD">
            <w:pPr>
              <w:pStyle w:val="TAL"/>
            </w:pPr>
            <w:r>
              <w:t xml:space="preserve">[The SS shall handle the request of additional URLs as defined in the initial conditions section] </w:t>
            </w:r>
          </w:p>
          <w:p w:rsidR="00B17D80" w:rsidRDefault="00B17D80" w:rsidP="007B59FD">
            <w:pPr>
              <w:pStyle w:val="TAL"/>
            </w:pPr>
            <w:r>
              <w:t>Usage of a new active tab in the browser is a valid behavior (see note).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9</w:t>
            </w:r>
          </w:p>
        </w:tc>
        <w:tc>
          <w:tcPr>
            <w:tcW w:w="1282" w:type="dxa"/>
            <w:tcBorders>
              <w:left w:val="single" w:sz="6" w:space="0" w:color="auto"/>
              <w:bottom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The user verifies that the URL specified in LAUNCH BROSWER command is connected; and the previous URL can be retrieved.</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687" w:type="dxa"/>
            <w:gridSpan w:val="4"/>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rsidRPr="00EC01ED">
              <w:t>NOTE:</w:t>
            </w:r>
            <w:r w:rsidRPr="00EC01ED">
              <w:tab/>
            </w:r>
            <w:r>
              <w:t>Active tab indicates that web page is visible to the user.</w:t>
            </w:r>
          </w:p>
        </w:tc>
      </w:tr>
    </w:tbl>
    <w:p w:rsidR="00B17D80" w:rsidRDefault="00B17D80" w:rsidP="00B17D80">
      <w:pPr>
        <w:pStyle w:val="FP"/>
      </w:pPr>
    </w:p>
    <w:p w:rsidR="00B17D80" w:rsidRDefault="00B17D80" w:rsidP="00B17D80">
      <w:r>
        <w:lastRenderedPageBreak/>
        <w:t>PROACTIVE COMMAND: LAUNCH BROWSER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LAUNCH BROWSER</w:t>
      </w:r>
    </w:p>
    <w:p w:rsidR="00B17D80" w:rsidRDefault="00B17D80" w:rsidP="00B17D80">
      <w:pPr>
        <w:pStyle w:val="EW"/>
        <w:tabs>
          <w:tab w:val="left" w:pos="851"/>
        </w:tabs>
        <w:ind w:left="2835" w:hanging="2551"/>
      </w:pPr>
      <w:r>
        <w:tab/>
        <w:t>Command qualifier:</w:t>
      </w:r>
      <w:r>
        <w:tab/>
        <w:t>use the existing browser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F51EF9" w:rsidRDefault="00B17D80" w:rsidP="00B17D80">
      <w:pPr>
        <w:pStyle w:val="EW"/>
        <w:tabs>
          <w:tab w:val="left" w:pos="851"/>
        </w:tabs>
        <w:ind w:left="2835" w:hanging="2551"/>
      </w:pPr>
      <w:r>
        <w:rPr>
          <w:lang w:val="fr-FR"/>
        </w:rPr>
        <w:tab/>
      </w:r>
      <w:r w:rsidRPr="00F51EF9">
        <w:t>URL</w:t>
      </w:r>
      <w:r w:rsidRPr="00F51EF9">
        <w:tab/>
      </w:r>
      <w:hyperlink r:id="rId22" w:history="1">
        <w:r w:rsidRPr="003370AE">
          <w:rPr>
            <w:rStyle w:val="Hyperlink"/>
          </w:rPr>
          <w:t>http://xxx.yyy.zzz</w:t>
        </w:r>
      </w:hyperlink>
      <w:r w:rsidRPr="003370AE">
        <w:t xml:space="preserve"> (N</w:t>
      </w:r>
      <w:r>
        <w:t>ote: this URL shall be different from the default URL, but it can be reached from the gateway defined by default in the browser parameters of the mobile)</w:t>
      </w:r>
    </w:p>
    <w:p w:rsidR="00B17D80" w:rsidRDefault="00B17D80" w:rsidP="00B17D80">
      <w:pPr>
        <w:pStyle w:val="EX"/>
        <w:tabs>
          <w:tab w:val="left" w:pos="851"/>
        </w:tabs>
        <w:ind w:left="2835" w:hanging="2551"/>
      </w:pPr>
      <w:r>
        <w:t>Alpha Identifier</w:t>
      </w:r>
      <w:r>
        <w:tab/>
        <w:t>"Default URL"</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LAUNCH BROWSER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LAUNCH BROWSER</w:t>
      </w:r>
    </w:p>
    <w:p w:rsidR="00B17D80" w:rsidRDefault="00B17D80" w:rsidP="00B17D80">
      <w:pPr>
        <w:pStyle w:val="EW"/>
        <w:tabs>
          <w:tab w:val="left" w:pos="851"/>
        </w:tabs>
        <w:ind w:left="2835" w:hanging="2551"/>
      </w:pPr>
      <w:r>
        <w:tab/>
        <w:t>Command qualifier:</w:t>
      </w:r>
      <w:r>
        <w:tab/>
        <w:t>use the existing browser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lastRenderedPageBreak/>
        <w:t>Expected Sequence 2.2 (LAUNCH BROWSER, close the existing browser session and launch new browser session, connect to the specified URL)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tblHeader/>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0</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The user is navigating in a browser session (not the URL specified in the test sequence).</w:t>
            </w:r>
          </w:p>
        </w:tc>
        <w:tc>
          <w:tcPr>
            <w:tcW w:w="3776" w:type="dxa"/>
            <w:tcBorders>
              <w:top w:val="single" w:sz="6" w:space="0" w:color="auto"/>
              <w:left w:val="single" w:sz="6" w:space="0" w:color="auto"/>
              <w:right w:val="single" w:sz="6" w:space="0" w:color="auto"/>
            </w:tcBorders>
          </w:tcPr>
          <w:p w:rsidR="00B17D80" w:rsidRDefault="00B17D80" w:rsidP="007B59FD">
            <w:pPr>
              <w:pStyle w:val="TAL"/>
            </w:pPr>
            <w:r>
              <w:t>[Browser is in use, the current session is not secured]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LAUNCH BROWSER 2.2.1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LAUNCH BROWSER 2.2.1</w:t>
            </w:r>
          </w:p>
        </w:tc>
        <w:tc>
          <w:tcPr>
            <w:tcW w:w="3776" w:type="dxa"/>
            <w:tcBorders>
              <w:left w:val="single" w:sz="6" w:space="0" w:color="auto"/>
              <w:right w:val="single" w:sz="6" w:space="0" w:color="auto"/>
            </w:tcBorders>
          </w:tcPr>
          <w:p w:rsidR="00B17D80" w:rsidRDefault="00B17D80" w:rsidP="007B59FD">
            <w:pPr>
              <w:pStyle w:val="TAL"/>
            </w:pPr>
            <w:r>
              <w:t>[connect to the defined URL, "close the existing browser session and launch new browser session", no null alpha id.]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ME displays the alpha identifier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The user confirms the launch browser.</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6</w:t>
            </w:r>
          </w:p>
        </w:tc>
        <w:tc>
          <w:tcPr>
            <w:tcW w:w="1282" w:type="dxa"/>
            <w:tcBorders>
              <w:left w:val="single" w:sz="6" w:space="0" w:color="auto"/>
              <w:right w:val="single" w:sz="6" w:space="0" w:color="auto"/>
            </w:tcBorders>
          </w:tcPr>
          <w:p w:rsidR="00B17D80" w:rsidRDefault="00B17D80" w:rsidP="007B59FD">
            <w:pPr>
              <w:pStyle w:val="TAC"/>
              <w:rPr>
                <w:lang w:val="fr-FR"/>
              </w:rPr>
            </w:pPr>
            <w:r>
              <w:rPr>
                <w:lang w:val="fr-FR"/>
              </w:rPr>
              <w:t xml:space="preserve">ME </w:t>
            </w:r>
            <w:r>
              <w:sym w:font="Symbol" w:char="F0AE"/>
            </w:r>
            <w:r>
              <w:rPr>
                <w:lang w:val="fr-FR"/>
              </w:rP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LAUNCH BROWSER 2.2.1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SS </w:t>
            </w:r>
          </w:p>
        </w:tc>
        <w:tc>
          <w:tcPr>
            <w:tcW w:w="2892" w:type="dxa"/>
            <w:tcBorders>
              <w:left w:val="single" w:sz="6" w:space="0" w:color="auto"/>
              <w:right w:val="single" w:sz="6" w:space="0" w:color="auto"/>
            </w:tcBorders>
          </w:tcPr>
          <w:p w:rsidR="00B17D80" w:rsidRDefault="00B17D80" w:rsidP="007B59FD">
            <w:pPr>
              <w:pStyle w:val="TAL"/>
            </w:pPr>
            <w:r>
              <w:t xml:space="preserve">The ME closes the existing session and attempts to launch the session with the default browser parameters and the URL specified in LAUNCH BROWSER command. </w:t>
            </w:r>
          </w:p>
          <w:p w:rsidR="00B17D80" w:rsidRDefault="00B17D80" w:rsidP="007B59FD">
            <w:pPr>
              <w:pStyle w:val="TAL"/>
            </w:pPr>
            <w:r>
              <w:t>IF A.1/95 THEN it is a valid behavior to keep other sessions/tabs open and start the session in a new active tab (see note).</w:t>
            </w:r>
          </w:p>
        </w:tc>
        <w:tc>
          <w:tcPr>
            <w:tcW w:w="3776" w:type="dxa"/>
            <w:tcBorders>
              <w:left w:val="single" w:sz="6" w:space="0" w:color="auto"/>
              <w:right w:val="single" w:sz="6" w:space="0" w:color="auto"/>
            </w:tcBorders>
          </w:tcPr>
          <w:p w:rsidR="00B17D80" w:rsidRDefault="00B17D80" w:rsidP="007B59FD">
            <w:pPr>
              <w:pStyle w:val="TAL"/>
            </w:pPr>
            <w:r>
              <w:t>[</w:t>
            </w:r>
            <w:r w:rsidRPr="008E63F5">
              <w:t xml:space="preserve">The </w:t>
            </w:r>
            <w:r>
              <w:t>M</w:t>
            </w:r>
            <w:r w:rsidRPr="008E63F5">
              <w:t>E has the option of maintaining the current</w:t>
            </w:r>
            <w:r>
              <w:t>ly</w:t>
            </w:r>
            <w:r w:rsidRPr="008E63F5">
              <w:t xml:space="preserve"> active PDP Context</w:t>
            </w:r>
            <w:r>
              <w:t>. The SS shall handle the request of additional URLs as defined in the initial conditions section.</w:t>
            </w:r>
            <w:r w:rsidRPr="008E63F5">
              <w: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9</w:t>
            </w:r>
          </w:p>
        </w:tc>
        <w:tc>
          <w:tcPr>
            <w:tcW w:w="1282" w:type="dxa"/>
            <w:tcBorders>
              <w:left w:val="single" w:sz="6" w:space="0" w:color="auto"/>
              <w:bottom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The user verifies that the URL specified in LAUNCH BROWSER command is connected.</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687" w:type="dxa"/>
            <w:gridSpan w:val="4"/>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rsidRPr="00EC01ED">
              <w:t>NOTE:</w:t>
            </w:r>
            <w:r w:rsidRPr="00EC01ED">
              <w:tab/>
            </w:r>
            <w:r>
              <w:t>Active tab indicates that web page is visible to the user.</w:t>
            </w:r>
          </w:p>
        </w:tc>
      </w:tr>
    </w:tbl>
    <w:p w:rsidR="00B17D80" w:rsidRDefault="00B17D80" w:rsidP="00B17D80">
      <w:pPr>
        <w:pStyle w:val="FP"/>
      </w:pPr>
    </w:p>
    <w:p w:rsidR="00B17D80" w:rsidRDefault="00B17D80" w:rsidP="00B17D80">
      <w:r>
        <w:t>PROACTIVE COMMAND: LAUNCH BROWSER  2.2.1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LAUNCH BROWSER</w:t>
      </w:r>
    </w:p>
    <w:p w:rsidR="00B17D80" w:rsidRDefault="00B17D80" w:rsidP="00B17D80">
      <w:pPr>
        <w:pStyle w:val="EW"/>
        <w:tabs>
          <w:tab w:val="left" w:pos="851"/>
        </w:tabs>
        <w:ind w:left="2835" w:hanging="2551"/>
      </w:pPr>
      <w:r>
        <w:tab/>
        <w:t>Command qualifier:</w:t>
      </w:r>
      <w:r>
        <w:tab/>
        <w:t>close the existing browser session and launch new browser session</w:t>
      </w:r>
    </w:p>
    <w:p w:rsidR="00B17D80" w:rsidRPr="00F8746F" w:rsidRDefault="00B17D80" w:rsidP="00B17D80">
      <w:pPr>
        <w:pStyle w:val="EW"/>
        <w:tabs>
          <w:tab w:val="left" w:pos="851"/>
        </w:tabs>
        <w:ind w:left="2835" w:hanging="2551"/>
        <w:rPr>
          <w:lang w:val="fr-FR"/>
        </w:rPr>
      </w:pPr>
      <w:r w:rsidRPr="00F8746F">
        <w:rPr>
          <w:lang w:val="fr-FR"/>
        </w:rPr>
        <w:t>Device identities</w:t>
      </w:r>
    </w:p>
    <w:p w:rsidR="00B17D80" w:rsidRDefault="00B17D80" w:rsidP="00B17D80">
      <w:pPr>
        <w:pStyle w:val="EW"/>
        <w:tabs>
          <w:tab w:val="left" w:pos="851"/>
        </w:tabs>
        <w:ind w:left="2835" w:hanging="2551"/>
        <w:rPr>
          <w:lang w:val="fr-FR"/>
        </w:rPr>
      </w:pPr>
      <w:r w:rsidRPr="00F8746F">
        <w:rPr>
          <w:lang w:val="fr-FR"/>
        </w:rPr>
        <w:tab/>
      </w:r>
      <w:r>
        <w:rPr>
          <w:lang w:val="fr-FR"/>
        </w:rPr>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pPr>
      <w:r>
        <w:rPr>
          <w:lang w:val="fr-FR"/>
        </w:rPr>
        <w:tab/>
      </w:r>
      <w:r>
        <w:t>URL</w:t>
      </w:r>
      <w:r>
        <w:tab/>
      </w:r>
      <w:hyperlink r:id="rId23" w:history="1">
        <w:r w:rsidRPr="003370AE">
          <w:rPr>
            <w:rStyle w:val="Hyperlink"/>
          </w:rPr>
          <w:t>http://xxx.yyy.zzz</w:t>
        </w:r>
      </w:hyperlink>
      <w:r w:rsidRPr="003370AE">
        <w:t xml:space="preserve"> (N</w:t>
      </w:r>
      <w:r>
        <w:t>ote: this URL shall be different from the default URL, but it can be reached from the gateway defined by default in the browser parameters of the mobile)</w:t>
      </w:r>
    </w:p>
    <w:p w:rsidR="00B17D80" w:rsidRDefault="00B17D80" w:rsidP="00B17D80">
      <w:pPr>
        <w:pStyle w:val="EX"/>
        <w:tabs>
          <w:tab w:val="left" w:pos="851"/>
        </w:tabs>
        <w:ind w:left="2835" w:hanging="2551"/>
      </w:pPr>
      <w:r>
        <w:t>Alpha Identifier</w:t>
      </w:r>
      <w:r>
        <w:tab/>
        <w:t>"Defined URL"</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LAUNCH BROWSER 2.2.1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lastRenderedPageBreak/>
        <w:tab/>
        <w:t>Command type:</w:t>
      </w:r>
      <w:r>
        <w:tab/>
        <w:t>LAUNCH BROWSER</w:t>
      </w:r>
    </w:p>
    <w:p w:rsidR="00B17D80" w:rsidRDefault="00B17D80" w:rsidP="00B17D80">
      <w:pPr>
        <w:pStyle w:val="EW"/>
        <w:tabs>
          <w:tab w:val="left" w:pos="851"/>
        </w:tabs>
        <w:ind w:left="2835" w:hanging="2551"/>
      </w:pPr>
      <w:r>
        <w:tab/>
        <w:t>Command qualifier:</w:t>
      </w:r>
      <w:r>
        <w:tab/>
        <w:t>close the existing browser session and launch new browser session</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2.3 (LAUNCH BROWSER, if not already launched)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tblHeader/>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0</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The user is navigating in a browser session (not the URL defined in the test sequence).</w:t>
            </w:r>
          </w:p>
        </w:tc>
        <w:tc>
          <w:tcPr>
            <w:tcW w:w="3776" w:type="dxa"/>
            <w:tcBorders>
              <w:top w:val="single" w:sz="6" w:space="0" w:color="auto"/>
              <w:left w:val="single" w:sz="6" w:space="0" w:color="auto"/>
              <w:right w:val="single" w:sz="6" w:space="0" w:color="auto"/>
            </w:tcBorders>
          </w:tcPr>
          <w:p w:rsidR="00B17D80" w:rsidRDefault="00B17D80" w:rsidP="007B59FD">
            <w:pPr>
              <w:pStyle w:val="TAL"/>
            </w:pPr>
            <w:r>
              <w:t>[Browser is in use, the current session is not secured]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LAUNCH BROWSER 2.3.1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LAUNCH BROWSER 2.3.1</w:t>
            </w:r>
          </w:p>
        </w:tc>
        <w:tc>
          <w:tcPr>
            <w:tcW w:w="3776" w:type="dxa"/>
            <w:tcBorders>
              <w:left w:val="single" w:sz="6" w:space="0" w:color="auto"/>
              <w:right w:val="single" w:sz="6" w:space="0" w:color="auto"/>
            </w:tcBorders>
          </w:tcPr>
          <w:p w:rsidR="00B17D80" w:rsidRDefault="00B17D80" w:rsidP="007B59FD">
            <w:pPr>
              <w:pStyle w:val="TAL"/>
            </w:pPr>
            <w:r>
              <w:t>[connect to the defined URL, "launch browser, if not already launched]</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4</w:t>
            </w:r>
          </w:p>
        </w:tc>
        <w:tc>
          <w:tcPr>
            <w:tcW w:w="128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IF (NOT A.1/95) THEN</w:t>
            </w:r>
          </w:p>
          <w:p w:rsidR="00B17D80" w:rsidRDefault="00B17D80" w:rsidP="007B59FD">
            <w:pPr>
              <w:pStyle w:val="TAL"/>
            </w:pPr>
            <w:r>
              <w:t>TERMINAL RESPONSE: LAUNCH BROWSER 2.3.1</w:t>
            </w:r>
          </w:p>
          <w:p w:rsidR="00B17D80" w:rsidRDefault="00B17D80" w:rsidP="007B59FD">
            <w:pPr>
              <w:pStyle w:val="TAL"/>
            </w:pPr>
            <w:r>
              <w:t>ELSE IF (A.1/95) THEN</w:t>
            </w:r>
          </w:p>
          <w:p w:rsidR="00B17D80" w:rsidRDefault="00B17D80" w:rsidP="007B59FD">
            <w:pPr>
              <w:pStyle w:val="TAL"/>
            </w:pPr>
            <w:r>
              <w:t>TERMINAL RESPONSE:LAUNCH BROWSER 2.3.2</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 xml:space="preserve">[ME unable to process command - browser unavailable] </w:t>
            </w:r>
          </w:p>
          <w:p w:rsidR="00B17D80" w:rsidRDefault="00B17D80" w:rsidP="007B59FD">
            <w:pPr>
              <w:pStyle w:val="TAL"/>
            </w:pPr>
            <w:r>
              <w:t>If browser supports multiple sessions/tabs, it is valid behavior to open the session in a new tab that does not interfere with other sessions (see note).</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5</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SIM SESSION ENDED</w:t>
            </w:r>
          </w:p>
        </w:tc>
        <w:tc>
          <w:tcPr>
            <w:tcW w:w="3776" w:type="dxa"/>
            <w:tcBorders>
              <w:top w:val="single" w:sz="6"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6</w:t>
            </w:r>
          </w:p>
        </w:tc>
        <w:tc>
          <w:tcPr>
            <w:tcW w:w="1282" w:type="dxa"/>
            <w:tcBorders>
              <w:left w:val="single" w:sz="6" w:space="0" w:color="auto"/>
              <w:bottom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IF (NOT A.1/95) THEN the user verifies that the URL specified in LAUNCH BROWSER command has not been connected.</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8687" w:type="dxa"/>
            <w:gridSpan w:val="4"/>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rsidRPr="00EC01ED">
              <w:t>NOTE:</w:t>
            </w:r>
            <w:r w:rsidRPr="00EC01ED">
              <w:tab/>
            </w:r>
            <w:r>
              <w:t>Active tab indicates that web page is visible to the user.</w:t>
            </w:r>
          </w:p>
        </w:tc>
      </w:tr>
    </w:tbl>
    <w:p w:rsidR="00B17D80" w:rsidRDefault="00B17D80" w:rsidP="00B17D80">
      <w:pPr>
        <w:pStyle w:val="FP"/>
      </w:pPr>
    </w:p>
    <w:p w:rsidR="00B17D80" w:rsidRDefault="00B17D80" w:rsidP="00B17D80">
      <w:r>
        <w:t>PROACTIVE COMMAND: LAUNCH BROWSER  2.3.1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LAUNCH BROWSER</w:t>
      </w:r>
    </w:p>
    <w:p w:rsidR="00B17D80" w:rsidRDefault="00B17D80" w:rsidP="00B17D80">
      <w:pPr>
        <w:pStyle w:val="EW"/>
        <w:tabs>
          <w:tab w:val="left" w:pos="851"/>
        </w:tabs>
        <w:ind w:left="2835" w:hanging="2551"/>
      </w:pPr>
      <w:r>
        <w:tab/>
        <w:t>Command qualifier:</w:t>
      </w:r>
      <w:r>
        <w:tab/>
        <w:t>launch browser, if not already launched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206DF8" w:rsidRDefault="00B17D80" w:rsidP="00B17D80">
      <w:pPr>
        <w:pStyle w:val="EX"/>
        <w:tabs>
          <w:tab w:val="left" w:pos="851"/>
        </w:tabs>
        <w:ind w:left="2835" w:hanging="2551"/>
        <w:rPr>
          <w:lang w:val="en-US"/>
        </w:rPr>
      </w:pPr>
      <w:r>
        <w:rPr>
          <w:lang w:val="fr-FR"/>
        </w:rPr>
        <w:tab/>
      </w:r>
      <w:r w:rsidRPr="00206DF8">
        <w:rPr>
          <w:lang w:val="en-US"/>
        </w:rPr>
        <w:t>URL</w:t>
      </w:r>
      <w:r w:rsidRPr="00206DF8">
        <w:rPr>
          <w:lang w:val="en-US"/>
        </w:rPr>
        <w:tab/>
      </w:r>
      <w:hyperlink r:id="rId24" w:history="1">
        <w:r w:rsidRPr="003370AE">
          <w:rPr>
            <w:rStyle w:val="Hyperlink"/>
          </w:rPr>
          <w:t>http://xxx.yyy.zzz</w:t>
        </w:r>
      </w:hyperlink>
      <w:r w:rsidRPr="003370AE">
        <w:t xml:space="preserve"> (N</w:t>
      </w:r>
      <w:r>
        <w:t>ote: this URL shall be different from the default URL, but it can be reached from the gateway defined by default in the browser parameters of the mobile)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r>
      <w:tr w:rsidR="00B17D80" w:rsidTr="007B59FD">
        <w:tblPrEx>
          <w:tblCellMar>
            <w:top w:w="0" w:type="dxa"/>
            <w:bottom w:w="0" w:type="dxa"/>
          </w:tblCellMar>
        </w:tblPrEx>
        <w:trPr>
          <w:jc w:val="center"/>
        </w:trPr>
        <w:tc>
          <w:tcPr>
            <w:tcW w:w="1134" w:type="dxa"/>
            <w:tcBorders>
              <w:top w:val="single" w:sz="4" w:space="0" w:color="auto"/>
              <w:bottom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LAUNCH BROWSER 2.3.1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lastRenderedPageBreak/>
        <w:tab/>
        <w:t>Command number:</w:t>
      </w:r>
      <w:r>
        <w:tab/>
        <w:t>1</w:t>
      </w:r>
    </w:p>
    <w:p w:rsidR="00B17D80" w:rsidRDefault="00B17D80" w:rsidP="00B17D80">
      <w:pPr>
        <w:pStyle w:val="EW"/>
        <w:tabs>
          <w:tab w:val="left" w:pos="851"/>
        </w:tabs>
        <w:ind w:left="2835" w:hanging="2551"/>
      </w:pPr>
      <w:r>
        <w:tab/>
        <w:t>Command type:</w:t>
      </w:r>
      <w:r>
        <w:tab/>
        <w:t>LAUNCH BROWSER</w:t>
      </w:r>
    </w:p>
    <w:p w:rsidR="00B17D80" w:rsidRDefault="00B17D80" w:rsidP="00B17D80">
      <w:pPr>
        <w:pStyle w:val="EW"/>
        <w:tabs>
          <w:tab w:val="left" w:pos="851"/>
        </w:tabs>
        <w:ind w:left="2835" w:hanging="2551"/>
      </w:pPr>
      <w:r>
        <w:tab/>
        <w:t>Command qualifier:</w:t>
      </w:r>
      <w:r>
        <w:tab/>
        <w:t>launch browser, if not already launched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Launch browser generic error code</w:t>
      </w:r>
    </w:p>
    <w:p w:rsidR="00B17D80" w:rsidRDefault="00B17D80" w:rsidP="00B17D80">
      <w:pPr>
        <w:pStyle w:val="EX"/>
        <w:tabs>
          <w:tab w:val="left" w:pos="851"/>
        </w:tabs>
        <w:ind w:left="2835" w:hanging="2551"/>
      </w:pPr>
      <w:r>
        <w:t>Additional data</w:t>
      </w:r>
      <w:r>
        <w:tab/>
        <w:t>Browser unavailable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26</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LAUNCH BROWSER 2.3.2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LAUNCH BROWSER</w:t>
      </w:r>
    </w:p>
    <w:p w:rsidR="00B17D80" w:rsidRDefault="00B17D80" w:rsidP="00B17D80">
      <w:pPr>
        <w:pStyle w:val="EW"/>
        <w:tabs>
          <w:tab w:val="left" w:pos="851"/>
        </w:tabs>
        <w:ind w:left="2835" w:hanging="2551"/>
      </w:pPr>
      <w:r>
        <w:tab/>
        <w:t>Command qualifier:</w:t>
      </w:r>
      <w:r>
        <w:tab/>
        <w:t>launch browser, if not already launched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67218D" w:rsidRDefault="00B17D80" w:rsidP="00B17D80">
      <w:pPr>
        <w:pStyle w:val="EW"/>
        <w:tabs>
          <w:tab w:val="left" w:pos="851"/>
        </w:tabs>
        <w:ind w:left="2835" w:hanging="2551"/>
        <w:rPr>
          <w:lang w:val="fr-FR"/>
        </w:rPr>
      </w:pPr>
      <w:r>
        <w:rPr>
          <w:lang w:val="fr-FR"/>
        </w:rPr>
        <w:tab/>
      </w:r>
      <w:r w:rsidRPr="0067218D">
        <w:rPr>
          <w:lang w:val="fr-FR"/>
        </w:rPr>
        <w:t>Destination device:</w:t>
      </w:r>
      <w:r w:rsidRPr="0067218D">
        <w:rPr>
          <w:lang w:val="fr-FR"/>
        </w:rPr>
        <w:tab/>
        <w:t>UICC</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r>
        <w:t>Coding:</w:t>
      </w:r>
    </w:p>
    <w:p w:rsidR="00B17D80" w:rsidRDefault="00B17D80" w:rsidP="00B17D80">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pStyle w:val="FP"/>
      </w:pPr>
    </w:p>
    <w:p w:rsidR="00B17D80" w:rsidRDefault="00B17D80" w:rsidP="00B17D80">
      <w:r>
        <w:t>27.22.4.26.2.5  Test Requirement</w:t>
      </w:r>
    </w:p>
    <w:p w:rsidR="00B17D80" w:rsidRDefault="00B17D80" w:rsidP="00B17D80">
      <w:r>
        <w:t>The ME shall operate in the manner defined in expected sequences 2.1 to 2.3.</w:t>
      </w:r>
    </w:p>
    <w:p w:rsidR="00B17D80" w:rsidRDefault="00B17D80" w:rsidP="00B17D80">
      <w:pPr>
        <w:pStyle w:val="Heading5"/>
        <w:ind w:left="0" w:firstLine="0"/>
      </w:pPr>
      <w:bookmarkStart w:id="569" w:name="_Toc502363281"/>
      <w:bookmarkStart w:id="570" w:name="_Toc533173707"/>
      <w:bookmarkStart w:id="571" w:name="_Toc51834128"/>
      <w:r>
        <w:t>27.22.4.26.3</w:t>
      </w:r>
      <w:r>
        <w:tab/>
        <w:t>LAUNCH BROWSER (UCS2 support)</w:t>
      </w:r>
      <w:bookmarkEnd w:id="569"/>
      <w:bookmarkEnd w:id="570"/>
      <w:bookmarkEnd w:id="571"/>
    </w:p>
    <w:p w:rsidR="00B17D80" w:rsidRDefault="00B17D80" w:rsidP="00B17D80">
      <w:pPr>
        <w:pStyle w:val="H6"/>
      </w:pPr>
      <w:r>
        <w:t>27.22.4.26.3.1</w:t>
      </w:r>
      <w:r>
        <w:tab/>
        <w:t>Definition and applicability</w:t>
      </w:r>
    </w:p>
    <w:p w:rsidR="00B17D80" w:rsidRDefault="00B17D80" w:rsidP="00B17D80">
      <w:r>
        <w:t>See clause 3.2.2.</w:t>
      </w:r>
    </w:p>
    <w:p w:rsidR="00B17D80" w:rsidRDefault="00B17D80" w:rsidP="00B17D80">
      <w:pPr>
        <w:pStyle w:val="H6"/>
      </w:pPr>
      <w:r>
        <w:t>27.22.4.26.3.2</w:t>
      </w:r>
      <w:r>
        <w:tab/>
        <w:t>Conformance requirements</w:t>
      </w:r>
    </w:p>
    <w:p w:rsidR="00B17D80" w:rsidRDefault="00B17D80" w:rsidP="00B17D80">
      <w:r>
        <w:t>The ME shall support the LAUNCH BROWSER Proactive SIM Command as defined in:</w:t>
      </w:r>
    </w:p>
    <w:p w:rsidR="00B17D80" w:rsidRDefault="00B17D80" w:rsidP="00B17D80">
      <w:pPr>
        <w:pStyle w:val="B1"/>
      </w:pPr>
      <w:r>
        <w:t>-</w:t>
      </w:r>
      <w:r>
        <w:tab/>
        <w:t>TS 11.14 [15] clause 5.2, clauses 6.4.26 and 6.6.26, clause 12.6, clause 12.7, clause 12.48, clause 13.2, clause 12.2, clause 12.47, optional clause 12.49, optional clause 12.50, clause 12.15 and clause 12.31.</w:t>
      </w:r>
    </w:p>
    <w:p w:rsidR="00B17D80" w:rsidRDefault="00B17D80" w:rsidP="00B17D80">
      <w:pPr>
        <w:keepNext/>
        <w:keepLines/>
      </w:pPr>
      <w:r>
        <w:t>Additionally the ME shall support the UCS2 facility for the coding of the Cyrillic alphabet, as defined in:</w:t>
      </w:r>
    </w:p>
    <w:p w:rsidR="00B17D80" w:rsidRDefault="00B17D80" w:rsidP="00B17D80">
      <w:pPr>
        <w:pStyle w:val="B1"/>
      </w:pPr>
      <w:r>
        <w:t>-</w:t>
      </w:r>
      <w:r>
        <w:tab/>
        <w:t>ISO/IEC 10646 [17].</w:t>
      </w:r>
    </w:p>
    <w:p w:rsidR="00B17D80" w:rsidRDefault="00B17D80" w:rsidP="00B17D80">
      <w:pPr>
        <w:pStyle w:val="H6"/>
      </w:pPr>
      <w:r>
        <w:t>27.22.4.26.2.3</w:t>
      </w:r>
      <w:r>
        <w:tab/>
        <w:t>Test purpose</w:t>
      </w:r>
    </w:p>
    <w:p w:rsidR="00B17D80" w:rsidRDefault="00B17D80" w:rsidP="00B17D80">
      <w:r>
        <w:t>To verify that the ME performs a proper user confirmation with an USC2 alpha identifier, launches the Wap session required in LAUNCH BROWSER and returns a successful result in the TERMINAL RESPONSE command send to the SIM.</w:t>
      </w:r>
    </w:p>
    <w:p w:rsidR="00B17D80" w:rsidRDefault="00B17D80" w:rsidP="00B17D80">
      <w:pPr>
        <w:pStyle w:val="H6"/>
      </w:pPr>
      <w:r>
        <w:lastRenderedPageBreak/>
        <w:t>27.22.4.26.3.4</w:t>
      </w:r>
      <w:r>
        <w:tab/>
        <w:t xml:space="preserve">Method of test </w:t>
      </w:r>
    </w:p>
    <w:p w:rsidR="00B17D80" w:rsidRDefault="00B17D80" w:rsidP="00B17D80">
      <w:pPr>
        <w:pStyle w:val="H6"/>
      </w:pPr>
      <w:r>
        <w:t>27.22.4.26.3.4.1</w:t>
      </w:r>
      <w:r>
        <w:tab/>
        <w:t>Initial conditions</w:t>
      </w:r>
    </w:p>
    <w:p w:rsidR="00B17D80" w:rsidRDefault="00B17D80" w:rsidP="00B17D80">
      <w:r>
        <w:t>The ME is connected to the SIM Simulator and the System Simulator.</w:t>
      </w:r>
    </w:p>
    <w:p w:rsidR="00B17D80" w:rsidRDefault="00B17D80" w:rsidP="00B17D80">
      <w:r>
        <w:t>The elementary files are coded as SIM Application Toolkit default.</w:t>
      </w:r>
    </w:p>
    <w:p w:rsidR="00B17D80" w:rsidRDefault="00B17D80" w:rsidP="00B17D80">
      <w:r>
        <w:t>Prior to this test the ME shall have been powered on and performed the PROFILE DOWNLOAD procedure.</w:t>
      </w:r>
    </w:p>
    <w:p w:rsidR="00B17D80" w:rsidRDefault="00B17D80" w:rsidP="00B17D80">
      <w:r>
        <w:t>A valid access to 2 different Wap gateways is required:</w:t>
      </w:r>
    </w:p>
    <w:p w:rsidR="00B17D80" w:rsidRDefault="00B17D80" w:rsidP="00B17D80">
      <w:pPr>
        <w:pStyle w:val="B1"/>
      </w:pPr>
      <w:r>
        <w:t>-</w:t>
      </w:r>
      <w:r>
        <w:tab/>
        <w:t>the default browser parameters (IP address, gateway/proxy identity, called number, URL …) of the tested mobile shall be properly filled to access one of the gateways ("default gateway").</w:t>
      </w:r>
    </w:p>
    <w:p w:rsidR="00B17D80" w:rsidRDefault="00B17D80" w:rsidP="00B17D80">
      <w:pPr>
        <w:pStyle w:val="B1"/>
      </w:pPr>
      <w:r>
        <w:t>With that default gateway we shall be able to access to an URL different from the default one.</w:t>
      </w:r>
    </w:p>
    <w:p w:rsidR="00B17D80" w:rsidRDefault="00B17D80" w:rsidP="00B17D80">
      <w:pPr>
        <w:pStyle w:val="B1"/>
      </w:pPr>
      <w:r>
        <w:t>-</w:t>
      </w:r>
      <w:r>
        <w:tab/>
        <w:t>another gateway with an IP address different from the one defined in default browser parameters.</w:t>
      </w:r>
    </w:p>
    <w:p w:rsidR="00B17D80" w:rsidRDefault="00B17D80" w:rsidP="00B17D80">
      <w:r>
        <w:t>The mobile is busy in a browser session, the user navigates in pages different from the URL defined by default in browser parameters.</w:t>
      </w:r>
      <w:r w:rsidRPr="00E92321">
        <w:t xml:space="preserve"> </w:t>
      </w:r>
    </w:p>
    <w:p w:rsidR="00B17D80" w:rsidRDefault="00B17D80" w:rsidP="00B17D80">
      <w:r w:rsidRPr="00E75B0E">
        <w:t>For URL requests resulting from the LAUNCH BRO</w:t>
      </w:r>
      <w:r>
        <w:t>W</w:t>
      </w:r>
      <w:r w:rsidRPr="00E75B0E">
        <w:t xml:space="preserve">SER command </w:t>
      </w:r>
      <w:r>
        <w:t xml:space="preserve">execution </w:t>
      </w:r>
      <w:r w:rsidRPr="00E75B0E">
        <w:t>the SS shall be configured to respond with an HTTP status error code (4xx "Client Error" or 5xx "Server Error") to URL requests which do not match the Default URL or the URL provided in the proactive command.</w:t>
      </w:r>
      <w:r>
        <w:t xml:space="preserve"> At the same time the SS shall ignore these URL requests regarding the test case verdict generation.</w:t>
      </w:r>
    </w:p>
    <w:p w:rsidR="00B17D80" w:rsidRDefault="00B17D80" w:rsidP="00B17D80">
      <w:r w:rsidRPr="00F10958">
        <w:t>The browser's cache shall have been cleared before execution of each sequence.</w:t>
      </w:r>
    </w:p>
    <w:p w:rsidR="00B17D80" w:rsidRDefault="00B17D80" w:rsidP="00B17D80">
      <w:r>
        <w:t>The Bearer Parameters defined in 27.22.4.26.1.4.1 shall be used.</w:t>
      </w:r>
    </w:p>
    <w:p w:rsidR="00B17D80" w:rsidRDefault="00B17D80" w:rsidP="00B17D80">
      <w:pPr>
        <w:pStyle w:val="H6"/>
      </w:pPr>
      <w:r>
        <w:t xml:space="preserve">27.22.4.26.3.4.2 </w:t>
      </w:r>
      <w:r>
        <w:tab/>
        <w:t>Procedure</w:t>
      </w:r>
    </w:p>
    <w:p w:rsidR="00B17D80" w:rsidRDefault="00B17D80" w:rsidP="00B17D80">
      <w:pPr>
        <w:keepNext/>
        <w:rPr>
          <w:b/>
        </w:rPr>
      </w:pPr>
      <w:r>
        <w:rPr>
          <w:b/>
        </w:rPr>
        <w:t>Expected Sequence 3.1 (LAUNCH BROWSER, use the existing browser, connect to the specified URL)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0</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The user is navigating in a browser  session (not the URL defined in the test sequence).</w:t>
            </w:r>
          </w:p>
        </w:tc>
        <w:tc>
          <w:tcPr>
            <w:tcW w:w="3776" w:type="dxa"/>
            <w:tcBorders>
              <w:top w:val="single" w:sz="6" w:space="0" w:color="auto"/>
              <w:left w:val="single" w:sz="6" w:space="0" w:color="auto"/>
              <w:right w:val="single" w:sz="6" w:space="0" w:color="auto"/>
            </w:tcBorders>
          </w:tcPr>
          <w:p w:rsidR="00B17D80" w:rsidRDefault="00B17D80" w:rsidP="007B59FD">
            <w:pPr>
              <w:pStyle w:val="TAL"/>
            </w:pPr>
            <w:r>
              <w:t>[Browser is in use, the current session is not secured]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LAUNCH BROWSER 3.1.1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LAUNCH BROWSER 3.1.1</w:t>
            </w:r>
          </w:p>
        </w:tc>
        <w:tc>
          <w:tcPr>
            <w:tcW w:w="3776" w:type="dxa"/>
            <w:tcBorders>
              <w:left w:val="single" w:sz="6" w:space="0" w:color="auto"/>
              <w:right w:val="single" w:sz="6" w:space="0" w:color="auto"/>
            </w:tcBorders>
          </w:tcPr>
          <w:p w:rsidR="00B17D80" w:rsidRDefault="00B17D80" w:rsidP="007B59FD">
            <w:pPr>
              <w:pStyle w:val="TAL"/>
            </w:pPr>
            <w:r>
              <w:t>[connect to the defined URL, "use the existing browser", alpha id. In UCS2]</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ME displays the alpha identifier</w:t>
            </w:r>
          </w:p>
          <w:p w:rsidR="00B17D80" w:rsidRDefault="00B17D80" w:rsidP="007B59FD">
            <w:pPr>
              <w:pStyle w:val="TAL"/>
            </w:pPr>
            <w:r>
              <w:t>"ЗДРАВСТВУЙТЕ"</w:t>
            </w:r>
          </w:p>
        </w:tc>
        <w:tc>
          <w:tcPr>
            <w:tcW w:w="3776" w:type="dxa"/>
            <w:tcBorders>
              <w:left w:val="single" w:sz="6" w:space="0" w:color="auto"/>
              <w:right w:val="single" w:sz="6" w:space="0" w:color="auto"/>
            </w:tcBorders>
          </w:tcPr>
          <w:p w:rsidR="00B17D80" w:rsidRDefault="00B17D80" w:rsidP="007B59FD">
            <w:pPr>
              <w:pStyle w:val="TAL"/>
            </w:pPr>
            <w:r>
              <w:t>["Hello" in Russian]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The user confirms the launch browser.</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6</w:t>
            </w:r>
          </w:p>
        </w:tc>
        <w:tc>
          <w:tcPr>
            <w:tcW w:w="1282" w:type="dxa"/>
            <w:tcBorders>
              <w:left w:val="single" w:sz="6" w:space="0" w:color="auto"/>
              <w:right w:val="single" w:sz="6" w:space="0" w:color="auto"/>
            </w:tcBorders>
          </w:tcPr>
          <w:p w:rsidR="00B17D80" w:rsidRDefault="00B17D80" w:rsidP="007B59FD">
            <w:pPr>
              <w:pStyle w:val="TAC"/>
              <w:rPr>
                <w:lang w:val="fr-FR"/>
              </w:rPr>
            </w:pPr>
            <w:r>
              <w:rPr>
                <w:lang w:val="fr-FR"/>
              </w:rPr>
              <w:t xml:space="preserve">ME </w:t>
            </w:r>
            <w:r>
              <w:sym w:font="Symbol" w:char="F0AE"/>
            </w:r>
            <w:r>
              <w:rPr>
                <w:lang w:val="fr-FR"/>
              </w:rP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LAUNCH BROWSER 3.1.1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r>
              <w:t xml:space="preserve"> </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SS </w:t>
            </w:r>
          </w:p>
        </w:tc>
        <w:tc>
          <w:tcPr>
            <w:tcW w:w="2892" w:type="dxa"/>
            <w:tcBorders>
              <w:left w:val="single" w:sz="6" w:space="0" w:color="auto"/>
              <w:right w:val="single" w:sz="6" w:space="0" w:color="auto"/>
            </w:tcBorders>
          </w:tcPr>
          <w:p w:rsidR="00B17D80" w:rsidRDefault="00B17D80" w:rsidP="007B59FD">
            <w:pPr>
              <w:pStyle w:val="TAL"/>
            </w:pPr>
            <w:r>
              <w:t>The ME does not close the existing session and attempts to connect the URL specified in LAUNCH BROWSER command.</w:t>
            </w:r>
          </w:p>
        </w:tc>
        <w:tc>
          <w:tcPr>
            <w:tcW w:w="3776" w:type="dxa"/>
            <w:tcBorders>
              <w:left w:val="single" w:sz="6" w:space="0" w:color="auto"/>
              <w:right w:val="single" w:sz="6" w:space="0" w:color="auto"/>
            </w:tcBorders>
          </w:tcPr>
          <w:p w:rsidR="00B17D80" w:rsidRDefault="00B17D80" w:rsidP="007B59FD">
            <w:pPr>
              <w:pStyle w:val="TAL"/>
            </w:pPr>
            <w:r>
              <w:t>[The SS shall handle the request of additional URLs as defined in the initial conditions section]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9</w:t>
            </w:r>
          </w:p>
        </w:tc>
        <w:tc>
          <w:tcPr>
            <w:tcW w:w="1282" w:type="dxa"/>
            <w:tcBorders>
              <w:left w:val="single" w:sz="6" w:space="0" w:color="auto"/>
              <w:bottom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The user verifies that the URL is connected; and the previous URL can be retrieved.</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LAUNCH BROWSER  3.1.1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lastRenderedPageBreak/>
        <w:tab/>
        <w:t>Command number:</w:t>
      </w:r>
      <w:r>
        <w:tab/>
        <w:t>1</w:t>
      </w:r>
    </w:p>
    <w:p w:rsidR="00B17D80" w:rsidRDefault="00B17D80" w:rsidP="00B17D80">
      <w:pPr>
        <w:pStyle w:val="EW"/>
        <w:tabs>
          <w:tab w:val="left" w:pos="851"/>
        </w:tabs>
        <w:ind w:left="2835" w:hanging="2551"/>
      </w:pPr>
      <w:r>
        <w:tab/>
        <w:t>Command type:</w:t>
      </w:r>
      <w:r>
        <w:tab/>
        <w:t>LAUNCH BROWSER</w:t>
      </w:r>
    </w:p>
    <w:p w:rsidR="00B17D80" w:rsidRDefault="00B17D80" w:rsidP="00B17D80">
      <w:pPr>
        <w:pStyle w:val="EW"/>
        <w:tabs>
          <w:tab w:val="left" w:pos="851"/>
        </w:tabs>
        <w:ind w:left="2835" w:hanging="2551"/>
      </w:pPr>
      <w:r>
        <w:tab/>
        <w:t>Command qualifier:</w:t>
      </w:r>
      <w:r>
        <w:tab/>
        <w:t>use the existing browser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F51EF9" w:rsidRDefault="00B17D80" w:rsidP="00B17D80">
      <w:pPr>
        <w:pStyle w:val="EW"/>
        <w:tabs>
          <w:tab w:val="left" w:pos="851"/>
        </w:tabs>
        <w:ind w:left="2835" w:hanging="2551"/>
      </w:pPr>
      <w:r>
        <w:rPr>
          <w:lang w:val="fr-FR"/>
        </w:rPr>
        <w:tab/>
      </w:r>
      <w:r w:rsidRPr="00F51EF9">
        <w:t>URL</w:t>
      </w:r>
      <w:r w:rsidRPr="00F51EF9">
        <w:tab/>
      </w:r>
      <w:hyperlink r:id="rId25" w:history="1">
        <w:r w:rsidRPr="003370AE">
          <w:rPr>
            <w:rStyle w:val="Hyperlink"/>
          </w:rPr>
          <w:t>http://xxx.yyy.zzz</w:t>
        </w:r>
      </w:hyperlink>
      <w:r w:rsidRPr="003370AE">
        <w:t xml:space="preserve"> (N</w:t>
      </w:r>
      <w:r>
        <w:t>ote: this URL shall be different from the default URL, but it can be reached from the gateway defined by default in the browser parameters of the mobile)</w:t>
      </w:r>
    </w:p>
    <w:p w:rsidR="00B17D80" w:rsidRDefault="00B17D80" w:rsidP="00B17D80">
      <w:pPr>
        <w:pStyle w:val="EW"/>
        <w:tabs>
          <w:tab w:val="left" w:pos="851"/>
        </w:tabs>
        <w:ind w:left="2835" w:hanging="2551"/>
      </w:pPr>
      <w:r>
        <w:t>Alpha Identifier</w:t>
      </w:r>
    </w:p>
    <w:p w:rsidR="00B17D80" w:rsidRDefault="00B17D80" w:rsidP="00B17D80">
      <w:pPr>
        <w:pStyle w:val="EW"/>
        <w:tabs>
          <w:tab w:val="left" w:pos="851"/>
        </w:tabs>
        <w:ind w:left="2835" w:hanging="2551"/>
      </w:pPr>
      <w:r>
        <w:tab/>
        <w:t>Data coding scheme:</w:t>
      </w:r>
      <w:r>
        <w:tab/>
        <w:t>UCS2 (16 bits) </w:t>
      </w:r>
    </w:p>
    <w:p w:rsidR="00B17D80" w:rsidRDefault="00B17D80" w:rsidP="00B17D80">
      <w:pPr>
        <w:pStyle w:val="EX"/>
        <w:tabs>
          <w:tab w:val="left" w:pos="851"/>
        </w:tabs>
        <w:ind w:left="2835" w:hanging="2551"/>
      </w:pPr>
      <w:r>
        <w:tab/>
        <w:t>Text:</w:t>
      </w:r>
      <w:r>
        <w:tab/>
        <w:t>"ЗДРАВСТВУЙТЕ"</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17</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LAUNCH BROWSER 3.1.1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LAUNCH BROWSER</w:t>
      </w:r>
    </w:p>
    <w:p w:rsidR="00B17D80" w:rsidRDefault="00B17D80" w:rsidP="00B17D80">
      <w:pPr>
        <w:pStyle w:val="EW"/>
        <w:tabs>
          <w:tab w:val="left" w:pos="851"/>
        </w:tabs>
        <w:ind w:left="2835" w:hanging="2551"/>
      </w:pPr>
      <w:r>
        <w:tab/>
        <w:t>Command qualifier:</w:t>
      </w:r>
      <w:r>
        <w:tab/>
        <w:t>use the existing browser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pStyle w:val="H6"/>
      </w:pPr>
      <w:r>
        <w:t>27.22.4.26.3.5</w:t>
      </w:r>
      <w:r>
        <w:tab/>
        <w:t>Test Requirement</w:t>
      </w:r>
    </w:p>
    <w:p w:rsidR="00B17D80" w:rsidRDefault="00B17D80" w:rsidP="00B17D80">
      <w:r>
        <w:t>The ME shall operate in the manner defined in expected sequence 3.1.</w:t>
      </w:r>
    </w:p>
    <w:p w:rsidR="00B17D80" w:rsidRDefault="00B17D80" w:rsidP="00B17D80">
      <w:pPr>
        <w:pStyle w:val="Heading5"/>
        <w:ind w:left="0" w:firstLine="0"/>
      </w:pPr>
      <w:bookmarkStart w:id="572" w:name="_Toc502363282"/>
      <w:bookmarkStart w:id="573" w:name="_Toc533173708"/>
      <w:bookmarkStart w:id="574" w:name="_Toc51834129"/>
      <w:r>
        <w:t>27.22.4.26.4</w:t>
      </w:r>
      <w:r>
        <w:tab/>
        <w:t>LAUNCH BROWSER (icons support)</w:t>
      </w:r>
      <w:bookmarkEnd w:id="572"/>
      <w:bookmarkEnd w:id="573"/>
      <w:bookmarkEnd w:id="574"/>
    </w:p>
    <w:p w:rsidR="00B17D80" w:rsidRDefault="00B17D80" w:rsidP="00B17D80">
      <w:pPr>
        <w:pStyle w:val="H6"/>
      </w:pPr>
      <w:r>
        <w:t>27.22.4.26.4.1</w:t>
      </w:r>
      <w:r>
        <w:tab/>
        <w:t>Definition and applicability</w:t>
      </w:r>
    </w:p>
    <w:p w:rsidR="00B17D80" w:rsidRDefault="00B17D80" w:rsidP="00B17D80">
      <w:r>
        <w:t>See clause 3.2.2.</w:t>
      </w:r>
    </w:p>
    <w:p w:rsidR="00B17D80" w:rsidRDefault="00B17D80" w:rsidP="00B17D80">
      <w:pPr>
        <w:pStyle w:val="H6"/>
      </w:pPr>
      <w:r>
        <w:t>27.22.4.26.4.2</w:t>
      </w:r>
      <w:r>
        <w:tab/>
        <w:t>Conformance requirements</w:t>
      </w:r>
    </w:p>
    <w:p w:rsidR="00B17D80" w:rsidRDefault="00B17D80" w:rsidP="00B17D80">
      <w:r>
        <w:t>The ME shall support the LAUNCH BROWSER Proactive SIM Command as defined in:</w:t>
      </w:r>
    </w:p>
    <w:p w:rsidR="00B17D80" w:rsidRDefault="00B17D80" w:rsidP="00B17D80">
      <w:pPr>
        <w:pStyle w:val="B1"/>
      </w:pPr>
      <w:r>
        <w:t>-</w:t>
      </w:r>
      <w:r>
        <w:tab/>
        <w:t>TS 11.14 [15] clause 5.2, clauses 6.4.26 and 6.6.26, clause 12.6, clause 12.7, clause 12.48, clause 13.2, clause 12.2, clause 12.47, optional clause 12.49, optional clause 12.50, clause 12.15 and clause 12.31.</w:t>
      </w:r>
    </w:p>
    <w:p w:rsidR="00B17D80" w:rsidRDefault="00B17D80" w:rsidP="00B17D80">
      <w:pPr>
        <w:pStyle w:val="H6"/>
      </w:pPr>
      <w:r>
        <w:t>27.22.4.26.4.3</w:t>
      </w:r>
      <w:r>
        <w:tab/>
        <w:t>Test purpose</w:t>
      </w:r>
    </w:p>
    <w:p w:rsidR="00B17D80" w:rsidRDefault="00B17D80" w:rsidP="00B17D80">
      <w:r>
        <w:t>To verify that the ME performs a proper user confirmation with an icon identifier, launches the browser session required in LAUNCH BROWSER and returns a successful result in the TERMINAL RESPONSE command send to the SIM.</w:t>
      </w:r>
    </w:p>
    <w:p w:rsidR="00B17D80" w:rsidRDefault="00B17D80" w:rsidP="00B17D80">
      <w:pPr>
        <w:pStyle w:val="H6"/>
      </w:pPr>
      <w:r>
        <w:lastRenderedPageBreak/>
        <w:t>27.22.4.26.4.4</w:t>
      </w:r>
      <w:r>
        <w:tab/>
        <w:t xml:space="preserve">Method of test </w:t>
      </w:r>
    </w:p>
    <w:p w:rsidR="00B17D80" w:rsidRDefault="00B17D80" w:rsidP="00B17D80">
      <w:pPr>
        <w:pStyle w:val="H6"/>
      </w:pPr>
      <w:r>
        <w:t>27.22.4.26.4.4.1</w:t>
      </w:r>
      <w:r>
        <w:tab/>
        <w:t>Initial conditions</w:t>
      </w:r>
    </w:p>
    <w:p w:rsidR="00B17D80" w:rsidRDefault="00B17D80" w:rsidP="00B17D80">
      <w:r>
        <w:t>The ME is connected to the SIM Simulator and the System Simulator.</w:t>
      </w:r>
    </w:p>
    <w:p w:rsidR="00B17D80" w:rsidRDefault="00B17D80" w:rsidP="00B17D80">
      <w:r>
        <w:t>The elementary files are coded as SIM Application Toolkit default.</w:t>
      </w:r>
    </w:p>
    <w:p w:rsidR="00B17D80" w:rsidRDefault="00B17D80" w:rsidP="00B17D80">
      <w:r>
        <w:t>Prior to this test the ME shall have been powered on and performed the PROFILE DOWNLOAD procedure.</w:t>
      </w:r>
    </w:p>
    <w:p w:rsidR="00B17D80" w:rsidRDefault="00B17D80" w:rsidP="00B17D80">
      <w:r>
        <w:t>A valid access to 2 different Wap gateways is required:</w:t>
      </w:r>
    </w:p>
    <w:p w:rsidR="00B17D80" w:rsidRDefault="00B17D80" w:rsidP="00B17D80">
      <w:pPr>
        <w:pStyle w:val="B1"/>
      </w:pPr>
      <w:r>
        <w:t>-</w:t>
      </w:r>
      <w:r>
        <w:tab/>
        <w:t>the default browser parameters (IP address, gateway/proxy identity, called number, URL …) of the tested mobile shall be properly filled to access one of the gateways ("default gateway").</w:t>
      </w:r>
    </w:p>
    <w:p w:rsidR="00B17D80" w:rsidRDefault="00B17D80" w:rsidP="00B17D80">
      <w:pPr>
        <w:pStyle w:val="B1"/>
      </w:pPr>
      <w:r>
        <w:t>With that default gateway we shall be able to access to an URL different from the default one.</w:t>
      </w:r>
    </w:p>
    <w:p w:rsidR="00B17D80" w:rsidRDefault="00B17D80" w:rsidP="00B17D80">
      <w:pPr>
        <w:pStyle w:val="B1"/>
      </w:pPr>
      <w:r>
        <w:t>-</w:t>
      </w:r>
      <w:r>
        <w:tab/>
        <w:t>another gateway with an IP address different from the one defined in default browser parameters.</w:t>
      </w:r>
    </w:p>
    <w:p w:rsidR="00B17D80" w:rsidRDefault="00B17D80" w:rsidP="00B17D80">
      <w:r>
        <w:t>The mobile is busy in a browser session, the user navigates in pages different from the URL defined by default in browser parameters.</w:t>
      </w:r>
      <w:r w:rsidRPr="00E92321">
        <w:t xml:space="preserve"> </w:t>
      </w:r>
    </w:p>
    <w:p w:rsidR="00B17D80" w:rsidRDefault="00B17D80" w:rsidP="00B17D80">
      <w:r w:rsidRPr="00E75B0E">
        <w:t>For URL requests resulting from the LAUNCH BRO</w:t>
      </w:r>
      <w:r>
        <w:t>W</w:t>
      </w:r>
      <w:r w:rsidRPr="00E75B0E">
        <w:t xml:space="preserve">SER command </w:t>
      </w:r>
      <w:r>
        <w:t xml:space="preserve">execution </w:t>
      </w:r>
      <w:r w:rsidRPr="00E75B0E">
        <w:t xml:space="preserve">the </w:t>
      </w:r>
      <w:r>
        <w:t>SS</w:t>
      </w:r>
      <w:r w:rsidRPr="00E75B0E">
        <w:t xml:space="preserve"> shall be configured to respond with an HTTP status error code (4xx "Client Error" or 5xx "Server Error") to URL requests which do not match the Default URL or the URL provided in the proactive command.</w:t>
      </w:r>
      <w:r>
        <w:t xml:space="preserve"> At the same time the SS shall ignore these URL requests regarding the test case verdict generation.</w:t>
      </w:r>
      <w:r w:rsidRPr="00F10958">
        <w:t>The browser's cache shall have been cleared before execution of each sequence.</w:t>
      </w:r>
    </w:p>
    <w:p w:rsidR="00B17D80" w:rsidRDefault="00B17D80" w:rsidP="00B17D80">
      <w:r>
        <w:t>The Bearer Parameters defined in 27.22.4.26.1.4.1 shall be used.</w:t>
      </w:r>
    </w:p>
    <w:p w:rsidR="00B17D80" w:rsidRDefault="00B17D80" w:rsidP="00B17D80">
      <w:pPr>
        <w:pStyle w:val="H6"/>
      </w:pPr>
      <w:r>
        <w:t xml:space="preserve">27.22.4.26.4.4.2 </w:t>
      </w:r>
      <w:r>
        <w:tab/>
        <w:t>Procedure</w:t>
      </w:r>
    </w:p>
    <w:p w:rsidR="00B17D80" w:rsidRDefault="00B17D80" w:rsidP="00B17D80">
      <w:pPr>
        <w:keepNext/>
        <w:rPr>
          <w:b/>
        </w:rPr>
      </w:pPr>
      <w:r>
        <w:rPr>
          <w:b/>
        </w:rPr>
        <w:t>Expected Sequence 4.1A (LAUNCH BROWSER, use the existing browser, icon not self explanatory,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LAUNCH BROWSER 4.1.1</w:t>
            </w:r>
          </w:p>
        </w:tc>
        <w:tc>
          <w:tcPr>
            <w:tcW w:w="3776" w:type="dxa"/>
            <w:tcBorders>
              <w:left w:val="single" w:sz="6" w:space="0" w:color="auto"/>
              <w:right w:val="single" w:sz="6" w:space="0" w:color="auto"/>
            </w:tcBorders>
          </w:tcPr>
          <w:p w:rsidR="00B17D80" w:rsidRDefault="00B17D80" w:rsidP="007B59FD">
            <w:pPr>
              <w:pStyle w:val="TAL"/>
            </w:pPr>
            <w:r>
              <w:t>[Browser is in use, the current session is not secured]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LAUNCH BROWSER 4.1.1</w:t>
            </w:r>
          </w:p>
        </w:tc>
        <w:tc>
          <w:tcPr>
            <w:tcW w:w="3776" w:type="dxa"/>
            <w:tcBorders>
              <w:left w:val="single" w:sz="6" w:space="0" w:color="auto"/>
              <w:right w:val="single" w:sz="6" w:space="0" w:color="auto"/>
            </w:tcBorders>
          </w:tcPr>
          <w:p w:rsidR="00B17D80" w:rsidRDefault="00B17D80" w:rsidP="007B59FD">
            <w:pPr>
              <w:pStyle w:val="TAL"/>
            </w:pPr>
            <w:r>
              <w:t>[connect to the defined URL, "use the existing browser", no null alpha id.]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ME displays the alpha identifier</w:t>
            </w:r>
          </w:p>
          <w:p w:rsidR="00B17D80" w:rsidRDefault="00B17D80" w:rsidP="007B59FD">
            <w:pPr>
              <w:pStyle w:val="TAL"/>
            </w:pPr>
            <w:r>
              <w:t>and the icon</w:t>
            </w:r>
          </w:p>
        </w:tc>
        <w:tc>
          <w:tcPr>
            <w:tcW w:w="3776" w:type="dxa"/>
            <w:tcBorders>
              <w:left w:val="single" w:sz="6" w:space="0" w:color="auto"/>
              <w:right w:val="single" w:sz="6" w:space="0" w:color="auto"/>
            </w:tcBorders>
          </w:tcPr>
          <w:p w:rsidR="00B17D80" w:rsidRDefault="00B17D80" w:rsidP="007B59FD">
            <w:pPr>
              <w:pStyle w:val="TAL"/>
            </w:pPr>
            <w:r>
              <w:t>["Not self explan."]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The user confirms the launch browser.</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6</w:t>
            </w:r>
          </w:p>
        </w:tc>
        <w:tc>
          <w:tcPr>
            <w:tcW w:w="1282" w:type="dxa"/>
            <w:tcBorders>
              <w:left w:val="single" w:sz="6" w:space="0" w:color="auto"/>
              <w:right w:val="single" w:sz="6" w:space="0" w:color="auto"/>
            </w:tcBorders>
          </w:tcPr>
          <w:p w:rsidR="00B17D80" w:rsidRDefault="00B17D80" w:rsidP="007B59FD">
            <w:pPr>
              <w:pStyle w:val="TAC"/>
              <w:rPr>
                <w:lang w:val="fr-FR"/>
              </w:rPr>
            </w:pPr>
            <w:r>
              <w:rPr>
                <w:lang w:val="fr-FR"/>
              </w:rPr>
              <w:t xml:space="preserve">ME </w:t>
            </w:r>
            <w:r>
              <w:sym w:font="Symbol" w:char="F0AE"/>
            </w:r>
            <w:r>
              <w:rPr>
                <w:lang w:val="fr-FR"/>
              </w:rP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LAUNCH BROWSER 4.1.1 A</w:t>
            </w:r>
          </w:p>
          <w:p w:rsidR="00B17D80" w:rsidRDefault="00B17D80" w:rsidP="007B59FD">
            <w:pPr>
              <w:pStyle w:val="TAL"/>
            </w:pPr>
          </w:p>
        </w:tc>
        <w:tc>
          <w:tcPr>
            <w:tcW w:w="3776" w:type="dxa"/>
            <w:tcBorders>
              <w:left w:val="single" w:sz="6"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r>
              <w:t xml:space="preserve"> </w:t>
            </w:r>
          </w:p>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SS </w:t>
            </w:r>
          </w:p>
        </w:tc>
        <w:tc>
          <w:tcPr>
            <w:tcW w:w="2892" w:type="dxa"/>
            <w:tcBorders>
              <w:left w:val="single" w:sz="6" w:space="0" w:color="auto"/>
              <w:right w:val="single" w:sz="6" w:space="0" w:color="auto"/>
            </w:tcBorders>
          </w:tcPr>
          <w:p w:rsidR="00B17D80" w:rsidRDefault="00B17D80" w:rsidP="007B59FD">
            <w:pPr>
              <w:pStyle w:val="TAL"/>
            </w:pPr>
            <w:r>
              <w:t>The ME does not close the existing session and attempts to connect the URL specified in LAUNCH BROWSER command.</w:t>
            </w:r>
          </w:p>
        </w:tc>
        <w:tc>
          <w:tcPr>
            <w:tcW w:w="3776" w:type="dxa"/>
            <w:tcBorders>
              <w:left w:val="single" w:sz="6" w:space="0" w:color="auto"/>
              <w:right w:val="single" w:sz="6" w:space="0" w:color="auto"/>
            </w:tcBorders>
          </w:tcPr>
          <w:p w:rsidR="00B17D80" w:rsidRDefault="00B17D80" w:rsidP="007B59FD">
            <w:pPr>
              <w:pStyle w:val="TAL"/>
            </w:pPr>
            <w:r>
              <w:t>[The SS shall handle the request of additional URLs as defined in the initial conditions section]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9</w:t>
            </w:r>
          </w:p>
        </w:tc>
        <w:tc>
          <w:tcPr>
            <w:tcW w:w="1282" w:type="dxa"/>
            <w:tcBorders>
              <w:left w:val="single" w:sz="6" w:space="0" w:color="auto"/>
              <w:bottom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The user verifies that the URL specified in LAUNCH BROWSER command is connected; and the previous URL can be retrieved.</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LAUNCH BROWSER  4.1.1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LAUNCH BROWSER</w:t>
      </w:r>
    </w:p>
    <w:p w:rsidR="00B17D80" w:rsidRDefault="00B17D80" w:rsidP="00B17D80">
      <w:pPr>
        <w:pStyle w:val="EW"/>
        <w:tabs>
          <w:tab w:val="left" w:pos="851"/>
        </w:tabs>
        <w:ind w:left="2835" w:hanging="2551"/>
      </w:pPr>
      <w:r>
        <w:lastRenderedPageBreak/>
        <w:tab/>
        <w:t>Command qualifier:</w:t>
      </w:r>
      <w:r>
        <w:tab/>
        <w:t>use the existing browser</w:t>
      </w:r>
    </w:p>
    <w:p w:rsidR="00B17D80" w:rsidRDefault="00B17D80" w:rsidP="00B17D80">
      <w:pPr>
        <w:pStyle w:val="EW"/>
        <w:keepNext/>
        <w:tabs>
          <w:tab w:val="left" w:pos="851"/>
        </w:tabs>
        <w:ind w:left="2835" w:hanging="2551"/>
        <w:rPr>
          <w:lang w:val="fr-FR"/>
        </w:rPr>
      </w:pPr>
      <w:r>
        <w:rPr>
          <w:lang w:val="fr-FR"/>
        </w:rPr>
        <w:t>Device identities</w:t>
      </w:r>
    </w:p>
    <w:p w:rsidR="00B17D80" w:rsidRDefault="00B17D80" w:rsidP="00B17D80">
      <w:pPr>
        <w:pStyle w:val="EW"/>
        <w:keepNext/>
        <w:tabs>
          <w:tab w:val="left" w:pos="851"/>
        </w:tabs>
        <w:ind w:left="2835" w:hanging="2551"/>
        <w:rPr>
          <w:lang w:val="fr-FR"/>
        </w:rPr>
      </w:pPr>
      <w:r>
        <w:rPr>
          <w:lang w:val="fr-FR"/>
        </w:rPr>
        <w:tab/>
        <w:t>Source device:</w:t>
      </w:r>
      <w:r>
        <w:rPr>
          <w:lang w:val="fr-FR"/>
        </w:rPr>
        <w:tab/>
        <w:t>SIM</w:t>
      </w:r>
    </w:p>
    <w:p w:rsidR="00B17D80" w:rsidRDefault="00B17D80" w:rsidP="00B17D80">
      <w:pPr>
        <w:pStyle w:val="EW"/>
        <w:keepNext/>
        <w:tabs>
          <w:tab w:val="left" w:pos="851"/>
        </w:tabs>
        <w:ind w:left="2835" w:hanging="2551"/>
        <w:rPr>
          <w:lang w:val="fr-FR"/>
        </w:rPr>
      </w:pPr>
      <w:r>
        <w:rPr>
          <w:lang w:val="fr-FR"/>
        </w:rPr>
        <w:tab/>
        <w:t>Destination device:</w:t>
      </w:r>
      <w:r>
        <w:rPr>
          <w:lang w:val="fr-FR"/>
        </w:rPr>
        <w:tab/>
        <w:t>ME</w:t>
      </w:r>
    </w:p>
    <w:p w:rsidR="00B17D80" w:rsidRPr="00F51EF9" w:rsidRDefault="00B17D80" w:rsidP="00B17D80">
      <w:pPr>
        <w:pStyle w:val="EW"/>
        <w:tabs>
          <w:tab w:val="left" w:pos="851"/>
        </w:tabs>
        <w:ind w:left="2835" w:hanging="2551"/>
      </w:pPr>
      <w:r>
        <w:rPr>
          <w:lang w:val="fr-FR"/>
        </w:rPr>
        <w:tab/>
      </w:r>
      <w:r w:rsidRPr="00F51EF9">
        <w:t>URL</w:t>
      </w:r>
      <w:r w:rsidRPr="00F51EF9">
        <w:tab/>
      </w:r>
      <w:hyperlink r:id="rId26" w:history="1">
        <w:r w:rsidRPr="003370AE">
          <w:rPr>
            <w:rStyle w:val="Hyperlink"/>
          </w:rPr>
          <w:t>http://xxx.yyy.zzz</w:t>
        </w:r>
      </w:hyperlink>
      <w:r w:rsidRPr="003370AE">
        <w:t xml:space="preserve"> (N</w:t>
      </w:r>
      <w:r>
        <w:t>ote: this URL shall be different from the default URL, but it can be reached from the gateway defined by default in the browser parameters of the mobile)</w:t>
      </w:r>
    </w:p>
    <w:p w:rsidR="00B17D80" w:rsidRDefault="00B17D80" w:rsidP="00B17D80">
      <w:pPr>
        <w:pStyle w:val="EW"/>
        <w:tabs>
          <w:tab w:val="left" w:pos="851"/>
        </w:tabs>
        <w:ind w:left="2835" w:hanging="2551"/>
      </w:pPr>
      <w:r>
        <w:t>Alpha Identifier</w:t>
      </w:r>
      <w:r>
        <w:tab/>
        <w:t>"Not self explan."</w:t>
      </w:r>
    </w:p>
    <w:p w:rsidR="00B17D80" w:rsidRDefault="00B17D80" w:rsidP="00B17D80">
      <w:pPr>
        <w:pStyle w:val="EW"/>
        <w:tabs>
          <w:tab w:val="left" w:pos="851"/>
        </w:tabs>
        <w:ind w:left="2835" w:hanging="2551"/>
      </w:pPr>
      <w:r>
        <w:t>Icon identifier:</w:t>
      </w:r>
    </w:p>
    <w:p w:rsidR="00B17D80" w:rsidRDefault="00B17D80" w:rsidP="00B17D80">
      <w:pPr>
        <w:pStyle w:val="EW"/>
        <w:tabs>
          <w:tab w:val="left" w:pos="851"/>
        </w:tabs>
        <w:ind w:left="2835" w:hanging="2551"/>
      </w:pPr>
      <w:r>
        <w:tab/>
        <w:t>Icon qualifier:</w:t>
      </w:r>
      <w:r>
        <w:tab/>
        <w:t>not self-explanatory</w:t>
      </w:r>
    </w:p>
    <w:p w:rsidR="00B17D80" w:rsidRDefault="00B17D80" w:rsidP="00B17D80">
      <w:pPr>
        <w:pStyle w:val="EX"/>
        <w:tabs>
          <w:tab w:val="left" w:pos="851"/>
        </w:tabs>
        <w:ind w:left="2835" w:hanging="2551"/>
      </w:pPr>
      <w:r>
        <w:tab/>
        <w:t>Icon identifier:</w:t>
      </w:r>
      <w:r>
        <w:tab/>
        <w:t>record 1 in EF</w:t>
      </w:r>
      <w:r>
        <w:rPr>
          <w:vertAlign w:val="subscript"/>
        </w:rPr>
        <w:t>(IMG)</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3A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sidRPr="00206DF8">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sidRPr="00206DF8">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sidRPr="00206DF8">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sidRPr="00206DF8">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sidRPr="00206DF8">
              <w:t>6E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w:t>
            </w:r>
            <w:r w:rsidRPr="00D44710">
              <w:rPr>
                <w:lang w:val="fr-FR"/>
              </w:rPr>
              <w:t>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LAUNCH BROWSER 4.1.1 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LAUNCH BROWSER</w:t>
      </w:r>
    </w:p>
    <w:p w:rsidR="00B17D80" w:rsidRDefault="00B17D80" w:rsidP="00B17D80">
      <w:pPr>
        <w:pStyle w:val="EW"/>
        <w:tabs>
          <w:tab w:val="left" w:pos="851"/>
        </w:tabs>
        <w:ind w:left="2835" w:hanging="2551"/>
      </w:pPr>
      <w:r>
        <w:tab/>
        <w:t>Command qualifier:</w:t>
      </w:r>
      <w:r>
        <w:tab/>
        <w:t>use the existing browser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lastRenderedPageBreak/>
        <w:t>Expected Sequence 4.1B (LAUNCH BROWSER, use the existing browser, icon not self explanatory,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LAUNCH BROWSER 4.1.1</w:t>
            </w:r>
          </w:p>
        </w:tc>
        <w:tc>
          <w:tcPr>
            <w:tcW w:w="3776" w:type="dxa"/>
            <w:tcBorders>
              <w:left w:val="single" w:sz="6" w:space="0" w:color="auto"/>
              <w:right w:val="single" w:sz="6" w:space="0" w:color="auto"/>
            </w:tcBorders>
          </w:tcPr>
          <w:p w:rsidR="00B17D80" w:rsidRDefault="00B17D80" w:rsidP="007B59FD">
            <w:pPr>
              <w:pStyle w:val="TAL"/>
            </w:pPr>
            <w:r>
              <w:t>[Browser is in use, the current session is not secured]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LAUNCH BROWSER 4.1.1</w:t>
            </w:r>
          </w:p>
        </w:tc>
        <w:tc>
          <w:tcPr>
            <w:tcW w:w="3776" w:type="dxa"/>
            <w:tcBorders>
              <w:left w:val="single" w:sz="6" w:space="0" w:color="auto"/>
              <w:right w:val="single" w:sz="6" w:space="0" w:color="auto"/>
            </w:tcBorders>
          </w:tcPr>
          <w:p w:rsidR="00B17D80" w:rsidRDefault="00B17D80" w:rsidP="007B59FD">
            <w:pPr>
              <w:pStyle w:val="TAL"/>
            </w:pPr>
            <w:r>
              <w:t>[connect to the defined URL, "use the existing browser", no null alpha id.]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ME displays the alpha identifier</w:t>
            </w:r>
          </w:p>
          <w:p w:rsidR="00B17D80" w:rsidRDefault="00B17D80" w:rsidP="007B59FD">
            <w:pPr>
              <w:pStyle w:val="TAL"/>
            </w:pPr>
            <w:r>
              <w:t>Without the icon</w:t>
            </w:r>
          </w:p>
        </w:tc>
        <w:tc>
          <w:tcPr>
            <w:tcW w:w="3776" w:type="dxa"/>
            <w:tcBorders>
              <w:left w:val="single" w:sz="6" w:space="0" w:color="auto"/>
              <w:right w:val="single" w:sz="6" w:space="0" w:color="auto"/>
            </w:tcBorders>
          </w:tcPr>
          <w:p w:rsidR="00B17D80" w:rsidRDefault="00B17D80" w:rsidP="007B59FD">
            <w:pPr>
              <w:pStyle w:val="TAL"/>
            </w:pPr>
            <w:r>
              <w:t>["Not self explan."]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The user confirms the launch browser.</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6</w:t>
            </w:r>
          </w:p>
        </w:tc>
        <w:tc>
          <w:tcPr>
            <w:tcW w:w="1282" w:type="dxa"/>
            <w:tcBorders>
              <w:left w:val="single" w:sz="6" w:space="0" w:color="auto"/>
              <w:right w:val="single" w:sz="6" w:space="0" w:color="auto"/>
            </w:tcBorders>
          </w:tcPr>
          <w:p w:rsidR="00B17D80" w:rsidRDefault="00B17D80" w:rsidP="007B59FD">
            <w:pPr>
              <w:pStyle w:val="TAC"/>
              <w:rPr>
                <w:lang w:val="fr-FR"/>
              </w:rPr>
            </w:pPr>
            <w:r>
              <w:rPr>
                <w:lang w:val="fr-FR"/>
              </w:rPr>
              <w:t xml:space="preserve">ME </w:t>
            </w:r>
            <w:r>
              <w:sym w:font="Symbol" w:char="F0AE"/>
            </w:r>
            <w:r>
              <w:rPr>
                <w:lang w:val="fr-FR"/>
              </w:rP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LAUNCH BROWSER 4.1.1 B</w:t>
            </w:r>
          </w:p>
        </w:tc>
        <w:tc>
          <w:tcPr>
            <w:tcW w:w="3776" w:type="dxa"/>
            <w:tcBorders>
              <w:left w:val="single" w:sz="6" w:space="0" w:color="auto"/>
              <w:right w:val="single" w:sz="6" w:space="0" w:color="auto"/>
            </w:tcBorders>
          </w:tcPr>
          <w:p w:rsidR="00B17D80" w:rsidRDefault="00B17D80" w:rsidP="007B59FD">
            <w:pPr>
              <w:pStyle w:val="TAL"/>
            </w:pPr>
            <w:r>
              <w:t>[Command performed successfully but requested icon could not be displayed]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SS </w:t>
            </w:r>
          </w:p>
        </w:tc>
        <w:tc>
          <w:tcPr>
            <w:tcW w:w="2892" w:type="dxa"/>
            <w:tcBorders>
              <w:left w:val="single" w:sz="6" w:space="0" w:color="auto"/>
              <w:right w:val="single" w:sz="6" w:space="0" w:color="auto"/>
            </w:tcBorders>
          </w:tcPr>
          <w:p w:rsidR="00B17D80" w:rsidRDefault="00B17D80" w:rsidP="007B59FD">
            <w:pPr>
              <w:pStyle w:val="TAL"/>
            </w:pPr>
            <w:r>
              <w:t>The ME does not close the existing session and attempts to connect the URL specified in LAUNCH BROWSER command.</w:t>
            </w:r>
          </w:p>
        </w:tc>
        <w:tc>
          <w:tcPr>
            <w:tcW w:w="3776" w:type="dxa"/>
            <w:tcBorders>
              <w:left w:val="single" w:sz="6" w:space="0" w:color="auto"/>
              <w:right w:val="single" w:sz="6" w:space="0" w:color="auto"/>
            </w:tcBorders>
          </w:tcPr>
          <w:p w:rsidR="00B17D80" w:rsidRDefault="00B17D80" w:rsidP="007B59FD">
            <w:pPr>
              <w:pStyle w:val="TAL"/>
            </w:pPr>
            <w:r>
              <w:t>[The SS shall handle the request of additional URLs as defined in the initial conditions section]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9</w:t>
            </w:r>
          </w:p>
        </w:tc>
        <w:tc>
          <w:tcPr>
            <w:tcW w:w="1282" w:type="dxa"/>
            <w:tcBorders>
              <w:left w:val="single" w:sz="6" w:space="0" w:color="auto"/>
              <w:bottom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The user verifies that the URL specified in LAUNCH BROWSER command is connected; and the previous URL can be retrieved.</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TERMINAL RESPONSE: LAUNCH BROWSER 4.1.1 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LAUNCH BROWSER</w:t>
      </w:r>
    </w:p>
    <w:p w:rsidR="00B17D80" w:rsidRDefault="00B17D80" w:rsidP="00B17D80">
      <w:pPr>
        <w:pStyle w:val="EW"/>
        <w:tabs>
          <w:tab w:val="left" w:pos="851"/>
        </w:tabs>
        <w:ind w:left="2835" w:hanging="2551"/>
      </w:pPr>
      <w:r>
        <w:tab/>
        <w:t>Command qualifier:</w:t>
      </w:r>
      <w:r>
        <w:tab/>
        <w:t>use the existing browser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 but requested icon could not be displayed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bl>
    <w:p w:rsidR="00B17D80" w:rsidRDefault="00B17D80" w:rsidP="00B17D80">
      <w:pPr>
        <w:pStyle w:val="FP"/>
      </w:pPr>
    </w:p>
    <w:p w:rsidR="00B17D80" w:rsidRDefault="00B17D80" w:rsidP="00B17D80">
      <w:pPr>
        <w:keepNext/>
        <w:rPr>
          <w:b/>
        </w:rPr>
      </w:pPr>
      <w:r>
        <w:rPr>
          <w:b/>
        </w:rPr>
        <w:lastRenderedPageBreak/>
        <w:t>Expected Sequence 4.2A (LAUNCH BROWSER, use the existing browser, icon self explanatory, successful)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LAUNCH BROWSER 4.2.1</w:t>
            </w:r>
          </w:p>
        </w:tc>
        <w:tc>
          <w:tcPr>
            <w:tcW w:w="3776" w:type="dxa"/>
            <w:tcBorders>
              <w:left w:val="single" w:sz="6" w:space="0" w:color="auto"/>
              <w:right w:val="single" w:sz="6" w:space="0" w:color="auto"/>
            </w:tcBorders>
          </w:tcPr>
          <w:p w:rsidR="00B17D80" w:rsidRDefault="00B17D80" w:rsidP="007B59FD">
            <w:pPr>
              <w:pStyle w:val="TAL"/>
            </w:pPr>
            <w:r>
              <w:t>[Browser is in use, the current session is not secured]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LAUNCH BROWSER 4.2.1</w:t>
            </w:r>
          </w:p>
        </w:tc>
        <w:tc>
          <w:tcPr>
            <w:tcW w:w="3776" w:type="dxa"/>
            <w:tcBorders>
              <w:left w:val="single" w:sz="6" w:space="0" w:color="auto"/>
              <w:right w:val="single" w:sz="6" w:space="0" w:color="auto"/>
            </w:tcBorders>
          </w:tcPr>
          <w:p w:rsidR="00B17D80" w:rsidRDefault="00B17D80" w:rsidP="007B59FD">
            <w:pPr>
              <w:pStyle w:val="TAL"/>
            </w:pPr>
            <w:r>
              <w:t>[connect to the defined URL, "use the existing browser", alpha id. In UCS2]</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ME displays only the icon</w:t>
            </w:r>
          </w:p>
        </w:tc>
        <w:tc>
          <w:tcPr>
            <w:tcW w:w="3776" w:type="dxa"/>
            <w:tcBorders>
              <w:left w:val="single" w:sz="6" w:space="0" w:color="auto"/>
              <w:right w:val="single" w:sz="6" w:space="0" w:color="auto"/>
            </w:tcBorders>
          </w:tcPr>
          <w:p w:rsidR="00B17D80" w:rsidRDefault="00B17D80" w:rsidP="007B59FD">
            <w:pPr>
              <w:pStyle w:val="TAL"/>
            </w:pPr>
            <w:r>
              <w:t>["Self explan."]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The user confirms the launch browser.</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6</w:t>
            </w:r>
          </w:p>
        </w:tc>
        <w:tc>
          <w:tcPr>
            <w:tcW w:w="1282" w:type="dxa"/>
            <w:tcBorders>
              <w:left w:val="single" w:sz="6" w:space="0" w:color="auto"/>
              <w:right w:val="single" w:sz="6" w:space="0" w:color="auto"/>
            </w:tcBorders>
          </w:tcPr>
          <w:p w:rsidR="00B17D80" w:rsidRDefault="00B17D80" w:rsidP="007B59FD">
            <w:pPr>
              <w:pStyle w:val="TAC"/>
              <w:rPr>
                <w:lang w:val="fr-FR"/>
              </w:rPr>
            </w:pPr>
            <w:r>
              <w:rPr>
                <w:lang w:val="fr-FR"/>
              </w:rPr>
              <w:t xml:space="preserve">ME </w:t>
            </w:r>
            <w:r>
              <w:sym w:font="Symbol" w:char="F0AE"/>
            </w:r>
            <w:r>
              <w:rPr>
                <w:lang w:val="fr-FR"/>
              </w:rP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LAUNCH BROWSER 4.2.1 A</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SS </w:t>
            </w:r>
          </w:p>
        </w:tc>
        <w:tc>
          <w:tcPr>
            <w:tcW w:w="2892" w:type="dxa"/>
            <w:tcBorders>
              <w:left w:val="single" w:sz="6" w:space="0" w:color="auto"/>
              <w:right w:val="single" w:sz="6" w:space="0" w:color="auto"/>
            </w:tcBorders>
          </w:tcPr>
          <w:p w:rsidR="00B17D80" w:rsidRDefault="00B17D80" w:rsidP="007B59FD">
            <w:pPr>
              <w:pStyle w:val="TAL"/>
            </w:pPr>
            <w:r>
              <w:t>The ME does not close the existing session and attempts to connect the URL specified in LAUNCH BROWSER command.</w:t>
            </w:r>
          </w:p>
        </w:tc>
        <w:tc>
          <w:tcPr>
            <w:tcW w:w="3776" w:type="dxa"/>
            <w:tcBorders>
              <w:left w:val="single" w:sz="6" w:space="0" w:color="auto"/>
              <w:right w:val="single" w:sz="6" w:space="0" w:color="auto"/>
            </w:tcBorders>
          </w:tcPr>
          <w:p w:rsidR="00B17D80" w:rsidRDefault="00B17D80" w:rsidP="007B59FD">
            <w:pPr>
              <w:pStyle w:val="TAL"/>
            </w:pPr>
            <w:r>
              <w:t>[The SS shall handle the request of additional URLs as defined in the initial conditions section]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9</w:t>
            </w:r>
          </w:p>
        </w:tc>
        <w:tc>
          <w:tcPr>
            <w:tcW w:w="1282" w:type="dxa"/>
            <w:tcBorders>
              <w:left w:val="single" w:sz="6" w:space="0" w:color="auto"/>
              <w:bottom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The user verifies that the URL specified in LAUNCH BROWSER command is connected; and the previous URL can be retrieved.</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LAUNCH BROWSER 4.2.1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LAUNCH BROWSER</w:t>
      </w:r>
    </w:p>
    <w:p w:rsidR="00B17D80" w:rsidRDefault="00B17D80" w:rsidP="00B17D80">
      <w:pPr>
        <w:pStyle w:val="EW"/>
        <w:tabs>
          <w:tab w:val="left" w:pos="851"/>
        </w:tabs>
        <w:ind w:left="2835" w:hanging="2551"/>
      </w:pPr>
      <w:r>
        <w:tab/>
        <w:t>Command qualifier:</w:t>
      </w:r>
      <w:r>
        <w:tab/>
        <w:t>use the existing browser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F51EF9" w:rsidRDefault="00B17D80" w:rsidP="00B17D80">
      <w:pPr>
        <w:pStyle w:val="EW"/>
        <w:tabs>
          <w:tab w:val="left" w:pos="851"/>
        </w:tabs>
        <w:ind w:left="2835" w:hanging="2551"/>
      </w:pPr>
      <w:r>
        <w:rPr>
          <w:lang w:val="fr-FR"/>
        </w:rPr>
        <w:tab/>
      </w:r>
      <w:r w:rsidRPr="00F51EF9">
        <w:t>URL</w:t>
      </w:r>
      <w:r w:rsidRPr="00F51EF9">
        <w:tab/>
      </w:r>
      <w:hyperlink r:id="rId27" w:history="1">
        <w:r w:rsidRPr="003370AE">
          <w:rPr>
            <w:rStyle w:val="Hyperlink"/>
          </w:rPr>
          <w:t>http://xxx.yyy.zzz</w:t>
        </w:r>
      </w:hyperlink>
      <w:r w:rsidRPr="003370AE">
        <w:t xml:space="preserve"> (N</w:t>
      </w:r>
      <w:r>
        <w:t>ote: this URL shall be different from the default URL, but it can be reached from the gateway defined by default in the browser parameters of the mobile)</w:t>
      </w:r>
    </w:p>
    <w:p w:rsidR="00B17D80" w:rsidRPr="00F51EF9" w:rsidRDefault="00B17D80" w:rsidP="00B17D80">
      <w:pPr>
        <w:pStyle w:val="EW"/>
        <w:tabs>
          <w:tab w:val="left" w:pos="851"/>
        </w:tabs>
        <w:ind w:left="2835" w:hanging="2551"/>
      </w:pPr>
      <w:r w:rsidRPr="00F51EF9">
        <w:t>Alpha Identifier</w:t>
      </w:r>
      <w:r w:rsidRPr="00F51EF9">
        <w:tab/>
        <w:t>"Self explan."</w:t>
      </w:r>
    </w:p>
    <w:p w:rsidR="00B17D80" w:rsidRPr="006944AF" w:rsidRDefault="00B17D80" w:rsidP="00B17D80">
      <w:pPr>
        <w:pStyle w:val="EW"/>
        <w:tabs>
          <w:tab w:val="left" w:pos="851"/>
        </w:tabs>
        <w:ind w:left="2835" w:hanging="2551"/>
      </w:pPr>
      <w:r w:rsidRPr="006944AF">
        <w:t>Icon identifier:</w:t>
      </w:r>
    </w:p>
    <w:p w:rsidR="00B17D80" w:rsidRPr="006944AF" w:rsidRDefault="00B17D80" w:rsidP="00B17D80">
      <w:pPr>
        <w:pStyle w:val="EW"/>
        <w:tabs>
          <w:tab w:val="left" w:pos="851"/>
        </w:tabs>
        <w:ind w:left="2835" w:hanging="2551"/>
      </w:pPr>
      <w:r w:rsidRPr="006944AF">
        <w:tab/>
        <w:t>Icon qualifier:</w:t>
      </w:r>
      <w:r w:rsidRPr="006944AF">
        <w:tab/>
        <w:t>self-explanatory</w:t>
      </w:r>
    </w:p>
    <w:p w:rsidR="00B17D80" w:rsidRPr="006944AF" w:rsidRDefault="00B17D80" w:rsidP="00B17D80">
      <w:pPr>
        <w:pStyle w:val="EX"/>
        <w:tabs>
          <w:tab w:val="left" w:pos="851"/>
        </w:tabs>
        <w:ind w:left="2835" w:hanging="2551"/>
      </w:pPr>
      <w:r w:rsidRPr="006944AF">
        <w:tab/>
        <w:t>Icon identifier:</w:t>
      </w:r>
      <w:r w:rsidRPr="006944AF">
        <w:tab/>
        <w:t>record 1 in EF</w:t>
      </w:r>
      <w:r w:rsidRPr="006944AF">
        <w:rPr>
          <w:vertAlign w:val="subscript"/>
        </w:rPr>
        <w:t>(IMG)</w:t>
      </w:r>
    </w:p>
    <w:p w:rsidR="00B17D80" w:rsidRPr="006944AF" w:rsidRDefault="00B17D80" w:rsidP="00B17D80">
      <w:pPr>
        <w:keepNext/>
        <w:keepLines/>
      </w:pPr>
      <w:r w:rsidRPr="006944AF">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fr-FR"/>
              </w:rPr>
            </w:pPr>
            <w:r>
              <w:rPr>
                <w:lang w:val="fr-FR"/>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31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79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sidRPr="00206DF8">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sidRPr="00206DF8">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sidRPr="00206DF8">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sidRPr="00206DF8">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sidRPr="00206DF8">
              <w:t>6C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Pr>
                <w:lang w:val="fr-FR"/>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sidRPr="00206DF8">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sidRPr="00206DF8">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sidRPr="00206DF8">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sidRPr="00206DF8">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sidRPr="00206DF8">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sidRPr="00206DF8">
              <w:t>2E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r w:rsidRPr="00206DF8">
              <w:rPr>
                <w:lang w:val="fr-FR"/>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fr-FR"/>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LAUNCH BROWSER 4.2.1 A</w:t>
      </w:r>
    </w:p>
    <w:p w:rsidR="00B17D80" w:rsidRDefault="00B17D80" w:rsidP="00B17D80">
      <w:r>
        <w:t>Logically:</w:t>
      </w:r>
    </w:p>
    <w:p w:rsidR="00B17D80" w:rsidRDefault="00B17D80" w:rsidP="00B17D80">
      <w:pPr>
        <w:pStyle w:val="EW"/>
        <w:tabs>
          <w:tab w:val="left" w:pos="851"/>
        </w:tabs>
        <w:ind w:left="2835" w:hanging="2552"/>
      </w:pPr>
      <w:r>
        <w:t>Command details</w:t>
      </w:r>
    </w:p>
    <w:p w:rsidR="00B17D80" w:rsidRDefault="00B17D80" w:rsidP="00B17D80">
      <w:pPr>
        <w:pStyle w:val="EW"/>
        <w:tabs>
          <w:tab w:val="left" w:pos="851"/>
        </w:tabs>
        <w:ind w:left="2835" w:hanging="2552"/>
      </w:pPr>
      <w:r>
        <w:tab/>
        <w:t>Command number:</w:t>
      </w:r>
      <w:r>
        <w:tab/>
        <w:t>1</w:t>
      </w:r>
    </w:p>
    <w:p w:rsidR="00B17D80" w:rsidRDefault="00B17D80" w:rsidP="00B17D80">
      <w:pPr>
        <w:pStyle w:val="EW"/>
        <w:tabs>
          <w:tab w:val="left" w:pos="851"/>
        </w:tabs>
        <w:ind w:left="2835" w:hanging="2552"/>
      </w:pPr>
      <w:r>
        <w:tab/>
        <w:t>Command type:</w:t>
      </w:r>
      <w:r>
        <w:tab/>
        <w:t>LAUNCH BROWSER</w:t>
      </w:r>
    </w:p>
    <w:p w:rsidR="00B17D80" w:rsidRDefault="00B17D80" w:rsidP="00B17D80">
      <w:pPr>
        <w:pStyle w:val="EW"/>
        <w:tabs>
          <w:tab w:val="left" w:pos="851"/>
        </w:tabs>
        <w:ind w:left="2835" w:hanging="2552"/>
      </w:pPr>
      <w:r>
        <w:tab/>
        <w:t>Command qualifier:</w:t>
      </w:r>
      <w:r>
        <w:tab/>
        <w:t>use the existing browser</w:t>
      </w:r>
    </w:p>
    <w:p w:rsidR="00B17D80" w:rsidRDefault="00B17D80" w:rsidP="00B17D80">
      <w:pPr>
        <w:pStyle w:val="EW"/>
        <w:tabs>
          <w:tab w:val="left" w:pos="851"/>
        </w:tabs>
        <w:ind w:left="2835" w:hanging="2552"/>
        <w:rPr>
          <w:lang w:val="fr-FR"/>
        </w:rPr>
      </w:pPr>
      <w:r>
        <w:rPr>
          <w:lang w:val="fr-FR"/>
        </w:rPr>
        <w:t>Device identities</w:t>
      </w:r>
    </w:p>
    <w:p w:rsidR="00B17D80" w:rsidRDefault="00B17D80" w:rsidP="00B17D80">
      <w:pPr>
        <w:pStyle w:val="EW"/>
        <w:tabs>
          <w:tab w:val="left" w:pos="851"/>
        </w:tabs>
        <w:ind w:left="2835" w:hanging="2552"/>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2"/>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2"/>
      </w:pPr>
      <w:r>
        <w:t>Result</w:t>
      </w:r>
    </w:p>
    <w:p w:rsidR="00B17D80" w:rsidRDefault="00B17D80" w:rsidP="00B17D80">
      <w:pPr>
        <w:pStyle w:val="EX"/>
        <w:tabs>
          <w:tab w:val="left" w:pos="851"/>
        </w:tabs>
        <w:ind w:left="2835" w:hanging="2552"/>
      </w:pPr>
      <w:r>
        <w:lastRenderedPageBreak/>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4.2B (LAUNCH BROWSER, use the existing browser, icon self explanatory, requested icon could not be displayed)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8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8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28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LAUNCH BROWSER 4.2.1</w:t>
            </w:r>
          </w:p>
        </w:tc>
        <w:tc>
          <w:tcPr>
            <w:tcW w:w="3776" w:type="dxa"/>
            <w:tcBorders>
              <w:left w:val="single" w:sz="6" w:space="0" w:color="auto"/>
              <w:right w:val="single" w:sz="6" w:space="0" w:color="auto"/>
            </w:tcBorders>
          </w:tcPr>
          <w:p w:rsidR="00B17D80" w:rsidRDefault="00B17D80" w:rsidP="007B59FD">
            <w:pPr>
              <w:pStyle w:val="TAL"/>
            </w:pPr>
            <w:r>
              <w:t>[Browser is in use, the current session is not secured]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LAUNCH BROWSER 4.2.1</w:t>
            </w:r>
          </w:p>
        </w:tc>
        <w:tc>
          <w:tcPr>
            <w:tcW w:w="3776" w:type="dxa"/>
            <w:tcBorders>
              <w:left w:val="single" w:sz="6" w:space="0" w:color="auto"/>
              <w:right w:val="single" w:sz="6" w:space="0" w:color="auto"/>
            </w:tcBorders>
          </w:tcPr>
          <w:p w:rsidR="00B17D80" w:rsidRDefault="00B17D80" w:rsidP="007B59FD">
            <w:pPr>
              <w:pStyle w:val="TAL"/>
            </w:pPr>
            <w:r>
              <w:t>[connect to the defined URL, "use the existing browser", alpha id. In UCS2]</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8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ME displays only the alpha identifier</w:t>
            </w:r>
          </w:p>
        </w:tc>
        <w:tc>
          <w:tcPr>
            <w:tcW w:w="3776" w:type="dxa"/>
            <w:tcBorders>
              <w:left w:val="single" w:sz="6" w:space="0" w:color="auto"/>
              <w:right w:val="single" w:sz="6" w:space="0" w:color="auto"/>
            </w:tcBorders>
          </w:tcPr>
          <w:p w:rsidR="00B17D80" w:rsidRDefault="00B17D80" w:rsidP="007B59FD">
            <w:pPr>
              <w:pStyle w:val="TAL"/>
            </w:pPr>
            <w:r>
              <w:t>["Self explan."]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8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The user confirms the launch browser.</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[user confirmation]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r-FR"/>
              </w:rPr>
            </w:pPr>
            <w:r>
              <w:rPr>
                <w:lang w:val="fr-FR"/>
              </w:rPr>
              <w:t>6</w:t>
            </w:r>
          </w:p>
        </w:tc>
        <w:tc>
          <w:tcPr>
            <w:tcW w:w="1282" w:type="dxa"/>
            <w:tcBorders>
              <w:left w:val="single" w:sz="6" w:space="0" w:color="auto"/>
              <w:right w:val="single" w:sz="6" w:space="0" w:color="auto"/>
            </w:tcBorders>
          </w:tcPr>
          <w:p w:rsidR="00B17D80" w:rsidRDefault="00B17D80" w:rsidP="007B59FD">
            <w:pPr>
              <w:pStyle w:val="TAC"/>
              <w:rPr>
                <w:lang w:val="fr-FR"/>
              </w:rPr>
            </w:pPr>
            <w:r>
              <w:rPr>
                <w:lang w:val="fr-FR"/>
              </w:rPr>
              <w:t xml:space="preserve">ME </w:t>
            </w:r>
            <w:r>
              <w:sym w:font="Symbol" w:char="F0AE"/>
            </w:r>
            <w:r>
              <w:rPr>
                <w:lang w:val="fr-FR"/>
              </w:rP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LAUNCH BROWSER 4.2.1 B</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p w:rsidR="00B17D80" w:rsidRDefault="00B17D80" w:rsidP="007B59FD">
            <w:pPr>
              <w:pStyle w:val="TAL"/>
            </w:pPr>
          </w:p>
          <w:p w:rsidR="00B17D80" w:rsidRDefault="00B17D80" w:rsidP="007B59FD">
            <w:pPr>
              <w:pStyle w:val="TAL"/>
            </w:pPr>
            <w:r>
              <w:t>[Command performed successfully but requested icon could not be displayed]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82"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SS </w:t>
            </w:r>
          </w:p>
        </w:tc>
        <w:tc>
          <w:tcPr>
            <w:tcW w:w="2892" w:type="dxa"/>
            <w:tcBorders>
              <w:left w:val="single" w:sz="6" w:space="0" w:color="auto"/>
              <w:right w:val="single" w:sz="6" w:space="0" w:color="auto"/>
            </w:tcBorders>
          </w:tcPr>
          <w:p w:rsidR="00B17D80" w:rsidRDefault="00B17D80" w:rsidP="007B59FD">
            <w:pPr>
              <w:pStyle w:val="TAL"/>
            </w:pPr>
            <w:r>
              <w:t>The ME does not close the existing session and attempts to connect the URL specified in LAUNCH BROWSER command.</w:t>
            </w:r>
          </w:p>
        </w:tc>
        <w:tc>
          <w:tcPr>
            <w:tcW w:w="3776" w:type="dxa"/>
            <w:tcBorders>
              <w:left w:val="single" w:sz="6" w:space="0" w:color="auto"/>
              <w:right w:val="single" w:sz="6" w:space="0" w:color="auto"/>
            </w:tcBorders>
          </w:tcPr>
          <w:p w:rsidR="00B17D80" w:rsidRDefault="00B17D80" w:rsidP="007B59FD">
            <w:pPr>
              <w:pStyle w:val="TAL"/>
            </w:pPr>
            <w:r>
              <w:t>[The SS shall handle the request of additional URLs as defined in the initial conditions section]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8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SIM SESSION ENDED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9</w:t>
            </w:r>
          </w:p>
        </w:tc>
        <w:tc>
          <w:tcPr>
            <w:tcW w:w="1282" w:type="dxa"/>
            <w:tcBorders>
              <w:left w:val="single" w:sz="6" w:space="0" w:color="auto"/>
              <w:bottom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bottom w:val="single" w:sz="6" w:space="0" w:color="auto"/>
              <w:right w:val="single" w:sz="6" w:space="0" w:color="auto"/>
            </w:tcBorders>
          </w:tcPr>
          <w:p w:rsidR="00B17D80" w:rsidRDefault="00B17D80" w:rsidP="007B59FD">
            <w:pPr>
              <w:pStyle w:val="TAL"/>
            </w:pPr>
            <w:r>
              <w:t>The user verifies that the URL specified in LAUNCH BROWSER command is connected; and the previous URL can be retrieved.</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TERMINAL RESPONSE: LAUNCH BROWSER 4.2.1 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LAUNCH BROWSER</w:t>
      </w:r>
    </w:p>
    <w:p w:rsidR="00B17D80" w:rsidRDefault="00B17D80" w:rsidP="00B17D80">
      <w:pPr>
        <w:pStyle w:val="EW"/>
        <w:tabs>
          <w:tab w:val="left" w:pos="851"/>
        </w:tabs>
        <w:ind w:left="2835" w:hanging="2551"/>
      </w:pPr>
      <w:r>
        <w:tab/>
        <w:t>Command qualifier:</w:t>
      </w:r>
      <w:r>
        <w:tab/>
        <w:t>use the existing browser</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 but requested icon could not be displayed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bl>
    <w:p w:rsidR="00B17D80" w:rsidRDefault="00B17D80" w:rsidP="00B17D80">
      <w:pPr>
        <w:pStyle w:val="FP"/>
      </w:pPr>
    </w:p>
    <w:p w:rsidR="00B17D80" w:rsidRDefault="00B17D80" w:rsidP="00B17D80">
      <w:pPr>
        <w:pStyle w:val="H6"/>
      </w:pPr>
      <w:r>
        <w:t>27.22.4.26.3.5</w:t>
      </w:r>
      <w:r>
        <w:tab/>
        <w:t>Test Requirement</w:t>
      </w:r>
    </w:p>
    <w:p w:rsidR="00B17D80" w:rsidRDefault="00B17D80" w:rsidP="00B17D80">
      <w:r>
        <w:t>The ME shall operate in the manner defined in expected sequences 4.1A to 4.2B.</w:t>
      </w:r>
    </w:p>
    <w:p w:rsidR="00B17D80" w:rsidRDefault="00B17D80" w:rsidP="00B17D80">
      <w:pPr>
        <w:pStyle w:val="Heading4"/>
      </w:pPr>
      <w:bookmarkStart w:id="575" w:name="_Toc502363283"/>
      <w:bookmarkStart w:id="576" w:name="_Toc533173709"/>
      <w:bookmarkStart w:id="577" w:name="_Toc51834130"/>
      <w:r>
        <w:lastRenderedPageBreak/>
        <w:t>27.22.4.27</w:t>
      </w:r>
      <w:r>
        <w:tab/>
        <w:t>OPEN CHANNEL</w:t>
      </w:r>
      <w:bookmarkEnd w:id="575"/>
      <w:bookmarkEnd w:id="576"/>
      <w:bookmarkEnd w:id="577"/>
    </w:p>
    <w:p w:rsidR="00B17D80" w:rsidRDefault="00B17D80" w:rsidP="00B17D80">
      <w:pPr>
        <w:pStyle w:val="Heading5"/>
      </w:pPr>
      <w:bookmarkStart w:id="578" w:name="_Toc502363284"/>
      <w:bookmarkStart w:id="579" w:name="_Toc533173710"/>
      <w:bookmarkStart w:id="580" w:name="_Toc51834131"/>
      <w:r>
        <w:t>27.22.4.27.1</w:t>
      </w:r>
      <w:r>
        <w:tab/>
        <w:t>Void</w:t>
      </w:r>
      <w:bookmarkEnd w:id="578"/>
      <w:bookmarkEnd w:id="579"/>
      <w:bookmarkEnd w:id="580"/>
    </w:p>
    <w:p w:rsidR="00B17D80" w:rsidRDefault="00B17D80" w:rsidP="00B17D80">
      <w:pPr>
        <w:pStyle w:val="Heading5"/>
      </w:pPr>
      <w:bookmarkStart w:id="581" w:name="_Toc502363285"/>
      <w:bookmarkStart w:id="582" w:name="_Toc533173711"/>
      <w:bookmarkStart w:id="583" w:name="_Toc51834132"/>
      <w:r>
        <w:t>27.22.4.27.2</w:t>
      </w:r>
      <w:r>
        <w:tab/>
        <w:t>Open Channel (related to GPRS)</w:t>
      </w:r>
      <w:bookmarkEnd w:id="581"/>
      <w:bookmarkEnd w:id="582"/>
      <w:bookmarkEnd w:id="583"/>
    </w:p>
    <w:p w:rsidR="00B17D80" w:rsidRDefault="00B17D80" w:rsidP="00B17D80">
      <w:pPr>
        <w:pStyle w:val="H6"/>
      </w:pPr>
      <w:r>
        <w:t>27.22.4.27.2.1</w:t>
      </w:r>
      <w:r>
        <w:tab/>
        <w:t>Definition and applicability</w:t>
      </w:r>
    </w:p>
    <w:p w:rsidR="00B17D80" w:rsidRDefault="00B17D80" w:rsidP="00B17D80">
      <w:r>
        <w:t>See clause 3.2.2.</w:t>
      </w:r>
    </w:p>
    <w:p w:rsidR="00B17D80" w:rsidRDefault="00B17D80" w:rsidP="00B17D80">
      <w:pPr>
        <w:pStyle w:val="H6"/>
      </w:pPr>
      <w:r>
        <w:t>27.22.4.27.2.2</w:t>
      </w:r>
      <w:r>
        <w:tab/>
        <w:t>Conformance requirements</w:t>
      </w:r>
    </w:p>
    <w:p w:rsidR="00B17D80" w:rsidRDefault="00B17D80" w:rsidP="00B17D80">
      <w:r>
        <w:t>The ME shall support the class "e" commands as defined in:</w:t>
      </w:r>
    </w:p>
    <w:p w:rsidR="00B17D80" w:rsidRDefault="00B17D80" w:rsidP="00B17D80">
      <w:pPr>
        <w:pStyle w:val="B1"/>
      </w:pPr>
      <w:r>
        <w:t>-</w:t>
      </w:r>
      <w:r>
        <w:tab/>
        <w:t>TS 11.14 [15].</w:t>
      </w:r>
    </w:p>
    <w:p w:rsidR="00B17D80" w:rsidRDefault="00B17D80" w:rsidP="00B17D80">
      <w:pPr>
        <w:pStyle w:val="H6"/>
      </w:pPr>
      <w:r>
        <w:t>27.22.4.27.2.3</w:t>
      </w:r>
      <w:r>
        <w:tab/>
        <w:t>Test purpose</w:t>
      </w:r>
    </w:p>
    <w:p w:rsidR="00B17D80" w:rsidRDefault="00B17D80" w:rsidP="00B17D80">
      <w:r>
        <w:t>To verify that the ME shall send a:</w:t>
      </w:r>
    </w:p>
    <w:p w:rsidR="00B17D80" w:rsidRDefault="00B17D80" w:rsidP="00B17D80">
      <w:pPr>
        <w:pStyle w:val="B1"/>
      </w:pPr>
      <w:r>
        <w:t>-</w:t>
      </w:r>
      <w:r>
        <w:tab/>
        <w:t>TERMINAL RESPONSE (OK); or</w:t>
      </w:r>
    </w:p>
    <w:p w:rsidR="00B17D80" w:rsidRDefault="00B17D80" w:rsidP="00B17D80">
      <w:pPr>
        <w:pStyle w:val="B1"/>
      </w:pPr>
      <w:r>
        <w:t>-</w:t>
      </w:r>
      <w:r>
        <w:tab/>
        <w:t>TERMINAL RESPONSE (Command performed with modification); or</w:t>
      </w:r>
    </w:p>
    <w:p w:rsidR="00B17D80" w:rsidRDefault="00B17D80" w:rsidP="00B17D80">
      <w:pPr>
        <w:pStyle w:val="B1"/>
      </w:pPr>
      <w:r>
        <w:t>-</w:t>
      </w:r>
      <w:r>
        <w:tab/>
        <w:t>TERMINAL RESPONSE (User did not accept the proactive command);</w:t>
      </w:r>
    </w:p>
    <w:p w:rsidR="00B17D80" w:rsidRDefault="00B17D80" w:rsidP="00B17D80">
      <w:pPr>
        <w:pStyle w:val="B1"/>
      </w:pPr>
      <w:r>
        <w:t>-</w:t>
      </w:r>
      <w:r>
        <w:tab/>
        <w:t>TERMINAL RESPONSE (ME currently unable to process command);</w:t>
      </w:r>
    </w:p>
    <w:p w:rsidR="00B17D80" w:rsidRPr="00A151EC" w:rsidRDefault="00B17D80" w:rsidP="00B17D80">
      <w:r>
        <w:t>to the SIM after the ME receives the OPEN CHANNEL proactive command. The TERMINAL RESPONSE sent back to the SIM is the result of the ME and the network capabilities against requested parameters by the SIM.</w:t>
      </w:r>
    </w:p>
    <w:p w:rsidR="00B17D80" w:rsidRDefault="00B17D80" w:rsidP="00B17D80">
      <w:pPr>
        <w:pStyle w:val="H6"/>
      </w:pPr>
      <w:r>
        <w:t>27.22.4.27.2.4</w:t>
      </w:r>
      <w:r>
        <w:tab/>
        <w:t>Method of test</w:t>
      </w:r>
    </w:p>
    <w:p w:rsidR="00B17D80" w:rsidRDefault="00B17D80" w:rsidP="00B17D80">
      <w:pPr>
        <w:pStyle w:val="H6"/>
      </w:pPr>
      <w:r>
        <w:t>27.22.4.27.2.4.1</w:t>
      </w:r>
      <w:r>
        <w:tab/>
        <w:t>Initial conditions</w:t>
      </w:r>
    </w:p>
    <w:p w:rsidR="00B17D80" w:rsidRDefault="00B17D80" w:rsidP="00B17D80">
      <w:r>
        <w:t>The ME is connected to the SIM Simulator and the System Simulator. The elementary files are coded as Toolkit default.</w:t>
      </w:r>
    </w:p>
    <w:p w:rsidR="00B17D80" w:rsidRDefault="00B17D80" w:rsidP="00B17D80">
      <w:r>
        <w:t xml:space="preserve">Prior to this test the ME shall have been powered on and performed the PROFILE DOWNLOAD procedure. </w:t>
      </w:r>
    </w:p>
    <w:p w:rsidR="00B17D80" w:rsidRDefault="00B17D80" w:rsidP="00B17D80">
      <w:r>
        <w:t>The channel identifier value used for these tests is set to 1 as an example.</w:t>
      </w:r>
    </w:p>
    <w:p w:rsidR="00B17D80" w:rsidRDefault="00B17D80" w:rsidP="00B17D80">
      <w:r>
        <w:t>This channel identifier is dependent on the ME's default channel identifier as declared in table A.2/6.</w:t>
      </w:r>
    </w:p>
    <w:p w:rsidR="00B17D80" w:rsidRPr="003B45B2" w:rsidRDefault="00B17D80" w:rsidP="00B17D80">
      <w:r>
        <w:rPr>
          <w:color w:val="000000"/>
        </w:rPr>
        <w:t xml:space="preserve">The following Bearer Parameters used are those defined in the default Test PDP context3, as specified in TS 51.010-1 [12], </w:t>
      </w:r>
      <w:r>
        <w:t>for test cases using packet services:</w:t>
      </w:r>
    </w:p>
    <w:p w:rsidR="00B17D80" w:rsidRDefault="00B17D80" w:rsidP="00B17D80"/>
    <w:p w:rsidR="00B17D80" w:rsidRDefault="00B17D80" w:rsidP="00B17D80">
      <w:pPr>
        <w:rPr>
          <w:lang w:val="en-US"/>
        </w:rPr>
      </w:pPr>
      <w:r>
        <w:rPr>
          <w:lang w:val="en-US"/>
        </w:rPr>
        <w:t>Bearer Parameters</w:t>
      </w:r>
    </w:p>
    <w:p w:rsidR="00B17D80" w:rsidRDefault="00B17D80" w:rsidP="00B17D80">
      <w:pPr>
        <w:pStyle w:val="EW"/>
        <w:tabs>
          <w:tab w:val="left" w:pos="851"/>
        </w:tabs>
        <w:ind w:left="2835" w:hanging="2551"/>
      </w:pPr>
      <w:r>
        <w:t>Precedence Class:</w:t>
      </w:r>
      <w:r>
        <w:tab/>
      </w:r>
      <w:r>
        <w:tab/>
        <w:t>02</w:t>
      </w:r>
    </w:p>
    <w:p w:rsidR="00B17D80" w:rsidRDefault="00B17D80" w:rsidP="00B17D80">
      <w:pPr>
        <w:pStyle w:val="EW"/>
        <w:tabs>
          <w:tab w:val="left" w:pos="851"/>
        </w:tabs>
        <w:ind w:left="2835" w:hanging="2551"/>
      </w:pPr>
      <w:r>
        <w:t>Delay Class:</w:t>
      </w:r>
      <w:r>
        <w:tab/>
      </w:r>
      <w:r>
        <w:tab/>
        <w:t>04</w:t>
      </w:r>
    </w:p>
    <w:p w:rsidR="00B17D80" w:rsidRDefault="00B17D80" w:rsidP="00B17D80">
      <w:pPr>
        <w:pStyle w:val="EW"/>
        <w:tabs>
          <w:tab w:val="left" w:pos="851"/>
        </w:tabs>
        <w:ind w:left="2835" w:hanging="2551"/>
      </w:pPr>
      <w:r>
        <w:t>Reliability Class:</w:t>
      </w:r>
      <w:r>
        <w:tab/>
      </w:r>
      <w:r>
        <w:tab/>
        <w:t>05</w:t>
      </w:r>
    </w:p>
    <w:p w:rsidR="00B17D80" w:rsidRDefault="00B17D80" w:rsidP="00B17D80">
      <w:pPr>
        <w:pStyle w:val="EW"/>
        <w:tabs>
          <w:tab w:val="left" w:pos="851"/>
        </w:tabs>
        <w:ind w:left="2835" w:hanging="2551"/>
      </w:pPr>
      <w:r>
        <w:t xml:space="preserve">Peak throughput class: </w:t>
      </w:r>
      <w:r>
        <w:tab/>
      </w:r>
      <w:r>
        <w:tab/>
        <w:t>05</w:t>
      </w:r>
    </w:p>
    <w:p w:rsidR="00B17D80" w:rsidRDefault="00B17D80" w:rsidP="00B17D80">
      <w:pPr>
        <w:pStyle w:val="EW"/>
        <w:tabs>
          <w:tab w:val="left" w:pos="851"/>
        </w:tabs>
        <w:ind w:left="2835" w:hanging="2551"/>
      </w:pPr>
      <w:r>
        <w:t>Mean throughput class:</w:t>
      </w:r>
      <w:r>
        <w:tab/>
      </w:r>
      <w:r>
        <w:tab/>
        <w:t>31</w:t>
      </w:r>
    </w:p>
    <w:p w:rsidR="00B17D80" w:rsidRDefault="00B17D80" w:rsidP="00B17D80">
      <w:pPr>
        <w:pStyle w:val="EW"/>
        <w:tabs>
          <w:tab w:val="left" w:pos="851"/>
        </w:tabs>
        <w:ind w:left="2835" w:hanging="2551"/>
      </w:pPr>
      <w:r>
        <w:t>Packet data protocol:</w:t>
      </w:r>
      <w:r>
        <w:tab/>
      </w:r>
      <w:r>
        <w:tab/>
        <w:t>02 (IP)</w:t>
      </w:r>
    </w:p>
    <w:p w:rsidR="00B17D80" w:rsidRPr="00036754" w:rsidRDefault="00B17D80" w:rsidP="00B17D80">
      <w:pPr>
        <w:pStyle w:val="EW"/>
      </w:pPr>
    </w:p>
    <w:p w:rsidR="00B17D80" w:rsidRDefault="00B17D80" w:rsidP="00B17D80">
      <w:pPr>
        <w:rPr>
          <w:lang w:val="en-US"/>
        </w:rPr>
      </w:pPr>
      <w:r>
        <w:rPr>
          <w:lang w:val="en-US"/>
        </w:rPr>
        <w:t>GPRS Parameters</w:t>
      </w:r>
    </w:p>
    <w:p w:rsidR="00B17D80" w:rsidRDefault="00B17D80" w:rsidP="00B17D80">
      <w:pPr>
        <w:pStyle w:val="EW"/>
        <w:tabs>
          <w:tab w:val="left" w:pos="851"/>
        </w:tabs>
        <w:ind w:left="2835" w:hanging="2551"/>
      </w:pPr>
      <w:r>
        <w:t xml:space="preserve">Network access name: </w:t>
      </w:r>
      <w:r>
        <w:tab/>
      </w:r>
      <w:r>
        <w:tab/>
        <w:t>TestGp.rs</w:t>
      </w:r>
    </w:p>
    <w:p w:rsidR="00B17D80" w:rsidRPr="00F51EF9" w:rsidRDefault="00B17D80" w:rsidP="00B17D80">
      <w:pPr>
        <w:pStyle w:val="EW"/>
        <w:tabs>
          <w:tab w:val="left" w:pos="851"/>
        </w:tabs>
        <w:ind w:left="2835" w:hanging="2551"/>
        <w:rPr>
          <w:lang w:val="de-DE"/>
        </w:rPr>
      </w:pPr>
      <w:r w:rsidRPr="00F51EF9">
        <w:rPr>
          <w:lang w:val="de-DE"/>
        </w:rPr>
        <w:t>User login:</w:t>
      </w:r>
      <w:r w:rsidRPr="00F51EF9">
        <w:rPr>
          <w:lang w:val="de-DE"/>
        </w:rPr>
        <w:tab/>
      </w:r>
      <w:r w:rsidRPr="00F51EF9">
        <w:rPr>
          <w:lang w:val="de-DE"/>
        </w:rPr>
        <w:tab/>
        <w:t>UserLog</w:t>
      </w:r>
    </w:p>
    <w:p w:rsidR="00B17D80" w:rsidRPr="00F51EF9" w:rsidRDefault="00B17D80" w:rsidP="00B17D80">
      <w:pPr>
        <w:pStyle w:val="EW"/>
        <w:tabs>
          <w:tab w:val="left" w:pos="851"/>
        </w:tabs>
        <w:ind w:left="2835" w:hanging="2551"/>
        <w:rPr>
          <w:lang w:val="de-DE"/>
        </w:rPr>
      </w:pPr>
      <w:r w:rsidRPr="00F51EF9">
        <w:rPr>
          <w:lang w:val="de-DE"/>
        </w:rPr>
        <w:t>User password:</w:t>
      </w:r>
      <w:r w:rsidRPr="00F51EF9">
        <w:rPr>
          <w:lang w:val="de-DE"/>
        </w:rPr>
        <w:tab/>
      </w:r>
      <w:r w:rsidRPr="00F51EF9">
        <w:rPr>
          <w:lang w:val="de-DE"/>
        </w:rPr>
        <w:tab/>
        <w:t>UserPwd</w:t>
      </w:r>
    </w:p>
    <w:p w:rsidR="00B17D80" w:rsidRPr="00F51EF9" w:rsidRDefault="00B17D80" w:rsidP="00B17D80">
      <w:pPr>
        <w:pStyle w:val="EW"/>
        <w:tabs>
          <w:tab w:val="left" w:pos="851"/>
        </w:tabs>
        <w:ind w:left="2835" w:hanging="2551"/>
        <w:rPr>
          <w:lang w:val="de-DE"/>
        </w:rPr>
      </w:pPr>
    </w:p>
    <w:p w:rsidR="00B17D80" w:rsidRDefault="00B17D80" w:rsidP="00B17D80">
      <w:pPr>
        <w:rPr>
          <w:lang w:val="en-US"/>
        </w:rPr>
      </w:pPr>
      <w:r>
        <w:rPr>
          <w:lang w:val="en-US"/>
        </w:rPr>
        <w:lastRenderedPageBreak/>
        <w:t>SIM/ME interface transport level</w:t>
      </w:r>
    </w:p>
    <w:p w:rsidR="00B17D80" w:rsidRDefault="00B17D80" w:rsidP="00B17D80">
      <w:pPr>
        <w:pStyle w:val="EW"/>
        <w:tabs>
          <w:tab w:val="left" w:pos="851"/>
        </w:tabs>
        <w:ind w:left="2835" w:hanging="2551"/>
      </w:pPr>
      <w:r>
        <w:t>Transport format:</w:t>
      </w:r>
      <w:r>
        <w:tab/>
      </w:r>
      <w:r>
        <w:tab/>
        <w:t>UDP</w:t>
      </w:r>
    </w:p>
    <w:p w:rsidR="00B17D80" w:rsidRDefault="00B17D80" w:rsidP="00B17D80">
      <w:pPr>
        <w:pStyle w:val="EW"/>
        <w:tabs>
          <w:tab w:val="left" w:pos="851"/>
        </w:tabs>
        <w:ind w:left="2835" w:hanging="2551"/>
      </w:pPr>
      <w:r>
        <w:t xml:space="preserve">Port number: </w:t>
      </w:r>
      <w:r>
        <w:tab/>
      </w:r>
      <w:r>
        <w:tab/>
        <w:t>44444</w:t>
      </w:r>
    </w:p>
    <w:p w:rsidR="00B17D80" w:rsidRDefault="00B17D80" w:rsidP="00B17D80">
      <w:pPr>
        <w:pStyle w:val="EW"/>
        <w:tabs>
          <w:tab w:val="left" w:pos="851"/>
        </w:tabs>
        <w:ind w:left="2835" w:hanging="2551"/>
      </w:pPr>
      <w:r>
        <w:t>Data destination address</w:t>
      </w:r>
      <w:r>
        <w:tab/>
      </w:r>
      <w:r>
        <w:tab/>
        <w:t>01.01.01.01 (as an example)</w:t>
      </w:r>
    </w:p>
    <w:p w:rsidR="00B17D80" w:rsidRDefault="00B17D80" w:rsidP="00B17D80">
      <w:pPr>
        <w:pStyle w:val="EW"/>
        <w:tabs>
          <w:tab w:val="left" w:pos="851"/>
        </w:tabs>
        <w:ind w:left="3119" w:hanging="2835"/>
      </w:pPr>
      <w:r w:rsidRPr="00473CDA">
        <w:t xml:space="preserve">Note: </w:t>
      </w:r>
      <w:r w:rsidRPr="00473CDA">
        <w:tab/>
      </w:r>
      <w:r w:rsidRPr="00473CDA">
        <w:tab/>
      </w:r>
      <w:r>
        <w:t>If a data destination address different to 01.01.01.01 is used then the same value is used in the content of the affected Open Channel commands and the network simulator setup and related UE settings might require a corresponding adaptation.</w:t>
      </w:r>
    </w:p>
    <w:p w:rsidR="00B17D80" w:rsidRDefault="00B17D80" w:rsidP="00B17D80">
      <w:pPr>
        <w:pStyle w:val="EW"/>
        <w:tabs>
          <w:tab w:val="left" w:pos="851"/>
        </w:tabs>
        <w:ind w:left="2835" w:hanging="2551"/>
      </w:pPr>
    </w:p>
    <w:p w:rsidR="00B17D80" w:rsidRDefault="00B17D80" w:rsidP="00B17D80">
      <w:r>
        <w:t>Prior to test case execution the apparatus supplier shall have provided the "Preferred buffer size supported by the terminal for Open Channel command" as requested in table A.2/5.</w:t>
      </w:r>
    </w:p>
    <w:p w:rsidR="00B17D80" w:rsidRDefault="00B17D80" w:rsidP="00B17D80">
      <w:r>
        <w:t>Pre-condition for successful execution of expected sequence 2.1:</w:t>
      </w:r>
    </w:p>
    <w:p w:rsidR="00B17D80" w:rsidRDefault="00B17D80" w:rsidP="00B17D80">
      <w:r>
        <w:t>If the terminal does not support the execution of an Open Channel (GPRS) command when no Network Access Name TLV is present in the proactive command and when no default Access Point Name is set in the terminal configuration (s.a. table A.1/30), then "TestGp.rs" shall be set and activated as default Access Point Name in the terminal configuration prior to execution of the proactive command in expected sequence 2.1.</w:t>
      </w:r>
    </w:p>
    <w:p w:rsidR="00B17D80" w:rsidRDefault="00B17D80" w:rsidP="00B17D80">
      <w:pPr>
        <w:pStyle w:val="H6"/>
      </w:pPr>
      <w:r>
        <w:t>27.22.4.27.2.4.2</w:t>
      </w:r>
      <w:r>
        <w:tab/>
        <w:t xml:space="preserve">Procedure </w:t>
      </w:r>
    </w:p>
    <w:p w:rsidR="00B17D80" w:rsidRDefault="00B17D80" w:rsidP="00B17D80">
      <w:pPr>
        <w:keepNext/>
        <w:rPr>
          <w:b/>
        </w:rPr>
      </w:pPr>
      <w:r>
        <w:rPr>
          <w:b/>
        </w:rPr>
        <w:t>Expected Sequence 2.1 (OPEN CHANNEL, immediate link establishment, GPRS, no local address, no alpha identifier, no network access name)</w:t>
      </w:r>
    </w:p>
    <w:p w:rsidR="00B17D80" w:rsidRDefault="00B17D80" w:rsidP="00B17D80">
      <w:pPr>
        <w:pStyle w:val="TH"/>
        <w:spacing w:before="0" w:after="0"/>
        <w:rPr>
          <w:sz w:val="12"/>
          <w:szCs w:val="12"/>
        </w:rPr>
      </w:pPr>
    </w:p>
    <w:tbl>
      <w:tblPr>
        <w:tblW w:w="9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37"/>
        <w:gridCol w:w="1021"/>
        <w:gridCol w:w="3543"/>
        <w:gridCol w:w="3827"/>
      </w:tblGrid>
      <w:tr w:rsidR="00B17D80" w:rsidTr="007B59FD">
        <w:tblPrEx>
          <w:tblCellMar>
            <w:top w:w="0" w:type="dxa"/>
            <w:bottom w:w="0" w:type="dxa"/>
          </w:tblCellMar>
        </w:tblPrEx>
        <w:trPr>
          <w:cantSplit/>
        </w:trPr>
        <w:tc>
          <w:tcPr>
            <w:tcW w:w="737" w:type="dxa"/>
          </w:tcPr>
          <w:p w:rsidR="00B17D80" w:rsidRDefault="00B17D80" w:rsidP="007B59FD">
            <w:pPr>
              <w:pStyle w:val="TAH"/>
            </w:pPr>
            <w:r>
              <w:t>Step</w:t>
            </w:r>
          </w:p>
        </w:tc>
        <w:tc>
          <w:tcPr>
            <w:tcW w:w="1021" w:type="dxa"/>
          </w:tcPr>
          <w:p w:rsidR="00B17D80" w:rsidRDefault="00B17D80" w:rsidP="007B59FD">
            <w:pPr>
              <w:pStyle w:val="TAH"/>
            </w:pPr>
            <w:r>
              <w:t>Direction</w:t>
            </w:r>
          </w:p>
        </w:tc>
        <w:tc>
          <w:tcPr>
            <w:tcW w:w="3543" w:type="dxa"/>
          </w:tcPr>
          <w:p w:rsidR="00B17D80" w:rsidRDefault="00B17D80" w:rsidP="007B59FD">
            <w:pPr>
              <w:pStyle w:val="TAH"/>
            </w:pPr>
            <w:r>
              <w:t>MESSAGE / Action</w:t>
            </w:r>
          </w:p>
        </w:tc>
        <w:tc>
          <w:tcPr>
            <w:tcW w:w="3827" w:type="dxa"/>
          </w:tcPr>
          <w:p w:rsidR="00B17D80" w:rsidRDefault="00B17D80" w:rsidP="007B59FD">
            <w:pPr>
              <w:pStyle w:val="TAH"/>
            </w:pPr>
            <w:r>
              <w:t>Comments</w:t>
            </w:r>
          </w:p>
        </w:tc>
      </w:tr>
      <w:tr w:rsidR="00B17D80" w:rsidTr="007B59FD">
        <w:tblPrEx>
          <w:tblCellMar>
            <w:top w:w="0" w:type="dxa"/>
            <w:bottom w:w="0" w:type="dxa"/>
          </w:tblCellMar>
        </w:tblPrEx>
        <w:trPr>
          <w:cantSplit/>
        </w:trPr>
        <w:tc>
          <w:tcPr>
            <w:tcW w:w="737" w:type="dxa"/>
          </w:tcPr>
          <w:p w:rsidR="00B17D80" w:rsidRDefault="00B17D80" w:rsidP="007B59FD">
            <w:pPr>
              <w:pStyle w:val="TAC"/>
            </w:pPr>
            <w:r>
              <w:t>1</w:t>
            </w:r>
          </w:p>
        </w:tc>
        <w:tc>
          <w:tcPr>
            <w:tcW w:w="1021" w:type="dxa"/>
          </w:tcPr>
          <w:p w:rsidR="00B17D80" w:rsidRDefault="00B17D80" w:rsidP="007B59FD">
            <w:pPr>
              <w:pStyle w:val="TAC"/>
            </w:pPr>
            <w:r>
              <w:t xml:space="preserve">USER </w:t>
            </w:r>
            <w:r>
              <w:sym w:font="Symbol" w:char="F0AE"/>
            </w:r>
            <w:r>
              <w:t xml:space="preserve"> ME</w:t>
            </w:r>
          </w:p>
        </w:tc>
        <w:tc>
          <w:tcPr>
            <w:tcW w:w="3543" w:type="dxa"/>
          </w:tcPr>
          <w:p w:rsidR="00B17D80" w:rsidRDefault="00B17D80" w:rsidP="007B59FD">
            <w:pPr>
              <w:pStyle w:val="TAL"/>
            </w:pPr>
            <w:r>
              <w:t>Set and activate APN "TestGp.rs" in the terminal configuration if required</w:t>
            </w:r>
          </w:p>
        </w:tc>
        <w:tc>
          <w:tcPr>
            <w:tcW w:w="3827" w:type="dxa"/>
          </w:tcPr>
          <w:p w:rsidR="00B17D80" w:rsidRDefault="00B17D80" w:rsidP="007B59FD">
            <w:pPr>
              <w:pStyle w:val="TAL"/>
            </w:pPr>
            <w:r>
              <w:t>[see initial conditions]</w:t>
            </w:r>
          </w:p>
        </w:tc>
      </w:tr>
      <w:tr w:rsidR="00B17D80" w:rsidTr="007B59FD">
        <w:tblPrEx>
          <w:tblCellMar>
            <w:top w:w="0" w:type="dxa"/>
            <w:bottom w:w="0" w:type="dxa"/>
          </w:tblCellMar>
        </w:tblPrEx>
        <w:trPr>
          <w:cantSplit/>
        </w:trPr>
        <w:tc>
          <w:tcPr>
            <w:tcW w:w="737" w:type="dxa"/>
          </w:tcPr>
          <w:p w:rsidR="00B17D80" w:rsidRDefault="00B17D80" w:rsidP="007B59FD">
            <w:pPr>
              <w:pStyle w:val="TAC"/>
            </w:pPr>
            <w:r>
              <w:t>2</w:t>
            </w:r>
          </w:p>
        </w:tc>
        <w:tc>
          <w:tcPr>
            <w:tcW w:w="1021" w:type="dxa"/>
          </w:tcPr>
          <w:p w:rsidR="00B17D80" w:rsidRDefault="00B17D80" w:rsidP="007B59FD">
            <w:pPr>
              <w:pStyle w:val="TAC"/>
            </w:pPr>
            <w:r>
              <w:t xml:space="preserve">SIM </w:t>
            </w:r>
            <w:r>
              <w:sym w:font="Symbol" w:char="F0AE"/>
            </w:r>
            <w:r>
              <w:t xml:space="preserve"> ME</w:t>
            </w:r>
          </w:p>
        </w:tc>
        <w:tc>
          <w:tcPr>
            <w:tcW w:w="3543" w:type="dxa"/>
          </w:tcPr>
          <w:p w:rsidR="00B17D80" w:rsidRDefault="00B17D80" w:rsidP="007B59FD">
            <w:pPr>
              <w:pStyle w:val="TAL"/>
            </w:pPr>
            <w:r>
              <w:t>PROACTIVE COMMAND PENDING: OPEN CHANNEL 2.1.1</w:t>
            </w:r>
          </w:p>
        </w:tc>
        <w:tc>
          <w:tcPr>
            <w:tcW w:w="3827"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3</w:t>
            </w:r>
          </w:p>
        </w:tc>
        <w:tc>
          <w:tcPr>
            <w:tcW w:w="1021" w:type="dxa"/>
          </w:tcPr>
          <w:p w:rsidR="00B17D80" w:rsidRDefault="00B17D80" w:rsidP="007B59FD">
            <w:pPr>
              <w:pStyle w:val="TAC"/>
            </w:pPr>
            <w:r>
              <w:t xml:space="preserve">ME </w:t>
            </w:r>
            <w:r>
              <w:sym w:font="Symbol" w:char="F0AE"/>
            </w:r>
            <w:r>
              <w:t xml:space="preserve"> SIM</w:t>
            </w:r>
          </w:p>
        </w:tc>
        <w:tc>
          <w:tcPr>
            <w:tcW w:w="3543" w:type="dxa"/>
          </w:tcPr>
          <w:p w:rsidR="00B17D80" w:rsidRDefault="00B17D80" w:rsidP="007B59FD">
            <w:pPr>
              <w:pStyle w:val="TAL"/>
            </w:pPr>
            <w:r>
              <w:t>FETCH</w:t>
            </w:r>
          </w:p>
        </w:tc>
        <w:tc>
          <w:tcPr>
            <w:tcW w:w="3827"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4</w:t>
            </w:r>
          </w:p>
        </w:tc>
        <w:tc>
          <w:tcPr>
            <w:tcW w:w="1021" w:type="dxa"/>
          </w:tcPr>
          <w:p w:rsidR="00B17D80" w:rsidRDefault="00B17D80" w:rsidP="007B59FD">
            <w:pPr>
              <w:pStyle w:val="TAC"/>
            </w:pPr>
            <w:r>
              <w:t xml:space="preserve">SIM </w:t>
            </w:r>
            <w:r>
              <w:sym w:font="Symbol" w:char="F0AE"/>
            </w:r>
            <w:r>
              <w:t xml:space="preserve"> ME</w:t>
            </w:r>
          </w:p>
        </w:tc>
        <w:tc>
          <w:tcPr>
            <w:tcW w:w="3543" w:type="dxa"/>
          </w:tcPr>
          <w:p w:rsidR="00B17D80" w:rsidRDefault="00B17D80" w:rsidP="007B59FD">
            <w:pPr>
              <w:pStyle w:val="TAL"/>
            </w:pPr>
            <w:r>
              <w:t xml:space="preserve">PROACTIVE COMMAND : OPEN CHANNEL 2.1.1 </w:t>
            </w:r>
          </w:p>
        </w:tc>
        <w:tc>
          <w:tcPr>
            <w:tcW w:w="3827"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5</w:t>
            </w:r>
          </w:p>
        </w:tc>
        <w:tc>
          <w:tcPr>
            <w:tcW w:w="1021" w:type="dxa"/>
          </w:tcPr>
          <w:p w:rsidR="00B17D80" w:rsidRDefault="00B17D80" w:rsidP="007B59FD">
            <w:pPr>
              <w:pStyle w:val="TAC"/>
            </w:pPr>
            <w:r>
              <w:t xml:space="preserve">ME </w:t>
            </w:r>
            <w:r>
              <w:sym w:font="Symbol" w:char="F0AE"/>
            </w:r>
            <w:r>
              <w:t xml:space="preserve"> user</w:t>
            </w:r>
          </w:p>
        </w:tc>
        <w:tc>
          <w:tcPr>
            <w:tcW w:w="3543" w:type="dxa"/>
          </w:tcPr>
          <w:p w:rsidR="00B17D80" w:rsidRDefault="00B17D80" w:rsidP="007B59FD">
            <w:pPr>
              <w:pStyle w:val="TAL"/>
            </w:pPr>
            <w:r>
              <w:t>The ME may display channel opening information</w:t>
            </w:r>
          </w:p>
        </w:tc>
        <w:tc>
          <w:tcPr>
            <w:tcW w:w="3827"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6</w:t>
            </w:r>
          </w:p>
        </w:tc>
        <w:tc>
          <w:tcPr>
            <w:tcW w:w="1021" w:type="dxa"/>
          </w:tcPr>
          <w:p w:rsidR="00B17D80" w:rsidRDefault="00B17D80" w:rsidP="007B59FD">
            <w:pPr>
              <w:pStyle w:val="TAC"/>
            </w:pPr>
            <w:r>
              <w:t xml:space="preserve">ME </w:t>
            </w:r>
            <w:r>
              <w:sym w:font="Symbol" w:char="F0AE"/>
            </w:r>
            <w:r>
              <w:t xml:space="preserve"> SS</w:t>
            </w:r>
          </w:p>
        </w:tc>
        <w:tc>
          <w:tcPr>
            <w:tcW w:w="3543" w:type="dxa"/>
          </w:tcPr>
          <w:p w:rsidR="00B17D80" w:rsidRDefault="00B17D80" w:rsidP="007B59FD">
            <w:pPr>
              <w:pStyle w:val="TAL"/>
            </w:pPr>
            <w:r>
              <w:t>PDP context activation request</w:t>
            </w:r>
          </w:p>
        </w:tc>
        <w:tc>
          <w:tcPr>
            <w:tcW w:w="3827"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7</w:t>
            </w:r>
          </w:p>
        </w:tc>
        <w:tc>
          <w:tcPr>
            <w:tcW w:w="1021" w:type="dxa"/>
          </w:tcPr>
          <w:p w:rsidR="00B17D80" w:rsidRDefault="00B17D80" w:rsidP="007B59FD">
            <w:pPr>
              <w:pStyle w:val="TAC"/>
            </w:pPr>
            <w:r>
              <w:t xml:space="preserve">SS </w:t>
            </w:r>
            <w:r>
              <w:sym w:font="Symbol" w:char="F0AE"/>
            </w:r>
            <w:r>
              <w:t xml:space="preserve"> ME</w:t>
            </w:r>
          </w:p>
        </w:tc>
        <w:tc>
          <w:tcPr>
            <w:tcW w:w="3543" w:type="dxa"/>
          </w:tcPr>
          <w:p w:rsidR="00B17D80" w:rsidRDefault="00B17D80" w:rsidP="007B59FD">
            <w:pPr>
              <w:pStyle w:val="TAL"/>
            </w:pPr>
            <w:r>
              <w:t>PDP context activation accept</w:t>
            </w:r>
          </w:p>
        </w:tc>
        <w:tc>
          <w:tcPr>
            <w:tcW w:w="3827"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8</w:t>
            </w:r>
          </w:p>
        </w:tc>
        <w:tc>
          <w:tcPr>
            <w:tcW w:w="1021" w:type="dxa"/>
          </w:tcPr>
          <w:p w:rsidR="00B17D80" w:rsidRDefault="00B17D80" w:rsidP="007B59FD">
            <w:pPr>
              <w:pStyle w:val="TAC"/>
            </w:pPr>
            <w:r>
              <w:t xml:space="preserve">ME </w:t>
            </w:r>
            <w:r>
              <w:sym w:font="Symbol" w:char="F0AE"/>
            </w:r>
            <w:r>
              <w:t xml:space="preserve"> SIM</w:t>
            </w:r>
          </w:p>
        </w:tc>
        <w:tc>
          <w:tcPr>
            <w:tcW w:w="3543" w:type="dxa"/>
          </w:tcPr>
          <w:p w:rsidR="00B17D80" w:rsidRDefault="00B17D80" w:rsidP="007B59FD">
            <w:pPr>
              <w:pStyle w:val="TAL"/>
            </w:pPr>
            <w:r>
              <w:t xml:space="preserve">TERMINAL RESPONSE : OPEN CHANNEL  2.1.1 A </w:t>
            </w:r>
          </w:p>
          <w:p w:rsidR="00B17D80" w:rsidRDefault="00B17D80" w:rsidP="007B59FD">
            <w:pPr>
              <w:pStyle w:val="TAL"/>
            </w:pPr>
            <w:r>
              <w:t xml:space="preserve">or </w:t>
            </w:r>
          </w:p>
          <w:p w:rsidR="00B17D80" w:rsidRDefault="00B17D80" w:rsidP="007B59FD">
            <w:pPr>
              <w:pStyle w:val="TAL"/>
            </w:pPr>
            <w:r>
              <w:t>TERMINAL RESPONSE : OPEN CHANNEL  2.1.1B</w:t>
            </w:r>
          </w:p>
        </w:tc>
        <w:tc>
          <w:tcPr>
            <w:tcW w:w="3827" w:type="dxa"/>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pPr>
        <w:widowControl w:val="0"/>
      </w:pPr>
      <w:r>
        <w:t>PROACTIVE COMMAND: OPEN CHANNEL 2.1.1</w:t>
      </w:r>
    </w:p>
    <w:p w:rsidR="00B17D80" w:rsidRDefault="00B17D80" w:rsidP="00B17D80">
      <w:pPr>
        <w:widowControl w:val="0"/>
      </w:pPr>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OPEN CHANNEL</w:t>
      </w:r>
    </w:p>
    <w:p w:rsidR="00B17D80" w:rsidRDefault="00B17D80" w:rsidP="00B17D80">
      <w:pPr>
        <w:pStyle w:val="EW"/>
        <w:tabs>
          <w:tab w:val="left" w:pos="851"/>
        </w:tabs>
        <w:ind w:left="2835" w:hanging="2551"/>
        <w:rPr>
          <w:lang w:val="fr-FR"/>
        </w:rPr>
      </w:pPr>
      <w:r>
        <w:tab/>
      </w:r>
      <w:r>
        <w:rPr>
          <w:lang w:val="fr-FR"/>
        </w:rPr>
        <w:t>Command qualifier:</w:t>
      </w:r>
      <w:r>
        <w:rPr>
          <w:lang w:val="fr-FR"/>
        </w:rPr>
        <w:tab/>
        <w:t>immediate link establishment</w:t>
      </w:r>
    </w:p>
    <w:p w:rsidR="00B17D80" w:rsidRDefault="00B17D80" w:rsidP="00B17D80">
      <w:pPr>
        <w:pStyle w:val="EW"/>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2A3669" w:rsidRDefault="00B17D80" w:rsidP="00B17D80">
      <w:pPr>
        <w:pStyle w:val="EW"/>
        <w:rPr>
          <w:lang w:val="en-US"/>
        </w:rPr>
      </w:pPr>
      <w:r w:rsidRPr="002A3669">
        <w:rPr>
          <w:lang w:val="en-US"/>
        </w:rPr>
        <w:t xml:space="preserve">Bearer </w:t>
      </w:r>
    </w:p>
    <w:p w:rsidR="00B17D80" w:rsidRPr="002A3669" w:rsidRDefault="00B17D80" w:rsidP="00B17D80">
      <w:pPr>
        <w:pStyle w:val="EW"/>
        <w:tabs>
          <w:tab w:val="left" w:pos="851"/>
        </w:tabs>
        <w:ind w:left="2835" w:hanging="2551"/>
      </w:pPr>
      <w:r w:rsidRPr="002A3669">
        <w:tab/>
        <w:t>Bearer type:</w:t>
      </w:r>
      <w:r w:rsidRPr="002A3669">
        <w:tab/>
        <w:t>GPRS</w:t>
      </w:r>
    </w:p>
    <w:p w:rsidR="00B17D80" w:rsidRDefault="00B17D80" w:rsidP="00B17D80">
      <w:pPr>
        <w:pStyle w:val="EW"/>
        <w:tabs>
          <w:tab w:val="left" w:pos="851"/>
        </w:tabs>
        <w:ind w:left="2835" w:hanging="2551"/>
      </w:pPr>
      <w:r w:rsidRPr="002A3669">
        <w:tab/>
      </w:r>
      <w:r>
        <w:t>Bearer parameter:</w:t>
      </w:r>
      <w:r>
        <w:tab/>
      </w:r>
    </w:p>
    <w:p w:rsidR="00B17D80" w:rsidRDefault="00B17D80" w:rsidP="00B17D80">
      <w:pPr>
        <w:pStyle w:val="EW"/>
        <w:tabs>
          <w:tab w:val="left" w:pos="851"/>
          <w:tab w:val="left" w:pos="1276"/>
        </w:tabs>
        <w:ind w:left="2835" w:hanging="2551"/>
      </w:pPr>
      <w:r>
        <w:tab/>
      </w:r>
      <w:r>
        <w:tab/>
        <w:t>Precedence Class:</w:t>
      </w:r>
      <w:r>
        <w:tab/>
      </w:r>
      <w:r>
        <w:tab/>
        <w:t>02</w:t>
      </w:r>
    </w:p>
    <w:p w:rsidR="00B17D80" w:rsidRDefault="00B17D80" w:rsidP="00B17D80">
      <w:pPr>
        <w:pStyle w:val="EW"/>
        <w:tabs>
          <w:tab w:val="left" w:pos="851"/>
          <w:tab w:val="left" w:pos="1276"/>
        </w:tabs>
        <w:ind w:left="2835" w:hanging="2551"/>
      </w:pPr>
      <w:r>
        <w:tab/>
      </w:r>
      <w:r>
        <w:tab/>
      </w:r>
      <w:r>
        <w:tab/>
        <w:t>Delay Class:</w:t>
      </w:r>
      <w:r>
        <w:tab/>
      </w:r>
      <w:r>
        <w:tab/>
        <w:t>04</w:t>
      </w:r>
    </w:p>
    <w:p w:rsidR="00B17D80" w:rsidRDefault="00B17D80" w:rsidP="00B17D80">
      <w:pPr>
        <w:pStyle w:val="EW"/>
        <w:tabs>
          <w:tab w:val="left" w:pos="851"/>
          <w:tab w:val="left" w:pos="1276"/>
        </w:tabs>
        <w:ind w:left="2835" w:hanging="2551"/>
      </w:pPr>
      <w:r>
        <w:tab/>
      </w:r>
      <w:r>
        <w:tab/>
      </w:r>
      <w:r>
        <w:tab/>
        <w:t>Reliability Class:</w:t>
      </w:r>
      <w:r>
        <w:tab/>
      </w:r>
      <w:r>
        <w:tab/>
        <w:t>05</w:t>
      </w:r>
    </w:p>
    <w:p w:rsidR="00B17D80" w:rsidRDefault="00B17D80" w:rsidP="00B17D80">
      <w:pPr>
        <w:pStyle w:val="EW"/>
        <w:tabs>
          <w:tab w:val="left" w:pos="851"/>
          <w:tab w:val="left" w:pos="1276"/>
        </w:tabs>
        <w:ind w:left="2835" w:hanging="2551"/>
      </w:pPr>
      <w:r>
        <w:tab/>
      </w:r>
      <w:r>
        <w:tab/>
      </w:r>
      <w:r>
        <w:tab/>
        <w:t xml:space="preserve">Peak throughput class: </w:t>
      </w:r>
      <w:r>
        <w:tab/>
        <w:t>05</w:t>
      </w:r>
    </w:p>
    <w:p w:rsidR="00B17D80" w:rsidRDefault="00B17D80" w:rsidP="00B17D80">
      <w:pPr>
        <w:pStyle w:val="EW"/>
        <w:tabs>
          <w:tab w:val="left" w:pos="851"/>
          <w:tab w:val="left" w:pos="1276"/>
        </w:tabs>
        <w:ind w:left="2835" w:hanging="2551"/>
      </w:pPr>
      <w:r>
        <w:tab/>
      </w:r>
      <w:r>
        <w:tab/>
      </w:r>
      <w:r>
        <w:tab/>
        <w:t>Mean throughput class:</w:t>
      </w:r>
      <w:r>
        <w:tab/>
        <w:t>31</w:t>
      </w:r>
    </w:p>
    <w:p w:rsidR="00B17D80" w:rsidRDefault="00B17D80" w:rsidP="00B17D80">
      <w:pPr>
        <w:pStyle w:val="EW"/>
        <w:tabs>
          <w:tab w:val="left" w:pos="851"/>
          <w:tab w:val="left" w:pos="1276"/>
        </w:tabs>
        <w:ind w:left="2835" w:hanging="2551"/>
      </w:pPr>
      <w:r>
        <w:tab/>
      </w:r>
      <w:r>
        <w:tab/>
      </w:r>
      <w:r>
        <w:tab/>
        <w:t>Packet data protocol:</w:t>
      </w:r>
      <w:r>
        <w:tab/>
        <w:t>02 (IP)</w:t>
      </w:r>
    </w:p>
    <w:p w:rsidR="00B17D80" w:rsidRDefault="00B17D80" w:rsidP="00B17D80">
      <w:pPr>
        <w:pStyle w:val="EW"/>
        <w:tabs>
          <w:tab w:val="left" w:pos="851"/>
        </w:tabs>
        <w:ind w:left="2835" w:hanging="2551"/>
      </w:pPr>
      <w:r>
        <w:lastRenderedPageBreak/>
        <w:t>Buffer</w:t>
      </w:r>
    </w:p>
    <w:p w:rsidR="00B17D80" w:rsidRDefault="00B17D80" w:rsidP="00B17D80">
      <w:pPr>
        <w:pStyle w:val="EW"/>
        <w:tabs>
          <w:tab w:val="left" w:pos="851"/>
        </w:tabs>
        <w:ind w:left="2835" w:hanging="2551"/>
      </w:pPr>
      <w:r>
        <w:tab/>
        <w:t>Buffer size:</w:t>
      </w:r>
      <w:r>
        <w:tab/>
      </w:r>
      <w:r>
        <w:tab/>
        <w:t>1400</w:t>
      </w:r>
    </w:p>
    <w:p w:rsidR="00B17D80" w:rsidRPr="002A3669" w:rsidRDefault="00B17D80" w:rsidP="00B17D80">
      <w:pPr>
        <w:pStyle w:val="EW"/>
        <w:rPr>
          <w:lang w:val="sv-SE"/>
        </w:rPr>
      </w:pPr>
      <w:r w:rsidRPr="002A3669">
        <w:rPr>
          <w:lang w:val="sv-SE"/>
        </w:rPr>
        <w:t>Text String:</w:t>
      </w:r>
      <w:r w:rsidRPr="002A3669">
        <w:rPr>
          <w:lang w:val="sv-SE"/>
        </w:rPr>
        <w:tab/>
        <w:t>UserLog  (User login)</w:t>
      </w:r>
    </w:p>
    <w:p w:rsidR="00B17D80" w:rsidRDefault="00B17D80" w:rsidP="00B17D80">
      <w:pPr>
        <w:pStyle w:val="EW"/>
      </w:pPr>
      <w:r>
        <w:t>Text String:</w:t>
      </w:r>
      <w:r>
        <w:tab/>
        <w:t>UserPwd (User password)</w:t>
      </w:r>
    </w:p>
    <w:p w:rsidR="00B17D80" w:rsidRDefault="00B17D80" w:rsidP="00B17D80">
      <w:pPr>
        <w:pStyle w:val="EW"/>
      </w:pPr>
      <w:r>
        <w:t>SIM/ME interface transport level</w:t>
      </w:r>
    </w:p>
    <w:p w:rsidR="00B17D80" w:rsidRDefault="00B17D80" w:rsidP="00B17D80">
      <w:pPr>
        <w:pStyle w:val="EW"/>
        <w:tabs>
          <w:tab w:val="left" w:pos="851"/>
        </w:tabs>
        <w:ind w:left="2835" w:hanging="2551"/>
      </w:pPr>
      <w:r>
        <w:tab/>
        <w:t>Transport format:</w:t>
      </w:r>
      <w:r>
        <w:tab/>
        <w:t xml:space="preserve"> UDP</w:t>
      </w:r>
    </w:p>
    <w:p w:rsidR="00B17D80" w:rsidRDefault="00B17D80" w:rsidP="00B17D80">
      <w:pPr>
        <w:pStyle w:val="EW"/>
        <w:tabs>
          <w:tab w:val="left" w:pos="851"/>
        </w:tabs>
        <w:ind w:left="2835" w:hanging="2551"/>
      </w:pPr>
      <w:r>
        <w:tab/>
        <w:t xml:space="preserve">Port number: </w:t>
      </w:r>
      <w:r>
        <w:tab/>
        <w:t>44444</w:t>
      </w:r>
    </w:p>
    <w:p w:rsidR="00B17D80" w:rsidRDefault="00B17D80" w:rsidP="00B17D80">
      <w:pPr>
        <w:pStyle w:val="EW"/>
        <w:tabs>
          <w:tab w:val="left" w:pos="851"/>
        </w:tabs>
        <w:ind w:left="2835" w:hanging="2551"/>
      </w:pPr>
      <w:r>
        <w:tab/>
        <w:t>Data destination address</w:t>
      </w:r>
      <w:r>
        <w:tab/>
        <w:t>01.01.01.01</w:t>
      </w:r>
    </w:p>
    <w:p w:rsidR="00B17D80" w:rsidRDefault="00B17D80" w:rsidP="00B17D80">
      <w:pPr>
        <w:widowControl w:val="0"/>
      </w:pPr>
    </w:p>
    <w:p w:rsidR="00B17D80" w:rsidRDefault="00B17D80" w:rsidP="00B17D80">
      <w:pPr>
        <w:keepNext/>
        <w:widowControl w:val="0"/>
      </w:pPr>
      <w:r>
        <w:t>Coding:</w:t>
      </w:r>
    </w:p>
    <w:p w:rsidR="00B17D80" w:rsidRDefault="00B17D80" w:rsidP="00B17D80">
      <w:pPr>
        <w:pStyle w:val="TH"/>
        <w:spacing w:before="0" w:after="0"/>
        <w:rPr>
          <w:sz w:val="12"/>
          <w:szCs w:val="12"/>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AD</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widowControl w:val="0"/>
      </w:pPr>
      <w:r>
        <w:t>TERMINAL RESPONSE: OPEN CHANNEL 2.1.1A</w:t>
      </w:r>
    </w:p>
    <w:p w:rsidR="00B17D80" w:rsidRDefault="00B17D80" w:rsidP="00B17D80">
      <w:pPr>
        <w:widowControl w:val="0"/>
      </w:pPr>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OPEN CHANNEL</w:t>
      </w:r>
    </w:p>
    <w:p w:rsidR="00B17D80" w:rsidRPr="00375417" w:rsidRDefault="00B17D80" w:rsidP="00B17D80">
      <w:pPr>
        <w:pStyle w:val="EW"/>
        <w:tabs>
          <w:tab w:val="left" w:pos="851"/>
        </w:tabs>
        <w:ind w:left="2835" w:hanging="2551"/>
      </w:pPr>
      <w:r>
        <w:tab/>
      </w:r>
      <w:r w:rsidRPr="00375417">
        <w:t>Command qualifier:</w:t>
      </w:r>
      <w:r w:rsidRPr="00375417">
        <w:tab/>
        <w:t>immediate link establishment</w:t>
      </w:r>
    </w:p>
    <w:p w:rsidR="00B17D80" w:rsidRPr="00375417" w:rsidRDefault="00B17D80" w:rsidP="00B17D80">
      <w:pPr>
        <w:pStyle w:val="EW"/>
      </w:pPr>
      <w:r w:rsidRPr="00375417">
        <w:t>Device identities</w:t>
      </w:r>
    </w:p>
    <w:p w:rsidR="00B17D80" w:rsidRPr="00375417" w:rsidRDefault="00B17D80" w:rsidP="00B17D80">
      <w:pPr>
        <w:pStyle w:val="EW"/>
        <w:tabs>
          <w:tab w:val="left" w:pos="851"/>
        </w:tabs>
        <w:ind w:left="2835" w:hanging="2551"/>
      </w:pPr>
      <w:r w:rsidRPr="00375417">
        <w:tab/>
        <w:t>Source device:</w:t>
      </w:r>
      <w:r w:rsidRPr="00375417">
        <w:tab/>
        <w:t>ME</w:t>
      </w:r>
    </w:p>
    <w:p w:rsidR="00B17D80" w:rsidRPr="00375417" w:rsidRDefault="00B17D80" w:rsidP="00B17D80">
      <w:pPr>
        <w:pStyle w:val="EW"/>
        <w:tabs>
          <w:tab w:val="left" w:pos="851"/>
        </w:tabs>
        <w:ind w:left="2835" w:hanging="2551"/>
      </w:pPr>
      <w:r w:rsidRPr="00375417">
        <w:tab/>
        <w:t>Destination device:</w:t>
      </w:r>
      <w:r w:rsidRPr="00375417">
        <w:tab/>
        <w:t>SIM</w:t>
      </w:r>
    </w:p>
    <w:p w:rsidR="00B17D80" w:rsidRDefault="00B17D80" w:rsidP="00B17D80">
      <w:pPr>
        <w:pStyle w:val="EW"/>
        <w:rPr>
          <w:lang w:val="en-US"/>
        </w:rPr>
      </w:pPr>
      <w:r>
        <w:rPr>
          <w:lang w:val="en-US"/>
        </w:rPr>
        <w:t>Result</w:t>
      </w:r>
    </w:p>
    <w:p w:rsidR="00B17D80" w:rsidRDefault="00B17D80" w:rsidP="00B17D80">
      <w:pPr>
        <w:pStyle w:val="EW"/>
        <w:tabs>
          <w:tab w:val="left" w:pos="851"/>
        </w:tabs>
        <w:ind w:left="2835" w:hanging="2551"/>
      </w:pPr>
      <w:r>
        <w:t>General Result:</w:t>
      </w:r>
      <w:r>
        <w:tab/>
        <w:t>Command performed successfully</w:t>
      </w:r>
    </w:p>
    <w:p w:rsidR="00B17D80" w:rsidRDefault="00B17D80" w:rsidP="00B17D80">
      <w:pPr>
        <w:pStyle w:val="EW"/>
        <w:tabs>
          <w:tab w:val="left" w:pos="851"/>
        </w:tabs>
        <w:ind w:left="2835" w:hanging="2551"/>
      </w:pPr>
      <w:r>
        <w:tab/>
        <w:t>Channel status</w:t>
      </w:r>
      <w:r>
        <w:tab/>
        <w:t>Channel identifier 1 and link established or PDP context activated</w:t>
      </w:r>
    </w:p>
    <w:p w:rsidR="00B17D80" w:rsidRDefault="00B17D80" w:rsidP="00B17D80">
      <w:pPr>
        <w:pStyle w:val="EW"/>
        <w:tabs>
          <w:tab w:val="left" w:pos="851"/>
        </w:tabs>
        <w:ind w:left="2835" w:hanging="2551"/>
      </w:pPr>
      <w:r>
        <w:t>Bearer description</w:t>
      </w:r>
    </w:p>
    <w:p w:rsidR="00B17D80" w:rsidRDefault="00B17D80" w:rsidP="00B17D80">
      <w:pPr>
        <w:pStyle w:val="EW"/>
        <w:tabs>
          <w:tab w:val="left" w:pos="851"/>
        </w:tabs>
        <w:ind w:left="2835" w:hanging="2551"/>
      </w:pPr>
      <w:r>
        <w:tab/>
        <w:t>Bearer type:</w:t>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02</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tabs>
          <w:tab w:val="left" w:pos="851"/>
        </w:tabs>
        <w:ind w:left="2835" w:hanging="2551"/>
      </w:pPr>
      <w:r>
        <w:t>Buffer</w:t>
      </w:r>
    </w:p>
    <w:p w:rsidR="00B17D80" w:rsidRDefault="00B17D80" w:rsidP="00B17D80">
      <w:pPr>
        <w:pStyle w:val="EW"/>
        <w:tabs>
          <w:tab w:val="left" w:pos="851"/>
        </w:tabs>
        <w:ind w:left="2835" w:hanging="2551"/>
      </w:pPr>
      <w:r>
        <w:tab/>
        <w:t>Buffer size:</w:t>
      </w:r>
      <w:r>
        <w:tab/>
        <w:t>1400</w:t>
      </w:r>
    </w:p>
    <w:p w:rsidR="00B17D80" w:rsidRDefault="00B17D80" w:rsidP="00B17D80">
      <w:pPr>
        <w:pStyle w:val="EW"/>
        <w:tabs>
          <w:tab w:val="left" w:pos="851"/>
        </w:tabs>
        <w:ind w:left="2835" w:hanging="2551"/>
      </w:pPr>
    </w:p>
    <w:p w:rsidR="00B17D80" w:rsidRDefault="00B17D80" w:rsidP="00B17D80">
      <w:pPr>
        <w:keepNext/>
        <w:keepLines/>
        <w:widowControl w:val="0"/>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widowControl w:val="0"/>
      </w:pPr>
      <w:r>
        <w:t>TERMINAL RESPONSE: OPEN CHANNEL 2.1.1B</w:t>
      </w:r>
    </w:p>
    <w:p w:rsidR="00B17D80" w:rsidRDefault="00B17D80" w:rsidP="00B17D80">
      <w:pPr>
        <w:widowControl w:val="0"/>
      </w:pPr>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OPEN CHANNEL</w:t>
      </w:r>
    </w:p>
    <w:p w:rsidR="00B17D80" w:rsidRDefault="00B17D80" w:rsidP="00B17D80">
      <w:pPr>
        <w:pStyle w:val="EW"/>
        <w:tabs>
          <w:tab w:val="left" w:pos="851"/>
        </w:tabs>
        <w:ind w:left="2835" w:hanging="2551"/>
        <w:rPr>
          <w:lang w:val="fr-FR"/>
        </w:rPr>
      </w:pPr>
      <w:r>
        <w:tab/>
      </w:r>
      <w:r>
        <w:rPr>
          <w:lang w:val="fr-FR"/>
        </w:rPr>
        <w:t>Command qualifier:</w:t>
      </w:r>
      <w:r>
        <w:rPr>
          <w:lang w:val="fr-FR"/>
        </w:rPr>
        <w:tab/>
        <w:t>immediate link establishment</w:t>
      </w:r>
    </w:p>
    <w:p w:rsidR="00B17D80" w:rsidRDefault="00B17D80" w:rsidP="00B17D80">
      <w:pPr>
        <w:pStyle w:val="EW"/>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rPr>
          <w:lang w:val="en-US"/>
        </w:rPr>
      </w:pPr>
      <w:r>
        <w:rPr>
          <w:lang w:val="en-US"/>
        </w:rPr>
        <w:t>Result</w:t>
      </w:r>
    </w:p>
    <w:p w:rsidR="00B17D80" w:rsidRDefault="00B17D80" w:rsidP="00B17D80">
      <w:pPr>
        <w:pStyle w:val="EW"/>
        <w:tabs>
          <w:tab w:val="left" w:pos="851"/>
        </w:tabs>
        <w:ind w:left="2835" w:hanging="2551"/>
      </w:pPr>
      <w:r>
        <w:lastRenderedPageBreak/>
        <w:t>General Result:</w:t>
      </w:r>
      <w:r>
        <w:tab/>
        <w:t>Command performed successfully</w:t>
      </w:r>
    </w:p>
    <w:p w:rsidR="00B17D80" w:rsidRDefault="00B17D80" w:rsidP="00B17D80">
      <w:pPr>
        <w:pStyle w:val="EW"/>
        <w:tabs>
          <w:tab w:val="left" w:pos="851"/>
        </w:tabs>
        <w:ind w:left="2835" w:hanging="2551"/>
      </w:pPr>
      <w:r>
        <w:tab/>
        <w:t>Channel status</w:t>
      </w:r>
      <w:r>
        <w:tab/>
        <w:t>Channel identifier 1 and link established or PDP context activated</w:t>
      </w:r>
    </w:p>
    <w:p w:rsidR="00B17D80" w:rsidRDefault="00B17D80" w:rsidP="00B17D80">
      <w:pPr>
        <w:pStyle w:val="EW"/>
        <w:tabs>
          <w:tab w:val="left" w:pos="851"/>
        </w:tabs>
        <w:ind w:left="2835" w:hanging="2551"/>
      </w:pPr>
      <w:r>
        <w:t>Bearer description</w:t>
      </w:r>
    </w:p>
    <w:p w:rsidR="00B17D80" w:rsidRDefault="00B17D80" w:rsidP="00B17D80">
      <w:pPr>
        <w:pStyle w:val="EW"/>
        <w:tabs>
          <w:tab w:val="left" w:pos="851"/>
        </w:tabs>
        <w:ind w:left="2835" w:hanging="2551"/>
      </w:pPr>
      <w:r>
        <w:tab/>
        <w:t>Bearer type:</w:t>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00</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tabs>
          <w:tab w:val="left" w:pos="851"/>
        </w:tabs>
        <w:ind w:left="2835" w:hanging="2551"/>
      </w:pPr>
      <w:r>
        <w:t>Buffer</w:t>
      </w:r>
    </w:p>
    <w:p w:rsidR="00B17D80" w:rsidRDefault="00B17D80" w:rsidP="00B17D80">
      <w:pPr>
        <w:pStyle w:val="EW"/>
        <w:tabs>
          <w:tab w:val="left" w:pos="851"/>
        </w:tabs>
        <w:ind w:left="2835" w:hanging="2551"/>
      </w:pPr>
      <w:r>
        <w:tab/>
        <w:t>Buffer size:</w:t>
      </w:r>
      <w:r>
        <w:tab/>
        <w:t>1400</w:t>
      </w:r>
    </w:p>
    <w:p w:rsidR="00B17D80" w:rsidRDefault="00B17D80" w:rsidP="00B17D80">
      <w:pPr>
        <w:pStyle w:val="EW"/>
        <w:tabs>
          <w:tab w:val="left" w:pos="851"/>
        </w:tabs>
        <w:ind w:left="2835" w:hanging="2551"/>
      </w:pPr>
    </w:p>
    <w:p w:rsidR="00B17D80" w:rsidRDefault="00B17D80" w:rsidP="00B17D80">
      <w:pPr>
        <w:keepNext/>
        <w:keepLines/>
        <w:widowControl w:val="0"/>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2.2 (OPEN CHANNEL, immediate link establishment GPRS, no alpha identifier, with network access name)</w:t>
      </w:r>
    </w:p>
    <w:p w:rsidR="00B17D80" w:rsidRDefault="00B17D80" w:rsidP="00B17D80">
      <w:pPr>
        <w:keepNext/>
      </w:pPr>
    </w:p>
    <w:p w:rsidR="00B17D80" w:rsidRDefault="00B17D80" w:rsidP="00B17D80">
      <w:pPr>
        <w:pStyle w:val="TH"/>
        <w:spacing w:before="0" w:after="0"/>
        <w:rPr>
          <w:sz w:val="12"/>
          <w:szCs w:val="12"/>
        </w:rPr>
      </w:pPr>
    </w:p>
    <w:tbl>
      <w:tblPr>
        <w:tblW w:w="9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37"/>
        <w:gridCol w:w="1021"/>
        <w:gridCol w:w="4394"/>
        <w:gridCol w:w="3260"/>
      </w:tblGrid>
      <w:tr w:rsidR="00B17D80" w:rsidTr="007B59FD">
        <w:tblPrEx>
          <w:tblCellMar>
            <w:top w:w="0" w:type="dxa"/>
            <w:bottom w:w="0" w:type="dxa"/>
          </w:tblCellMar>
        </w:tblPrEx>
        <w:trPr>
          <w:cantSplit/>
        </w:trPr>
        <w:tc>
          <w:tcPr>
            <w:tcW w:w="737" w:type="dxa"/>
          </w:tcPr>
          <w:p w:rsidR="00B17D80" w:rsidRDefault="00B17D80" w:rsidP="007B59FD">
            <w:pPr>
              <w:pStyle w:val="TAH"/>
            </w:pPr>
            <w:r>
              <w:t>Step</w:t>
            </w:r>
          </w:p>
        </w:tc>
        <w:tc>
          <w:tcPr>
            <w:tcW w:w="1021" w:type="dxa"/>
          </w:tcPr>
          <w:p w:rsidR="00B17D80" w:rsidRDefault="00B17D80" w:rsidP="007B59FD">
            <w:pPr>
              <w:pStyle w:val="TAH"/>
            </w:pPr>
            <w:r>
              <w:t>Direction</w:t>
            </w:r>
          </w:p>
        </w:tc>
        <w:tc>
          <w:tcPr>
            <w:tcW w:w="4394" w:type="dxa"/>
          </w:tcPr>
          <w:p w:rsidR="00B17D80" w:rsidRDefault="00B17D80" w:rsidP="007B59FD">
            <w:pPr>
              <w:pStyle w:val="TAH"/>
            </w:pPr>
            <w:r>
              <w:t>MESSAGE / Action</w:t>
            </w:r>
          </w:p>
        </w:tc>
        <w:tc>
          <w:tcPr>
            <w:tcW w:w="3260" w:type="dxa"/>
          </w:tcPr>
          <w:p w:rsidR="00B17D80" w:rsidRDefault="00B17D80" w:rsidP="007B59FD">
            <w:pPr>
              <w:pStyle w:val="TAH"/>
            </w:pPr>
            <w:r>
              <w:t>Comments</w:t>
            </w:r>
          </w:p>
        </w:tc>
      </w:tr>
      <w:tr w:rsidR="00B17D80" w:rsidTr="007B59FD">
        <w:tblPrEx>
          <w:tblCellMar>
            <w:top w:w="0" w:type="dxa"/>
            <w:bottom w:w="0" w:type="dxa"/>
          </w:tblCellMar>
        </w:tblPrEx>
        <w:trPr>
          <w:cantSplit/>
        </w:trPr>
        <w:tc>
          <w:tcPr>
            <w:tcW w:w="737" w:type="dxa"/>
          </w:tcPr>
          <w:p w:rsidR="00B17D80" w:rsidRDefault="00B17D80" w:rsidP="007B59FD">
            <w:pPr>
              <w:pStyle w:val="TAC"/>
            </w:pPr>
            <w:r>
              <w:t>1</w:t>
            </w:r>
          </w:p>
        </w:tc>
        <w:tc>
          <w:tcPr>
            <w:tcW w:w="1021" w:type="dxa"/>
          </w:tcPr>
          <w:p w:rsidR="00B17D80" w:rsidRDefault="00B17D80" w:rsidP="007B59FD">
            <w:pPr>
              <w:pStyle w:val="TAC"/>
            </w:pPr>
            <w:r>
              <w:t xml:space="preserve">SIM </w:t>
            </w:r>
            <w:r>
              <w:sym w:font="Symbol" w:char="F0AE"/>
            </w:r>
            <w:r>
              <w:t xml:space="preserve"> ME</w:t>
            </w:r>
          </w:p>
        </w:tc>
        <w:tc>
          <w:tcPr>
            <w:tcW w:w="4394" w:type="dxa"/>
          </w:tcPr>
          <w:p w:rsidR="00B17D80" w:rsidRDefault="00B17D80" w:rsidP="007B59FD">
            <w:pPr>
              <w:pStyle w:val="TAL"/>
            </w:pPr>
            <w:r>
              <w:t>PROACTIVE COMMAND PENDING: OPEN CHANNEL 2.2.1</w:t>
            </w:r>
          </w:p>
        </w:tc>
        <w:tc>
          <w:tcPr>
            <w:tcW w:w="3260"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2</w:t>
            </w:r>
          </w:p>
        </w:tc>
        <w:tc>
          <w:tcPr>
            <w:tcW w:w="1021" w:type="dxa"/>
          </w:tcPr>
          <w:p w:rsidR="00B17D80" w:rsidRDefault="00B17D80" w:rsidP="007B59FD">
            <w:pPr>
              <w:pStyle w:val="TAC"/>
            </w:pPr>
            <w:r>
              <w:t xml:space="preserve">ME </w:t>
            </w:r>
            <w:r>
              <w:sym w:font="Symbol" w:char="F0AE"/>
            </w:r>
            <w:r>
              <w:t xml:space="preserve"> SIM</w:t>
            </w:r>
          </w:p>
        </w:tc>
        <w:tc>
          <w:tcPr>
            <w:tcW w:w="4394" w:type="dxa"/>
          </w:tcPr>
          <w:p w:rsidR="00B17D80" w:rsidRDefault="00B17D80" w:rsidP="007B59FD">
            <w:pPr>
              <w:pStyle w:val="TAL"/>
            </w:pPr>
            <w:r>
              <w:t>FETCH</w:t>
            </w:r>
          </w:p>
        </w:tc>
        <w:tc>
          <w:tcPr>
            <w:tcW w:w="3260"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3</w:t>
            </w:r>
          </w:p>
        </w:tc>
        <w:tc>
          <w:tcPr>
            <w:tcW w:w="1021" w:type="dxa"/>
          </w:tcPr>
          <w:p w:rsidR="00B17D80" w:rsidRDefault="00B17D80" w:rsidP="007B59FD">
            <w:pPr>
              <w:pStyle w:val="TAC"/>
            </w:pPr>
            <w:r>
              <w:t xml:space="preserve">SIM </w:t>
            </w:r>
            <w:r>
              <w:sym w:font="Symbol" w:char="F0AE"/>
            </w:r>
            <w:r>
              <w:t xml:space="preserve"> ME</w:t>
            </w:r>
          </w:p>
        </w:tc>
        <w:tc>
          <w:tcPr>
            <w:tcW w:w="4394" w:type="dxa"/>
          </w:tcPr>
          <w:p w:rsidR="00B17D80" w:rsidRDefault="00B17D80" w:rsidP="007B59FD">
            <w:pPr>
              <w:pStyle w:val="TAL"/>
            </w:pPr>
            <w:r>
              <w:t>PROACTIVE COMMAND : OPEN CHANNEL 2.2.1</w:t>
            </w:r>
          </w:p>
        </w:tc>
        <w:tc>
          <w:tcPr>
            <w:tcW w:w="3260"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4</w:t>
            </w:r>
          </w:p>
        </w:tc>
        <w:tc>
          <w:tcPr>
            <w:tcW w:w="1021" w:type="dxa"/>
          </w:tcPr>
          <w:p w:rsidR="00B17D80" w:rsidRDefault="00B17D80" w:rsidP="007B59FD">
            <w:pPr>
              <w:pStyle w:val="TAC"/>
            </w:pPr>
            <w:r>
              <w:t xml:space="preserve">ME </w:t>
            </w:r>
            <w:r>
              <w:sym w:font="Symbol" w:char="F0AE"/>
            </w:r>
            <w:r>
              <w:t xml:space="preserve"> user</w:t>
            </w:r>
          </w:p>
        </w:tc>
        <w:tc>
          <w:tcPr>
            <w:tcW w:w="4394" w:type="dxa"/>
          </w:tcPr>
          <w:p w:rsidR="00B17D80" w:rsidRDefault="00B17D80" w:rsidP="007B59FD">
            <w:pPr>
              <w:pStyle w:val="TAL"/>
            </w:pPr>
            <w:r>
              <w:t>The ME may display channel opening information</w:t>
            </w:r>
          </w:p>
        </w:tc>
        <w:tc>
          <w:tcPr>
            <w:tcW w:w="3260"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p>
        </w:tc>
        <w:tc>
          <w:tcPr>
            <w:tcW w:w="1021" w:type="dxa"/>
          </w:tcPr>
          <w:p w:rsidR="00B17D80" w:rsidRDefault="00B17D80" w:rsidP="007B59FD">
            <w:pPr>
              <w:pStyle w:val="TAC"/>
            </w:pPr>
          </w:p>
        </w:tc>
        <w:tc>
          <w:tcPr>
            <w:tcW w:w="4394" w:type="dxa"/>
          </w:tcPr>
          <w:p w:rsidR="00B17D80" w:rsidRDefault="00B17D80" w:rsidP="007B59FD">
            <w:pPr>
              <w:pStyle w:val="TAL"/>
            </w:pPr>
          </w:p>
        </w:tc>
        <w:tc>
          <w:tcPr>
            <w:tcW w:w="3260"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5</w:t>
            </w:r>
          </w:p>
        </w:tc>
        <w:tc>
          <w:tcPr>
            <w:tcW w:w="1021" w:type="dxa"/>
          </w:tcPr>
          <w:p w:rsidR="00B17D80" w:rsidRDefault="00B17D80" w:rsidP="007B59FD">
            <w:pPr>
              <w:pStyle w:val="TAC"/>
            </w:pPr>
            <w:r>
              <w:t xml:space="preserve">ME </w:t>
            </w:r>
            <w:r>
              <w:sym w:font="Symbol" w:char="F0AE"/>
            </w:r>
            <w:r>
              <w:t xml:space="preserve"> SS</w:t>
            </w:r>
          </w:p>
        </w:tc>
        <w:tc>
          <w:tcPr>
            <w:tcW w:w="4394" w:type="dxa"/>
          </w:tcPr>
          <w:p w:rsidR="00B17D80" w:rsidRDefault="00B17D80" w:rsidP="007B59FD">
            <w:pPr>
              <w:pStyle w:val="TAL"/>
            </w:pPr>
            <w:r>
              <w:t>PDP context activation request</w:t>
            </w:r>
          </w:p>
        </w:tc>
        <w:tc>
          <w:tcPr>
            <w:tcW w:w="3260"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6</w:t>
            </w:r>
          </w:p>
        </w:tc>
        <w:tc>
          <w:tcPr>
            <w:tcW w:w="1021" w:type="dxa"/>
          </w:tcPr>
          <w:p w:rsidR="00B17D80" w:rsidRDefault="00B17D80" w:rsidP="007B59FD">
            <w:pPr>
              <w:pStyle w:val="TAC"/>
            </w:pPr>
            <w:r>
              <w:t xml:space="preserve">SS </w:t>
            </w:r>
            <w:r>
              <w:sym w:font="Symbol" w:char="F0AE"/>
            </w:r>
            <w:r>
              <w:t xml:space="preserve"> ME</w:t>
            </w:r>
          </w:p>
        </w:tc>
        <w:tc>
          <w:tcPr>
            <w:tcW w:w="4394" w:type="dxa"/>
          </w:tcPr>
          <w:p w:rsidR="00B17D80" w:rsidRDefault="00B17D80" w:rsidP="007B59FD">
            <w:pPr>
              <w:pStyle w:val="TAL"/>
            </w:pPr>
            <w:r>
              <w:t>PDP context activation accept</w:t>
            </w:r>
          </w:p>
        </w:tc>
        <w:tc>
          <w:tcPr>
            <w:tcW w:w="3260"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7</w:t>
            </w:r>
          </w:p>
        </w:tc>
        <w:tc>
          <w:tcPr>
            <w:tcW w:w="1021" w:type="dxa"/>
          </w:tcPr>
          <w:p w:rsidR="00B17D80" w:rsidRDefault="00B17D80" w:rsidP="007B59FD">
            <w:pPr>
              <w:pStyle w:val="TAC"/>
            </w:pPr>
            <w:r>
              <w:t xml:space="preserve">ME </w:t>
            </w:r>
            <w:r>
              <w:sym w:font="Symbol" w:char="F0AE"/>
            </w:r>
            <w:r>
              <w:t xml:space="preserve"> SIM</w:t>
            </w:r>
          </w:p>
        </w:tc>
        <w:tc>
          <w:tcPr>
            <w:tcW w:w="4394" w:type="dxa"/>
          </w:tcPr>
          <w:p w:rsidR="00B17D80" w:rsidRDefault="00B17D80" w:rsidP="007B59FD">
            <w:pPr>
              <w:pStyle w:val="TAL"/>
            </w:pPr>
            <w:r>
              <w:t>TERMINAL RESPONSE : OPEN CHANNEL 2.2.1A</w:t>
            </w:r>
          </w:p>
          <w:p w:rsidR="00B17D80" w:rsidRDefault="00B17D80" w:rsidP="007B59FD">
            <w:pPr>
              <w:pStyle w:val="TAL"/>
            </w:pPr>
            <w:r>
              <w:t>or</w:t>
            </w:r>
          </w:p>
          <w:p w:rsidR="00B17D80" w:rsidRDefault="00B17D80" w:rsidP="007B59FD">
            <w:pPr>
              <w:pStyle w:val="TAL"/>
            </w:pPr>
            <w:r>
              <w:t>TERMINAL RESPONSE : OPEN CHANNEL 2.2.1B</w:t>
            </w:r>
          </w:p>
        </w:tc>
        <w:tc>
          <w:tcPr>
            <w:tcW w:w="3260" w:type="dxa"/>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pPr>
        <w:widowControl w:val="0"/>
      </w:pPr>
      <w:r>
        <w:t>PROACTIVE COMMAND: OPEN CHANNEL 2.2.1</w:t>
      </w:r>
    </w:p>
    <w:p w:rsidR="00B17D80" w:rsidRDefault="00B17D80" w:rsidP="00B17D80">
      <w:pPr>
        <w:widowControl w:val="0"/>
      </w:pPr>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 xml:space="preserve">OPEN CHANNEL </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immediate link establishment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pPr>
      <w:r>
        <w:t xml:space="preserve">Bearer </w:t>
      </w:r>
    </w:p>
    <w:p w:rsidR="00B17D80" w:rsidRDefault="00B17D80" w:rsidP="00B17D80">
      <w:pPr>
        <w:pStyle w:val="EW"/>
        <w:tabs>
          <w:tab w:val="left" w:pos="851"/>
        </w:tabs>
        <w:ind w:left="2835" w:hanging="2551"/>
      </w:pPr>
      <w:r>
        <w:tab/>
        <w:t>Bearer type:</w:t>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02</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tabs>
          <w:tab w:val="left" w:pos="851"/>
        </w:tabs>
        <w:ind w:left="2835" w:hanging="2551"/>
      </w:pPr>
      <w:r>
        <w:t>Buffer</w:t>
      </w:r>
    </w:p>
    <w:p w:rsidR="00B17D80" w:rsidRDefault="00B17D80" w:rsidP="00B17D80">
      <w:pPr>
        <w:pStyle w:val="EW"/>
        <w:tabs>
          <w:tab w:val="left" w:pos="851"/>
        </w:tabs>
        <w:ind w:left="2835" w:hanging="2551"/>
      </w:pPr>
      <w:r>
        <w:tab/>
        <w:t>Buffer size:</w:t>
      </w:r>
      <w:r>
        <w:tab/>
        <w:t>1400</w:t>
      </w:r>
    </w:p>
    <w:p w:rsidR="00B17D80" w:rsidRDefault="00B17D80" w:rsidP="00B17D80">
      <w:pPr>
        <w:pStyle w:val="EW"/>
        <w:tabs>
          <w:tab w:val="left" w:pos="851"/>
        </w:tabs>
        <w:ind w:left="2835" w:hanging="2551"/>
      </w:pPr>
      <w:r>
        <w:t>Network access name:</w:t>
      </w:r>
      <w:r>
        <w:tab/>
        <w:t>TestGp.rs</w:t>
      </w:r>
    </w:p>
    <w:p w:rsidR="00B17D80" w:rsidRPr="00F51EF9" w:rsidRDefault="00B17D80" w:rsidP="00B17D80">
      <w:pPr>
        <w:pStyle w:val="EW"/>
        <w:tabs>
          <w:tab w:val="left" w:pos="851"/>
        </w:tabs>
        <w:ind w:left="2835" w:hanging="2551"/>
        <w:rPr>
          <w:lang w:val="sv-SE"/>
        </w:rPr>
      </w:pPr>
      <w:r w:rsidRPr="00F51EF9">
        <w:rPr>
          <w:lang w:val="sv-SE"/>
        </w:rPr>
        <w:t>Text String:</w:t>
      </w:r>
      <w:r w:rsidRPr="00F51EF9">
        <w:rPr>
          <w:lang w:val="sv-SE"/>
        </w:rPr>
        <w:tab/>
      </w:r>
      <w:r w:rsidRPr="00F51EF9">
        <w:rPr>
          <w:lang w:val="sv-SE"/>
        </w:rPr>
        <w:tab/>
        <w:t>UserLog  (User login)</w:t>
      </w:r>
    </w:p>
    <w:p w:rsidR="00B17D80" w:rsidRDefault="00B17D80" w:rsidP="00B17D80">
      <w:pPr>
        <w:pStyle w:val="EW"/>
        <w:tabs>
          <w:tab w:val="left" w:pos="851"/>
        </w:tabs>
        <w:ind w:left="2835" w:hanging="2551"/>
      </w:pPr>
      <w:r>
        <w:lastRenderedPageBreak/>
        <w:t>Text String:</w:t>
      </w:r>
      <w:r>
        <w:tab/>
      </w:r>
      <w:r>
        <w:tab/>
        <w:t>UserPwd (User password)</w:t>
      </w:r>
    </w:p>
    <w:p w:rsidR="00B17D80" w:rsidRDefault="00B17D80" w:rsidP="00B17D80">
      <w:pPr>
        <w:pStyle w:val="EW"/>
      </w:pPr>
      <w:r>
        <w:t>SIM/ME interface transport level</w:t>
      </w:r>
    </w:p>
    <w:p w:rsidR="00B17D80" w:rsidRDefault="00B17D80" w:rsidP="00B17D80">
      <w:pPr>
        <w:pStyle w:val="EW"/>
        <w:tabs>
          <w:tab w:val="left" w:pos="851"/>
        </w:tabs>
        <w:ind w:left="2835" w:hanging="2551"/>
      </w:pPr>
      <w:r>
        <w:tab/>
        <w:t>Transport format:</w:t>
      </w:r>
      <w:r>
        <w:tab/>
        <w:t xml:space="preserve"> UDP</w:t>
      </w:r>
    </w:p>
    <w:p w:rsidR="00B17D80" w:rsidRDefault="00B17D80" w:rsidP="00B17D80">
      <w:pPr>
        <w:pStyle w:val="EW"/>
        <w:tabs>
          <w:tab w:val="left" w:pos="851"/>
        </w:tabs>
        <w:ind w:left="2835" w:hanging="2551"/>
      </w:pPr>
      <w:r>
        <w:tab/>
        <w:t xml:space="preserve">Port number: </w:t>
      </w:r>
      <w:r>
        <w:tab/>
        <w:t>44444</w:t>
      </w:r>
    </w:p>
    <w:p w:rsidR="00B17D80" w:rsidRDefault="00B17D80" w:rsidP="00B17D80">
      <w:pPr>
        <w:pStyle w:val="EW"/>
      </w:pPr>
      <w:r>
        <w:t>Data destination address</w:t>
      </w:r>
      <w:r>
        <w:tab/>
        <w:t>01.01.01.01</w:t>
      </w:r>
    </w:p>
    <w:p w:rsidR="00B17D80" w:rsidRDefault="00B17D80" w:rsidP="00B17D80"/>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AD</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widowControl w:val="0"/>
      </w:pPr>
      <w:r>
        <w:t>TERMINAL RESPONSE: OPEN CHANNEL 2.2.1A</w:t>
      </w:r>
    </w:p>
    <w:p w:rsidR="00B17D80" w:rsidRDefault="00B17D80" w:rsidP="00B17D80">
      <w:pPr>
        <w:widowControl w:val="0"/>
      </w:pPr>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OPEN CHANNEL</w:t>
      </w:r>
    </w:p>
    <w:p w:rsidR="00B17D80" w:rsidRDefault="00B17D80" w:rsidP="00B17D80">
      <w:pPr>
        <w:pStyle w:val="EW"/>
        <w:tabs>
          <w:tab w:val="left" w:pos="851"/>
        </w:tabs>
        <w:ind w:left="2835" w:hanging="2551"/>
        <w:rPr>
          <w:lang w:val="fr-FR"/>
        </w:rPr>
      </w:pPr>
      <w:r>
        <w:tab/>
      </w:r>
      <w:r>
        <w:rPr>
          <w:lang w:val="fr-FR"/>
        </w:rPr>
        <w:t>Command qualifier:</w:t>
      </w:r>
      <w:r>
        <w:rPr>
          <w:lang w:val="fr-FR"/>
        </w:rPr>
        <w:tab/>
        <w:t>immediate link establishment</w:t>
      </w:r>
    </w:p>
    <w:p w:rsidR="00B17D80" w:rsidRDefault="00B17D80" w:rsidP="00B17D80">
      <w:pPr>
        <w:pStyle w:val="EW"/>
        <w:tabs>
          <w:tab w:val="left" w:pos="851"/>
        </w:tabs>
        <w:ind w:left="2835" w:hanging="2551"/>
        <w:rPr>
          <w:lang w:val="fr-FR"/>
        </w:rPr>
      </w:pPr>
      <w:r>
        <w:rPr>
          <w:lang w:val="fr-FR"/>
        </w:rPr>
        <w:tab/>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pPr>
      <w:r>
        <w:t>Channel status</w:t>
      </w:r>
      <w:r>
        <w:tab/>
        <w:t>Channel identifier 1 and link established or PDP context activated</w:t>
      </w:r>
    </w:p>
    <w:p w:rsidR="00B17D80" w:rsidRDefault="00B17D80" w:rsidP="00B17D80">
      <w:pPr>
        <w:pStyle w:val="EW"/>
      </w:pPr>
      <w:r>
        <w:t>Bearer Description:</w:t>
      </w:r>
    </w:p>
    <w:p w:rsidR="00B17D80" w:rsidRDefault="00B17D80" w:rsidP="00B17D80">
      <w:pPr>
        <w:pStyle w:val="EW"/>
        <w:tabs>
          <w:tab w:val="left" w:pos="851"/>
        </w:tabs>
        <w:ind w:left="2835" w:hanging="2551"/>
      </w:pPr>
      <w:r>
        <w:tab/>
        <w:t>Bearer Type:</w:t>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02</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tabs>
          <w:tab w:val="left" w:pos="851"/>
        </w:tabs>
        <w:ind w:left="2835" w:hanging="2551"/>
      </w:pPr>
      <w:r>
        <w:t>Buffer</w:t>
      </w:r>
    </w:p>
    <w:p w:rsidR="00B17D80" w:rsidRDefault="00B17D80" w:rsidP="00B17D80">
      <w:pPr>
        <w:pStyle w:val="EW"/>
        <w:tabs>
          <w:tab w:val="left" w:pos="851"/>
        </w:tabs>
        <w:ind w:left="2835" w:hanging="2551"/>
      </w:pPr>
      <w:r>
        <w:tab/>
        <w:t>Buffer size</w:t>
      </w:r>
      <w:r>
        <w:tab/>
        <w:t>1400</w:t>
      </w:r>
    </w:p>
    <w:p w:rsidR="00B17D80" w:rsidRDefault="00B17D80" w:rsidP="00B17D80"/>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widowControl w:val="0"/>
      </w:pPr>
      <w:r>
        <w:t>TERMINAL RESPONSE: OPEN CHANNEL 2.2.1B</w:t>
      </w:r>
    </w:p>
    <w:p w:rsidR="00B17D80" w:rsidRDefault="00B17D80" w:rsidP="00B17D80">
      <w:pPr>
        <w:widowControl w:val="0"/>
      </w:pPr>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OPEN CHANNEL</w:t>
      </w:r>
    </w:p>
    <w:p w:rsidR="00B17D80" w:rsidRDefault="00B17D80" w:rsidP="00B17D80">
      <w:pPr>
        <w:pStyle w:val="EW"/>
        <w:tabs>
          <w:tab w:val="left" w:pos="851"/>
        </w:tabs>
        <w:ind w:left="2835" w:hanging="2551"/>
        <w:rPr>
          <w:lang w:val="fr-FR"/>
        </w:rPr>
      </w:pPr>
      <w:r>
        <w:tab/>
      </w:r>
      <w:r>
        <w:rPr>
          <w:lang w:val="fr-FR"/>
        </w:rPr>
        <w:t>Command qualifier:</w:t>
      </w:r>
      <w:r>
        <w:rPr>
          <w:lang w:val="fr-FR"/>
        </w:rPr>
        <w:tab/>
        <w:t>immediate link establishment</w:t>
      </w:r>
    </w:p>
    <w:p w:rsidR="00B17D80" w:rsidRDefault="00B17D80" w:rsidP="00B17D80">
      <w:pPr>
        <w:pStyle w:val="EW"/>
        <w:tabs>
          <w:tab w:val="left" w:pos="851"/>
        </w:tabs>
        <w:ind w:left="2835" w:hanging="2551"/>
        <w:rPr>
          <w:lang w:val="fr-FR"/>
        </w:rPr>
      </w:pPr>
      <w:r>
        <w:rPr>
          <w:lang w:val="fr-FR"/>
        </w:rPr>
        <w:tab/>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0D11F4" w:rsidRDefault="00B17D80" w:rsidP="00B17D80">
      <w:pPr>
        <w:pStyle w:val="EW"/>
        <w:tabs>
          <w:tab w:val="left" w:pos="851"/>
        </w:tabs>
        <w:ind w:left="2835" w:hanging="2551"/>
        <w:rPr>
          <w:lang w:val="en-US"/>
        </w:rPr>
      </w:pPr>
      <w:r>
        <w:rPr>
          <w:lang w:val="fr-FR"/>
        </w:rPr>
        <w:tab/>
      </w:r>
      <w:r w:rsidRPr="000D11F4">
        <w:rPr>
          <w:lang w:val="en-US"/>
        </w:rPr>
        <w:t>Destination device:</w:t>
      </w:r>
      <w:r w:rsidRPr="000D11F4">
        <w:rPr>
          <w:lang w:val="en-US"/>
        </w:rPr>
        <w:tab/>
        <w:t>SIM</w:t>
      </w:r>
    </w:p>
    <w:p w:rsidR="00B17D80" w:rsidRDefault="00B17D80" w:rsidP="00B17D80">
      <w:pPr>
        <w:pStyle w:val="EW"/>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pPr>
      <w:r>
        <w:t>Channel status</w:t>
      </w:r>
      <w:r>
        <w:tab/>
        <w:t>Channel identifier 1 and link established or PDP context activated</w:t>
      </w:r>
    </w:p>
    <w:p w:rsidR="00B17D80" w:rsidRDefault="00B17D80" w:rsidP="00B17D80">
      <w:pPr>
        <w:pStyle w:val="EW"/>
      </w:pPr>
      <w:r>
        <w:lastRenderedPageBreak/>
        <w:t>Bearer Description:</w:t>
      </w:r>
    </w:p>
    <w:p w:rsidR="00B17D80" w:rsidRDefault="00B17D80" w:rsidP="00B17D80">
      <w:pPr>
        <w:pStyle w:val="EW"/>
        <w:tabs>
          <w:tab w:val="left" w:pos="851"/>
        </w:tabs>
        <w:ind w:left="2835" w:hanging="2551"/>
      </w:pPr>
      <w:r>
        <w:tab/>
        <w:t>Bearer Type:</w:t>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00</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tabs>
          <w:tab w:val="left" w:pos="851"/>
        </w:tabs>
        <w:ind w:left="2835" w:hanging="2551"/>
      </w:pPr>
      <w:r>
        <w:t>Buffer</w:t>
      </w:r>
    </w:p>
    <w:p w:rsidR="00B17D80" w:rsidRDefault="00B17D80" w:rsidP="00B17D80">
      <w:pPr>
        <w:pStyle w:val="EW"/>
        <w:tabs>
          <w:tab w:val="left" w:pos="851"/>
        </w:tabs>
        <w:ind w:left="2835" w:hanging="2551"/>
      </w:pPr>
      <w:r>
        <w:tab/>
        <w:t>Buffer size</w:t>
      </w:r>
      <w:r>
        <w:tab/>
        <w:t>1400</w:t>
      </w:r>
    </w:p>
    <w:p w:rsidR="00B17D80" w:rsidRDefault="00B17D80" w:rsidP="00B17D80"/>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2.3 (OPEN CHANNEL, immediate link establishment, GPRS, with alpha identifier)</w:t>
      </w:r>
    </w:p>
    <w:p w:rsidR="00B17D80" w:rsidRDefault="00B17D80" w:rsidP="00B17D80">
      <w:pPr>
        <w:pStyle w:val="TH"/>
        <w:spacing w:before="0" w:after="0"/>
        <w:rPr>
          <w:sz w:val="12"/>
          <w:szCs w:val="12"/>
        </w:rPr>
      </w:pPr>
    </w:p>
    <w:tbl>
      <w:tblPr>
        <w:tblW w:w="10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37"/>
        <w:gridCol w:w="1021"/>
        <w:gridCol w:w="4394"/>
        <w:gridCol w:w="3969"/>
      </w:tblGrid>
      <w:tr w:rsidR="00B17D80" w:rsidTr="007B59FD">
        <w:tblPrEx>
          <w:tblCellMar>
            <w:top w:w="0" w:type="dxa"/>
            <w:bottom w:w="0" w:type="dxa"/>
          </w:tblCellMar>
        </w:tblPrEx>
        <w:trPr>
          <w:cantSplit/>
        </w:trPr>
        <w:tc>
          <w:tcPr>
            <w:tcW w:w="737" w:type="dxa"/>
          </w:tcPr>
          <w:p w:rsidR="00B17D80" w:rsidRDefault="00B17D80" w:rsidP="007B59FD">
            <w:pPr>
              <w:pStyle w:val="TAH"/>
            </w:pPr>
            <w:r>
              <w:t>Step</w:t>
            </w:r>
          </w:p>
        </w:tc>
        <w:tc>
          <w:tcPr>
            <w:tcW w:w="1021" w:type="dxa"/>
          </w:tcPr>
          <w:p w:rsidR="00B17D80" w:rsidRDefault="00B17D80" w:rsidP="007B59FD">
            <w:pPr>
              <w:pStyle w:val="TAH"/>
            </w:pPr>
            <w:r>
              <w:t>Direction</w:t>
            </w:r>
          </w:p>
        </w:tc>
        <w:tc>
          <w:tcPr>
            <w:tcW w:w="4394" w:type="dxa"/>
          </w:tcPr>
          <w:p w:rsidR="00B17D80" w:rsidRDefault="00B17D80" w:rsidP="007B59FD">
            <w:pPr>
              <w:pStyle w:val="TAH"/>
            </w:pPr>
            <w:r>
              <w:t>MESSAGE / Action</w:t>
            </w:r>
          </w:p>
        </w:tc>
        <w:tc>
          <w:tcPr>
            <w:tcW w:w="3969" w:type="dxa"/>
          </w:tcPr>
          <w:p w:rsidR="00B17D80" w:rsidRDefault="00B17D80" w:rsidP="007B59FD">
            <w:pPr>
              <w:pStyle w:val="TAH"/>
            </w:pPr>
            <w:r>
              <w:t>Comments</w:t>
            </w:r>
          </w:p>
        </w:tc>
      </w:tr>
      <w:tr w:rsidR="00B17D80" w:rsidTr="007B59FD">
        <w:tblPrEx>
          <w:tblCellMar>
            <w:top w:w="0" w:type="dxa"/>
            <w:bottom w:w="0" w:type="dxa"/>
          </w:tblCellMar>
        </w:tblPrEx>
        <w:trPr>
          <w:cantSplit/>
        </w:trPr>
        <w:tc>
          <w:tcPr>
            <w:tcW w:w="737" w:type="dxa"/>
          </w:tcPr>
          <w:p w:rsidR="00B17D80" w:rsidRDefault="00B17D80" w:rsidP="007B59FD">
            <w:pPr>
              <w:pStyle w:val="TAC"/>
            </w:pPr>
            <w:r>
              <w:t>1</w:t>
            </w:r>
          </w:p>
        </w:tc>
        <w:tc>
          <w:tcPr>
            <w:tcW w:w="1021" w:type="dxa"/>
          </w:tcPr>
          <w:p w:rsidR="00B17D80" w:rsidRDefault="00B17D80" w:rsidP="007B59FD">
            <w:pPr>
              <w:pStyle w:val="TAC"/>
            </w:pPr>
            <w:r>
              <w:t xml:space="preserve">SIM </w:t>
            </w:r>
            <w:r>
              <w:sym w:font="Symbol" w:char="F0AE"/>
            </w:r>
            <w:r>
              <w:t xml:space="preserve"> ME</w:t>
            </w:r>
          </w:p>
        </w:tc>
        <w:tc>
          <w:tcPr>
            <w:tcW w:w="4394" w:type="dxa"/>
          </w:tcPr>
          <w:p w:rsidR="00B17D80" w:rsidRDefault="00B17D80" w:rsidP="007B59FD">
            <w:pPr>
              <w:pStyle w:val="TAL"/>
            </w:pPr>
            <w:r>
              <w:t>PROACTIVE COMMAND PENDING: OPEN CHANNEL 2.3.1</w:t>
            </w:r>
          </w:p>
        </w:tc>
        <w:tc>
          <w:tcPr>
            <w:tcW w:w="3969"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2</w:t>
            </w:r>
          </w:p>
        </w:tc>
        <w:tc>
          <w:tcPr>
            <w:tcW w:w="1021" w:type="dxa"/>
          </w:tcPr>
          <w:p w:rsidR="00B17D80" w:rsidRDefault="00B17D80" w:rsidP="007B59FD">
            <w:pPr>
              <w:pStyle w:val="TAC"/>
            </w:pPr>
            <w:r>
              <w:t xml:space="preserve">ME </w:t>
            </w:r>
            <w:r>
              <w:sym w:font="Symbol" w:char="F0AE"/>
            </w:r>
            <w:r>
              <w:t xml:space="preserve"> SIM</w:t>
            </w:r>
          </w:p>
        </w:tc>
        <w:tc>
          <w:tcPr>
            <w:tcW w:w="4394" w:type="dxa"/>
          </w:tcPr>
          <w:p w:rsidR="00B17D80" w:rsidRDefault="00B17D80" w:rsidP="007B59FD">
            <w:pPr>
              <w:pStyle w:val="TAL"/>
            </w:pPr>
            <w:r>
              <w:t>FETCH</w:t>
            </w:r>
          </w:p>
        </w:tc>
        <w:tc>
          <w:tcPr>
            <w:tcW w:w="3969"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3</w:t>
            </w:r>
          </w:p>
        </w:tc>
        <w:tc>
          <w:tcPr>
            <w:tcW w:w="1021" w:type="dxa"/>
          </w:tcPr>
          <w:p w:rsidR="00B17D80" w:rsidRDefault="00B17D80" w:rsidP="007B59FD">
            <w:pPr>
              <w:pStyle w:val="TAC"/>
            </w:pPr>
            <w:r>
              <w:t xml:space="preserve">SIM </w:t>
            </w:r>
            <w:r>
              <w:sym w:font="Symbol" w:char="F0AE"/>
            </w:r>
            <w:r>
              <w:t xml:space="preserve"> ME</w:t>
            </w:r>
          </w:p>
        </w:tc>
        <w:tc>
          <w:tcPr>
            <w:tcW w:w="4394" w:type="dxa"/>
          </w:tcPr>
          <w:p w:rsidR="00B17D80" w:rsidRDefault="00B17D80" w:rsidP="007B59FD">
            <w:pPr>
              <w:pStyle w:val="TAL"/>
            </w:pPr>
            <w:r>
              <w:t>PROACTIVE COMMAND : OPEN CHANNEL  2.3.1</w:t>
            </w:r>
          </w:p>
        </w:tc>
        <w:tc>
          <w:tcPr>
            <w:tcW w:w="3969"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4</w:t>
            </w:r>
          </w:p>
        </w:tc>
        <w:tc>
          <w:tcPr>
            <w:tcW w:w="1021" w:type="dxa"/>
          </w:tcPr>
          <w:p w:rsidR="00B17D80" w:rsidRDefault="00B17D80" w:rsidP="007B59FD">
            <w:pPr>
              <w:pStyle w:val="TAC"/>
            </w:pPr>
            <w:r>
              <w:t xml:space="preserve">ME </w:t>
            </w:r>
            <w:r>
              <w:sym w:font="Symbol" w:char="F0AE"/>
            </w:r>
            <w:r>
              <w:t xml:space="preserve"> user</w:t>
            </w:r>
          </w:p>
        </w:tc>
        <w:tc>
          <w:tcPr>
            <w:tcW w:w="4394" w:type="dxa"/>
          </w:tcPr>
          <w:p w:rsidR="00B17D80" w:rsidRDefault="00B17D80" w:rsidP="007B59FD">
            <w:pPr>
              <w:pStyle w:val="TAL"/>
            </w:pPr>
            <w:r>
              <w:t>Confirmation phase with alpha ID</w:t>
            </w:r>
          </w:p>
        </w:tc>
        <w:tc>
          <w:tcPr>
            <w:tcW w:w="3969" w:type="dxa"/>
          </w:tcPr>
          <w:p w:rsidR="00B17D80" w:rsidRDefault="00B17D80" w:rsidP="007B59FD">
            <w:pPr>
              <w:pStyle w:val="TAL"/>
            </w:pPr>
            <w:r>
              <w:t>“Open ID”</w:t>
            </w:r>
          </w:p>
        </w:tc>
      </w:tr>
      <w:tr w:rsidR="00B17D80" w:rsidTr="007B59FD">
        <w:tblPrEx>
          <w:tblCellMar>
            <w:top w:w="0" w:type="dxa"/>
            <w:bottom w:w="0" w:type="dxa"/>
          </w:tblCellMar>
        </w:tblPrEx>
        <w:trPr>
          <w:cantSplit/>
        </w:trPr>
        <w:tc>
          <w:tcPr>
            <w:tcW w:w="737" w:type="dxa"/>
          </w:tcPr>
          <w:p w:rsidR="00B17D80" w:rsidRDefault="00B17D80" w:rsidP="007B59FD">
            <w:pPr>
              <w:pStyle w:val="TAC"/>
            </w:pPr>
            <w:r>
              <w:t>5</w:t>
            </w:r>
          </w:p>
        </w:tc>
        <w:tc>
          <w:tcPr>
            <w:tcW w:w="1021" w:type="dxa"/>
          </w:tcPr>
          <w:p w:rsidR="00B17D80" w:rsidRDefault="00B17D80" w:rsidP="007B59FD">
            <w:pPr>
              <w:pStyle w:val="TAC"/>
            </w:pPr>
            <w:r>
              <w:t xml:space="preserve">user </w:t>
            </w:r>
            <w:r>
              <w:sym w:font="Symbol" w:char="F0AE"/>
            </w:r>
            <w:r>
              <w:t xml:space="preserve"> ME </w:t>
            </w:r>
          </w:p>
        </w:tc>
        <w:tc>
          <w:tcPr>
            <w:tcW w:w="4394" w:type="dxa"/>
          </w:tcPr>
          <w:p w:rsidR="00B17D80" w:rsidRDefault="00B17D80" w:rsidP="007B59FD">
            <w:pPr>
              <w:pStyle w:val="TAL"/>
            </w:pPr>
            <w:r>
              <w:t>The user confirms</w:t>
            </w:r>
          </w:p>
        </w:tc>
        <w:tc>
          <w:tcPr>
            <w:tcW w:w="3969"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6</w:t>
            </w:r>
          </w:p>
        </w:tc>
        <w:tc>
          <w:tcPr>
            <w:tcW w:w="1021" w:type="dxa"/>
          </w:tcPr>
          <w:p w:rsidR="00B17D80" w:rsidRDefault="00B17D80" w:rsidP="007B59FD">
            <w:pPr>
              <w:pStyle w:val="TAC"/>
            </w:pPr>
            <w:r>
              <w:t xml:space="preserve">ME </w:t>
            </w:r>
            <w:r>
              <w:sym w:font="Symbol" w:char="F0AE"/>
            </w:r>
            <w:r>
              <w:t xml:space="preserve"> SS</w:t>
            </w:r>
          </w:p>
        </w:tc>
        <w:tc>
          <w:tcPr>
            <w:tcW w:w="4394" w:type="dxa"/>
          </w:tcPr>
          <w:p w:rsidR="00B17D80" w:rsidRDefault="00B17D80" w:rsidP="007B59FD">
            <w:pPr>
              <w:pStyle w:val="TAL"/>
            </w:pPr>
            <w:r>
              <w:t>PDP context activation request</w:t>
            </w:r>
          </w:p>
        </w:tc>
        <w:tc>
          <w:tcPr>
            <w:tcW w:w="3969"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7</w:t>
            </w:r>
          </w:p>
        </w:tc>
        <w:tc>
          <w:tcPr>
            <w:tcW w:w="1021" w:type="dxa"/>
          </w:tcPr>
          <w:p w:rsidR="00B17D80" w:rsidRDefault="00B17D80" w:rsidP="007B59FD">
            <w:pPr>
              <w:pStyle w:val="TAC"/>
            </w:pPr>
            <w:r>
              <w:t xml:space="preserve">SS </w:t>
            </w:r>
            <w:r>
              <w:sym w:font="Symbol" w:char="F0AE"/>
            </w:r>
            <w:r>
              <w:t xml:space="preserve"> ME</w:t>
            </w:r>
          </w:p>
        </w:tc>
        <w:tc>
          <w:tcPr>
            <w:tcW w:w="4394" w:type="dxa"/>
          </w:tcPr>
          <w:p w:rsidR="00B17D80" w:rsidRDefault="00B17D80" w:rsidP="007B59FD">
            <w:pPr>
              <w:pStyle w:val="TAL"/>
            </w:pPr>
            <w:r>
              <w:t>PDP context activation accept</w:t>
            </w:r>
          </w:p>
        </w:tc>
        <w:tc>
          <w:tcPr>
            <w:tcW w:w="3969"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8</w:t>
            </w:r>
          </w:p>
        </w:tc>
        <w:tc>
          <w:tcPr>
            <w:tcW w:w="1021" w:type="dxa"/>
          </w:tcPr>
          <w:p w:rsidR="00B17D80" w:rsidRDefault="00B17D80" w:rsidP="007B59FD">
            <w:pPr>
              <w:pStyle w:val="TAC"/>
            </w:pPr>
            <w:r>
              <w:t xml:space="preserve">ME </w:t>
            </w:r>
            <w:r>
              <w:sym w:font="Symbol" w:char="F0AE"/>
            </w:r>
            <w:r>
              <w:t xml:space="preserve"> SIM</w:t>
            </w:r>
          </w:p>
        </w:tc>
        <w:tc>
          <w:tcPr>
            <w:tcW w:w="4394" w:type="dxa"/>
          </w:tcPr>
          <w:p w:rsidR="00B17D80" w:rsidRDefault="00B17D80" w:rsidP="007B59FD">
            <w:pPr>
              <w:pStyle w:val="TAL"/>
            </w:pPr>
            <w:r>
              <w:t>TERMINAL RESPONSE : OPEN CHANNEL  2.1.1A</w:t>
            </w:r>
          </w:p>
          <w:p w:rsidR="00B17D80" w:rsidRDefault="00B17D80" w:rsidP="007B59FD">
            <w:pPr>
              <w:pStyle w:val="TAL"/>
            </w:pPr>
            <w:r>
              <w:t>or</w:t>
            </w:r>
          </w:p>
          <w:p w:rsidR="00B17D80" w:rsidRDefault="00B17D80" w:rsidP="007B59FD">
            <w:pPr>
              <w:pStyle w:val="TAL"/>
            </w:pPr>
            <w:r>
              <w:t>TERMINAL RESPONSE : OPEN CHANNEL  2.1.1B</w:t>
            </w:r>
          </w:p>
        </w:tc>
        <w:tc>
          <w:tcPr>
            <w:tcW w:w="3969" w:type="dxa"/>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OPEN CHANNEL 2.3.1</w:t>
      </w:r>
    </w:p>
    <w:p w:rsidR="00B17D80" w:rsidRDefault="00B17D80" w:rsidP="00B17D80">
      <w:pPr>
        <w:widowControl w:val="0"/>
      </w:pPr>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OPEN CHANNEL</w:t>
      </w:r>
    </w:p>
    <w:p w:rsidR="00B17D80" w:rsidRDefault="00B17D80" w:rsidP="00B17D80">
      <w:pPr>
        <w:pStyle w:val="EW"/>
        <w:tabs>
          <w:tab w:val="left" w:pos="851"/>
        </w:tabs>
        <w:ind w:left="2835" w:hanging="2551"/>
        <w:rPr>
          <w:lang w:val="fr-FR"/>
        </w:rPr>
      </w:pPr>
      <w:r>
        <w:tab/>
      </w:r>
      <w:r>
        <w:rPr>
          <w:lang w:val="fr-FR"/>
        </w:rPr>
        <w:t>Command qualifier:</w:t>
      </w:r>
      <w:r>
        <w:rPr>
          <w:lang w:val="fr-FR"/>
        </w:rPr>
        <w:tab/>
        <w:t>immediate link establishment</w:t>
      </w:r>
    </w:p>
    <w:p w:rsidR="00B17D80" w:rsidRPr="00225030" w:rsidRDefault="00B17D80" w:rsidP="00B17D80">
      <w:pPr>
        <w:pStyle w:val="EW"/>
        <w:tabs>
          <w:tab w:val="left" w:pos="851"/>
        </w:tabs>
        <w:ind w:left="2835" w:hanging="2551"/>
      </w:pPr>
      <w:r w:rsidRPr="00225030">
        <w:t>Device identities</w:t>
      </w:r>
    </w:p>
    <w:p w:rsidR="00B17D80" w:rsidRPr="00225030" w:rsidRDefault="00B17D80" w:rsidP="00B17D80">
      <w:pPr>
        <w:pStyle w:val="EW"/>
        <w:tabs>
          <w:tab w:val="left" w:pos="851"/>
        </w:tabs>
        <w:ind w:left="2835" w:hanging="2551"/>
      </w:pPr>
      <w:r w:rsidRPr="00225030">
        <w:tab/>
        <w:t>Source device:</w:t>
      </w:r>
      <w:r w:rsidRPr="00225030">
        <w:tab/>
        <w:t>SIM</w:t>
      </w:r>
    </w:p>
    <w:p w:rsidR="00B17D80" w:rsidRPr="00225030" w:rsidRDefault="00B17D80" w:rsidP="00B17D80">
      <w:pPr>
        <w:pStyle w:val="EW"/>
        <w:tabs>
          <w:tab w:val="left" w:pos="851"/>
        </w:tabs>
        <w:ind w:left="2835" w:hanging="2551"/>
      </w:pPr>
      <w:r w:rsidRPr="00225030">
        <w:tab/>
        <w:t>Destination device:</w:t>
      </w:r>
      <w:r w:rsidRPr="00225030">
        <w:tab/>
        <w:t>ME</w:t>
      </w:r>
    </w:p>
    <w:p w:rsidR="00B17D80" w:rsidRDefault="00B17D80" w:rsidP="00B17D80">
      <w:pPr>
        <w:pStyle w:val="EW"/>
        <w:tabs>
          <w:tab w:val="left" w:pos="851"/>
        </w:tabs>
        <w:ind w:left="2835" w:hanging="2551"/>
      </w:pPr>
      <w:r>
        <w:t>Alpha Identifier</w:t>
      </w:r>
      <w:r>
        <w:tab/>
        <w:t>Open ID</w:t>
      </w:r>
    </w:p>
    <w:p w:rsidR="00B17D80" w:rsidRDefault="00B17D80" w:rsidP="00B17D80">
      <w:pPr>
        <w:pStyle w:val="EW"/>
        <w:tabs>
          <w:tab w:val="left" w:pos="851"/>
        </w:tabs>
        <w:ind w:left="2835" w:hanging="2551"/>
      </w:pPr>
      <w:r>
        <w:t xml:space="preserve">Bearer </w:t>
      </w:r>
    </w:p>
    <w:p w:rsidR="00B17D80" w:rsidRDefault="00B17D80" w:rsidP="00B17D80">
      <w:pPr>
        <w:pStyle w:val="EW"/>
        <w:tabs>
          <w:tab w:val="left" w:pos="851"/>
        </w:tabs>
        <w:ind w:left="2835" w:hanging="2551"/>
      </w:pPr>
      <w:r>
        <w:tab/>
        <w:t>Bearer type:</w:t>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02</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tabs>
          <w:tab w:val="left" w:pos="851"/>
        </w:tabs>
        <w:ind w:left="2835" w:hanging="2551"/>
      </w:pPr>
      <w:r>
        <w:t>Buffer</w:t>
      </w:r>
    </w:p>
    <w:p w:rsidR="00B17D80" w:rsidRDefault="00B17D80" w:rsidP="00B17D80">
      <w:pPr>
        <w:pStyle w:val="EW"/>
        <w:tabs>
          <w:tab w:val="left" w:pos="851"/>
        </w:tabs>
        <w:ind w:left="2835" w:hanging="2551"/>
      </w:pPr>
      <w:r>
        <w:tab/>
        <w:t>Buffer size:</w:t>
      </w:r>
      <w:r>
        <w:tab/>
        <w:t>1400</w:t>
      </w:r>
    </w:p>
    <w:p w:rsidR="00B17D80" w:rsidRDefault="00B17D80" w:rsidP="00B17D80">
      <w:pPr>
        <w:pStyle w:val="EW"/>
        <w:tabs>
          <w:tab w:val="left" w:pos="851"/>
        </w:tabs>
        <w:ind w:left="2835" w:hanging="2551"/>
      </w:pPr>
      <w:r>
        <w:t>Network access name:</w:t>
      </w:r>
      <w:r>
        <w:tab/>
        <w:t>TestGp.rs</w:t>
      </w:r>
    </w:p>
    <w:p w:rsidR="00B17D80" w:rsidRPr="00F51EF9" w:rsidRDefault="00B17D80" w:rsidP="00B17D80">
      <w:pPr>
        <w:pStyle w:val="EW"/>
        <w:tabs>
          <w:tab w:val="left" w:pos="851"/>
        </w:tabs>
        <w:ind w:left="2835" w:hanging="2551"/>
        <w:rPr>
          <w:lang w:val="sv-SE"/>
        </w:rPr>
      </w:pPr>
      <w:r w:rsidRPr="00F51EF9">
        <w:rPr>
          <w:lang w:val="sv-SE"/>
        </w:rPr>
        <w:t>Text String:</w:t>
      </w:r>
      <w:r w:rsidRPr="00F51EF9">
        <w:rPr>
          <w:lang w:val="sv-SE"/>
        </w:rPr>
        <w:tab/>
        <w:t>UserLog  (User login)</w:t>
      </w:r>
    </w:p>
    <w:p w:rsidR="00B17D80" w:rsidRDefault="00B17D80" w:rsidP="00B17D80">
      <w:pPr>
        <w:pStyle w:val="EW"/>
        <w:tabs>
          <w:tab w:val="left" w:pos="851"/>
        </w:tabs>
        <w:ind w:left="2835" w:hanging="2551"/>
      </w:pPr>
      <w:r>
        <w:t>Text String:</w:t>
      </w:r>
      <w:r>
        <w:tab/>
        <w:t>UserPwd (User password)</w:t>
      </w:r>
    </w:p>
    <w:p w:rsidR="00B17D80" w:rsidRDefault="00B17D80" w:rsidP="00B17D80">
      <w:pPr>
        <w:pStyle w:val="EW"/>
        <w:tabs>
          <w:tab w:val="left" w:pos="851"/>
        </w:tabs>
        <w:ind w:left="2835" w:hanging="2551"/>
      </w:pPr>
      <w:r>
        <w:t>SIM/ME interface transport level</w:t>
      </w:r>
    </w:p>
    <w:p w:rsidR="00B17D80" w:rsidRDefault="00B17D80" w:rsidP="00B17D80">
      <w:pPr>
        <w:pStyle w:val="EW"/>
        <w:tabs>
          <w:tab w:val="left" w:pos="851"/>
        </w:tabs>
        <w:ind w:left="2835" w:hanging="2551"/>
      </w:pPr>
      <w:r>
        <w:tab/>
        <w:t>Transport format:</w:t>
      </w:r>
      <w:r>
        <w:tab/>
        <w:t xml:space="preserve"> UDP</w:t>
      </w:r>
    </w:p>
    <w:p w:rsidR="00B17D80" w:rsidRDefault="00B17D80" w:rsidP="00B17D80">
      <w:pPr>
        <w:pStyle w:val="EW"/>
        <w:tabs>
          <w:tab w:val="left" w:pos="851"/>
        </w:tabs>
        <w:ind w:left="2835" w:hanging="2551"/>
      </w:pPr>
      <w:r>
        <w:lastRenderedPageBreak/>
        <w:tab/>
        <w:t xml:space="preserve">Port number: </w:t>
      </w:r>
      <w:r>
        <w:tab/>
        <w:t>44444</w:t>
      </w:r>
    </w:p>
    <w:p w:rsidR="00B17D80" w:rsidRDefault="00B17D80" w:rsidP="00B17D80">
      <w:pPr>
        <w:pStyle w:val="EW"/>
        <w:tabs>
          <w:tab w:val="left" w:pos="851"/>
        </w:tabs>
        <w:ind w:left="2835" w:hanging="2551"/>
      </w:pPr>
      <w:r>
        <w:t>Data destination address</w:t>
      </w:r>
      <w:r>
        <w:tab/>
        <w:t>01.01.01.01</w:t>
      </w:r>
    </w:p>
    <w:p w:rsidR="00B17D80" w:rsidRDefault="00B17D80" w:rsidP="00B17D80">
      <w:pPr>
        <w:pStyle w:val="EW"/>
        <w:tabs>
          <w:tab w:val="left" w:pos="851"/>
        </w:tabs>
        <w:ind w:left="2835" w:hanging="2551"/>
      </w:pP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u w:val="single"/>
        </w:rPr>
        <w:br w:type="page"/>
      </w:r>
      <w:r>
        <w:rPr>
          <w:b/>
        </w:rPr>
        <w:lastRenderedPageBreak/>
        <w:t>Expected Sequence 2.4 (OPEN CHANNEL, immediate link establishment, GPRS, with null alpha identifier)</w:t>
      </w:r>
    </w:p>
    <w:p w:rsidR="00B17D80" w:rsidRDefault="00B17D80" w:rsidP="00B17D80">
      <w:pPr>
        <w:pStyle w:val="TH"/>
        <w:spacing w:before="0" w:after="0"/>
        <w:rPr>
          <w:sz w:val="12"/>
          <w:szCs w:val="12"/>
        </w:rPr>
      </w:pPr>
    </w:p>
    <w:tbl>
      <w:tblPr>
        <w:tblW w:w="8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37"/>
        <w:gridCol w:w="1021"/>
        <w:gridCol w:w="2892"/>
        <w:gridCol w:w="3776"/>
      </w:tblGrid>
      <w:tr w:rsidR="00B17D80" w:rsidTr="007B59FD">
        <w:tblPrEx>
          <w:tblCellMar>
            <w:top w:w="0" w:type="dxa"/>
            <w:bottom w:w="0" w:type="dxa"/>
          </w:tblCellMar>
        </w:tblPrEx>
        <w:trPr>
          <w:cantSplit/>
        </w:trPr>
        <w:tc>
          <w:tcPr>
            <w:tcW w:w="737" w:type="dxa"/>
          </w:tcPr>
          <w:p w:rsidR="00B17D80" w:rsidRDefault="00B17D80" w:rsidP="007B59FD">
            <w:pPr>
              <w:pStyle w:val="TAH"/>
            </w:pPr>
            <w:r>
              <w:t>Step</w:t>
            </w:r>
          </w:p>
        </w:tc>
        <w:tc>
          <w:tcPr>
            <w:tcW w:w="1021" w:type="dxa"/>
          </w:tcPr>
          <w:p w:rsidR="00B17D80" w:rsidRDefault="00B17D80" w:rsidP="007B59FD">
            <w:pPr>
              <w:pStyle w:val="TAH"/>
            </w:pPr>
            <w:r>
              <w:t>Direction</w:t>
            </w:r>
          </w:p>
        </w:tc>
        <w:tc>
          <w:tcPr>
            <w:tcW w:w="2892" w:type="dxa"/>
          </w:tcPr>
          <w:p w:rsidR="00B17D80" w:rsidRDefault="00B17D80" w:rsidP="007B59FD">
            <w:pPr>
              <w:pStyle w:val="TAH"/>
            </w:pPr>
            <w:r>
              <w:t>MESSAGE / Action</w:t>
            </w:r>
          </w:p>
        </w:tc>
        <w:tc>
          <w:tcPr>
            <w:tcW w:w="3776" w:type="dxa"/>
          </w:tcPr>
          <w:p w:rsidR="00B17D80" w:rsidRDefault="00B17D80" w:rsidP="007B59FD">
            <w:pPr>
              <w:pStyle w:val="TAH"/>
            </w:pPr>
            <w:r>
              <w:t>Comments</w:t>
            </w:r>
          </w:p>
        </w:tc>
      </w:tr>
      <w:tr w:rsidR="00B17D80" w:rsidTr="007B59FD">
        <w:tblPrEx>
          <w:tblCellMar>
            <w:top w:w="0" w:type="dxa"/>
            <w:bottom w:w="0" w:type="dxa"/>
          </w:tblCellMar>
        </w:tblPrEx>
        <w:trPr>
          <w:cantSplit/>
        </w:trPr>
        <w:tc>
          <w:tcPr>
            <w:tcW w:w="737" w:type="dxa"/>
          </w:tcPr>
          <w:p w:rsidR="00B17D80" w:rsidRDefault="00B17D80" w:rsidP="007B59FD">
            <w:pPr>
              <w:pStyle w:val="TAC"/>
            </w:pPr>
            <w:r>
              <w:t>1</w:t>
            </w:r>
          </w:p>
        </w:tc>
        <w:tc>
          <w:tcPr>
            <w:tcW w:w="1021" w:type="dxa"/>
          </w:tcPr>
          <w:p w:rsidR="00B17D80" w:rsidRDefault="00B17D80" w:rsidP="007B59FD">
            <w:pPr>
              <w:pStyle w:val="TAC"/>
            </w:pPr>
            <w:r>
              <w:t xml:space="preserve">SIM </w:t>
            </w:r>
            <w:r>
              <w:sym w:font="Symbol" w:char="F0AE"/>
            </w:r>
            <w:r>
              <w:t xml:space="preserve"> ME</w:t>
            </w:r>
          </w:p>
        </w:tc>
        <w:tc>
          <w:tcPr>
            <w:tcW w:w="2892" w:type="dxa"/>
          </w:tcPr>
          <w:p w:rsidR="00B17D80" w:rsidRDefault="00B17D80" w:rsidP="007B59FD">
            <w:pPr>
              <w:pStyle w:val="TAL"/>
            </w:pPr>
            <w:r>
              <w:t>PROACTIVE COMMAND PENDING: OPEN CHANNEL 2.4.1</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2</w:t>
            </w:r>
          </w:p>
        </w:tc>
        <w:tc>
          <w:tcPr>
            <w:tcW w:w="1021" w:type="dxa"/>
          </w:tcPr>
          <w:p w:rsidR="00B17D80" w:rsidRDefault="00B17D80" w:rsidP="007B59FD">
            <w:pPr>
              <w:pStyle w:val="TAC"/>
            </w:pPr>
            <w:r>
              <w:t xml:space="preserve">ME </w:t>
            </w:r>
            <w:r>
              <w:sym w:font="Symbol" w:char="F0AE"/>
            </w:r>
            <w:r>
              <w:t xml:space="preserve"> SIM</w:t>
            </w:r>
          </w:p>
        </w:tc>
        <w:tc>
          <w:tcPr>
            <w:tcW w:w="2892" w:type="dxa"/>
          </w:tcPr>
          <w:p w:rsidR="00B17D80" w:rsidRDefault="00B17D80" w:rsidP="007B59FD">
            <w:pPr>
              <w:pStyle w:val="TAL"/>
            </w:pPr>
            <w:r>
              <w:t>FETCH</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3</w:t>
            </w:r>
          </w:p>
        </w:tc>
        <w:tc>
          <w:tcPr>
            <w:tcW w:w="1021" w:type="dxa"/>
          </w:tcPr>
          <w:p w:rsidR="00B17D80" w:rsidRDefault="00B17D80" w:rsidP="007B59FD">
            <w:pPr>
              <w:pStyle w:val="TAC"/>
            </w:pPr>
            <w:r>
              <w:t xml:space="preserve">SIM </w:t>
            </w:r>
            <w:r>
              <w:sym w:font="Symbol" w:char="F0AE"/>
            </w:r>
            <w:r>
              <w:t xml:space="preserve"> ME</w:t>
            </w:r>
          </w:p>
        </w:tc>
        <w:tc>
          <w:tcPr>
            <w:tcW w:w="2892" w:type="dxa"/>
          </w:tcPr>
          <w:p w:rsidR="00B17D80" w:rsidRDefault="00B17D80" w:rsidP="007B59FD">
            <w:pPr>
              <w:pStyle w:val="TAL"/>
            </w:pPr>
            <w:r>
              <w:t>PROACTIVE COMMAND : OPEN CHANNEL  2.4.1</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4</w:t>
            </w:r>
          </w:p>
        </w:tc>
        <w:tc>
          <w:tcPr>
            <w:tcW w:w="1021" w:type="dxa"/>
          </w:tcPr>
          <w:p w:rsidR="00B17D80" w:rsidRDefault="00B17D80" w:rsidP="007B59FD">
            <w:pPr>
              <w:pStyle w:val="TAC"/>
            </w:pPr>
            <w:r>
              <w:t xml:space="preserve">ME </w:t>
            </w:r>
            <w:r>
              <w:sym w:font="Symbol" w:char="F0AE"/>
            </w:r>
            <w:r>
              <w:t xml:space="preserve"> user</w:t>
            </w:r>
          </w:p>
        </w:tc>
        <w:tc>
          <w:tcPr>
            <w:tcW w:w="2892" w:type="dxa"/>
          </w:tcPr>
          <w:p w:rsidR="00B17D80" w:rsidRDefault="00B17D80" w:rsidP="007B59FD">
            <w:pPr>
              <w:pStyle w:val="TAL"/>
            </w:pPr>
            <w:r>
              <w:t xml:space="preserve">Confirmation phase </w:t>
            </w:r>
          </w:p>
        </w:tc>
        <w:tc>
          <w:tcPr>
            <w:tcW w:w="3776" w:type="dxa"/>
          </w:tcPr>
          <w:p w:rsidR="00B17D80" w:rsidRDefault="00B17D80" w:rsidP="007B59FD">
            <w:pPr>
              <w:pStyle w:val="TAL"/>
            </w:pPr>
            <w:r>
              <w:t>[The ME should not give any information]</w:t>
            </w:r>
          </w:p>
        </w:tc>
      </w:tr>
      <w:tr w:rsidR="00B17D80" w:rsidTr="007B59FD">
        <w:tblPrEx>
          <w:tblCellMar>
            <w:top w:w="0" w:type="dxa"/>
            <w:bottom w:w="0" w:type="dxa"/>
          </w:tblCellMar>
        </w:tblPrEx>
        <w:trPr>
          <w:cantSplit/>
        </w:trPr>
        <w:tc>
          <w:tcPr>
            <w:tcW w:w="737" w:type="dxa"/>
          </w:tcPr>
          <w:p w:rsidR="00B17D80" w:rsidRDefault="00B17D80" w:rsidP="007B59FD">
            <w:pPr>
              <w:pStyle w:val="TAC"/>
            </w:pPr>
            <w:r>
              <w:t>5</w:t>
            </w:r>
          </w:p>
        </w:tc>
        <w:tc>
          <w:tcPr>
            <w:tcW w:w="1021" w:type="dxa"/>
          </w:tcPr>
          <w:p w:rsidR="00B17D80" w:rsidRDefault="00B17D80" w:rsidP="007B59FD">
            <w:pPr>
              <w:pStyle w:val="TAC"/>
            </w:pPr>
            <w:r>
              <w:t xml:space="preserve">user </w:t>
            </w:r>
            <w:r>
              <w:sym w:font="Symbol" w:char="F0AE"/>
            </w:r>
            <w:r>
              <w:t xml:space="preserve"> ME </w:t>
            </w:r>
          </w:p>
        </w:tc>
        <w:tc>
          <w:tcPr>
            <w:tcW w:w="2892" w:type="dxa"/>
          </w:tcPr>
          <w:p w:rsidR="00B17D80" w:rsidRDefault="00B17D80" w:rsidP="007B59FD">
            <w:pPr>
              <w:pStyle w:val="TAL"/>
            </w:pPr>
            <w:r>
              <w:t>The user confirms</w:t>
            </w:r>
          </w:p>
        </w:tc>
        <w:tc>
          <w:tcPr>
            <w:tcW w:w="3776" w:type="dxa"/>
          </w:tcPr>
          <w:p w:rsidR="00B17D80" w:rsidRDefault="00B17D80" w:rsidP="007B59FD">
            <w:pPr>
              <w:pStyle w:val="TAL"/>
            </w:pPr>
            <w:r>
              <w:t>[Only if the ME asks for user confirmation]</w:t>
            </w:r>
          </w:p>
        </w:tc>
      </w:tr>
      <w:tr w:rsidR="00B17D80" w:rsidTr="007B59FD">
        <w:tblPrEx>
          <w:tblCellMar>
            <w:top w:w="0" w:type="dxa"/>
            <w:bottom w:w="0" w:type="dxa"/>
          </w:tblCellMar>
        </w:tblPrEx>
        <w:trPr>
          <w:cantSplit/>
        </w:trPr>
        <w:tc>
          <w:tcPr>
            <w:tcW w:w="737" w:type="dxa"/>
          </w:tcPr>
          <w:p w:rsidR="00B17D80" w:rsidRDefault="00B17D80" w:rsidP="007B59FD">
            <w:pPr>
              <w:pStyle w:val="TAC"/>
            </w:pPr>
            <w:r>
              <w:t>6</w:t>
            </w:r>
          </w:p>
        </w:tc>
        <w:tc>
          <w:tcPr>
            <w:tcW w:w="1021" w:type="dxa"/>
          </w:tcPr>
          <w:p w:rsidR="00B17D80" w:rsidRDefault="00B17D80" w:rsidP="007B59FD">
            <w:pPr>
              <w:pStyle w:val="TAC"/>
            </w:pPr>
            <w:r>
              <w:t xml:space="preserve">ME </w:t>
            </w:r>
            <w:r>
              <w:sym w:font="Symbol" w:char="F0AE"/>
            </w:r>
            <w:r>
              <w:t xml:space="preserve"> SS</w:t>
            </w:r>
          </w:p>
        </w:tc>
        <w:tc>
          <w:tcPr>
            <w:tcW w:w="2892" w:type="dxa"/>
          </w:tcPr>
          <w:p w:rsidR="00B17D80" w:rsidRDefault="00B17D80" w:rsidP="007B59FD">
            <w:pPr>
              <w:pStyle w:val="TAL"/>
            </w:pPr>
            <w:r>
              <w:t>PDP context activation request</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7</w:t>
            </w:r>
          </w:p>
        </w:tc>
        <w:tc>
          <w:tcPr>
            <w:tcW w:w="1021" w:type="dxa"/>
          </w:tcPr>
          <w:p w:rsidR="00B17D80" w:rsidRDefault="00B17D80" w:rsidP="007B59FD">
            <w:pPr>
              <w:pStyle w:val="TAC"/>
            </w:pPr>
            <w:r>
              <w:t xml:space="preserve">SS </w:t>
            </w:r>
            <w:r>
              <w:sym w:font="Symbol" w:char="F0AE"/>
            </w:r>
            <w:r>
              <w:t xml:space="preserve"> ME</w:t>
            </w:r>
          </w:p>
        </w:tc>
        <w:tc>
          <w:tcPr>
            <w:tcW w:w="2892" w:type="dxa"/>
          </w:tcPr>
          <w:p w:rsidR="00B17D80" w:rsidRDefault="00B17D80" w:rsidP="007B59FD">
            <w:pPr>
              <w:pStyle w:val="TAL"/>
            </w:pPr>
            <w:r>
              <w:t>PDP context activation accept</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8</w:t>
            </w:r>
          </w:p>
        </w:tc>
        <w:tc>
          <w:tcPr>
            <w:tcW w:w="1021" w:type="dxa"/>
          </w:tcPr>
          <w:p w:rsidR="00B17D80" w:rsidRDefault="00B17D80" w:rsidP="007B59FD">
            <w:pPr>
              <w:pStyle w:val="TAC"/>
            </w:pPr>
            <w:r>
              <w:t xml:space="preserve">ME </w:t>
            </w:r>
            <w:r>
              <w:sym w:font="Symbol" w:char="F0AE"/>
            </w:r>
            <w:r>
              <w:t xml:space="preserve"> SIM</w:t>
            </w:r>
          </w:p>
        </w:tc>
        <w:tc>
          <w:tcPr>
            <w:tcW w:w="2892" w:type="dxa"/>
          </w:tcPr>
          <w:p w:rsidR="00B17D80" w:rsidRDefault="00B17D80" w:rsidP="007B59FD">
            <w:pPr>
              <w:pStyle w:val="TAL"/>
            </w:pPr>
            <w:r>
              <w:t>TERMINAL RESPONSE : OPEN CHANNEL  2.1.1A</w:t>
            </w:r>
          </w:p>
          <w:p w:rsidR="00B17D80" w:rsidRDefault="00B17D80" w:rsidP="007B59FD">
            <w:pPr>
              <w:pStyle w:val="TAL"/>
            </w:pPr>
            <w:r>
              <w:t>or</w:t>
            </w:r>
          </w:p>
          <w:p w:rsidR="00B17D80" w:rsidRDefault="00B17D80" w:rsidP="007B59FD">
            <w:pPr>
              <w:pStyle w:val="TAL"/>
            </w:pPr>
            <w:r>
              <w:t>TERMINAL RESPONSE : OPEN CHANNEL  2.1.1B</w:t>
            </w:r>
          </w:p>
        </w:tc>
        <w:tc>
          <w:tcPr>
            <w:tcW w:w="3776" w:type="dxa"/>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OPEN CHANNEL 2.4.1</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OPEN CHANNEL</w:t>
      </w:r>
    </w:p>
    <w:p w:rsidR="00B17D80" w:rsidRDefault="00B17D80" w:rsidP="00B17D80">
      <w:pPr>
        <w:pStyle w:val="EW"/>
        <w:tabs>
          <w:tab w:val="left" w:pos="851"/>
        </w:tabs>
        <w:ind w:left="2835" w:hanging="2551"/>
        <w:rPr>
          <w:lang w:val="fr-FR"/>
        </w:rPr>
      </w:pPr>
      <w:r>
        <w:tab/>
      </w:r>
      <w:r>
        <w:rPr>
          <w:lang w:val="fr-FR"/>
        </w:rPr>
        <w:t>Command qualifier:</w:t>
      </w:r>
      <w:r>
        <w:rPr>
          <w:lang w:val="fr-FR"/>
        </w:rPr>
        <w:tab/>
        <w:t>immediate link establishment</w:t>
      </w:r>
    </w:p>
    <w:p w:rsidR="00B17D80" w:rsidRPr="00225030" w:rsidRDefault="00B17D80" w:rsidP="00B17D80">
      <w:pPr>
        <w:pStyle w:val="EW"/>
      </w:pPr>
      <w:r w:rsidRPr="00225030">
        <w:t>Device identities</w:t>
      </w:r>
    </w:p>
    <w:p w:rsidR="00B17D80" w:rsidRPr="00F8746F" w:rsidRDefault="00B17D80" w:rsidP="00B17D80">
      <w:pPr>
        <w:pStyle w:val="EW"/>
        <w:tabs>
          <w:tab w:val="left" w:pos="851"/>
        </w:tabs>
        <w:ind w:left="2835" w:hanging="2551"/>
        <w:rPr>
          <w:lang w:val="fr-FR"/>
        </w:rPr>
      </w:pPr>
      <w:r w:rsidRPr="00225030">
        <w:tab/>
      </w:r>
      <w:r w:rsidRPr="00F8746F">
        <w:rPr>
          <w:lang w:val="fr-FR"/>
        </w:rPr>
        <w:t>Source device:</w:t>
      </w:r>
      <w:r w:rsidRPr="00F8746F">
        <w:rPr>
          <w:lang w:val="fr-FR"/>
        </w:rPr>
        <w:tab/>
        <w:t>ME</w:t>
      </w:r>
    </w:p>
    <w:p w:rsidR="00B17D80" w:rsidRPr="00F8746F" w:rsidRDefault="00B17D80" w:rsidP="00B17D80">
      <w:pPr>
        <w:pStyle w:val="EW"/>
        <w:tabs>
          <w:tab w:val="left" w:pos="851"/>
        </w:tabs>
        <w:ind w:left="2835" w:hanging="2551"/>
        <w:rPr>
          <w:lang w:val="fr-FR"/>
        </w:rPr>
      </w:pPr>
      <w:r w:rsidRPr="00F8746F">
        <w:rPr>
          <w:lang w:val="fr-FR"/>
        </w:rPr>
        <w:tab/>
        <w:t>Destination device:</w:t>
      </w:r>
      <w:r w:rsidRPr="00F8746F">
        <w:rPr>
          <w:lang w:val="fr-FR"/>
        </w:rPr>
        <w:tab/>
        <w:t>SIM</w:t>
      </w:r>
    </w:p>
    <w:p w:rsidR="00B17D80" w:rsidRDefault="00B17D80" w:rsidP="00B17D80">
      <w:pPr>
        <w:pStyle w:val="EW"/>
        <w:rPr>
          <w:lang w:val="en-US"/>
        </w:rPr>
      </w:pPr>
      <w:r>
        <w:rPr>
          <w:lang w:val="en-US"/>
        </w:rPr>
        <w:t>Alpha Identifier</w:t>
      </w:r>
      <w:r>
        <w:rPr>
          <w:lang w:val="en-US"/>
        </w:rPr>
        <w:tab/>
      </w:r>
      <w:r>
        <w:rPr>
          <w:lang w:val="en-US"/>
        </w:rPr>
        <w:tab/>
      </w:r>
      <w:r>
        <w:rPr>
          <w:lang w:val="en-US"/>
        </w:rPr>
        <w:tab/>
        <w:t>Null</w:t>
      </w:r>
    </w:p>
    <w:p w:rsidR="00B17D80" w:rsidRDefault="00B17D80" w:rsidP="00B17D80">
      <w:pPr>
        <w:pStyle w:val="EW"/>
      </w:pPr>
      <w:r>
        <w:t>Bearer</w:t>
      </w:r>
    </w:p>
    <w:p w:rsidR="00B17D80" w:rsidRDefault="00B17D80" w:rsidP="00B17D80">
      <w:pPr>
        <w:pStyle w:val="EW"/>
        <w:tabs>
          <w:tab w:val="left" w:pos="851"/>
        </w:tabs>
        <w:ind w:left="2835" w:hanging="2551"/>
      </w:pPr>
      <w:r>
        <w:tab/>
        <w:t>Bearer type:</w:t>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02</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pPr>
      <w:r>
        <w:t>Buffer</w:t>
      </w:r>
    </w:p>
    <w:p w:rsidR="00B17D80" w:rsidRDefault="00B17D80" w:rsidP="00B17D80">
      <w:pPr>
        <w:pStyle w:val="EW"/>
        <w:tabs>
          <w:tab w:val="left" w:pos="851"/>
        </w:tabs>
        <w:ind w:left="2835" w:hanging="2551"/>
      </w:pPr>
      <w:r>
        <w:tab/>
        <w:t>Buffer size:</w:t>
      </w:r>
      <w:r>
        <w:tab/>
        <w:t>1400</w:t>
      </w:r>
    </w:p>
    <w:p w:rsidR="00B17D80" w:rsidRDefault="00B17D80" w:rsidP="00B17D80">
      <w:pPr>
        <w:pStyle w:val="EW"/>
      </w:pPr>
      <w:r>
        <w:t>Network access name:</w:t>
      </w:r>
      <w:r>
        <w:tab/>
        <w:t>.</w:t>
      </w:r>
      <w:r>
        <w:tab/>
      </w:r>
      <w:r>
        <w:tab/>
        <w:t>TestGp.rs</w:t>
      </w:r>
    </w:p>
    <w:p w:rsidR="00B17D80" w:rsidRPr="00F51EF9" w:rsidRDefault="00B17D80" w:rsidP="00B17D80">
      <w:pPr>
        <w:pStyle w:val="EW"/>
        <w:rPr>
          <w:lang w:val="sv-SE"/>
        </w:rPr>
      </w:pPr>
      <w:r w:rsidRPr="00F51EF9">
        <w:rPr>
          <w:lang w:val="sv-SE"/>
        </w:rPr>
        <w:t>Text String:</w:t>
      </w:r>
      <w:r w:rsidRPr="00F51EF9">
        <w:rPr>
          <w:lang w:val="sv-SE"/>
        </w:rPr>
        <w:tab/>
      </w:r>
      <w:r w:rsidRPr="00F51EF9">
        <w:rPr>
          <w:lang w:val="sv-SE"/>
        </w:rPr>
        <w:tab/>
      </w:r>
      <w:r w:rsidRPr="00F51EF9">
        <w:rPr>
          <w:lang w:val="sv-SE"/>
        </w:rPr>
        <w:tab/>
        <w:t>UserLog  (User login)</w:t>
      </w:r>
    </w:p>
    <w:p w:rsidR="00B17D80" w:rsidRDefault="00B17D80" w:rsidP="00B17D80">
      <w:pPr>
        <w:pStyle w:val="EW"/>
      </w:pPr>
      <w:r>
        <w:t>Text String:</w:t>
      </w:r>
      <w:r>
        <w:tab/>
      </w:r>
      <w:r>
        <w:tab/>
      </w:r>
      <w:r>
        <w:tab/>
        <w:t>UserPwd (User password)</w:t>
      </w:r>
    </w:p>
    <w:p w:rsidR="00B17D80" w:rsidRDefault="00B17D80" w:rsidP="00B17D80">
      <w:pPr>
        <w:pStyle w:val="EW"/>
      </w:pPr>
      <w:r>
        <w:t>SIM/ME interface transport level</w:t>
      </w:r>
    </w:p>
    <w:p w:rsidR="00B17D80" w:rsidRDefault="00B17D80" w:rsidP="00B17D80">
      <w:pPr>
        <w:pStyle w:val="EW"/>
        <w:tabs>
          <w:tab w:val="left" w:pos="851"/>
        </w:tabs>
        <w:ind w:left="2835" w:hanging="2551"/>
      </w:pPr>
      <w:r>
        <w:tab/>
        <w:t>Transport format:</w:t>
      </w:r>
      <w:r>
        <w:tab/>
        <w:t xml:space="preserve"> UDP</w:t>
      </w:r>
    </w:p>
    <w:p w:rsidR="00B17D80" w:rsidRDefault="00B17D80" w:rsidP="00B17D80">
      <w:pPr>
        <w:pStyle w:val="EW"/>
        <w:tabs>
          <w:tab w:val="left" w:pos="851"/>
        </w:tabs>
        <w:ind w:left="2835" w:hanging="2551"/>
      </w:pPr>
      <w:r>
        <w:tab/>
        <w:t xml:space="preserve">Port number: </w:t>
      </w:r>
      <w:r>
        <w:tab/>
      </w:r>
      <w:r>
        <w:tab/>
        <w:t>44444</w:t>
      </w:r>
    </w:p>
    <w:p w:rsidR="00B17D80" w:rsidRDefault="00B17D80" w:rsidP="00B17D80">
      <w:pPr>
        <w:pStyle w:val="EW"/>
      </w:pPr>
      <w:r>
        <w:t>Data destination address</w:t>
      </w:r>
      <w:r>
        <w:tab/>
        <w:t>01.01.01.01</w:t>
      </w:r>
    </w:p>
    <w:p w:rsidR="00B17D80" w:rsidRDefault="00B17D80" w:rsidP="00B17D80">
      <w:pPr>
        <w:pStyle w:val="EW"/>
      </w:pPr>
    </w:p>
    <w:p w:rsidR="00B17D80" w:rsidRDefault="00B17D80" w:rsidP="00B17D80">
      <w:r>
        <w:t>Coding:</w:t>
      </w:r>
    </w:p>
    <w:p w:rsidR="00B17D80" w:rsidRDefault="00B17D80" w:rsidP="00B17D80">
      <w:pPr>
        <w:keepNext/>
      </w:pPr>
    </w:p>
    <w:p w:rsidR="00B17D80" w:rsidRDefault="00B17D80" w:rsidP="00B17D80">
      <w:pPr>
        <w:pStyle w:val="TH"/>
        <w:spacing w:before="0" w:after="0"/>
        <w:rPr>
          <w:sz w:val="12"/>
          <w:szCs w:val="12"/>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r>
      <w:tr w:rsidR="00B17D80" w:rsidTr="007B59FD">
        <w:tblPrEx>
          <w:tblCellMar>
            <w:top w:w="0" w:type="dxa"/>
            <w:bottom w:w="0" w:type="dxa"/>
          </w:tblCellMar>
        </w:tblPrEx>
        <w:trPr>
          <w:gridAfter w:val="2"/>
          <w:wAfter w:w="1134" w:type="dxa"/>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bl>
    <w:p w:rsidR="00B17D80" w:rsidRDefault="00B17D80" w:rsidP="00B17D80">
      <w:pPr>
        <w:pStyle w:val="FP"/>
      </w:pPr>
    </w:p>
    <w:p w:rsidR="00B17D80" w:rsidRDefault="00B17D80" w:rsidP="00B17D80">
      <w:pPr>
        <w:keepNext/>
        <w:rPr>
          <w:b/>
        </w:rPr>
      </w:pPr>
      <w:r>
        <w:rPr>
          <w:b/>
        </w:rPr>
        <w:lastRenderedPageBreak/>
        <w:t>Expected Sequence 2.5 (OPEN CHANNEL, immediate link establishment, GPRS, command performed with modifications (buffer size) )</w:t>
      </w:r>
    </w:p>
    <w:p w:rsidR="00B17D80" w:rsidRDefault="00B17D80" w:rsidP="00B17D80">
      <w:pPr>
        <w:pStyle w:val="TH"/>
        <w:spacing w:before="0" w:after="0"/>
        <w:rPr>
          <w:sz w:val="12"/>
          <w:szCs w:val="12"/>
        </w:rPr>
      </w:pPr>
    </w:p>
    <w:tbl>
      <w:tblPr>
        <w:tblW w:w="8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37"/>
        <w:gridCol w:w="1021"/>
        <w:gridCol w:w="2892"/>
        <w:gridCol w:w="3776"/>
      </w:tblGrid>
      <w:tr w:rsidR="00B17D80" w:rsidTr="007B59FD">
        <w:tblPrEx>
          <w:tblCellMar>
            <w:top w:w="0" w:type="dxa"/>
            <w:bottom w:w="0" w:type="dxa"/>
          </w:tblCellMar>
        </w:tblPrEx>
        <w:trPr>
          <w:cantSplit/>
        </w:trPr>
        <w:tc>
          <w:tcPr>
            <w:tcW w:w="737" w:type="dxa"/>
          </w:tcPr>
          <w:p w:rsidR="00B17D80" w:rsidRDefault="00B17D80" w:rsidP="007B59FD">
            <w:pPr>
              <w:pStyle w:val="TAH"/>
            </w:pPr>
            <w:r>
              <w:t>Step</w:t>
            </w:r>
          </w:p>
        </w:tc>
        <w:tc>
          <w:tcPr>
            <w:tcW w:w="1021" w:type="dxa"/>
          </w:tcPr>
          <w:p w:rsidR="00B17D80" w:rsidRDefault="00B17D80" w:rsidP="007B59FD">
            <w:pPr>
              <w:pStyle w:val="TAH"/>
            </w:pPr>
            <w:r>
              <w:t>Direction</w:t>
            </w:r>
          </w:p>
        </w:tc>
        <w:tc>
          <w:tcPr>
            <w:tcW w:w="2892" w:type="dxa"/>
          </w:tcPr>
          <w:p w:rsidR="00B17D80" w:rsidRDefault="00B17D80" w:rsidP="007B59FD">
            <w:pPr>
              <w:pStyle w:val="TAH"/>
            </w:pPr>
            <w:r>
              <w:t>MESSAGE / Action</w:t>
            </w:r>
          </w:p>
        </w:tc>
        <w:tc>
          <w:tcPr>
            <w:tcW w:w="3776" w:type="dxa"/>
          </w:tcPr>
          <w:p w:rsidR="00B17D80" w:rsidRDefault="00B17D80" w:rsidP="007B59FD">
            <w:pPr>
              <w:pStyle w:val="TAH"/>
            </w:pPr>
            <w:r>
              <w:t>Comments</w:t>
            </w:r>
          </w:p>
        </w:tc>
      </w:tr>
      <w:tr w:rsidR="00B17D80" w:rsidTr="007B59FD">
        <w:tblPrEx>
          <w:tblCellMar>
            <w:top w:w="0" w:type="dxa"/>
            <w:bottom w:w="0" w:type="dxa"/>
          </w:tblCellMar>
        </w:tblPrEx>
        <w:trPr>
          <w:cantSplit/>
        </w:trPr>
        <w:tc>
          <w:tcPr>
            <w:tcW w:w="737" w:type="dxa"/>
          </w:tcPr>
          <w:p w:rsidR="00B17D80" w:rsidRDefault="00B17D80" w:rsidP="007B59FD">
            <w:pPr>
              <w:pStyle w:val="TAC"/>
            </w:pPr>
            <w:r>
              <w:t>1</w:t>
            </w:r>
          </w:p>
        </w:tc>
        <w:tc>
          <w:tcPr>
            <w:tcW w:w="1021" w:type="dxa"/>
          </w:tcPr>
          <w:p w:rsidR="00B17D80" w:rsidRDefault="00B17D80" w:rsidP="007B59FD">
            <w:pPr>
              <w:pStyle w:val="TAC"/>
            </w:pPr>
            <w:r>
              <w:t xml:space="preserve">SIM </w:t>
            </w:r>
            <w:r>
              <w:sym w:font="Symbol" w:char="F0AE"/>
            </w:r>
            <w:r>
              <w:t xml:space="preserve"> ME</w:t>
            </w:r>
          </w:p>
        </w:tc>
        <w:tc>
          <w:tcPr>
            <w:tcW w:w="2892" w:type="dxa"/>
          </w:tcPr>
          <w:p w:rsidR="00B17D80" w:rsidRDefault="00B17D80" w:rsidP="007B59FD">
            <w:pPr>
              <w:pStyle w:val="TAL"/>
            </w:pPr>
            <w:r>
              <w:t>PROACTIVE COMMAND PENDING: OPEN CHANNEL 2.5.1</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2</w:t>
            </w:r>
          </w:p>
        </w:tc>
        <w:tc>
          <w:tcPr>
            <w:tcW w:w="1021" w:type="dxa"/>
          </w:tcPr>
          <w:p w:rsidR="00B17D80" w:rsidRDefault="00B17D80" w:rsidP="007B59FD">
            <w:pPr>
              <w:pStyle w:val="TAC"/>
            </w:pPr>
            <w:r>
              <w:t xml:space="preserve">ME </w:t>
            </w:r>
            <w:r>
              <w:sym w:font="Symbol" w:char="F0AE"/>
            </w:r>
            <w:r>
              <w:t xml:space="preserve"> SIM</w:t>
            </w:r>
          </w:p>
        </w:tc>
        <w:tc>
          <w:tcPr>
            <w:tcW w:w="2892" w:type="dxa"/>
          </w:tcPr>
          <w:p w:rsidR="00B17D80" w:rsidRDefault="00B17D80" w:rsidP="007B59FD">
            <w:pPr>
              <w:pStyle w:val="TAL"/>
            </w:pPr>
            <w:r>
              <w:t>FETCH</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3</w:t>
            </w:r>
          </w:p>
        </w:tc>
        <w:tc>
          <w:tcPr>
            <w:tcW w:w="1021" w:type="dxa"/>
          </w:tcPr>
          <w:p w:rsidR="00B17D80" w:rsidRDefault="00B17D80" w:rsidP="007B59FD">
            <w:pPr>
              <w:pStyle w:val="TAC"/>
            </w:pPr>
            <w:r>
              <w:t xml:space="preserve">SIM </w:t>
            </w:r>
            <w:r>
              <w:sym w:font="Symbol" w:char="F0AE"/>
            </w:r>
            <w:r>
              <w:t xml:space="preserve"> ME</w:t>
            </w:r>
          </w:p>
        </w:tc>
        <w:tc>
          <w:tcPr>
            <w:tcW w:w="2892" w:type="dxa"/>
          </w:tcPr>
          <w:p w:rsidR="00B17D80" w:rsidRDefault="00B17D80" w:rsidP="007B59FD">
            <w:pPr>
              <w:pStyle w:val="TAL"/>
            </w:pPr>
            <w:r>
              <w:t>PROACTIVE COMMAND : OPEN CHANNEL  2.5.1</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4</w:t>
            </w:r>
          </w:p>
        </w:tc>
        <w:tc>
          <w:tcPr>
            <w:tcW w:w="1021" w:type="dxa"/>
          </w:tcPr>
          <w:p w:rsidR="00B17D80" w:rsidRDefault="00B17D80" w:rsidP="007B59FD">
            <w:pPr>
              <w:pStyle w:val="TAC"/>
            </w:pPr>
            <w:r>
              <w:t xml:space="preserve">ME </w:t>
            </w:r>
            <w:r>
              <w:sym w:font="Symbol" w:char="F0AE"/>
            </w:r>
            <w:r>
              <w:t xml:space="preserve"> user</w:t>
            </w:r>
          </w:p>
        </w:tc>
        <w:tc>
          <w:tcPr>
            <w:tcW w:w="2892" w:type="dxa"/>
          </w:tcPr>
          <w:p w:rsidR="00B17D80" w:rsidRDefault="00B17D80" w:rsidP="007B59FD">
            <w:pPr>
              <w:pStyle w:val="TAL"/>
            </w:pPr>
            <w:r>
              <w:t>The ME may display channel opening information</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p>
        </w:tc>
        <w:tc>
          <w:tcPr>
            <w:tcW w:w="1021" w:type="dxa"/>
          </w:tcPr>
          <w:p w:rsidR="00B17D80" w:rsidRDefault="00B17D80" w:rsidP="007B59FD">
            <w:pPr>
              <w:pStyle w:val="TAC"/>
            </w:pPr>
          </w:p>
        </w:tc>
        <w:tc>
          <w:tcPr>
            <w:tcW w:w="2892" w:type="dxa"/>
          </w:tcPr>
          <w:p w:rsidR="00B17D80" w:rsidRDefault="00B17D80" w:rsidP="007B59FD">
            <w:pPr>
              <w:pStyle w:val="TAL"/>
            </w:pP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5</w:t>
            </w:r>
          </w:p>
        </w:tc>
        <w:tc>
          <w:tcPr>
            <w:tcW w:w="1021" w:type="dxa"/>
          </w:tcPr>
          <w:p w:rsidR="00B17D80" w:rsidRDefault="00B17D80" w:rsidP="007B59FD">
            <w:pPr>
              <w:pStyle w:val="TAC"/>
            </w:pPr>
            <w:r>
              <w:t xml:space="preserve">ME </w:t>
            </w:r>
            <w:r>
              <w:sym w:font="Symbol" w:char="F0AE"/>
            </w:r>
            <w:r>
              <w:t xml:space="preserve"> SS</w:t>
            </w:r>
          </w:p>
        </w:tc>
        <w:tc>
          <w:tcPr>
            <w:tcW w:w="2892" w:type="dxa"/>
          </w:tcPr>
          <w:p w:rsidR="00B17D80" w:rsidRDefault="00B17D80" w:rsidP="007B59FD">
            <w:pPr>
              <w:pStyle w:val="TAL"/>
            </w:pPr>
            <w:r>
              <w:t>PDP context activation request</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6</w:t>
            </w:r>
          </w:p>
        </w:tc>
        <w:tc>
          <w:tcPr>
            <w:tcW w:w="1021" w:type="dxa"/>
          </w:tcPr>
          <w:p w:rsidR="00B17D80" w:rsidRDefault="00B17D80" w:rsidP="007B59FD">
            <w:pPr>
              <w:pStyle w:val="TAC"/>
            </w:pPr>
            <w:r>
              <w:t xml:space="preserve">SS </w:t>
            </w:r>
            <w:r>
              <w:sym w:font="Symbol" w:char="F0AE"/>
            </w:r>
            <w:r>
              <w:t xml:space="preserve"> ME</w:t>
            </w:r>
          </w:p>
        </w:tc>
        <w:tc>
          <w:tcPr>
            <w:tcW w:w="2892" w:type="dxa"/>
          </w:tcPr>
          <w:p w:rsidR="00B17D80" w:rsidRDefault="00B17D80" w:rsidP="007B59FD">
            <w:pPr>
              <w:pStyle w:val="TAL"/>
            </w:pPr>
            <w:r>
              <w:t>PDP context activation accept</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7</w:t>
            </w:r>
          </w:p>
        </w:tc>
        <w:tc>
          <w:tcPr>
            <w:tcW w:w="1021" w:type="dxa"/>
          </w:tcPr>
          <w:p w:rsidR="00B17D80" w:rsidRDefault="00B17D80" w:rsidP="007B59FD">
            <w:pPr>
              <w:pStyle w:val="TAC"/>
            </w:pPr>
            <w:r>
              <w:t xml:space="preserve">ME </w:t>
            </w:r>
            <w:r>
              <w:sym w:font="Symbol" w:char="F0AE"/>
            </w:r>
            <w:r>
              <w:t xml:space="preserve"> SIM</w:t>
            </w:r>
          </w:p>
        </w:tc>
        <w:tc>
          <w:tcPr>
            <w:tcW w:w="2892" w:type="dxa"/>
          </w:tcPr>
          <w:p w:rsidR="00B17D80" w:rsidRDefault="00B17D80" w:rsidP="007B59FD">
            <w:pPr>
              <w:pStyle w:val="TAL"/>
            </w:pPr>
            <w:r>
              <w:t>TERMINAL RESPONSE : OPEN CHANNEL  2.5.1A</w:t>
            </w:r>
          </w:p>
          <w:p w:rsidR="00B17D80" w:rsidRDefault="00B17D80" w:rsidP="007B59FD">
            <w:pPr>
              <w:pStyle w:val="TAL"/>
            </w:pPr>
            <w:r>
              <w:t>or</w:t>
            </w:r>
          </w:p>
          <w:p w:rsidR="00B17D80" w:rsidRDefault="00B17D80" w:rsidP="007B59FD">
            <w:pPr>
              <w:pStyle w:val="TAL"/>
            </w:pPr>
            <w:r>
              <w:t>TERMINAL RESPONSE : OPEN CHANNEL  2.5.1B</w:t>
            </w:r>
          </w:p>
        </w:tc>
        <w:tc>
          <w:tcPr>
            <w:tcW w:w="3776" w:type="dxa"/>
          </w:tcPr>
          <w:p w:rsidR="00B17D80" w:rsidRDefault="00B17D80" w:rsidP="007B59FD">
            <w:pPr>
              <w:pStyle w:val="TAL"/>
            </w:pPr>
            <w:r>
              <w:t>[Command performed with modification]</w:t>
            </w:r>
          </w:p>
        </w:tc>
      </w:tr>
    </w:tbl>
    <w:p w:rsidR="00B17D80" w:rsidRDefault="00B17D80" w:rsidP="00B17D80">
      <w:pPr>
        <w:pStyle w:val="FP"/>
      </w:pPr>
    </w:p>
    <w:p w:rsidR="00B17D80" w:rsidRDefault="00B17D80" w:rsidP="00B17D80">
      <w:r>
        <w:t>PROACTIVE COMMAND: OPEN CHANNEL 2.5.1</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OPEN CHANNEL</w:t>
      </w:r>
    </w:p>
    <w:p w:rsidR="00B17D80" w:rsidRPr="007A4F94" w:rsidRDefault="00B17D80" w:rsidP="00B17D80">
      <w:pPr>
        <w:pStyle w:val="EW"/>
        <w:tabs>
          <w:tab w:val="left" w:pos="851"/>
        </w:tabs>
        <w:ind w:left="2835" w:hanging="2551"/>
      </w:pPr>
      <w:r>
        <w:tab/>
      </w:r>
      <w:r w:rsidRPr="007A4F94">
        <w:t>Command qualifier:</w:t>
      </w:r>
      <w:r w:rsidRPr="007A4F94">
        <w:tab/>
        <w:t>immediate link establishment</w:t>
      </w:r>
    </w:p>
    <w:p w:rsidR="00B17D80" w:rsidRPr="007A4F94" w:rsidRDefault="00B17D80" w:rsidP="00B17D80">
      <w:pPr>
        <w:pStyle w:val="EW"/>
        <w:tabs>
          <w:tab w:val="left" w:pos="851"/>
        </w:tabs>
        <w:ind w:left="2835" w:hanging="2551"/>
      </w:pPr>
      <w:r w:rsidRPr="007A4F94">
        <w:t>Device identities</w:t>
      </w:r>
    </w:p>
    <w:p w:rsidR="00B17D80" w:rsidRPr="007A4F94" w:rsidRDefault="00B17D80" w:rsidP="00B17D80">
      <w:pPr>
        <w:pStyle w:val="EW"/>
        <w:tabs>
          <w:tab w:val="left" w:pos="851"/>
        </w:tabs>
        <w:ind w:left="2835" w:hanging="2551"/>
      </w:pPr>
      <w:r w:rsidRPr="007A4F94">
        <w:tab/>
        <w:t>Source device:</w:t>
      </w:r>
      <w:r w:rsidRPr="007A4F94">
        <w:tab/>
        <w:t>ME</w:t>
      </w:r>
    </w:p>
    <w:p w:rsidR="00B17D80" w:rsidRPr="007A4F94" w:rsidRDefault="00B17D80" w:rsidP="00B17D80">
      <w:pPr>
        <w:pStyle w:val="EW"/>
        <w:tabs>
          <w:tab w:val="left" w:pos="851"/>
        </w:tabs>
        <w:ind w:left="2835" w:hanging="2551"/>
      </w:pPr>
      <w:r w:rsidRPr="007A4F94">
        <w:tab/>
        <w:t>Destination device:</w:t>
      </w:r>
      <w:r w:rsidRPr="007A4F94">
        <w:tab/>
        <w:t>SIM</w:t>
      </w:r>
    </w:p>
    <w:p w:rsidR="00B17D80" w:rsidRDefault="00B17D80" w:rsidP="00B17D80">
      <w:pPr>
        <w:pStyle w:val="EW"/>
        <w:tabs>
          <w:tab w:val="left" w:pos="851"/>
        </w:tabs>
        <w:ind w:left="2835" w:hanging="2551"/>
      </w:pPr>
      <w:r>
        <w:t xml:space="preserve">Bearer </w:t>
      </w:r>
    </w:p>
    <w:p w:rsidR="00B17D80" w:rsidRDefault="00B17D80" w:rsidP="00B17D80">
      <w:pPr>
        <w:pStyle w:val="EW"/>
        <w:tabs>
          <w:tab w:val="left" w:pos="851"/>
        </w:tabs>
        <w:ind w:left="2835" w:hanging="2551"/>
      </w:pPr>
      <w:r>
        <w:tab/>
        <w:t>Bearer type:</w:t>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02</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tabs>
          <w:tab w:val="left" w:pos="851"/>
        </w:tabs>
        <w:ind w:left="2835" w:hanging="2551"/>
      </w:pPr>
      <w:r>
        <w:t>Buffer</w:t>
      </w:r>
    </w:p>
    <w:p w:rsidR="00B17D80" w:rsidRDefault="00B17D80" w:rsidP="00B17D80">
      <w:pPr>
        <w:pStyle w:val="EW"/>
        <w:tabs>
          <w:tab w:val="left" w:pos="851"/>
        </w:tabs>
        <w:ind w:left="2835" w:hanging="2551"/>
      </w:pPr>
      <w:r>
        <w:tab/>
        <w:t>Buffer size:</w:t>
      </w:r>
      <w:r>
        <w:tab/>
        <w:t>65535</w:t>
      </w:r>
    </w:p>
    <w:p w:rsidR="00B17D80" w:rsidRDefault="00B17D80" w:rsidP="00B17D80">
      <w:pPr>
        <w:pStyle w:val="EW"/>
        <w:tabs>
          <w:tab w:val="left" w:pos="851"/>
        </w:tabs>
        <w:ind w:left="2835" w:hanging="2551"/>
      </w:pPr>
      <w:r>
        <w:t>Network access name:</w:t>
      </w:r>
      <w:r>
        <w:tab/>
        <w:t xml:space="preserve">TestGp.rs </w:t>
      </w:r>
    </w:p>
    <w:p w:rsidR="00B17D80" w:rsidRPr="00F51EF9" w:rsidRDefault="00B17D80" w:rsidP="00B17D80">
      <w:pPr>
        <w:pStyle w:val="EW"/>
        <w:tabs>
          <w:tab w:val="left" w:pos="851"/>
        </w:tabs>
        <w:ind w:left="2835" w:hanging="2551"/>
        <w:rPr>
          <w:lang w:val="sv-SE"/>
        </w:rPr>
      </w:pPr>
      <w:r w:rsidRPr="00F51EF9">
        <w:rPr>
          <w:lang w:val="sv-SE"/>
        </w:rPr>
        <w:t>Text String:</w:t>
      </w:r>
      <w:r w:rsidRPr="00F51EF9">
        <w:rPr>
          <w:lang w:val="sv-SE"/>
        </w:rPr>
        <w:tab/>
        <w:t xml:space="preserve">UserLog  (User login)  </w:t>
      </w:r>
    </w:p>
    <w:p w:rsidR="00B17D80" w:rsidRDefault="00B17D80" w:rsidP="00B17D80">
      <w:pPr>
        <w:pStyle w:val="EW"/>
        <w:tabs>
          <w:tab w:val="left" w:pos="851"/>
        </w:tabs>
        <w:ind w:left="2835" w:hanging="2551"/>
      </w:pPr>
      <w:r>
        <w:t>Text String:</w:t>
      </w:r>
      <w:r>
        <w:tab/>
        <w:t>UserPwd (User password)</w:t>
      </w:r>
    </w:p>
    <w:p w:rsidR="00B17D80" w:rsidRDefault="00B17D80" w:rsidP="00B17D80">
      <w:pPr>
        <w:pStyle w:val="EW"/>
        <w:tabs>
          <w:tab w:val="left" w:pos="851"/>
        </w:tabs>
        <w:ind w:left="2835" w:hanging="2551"/>
      </w:pPr>
    </w:p>
    <w:p w:rsidR="00B17D80" w:rsidRDefault="00B17D80" w:rsidP="00B17D80">
      <w:pPr>
        <w:pStyle w:val="EW"/>
        <w:tabs>
          <w:tab w:val="left" w:pos="851"/>
        </w:tabs>
        <w:ind w:left="2835" w:hanging="2551"/>
      </w:pPr>
      <w:r>
        <w:t>SIM/ME interface transport level</w:t>
      </w:r>
    </w:p>
    <w:p w:rsidR="00B17D80" w:rsidRDefault="00B17D80" w:rsidP="00B17D80">
      <w:pPr>
        <w:pStyle w:val="EW"/>
        <w:tabs>
          <w:tab w:val="left" w:pos="851"/>
        </w:tabs>
        <w:ind w:left="2835" w:hanging="2551"/>
      </w:pPr>
      <w:r>
        <w:tab/>
        <w:t>Transport format:</w:t>
      </w:r>
      <w:r>
        <w:tab/>
        <w:t xml:space="preserve"> UDP</w:t>
      </w:r>
    </w:p>
    <w:p w:rsidR="00B17D80" w:rsidRDefault="00B17D80" w:rsidP="00B17D80">
      <w:pPr>
        <w:pStyle w:val="EW"/>
        <w:tabs>
          <w:tab w:val="left" w:pos="851"/>
        </w:tabs>
        <w:ind w:left="2835" w:hanging="2551"/>
      </w:pPr>
      <w:r>
        <w:tab/>
        <w:t xml:space="preserve">Port number: </w:t>
      </w:r>
      <w:r>
        <w:tab/>
        <w:t>44444</w:t>
      </w:r>
    </w:p>
    <w:p w:rsidR="00B17D80" w:rsidRDefault="00B17D80" w:rsidP="00B17D80">
      <w:pPr>
        <w:pStyle w:val="EW"/>
        <w:tabs>
          <w:tab w:val="left" w:pos="851"/>
        </w:tabs>
        <w:ind w:left="2835" w:hanging="2551"/>
      </w:pPr>
      <w:r>
        <w:t>Data destination address</w:t>
      </w:r>
      <w:r>
        <w:tab/>
        <w:t>01.01.01.01</w:t>
      </w:r>
    </w:p>
    <w:p w:rsidR="00B17D80" w:rsidRDefault="00B17D80" w:rsidP="00B17D80">
      <w:pPr>
        <w:pStyle w:val="EW"/>
        <w:tabs>
          <w:tab w:val="left" w:pos="851"/>
        </w:tabs>
        <w:ind w:left="2835" w:hanging="2551"/>
      </w:pPr>
    </w:p>
    <w:p w:rsidR="00B17D80" w:rsidRDefault="00B17D80" w:rsidP="00B17D80">
      <w:r>
        <w:t>Coding:</w:t>
      </w:r>
    </w:p>
    <w:p w:rsidR="00B17D80" w:rsidRDefault="00B17D80" w:rsidP="00B17D80">
      <w:pPr>
        <w:keepNext/>
      </w:pP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AD</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widowControl w:val="0"/>
      </w:pPr>
      <w:r>
        <w:lastRenderedPageBreak/>
        <w:t>TERMINAL RESPONSE: OPEN CHANNEL 2.5.1A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r>
      <w:r>
        <w:tab/>
        <w:t>OPEN CHANNEL</w:t>
      </w:r>
    </w:p>
    <w:p w:rsidR="00B17D80" w:rsidRDefault="00B17D80" w:rsidP="00B17D80">
      <w:pPr>
        <w:pStyle w:val="EW"/>
        <w:tabs>
          <w:tab w:val="left" w:pos="851"/>
        </w:tabs>
        <w:ind w:left="2835" w:hanging="2551"/>
        <w:rPr>
          <w:lang w:val="fr-FR"/>
        </w:rPr>
      </w:pPr>
      <w:r>
        <w:tab/>
      </w:r>
      <w:r>
        <w:rPr>
          <w:lang w:val="fr-FR"/>
        </w:rPr>
        <w:t>Command qualifier:</w:t>
      </w:r>
      <w:r>
        <w:rPr>
          <w:lang w:val="fr-FR"/>
        </w:rPr>
        <w:tab/>
        <w:t>immediate link establishment</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with modifications (07)</w:t>
      </w:r>
    </w:p>
    <w:p w:rsidR="00B17D80" w:rsidRDefault="00B17D80" w:rsidP="00B17D80">
      <w:pPr>
        <w:pStyle w:val="EW"/>
        <w:tabs>
          <w:tab w:val="left" w:pos="851"/>
        </w:tabs>
        <w:ind w:left="2835" w:hanging="2551"/>
      </w:pPr>
      <w:r>
        <w:t>Channel status</w:t>
      </w:r>
      <w:r>
        <w:tab/>
        <w:t>Channel identifier 1 and link established or PDP context activated</w:t>
      </w:r>
    </w:p>
    <w:p w:rsidR="00B17D80" w:rsidRDefault="00B17D80" w:rsidP="00B17D80">
      <w:pPr>
        <w:pStyle w:val="EW"/>
        <w:tabs>
          <w:tab w:val="left" w:pos="851"/>
        </w:tabs>
        <w:ind w:left="2835" w:hanging="2551"/>
      </w:pPr>
      <w:r>
        <w:t>Bearer description</w:t>
      </w:r>
    </w:p>
    <w:p w:rsidR="00B17D80" w:rsidRDefault="00B17D80" w:rsidP="00B17D80">
      <w:pPr>
        <w:pStyle w:val="EW"/>
        <w:tabs>
          <w:tab w:val="left" w:pos="851"/>
        </w:tabs>
        <w:ind w:left="2835" w:hanging="2551"/>
      </w:pPr>
      <w:r>
        <w:tab/>
        <w:t>Bearer type:</w:t>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02</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tabs>
          <w:tab w:val="left" w:pos="851"/>
        </w:tabs>
        <w:ind w:left="2835" w:hanging="2551"/>
      </w:pPr>
      <w:r>
        <w:t>Buffer</w:t>
      </w:r>
    </w:p>
    <w:p w:rsidR="00B17D80" w:rsidRDefault="00B17D80" w:rsidP="00B17D80">
      <w:pPr>
        <w:pStyle w:val="EW"/>
        <w:tabs>
          <w:tab w:val="left" w:pos="851"/>
        </w:tabs>
        <w:ind w:left="2835" w:hanging="2551"/>
      </w:pPr>
      <w:r>
        <w:tab/>
        <w:t>Buffer size:</w:t>
      </w:r>
      <w:r>
        <w:tab/>
      </w:r>
      <w:r w:rsidRPr="003267EE">
        <w:t>The buffer size TLV s</w:t>
      </w:r>
      <w:r>
        <w:t>hall be attached and contain the</w:t>
      </w:r>
      <w:r w:rsidRPr="003267EE">
        <w:t xml:space="preserve"> value stated in table A.2/</w:t>
      </w:r>
      <w:r>
        <w:t>5</w:t>
      </w:r>
      <w:r w:rsidRPr="003267EE">
        <w:t xml:space="preserve"> "Preferred buffer size supported by the ter</w:t>
      </w:r>
      <w:r>
        <w:t>minal for Open Channel command".</w:t>
      </w:r>
    </w:p>
    <w:p w:rsidR="00B17D80" w:rsidRDefault="00B17D80" w:rsidP="00B17D80">
      <w:pPr>
        <w:pStyle w:val="EW"/>
        <w:tabs>
          <w:tab w:val="left" w:pos="851"/>
        </w:tabs>
        <w:ind w:left="2835" w:hanging="2551"/>
      </w:pPr>
    </w:p>
    <w:p w:rsidR="00B17D80" w:rsidRDefault="00B17D80" w:rsidP="00B17D80">
      <w:r>
        <w:t>Coding:</w:t>
      </w:r>
    </w:p>
    <w:p w:rsidR="00B17D80" w:rsidRDefault="00B17D80" w:rsidP="00B17D80">
      <w:pPr>
        <w:keepNext/>
      </w:pP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992"/>
        <w:gridCol w:w="567"/>
        <w:gridCol w:w="709"/>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9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r>
      <w:tr w:rsidR="00B17D80" w:rsidTr="007B59FD">
        <w:tblPrEx>
          <w:tblCellMar>
            <w:top w:w="0" w:type="dxa"/>
            <w:bottom w:w="0" w:type="dxa"/>
          </w:tblCellMar>
        </w:tblPrEx>
        <w:trPr>
          <w:jc w:val="center"/>
        </w:trPr>
        <w:tc>
          <w:tcPr>
            <w:tcW w:w="992"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r>
      <w:tr w:rsidR="00B17D80" w:rsidTr="007B59FD">
        <w:tblPrEx>
          <w:tblCellMar>
            <w:top w:w="0" w:type="dxa"/>
            <w:bottom w:w="0" w:type="dxa"/>
          </w:tblCellMar>
        </w:tblPrEx>
        <w:trPr>
          <w:jc w:val="center"/>
        </w:trPr>
        <w:tc>
          <w:tcPr>
            <w:tcW w:w="992"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NO"/>
      </w:pPr>
      <w:r w:rsidRPr="003267EE">
        <w:t>Note</w:t>
      </w:r>
      <w:r>
        <w:t>1:</w:t>
      </w:r>
      <w:r>
        <w:tab/>
      </w:r>
      <w:r w:rsidRPr="003267EE">
        <w:t>The buffer size TLV s</w:t>
      </w:r>
      <w:r>
        <w:t>hall be attached and contain the</w:t>
      </w:r>
      <w:r w:rsidRPr="003267EE">
        <w:t xml:space="preserve"> value stated in table A.2/</w:t>
      </w:r>
      <w:r>
        <w:t>5</w:t>
      </w:r>
      <w:r w:rsidRPr="003267EE">
        <w:t xml:space="preserve"> "Preferred buffer size supported by the terminal for Open Channel command".</w:t>
      </w:r>
    </w:p>
    <w:p w:rsidR="00B17D80" w:rsidRDefault="00B17D80" w:rsidP="00B17D80">
      <w:pPr>
        <w:widowControl w:val="0"/>
      </w:pPr>
      <w:r>
        <w:t>TERMINAL RESPONSE: OPEN CHANNEL 2.5.1B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r>
      <w:r>
        <w:tab/>
        <w:t>OPEN CHANNEL</w:t>
      </w:r>
    </w:p>
    <w:p w:rsidR="00B17D80" w:rsidRDefault="00B17D80" w:rsidP="00B17D80">
      <w:pPr>
        <w:pStyle w:val="EW"/>
        <w:tabs>
          <w:tab w:val="left" w:pos="851"/>
        </w:tabs>
        <w:ind w:left="2835" w:hanging="2551"/>
        <w:rPr>
          <w:lang w:val="fr-FR"/>
        </w:rPr>
      </w:pPr>
      <w:r>
        <w:tab/>
      </w:r>
      <w:r>
        <w:rPr>
          <w:lang w:val="fr-FR"/>
        </w:rPr>
        <w:t>Command qualifier:</w:t>
      </w:r>
      <w:r>
        <w:rPr>
          <w:lang w:val="fr-FR"/>
        </w:rPr>
        <w:tab/>
        <w:t>immediate link establishment</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r>
      <w:r>
        <w:rPr>
          <w:lang w:val="fr-FR"/>
        </w:rPr>
        <w:tab/>
        <w:t>ME</w:t>
      </w:r>
    </w:p>
    <w:p w:rsidR="00B17D80" w:rsidRPr="00273E48" w:rsidRDefault="00B17D80" w:rsidP="00B17D80">
      <w:pPr>
        <w:pStyle w:val="EW"/>
        <w:tabs>
          <w:tab w:val="left" w:pos="851"/>
        </w:tabs>
        <w:ind w:left="2835" w:hanging="2551"/>
        <w:rPr>
          <w:lang w:val="fr-FR"/>
        </w:rPr>
      </w:pPr>
      <w:r>
        <w:rPr>
          <w:lang w:val="fr-FR"/>
        </w:rPr>
        <w:tab/>
      </w:r>
      <w:r w:rsidRPr="00273E48">
        <w:rPr>
          <w:lang w:val="fr-FR"/>
        </w:rPr>
        <w:t>Destination device:</w:t>
      </w:r>
      <w:r w:rsidRPr="00273E48">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with modifications (07)</w:t>
      </w:r>
    </w:p>
    <w:p w:rsidR="00B17D80" w:rsidRDefault="00B17D80" w:rsidP="00B17D80">
      <w:pPr>
        <w:pStyle w:val="EW"/>
        <w:tabs>
          <w:tab w:val="left" w:pos="851"/>
        </w:tabs>
        <w:ind w:left="2835" w:hanging="2551"/>
      </w:pPr>
      <w:r>
        <w:t>Channel status</w:t>
      </w:r>
      <w:r>
        <w:tab/>
        <w:t>Channel identifier 1 and link established or PDP context activated</w:t>
      </w:r>
    </w:p>
    <w:p w:rsidR="00B17D80" w:rsidRDefault="00B17D80" w:rsidP="00B17D80">
      <w:pPr>
        <w:pStyle w:val="EW"/>
        <w:tabs>
          <w:tab w:val="left" w:pos="851"/>
        </w:tabs>
        <w:ind w:left="2835" w:hanging="2551"/>
      </w:pPr>
      <w:r>
        <w:t>Bearer description</w:t>
      </w:r>
    </w:p>
    <w:p w:rsidR="00B17D80" w:rsidRDefault="00B17D80" w:rsidP="00B17D80">
      <w:pPr>
        <w:pStyle w:val="EW"/>
        <w:tabs>
          <w:tab w:val="left" w:pos="851"/>
        </w:tabs>
        <w:ind w:left="2835" w:hanging="2551"/>
      </w:pPr>
      <w:r>
        <w:tab/>
        <w:t>Bearer type:</w:t>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00</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tabs>
          <w:tab w:val="left" w:pos="851"/>
        </w:tabs>
        <w:ind w:left="2835" w:hanging="2551"/>
      </w:pPr>
      <w:r>
        <w:t>Buffer</w:t>
      </w:r>
    </w:p>
    <w:p w:rsidR="00B17D80" w:rsidRDefault="00B17D80" w:rsidP="00B17D80">
      <w:pPr>
        <w:pStyle w:val="EW"/>
        <w:tabs>
          <w:tab w:val="left" w:pos="851"/>
        </w:tabs>
        <w:ind w:left="2835" w:hanging="2551"/>
      </w:pPr>
      <w:r>
        <w:lastRenderedPageBreak/>
        <w:tab/>
        <w:t>Buffer size:</w:t>
      </w:r>
      <w:r>
        <w:tab/>
      </w:r>
      <w:r w:rsidRPr="003267EE">
        <w:t>The buffer size TLV s</w:t>
      </w:r>
      <w:r>
        <w:t>hall be attached and contain the</w:t>
      </w:r>
      <w:r w:rsidRPr="003267EE">
        <w:t xml:space="preserve"> value stated in table A.2/</w:t>
      </w:r>
      <w:r>
        <w:t>5</w:t>
      </w:r>
      <w:r w:rsidRPr="003267EE">
        <w:t xml:space="preserve"> "Preferred buffer size supported by the ter</w:t>
      </w:r>
      <w:r>
        <w:t>minal for Open Channel command".</w:t>
      </w:r>
    </w:p>
    <w:p w:rsidR="00B17D80" w:rsidRDefault="00B17D80" w:rsidP="00B17D80">
      <w:pPr>
        <w:pStyle w:val="EW"/>
        <w:tabs>
          <w:tab w:val="left" w:pos="851"/>
        </w:tabs>
        <w:ind w:left="2835" w:hanging="2551"/>
      </w:pPr>
    </w:p>
    <w:p w:rsidR="00B17D80" w:rsidRDefault="00B17D80" w:rsidP="00B17D80">
      <w:r>
        <w:t>Coding:</w:t>
      </w:r>
    </w:p>
    <w:p w:rsidR="00B17D80" w:rsidRDefault="00B17D80" w:rsidP="00B17D80">
      <w:pPr>
        <w:keepNext/>
      </w:pP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992"/>
        <w:gridCol w:w="567"/>
        <w:gridCol w:w="709"/>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9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r>
      <w:tr w:rsidR="00B17D80" w:rsidTr="007B59FD">
        <w:tblPrEx>
          <w:tblCellMar>
            <w:top w:w="0" w:type="dxa"/>
            <w:bottom w:w="0" w:type="dxa"/>
          </w:tblCellMar>
        </w:tblPrEx>
        <w:trPr>
          <w:jc w:val="center"/>
        </w:trPr>
        <w:tc>
          <w:tcPr>
            <w:tcW w:w="992"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r>
      <w:tr w:rsidR="00B17D80" w:rsidTr="007B59FD">
        <w:tblPrEx>
          <w:tblCellMar>
            <w:top w:w="0" w:type="dxa"/>
            <w:bottom w:w="0" w:type="dxa"/>
          </w:tblCellMar>
        </w:tblPrEx>
        <w:trPr>
          <w:jc w:val="center"/>
        </w:trPr>
        <w:tc>
          <w:tcPr>
            <w:tcW w:w="992"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7A4F94" w:rsidRDefault="00B17D80" w:rsidP="00B17D80">
      <w:pPr>
        <w:pStyle w:val="NO"/>
      </w:pPr>
      <w:r w:rsidRPr="003267EE">
        <w:t>Note</w:t>
      </w:r>
      <w:r>
        <w:t>1:</w:t>
      </w:r>
      <w:r>
        <w:tab/>
      </w:r>
      <w:r w:rsidRPr="003267EE">
        <w:t>The buffer size TLV s</w:t>
      </w:r>
      <w:r>
        <w:t>hall be attached and contain the</w:t>
      </w:r>
      <w:r w:rsidRPr="003267EE">
        <w:t xml:space="preserve"> value stated in table A.2/</w:t>
      </w:r>
      <w:r>
        <w:t>5</w:t>
      </w:r>
      <w:r w:rsidRPr="003267EE">
        <w:t xml:space="preserve"> "Preferred buffer size supported by the terminal for Open Channel command".</w:t>
      </w:r>
    </w:p>
    <w:p w:rsidR="00B17D80" w:rsidRDefault="00B17D80" w:rsidP="00B17D80">
      <w:pPr>
        <w:keepNext/>
        <w:rPr>
          <w:b/>
          <w:u w:val="single"/>
        </w:rPr>
      </w:pPr>
      <w:r>
        <w:rPr>
          <w:b/>
        </w:rPr>
        <w:t>Expected Sequence 2.6 Void</w:t>
      </w:r>
    </w:p>
    <w:p w:rsidR="00B17D80" w:rsidRDefault="00B17D80" w:rsidP="00B17D80">
      <w:pPr>
        <w:keepNext/>
        <w:rPr>
          <w:b/>
        </w:rPr>
      </w:pPr>
      <w:r>
        <w:rPr>
          <w:b/>
        </w:rPr>
        <w:t>Expected Sequence 2.7A (OPEN CHANNEL, immediate link establishment, GPRS, open command with alpha identifier, User did not accept the proactive command)</w:t>
      </w:r>
    </w:p>
    <w:p w:rsidR="00B17D80" w:rsidRDefault="00B17D80" w:rsidP="00B17D80">
      <w:pPr>
        <w:pStyle w:val="TH"/>
        <w:spacing w:before="0" w:after="0"/>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37"/>
        <w:gridCol w:w="1021"/>
        <w:gridCol w:w="2892"/>
        <w:gridCol w:w="3776"/>
      </w:tblGrid>
      <w:tr w:rsidR="00B17D80" w:rsidTr="007B59FD">
        <w:tblPrEx>
          <w:tblCellMar>
            <w:top w:w="0" w:type="dxa"/>
            <w:bottom w:w="0" w:type="dxa"/>
          </w:tblCellMar>
        </w:tblPrEx>
        <w:trPr>
          <w:cantSplit/>
        </w:trPr>
        <w:tc>
          <w:tcPr>
            <w:tcW w:w="737" w:type="dxa"/>
          </w:tcPr>
          <w:p w:rsidR="00B17D80" w:rsidRDefault="00B17D80" w:rsidP="007B59FD">
            <w:pPr>
              <w:pStyle w:val="TAH"/>
            </w:pPr>
            <w:r>
              <w:t>Step</w:t>
            </w:r>
          </w:p>
        </w:tc>
        <w:tc>
          <w:tcPr>
            <w:tcW w:w="1021" w:type="dxa"/>
          </w:tcPr>
          <w:p w:rsidR="00B17D80" w:rsidRDefault="00B17D80" w:rsidP="007B59FD">
            <w:pPr>
              <w:pStyle w:val="TAH"/>
            </w:pPr>
            <w:r>
              <w:t>Direction</w:t>
            </w:r>
          </w:p>
        </w:tc>
        <w:tc>
          <w:tcPr>
            <w:tcW w:w="2892" w:type="dxa"/>
          </w:tcPr>
          <w:p w:rsidR="00B17D80" w:rsidRDefault="00B17D80" w:rsidP="007B59FD">
            <w:pPr>
              <w:pStyle w:val="TAH"/>
            </w:pPr>
            <w:r>
              <w:t>MESSAGE / Action</w:t>
            </w:r>
          </w:p>
        </w:tc>
        <w:tc>
          <w:tcPr>
            <w:tcW w:w="3776" w:type="dxa"/>
          </w:tcPr>
          <w:p w:rsidR="00B17D80" w:rsidRDefault="00B17D80" w:rsidP="007B59FD">
            <w:pPr>
              <w:pStyle w:val="TAH"/>
            </w:pPr>
            <w:r>
              <w:t>Comments</w:t>
            </w:r>
          </w:p>
        </w:tc>
      </w:tr>
      <w:tr w:rsidR="00B17D80" w:rsidTr="007B59FD">
        <w:tblPrEx>
          <w:tblCellMar>
            <w:top w:w="0" w:type="dxa"/>
            <w:bottom w:w="0" w:type="dxa"/>
          </w:tblCellMar>
        </w:tblPrEx>
        <w:trPr>
          <w:cantSplit/>
        </w:trPr>
        <w:tc>
          <w:tcPr>
            <w:tcW w:w="737" w:type="dxa"/>
          </w:tcPr>
          <w:p w:rsidR="00B17D80" w:rsidRDefault="00B17D80" w:rsidP="007B59FD">
            <w:pPr>
              <w:pStyle w:val="TAC"/>
            </w:pPr>
            <w:r>
              <w:t>1</w:t>
            </w:r>
          </w:p>
        </w:tc>
        <w:tc>
          <w:tcPr>
            <w:tcW w:w="1021" w:type="dxa"/>
          </w:tcPr>
          <w:p w:rsidR="00B17D80" w:rsidRDefault="00B17D80" w:rsidP="007B59FD">
            <w:pPr>
              <w:pStyle w:val="TAC"/>
            </w:pPr>
            <w:r>
              <w:t xml:space="preserve">SIM </w:t>
            </w:r>
            <w:r>
              <w:sym w:font="Symbol" w:char="F0AE"/>
            </w:r>
            <w:r>
              <w:t xml:space="preserve"> ME</w:t>
            </w:r>
          </w:p>
        </w:tc>
        <w:tc>
          <w:tcPr>
            <w:tcW w:w="2892" w:type="dxa"/>
          </w:tcPr>
          <w:p w:rsidR="00B17D80" w:rsidRDefault="00B17D80" w:rsidP="007B59FD">
            <w:pPr>
              <w:pStyle w:val="TAL"/>
            </w:pPr>
            <w:r>
              <w:t>PROACTIVE COMMAND PENDING: OPEN CHANNEL 2.7.1</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2</w:t>
            </w:r>
          </w:p>
        </w:tc>
        <w:tc>
          <w:tcPr>
            <w:tcW w:w="1021" w:type="dxa"/>
          </w:tcPr>
          <w:p w:rsidR="00B17D80" w:rsidRDefault="00B17D80" w:rsidP="007B59FD">
            <w:pPr>
              <w:pStyle w:val="TAC"/>
            </w:pPr>
            <w:r>
              <w:t xml:space="preserve">ME </w:t>
            </w:r>
            <w:r>
              <w:sym w:font="Symbol" w:char="F0AE"/>
            </w:r>
            <w:r>
              <w:t xml:space="preserve"> SIM</w:t>
            </w:r>
          </w:p>
        </w:tc>
        <w:tc>
          <w:tcPr>
            <w:tcW w:w="2892" w:type="dxa"/>
          </w:tcPr>
          <w:p w:rsidR="00B17D80" w:rsidRDefault="00B17D80" w:rsidP="007B59FD">
            <w:pPr>
              <w:pStyle w:val="TAL"/>
            </w:pPr>
            <w:r>
              <w:t>FETCH</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3</w:t>
            </w:r>
          </w:p>
        </w:tc>
        <w:tc>
          <w:tcPr>
            <w:tcW w:w="1021" w:type="dxa"/>
          </w:tcPr>
          <w:p w:rsidR="00B17D80" w:rsidRDefault="00B17D80" w:rsidP="007B59FD">
            <w:pPr>
              <w:pStyle w:val="TAC"/>
            </w:pPr>
            <w:r>
              <w:t xml:space="preserve">SIM </w:t>
            </w:r>
            <w:r>
              <w:sym w:font="Symbol" w:char="F0AE"/>
            </w:r>
            <w:r>
              <w:t xml:space="preserve"> ME</w:t>
            </w:r>
          </w:p>
        </w:tc>
        <w:tc>
          <w:tcPr>
            <w:tcW w:w="2892" w:type="dxa"/>
          </w:tcPr>
          <w:p w:rsidR="00B17D80" w:rsidRDefault="00B17D80" w:rsidP="007B59FD">
            <w:pPr>
              <w:pStyle w:val="TAL"/>
            </w:pPr>
            <w:r>
              <w:t xml:space="preserve">PROACTIVE COMMAND : OPEN CHANNEL  2.7.1 </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4</w:t>
            </w:r>
          </w:p>
        </w:tc>
        <w:tc>
          <w:tcPr>
            <w:tcW w:w="1021" w:type="dxa"/>
          </w:tcPr>
          <w:p w:rsidR="00B17D80" w:rsidRDefault="00B17D80" w:rsidP="007B59FD">
            <w:pPr>
              <w:pStyle w:val="TAC"/>
            </w:pPr>
            <w:r>
              <w:t xml:space="preserve">ME </w:t>
            </w:r>
            <w:r>
              <w:sym w:font="Symbol" w:char="F0AE"/>
            </w:r>
            <w:r>
              <w:t xml:space="preserve"> user</w:t>
            </w:r>
          </w:p>
        </w:tc>
        <w:tc>
          <w:tcPr>
            <w:tcW w:w="2892" w:type="dxa"/>
          </w:tcPr>
          <w:p w:rsidR="00B17D80" w:rsidRDefault="00B17D80" w:rsidP="007B59FD">
            <w:pPr>
              <w:pStyle w:val="TAL"/>
            </w:pPr>
            <w:r>
              <w:t>Confirmation phase with alpha ID</w:t>
            </w:r>
          </w:p>
        </w:tc>
        <w:tc>
          <w:tcPr>
            <w:tcW w:w="3776" w:type="dxa"/>
          </w:tcPr>
          <w:p w:rsidR="00B17D80" w:rsidRDefault="00B17D80" w:rsidP="007B59FD">
            <w:pPr>
              <w:pStyle w:val="TAL"/>
            </w:pPr>
            <w:r>
              <w:t>[The ME shall display “Open ID”]</w:t>
            </w:r>
          </w:p>
        </w:tc>
      </w:tr>
      <w:tr w:rsidR="00B17D80" w:rsidTr="007B59FD">
        <w:tblPrEx>
          <w:tblCellMar>
            <w:top w:w="0" w:type="dxa"/>
            <w:bottom w:w="0" w:type="dxa"/>
          </w:tblCellMar>
        </w:tblPrEx>
        <w:trPr>
          <w:cantSplit/>
        </w:trPr>
        <w:tc>
          <w:tcPr>
            <w:tcW w:w="737" w:type="dxa"/>
          </w:tcPr>
          <w:p w:rsidR="00B17D80" w:rsidRDefault="00B17D80" w:rsidP="007B59FD">
            <w:pPr>
              <w:pStyle w:val="TAC"/>
            </w:pPr>
            <w:r>
              <w:t>5</w:t>
            </w:r>
          </w:p>
        </w:tc>
        <w:tc>
          <w:tcPr>
            <w:tcW w:w="1021" w:type="dxa"/>
          </w:tcPr>
          <w:p w:rsidR="00B17D80" w:rsidRDefault="00B17D80" w:rsidP="007B59FD">
            <w:pPr>
              <w:pStyle w:val="TAC"/>
            </w:pPr>
            <w:r>
              <w:t xml:space="preserve">user </w:t>
            </w:r>
            <w:r>
              <w:sym w:font="Symbol" w:char="F0AE"/>
            </w:r>
            <w:r>
              <w:t xml:space="preserve"> ME </w:t>
            </w:r>
          </w:p>
        </w:tc>
        <w:tc>
          <w:tcPr>
            <w:tcW w:w="2892" w:type="dxa"/>
          </w:tcPr>
          <w:p w:rsidR="00B17D80" w:rsidRDefault="00B17D80" w:rsidP="007B59FD">
            <w:pPr>
              <w:pStyle w:val="TAL"/>
            </w:pPr>
            <w:r>
              <w:t xml:space="preserve">The user rejects </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6</w:t>
            </w:r>
          </w:p>
        </w:tc>
        <w:tc>
          <w:tcPr>
            <w:tcW w:w="1021" w:type="dxa"/>
          </w:tcPr>
          <w:p w:rsidR="00B17D80" w:rsidRDefault="00B17D80" w:rsidP="007B59FD">
            <w:pPr>
              <w:pStyle w:val="TAC"/>
            </w:pPr>
            <w:r>
              <w:t xml:space="preserve">ME </w:t>
            </w:r>
            <w:r>
              <w:sym w:font="Symbol" w:char="F0AE"/>
            </w:r>
            <w:r>
              <w:t xml:space="preserve"> SS</w:t>
            </w:r>
          </w:p>
        </w:tc>
        <w:tc>
          <w:tcPr>
            <w:tcW w:w="2892" w:type="dxa"/>
          </w:tcPr>
          <w:p w:rsidR="00B17D80" w:rsidRDefault="00B17D80" w:rsidP="007B59FD">
            <w:pPr>
              <w:pStyle w:val="TAL"/>
            </w:pPr>
            <w:r>
              <w:t>No PDP context activation request is sent to the SS</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7</w:t>
            </w:r>
          </w:p>
        </w:tc>
        <w:tc>
          <w:tcPr>
            <w:tcW w:w="1021" w:type="dxa"/>
          </w:tcPr>
          <w:p w:rsidR="00B17D80" w:rsidRDefault="00B17D80" w:rsidP="007B59FD">
            <w:pPr>
              <w:pStyle w:val="TAC"/>
            </w:pPr>
            <w:r>
              <w:t xml:space="preserve">ME </w:t>
            </w:r>
            <w:r>
              <w:sym w:font="Symbol" w:char="F0AE"/>
            </w:r>
            <w:r>
              <w:t xml:space="preserve"> SIM</w:t>
            </w:r>
          </w:p>
        </w:tc>
        <w:tc>
          <w:tcPr>
            <w:tcW w:w="2892" w:type="dxa"/>
          </w:tcPr>
          <w:p w:rsidR="00B17D80" w:rsidRDefault="00B17D80" w:rsidP="007B59FD">
            <w:pPr>
              <w:pStyle w:val="TAL"/>
            </w:pPr>
            <w:r>
              <w:t>TERMINAL RESPONSE : OPEN CHANNEL 2.7.1A</w:t>
            </w:r>
          </w:p>
          <w:p w:rsidR="00B17D80" w:rsidRDefault="00B17D80" w:rsidP="007B59FD">
            <w:pPr>
              <w:pStyle w:val="TAL"/>
            </w:pPr>
            <w:r>
              <w:t>or</w:t>
            </w:r>
          </w:p>
          <w:p w:rsidR="00B17D80" w:rsidRDefault="00B17D80" w:rsidP="007B59FD">
            <w:pPr>
              <w:pStyle w:val="TAL"/>
            </w:pPr>
            <w:r>
              <w:t>TERMINAL RESPONSE : OPEN CHANNEL  2.7.1B</w:t>
            </w:r>
          </w:p>
        </w:tc>
        <w:tc>
          <w:tcPr>
            <w:tcW w:w="3776" w:type="dxa"/>
          </w:tcPr>
          <w:p w:rsidR="00B17D80" w:rsidRDefault="00B17D80" w:rsidP="007B59FD">
            <w:pPr>
              <w:pStyle w:val="TAL"/>
            </w:pPr>
            <w:r>
              <w:t>[User did not accept the proactive command]</w:t>
            </w:r>
          </w:p>
        </w:tc>
      </w:tr>
    </w:tbl>
    <w:p w:rsidR="00B17D80" w:rsidRDefault="00B17D80" w:rsidP="00B17D80">
      <w:pPr>
        <w:pStyle w:val="FP"/>
      </w:pPr>
    </w:p>
    <w:p w:rsidR="00B17D80" w:rsidRDefault="00B17D80" w:rsidP="00B17D80">
      <w:pPr>
        <w:keepNext/>
        <w:rPr>
          <w:b/>
        </w:rPr>
      </w:pPr>
      <w:r>
        <w:rPr>
          <w:b/>
        </w:rPr>
        <w:t>Expected Sequence 2.7B (OPEN CHANNEL, immediate link establishment, GPRS, open command with alpha identifier, User did not accept the proactive command)</w:t>
      </w:r>
    </w:p>
    <w:p w:rsidR="00B17D80" w:rsidRDefault="00B17D80" w:rsidP="00B17D80">
      <w:pPr>
        <w:pStyle w:val="TH"/>
        <w:spacing w:before="0" w:after="0"/>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37"/>
        <w:gridCol w:w="1021"/>
        <w:gridCol w:w="2892"/>
        <w:gridCol w:w="3776"/>
      </w:tblGrid>
      <w:tr w:rsidR="00B17D80" w:rsidTr="007B59FD">
        <w:tblPrEx>
          <w:tblCellMar>
            <w:top w:w="0" w:type="dxa"/>
            <w:bottom w:w="0" w:type="dxa"/>
          </w:tblCellMar>
        </w:tblPrEx>
        <w:trPr>
          <w:cantSplit/>
        </w:trPr>
        <w:tc>
          <w:tcPr>
            <w:tcW w:w="737" w:type="dxa"/>
          </w:tcPr>
          <w:p w:rsidR="00B17D80" w:rsidRDefault="00B17D80" w:rsidP="007B59FD">
            <w:pPr>
              <w:pStyle w:val="TAH"/>
            </w:pPr>
            <w:r>
              <w:t>Step</w:t>
            </w:r>
          </w:p>
        </w:tc>
        <w:tc>
          <w:tcPr>
            <w:tcW w:w="1021" w:type="dxa"/>
          </w:tcPr>
          <w:p w:rsidR="00B17D80" w:rsidRDefault="00B17D80" w:rsidP="007B59FD">
            <w:pPr>
              <w:pStyle w:val="TAH"/>
            </w:pPr>
            <w:r>
              <w:t>Direction</w:t>
            </w:r>
          </w:p>
        </w:tc>
        <w:tc>
          <w:tcPr>
            <w:tcW w:w="2892" w:type="dxa"/>
          </w:tcPr>
          <w:p w:rsidR="00B17D80" w:rsidRDefault="00B17D80" w:rsidP="007B59FD">
            <w:pPr>
              <w:pStyle w:val="TAH"/>
            </w:pPr>
            <w:r>
              <w:t>MESSAGE / Action</w:t>
            </w:r>
          </w:p>
        </w:tc>
        <w:tc>
          <w:tcPr>
            <w:tcW w:w="3776" w:type="dxa"/>
          </w:tcPr>
          <w:p w:rsidR="00B17D80" w:rsidRDefault="00B17D80" w:rsidP="007B59FD">
            <w:pPr>
              <w:pStyle w:val="TAH"/>
            </w:pPr>
            <w:r>
              <w:t>Comments</w:t>
            </w:r>
          </w:p>
        </w:tc>
      </w:tr>
      <w:tr w:rsidR="00B17D80" w:rsidTr="007B59FD">
        <w:tblPrEx>
          <w:tblCellMar>
            <w:top w:w="0" w:type="dxa"/>
            <w:bottom w:w="0" w:type="dxa"/>
          </w:tblCellMar>
        </w:tblPrEx>
        <w:trPr>
          <w:cantSplit/>
        </w:trPr>
        <w:tc>
          <w:tcPr>
            <w:tcW w:w="737" w:type="dxa"/>
          </w:tcPr>
          <w:p w:rsidR="00B17D80" w:rsidRDefault="00B17D80" w:rsidP="007B59FD">
            <w:pPr>
              <w:pStyle w:val="TAC"/>
            </w:pPr>
            <w:r>
              <w:t>1</w:t>
            </w:r>
          </w:p>
        </w:tc>
        <w:tc>
          <w:tcPr>
            <w:tcW w:w="1021" w:type="dxa"/>
          </w:tcPr>
          <w:p w:rsidR="00B17D80" w:rsidRDefault="00B17D80" w:rsidP="007B59FD">
            <w:pPr>
              <w:pStyle w:val="TAC"/>
            </w:pPr>
            <w:r>
              <w:t xml:space="preserve">SIM </w:t>
            </w:r>
            <w:r>
              <w:sym w:font="Symbol" w:char="F0AE"/>
            </w:r>
            <w:r>
              <w:t xml:space="preserve"> ME</w:t>
            </w:r>
          </w:p>
        </w:tc>
        <w:tc>
          <w:tcPr>
            <w:tcW w:w="2892" w:type="dxa"/>
          </w:tcPr>
          <w:p w:rsidR="00B17D80" w:rsidRDefault="00B17D80" w:rsidP="007B59FD">
            <w:pPr>
              <w:pStyle w:val="TAL"/>
            </w:pPr>
            <w:r>
              <w:t>PROACTIVE COMMAND PENDING: OPEN CHANNEL 2.7.1</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2</w:t>
            </w:r>
          </w:p>
        </w:tc>
        <w:tc>
          <w:tcPr>
            <w:tcW w:w="1021" w:type="dxa"/>
          </w:tcPr>
          <w:p w:rsidR="00B17D80" w:rsidRDefault="00B17D80" w:rsidP="007B59FD">
            <w:pPr>
              <w:pStyle w:val="TAC"/>
            </w:pPr>
            <w:r>
              <w:t xml:space="preserve">ME </w:t>
            </w:r>
            <w:r>
              <w:sym w:font="Symbol" w:char="F0AE"/>
            </w:r>
            <w:r>
              <w:t xml:space="preserve"> SIM</w:t>
            </w:r>
          </w:p>
        </w:tc>
        <w:tc>
          <w:tcPr>
            <w:tcW w:w="2892" w:type="dxa"/>
          </w:tcPr>
          <w:p w:rsidR="00B17D80" w:rsidRDefault="00B17D80" w:rsidP="007B59FD">
            <w:pPr>
              <w:pStyle w:val="TAL"/>
            </w:pPr>
            <w:r>
              <w:t>FETCH</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3</w:t>
            </w:r>
          </w:p>
        </w:tc>
        <w:tc>
          <w:tcPr>
            <w:tcW w:w="1021" w:type="dxa"/>
          </w:tcPr>
          <w:p w:rsidR="00B17D80" w:rsidRDefault="00B17D80" w:rsidP="007B59FD">
            <w:pPr>
              <w:pStyle w:val="TAC"/>
            </w:pPr>
            <w:r>
              <w:t xml:space="preserve">SIM </w:t>
            </w:r>
            <w:r>
              <w:sym w:font="Symbol" w:char="F0AE"/>
            </w:r>
            <w:r>
              <w:t xml:space="preserve"> ME</w:t>
            </w:r>
          </w:p>
        </w:tc>
        <w:tc>
          <w:tcPr>
            <w:tcW w:w="2892" w:type="dxa"/>
          </w:tcPr>
          <w:p w:rsidR="00B17D80" w:rsidRDefault="00B17D80" w:rsidP="007B59FD">
            <w:pPr>
              <w:pStyle w:val="TAL"/>
            </w:pPr>
            <w:r>
              <w:t xml:space="preserve">PROACTIVE COMMAND : OPEN CHANNEL  2.7.1 </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4</w:t>
            </w:r>
          </w:p>
        </w:tc>
        <w:tc>
          <w:tcPr>
            <w:tcW w:w="1021" w:type="dxa"/>
          </w:tcPr>
          <w:p w:rsidR="00B17D80" w:rsidRDefault="00B17D80" w:rsidP="007B59FD">
            <w:pPr>
              <w:pStyle w:val="TAC"/>
            </w:pPr>
            <w:r>
              <w:t xml:space="preserve">ME </w:t>
            </w:r>
            <w:r>
              <w:sym w:font="Symbol" w:char="F0AE"/>
            </w:r>
            <w:r>
              <w:t xml:space="preserve"> SS</w:t>
            </w:r>
          </w:p>
        </w:tc>
        <w:tc>
          <w:tcPr>
            <w:tcW w:w="2892" w:type="dxa"/>
          </w:tcPr>
          <w:p w:rsidR="00B17D80" w:rsidRDefault="00B17D80" w:rsidP="007B59FD">
            <w:pPr>
              <w:pStyle w:val="TAL"/>
            </w:pPr>
            <w:r>
              <w:t>PDP context activation request</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5</w:t>
            </w:r>
          </w:p>
        </w:tc>
        <w:tc>
          <w:tcPr>
            <w:tcW w:w="1021" w:type="dxa"/>
          </w:tcPr>
          <w:p w:rsidR="00B17D80" w:rsidRDefault="00B17D80" w:rsidP="007B59FD">
            <w:pPr>
              <w:pStyle w:val="TAC"/>
            </w:pPr>
            <w:r>
              <w:t xml:space="preserve">SS </w:t>
            </w:r>
            <w:r>
              <w:sym w:font="Symbol" w:char="F0AE"/>
            </w:r>
            <w:r>
              <w:t xml:space="preserve"> ME </w:t>
            </w:r>
          </w:p>
        </w:tc>
        <w:tc>
          <w:tcPr>
            <w:tcW w:w="2892" w:type="dxa"/>
          </w:tcPr>
          <w:p w:rsidR="00B17D80" w:rsidRDefault="00B17D80" w:rsidP="007B59FD">
            <w:pPr>
              <w:pStyle w:val="TAL"/>
            </w:pPr>
            <w:r>
              <w:t>PDP context activation accept</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6</w:t>
            </w:r>
          </w:p>
        </w:tc>
        <w:tc>
          <w:tcPr>
            <w:tcW w:w="1021" w:type="dxa"/>
          </w:tcPr>
          <w:p w:rsidR="00B17D80" w:rsidRDefault="00B17D80" w:rsidP="007B59FD">
            <w:pPr>
              <w:pStyle w:val="TAC"/>
            </w:pPr>
            <w:r>
              <w:t xml:space="preserve">ME </w:t>
            </w:r>
            <w:r>
              <w:sym w:font="Symbol" w:char="F0AE"/>
            </w:r>
            <w:r>
              <w:t xml:space="preserve"> user</w:t>
            </w:r>
          </w:p>
        </w:tc>
        <w:tc>
          <w:tcPr>
            <w:tcW w:w="2892" w:type="dxa"/>
          </w:tcPr>
          <w:p w:rsidR="00B17D80" w:rsidRDefault="00B17D80" w:rsidP="007B59FD">
            <w:pPr>
              <w:pStyle w:val="TAL"/>
            </w:pPr>
            <w:r>
              <w:t>Confirmation phase with alpha ID</w:t>
            </w:r>
          </w:p>
        </w:tc>
        <w:tc>
          <w:tcPr>
            <w:tcW w:w="3776" w:type="dxa"/>
          </w:tcPr>
          <w:p w:rsidR="00B17D80" w:rsidRDefault="00B17D80" w:rsidP="007B59FD">
            <w:pPr>
              <w:pStyle w:val="TAL"/>
            </w:pPr>
            <w:r>
              <w:t>[The ME shall display “Open ID”]</w:t>
            </w:r>
          </w:p>
        </w:tc>
      </w:tr>
      <w:tr w:rsidR="00B17D80" w:rsidTr="007B59FD">
        <w:tblPrEx>
          <w:tblCellMar>
            <w:top w:w="0" w:type="dxa"/>
            <w:bottom w:w="0" w:type="dxa"/>
          </w:tblCellMar>
        </w:tblPrEx>
        <w:trPr>
          <w:cantSplit/>
        </w:trPr>
        <w:tc>
          <w:tcPr>
            <w:tcW w:w="737" w:type="dxa"/>
          </w:tcPr>
          <w:p w:rsidR="00B17D80" w:rsidRDefault="00B17D80" w:rsidP="007B59FD">
            <w:pPr>
              <w:pStyle w:val="TAC"/>
            </w:pPr>
            <w:r>
              <w:t>7</w:t>
            </w:r>
          </w:p>
        </w:tc>
        <w:tc>
          <w:tcPr>
            <w:tcW w:w="1021" w:type="dxa"/>
          </w:tcPr>
          <w:p w:rsidR="00B17D80" w:rsidRDefault="00B17D80" w:rsidP="007B59FD">
            <w:pPr>
              <w:pStyle w:val="TAC"/>
            </w:pPr>
            <w:r>
              <w:t xml:space="preserve">user </w:t>
            </w:r>
            <w:r>
              <w:sym w:font="Symbol" w:char="F0AE"/>
            </w:r>
            <w:r>
              <w:t xml:space="preserve"> ME </w:t>
            </w:r>
          </w:p>
        </w:tc>
        <w:tc>
          <w:tcPr>
            <w:tcW w:w="2892" w:type="dxa"/>
          </w:tcPr>
          <w:p w:rsidR="00B17D80" w:rsidRDefault="00B17D80" w:rsidP="007B59FD">
            <w:pPr>
              <w:pStyle w:val="TAL"/>
            </w:pPr>
            <w:r>
              <w:t xml:space="preserve">The user rejects </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8</w:t>
            </w:r>
          </w:p>
        </w:tc>
        <w:tc>
          <w:tcPr>
            <w:tcW w:w="1021" w:type="dxa"/>
          </w:tcPr>
          <w:p w:rsidR="00B17D80" w:rsidRDefault="00B17D80" w:rsidP="007B59FD">
            <w:pPr>
              <w:pStyle w:val="TAC"/>
            </w:pPr>
            <w:r>
              <w:t xml:space="preserve">ME </w:t>
            </w:r>
            <w:r>
              <w:sym w:font="Symbol" w:char="F0AE"/>
            </w:r>
            <w:r>
              <w:t xml:space="preserve"> SIM</w:t>
            </w:r>
          </w:p>
        </w:tc>
        <w:tc>
          <w:tcPr>
            <w:tcW w:w="2892" w:type="dxa"/>
          </w:tcPr>
          <w:p w:rsidR="00B17D80" w:rsidRDefault="00B17D80" w:rsidP="007B59FD">
            <w:pPr>
              <w:pStyle w:val="TAL"/>
            </w:pPr>
            <w:r>
              <w:t>TERMINAL RESPONSE : OPEN CHANNEL 2.7.1A</w:t>
            </w:r>
          </w:p>
          <w:p w:rsidR="00B17D80" w:rsidRDefault="00B17D80" w:rsidP="007B59FD">
            <w:pPr>
              <w:pStyle w:val="TAL"/>
            </w:pPr>
            <w:r>
              <w:t>or</w:t>
            </w:r>
          </w:p>
          <w:p w:rsidR="00B17D80" w:rsidRDefault="00B17D80" w:rsidP="007B59FD">
            <w:pPr>
              <w:pStyle w:val="TAL"/>
            </w:pPr>
            <w:r>
              <w:t>TERMINAL RESPONSE : OPEN CHANNEL  2.7.1B</w:t>
            </w:r>
          </w:p>
        </w:tc>
        <w:tc>
          <w:tcPr>
            <w:tcW w:w="3776" w:type="dxa"/>
          </w:tcPr>
          <w:p w:rsidR="00B17D80" w:rsidRDefault="00B17D80" w:rsidP="007B59FD">
            <w:pPr>
              <w:pStyle w:val="TAL"/>
            </w:pPr>
            <w:r>
              <w:t>[User did not accept the proactive command]</w:t>
            </w:r>
          </w:p>
        </w:tc>
      </w:tr>
    </w:tbl>
    <w:p w:rsidR="00B17D80" w:rsidRDefault="00B17D80" w:rsidP="00B17D80">
      <w:pPr>
        <w:pStyle w:val="FP"/>
      </w:pPr>
    </w:p>
    <w:p w:rsidR="00B17D80" w:rsidRDefault="00B17D80" w:rsidP="00B17D80">
      <w:r>
        <w:t>PROACTIVE COMMAND: OPEN CHANNEL 2.7.1</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 xml:space="preserve">OPEN CHANNEL </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immediate link establishment </w:t>
      </w:r>
    </w:p>
    <w:p w:rsidR="00B17D80" w:rsidRDefault="00B17D80" w:rsidP="00B17D80">
      <w:pPr>
        <w:pStyle w:val="EW"/>
        <w:rPr>
          <w:lang w:val="fr-FR"/>
        </w:rPr>
      </w:pPr>
      <w:r>
        <w:rPr>
          <w:lang w:val="fr-FR"/>
        </w:rPr>
        <w:lastRenderedPageBreak/>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273E48" w:rsidRDefault="00B17D80" w:rsidP="00B17D80">
      <w:pPr>
        <w:pStyle w:val="EW"/>
      </w:pPr>
      <w:r w:rsidRPr="00273E48">
        <w:t>Alpha Identifier</w:t>
      </w:r>
      <w:r w:rsidRPr="00273E48">
        <w:tab/>
      </w:r>
      <w:r w:rsidRPr="00273E48">
        <w:tab/>
      </w:r>
      <w:r w:rsidRPr="00273E48">
        <w:tab/>
      </w:r>
      <w:r w:rsidRPr="00273E48">
        <w:tab/>
      </w:r>
      <w:r w:rsidRPr="00273E48">
        <w:tab/>
      </w:r>
      <w:r w:rsidRPr="00273E48">
        <w:tab/>
        <w:t>"Open ID"</w:t>
      </w:r>
    </w:p>
    <w:p w:rsidR="00B17D80" w:rsidRDefault="00B17D80" w:rsidP="00B17D80">
      <w:pPr>
        <w:pStyle w:val="EW"/>
      </w:pPr>
      <w:r>
        <w:t xml:space="preserve">Bearer </w:t>
      </w:r>
    </w:p>
    <w:p w:rsidR="00B17D80" w:rsidRDefault="00B17D80" w:rsidP="00B17D80">
      <w:pPr>
        <w:pStyle w:val="EW"/>
        <w:tabs>
          <w:tab w:val="left" w:pos="851"/>
        </w:tabs>
        <w:ind w:left="2835" w:hanging="2551"/>
      </w:pPr>
      <w:r>
        <w:tab/>
        <w:t>Bearer type:</w:t>
      </w:r>
      <w:r>
        <w:tab/>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02</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pPr>
      <w:r>
        <w:t>Buffer</w:t>
      </w:r>
    </w:p>
    <w:p w:rsidR="00B17D80" w:rsidRDefault="00B17D80" w:rsidP="00B17D80">
      <w:pPr>
        <w:pStyle w:val="EW"/>
      </w:pPr>
      <w:r>
        <w:tab/>
        <w:t>Buffer size:</w:t>
      </w:r>
      <w:r>
        <w:tab/>
        <w:t>1400</w:t>
      </w:r>
    </w:p>
    <w:p w:rsidR="00B17D80" w:rsidRDefault="00B17D80" w:rsidP="00B17D80">
      <w:pPr>
        <w:pStyle w:val="EW"/>
      </w:pPr>
      <w:r>
        <w:t>Network access name:</w:t>
      </w:r>
      <w:r>
        <w:tab/>
      </w:r>
      <w:r>
        <w:tab/>
      </w:r>
      <w:r>
        <w:tab/>
        <w:t>TestGp.rs</w:t>
      </w:r>
    </w:p>
    <w:p w:rsidR="00B17D80" w:rsidRPr="002A3669" w:rsidRDefault="00B17D80" w:rsidP="00B17D80">
      <w:pPr>
        <w:pStyle w:val="EW"/>
        <w:rPr>
          <w:lang w:val="sv-SE"/>
        </w:rPr>
      </w:pPr>
      <w:r w:rsidRPr="002A3669">
        <w:rPr>
          <w:lang w:val="sv-SE"/>
        </w:rPr>
        <w:t>Text String:</w:t>
      </w:r>
      <w:r w:rsidRPr="002A3669">
        <w:rPr>
          <w:lang w:val="sv-SE"/>
        </w:rPr>
        <w:tab/>
      </w:r>
      <w:r w:rsidRPr="002A3669">
        <w:rPr>
          <w:lang w:val="sv-SE"/>
        </w:rPr>
        <w:tab/>
      </w:r>
      <w:r w:rsidRPr="002A3669">
        <w:rPr>
          <w:lang w:val="sv-SE"/>
        </w:rPr>
        <w:tab/>
      </w:r>
      <w:r w:rsidRPr="002A3669">
        <w:rPr>
          <w:lang w:val="sv-SE"/>
        </w:rPr>
        <w:tab/>
      </w:r>
      <w:r w:rsidRPr="002A3669">
        <w:rPr>
          <w:lang w:val="sv-SE"/>
        </w:rPr>
        <w:tab/>
      </w:r>
      <w:r w:rsidRPr="002A3669">
        <w:rPr>
          <w:lang w:val="sv-SE"/>
        </w:rPr>
        <w:tab/>
        <w:t>UserLog (User login)</w:t>
      </w:r>
    </w:p>
    <w:p w:rsidR="00B17D80" w:rsidRDefault="00B17D80" w:rsidP="00B17D80">
      <w:pPr>
        <w:pStyle w:val="EW"/>
      </w:pPr>
      <w:r>
        <w:t>Text String:</w:t>
      </w:r>
      <w:r>
        <w:tab/>
      </w:r>
      <w:r>
        <w:tab/>
      </w:r>
      <w:r>
        <w:tab/>
      </w:r>
      <w:r>
        <w:tab/>
      </w:r>
      <w:r>
        <w:tab/>
      </w:r>
      <w:r>
        <w:tab/>
        <w:t>UserPwd (User password)</w:t>
      </w:r>
    </w:p>
    <w:p w:rsidR="00B17D80" w:rsidRDefault="00B17D80" w:rsidP="00B17D80">
      <w:pPr>
        <w:pStyle w:val="EW"/>
      </w:pPr>
      <w:r>
        <w:t>SIM/ME interface transport level</w:t>
      </w:r>
    </w:p>
    <w:p w:rsidR="00B17D80" w:rsidRDefault="00B17D80" w:rsidP="00B17D80">
      <w:pPr>
        <w:pStyle w:val="EW"/>
      </w:pPr>
      <w:r>
        <w:tab/>
        <w:t>Transport format:</w:t>
      </w:r>
      <w:r>
        <w:tab/>
        <w:t xml:space="preserve"> UDP</w:t>
      </w:r>
    </w:p>
    <w:p w:rsidR="00B17D80" w:rsidRDefault="00B17D80" w:rsidP="00B17D80">
      <w:pPr>
        <w:pStyle w:val="EW"/>
      </w:pPr>
      <w:r>
        <w:tab/>
        <w:t xml:space="preserve">Port number: </w:t>
      </w:r>
      <w:r>
        <w:tab/>
      </w:r>
      <w:r>
        <w:tab/>
        <w:t>44444</w:t>
      </w:r>
    </w:p>
    <w:p w:rsidR="00B17D80" w:rsidRDefault="00B17D80" w:rsidP="00B17D80">
      <w:pPr>
        <w:pStyle w:val="EW"/>
      </w:pPr>
      <w:r>
        <w:t>Data destination address</w:t>
      </w:r>
      <w:r>
        <w:tab/>
      </w:r>
      <w:r>
        <w:tab/>
        <w:t>01.01.01.01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RPr="0050145A"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Pr="004A7ADE" w:rsidRDefault="00B17D80" w:rsidP="007B59FD">
            <w:pPr>
              <w:pStyle w:val="TAL"/>
              <w:rPr>
                <w:lang w:val="it-IT"/>
              </w:rPr>
            </w:pPr>
            <w:r w:rsidRPr="004A7ADE">
              <w:rPr>
                <w:lang w:val="it-IT"/>
              </w:rPr>
              <w:t>BER-TLV</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D0</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w:t>
            </w:r>
            <w:r>
              <w:rPr>
                <w:lang w:val="it-IT"/>
              </w:rPr>
              <w:t>B</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81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40</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82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81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82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Pr>
                <w:lang w:val="it-IT"/>
              </w:rPr>
              <w:t>05</w:t>
            </w:r>
          </w:p>
        </w:tc>
      </w:tr>
      <w:tr w:rsidR="00B17D80" w:rsidRPr="0050145A"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Pr="0050145A"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t>07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t>4F</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t>70</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t>65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t>6E</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t>20</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t>49</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t>44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Pr>
                <w:lang w:val="it-IT"/>
              </w:rPr>
              <w:t>35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Pr="0050145A"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1</w:t>
            </w:r>
            <w:r>
              <w:rPr>
                <w:lang w:val="it-IT"/>
              </w:rPr>
              <w:t>F</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39</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w:t>
            </w:r>
            <w:r>
              <w:rPr>
                <w:lang w:val="it-IT"/>
              </w:rPr>
              <w:t>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Pr>
                <w:lang w:val="it-IT"/>
              </w:rPr>
              <w:t>78</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0A</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06</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54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70</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0D</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08</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F4</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55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4C</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6F</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0D</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08</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F4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55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73</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50</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3C</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AD</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9C</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3E</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05</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21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p>
        </w:tc>
      </w:tr>
    </w:tbl>
    <w:p w:rsidR="00B17D80" w:rsidRDefault="00B17D80" w:rsidP="00B17D80">
      <w:pPr>
        <w:pStyle w:val="FP"/>
      </w:pPr>
    </w:p>
    <w:p w:rsidR="00B17D80" w:rsidRDefault="00B17D80" w:rsidP="00B17D80">
      <w:pPr>
        <w:widowControl w:val="0"/>
      </w:pPr>
      <w:r>
        <w:t>TERMINAL RESPONSE: OPEN CHANNEL 2.7.1A</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OPEN CHANNEL</w:t>
      </w:r>
    </w:p>
    <w:p w:rsidR="00B17D80" w:rsidRDefault="00B17D80" w:rsidP="00B17D80">
      <w:pPr>
        <w:pStyle w:val="EW"/>
        <w:tabs>
          <w:tab w:val="left" w:pos="851"/>
        </w:tabs>
        <w:ind w:left="2835" w:hanging="2551"/>
        <w:rPr>
          <w:lang w:val="fr-FR"/>
        </w:rPr>
      </w:pPr>
      <w:r>
        <w:tab/>
      </w:r>
      <w:r>
        <w:rPr>
          <w:lang w:val="fr-FR"/>
        </w:rPr>
        <w:t>Command qualifier:</w:t>
      </w:r>
      <w:r>
        <w:rPr>
          <w:lang w:val="fr-FR"/>
        </w:rPr>
        <w:tab/>
        <w:t>immediate link establishment</w:t>
      </w:r>
    </w:p>
    <w:p w:rsidR="00B17D80" w:rsidRDefault="00B17D80" w:rsidP="00B17D80">
      <w:pPr>
        <w:pStyle w:val="EW"/>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rPr>
          <w:lang w:val="en-US"/>
        </w:rPr>
      </w:pPr>
      <w:r>
        <w:rPr>
          <w:lang w:val="en-US"/>
        </w:rPr>
        <w:t>Result</w:t>
      </w:r>
    </w:p>
    <w:p w:rsidR="00B17D80" w:rsidRDefault="00B17D80" w:rsidP="00B17D80">
      <w:pPr>
        <w:pStyle w:val="EW"/>
        <w:tabs>
          <w:tab w:val="left" w:pos="851"/>
        </w:tabs>
        <w:ind w:left="2835" w:hanging="2551"/>
      </w:pPr>
      <w:r>
        <w:tab/>
        <w:t>General Result:</w:t>
      </w:r>
      <w:r>
        <w:tab/>
        <w:t>User did not accept the proactive command</w:t>
      </w:r>
    </w:p>
    <w:p w:rsidR="00B17D80" w:rsidRDefault="00B17D80" w:rsidP="00B17D80">
      <w:pPr>
        <w:pStyle w:val="EW"/>
        <w:tabs>
          <w:tab w:val="left" w:pos="851"/>
        </w:tabs>
        <w:ind w:left="2835" w:hanging="2551"/>
      </w:pPr>
      <w:r>
        <w:t>Channel status</w:t>
      </w:r>
      <w:r>
        <w:tab/>
        <w:t>The presence and content of this TLV shall not be verified</w:t>
      </w:r>
      <w:r>
        <w:tab/>
      </w:r>
    </w:p>
    <w:p w:rsidR="00B17D80" w:rsidRDefault="00B17D80" w:rsidP="00B17D80">
      <w:pPr>
        <w:pStyle w:val="EW"/>
      </w:pPr>
      <w:r>
        <w:t>Bearer description</w:t>
      </w:r>
    </w:p>
    <w:p w:rsidR="00B17D80" w:rsidRDefault="00B17D80" w:rsidP="00B17D80">
      <w:pPr>
        <w:pStyle w:val="EW"/>
        <w:tabs>
          <w:tab w:val="left" w:pos="851"/>
        </w:tabs>
        <w:ind w:left="2835" w:hanging="2551"/>
      </w:pPr>
      <w:r>
        <w:tab/>
        <w:t>Bearer type:</w:t>
      </w:r>
      <w:r>
        <w:tab/>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02</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tabs>
          <w:tab w:val="left" w:pos="851"/>
        </w:tabs>
        <w:ind w:left="2835" w:hanging="2551"/>
      </w:pPr>
      <w:r>
        <w:t>Buffer</w:t>
      </w:r>
    </w:p>
    <w:p w:rsidR="00B17D80" w:rsidRDefault="00B17D80" w:rsidP="00B17D80">
      <w:pPr>
        <w:pStyle w:val="EW"/>
        <w:tabs>
          <w:tab w:val="left" w:pos="851"/>
        </w:tabs>
        <w:ind w:left="2835" w:hanging="2551"/>
      </w:pPr>
      <w:r>
        <w:tab/>
        <w:t>Buffer size:</w:t>
      </w:r>
      <w:r>
        <w:tab/>
        <w:t>Because the value depends in this case on the terminal's implementation, it shall be ignored.</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Look w:val="0000" w:firstRow="0" w:lastRow="0" w:firstColumn="0" w:lastColumn="0" w:noHBand="0" w:noVBand="0"/>
      </w:tblPr>
      <w:tblGrid>
        <w:gridCol w:w="992"/>
        <w:gridCol w:w="851"/>
        <w:gridCol w:w="425"/>
        <w:gridCol w:w="567"/>
        <w:gridCol w:w="567"/>
        <w:gridCol w:w="567"/>
        <w:gridCol w:w="567"/>
        <w:gridCol w:w="567"/>
        <w:gridCol w:w="567"/>
        <w:gridCol w:w="567"/>
        <w:gridCol w:w="567"/>
        <w:gridCol w:w="780"/>
        <w:gridCol w:w="496"/>
      </w:tblGrid>
      <w:tr w:rsidR="00B17D80" w:rsidTr="007B59FD">
        <w:tblPrEx>
          <w:tblCellMar>
            <w:top w:w="0" w:type="dxa"/>
            <w:bottom w:w="0" w:type="dxa"/>
          </w:tblCellMar>
        </w:tblPrEx>
        <w:trPr>
          <w:jc w:val="center"/>
        </w:trPr>
        <w:tc>
          <w:tcPr>
            <w:tcW w:w="9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78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49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r>
      <w:tr w:rsidR="00B17D80" w:rsidTr="007B59FD">
        <w:tblPrEx>
          <w:tblCellMar>
            <w:top w:w="0" w:type="dxa"/>
            <w:bottom w:w="0" w:type="dxa"/>
          </w:tblCellMar>
        </w:tblPrEx>
        <w:trPr>
          <w:jc w:val="center"/>
        </w:trPr>
        <w:tc>
          <w:tcPr>
            <w:tcW w:w="992" w:type="dxa"/>
            <w:tcBorders>
              <w:top w:val="single" w:sz="4" w:space="0" w:color="auto"/>
              <w:right w:val="single" w:sz="4" w:space="0" w:color="auto"/>
            </w:tcBorders>
          </w:tcPr>
          <w:p w:rsidR="00B17D80" w:rsidRDefault="00B17D80" w:rsidP="007B59FD">
            <w:pPr>
              <w:pStyle w:val="TAL"/>
            </w:pP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78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2</w:t>
            </w:r>
          </w:p>
        </w:tc>
        <w:tc>
          <w:tcPr>
            <w:tcW w:w="49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r w:rsidR="00B17D80" w:rsidTr="007B59FD">
        <w:tblPrEx>
          <w:tblCellMar>
            <w:top w:w="0" w:type="dxa"/>
            <w:bottom w:w="0" w:type="dxa"/>
          </w:tblCellMar>
        </w:tblPrEx>
        <w:trPr>
          <w:jc w:val="center"/>
        </w:trPr>
        <w:tc>
          <w:tcPr>
            <w:tcW w:w="992" w:type="dxa"/>
            <w:tcBorders>
              <w:right w:val="single" w:sz="4" w:space="0" w:color="auto"/>
            </w:tcBorders>
          </w:tcPr>
          <w:p w:rsidR="00B17D80" w:rsidRDefault="00B17D80" w:rsidP="007B59FD">
            <w:pPr>
              <w:pStyle w:val="TAL"/>
            </w:pPr>
          </w:p>
        </w:tc>
        <w:tc>
          <w:tcPr>
            <w:tcW w:w="7088" w:type="dxa"/>
            <w:gridSpan w:val="12"/>
            <w:tcBorders>
              <w:top w:val="single" w:sz="4" w:space="0" w:color="auto"/>
              <w:left w:val="single" w:sz="4" w:space="0" w:color="auto"/>
              <w:bottom w:val="single" w:sz="4" w:space="0" w:color="auto"/>
              <w:right w:val="single" w:sz="4" w:space="0" w:color="auto"/>
            </w:tcBorders>
          </w:tcPr>
          <w:p w:rsidR="00B17D80" w:rsidRDefault="00B17D80" w:rsidP="007B59FD">
            <w:pPr>
              <w:pStyle w:val="TAL"/>
              <w:ind w:left="743" w:hanging="743"/>
            </w:pPr>
            <w:r>
              <w:t xml:space="preserve">Note1: </w:t>
            </w:r>
            <w:r>
              <w:tab/>
              <w:t>The presence and content of the Channel Status TLV shall not be verified.</w:t>
            </w:r>
          </w:p>
          <w:p w:rsidR="00B17D80" w:rsidRDefault="00B17D80" w:rsidP="007B59FD">
            <w:pPr>
              <w:pStyle w:val="TAL"/>
              <w:ind w:left="743" w:hanging="743"/>
            </w:pPr>
            <w:r>
              <w:t xml:space="preserve">Note2: </w:t>
            </w:r>
            <w:r>
              <w:tab/>
              <w:t>The buffer size TLV shall be present and because the value depends in this case on the terminal's implementation, the value shall be ignored.</w:t>
            </w:r>
          </w:p>
        </w:tc>
      </w:tr>
    </w:tbl>
    <w:p w:rsidR="00B17D80" w:rsidRDefault="00B17D80" w:rsidP="00B17D80">
      <w:pPr>
        <w:pStyle w:val="FP"/>
      </w:pPr>
    </w:p>
    <w:p w:rsidR="00B17D80" w:rsidRDefault="00B17D80" w:rsidP="00B17D80">
      <w:pPr>
        <w:widowControl w:val="0"/>
      </w:pPr>
      <w:r>
        <w:t>TERMINAL RESPONSE: OPEN CHANNEL 2.7.1B</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OPEN CHANNEL</w:t>
      </w:r>
    </w:p>
    <w:p w:rsidR="00B17D80" w:rsidRDefault="00B17D80" w:rsidP="00B17D80">
      <w:pPr>
        <w:pStyle w:val="EW"/>
        <w:tabs>
          <w:tab w:val="left" w:pos="851"/>
        </w:tabs>
        <w:ind w:left="2835" w:hanging="2551"/>
        <w:rPr>
          <w:lang w:val="fr-FR"/>
        </w:rPr>
      </w:pPr>
      <w:r>
        <w:tab/>
      </w:r>
      <w:r>
        <w:rPr>
          <w:lang w:val="fr-FR"/>
        </w:rPr>
        <w:t>Command qualifier:</w:t>
      </w:r>
      <w:r>
        <w:rPr>
          <w:lang w:val="fr-FR"/>
        </w:rPr>
        <w:tab/>
        <w:t>immediate link establishment</w:t>
      </w:r>
    </w:p>
    <w:p w:rsidR="00B17D80" w:rsidRDefault="00B17D80" w:rsidP="00B17D80">
      <w:pPr>
        <w:pStyle w:val="EW"/>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273E48" w:rsidRDefault="00B17D80" w:rsidP="00B17D80">
      <w:pPr>
        <w:pStyle w:val="EW"/>
        <w:tabs>
          <w:tab w:val="left" w:pos="851"/>
        </w:tabs>
        <w:ind w:left="2835" w:hanging="2551"/>
        <w:rPr>
          <w:lang w:val="fr-FR"/>
        </w:rPr>
      </w:pPr>
      <w:r>
        <w:rPr>
          <w:lang w:val="fr-FR"/>
        </w:rPr>
        <w:tab/>
      </w:r>
      <w:r w:rsidRPr="00273E48">
        <w:rPr>
          <w:lang w:val="fr-FR"/>
        </w:rPr>
        <w:t>Destination device:</w:t>
      </w:r>
      <w:r w:rsidRPr="00273E48">
        <w:rPr>
          <w:lang w:val="fr-FR"/>
        </w:rPr>
        <w:tab/>
        <w:t>SIM</w:t>
      </w:r>
    </w:p>
    <w:p w:rsidR="00B17D80" w:rsidRDefault="00B17D80" w:rsidP="00B17D80">
      <w:pPr>
        <w:pStyle w:val="EW"/>
        <w:rPr>
          <w:lang w:val="en-US"/>
        </w:rPr>
      </w:pPr>
      <w:r>
        <w:rPr>
          <w:lang w:val="en-US"/>
        </w:rPr>
        <w:t>Result</w:t>
      </w:r>
    </w:p>
    <w:p w:rsidR="00B17D80" w:rsidRDefault="00B17D80" w:rsidP="00B17D80">
      <w:pPr>
        <w:pStyle w:val="EW"/>
        <w:tabs>
          <w:tab w:val="left" w:pos="851"/>
        </w:tabs>
        <w:ind w:left="2835" w:hanging="2551"/>
      </w:pPr>
      <w:r>
        <w:tab/>
        <w:t>General Result:</w:t>
      </w:r>
      <w:r>
        <w:tab/>
        <w:t>User did not accept the proactive command</w:t>
      </w:r>
    </w:p>
    <w:p w:rsidR="00B17D80" w:rsidRDefault="00B17D80" w:rsidP="00B17D80">
      <w:pPr>
        <w:pStyle w:val="EW"/>
        <w:tabs>
          <w:tab w:val="left" w:pos="851"/>
        </w:tabs>
        <w:ind w:left="2835" w:hanging="2551"/>
      </w:pPr>
      <w:r>
        <w:t>Channel status</w:t>
      </w:r>
      <w:r>
        <w:tab/>
        <w:t>The presence and content of this TLV shall not be verified</w:t>
      </w:r>
    </w:p>
    <w:p w:rsidR="00B17D80" w:rsidRDefault="00B17D80" w:rsidP="00B17D80">
      <w:pPr>
        <w:pStyle w:val="EW"/>
      </w:pPr>
      <w:r>
        <w:t>Bearer description</w:t>
      </w:r>
    </w:p>
    <w:p w:rsidR="00B17D80" w:rsidRDefault="00B17D80" w:rsidP="00B17D80">
      <w:pPr>
        <w:pStyle w:val="EW"/>
        <w:tabs>
          <w:tab w:val="left" w:pos="851"/>
        </w:tabs>
        <w:ind w:left="2835" w:hanging="2551"/>
      </w:pPr>
      <w:r>
        <w:tab/>
        <w:t>Bearer type:</w:t>
      </w:r>
      <w:r>
        <w:tab/>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00</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tabs>
          <w:tab w:val="left" w:pos="851"/>
        </w:tabs>
        <w:ind w:left="2835" w:hanging="2551"/>
      </w:pPr>
      <w:r>
        <w:t>Buffer</w:t>
      </w:r>
    </w:p>
    <w:p w:rsidR="00B17D80" w:rsidRDefault="00B17D80" w:rsidP="00B17D80">
      <w:pPr>
        <w:pStyle w:val="EW"/>
        <w:tabs>
          <w:tab w:val="left" w:pos="851"/>
        </w:tabs>
        <w:ind w:left="2835" w:hanging="2551"/>
      </w:pPr>
      <w:r>
        <w:tab/>
        <w:t>Buffer size:</w:t>
      </w:r>
      <w:r>
        <w:tab/>
        <w:t>Because the value depends in this case on the terminal's implementation, it shall be ignored.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Look w:val="0000" w:firstRow="0" w:lastRow="0" w:firstColumn="0" w:lastColumn="0" w:noHBand="0" w:noVBand="0"/>
      </w:tblPr>
      <w:tblGrid>
        <w:gridCol w:w="1063"/>
        <w:gridCol w:w="780"/>
        <w:gridCol w:w="567"/>
        <w:gridCol w:w="567"/>
        <w:gridCol w:w="567"/>
        <w:gridCol w:w="567"/>
        <w:gridCol w:w="567"/>
        <w:gridCol w:w="567"/>
        <w:gridCol w:w="567"/>
        <w:gridCol w:w="567"/>
        <w:gridCol w:w="425"/>
        <w:gridCol w:w="851"/>
        <w:gridCol w:w="425"/>
      </w:tblGrid>
      <w:tr w:rsidR="00B17D80" w:rsidTr="007B59FD">
        <w:tblPrEx>
          <w:tblCellMar>
            <w:top w:w="0" w:type="dxa"/>
            <w:bottom w:w="0" w:type="dxa"/>
          </w:tblCellMar>
        </w:tblPrEx>
        <w:trPr>
          <w:jc w:val="center"/>
        </w:trPr>
        <w:tc>
          <w:tcPr>
            <w:tcW w:w="1063"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78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r>
      <w:tr w:rsidR="00B17D80" w:rsidTr="007B59FD">
        <w:tblPrEx>
          <w:tblCellMar>
            <w:top w:w="0" w:type="dxa"/>
            <w:bottom w:w="0" w:type="dxa"/>
          </w:tblCellMar>
        </w:tblPrEx>
        <w:trPr>
          <w:jc w:val="center"/>
        </w:trPr>
        <w:tc>
          <w:tcPr>
            <w:tcW w:w="1063" w:type="dxa"/>
            <w:tcBorders>
              <w:top w:val="single" w:sz="4" w:space="0" w:color="auto"/>
              <w:right w:val="single" w:sz="4" w:space="0" w:color="auto"/>
            </w:tcBorders>
          </w:tcPr>
          <w:p w:rsidR="00B17D80" w:rsidRDefault="00B17D80" w:rsidP="007B59FD">
            <w:pPr>
              <w:pStyle w:val="TAL"/>
            </w:pPr>
          </w:p>
        </w:tc>
        <w:tc>
          <w:tcPr>
            <w:tcW w:w="78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2</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r w:rsidR="00B17D80" w:rsidTr="007B59FD">
        <w:tblPrEx>
          <w:tblCellMar>
            <w:top w:w="0" w:type="dxa"/>
            <w:bottom w:w="0" w:type="dxa"/>
          </w:tblCellMar>
        </w:tblPrEx>
        <w:trPr>
          <w:jc w:val="center"/>
        </w:trPr>
        <w:tc>
          <w:tcPr>
            <w:tcW w:w="1063" w:type="dxa"/>
            <w:tcBorders>
              <w:right w:val="single" w:sz="4" w:space="0" w:color="auto"/>
            </w:tcBorders>
          </w:tcPr>
          <w:p w:rsidR="00B17D80" w:rsidRDefault="00B17D80" w:rsidP="007B59FD">
            <w:pPr>
              <w:pStyle w:val="TAL"/>
            </w:pPr>
          </w:p>
        </w:tc>
        <w:tc>
          <w:tcPr>
            <w:tcW w:w="7017" w:type="dxa"/>
            <w:gridSpan w:val="12"/>
            <w:tcBorders>
              <w:top w:val="single" w:sz="4" w:space="0" w:color="auto"/>
              <w:left w:val="single" w:sz="4" w:space="0" w:color="auto"/>
              <w:bottom w:val="single" w:sz="4" w:space="0" w:color="auto"/>
              <w:right w:val="single" w:sz="4" w:space="0" w:color="auto"/>
            </w:tcBorders>
          </w:tcPr>
          <w:p w:rsidR="00B17D80" w:rsidRDefault="00B17D80" w:rsidP="007B59FD">
            <w:pPr>
              <w:pStyle w:val="TAL"/>
              <w:ind w:left="743" w:hanging="743"/>
            </w:pPr>
            <w:r>
              <w:t xml:space="preserve">Note1: </w:t>
            </w:r>
            <w:r>
              <w:tab/>
              <w:t>The presence and content of the Channel Status TLV shall not be verified.</w:t>
            </w:r>
          </w:p>
          <w:p w:rsidR="00B17D80" w:rsidRDefault="00B17D80" w:rsidP="007B59FD">
            <w:pPr>
              <w:pStyle w:val="TAL"/>
              <w:ind w:left="743" w:hanging="743"/>
            </w:pPr>
            <w:r>
              <w:t xml:space="preserve">Note2: </w:t>
            </w:r>
            <w:r>
              <w:tab/>
              <w:t>The buffer size TLV shall be present and because the value depends in this case on the terminal's implementation, the value shall be ignored.</w:t>
            </w:r>
          </w:p>
        </w:tc>
      </w:tr>
    </w:tbl>
    <w:p w:rsidR="00B17D80" w:rsidRDefault="00B17D80" w:rsidP="00B17D80">
      <w:pPr>
        <w:pStyle w:val="FP"/>
      </w:pPr>
    </w:p>
    <w:p w:rsidR="00B17D80" w:rsidRDefault="00B17D80" w:rsidP="00B17D80">
      <w:pPr>
        <w:keepNext/>
        <w:rPr>
          <w:b/>
        </w:rPr>
      </w:pPr>
      <w:r>
        <w:rPr>
          <w:b/>
          <w:u w:val="single"/>
        </w:rPr>
        <w:br w:type="page"/>
      </w:r>
      <w:r>
        <w:rPr>
          <w:b/>
        </w:rPr>
        <w:lastRenderedPageBreak/>
        <w:t xml:space="preserve">Expected Sequence 2.8 (OPEN CHANNEL, immediate link establishment, </w:t>
      </w:r>
      <w:smartTag w:uri="urn:schemas-microsoft-com:office:smarttags" w:element="place">
        <w:smartTag w:uri="urn:schemas-microsoft-com:office:smarttags" w:element="City">
          <w:r>
            <w:rPr>
              <w:b/>
            </w:rPr>
            <w:t>GPRS</w:t>
          </w:r>
        </w:smartTag>
        <w:r>
          <w:rPr>
            <w:b/>
          </w:rPr>
          <w:t xml:space="preserve">, </w:t>
        </w:r>
        <w:smartTag w:uri="urn:schemas-microsoft-com:office:smarttags" w:element="State">
          <w:r>
            <w:rPr>
              <w:b/>
            </w:rPr>
            <w:t>ME</w:t>
          </w:r>
        </w:smartTag>
      </w:smartTag>
      <w:r>
        <w:rPr>
          <w:b/>
        </w:rPr>
        <w:t xml:space="preserve"> busy on call) </w:t>
      </w:r>
    </w:p>
    <w:p w:rsidR="00B17D80" w:rsidRDefault="00B17D80" w:rsidP="00B17D80">
      <w:pPr>
        <w:pStyle w:val="TH"/>
        <w:spacing w:before="0" w:after="0"/>
        <w:rPr>
          <w:sz w:val="12"/>
          <w:szCs w:val="12"/>
        </w:rPr>
      </w:pPr>
    </w:p>
    <w:tbl>
      <w:tblPr>
        <w:tblW w:w="8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37"/>
        <w:gridCol w:w="1021"/>
        <w:gridCol w:w="2892"/>
        <w:gridCol w:w="3776"/>
      </w:tblGrid>
      <w:tr w:rsidR="00B17D80" w:rsidTr="007B59FD">
        <w:tblPrEx>
          <w:tblCellMar>
            <w:top w:w="0" w:type="dxa"/>
            <w:bottom w:w="0" w:type="dxa"/>
          </w:tblCellMar>
        </w:tblPrEx>
        <w:trPr>
          <w:cantSplit/>
        </w:trPr>
        <w:tc>
          <w:tcPr>
            <w:tcW w:w="737" w:type="dxa"/>
          </w:tcPr>
          <w:p w:rsidR="00B17D80" w:rsidRDefault="00B17D80" w:rsidP="007B59FD">
            <w:pPr>
              <w:pStyle w:val="TAH"/>
            </w:pPr>
            <w:r>
              <w:t>Step</w:t>
            </w:r>
          </w:p>
        </w:tc>
        <w:tc>
          <w:tcPr>
            <w:tcW w:w="1021" w:type="dxa"/>
          </w:tcPr>
          <w:p w:rsidR="00B17D80" w:rsidRDefault="00B17D80" w:rsidP="007B59FD">
            <w:pPr>
              <w:pStyle w:val="TAH"/>
            </w:pPr>
            <w:r>
              <w:t>Direction</w:t>
            </w:r>
          </w:p>
        </w:tc>
        <w:tc>
          <w:tcPr>
            <w:tcW w:w="2892" w:type="dxa"/>
          </w:tcPr>
          <w:p w:rsidR="00B17D80" w:rsidRDefault="00B17D80" w:rsidP="007B59FD">
            <w:pPr>
              <w:pStyle w:val="TAH"/>
            </w:pPr>
            <w:r>
              <w:t>MESSAGE / Action</w:t>
            </w:r>
          </w:p>
        </w:tc>
        <w:tc>
          <w:tcPr>
            <w:tcW w:w="3776" w:type="dxa"/>
          </w:tcPr>
          <w:p w:rsidR="00B17D80" w:rsidRDefault="00B17D80" w:rsidP="007B59FD">
            <w:pPr>
              <w:pStyle w:val="TAH"/>
            </w:pPr>
            <w:r>
              <w:t>Comments</w:t>
            </w:r>
          </w:p>
        </w:tc>
      </w:tr>
      <w:tr w:rsidR="00B17D80" w:rsidTr="007B59FD">
        <w:tblPrEx>
          <w:tblCellMar>
            <w:top w:w="0" w:type="dxa"/>
            <w:bottom w:w="0" w:type="dxa"/>
          </w:tblCellMar>
        </w:tblPrEx>
        <w:trPr>
          <w:cantSplit/>
        </w:trPr>
        <w:tc>
          <w:tcPr>
            <w:tcW w:w="737" w:type="dxa"/>
          </w:tcPr>
          <w:p w:rsidR="00B17D80" w:rsidRDefault="00B17D80" w:rsidP="007B59FD">
            <w:pPr>
              <w:pStyle w:val="TAC"/>
            </w:pPr>
            <w:r>
              <w:t>1</w:t>
            </w:r>
          </w:p>
        </w:tc>
        <w:tc>
          <w:tcPr>
            <w:tcW w:w="1021" w:type="dxa"/>
          </w:tcPr>
          <w:p w:rsidR="00B17D80" w:rsidRDefault="00B17D80" w:rsidP="007B59FD">
            <w:pPr>
              <w:pStyle w:val="TAC"/>
            </w:pPr>
            <w:r>
              <w:t xml:space="preserve">User </w:t>
            </w:r>
            <w:r>
              <w:sym w:font="Symbol" w:char="F0AE"/>
            </w:r>
            <w:r>
              <w:t xml:space="preserve"> ME</w:t>
            </w:r>
          </w:p>
        </w:tc>
        <w:tc>
          <w:tcPr>
            <w:tcW w:w="2892" w:type="dxa"/>
          </w:tcPr>
          <w:p w:rsidR="00B17D80" w:rsidRDefault="00B17D80" w:rsidP="007B59FD">
            <w:pPr>
              <w:pStyle w:val="TAL"/>
            </w:pPr>
            <w:r>
              <w:t xml:space="preserve">Set up a call </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2</w:t>
            </w:r>
          </w:p>
        </w:tc>
        <w:tc>
          <w:tcPr>
            <w:tcW w:w="1021" w:type="dxa"/>
          </w:tcPr>
          <w:p w:rsidR="00B17D80" w:rsidRDefault="00B17D80" w:rsidP="007B59FD">
            <w:pPr>
              <w:pStyle w:val="TAC"/>
            </w:pPr>
            <w:r>
              <w:t xml:space="preserve">ME </w:t>
            </w:r>
            <w:r>
              <w:sym w:font="Symbol" w:char="F0AE"/>
            </w:r>
            <w:r>
              <w:t xml:space="preserve"> SS</w:t>
            </w:r>
          </w:p>
        </w:tc>
        <w:tc>
          <w:tcPr>
            <w:tcW w:w="2892" w:type="dxa"/>
          </w:tcPr>
          <w:p w:rsidR="00B17D80" w:rsidRDefault="00B17D80" w:rsidP="007B59FD">
            <w:pPr>
              <w:pStyle w:val="TAL"/>
            </w:pPr>
            <w:r>
              <w:t>SETUP CALL</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3</w:t>
            </w:r>
          </w:p>
        </w:tc>
        <w:tc>
          <w:tcPr>
            <w:tcW w:w="1021" w:type="dxa"/>
          </w:tcPr>
          <w:p w:rsidR="00B17D80" w:rsidRDefault="00B17D80" w:rsidP="007B59FD">
            <w:pPr>
              <w:pStyle w:val="TAC"/>
            </w:pPr>
            <w:r>
              <w:t xml:space="preserve">SS </w:t>
            </w:r>
            <w:r>
              <w:sym w:font="Symbol" w:char="F0AE"/>
            </w:r>
            <w:r>
              <w:t xml:space="preserve"> ME</w:t>
            </w:r>
          </w:p>
        </w:tc>
        <w:tc>
          <w:tcPr>
            <w:tcW w:w="2892" w:type="dxa"/>
          </w:tcPr>
          <w:p w:rsidR="00B17D80" w:rsidRDefault="00B17D80" w:rsidP="007B59FD">
            <w:pPr>
              <w:pStyle w:val="TAL"/>
            </w:pPr>
            <w:r>
              <w:t>CONNECTED</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4</w:t>
            </w:r>
          </w:p>
        </w:tc>
        <w:tc>
          <w:tcPr>
            <w:tcW w:w="1021" w:type="dxa"/>
          </w:tcPr>
          <w:p w:rsidR="00B17D80" w:rsidRDefault="00B17D80" w:rsidP="007B59FD">
            <w:pPr>
              <w:pStyle w:val="TAC"/>
            </w:pPr>
            <w:r>
              <w:t xml:space="preserve">SIM </w:t>
            </w:r>
            <w:r>
              <w:sym w:font="Symbol" w:char="F0AE"/>
            </w:r>
            <w:r>
              <w:t xml:space="preserve"> ME</w:t>
            </w:r>
          </w:p>
        </w:tc>
        <w:tc>
          <w:tcPr>
            <w:tcW w:w="2892" w:type="dxa"/>
          </w:tcPr>
          <w:p w:rsidR="00B17D80" w:rsidRDefault="00B17D80" w:rsidP="007B59FD">
            <w:pPr>
              <w:pStyle w:val="TAL"/>
            </w:pPr>
            <w:r>
              <w:t>PROACTIVE COMMAND PENDING: OPEN CHANNEL 2.8.1</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5</w:t>
            </w:r>
          </w:p>
        </w:tc>
        <w:tc>
          <w:tcPr>
            <w:tcW w:w="1021" w:type="dxa"/>
          </w:tcPr>
          <w:p w:rsidR="00B17D80" w:rsidRDefault="00B17D80" w:rsidP="007B59FD">
            <w:pPr>
              <w:pStyle w:val="TAC"/>
            </w:pPr>
            <w:r>
              <w:t xml:space="preserve">ME </w:t>
            </w:r>
            <w:r>
              <w:sym w:font="Symbol" w:char="F0AE"/>
            </w:r>
            <w:r>
              <w:t xml:space="preserve"> SIM</w:t>
            </w:r>
          </w:p>
        </w:tc>
        <w:tc>
          <w:tcPr>
            <w:tcW w:w="2892" w:type="dxa"/>
          </w:tcPr>
          <w:p w:rsidR="00B17D80" w:rsidRDefault="00B17D80" w:rsidP="007B59FD">
            <w:pPr>
              <w:pStyle w:val="TAL"/>
            </w:pPr>
            <w:r>
              <w:t>FETCH</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6</w:t>
            </w:r>
          </w:p>
        </w:tc>
        <w:tc>
          <w:tcPr>
            <w:tcW w:w="1021" w:type="dxa"/>
          </w:tcPr>
          <w:p w:rsidR="00B17D80" w:rsidRDefault="00B17D80" w:rsidP="007B59FD">
            <w:pPr>
              <w:pStyle w:val="TAC"/>
            </w:pPr>
            <w:r>
              <w:t xml:space="preserve">SIM </w:t>
            </w:r>
            <w:r>
              <w:sym w:font="Symbol" w:char="F0AE"/>
            </w:r>
            <w:r>
              <w:t xml:space="preserve"> ME</w:t>
            </w:r>
          </w:p>
        </w:tc>
        <w:tc>
          <w:tcPr>
            <w:tcW w:w="2892" w:type="dxa"/>
          </w:tcPr>
          <w:p w:rsidR="00B17D80" w:rsidRDefault="00B17D80" w:rsidP="007B59FD">
            <w:pPr>
              <w:pStyle w:val="TAL"/>
            </w:pPr>
            <w:r>
              <w:t xml:space="preserve">PROACTIVE COMMAND : OPEN CHANNEL  2.8.1 </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7a</w:t>
            </w:r>
          </w:p>
        </w:tc>
        <w:tc>
          <w:tcPr>
            <w:tcW w:w="1021" w:type="dxa"/>
          </w:tcPr>
          <w:p w:rsidR="00B17D80" w:rsidRDefault="00B17D80" w:rsidP="007B59FD">
            <w:pPr>
              <w:pStyle w:val="TAC"/>
            </w:pPr>
            <w:r>
              <w:t xml:space="preserve">ME </w:t>
            </w:r>
            <w:r>
              <w:sym w:font="Symbol" w:char="F0AE"/>
            </w:r>
            <w:r>
              <w:t xml:space="preserve"> SS</w:t>
            </w:r>
          </w:p>
        </w:tc>
        <w:tc>
          <w:tcPr>
            <w:tcW w:w="2892" w:type="dxa"/>
          </w:tcPr>
          <w:p w:rsidR="00B17D80" w:rsidRDefault="00B17D80" w:rsidP="007B59FD">
            <w:pPr>
              <w:pStyle w:val="TAL"/>
            </w:pPr>
            <w:r>
              <w:t>No PDP context activation request sent to the SS</w:t>
            </w:r>
          </w:p>
        </w:tc>
        <w:tc>
          <w:tcPr>
            <w:tcW w:w="3776" w:type="dxa"/>
          </w:tcPr>
          <w:p w:rsidR="00B17D80" w:rsidRDefault="00B17D80" w:rsidP="007B59FD">
            <w:pPr>
              <w:pStyle w:val="TAL"/>
            </w:pPr>
          </w:p>
        </w:tc>
      </w:tr>
      <w:tr w:rsidR="00B17D80" w:rsidTr="007B59FD">
        <w:tblPrEx>
          <w:tblCellMar>
            <w:top w:w="0" w:type="dxa"/>
            <w:bottom w:w="0" w:type="dxa"/>
          </w:tblCellMar>
        </w:tblPrEx>
        <w:trPr>
          <w:cantSplit/>
        </w:trPr>
        <w:tc>
          <w:tcPr>
            <w:tcW w:w="737" w:type="dxa"/>
          </w:tcPr>
          <w:p w:rsidR="00B17D80" w:rsidRDefault="00B17D80" w:rsidP="007B59FD">
            <w:pPr>
              <w:pStyle w:val="TAC"/>
            </w:pPr>
            <w:r>
              <w:t>7b</w:t>
            </w:r>
          </w:p>
        </w:tc>
        <w:tc>
          <w:tcPr>
            <w:tcW w:w="1021" w:type="dxa"/>
          </w:tcPr>
          <w:p w:rsidR="00B17D80" w:rsidRDefault="00B17D80" w:rsidP="007B59FD">
            <w:pPr>
              <w:pStyle w:val="TAC"/>
            </w:pPr>
            <w:r>
              <w:t xml:space="preserve">ME </w:t>
            </w:r>
            <w:r>
              <w:sym w:font="Symbol" w:char="F0AE"/>
            </w:r>
            <w:r>
              <w:t xml:space="preserve"> SIM</w:t>
            </w:r>
          </w:p>
        </w:tc>
        <w:tc>
          <w:tcPr>
            <w:tcW w:w="2892" w:type="dxa"/>
          </w:tcPr>
          <w:p w:rsidR="00B17D80" w:rsidRDefault="00B17D80" w:rsidP="007B59FD">
            <w:pPr>
              <w:pStyle w:val="TAL"/>
            </w:pPr>
            <w:r>
              <w:t>TERMINAL RESPONSE : OPEN CHANNEL  2.8.1A</w:t>
            </w:r>
          </w:p>
          <w:p w:rsidR="00B17D80" w:rsidRDefault="00B17D80" w:rsidP="007B59FD">
            <w:pPr>
              <w:pStyle w:val="TAL"/>
            </w:pPr>
            <w:r>
              <w:t>or</w:t>
            </w:r>
          </w:p>
          <w:p w:rsidR="00B17D80" w:rsidRDefault="00B17D80" w:rsidP="007B59FD">
            <w:pPr>
              <w:pStyle w:val="TAL"/>
            </w:pPr>
            <w:r>
              <w:t>TERMINAL RESPONSE : OPEN CHANNEL  2.8.1B</w:t>
            </w:r>
          </w:p>
        </w:tc>
        <w:tc>
          <w:tcPr>
            <w:tcW w:w="3776" w:type="dxa"/>
          </w:tcPr>
          <w:p w:rsidR="00B17D80" w:rsidRDefault="00B17D80" w:rsidP="007B59FD">
            <w:pPr>
              <w:pStyle w:val="TAL"/>
            </w:pPr>
            <w:r>
              <w:t>[ME busy on call]</w:t>
            </w:r>
          </w:p>
        </w:tc>
      </w:tr>
    </w:tbl>
    <w:p w:rsidR="00B17D80" w:rsidRDefault="00B17D80" w:rsidP="00B17D80">
      <w:pPr>
        <w:pStyle w:val="FP"/>
      </w:pPr>
    </w:p>
    <w:p w:rsidR="00B17D80" w:rsidRDefault="00B17D80" w:rsidP="00B17D80">
      <w:pPr>
        <w:widowControl w:val="0"/>
      </w:pPr>
      <w:r>
        <w:t>PROACTIVE COMMAND: OPEN CHANNEL 2.8.1</w:t>
      </w:r>
    </w:p>
    <w:p w:rsidR="00B17D80" w:rsidRDefault="00B17D80" w:rsidP="00B17D80">
      <w:pPr>
        <w:pStyle w:val="EW"/>
      </w:pPr>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 xml:space="preserve">OPEN CHANNEL </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immediate link establishment </w:t>
      </w:r>
    </w:p>
    <w:p w:rsidR="00B17D80" w:rsidRDefault="00B17D80" w:rsidP="00B17D80">
      <w:pPr>
        <w:pStyle w:val="EW"/>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F8746F" w:rsidRDefault="00B17D80" w:rsidP="00B17D80">
      <w:pPr>
        <w:pStyle w:val="EW"/>
        <w:rPr>
          <w:lang w:val="fr-FR"/>
        </w:rPr>
      </w:pPr>
      <w:r w:rsidRPr="00F8746F">
        <w:rPr>
          <w:lang w:val="fr-FR"/>
        </w:rPr>
        <w:t xml:space="preserve">Bearer </w:t>
      </w:r>
    </w:p>
    <w:p w:rsidR="00B17D80" w:rsidRPr="00F8746F" w:rsidRDefault="00B17D80" w:rsidP="00B17D80">
      <w:pPr>
        <w:pStyle w:val="EW"/>
        <w:tabs>
          <w:tab w:val="left" w:pos="851"/>
        </w:tabs>
        <w:ind w:left="2835" w:hanging="2551"/>
        <w:rPr>
          <w:lang w:val="fr-FR"/>
        </w:rPr>
      </w:pPr>
      <w:r w:rsidRPr="00F8746F">
        <w:rPr>
          <w:lang w:val="fr-FR"/>
        </w:rPr>
        <w:tab/>
        <w:t>Bearer type:</w:t>
      </w:r>
      <w:r w:rsidRPr="00F8746F">
        <w:rPr>
          <w:lang w:val="fr-FR"/>
        </w:rPr>
        <w:tab/>
      </w:r>
      <w:r w:rsidRPr="00F8746F">
        <w:rPr>
          <w:lang w:val="fr-FR"/>
        </w:rPr>
        <w:tab/>
        <w:t>GPRS</w:t>
      </w:r>
    </w:p>
    <w:p w:rsidR="00B17D80" w:rsidRDefault="00B17D80" w:rsidP="00B17D80">
      <w:pPr>
        <w:pStyle w:val="EW"/>
        <w:tabs>
          <w:tab w:val="left" w:pos="851"/>
        </w:tabs>
        <w:ind w:left="2835" w:hanging="2551"/>
      </w:pPr>
      <w:r w:rsidRPr="00F8746F">
        <w:rPr>
          <w:lang w:val="fr-FR"/>
        </w:rPr>
        <w:tab/>
      </w:r>
      <w:r>
        <w:t>Bearer parameter:</w:t>
      </w:r>
      <w:r>
        <w:tab/>
      </w:r>
    </w:p>
    <w:p w:rsidR="00B17D80" w:rsidRDefault="00B17D80" w:rsidP="00B17D80">
      <w:pPr>
        <w:pStyle w:val="EW"/>
        <w:tabs>
          <w:tab w:val="left" w:pos="851"/>
          <w:tab w:val="left" w:pos="1276"/>
        </w:tabs>
        <w:ind w:left="2835" w:hanging="2551"/>
      </w:pPr>
      <w:r>
        <w:tab/>
      </w:r>
      <w:r>
        <w:tab/>
        <w:t>Precedence Class:</w:t>
      </w:r>
      <w:r>
        <w:tab/>
      </w:r>
      <w:r>
        <w:tab/>
        <w:t>02</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pPr>
      <w:r>
        <w:t>Buffer</w:t>
      </w:r>
    </w:p>
    <w:p w:rsidR="00B17D80" w:rsidRDefault="00B17D80" w:rsidP="00B17D80">
      <w:pPr>
        <w:pStyle w:val="EW"/>
        <w:tabs>
          <w:tab w:val="left" w:pos="851"/>
        </w:tabs>
        <w:ind w:left="2835" w:hanging="2551"/>
      </w:pPr>
      <w:r>
        <w:tab/>
        <w:t>Buffer size:</w:t>
      </w:r>
      <w:r>
        <w:tab/>
        <w:t>1400</w:t>
      </w:r>
    </w:p>
    <w:p w:rsidR="00B17D80" w:rsidRDefault="00B17D80" w:rsidP="00B17D80">
      <w:pPr>
        <w:pStyle w:val="EW"/>
        <w:tabs>
          <w:tab w:val="left" w:pos="851"/>
        </w:tabs>
        <w:ind w:left="2835" w:hanging="2551"/>
      </w:pPr>
      <w:r>
        <w:t>Network access name:</w:t>
      </w:r>
      <w:r>
        <w:tab/>
        <w:t>TestGp.rs</w:t>
      </w:r>
    </w:p>
    <w:p w:rsidR="00B17D80" w:rsidRPr="002A3669" w:rsidRDefault="00B17D80" w:rsidP="00B17D80">
      <w:pPr>
        <w:pStyle w:val="EW"/>
        <w:tabs>
          <w:tab w:val="left" w:pos="851"/>
        </w:tabs>
        <w:ind w:left="2835" w:hanging="2551"/>
        <w:rPr>
          <w:lang w:val="sv-SE"/>
        </w:rPr>
      </w:pPr>
      <w:r w:rsidRPr="002A3669">
        <w:rPr>
          <w:lang w:val="sv-SE"/>
        </w:rPr>
        <w:t>Text String:</w:t>
      </w:r>
      <w:r w:rsidRPr="002A3669">
        <w:rPr>
          <w:lang w:val="sv-SE"/>
        </w:rPr>
        <w:tab/>
        <w:t>UserLog (User login)</w:t>
      </w:r>
    </w:p>
    <w:p w:rsidR="00B17D80" w:rsidRDefault="00B17D80" w:rsidP="00B17D80">
      <w:pPr>
        <w:pStyle w:val="EW"/>
        <w:tabs>
          <w:tab w:val="left" w:pos="851"/>
        </w:tabs>
        <w:ind w:left="2835" w:hanging="2551"/>
      </w:pPr>
      <w:r>
        <w:t>Text String:</w:t>
      </w:r>
      <w:r>
        <w:tab/>
        <w:t>UserPwd (User password)</w:t>
      </w:r>
    </w:p>
    <w:p w:rsidR="00B17D80" w:rsidRDefault="00B17D80" w:rsidP="00B17D80">
      <w:pPr>
        <w:pStyle w:val="EW"/>
        <w:tabs>
          <w:tab w:val="left" w:pos="851"/>
        </w:tabs>
        <w:ind w:left="2835" w:hanging="2551"/>
      </w:pPr>
      <w:r>
        <w:t>SIM/ME interface transport level</w:t>
      </w:r>
    </w:p>
    <w:p w:rsidR="00B17D80" w:rsidRDefault="00B17D80" w:rsidP="00B17D80">
      <w:pPr>
        <w:pStyle w:val="EW"/>
        <w:tabs>
          <w:tab w:val="left" w:pos="851"/>
        </w:tabs>
        <w:ind w:left="2835" w:hanging="2551"/>
      </w:pPr>
      <w:r>
        <w:tab/>
        <w:t>Transport format:</w:t>
      </w:r>
      <w:r>
        <w:tab/>
        <w:t xml:space="preserve"> UDP</w:t>
      </w:r>
    </w:p>
    <w:p w:rsidR="00B17D80" w:rsidRDefault="00B17D80" w:rsidP="00B17D80">
      <w:pPr>
        <w:pStyle w:val="EW"/>
        <w:tabs>
          <w:tab w:val="left" w:pos="851"/>
        </w:tabs>
        <w:ind w:left="2835" w:hanging="2551"/>
      </w:pPr>
      <w:r>
        <w:tab/>
        <w:t xml:space="preserve">Port number: </w:t>
      </w:r>
      <w:r>
        <w:tab/>
      </w:r>
      <w:r>
        <w:tab/>
        <w:t>44444</w:t>
      </w:r>
    </w:p>
    <w:p w:rsidR="00B17D80" w:rsidRDefault="00B17D80" w:rsidP="00B17D80">
      <w:pPr>
        <w:pStyle w:val="EW"/>
        <w:tabs>
          <w:tab w:val="left" w:pos="851"/>
        </w:tabs>
        <w:ind w:left="2835" w:hanging="2551"/>
      </w:pPr>
      <w:r>
        <w:t>Data destination address</w:t>
      </w:r>
      <w:r>
        <w:tab/>
      </w:r>
      <w:r>
        <w:tab/>
        <w:t>01.01.01.01</w:t>
      </w:r>
    </w:p>
    <w:p w:rsidR="00B17D80" w:rsidRDefault="00B17D80" w:rsidP="00B17D80">
      <w:pPr>
        <w:pStyle w:val="EW"/>
        <w:tabs>
          <w:tab w:val="left" w:pos="851"/>
        </w:tabs>
        <w:ind w:left="2835" w:hanging="2551"/>
      </w:pP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RPr="0050145A"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D0</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w:t>
            </w: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81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40</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82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81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82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35</w:t>
            </w:r>
          </w:p>
        </w:tc>
      </w:tr>
      <w:tr w:rsidR="00B17D80" w:rsidRPr="0050145A"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Pr="0050145A"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1</w:t>
            </w:r>
            <w:r>
              <w:rPr>
                <w:lang w:val="it-IT"/>
              </w:rPr>
              <w:t>F</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39</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w:t>
            </w:r>
            <w:r>
              <w:rPr>
                <w:lang w:val="it-IT"/>
              </w:rPr>
              <w:t>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Pr>
                <w:lang w:val="it-IT"/>
              </w:rPr>
              <w:t>78</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Pr="0050145A"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0A</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06</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54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70</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73</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0D</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08</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F4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55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4C</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6F</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0D</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08</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F4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55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50</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3C</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AD</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9C</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3E</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21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p>
        </w:tc>
      </w:tr>
    </w:tbl>
    <w:p w:rsidR="00B17D80" w:rsidRDefault="00B17D80" w:rsidP="00B17D80">
      <w:pPr>
        <w:pStyle w:val="FP"/>
      </w:pPr>
    </w:p>
    <w:p w:rsidR="00B17D80" w:rsidRDefault="00B17D80" w:rsidP="00B17D80">
      <w:pPr>
        <w:widowControl w:val="0"/>
      </w:pPr>
      <w:r>
        <w:t>TERMINAL RESPONSE: OPEN CHANNEL 2.8.1A</w:t>
      </w:r>
    </w:p>
    <w:p w:rsidR="00B17D80" w:rsidRDefault="00B17D80" w:rsidP="00B17D80">
      <w:r>
        <w:t>Logically:</w:t>
      </w:r>
    </w:p>
    <w:p w:rsidR="00B17D80" w:rsidRDefault="00B17D80" w:rsidP="00B17D80">
      <w:pPr>
        <w:pStyle w:val="EW"/>
      </w:pPr>
      <w:r>
        <w:lastRenderedPageBreak/>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OPEN CHANNEL</w:t>
      </w:r>
    </w:p>
    <w:p w:rsidR="00B17D80" w:rsidRDefault="00B17D80" w:rsidP="00B17D80">
      <w:pPr>
        <w:pStyle w:val="EW"/>
        <w:tabs>
          <w:tab w:val="left" w:pos="851"/>
        </w:tabs>
        <w:ind w:left="2835" w:hanging="2551"/>
        <w:rPr>
          <w:lang w:val="fr-FR"/>
        </w:rPr>
      </w:pPr>
      <w:r>
        <w:tab/>
      </w:r>
      <w:r>
        <w:rPr>
          <w:lang w:val="fr-FR"/>
        </w:rPr>
        <w:t>Command qualifier:</w:t>
      </w:r>
      <w:r>
        <w:rPr>
          <w:lang w:val="fr-FR"/>
        </w:rPr>
        <w:tab/>
        <w:t>immediate link establishment</w:t>
      </w:r>
    </w:p>
    <w:p w:rsidR="00B17D80" w:rsidRDefault="00B17D80" w:rsidP="00B17D80">
      <w:pPr>
        <w:pStyle w:val="EW"/>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ME currently unable to process command</w:t>
      </w:r>
    </w:p>
    <w:p w:rsidR="00B17D80" w:rsidRDefault="00B17D80" w:rsidP="00B17D80">
      <w:pPr>
        <w:pStyle w:val="EW"/>
        <w:tabs>
          <w:tab w:val="left" w:pos="851"/>
        </w:tabs>
        <w:ind w:left="2835" w:hanging="2551"/>
      </w:pPr>
      <w:r>
        <w:tab/>
        <w:t>Additional info:</w:t>
      </w:r>
      <w:r>
        <w:tab/>
        <w:t xml:space="preserve">ME busy on call </w:t>
      </w:r>
    </w:p>
    <w:p w:rsidR="00B17D80" w:rsidRDefault="00B17D80" w:rsidP="00B17D80">
      <w:pPr>
        <w:pStyle w:val="EW"/>
        <w:tabs>
          <w:tab w:val="left" w:pos="851"/>
        </w:tabs>
        <w:ind w:left="2835" w:hanging="2551"/>
      </w:pPr>
      <w:r>
        <w:t>Channel status</w:t>
      </w:r>
      <w:r>
        <w:tab/>
        <w:t xml:space="preserve">The presence and content of this TLV shall not be verified </w:t>
      </w:r>
    </w:p>
    <w:p w:rsidR="00B17D80" w:rsidRDefault="00B17D80" w:rsidP="00B17D80">
      <w:pPr>
        <w:pStyle w:val="EW"/>
        <w:tabs>
          <w:tab w:val="left" w:pos="851"/>
        </w:tabs>
        <w:ind w:left="2835" w:hanging="2551"/>
      </w:pPr>
      <w:r>
        <w:t xml:space="preserve">Bearer </w:t>
      </w:r>
    </w:p>
    <w:p w:rsidR="00B17D80" w:rsidRDefault="00B17D80" w:rsidP="00B17D80">
      <w:pPr>
        <w:pStyle w:val="EW"/>
        <w:tabs>
          <w:tab w:val="left" w:pos="851"/>
        </w:tabs>
        <w:ind w:left="2835" w:hanging="2551"/>
      </w:pPr>
      <w:r>
        <w:tab/>
        <w:t>Bearer type:</w:t>
      </w:r>
      <w:r>
        <w:tab/>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02</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tabs>
          <w:tab w:val="left" w:pos="851"/>
        </w:tabs>
        <w:ind w:left="2835" w:hanging="2551"/>
      </w:pPr>
      <w:r>
        <w:t>Buffer</w:t>
      </w:r>
    </w:p>
    <w:p w:rsidR="00B17D80" w:rsidRDefault="00B17D80" w:rsidP="00B17D80">
      <w:pPr>
        <w:pStyle w:val="EW"/>
        <w:tabs>
          <w:tab w:val="left" w:pos="851"/>
        </w:tabs>
        <w:ind w:left="2835" w:hanging="2551"/>
      </w:pPr>
      <w:r>
        <w:tab/>
        <w:t>Buffer size:</w:t>
      </w:r>
      <w:r>
        <w:tab/>
        <w:t>Because the value depends in this case on the terminal's implementation, it shall be ignored.</w:t>
      </w:r>
    </w:p>
    <w:p w:rsidR="00B17D80" w:rsidRDefault="00B17D80" w:rsidP="00B17D80">
      <w:pPr>
        <w:pStyle w:val="EW"/>
        <w:tabs>
          <w:tab w:val="left" w:pos="851"/>
        </w:tabs>
        <w:ind w:left="2835" w:hanging="2551"/>
      </w:pP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80"/>
        <w:gridCol w:w="1054"/>
        <w:gridCol w:w="80"/>
        <w:gridCol w:w="425"/>
        <w:gridCol w:w="709"/>
        <w:gridCol w:w="567"/>
        <w:gridCol w:w="567"/>
        <w:gridCol w:w="567"/>
        <w:gridCol w:w="567"/>
        <w:gridCol w:w="567"/>
        <w:gridCol w:w="567"/>
        <w:gridCol w:w="567"/>
        <w:gridCol w:w="567"/>
        <w:gridCol w:w="425"/>
        <w:gridCol w:w="629"/>
        <w:gridCol w:w="80"/>
        <w:tblGridChange w:id="584">
          <w:tblGrid>
            <w:gridCol w:w="80"/>
            <w:gridCol w:w="1054"/>
            <w:gridCol w:w="80"/>
            <w:gridCol w:w="425"/>
            <w:gridCol w:w="709"/>
            <w:gridCol w:w="567"/>
            <w:gridCol w:w="567"/>
            <w:gridCol w:w="567"/>
            <w:gridCol w:w="567"/>
            <w:gridCol w:w="567"/>
            <w:gridCol w:w="567"/>
            <w:gridCol w:w="567"/>
            <w:gridCol w:w="567"/>
            <w:gridCol w:w="425"/>
            <w:gridCol w:w="629"/>
            <w:gridCol w:w="80"/>
          </w:tblGrid>
        </w:tblGridChange>
      </w:tblGrid>
      <w:tr w:rsidR="00B17D80" w:rsidTr="007B59FD">
        <w:tblPrEx>
          <w:tblCellMar>
            <w:top w:w="0" w:type="dxa"/>
            <w:bottom w:w="0" w:type="dxa"/>
          </w:tblCellMar>
        </w:tblPrEx>
        <w:trPr>
          <w:gridBefore w:val="1"/>
          <w:wBefore w:w="80" w:type="dxa"/>
          <w:jc w:val="center"/>
        </w:trPr>
        <w:tc>
          <w:tcPr>
            <w:tcW w:w="1134" w:type="dxa"/>
            <w:gridSpan w:val="2"/>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709" w:type="dxa"/>
            <w:gridSpan w:val="2"/>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gridBefore w:val="1"/>
          <w:wBefore w:w="80" w:type="dxa"/>
          <w:jc w:val="center"/>
        </w:trPr>
        <w:tc>
          <w:tcPr>
            <w:tcW w:w="1134" w:type="dxa"/>
            <w:gridSpan w:val="2"/>
            <w:tcBorders>
              <w:top w:val="single" w:sz="4" w:space="0" w:color="auto"/>
              <w:right w:val="single" w:sz="4" w:space="0" w:color="auto"/>
            </w:tcBorders>
          </w:tcPr>
          <w:p w:rsidR="00B17D80" w:rsidRDefault="00B17D80" w:rsidP="007B59FD">
            <w:pPr>
              <w:pStyle w:val="TAL"/>
            </w:pP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709" w:type="dxa"/>
            <w:gridSpan w:val="2"/>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2</w:t>
            </w:r>
          </w:p>
        </w:tc>
      </w:tr>
      <w:tr w:rsidR="00B17D80" w:rsidTr="007B59FD">
        <w:tblPrEx>
          <w:tblCellMar>
            <w:top w:w="0" w:type="dxa"/>
            <w:left w:w="108" w:type="dxa"/>
            <w:bottom w:w="0" w:type="dxa"/>
          </w:tblCellMar>
        </w:tblPrEx>
        <w:trPr>
          <w:gridAfter w:val="1"/>
          <w:wAfter w:w="80" w:type="dxa"/>
          <w:jc w:val="center"/>
        </w:trPr>
        <w:tc>
          <w:tcPr>
            <w:tcW w:w="1134" w:type="dxa"/>
            <w:gridSpan w:val="2"/>
            <w:tcBorders>
              <w:right w:val="single" w:sz="4" w:space="0" w:color="auto"/>
            </w:tcBorders>
          </w:tcPr>
          <w:p w:rsidR="00B17D80" w:rsidRDefault="00B17D80" w:rsidP="007B59FD">
            <w:pPr>
              <w:pStyle w:val="TAL"/>
            </w:pPr>
          </w:p>
        </w:tc>
        <w:tc>
          <w:tcPr>
            <w:tcW w:w="6804" w:type="dxa"/>
            <w:gridSpan w:val="13"/>
            <w:tcBorders>
              <w:top w:val="single" w:sz="4" w:space="0" w:color="auto"/>
              <w:left w:val="single" w:sz="4" w:space="0" w:color="auto"/>
              <w:bottom w:val="single" w:sz="4" w:space="0" w:color="auto"/>
              <w:right w:val="single" w:sz="4" w:space="0" w:color="auto"/>
            </w:tcBorders>
          </w:tcPr>
          <w:p w:rsidR="00B17D80" w:rsidRDefault="00B17D80" w:rsidP="007B59FD">
            <w:pPr>
              <w:pStyle w:val="TAL"/>
              <w:ind w:left="743" w:hanging="743"/>
            </w:pPr>
            <w:r>
              <w:t xml:space="preserve">Note1: </w:t>
            </w:r>
            <w:r>
              <w:tab/>
              <w:t>The presence and content of the Channel Status TLV shall not be verified.</w:t>
            </w:r>
          </w:p>
          <w:p w:rsidR="00B17D80" w:rsidRDefault="00B17D80" w:rsidP="007B59FD">
            <w:pPr>
              <w:pStyle w:val="TAL"/>
              <w:ind w:left="743" w:hanging="743"/>
            </w:pPr>
            <w:r>
              <w:t xml:space="preserve">Note2: </w:t>
            </w:r>
            <w:r>
              <w:tab/>
              <w:t>The buffer size TLV shall be present and because the value depends in this case on the terminal's implementation, the value shall be ignored.</w:t>
            </w:r>
          </w:p>
        </w:tc>
      </w:tr>
    </w:tbl>
    <w:p w:rsidR="00B17D80" w:rsidRDefault="00B17D80" w:rsidP="00B17D80">
      <w:pPr>
        <w:pStyle w:val="FP"/>
      </w:pPr>
    </w:p>
    <w:p w:rsidR="00B17D80" w:rsidRDefault="00B17D80" w:rsidP="00B17D80">
      <w:pPr>
        <w:widowControl w:val="0"/>
      </w:pPr>
      <w:r>
        <w:t>TERMINAL RESPONSE: OPEN CHANNEL 2.8.1B</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OPEN CHANNEL</w:t>
      </w:r>
    </w:p>
    <w:p w:rsidR="00B17D80" w:rsidRDefault="00B17D80" w:rsidP="00B17D80">
      <w:pPr>
        <w:pStyle w:val="EW"/>
        <w:tabs>
          <w:tab w:val="left" w:pos="851"/>
        </w:tabs>
        <w:ind w:left="2835" w:hanging="2551"/>
        <w:rPr>
          <w:lang w:val="fr-FR"/>
        </w:rPr>
      </w:pPr>
      <w:r>
        <w:tab/>
      </w:r>
      <w:r>
        <w:rPr>
          <w:lang w:val="fr-FR"/>
        </w:rPr>
        <w:t>Command qualifier:</w:t>
      </w:r>
      <w:r>
        <w:rPr>
          <w:lang w:val="fr-FR"/>
        </w:rPr>
        <w:tab/>
        <w:t>immediate link establishment</w:t>
      </w:r>
    </w:p>
    <w:p w:rsidR="00B17D80" w:rsidRDefault="00B17D80" w:rsidP="00B17D80">
      <w:pPr>
        <w:pStyle w:val="EW"/>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273E48" w:rsidRDefault="00B17D80" w:rsidP="00B17D80">
      <w:pPr>
        <w:pStyle w:val="EW"/>
        <w:tabs>
          <w:tab w:val="left" w:pos="851"/>
        </w:tabs>
        <w:ind w:left="2835" w:hanging="2551"/>
        <w:rPr>
          <w:lang w:val="fr-FR"/>
        </w:rPr>
      </w:pPr>
      <w:r>
        <w:rPr>
          <w:lang w:val="fr-FR"/>
        </w:rPr>
        <w:tab/>
      </w:r>
      <w:r w:rsidRPr="00273E48">
        <w:rPr>
          <w:lang w:val="fr-FR"/>
        </w:rPr>
        <w:t>Destination device:</w:t>
      </w:r>
      <w:r w:rsidRPr="00273E48">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ME currently unable to process command</w:t>
      </w:r>
    </w:p>
    <w:p w:rsidR="00B17D80" w:rsidRDefault="00B17D80" w:rsidP="00B17D80">
      <w:pPr>
        <w:pStyle w:val="EW"/>
        <w:tabs>
          <w:tab w:val="left" w:pos="851"/>
        </w:tabs>
        <w:ind w:left="2835" w:hanging="2551"/>
      </w:pPr>
      <w:r>
        <w:tab/>
        <w:t>Additional info:</w:t>
      </w:r>
      <w:r>
        <w:tab/>
        <w:t xml:space="preserve">ME busy on call </w:t>
      </w:r>
    </w:p>
    <w:p w:rsidR="00B17D80" w:rsidRDefault="00B17D80" w:rsidP="00B17D80">
      <w:pPr>
        <w:pStyle w:val="EW"/>
        <w:tabs>
          <w:tab w:val="left" w:pos="851"/>
        </w:tabs>
        <w:ind w:left="2835" w:hanging="2551"/>
      </w:pPr>
      <w:r>
        <w:t>Channel status</w:t>
      </w:r>
      <w:r>
        <w:tab/>
        <w:t xml:space="preserve">The presence and content of this TLV shall not be verified </w:t>
      </w:r>
    </w:p>
    <w:p w:rsidR="00B17D80" w:rsidRPr="003F352C" w:rsidRDefault="00B17D80" w:rsidP="00B17D80">
      <w:pPr>
        <w:pStyle w:val="EW"/>
        <w:tabs>
          <w:tab w:val="left" w:pos="851"/>
        </w:tabs>
        <w:ind w:left="2835" w:hanging="2551"/>
        <w:rPr>
          <w:lang w:val="da-DK"/>
        </w:rPr>
      </w:pPr>
      <w:r w:rsidRPr="003F352C">
        <w:rPr>
          <w:lang w:val="da-DK"/>
        </w:rPr>
        <w:t xml:space="preserve">Bearer </w:t>
      </w:r>
    </w:p>
    <w:p w:rsidR="00B17D80" w:rsidRPr="003F352C" w:rsidRDefault="00B17D80" w:rsidP="00B17D80">
      <w:pPr>
        <w:pStyle w:val="EW"/>
        <w:tabs>
          <w:tab w:val="left" w:pos="851"/>
        </w:tabs>
        <w:ind w:left="2835" w:hanging="2551"/>
        <w:rPr>
          <w:lang w:val="da-DK"/>
        </w:rPr>
      </w:pPr>
      <w:r w:rsidRPr="003F352C">
        <w:rPr>
          <w:lang w:val="da-DK"/>
        </w:rPr>
        <w:tab/>
        <w:t>Bearer type:</w:t>
      </w:r>
      <w:r w:rsidRPr="003F352C">
        <w:rPr>
          <w:lang w:val="da-DK"/>
        </w:rPr>
        <w:tab/>
      </w:r>
      <w:r w:rsidRPr="003F352C">
        <w:rPr>
          <w:lang w:val="da-DK"/>
        </w:rPr>
        <w:tab/>
        <w:t>GPRS</w:t>
      </w:r>
    </w:p>
    <w:p w:rsidR="00B17D80" w:rsidRPr="003F352C" w:rsidRDefault="00B17D80" w:rsidP="00B17D80">
      <w:pPr>
        <w:pStyle w:val="EW"/>
        <w:tabs>
          <w:tab w:val="left" w:pos="851"/>
        </w:tabs>
        <w:ind w:left="2835" w:hanging="2551"/>
        <w:rPr>
          <w:lang w:val="da-DK"/>
        </w:rPr>
      </w:pPr>
      <w:r w:rsidRPr="003F352C">
        <w:rPr>
          <w:lang w:val="da-DK"/>
        </w:rPr>
        <w:tab/>
        <w:t>Bearer parameter:</w:t>
      </w:r>
      <w:r w:rsidRPr="003F352C">
        <w:rPr>
          <w:lang w:val="da-DK"/>
        </w:rPr>
        <w:tab/>
      </w:r>
    </w:p>
    <w:p w:rsidR="00B17D80" w:rsidRDefault="00B17D80" w:rsidP="00B17D80">
      <w:pPr>
        <w:pStyle w:val="EW"/>
        <w:tabs>
          <w:tab w:val="left" w:pos="851"/>
          <w:tab w:val="left" w:pos="1276"/>
        </w:tabs>
        <w:ind w:left="2835" w:hanging="2551"/>
      </w:pPr>
      <w:r w:rsidRPr="003F352C">
        <w:rPr>
          <w:lang w:val="da-DK"/>
        </w:rPr>
        <w:tab/>
      </w:r>
      <w:r w:rsidRPr="003F352C">
        <w:rPr>
          <w:lang w:val="da-DK"/>
        </w:rPr>
        <w:tab/>
      </w:r>
      <w:r>
        <w:t>Precedence Class:</w:t>
      </w:r>
      <w:r>
        <w:tab/>
      </w:r>
      <w:r>
        <w:tab/>
        <w:t>00</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tabs>
          <w:tab w:val="left" w:pos="851"/>
        </w:tabs>
        <w:ind w:left="2835" w:hanging="2551"/>
      </w:pPr>
      <w:r>
        <w:t>Buffer</w:t>
      </w:r>
    </w:p>
    <w:p w:rsidR="00B17D80" w:rsidRDefault="00B17D80" w:rsidP="00B17D80">
      <w:pPr>
        <w:pStyle w:val="EW"/>
        <w:tabs>
          <w:tab w:val="left" w:pos="851"/>
        </w:tabs>
        <w:ind w:left="2835" w:hanging="2551"/>
      </w:pPr>
      <w:r>
        <w:tab/>
        <w:t>Buffer size:</w:t>
      </w:r>
      <w:r>
        <w:tab/>
        <w:t>Because the value depends in this case on the terminal's implementation, it shall be ignored.</w:t>
      </w:r>
    </w:p>
    <w:p w:rsidR="00B17D80" w:rsidRDefault="00B17D80" w:rsidP="00B17D80">
      <w:pPr>
        <w:pStyle w:val="EW"/>
        <w:tabs>
          <w:tab w:val="left" w:pos="851"/>
        </w:tabs>
        <w:ind w:left="2835" w:hanging="2551"/>
      </w:pP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80"/>
        <w:gridCol w:w="1054"/>
        <w:gridCol w:w="80"/>
        <w:gridCol w:w="425"/>
        <w:gridCol w:w="709"/>
        <w:gridCol w:w="567"/>
        <w:gridCol w:w="567"/>
        <w:gridCol w:w="567"/>
        <w:gridCol w:w="567"/>
        <w:gridCol w:w="567"/>
        <w:gridCol w:w="567"/>
        <w:gridCol w:w="567"/>
        <w:gridCol w:w="567"/>
        <w:gridCol w:w="425"/>
        <w:gridCol w:w="629"/>
        <w:gridCol w:w="80"/>
      </w:tblGrid>
      <w:tr w:rsidR="00B17D80" w:rsidTr="007B59FD">
        <w:tblPrEx>
          <w:tblCellMar>
            <w:top w:w="0" w:type="dxa"/>
            <w:bottom w:w="0" w:type="dxa"/>
          </w:tblCellMar>
        </w:tblPrEx>
        <w:trPr>
          <w:gridBefore w:val="1"/>
          <w:wBefore w:w="80" w:type="dxa"/>
          <w:jc w:val="center"/>
        </w:trPr>
        <w:tc>
          <w:tcPr>
            <w:tcW w:w="1134" w:type="dxa"/>
            <w:gridSpan w:val="2"/>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709" w:type="dxa"/>
            <w:gridSpan w:val="2"/>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gridBefore w:val="1"/>
          <w:wBefore w:w="80" w:type="dxa"/>
          <w:jc w:val="center"/>
        </w:trPr>
        <w:tc>
          <w:tcPr>
            <w:tcW w:w="1134" w:type="dxa"/>
            <w:gridSpan w:val="2"/>
            <w:tcBorders>
              <w:top w:val="single" w:sz="4" w:space="0" w:color="auto"/>
              <w:right w:val="single" w:sz="4" w:space="0" w:color="auto"/>
            </w:tcBorders>
          </w:tcPr>
          <w:p w:rsidR="00B17D80" w:rsidRDefault="00B17D80" w:rsidP="007B59FD">
            <w:pPr>
              <w:pStyle w:val="TAL"/>
            </w:pP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709" w:type="dxa"/>
            <w:gridSpan w:val="2"/>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2</w:t>
            </w:r>
          </w:p>
        </w:tc>
      </w:tr>
      <w:tr w:rsidR="00B17D80" w:rsidTr="007B59FD">
        <w:tblPrEx>
          <w:tblCellMar>
            <w:top w:w="0" w:type="dxa"/>
            <w:left w:w="108" w:type="dxa"/>
            <w:bottom w:w="0" w:type="dxa"/>
          </w:tblCellMar>
        </w:tblPrEx>
        <w:trPr>
          <w:gridAfter w:val="1"/>
          <w:wAfter w:w="80" w:type="dxa"/>
          <w:jc w:val="center"/>
        </w:trPr>
        <w:tc>
          <w:tcPr>
            <w:tcW w:w="1134" w:type="dxa"/>
            <w:gridSpan w:val="2"/>
            <w:tcBorders>
              <w:right w:val="single" w:sz="4" w:space="0" w:color="auto"/>
            </w:tcBorders>
          </w:tcPr>
          <w:p w:rsidR="00B17D80" w:rsidRDefault="00B17D80" w:rsidP="007B59FD">
            <w:pPr>
              <w:pStyle w:val="TAL"/>
            </w:pPr>
          </w:p>
        </w:tc>
        <w:tc>
          <w:tcPr>
            <w:tcW w:w="6804" w:type="dxa"/>
            <w:gridSpan w:val="13"/>
            <w:tcBorders>
              <w:top w:val="single" w:sz="4" w:space="0" w:color="auto"/>
              <w:left w:val="single" w:sz="4" w:space="0" w:color="auto"/>
              <w:bottom w:val="single" w:sz="4" w:space="0" w:color="auto"/>
              <w:right w:val="single" w:sz="4" w:space="0" w:color="auto"/>
            </w:tcBorders>
          </w:tcPr>
          <w:p w:rsidR="00B17D80" w:rsidRDefault="00B17D80" w:rsidP="007B59FD">
            <w:pPr>
              <w:pStyle w:val="TAL"/>
              <w:ind w:left="743" w:hanging="743"/>
            </w:pPr>
            <w:r>
              <w:t xml:space="preserve">Note1: </w:t>
            </w:r>
            <w:r>
              <w:tab/>
              <w:t>The presence and content of the Channel Status TLV shall not be verified.</w:t>
            </w:r>
          </w:p>
          <w:p w:rsidR="00B17D80" w:rsidRDefault="00B17D80" w:rsidP="007B59FD">
            <w:pPr>
              <w:pStyle w:val="TAL"/>
              <w:ind w:left="743" w:hanging="743"/>
            </w:pPr>
            <w:r>
              <w:t xml:space="preserve">Note2: </w:t>
            </w:r>
            <w:r>
              <w:tab/>
              <w:t>The buffer size TLV shall be present and because the value depends in this case on the terminal's implementation, the value shall be ignored.</w:t>
            </w:r>
          </w:p>
        </w:tc>
      </w:tr>
    </w:tbl>
    <w:p w:rsidR="00B17D80" w:rsidRDefault="00B17D80" w:rsidP="00B17D80">
      <w:pPr>
        <w:pStyle w:val="FP"/>
      </w:pPr>
    </w:p>
    <w:p w:rsidR="00B17D80" w:rsidRDefault="00B17D80" w:rsidP="00B17D80">
      <w:pPr>
        <w:pStyle w:val="H6"/>
      </w:pPr>
      <w:r>
        <w:t>27.22.4.27.2.5</w:t>
      </w:r>
      <w:r>
        <w:tab/>
        <w:t>Test requirement</w:t>
      </w:r>
    </w:p>
    <w:p w:rsidR="00B17D80" w:rsidRDefault="00B17D80" w:rsidP="00B17D80">
      <w:r>
        <w:t>The ME shall operate in the manner defined in expected sequences 2.1 to 2.8.</w:t>
      </w:r>
    </w:p>
    <w:p w:rsidR="00B17D80" w:rsidRDefault="00B17D80" w:rsidP="00B17D80"/>
    <w:p w:rsidR="00B17D80" w:rsidRDefault="00B17D80" w:rsidP="00B17D80">
      <w:pPr>
        <w:pStyle w:val="Heading4"/>
      </w:pPr>
      <w:bookmarkStart w:id="585" w:name="_Toc502363286"/>
      <w:bookmarkStart w:id="586" w:name="_Toc533173712"/>
      <w:bookmarkStart w:id="587" w:name="_Toc51834133"/>
      <w:r>
        <w:t>27.22.4.28</w:t>
      </w:r>
      <w:r>
        <w:tab/>
        <w:t>CLOSE CHANNEL</w:t>
      </w:r>
      <w:bookmarkEnd w:id="585"/>
      <w:bookmarkEnd w:id="586"/>
      <w:bookmarkEnd w:id="587"/>
    </w:p>
    <w:p w:rsidR="00B17D80" w:rsidRDefault="00B17D80" w:rsidP="00B17D80">
      <w:pPr>
        <w:pStyle w:val="Heading5"/>
      </w:pPr>
      <w:bookmarkStart w:id="588" w:name="_Toc502363287"/>
      <w:bookmarkStart w:id="589" w:name="_Toc533173713"/>
      <w:bookmarkStart w:id="590" w:name="_Toc51834134"/>
      <w:r>
        <w:t>27.22.4.28.1</w:t>
      </w:r>
      <w:r>
        <w:tab/>
        <w:t>Definition and applicability</w:t>
      </w:r>
      <w:bookmarkEnd w:id="588"/>
      <w:bookmarkEnd w:id="589"/>
      <w:bookmarkEnd w:id="590"/>
    </w:p>
    <w:p w:rsidR="00B17D80" w:rsidRDefault="00B17D80" w:rsidP="00B17D80">
      <w:r>
        <w:t>See clause 3.2.2.</w:t>
      </w:r>
    </w:p>
    <w:p w:rsidR="00B17D80" w:rsidRDefault="00B17D80" w:rsidP="00B17D80">
      <w:pPr>
        <w:pStyle w:val="Heading5"/>
      </w:pPr>
      <w:bookmarkStart w:id="591" w:name="_Toc502363288"/>
      <w:bookmarkStart w:id="592" w:name="_Toc533173714"/>
      <w:bookmarkStart w:id="593" w:name="_Toc51834135"/>
      <w:r>
        <w:t>27.22.4.28.2</w:t>
      </w:r>
      <w:r>
        <w:tab/>
        <w:t>Conformance requirements</w:t>
      </w:r>
      <w:bookmarkEnd w:id="591"/>
      <w:bookmarkEnd w:id="592"/>
      <w:bookmarkEnd w:id="593"/>
    </w:p>
    <w:p w:rsidR="00B17D80" w:rsidRDefault="00B17D80" w:rsidP="00B17D80">
      <w:r>
        <w:t>The ME shall support the class "e" commands as defined in:</w:t>
      </w:r>
    </w:p>
    <w:p w:rsidR="00B17D80" w:rsidRDefault="00B17D80" w:rsidP="00B17D80">
      <w:pPr>
        <w:pStyle w:val="B1"/>
      </w:pPr>
      <w:r>
        <w:t>-</w:t>
      </w:r>
      <w:r>
        <w:tab/>
        <w:t>TS 11.14 [15].</w:t>
      </w:r>
    </w:p>
    <w:p w:rsidR="00B17D80" w:rsidRDefault="00B17D80" w:rsidP="00B17D80">
      <w:pPr>
        <w:pStyle w:val="Heading5"/>
      </w:pPr>
      <w:bookmarkStart w:id="594" w:name="_Toc502363289"/>
      <w:bookmarkStart w:id="595" w:name="_Toc533173715"/>
      <w:bookmarkStart w:id="596" w:name="_Toc51834136"/>
      <w:r>
        <w:t>27.22.4.28.3</w:t>
      </w:r>
      <w:r>
        <w:tab/>
        <w:t>Test purpose</w:t>
      </w:r>
      <w:bookmarkEnd w:id="594"/>
      <w:bookmarkEnd w:id="595"/>
      <w:bookmarkEnd w:id="596"/>
    </w:p>
    <w:p w:rsidR="00B17D80" w:rsidRDefault="00B17D80" w:rsidP="00B17D80">
      <w:r>
        <w:t>To verify that the ME shall send a:</w:t>
      </w:r>
    </w:p>
    <w:p w:rsidR="00B17D80" w:rsidRDefault="00B17D80" w:rsidP="00B17D80">
      <w:pPr>
        <w:pStyle w:val="B1"/>
      </w:pPr>
      <w:r>
        <w:t>-</w:t>
      </w:r>
      <w:r>
        <w:tab/>
        <w:t>TERMINAL RESPONSE (Command Performed Successfully); or</w:t>
      </w:r>
    </w:p>
    <w:p w:rsidR="00B17D80" w:rsidRPr="003A1C49" w:rsidRDefault="00B17D80" w:rsidP="00B17D80">
      <w:pPr>
        <w:pStyle w:val="B1"/>
        <w:rPr>
          <w:lang w:val="pt-BR"/>
        </w:rPr>
      </w:pPr>
      <w:r>
        <w:rPr>
          <w:lang w:val="pt-BR"/>
        </w:rPr>
        <w:t>-</w:t>
      </w:r>
      <w:r>
        <w:rPr>
          <w:lang w:val="pt-BR"/>
        </w:rPr>
        <w:tab/>
      </w:r>
      <w:r w:rsidRPr="003A1C49">
        <w:rPr>
          <w:lang w:val="pt-BR"/>
        </w:rPr>
        <w:t>TERMINAL RESPONSE (Bearer Independent Protocol Error);</w:t>
      </w:r>
    </w:p>
    <w:p w:rsidR="00B17D80" w:rsidRDefault="00B17D80" w:rsidP="00B17D80">
      <w:r>
        <w:t>to the SIM after the ME receives the CLOSE CHANNEL proactive command. The TERMINAL RESPONSE sent back to the SIM is function of the ME and the network capabilities against asked parameters by the SIM.</w:t>
      </w:r>
    </w:p>
    <w:p w:rsidR="00B17D80" w:rsidRDefault="00B17D80" w:rsidP="00B17D80">
      <w:pPr>
        <w:pStyle w:val="Heading5"/>
      </w:pPr>
      <w:bookmarkStart w:id="597" w:name="_Toc502363290"/>
      <w:bookmarkStart w:id="598" w:name="_Toc533173716"/>
      <w:bookmarkStart w:id="599" w:name="_Toc51834137"/>
      <w:r>
        <w:t>27.22.4.28.4</w:t>
      </w:r>
      <w:r>
        <w:tab/>
        <w:t>Method of Test</w:t>
      </w:r>
      <w:bookmarkEnd w:id="597"/>
      <w:bookmarkEnd w:id="598"/>
      <w:bookmarkEnd w:id="599"/>
    </w:p>
    <w:p w:rsidR="00B17D80" w:rsidRDefault="00B17D80" w:rsidP="00B17D80">
      <w:pPr>
        <w:pStyle w:val="H6"/>
      </w:pPr>
      <w:r>
        <w:t>27.22.4.28.4.1</w:t>
      </w:r>
      <w:r>
        <w:tab/>
        <w:t>Initial conditions</w:t>
      </w:r>
    </w:p>
    <w:p w:rsidR="00B17D80" w:rsidRDefault="00B17D80" w:rsidP="00B17D80">
      <w:r>
        <w:t>The ME is connected to the SIM Simulator and the System Simulator. 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r>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rsidR="00B17D80" w:rsidRDefault="00B17D80" w:rsidP="00B17D80">
      <w:r>
        <w:t>The channel identifier value used for these tests is set to 1 as an example.</w:t>
      </w:r>
    </w:p>
    <w:p w:rsidR="00B17D80" w:rsidRDefault="00B17D80" w:rsidP="00B17D80">
      <w:r>
        <w:t>This channel identifier is dependent on the ME’s default channel identifier as declared in table A.2/6.</w:t>
      </w:r>
    </w:p>
    <w:p w:rsidR="00B17D80" w:rsidRDefault="00B17D80" w:rsidP="00B17D80">
      <w:r>
        <w:t>The following Bearer Parameters used are those defined in the default Test PDP context3, as specified in TS 51.010-1 [12], for test cases using packet services:</w:t>
      </w:r>
    </w:p>
    <w:p w:rsidR="00B17D80" w:rsidRPr="007A2DF1" w:rsidRDefault="00B17D80" w:rsidP="00B17D80">
      <w:r w:rsidRPr="007A2DF1">
        <w:rPr>
          <w:lang w:val="en-US"/>
        </w:rPr>
        <w:t xml:space="preserve">Bearer Parameters: </w:t>
      </w:r>
      <w:r w:rsidRPr="007A2DF1">
        <w:rPr>
          <w:lang w:val="en-US"/>
        </w:rPr>
        <w:tab/>
      </w:r>
      <w:r w:rsidRPr="007A2DF1">
        <w:rPr>
          <w:lang w:val="en-US"/>
        </w:rPr>
        <w:tab/>
      </w:r>
      <w:r w:rsidRPr="007A2DF1">
        <w:rPr>
          <w:lang w:val="en-US"/>
        </w:rPr>
        <w:tab/>
      </w:r>
      <w:r w:rsidRPr="007A2DF1">
        <w:rPr>
          <w:lang w:val="en-US"/>
        </w:rPr>
        <w:tab/>
      </w:r>
      <w:r w:rsidRPr="007A2DF1">
        <w:rPr>
          <w:lang w:val="en-US"/>
        </w:rPr>
        <w:tab/>
      </w:r>
      <w:r w:rsidRPr="007A2DF1">
        <w:rPr>
          <w:lang w:val="en-US"/>
        </w:rPr>
        <w:tab/>
        <w:t xml:space="preserve">Same Bearer Parameters as defined in </w:t>
      </w:r>
      <w:r w:rsidRPr="007A2DF1">
        <w:t>27.22.4.27.2.4.1</w:t>
      </w:r>
    </w:p>
    <w:p w:rsidR="00B17D80" w:rsidRPr="007A2DF1" w:rsidRDefault="00B17D80" w:rsidP="00B17D80">
      <w:r w:rsidRPr="007A2DF1">
        <w:rPr>
          <w:lang w:val="en-US"/>
        </w:rPr>
        <w:t>GPRS Parameters:</w:t>
      </w:r>
      <w:r w:rsidRPr="007A2DF1">
        <w:rPr>
          <w:lang w:val="en-US"/>
        </w:rPr>
        <w:tab/>
      </w:r>
      <w:r w:rsidRPr="007A2DF1">
        <w:rPr>
          <w:lang w:val="en-US"/>
        </w:rPr>
        <w:tab/>
      </w:r>
      <w:r w:rsidRPr="007A2DF1">
        <w:rPr>
          <w:lang w:val="en-US"/>
        </w:rPr>
        <w:tab/>
      </w:r>
      <w:r w:rsidRPr="007A2DF1">
        <w:rPr>
          <w:lang w:val="en-US"/>
        </w:rPr>
        <w:tab/>
      </w:r>
      <w:r w:rsidRPr="007A2DF1">
        <w:rPr>
          <w:lang w:val="en-US"/>
        </w:rPr>
        <w:tab/>
      </w:r>
      <w:r w:rsidRPr="007A2DF1">
        <w:rPr>
          <w:lang w:val="en-US"/>
        </w:rPr>
        <w:tab/>
        <w:t xml:space="preserve">Same GPRS Parameters as defined in </w:t>
      </w:r>
      <w:r w:rsidRPr="007A2DF1">
        <w:t>27.22.4.27.2.4.1</w:t>
      </w:r>
    </w:p>
    <w:p w:rsidR="00B17D80" w:rsidRPr="007A2DF1" w:rsidRDefault="00B17D80" w:rsidP="00B17D80">
      <w:r w:rsidRPr="007A2DF1">
        <w:t>SIM</w:t>
      </w:r>
      <w:r w:rsidRPr="007A2DF1">
        <w:rPr>
          <w:lang w:val="en-US"/>
        </w:rPr>
        <w:t>/ME interface transport level:</w:t>
      </w:r>
      <w:r w:rsidRPr="007A2DF1">
        <w:rPr>
          <w:lang w:val="en-US"/>
        </w:rPr>
        <w:tab/>
      </w:r>
      <w:r w:rsidRPr="007A2DF1">
        <w:rPr>
          <w:lang w:val="en-US"/>
        </w:rPr>
        <w:tab/>
        <w:t xml:space="preserve">Same SIM/ME transport interface level as defined in </w:t>
      </w:r>
      <w:r w:rsidRPr="007A2DF1">
        <w:t>27.22.4.27.2.4.1</w:t>
      </w:r>
    </w:p>
    <w:p w:rsidR="00B17D80" w:rsidRDefault="00B17D80" w:rsidP="00B17D80">
      <w:r w:rsidRPr="007A2DF1">
        <w:lastRenderedPageBreak/>
        <w:t>Data destination address</w:t>
      </w:r>
      <w:r w:rsidRPr="007A2DF1">
        <w:tab/>
        <w:t>:</w:t>
      </w:r>
      <w:r w:rsidRPr="007A2DF1">
        <w:tab/>
      </w:r>
      <w:r w:rsidRPr="007A2DF1">
        <w:tab/>
      </w:r>
      <w:r w:rsidRPr="007A2DF1">
        <w:tab/>
      </w:r>
      <w:r w:rsidRPr="007A2DF1">
        <w:tab/>
        <w:t xml:space="preserve">Same </w:t>
      </w:r>
      <w:r w:rsidRPr="007A2DF1">
        <w:rPr>
          <w:lang w:val="en-US"/>
        </w:rPr>
        <w:t xml:space="preserve">Data Destination Address as defined in </w:t>
      </w:r>
      <w:r w:rsidRPr="007A2DF1">
        <w:t>27.22.4.27.2.4.1.</w:t>
      </w:r>
    </w:p>
    <w:p w:rsidR="00B17D80" w:rsidRDefault="00B17D80" w:rsidP="00B17D80"/>
    <w:p w:rsidR="00B17D80" w:rsidRDefault="00B17D80" w:rsidP="00B17D80">
      <w:pPr>
        <w:pStyle w:val="H6"/>
      </w:pPr>
      <w:r>
        <w:t>27.22.4.28.4.2</w:t>
      </w:r>
      <w:r>
        <w:tab/>
        <w:t>Procedure</w:t>
      </w:r>
    </w:p>
    <w:p w:rsidR="00B17D80" w:rsidRDefault="00B17D80" w:rsidP="00B17D80">
      <w:pPr>
        <w:widowControl w:val="0"/>
        <w:rPr>
          <w:b/>
        </w:rPr>
      </w:pPr>
      <w:r>
        <w:rPr>
          <w:b/>
        </w:rPr>
        <w:t>Expected sequence 1.1 (CLOSE CHANNEL, successful)</w:t>
      </w:r>
    </w:p>
    <w:p w:rsidR="00B17D80" w:rsidRDefault="00B17D80" w:rsidP="00B17D80">
      <w:pPr>
        <w:widowControl w:val="0"/>
      </w:pP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OPEN CHANNEL 1.1.1</w:t>
            </w:r>
          </w:p>
        </w:tc>
        <w:tc>
          <w:tcPr>
            <w:tcW w:w="3776" w:type="dxa"/>
            <w:tcBorders>
              <w:left w:val="single" w:sz="6" w:space="0" w:color="auto"/>
              <w:right w:val="single" w:sz="6" w:space="0" w:color="auto"/>
            </w:tcBorders>
          </w:tcPr>
          <w:p w:rsidR="00B17D80" w:rsidRDefault="00B17D80" w:rsidP="007B59FD">
            <w:pPr>
              <w:pStyle w:val="TAL"/>
            </w:pPr>
            <w:r>
              <w:t>See initial conditions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w:t>
            </w:r>
          </w:p>
          <w:p w:rsidR="00B17D80" w:rsidRDefault="00B17D80" w:rsidP="007B59FD">
            <w:pPr>
              <w:pStyle w:val="TAL"/>
            </w:pPr>
            <w:r>
              <w:t>OPEN CHANNEL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The ME may display channel opening information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PDP context activation request</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5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PDP context activation accept</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OPEN CHANNEL 1.1.1A</w:t>
            </w:r>
          </w:p>
          <w:p w:rsidR="00B17D80" w:rsidRDefault="00B17D80" w:rsidP="007B59FD">
            <w:pPr>
              <w:pStyle w:val="TAL"/>
            </w:pPr>
            <w:r>
              <w:t>or</w:t>
            </w:r>
          </w:p>
          <w:p w:rsidR="00B17D80" w:rsidRDefault="00B17D80" w:rsidP="007B59FD">
            <w:pPr>
              <w:pStyle w:val="TAL"/>
            </w:pPr>
            <w:r>
              <w:t>TERMINAL RESPONSE: OPEN CHANNEL 1.1.1B</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CLOSE CHANNEL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CLOSE CHANNEL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 xml:space="preserve">PDP context deactivation request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05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PDP context deactivation accept</w:t>
            </w:r>
          </w:p>
        </w:tc>
        <w:tc>
          <w:tcPr>
            <w:tcW w:w="3776" w:type="dxa"/>
            <w:tcBorders>
              <w:left w:val="single" w:sz="6" w:space="0" w:color="auto"/>
              <w:right w:val="single" w:sz="6" w:space="0" w:color="auto"/>
            </w:tcBorders>
          </w:tcPr>
          <w:p w:rsidR="00B17D80" w:rsidDel="002B40B6"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13</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CLOSE CHANNEL 1.1.1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pPr>
        <w:widowControl w:val="0"/>
      </w:pPr>
      <w:r>
        <w:t>PROACTIVE COMMAND: OPEN CHANNEL 1.1.1</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r>
      <w:r>
        <w:tab/>
        <w:t>1</w:t>
      </w:r>
    </w:p>
    <w:p w:rsidR="00B17D80" w:rsidRDefault="00B17D80" w:rsidP="00B17D80">
      <w:pPr>
        <w:pStyle w:val="EW"/>
        <w:tabs>
          <w:tab w:val="left" w:pos="851"/>
        </w:tabs>
        <w:ind w:left="2835" w:hanging="2551"/>
      </w:pPr>
      <w:r>
        <w:tab/>
        <w:t>Command type:</w:t>
      </w:r>
      <w:r>
        <w:tab/>
      </w:r>
      <w:r>
        <w:tab/>
        <w:t xml:space="preserve">OPEN CHANNEL </w:t>
      </w:r>
    </w:p>
    <w:p w:rsidR="00B17D80" w:rsidRDefault="00B17D80" w:rsidP="00B17D80">
      <w:pPr>
        <w:pStyle w:val="EW"/>
        <w:tabs>
          <w:tab w:val="left" w:pos="851"/>
        </w:tabs>
        <w:ind w:left="2835" w:hanging="2551"/>
        <w:rPr>
          <w:lang w:val="fr-FR"/>
        </w:rPr>
      </w:pPr>
      <w:r>
        <w:tab/>
      </w:r>
      <w:r>
        <w:rPr>
          <w:lang w:val="fr-FR"/>
        </w:rPr>
        <w:t>Command qualifier:</w:t>
      </w:r>
      <w:r>
        <w:rPr>
          <w:lang w:val="fr-FR"/>
        </w:rPr>
        <w:tab/>
      </w:r>
      <w:r>
        <w:rPr>
          <w:lang w:val="fr-FR"/>
        </w:rPr>
        <w:tab/>
        <w:t xml:space="preserve">immediate link establishment </w:t>
      </w:r>
    </w:p>
    <w:p w:rsidR="00B17D80" w:rsidRDefault="00B17D80" w:rsidP="00B17D80">
      <w:pPr>
        <w:pStyle w:val="EW"/>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r>
      <w:r>
        <w:rPr>
          <w:lang w:val="fr-FR"/>
        </w:rPr>
        <w:tab/>
        <w:t>ME</w:t>
      </w:r>
    </w:p>
    <w:p w:rsidR="00B17D80" w:rsidRDefault="00B17D80" w:rsidP="00B17D80">
      <w:pPr>
        <w:pStyle w:val="EW"/>
      </w:pPr>
      <w:r>
        <w:t xml:space="preserve">Bearer </w:t>
      </w:r>
    </w:p>
    <w:p w:rsidR="00B17D80" w:rsidRDefault="00B17D80" w:rsidP="00B17D80">
      <w:pPr>
        <w:pStyle w:val="EW"/>
        <w:tabs>
          <w:tab w:val="left" w:pos="851"/>
        </w:tabs>
        <w:ind w:left="2835" w:hanging="2551"/>
      </w:pPr>
      <w:r>
        <w:tab/>
        <w:t>Bearer type:</w:t>
      </w:r>
      <w:r>
        <w:tab/>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t>02</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pPr>
      <w:r>
        <w:t>Buffer</w:t>
      </w:r>
    </w:p>
    <w:p w:rsidR="00B17D80" w:rsidRDefault="00B17D80" w:rsidP="00B17D80">
      <w:pPr>
        <w:pStyle w:val="EW"/>
        <w:tabs>
          <w:tab w:val="left" w:pos="851"/>
        </w:tabs>
        <w:ind w:left="2835" w:hanging="2551"/>
      </w:pPr>
      <w:r>
        <w:tab/>
        <w:t>Buffer size:</w:t>
      </w:r>
      <w:r>
        <w:tab/>
        <w:t>1000</w:t>
      </w:r>
    </w:p>
    <w:p w:rsidR="00B17D80" w:rsidRDefault="00B17D80" w:rsidP="00B17D80">
      <w:pPr>
        <w:pStyle w:val="EW"/>
        <w:tabs>
          <w:tab w:val="left" w:pos="851"/>
        </w:tabs>
        <w:ind w:left="2835" w:hanging="2551"/>
      </w:pPr>
      <w:r>
        <w:t>Network access name:</w:t>
      </w:r>
      <w:r>
        <w:tab/>
        <w:t>TestGp.rs</w:t>
      </w:r>
    </w:p>
    <w:p w:rsidR="00B17D80" w:rsidRPr="00F51EF9" w:rsidRDefault="00B17D80" w:rsidP="00B17D80">
      <w:pPr>
        <w:pStyle w:val="EW"/>
        <w:tabs>
          <w:tab w:val="left" w:pos="851"/>
        </w:tabs>
        <w:ind w:left="2835" w:hanging="2551"/>
        <w:rPr>
          <w:lang w:val="sv-SE"/>
        </w:rPr>
      </w:pPr>
      <w:r w:rsidRPr="00F51EF9">
        <w:rPr>
          <w:lang w:val="sv-SE"/>
        </w:rPr>
        <w:t>Text String:</w:t>
      </w:r>
      <w:r w:rsidRPr="00F51EF9">
        <w:rPr>
          <w:lang w:val="sv-SE"/>
        </w:rPr>
        <w:tab/>
        <w:t>UserLog  (User login)</w:t>
      </w:r>
    </w:p>
    <w:p w:rsidR="00B17D80" w:rsidRDefault="00B17D80" w:rsidP="00B17D80">
      <w:pPr>
        <w:pStyle w:val="EW"/>
        <w:tabs>
          <w:tab w:val="left" w:pos="851"/>
        </w:tabs>
        <w:ind w:left="2835" w:hanging="2551"/>
      </w:pPr>
      <w:r>
        <w:t>Text String:</w:t>
      </w:r>
      <w:r>
        <w:tab/>
        <w:t>UserPwd (User password)</w:t>
      </w:r>
    </w:p>
    <w:p w:rsidR="00B17D80" w:rsidRDefault="00B17D80" w:rsidP="00B17D80">
      <w:pPr>
        <w:pStyle w:val="EW"/>
        <w:tabs>
          <w:tab w:val="left" w:pos="851"/>
        </w:tabs>
        <w:ind w:left="2835" w:hanging="2551"/>
      </w:pPr>
      <w:r>
        <w:t>SIM/ME interface transport level</w:t>
      </w:r>
    </w:p>
    <w:p w:rsidR="00B17D80" w:rsidRDefault="00B17D80" w:rsidP="00B17D80">
      <w:pPr>
        <w:pStyle w:val="EW"/>
        <w:tabs>
          <w:tab w:val="left" w:pos="851"/>
        </w:tabs>
        <w:ind w:left="2835" w:hanging="2551"/>
      </w:pPr>
      <w:r>
        <w:tab/>
        <w:t>Transport format:</w:t>
      </w:r>
      <w:r>
        <w:tab/>
        <w:t xml:space="preserve"> UDP</w:t>
      </w:r>
    </w:p>
    <w:p w:rsidR="00B17D80" w:rsidRDefault="00B17D80" w:rsidP="00B17D80">
      <w:pPr>
        <w:pStyle w:val="EW"/>
        <w:tabs>
          <w:tab w:val="left" w:pos="851"/>
        </w:tabs>
        <w:ind w:left="2835" w:hanging="2551"/>
      </w:pPr>
      <w:r>
        <w:tab/>
        <w:t xml:space="preserve">Port number: </w:t>
      </w:r>
      <w:r>
        <w:tab/>
      </w:r>
      <w:r>
        <w:tab/>
        <w:t>44444</w:t>
      </w:r>
    </w:p>
    <w:p w:rsidR="00B17D80" w:rsidRDefault="00B17D80" w:rsidP="00B17D80">
      <w:pPr>
        <w:pStyle w:val="EW"/>
        <w:tabs>
          <w:tab w:val="left" w:pos="851"/>
        </w:tabs>
        <w:ind w:left="2835" w:hanging="2551"/>
      </w:pPr>
      <w:r>
        <w:lastRenderedPageBreak/>
        <w:t>Data destination address</w:t>
      </w:r>
      <w:r>
        <w:tab/>
      </w:r>
      <w:r>
        <w:tab/>
        <w:t>01.01.01.01</w:t>
      </w:r>
    </w:p>
    <w:p w:rsidR="00B17D80" w:rsidRDefault="00B17D80" w:rsidP="00B17D80"/>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RPr="0050145A"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D0</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w:t>
            </w: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81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40</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82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81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82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35</w:t>
            </w:r>
          </w:p>
        </w:tc>
      </w:tr>
      <w:tr w:rsidR="00B17D80" w:rsidRPr="0050145A"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Pr="0050145A"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1</w:t>
            </w:r>
            <w:r>
              <w:rPr>
                <w:lang w:val="it-IT"/>
              </w:rPr>
              <w:t>F</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39</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E8</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Pr="0050145A"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0A</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06</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54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70</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73</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0D</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08</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F4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55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4C</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6F</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0D</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08</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F4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55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50</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3C</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AD</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9C</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3E</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21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p>
        </w:tc>
      </w:tr>
    </w:tbl>
    <w:p w:rsidR="00B17D80" w:rsidRDefault="00B17D80" w:rsidP="00B17D80">
      <w:pPr>
        <w:pStyle w:val="FP"/>
      </w:pPr>
    </w:p>
    <w:p w:rsidR="00B17D80" w:rsidRDefault="00B17D80" w:rsidP="00B17D80">
      <w:pPr>
        <w:pStyle w:val="EQ"/>
        <w:keepLines w:val="0"/>
        <w:widowControl w:val="0"/>
        <w:tabs>
          <w:tab w:val="clear" w:pos="4536"/>
          <w:tab w:val="clear" w:pos="9072"/>
        </w:tabs>
        <w:rPr>
          <w:noProof w:val="0"/>
        </w:rPr>
      </w:pPr>
      <w:r>
        <w:rPr>
          <w:noProof w:val="0"/>
        </w:rPr>
        <w:t>TERMINAL RESPONSE: OPEN CHANNEL 1.1.1A</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OPEN CHANNEL</w:t>
      </w:r>
    </w:p>
    <w:p w:rsidR="00B17D80" w:rsidRDefault="00B17D80" w:rsidP="00B17D80">
      <w:pPr>
        <w:pStyle w:val="EW"/>
        <w:tabs>
          <w:tab w:val="left" w:pos="851"/>
        </w:tabs>
        <w:ind w:left="2835" w:hanging="2551"/>
        <w:rPr>
          <w:lang w:val="fr-FR"/>
        </w:rPr>
      </w:pPr>
      <w:r>
        <w:tab/>
      </w:r>
      <w:r>
        <w:rPr>
          <w:lang w:val="fr-FR"/>
        </w:rPr>
        <w:t>Command qualifier:</w:t>
      </w:r>
      <w:r>
        <w:rPr>
          <w:lang w:val="fr-FR"/>
        </w:rPr>
        <w:tab/>
        <w:t>immediate link establishment</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Channel status</w:t>
      </w:r>
      <w:r>
        <w:tab/>
        <w:t>Channel identifier 1 and link established or PDP context activated</w:t>
      </w:r>
    </w:p>
    <w:p w:rsidR="00B17D80" w:rsidRDefault="00B17D80" w:rsidP="00B17D80">
      <w:pPr>
        <w:pStyle w:val="EW"/>
        <w:tabs>
          <w:tab w:val="left" w:pos="851"/>
        </w:tabs>
        <w:ind w:left="2835" w:hanging="2551"/>
      </w:pPr>
      <w:r>
        <w:t>Bearer description</w:t>
      </w:r>
    </w:p>
    <w:p w:rsidR="00B17D80" w:rsidRDefault="00B17D80" w:rsidP="00B17D80">
      <w:pPr>
        <w:pStyle w:val="EW"/>
        <w:tabs>
          <w:tab w:val="left" w:pos="851"/>
        </w:tabs>
        <w:ind w:left="2835" w:hanging="2551"/>
      </w:pPr>
      <w:r>
        <w:tab/>
        <w:t>Bearer type:</w:t>
      </w:r>
      <w:r>
        <w:tab/>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02</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pPr>
      <w:r>
        <w:t>Buffer</w:t>
      </w:r>
    </w:p>
    <w:p w:rsidR="00B17D80" w:rsidRDefault="00B17D80" w:rsidP="00B17D80">
      <w:pPr>
        <w:pStyle w:val="EW"/>
        <w:tabs>
          <w:tab w:val="left" w:pos="851"/>
        </w:tabs>
        <w:ind w:left="2835" w:hanging="2551"/>
      </w:pPr>
      <w:r>
        <w:tab/>
        <w:t>Buffer size:</w:t>
      </w:r>
      <w:r>
        <w:tab/>
        <w:t>1000</w:t>
      </w:r>
    </w:p>
    <w:p w:rsidR="00B17D80" w:rsidRDefault="00B17D80" w:rsidP="00B17D80"/>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EQ"/>
        <w:keepLines w:val="0"/>
        <w:widowControl w:val="0"/>
        <w:tabs>
          <w:tab w:val="clear" w:pos="4536"/>
          <w:tab w:val="clear" w:pos="9072"/>
        </w:tabs>
        <w:rPr>
          <w:noProof w:val="0"/>
        </w:rPr>
      </w:pPr>
      <w:r>
        <w:rPr>
          <w:noProof w:val="0"/>
        </w:rPr>
        <w:t>TERMINAL RESPONSE: OPEN CHANNEL 1.1.1B</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OPEN CHANNEL</w:t>
      </w:r>
    </w:p>
    <w:p w:rsidR="00B17D80" w:rsidRPr="00915D93" w:rsidRDefault="00B17D80" w:rsidP="00B17D80">
      <w:pPr>
        <w:pStyle w:val="EW"/>
        <w:tabs>
          <w:tab w:val="left" w:pos="851"/>
        </w:tabs>
        <w:ind w:left="2835" w:hanging="2551"/>
        <w:rPr>
          <w:lang w:val="en-US"/>
        </w:rPr>
      </w:pPr>
      <w:r>
        <w:tab/>
      </w:r>
      <w:r w:rsidRPr="00915D93">
        <w:rPr>
          <w:lang w:val="en-US"/>
        </w:rPr>
        <w:t>Command qualifier:</w:t>
      </w:r>
      <w:r w:rsidRPr="00915D93">
        <w:rPr>
          <w:lang w:val="en-US"/>
        </w:rPr>
        <w:tab/>
        <w:t>immediate link establishment</w:t>
      </w:r>
    </w:p>
    <w:p w:rsidR="00B17D80" w:rsidRPr="00915D93" w:rsidRDefault="00B17D80" w:rsidP="00B17D80">
      <w:pPr>
        <w:pStyle w:val="EW"/>
        <w:tabs>
          <w:tab w:val="left" w:pos="851"/>
        </w:tabs>
        <w:ind w:left="2835" w:hanging="2551"/>
        <w:rPr>
          <w:lang w:val="en-US"/>
        </w:rPr>
      </w:pPr>
      <w:r w:rsidRPr="00915D93">
        <w:rPr>
          <w:lang w:val="en-US"/>
        </w:rPr>
        <w:t>Device identities</w:t>
      </w:r>
    </w:p>
    <w:p w:rsidR="00B17D80" w:rsidRPr="00915D93" w:rsidRDefault="00B17D80" w:rsidP="00B17D80">
      <w:pPr>
        <w:pStyle w:val="EW"/>
        <w:tabs>
          <w:tab w:val="left" w:pos="851"/>
        </w:tabs>
        <w:ind w:left="2835" w:hanging="2551"/>
        <w:rPr>
          <w:lang w:val="en-US"/>
        </w:rPr>
      </w:pPr>
      <w:r w:rsidRPr="00915D93">
        <w:rPr>
          <w:lang w:val="en-US"/>
        </w:rPr>
        <w:tab/>
        <w:t>Source device:</w:t>
      </w:r>
      <w:r w:rsidRPr="00915D93">
        <w:rPr>
          <w:lang w:val="en-US"/>
        </w:rPr>
        <w:tab/>
        <w:t>ME</w:t>
      </w:r>
    </w:p>
    <w:p w:rsidR="00B17D80" w:rsidRPr="00915D93" w:rsidRDefault="00B17D80" w:rsidP="00B17D80">
      <w:pPr>
        <w:pStyle w:val="EW"/>
        <w:tabs>
          <w:tab w:val="left" w:pos="851"/>
        </w:tabs>
        <w:ind w:left="2835" w:hanging="2551"/>
        <w:rPr>
          <w:lang w:val="en-US"/>
        </w:rPr>
      </w:pPr>
      <w:r w:rsidRPr="00915D93">
        <w:rPr>
          <w:lang w:val="en-US"/>
        </w:rPr>
        <w:tab/>
        <w:t>Destination device:</w:t>
      </w:r>
      <w:r w:rsidRPr="00915D93">
        <w:rPr>
          <w:lang w:val="en-US"/>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Channel status</w:t>
      </w:r>
      <w:r>
        <w:tab/>
        <w:t>Channel identifier 1 and link established or PDP context activated</w:t>
      </w:r>
    </w:p>
    <w:p w:rsidR="00B17D80" w:rsidRDefault="00B17D80" w:rsidP="00B17D80">
      <w:pPr>
        <w:pStyle w:val="EW"/>
        <w:tabs>
          <w:tab w:val="left" w:pos="851"/>
        </w:tabs>
        <w:ind w:left="2835" w:hanging="2551"/>
      </w:pPr>
      <w:r>
        <w:t>Bearer description</w:t>
      </w:r>
    </w:p>
    <w:p w:rsidR="00B17D80" w:rsidRDefault="00B17D80" w:rsidP="00B17D80">
      <w:pPr>
        <w:pStyle w:val="EW"/>
        <w:tabs>
          <w:tab w:val="left" w:pos="851"/>
        </w:tabs>
        <w:ind w:left="2835" w:hanging="2551"/>
      </w:pPr>
      <w:r>
        <w:tab/>
        <w:t>Bearer type:</w:t>
      </w:r>
      <w:r>
        <w:tab/>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00</w:t>
      </w:r>
    </w:p>
    <w:p w:rsidR="00B17D80" w:rsidRDefault="00B17D80" w:rsidP="00B17D80">
      <w:pPr>
        <w:pStyle w:val="EW"/>
        <w:tabs>
          <w:tab w:val="left" w:pos="851"/>
          <w:tab w:val="left" w:pos="1276"/>
        </w:tabs>
        <w:ind w:left="2835" w:hanging="2551"/>
      </w:pPr>
      <w:r>
        <w:lastRenderedPageBreak/>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pPr>
      <w:r>
        <w:t>Buffer</w:t>
      </w:r>
    </w:p>
    <w:p w:rsidR="00B17D80" w:rsidRDefault="00B17D80" w:rsidP="00B17D80">
      <w:pPr>
        <w:pStyle w:val="EW"/>
        <w:tabs>
          <w:tab w:val="left" w:pos="851"/>
        </w:tabs>
        <w:ind w:left="2835" w:hanging="2551"/>
      </w:pPr>
      <w:r>
        <w:tab/>
        <w:t>Buffer size:</w:t>
      </w:r>
      <w:r>
        <w:tab/>
        <w:t>1000</w:t>
      </w:r>
    </w:p>
    <w:p w:rsidR="00B17D80" w:rsidRDefault="00B17D80" w:rsidP="00B17D80"/>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CLOSE CHANNEL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Pr="001D7FA3" w:rsidRDefault="00B17D80" w:rsidP="00B17D80">
      <w:pPr>
        <w:pStyle w:val="EW"/>
        <w:tabs>
          <w:tab w:val="left" w:pos="851"/>
        </w:tabs>
        <w:ind w:left="2835" w:hanging="2551"/>
      </w:pPr>
      <w:r>
        <w:tab/>
      </w:r>
      <w:r w:rsidRPr="001D7FA3">
        <w:t>Command type:</w:t>
      </w:r>
      <w:r w:rsidRPr="001D7FA3">
        <w:tab/>
        <w:t>CLOSE CHANNEL</w:t>
      </w:r>
    </w:p>
    <w:p w:rsidR="00B17D80" w:rsidRDefault="00B17D80" w:rsidP="00B17D80">
      <w:pPr>
        <w:pStyle w:val="EW"/>
        <w:tabs>
          <w:tab w:val="left" w:pos="851"/>
        </w:tabs>
        <w:ind w:left="2835" w:hanging="2551"/>
        <w:rPr>
          <w:lang w:val="fr-FR"/>
        </w:rPr>
      </w:pPr>
      <w:r w:rsidRPr="001D7FA3">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 xml:space="preserve">Device identities </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X"/>
        <w:tabs>
          <w:tab w:val="left" w:pos="851"/>
        </w:tabs>
        <w:ind w:left="2835" w:hanging="2551"/>
        <w:rPr>
          <w:lang w:val="fr-FR"/>
        </w:rPr>
      </w:pPr>
      <w:r>
        <w:rPr>
          <w:lang w:val="fr-FR"/>
        </w:rPr>
        <w:tab/>
        <w:t>Destination device:</w:t>
      </w:r>
      <w:r>
        <w:rPr>
          <w:lang w:val="fr-FR"/>
        </w:rPr>
        <w:tab/>
        <w:t>Channel 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r>
    </w:tbl>
    <w:p w:rsidR="00B17D80" w:rsidRDefault="00B17D80" w:rsidP="00B17D80">
      <w:pPr>
        <w:pStyle w:val="FP"/>
      </w:pPr>
    </w:p>
    <w:p w:rsidR="00B17D80" w:rsidRDefault="00B17D80" w:rsidP="00B17D80">
      <w:r>
        <w:t>TERMINAL RESPONSE: CLOSE CHANNEL 1.1.1</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rPr>
          <w:lang w:val="fr-FR"/>
        </w:rPr>
      </w:pPr>
      <w:r>
        <w:tab/>
      </w:r>
      <w:r>
        <w:rPr>
          <w:lang w:val="fr-FR"/>
        </w:rPr>
        <w:t>Command type:</w:t>
      </w:r>
      <w:r>
        <w:rPr>
          <w:lang w:val="fr-FR"/>
        </w:rPr>
        <w:tab/>
        <w:t>CLOSE CHANNEL</w:t>
      </w:r>
    </w:p>
    <w:p w:rsidR="00B17D80" w:rsidRDefault="00B17D80" w:rsidP="00B17D80">
      <w:pPr>
        <w:pStyle w:val="EW"/>
        <w:tabs>
          <w:tab w:val="left" w:pos="851"/>
        </w:tabs>
        <w:ind w:left="2835" w:hanging="2551"/>
        <w:rPr>
          <w:lang w:val="fr-FR"/>
        </w:rPr>
      </w:pPr>
      <w:r>
        <w:rPr>
          <w:lang w:val="fr-FR"/>
        </w:rPr>
        <w:tab/>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 xml:space="preserve">SIM </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rPr>
          <w:b/>
        </w:rPr>
      </w:pPr>
      <w:r>
        <w:rPr>
          <w:b/>
        </w:rPr>
        <w:t>Expected sequence 1.2 (CLOSE CHANNEL, with an invalid channel identifier)</w:t>
      </w:r>
    </w:p>
    <w:p w:rsidR="00B17D80" w:rsidRDefault="00B17D80" w:rsidP="00B17D80">
      <w:pPr>
        <w:keepNext/>
      </w:pP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OPEN CHANNEL 1.1.1</w:t>
            </w:r>
          </w:p>
        </w:tc>
        <w:tc>
          <w:tcPr>
            <w:tcW w:w="3776" w:type="dxa"/>
            <w:tcBorders>
              <w:left w:val="single" w:sz="6" w:space="0" w:color="auto"/>
              <w:right w:val="single" w:sz="6" w:space="0" w:color="auto"/>
            </w:tcBorders>
          </w:tcPr>
          <w:p w:rsidR="00B17D80" w:rsidRDefault="00B17D80" w:rsidP="007B59FD">
            <w:pPr>
              <w:pStyle w:val="TAL"/>
            </w:pPr>
            <w:r>
              <w:t>See initial conditions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OPEN CHANNEL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The ME may display channel opening information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4" w:space="0" w:color="auto"/>
            </w:tcBorders>
          </w:tcPr>
          <w:p w:rsidR="00B17D80" w:rsidRDefault="00B17D80" w:rsidP="007B59FD">
            <w:pPr>
              <w:pStyle w:val="TAC"/>
            </w:pPr>
            <w:r>
              <w:t>5</w:t>
            </w:r>
          </w:p>
        </w:tc>
        <w:tc>
          <w:tcPr>
            <w:tcW w:w="1052" w:type="dxa"/>
            <w:tcBorders>
              <w:left w:val="single" w:sz="4" w:space="0" w:color="auto"/>
              <w:right w:val="single" w:sz="4"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4" w:space="0" w:color="auto"/>
              <w:right w:val="single" w:sz="4" w:space="0" w:color="auto"/>
            </w:tcBorders>
          </w:tcPr>
          <w:p w:rsidR="00B17D80" w:rsidRDefault="00B17D80" w:rsidP="007B59FD">
            <w:pPr>
              <w:pStyle w:val="TAL"/>
            </w:pPr>
            <w:r>
              <w:t>PDP context activation request</w:t>
            </w:r>
          </w:p>
        </w:tc>
        <w:tc>
          <w:tcPr>
            <w:tcW w:w="3776" w:type="dxa"/>
            <w:tcBorders>
              <w:left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5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PDP context activation accept</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OPEN CHANNEL 1.1.1A</w:t>
            </w:r>
          </w:p>
          <w:p w:rsidR="00B17D80" w:rsidRDefault="00B17D80" w:rsidP="007B59FD">
            <w:pPr>
              <w:pStyle w:val="TAL"/>
            </w:pPr>
            <w:r>
              <w:t>or</w:t>
            </w:r>
          </w:p>
          <w:p w:rsidR="00B17D80" w:rsidRDefault="00B17D80" w:rsidP="007B59FD">
            <w:pPr>
              <w:pStyle w:val="TAL"/>
            </w:pPr>
            <w:r>
              <w:t>TERMINAL RESPONSE: OPEN CHANNEL 1.1.1B</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CLOSE CHANNEL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CLOSE CHANNEL 1.2.1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11</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TERMINAL RESPONSE CLOSE CHANNEL 1.2.1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[Invalid channel number]</w:t>
            </w:r>
          </w:p>
        </w:tc>
      </w:tr>
    </w:tbl>
    <w:p w:rsidR="00B17D80" w:rsidRDefault="00B17D80" w:rsidP="00B17D80">
      <w:pPr>
        <w:pStyle w:val="FP"/>
      </w:pPr>
    </w:p>
    <w:p w:rsidR="00B17D80" w:rsidRDefault="00B17D80" w:rsidP="00B17D80">
      <w:r>
        <w:t>PROACTIVE COMMAND: CLOSE CHANNEL 1.2.1</w:t>
      </w:r>
    </w:p>
    <w:p w:rsidR="00B17D80" w:rsidRDefault="00B17D80" w:rsidP="00B17D80">
      <w:r>
        <w:t>Logically:</w:t>
      </w:r>
    </w:p>
    <w:p w:rsidR="00B17D80" w:rsidRDefault="00B17D80" w:rsidP="00B17D80">
      <w:pPr>
        <w:pStyle w:val="EW"/>
        <w:tabs>
          <w:tab w:val="left" w:pos="851"/>
        </w:tabs>
        <w:ind w:left="2835" w:hanging="2551"/>
      </w:pPr>
      <w:r>
        <w:t xml:space="preserve">Command details </w:t>
      </w:r>
    </w:p>
    <w:p w:rsidR="00B17D80" w:rsidRDefault="00B17D80" w:rsidP="00B17D80">
      <w:pPr>
        <w:pStyle w:val="EW"/>
        <w:tabs>
          <w:tab w:val="left" w:pos="851"/>
        </w:tabs>
        <w:ind w:left="2835" w:hanging="2551"/>
      </w:pPr>
      <w:r>
        <w:tab/>
        <w:t>Command number:</w:t>
      </w:r>
      <w:r>
        <w:tab/>
        <w:t xml:space="preserve">1 </w:t>
      </w:r>
    </w:p>
    <w:p w:rsidR="00B17D80" w:rsidRPr="00273E48" w:rsidRDefault="00B17D80" w:rsidP="00B17D80">
      <w:pPr>
        <w:pStyle w:val="EW"/>
        <w:tabs>
          <w:tab w:val="left" w:pos="851"/>
        </w:tabs>
        <w:ind w:left="2835" w:hanging="2551"/>
      </w:pPr>
      <w:r>
        <w:tab/>
      </w:r>
      <w:r w:rsidRPr="00273E48">
        <w:t>Command type:</w:t>
      </w:r>
      <w:r w:rsidRPr="00273E48">
        <w:tab/>
        <w:t xml:space="preserve">CLOSE CHANNEL </w:t>
      </w:r>
    </w:p>
    <w:p w:rsidR="00B17D80" w:rsidRDefault="00B17D80" w:rsidP="00B17D80">
      <w:pPr>
        <w:pStyle w:val="EW"/>
        <w:tabs>
          <w:tab w:val="left" w:pos="851"/>
        </w:tabs>
        <w:ind w:left="2835" w:hanging="2551"/>
        <w:rPr>
          <w:lang w:val="fr-FR"/>
        </w:rPr>
      </w:pPr>
      <w:r w:rsidRPr="00273E48">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 xml:space="preserve">Device identities </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SIM </w:t>
      </w:r>
    </w:p>
    <w:p w:rsidR="00B17D80" w:rsidRDefault="00B17D80" w:rsidP="00B17D80">
      <w:pPr>
        <w:pStyle w:val="EX"/>
        <w:tabs>
          <w:tab w:val="left" w:pos="851"/>
        </w:tabs>
        <w:ind w:left="2835" w:hanging="2551"/>
        <w:rPr>
          <w:lang w:val="fr-FR"/>
        </w:rPr>
      </w:pPr>
      <w:r>
        <w:rPr>
          <w:lang w:val="fr-FR"/>
        </w:rPr>
        <w:tab/>
        <w:t>Destination device:</w:t>
      </w:r>
      <w:r>
        <w:rPr>
          <w:lang w:val="fr-FR"/>
        </w:rPr>
        <w:tab/>
        <w:t>Channel 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r>
    </w:tbl>
    <w:p w:rsidR="00B17D80" w:rsidRDefault="00B17D80" w:rsidP="00B17D80">
      <w:pPr>
        <w:pStyle w:val="FP"/>
      </w:pPr>
    </w:p>
    <w:p w:rsidR="00B17D80" w:rsidRDefault="00B17D80" w:rsidP="00B17D80">
      <w:r>
        <w:t>TERMINAL RESPONSE: CLOSE CHANNEL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rPr>
          <w:lang w:val="fr-FR"/>
        </w:rPr>
      </w:pPr>
      <w:r>
        <w:tab/>
      </w:r>
      <w:r>
        <w:rPr>
          <w:lang w:val="fr-FR"/>
        </w:rPr>
        <w:t>Command type:</w:t>
      </w:r>
      <w:r>
        <w:rPr>
          <w:lang w:val="fr-FR"/>
        </w:rPr>
        <w:tab/>
        <w:t>CLOSE CHANNEL</w:t>
      </w:r>
    </w:p>
    <w:p w:rsidR="00B17D80" w:rsidRDefault="00B17D80" w:rsidP="00B17D80">
      <w:pPr>
        <w:pStyle w:val="EW"/>
        <w:tabs>
          <w:tab w:val="left" w:pos="851"/>
        </w:tabs>
        <w:ind w:left="2835" w:hanging="2551"/>
        <w:rPr>
          <w:lang w:val="fr-FR"/>
        </w:rPr>
      </w:pPr>
      <w:r>
        <w:rPr>
          <w:lang w:val="fr-FR"/>
        </w:rPr>
        <w:tab/>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SIM</w:t>
      </w:r>
    </w:p>
    <w:p w:rsidR="00B17D80" w:rsidRDefault="00B17D80" w:rsidP="00B17D80">
      <w:pPr>
        <w:pStyle w:val="EW"/>
        <w:keepNext/>
        <w:tabs>
          <w:tab w:val="left" w:pos="851"/>
        </w:tabs>
        <w:ind w:left="2835" w:hanging="2551"/>
      </w:pPr>
      <w:r>
        <w:t>Result</w:t>
      </w:r>
    </w:p>
    <w:p w:rsidR="00B17D80" w:rsidRDefault="00B17D80" w:rsidP="00B17D80">
      <w:pPr>
        <w:pStyle w:val="EW"/>
        <w:keepNext/>
        <w:tabs>
          <w:tab w:val="left" w:pos="851"/>
        </w:tabs>
        <w:ind w:left="2835" w:hanging="2551"/>
      </w:pPr>
      <w:r>
        <w:tab/>
        <w:t>General Result:</w:t>
      </w:r>
      <w:r>
        <w:tab/>
        <w:t>Bearer Independent Protocol error</w:t>
      </w:r>
    </w:p>
    <w:p w:rsidR="00B17D80" w:rsidRDefault="00B17D80" w:rsidP="00B17D80">
      <w:pPr>
        <w:pStyle w:val="EX"/>
        <w:tabs>
          <w:tab w:val="left" w:pos="851"/>
        </w:tabs>
        <w:ind w:left="2835" w:hanging="2551"/>
      </w:pPr>
      <w:r>
        <w:tab/>
        <w:t>Additional Result:</w:t>
      </w:r>
      <w:r>
        <w:tab/>
        <w:t>Channel identifier not valid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rPr>
          <w:b/>
        </w:rPr>
      </w:pPr>
      <w:r>
        <w:rPr>
          <w:b/>
        </w:rPr>
        <w:t>Expected sequence 1.3 (CLOSE CHANNEL, on an already closed channel)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3340"/>
        <w:gridCol w:w="3330"/>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3340"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330"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34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PROACTIVE COMMAND PENDING: OPEN CHANNEL 1.1.1</w:t>
            </w:r>
          </w:p>
        </w:tc>
        <w:tc>
          <w:tcPr>
            <w:tcW w:w="333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See initial conditions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2</w:t>
            </w:r>
          </w:p>
        </w:tc>
        <w:tc>
          <w:tcPr>
            <w:tcW w:w="1052"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34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FETCH</w:t>
            </w:r>
          </w:p>
        </w:tc>
        <w:tc>
          <w:tcPr>
            <w:tcW w:w="333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3</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340" w:type="dxa"/>
            <w:tcBorders>
              <w:top w:val="single" w:sz="6" w:space="0" w:color="auto"/>
              <w:left w:val="single" w:sz="6" w:space="0" w:color="auto"/>
              <w:right w:val="single" w:sz="6" w:space="0" w:color="auto"/>
            </w:tcBorders>
          </w:tcPr>
          <w:p w:rsidR="00B17D80" w:rsidRDefault="00B17D80" w:rsidP="007B59FD">
            <w:pPr>
              <w:pStyle w:val="TAL"/>
            </w:pPr>
            <w:r>
              <w:t>PROACTIVE COMMAND: OPEN CHANNEL 1.1.1</w:t>
            </w:r>
          </w:p>
        </w:tc>
        <w:tc>
          <w:tcPr>
            <w:tcW w:w="333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4</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3340" w:type="dxa"/>
            <w:tcBorders>
              <w:top w:val="single" w:sz="6" w:space="0" w:color="auto"/>
              <w:left w:val="single" w:sz="6" w:space="0" w:color="auto"/>
              <w:right w:val="single" w:sz="6" w:space="0" w:color="auto"/>
            </w:tcBorders>
          </w:tcPr>
          <w:p w:rsidR="00B17D80" w:rsidRDefault="00B17D80" w:rsidP="007B59FD">
            <w:pPr>
              <w:pStyle w:val="TAL"/>
            </w:pPr>
            <w:r>
              <w:t>The ME may display channel opening information</w:t>
            </w:r>
          </w:p>
        </w:tc>
        <w:tc>
          <w:tcPr>
            <w:tcW w:w="333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5</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3340" w:type="dxa"/>
            <w:tcBorders>
              <w:top w:val="single" w:sz="6" w:space="0" w:color="auto"/>
              <w:left w:val="single" w:sz="6" w:space="0" w:color="auto"/>
              <w:right w:val="single" w:sz="6" w:space="0" w:color="auto"/>
            </w:tcBorders>
          </w:tcPr>
          <w:p w:rsidR="00B17D80" w:rsidRDefault="00B17D80" w:rsidP="007B59FD">
            <w:pPr>
              <w:pStyle w:val="TAL"/>
            </w:pPr>
            <w:r>
              <w:t>PDP context activation request</w:t>
            </w:r>
          </w:p>
        </w:tc>
        <w:tc>
          <w:tcPr>
            <w:tcW w:w="333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6</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3340" w:type="dxa"/>
            <w:tcBorders>
              <w:top w:val="single" w:sz="6" w:space="0" w:color="auto"/>
              <w:left w:val="single" w:sz="6" w:space="0" w:color="auto"/>
              <w:right w:val="single" w:sz="6" w:space="0" w:color="auto"/>
            </w:tcBorders>
          </w:tcPr>
          <w:p w:rsidR="00B17D80" w:rsidRDefault="00B17D80" w:rsidP="007B59FD">
            <w:pPr>
              <w:pStyle w:val="TAL"/>
            </w:pPr>
            <w:r>
              <w:t>PDP context activation accept</w:t>
            </w:r>
          </w:p>
        </w:tc>
        <w:tc>
          <w:tcPr>
            <w:tcW w:w="333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7</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340" w:type="dxa"/>
            <w:tcBorders>
              <w:top w:val="single" w:sz="6" w:space="0" w:color="auto"/>
              <w:left w:val="single" w:sz="6" w:space="0" w:color="auto"/>
              <w:right w:val="single" w:sz="6" w:space="0" w:color="auto"/>
            </w:tcBorders>
          </w:tcPr>
          <w:p w:rsidR="00B17D80" w:rsidRDefault="00B17D80" w:rsidP="007B59FD">
            <w:pPr>
              <w:pStyle w:val="TAL"/>
            </w:pPr>
            <w:r>
              <w:t>TERMINAL RESPONSE: OPEN CHANNEL 1.1.1A</w:t>
            </w:r>
          </w:p>
          <w:p w:rsidR="00B17D80" w:rsidRDefault="00B17D80" w:rsidP="007B59FD">
            <w:pPr>
              <w:pStyle w:val="TAL"/>
            </w:pPr>
            <w:r>
              <w:t>or</w:t>
            </w:r>
          </w:p>
          <w:p w:rsidR="00B17D80" w:rsidRDefault="00B17D80" w:rsidP="007B59FD">
            <w:pPr>
              <w:pStyle w:val="TAL"/>
            </w:pPr>
            <w:r>
              <w:t>TERMINAL RESPONSE: OPEN CHANNEL 1.1.1B</w:t>
            </w:r>
          </w:p>
        </w:tc>
        <w:tc>
          <w:tcPr>
            <w:tcW w:w="333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8</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340" w:type="dxa"/>
            <w:tcBorders>
              <w:top w:val="single" w:sz="6" w:space="0" w:color="auto"/>
              <w:left w:val="single" w:sz="6" w:space="0" w:color="auto"/>
              <w:right w:val="single" w:sz="6" w:space="0" w:color="auto"/>
            </w:tcBorders>
          </w:tcPr>
          <w:p w:rsidR="00B17D80" w:rsidRDefault="00B17D80" w:rsidP="007B59FD">
            <w:pPr>
              <w:pStyle w:val="TAL"/>
            </w:pPr>
            <w:r>
              <w:t>PROACTIVE COMMAND PENDING: CLOSE CHANNEL 1.1.1</w:t>
            </w:r>
          </w:p>
        </w:tc>
        <w:tc>
          <w:tcPr>
            <w:tcW w:w="333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9</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340" w:type="dxa"/>
            <w:tcBorders>
              <w:top w:val="single" w:sz="6" w:space="0" w:color="auto"/>
              <w:left w:val="single" w:sz="6" w:space="0" w:color="auto"/>
              <w:right w:val="single" w:sz="6" w:space="0" w:color="auto"/>
            </w:tcBorders>
          </w:tcPr>
          <w:p w:rsidR="00B17D80" w:rsidRDefault="00B17D80" w:rsidP="007B59FD">
            <w:pPr>
              <w:pStyle w:val="TAL"/>
            </w:pPr>
            <w:r>
              <w:t>FETCH</w:t>
            </w:r>
          </w:p>
        </w:tc>
        <w:tc>
          <w:tcPr>
            <w:tcW w:w="333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10</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340" w:type="dxa"/>
            <w:tcBorders>
              <w:top w:val="single" w:sz="6" w:space="0" w:color="auto"/>
              <w:left w:val="single" w:sz="6" w:space="0" w:color="auto"/>
              <w:right w:val="single" w:sz="6" w:space="0" w:color="auto"/>
            </w:tcBorders>
          </w:tcPr>
          <w:p w:rsidR="00B17D80" w:rsidRDefault="00B17D80" w:rsidP="007B59FD">
            <w:pPr>
              <w:pStyle w:val="TAL"/>
            </w:pPr>
            <w:r>
              <w:t>PROACTIVE COMMAND: CLOSE CHANNEL 1.1.1</w:t>
            </w:r>
          </w:p>
        </w:tc>
        <w:tc>
          <w:tcPr>
            <w:tcW w:w="333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3340" w:type="dxa"/>
            <w:tcBorders>
              <w:top w:val="single" w:sz="6" w:space="0" w:color="auto"/>
              <w:left w:val="single" w:sz="6" w:space="0" w:color="auto"/>
              <w:right w:val="single" w:sz="6" w:space="0" w:color="auto"/>
            </w:tcBorders>
          </w:tcPr>
          <w:p w:rsidR="00B17D80" w:rsidRDefault="00B17D80" w:rsidP="007B59FD">
            <w:pPr>
              <w:pStyle w:val="TAL"/>
            </w:pPr>
            <w:r>
              <w:t>PDP context deactivation request</w:t>
            </w:r>
          </w:p>
        </w:tc>
        <w:tc>
          <w:tcPr>
            <w:tcW w:w="333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12</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3340" w:type="dxa"/>
            <w:tcBorders>
              <w:top w:val="single" w:sz="6" w:space="0" w:color="auto"/>
              <w:left w:val="single" w:sz="6" w:space="0" w:color="auto"/>
              <w:right w:val="single" w:sz="6" w:space="0" w:color="auto"/>
            </w:tcBorders>
          </w:tcPr>
          <w:p w:rsidR="00B17D80" w:rsidRDefault="00B17D80" w:rsidP="007B59FD">
            <w:pPr>
              <w:pStyle w:val="TAL"/>
            </w:pPr>
            <w:r>
              <w:t>PDP context deactivation accept</w:t>
            </w:r>
          </w:p>
        </w:tc>
        <w:tc>
          <w:tcPr>
            <w:tcW w:w="3330" w:type="dxa"/>
            <w:tcBorders>
              <w:top w:val="single" w:sz="6" w:space="0" w:color="auto"/>
              <w:left w:val="single" w:sz="6" w:space="0" w:color="auto"/>
              <w:bottom w:val="single" w:sz="6" w:space="0" w:color="auto"/>
              <w:right w:val="single" w:sz="6" w:space="0" w:color="auto"/>
            </w:tcBorders>
          </w:tcPr>
          <w:p w:rsidR="00B17D80" w:rsidDel="007D01CE" w:rsidRDefault="00B17D80" w:rsidP="007B59FD">
            <w:pPr>
              <w:pStyle w:val="TAL"/>
            </w:pP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13</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340" w:type="dxa"/>
            <w:tcBorders>
              <w:top w:val="single" w:sz="6" w:space="0" w:color="auto"/>
              <w:left w:val="single" w:sz="6" w:space="0" w:color="auto"/>
              <w:right w:val="single" w:sz="6" w:space="0" w:color="auto"/>
            </w:tcBorders>
          </w:tcPr>
          <w:p w:rsidR="00B17D80" w:rsidRDefault="00B17D80" w:rsidP="007B59FD">
            <w:pPr>
              <w:pStyle w:val="TAL"/>
            </w:pPr>
            <w:r>
              <w:t>TERMINAL RESPONSE CLOSE CHANNEL 1.1.1</w:t>
            </w:r>
          </w:p>
        </w:tc>
        <w:tc>
          <w:tcPr>
            <w:tcW w:w="333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14</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340" w:type="dxa"/>
            <w:tcBorders>
              <w:top w:val="single" w:sz="6" w:space="0" w:color="auto"/>
              <w:left w:val="single" w:sz="6" w:space="0" w:color="auto"/>
              <w:right w:val="single" w:sz="6" w:space="0" w:color="auto"/>
            </w:tcBorders>
          </w:tcPr>
          <w:p w:rsidR="00B17D80" w:rsidRDefault="00B17D80" w:rsidP="007B59FD">
            <w:pPr>
              <w:pStyle w:val="TAL"/>
            </w:pPr>
            <w:r>
              <w:t>PROACTIVE COMMAND PENDING: CLOSE CHANNEL 1.3.1</w:t>
            </w:r>
          </w:p>
        </w:tc>
        <w:tc>
          <w:tcPr>
            <w:tcW w:w="333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15</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340" w:type="dxa"/>
            <w:tcBorders>
              <w:top w:val="single" w:sz="6" w:space="0" w:color="auto"/>
              <w:left w:val="single" w:sz="6" w:space="0" w:color="auto"/>
              <w:right w:val="single" w:sz="6" w:space="0" w:color="auto"/>
            </w:tcBorders>
          </w:tcPr>
          <w:p w:rsidR="00B17D80" w:rsidRDefault="00B17D80" w:rsidP="007B59FD">
            <w:pPr>
              <w:pStyle w:val="TAL"/>
            </w:pPr>
            <w:r>
              <w:t>FETCH</w:t>
            </w:r>
          </w:p>
        </w:tc>
        <w:tc>
          <w:tcPr>
            <w:tcW w:w="333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16</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340" w:type="dxa"/>
            <w:tcBorders>
              <w:top w:val="single" w:sz="6" w:space="0" w:color="auto"/>
              <w:left w:val="single" w:sz="6" w:space="0" w:color="auto"/>
              <w:right w:val="single" w:sz="6" w:space="0" w:color="auto"/>
            </w:tcBorders>
          </w:tcPr>
          <w:p w:rsidR="00B17D80" w:rsidRDefault="00B17D80" w:rsidP="007B59FD">
            <w:pPr>
              <w:pStyle w:val="TAL"/>
            </w:pPr>
            <w:r>
              <w:t>PROACTIVE COMMAND: CLOSE CHANNEL 1.3.1</w:t>
            </w:r>
          </w:p>
        </w:tc>
        <w:tc>
          <w:tcPr>
            <w:tcW w:w="333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17</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340" w:type="dxa"/>
            <w:tcBorders>
              <w:top w:val="single" w:sz="6" w:space="0" w:color="auto"/>
              <w:left w:val="single" w:sz="6" w:space="0" w:color="auto"/>
              <w:right w:val="single" w:sz="6" w:space="0" w:color="auto"/>
            </w:tcBorders>
          </w:tcPr>
          <w:p w:rsidR="00B17D80" w:rsidRDefault="00B17D80" w:rsidP="007B59FD">
            <w:pPr>
              <w:pStyle w:val="TAL"/>
            </w:pPr>
            <w:r>
              <w:t>TERMINAL RESPONSE CLOSE CHANNEL 1.3.1A</w:t>
            </w:r>
          </w:p>
          <w:p w:rsidR="00B17D80" w:rsidRDefault="00B17D80" w:rsidP="007B59FD">
            <w:pPr>
              <w:pStyle w:val="TAL"/>
            </w:pPr>
            <w:r>
              <w:t>or</w:t>
            </w:r>
          </w:p>
          <w:p w:rsidR="00B17D80" w:rsidRDefault="00B17D80" w:rsidP="007B59FD">
            <w:pPr>
              <w:pStyle w:val="TAL"/>
            </w:pPr>
            <w:r>
              <w:t>TERMINAL RESPONSE CLOSE CHANNEL 1.3.1B</w:t>
            </w:r>
          </w:p>
        </w:tc>
        <w:tc>
          <w:tcPr>
            <w:tcW w:w="333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[Channel closed]</w:t>
            </w:r>
          </w:p>
          <w:p w:rsidR="00B17D80" w:rsidRDefault="00B17D80" w:rsidP="007B59FD">
            <w:pPr>
              <w:pStyle w:val="TAL"/>
            </w:pPr>
          </w:p>
          <w:p w:rsidR="00B17D80" w:rsidRDefault="00B17D80" w:rsidP="007B59FD">
            <w:pPr>
              <w:pStyle w:val="TAL"/>
            </w:pPr>
          </w:p>
          <w:p w:rsidR="00B17D80" w:rsidRDefault="00B17D80" w:rsidP="007B59FD">
            <w:pPr>
              <w:pStyle w:val="TAL"/>
            </w:pPr>
            <w:r>
              <w:t>[Channel identifier invalid]</w:t>
            </w:r>
          </w:p>
        </w:tc>
      </w:tr>
    </w:tbl>
    <w:p w:rsidR="00B17D80" w:rsidRDefault="00B17D80" w:rsidP="00B17D80">
      <w:pPr>
        <w:pStyle w:val="FP"/>
      </w:pPr>
    </w:p>
    <w:p w:rsidR="00B17D80" w:rsidRDefault="00B17D80" w:rsidP="00B17D80">
      <w:r>
        <w:t>PROACTIVE COMMAND: CLOSE CHANNEL 1.3.1</w:t>
      </w:r>
    </w:p>
    <w:p w:rsidR="00B17D80" w:rsidRDefault="00B17D80" w:rsidP="00B17D80">
      <w:r>
        <w:t>Logically:</w:t>
      </w:r>
    </w:p>
    <w:p w:rsidR="00B17D80" w:rsidRDefault="00B17D80" w:rsidP="00B17D80">
      <w:pPr>
        <w:pStyle w:val="EW"/>
        <w:tabs>
          <w:tab w:val="left" w:pos="851"/>
        </w:tabs>
        <w:ind w:left="2835" w:hanging="2551"/>
      </w:pPr>
      <w:r>
        <w:t xml:space="preserve">Command details </w:t>
      </w:r>
    </w:p>
    <w:p w:rsidR="00B17D80" w:rsidRDefault="00B17D80" w:rsidP="00B17D80">
      <w:pPr>
        <w:pStyle w:val="EW"/>
        <w:tabs>
          <w:tab w:val="left" w:pos="851"/>
        </w:tabs>
        <w:ind w:left="2835" w:hanging="2551"/>
      </w:pPr>
      <w:r>
        <w:tab/>
        <w:t>Command number:</w:t>
      </w:r>
      <w:r>
        <w:tab/>
        <w:t xml:space="preserve">1 </w:t>
      </w:r>
    </w:p>
    <w:p w:rsidR="00B17D80" w:rsidRPr="005A7F20" w:rsidRDefault="00B17D80" w:rsidP="00B17D80">
      <w:pPr>
        <w:pStyle w:val="EW"/>
        <w:tabs>
          <w:tab w:val="left" w:pos="851"/>
        </w:tabs>
        <w:ind w:left="2835" w:hanging="2551"/>
      </w:pPr>
      <w:r>
        <w:tab/>
      </w:r>
      <w:r w:rsidRPr="005A7F20">
        <w:t>Command type:</w:t>
      </w:r>
      <w:r w:rsidRPr="005A7F20">
        <w:tab/>
        <w:t>CLOSE CHANNEL</w:t>
      </w:r>
    </w:p>
    <w:p w:rsidR="00B17D80" w:rsidRDefault="00B17D80" w:rsidP="00B17D80">
      <w:pPr>
        <w:pStyle w:val="EW"/>
        <w:tabs>
          <w:tab w:val="left" w:pos="851"/>
        </w:tabs>
        <w:ind w:left="2835" w:hanging="2551"/>
        <w:rPr>
          <w:lang w:val="fr-FR"/>
        </w:rPr>
      </w:pPr>
      <w:r w:rsidRPr="005A7F20">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 xml:space="preserve">Device identities </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SIM </w:t>
      </w:r>
    </w:p>
    <w:p w:rsidR="00B17D80" w:rsidRDefault="00B17D80" w:rsidP="00B17D80">
      <w:pPr>
        <w:pStyle w:val="EX"/>
        <w:tabs>
          <w:tab w:val="left" w:pos="851"/>
        </w:tabs>
        <w:ind w:left="2835" w:hanging="2551"/>
        <w:rPr>
          <w:lang w:val="fr-FR"/>
        </w:rPr>
      </w:pPr>
      <w:r>
        <w:rPr>
          <w:lang w:val="fr-FR"/>
        </w:rPr>
        <w:tab/>
        <w:t>Destination device:</w:t>
      </w:r>
      <w:r>
        <w:rPr>
          <w:lang w:val="fr-FR"/>
        </w:rPr>
        <w:tab/>
        <w:t>Channel 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r>
    </w:tbl>
    <w:p w:rsidR="00B17D80" w:rsidRDefault="00B17D80" w:rsidP="00B17D80">
      <w:pPr>
        <w:pStyle w:val="FP"/>
      </w:pPr>
    </w:p>
    <w:p w:rsidR="00B17D80" w:rsidRDefault="00B17D80" w:rsidP="00B17D80">
      <w:r>
        <w:t>TERMINAL RESPONSE: CLOSE CHANNEL 1.3.1A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rPr>
          <w:lang w:val="fr-FR"/>
        </w:rPr>
      </w:pPr>
      <w:r>
        <w:tab/>
      </w:r>
      <w:r>
        <w:rPr>
          <w:lang w:val="fr-FR"/>
        </w:rPr>
        <w:t>Command type:</w:t>
      </w:r>
      <w:r>
        <w:rPr>
          <w:lang w:val="fr-FR"/>
        </w:rPr>
        <w:tab/>
        <w:t>CLOSE CHANNEL</w:t>
      </w:r>
    </w:p>
    <w:p w:rsidR="00B17D80" w:rsidRDefault="00B17D80" w:rsidP="00B17D80">
      <w:pPr>
        <w:pStyle w:val="EW"/>
        <w:tabs>
          <w:tab w:val="left" w:pos="851"/>
        </w:tabs>
        <w:ind w:left="2835" w:hanging="2551"/>
        <w:rPr>
          <w:lang w:val="fr-FR"/>
        </w:rPr>
      </w:pPr>
      <w:r>
        <w:rPr>
          <w:lang w:val="fr-FR"/>
        </w:rPr>
        <w:tab/>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Default="00B17D80" w:rsidP="00B17D80">
      <w:pPr>
        <w:pStyle w:val="EW"/>
        <w:tabs>
          <w:tab w:val="left" w:pos="851"/>
        </w:tabs>
        <w:ind w:left="2835" w:hanging="2551"/>
      </w:pPr>
      <w:r>
        <w:rPr>
          <w:lang w:val="fr-FR"/>
        </w:rPr>
        <w:tab/>
      </w:r>
      <w:r>
        <w:t>Destination device:</w:t>
      </w:r>
      <w:r>
        <w:tab/>
        <w:t xml:space="preserve">SIM </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lastRenderedPageBreak/>
        <w:tab/>
        <w:t>General Result:</w:t>
      </w:r>
      <w:r>
        <w:tab/>
        <w:t xml:space="preserve">Bearer Independent Protocol error </w:t>
      </w:r>
    </w:p>
    <w:p w:rsidR="00B17D80" w:rsidRDefault="00B17D80" w:rsidP="00B17D80">
      <w:pPr>
        <w:pStyle w:val="EX"/>
        <w:tabs>
          <w:tab w:val="left" w:pos="851"/>
        </w:tabs>
        <w:ind w:left="2835" w:hanging="2551"/>
      </w:pPr>
      <w:r>
        <w:tab/>
        <w:t>Additional Result:</w:t>
      </w:r>
      <w:r>
        <w:tab/>
        <w:t xml:space="preserve">Channel closed </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02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CLOSE CHANNEL 1.3.1B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 xml:space="preserve">1 </w:t>
      </w:r>
    </w:p>
    <w:p w:rsidR="00B17D80" w:rsidRPr="00355AC6" w:rsidRDefault="00B17D80" w:rsidP="00B17D80">
      <w:pPr>
        <w:pStyle w:val="EW"/>
        <w:tabs>
          <w:tab w:val="left" w:pos="851"/>
        </w:tabs>
        <w:ind w:left="2835" w:hanging="2551"/>
      </w:pPr>
      <w:r>
        <w:tab/>
      </w:r>
      <w:r w:rsidRPr="00355AC6">
        <w:t>Command type:</w:t>
      </w:r>
      <w:r w:rsidRPr="00355AC6">
        <w:tab/>
        <w:t>CLOSE CHANNEL</w:t>
      </w:r>
    </w:p>
    <w:p w:rsidR="00B17D80" w:rsidRDefault="00B17D80" w:rsidP="00B17D80">
      <w:pPr>
        <w:pStyle w:val="EW"/>
        <w:tabs>
          <w:tab w:val="left" w:pos="851"/>
        </w:tabs>
        <w:ind w:left="2835" w:hanging="2551"/>
        <w:rPr>
          <w:lang w:val="fr-FR"/>
        </w:rPr>
      </w:pPr>
      <w:r w:rsidRPr="00355AC6">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Default="00B17D80" w:rsidP="00B17D80">
      <w:pPr>
        <w:pStyle w:val="EW"/>
        <w:tabs>
          <w:tab w:val="left" w:pos="851"/>
        </w:tabs>
        <w:ind w:left="2835" w:hanging="2551"/>
      </w:pPr>
      <w:r>
        <w:rPr>
          <w:lang w:val="fr-FR"/>
        </w:rPr>
        <w:tab/>
      </w:r>
      <w:r>
        <w:t>Destination device:</w:t>
      </w:r>
      <w:r>
        <w:tab/>
        <w:t xml:space="preserve">SIM </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 xml:space="preserve">Bearer Independent Protocol error </w:t>
      </w:r>
    </w:p>
    <w:p w:rsidR="00B17D80" w:rsidRDefault="00B17D80" w:rsidP="00B17D80">
      <w:pPr>
        <w:pStyle w:val="EX"/>
        <w:tabs>
          <w:tab w:val="left" w:pos="851"/>
        </w:tabs>
        <w:ind w:left="2835" w:hanging="2551"/>
      </w:pPr>
      <w:r>
        <w:tab/>
        <w:t>Additional Result:</w:t>
      </w:r>
      <w:r>
        <w:tab/>
        <w:t>Channel identifier invalid</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03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27.22.4.28.5</w:t>
      </w:r>
      <w:r>
        <w:tab/>
        <w:t>Test requirement</w:t>
      </w:r>
    </w:p>
    <w:p w:rsidR="00B17D80" w:rsidRDefault="00B17D80" w:rsidP="00B17D80">
      <w:r>
        <w:t>The ME shall operate in the manner defined in expected sequences 1.1 to 1.3.</w:t>
      </w:r>
    </w:p>
    <w:p w:rsidR="00B17D80" w:rsidRDefault="00B17D80" w:rsidP="00B17D80">
      <w:pPr>
        <w:pStyle w:val="Heading4"/>
      </w:pPr>
      <w:bookmarkStart w:id="600" w:name="_Toc502363291"/>
      <w:bookmarkStart w:id="601" w:name="_Toc533173717"/>
      <w:bookmarkStart w:id="602" w:name="_Toc51834138"/>
      <w:r>
        <w:t>27.22.4.29</w:t>
      </w:r>
      <w:r>
        <w:tab/>
        <w:t>RECEIVE DATA</w:t>
      </w:r>
      <w:bookmarkEnd w:id="600"/>
      <w:bookmarkEnd w:id="601"/>
      <w:bookmarkEnd w:id="602"/>
    </w:p>
    <w:p w:rsidR="00B17D80" w:rsidRDefault="00B17D80" w:rsidP="00B17D80">
      <w:pPr>
        <w:pStyle w:val="Heading5"/>
      </w:pPr>
      <w:bookmarkStart w:id="603" w:name="_Toc502363292"/>
      <w:bookmarkStart w:id="604" w:name="_Toc533173718"/>
      <w:bookmarkStart w:id="605" w:name="_Toc51834139"/>
      <w:r>
        <w:t>27.22.4.29.1</w:t>
      </w:r>
      <w:r>
        <w:tab/>
        <w:t>Definition and applicability</w:t>
      </w:r>
      <w:bookmarkEnd w:id="603"/>
      <w:bookmarkEnd w:id="604"/>
      <w:bookmarkEnd w:id="605"/>
    </w:p>
    <w:p w:rsidR="00B17D80" w:rsidRDefault="00B17D80" w:rsidP="00B17D80">
      <w:r>
        <w:t>See clause 3.2.2.</w:t>
      </w:r>
    </w:p>
    <w:p w:rsidR="00B17D80" w:rsidRDefault="00B17D80" w:rsidP="00B17D80">
      <w:pPr>
        <w:pStyle w:val="Heading5"/>
      </w:pPr>
      <w:bookmarkStart w:id="606" w:name="_Toc502363293"/>
      <w:bookmarkStart w:id="607" w:name="_Toc533173719"/>
      <w:bookmarkStart w:id="608" w:name="_Toc51834140"/>
      <w:r>
        <w:t>27.22.4.29.2</w:t>
      </w:r>
      <w:r>
        <w:tab/>
        <w:t>Conformance requirements</w:t>
      </w:r>
      <w:bookmarkEnd w:id="606"/>
      <w:bookmarkEnd w:id="607"/>
      <w:bookmarkEnd w:id="608"/>
    </w:p>
    <w:p w:rsidR="00B17D80" w:rsidRDefault="00B17D80" w:rsidP="00B17D80">
      <w:r>
        <w:t>The ME shall support the class "e" commands as defined in:</w:t>
      </w:r>
    </w:p>
    <w:p w:rsidR="00B17D80" w:rsidRDefault="00B17D80" w:rsidP="00B17D80">
      <w:pPr>
        <w:pStyle w:val="B1"/>
      </w:pPr>
      <w:r>
        <w:t>-</w:t>
      </w:r>
      <w:r>
        <w:tab/>
        <w:t>TS 11.14 [15].</w:t>
      </w:r>
    </w:p>
    <w:p w:rsidR="00B17D80" w:rsidRDefault="00B17D80" w:rsidP="00B17D80">
      <w:pPr>
        <w:pStyle w:val="Heading5"/>
      </w:pPr>
      <w:bookmarkStart w:id="609" w:name="_Toc502363294"/>
      <w:bookmarkStart w:id="610" w:name="_Toc533173720"/>
      <w:bookmarkStart w:id="611" w:name="_Toc51834141"/>
      <w:r>
        <w:t>27.22.4.29.3</w:t>
      </w:r>
      <w:r>
        <w:tab/>
        <w:t>Test purpose</w:t>
      </w:r>
      <w:bookmarkEnd w:id="609"/>
      <w:bookmarkEnd w:id="610"/>
      <w:bookmarkEnd w:id="611"/>
    </w:p>
    <w:p w:rsidR="00B17D80" w:rsidRDefault="00B17D80" w:rsidP="00B17D80">
      <w:r>
        <w:t>To verify that the ME shall send a:</w:t>
      </w:r>
    </w:p>
    <w:p w:rsidR="00B17D80" w:rsidRDefault="00B17D80" w:rsidP="00B17D80">
      <w:pPr>
        <w:pStyle w:val="B1"/>
      </w:pPr>
      <w:r>
        <w:t>-</w:t>
      </w:r>
      <w:r>
        <w:tab/>
        <w:t>TERMINAL RESPONSE (Command Performed Successfully); or</w:t>
      </w:r>
    </w:p>
    <w:p w:rsidR="00B17D80" w:rsidRDefault="00B17D80" w:rsidP="00B17D80">
      <w:pPr>
        <w:pStyle w:val="B1"/>
      </w:pPr>
      <w:r>
        <w:t>-</w:t>
      </w:r>
      <w:r>
        <w:tab/>
        <w:t>TERMINAL RESPONSE (ME currently unable to process command); or</w:t>
      </w:r>
    </w:p>
    <w:p w:rsidR="00B17D80" w:rsidRPr="003A1C49" w:rsidRDefault="00B17D80" w:rsidP="00B17D80">
      <w:pPr>
        <w:pStyle w:val="B1"/>
        <w:rPr>
          <w:lang w:val="pt-BR"/>
        </w:rPr>
      </w:pPr>
      <w:r>
        <w:rPr>
          <w:lang w:val="pt-BR"/>
        </w:rPr>
        <w:t>-</w:t>
      </w:r>
      <w:r>
        <w:rPr>
          <w:lang w:val="pt-BR"/>
        </w:rPr>
        <w:tab/>
      </w:r>
      <w:r w:rsidRPr="003A1C49">
        <w:rPr>
          <w:lang w:val="pt-BR"/>
        </w:rPr>
        <w:t>TERMINAL RESPONSE (Bearer Independent Protocol Error);</w:t>
      </w:r>
    </w:p>
    <w:p w:rsidR="00B17D80" w:rsidRDefault="00B17D80" w:rsidP="00B17D80">
      <w:r>
        <w:t>to the SIM after the ME receives the RECEIVE DATA proactive command. The TERMINAL RESPONSE sent back to the SIM is function of the ME and the network capabilities against asked parameters by the SIM.</w:t>
      </w:r>
    </w:p>
    <w:p w:rsidR="00B17D80" w:rsidRDefault="00B17D80" w:rsidP="00B17D80">
      <w:pPr>
        <w:pStyle w:val="Heading5"/>
      </w:pPr>
      <w:bookmarkStart w:id="612" w:name="_Toc502363295"/>
      <w:bookmarkStart w:id="613" w:name="_Toc533173721"/>
      <w:bookmarkStart w:id="614" w:name="_Toc51834142"/>
      <w:r>
        <w:lastRenderedPageBreak/>
        <w:t>27.22.4.29.4</w:t>
      </w:r>
      <w:r>
        <w:tab/>
        <w:t>Method of test</w:t>
      </w:r>
      <w:bookmarkEnd w:id="612"/>
      <w:bookmarkEnd w:id="613"/>
      <w:bookmarkEnd w:id="614"/>
      <w:r>
        <w:t xml:space="preserve"> </w:t>
      </w:r>
    </w:p>
    <w:p w:rsidR="00B17D80" w:rsidRDefault="00B17D80" w:rsidP="00B17D80">
      <w:pPr>
        <w:pStyle w:val="H6"/>
      </w:pPr>
      <w:r>
        <w:t>27.22.4.29.4.1</w:t>
      </w:r>
      <w:r>
        <w:tab/>
        <w:t>Initial conditions</w:t>
      </w:r>
    </w:p>
    <w:p w:rsidR="00B17D80" w:rsidRDefault="00B17D80" w:rsidP="00B17D80">
      <w:r>
        <w:t>The ME is connected to the SIM Simulator and the System Simulator. 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r>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rsidR="00B17D80" w:rsidRDefault="00B17D80" w:rsidP="00B17D80">
      <w:r>
        <w:t>The channel identifier value used for these tests is set to 1 as an example.</w:t>
      </w:r>
    </w:p>
    <w:p w:rsidR="00B17D80" w:rsidRDefault="00B17D80" w:rsidP="00B17D80">
      <w:r>
        <w:t>This channel identifier is dependent on the ME’s default channel identifier as declared in table A.2/6.</w:t>
      </w:r>
    </w:p>
    <w:p w:rsidR="00B17D80" w:rsidRDefault="00B17D80" w:rsidP="00B17D80">
      <w:r w:rsidRPr="00380034">
        <w:rPr>
          <w:color w:val="000000"/>
          <w:lang w:eastAsia="de-DE"/>
        </w:rPr>
        <w:t>The PROACTIVE COMMAND: SEND DATA 1.1.1 shall be performed successfully to detect the ME's port number, which has to be addressed by the network simulator when data has to be transmitted to the card. The corresponding Terminal Response shall be TERMINAL RESPONSE: SEND DATA 1.1.1.</w:t>
      </w:r>
    </w:p>
    <w:p w:rsidR="00B17D80" w:rsidRDefault="00B17D80" w:rsidP="00B17D80">
      <w:pPr>
        <w:rPr>
          <w:color w:val="000000"/>
        </w:rPr>
      </w:pPr>
      <w:r>
        <w:rPr>
          <w:color w:val="000000"/>
        </w:rPr>
        <w:t>The following Bearer Parameters used are those defined in the default Test PDP context3, as specified in TS 51.010-1 [12], for test cases using packet services:</w:t>
      </w:r>
    </w:p>
    <w:p w:rsidR="00B17D80" w:rsidRPr="0014170D" w:rsidRDefault="00B17D80" w:rsidP="00B17D80">
      <w:r w:rsidRPr="0014170D">
        <w:rPr>
          <w:lang w:val="en-US"/>
        </w:rPr>
        <w:t xml:space="preserve">Bearer Parameters: </w:t>
      </w:r>
      <w:r w:rsidRPr="0014170D">
        <w:rPr>
          <w:lang w:val="en-US"/>
        </w:rPr>
        <w:tab/>
      </w:r>
      <w:r w:rsidRPr="0014170D">
        <w:rPr>
          <w:lang w:val="en-US"/>
        </w:rPr>
        <w:tab/>
      </w:r>
      <w:r w:rsidRPr="0014170D">
        <w:rPr>
          <w:lang w:val="en-US"/>
        </w:rPr>
        <w:tab/>
      </w:r>
      <w:r w:rsidRPr="0014170D">
        <w:rPr>
          <w:lang w:val="en-US"/>
        </w:rPr>
        <w:tab/>
      </w:r>
      <w:r w:rsidRPr="0014170D">
        <w:rPr>
          <w:lang w:val="en-US"/>
        </w:rPr>
        <w:tab/>
      </w:r>
      <w:r w:rsidRPr="0014170D">
        <w:rPr>
          <w:lang w:val="en-US"/>
        </w:rPr>
        <w:tab/>
        <w:t xml:space="preserve">Same Bearer Parameters as defined in </w:t>
      </w:r>
      <w:r w:rsidRPr="0014170D">
        <w:t>27.22.4.27.2.4.1</w:t>
      </w:r>
    </w:p>
    <w:p w:rsidR="00B17D80" w:rsidRPr="0014170D" w:rsidRDefault="00B17D80" w:rsidP="00B17D80">
      <w:r w:rsidRPr="0014170D">
        <w:rPr>
          <w:lang w:val="en-US"/>
        </w:rPr>
        <w:t>GPRS Parameters:</w:t>
      </w:r>
      <w:r w:rsidRPr="0014170D">
        <w:rPr>
          <w:lang w:val="en-US"/>
        </w:rPr>
        <w:tab/>
      </w:r>
      <w:r w:rsidRPr="0014170D">
        <w:rPr>
          <w:lang w:val="en-US"/>
        </w:rPr>
        <w:tab/>
      </w:r>
      <w:r w:rsidRPr="0014170D">
        <w:rPr>
          <w:lang w:val="en-US"/>
        </w:rPr>
        <w:tab/>
      </w:r>
      <w:r w:rsidRPr="0014170D">
        <w:rPr>
          <w:lang w:val="en-US"/>
        </w:rPr>
        <w:tab/>
      </w:r>
      <w:r w:rsidRPr="0014170D">
        <w:rPr>
          <w:lang w:val="en-US"/>
        </w:rPr>
        <w:tab/>
      </w:r>
      <w:r w:rsidRPr="0014170D">
        <w:rPr>
          <w:lang w:val="en-US"/>
        </w:rPr>
        <w:tab/>
        <w:t xml:space="preserve">Same GPRS Parameters as defined in </w:t>
      </w:r>
      <w:r w:rsidRPr="0014170D">
        <w:t>27.22.4.27.2.4.1</w:t>
      </w:r>
    </w:p>
    <w:p w:rsidR="00B17D80" w:rsidRPr="0014170D" w:rsidRDefault="00B17D80" w:rsidP="00B17D80">
      <w:r w:rsidRPr="0014170D">
        <w:t>SIM</w:t>
      </w:r>
      <w:r w:rsidRPr="0014170D">
        <w:rPr>
          <w:lang w:val="en-US"/>
        </w:rPr>
        <w:t>/ME interface transport level:</w:t>
      </w:r>
      <w:r w:rsidRPr="0014170D">
        <w:rPr>
          <w:lang w:val="en-US"/>
        </w:rPr>
        <w:tab/>
      </w:r>
      <w:r w:rsidRPr="0014170D">
        <w:rPr>
          <w:lang w:val="en-US"/>
        </w:rPr>
        <w:tab/>
        <w:t xml:space="preserve">Same SIM/ME transport interface level as defined in </w:t>
      </w:r>
      <w:r w:rsidRPr="0014170D">
        <w:t>27.22.4.27.2.4.1</w:t>
      </w:r>
    </w:p>
    <w:p w:rsidR="00B17D80" w:rsidRDefault="00B17D80" w:rsidP="00B17D80">
      <w:r w:rsidRPr="0014170D">
        <w:t>Data destination address</w:t>
      </w:r>
      <w:r w:rsidRPr="0014170D">
        <w:tab/>
        <w:t>:</w:t>
      </w:r>
      <w:r w:rsidRPr="0014170D">
        <w:tab/>
      </w:r>
      <w:r w:rsidRPr="0014170D">
        <w:tab/>
      </w:r>
      <w:r w:rsidRPr="0014170D">
        <w:tab/>
      </w:r>
      <w:r w:rsidRPr="0014170D">
        <w:tab/>
        <w:t xml:space="preserve">Same </w:t>
      </w:r>
      <w:r w:rsidRPr="0014170D">
        <w:rPr>
          <w:lang w:val="en-US"/>
        </w:rPr>
        <w:t xml:space="preserve">Data Destination Address as defined in </w:t>
      </w:r>
      <w:r w:rsidRPr="0014170D">
        <w:t>27.22.4.27.2.4.1.</w:t>
      </w:r>
    </w:p>
    <w:p w:rsidR="00B17D80" w:rsidRDefault="00B17D80" w:rsidP="00B17D80"/>
    <w:p w:rsidR="00B17D80" w:rsidRDefault="00B17D80" w:rsidP="00B17D80">
      <w:pPr>
        <w:pStyle w:val="H6"/>
      </w:pPr>
      <w:r>
        <w:t>27.22.4.29.4.2</w:t>
      </w:r>
      <w:r>
        <w:tab/>
        <w:t>Procedure</w:t>
      </w:r>
    </w:p>
    <w:p w:rsidR="00B17D80" w:rsidRDefault="00B17D80" w:rsidP="00B17D80">
      <w:pPr>
        <w:rPr>
          <w:b/>
        </w:rPr>
      </w:pPr>
      <w:r>
        <w:rPr>
          <w:b/>
        </w:rPr>
        <w:t>Expected sequence 1.1 (RECEIVE DATA, already opened channel)</w:t>
      </w:r>
    </w:p>
    <w:p w:rsidR="00B17D80" w:rsidRDefault="00B17D80" w:rsidP="00B17D80"/>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4058"/>
        <w:gridCol w:w="3240"/>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4058"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240"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4058" w:type="dxa"/>
            <w:tcBorders>
              <w:top w:val="single" w:sz="6" w:space="0" w:color="auto"/>
              <w:left w:val="single" w:sz="6" w:space="0" w:color="auto"/>
              <w:right w:val="single" w:sz="6" w:space="0" w:color="auto"/>
            </w:tcBorders>
          </w:tcPr>
          <w:p w:rsidR="00B17D80" w:rsidRDefault="00B17D80" w:rsidP="007B59FD">
            <w:pPr>
              <w:pStyle w:val="TAL"/>
            </w:pPr>
            <w:r>
              <w:t>PROACTIVE COMMAND: SET UP EVENT LIST 1.1.1 PENDING</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4058" w:type="dxa"/>
            <w:tcBorders>
              <w:left w:val="single" w:sz="6" w:space="0" w:color="auto"/>
              <w:right w:val="single" w:sz="6" w:space="0" w:color="auto"/>
            </w:tcBorders>
          </w:tcPr>
          <w:p w:rsidR="00B17D80" w:rsidRDefault="00B17D80" w:rsidP="007B59FD">
            <w:pPr>
              <w:pStyle w:val="TAL"/>
            </w:pPr>
            <w:r>
              <w:t>FETCH</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4058" w:type="dxa"/>
            <w:tcBorders>
              <w:left w:val="single" w:sz="6" w:space="0" w:color="auto"/>
              <w:right w:val="single" w:sz="6" w:space="0" w:color="auto"/>
            </w:tcBorders>
          </w:tcPr>
          <w:p w:rsidR="00B17D80" w:rsidRDefault="00B17D80" w:rsidP="007B59FD">
            <w:pPr>
              <w:pStyle w:val="TAL"/>
            </w:pPr>
            <w:r>
              <w:t>PROACTIVE COMMAND: SET UP EVENT LIST 1.1.1</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4058" w:type="dxa"/>
            <w:tcBorders>
              <w:left w:val="single" w:sz="6" w:space="0" w:color="auto"/>
              <w:right w:val="single" w:sz="6" w:space="0" w:color="auto"/>
            </w:tcBorders>
          </w:tcPr>
          <w:p w:rsidR="00B17D80" w:rsidRDefault="00B17D80" w:rsidP="007B59FD">
            <w:pPr>
              <w:pStyle w:val="TAL"/>
            </w:pPr>
            <w:r>
              <w:t>TERMINAL RESPONSE: SET UP EVENT LIST 1.1.1</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058" w:type="dxa"/>
            <w:tcBorders>
              <w:left w:val="single" w:sz="6" w:space="0" w:color="auto"/>
              <w:right w:val="single" w:sz="6" w:space="0" w:color="auto"/>
            </w:tcBorders>
          </w:tcPr>
          <w:p w:rsidR="00B17D80" w:rsidRDefault="00B17D80" w:rsidP="007B59FD">
            <w:pPr>
              <w:pStyle w:val="TAL"/>
            </w:pPr>
            <w:r>
              <w:t>PROACTIVE COMMAND PENDING: OPEN CHANNEL 1.1.1</w:t>
            </w:r>
          </w:p>
        </w:tc>
        <w:tc>
          <w:tcPr>
            <w:tcW w:w="3240" w:type="dxa"/>
            <w:tcBorders>
              <w:left w:val="single" w:sz="6" w:space="0" w:color="auto"/>
              <w:right w:val="single" w:sz="6" w:space="0" w:color="auto"/>
            </w:tcBorders>
          </w:tcPr>
          <w:p w:rsidR="00B17D80" w:rsidRDefault="00B17D80" w:rsidP="007B59FD">
            <w:pPr>
              <w:pStyle w:val="TAL"/>
            </w:pPr>
            <w:r>
              <w:t>See initial conditions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8" w:type="dxa"/>
            <w:tcBorders>
              <w:left w:val="single" w:sz="6" w:space="0" w:color="auto"/>
              <w:right w:val="single" w:sz="6" w:space="0" w:color="auto"/>
            </w:tcBorders>
          </w:tcPr>
          <w:p w:rsidR="00B17D80" w:rsidRDefault="00B17D80" w:rsidP="007B59FD">
            <w:pPr>
              <w:pStyle w:val="TAL"/>
            </w:pPr>
            <w:r>
              <w:t>FETCH</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058" w:type="dxa"/>
            <w:tcBorders>
              <w:left w:val="single" w:sz="6" w:space="0" w:color="auto"/>
              <w:right w:val="single" w:sz="6" w:space="0" w:color="auto"/>
            </w:tcBorders>
          </w:tcPr>
          <w:p w:rsidR="00B17D80" w:rsidRDefault="00B17D80" w:rsidP="007B59FD">
            <w:pPr>
              <w:pStyle w:val="TAL"/>
            </w:pPr>
            <w:r>
              <w:t>PROACTIVE COMMAND: OPEN CHANNEL 1.1.1</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4058" w:type="dxa"/>
            <w:tcBorders>
              <w:left w:val="single" w:sz="6" w:space="0" w:color="auto"/>
              <w:right w:val="single" w:sz="6" w:space="0" w:color="auto"/>
            </w:tcBorders>
          </w:tcPr>
          <w:p w:rsidR="00B17D80" w:rsidRDefault="00B17D80" w:rsidP="007B59FD">
            <w:pPr>
              <w:pStyle w:val="TAL"/>
            </w:pPr>
            <w:r>
              <w:t>The ME may display channel opening information</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4058" w:type="dxa"/>
            <w:tcBorders>
              <w:left w:val="single" w:sz="6" w:space="0" w:color="auto"/>
              <w:right w:val="single" w:sz="6" w:space="0" w:color="auto"/>
            </w:tcBorders>
          </w:tcPr>
          <w:p w:rsidR="00B17D80" w:rsidRDefault="00B17D80" w:rsidP="007B59FD">
            <w:pPr>
              <w:pStyle w:val="TAL"/>
            </w:pPr>
            <w:r>
              <w:t>PDP context activation request</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05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4058" w:type="dxa"/>
            <w:tcBorders>
              <w:left w:val="single" w:sz="6" w:space="0" w:color="auto"/>
              <w:right w:val="single" w:sz="6" w:space="0" w:color="auto"/>
            </w:tcBorders>
          </w:tcPr>
          <w:p w:rsidR="00B17D80" w:rsidRDefault="00B17D80" w:rsidP="007B59FD">
            <w:pPr>
              <w:pStyle w:val="TAL"/>
            </w:pPr>
            <w:r>
              <w:t>PDP context activation accept</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8" w:type="dxa"/>
            <w:tcBorders>
              <w:left w:val="single" w:sz="6" w:space="0" w:color="auto"/>
              <w:right w:val="single" w:sz="6" w:space="0" w:color="auto"/>
            </w:tcBorders>
          </w:tcPr>
          <w:p w:rsidR="00B17D80" w:rsidRDefault="00B17D80" w:rsidP="007B59FD">
            <w:pPr>
              <w:pStyle w:val="TAL"/>
            </w:pPr>
            <w:r>
              <w:t>TERMINAL RESPONSE: OPEN CHANNEL  1.1.1 A</w:t>
            </w:r>
          </w:p>
          <w:p w:rsidR="00B17D80" w:rsidRDefault="00B17D80" w:rsidP="007B59FD">
            <w:pPr>
              <w:pStyle w:val="TAL"/>
            </w:pPr>
            <w:r>
              <w:t xml:space="preserve">or </w:t>
            </w:r>
          </w:p>
          <w:p w:rsidR="00B17D80" w:rsidRDefault="00B17D80" w:rsidP="007B59FD">
            <w:pPr>
              <w:pStyle w:val="TAL"/>
            </w:pPr>
            <w:r>
              <w:t>TERMINAL RESPONSE: OPEN CHANNEL 1.1.1B</w:t>
            </w:r>
          </w:p>
        </w:tc>
        <w:tc>
          <w:tcPr>
            <w:tcW w:w="3240"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058" w:type="dxa"/>
            <w:tcBorders>
              <w:left w:val="single" w:sz="6" w:space="0" w:color="auto"/>
              <w:right w:val="single" w:sz="6" w:space="0" w:color="auto"/>
            </w:tcBorders>
          </w:tcPr>
          <w:p w:rsidR="00B17D80" w:rsidDel="007D01CE" w:rsidRDefault="00B17D80" w:rsidP="007B59FD">
            <w:pPr>
              <w:pStyle w:val="TAL"/>
            </w:pPr>
            <w:r>
              <w:t>PROACTIVE COMMAND PENDING: SEND DATA 1.1.1</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13</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8" w:type="dxa"/>
            <w:tcBorders>
              <w:left w:val="single" w:sz="6" w:space="0" w:color="auto"/>
              <w:right w:val="single" w:sz="6" w:space="0" w:color="auto"/>
            </w:tcBorders>
          </w:tcPr>
          <w:p w:rsidR="00B17D80" w:rsidDel="007D01CE" w:rsidRDefault="00B17D80" w:rsidP="007B59FD">
            <w:pPr>
              <w:pStyle w:val="TAL"/>
            </w:pPr>
            <w:r>
              <w:t>FETCH</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14</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058" w:type="dxa"/>
            <w:tcBorders>
              <w:left w:val="single" w:sz="6" w:space="0" w:color="auto"/>
              <w:right w:val="single" w:sz="6" w:space="0" w:color="auto"/>
            </w:tcBorders>
          </w:tcPr>
          <w:p w:rsidR="00B17D80" w:rsidDel="007D01CE" w:rsidRDefault="00B17D80" w:rsidP="007B59FD">
            <w:pPr>
              <w:pStyle w:val="TAL"/>
            </w:pPr>
            <w:r>
              <w:t>PROACTIVE COMMAND: SEND DATA (immediate) 1.1.1</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15</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4058" w:type="dxa"/>
            <w:tcBorders>
              <w:left w:val="single" w:sz="6" w:space="0" w:color="auto"/>
              <w:right w:val="single" w:sz="6" w:space="0" w:color="auto"/>
            </w:tcBorders>
          </w:tcPr>
          <w:p w:rsidR="00B17D80" w:rsidDel="007D01CE" w:rsidRDefault="00B17D80" w:rsidP="007B59FD">
            <w:pPr>
              <w:pStyle w:val="TAL"/>
            </w:pPr>
            <w:r>
              <w:t>Transfer of 8 Bytes of data to the SS through channel 1</w:t>
            </w:r>
          </w:p>
        </w:tc>
        <w:tc>
          <w:tcPr>
            <w:tcW w:w="3240" w:type="dxa"/>
            <w:tcBorders>
              <w:left w:val="single" w:sz="6" w:space="0" w:color="auto"/>
              <w:right w:val="single" w:sz="6" w:space="0" w:color="auto"/>
            </w:tcBorders>
          </w:tcPr>
          <w:p w:rsidR="00B17D80" w:rsidRDefault="00B17D80" w:rsidP="007B59FD">
            <w:pPr>
              <w:pStyle w:val="TAL"/>
            </w:pPr>
            <w:r>
              <w:t>[To retrieve ME's port number]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16</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8" w:type="dxa"/>
            <w:tcBorders>
              <w:left w:val="single" w:sz="6" w:space="0" w:color="auto"/>
              <w:right w:val="single" w:sz="6" w:space="0" w:color="auto"/>
            </w:tcBorders>
          </w:tcPr>
          <w:p w:rsidR="00B17D80" w:rsidDel="007D01CE" w:rsidRDefault="00B17D80" w:rsidP="007B59FD">
            <w:pPr>
              <w:pStyle w:val="TAL"/>
              <w:rPr>
                <w:lang w:val="it-IT"/>
              </w:rPr>
            </w:pPr>
            <w:r>
              <w:rPr>
                <w:lang w:val="it-IT"/>
              </w:rPr>
              <w:t>TERMINAL RESPONSE: SEND DATA (immediate) 1.1.1</w:t>
            </w:r>
          </w:p>
        </w:tc>
        <w:tc>
          <w:tcPr>
            <w:tcW w:w="3240"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17</w:t>
            </w:r>
          </w:p>
        </w:tc>
        <w:tc>
          <w:tcPr>
            <w:tcW w:w="105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4058" w:type="dxa"/>
            <w:tcBorders>
              <w:left w:val="single" w:sz="6" w:space="0" w:color="auto"/>
              <w:right w:val="single" w:sz="6" w:space="0" w:color="auto"/>
            </w:tcBorders>
          </w:tcPr>
          <w:p w:rsidR="00B17D80" w:rsidRDefault="00B17D80" w:rsidP="007B59FD">
            <w:pPr>
              <w:pStyle w:val="TAL"/>
            </w:pPr>
            <w:r>
              <w:t>Transfer of 1000 Bytes of data to the ME through channel 1 using the ME's port number, which was retrieved in step 15</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18</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8" w:type="dxa"/>
            <w:tcBorders>
              <w:left w:val="single" w:sz="6" w:space="0" w:color="auto"/>
              <w:right w:val="single" w:sz="6" w:space="0" w:color="auto"/>
            </w:tcBorders>
          </w:tcPr>
          <w:p w:rsidR="00B17D80" w:rsidRDefault="00B17D80" w:rsidP="007B59FD">
            <w:pPr>
              <w:pStyle w:val="TAL"/>
            </w:pPr>
            <w:r>
              <w:t>ENVELOPE: EVENT DOWNLOAD - Data available 1.1.1</w:t>
            </w:r>
          </w:p>
        </w:tc>
        <w:tc>
          <w:tcPr>
            <w:tcW w:w="3240" w:type="dxa"/>
            <w:tcBorders>
              <w:left w:val="single" w:sz="6" w:space="0" w:color="auto"/>
              <w:right w:val="single" w:sz="6" w:space="0" w:color="auto"/>
            </w:tcBorders>
          </w:tcPr>
          <w:p w:rsidR="00B17D80" w:rsidRDefault="00B17D80" w:rsidP="007B59FD">
            <w:pPr>
              <w:pStyle w:val="TAL"/>
            </w:pPr>
            <w:r>
              <w:t>(1000 Bytes of data in the ME buffer)</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19</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058" w:type="dxa"/>
            <w:tcBorders>
              <w:left w:val="single" w:sz="6" w:space="0" w:color="auto"/>
              <w:right w:val="single" w:sz="6" w:space="0" w:color="auto"/>
            </w:tcBorders>
          </w:tcPr>
          <w:p w:rsidR="00B17D80" w:rsidRDefault="00B17D80" w:rsidP="007B59FD">
            <w:pPr>
              <w:pStyle w:val="TAL"/>
            </w:pPr>
            <w:r>
              <w:t>PROACTIVE COMMAND PENDING: RECEIVE DATA 1.1.1</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20</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8" w:type="dxa"/>
            <w:tcBorders>
              <w:left w:val="single" w:sz="6" w:space="0" w:color="auto"/>
              <w:right w:val="single" w:sz="6" w:space="0" w:color="auto"/>
            </w:tcBorders>
          </w:tcPr>
          <w:p w:rsidR="00B17D80" w:rsidRDefault="00B17D80" w:rsidP="007B59FD">
            <w:pPr>
              <w:pStyle w:val="TAL"/>
            </w:pPr>
            <w:r>
              <w:t>FETCH</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21</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058" w:type="dxa"/>
            <w:tcBorders>
              <w:left w:val="single" w:sz="6" w:space="0" w:color="auto"/>
              <w:right w:val="single" w:sz="6" w:space="0" w:color="auto"/>
            </w:tcBorders>
          </w:tcPr>
          <w:p w:rsidR="00B17D80" w:rsidRDefault="00B17D80" w:rsidP="007B59FD">
            <w:pPr>
              <w:pStyle w:val="TAL"/>
            </w:pPr>
            <w:r>
              <w:t>PROACTIVE COMMAND: RECEIVE DATA 1.1.1</w:t>
            </w:r>
          </w:p>
        </w:tc>
        <w:tc>
          <w:tcPr>
            <w:tcW w:w="3240" w:type="dxa"/>
            <w:tcBorders>
              <w:left w:val="single" w:sz="6" w:space="0" w:color="auto"/>
              <w:right w:val="single" w:sz="6" w:space="0" w:color="auto"/>
            </w:tcBorders>
          </w:tcPr>
          <w:p w:rsidR="00B17D80" w:rsidRDefault="00B17D80" w:rsidP="007B59FD">
            <w:pPr>
              <w:pStyle w:val="TAL"/>
            </w:pPr>
            <w:r>
              <w:t>[200 Bytes]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8" w:type="dxa"/>
            <w:tcBorders>
              <w:left w:val="single" w:sz="6" w:space="0" w:color="auto"/>
              <w:right w:val="single" w:sz="6" w:space="0" w:color="auto"/>
            </w:tcBorders>
          </w:tcPr>
          <w:p w:rsidR="00B17D80" w:rsidRDefault="00B17D80" w:rsidP="007B59FD">
            <w:pPr>
              <w:pStyle w:val="TAL"/>
            </w:pPr>
            <w:r>
              <w:t>TERMINAL RESPONSE: RECEIVE DATA 1.1.1</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058" w:type="dxa"/>
            <w:tcBorders>
              <w:left w:val="single" w:sz="6" w:space="0" w:color="auto"/>
              <w:right w:val="single" w:sz="6" w:space="0" w:color="auto"/>
            </w:tcBorders>
          </w:tcPr>
          <w:p w:rsidR="00B17D80" w:rsidRDefault="00B17D80" w:rsidP="007B59FD">
            <w:pPr>
              <w:pStyle w:val="TAL"/>
            </w:pPr>
            <w:r>
              <w:t>PROACTIVE COMMAND PENDING: RECEIVE DATA 1.1.2</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8" w:type="dxa"/>
            <w:tcBorders>
              <w:left w:val="single" w:sz="6" w:space="0" w:color="auto"/>
              <w:right w:val="single" w:sz="6" w:space="0" w:color="auto"/>
            </w:tcBorders>
          </w:tcPr>
          <w:p w:rsidR="00B17D80" w:rsidRDefault="00B17D80" w:rsidP="007B59FD">
            <w:pPr>
              <w:pStyle w:val="TAL"/>
            </w:pPr>
            <w:r>
              <w:t>FETCH</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25</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058" w:type="dxa"/>
            <w:tcBorders>
              <w:left w:val="single" w:sz="6" w:space="0" w:color="auto"/>
              <w:right w:val="single" w:sz="6" w:space="0" w:color="auto"/>
            </w:tcBorders>
          </w:tcPr>
          <w:p w:rsidR="00B17D80" w:rsidRDefault="00B17D80" w:rsidP="007B59FD">
            <w:pPr>
              <w:pStyle w:val="TAL"/>
            </w:pPr>
            <w:r>
              <w:t>PROACTIVE COMMAND: RECEIVE DATA 1.1.2</w:t>
            </w:r>
          </w:p>
        </w:tc>
        <w:tc>
          <w:tcPr>
            <w:tcW w:w="3240" w:type="dxa"/>
            <w:tcBorders>
              <w:left w:val="single" w:sz="6" w:space="0" w:color="auto"/>
              <w:right w:val="single" w:sz="6" w:space="0" w:color="auto"/>
            </w:tcBorders>
          </w:tcPr>
          <w:p w:rsidR="00B17D80" w:rsidRDefault="00B17D80" w:rsidP="007B59FD">
            <w:pPr>
              <w:pStyle w:val="TAL"/>
            </w:pPr>
            <w:r>
              <w:t>[200 Bytes]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26</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8" w:type="dxa"/>
            <w:tcBorders>
              <w:left w:val="single" w:sz="6" w:space="0" w:color="auto"/>
              <w:right w:val="single" w:sz="6" w:space="0" w:color="auto"/>
            </w:tcBorders>
          </w:tcPr>
          <w:p w:rsidR="00B17D80" w:rsidRDefault="00B17D80" w:rsidP="007B59FD">
            <w:pPr>
              <w:pStyle w:val="TAL"/>
            </w:pPr>
            <w:r>
              <w:t>TERMINAL RESPONSE: RECEIVE DATA 1.1.2</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27</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058" w:type="dxa"/>
            <w:tcBorders>
              <w:left w:val="single" w:sz="6" w:space="0" w:color="auto"/>
              <w:right w:val="single" w:sz="6" w:space="0" w:color="auto"/>
            </w:tcBorders>
          </w:tcPr>
          <w:p w:rsidR="00B17D80" w:rsidRDefault="00B17D80" w:rsidP="007B59FD">
            <w:pPr>
              <w:pStyle w:val="TAL"/>
            </w:pPr>
            <w:r>
              <w:t>PROACTIVE COMMAND PENDING: RECEIVE DATA 1.1.3</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28</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8" w:type="dxa"/>
            <w:tcBorders>
              <w:left w:val="single" w:sz="6" w:space="0" w:color="auto"/>
              <w:right w:val="single" w:sz="6" w:space="0" w:color="auto"/>
            </w:tcBorders>
          </w:tcPr>
          <w:p w:rsidR="00B17D80" w:rsidRDefault="00B17D80" w:rsidP="007B59FD">
            <w:pPr>
              <w:pStyle w:val="TAL"/>
            </w:pPr>
            <w:r>
              <w:t>FETCH</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29</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058" w:type="dxa"/>
            <w:tcBorders>
              <w:left w:val="single" w:sz="6" w:space="0" w:color="auto"/>
              <w:right w:val="single" w:sz="6" w:space="0" w:color="auto"/>
            </w:tcBorders>
          </w:tcPr>
          <w:p w:rsidR="00B17D80" w:rsidRDefault="00B17D80" w:rsidP="007B59FD">
            <w:pPr>
              <w:pStyle w:val="TAL"/>
            </w:pPr>
            <w:r>
              <w:t>PROACTIVE COMMAND: RECEIVE DATA 1.1.3</w:t>
            </w:r>
          </w:p>
        </w:tc>
        <w:tc>
          <w:tcPr>
            <w:tcW w:w="3240" w:type="dxa"/>
            <w:tcBorders>
              <w:left w:val="single" w:sz="6" w:space="0" w:color="auto"/>
              <w:right w:val="single" w:sz="6" w:space="0" w:color="auto"/>
            </w:tcBorders>
          </w:tcPr>
          <w:p w:rsidR="00B17D80" w:rsidRDefault="00B17D80" w:rsidP="007B59FD">
            <w:pPr>
              <w:pStyle w:val="TAL"/>
            </w:pPr>
            <w:r>
              <w:t>[200 Bytes]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30</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8" w:type="dxa"/>
            <w:tcBorders>
              <w:left w:val="single" w:sz="6" w:space="0" w:color="auto"/>
              <w:right w:val="single" w:sz="6" w:space="0" w:color="auto"/>
            </w:tcBorders>
          </w:tcPr>
          <w:p w:rsidR="00B17D80" w:rsidRDefault="00B17D80" w:rsidP="007B59FD">
            <w:pPr>
              <w:pStyle w:val="TAL"/>
            </w:pPr>
            <w:r>
              <w:t>TERMINAL RESPONSE: RECEIVE DATA 1.1.3</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31</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058" w:type="dxa"/>
            <w:tcBorders>
              <w:left w:val="single" w:sz="6" w:space="0" w:color="auto"/>
              <w:right w:val="single" w:sz="6" w:space="0" w:color="auto"/>
            </w:tcBorders>
          </w:tcPr>
          <w:p w:rsidR="00B17D80" w:rsidRDefault="00B17D80" w:rsidP="007B59FD">
            <w:pPr>
              <w:pStyle w:val="TAL"/>
            </w:pPr>
            <w:r>
              <w:t>PROACTIVE COMMAND PENDING: RECEIVE DATA 1.1.4</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8" w:type="dxa"/>
            <w:tcBorders>
              <w:left w:val="single" w:sz="6" w:space="0" w:color="auto"/>
              <w:right w:val="single" w:sz="6" w:space="0" w:color="auto"/>
            </w:tcBorders>
          </w:tcPr>
          <w:p w:rsidR="00B17D80" w:rsidRDefault="00B17D80" w:rsidP="007B59FD">
            <w:pPr>
              <w:pStyle w:val="TAL"/>
            </w:pPr>
            <w:r>
              <w:t>FETCH</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058" w:type="dxa"/>
            <w:tcBorders>
              <w:left w:val="single" w:sz="6" w:space="0" w:color="auto"/>
              <w:right w:val="single" w:sz="6" w:space="0" w:color="auto"/>
            </w:tcBorders>
          </w:tcPr>
          <w:p w:rsidR="00B17D80" w:rsidRDefault="00B17D80" w:rsidP="007B59FD">
            <w:pPr>
              <w:pStyle w:val="TAL"/>
            </w:pPr>
            <w:r>
              <w:t>PROACTIVE COMMAND: RECEIVE DATA 1.1.4</w:t>
            </w:r>
          </w:p>
        </w:tc>
        <w:tc>
          <w:tcPr>
            <w:tcW w:w="3240" w:type="dxa"/>
            <w:tcBorders>
              <w:left w:val="single" w:sz="6" w:space="0" w:color="auto"/>
              <w:right w:val="single" w:sz="6" w:space="0" w:color="auto"/>
            </w:tcBorders>
          </w:tcPr>
          <w:p w:rsidR="00B17D80" w:rsidRDefault="00B17D80" w:rsidP="007B59FD">
            <w:pPr>
              <w:pStyle w:val="TAL"/>
            </w:pPr>
            <w:r>
              <w:t>[200 Bytes]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8" w:type="dxa"/>
            <w:tcBorders>
              <w:left w:val="single" w:sz="6" w:space="0" w:color="auto"/>
              <w:right w:val="single" w:sz="6" w:space="0" w:color="auto"/>
            </w:tcBorders>
          </w:tcPr>
          <w:p w:rsidR="00B17D80" w:rsidRDefault="00B17D80" w:rsidP="007B59FD">
            <w:pPr>
              <w:pStyle w:val="TAL"/>
            </w:pPr>
            <w:r>
              <w:t>TERMINAL RESPONSE: RECEIVE DATA 1.1.4</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35</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058" w:type="dxa"/>
            <w:tcBorders>
              <w:left w:val="single" w:sz="6" w:space="0" w:color="auto"/>
              <w:right w:val="single" w:sz="6" w:space="0" w:color="auto"/>
            </w:tcBorders>
          </w:tcPr>
          <w:p w:rsidR="00B17D80" w:rsidRDefault="00B17D80" w:rsidP="007B59FD">
            <w:pPr>
              <w:pStyle w:val="TAL"/>
            </w:pPr>
            <w:r>
              <w:t>PROACTIVE COMMAND PENDING: RECEIVE DATA 1.1.5</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36</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8" w:type="dxa"/>
            <w:tcBorders>
              <w:left w:val="single" w:sz="6" w:space="0" w:color="auto"/>
              <w:right w:val="single" w:sz="6" w:space="0" w:color="auto"/>
            </w:tcBorders>
          </w:tcPr>
          <w:p w:rsidR="00B17D80" w:rsidRDefault="00B17D80" w:rsidP="007B59FD">
            <w:pPr>
              <w:pStyle w:val="TAL"/>
            </w:pPr>
            <w:r>
              <w:t>FETCH</w:t>
            </w:r>
          </w:p>
        </w:tc>
        <w:tc>
          <w:tcPr>
            <w:tcW w:w="324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37</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058" w:type="dxa"/>
            <w:tcBorders>
              <w:left w:val="single" w:sz="6" w:space="0" w:color="auto"/>
              <w:right w:val="single" w:sz="6" w:space="0" w:color="auto"/>
            </w:tcBorders>
          </w:tcPr>
          <w:p w:rsidR="00B17D80" w:rsidRDefault="00B17D80" w:rsidP="007B59FD">
            <w:pPr>
              <w:pStyle w:val="TAL"/>
            </w:pPr>
            <w:r>
              <w:t>PROACTIVE COMMAND: RECEIVE DATA 1.1.5</w:t>
            </w:r>
          </w:p>
        </w:tc>
        <w:tc>
          <w:tcPr>
            <w:tcW w:w="3240" w:type="dxa"/>
            <w:tcBorders>
              <w:left w:val="single" w:sz="6" w:space="0" w:color="auto"/>
              <w:right w:val="single" w:sz="6" w:space="0" w:color="auto"/>
            </w:tcBorders>
          </w:tcPr>
          <w:p w:rsidR="00B17D80" w:rsidRDefault="00B17D80" w:rsidP="007B59FD">
            <w:pPr>
              <w:pStyle w:val="TAL"/>
            </w:pPr>
            <w:r>
              <w:t>[200 Bytes]</w:t>
            </w: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38</w:t>
            </w:r>
          </w:p>
        </w:tc>
        <w:tc>
          <w:tcPr>
            <w:tcW w:w="105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8" w:type="dxa"/>
            <w:tcBorders>
              <w:left w:val="single" w:sz="6" w:space="0" w:color="auto"/>
              <w:bottom w:val="single" w:sz="6" w:space="0" w:color="auto"/>
              <w:right w:val="single" w:sz="6" w:space="0" w:color="auto"/>
            </w:tcBorders>
          </w:tcPr>
          <w:p w:rsidR="00B17D80" w:rsidRDefault="00B17D80" w:rsidP="007B59FD">
            <w:pPr>
              <w:pStyle w:val="TAL"/>
            </w:pPr>
            <w:r>
              <w:t>TERMINAL RESPONSE: RECEIVE DATA 1.1.5</w:t>
            </w:r>
          </w:p>
        </w:tc>
        <w:tc>
          <w:tcPr>
            <w:tcW w:w="3240"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EVENT LIST 1.1.1</w:t>
      </w:r>
    </w:p>
    <w:p w:rsidR="00B17D80" w:rsidRDefault="00B17D80" w:rsidP="00B17D80">
      <w:r>
        <w:t>Logically:</w:t>
      </w:r>
    </w:p>
    <w:p w:rsidR="00B17D80" w:rsidRDefault="00B17D80" w:rsidP="00B17D80">
      <w:pPr>
        <w:pStyle w:val="EW"/>
        <w:tabs>
          <w:tab w:val="left" w:pos="851"/>
        </w:tabs>
        <w:ind w:left="2835" w:hanging="2551"/>
      </w:pPr>
      <w:r>
        <w:lastRenderedPageBreak/>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3A1C49" w:rsidRDefault="00B17D80" w:rsidP="00B17D80">
      <w:pPr>
        <w:pStyle w:val="EX"/>
        <w:tabs>
          <w:tab w:val="left" w:pos="851"/>
        </w:tabs>
        <w:ind w:left="2835" w:hanging="2551"/>
        <w:rPr>
          <w:lang w:val="fr-FR"/>
        </w:rPr>
      </w:pPr>
      <w:r w:rsidRPr="003A1C49">
        <w:rPr>
          <w:lang w:val="fr-FR"/>
        </w:rPr>
        <w:t>Event list</w:t>
      </w:r>
      <w:r w:rsidRPr="003A1C49">
        <w:rPr>
          <w:lang w:val="fr-FR"/>
        </w:rPr>
        <w:tab/>
        <w:t>Data available</w:t>
      </w:r>
    </w:p>
    <w:p w:rsidR="00B17D80" w:rsidRDefault="00B17D80" w:rsidP="00B17D80">
      <w:pPr>
        <w:keepNext/>
        <w:keepLines/>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EVENT LIST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widowControl w:val="0"/>
      </w:pPr>
      <w:r>
        <w:t>PROACTIVE COMMAND: OPEN CHANNEL 1.1.1</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r>
      <w:r>
        <w:tab/>
        <w:t>1</w:t>
      </w:r>
    </w:p>
    <w:p w:rsidR="00B17D80" w:rsidRDefault="00B17D80" w:rsidP="00B17D80">
      <w:pPr>
        <w:pStyle w:val="EW"/>
        <w:tabs>
          <w:tab w:val="left" w:pos="851"/>
        </w:tabs>
        <w:ind w:left="2835" w:hanging="2551"/>
      </w:pPr>
      <w:r>
        <w:tab/>
        <w:t>Command type:</w:t>
      </w:r>
      <w:r>
        <w:tab/>
      </w:r>
      <w:r>
        <w:tab/>
        <w:t xml:space="preserve">OPEN CHANNEL </w:t>
      </w:r>
    </w:p>
    <w:p w:rsidR="00B17D80" w:rsidRDefault="00B17D80" w:rsidP="00B17D80">
      <w:pPr>
        <w:pStyle w:val="EW"/>
        <w:tabs>
          <w:tab w:val="left" w:pos="851"/>
        </w:tabs>
        <w:ind w:left="2835" w:hanging="2551"/>
        <w:rPr>
          <w:lang w:val="fr-FR"/>
        </w:rPr>
      </w:pPr>
      <w:r>
        <w:tab/>
      </w:r>
      <w:r>
        <w:rPr>
          <w:lang w:val="fr-FR"/>
        </w:rPr>
        <w:t>Command qualifier:</w:t>
      </w:r>
      <w:r>
        <w:rPr>
          <w:lang w:val="fr-FR"/>
        </w:rPr>
        <w:tab/>
      </w:r>
      <w:r>
        <w:rPr>
          <w:lang w:val="fr-FR"/>
        </w:rPr>
        <w:tab/>
        <w:t xml:space="preserve">immediate link establishment </w:t>
      </w:r>
    </w:p>
    <w:p w:rsidR="00B17D80" w:rsidRDefault="00B17D80" w:rsidP="00B17D80">
      <w:pPr>
        <w:pStyle w:val="EW"/>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r>
      <w:r>
        <w:rPr>
          <w:lang w:val="fr-FR"/>
        </w:rPr>
        <w:tab/>
        <w:t>ME</w:t>
      </w:r>
    </w:p>
    <w:p w:rsidR="00B17D80" w:rsidRDefault="00B17D80" w:rsidP="00B17D80">
      <w:pPr>
        <w:pStyle w:val="EW"/>
      </w:pPr>
      <w:r>
        <w:t xml:space="preserve">Bearer </w:t>
      </w:r>
    </w:p>
    <w:p w:rsidR="00B17D80" w:rsidRDefault="00B17D80" w:rsidP="00B17D80">
      <w:pPr>
        <w:pStyle w:val="EW"/>
        <w:tabs>
          <w:tab w:val="left" w:pos="851"/>
        </w:tabs>
        <w:ind w:left="2835" w:hanging="2551"/>
      </w:pPr>
      <w:r>
        <w:tab/>
        <w:t>Bearer type:</w:t>
      </w:r>
      <w:r>
        <w:tab/>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t>02</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pPr>
      <w:r>
        <w:t>Buffer</w:t>
      </w:r>
    </w:p>
    <w:p w:rsidR="00B17D80" w:rsidRDefault="00B17D80" w:rsidP="00B17D80">
      <w:pPr>
        <w:pStyle w:val="EW"/>
        <w:tabs>
          <w:tab w:val="left" w:pos="851"/>
        </w:tabs>
        <w:ind w:left="2835" w:hanging="2551"/>
      </w:pPr>
      <w:r>
        <w:tab/>
        <w:t>Buffer size:</w:t>
      </w:r>
      <w:r>
        <w:tab/>
        <w:t>1000</w:t>
      </w:r>
    </w:p>
    <w:p w:rsidR="00B17D80" w:rsidRDefault="00B17D80" w:rsidP="00B17D80">
      <w:pPr>
        <w:pStyle w:val="EW"/>
        <w:tabs>
          <w:tab w:val="left" w:pos="851"/>
        </w:tabs>
        <w:ind w:left="2835" w:hanging="2551"/>
      </w:pPr>
      <w:r>
        <w:t>Network access name:</w:t>
      </w:r>
      <w:r>
        <w:tab/>
        <w:t>TestGp.rs</w:t>
      </w:r>
    </w:p>
    <w:p w:rsidR="00B17D80" w:rsidRPr="00F51EF9" w:rsidRDefault="00B17D80" w:rsidP="00B17D80">
      <w:pPr>
        <w:pStyle w:val="EW"/>
        <w:tabs>
          <w:tab w:val="left" w:pos="851"/>
        </w:tabs>
        <w:ind w:left="2835" w:hanging="2551"/>
        <w:rPr>
          <w:lang w:val="sv-SE"/>
        </w:rPr>
      </w:pPr>
      <w:r w:rsidRPr="00F51EF9">
        <w:rPr>
          <w:lang w:val="sv-SE"/>
        </w:rPr>
        <w:t>Text String:</w:t>
      </w:r>
      <w:r w:rsidRPr="00F51EF9">
        <w:rPr>
          <w:lang w:val="sv-SE"/>
        </w:rPr>
        <w:tab/>
        <w:t>UserLog  (User login)</w:t>
      </w:r>
    </w:p>
    <w:p w:rsidR="00B17D80" w:rsidRDefault="00B17D80" w:rsidP="00B17D80">
      <w:pPr>
        <w:pStyle w:val="EW"/>
        <w:tabs>
          <w:tab w:val="left" w:pos="851"/>
        </w:tabs>
        <w:ind w:left="2835" w:hanging="2551"/>
      </w:pPr>
      <w:r>
        <w:t>Text String:</w:t>
      </w:r>
      <w:r>
        <w:tab/>
        <w:t>UserPwd (User password)</w:t>
      </w:r>
    </w:p>
    <w:p w:rsidR="00B17D80" w:rsidRDefault="00B17D80" w:rsidP="00B17D80">
      <w:pPr>
        <w:pStyle w:val="EW"/>
        <w:tabs>
          <w:tab w:val="left" w:pos="851"/>
        </w:tabs>
        <w:ind w:left="2835" w:hanging="2551"/>
      </w:pPr>
      <w:r>
        <w:t>SIM/ME interface transport level</w:t>
      </w:r>
    </w:p>
    <w:p w:rsidR="00B17D80" w:rsidRDefault="00B17D80" w:rsidP="00B17D80">
      <w:pPr>
        <w:pStyle w:val="EW"/>
        <w:tabs>
          <w:tab w:val="left" w:pos="851"/>
        </w:tabs>
        <w:ind w:left="2835" w:hanging="2551"/>
      </w:pPr>
      <w:r>
        <w:tab/>
        <w:t>Transport format:</w:t>
      </w:r>
      <w:r>
        <w:tab/>
        <w:t>UDP</w:t>
      </w:r>
    </w:p>
    <w:p w:rsidR="00B17D80" w:rsidRDefault="00B17D80" w:rsidP="00B17D80">
      <w:pPr>
        <w:pStyle w:val="EW"/>
        <w:tabs>
          <w:tab w:val="left" w:pos="851"/>
        </w:tabs>
        <w:ind w:left="2835" w:hanging="2551"/>
      </w:pPr>
      <w:r>
        <w:tab/>
        <w:t xml:space="preserve">Port number: </w:t>
      </w:r>
      <w:r>
        <w:tab/>
      </w:r>
      <w:r>
        <w:tab/>
        <w:t>44444</w:t>
      </w:r>
    </w:p>
    <w:p w:rsidR="00B17D80" w:rsidRDefault="00B17D80" w:rsidP="00B17D80">
      <w:pPr>
        <w:pStyle w:val="EW"/>
        <w:tabs>
          <w:tab w:val="left" w:pos="851"/>
        </w:tabs>
        <w:ind w:left="2835" w:hanging="2551"/>
      </w:pPr>
      <w:r>
        <w:t>Data destination address</w:t>
      </w:r>
      <w:r>
        <w:tab/>
      </w:r>
      <w:r>
        <w:tab/>
        <w:t>01.01.01.01</w:t>
      </w:r>
    </w:p>
    <w:p w:rsidR="00B17D80" w:rsidRDefault="00B17D80" w:rsidP="00B17D80"/>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RPr="0050145A"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D0</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w:t>
            </w: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81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40</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82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81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82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35</w:t>
            </w:r>
          </w:p>
        </w:tc>
      </w:tr>
      <w:tr w:rsidR="00B17D80" w:rsidRPr="0050145A"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Pr="0050145A"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1</w:t>
            </w:r>
            <w:r>
              <w:rPr>
                <w:lang w:val="it-IT"/>
              </w:rPr>
              <w:t>F</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39</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E8</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Pr="0050145A"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0A</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06</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54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70</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73</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0D</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08</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F4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55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4C</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6F</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0D</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08</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F4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55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50</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3C</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AD</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9C</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3E</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21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p>
        </w:tc>
      </w:tr>
    </w:tbl>
    <w:p w:rsidR="00B17D80" w:rsidRDefault="00B17D80" w:rsidP="00B17D80">
      <w:pPr>
        <w:pStyle w:val="FP"/>
      </w:pPr>
    </w:p>
    <w:p w:rsidR="00B17D80" w:rsidRDefault="00B17D80" w:rsidP="00B17D80">
      <w:pPr>
        <w:widowControl w:val="0"/>
      </w:pPr>
      <w:r>
        <w:t>TERMINAL RESPONSE: OPEN CHANNEL 1.1.1A</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OPEN CHANNEL</w:t>
      </w:r>
    </w:p>
    <w:p w:rsidR="00B17D80" w:rsidRDefault="00B17D80" w:rsidP="00B17D80">
      <w:pPr>
        <w:pStyle w:val="EW"/>
        <w:tabs>
          <w:tab w:val="left" w:pos="851"/>
        </w:tabs>
        <w:ind w:left="2835" w:hanging="2551"/>
        <w:rPr>
          <w:lang w:val="fr-FR"/>
        </w:rPr>
      </w:pPr>
      <w:r>
        <w:tab/>
      </w:r>
      <w:r>
        <w:rPr>
          <w:lang w:val="fr-FR"/>
        </w:rPr>
        <w:t>Command qualifier:</w:t>
      </w:r>
      <w:r>
        <w:rPr>
          <w:lang w:val="fr-FR"/>
        </w:rPr>
        <w:tab/>
        <w:t>immediate link establishment</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Channel status</w:t>
      </w:r>
      <w:r>
        <w:tab/>
        <w:t>Channel identifier 1 and link established or PDP context activated</w:t>
      </w:r>
    </w:p>
    <w:p w:rsidR="00B17D80" w:rsidRDefault="00B17D80" w:rsidP="00B17D80">
      <w:pPr>
        <w:pStyle w:val="EW"/>
        <w:tabs>
          <w:tab w:val="left" w:pos="851"/>
        </w:tabs>
        <w:ind w:left="2835" w:hanging="2551"/>
      </w:pPr>
      <w:r>
        <w:t>Bearer description</w:t>
      </w:r>
    </w:p>
    <w:p w:rsidR="00B17D80" w:rsidRDefault="00B17D80" w:rsidP="00B17D80">
      <w:pPr>
        <w:pStyle w:val="EW"/>
        <w:tabs>
          <w:tab w:val="left" w:pos="851"/>
        </w:tabs>
        <w:ind w:left="2835" w:hanging="2551"/>
      </w:pPr>
      <w:r>
        <w:tab/>
        <w:t>Bearer type:</w:t>
      </w:r>
      <w:r>
        <w:tab/>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02</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pPr>
      <w:r>
        <w:t>Buffer</w:t>
      </w:r>
    </w:p>
    <w:p w:rsidR="00B17D80" w:rsidRDefault="00B17D80" w:rsidP="00B17D80">
      <w:pPr>
        <w:pStyle w:val="EW"/>
        <w:tabs>
          <w:tab w:val="left" w:pos="851"/>
        </w:tabs>
        <w:ind w:left="2835" w:hanging="2551"/>
      </w:pPr>
      <w:r>
        <w:tab/>
        <w:t>Buffer size:</w:t>
      </w:r>
      <w:r>
        <w:tab/>
        <w:t>1000</w:t>
      </w:r>
    </w:p>
    <w:p w:rsidR="00B17D80" w:rsidRDefault="00B17D80" w:rsidP="00B17D80"/>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widowControl w:val="0"/>
      </w:pPr>
      <w:r>
        <w:t>TERMINAL RESPONSE: OPEN CHANNEL 1.1.1B</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Pr="001D7FA3" w:rsidRDefault="00B17D80" w:rsidP="00B17D80">
      <w:pPr>
        <w:pStyle w:val="EW"/>
        <w:tabs>
          <w:tab w:val="left" w:pos="851"/>
        </w:tabs>
        <w:ind w:left="2835" w:hanging="2551"/>
      </w:pPr>
      <w:r>
        <w:tab/>
      </w:r>
      <w:r w:rsidRPr="001D7FA3">
        <w:t>Command type:</w:t>
      </w:r>
      <w:r w:rsidRPr="001D7FA3">
        <w:tab/>
        <w:t>OPEN CHANNEL</w:t>
      </w:r>
    </w:p>
    <w:p w:rsidR="00B17D80" w:rsidRDefault="00B17D80" w:rsidP="00B17D80">
      <w:pPr>
        <w:pStyle w:val="EW"/>
        <w:tabs>
          <w:tab w:val="left" w:pos="851"/>
        </w:tabs>
        <w:ind w:left="2835" w:hanging="2551"/>
        <w:rPr>
          <w:lang w:val="fr-FR"/>
        </w:rPr>
      </w:pPr>
      <w:r w:rsidRPr="001D7FA3">
        <w:tab/>
      </w:r>
      <w:r>
        <w:rPr>
          <w:lang w:val="fr-FR"/>
        </w:rPr>
        <w:t>Command qualifier:</w:t>
      </w:r>
      <w:r>
        <w:rPr>
          <w:lang w:val="fr-FR"/>
        </w:rPr>
        <w:tab/>
        <w:t>immediate link establishment</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1D7FA3" w:rsidRDefault="00B17D80" w:rsidP="00B17D80">
      <w:pPr>
        <w:pStyle w:val="EW"/>
        <w:tabs>
          <w:tab w:val="left" w:pos="851"/>
        </w:tabs>
        <w:ind w:left="2835" w:hanging="2551"/>
      </w:pPr>
      <w:r>
        <w:rPr>
          <w:lang w:val="fr-FR"/>
        </w:rPr>
        <w:tab/>
      </w:r>
      <w:r w:rsidRPr="001D7FA3">
        <w:t>Destination device:</w:t>
      </w:r>
      <w:r w:rsidRPr="001D7FA3">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Channel status</w:t>
      </w:r>
      <w:r>
        <w:tab/>
        <w:t>Channel identifier 1 and link established or PDP context activated</w:t>
      </w:r>
    </w:p>
    <w:p w:rsidR="00B17D80" w:rsidRDefault="00B17D80" w:rsidP="00B17D80">
      <w:pPr>
        <w:pStyle w:val="EW"/>
        <w:tabs>
          <w:tab w:val="left" w:pos="851"/>
        </w:tabs>
        <w:ind w:left="2835" w:hanging="2551"/>
      </w:pPr>
      <w:r>
        <w:t>Bearer description</w:t>
      </w:r>
    </w:p>
    <w:p w:rsidR="00B17D80" w:rsidRDefault="00B17D80" w:rsidP="00B17D80">
      <w:pPr>
        <w:pStyle w:val="EW"/>
        <w:tabs>
          <w:tab w:val="left" w:pos="851"/>
        </w:tabs>
        <w:ind w:left="2835" w:hanging="2551"/>
      </w:pPr>
      <w:r>
        <w:tab/>
        <w:t>Bearer type:</w:t>
      </w:r>
      <w:r>
        <w:tab/>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00</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lastRenderedPageBreak/>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pPr>
      <w:r>
        <w:t>Buffer</w:t>
      </w:r>
    </w:p>
    <w:p w:rsidR="00B17D80" w:rsidRDefault="00B17D80" w:rsidP="00B17D80">
      <w:pPr>
        <w:pStyle w:val="EW"/>
        <w:tabs>
          <w:tab w:val="left" w:pos="851"/>
        </w:tabs>
        <w:ind w:left="2835" w:hanging="2551"/>
      </w:pPr>
      <w:r>
        <w:tab/>
        <w:t>Buffer size:</w:t>
      </w:r>
      <w:r>
        <w:tab/>
        <w:t>1000</w:t>
      </w:r>
    </w:p>
    <w:p w:rsidR="00B17D80" w:rsidRDefault="00B17D80" w:rsidP="00B17D80"/>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SEND DATA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DATA</w:t>
      </w:r>
    </w:p>
    <w:p w:rsidR="00B17D80" w:rsidRDefault="00B17D80" w:rsidP="00B17D80">
      <w:pPr>
        <w:pStyle w:val="EW"/>
        <w:tabs>
          <w:tab w:val="left" w:pos="851"/>
        </w:tabs>
        <w:ind w:left="2835" w:hanging="2551"/>
      </w:pPr>
      <w:r>
        <w:tab/>
        <w:t>Command qualifier:</w:t>
      </w:r>
      <w:r>
        <w:tab/>
        <w:t>Send Immediately</w:t>
      </w:r>
    </w:p>
    <w:p w:rsidR="00B17D80" w:rsidRPr="001D7FA3" w:rsidRDefault="00B17D80" w:rsidP="00B17D80">
      <w:pPr>
        <w:pStyle w:val="EW"/>
        <w:tabs>
          <w:tab w:val="left" w:pos="851"/>
        </w:tabs>
        <w:ind w:left="2835" w:hanging="2551"/>
      </w:pPr>
      <w:r w:rsidRPr="001D7FA3">
        <w:t>Device identities</w:t>
      </w:r>
    </w:p>
    <w:p w:rsidR="00B17D80" w:rsidRPr="001D7FA3" w:rsidRDefault="00B17D80" w:rsidP="00B17D80">
      <w:pPr>
        <w:pStyle w:val="EW"/>
        <w:tabs>
          <w:tab w:val="left" w:pos="851"/>
        </w:tabs>
        <w:ind w:left="2835" w:hanging="2551"/>
      </w:pPr>
      <w:r w:rsidRPr="001D7FA3">
        <w:tab/>
        <w:t>Source device:</w:t>
      </w:r>
      <w:r w:rsidRPr="001D7FA3">
        <w:tab/>
        <w:t>SIM</w:t>
      </w:r>
    </w:p>
    <w:p w:rsidR="00B17D80" w:rsidRPr="001D7FA3" w:rsidRDefault="00B17D80" w:rsidP="00B17D80">
      <w:pPr>
        <w:pStyle w:val="EW"/>
        <w:tabs>
          <w:tab w:val="left" w:pos="851"/>
        </w:tabs>
        <w:ind w:left="2835" w:hanging="2551"/>
      </w:pPr>
      <w:r w:rsidRPr="001D7FA3">
        <w:tab/>
        <w:t>Destination device:</w:t>
      </w:r>
      <w:r w:rsidRPr="001D7FA3">
        <w:tab/>
        <w:t>Channel 1</w:t>
      </w:r>
    </w:p>
    <w:p w:rsidR="00B17D80" w:rsidRDefault="00B17D80" w:rsidP="00B17D80">
      <w:pPr>
        <w:pStyle w:val="EW"/>
        <w:tabs>
          <w:tab w:val="left" w:pos="851"/>
        </w:tabs>
        <w:ind w:left="2835" w:hanging="2551"/>
      </w:pPr>
      <w:r>
        <w:t>Channel Data</w:t>
      </w:r>
    </w:p>
    <w:p w:rsidR="00B17D80" w:rsidRDefault="00B17D80" w:rsidP="00B17D80">
      <w:pPr>
        <w:pStyle w:val="EX"/>
        <w:tabs>
          <w:tab w:val="left" w:pos="851"/>
        </w:tabs>
        <w:ind w:left="2835" w:hanging="2551"/>
      </w:pPr>
      <w:r>
        <w:tab/>
        <w:t>Channel Data:</w:t>
      </w:r>
      <w:r>
        <w:tab/>
        <w:t>00 01 .. 07 (8 Bytes of data)</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B6</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DATA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DATA</w:t>
      </w:r>
    </w:p>
    <w:p w:rsidR="00B17D80" w:rsidRDefault="00B17D80" w:rsidP="00B17D80">
      <w:pPr>
        <w:pStyle w:val="EW"/>
        <w:tabs>
          <w:tab w:val="left" w:pos="851"/>
        </w:tabs>
        <w:ind w:left="2835" w:hanging="2551"/>
      </w:pPr>
      <w:r>
        <w:tab/>
        <w:t>Command qualifier:</w:t>
      </w:r>
      <w:r>
        <w:tab/>
        <w:t>Send Immediately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7D01CE" w:rsidRDefault="00B17D80" w:rsidP="00B17D80">
      <w:pPr>
        <w:pStyle w:val="EW"/>
        <w:tabs>
          <w:tab w:val="left" w:pos="851"/>
        </w:tabs>
        <w:ind w:left="2835" w:hanging="2551"/>
        <w:rPr>
          <w:lang w:val="fr-FR"/>
        </w:rPr>
      </w:pPr>
      <w:r>
        <w:rPr>
          <w:lang w:val="fr-FR"/>
        </w:rPr>
        <w:tab/>
      </w:r>
      <w:r w:rsidRPr="007D01CE">
        <w:rPr>
          <w:lang w:val="fr-FR"/>
        </w:rPr>
        <w:t>Destination device:</w:t>
      </w:r>
      <w:r w:rsidRPr="007D01CE">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X"/>
        <w:tabs>
          <w:tab w:val="left" w:pos="851"/>
        </w:tabs>
        <w:ind w:left="2835" w:hanging="2551"/>
      </w:pPr>
      <w:r>
        <w:tab/>
        <w:t>Channel data length:</w:t>
      </w:r>
      <w:r>
        <w:tab/>
        <w:t>More than 255 bytes of space available in the Tx buffer</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B7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ENVELOPE: EVENT DOWNLOAD - Data available 1.1.1</w:t>
      </w:r>
    </w:p>
    <w:p w:rsidR="00B17D80" w:rsidRDefault="00B17D80" w:rsidP="00B17D80">
      <w:r>
        <w:t>Logically:</w:t>
      </w:r>
    </w:p>
    <w:p w:rsidR="00B17D80" w:rsidRDefault="00B17D80" w:rsidP="00B17D80">
      <w:pPr>
        <w:pStyle w:val="EW"/>
        <w:tabs>
          <w:tab w:val="left" w:pos="851"/>
        </w:tabs>
        <w:ind w:left="2835" w:hanging="2551"/>
      </w:pPr>
      <w:r>
        <w:t xml:space="preserve">Event list </w:t>
      </w:r>
    </w:p>
    <w:p w:rsidR="00B17D80" w:rsidRDefault="00B17D80" w:rsidP="00B17D80">
      <w:pPr>
        <w:pStyle w:val="EW"/>
        <w:tabs>
          <w:tab w:val="left" w:pos="851"/>
        </w:tabs>
        <w:ind w:left="2835" w:hanging="2551"/>
      </w:pPr>
      <w:r>
        <w:tab/>
        <w:t>Event:</w:t>
      </w:r>
      <w:r>
        <w:tab/>
        <w:t>Data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EE2E02" w:rsidRDefault="00B17D80" w:rsidP="00B17D80">
      <w:pPr>
        <w:pStyle w:val="EW"/>
        <w:tabs>
          <w:tab w:val="left" w:pos="851"/>
        </w:tabs>
        <w:ind w:left="2835" w:hanging="2551"/>
        <w:rPr>
          <w:lang w:val="fr-FR"/>
        </w:rPr>
      </w:pPr>
      <w:r>
        <w:rPr>
          <w:lang w:val="fr-FR"/>
        </w:rPr>
        <w:tab/>
      </w:r>
      <w:r w:rsidRPr="00EE2E02">
        <w:rPr>
          <w:lang w:val="fr-FR"/>
        </w:rPr>
        <w:t>Destination device:</w:t>
      </w:r>
      <w:r w:rsidRPr="00EE2E02">
        <w:rPr>
          <w:lang w:val="fr-FR"/>
        </w:rPr>
        <w:tab/>
        <w:t>SIM</w:t>
      </w:r>
    </w:p>
    <w:p w:rsidR="00B17D80" w:rsidRDefault="00B17D80" w:rsidP="00B17D80">
      <w:pPr>
        <w:pStyle w:val="EW"/>
        <w:tabs>
          <w:tab w:val="left" w:pos="851"/>
        </w:tabs>
        <w:ind w:left="2835" w:hanging="2551"/>
        <w:rPr>
          <w:lang w:val="en-US"/>
        </w:rPr>
      </w:pPr>
      <w:r>
        <w:rPr>
          <w:lang w:val="en-US"/>
        </w:rPr>
        <w:t>Channel status</w:t>
      </w:r>
    </w:p>
    <w:p w:rsidR="00B17D80" w:rsidRDefault="00B17D80" w:rsidP="00B17D80">
      <w:pPr>
        <w:pStyle w:val="EW"/>
        <w:tabs>
          <w:tab w:val="left" w:pos="851"/>
        </w:tabs>
        <w:ind w:left="2835" w:hanging="2551"/>
      </w:pPr>
      <w:r>
        <w:rPr>
          <w:lang w:val="en-US"/>
        </w:rPr>
        <w:tab/>
      </w:r>
      <w:r>
        <w:t>Channel status:</w:t>
      </w:r>
      <w:r>
        <w:tab/>
        <w:t>Channel 1 open, link established</w:t>
      </w:r>
    </w:p>
    <w:p w:rsidR="00B17D80" w:rsidRDefault="00B17D80" w:rsidP="00B17D80">
      <w:pPr>
        <w:pStyle w:val="EW"/>
        <w:tabs>
          <w:tab w:val="left" w:pos="851"/>
        </w:tabs>
        <w:ind w:left="2835" w:hanging="2551"/>
      </w:pPr>
      <w:r>
        <w:lastRenderedPageBreak/>
        <w:t>Channel Data Length</w:t>
      </w:r>
    </w:p>
    <w:p w:rsidR="00B17D80" w:rsidRDefault="00B17D80" w:rsidP="00B17D80">
      <w:pPr>
        <w:pStyle w:val="EX"/>
        <w:tabs>
          <w:tab w:val="left" w:pos="851"/>
        </w:tabs>
        <w:ind w:left="2835" w:hanging="2551"/>
      </w:pPr>
      <w:r>
        <w:tab/>
        <w:t>Channel data length:</w:t>
      </w:r>
      <w:r>
        <w:tab/>
        <w:t>FF (more than 255 bytes are available)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B7</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RECEIVE DATA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RECEIVE DATA</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Channel 1</w:t>
      </w:r>
      <w:r>
        <w:rPr>
          <w:lang w:val="fr-FR"/>
        </w:rPr>
        <w:tab/>
      </w:r>
    </w:p>
    <w:p w:rsidR="00B17D80" w:rsidRDefault="00B17D80" w:rsidP="00B17D80">
      <w:pPr>
        <w:pStyle w:val="EW"/>
        <w:tabs>
          <w:tab w:val="left" w:pos="851"/>
        </w:tabs>
        <w:ind w:left="2835" w:hanging="2551"/>
      </w:pPr>
      <w:r>
        <w:t xml:space="preserve">Channel Data Length </w:t>
      </w:r>
    </w:p>
    <w:p w:rsidR="00B17D80" w:rsidRDefault="00B17D80" w:rsidP="00B17D80">
      <w:pPr>
        <w:pStyle w:val="EX"/>
        <w:tabs>
          <w:tab w:val="left" w:pos="851"/>
        </w:tabs>
        <w:ind w:left="2835" w:hanging="2551"/>
      </w:pPr>
      <w:r>
        <w:tab/>
        <w:t>Channel Data Length:</w:t>
      </w:r>
      <w:r>
        <w:tab/>
        <w:t>200</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B7</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RECEIVE DATA 1.1.2</w:t>
      </w:r>
    </w:p>
    <w:p w:rsidR="00B17D80" w:rsidRDefault="00B17D80" w:rsidP="00B17D80">
      <w:r>
        <w:t>Logically:</w:t>
      </w:r>
    </w:p>
    <w:p w:rsidR="00B17D80" w:rsidRDefault="00B17D80" w:rsidP="00B17D80">
      <w:pPr>
        <w:pStyle w:val="EW"/>
        <w:tabs>
          <w:tab w:val="left" w:pos="851"/>
        </w:tabs>
        <w:ind w:left="2835" w:hanging="2551"/>
      </w:pPr>
      <w:r>
        <w:t xml:space="preserve">Command details </w:t>
      </w:r>
    </w:p>
    <w:p w:rsidR="00B17D80" w:rsidRDefault="00B17D80" w:rsidP="00B17D80">
      <w:pPr>
        <w:pStyle w:val="EW"/>
        <w:tabs>
          <w:tab w:val="left" w:pos="851"/>
        </w:tabs>
        <w:ind w:left="2835" w:hanging="2551"/>
      </w:pPr>
      <w:r>
        <w:tab/>
        <w:t>Command number:</w:t>
      </w:r>
      <w:r>
        <w:tab/>
        <w:t xml:space="preserve">2 </w:t>
      </w:r>
    </w:p>
    <w:p w:rsidR="00B17D80" w:rsidRPr="00197E80" w:rsidRDefault="00B17D80" w:rsidP="00B17D80">
      <w:pPr>
        <w:pStyle w:val="EW"/>
        <w:tabs>
          <w:tab w:val="left" w:pos="851"/>
        </w:tabs>
        <w:ind w:left="2835" w:hanging="2551"/>
      </w:pPr>
      <w:r>
        <w:tab/>
      </w:r>
      <w:r w:rsidRPr="00197E80">
        <w:t>Command type:</w:t>
      </w:r>
      <w:r w:rsidRPr="00197E80">
        <w:tab/>
        <w:t xml:space="preserve">RECEIVE DATA </w:t>
      </w:r>
    </w:p>
    <w:p w:rsidR="00B17D80" w:rsidRDefault="00B17D80" w:rsidP="00B17D80">
      <w:pPr>
        <w:pStyle w:val="EW"/>
        <w:tabs>
          <w:tab w:val="left" w:pos="851"/>
        </w:tabs>
        <w:ind w:left="2835" w:hanging="2551"/>
        <w:rPr>
          <w:lang w:val="fr-FR"/>
        </w:rPr>
      </w:pPr>
      <w:r w:rsidRPr="00197E80">
        <w:tab/>
      </w:r>
      <w:r>
        <w:rPr>
          <w:lang w:val="fr-FR"/>
        </w:rPr>
        <w:t>Command qualifier:</w:t>
      </w:r>
      <w:r>
        <w:rPr>
          <w:lang w:val="fr-FR"/>
        </w:rPr>
        <w:tab/>
        <w:t xml:space="preserve">RFU </w:t>
      </w:r>
    </w:p>
    <w:p w:rsidR="00B17D80" w:rsidRDefault="00B17D80" w:rsidP="00B17D80">
      <w:pPr>
        <w:pStyle w:val="EW"/>
        <w:tabs>
          <w:tab w:val="left" w:pos="851"/>
        </w:tabs>
        <w:ind w:left="2835" w:hanging="2551"/>
        <w:rPr>
          <w:lang w:val="fr-FR"/>
        </w:rPr>
      </w:pPr>
      <w:r>
        <w:rPr>
          <w:lang w:val="fr-FR"/>
        </w:rPr>
        <w:t xml:space="preserve">Device identities </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SIM </w:t>
      </w:r>
    </w:p>
    <w:p w:rsidR="00B17D80" w:rsidRPr="00197E80" w:rsidRDefault="00B17D80" w:rsidP="00B17D80">
      <w:pPr>
        <w:pStyle w:val="EW"/>
        <w:tabs>
          <w:tab w:val="left" w:pos="851"/>
        </w:tabs>
        <w:ind w:left="2835" w:hanging="2551"/>
      </w:pPr>
      <w:r>
        <w:rPr>
          <w:lang w:val="fr-FR"/>
        </w:rPr>
        <w:tab/>
      </w:r>
      <w:r w:rsidRPr="00197E80">
        <w:t>Destination device:</w:t>
      </w:r>
      <w:r w:rsidRPr="00197E80">
        <w:tab/>
        <w:t>Channel 1</w:t>
      </w:r>
      <w:r w:rsidRPr="00197E80">
        <w:tab/>
      </w:r>
    </w:p>
    <w:p w:rsidR="00B17D80" w:rsidRDefault="00B17D80" w:rsidP="00B17D80">
      <w:pPr>
        <w:pStyle w:val="EW"/>
        <w:tabs>
          <w:tab w:val="left" w:pos="851"/>
        </w:tabs>
        <w:ind w:left="2835" w:hanging="2551"/>
      </w:pPr>
      <w:r>
        <w:t>Channel Data Length</w:t>
      </w:r>
    </w:p>
    <w:p w:rsidR="00B17D80" w:rsidRDefault="00B17D80" w:rsidP="00B17D80">
      <w:pPr>
        <w:pStyle w:val="EX"/>
        <w:tabs>
          <w:tab w:val="left" w:pos="851"/>
        </w:tabs>
        <w:ind w:left="2835" w:hanging="2551"/>
      </w:pPr>
      <w:r>
        <w:tab/>
        <w:t>Channel Data Length:</w:t>
      </w:r>
      <w:r>
        <w:tab/>
        <w:t>200</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B7</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RECEIVE DATA 1.1.3</w:t>
      </w:r>
    </w:p>
    <w:p w:rsidR="00B17D80" w:rsidRDefault="00B17D80" w:rsidP="00B17D80">
      <w:r>
        <w:t>Logically:</w:t>
      </w:r>
    </w:p>
    <w:p w:rsidR="00B17D80" w:rsidRDefault="00B17D80" w:rsidP="00B17D80">
      <w:pPr>
        <w:pStyle w:val="EW"/>
        <w:tabs>
          <w:tab w:val="left" w:pos="851"/>
        </w:tabs>
        <w:ind w:left="2835" w:hanging="2551"/>
      </w:pPr>
      <w:r>
        <w:t xml:space="preserve">Command details </w:t>
      </w:r>
    </w:p>
    <w:p w:rsidR="00B17D80" w:rsidRDefault="00B17D80" w:rsidP="00B17D80">
      <w:pPr>
        <w:pStyle w:val="EW"/>
        <w:tabs>
          <w:tab w:val="left" w:pos="851"/>
        </w:tabs>
        <w:ind w:left="2835" w:hanging="2551"/>
      </w:pPr>
      <w:r>
        <w:tab/>
        <w:t>Command number:</w:t>
      </w:r>
      <w:r>
        <w:tab/>
        <w:t xml:space="preserve">3 </w:t>
      </w:r>
    </w:p>
    <w:p w:rsidR="00B17D80" w:rsidRDefault="00B17D80" w:rsidP="00B17D80">
      <w:pPr>
        <w:pStyle w:val="EW"/>
        <w:tabs>
          <w:tab w:val="left" w:pos="851"/>
        </w:tabs>
        <w:ind w:left="2835" w:hanging="2551"/>
      </w:pPr>
      <w:r>
        <w:tab/>
        <w:t>Command type:</w:t>
      </w:r>
      <w:r>
        <w:tab/>
        <w:t xml:space="preserve">RECEIVE DATA </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RFU </w:t>
      </w:r>
    </w:p>
    <w:p w:rsidR="00B17D80" w:rsidRDefault="00B17D80" w:rsidP="00B17D80">
      <w:pPr>
        <w:pStyle w:val="EW"/>
        <w:tabs>
          <w:tab w:val="left" w:pos="851"/>
        </w:tabs>
        <w:ind w:left="2835" w:hanging="2551"/>
        <w:rPr>
          <w:lang w:val="fr-FR"/>
        </w:rPr>
      </w:pPr>
      <w:r>
        <w:rPr>
          <w:lang w:val="fr-FR"/>
        </w:rPr>
        <w:t xml:space="preserve">Device identities </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SIM </w:t>
      </w:r>
    </w:p>
    <w:p w:rsidR="00B17D80" w:rsidRPr="00D53EC4" w:rsidRDefault="00B17D80" w:rsidP="00B17D80">
      <w:pPr>
        <w:pStyle w:val="EW"/>
        <w:tabs>
          <w:tab w:val="left" w:pos="851"/>
        </w:tabs>
        <w:ind w:left="2835" w:hanging="2551"/>
      </w:pPr>
      <w:r>
        <w:rPr>
          <w:lang w:val="fr-FR"/>
        </w:rPr>
        <w:tab/>
      </w:r>
      <w:r w:rsidRPr="00D53EC4">
        <w:t>Destination device:</w:t>
      </w:r>
      <w:r w:rsidRPr="00D53EC4">
        <w:tab/>
        <w:t>Channel 1</w:t>
      </w:r>
      <w:r w:rsidRPr="00D53EC4">
        <w:tab/>
      </w:r>
    </w:p>
    <w:p w:rsidR="00B17D80" w:rsidRDefault="00B17D80" w:rsidP="00B17D80">
      <w:pPr>
        <w:pStyle w:val="EW"/>
        <w:tabs>
          <w:tab w:val="left" w:pos="851"/>
        </w:tabs>
        <w:ind w:left="2835" w:hanging="2551"/>
      </w:pPr>
      <w:r>
        <w:t xml:space="preserve">Channel Data Length </w:t>
      </w:r>
    </w:p>
    <w:p w:rsidR="00B17D80" w:rsidRDefault="00B17D80" w:rsidP="00B17D80">
      <w:pPr>
        <w:pStyle w:val="EX"/>
        <w:tabs>
          <w:tab w:val="left" w:pos="851"/>
        </w:tabs>
        <w:ind w:left="2835" w:hanging="2551"/>
      </w:pPr>
      <w:r>
        <w:tab/>
        <w:t>Channel Data Length:</w:t>
      </w:r>
      <w:r>
        <w:tab/>
        <w:t>200</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B7</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RECEIVE DATA 1.1.4</w:t>
      </w:r>
    </w:p>
    <w:p w:rsidR="00B17D80" w:rsidRDefault="00B17D80" w:rsidP="00B17D80">
      <w:r>
        <w:t>Logically:</w:t>
      </w:r>
    </w:p>
    <w:p w:rsidR="00B17D80" w:rsidRDefault="00B17D80" w:rsidP="00B17D80">
      <w:pPr>
        <w:pStyle w:val="EW"/>
        <w:tabs>
          <w:tab w:val="left" w:pos="851"/>
        </w:tabs>
        <w:ind w:left="2835" w:hanging="2551"/>
      </w:pPr>
      <w:r>
        <w:t xml:space="preserve">Command details </w:t>
      </w:r>
    </w:p>
    <w:p w:rsidR="00B17D80" w:rsidRDefault="00B17D80" w:rsidP="00B17D80">
      <w:pPr>
        <w:pStyle w:val="EW"/>
        <w:tabs>
          <w:tab w:val="left" w:pos="851"/>
        </w:tabs>
        <w:ind w:left="2835" w:hanging="2551"/>
      </w:pPr>
      <w:r>
        <w:tab/>
        <w:t>Command number:</w:t>
      </w:r>
      <w:r>
        <w:tab/>
        <w:t xml:space="preserve">4 </w:t>
      </w:r>
    </w:p>
    <w:p w:rsidR="00B17D80" w:rsidRDefault="00B17D80" w:rsidP="00B17D80">
      <w:pPr>
        <w:pStyle w:val="EW"/>
        <w:tabs>
          <w:tab w:val="left" w:pos="851"/>
        </w:tabs>
        <w:ind w:left="2835" w:hanging="2551"/>
      </w:pPr>
      <w:r>
        <w:tab/>
        <w:t>Command type:</w:t>
      </w:r>
      <w:r>
        <w:tab/>
        <w:t>RECEIVE DATA</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RFU </w:t>
      </w:r>
    </w:p>
    <w:p w:rsidR="00B17D80" w:rsidRDefault="00B17D80" w:rsidP="00B17D80">
      <w:pPr>
        <w:pStyle w:val="EW"/>
        <w:tabs>
          <w:tab w:val="left" w:pos="851"/>
        </w:tabs>
        <w:ind w:left="2835" w:hanging="2551"/>
        <w:rPr>
          <w:lang w:val="fr-FR"/>
        </w:rPr>
      </w:pPr>
      <w:r>
        <w:rPr>
          <w:lang w:val="fr-FR"/>
        </w:rPr>
        <w:t xml:space="preserve">Device identities </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SIM </w:t>
      </w:r>
    </w:p>
    <w:p w:rsidR="00B17D80" w:rsidRDefault="00B17D80" w:rsidP="00B17D80">
      <w:pPr>
        <w:pStyle w:val="EW"/>
        <w:tabs>
          <w:tab w:val="left" w:pos="851"/>
        </w:tabs>
        <w:ind w:left="2835" w:hanging="2551"/>
        <w:rPr>
          <w:lang w:val="fr-FR"/>
        </w:rPr>
      </w:pPr>
      <w:r>
        <w:rPr>
          <w:lang w:val="fr-FR"/>
        </w:rPr>
        <w:tab/>
        <w:t>Destination device:</w:t>
      </w:r>
      <w:r>
        <w:rPr>
          <w:lang w:val="fr-FR"/>
        </w:rPr>
        <w:tab/>
        <w:t>Channel 1</w:t>
      </w:r>
      <w:r>
        <w:rPr>
          <w:lang w:val="fr-FR"/>
        </w:rPr>
        <w:tab/>
      </w:r>
    </w:p>
    <w:p w:rsidR="00B17D80" w:rsidRDefault="00B17D80" w:rsidP="00B17D80">
      <w:pPr>
        <w:pStyle w:val="EW"/>
        <w:tabs>
          <w:tab w:val="left" w:pos="851"/>
        </w:tabs>
        <w:ind w:left="2835" w:hanging="2551"/>
      </w:pPr>
      <w:r>
        <w:t xml:space="preserve">Channel Data Length </w:t>
      </w:r>
    </w:p>
    <w:p w:rsidR="00B17D80" w:rsidRDefault="00B17D80" w:rsidP="00B17D80">
      <w:pPr>
        <w:pStyle w:val="EX"/>
        <w:tabs>
          <w:tab w:val="left" w:pos="851"/>
        </w:tabs>
        <w:ind w:left="2835" w:hanging="2551"/>
      </w:pPr>
      <w:r>
        <w:tab/>
        <w:t>Channel Data Length:</w:t>
      </w:r>
      <w:r>
        <w:tab/>
        <w:t>200</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B7</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RECEIVE DATA 1.1.5</w:t>
      </w:r>
    </w:p>
    <w:p w:rsidR="00B17D80" w:rsidRDefault="00B17D80" w:rsidP="00B17D80">
      <w:r>
        <w:t>Logically:</w:t>
      </w:r>
    </w:p>
    <w:p w:rsidR="00B17D80" w:rsidRDefault="00B17D80" w:rsidP="00B17D80">
      <w:pPr>
        <w:pStyle w:val="EW"/>
        <w:tabs>
          <w:tab w:val="left" w:pos="851"/>
        </w:tabs>
        <w:ind w:left="2835" w:hanging="2551"/>
      </w:pPr>
      <w:r>
        <w:t xml:space="preserve">Command details </w:t>
      </w:r>
    </w:p>
    <w:p w:rsidR="00B17D80" w:rsidRDefault="00B17D80" w:rsidP="00B17D80">
      <w:pPr>
        <w:pStyle w:val="EW"/>
        <w:tabs>
          <w:tab w:val="left" w:pos="851"/>
        </w:tabs>
        <w:ind w:left="2835" w:hanging="2551"/>
      </w:pPr>
      <w:r>
        <w:tab/>
        <w:t>Command number:</w:t>
      </w:r>
      <w:r>
        <w:tab/>
        <w:t xml:space="preserve">5 </w:t>
      </w:r>
    </w:p>
    <w:p w:rsidR="00B17D80" w:rsidRDefault="00B17D80" w:rsidP="00B17D80">
      <w:pPr>
        <w:pStyle w:val="EW"/>
        <w:tabs>
          <w:tab w:val="left" w:pos="851"/>
        </w:tabs>
        <w:ind w:left="2835" w:hanging="2551"/>
      </w:pPr>
      <w:r>
        <w:tab/>
        <w:t>Command type:</w:t>
      </w:r>
      <w:r>
        <w:tab/>
        <w:t xml:space="preserve">RECEIVE DATA </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RFU </w:t>
      </w:r>
    </w:p>
    <w:p w:rsidR="00B17D80" w:rsidRDefault="00B17D80" w:rsidP="00B17D80">
      <w:pPr>
        <w:pStyle w:val="EW"/>
        <w:tabs>
          <w:tab w:val="left" w:pos="851"/>
        </w:tabs>
        <w:ind w:left="2835" w:hanging="2551"/>
        <w:rPr>
          <w:lang w:val="fr-FR"/>
        </w:rPr>
      </w:pPr>
      <w:r>
        <w:rPr>
          <w:lang w:val="fr-FR"/>
        </w:rPr>
        <w:t xml:space="preserve">Device identities </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SIM </w:t>
      </w:r>
    </w:p>
    <w:p w:rsidR="00B17D80" w:rsidRDefault="00B17D80" w:rsidP="00B17D80">
      <w:pPr>
        <w:pStyle w:val="EW"/>
        <w:tabs>
          <w:tab w:val="left" w:pos="851"/>
        </w:tabs>
        <w:ind w:left="2835" w:hanging="2551"/>
        <w:rPr>
          <w:lang w:val="fr-FR"/>
        </w:rPr>
      </w:pPr>
      <w:r>
        <w:rPr>
          <w:lang w:val="fr-FR"/>
        </w:rPr>
        <w:tab/>
        <w:t>Destination device:</w:t>
      </w:r>
      <w:r>
        <w:rPr>
          <w:lang w:val="fr-FR"/>
        </w:rPr>
        <w:tab/>
        <w:t>Channel 1</w:t>
      </w:r>
      <w:r>
        <w:rPr>
          <w:lang w:val="fr-FR"/>
        </w:rPr>
        <w:tab/>
      </w:r>
    </w:p>
    <w:p w:rsidR="00B17D80" w:rsidRDefault="00B17D80" w:rsidP="00B17D80">
      <w:pPr>
        <w:pStyle w:val="EW"/>
        <w:tabs>
          <w:tab w:val="left" w:pos="851"/>
        </w:tabs>
        <w:ind w:left="2835" w:hanging="2551"/>
      </w:pPr>
      <w:r>
        <w:t xml:space="preserve">Channel Data Length </w:t>
      </w:r>
    </w:p>
    <w:p w:rsidR="00B17D80" w:rsidRDefault="00B17D80" w:rsidP="00B17D80">
      <w:pPr>
        <w:pStyle w:val="EX"/>
        <w:tabs>
          <w:tab w:val="left" w:pos="851"/>
        </w:tabs>
        <w:ind w:left="2835" w:hanging="2551"/>
      </w:pPr>
      <w:r>
        <w:tab/>
        <w:t>Channel Data Length:</w:t>
      </w:r>
      <w:r>
        <w:tab/>
        <w:t>200</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B7</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RECEIVE DATA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 xml:space="preserve">RECEIVE DATA </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RFU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Channel Data :</w:t>
      </w:r>
      <w:r>
        <w:tab/>
        <w:t>00 01 02 .. C7 (200 Bytes of data)</w:t>
      </w:r>
    </w:p>
    <w:p w:rsidR="00B17D80" w:rsidRDefault="00B17D80" w:rsidP="00B17D80">
      <w:pPr>
        <w:pStyle w:val="EX"/>
        <w:tabs>
          <w:tab w:val="left" w:pos="851"/>
        </w:tabs>
        <w:ind w:left="2835" w:hanging="2551"/>
      </w:pPr>
      <w:r>
        <w:t>Channel data length:</w:t>
      </w:r>
      <w:r>
        <w:tab/>
        <w:t>FF</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RECEIVE DATA 1.1.2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 xml:space="preserve">2 </w:t>
      </w:r>
    </w:p>
    <w:p w:rsidR="00B17D80" w:rsidRDefault="00B17D80" w:rsidP="00B17D80">
      <w:pPr>
        <w:pStyle w:val="EW"/>
        <w:tabs>
          <w:tab w:val="left" w:pos="851"/>
        </w:tabs>
        <w:ind w:left="2835" w:hanging="2551"/>
      </w:pPr>
      <w:r>
        <w:tab/>
        <w:t>Command type:</w:t>
      </w:r>
      <w:r>
        <w:tab/>
        <w:t xml:space="preserve">RECEIVE DATA </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RFU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rPr>
          <w:lang w:val="it-IT"/>
        </w:rPr>
        <w:t>Channel Data :</w:t>
      </w:r>
      <w:r>
        <w:rPr>
          <w:lang w:val="it-IT"/>
        </w:rPr>
        <w:tab/>
        <w:t xml:space="preserve">C8 C9 CA .. </w:t>
      </w:r>
      <w:r>
        <w:t>FF 00 01 .. 8F (200 Bytes of data)</w:t>
      </w:r>
    </w:p>
    <w:p w:rsidR="00B17D80" w:rsidRDefault="00B17D80" w:rsidP="00B17D80">
      <w:pPr>
        <w:pStyle w:val="EX"/>
        <w:tabs>
          <w:tab w:val="left" w:pos="851"/>
        </w:tabs>
        <w:ind w:left="2835" w:hanging="2551"/>
      </w:pPr>
      <w:r>
        <w:t>Channel data length:</w:t>
      </w:r>
      <w:r>
        <w:tab/>
        <w:t>FF</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B7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RECEIVE DATA 1.1.3</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 xml:space="preserve">3 </w:t>
      </w:r>
    </w:p>
    <w:p w:rsidR="00B17D80" w:rsidRDefault="00B17D80" w:rsidP="00B17D80">
      <w:pPr>
        <w:pStyle w:val="EW"/>
        <w:tabs>
          <w:tab w:val="left" w:pos="851"/>
        </w:tabs>
        <w:ind w:left="2835" w:hanging="2551"/>
      </w:pPr>
      <w:r>
        <w:tab/>
        <w:t>Command type:</w:t>
      </w:r>
      <w:r>
        <w:tab/>
        <w:t xml:space="preserve">RECEIVE DATA </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RFU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Channel Data :</w:t>
      </w:r>
      <w:r>
        <w:tab/>
        <w:t>90 91 .. FF 00 01 – 57 (200 Bytes of data)</w:t>
      </w:r>
    </w:p>
    <w:p w:rsidR="00B17D80" w:rsidRDefault="00B17D80" w:rsidP="00B17D80">
      <w:pPr>
        <w:pStyle w:val="EX"/>
        <w:tabs>
          <w:tab w:val="left" w:pos="851"/>
        </w:tabs>
        <w:ind w:left="2835" w:hanging="2551"/>
      </w:pPr>
      <w:r>
        <w:t>Channel data length:</w:t>
      </w:r>
      <w:r>
        <w:tab/>
        <w:t>FF</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B7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RECEIVE DATA 1.1.4</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4</w:t>
      </w:r>
    </w:p>
    <w:p w:rsidR="00B17D80" w:rsidRDefault="00B17D80" w:rsidP="00B17D80">
      <w:pPr>
        <w:pStyle w:val="EW"/>
        <w:tabs>
          <w:tab w:val="left" w:pos="851"/>
        </w:tabs>
        <w:ind w:left="2835" w:hanging="2551"/>
      </w:pPr>
      <w:r>
        <w:tab/>
        <w:t>Command type:</w:t>
      </w:r>
      <w:r>
        <w:tab/>
        <w:t>RECEIVE DATA</w:t>
      </w:r>
    </w:p>
    <w:p w:rsidR="00B17D80" w:rsidRDefault="00B17D80" w:rsidP="00B17D80">
      <w:pPr>
        <w:pStyle w:val="EW"/>
        <w:tabs>
          <w:tab w:val="left" w:pos="851"/>
        </w:tabs>
        <w:ind w:left="2835" w:hanging="2551"/>
      </w:pPr>
      <w:r>
        <w:tab/>
      </w:r>
      <w:r w:rsidRPr="00BC1D3E">
        <w:t>Command qualifier:</w:t>
      </w:r>
      <w:r w:rsidRPr="00BC1D3E">
        <w:tab/>
        <w:t>RFU</w:t>
      </w:r>
    </w:p>
    <w:p w:rsidR="00B17D80" w:rsidRPr="00BC1D3E" w:rsidRDefault="00B17D80" w:rsidP="00B17D80">
      <w:pPr>
        <w:pStyle w:val="EW"/>
        <w:tabs>
          <w:tab w:val="left" w:pos="851"/>
        </w:tabs>
        <w:ind w:left="2835" w:hanging="2551"/>
      </w:pPr>
      <w:r w:rsidRPr="00BC1D3E">
        <w:t>Device identities</w:t>
      </w:r>
    </w:p>
    <w:p w:rsidR="00B17D80" w:rsidRPr="00BC1D3E" w:rsidRDefault="00B17D80" w:rsidP="00B17D80">
      <w:pPr>
        <w:pStyle w:val="EW"/>
        <w:tabs>
          <w:tab w:val="left" w:pos="851"/>
        </w:tabs>
        <w:ind w:left="2835" w:hanging="2551"/>
      </w:pPr>
      <w:r w:rsidRPr="00BC1D3E">
        <w:tab/>
        <w:t>Source device:</w:t>
      </w:r>
      <w:r w:rsidRPr="00BC1D3E">
        <w:tab/>
        <w:t>ME</w:t>
      </w:r>
    </w:p>
    <w:p w:rsidR="00B17D80" w:rsidRPr="00BC1D3E" w:rsidRDefault="00B17D80" w:rsidP="00B17D80">
      <w:pPr>
        <w:pStyle w:val="EW"/>
        <w:tabs>
          <w:tab w:val="left" w:pos="851"/>
        </w:tabs>
        <w:ind w:left="2835" w:hanging="2551"/>
      </w:pPr>
      <w:r w:rsidRPr="00BC1D3E">
        <w:tab/>
        <w:t>Destination device:</w:t>
      </w:r>
      <w:r w:rsidRPr="00BC1D3E">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lastRenderedPageBreak/>
        <w:t>Channel Data :</w:t>
      </w:r>
      <w:r>
        <w:tab/>
        <w:t>58 59 .. FF 00 01 .. 1F (200 Bytes of data)</w:t>
      </w:r>
    </w:p>
    <w:p w:rsidR="00B17D80" w:rsidRDefault="00B17D80" w:rsidP="00B17D80">
      <w:pPr>
        <w:pStyle w:val="EX"/>
        <w:tabs>
          <w:tab w:val="left" w:pos="851"/>
        </w:tabs>
        <w:ind w:left="2835" w:hanging="2551"/>
      </w:pPr>
      <w:r>
        <w:t>Channel data length:</w:t>
      </w:r>
      <w:r>
        <w:tab/>
        <w:t>C8</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B7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RECEIVE DATA 1.1.5</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 xml:space="preserve">5 </w:t>
      </w:r>
    </w:p>
    <w:p w:rsidR="00B17D80" w:rsidRDefault="00B17D80" w:rsidP="00B17D80">
      <w:pPr>
        <w:pStyle w:val="EW"/>
        <w:tabs>
          <w:tab w:val="left" w:pos="851"/>
        </w:tabs>
        <w:ind w:left="2835" w:hanging="2551"/>
      </w:pPr>
      <w:r>
        <w:tab/>
        <w:t>Command type:</w:t>
      </w:r>
      <w:r>
        <w:tab/>
        <w:t xml:space="preserve">RECEIVE DATA </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Pr="007D01CE" w:rsidRDefault="00B17D80" w:rsidP="00B17D80">
      <w:pPr>
        <w:pStyle w:val="EW"/>
        <w:tabs>
          <w:tab w:val="left" w:pos="851"/>
        </w:tabs>
        <w:ind w:left="2835" w:hanging="2551"/>
      </w:pPr>
      <w:r w:rsidRPr="007D01CE">
        <w:t>Device identities</w:t>
      </w:r>
    </w:p>
    <w:p w:rsidR="00B17D80" w:rsidRPr="007D01CE" w:rsidRDefault="00B17D80" w:rsidP="00B17D80">
      <w:pPr>
        <w:pStyle w:val="EW"/>
        <w:tabs>
          <w:tab w:val="left" w:pos="851"/>
        </w:tabs>
        <w:ind w:left="2835" w:hanging="2551"/>
      </w:pPr>
      <w:r w:rsidRPr="007D01CE">
        <w:tab/>
        <w:t>Source device:</w:t>
      </w:r>
      <w:r w:rsidRPr="007D01CE">
        <w:tab/>
        <w:t>ME</w:t>
      </w:r>
    </w:p>
    <w:p w:rsidR="00B17D80" w:rsidRPr="007D01CE" w:rsidRDefault="00B17D80" w:rsidP="00B17D80">
      <w:pPr>
        <w:pStyle w:val="EW"/>
        <w:tabs>
          <w:tab w:val="left" w:pos="851"/>
        </w:tabs>
        <w:ind w:left="2835" w:hanging="2551"/>
      </w:pPr>
      <w:r w:rsidRPr="007D01CE">
        <w:tab/>
        <w:t>Destination device:</w:t>
      </w:r>
      <w:r w:rsidRPr="007D01CE">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Channel Data:</w:t>
      </w:r>
      <w:r>
        <w:tab/>
        <w:t>20 21 .. E7 (200 Bytes of data)</w:t>
      </w:r>
    </w:p>
    <w:p w:rsidR="00B17D80" w:rsidRDefault="00B17D80" w:rsidP="00B17D80">
      <w:pPr>
        <w:pStyle w:val="EX"/>
        <w:tabs>
          <w:tab w:val="left" w:pos="851"/>
        </w:tabs>
        <w:ind w:left="2835" w:hanging="2551"/>
      </w:pPr>
      <w:r>
        <w:t>Channel data length:</w:t>
      </w:r>
      <w:r>
        <w:tab/>
        <w:t>00</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27.22.4.29.5</w:t>
      </w:r>
      <w:r>
        <w:tab/>
        <w:t>Test requirement</w:t>
      </w:r>
    </w:p>
    <w:p w:rsidR="00B17D80" w:rsidRDefault="00B17D80" w:rsidP="00B17D80">
      <w:r>
        <w:t>The ME shall operate in the manner defined in expected sequence 1.1.</w:t>
      </w:r>
    </w:p>
    <w:p w:rsidR="00B17D80" w:rsidRDefault="00B17D80" w:rsidP="00B17D80">
      <w:pPr>
        <w:pStyle w:val="Heading4"/>
      </w:pPr>
      <w:bookmarkStart w:id="615" w:name="_Toc502363296"/>
      <w:bookmarkStart w:id="616" w:name="_Toc533173722"/>
      <w:bookmarkStart w:id="617" w:name="_Toc51834143"/>
      <w:r>
        <w:t>27.22.4.30</w:t>
      </w:r>
      <w:r>
        <w:tab/>
        <w:t>SEND DATA</w:t>
      </w:r>
      <w:bookmarkEnd w:id="615"/>
      <w:bookmarkEnd w:id="616"/>
      <w:bookmarkEnd w:id="617"/>
    </w:p>
    <w:p w:rsidR="00B17D80" w:rsidRDefault="00B17D80" w:rsidP="00B17D80">
      <w:pPr>
        <w:pStyle w:val="Heading5"/>
      </w:pPr>
      <w:bookmarkStart w:id="618" w:name="_Toc502363297"/>
      <w:bookmarkStart w:id="619" w:name="_Toc533173723"/>
      <w:bookmarkStart w:id="620" w:name="_Toc51834144"/>
      <w:r>
        <w:t>27.22.4.30.1</w:t>
      </w:r>
      <w:r>
        <w:tab/>
        <w:t>Definition and applicability</w:t>
      </w:r>
      <w:bookmarkEnd w:id="618"/>
      <w:bookmarkEnd w:id="619"/>
      <w:bookmarkEnd w:id="620"/>
    </w:p>
    <w:p w:rsidR="00B17D80" w:rsidRDefault="00B17D80" w:rsidP="00B17D80">
      <w:r>
        <w:t>See clause 3.2.2.</w:t>
      </w:r>
    </w:p>
    <w:p w:rsidR="00B17D80" w:rsidRDefault="00B17D80" w:rsidP="00B17D80">
      <w:pPr>
        <w:pStyle w:val="Heading5"/>
      </w:pPr>
      <w:bookmarkStart w:id="621" w:name="_Toc502363298"/>
      <w:bookmarkStart w:id="622" w:name="_Toc533173724"/>
      <w:bookmarkStart w:id="623" w:name="_Toc51834145"/>
      <w:r>
        <w:t>27.22.4.30.2</w:t>
      </w:r>
      <w:r>
        <w:tab/>
        <w:t>Conformance requirements</w:t>
      </w:r>
      <w:bookmarkEnd w:id="621"/>
      <w:bookmarkEnd w:id="622"/>
      <w:bookmarkEnd w:id="623"/>
    </w:p>
    <w:p w:rsidR="00B17D80" w:rsidRDefault="00B17D80" w:rsidP="00B17D80">
      <w:r>
        <w:t>The ME shall support the class "e" commands as defined in:</w:t>
      </w:r>
    </w:p>
    <w:p w:rsidR="00B17D80" w:rsidRDefault="00B17D80" w:rsidP="00B17D80">
      <w:pPr>
        <w:pStyle w:val="B1"/>
      </w:pPr>
      <w:r>
        <w:t>-</w:t>
      </w:r>
      <w:r>
        <w:tab/>
        <w:t>TS 11.14 [15].</w:t>
      </w:r>
    </w:p>
    <w:p w:rsidR="00B17D80" w:rsidRDefault="00B17D80" w:rsidP="00B17D80">
      <w:pPr>
        <w:pStyle w:val="Heading5"/>
      </w:pPr>
      <w:bookmarkStart w:id="624" w:name="_Toc502363299"/>
      <w:bookmarkStart w:id="625" w:name="_Toc533173725"/>
      <w:bookmarkStart w:id="626" w:name="_Toc51834146"/>
      <w:r>
        <w:t>27.22.4.30.3</w:t>
      </w:r>
      <w:r>
        <w:tab/>
        <w:t>Test purpose</w:t>
      </w:r>
      <w:bookmarkEnd w:id="624"/>
      <w:bookmarkEnd w:id="625"/>
      <w:bookmarkEnd w:id="626"/>
    </w:p>
    <w:p w:rsidR="00B17D80" w:rsidRDefault="00B17D80" w:rsidP="00B17D80">
      <w:r>
        <w:t>To verify that the ME shall send a:</w:t>
      </w:r>
    </w:p>
    <w:p w:rsidR="00B17D80" w:rsidRDefault="00B17D80" w:rsidP="00B17D80">
      <w:pPr>
        <w:pStyle w:val="B1"/>
      </w:pPr>
      <w:r>
        <w:t>-</w:t>
      </w:r>
      <w:r>
        <w:tab/>
        <w:t>TERMINAL RESPONSE (Command Performed Successfully); or</w:t>
      </w:r>
    </w:p>
    <w:p w:rsidR="00B17D80" w:rsidRDefault="00B17D80" w:rsidP="00B17D80">
      <w:pPr>
        <w:pStyle w:val="B1"/>
      </w:pPr>
      <w:r>
        <w:t>-</w:t>
      </w:r>
      <w:r>
        <w:tab/>
        <w:t>TERMINAL RESPONSE (ME currently unable to process command); or</w:t>
      </w:r>
    </w:p>
    <w:p w:rsidR="00B17D80" w:rsidRDefault="00B17D80" w:rsidP="00B17D80">
      <w:pPr>
        <w:pStyle w:val="B1"/>
        <w:rPr>
          <w:lang w:val="pt-BR"/>
        </w:rPr>
      </w:pPr>
      <w:r>
        <w:rPr>
          <w:lang w:val="pt-BR"/>
        </w:rPr>
        <w:t>-</w:t>
      </w:r>
      <w:r>
        <w:rPr>
          <w:lang w:val="pt-BR"/>
        </w:rPr>
        <w:tab/>
      </w:r>
      <w:r w:rsidRPr="003A1C49">
        <w:rPr>
          <w:lang w:val="pt-BR"/>
        </w:rPr>
        <w:t>TERMINAL RESPONSE (Bearer Independent Protocol Error);</w:t>
      </w:r>
    </w:p>
    <w:p w:rsidR="00B17D80" w:rsidRPr="003A1C49" w:rsidRDefault="00B17D80" w:rsidP="00B17D80">
      <w:pPr>
        <w:pStyle w:val="B1"/>
        <w:rPr>
          <w:lang w:val="pt-BR"/>
        </w:rPr>
      </w:pPr>
      <w:r>
        <w:rPr>
          <w:lang w:val="pt-BR"/>
        </w:rPr>
        <w:t>-</w:t>
      </w:r>
      <w:r>
        <w:rPr>
          <w:lang w:val="pt-BR"/>
        </w:rPr>
        <w:tab/>
        <w:t>TERMINAL RESPONSE (Proactive SIM session terminated by the user);</w:t>
      </w:r>
    </w:p>
    <w:p w:rsidR="00B17D80" w:rsidRDefault="00B17D80" w:rsidP="00B17D80">
      <w:r>
        <w:t>to the SIM after the ME receives the SEND DATA proactive command. The TERMINAL RESPONSE sent back to the SIM is the result of the ME and the network capabilities against requested parameters by the SIM.</w:t>
      </w:r>
    </w:p>
    <w:p w:rsidR="00B17D80" w:rsidRDefault="00B17D80" w:rsidP="00B17D80">
      <w:pPr>
        <w:pStyle w:val="Heading5"/>
      </w:pPr>
      <w:bookmarkStart w:id="627" w:name="_Toc502363300"/>
      <w:bookmarkStart w:id="628" w:name="_Toc533173726"/>
      <w:bookmarkStart w:id="629" w:name="_Toc51834147"/>
      <w:r>
        <w:lastRenderedPageBreak/>
        <w:t>27.22.4.30.4</w:t>
      </w:r>
      <w:r>
        <w:tab/>
        <w:t>Method of test</w:t>
      </w:r>
      <w:bookmarkEnd w:id="627"/>
      <w:bookmarkEnd w:id="628"/>
      <w:bookmarkEnd w:id="629"/>
      <w:r>
        <w:t xml:space="preserve"> </w:t>
      </w:r>
    </w:p>
    <w:p w:rsidR="00B17D80" w:rsidRDefault="00B17D80" w:rsidP="00B17D80">
      <w:pPr>
        <w:pStyle w:val="H6"/>
      </w:pPr>
      <w:r>
        <w:t>27.22.4.30.4.1</w:t>
      </w:r>
      <w:r>
        <w:tab/>
        <w:t>Initial conditions</w:t>
      </w:r>
    </w:p>
    <w:p w:rsidR="00B17D80" w:rsidRDefault="00B17D80" w:rsidP="00B17D80">
      <w:r>
        <w:t>The ME is connected to the SIM Simulator and the System Simulator. 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r>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rsidR="00B17D80" w:rsidRDefault="00B17D80" w:rsidP="00B17D80">
      <w:r>
        <w:t>The channel identifier value used for these tests is set to 1 as an example.</w:t>
      </w:r>
    </w:p>
    <w:p w:rsidR="00B17D80" w:rsidRDefault="00B17D80" w:rsidP="00B17D80">
      <w:r>
        <w:t>This channel identifier is dependent on the ME’s default channel identifier as declared in table A.2/6.</w:t>
      </w:r>
    </w:p>
    <w:p w:rsidR="00B17D80" w:rsidRDefault="00B17D80" w:rsidP="00B17D80">
      <w:r>
        <w:t>The following Bearer Parameters used are those defined in the default Test PDP context3, as specified in TS 51.010-1 [12], for test cases using packet services:</w:t>
      </w:r>
    </w:p>
    <w:p w:rsidR="00B17D80" w:rsidRPr="0014170D" w:rsidRDefault="00B17D80" w:rsidP="00B17D80">
      <w:r w:rsidRPr="0014170D">
        <w:rPr>
          <w:lang w:val="en-US"/>
        </w:rPr>
        <w:t xml:space="preserve">Bearer Parameters: </w:t>
      </w:r>
      <w:r w:rsidRPr="0014170D">
        <w:rPr>
          <w:lang w:val="en-US"/>
        </w:rPr>
        <w:tab/>
      </w:r>
      <w:r w:rsidRPr="0014170D">
        <w:rPr>
          <w:lang w:val="en-US"/>
        </w:rPr>
        <w:tab/>
      </w:r>
      <w:r w:rsidRPr="0014170D">
        <w:rPr>
          <w:lang w:val="en-US"/>
        </w:rPr>
        <w:tab/>
      </w:r>
      <w:r w:rsidRPr="0014170D">
        <w:rPr>
          <w:lang w:val="en-US"/>
        </w:rPr>
        <w:tab/>
      </w:r>
      <w:r w:rsidRPr="0014170D">
        <w:rPr>
          <w:lang w:val="en-US"/>
        </w:rPr>
        <w:tab/>
      </w:r>
      <w:r w:rsidRPr="0014170D">
        <w:rPr>
          <w:lang w:val="en-US"/>
        </w:rPr>
        <w:tab/>
        <w:t xml:space="preserve">Same Bearer Parameters as defined in </w:t>
      </w:r>
      <w:r w:rsidRPr="0014170D">
        <w:t>27.22.4.27.2.4.1</w:t>
      </w:r>
    </w:p>
    <w:p w:rsidR="00B17D80" w:rsidRPr="0014170D" w:rsidRDefault="00B17D80" w:rsidP="00B17D80">
      <w:r w:rsidRPr="0014170D">
        <w:rPr>
          <w:lang w:val="en-US"/>
        </w:rPr>
        <w:t>GPRS Parameters:</w:t>
      </w:r>
      <w:r w:rsidRPr="0014170D">
        <w:rPr>
          <w:lang w:val="en-US"/>
        </w:rPr>
        <w:tab/>
      </w:r>
      <w:r w:rsidRPr="0014170D">
        <w:rPr>
          <w:lang w:val="en-US"/>
        </w:rPr>
        <w:tab/>
      </w:r>
      <w:r w:rsidRPr="0014170D">
        <w:rPr>
          <w:lang w:val="en-US"/>
        </w:rPr>
        <w:tab/>
      </w:r>
      <w:r w:rsidRPr="0014170D">
        <w:rPr>
          <w:lang w:val="en-US"/>
        </w:rPr>
        <w:tab/>
      </w:r>
      <w:r w:rsidRPr="0014170D">
        <w:rPr>
          <w:lang w:val="en-US"/>
        </w:rPr>
        <w:tab/>
      </w:r>
      <w:r w:rsidRPr="0014170D">
        <w:rPr>
          <w:lang w:val="en-US"/>
        </w:rPr>
        <w:tab/>
        <w:t xml:space="preserve">Same GPRS Parameters as defined in </w:t>
      </w:r>
      <w:r w:rsidRPr="0014170D">
        <w:t>27.22.4.27.2.4.1</w:t>
      </w:r>
    </w:p>
    <w:p w:rsidR="00B17D80" w:rsidRPr="0014170D" w:rsidRDefault="00B17D80" w:rsidP="00B17D80">
      <w:r w:rsidRPr="0014170D">
        <w:t>SIM</w:t>
      </w:r>
      <w:r w:rsidRPr="0014170D">
        <w:rPr>
          <w:lang w:val="en-US"/>
        </w:rPr>
        <w:t>/ME interface transport level:</w:t>
      </w:r>
      <w:r w:rsidRPr="0014170D">
        <w:rPr>
          <w:lang w:val="en-US"/>
        </w:rPr>
        <w:tab/>
      </w:r>
      <w:r w:rsidRPr="0014170D">
        <w:rPr>
          <w:lang w:val="en-US"/>
        </w:rPr>
        <w:tab/>
        <w:t xml:space="preserve">Same SIM/ME transport interface level as defined in </w:t>
      </w:r>
      <w:r w:rsidRPr="0014170D">
        <w:t>27.22.4.27.2.4.1</w:t>
      </w:r>
    </w:p>
    <w:p w:rsidR="00B17D80" w:rsidRDefault="00B17D80" w:rsidP="00B17D80">
      <w:r w:rsidRPr="0014170D">
        <w:t>Data destination address</w:t>
      </w:r>
      <w:r w:rsidRPr="0014170D">
        <w:tab/>
        <w:t>:</w:t>
      </w:r>
      <w:r w:rsidRPr="0014170D">
        <w:tab/>
      </w:r>
      <w:r w:rsidRPr="0014170D">
        <w:tab/>
      </w:r>
      <w:r w:rsidRPr="0014170D">
        <w:tab/>
      </w:r>
      <w:r w:rsidRPr="0014170D">
        <w:tab/>
        <w:t xml:space="preserve">Same </w:t>
      </w:r>
      <w:r w:rsidRPr="0014170D">
        <w:rPr>
          <w:lang w:val="en-US"/>
        </w:rPr>
        <w:t xml:space="preserve">Data Destination Address as defined in </w:t>
      </w:r>
      <w:r w:rsidRPr="0014170D">
        <w:t>27.22.4.27.2.4.1.</w:t>
      </w:r>
    </w:p>
    <w:p w:rsidR="00B17D80" w:rsidRDefault="00B17D80" w:rsidP="00B17D80"/>
    <w:p w:rsidR="00B17D80" w:rsidRDefault="00B17D80" w:rsidP="00B17D80">
      <w:pPr>
        <w:pStyle w:val="H6"/>
      </w:pPr>
      <w:r>
        <w:t>27.22.4.30.4.2</w:t>
      </w:r>
      <w:r>
        <w:tab/>
        <w:t>Procedure</w:t>
      </w:r>
    </w:p>
    <w:p w:rsidR="00B17D80" w:rsidRDefault="00B17D80" w:rsidP="00B17D80">
      <w:pPr>
        <w:rPr>
          <w:b/>
        </w:rPr>
      </w:pPr>
      <w:r>
        <w:rPr>
          <w:b/>
        </w:rPr>
        <w:t>Expected sequence 1.1 (SEND DATA, immediate mode)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OPEN CHANNEL 1.1.1</w:t>
            </w:r>
          </w:p>
        </w:tc>
        <w:tc>
          <w:tcPr>
            <w:tcW w:w="3776" w:type="dxa"/>
            <w:tcBorders>
              <w:top w:val="nil"/>
              <w:left w:val="single" w:sz="6" w:space="0" w:color="auto"/>
              <w:bottom w:val="nil"/>
              <w:right w:val="single" w:sz="6" w:space="0" w:color="auto"/>
            </w:tcBorders>
          </w:tcPr>
          <w:p w:rsidR="00B17D80" w:rsidRDefault="00B17D80" w:rsidP="007B59FD">
            <w:pPr>
              <w:pStyle w:val="TAL"/>
            </w:pPr>
          </w:p>
          <w:p w:rsidR="00B17D80" w:rsidRDefault="00B17D80" w:rsidP="007B59FD">
            <w:pPr>
              <w:pStyle w:val="TAL"/>
            </w:pPr>
            <w:r>
              <w:t>See initial conditions</w:t>
            </w:r>
          </w:p>
        </w:tc>
      </w:tr>
      <w:tr w:rsidR="00B17D80" w:rsidTr="007B59FD">
        <w:tblPrEx>
          <w:tblCellMar>
            <w:top w:w="0" w:type="dxa"/>
            <w:bottom w:w="0" w:type="dxa"/>
          </w:tblCellMar>
        </w:tblPrEx>
        <w:trPr>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top w:val="nil"/>
              <w:left w:val="single" w:sz="6" w:space="0" w:color="auto"/>
              <w:bottom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PROACTIVE COMMAND: OPEN CHANNEL 1.1.1 </w:t>
            </w:r>
          </w:p>
        </w:tc>
        <w:tc>
          <w:tcPr>
            <w:tcW w:w="3776" w:type="dxa"/>
            <w:tcBorders>
              <w:top w:val="nil"/>
              <w:left w:val="single" w:sz="6" w:space="0" w:color="auto"/>
              <w:bottom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The ME may display channel opening information</w:t>
            </w:r>
          </w:p>
        </w:tc>
        <w:tc>
          <w:tcPr>
            <w:tcW w:w="3776" w:type="dxa"/>
            <w:tcBorders>
              <w:top w:val="nil"/>
              <w:left w:val="single" w:sz="6" w:space="0" w:color="auto"/>
              <w:bottom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PDP context activation request</w:t>
            </w:r>
          </w:p>
        </w:tc>
        <w:tc>
          <w:tcPr>
            <w:tcW w:w="3776" w:type="dxa"/>
            <w:tcBorders>
              <w:top w:val="nil"/>
              <w:left w:val="single" w:sz="6" w:space="0" w:color="auto"/>
              <w:bottom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5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PDP context activation accept</w:t>
            </w:r>
          </w:p>
        </w:tc>
        <w:tc>
          <w:tcPr>
            <w:tcW w:w="3776" w:type="dxa"/>
            <w:tcBorders>
              <w:top w:val="nil"/>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OPEN CHANNEL 1.1.1A</w:t>
            </w:r>
          </w:p>
          <w:p w:rsidR="00B17D80" w:rsidRDefault="00B17D80" w:rsidP="007B59FD">
            <w:pPr>
              <w:pStyle w:val="TAL"/>
            </w:pPr>
            <w:r>
              <w:t>or</w:t>
            </w:r>
          </w:p>
          <w:p w:rsidR="00B17D80" w:rsidRDefault="00B17D80" w:rsidP="007B59FD">
            <w:pPr>
              <w:pStyle w:val="TAL"/>
            </w:pPr>
            <w:r>
              <w:t>TERMINAL RESPONSE: OPEN CHANNEL 1.1.1B</w:t>
            </w:r>
          </w:p>
        </w:tc>
        <w:tc>
          <w:tcPr>
            <w:tcW w:w="3776" w:type="dxa"/>
            <w:tcBorders>
              <w:top w:val="nil"/>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SEND DATA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SEND DATA (immediate)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Transfer of 8 Bytes of data to the SS through channel 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12</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rPr>
                <w:lang w:val="it-IT"/>
              </w:rPr>
            </w:pPr>
            <w:r>
              <w:rPr>
                <w:lang w:val="it-IT"/>
              </w:rPr>
              <w:t>TERMINAL RESPONSE: SEND  DATA (immediate) 1.1.1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pPr>
        <w:widowControl w:val="0"/>
      </w:pPr>
      <w:r>
        <w:t>PROACTIVE COMMAND: OPEN CHANNEL 1.1.1</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r>
      <w:r>
        <w:tab/>
        <w:t>1</w:t>
      </w:r>
    </w:p>
    <w:p w:rsidR="00B17D80" w:rsidRDefault="00B17D80" w:rsidP="00B17D80">
      <w:pPr>
        <w:pStyle w:val="EW"/>
        <w:tabs>
          <w:tab w:val="left" w:pos="851"/>
        </w:tabs>
        <w:ind w:left="2835" w:hanging="2551"/>
      </w:pPr>
      <w:r>
        <w:tab/>
        <w:t>Command type:</w:t>
      </w:r>
      <w:r>
        <w:tab/>
      </w:r>
      <w:r>
        <w:tab/>
        <w:t xml:space="preserve">OPEN CHANNEL </w:t>
      </w:r>
    </w:p>
    <w:p w:rsidR="00B17D80" w:rsidRDefault="00B17D80" w:rsidP="00B17D80">
      <w:pPr>
        <w:pStyle w:val="EW"/>
        <w:tabs>
          <w:tab w:val="left" w:pos="851"/>
        </w:tabs>
        <w:ind w:left="2835" w:hanging="2551"/>
        <w:rPr>
          <w:lang w:val="fr-FR"/>
        </w:rPr>
      </w:pPr>
      <w:r>
        <w:lastRenderedPageBreak/>
        <w:tab/>
      </w:r>
      <w:r>
        <w:rPr>
          <w:lang w:val="fr-FR"/>
        </w:rPr>
        <w:t>Command qualifier:</w:t>
      </w:r>
      <w:r>
        <w:rPr>
          <w:lang w:val="fr-FR"/>
        </w:rPr>
        <w:tab/>
      </w:r>
      <w:r>
        <w:rPr>
          <w:lang w:val="fr-FR"/>
        </w:rPr>
        <w:tab/>
        <w:t xml:space="preserve">immediate link establishment </w:t>
      </w:r>
    </w:p>
    <w:p w:rsidR="00B17D80" w:rsidRDefault="00B17D80" w:rsidP="00B17D80">
      <w:pPr>
        <w:pStyle w:val="EW"/>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r>
      <w:r>
        <w:rPr>
          <w:lang w:val="fr-FR"/>
        </w:rPr>
        <w:tab/>
        <w:t>ME</w:t>
      </w:r>
    </w:p>
    <w:p w:rsidR="00B17D80" w:rsidRDefault="00B17D80" w:rsidP="00B17D80">
      <w:pPr>
        <w:pStyle w:val="EW"/>
      </w:pPr>
      <w:r>
        <w:t xml:space="preserve">Bearer </w:t>
      </w:r>
    </w:p>
    <w:p w:rsidR="00B17D80" w:rsidRDefault="00B17D80" w:rsidP="00B17D80">
      <w:pPr>
        <w:pStyle w:val="EW"/>
        <w:tabs>
          <w:tab w:val="left" w:pos="851"/>
        </w:tabs>
        <w:ind w:left="2835" w:hanging="2551"/>
      </w:pPr>
      <w:r>
        <w:tab/>
        <w:t>Bearer type:</w:t>
      </w:r>
      <w:r>
        <w:tab/>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t>02</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pPr>
      <w:r>
        <w:t>Buffer</w:t>
      </w:r>
    </w:p>
    <w:p w:rsidR="00B17D80" w:rsidRDefault="00B17D80" w:rsidP="00B17D80">
      <w:pPr>
        <w:pStyle w:val="EW"/>
        <w:tabs>
          <w:tab w:val="left" w:pos="851"/>
        </w:tabs>
        <w:ind w:left="2835" w:hanging="2551"/>
      </w:pPr>
      <w:r>
        <w:tab/>
        <w:t>Buffer size:</w:t>
      </w:r>
      <w:r>
        <w:tab/>
        <w:t>1000</w:t>
      </w:r>
    </w:p>
    <w:p w:rsidR="00B17D80" w:rsidRDefault="00B17D80" w:rsidP="00B17D80">
      <w:pPr>
        <w:pStyle w:val="EW"/>
        <w:tabs>
          <w:tab w:val="left" w:pos="851"/>
        </w:tabs>
        <w:ind w:left="2835" w:hanging="2551"/>
      </w:pPr>
      <w:r>
        <w:t>Network access name:</w:t>
      </w:r>
      <w:r>
        <w:tab/>
        <w:t>TestGp.rs</w:t>
      </w:r>
    </w:p>
    <w:p w:rsidR="00B17D80" w:rsidRPr="00C82343" w:rsidRDefault="00B17D80" w:rsidP="00B17D80">
      <w:pPr>
        <w:pStyle w:val="EW"/>
        <w:tabs>
          <w:tab w:val="left" w:pos="851"/>
        </w:tabs>
        <w:ind w:left="2835" w:hanging="2551"/>
        <w:rPr>
          <w:lang w:val="sv-SE"/>
        </w:rPr>
      </w:pPr>
      <w:r w:rsidRPr="00C82343">
        <w:rPr>
          <w:lang w:val="sv-SE"/>
        </w:rPr>
        <w:t>Text String:</w:t>
      </w:r>
      <w:r w:rsidRPr="00C82343">
        <w:rPr>
          <w:lang w:val="sv-SE"/>
        </w:rPr>
        <w:tab/>
        <w:t>UserLog  (User login)</w:t>
      </w:r>
    </w:p>
    <w:p w:rsidR="00B17D80" w:rsidRDefault="00B17D80" w:rsidP="00B17D80">
      <w:pPr>
        <w:pStyle w:val="EW"/>
        <w:tabs>
          <w:tab w:val="left" w:pos="851"/>
        </w:tabs>
        <w:ind w:left="2835" w:hanging="2551"/>
      </w:pPr>
      <w:r>
        <w:t>Text String:</w:t>
      </w:r>
      <w:r>
        <w:tab/>
        <w:t>UserPwd (User password)</w:t>
      </w:r>
    </w:p>
    <w:p w:rsidR="00B17D80" w:rsidRDefault="00B17D80" w:rsidP="00B17D80">
      <w:pPr>
        <w:pStyle w:val="EW"/>
        <w:tabs>
          <w:tab w:val="left" w:pos="851"/>
        </w:tabs>
        <w:ind w:left="2835" w:hanging="2551"/>
      </w:pPr>
      <w:r>
        <w:t>SIM/ME interface transport level</w:t>
      </w:r>
    </w:p>
    <w:p w:rsidR="00B17D80" w:rsidRDefault="00B17D80" w:rsidP="00B17D80">
      <w:pPr>
        <w:pStyle w:val="EW"/>
        <w:tabs>
          <w:tab w:val="left" w:pos="851"/>
        </w:tabs>
        <w:ind w:left="2835" w:hanging="2551"/>
      </w:pPr>
      <w:r>
        <w:tab/>
        <w:t>Transport format:</w:t>
      </w:r>
      <w:r>
        <w:tab/>
        <w:t xml:space="preserve"> UDP</w:t>
      </w:r>
    </w:p>
    <w:p w:rsidR="00B17D80" w:rsidRDefault="00B17D80" w:rsidP="00B17D80">
      <w:pPr>
        <w:pStyle w:val="EW"/>
        <w:tabs>
          <w:tab w:val="left" w:pos="851"/>
        </w:tabs>
        <w:ind w:left="2835" w:hanging="2551"/>
      </w:pPr>
      <w:r>
        <w:tab/>
        <w:t xml:space="preserve">Port number: </w:t>
      </w:r>
      <w:r>
        <w:tab/>
      </w:r>
      <w:r>
        <w:tab/>
        <w:t>44444</w:t>
      </w:r>
    </w:p>
    <w:p w:rsidR="00B17D80" w:rsidRDefault="00B17D80" w:rsidP="00B17D80">
      <w:pPr>
        <w:pStyle w:val="EW"/>
        <w:tabs>
          <w:tab w:val="left" w:pos="851"/>
        </w:tabs>
        <w:ind w:left="2835" w:hanging="2551"/>
      </w:pPr>
      <w:r>
        <w:t>Data destination address</w:t>
      </w:r>
      <w:r>
        <w:tab/>
      </w:r>
      <w:r>
        <w:tab/>
        <w:t>01.01.01.01</w:t>
      </w:r>
    </w:p>
    <w:p w:rsidR="00B17D80" w:rsidRDefault="00B17D80" w:rsidP="00B17D80"/>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RPr="0050145A"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D0</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w:t>
            </w: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81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40</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82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81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82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35</w:t>
            </w:r>
          </w:p>
        </w:tc>
      </w:tr>
      <w:tr w:rsidR="00B17D80" w:rsidRPr="0050145A"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Pr="0050145A"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1</w:t>
            </w:r>
            <w:r>
              <w:rPr>
                <w:lang w:val="it-IT"/>
              </w:rPr>
              <w:t>F</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39</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E8</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Pr="0050145A"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0A</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06</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54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70</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73</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0D</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08</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F4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55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4C</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6F</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0D</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08</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F4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55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50</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77</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64</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3C</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AD</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9C</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3E</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05</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21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50145A" w:rsidRDefault="00B17D80" w:rsidP="007B59FD">
            <w:pPr>
              <w:pStyle w:val="TAC"/>
              <w:rPr>
                <w:lang w:val="it-IT"/>
              </w:rPr>
            </w:pPr>
          </w:p>
        </w:tc>
      </w:tr>
    </w:tbl>
    <w:p w:rsidR="00B17D80" w:rsidRDefault="00B17D80" w:rsidP="00B17D80">
      <w:pPr>
        <w:pStyle w:val="FP"/>
      </w:pPr>
    </w:p>
    <w:p w:rsidR="00B17D80" w:rsidRDefault="00B17D80" w:rsidP="00B17D80">
      <w:pPr>
        <w:widowControl w:val="0"/>
      </w:pPr>
      <w:r>
        <w:t>TERMINAL RESPONSE: OPEN CHANNEL 1.1.1A</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OPEN CHANNEL</w:t>
      </w:r>
    </w:p>
    <w:p w:rsidR="00B17D80" w:rsidRPr="00DF20B3" w:rsidRDefault="00B17D80" w:rsidP="00B17D80">
      <w:pPr>
        <w:pStyle w:val="EW"/>
        <w:tabs>
          <w:tab w:val="left" w:pos="851"/>
        </w:tabs>
        <w:ind w:left="2835" w:hanging="2551"/>
      </w:pPr>
      <w:r>
        <w:tab/>
      </w:r>
      <w:r w:rsidRPr="00DF20B3">
        <w:t>Command qualifier:</w:t>
      </w:r>
      <w:r w:rsidRPr="00DF20B3">
        <w:tab/>
        <w:t>immediate link establishment</w:t>
      </w:r>
    </w:p>
    <w:p w:rsidR="00B17D80" w:rsidRPr="00DF20B3" w:rsidRDefault="00B17D80" w:rsidP="00B17D80">
      <w:pPr>
        <w:pStyle w:val="EW"/>
        <w:tabs>
          <w:tab w:val="left" w:pos="851"/>
        </w:tabs>
        <w:ind w:left="2835" w:hanging="2551"/>
      </w:pPr>
      <w:r w:rsidRPr="00DF20B3">
        <w:t>Device identities</w:t>
      </w:r>
    </w:p>
    <w:p w:rsidR="00B17D80" w:rsidRPr="00DF20B3" w:rsidRDefault="00B17D80" w:rsidP="00B17D80">
      <w:pPr>
        <w:pStyle w:val="EW"/>
        <w:tabs>
          <w:tab w:val="left" w:pos="851"/>
        </w:tabs>
        <w:ind w:left="2835" w:hanging="2551"/>
      </w:pPr>
      <w:r w:rsidRPr="00DF20B3">
        <w:tab/>
        <w:t>Source device:</w:t>
      </w:r>
      <w:r w:rsidRPr="00DF20B3">
        <w:tab/>
        <w:t>ME</w:t>
      </w:r>
    </w:p>
    <w:p w:rsidR="00B17D80" w:rsidRPr="00DF20B3" w:rsidRDefault="00B17D80" w:rsidP="00B17D80">
      <w:pPr>
        <w:pStyle w:val="EW"/>
        <w:tabs>
          <w:tab w:val="left" w:pos="851"/>
        </w:tabs>
        <w:ind w:left="2835" w:hanging="2551"/>
      </w:pPr>
      <w:r w:rsidRPr="00DF20B3">
        <w:tab/>
        <w:t>Destination device:</w:t>
      </w:r>
      <w:r w:rsidRPr="00DF20B3">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Channel status</w:t>
      </w:r>
      <w:r>
        <w:tab/>
        <w:t>Channel identifier 1 and link established or PDP context activated</w:t>
      </w:r>
    </w:p>
    <w:p w:rsidR="00B17D80" w:rsidRDefault="00B17D80" w:rsidP="00B17D80">
      <w:pPr>
        <w:pStyle w:val="EW"/>
        <w:tabs>
          <w:tab w:val="left" w:pos="851"/>
        </w:tabs>
        <w:ind w:left="2835" w:hanging="2551"/>
      </w:pPr>
      <w:r>
        <w:t>Bearer description</w:t>
      </w:r>
    </w:p>
    <w:p w:rsidR="00B17D80" w:rsidRDefault="00B17D80" w:rsidP="00B17D80">
      <w:pPr>
        <w:pStyle w:val="EW"/>
        <w:tabs>
          <w:tab w:val="left" w:pos="851"/>
        </w:tabs>
        <w:ind w:left="2835" w:hanging="2551"/>
      </w:pPr>
      <w:r>
        <w:tab/>
        <w:t>Bearer type:</w:t>
      </w:r>
      <w:r>
        <w:tab/>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02</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pPr>
      <w:r>
        <w:t>Buffer</w:t>
      </w:r>
    </w:p>
    <w:p w:rsidR="00B17D80" w:rsidRDefault="00B17D80" w:rsidP="00B17D80">
      <w:pPr>
        <w:pStyle w:val="EW"/>
        <w:tabs>
          <w:tab w:val="left" w:pos="851"/>
        </w:tabs>
        <w:ind w:left="2835" w:hanging="2551"/>
      </w:pPr>
      <w:r>
        <w:tab/>
        <w:t>Buffer size:</w:t>
      </w:r>
      <w:r>
        <w:tab/>
        <w:t>1000</w:t>
      </w:r>
    </w:p>
    <w:p w:rsidR="00B17D80" w:rsidRDefault="00B17D80" w:rsidP="00B17D80"/>
    <w:p w:rsidR="00B17D80" w:rsidRDefault="00B17D80" w:rsidP="00B17D80">
      <w:pPr>
        <w:keepNext/>
        <w:rPr>
          <w:lang w:val="de-DE"/>
        </w:rPr>
      </w:pPr>
      <w:r>
        <w:rPr>
          <w:lang w:val="de-DE"/>
        </w:rP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widowControl w:val="0"/>
      </w:pPr>
      <w:r>
        <w:t>TERMINAL RESPONSE: OPEN CHANNEL 1.1.1B</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OPEN CHANNEL</w:t>
      </w:r>
    </w:p>
    <w:p w:rsidR="00B17D80" w:rsidRPr="00DF20B3" w:rsidRDefault="00B17D80" w:rsidP="00B17D80">
      <w:pPr>
        <w:pStyle w:val="EW"/>
        <w:tabs>
          <w:tab w:val="left" w:pos="851"/>
        </w:tabs>
        <w:ind w:left="2835" w:hanging="2551"/>
      </w:pPr>
      <w:r>
        <w:tab/>
      </w:r>
      <w:r w:rsidRPr="00DF20B3">
        <w:t>Command qualifier:</w:t>
      </w:r>
      <w:r w:rsidRPr="00DF20B3">
        <w:tab/>
        <w:t>immediate link establishment</w:t>
      </w:r>
    </w:p>
    <w:p w:rsidR="00B17D80" w:rsidRPr="00DF20B3" w:rsidRDefault="00B17D80" w:rsidP="00B17D80">
      <w:pPr>
        <w:pStyle w:val="EW"/>
        <w:tabs>
          <w:tab w:val="left" w:pos="851"/>
        </w:tabs>
        <w:ind w:left="2835" w:hanging="2551"/>
      </w:pPr>
      <w:r w:rsidRPr="00DF20B3">
        <w:t>Device identities</w:t>
      </w:r>
    </w:p>
    <w:p w:rsidR="00B17D80" w:rsidRPr="00DF20B3" w:rsidRDefault="00B17D80" w:rsidP="00B17D80">
      <w:pPr>
        <w:pStyle w:val="EW"/>
        <w:tabs>
          <w:tab w:val="left" w:pos="851"/>
        </w:tabs>
        <w:ind w:left="2835" w:hanging="2551"/>
      </w:pPr>
      <w:r w:rsidRPr="00DF20B3">
        <w:tab/>
        <w:t>Source device:</w:t>
      </w:r>
      <w:r w:rsidRPr="00DF20B3">
        <w:tab/>
        <w:t>ME</w:t>
      </w:r>
    </w:p>
    <w:p w:rsidR="00B17D80" w:rsidRPr="00DF20B3" w:rsidRDefault="00B17D80" w:rsidP="00B17D80">
      <w:pPr>
        <w:pStyle w:val="EW"/>
        <w:tabs>
          <w:tab w:val="left" w:pos="851"/>
        </w:tabs>
        <w:ind w:left="2835" w:hanging="2551"/>
      </w:pPr>
      <w:r w:rsidRPr="00DF20B3">
        <w:tab/>
        <w:t>Destination device:</w:t>
      </w:r>
      <w:r w:rsidRPr="00DF20B3">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Channel status</w:t>
      </w:r>
      <w:r>
        <w:tab/>
        <w:t>Channel identifier 1 and link established or PDP context activated</w:t>
      </w:r>
    </w:p>
    <w:p w:rsidR="00B17D80" w:rsidRDefault="00B17D80" w:rsidP="00B17D80">
      <w:pPr>
        <w:pStyle w:val="EW"/>
        <w:tabs>
          <w:tab w:val="left" w:pos="851"/>
        </w:tabs>
        <w:ind w:left="2835" w:hanging="2551"/>
      </w:pPr>
      <w:r>
        <w:t>Bearer description</w:t>
      </w:r>
    </w:p>
    <w:p w:rsidR="00B17D80" w:rsidRDefault="00B17D80" w:rsidP="00B17D80">
      <w:pPr>
        <w:pStyle w:val="EW"/>
        <w:tabs>
          <w:tab w:val="left" w:pos="851"/>
        </w:tabs>
        <w:ind w:left="2835" w:hanging="2551"/>
      </w:pPr>
      <w:r>
        <w:tab/>
        <w:t>Bearer type:</w:t>
      </w:r>
      <w:r>
        <w:tab/>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00</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pPr>
      <w:r>
        <w:t>Buffer</w:t>
      </w:r>
    </w:p>
    <w:p w:rsidR="00B17D80" w:rsidRDefault="00B17D80" w:rsidP="00B17D80">
      <w:pPr>
        <w:pStyle w:val="EW"/>
        <w:tabs>
          <w:tab w:val="left" w:pos="851"/>
        </w:tabs>
        <w:ind w:left="2835" w:hanging="2551"/>
      </w:pPr>
      <w:r>
        <w:tab/>
        <w:t>Buffer size:</w:t>
      </w:r>
      <w:r>
        <w:tab/>
        <w:t>1000</w:t>
      </w:r>
    </w:p>
    <w:p w:rsidR="00B17D80" w:rsidRDefault="00B17D80" w:rsidP="00B17D80"/>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SEND DATA 1.1.1</w:t>
      </w:r>
    </w:p>
    <w:p w:rsidR="00B17D80" w:rsidRDefault="00B17D80" w:rsidP="00B17D80">
      <w:r>
        <w:t>Logically:</w:t>
      </w:r>
    </w:p>
    <w:p w:rsidR="00B17D80" w:rsidRDefault="00B17D80" w:rsidP="00B17D80">
      <w:pPr>
        <w:pStyle w:val="EW"/>
        <w:tabs>
          <w:tab w:val="left" w:pos="851"/>
        </w:tabs>
        <w:ind w:left="2835" w:hanging="2551"/>
      </w:pPr>
      <w:r>
        <w:t xml:space="preserve">Command details </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 xml:space="preserve">SEND DATA </w:t>
      </w:r>
    </w:p>
    <w:p w:rsidR="00B17D80" w:rsidRDefault="00B17D80" w:rsidP="00B17D80">
      <w:pPr>
        <w:pStyle w:val="EW"/>
        <w:tabs>
          <w:tab w:val="left" w:pos="851"/>
        </w:tabs>
        <w:ind w:left="2835" w:hanging="2551"/>
      </w:pPr>
      <w:r>
        <w:tab/>
        <w:t>Command qualifier:</w:t>
      </w:r>
      <w:r>
        <w:tab/>
        <w:t xml:space="preserve">Send Immediately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SIM </w:t>
      </w:r>
    </w:p>
    <w:p w:rsidR="00B17D80" w:rsidRDefault="00B17D80" w:rsidP="00B17D80">
      <w:pPr>
        <w:pStyle w:val="EW"/>
        <w:tabs>
          <w:tab w:val="left" w:pos="851"/>
        </w:tabs>
        <w:ind w:left="2835" w:hanging="2551"/>
        <w:rPr>
          <w:lang w:val="fr-FR"/>
        </w:rPr>
      </w:pPr>
      <w:r>
        <w:rPr>
          <w:lang w:val="fr-FR"/>
        </w:rPr>
        <w:tab/>
        <w:t>Destination device:</w:t>
      </w:r>
      <w:r>
        <w:rPr>
          <w:lang w:val="fr-FR"/>
        </w:rPr>
        <w:tab/>
        <w:t>Channel 1</w:t>
      </w:r>
    </w:p>
    <w:p w:rsidR="00B17D80" w:rsidRDefault="00B17D80" w:rsidP="00B17D80">
      <w:pPr>
        <w:pStyle w:val="EW"/>
        <w:tabs>
          <w:tab w:val="left" w:pos="851"/>
        </w:tabs>
        <w:ind w:left="2835" w:hanging="2551"/>
      </w:pPr>
      <w:r>
        <w:t xml:space="preserve">Channel Data </w:t>
      </w:r>
    </w:p>
    <w:p w:rsidR="00B17D80" w:rsidRDefault="00B17D80" w:rsidP="00B17D80">
      <w:pPr>
        <w:pStyle w:val="EX"/>
        <w:tabs>
          <w:tab w:val="left" w:pos="851"/>
        </w:tabs>
        <w:ind w:left="2835" w:hanging="2551"/>
      </w:pPr>
      <w:r>
        <w:tab/>
        <w:t>Channel Data:</w:t>
      </w:r>
      <w:r>
        <w:tab/>
        <w:t>00 01 .. 07 (8 Bytes of data)</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B6</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DATA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lastRenderedPageBreak/>
        <w:tab/>
        <w:t>Command number:</w:t>
      </w:r>
      <w:r>
        <w:tab/>
        <w:t>1</w:t>
      </w:r>
    </w:p>
    <w:p w:rsidR="00B17D80" w:rsidRDefault="00B17D80" w:rsidP="00B17D80">
      <w:pPr>
        <w:pStyle w:val="EW"/>
        <w:tabs>
          <w:tab w:val="left" w:pos="851"/>
        </w:tabs>
        <w:ind w:left="2835" w:hanging="2551"/>
      </w:pPr>
      <w:r>
        <w:tab/>
        <w:t>Command type:</w:t>
      </w:r>
      <w:r>
        <w:tab/>
        <w:t xml:space="preserve">SEND DATA </w:t>
      </w:r>
    </w:p>
    <w:p w:rsidR="00B17D80" w:rsidRDefault="00B17D80" w:rsidP="00B17D80">
      <w:pPr>
        <w:pStyle w:val="EW"/>
        <w:tabs>
          <w:tab w:val="left" w:pos="851"/>
        </w:tabs>
        <w:ind w:left="2835" w:hanging="2551"/>
      </w:pPr>
      <w:r>
        <w:tab/>
        <w:t>Command qualifier:</w:t>
      </w:r>
      <w:r>
        <w:tab/>
        <w:t>Send Immediately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 xml:space="preserve">SIM </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X"/>
        <w:tabs>
          <w:tab w:val="left" w:pos="851"/>
        </w:tabs>
        <w:ind w:left="2835" w:hanging="2551"/>
      </w:pPr>
      <w:r>
        <w:tab/>
        <w:t>Channel data length:</w:t>
      </w:r>
      <w:r>
        <w:tab/>
        <w:t>More than 255 bytes of space available in the Tx buffer</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B7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rPr>
          <w:b/>
        </w:rPr>
      </w:pPr>
      <w:r>
        <w:rPr>
          <w:b/>
        </w:rPr>
        <w:t>Expected sequence 1.2 (SEND DATA, Store mode)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3158"/>
        <w:gridCol w:w="3510"/>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158"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510"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158" w:type="dxa"/>
            <w:tcBorders>
              <w:top w:val="single" w:sz="6" w:space="0" w:color="auto"/>
              <w:left w:val="single" w:sz="6" w:space="0" w:color="auto"/>
              <w:right w:val="single" w:sz="6" w:space="0" w:color="auto"/>
            </w:tcBorders>
          </w:tcPr>
          <w:p w:rsidR="00B17D80" w:rsidRDefault="00B17D80" w:rsidP="007B59FD">
            <w:pPr>
              <w:pStyle w:val="TAL"/>
            </w:pPr>
            <w:r>
              <w:t>PROACTIVE COMMAND PENDING: OPEN CHANNEL 1.1.1</w:t>
            </w:r>
          </w:p>
        </w:tc>
        <w:tc>
          <w:tcPr>
            <w:tcW w:w="3510" w:type="dxa"/>
            <w:tcBorders>
              <w:top w:val="nil"/>
              <w:left w:val="single" w:sz="6" w:space="0" w:color="auto"/>
              <w:bottom w:val="nil"/>
              <w:right w:val="single" w:sz="6" w:space="0" w:color="auto"/>
            </w:tcBorders>
          </w:tcPr>
          <w:p w:rsidR="00B17D80" w:rsidRDefault="00B17D80" w:rsidP="007B59FD">
            <w:pPr>
              <w:pStyle w:val="TAL"/>
            </w:pPr>
          </w:p>
          <w:p w:rsidR="00B17D80" w:rsidRDefault="00B17D80" w:rsidP="007B59FD">
            <w:pPr>
              <w:pStyle w:val="TAL"/>
            </w:pPr>
            <w:r>
              <w:t>See initial conditions</w:t>
            </w:r>
          </w:p>
        </w:tc>
      </w:tr>
      <w:tr w:rsidR="00B17D80" w:rsidTr="007B59FD">
        <w:tblPrEx>
          <w:tblCellMar>
            <w:top w:w="0" w:type="dxa"/>
            <w:bottom w:w="0" w:type="dxa"/>
          </w:tblCellMar>
        </w:tblPrEx>
        <w:trPr>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158" w:type="dxa"/>
            <w:tcBorders>
              <w:left w:val="single" w:sz="6" w:space="0" w:color="auto"/>
              <w:right w:val="single" w:sz="6" w:space="0" w:color="auto"/>
            </w:tcBorders>
          </w:tcPr>
          <w:p w:rsidR="00B17D80" w:rsidRDefault="00B17D80" w:rsidP="007B59FD">
            <w:pPr>
              <w:pStyle w:val="TAL"/>
            </w:pPr>
            <w:r>
              <w:t>FETCH</w:t>
            </w:r>
          </w:p>
        </w:tc>
        <w:tc>
          <w:tcPr>
            <w:tcW w:w="3510" w:type="dxa"/>
            <w:tcBorders>
              <w:top w:val="nil"/>
              <w:left w:val="single" w:sz="6" w:space="0" w:color="auto"/>
              <w:bottom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158" w:type="dxa"/>
            <w:tcBorders>
              <w:left w:val="single" w:sz="6" w:space="0" w:color="auto"/>
              <w:right w:val="single" w:sz="6" w:space="0" w:color="auto"/>
            </w:tcBorders>
          </w:tcPr>
          <w:p w:rsidR="00B17D80" w:rsidRDefault="00B17D80" w:rsidP="007B59FD">
            <w:pPr>
              <w:pStyle w:val="TAL"/>
            </w:pPr>
            <w:r>
              <w:t xml:space="preserve">PROACTIVE COMMAND: OPEN CHANNEL 1.1.1 </w:t>
            </w:r>
          </w:p>
        </w:tc>
        <w:tc>
          <w:tcPr>
            <w:tcW w:w="3510" w:type="dxa"/>
            <w:tcBorders>
              <w:top w:val="nil"/>
              <w:left w:val="single" w:sz="6" w:space="0" w:color="auto"/>
              <w:bottom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3158" w:type="dxa"/>
            <w:tcBorders>
              <w:left w:val="single" w:sz="6" w:space="0" w:color="auto"/>
              <w:right w:val="single" w:sz="6" w:space="0" w:color="auto"/>
            </w:tcBorders>
          </w:tcPr>
          <w:p w:rsidR="00B17D80" w:rsidRDefault="00B17D80" w:rsidP="007B59FD">
            <w:pPr>
              <w:pStyle w:val="TAL"/>
            </w:pPr>
            <w:r>
              <w:t>The ME may display channel opening information</w:t>
            </w:r>
          </w:p>
        </w:tc>
        <w:tc>
          <w:tcPr>
            <w:tcW w:w="3510" w:type="dxa"/>
            <w:tcBorders>
              <w:top w:val="nil"/>
              <w:left w:val="single" w:sz="6" w:space="0" w:color="auto"/>
              <w:bottom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3158" w:type="dxa"/>
            <w:tcBorders>
              <w:left w:val="single" w:sz="6" w:space="0" w:color="auto"/>
              <w:right w:val="single" w:sz="6" w:space="0" w:color="auto"/>
            </w:tcBorders>
          </w:tcPr>
          <w:p w:rsidR="00B17D80" w:rsidRDefault="00B17D80" w:rsidP="007B59FD">
            <w:pPr>
              <w:pStyle w:val="TAL"/>
            </w:pPr>
            <w:r>
              <w:t>PDP context activation request</w:t>
            </w:r>
          </w:p>
        </w:tc>
        <w:tc>
          <w:tcPr>
            <w:tcW w:w="3510" w:type="dxa"/>
            <w:tcBorders>
              <w:top w:val="nil"/>
              <w:left w:val="single" w:sz="6" w:space="0" w:color="auto"/>
              <w:bottom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5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3158" w:type="dxa"/>
            <w:tcBorders>
              <w:left w:val="single" w:sz="6" w:space="0" w:color="auto"/>
              <w:right w:val="single" w:sz="6" w:space="0" w:color="auto"/>
            </w:tcBorders>
          </w:tcPr>
          <w:p w:rsidR="00B17D80" w:rsidRDefault="00B17D80" w:rsidP="007B59FD">
            <w:pPr>
              <w:pStyle w:val="TAL"/>
            </w:pPr>
            <w:r>
              <w:t>PDP context activation accept</w:t>
            </w:r>
          </w:p>
        </w:tc>
        <w:tc>
          <w:tcPr>
            <w:tcW w:w="3510" w:type="dxa"/>
            <w:tcBorders>
              <w:top w:val="nil"/>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158" w:type="dxa"/>
            <w:tcBorders>
              <w:left w:val="single" w:sz="6" w:space="0" w:color="auto"/>
              <w:right w:val="single" w:sz="6" w:space="0" w:color="auto"/>
            </w:tcBorders>
          </w:tcPr>
          <w:p w:rsidR="00B17D80" w:rsidRDefault="00B17D80" w:rsidP="007B59FD">
            <w:pPr>
              <w:pStyle w:val="TAL"/>
            </w:pPr>
            <w:r>
              <w:t>TERMINAL RESPONSE: OPEN CHANNEL  1.1.1A</w:t>
            </w:r>
          </w:p>
          <w:p w:rsidR="00B17D80" w:rsidRDefault="00B17D80" w:rsidP="007B59FD">
            <w:pPr>
              <w:pStyle w:val="TAL"/>
            </w:pPr>
            <w:r>
              <w:t>or</w:t>
            </w:r>
          </w:p>
          <w:p w:rsidR="00B17D80" w:rsidRDefault="00B17D80" w:rsidP="007B59FD">
            <w:pPr>
              <w:pStyle w:val="TAL"/>
            </w:pPr>
            <w:r>
              <w:t>TERMINAL RESPONSE: OPEN CHANNEL  1.1.1B</w:t>
            </w:r>
          </w:p>
        </w:tc>
        <w:tc>
          <w:tcPr>
            <w:tcW w:w="3510" w:type="dxa"/>
            <w:tcBorders>
              <w:top w:val="nil"/>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158" w:type="dxa"/>
            <w:tcBorders>
              <w:left w:val="single" w:sz="6" w:space="0" w:color="auto"/>
              <w:right w:val="single" w:sz="6" w:space="0" w:color="auto"/>
            </w:tcBorders>
          </w:tcPr>
          <w:p w:rsidR="00B17D80" w:rsidRDefault="00B17D80" w:rsidP="007B59FD">
            <w:pPr>
              <w:pStyle w:val="TAL"/>
            </w:pPr>
            <w:r>
              <w:t>PROACTIVE COMMAND PENDING: SEND DATA 1.2.1</w:t>
            </w:r>
          </w:p>
        </w:tc>
        <w:tc>
          <w:tcPr>
            <w:tcW w:w="351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158" w:type="dxa"/>
            <w:tcBorders>
              <w:left w:val="single" w:sz="6" w:space="0" w:color="auto"/>
              <w:right w:val="single" w:sz="6" w:space="0" w:color="auto"/>
            </w:tcBorders>
          </w:tcPr>
          <w:p w:rsidR="00B17D80" w:rsidRDefault="00B17D80" w:rsidP="007B59FD">
            <w:pPr>
              <w:pStyle w:val="TAL"/>
            </w:pPr>
            <w:r>
              <w:t>FETCH</w:t>
            </w:r>
          </w:p>
        </w:tc>
        <w:tc>
          <w:tcPr>
            <w:tcW w:w="351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158" w:type="dxa"/>
            <w:tcBorders>
              <w:left w:val="single" w:sz="6" w:space="0" w:color="auto"/>
              <w:right w:val="single" w:sz="6" w:space="0" w:color="auto"/>
            </w:tcBorders>
          </w:tcPr>
          <w:p w:rsidR="00B17D80" w:rsidRDefault="00B17D80" w:rsidP="007B59FD">
            <w:pPr>
              <w:pStyle w:val="TAL"/>
            </w:pPr>
            <w:r>
              <w:t xml:space="preserve">PROACTIVE COMMAND: SEND DATA (store mode) 1.2.1 </w:t>
            </w:r>
          </w:p>
        </w:tc>
        <w:tc>
          <w:tcPr>
            <w:tcW w:w="3510" w:type="dxa"/>
            <w:tcBorders>
              <w:left w:val="single" w:sz="6" w:space="0" w:color="auto"/>
              <w:right w:val="single" w:sz="6" w:space="0" w:color="auto"/>
            </w:tcBorders>
          </w:tcPr>
          <w:p w:rsidR="00B17D80" w:rsidRDefault="00B17D80" w:rsidP="007B59FD">
            <w:pPr>
              <w:pStyle w:val="TAL"/>
            </w:pPr>
            <w:r>
              <w:t>Send 500 Bytes of data (200 + 200 + 100)</w:t>
            </w:r>
          </w:p>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158" w:type="dxa"/>
            <w:tcBorders>
              <w:left w:val="single" w:sz="6" w:space="0" w:color="auto"/>
              <w:right w:val="single" w:sz="6" w:space="0" w:color="auto"/>
            </w:tcBorders>
          </w:tcPr>
          <w:p w:rsidR="00B17D80" w:rsidRDefault="00B17D80" w:rsidP="007B59FD">
            <w:pPr>
              <w:pStyle w:val="TAL"/>
            </w:pPr>
            <w:r>
              <w:t>TERMINAL RESPONSE: SEND  DATA (store mode) 1.2.1</w:t>
            </w:r>
          </w:p>
        </w:tc>
        <w:tc>
          <w:tcPr>
            <w:tcW w:w="3510"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158" w:type="dxa"/>
            <w:tcBorders>
              <w:left w:val="single" w:sz="6" w:space="0" w:color="auto"/>
              <w:right w:val="single" w:sz="6" w:space="0" w:color="auto"/>
            </w:tcBorders>
          </w:tcPr>
          <w:p w:rsidR="00B17D80" w:rsidRDefault="00B17D80" w:rsidP="007B59FD">
            <w:pPr>
              <w:pStyle w:val="TAL"/>
            </w:pPr>
            <w:r>
              <w:t>PROACTIVE COMMAND PENDING: SEND DATA 1.2.2</w:t>
            </w:r>
          </w:p>
        </w:tc>
        <w:tc>
          <w:tcPr>
            <w:tcW w:w="351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13</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158" w:type="dxa"/>
            <w:tcBorders>
              <w:left w:val="single" w:sz="6" w:space="0" w:color="auto"/>
              <w:right w:val="single" w:sz="6" w:space="0" w:color="auto"/>
            </w:tcBorders>
          </w:tcPr>
          <w:p w:rsidR="00B17D80" w:rsidRDefault="00B17D80" w:rsidP="007B59FD">
            <w:pPr>
              <w:pStyle w:val="TAL"/>
            </w:pPr>
            <w:r>
              <w:t>FETCH</w:t>
            </w:r>
          </w:p>
        </w:tc>
        <w:tc>
          <w:tcPr>
            <w:tcW w:w="351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14</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158" w:type="dxa"/>
            <w:tcBorders>
              <w:left w:val="single" w:sz="6" w:space="0" w:color="auto"/>
              <w:right w:val="single" w:sz="6" w:space="0" w:color="auto"/>
            </w:tcBorders>
          </w:tcPr>
          <w:p w:rsidR="00B17D80" w:rsidRDefault="00B17D80" w:rsidP="007B59FD">
            <w:pPr>
              <w:pStyle w:val="TAL"/>
            </w:pPr>
            <w:r>
              <w:t xml:space="preserve">PROACTIVE COMMAND: SEND DATA (store mode) 1.2.2 </w:t>
            </w:r>
          </w:p>
        </w:tc>
        <w:tc>
          <w:tcPr>
            <w:tcW w:w="3510" w:type="dxa"/>
            <w:tcBorders>
              <w:left w:val="single" w:sz="6" w:space="0" w:color="auto"/>
              <w:right w:val="single" w:sz="6" w:space="0" w:color="auto"/>
            </w:tcBorders>
          </w:tcPr>
          <w:p w:rsidR="00B17D80" w:rsidRDefault="00B17D80" w:rsidP="007B59FD">
            <w:pPr>
              <w:pStyle w:val="TAL"/>
            </w:pPr>
            <w:r>
              <w:t>[200 Bytes]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15</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158" w:type="dxa"/>
            <w:tcBorders>
              <w:left w:val="single" w:sz="6" w:space="0" w:color="auto"/>
              <w:right w:val="single" w:sz="6" w:space="0" w:color="auto"/>
            </w:tcBorders>
          </w:tcPr>
          <w:p w:rsidR="00B17D80" w:rsidRDefault="00B17D80" w:rsidP="007B59FD">
            <w:pPr>
              <w:pStyle w:val="TAL"/>
            </w:pPr>
            <w:r>
              <w:t>TERMINAL RESPONSE: SEND  DATA (store mode) 1.2.2</w:t>
            </w:r>
          </w:p>
        </w:tc>
        <w:tc>
          <w:tcPr>
            <w:tcW w:w="3510"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16</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158" w:type="dxa"/>
            <w:tcBorders>
              <w:left w:val="single" w:sz="6" w:space="0" w:color="auto"/>
              <w:right w:val="single" w:sz="6" w:space="0" w:color="auto"/>
            </w:tcBorders>
          </w:tcPr>
          <w:p w:rsidR="00B17D80" w:rsidRDefault="00B17D80" w:rsidP="007B59FD">
            <w:pPr>
              <w:pStyle w:val="TAL"/>
            </w:pPr>
            <w:r>
              <w:t>PROACTIVE COMMAND PENDING: SEND DATA 1.2.3</w:t>
            </w:r>
          </w:p>
        </w:tc>
        <w:tc>
          <w:tcPr>
            <w:tcW w:w="351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17</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158" w:type="dxa"/>
            <w:tcBorders>
              <w:left w:val="single" w:sz="6" w:space="0" w:color="auto"/>
              <w:right w:val="single" w:sz="6" w:space="0" w:color="auto"/>
            </w:tcBorders>
          </w:tcPr>
          <w:p w:rsidR="00B17D80" w:rsidRDefault="00B17D80" w:rsidP="007B59FD">
            <w:pPr>
              <w:pStyle w:val="TAL"/>
            </w:pPr>
            <w:r>
              <w:t>FETCH</w:t>
            </w:r>
          </w:p>
        </w:tc>
        <w:tc>
          <w:tcPr>
            <w:tcW w:w="351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18</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158" w:type="dxa"/>
            <w:tcBorders>
              <w:left w:val="single" w:sz="6" w:space="0" w:color="auto"/>
              <w:right w:val="single" w:sz="6" w:space="0" w:color="auto"/>
            </w:tcBorders>
          </w:tcPr>
          <w:p w:rsidR="00B17D80" w:rsidRDefault="00B17D80" w:rsidP="007B59FD">
            <w:pPr>
              <w:pStyle w:val="TAL"/>
            </w:pPr>
            <w:r>
              <w:t xml:space="preserve">PROACTIVE COMMAND: SEND DATA (Immediate mode) 1.2.3 </w:t>
            </w:r>
          </w:p>
        </w:tc>
        <w:tc>
          <w:tcPr>
            <w:tcW w:w="3510" w:type="dxa"/>
            <w:tcBorders>
              <w:left w:val="single" w:sz="6" w:space="0" w:color="auto"/>
              <w:right w:val="single" w:sz="6" w:space="0" w:color="auto"/>
            </w:tcBorders>
          </w:tcPr>
          <w:p w:rsidR="00B17D80" w:rsidRDefault="00B17D80" w:rsidP="007B59FD">
            <w:pPr>
              <w:pStyle w:val="TAL"/>
            </w:pPr>
            <w:r>
              <w:t>[100 Bytes]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19</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3158" w:type="dxa"/>
            <w:tcBorders>
              <w:left w:val="single" w:sz="6" w:space="0" w:color="auto"/>
              <w:right w:val="single" w:sz="6" w:space="0" w:color="auto"/>
            </w:tcBorders>
          </w:tcPr>
          <w:p w:rsidR="00B17D80" w:rsidRDefault="00B17D80" w:rsidP="007B59FD">
            <w:pPr>
              <w:pStyle w:val="TAL"/>
            </w:pPr>
            <w:r>
              <w:t>Transfer of 500 Bytes of data to the SS through channel 1</w:t>
            </w:r>
          </w:p>
        </w:tc>
        <w:tc>
          <w:tcPr>
            <w:tcW w:w="351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20</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158" w:type="dxa"/>
            <w:tcBorders>
              <w:left w:val="single" w:sz="6" w:space="0" w:color="auto"/>
              <w:bottom w:val="single" w:sz="4" w:space="0" w:color="auto"/>
              <w:right w:val="single" w:sz="6" w:space="0" w:color="auto"/>
            </w:tcBorders>
          </w:tcPr>
          <w:p w:rsidR="00B17D80" w:rsidRDefault="00B17D80" w:rsidP="007B59FD">
            <w:pPr>
              <w:pStyle w:val="TAL"/>
              <w:rPr>
                <w:lang w:val="it-IT"/>
              </w:rPr>
            </w:pPr>
            <w:r>
              <w:rPr>
                <w:lang w:val="it-IT"/>
              </w:rPr>
              <w:t>TERMINAL RESPONSE: SEND  DATA (Immediate mode) 1.2.3</w:t>
            </w:r>
          </w:p>
        </w:tc>
        <w:tc>
          <w:tcPr>
            <w:tcW w:w="3510"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SEND DATA 1.2.1</w:t>
      </w:r>
    </w:p>
    <w:p w:rsidR="00B17D80" w:rsidRDefault="00B17D80" w:rsidP="00B17D80">
      <w:r>
        <w:t>Logically:</w:t>
      </w:r>
    </w:p>
    <w:p w:rsidR="00B17D80" w:rsidRDefault="00B17D80" w:rsidP="00B17D80">
      <w:pPr>
        <w:pStyle w:val="EW"/>
        <w:tabs>
          <w:tab w:val="left" w:pos="851"/>
        </w:tabs>
        <w:ind w:left="2835" w:hanging="2551"/>
      </w:pPr>
      <w:r>
        <w:t xml:space="preserve">Command details </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 xml:space="preserve">SEND DATA </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Store mode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lastRenderedPageBreak/>
        <w:tab/>
        <w:t>Source device:</w:t>
      </w:r>
      <w:r>
        <w:rPr>
          <w:lang w:val="fr-FR"/>
        </w:rPr>
        <w:tab/>
        <w:t xml:space="preserve">SIM </w:t>
      </w:r>
    </w:p>
    <w:p w:rsidR="00B17D80" w:rsidRDefault="00B17D80" w:rsidP="00B17D80">
      <w:pPr>
        <w:pStyle w:val="EW"/>
        <w:tabs>
          <w:tab w:val="left" w:pos="851"/>
        </w:tabs>
        <w:ind w:left="2835" w:hanging="2551"/>
        <w:rPr>
          <w:lang w:val="fr-FR"/>
        </w:rPr>
      </w:pPr>
      <w:r>
        <w:rPr>
          <w:lang w:val="fr-FR"/>
        </w:rPr>
        <w:tab/>
        <w:t>Destination device:</w:t>
      </w:r>
      <w:r>
        <w:rPr>
          <w:lang w:val="fr-FR"/>
        </w:rPr>
        <w:tab/>
        <w:t>Channel 1</w:t>
      </w:r>
    </w:p>
    <w:p w:rsidR="00B17D80" w:rsidRDefault="00B17D80" w:rsidP="00B17D80">
      <w:pPr>
        <w:pStyle w:val="EW"/>
        <w:tabs>
          <w:tab w:val="left" w:pos="851"/>
        </w:tabs>
        <w:ind w:left="2835" w:hanging="2551"/>
      </w:pPr>
      <w:r>
        <w:t>Channel Data</w:t>
      </w:r>
    </w:p>
    <w:p w:rsidR="00B17D80" w:rsidRDefault="00B17D80" w:rsidP="00B17D80">
      <w:pPr>
        <w:pStyle w:val="EX"/>
        <w:tabs>
          <w:tab w:val="left" w:pos="851"/>
        </w:tabs>
        <w:ind w:left="2835" w:hanging="2551"/>
      </w:pPr>
      <w:r>
        <w:tab/>
        <w:t>Channel Data :</w:t>
      </w:r>
      <w:r>
        <w:tab/>
        <w:t>00 01 .. C7 (200 Bytes of data)</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81 </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B6</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DATA 1.2.1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 xml:space="preserve">SEND DATA </w:t>
      </w:r>
    </w:p>
    <w:p w:rsidR="00B17D80" w:rsidRDefault="00B17D80" w:rsidP="00B17D80">
      <w:pPr>
        <w:pStyle w:val="EW"/>
        <w:tabs>
          <w:tab w:val="left" w:pos="851"/>
        </w:tabs>
        <w:ind w:left="2835" w:hanging="2551"/>
        <w:rPr>
          <w:lang w:val="fr-FR"/>
        </w:rPr>
      </w:pPr>
      <w:r>
        <w:tab/>
      </w:r>
      <w:r>
        <w:rPr>
          <w:lang w:val="fr-FR"/>
        </w:rPr>
        <w:t>Command qualifier:</w:t>
      </w:r>
      <w:r>
        <w:rPr>
          <w:lang w:val="fr-FR"/>
        </w:rPr>
        <w:tab/>
        <w:t>Store mode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X"/>
        <w:tabs>
          <w:tab w:val="left" w:pos="851"/>
        </w:tabs>
        <w:ind w:left="2835" w:hanging="2551"/>
      </w:pPr>
      <w:r>
        <w:tab/>
        <w:t>Channel data length:</w:t>
      </w:r>
      <w:r>
        <w:tab/>
        <w:t>More than 255 bytes of space available in the Tx buffer</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B7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SEND DATA 1.2.2</w:t>
      </w:r>
    </w:p>
    <w:p w:rsidR="00B17D80" w:rsidRDefault="00B17D80" w:rsidP="00B17D80">
      <w:r>
        <w:t>Logically:</w:t>
      </w:r>
    </w:p>
    <w:p w:rsidR="00B17D80" w:rsidRDefault="00B17D80" w:rsidP="00B17D80">
      <w:pPr>
        <w:pStyle w:val="EW"/>
        <w:tabs>
          <w:tab w:val="left" w:pos="851"/>
        </w:tabs>
        <w:ind w:left="2835" w:hanging="2551"/>
      </w:pPr>
      <w:r>
        <w:t xml:space="preserve">Command details </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 xml:space="preserve">SEND DATA </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Store mode </w:t>
      </w:r>
    </w:p>
    <w:p w:rsidR="00B17D80" w:rsidRDefault="00B17D80" w:rsidP="00B17D80">
      <w:pPr>
        <w:pStyle w:val="EW"/>
        <w:tabs>
          <w:tab w:val="left" w:pos="851"/>
        </w:tabs>
        <w:ind w:left="2835" w:hanging="2551"/>
        <w:rPr>
          <w:lang w:val="fr-FR"/>
        </w:rPr>
      </w:pPr>
      <w:r>
        <w:rPr>
          <w:lang w:val="fr-FR"/>
        </w:rPr>
        <w:t xml:space="preserve">Device identities </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SIM </w:t>
      </w:r>
    </w:p>
    <w:p w:rsidR="00B17D80" w:rsidRDefault="00B17D80" w:rsidP="00B17D80">
      <w:pPr>
        <w:pStyle w:val="EW"/>
        <w:tabs>
          <w:tab w:val="left" w:pos="851"/>
        </w:tabs>
        <w:ind w:left="2835" w:hanging="2551"/>
        <w:rPr>
          <w:lang w:val="fr-FR"/>
        </w:rPr>
      </w:pPr>
      <w:r>
        <w:rPr>
          <w:lang w:val="fr-FR"/>
        </w:rPr>
        <w:tab/>
        <w:t>Destination device:</w:t>
      </w:r>
      <w:r>
        <w:rPr>
          <w:lang w:val="fr-FR"/>
        </w:rPr>
        <w:tab/>
        <w:t xml:space="preserve">Channel 1 </w:t>
      </w:r>
    </w:p>
    <w:p w:rsidR="00B17D80" w:rsidRDefault="00B17D80" w:rsidP="00B17D80">
      <w:pPr>
        <w:pStyle w:val="EW"/>
        <w:tabs>
          <w:tab w:val="left" w:pos="851"/>
        </w:tabs>
        <w:ind w:left="2835" w:hanging="2551"/>
      </w:pPr>
      <w:r>
        <w:t xml:space="preserve">Channel Data </w:t>
      </w:r>
    </w:p>
    <w:p w:rsidR="00B17D80" w:rsidRDefault="00B17D80" w:rsidP="00B17D80">
      <w:pPr>
        <w:pStyle w:val="EX"/>
        <w:tabs>
          <w:tab w:val="left" w:pos="851"/>
        </w:tabs>
        <w:ind w:left="2835" w:hanging="2551"/>
      </w:pPr>
      <w:r w:rsidRPr="00F8746F">
        <w:rPr>
          <w:lang w:val="it-IT"/>
        </w:rPr>
        <w:tab/>
        <w:t>Channel Data :</w:t>
      </w:r>
      <w:r w:rsidRPr="00F8746F">
        <w:rPr>
          <w:lang w:val="it-IT"/>
        </w:rPr>
        <w:tab/>
      </w:r>
      <w:r>
        <w:rPr>
          <w:lang w:val="it-IT"/>
        </w:rPr>
        <w:t xml:space="preserve">C8 C9 .. FF 00 01 .. </w:t>
      </w:r>
      <w:r>
        <w:t>8F (200 Bytes of data)</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81 </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B6</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DATA 1.2.2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 xml:space="preserve">SEND DATA </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Store mode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 xml:space="preserve">SIM </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X"/>
        <w:tabs>
          <w:tab w:val="left" w:pos="851"/>
        </w:tabs>
        <w:ind w:left="2835" w:hanging="2551"/>
      </w:pPr>
      <w:r>
        <w:tab/>
        <w:t>Channel data length:</w:t>
      </w:r>
      <w:r>
        <w:tab/>
        <w:t>More than 255 bytes of space available in the Tx buffer</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B7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SEND DATA 1.2.3</w:t>
      </w:r>
    </w:p>
    <w:p w:rsidR="00B17D80" w:rsidRDefault="00B17D80" w:rsidP="00B17D80">
      <w:r>
        <w:t>Logically:</w:t>
      </w:r>
    </w:p>
    <w:p w:rsidR="00B17D80" w:rsidRDefault="00B17D80" w:rsidP="00B17D80">
      <w:pPr>
        <w:pStyle w:val="EW"/>
        <w:tabs>
          <w:tab w:val="left" w:pos="851"/>
        </w:tabs>
        <w:ind w:left="2835" w:hanging="2551"/>
      </w:pPr>
      <w:r>
        <w:t xml:space="preserve">Command details </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 xml:space="preserve">SEND DATA </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Immediate mode </w:t>
      </w:r>
    </w:p>
    <w:p w:rsidR="00B17D80" w:rsidRDefault="00B17D80" w:rsidP="00B17D80">
      <w:pPr>
        <w:pStyle w:val="EW"/>
        <w:tabs>
          <w:tab w:val="left" w:pos="851"/>
        </w:tabs>
        <w:ind w:left="2835" w:hanging="2551"/>
        <w:rPr>
          <w:lang w:val="fr-FR"/>
        </w:rPr>
      </w:pPr>
      <w:r>
        <w:rPr>
          <w:lang w:val="fr-FR"/>
        </w:rPr>
        <w:t xml:space="preserve">Device identities </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 xml:space="preserve">Channel 1 </w:t>
      </w:r>
    </w:p>
    <w:p w:rsidR="00B17D80" w:rsidRDefault="00B17D80" w:rsidP="00B17D80">
      <w:pPr>
        <w:pStyle w:val="EW"/>
        <w:tabs>
          <w:tab w:val="left" w:pos="851"/>
        </w:tabs>
        <w:ind w:left="2835" w:hanging="2551"/>
      </w:pPr>
      <w:r>
        <w:t>Channel Data</w:t>
      </w:r>
    </w:p>
    <w:p w:rsidR="00B17D80" w:rsidRDefault="00B17D80" w:rsidP="00B17D80">
      <w:pPr>
        <w:pStyle w:val="EX"/>
        <w:tabs>
          <w:tab w:val="left" w:pos="851"/>
        </w:tabs>
        <w:ind w:left="2835" w:hanging="2551"/>
      </w:pPr>
      <w:r>
        <w:tab/>
        <w:t>Channel Data :</w:t>
      </w:r>
      <w:r>
        <w:tab/>
        <w:t>90 91 .. F3 (100 Bytes of data)</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B6</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DATA 1.2.3</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 xml:space="preserve">SEND DATA </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Immediate mode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 xml:space="preserve">SIM </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X"/>
        <w:tabs>
          <w:tab w:val="left" w:pos="851"/>
        </w:tabs>
        <w:ind w:left="2835" w:hanging="2551"/>
      </w:pPr>
      <w:r>
        <w:tab/>
        <w:t>Channel data length:</w:t>
      </w:r>
      <w:r>
        <w:tab/>
        <w:t>More than 255 bytes of space available in the Tx buffer</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B7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rPr>
          <w:b/>
        </w:rPr>
      </w:pPr>
      <w:r>
        <w:rPr>
          <w:b/>
        </w:rPr>
        <w:t>Expected sequence 1.3 (SEND DATA, Store mode, Tx buffer fully used)</w:t>
      </w:r>
    </w:p>
    <w:p w:rsidR="00B17D80" w:rsidRDefault="00B17D80" w:rsidP="00B17D80">
      <w:pPr>
        <w:keepNext/>
      </w:pP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3878"/>
        <w:gridCol w:w="3780"/>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3878"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80"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878" w:type="dxa"/>
            <w:tcBorders>
              <w:top w:val="single" w:sz="6" w:space="0" w:color="auto"/>
              <w:left w:val="single" w:sz="6" w:space="0" w:color="auto"/>
              <w:right w:val="single" w:sz="6" w:space="0" w:color="auto"/>
            </w:tcBorders>
          </w:tcPr>
          <w:p w:rsidR="00B17D80" w:rsidRDefault="00B17D80" w:rsidP="007B59FD">
            <w:pPr>
              <w:pStyle w:val="TAL"/>
            </w:pPr>
            <w:r>
              <w:t>PROACTIVE COMMAND PENDING: OPEN CHANNEL 1.1.1</w:t>
            </w:r>
          </w:p>
        </w:tc>
        <w:tc>
          <w:tcPr>
            <w:tcW w:w="3780" w:type="dxa"/>
            <w:tcBorders>
              <w:top w:val="nil"/>
              <w:left w:val="single" w:sz="6" w:space="0" w:color="auto"/>
              <w:bottom w:val="nil"/>
              <w:right w:val="single" w:sz="6" w:space="0" w:color="auto"/>
            </w:tcBorders>
          </w:tcPr>
          <w:p w:rsidR="00B17D80" w:rsidRDefault="00B17D80" w:rsidP="007B59FD">
            <w:pPr>
              <w:pStyle w:val="TAL"/>
            </w:pPr>
            <w:r>
              <w:t>See initial conditions</w:t>
            </w:r>
          </w:p>
        </w:tc>
      </w:tr>
      <w:tr w:rsidR="00B17D80" w:rsidTr="007B59FD">
        <w:tblPrEx>
          <w:tblCellMar>
            <w:top w:w="0" w:type="dxa"/>
            <w:bottom w:w="0" w:type="dxa"/>
          </w:tblCellMar>
        </w:tblPrEx>
        <w:trPr>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878" w:type="dxa"/>
            <w:tcBorders>
              <w:left w:val="single" w:sz="6" w:space="0" w:color="auto"/>
              <w:right w:val="single" w:sz="6" w:space="0" w:color="auto"/>
            </w:tcBorders>
          </w:tcPr>
          <w:p w:rsidR="00B17D80" w:rsidRDefault="00B17D80" w:rsidP="007B59FD">
            <w:pPr>
              <w:pStyle w:val="TAL"/>
            </w:pPr>
            <w:r>
              <w:t>FETCH</w:t>
            </w:r>
          </w:p>
        </w:tc>
        <w:tc>
          <w:tcPr>
            <w:tcW w:w="3780" w:type="dxa"/>
            <w:tcBorders>
              <w:top w:val="nil"/>
              <w:left w:val="single" w:sz="6" w:space="0" w:color="auto"/>
              <w:bottom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878" w:type="dxa"/>
            <w:tcBorders>
              <w:left w:val="single" w:sz="6" w:space="0" w:color="auto"/>
              <w:right w:val="single" w:sz="6" w:space="0" w:color="auto"/>
            </w:tcBorders>
          </w:tcPr>
          <w:p w:rsidR="00B17D80" w:rsidRDefault="00B17D80" w:rsidP="007B59FD">
            <w:pPr>
              <w:pStyle w:val="TAL"/>
            </w:pPr>
            <w:r>
              <w:t>PROACTIVE COMMAND: OPEN CHANNEL 1.1.1</w:t>
            </w:r>
          </w:p>
        </w:tc>
        <w:tc>
          <w:tcPr>
            <w:tcW w:w="3780" w:type="dxa"/>
            <w:tcBorders>
              <w:top w:val="nil"/>
              <w:left w:val="single" w:sz="6" w:space="0" w:color="auto"/>
              <w:bottom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3878" w:type="dxa"/>
            <w:tcBorders>
              <w:left w:val="single" w:sz="6" w:space="0" w:color="auto"/>
              <w:right w:val="single" w:sz="6" w:space="0" w:color="auto"/>
            </w:tcBorders>
          </w:tcPr>
          <w:p w:rsidR="00B17D80" w:rsidRDefault="00B17D80" w:rsidP="007B59FD">
            <w:pPr>
              <w:pStyle w:val="TAL"/>
            </w:pPr>
            <w:r>
              <w:t>The ME may display channel opening information</w:t>
            </w:r>
          </w:p>
        </w:tc>
        <w:tc>
          <w:tcPr>
            <w:tcW w:w="3780" w:type="dxa"/>
            <w:tcBorders>
              <w:top w:val="nil"/>
              <w:left w:val="single" w:sz="6" w:space="0" w:color="auto"/>
              <w:bottom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3878" w:type="dxa"/>
            <w:tcBorders>
              <w:left w:val="single" w:sz="6" w:space="0" w:color="auto"/>
              <w:right w:val="single" w:sz="6" w:space="0" w:color="auto"/>
            </w:tcBorders>
          </w:tcPr>
          <w:p w:rsidR="00B17D80" w:rsidRDefault="00B17D80" w:rsidP="007B59FD">
            <w:pPr>
              <w:pStyle w:val="TAL"/>
            </w:pPr>
            <w:r>
              <w:t>PDP context activation request</w:t>
            </w:r>
          </w:p>
        </w:tc>
        <w:tc>
          <w:tcPr>
            <w:tcW w:w="3780" w:type="dxa"/>
            <w:tcBorders>
              <w:top w:val="nil"/>
              <w:left w:val="single" w:sz="6" w:space="0" w:color="auto"/>
              <w:bottom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5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3878" w:type="dxa"/>
            <w:tcBorders>
              <w:left w:val="single" w:sz="6" w:space="0" w:color="auto"/>
              <w:right w:val="single" w:sz="6" w:space="0" w:color="auto"/>
            </w:tcBorders>
          </w:tcPr>
          <w:p w:rsidR="00B17D80" w:rsidRDefault="00B17D80" w:rsidP="007B59FD">
            <w:pPr>
              <w:pStyle w:val="TAL"/>
            </w:pPr>
            <w:r>
              <w:t>PDP context activation accept</w:t>
            </w:r>
          </w:p>
        </w:tc>
        <w:tc>
          <w:tcPr>
            <w:tcW w:w="3780" w:type="dxa"/>
            <w:tcBorders>
              <w:top w:val="nil"/>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878" w:type="dxa"/>
            <w:tcBorders>
              <w:left w:val="single" w:sz="6" w:space="0" w:color="auto"/>
              <w:right w:val="single" w:sz="6" w:space="0" w:color="auto"/>
            </w:tcBorders>
          </w:tcPr>
          <w:p w:rsidR="00B17D80" w:rsidRDefault="00B17D80" w:rsidP="007B59FD">
            <w:pPr>
              <w:pStyle w:val="TAL"/>
            </w:pPr>
            <w:r>
              <w:t>TERMINAL RESPONSE: OPEN CHANNEL  1.1.1A</w:t>
            </w:r>
          </w:p>
          <w:p w:rsidR="00B17D80" w:rsidRDefault="00B17D80" w:rsidP="007B59FD">
            <w:pPr>
              <w:pStyle w:val="TAL"/>
            </w:pPr>
            <w:r>
              <w:t>or</w:t>
            </w:r>
          </w:p>
          <w:p w:rsidR="00B17D80" w:rsidRDefault="00B17D80" w:rsidP="007B59FD">
            <w:pPr>
              <w:pStyle w:val="TAL"/>
            </w:pPr>
            <w:r>
              <w:t>TERMINAL RESPONSE: OPEN CHANNEL  1.1.1B</w:t>
            </w:r>
          </w:p>
        </w:tc>
        <w:tc>
          <w:tcPr>
            <w:tcW w:w="3780" w:type="dxa"/>
            <w:tcBorders>
              <w:top w:val="nil"/>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878" w:type="dxa"/>
            <w:tcBorders>
              <w:left w:val="single" w:sz="6" w:space="0" w:color="auto"/>
              <w:right w:val="single" w:sz="6" w:space="0" w:color="auto"/>
            </w:tcBorders>
          </w:tcPr>
          <w:p w:rsidR="00B17D80" w:rsidRDefault="00B17D80" w:rsidP="007B59FD">
            <w:pPr>
              <w:pStyle w:val="TAL"/>
            </w:pPr>
            <w:r>
              <w:t>PROACTIVE COMMAND PENDING: SEND DATA 1.3.1</w:t>
            </w:r>
          </w:p>
        </w:tc>
        <w:tc>
          <w:tcPr>
            <w:tcW w:w="378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878" w:type="dxa"/>
            <w:tcBorders>
              <w:left w:val="single" w:sz="6" w:space="0" w:color="auto"/>
              <w:right w:val="single" w:sz="6" w:space="0" w:color="auto"/>
            </w:tcBorders>
          </w:tcPr>
          <w:p w:rsidR="00B17D80" w:rsidRDefault="00B17D80" w:rsidP="007B59FD">
            <w:pPr>
              <w:pStyle w:val="TAL"/>
            </w:pPr>
            <w:r>
              <w:t>FETCH</w:t>
            </w:r>
          </w:p>
        </w:tc>
        <w:tc>
          <w:tcPr>
            <w:tcW w:w="378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878" w:type="dxa"/>
            <w:tcBorders>
              <w:left w:val="single" w:sz="6" w:space="0" w:color="auto"/>
              <w:right w:val="single" w:sz="6" w:space="0" w:color="auto"/>
            </w:tcBorders>
          </w:tcPr>
          <w:p w:rsidR="00B17D80" w:rsidRDefault="00B17D80" w:rsidP="007B59FD">
            <w:pPr>
              <w:pStyle w:val="TAL"/>
            </w:pPr>
            <w:r>
              <w:t xml:space="preserve">PROACTIVE COMMAND: SEND DATA (store mode) 1.3.1 </w:t>
            </w:r>
          </w:p>
        </w:tc>
        <w:tc>
          <w:tcPr>
            <w:tcW w:w="3780" w:type="dxa"/>
            <w:tcBorders>
              <w:left w:val="single" w:sz="6" w:space="0" w:color="auto"/>
              <w:right w:val="single" w:sz="6" w:space="0" w:color="auto"/>
            </w:tcBorders>
          </w:tcPr>
          <w:p w:rsidR="00B17D80" w:rsidRDefault="00B17D80" w:rsidP="007B59FD">
            <w:pPr>
              <w:pStyle w:val="TAL"/>
            </w:pPr>
            <w:r>
              <w:t>Send 1000 Bytes of data by packet of 200 Bytes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878" w:type="dxa"/>
            <w:tcBorders>
              <w:left w:val="single" w:sz="6" w:space="0" w:color="auto"/>
              <w:right w:val="single" w:sz="6" w:space="0" w:color="auto"/>
            </w:tcBorders>
          </w:tcPr>
          <w:p w:rsidR="00B17D80" w:rsidRDefault="00B17D80" w:rsidP="007B59FD">
            <w:pPr>
              <w:pStyle w:val="TAL"/>
            </w:pPr>
            <w:r>
              <w:t>TERMINAL RESPONSE: SEND  DATA (store mode) 1.3.1</w:t>
            </w:r>
          </w:p>
        </w:tc>
        <w:tc>
          <w:tcPr>
            <w:tcW w:w="3780"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878" w:type="dxa"/>
            <w:tcBorders>
              <w:left w:val="single" w:sz="6" w:space="0" w:color="auto"/>
              <w:right w:val="single" w:sz="6" w:space="0" w:color="auto"/>
            </w:tcBorders>
          </w:tcPr>
          <w:p w:rsidR="00B17D80" w:rsidRDefault="00B17D80" w:rsidP="007B59FD">
            <w:pPr>
              <w:pStyle w:val="TAL"/>
            </w:pPr>
            <w:r>
              <w:t>PROACTIVE COMMAND PENDING: SEND DATA 1.3.2</w:t>
            </w:r>
          </w:p>
        </w:tc>
        <w:tc>
          <w:tcPr>
            <w:tcW w:w="378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13</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878" w:type="dxa"/>
            <w:tcBorders>
              <w:left w:val="single" w:sz="6" w:space="0" w:color="auto"/>
              <w:right w:val="single" w:sz="6" w:space="0" w:color="auto"/>
            </w:tcBorders>
          </w:tcPr>
          <w:p w:rsidR="00B17D80" w:rsidRDefault="00B17D80" w:rsidP="007B59FD">
            <w:pPr>
              <w:pStyle w:val="TAL"/>
            </w:pPr>
            <w:r>
              <w:t>FETCH</w:t>
            </w:r>
          </w:p>
        </w:tc>
        <w:tc>
          <w:tcPr>
            <w:tcW w:w="378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14</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878" w:type="dxa"/>
            <w:tcBorders>
              <w:left w:val="single" w:sz="6" w:space="0" w:color="auto"/>
              <w:right w:val="single" w:sz="6" w:space="0" w:color="auto"/>
            </w:tcBorders>
          </w:tcPr>
          <w:p w:rsidR="00B17D80" w:rsidRDefault="00B17D80" w:rsidP="007B59FD">
            <w:pPr>
              <w:pStyle w:val="TAL"/>
            </w:pPr>
            <w:r>
              <w:t xml:space="preserve">PROACTIVE COMMAND: SEND DATA (store mode) 1.3.2 </w:t>
            </w:r>
          </w:p>
        </w:tc>
        <w:tc>
          <w:tcPr>
            <w:tcW w:w="3780" w:type="dxa"/>
            <w:tcBorders>
              <w:left w:val="single" w:sz="6" w:space="0" w:color="auto"/>
              <w:right w:val="single" w:sz="6" w:space="0" w:color="auto"/>
            </w:tcBorders>
          </w:tcPr>
          <w:p w:rsidR="00B17D80" w:rsidRDefault="00B17D80" w:rsidP="007B59FD">
            <w:pPr>
              <w:pStyle w:val="TAL"/>
            </w:pPr>
            <w:r>
              <w:t>[200 Bytes]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15</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878" w:type="dxa"/>
            <w:tcBorders>
              <w:left w:val="single" w:sz="6" w:space="0" w:color="auto"/>
              <w:right w:val="single" w:sz="6" w:space="0" w:color="auto"/>
            </w:tcBorders>
          </w:tcPr>
          <w:p w:rsidR="00B17D80" w:rsidRDefault="00B17D80" w:rsidP="007B59FD">
            <w:pPr>
              <w:pStyle w:val="TAL"/>
            </w:pPr>
            <w:r>
              <w:t>TERMINAL RESPONSE: SEND  DATA (store mode) 1.3.2</w:t>
            </w:r>
          </w:p>
        </w:tc>
        <w:tc>
          <w:tcPr>
            <w:tcW w:w="3780"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16</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878" w:type="dxa"/>
            <w:tcBorders>
              <w:left w:val="single" w:sz="6" w:space="0" w:color="auto"/>
              <w:right w:val="single" w:sz="6" w:space="0" w:color="auto"/>
            </w:tcBorders>
          </w:tcPr>
          <w:p w:rsidR="00B17D80" w:rsidRDefault="00B17D80" w:rsidP="007B59FD">
            <w:pPr>
              <w:pStyle w:val="TAL"/>
            </w:pPr>
            <w:r>
              <w:t>PROACTIVE COMMAND PENDING: SEND DATA 1.3.3</w:t>
            </w:r>
          </w:p>
        </w:tc>
        <w:tc>
          <w:tcPr>
            <w:tcW w:w="378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17</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878" w:type="dxa"/>
            <w:tcBorders>
              <w:left w:val="single" w:sz="6" w:space="0" w:color="auto"/>
              <w:right w:val="single" w:sz="6" w:space="0" w:color="auto"/>
            </w:tcBorders>
          </w:tcPr>
          <w:p w:rsidR="00B17D80" w:rsidRDefault="00B17D80" w:rsidP="007B59FD">
            <w:pPr>
              <w:pStyle w:val="TAL"/>
            </w:pPr>
            <w:r>
              <w:t>FETCH</w:t>
            </w:r>
          </w:p>
        </w:tc>
        <w:tc>
          <w:tcPr>
            <w:tcW w:w="378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18</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878" w:type="dxa"/>
            <w:tcBorders>
              <w:left w:val="single" w:sz="6" w:space="0" w:color="auto"/>
              <w:right w:val="single" w:sz="6" w:space="0" w:color="auto"/>
            </w:tcBorders>
          </w:tcPr>
          <w:p w:rsidR="00B17D80" w:rsidRDefault="00B17D80" w:rsidP="007B59FD">
            <w:pPr>
              <w:pStyle w:val="TAL"/>
            </w:pPr>
            <w:r>
              <w:t>PROACTIVE COMMAND: SEND DATA (store mode) 1.3.3</w:t>
            </w:r>
          </w:p>
        </w:tc>
        <w:tc>
          <w:tcPr>
            <w:tcW w:w="3780" w:type="dxa"/>
            <w:tcBorders>
              <w:left w:val="single" w:sz="6" w:space="0" w:color="auto"/>
              <w:right w:val="single" w:sz="6" w:space="0" w:color="auto"/>
            </w:tcBorders>
          </w:tcPr>
          <w:p w:rsidR="00B17D80" w:rsidRDefault="00B17D80" w:rsidP="007B59FD">
            <w:pPr>
              <w:pStyle w:val="TAL"/>
            </w:pPr>
            <w:r>
              <w:t>[200 Bytes]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19</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878" w:type="dxa"/>
            <w:tcBorders>
              <w:left w:val="single" w:sz="6" w:space="0" w:color="auto"/>
              <w:right w:val="single" w:sz="6" w:space="0" w:color="auto"/>
            </w:tcBorders>
          </w:tcPr>
          <w:p w:rsidR="00B17D80" w:rsidRDefault="00B17D80" w:rsidP="007B59FD">
            <w:pPr>
              <w:pStyle w:val="TAL"/>
            </w:pPr>
            <w:r>
              <w:t>TERMINAL RESPONSE: SEND  DATA (store mode) 1.3.3</w:t>
            </w:r>
          </w:p>
        </w:tc>
        <w:tc>
          <w:tcPr>
            <w:tcW w:w="3780"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20</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878" w:type="dxa"/>
            <w:tcBorders>
              <w:left w:val="single" w:sz="6" w:space="0" w:color="auto"/>
              <w:right w:val="single" w:sz="6" w:space="0" w:color="auto"/>
            </w:tcBorders>
          </w:tcPr>
          <w:p w:rsidR="00B17D80" w:rsidRDefault="00B17D80" w:rsidP="007B59FD">
            <w:pPr>
              <w:pStyle w:val="TAL"/>
            </w:pPr>
            <w:r>
              <w:t>PROACTIVE COMMAND PENDING: SEND DATA 1.3.4</w:t>
            </w:r>
          </w:p>
        </w:tc>
        <w:tc>
          <w:tcPr>
            <w:tcW w:w="378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21</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878" w:type="dxa"/>
            <w:tcBorders>
              <w:left w:val="single" w:sz="6" w:space="0" w:color="auto"/>
              <w:right w:val="single" w:sz="6" w:space="0" w:color="auto"/>
            </w:tcBorders>
          </w:tcPr>
          <w:p w:rsidR="00B17D80" w:rsidRDefault="00B17D80" w:rsidP="007B59FD">
            <w:pPr>
              <w:pStyle w:val="TAL"/>
            </w:pPr>
            <w:r>
              <w:t>FETCH</w:t>
            </w:r>
          </w:p>
        </w:tc>
        <w:tc>
          <w:tcPr>
            <w:tcW w:w="378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22</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878" w:type="dxa"/>
            <w:tcBorders>
              <w:left w:val="single" w:sz="6" w:space="0" w:color="auto"/>
              <w:right w:val="single" w:sz="6" w:space="0" w:color="auto"/>
            </w:tcBorders>
          </w:tcPr>
          <w:p w:rsidR="00B17D80" w:rsidRDefault="00B17D80" w:rsidP="007B59FD">
            <w:pPr>
              <w:pStyle w:val="TAL"/>
            </w:pPr>
            <w:r>
              <w:t xml:space="preserve">PROACTIVE COMMAND: SEND DATA (store mode) 1.3.4 </w:t>
            </w:r>
          </w:p>
        </w:tc>
        <w:tc>
          <w:tcPr>
            <w:tcW w:w="3780" w:type="dxa"/>
            <w:tcBorders>
              <w:left w:val="single" w:sz="6" w:space="0" w:color="auto"/>
              <w:right w:val="single" w:sz="6" w:space="0" w:color="auto"/>
            </w:tcBorders>
          </w:tcPr>
          <w:p w:rsidR="00B17D80" w:rsidRDefault="00B17D80" w:rsidP="007B59FD">
            <w:pPr>
              <w:pStyle w:val="TAL"/>
            </w:pPr>
            <w:r>
              <w:t>[200 Bytes]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23</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878" w:type="dxa"/>
            <w:tcBorders>
              <w:left w:val="single" w:sz="6" w:space="0" w:color="auto"/>
              <w:right w:val="single" w:sz="6" w:space="0" w:color="auto"/>
            </w:tcBorders>
          </w:tcPr>
          <w:p w:rsidR="00B17D80" w:rsidRDefault="00B17D80" w:rsidP="007B59FD">
            <w:pPr>
              <w:pStyle w:val="TAL"/>
            </w:pPr>
            <w:r>
              <w:t>TERMINAL RESPONSE: SEND  DATA (store mode) 1.3.4</w:t>
            </w:r>
          </w:p>
        </w:tc>
        <w:tc>
          <w:tcPr>
            <w:tcW w:w="3780"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24</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878" w:type="dxa"/>
            <w:tcBorders>
              <w:left w:val="single" w:sz="6" w:space="0" w:color="auto"/>
              <w:right w:val="single" w:sz="6" w:space="0" w:color="auto"/>
            </w:tcBorders>
          </w:tcPr>
          <w:p w:rsidR="00B17D80" w:rsidRDefault="00B17D80" w:rsidP="007B59FD">
            <w:pPr>
              <w:pStyle w:val="TAL"/>
            </w:pPr>
            <w:r>
              <w:t>PROACTIVE COMMAND PENDING: SEND DATA 1.3.5</w:t>
            </w:r>
          </w:p>
        </w:tc>
        <w:tc>
          <w:tcPr>
            <w:tcW w:w="378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25</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878" w:type="dxa"/>
            <w:tcBorders>
              <w:left w:val="single" w:sz="6" w:space="0" w:color="auto"/>
              <w:right w:val="single" w:sz="6" w:space="0" w:color="auto"/>
            </w:tcBorders>
          </w:tcPr>
          <w:p w:rsidR="00B17D80" w:rsidRDefault="00B17D80" w:rsidP="007B59FD">
            <w:pPr>
              <w:pStyle w:val="TAL"/>
            </w:pPr>
            <w:r>
              <w:t>FETCH</w:t>
            </w:r>
          </w:p>
        </w:tc>
        <w:tc>
          <w:tcPr>
            <w:tcW w:w="378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26</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878" w:type="dxa"/>
            <w:tcBorders>
              <w:left w:val="single" w:sz="6" w:space="0" w:color="auto"/>
              <w:right w:val="single" w:sz="6" w:space="0" w:color="auto"/>
            </w:tcBorders>
          </w:tcPr>
          <w:p w:rsidR="00B17D80" w:rsidRDefault="00B17D80" w:rsidP="007B59FD">
            <w:pPr>
              <w:pStyle w:val="TAL"/>
            </w:pPr>
            <w:r>
              <w:t xml:space="preserve">PROACTIVE COMMAND: SEND DATA (immediate) 1.3.5 </w:t>
            </w:r>
          </w:p>
        </w:tc>
        <w:tc>
          <w:tcPr>
            <w:tcW w:w="3780" w:type="dxa"/>
            <w:tcBorders>
              <w:left w:val="single" w:sz="6" w:space="0" w:color="auto"/>
              <w:right w:val="single" w:sz="6" w:space="0" w:color="auto"/>
            </w:tcBorders>
          </w:tcPr>
          <w:p w:rsidR="00B17D80" w:rsidRDefault="00B17D80" w:rsidP="007B59FD">
            <w:pPr>
              <w:pStyle w:val="TAL"/>
            </w:pPr>
            <w:r>
              <w:t>[200 Bytes]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27</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3878" w:type="dxa"/>
            <w:tcBorders>
              <w:left w:val="single" w:sz="6" w:space="0" w:color="auto"/>
              <w:right w:val="single" w:sz="6" w:space="0" w:color="auto"/>
            </w:tcBorders>
          </w:tcPr>
          <w:p w:rsidR="00B17D80" w:rsidRDefault="00B17D80" w:rsidP="007B59FD">
            <w:pPr>
              <w:pStyle w:val="TAL"/>
            </w:pPr>
            <w:r>
              <w:t>Transfer of 1000 Bytes of data to the SS through channel 1</w:t>
            </w:r>
          </w:p>
        </w:tc>
        <w:tc>
          <w:tcPr>
            <w:tcW w:w="378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28</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878" w:type="dxa"/>
            <w:tcBorders>
              <w:left w:val="single" w:sz="6" w:space="0" w:color="auto"/>
              <w:bottom w:val="single" w:sz="4" w:space="0" w:color="auto"/>
              <w:right w:val="single" w:sz="6" w:space="0" w:color="auto"/>
            </w:tcBorders>
          </w:tcPr>
          <w:p w:rsidR="00B17D80" w:rsidRPr="004632A3" w:rsidRDefault="00B17D80" w:rsidP="007B59FD">
            <w:pPr>
              <w:pStyle w:val="TAL"/>
              <w:rPr>
                <w:lang w:val="it-IT"/>
              </w:rPr>
            </w:pPr>
            <w:r w:rsidRPr="00F8746F">
              <w:rPr>
                <w:lang w:val="it-IT"/>
              </w:rPr>
              <w:t>TERMINAL RESPONSE: SEND  DATA (immediate) 1.3.5</w:t>
            </w:r>
          </w:p>
        </w:tc>
        <w:tc>
          <w:tcPr>
            <w:tcW w:w="3780"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SEND DATA 1.3.1</w:t>
      </w:r>
    </w:p>
    <w:p w:rsidR="00B17D80" w:rsidRDefault="00B17D80" w:rsidP="00B17D80">
      <w:r>
        <w:t>Logically:</w:t>
      </w:r>
    </w:p>
    <w:p w:rsidR="00B17D80" w:rsidRDefault="00B17D80" w:rsidP="00B17D80">
      <w:pPr>
        <w:pStyle w:val="EW"/>
        <w:tabs>
          <w:tab w:val="left" w:pos="851"/>
        </w:tabs>
        <w:ind w:left="2835" w:hanging="2551"/>
      </w:pPr>
      <w:r>
        <w:t xml:space="preserve">Command details </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 xml:space="preserve">SEND DATA </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Store mode </w:t>
      </w:r>
    </w:p>
    <w:p w:rsidR="00B17D80" w:rsidRDefault="00B17D80" w:rsidP="00B17D80">
      <w:pPr>
        <w:pStyle w:val="EW"/>
        <w:tabs>
          <w:tab w:val="left" w:pos="851"/>
        </w:tabs>
        <w:ind w:left="2835" w:hanging="2551"/>
        <w:rPr>
          <w:lang w:val="fr-FR"/>
        </w:rPr>
      </w:pPr>
      <w:r>
        <w:rPr>
          <w:lang w:val="fr-FR"/>
        </w:rPr>
        <w:t xml:space="preserve">Device identities </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SIM </w:t>
      </w:r>
    </w:p>
    <w:p w:rsidR="00B17D80" w:rsidRDefault="00B17D80" w:rsidP="00B17D80">
      <w:pPr>
        <w:pStyle w:val="EW"/>
        <w:tabs>
          <w:tab w:val="left" w:pos="851"/>
        </w:tabs>
        <w:ind w:left="2835" w:hanging="2551"/>
        <w:rPr>
          <w:lang w:val="fr-FR"/>
        </w:rPr>
      </w:pPr>
      <w:r>
        <w:rPr>
          <w:lang w:val="fr-FR"/>
        </w:rPr>
        <w:tab/>
        <w:t>Destination device:</w:t>
      </w:r>
      <w:r>
        <w:rPr>
          <w:lang w:val="fr-FR"/>
        </w:rPr>
        <w:tab/>
        <w:t>Channel 1</w:t>
      </w:r>
    </w:p>
    <w:p w:rsidR="00B17D80" w:rsidRDefault="00B17D80" w:rsidP="00B17D80">
      <w:pPr>
        <w:pStyle w:val="EW"/>
        <w:tabs>
          <w:tab w:val="left" w:pos="851"/>
        </w:tabs>
        <w:ind w:left="2835" w:hanging="2551"/>
      </w:pPr>
      <w:r>
        <w:lastRenderedPageBreak/>
        <w:t xml:space="preserve">Channel Data </w:t>
      </w:r>
    </w:p>
    <w:p w:rsidR="00B17D80" w:rsidRDefault="00B17D80" w:rsidP="00B17D80">
      <w:pPr>
        <w:pStyle w:val="EX"/>
        <w:tabs>
          <w:tab w:val="left" w:pos="851"/>
        </w:tabs>
        <w:ind w:left="2835" w:hanging="2551"/>
      </w:pPr>
      <w:r>
        <w:tab/>
        <w:t>Channel Data :</w:t>
      </w:r>
      <w:r>
        <w:tab/>
        <w:t>00 01 02 .. C7 (200 Bytes of data)</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81 </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B6</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DATA 1.3.1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 xml:space="preserve">SEND DATA </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Store mode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 xml:space="preserve">SIM </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X"/>
        <w:tabs>
          <w:tab w:val="left" w:pos="851"/>
        </w:tabs>
        <w:ind w:left="2835" w:hanging="2551"/>
      </w:pPr>
      <w:r>
        <w:tab/>
        <w:t>Channel data length:</w:t>
      </w:r>
      <w:r>
        <w:tab/>
        <w:t>More than 255 bytes of space available in the Tx buffer</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B7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SEND DATA 1.3.2</w:t>
      </w:r>
    </w:p>
    <w:p w:rsidR="00B17D80" w:rsidRDefault="00B17D80" w:rsidP="00B17D80">
      <w:r>
        <w:t>Logically:</w:t>
      </w:r>
    </w:p>
    <w:p w:rsidR="00B17D80" w:rsidRDefault="00B17D80" w:rsidP="00B17D80">
      <w:pPr>
        <w:pStyle w:val="EW"/>
        <w:tabs>
          <w:tab w:val="left" w:pos="851"/>
        </w:tabs>
        <w:ind w:left="2835" w:hanging="2551"/>
      </w:pPr>
      <w:r>
        <w:t xml:space="preserve">Command details </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 xml:space="preserve">SEND DATA </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Store mode </w:t>
      </w:r>
    </w:p>
    <w:p w:rsidR="00B17D80" w:rsidRDefault="00B17D80" w:rsidP="00B17D80">
      <w:pPr>
        <w:pStyle w:val="EW"/>
        <w:tabs>
          <w:tab w:val="left" w:pos="851"/>
        </w:tabs>
        <w:ind w:left="2835" w:hanging="2551"/>
        <w:rPr>
          <w:lang w:val="fr-FR"/>
        </w:rPr>
      </w:pPr>
      <w:r>
        <w:rPr>
          <w:lang w:val="fr-FR"/>
        </w:rPr>
        <w:t xml:space="preserve">Device identities </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SIM </w:t>
      </w:r>
    </w:p>
    <w:p w:rsidR="00B17D80" w:rsidRDefault="00B17D80" w:rsidP="00B17D80">
      <w:pPr>
        <w:pStyle w:val="EW"/>
        <w:tabs>
          <w:tab w:val="left" w:pos="851"/>
        </w:tabs>
        <w:ind w:left="2835" w:hanging="2551"/>
        <w:rPr>
          <w:lang w:val="fr-FR"/>
        </w:rPr>
      </w:pPr>
      <w:r>
        <w:rPr>
          <w:lang w:val="fr-FR"/>
        </w:rPr>
        <w:tab/>
        <w:t>Destination device:</w:t>
      </w:r>
      <w:r>
        <w:rPr>
          <w:lang w:val="fr-FR"/>
        </w:rPr>
        <w:tab/>
        <w:t xml:space="preserve">Channel 1 </w:t>
      </w:r>
    </w:p>
    <w:p w:rsidR="00B17D80" w:rsidRDefault="00B17D80" w:rsidP="00B17D80">
      <w:pPr>
        <w:pStyle w:val="EW"/>
        <w:tabs>
          <w:tab w:val="left" w:pos="851"/>
        </w:tabs>
        <w:ind w:left="2835" w:hanging="2551"/>
      </w:pPr>
      <w:r>
        <w:t xml:space="preserve">Channel Data </w:t>
      </w:r>
    </w:p>
    <w:p w:rsidR="00B17D80" w:rsidRDefault="00B17D80" w:rsidP="00B17D80">
      <w:pPr>
        <w:pStyle w:val="EX"/>
        <w:tabs>
          <w:tab w:val="left" w:pos="851"/>
        </w:tabs>
        <w:ind w:left="2835" w:hanging="2551"/>
      </w:pPr>
      <w:r w:rsidRPr="003A1C49">
        <w:rPr>
          <w:lang w:val="pt-BR"/>
        </w:rPr>
        <w:tab/>
        <w:t>Channel Data :</w:t>
      </w:r>
      <w:r w:rsidRPr="003A1C49">
        <w:rPr>
          <w:lang w:val="pt-BR"/>
        </w:rPr>
        <w:tab/>
      </w:r>
      <w:r>
        <w:rPr>
          <w:lang w:val="it-IT"/>
        </w:rPr>
        <w:t xml:space="preserve">C8 C9 CA .. </w:t>
      </w:r>
      <w:r>
        <w:t>FF 00 01 .. 8F (200 Bytes of data)</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81 </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B6</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8F</w:t>
            </w:r>
          </w:p>
        </w:tc>
      </w:tr>
    </w:tbl>
    <w:p w:rsidR="00B17D80" w:rsidRDefault="00B17D80" w:rsidP="00B17D80">
      <w:pPr>
        <w:pStyle w:val="FP"/>
      </w:pPr>
    </w:p>
    <w:p w:rsidR="00B17D80" w:rsidRDefault="00B17D80" w:rsidP="00B17D80">
      <w:r>
        <w:t>TERMINAL RESPONSE: SEND DATA 1.3.2</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 xml:space="preserve">SEND DATA </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Store mode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 xml:space="preserve">SIM </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X"/>
        <w:tabs>
          <w:tab w:val="left" w:pos="851"/>
        </w:tabs>
        <w:ind w:left="2835" w:hanging="2551"/>
      </w:pPr>
      <w:r>
        <w:tab/>
        <w:t>Channel data length:</w:t>
      </w:r>
      <w:r>
        <w:tab/>
        <w:t>More than 255 bytes of space available in the Tx buffer</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B7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SEND DATA 1.3.3</w:t>
      </w:r>
    </w:p>
    <w:p w:rsidR="00B17D80" w:rsidRDefault="00B17D80" w:rsidP="00B17D80">
      <w:r>
        <w:t>Logically:</w:t>
      </w:r>
    </w:p>
    <w:p w:rsidR="00B17D80" w:rsidRDefault="00B17D80" w:rsidP="00B17D80">
      <w:pPr>
        <w:pStyle w:val="EW"/>
        <w:tabs>
          <w:tab w:val="left" w:pos="851"/>
        </w:tabs>
        <w:ind w:left="2835" w:hanging="2551"/>
      </w:pPr>
      <w:r>
        <w:t xml:space="preserve">Command details </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 xml:space="preserve">SEND DATA </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Store mode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SIM </w:t>
      </w:r>
    </w:p>
    <w:p w:rsidR="00B17D80" w:rsidRDefault="00B17D80" w:rsidP="00B17D80">
      <w:pPr>
        <w:pStyle w:val="EW"/>
        <w:tabs>
          <w:tab w:val="left" w:pos="851"/>
        </w:tabs>
        <w:ind w:left="2835" w:hanging="2551"/>
        <w:rPr>
          <w:lang w:val="fr-FR"/>
        </w:rPr>
      </w:pPr>
      <w:r>
        <w:rPr>
          <w:lang w:val="fr-FR"/>
        </w:rPr>
        <w:tab/>
        <w:t>Destination device:</w:t>
      </w:r>
      <w:r>
        <w:rPr>
          <w:lang w:val="fr-FR"/>
        </w:rPr>
        <w:tab/>
        <w:t>Channel 1</w:t>
      </w:r>
    </w:p>
    <w:p w:rsidR="00B17D80" w:rsidRDefault="00B17D80" w:rsidP="00B17D80">
      <w:pPr>
        <w:pStyle w:val="EW"/>
        <w:tabs>
          <w:tab w:val="left" w:pos="851"/>
        </w:tabs>
        <w:ind w:left="2835" w:hanging="2551"/>
      </w:pPr>
      <w:r>
        <w:t xml:space="preserve">Channel Data </w:t>
      </w:r>
    </w:p>
    <w:p w:rsidR="00B17D80" w:rsidRDefault="00B17D80" w:rsidP="00B17D80">
      <w:pPr>
        <w:pStyle w:val="EW"/>
        <w:tabs>
          <w:tab w:val="left" w:pos="851"/>
        </w:tabs>
        <w:ind w:left="2835" w:hanging="2551"/>
      </w:pPr>
      <w:r>
        <w:tab/>
        <w:t>Channel Data :</w:t>
      </w:r>
      <w:r>
        <w:tab/>
        <w:t>90 91 .. FF 00 01 .. 57 (200 Bytes of data)</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81 </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B6</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DATA 1.3.3</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 xml:space="preserve">SEND DATA </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Store mode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X"/>
        <w:tabs>
          <w:tab w:val="left" w:pos="851"/>
        </w:tabs>
        <w:ind w:left="2835" w:hanging="2551"/>
      </w:pPr>
      <w:r>
        <w:tab/>
        <w:t>Channel data length:</w:t>
      </w:r>
      <w:r>
        <w:tab/>
        <w:t>More than 255 bytes of space available in the Tx buffer</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B7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SEND DATA 1.3.4</w:t>
      </w:r>
    </w:p>
    <w:p w:rsidR="00B17D80" w:rsidRDefault="00B17D80" w:rsidP="00B17D80">
      <w:r>
        <w:t>Logically:</w:t>
      </w:r>
    </w:p>
    <w:p w:rsidR="00B17D80" w:rsidRDefault="00B17D80" w:rsidP="00B17D80">
      <w:pPr>
        <w:pStyle w:val="EW"/>
        <w:tabs>
          <w:tab w:val="left" w:pos="851"/>
        </w:tabs>
        <w:ind w:left="2835" w:hanging="2551"/>
      </w:pPr>
      <w:r>
        <w:t xml:space="preserve">Command details </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 xml:space="preserve">SEND DATA </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Store mode </w:t>
      </w:r>
    </w:p>
    <w:p w:rsidR="00B17D80" w:rsidRDefault="00B17D80" w:rsidP="00B17D80">
      <w:pPr>
        <w:pStyle w:val="EW"/>
        <w:tabs>
          <w:tab w:val="left" w:pos="851"/>
        </w:tabs>
        <w:ind w:left="2835" w:hanging="2551"/>
        <w:rPr>
          <w:lang w:val="fr-FR"/>
        </w:rPr>
      </w:pPr>
      <w:r>
        <w:rPr>
          <w:lang w:val="fr-FR"/>
        </w:rPr>
        <w:t xml:space="preserve">Device identities </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SIM </w:t>
      </w:r>
    </w:p>
    <w:p w:rsidR="00B17D80" w:rsidRDefault="00B17D80" w:rsidP="00B17D80">
      <w:pPr>
        <w:pStyle w:val="EW"/>
        <w:tabs>
          <w:tab w:val="left" w:pos="851"/>
        </w:tabs>
        <w:ind w:left="2835" w:hanging="2551"/>
        <w:rPr>
          <w:lang w:val="fr-FR"/>
        </w:rPr>
      </w:pPr>
      <w:r>
        <w:rPr>
          <w:lang w:val="fr-FR"/>
        </w:rPr>
        <w:tab/>
        <w:t>Destination device:</w:t>
      </w:r>
      <w:r>
        <w:rPr>
          <w:lang w:val="fr-FR"/>
        </w:rPr>
        <w:tab/>
        <w:t xml:space="preserve">Channel 1 </w:t>
      </w:r>
    </w:p>
    <w:p w:rsidR="00B17D80" w:rsidRDefault="00B17D80" w:rsidP="00B17D80">
      <w:pPr>
        <w:pStyle w:val="EW"/>
        <w:tabs>
          <w:tab w:val="left" w:pos="851"/>
        </w:tabs>
        <w:ind w:left="2835" w:hanging="2551"/>
      </w:pPr>
      <w:r>
        <w:t xml:space="preserve">Channel Data </w:t>
      </w:r>
    </w:p>
    <w:p w:rsidR="00B17D80" w:rsidRDefault="00B17D80" w:rsidP="00B17D80">
      <w:pPr>
        <w:pStyle w:val="EX"/>
        <w:tabs>
          <w:tab w:val="left" w:pos="851"/>
        </w:tabs>
        <w:ind w:left="2835" w:hanging="2551"/>
      </w:pPr>
      <w:r>
        <w:tab/>
        <w:t>Channel Data :</w:t>
      </w:r>
      <w:r>
        <w:tab/>
        <w:t>58 59 .. FF 00 01 .. 1F (200 Bytes of data)</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81 </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B6</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lastRenderedPageBreak/>
        <w:t>TERMINAL RESPONSE: SEND DATA 1.3.4</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 xml:space="preserve">SEND DATA </w:t>
      </w:r>
    </w:p>
    <w:p w:rsidR="00B17D80" w:rsidRDefault="00B17D80" w:rsidP="00B17D80">
      <w:pPr>
        <w:pStyle w:val="EW"/>
        <w:tabs>
          <w:tab w:val="left" w:pos="851"/>
        </w:tabs>
        <w:ind w:left="2835" w:hanging="2551"/>
        <w:rPr>
          <w:lang w:val="fr-FR"/>
        </w:rPr>
      </w:pPr>
      <w:r>
        <w:tab/>
      </w:r>
      <w:r>
        <w:rPr>
          <w:lang w:val="fr-FR"/>
        </w:rPr>
        <w:t>Command qualifier:</w:t>
      </w:r>
      <w:r>
        <w:rPr>
          <w:lang w:val="fr-FR"/>
        </w:rPr>
        <w:tab/>
        <w:t>Store mode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 xml:space="preserve">SIM </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X"/>
        <w:tabs>
          <w:tab w:val="left" w:pos="851"/>
        </w:tabs>
        <w:ind w:left="2835" w:hanging="2551"/>
      </w:pPr>
      <w:r>
        <w:tab/>
        <w:t>Channel data length:</w:t>
      </w:r>
      <w:r>
        <w:tab/>
        <w:t>200 bytes of space available in the Tx buffer</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B7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SEND DATA 1.3.5</w:t>
      </w:r>
    </w:p>
    <w:p w:rsidR="00B17D80" w:rsidRDefault="00B17D80" w:rsidP="00B17D80">
      <w:r>
        <w:t>Logically:</w:t>
      </w:r>
    </w:p>
    <w:p w:rsidR="00B17D80" w:rsidRDefault="00B17D80" w:rsidP="00B17D80">
      <w:pPr>
        <w:pStyle w:val="EW"/>
        <w:tabs>
          <w:tab w:val="left" w:pos="851"/>
        </w:tabs>
        <w:ind w:left="2835" w:hanging="2551"/>
      </w:pPr>
      <w:r>
        <w:t xml:space="preserve">Command details </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 xml:space="preserve">SEND DATA </w:t>
      </w:r>
    </w:p>
    <w:p w:rsidR="00B17D80" w:rsidRDefault="00B17D80" w:rsidP="00B17D80">
      <w:pPr>
        <w:pStyle w:val="EW"/>
        <w:tabs>
          <w:tab w:val="left" w:pos="851"/>
        </w:tabs>
        <w:ind w:left="2835" w:hanging="2551"/>
      </w:pPr>
      <w:r>
        <w:tab/>
        <w:t>Command qualifier:</w:t>
      </w:r>
      <w:r>
        <w:tab/>
        <w:t xml:space="preserve">Send Immediately </w:t>
      </w:r>
    </w:p>
    <w:p w:rsidR="00B17D80" w:rsidRDefault="00B17D80" w:rsidP="00B17D80">
      <w:pPr>
        <w:pStyle w:val="EW"/>
        <w:tabs>
          <w:tab w:val="left" w:pos="851"/>
        </w:tabs>
        <w:ind w:left="2835" w:hanging="2551"/>
        <w:rPr>
          <w:lang w:val="fr-FR"/>
        </w:rPr>
      </w:pPr>
      <w:r>
        <w:rPr>
          <w:lang w:val="fr-FR"/>
        </w:rPr>
        <w:t xml:space="preserve">Device identities </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SIM </w:t>
      </w:r>
    </w:p>
    <w:p w:rsidR="00B17D80" w:rsidRDefault="00B17D80" w:rsidP="00B17D80">
      <w:pPr>
        <w:pStyle w:val="EW"/>
        <w:tabs>
          <w:tab w:val="left" w:pos="851"/>
        </w:tabs>
        <w:ind w:left="2835" w:hanging="2551"/>
        <w:rPr>
          <w:lang w:val="fr-FR"/>
        </w:rPr>
      </w:pPr>
      <w:r>
        <w:rPr>
          <w:lang w:val="fr-FR"/>
        </w:rPr>
        <w:tab/>
        <w:t>Destination device:</w:t>
      </w:r>
      <w:r>
        <w:rPr>
          <w:lang w:val="fr-FR"/>
        </w:rPr>
        <w:tab/>
        <w:t xml:space="preserve">Channel 1 </w:t>
      </w:r>
    </w:p>
    <w:p w:rsidR="00B17D80" w:rsidRDefault="00B17D80" w:rsidP="00B17D80">
      <w:pPr>
        <w:pStyle w:val="EW"/>
        <w:tabs>
          <w:tab w:val="left" w:pos="851"/>
        </w:tabs>
        <w:ind w:left="2835" w:hanging="2551"/>
      </w:pPr>
      <w:r>
        <w:t xml:space="preserve">Channel Data </w:t>
      </w:r>
    </w:p>
    <w:p w:rsidR="00B17D80" w:rsidRDefault="00B17D80" w:rsidP="00B17D80">
      <w:pPr>
        <w:pStyle w:val="EX"/>
        <w:tabs>
          <w:tab w:val="left" w:pos="851"/>
        </w:tabs>
        <w:ind w:left="2835" w:hanging="2551"/>
      </w:pPr>
      <w:r>
        <w:tab/>
        <w:t>Channel Data:</w:t>
      </w:r>
      <w:r>
        <w:tab/>
        <w:t>20 21 .. E7 (200 Bytes of data)</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81 </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B6</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DATA 1.3.5</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 xml:space="preserve">SEND DATA </w:t>
      </w:r>
    </w:p>
    <w:p w:rsidR="00B17D80" w:rsidRDefault="00B17D80" w:rsidP="00B17D80">
      <w:pPr>
        <w:pStyle w:val="EW"/>
        <w:tabs>
          <w:tab w:val="left" w:pos="851"/>
        </w:tabs>
        <w:ind w:left="2835" w:hanging="2551"/>
      </w:pPr>
      <w:r>
        <w:tab/>
        <w:t>Command qualifier:</w:t>
      </w:r>
      <w:r>
        <w:tab/>
        <w:t>Send Immediately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X"/>
        <w:tabs>
          <w:tab w:val="left" w:pos="851"/>
        </w:tabs>
        <w:ind w:left="2835" w:hanging="2551"/>
      </w:pPr>
      <w:r>
        <w:tab/>
        <w:t>Channel data length:</w:t>
      </w:r>
      <w:r>
        <w:tab/>
        <w:t>More than 255 bytes of space available in the Tx buffer</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B7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rPr>
          <w:b/>
        </w:rPr>
      </w:pPr>
      <w:r>
        <w:rPr>
          <w:b/>
        </w:rPr>
        <w:t>Expected sequence 1.4 (SEND DATA, 2 consecutive SEND DATA Store mode)</w:t>
      </w:r>
    </w:p>
    <w:p w:rsidR="00B17D80" w:rsidRDefault="00B17D80" w:rsidP="00B17D80">
      <w:pPr>
        <w:keepNext/>
      </w:pP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3698"/>
        <w:gridCol w:w="3960"/>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369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960"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698" w:type="dxa"/>
            <w:tcBorders>
              <w:top w:val="single" w:sz="6" w:space="0" w:color="auto"/>
              <w:left w:val="single" w:sz="6" w:space="0" w:color="auto"/>
              <w:right w:val="single" w:sz="6" w:space="0" w:color="auto"/>
            </w:tcBorders>
          </w:tcPr>
          <w:p w:rsidR="00B17D80" w:rsidRDefault="00B17D80" w:rsidP="007B59FD">
            <w:pPr>
              <w:pStyle w:val="TAL"/>
            </w:pPr>
            <w:r>
              <w:t>PROACTIVE COMMAND PENDING: OPEN CHANNEL 1.1.1</w:t>
            </w:r>
          </w:p>
        </w:tc>
        <w:tc>
          <w:tcPr>
            <w:tcW w:w="3960" w:type="dxa"/>
            <w:tcBorders>
              <w:top w:val="single" w:sz="6" w:space="0" w:color="auto"/>
              <w:left w:val="single" w:sz="6" w:space="0" w:color="auto"/>
              <w:right w:val="single" w:sz="6" w:space="0" w:color="auto"/>
            </w:tcBorders>
          </w:tcPr>
          <w:p w:rsidR="00B17D80" w:rsidRDefault="00B17D80" w:rsidP="007B59FD">
            <w:pPr>
              <w:pStyle w:val="TAL"/>
            </w:pPr>
            <w:r>
              <w:t>See initial conditions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698" w:type="dxa"/>
            <w:tcBorders>
              <w:left w:val="single" w:sz="6" w:space="0" w:color="auto"/>
              <w:right w:val="single" w:sz="6" w:space="0" w:color="auto"/>
            </w:tcBorders>
          </w:tcPr>
          <w:p w:rsidR="00B17D80" w:rsidRDefault="00B17D80" w:rsidP="007B59FD">
            <w:pPr>
              <w:pStyle w:val="TAL"/>
            </w:pPr>
            <w:r>
              <w:t>FETCH</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698" w:type="dxa"/>
            <w:tcBorders>
              <w:left w:val="single" w:sz="6" w:space="0" w:color="auto"/>
              <w:right w:val="single" w:sz="6" w:space="0" w:color="auto"/>
            </w:tcBorders>
          </w:tcPr>
          <w:p w:rsidR="00B17D80" w:rsidRDefault="00B17D80" w:rsidP="007B59FD">
            <w:pPr>
              <w:pStyle w:val="TAL"/>
            </w:pPr>
            <w:r>
              <w:t>PROACTIVE COMMAND: OPEN CHANNEL 1.1.1</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3698" w:type="dxa"/>
            <w:tcBorders>
              <w:left w:val="single" w:sz="6" w:space="0" w:color="auto"/>
              <w:right w:val="single" w:sz="6" w:space="0" w:color="auto"/>
            </w:tcBorders>
          </w:tcPr>
          <w:p w:rsidR="00B17D80" w:rsidRDefault="00B17D80" w:rsidP="007B59FD">
            <w:pPr>
              <w:pStyle w:val="TAL"/>
            </w:pPr>
            <w:r>
              <w:t>The ME may display channel opening information</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3698" w:type="dxa"/>
            <w:tcBorders>
              <w:left w:val="single" w:sz="6" w:space="0" w:color="auto"/>
              <w:right w:val="single" w:sz="6" w:space="0" w:color="auto"/>
            </w:tcBorders>
          </w:tcPr>
          <w:p w:rsidR="00B17D80" w:rsidRDefault="00B17D80" w:rsidP="007B59FD">
            <w:pPr>
              <w:pStyle w:val="TAL"/>
            </w:pPr>
            <w:r>
              <w:t>PDP context activation request</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5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3698" w:type="dxa"/>
            <w:tcBorders>
              <w:left w:val="single" w:sz="6" w:space="0" w:color="auto"/>
              <w:right w:val="single" w:sz="6" w:space="0" w:color="auto"/>
            </w:tcBorders>
          </w:tcPr>
          <w:p w:rsidR="00B17D80" w:rsidRDefault="00B17D80" w:rsidP="007B59FD">
            <w:pPr>
              <w:pStyle w:val="TAL"/>
            </w:pPr>
            <w:r>
              <w:t>PDP context activation accept</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698" w:type="dxa"/>
            <w:tcBorders>
              <w:left w:val="single" w:sz="6" w:space="0" w:color="auto"/>
              <w:right w:val="single" w:sz="6" w:space="0" w:color="auto"/>
            </w:tcBorders>
          </w:tcPr>
          <w:p w:rsidR="00B17D80" w:rsidRDefault="00B17D80" w:rsidP="007B59FD">
            <w:pPr>
              <w:pStyle w:val="TAL"/>
            </w:pPr>
            <w:r>
              <w:t>TERMINAL RESPONSE: OPEN CHANNEL  1.1.1A</w:t>
            </w:r>
          </w:p>
          <w:p w:rsidR="00B17D80" w:rsidRDefault="00B17D80" w:rsidP="007B59FD">
            <w:pPr>
              <w:pStyle w:val="TAL"/>
            </w:pPr>
            <w:r>
              <w:t>or</w:t>
            </w:r>
          </w:p>
          <w:p w:rsidR="00B17D80" w:rsidRDefault="00B17D80" w:rsidP="007B59FD">
            <w:pPr>
              <w:pStyle w:val="TAL"/>
            </w:pPr>
            <w:r>
              <w:t>TERMINAL RESPONSE: OPEN CHANNEL 1.1.1B</w:t>
            </w:r>
          </w:p>
        </w:tc>
        <w:tc>
          <w:tcPr>
            <w:tcW w:w="3960"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698" w:type="dxa"/>
            <w:tcBorders>
              <w:left w:val="single" w:sz="6" w:space="0" w:color="auto"/>
              <w:right w:val="single" w:sz="6" w:space="0" w:color="auto"/>
            </w:tcBorders>
          </w:tcPr>
          <w:p w:rsidR="00B17D80" w:rsidRDefault="00B17D80" w:rsidP="007B59FD">
            <w:pPr>
              <w:pStyle w:val="TAL"/>
            </w:pPr>
            <w:r>
              <w:t>PROACTIVE COMMAND PENDING: SEND DATA 1.3.1</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698" w:type="dxa"/>
            <w:tcBorders>
              <w:left w:val="single" w:sz="6" w:space="0" w:color="auto"/>
              <w:right w:val="single" w:sz="6" w:space="0" w:color="auto"/>
            </w:tcBorders>
          </w:tcPr>
          <w:p w:rsidR="00B17D80" w:rsidRDefault="00B17D80" w:rsidP="007B59FD">
            <w:pPr>
              <w:pStyle w:val="TAL"/>
            </w:pPr>
            <w:r>
              <w:t>FETCH</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698" w:type="dxa"/>
            <w:tcBorders>
              <w:left w:val="single" w:sz="6" w:space="0" w:color="auto"/>
              <w:right w:val="single" w:sz="6" w:space="0" w:color="auto"/>
            </w:tcBorders>
          </w:tcPr>
          <w:p w:rsidR="00B17D80" w:rsidRDefault="00B17D80" w:rsidP="007B59FD">
            <w:pPr>
              <w:pStyle w:val="TAL"/>
            </w:pPr>
            <w:r>
              <w:t>PROACTIVE COMMAND: SEND DATA (store mode) 1.3.1</w:t>
            </w:r>
          </w:p>
        </w:tc>
        <w:tc>
          <w:tcPr>
            <w:tcW w:w="3960" w:type="dxa"/>
            <w:tcBorders>
              <w:left w:val="single" w:sz="6" w:space="0" w:color="auto"/>
              <w:right w:val="single" w:sz="6" w:space="0" w:color="auto"/>
            </w:tcBorders>
          </w:tcPr>
          <w:p w:rsidR="00B17D80" w:rsidRDefault="00B17D80" w:rsidP="007B59FD">
            <w:pPr>
              <w:pStyle w:val="TAL"/>
            </w:pPr>
            <w:r>
              <w:t>Send 1000 Bytes of data by packets of 200 Bytes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698" w:type="dxa"/>
            <w:tcBorders>
              <w:left w:val="single" w:sz="6" w:space="0" w:color="auto"/>
              <w:right w:val="single" w:sz="6" w:space="0" w:color="auto"/>
            </w:tcBorders>
          </w:tcPr>
          <w:p w:rsidR="00B17D80" w:rsidRDefault="00B17D80" w:rsidP="007B59FD">
            <w:pPr>
              <w:pStyle w:val="TAL"/>
            </w:pPr>
            <w:r>
              <w:t>TERMINAL RESPONSE: SEND  DATA (store mode) 1.3.1</w:t>
            </w:r>
          </w:p>
        </w:tc>
        <w:tc>
          <w:tcPr>
            <w:tcW w:w="3960"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00AE"/>
            </w:r>
            <w:r>
              <w:t xml:space="preserve"> ME</w:t>
            </w:r>
          </w:p>
        </w:tc>
        <w:tc>
          <w:tcPr>
            <w:tcW w:w="3698" w:type="dxa"/>
            <w:tcBorders>
              <w:left w:val="single" w:sz="6" w:space="0" w:color="auto"/>
              <w:right w:val="single" w:sz="6" w:space="0" w:color="auto"/>
            </w:tcBorders>
          </w:tcPr>
          <w:p w:rsidR="00B17D80" w:rsidRDefault="00B17D80" w:rsidP="007B59FD">
            <w:pPr>
              <w:pStyle w:val="TAL"/>
            </w:pPr>
            <w:r>
              <w:t>PROACTIVE COMMAND PENDING: SEND DATA 1.3.2</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13</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00AE"/>
            </w:r>
            <w:r>
              <w:t xml:space="preserve"> SIM</w:t>
            </w:r>
          </w:p>
        </w:tc>
        <w:tc>
          <w:tcPr>
            <w:tcW w:w="3698" w:type="dxa"/>
            <w:tcBorders>
              <w:left w:val="single" w:sz="6" w:space="0" w:color="auto"/>
              <w:right w:val="single" w:sz="6" w:space="0" w:color="auto"/>
            </w:tcBorders>
          </w:tcPr>
          <w:p w:rsidR="00B17D80" w:rsidRDefault="00B17D80" w:rsidP="007B59FD">
            <w:pPr>
              <w:pStyle w:val="TAL"/>
            </w:pPr>
            <w:r>
              <w:t>FETCH</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14</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00AE"/>
            </w:r>
            <w:r>
              <w:t xml:space="preserve"> ME</w:t>
            </w:r>
          </w:p>
        </w:tc>
        <w:tc>
          <w:tcPr>
            <w:tcW w:w="3698" w:type="dxa"/>
            <w:tcBorders>
              <w:left w:val="single" w:sz="6" w:space="0" w:color="auto"/>
              <w:right w:val="single" w:sz="6" w:space="0" w:color="auto"/>
            </w:tcBorders>
          </w:tcPr>
          <w:p w:rsidR="00B17D80" w:rsidRDefault="00B17D80" w:rsidP="007B59FD">
            <w:pPr>
              <w:pStyle w:val="TAL"/>
            </w:pPr>
            <w:r>
              <w:t xml:space="preserve">PROACTIVE COMMAND: SEND DATA (store mode) 1.3.2 </w:t>
            </w:r>
          </w:p>
        </w:tc>
        <w:tc>
          <w:tcPr>
            <w:tcW w:w="3960" w:type="dxa"/>
            <w:tcBorders>
              <w:left w:val="single" w:sz="6" w:space="0" w:color="auto"/>
              <w:right w:val="single" w:sz="6" w:space="0" w:color="auto"/>
            </w:tcBorders>
          </w:tcPr>
          <w:p w:rsidR="00B17D80" w:rsidRDefault="00B17D80" w:rsidP="007B59FD">
            <w:pPr>
              <w:pStyle w:val="TAL"/>
            </w:pPr>
            <w:r>
              <w:t>[200 Bytes]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15</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00AE"/>
            </w:r>
            <w:r>
              <w:t xml:space="preserve"> SIM</w:t>
            </w:r>
          </w:p>
        </w:tc>
        <w:tc>
          <w:tcPr>
            <w:tcW w:w="3698" w:type="dxa"/>
            <w:tcBorders>
              <w:left w:val="single" w:sz="6" w:space="0" w:color="auto"/>
              <w:right w:val="single" w:sz="6" w:space="0" w:color="auto"/>
            </w:tcBorders>
          </w:tcPr>
          <w:p w:rsidR="00B17D80" w:rsidRDefault="00B17D80" w:rsidP="007B59FD">
            <w:pPr>
              <w:pStyle w:val="TAL"/>
            </w:pPr>
            <w:r>
              <w:t>TERMINAL RESPONSE: SEND  DATA (store mode) 1.3.2</w:t>
            </w:r>
          </w:p>
        </w:tc>
        <w:tc>
          <w:tcPr>
            <w:tcW w:w="3960"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16</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00AE"/>
            </w:r>
            <w:r>
              <w:t xml:space="preserve"> ME</w:t>
            </w:r>
          </w:p>
        </w:tc>
        <w:tc>
          <w:tcPr>
            <w:tcW w:w="3698" w:type="dxa"/>
            <w:tcBorders>
              <w:left w:val="single" w:sz="6" w:space="0" w:color="auto"/>
              <w:right w:val="single" w:sz="6" w:space="0" w:color="auto"/>
            </w:tcBorders>
          </w:tcPr>
          <w:p w:rsidR="00B17D80" w:rsidRDefault="00B17D80" w:rsidP="007B59FD">
            <w:pPr>
              <w:pStyle w:val="TAL"/>
            </w:pPr>
            <w:r>
              <w:t>PROACTIVE COMMAND PENDING: SEND DATA 1.3.3</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17</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00AE"/>
            </w:r>
            <w:r>
              <w:t xml:space="preserve"> SIM</w:t>
            </w:r>
          </w:p>
        </w:tc>
        <w:tc>
          <w:tcPr>
            <w:tcW w:w="3698" w:type="dxa"/>
            <w:tcBorders>
              <w:left w:val="single" w:sz="6" w:space="0" w:color="auto"/>
              <w:right w:val="single" w:sz="6" w:space="0" w:color="auto"/>
            </w:tcBorders>
          </w:tcPr>
          <w:p w:rsidR="00B17D80" w:rsidRDefault="00B17D80" w:rsidP="007B59FD">
            <w:pPr>
              <w:pStyle w:val="TAL"/>
            </w:pPr>
            <w:r>
              <w:t>FETCH</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18</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00AE"/>
            </w:r>
            <w:r>
              <w:t xml:space="preserve"> ME</w:t>
            </w:r>
          </w:p>
        </w:tc>
        <w:tc>
          <w:tcPr>
            <w:tcW w:w="3698" w:type="dxa"/>
            <w:tcBorders>
              <w:left w:val="single" w:sz="6" w:space="0" w:color="auto"/>
              <w:right w:val="single" w:sz="6" w:space="0" w:color="auto"/>
            </w:tcBorders>
          </w:tcPr>
          <w:p w:rsidR="00B17D80" w:rsidRDefault="00B17D80" w:rsidP="007B59FD">
            <w:pPr>
              <w:pStyle w:val="TAL"/>
            </w:pPr>
            <w:r>
              <w:t>PROACTIVE COMMAND: SEND DATA (store mode) 1.3.3</w:t>
            </w:r>
          </w:p>
        </w:tc>
        <w:tc>
          <w:tcPr>
            <w:tcW w:w="3960" w:type="dxa"/>
            <w:tcBorders>
              <w:left w:val="single" w:sz="6" w:space="0" w:color="auto"/>
              <w:right w:val="single" w:sz="6" w:space="0" w:color="auto"/>
            </w:tcBorders>
          </w:tcPr>
          <w:p w:rsidR="00B17D80" w:rsidRDefault="00B17D80" w:rsidP="007B59FD">
            <w:pPr>
              <w:pStyle w:val="TAL"/>
            </w:pPr>
            <w:r>
              <w:t>[200 Bytes]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19</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00AE"/>
            </w:r>
            <w:r>
              <w:t xml:space="preserve"> SIM</w:t>
            </w:r>
          </w:p>
        </w:tc>
        <w:tc>
          <w:tcPr>
            <w:tcW w:w="3698" w:type="dxa"/>
            <w:tcBorders>
              <w:left w:val="single" w:sz="6" w:space="0" w:color="auto"/>
              <w:right w:val="single" w:sz="6" w:space="0" w:color="auto"/>
            </w:tcBorders>
          </w:tcPr>
          <w:p w:rsidR="00B17D80" w:rsidRDefault="00B17D80" w:rsidP="007B59FD">
            <w:pPr>
              <w:pStyle w:val="TAL"/>
            </w:pPr>
            <w:r>
              <w:t>TERMINAL RESPONSE: SEND  DATA (store mode) 1.3.3</w:t>
            </w:r>
          </w:p>
        </w:tc>
        <w:tc>
          <w:tcPr>
            <w:tcW w:w="3960"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20</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00AE"/>
            </w:r>
            <w:r>
              <w:t xml:space="preserve"> ME</w:t>
            </w:r>
          </w:p>
        </w:tc>
        <w:tc>
          <w:tcPr>
            <w:tcW w:w="3698" w:type="dxa"/>
            <w:tcBorders>
              <w:left w:val="single" w:sz="6" w:space="0" w:color="auto"/>
              <w:right w:val="single" w:sz="6" w:space="0" w:color="auto"/>
            </w:tcBorders>
          </w:tcPr>
          <w:p w:rsidR="00B17D80" w:rsidRDefault="00B17D80" w:rsidP="007B59FD">
            <w:pPr>
              <w:pStyle w:val="TAL"/>
            </w:pPr>
            <w:r>
              <w:t>PROACTIVE COMMAND PENDING: SEND DATA 1.3.4</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21</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00AE"/>
            </w:r>
            <w:r>
              <w:t xml:space="preserve"> SIM</w:t>
            </w:r>
          </w:p>
        </w:tc>
        <w:tc>
          <w:tcPr>
            <w:tcW w:w="3698" w:type="dxa"/>
            <w:tcBorders>
              <w:left w:val="single" w:sz="6" w:space="0" w:color="auto"/>
              <w:right w:val="single" w:sz="6" w:space="0" w:color="auto"/>
            </w:tcBorders>
          </w:tcPr>
          <w:p w:rsidR="00B17D80" w:rsidRDefault="00B17D80" w:rsidP="007B59FD">
            <w:pPr>
              <w:pStyle w:val="TAL"/>
            </w:pPr>
            <w:r>
              <w:t>FETCH</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22</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00AE"/>
            </w:r>
            <w:r>
              <w:t xml:space="preserve"> ME</w:t>
            </w:r>
          </w:p>
        </w:tc>
        <w:tc>
          <w:tcPr>
            <w:tcW w:w="3698" w:type="dxa"/>
            <w:tcBorders>
              <w:left w:val="single" w:sz="6" w:space="0" w:color="auto"/>
              <w:right w:val="single" w:sz="6" w:space="0" w:color="auto"/>
            </w:tcBorders>
          </w:tcPr>
          <w:p w:rsidR="00B17D80" w:rsidRDefault="00B17D80" w:rsidP="007B59FD">
            <w:pPr>
              <w:pStyle w:val="TAL"/>
            </w:pPr>
            <w:r>
              <w:t xml:space="preserve">PROACTIVE COMMAND: SEND DATA (store mode) 1.3.4 </w:t>
            </w:r>
          </w:p>
        </w:tc>
        <w:tc>
          <w:tcPr>
            <w:tcW w:w="3960" w:type="dxa"/>
            <w:tcBorders>
              <w:left w:val="single" w:sz="6" w:space="0" w:color="auto"/>
              <w:right w:val="single" w:sz="6" w:space="0" w:color="auto"/>
            </w:tcBorders>
          </w:tcPr>
          <w:p w:rsidR="00B17D80" w:rsidRDefault="00B17D80" w:rsidP="007B59FD">
            <w:pPr>
              <w:pStyle w:val="TAL"/>
            </w:pPr>
            <w:r>
              <w:t>[200 Bytes]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23</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00AE"/>
            </w:r>
            <w:r>
              <w:t xml:space="preserve"> SIM</w:t>
            </w:r>
          </w:p>
        </w:tc>
        <w:tc>
          <w:tcPr>
            <w:tcW w:w="3698" w:type="dxa"/>
            <w:tcBorders>
              <w:left w:val="single" w:sz="6" w:space="0" w:color="auto"/>
              <w:right w:val="single" w:sz="6" w:space="0" w:color="auto"/>
            </w:tcBorders>
          </w:tcPr>
          <w:p w:rsidR="00B17D80" w:rsidRDefault="00B17D80" w:rsidP="007B59FD">
            <w:pPr>
              <w:pStyle w:val="TAL"/>
            </w:pPr>
            <w:r>
              <w:t>TERMINAL RESPONSE: SEND  DATA (store mode) 1.3.4</w:t>
            </w:r>
          </w:p>
        </w:tc>
        <w:tc>
          <w:tcPr>
            <w:tcW w:w="3960"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24</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00AE"/>
            </w:r>
            <w:r>
              <w:t xml:space="preserve"> ME</w:t>
            </w:r>
          </w:p>
        </w:tc>
        <w:tc>
          <w:tcPr>
            <w:tcW w:w="3698" w:type="dxa"/>
            <w:tcBorders>
              <w:left w:val="single" w:sz="6" w:space="0" w:color="auto"/>
              <w:right w:val="single" w:sz="6" w:space="0" w:color="auto"/>
            </w:tcBorders>
          </w:tcPr>
          <w:p w:rsidR="00B17D80" w:rsidRDefault="00B17D80" w:rsidP="007B59FD">
            <w:pPr>
              <w:pStyle w:val="TAL"/>
            </w:pPr>
            <w:r>
              <w:t>PROACTIVE COMMAND PENDING: SEND DATA 1.3.5</w:t>
            </w:r>
          </w:p>
        </w:tc>
        <w:tc>
          <w:tcPr>
            <w:tcW w:w="3960" w:type="dxa"/>
            <w:tcBorders>
              <w:left w:val="single" w:sz="6" w:space="0" w:color="auto"/>
              <w:right w:val="single" w:sz="6" w:space="0" w:color="auto"/>
            </w:tcBorders>
          </w:tcPr>
          <w:p w:rsidR="00B17D80" w:rsidRDefault="00B17D80" w:rsidP="007B59FD">
            <w:pPr>
              <w:pStyle w:val="TAL"/>
            </w:pPr>
            <w:r>
              <w: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25</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00AE"/>
            </w:r>
            <w:r>
              <w:t xml:space="preserve"> SIM</w:t>
            </w:r>
          </w:p>
        </w:tc>
        <w:tc>
          <w:tcPr>
            <w:tcW w:w="3698" w:type="dxa"/>
            <w:tcBorders>
              <w:left w:val="single" w:sz="6" w:space="0" w:color="auto"/>
              <w:right w:val="single" w:sz="6" w:space="0" w:color="auto"/>
            </w:tcBorders>
          </w:tcPr>
          <w:p w:rsidR="00B17D80" w:rsidRDefault="00B17D80" w:rsidP="007B59FD">
            <w:pPr>
              <w:pStyle w:val="TAL"/>
            </w:pPr>
            <w:r>
              <w:t>FETCH</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26</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698" w:type="dxa"/>
            <w:tcBorders>
              <w:left w:val="single" w:sz="6" w:space="0" w:color="auto"/>
              <w:right w:val="single" w:sz="6" w:space="0" w:color="auto"/>
            </w:tcBorders>
          </w:tcPr>
          <w:p w:rsidR="00B17D80" w:rsidRDefault="00B17D80" w:rsidP="007B59FD">
            <w:pPr>
              <w:pStyle w:val="TAL"/>
            </w:pPr>
            <w:r>
              <w:t xml:space="preserve">PROACTIVE COMMAND: SEND DATA (immediate) 1.3.5 </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27</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00AE"/>
            </w:r>
            <w:r>
              <w:t xml:space="preserve"> SS</w:t>
            </w:r>
          </w:p>
        </w:tc>
        <w:tc>
          <w:tcPr>
            <w:tcW w:w="3698" w:type="dxa"/>
            <w:tcBorders>
              <w:left w:val="single" w:sz="6" w:space="0" w:color="auto"/>
              <w:right w:val="single" w:sz="6" w:space="0" w:color="auto"/>
            </w:tcBorders>
          </w:tcPr>
          <w:p w:rsidR="00B17D80" w:rsidRDefault="00B17D80" w:rsidP="007B59FD">
            <w:pPr>
              <w:pStyle w:val="TAL"/>
            </w:pPr>
            <w:r>
              <w:t xml:space="preserve"> Transfer of 1000 Bytes of data to the SS through channel 1</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28</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698" w:type="dxa"/>
            <w:tcBorders>
              <w:left w:val="single" w:sz="6" w:space="0" w:color="auto"/>
              <w:right w:val="single" w:sz="6" w:space="0" w:color="auto"/>
            </w:tcBorders>
          </w:tcPr>
          <w:p w:rsidR="00B17D80" w:rsidRPr="00F8746F" w:rsidRDefault="00B17D80" w:rsidP="007B59FD">
            <w:pPr>
              <w:pStyle w:val="TAL"/>
              <w:rPr>
                <w:lang w:val="it-IT"/>
              </w:rPr>
            </w:pPr>
            <w:r w:rsidRPr="00F8746F">
              <w:rPr>
                <w:lang w:val="it-IT"/>
              </w:rPr>
              <w:t>TERMINAL RESPONSE: SEND  DATA (immediate) 1.3.5</w:t>
            </w:r>
          </w:p>
        </w:tc>
        <w:tc>
          <w:tcPr>
            <w:tcW w:w="3960"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29</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698" w:type="dxa"/>
            <w:tcBorders>
              <w:left w:val="single" w:sz="6" w:space="0" w:color="auto"/>
              <w:right w:val="single" w:sz="6" w:space="0" w:color="auto"/>
            </w:tcBorders>
          </w:tcPr>
          <w:p w:rsidR="00B17D80" w:rsidRDefault="00B17D80" w:rsidP="007B59FD">
            <w:pPr>
              <w:pStyle w:val="TAL"/>
            </w:pPr>
            <w:r>
              <w:t>PROACTIVE COMMAND PENDING: SEND DATA 1.3.1</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30</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698" w:type="dxa"/>
            <w:tcBorders>
              <w:left w:val="single" w:sz="6" w:space="0" w:color="auto"/>
              <w:right w:val="single" w:sz="6" w:space="0" w:color="auto"/>
            </w:tcBorders>
          </w:tcPr>
          <w:p w:rsidR="00B17D80" w:rsidRDefault="00B17D80" w:rsidP="007B59FD">
            <w:pPr>
              <w:pStyle w:val="TAL"/>
            </w:pPr>
            <w:r>
              <w:t>FETCH</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31</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698" w:type="dxa"/>
            <w:tcBorders>
              <w:left w:val="single" w:sz="6" w:space="0" w:color="auto"/>
              <w:right w:val="single" w:sz="6" w:space="0" w:color="auto"/>
            </w:tcBorders>
          </w:tcPr>
          <w:p w:rsidR="00B17D80" w:rsidRDefault="00B17D80" w:rsidP="007B59FD">
            <w:pPr>
              <w:pStyle w:val="TAL"/>
            </w:pPr>
            <w:r>
              <w:t>PROACTIVE COMMAND: SEND DATA (store mode) 1.3.1</w:t>
            </w:r>
          </w:p>
        </w:tc>
        <w:tc>
          <w:tcPr>
            <w:tcW w:w="3960" w:type="dxa"/>
            <w:tcBorders>
              <w:left w:val="single" w:sz="6" w:space="0" w:color="auto"/>
              <w:right w:val="single" w:sz="6" w:space="0" w:color="auto"/>
            </w:tcBorders>
          </w:tcPr>
          <w:p w:rsidR="00B17D80" w:rsidRDefault="00B17D80" w:rsidP="007B59FD">
            <w:pPr>
              <w:pStyle w:val="TAL"/>
            </w:pPr>
            <w:r>
              <w:t>Send 1000 Bytes of data by packets of 200 Bytes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698" w:type="dxa"/>
            <w:tcBorders>
              <w:left w:val="single" w:sz="6" w:space="0" w:color="auto"/>
              <w:right w:val="single" w:sz="6" w:space="0" w:color="auto"/>
            </w:tcBorders>
          </w:tcPr>
          <w:p w:rsidR="00B17D80" w:rsidRDefault="00B17D80" w:rsidP="007B59FD">
            <w:pPr>
              <w:pStyle w:val="TAL"/>
            </w:pPr>
            <w:r>
              <w:t>TERMINAL RESPONSE: SEND  DATA (store mode) 1.3.1</w:t>
            </w:r>
          </w:p>
        </w:tc>
        <w:tc>
          <w:tcPr>
            <w:tcW w:w="3960"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00AE"/>
            </w:r>
            <w:r>
              <w:t xml:space="preserve"> ME</w:t>
            </w:r>
          </w:p>
        </w:tc>
        <w:tc>
          <w:tcPr>
            <w:tcW w:w="3698" w:type="dxa"/>
            <w:tcBorders>
              <w:left w:val="single" w:sz="6" w:space="0" w:color="auto"/>
              <w:right w:val="single" w:sz="6" w:space="0" w:color="auto"/>
            </w:tcBorders>
          </w:tcPr>
          <w:p w:rsidR="00B17D80" w:rsidRDefault="00B17D80" w:rsidP="007B59FD">
            <w:pPr>
              <w:pStyle w:val="TAL"/>
            </w:pPr>
            <w:r>
              <w:t>PROACTIVE COMMAND PENDING: SEND DATA 1.3.2</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00AE"/>
            </w:r>
            <w:r>
              <w:t xml:space="preserve"> SIM</w:t>
            </w:r>
          </w:p>
        </w:tc>
        <w:tc>
          <w:tcPr>
            <w:tcW w:w="3698" w:type="dxa"/>
            <w:tcBorders>
              <w:left w:val="single" w:sz="6" w:space="0" w:color="auto"/>
              <w:right w:val="single" w:sz="6" w:space="0" w:color="auto"/>
            </w:tcBorders>
          </w:tcPr>
          <w:p w:rsidR="00B17D80" w:rsidRDefault="00B17D80" w:rsidP="007B59FD">
            <w:pPr>
              <w:pStyle w:val="TAL"/>
            </w:pPr>
            <w:r>
              <w:t>FETCH</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35</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00AE"/>
            </w:r>
            <w:r>
              <w:t xml:space="preserve"> ME</w:t>
            </w:r>
          </w:p>
        </w:tc>
        <w:tc>
          <w:tcPr>
            <w:tcW w:w="3698" w:type="dxa"/>
            <w:tcBorders>
              <w:left w:val="single" w:sz="6" w:space="0" w:color="auto"/>
              <w:right w:val="single" w:sz="6" w:space="0" w:color="auto"/>
            </w:tcBorders>
          </w:tcPr>
          <w:p w:rsidR="00B17D80" w:rsidRDefault="00B17D80" w:rsidP="007B59FD">
            <w:pPr>
              <w:pStyle w:val="TAL"/>
            </w:pPr>
            <w:r>
              <w:t xml:space="preserve">PROACTIVE COMMAND: SEND DATA (store mode) 1.3.2 </w:t>
            </w:r>
          </w:p>
        </w:tc>
        <w:tc>
          <w:tcPr>
            <w:tcW w:w="3960" w:type="dxa"/>
            <w:tcBorders>
              <w:left w:val="single" w:sz="6" w:space="0" w:color="auto"/>
              <w:right w:val="single" w:sz="6" w:space="0" w:color="auto"/>
            </w:tcBorders>
          </w:tcPr>
          <w:p w:rsidR="00B17D80" w:rsidRDefault="00B17D80" w:rsidP="007B59FD">
            <w:pPr>
              <w:pStyle w:val="TAL"/>
            </w:pPr>
            <w:r>
              <w:t>[200 Bytes]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lastRenderedPageBreak/>
              <w:t>36</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00AE"/>
            </w:r>
            <w:r>
              <w:t xml:space="preserve"> SIM</w:t>
            </w:r>
          </w:p>
        </w:tc>
        <w:tc>
          <w:tcPr>
            <w:tcW w:w="3698" w:type="dxa"/>
            <w:tcBorders>
              <w:left w:val="single" w:sz="6" w:space="0" w:color="auto"/>
              <w:right w:val="single" w:sz="6" w:space="0" w:color="auto"/>
            </w:tcBorders>
          </w:tcPr>
          <w:p w:rsidR="00B17D80" w:rsidRDefault="00B17D80" w:rsidP="007B59FD">
            <w:pPr>
              <w:pStyle w:val="TAL"/>
            </w:pPr>
            <w:r>
              <w:t>TERMINAL RESPONSE: SEND  DATA (store mode) 1.3.2</w:t>
            </w:r>
          </w:p>
        </w:tc>
        <w:tc>
          <w:tcPr>
            <w:tcW w:w="3960"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37</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00AE"/>
            </w:r>
            <w:r>
              <w:t xml:space="preserve"> ME</w:t>
            </w:r>
          </w:p>
        </w:tc>
        <w:tc>
          <w:tcPr>
            <w:tcW w:w="3698" w:type="dxa"/>
            <w:tcBorders>
              <w:left w:val="single" w:sz="6" w:space="0" w:color="auto"/>
              <w:right w:val="single" w:sz="6" w:space="0" w:color="auto"/>
            </w:tcBorders>
          </w:tcPr>
          <w:p w:rsidR="00B17D80" w:rsidRDefault="00B17D80" w:rsidP="007B59FD">
            <w:pPr>
              <w:pStyle w:val="TAL"/>
            </w:pPr>
            <w:r>
              <w:t>PROACTIVE COMMAND PENDING: SEND DATA 1.3.3</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38</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00AE"/>
            </w:r>
            <w:r>
              <w:t xml:space="preserve"> SIM</w:t>
            </w:r>
          </w:p>
        </w:tc>
        <w:tc>
          <w:tcPr>
            <w:tcW w:w="3698" w:type="dxa"/>
            <w:tcBorders>
              <w:left w:val="single" w:sz="6" w:space="0" w:color="auto"/>
              <w:right w:val="single" w:sz="6" w:space="0" w:color="auto"/>
            </w:tcBorders>
          </w:tcPr>
          <w:p w:rsidR="00B17D80" w:rsidRDefault="00B17D80" w:rsidP="007B59FD">
            <w:pPr>
              <w:pStyle w:val="TAL"/>
            </w:pPr>
            <w:r>
              <w:t>FETCH</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39</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00AE"/>
            </w:r>
            <w:r>
              <w:t xml:space="preserve"> ME</w:t>
            </w:r>
          </w:p>
        </w:tc>
        <w:tc>
          <w:tcPr>
            <w:tcW w:w="3698" w:type="dxa"/>
            <w:tcBorders>
              <w:left w:val="single" w:sz="6" w:space="0" w:color="auto"/>
              <w:right w:val="single" w:sz="6" w:space="0" w:color="auto"/>
            </w:tcBorders>
          </w:tcPr>
          <w:p w:rsidR="00B17D80" w:rsidRDefault="00B17D80" w:rsidP="007B59FD">
            <w:pPr>
              <w:pStyle w:val="TAL"/>
            </w:pPr>
            <w:r>
              <w:t>PROACTIVE COMMAND: SEND DATA (store mode) 1.3.3</w:t>
            </w:r>
          </w:p>
        </w:tc>
        <w:tc>
          <w:tcPr>
            <w:tcW w:w="3960" w:type="dxa"/>
            <w:tcBorders>
              <w:left w:val="single" w:sz="6" w:space="0" w:color="auto"/>
              <w:right w:val="single" w:sz="6" w:space="0" w:color="auto"/>
            </w:tcBorders>
          </w:tcPr>
          <w:p w:rsidR="00B17D80" w:rsidRDefault="00B17D80" w:rsidP="007B59FD">
            <w:pPr>
              <w:pStyle w:val="TAL"/>
            </w:pPr>
            <w:r>
              <w:t>[200 Bytes]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40</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00AE"/>
            </w:r>
            <w:r>
              <w:t xml:space="preserve"> SIM</w:t>
            </w:r>
          </w:p>
        </w:tc>
        <w:tc>
          <w:tcPr>
            <w:tcW w:w="3698" w:type="dxa"/>
            <w:tcBorders>
              <w:left w:val="single" w:sz="6" w:space="0" w:color="auto"/>
              <w:right w:val="single" w:sz="6" w:space="0" w:color="auto"/>
            </w:tcBorders>
          </w:tcPr>
          <w:p w:rsidR="00B17D80" w:rsidRDefault="00B17D80" w:rsidP="007B59FD">
            <w:pPr>
              <w:pStyle w:val="TAL"/>
            </w:pPr>
            <w:r>
              <w:t>TERMINAL RESPONSE: SEND  DATA (store mode) 1.3.3</w:t>
            </w:r>
          </w:p>
        </w:tc>
        <w:tc>
          <w:tcPr>
            <w:tcW w:w="3960"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41</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00AE"/>
            </w:r>
            <w:r>
              <w:t xml:space="preserve"> ME</w:t>
            </w:r>
          </w:p>
        </w:tc>
        <w:tc>
          <w:tcPr>
            <w:tcW w:w="3698" w:type="dxa"/>
            <w:tcBorders>
              <w:left w:val="single" w:sz="6" w:space="0" w:color="auto"/>
              <w:right w:val="single" w:sz="6" w:space="0" w:color="auto"/>
            </w:tcBorders>
          </w:tcPr>
          <w:p w:rsidR="00B17D80" w:rsidRDefault="00B17D80" w:rsidP="007B59FD">
            <w:pPr>
              <w:pStyle w:val="TAL"/>
            </w:pPr>
            <w:r>
              <w:t>PROACTIVE COMMAND PENDING: SEND DATA 1.3.4</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00AE"/>
            </w:r>
            <w:r>
              <w:t xml:space="preserve"> SIM</w:t>
            </w:r>
          </w:p>
        </w:tc>
        <w:tc>
          <w:tcPr>
            <w:tcW w:w="3698" w:type="dxa"/>
            <w:tcBorders>
              <w:left w:val="single" w:sz="6" w:space="0" w:color="auto"/>
              <w:right w:val="single" w:sz="6" w:space="0" w:color="auto"/>
            </w:tcBorders>
          </w:tcPr>
          <w:p w:rsidR="00B17D80" w:rsidRDefault="00B17D80" w:rsidP="007B59FD">
            <w:pPr>
              <w:pStyle w:val="TAL"/>
            </w:pPr>
            <w:r>
              <w:t>FETCH</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00AE"/>
            </w:r>
            <w:r>
              <w:t xml:space="preserve"> ME</w:t>
            </w:r>
          </w:p>
        </w:tc>
        <w:tc>
          <w:tcPr>
            <w:tcW w:w="3698" w:type="dxa"/>
            <w:tcBorders>
              <w:left w:val="single" w:sz="6" w:space="0" w:color="auto"/>
              <w:right w:val="single" w:sz="6" w:space="0" w:color="auto"/>
            </w:tcBorders>
          </w:tcPr>
          <w:p w:rsidR="00B17D80" w:rsidRDefault="00B17D80" w:rsidP="007B59FD">
            <w:pPr>
              <w:pStyle w:val="TAL"/>
            </w:pPr>
            <w:r>
              <w:t xml:space="preserve">PROACTIVE COMMAND: SEND DATA (store mode) 1.3.4 </w:t>
            </w:r>
          </w:p>
        </w:tc>
        <w:tc>
          <w:tcPr>
            <w:tcW w:w="3960" w:type="dxa"/>
            <w:tcBorders>
              <w:left w:val="single" w:sz="6" w:space="0" w:color="auto"/>
              <w:right w:val="single" w:sz="6" w:space="0" w:color="auto"/>
            </w:tcBorders>
          </w:tcPr>
          <w:p w:rsidR="00B17D80" w:rsidRDefault="00B17D80" w:rsidP="007B59FD">
            <w:pPr>
              <w:pStyle w:val="TAL"/>
            </w:pPr>
            <w:r>
              <w:t>[200 Bytes]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00AE"/>
            </w:r>
            <w:r>
              <w:t xml:space="preserve"> SIM</w:t>
            </w:r>
          </w:p>
        </w:tc>
        <w:tc>
          <w:tcPr>
            <w:tcW w:w="3698" w:type="dxa"/>
            <w:tcBorders>
              <w:left w:val="single" w:sz="6" w:space="0" w:color="auto"/>
              <w:right w:val="single" w:sz="6" w:space="0" w:color="auto"/>
            </w:tcBorders>
          </w:tcPr>
          <w:p w:rsidR="00B17D80" w:rsidRDefault="00B17D80" w:rsidP="007B59FD">
            <w:pPr>
              <w:pStyle w:val="TAL"/>
            </w:pPr>
            <w:r>
              <w:t>TERMINAL RESPONSE: SEND  DATA (store mode) 1.3.4</w:t>
            </w:r>
          </w:p>
        </w:tc>
        <w:tc>
          <w:tcPr>
            <w:tcW w:w="3960"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45</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00AE"/>
            </w:r>
            <w:r>
              <w:t xml:space="preserve"> ME</w:t>
            </w:r>
          </w:p>
        </w:tc>
        <w:tc>
          <w:tcPr>
            <w:tcW w:w="3698" w:type="dxa"/>
            <w:tcBorders>
              <w:left w:val="single" w:sz="6" w:space="0" w:color="auto"/>
              <w:right w:val="single" w:sz="6" w:space="0" w:color="auto"/>
            </w:tcBorders>
          </w:tcPr>
          <w:p w:rsidR="00B17D80" w:rsidRDefault="00B17D80" w:rsidP="007B59FD">
            <w:pPr>
              <w:pStyle w:val="TAL"/>
            </w:pPr>
            <w:r>
              <w:t>PROACTIVE COMMAND PENDING: SEND DATA 1.3.5</w:t>
            </w:r>
          </w:p>
        </w:tc>
        <w:tc>
          <w:tcPr>
            <w:tcW w:w="3960" w:type="dxa"/>
            <w:tcBorders>
              <w:left w:val="single" w:sz="6" w:space="0" w:color="auto"/>
              <w:right w:val="single" w:sz="6" w:space="0" w:color="auto"/>
            </w:tcBorders>
          </w:tcPr>
          <w:p w:rsidR="00B17D80" w:rsidRDefault="00B17D80" w:rsidP="007B59FD">
            <w:pPr>
              <w:pStyle w:val="TAL"/>
            </w:pPr>
            <w:r>
              <w: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46</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00AE"/>
            </w:r>
            <w:r>
              <w:t xml:space="preserve"> SIM</w:t>
            </w:r>
          </w:p>
        </w:tc>
        <w:tc>
          <w:tcPr>
            <w:tcW w:w="3698" w:type="dxa"/>
            <w:tcBorders>
              <w:left w:val="single" w:sz="6" w:space="0" w:color="auto"/>
              <w:right w:val="single" w:sz="6" w:space="0" w:color="auto"/>
            </w:tcBorders>
          </w:tcPr>
          <w:p w:rsidR="00B17D80" w:rsidRDefault="00B17D80" w:rsidP="007B59FD">
            <w:pPr>
              <w:pStyle w:val="TAL"/>
            </w:pPr>
            <w:r>
              <w:t>FETCH</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47</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698" w:type="dxa"/>
            <w:tcBorders>
              <w:left w:val="single" w:sz="6" w:space="0" w:color="auto"/>
              <w:right w:val="single" w:sz="6" w:space="0" w:color="auto"/>
            </w:tcBorders>
          </w:tcPr>
          <w:p w:rsidR="00B17D80" w:rsidRDefault="00B17D80" w:rsidP="007B59FD">
            <w:pPr>
              <w:pStyle w:val="TAL"/>
            </w:pPr>
            <w:r>
              <w:t xml:space="preserve">PROACTIVE COMMAND: SEND DATA (immediate) 1.3.5 </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48</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3698" w:type="dxa"/>
            <w:tcBorders>
              <w:left w:val="single" w:sz="6" w:space="0" w:color="auto"/>
              <w:right w:val="single" w:sz="6" w:space="0" w:color="auto"/>
            </w:tcBorders>
          </w:tcPr>
          <w:p w:rsidR="00B17D80" w:rsidRDefault="00B17D80" w:rsidP="007B59FD">
            <w:pPr>
              <w:pStyle w:val="TAL"/>
            </w:pPr>
            <w:r>
              <w:t>Transfer of 1000 Bytes of data to the SS through channel 1</w:t>
            </w:r>
          </w:p>
        </w:tc>
        <w:tc>
          <w:tcPr>
            <w:tcW w:w="39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49</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698" w:type="dxa"/>
            <w:tcBorders>
              <w:left w:val="single" w:sz="6" w:space="0" w:color="auto"/>
              <w:bottom w:val="single" w:sz="4" w:space="0" w:color="auto"/>
              <w:right w:val="single" w:sz="6" w:space="0" w:color="auto"/>
            </w:tcBorders>
          </w:tcPr>
          <w:p w:rsidR="00B17D80" w:rsidRPr="00F8746F" w:rsidRDefault="00B17D80" w:rsidP="007B59FD">
            <w:pPr>
              <w:pStyle w:val="TAL"/>
              <w:rPr>
                <w:lang w:val="it-IT"/>
              </w:rPr>
            </w:pPr>
            <w:r w:rsidRPr="00F8746F">
              <w:rPr>
                <w:lang w:val="it-IT"/>
              </w:rPr>
              <w:t>TERMINAL RESPONSE: SEND  DATA (immediate) 1.3.5</w:t>
            </w:r>
          </w:p>
        </w:tc>
        <w:tc>
          <w:tcPr>
            <w:tcW w:w="3960"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pPr>
        <w:rPr>
          <w:b/>
        </w:rPr>
      </w:pPr>
      <w:r>
        <w:rPr>
          <w:b/>
        </w:rPr>
        <w:t>Expected sequence 1.5 (SEND DATA, immediate mode with a bad channel identifier)</w:t>
      </w:r>
    </w:p>
    <w:p w:rsidR="00B17D80" w:rsidRDefault="00B17D80" w:rsidP="00B17D80">
      <w:pPr>
        <w:keepNext/>
      </w:pP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OPEN CHANNEL 1.1.1</w:t>
            </w:r>
          </w:p>
        </w:tc>
        <w:tc>
          <w:tcPr>
            <w:tcW w:w="3776" w:type="dxa"/>
            <w:tcBorders>
              <w:top w:val="nil"/>
              <w:left w:val="single" w:sz="6" w:space="0" w:color="auto"/>
              <w:bottom w:val="nil"/>
              <w:right w:val="single" w:sz="6" w:space="0" w:color="auto"/>
            </w:tcBorders>
          </w:tcPr>
          <w:p w:rsidR="00B17D80" w:rsidRDefault="00B17D80" w:rsidP="007B59FD">
            <w:pPr>
              <w:pStyle w:val="TAL"/>
            </w:pPr>
            <w:r>
              <w:t>See initial conditions</w:t>
            </w:r>
          </w:p>
        </w:tc>
      </w:tr>
      <w:tr w:rsidR="00B17D80" w:rsidTr="007B59FD">
        <w:tblPrEx>
          <w:tblCellMar>
            <w:top w:w="0" w:type="dxa"/>
            <w:bottom w:w="0" w:type="dxa"/>
          </w:tblCellMar>
        </w:tblPrEx>
        <w:trPr>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top w:val="nil"/>
              <w:left w:val="single" w:sz="6" w:space="0" w:color="auto"/>
              <w:bottom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OPEN CHANNEL 1.1.1</w:t>
            </w:r>
          </w:p>
        </w:tc>
        <w:tc>
          <w:tcPr>
            <w:tcW w:w="3776" w:type="dxa"/>
            <w:tcBorders>
              <w:top w:val="nil"/>
              <w:left w:val="single" w:sz="6" w:space="0" w:color="auto"/>
              <w:bottom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pPr>
              <w:pStyle w:val="TAL"/>
            </w:pPr>
            <w:r>
              <w:t>The ME may display channel opening information</w:t>
            </w:r>
          </w:p>
        </w:tc>
        <w:tc>
          <w:tcPr>
            <w:tcW w:w="3776" w:type="dxa"/>
            <w:tcBorders>
              <w:top w:val="nil"/>
              <w:left w:val="single" w:sz="6" w:space="0" w:color="auto"/>
              <w:bottom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pPr>
              <w:pStyle w:val="TAL"/>
            </w:pPr>
            <w:r>
              <w:t>PDP context activation request</w:t>
            </w:r>
          </w:p>
        </w:tc>
        <w:tc>
          <w:tcPr>
            <w:tcW w:w="3776" w:type="dxa"/>
            <w:tcBorders>
              <w:top w:val="nil"/>
              <w:left w:val="single" w:sz="6" w:space="0" w:color="auto"/>
              <w:bottom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5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PDP context activation accept</w:t>
            </w:r>
          </w:p>
        </w:tc>
        <w:tc>
          <w:tcPr>
            <w:tcW w:w="3776" w:type="dxa"/>
            <w:tcBorders>
              <w:top w:val="nil"/>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OPEN CHANNEL  1.1.1A</w:t>
            </w:r>
          </w:p>
          <w:p w:rsidR="00B17D80" w:rsidRDefault="00B17D80" w:rsidP="007B59FD">
            <w:pPr>
              <w:pStyle w:val="TAL"/>
            </w:pPr>
            <w:r>
              <w:t>or</w:t>
            </w:r>
          </w:p>
          <w:p w:rsidR="00B17D80" w:rsidRDefault="00B17D80" w:rsidP="007B59FD">
            <w:pPr>
              <w:pStyle w:val="TAL"/>
            </w:pPr>
            <w:r>
              <w:t>TERMINAL RESPONSE: OPEN CHANNEL  1.1.1B</w:t>
            </w:r>
          </w:p>
        </w:tc>
        <w:tc>
          <w:tcPr>
            <w:tcW w:w="3776" w:type="dxa"/>
            <w:tcBorders>
              <w:top w:val="nil"/>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SEND DATA 1.5.1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PROACTIVE COMMAND: SEND DATA (immediate) 1.5.1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11</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Pr="00F8746F" w:rsidRDefault="00B17D80" w:rsidP="007B59FD">
            <w:pPr>
              <w:pStyle w:val="TAL"/>
              <w:rPr>
                <w:lang w:val="it-IT"/>
              </w:rPr>
            </w:pPr>
            <w:r w:rsidRPr="00F8746F">
              <w:rPr>
                <w:lang w:val="it-IT"/>
              </w:rPr>
              <w:t>TERMINAL RESPONSE: SEND  DATA (immediate) 1.5.1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[Invalid channel number]</w:t>
            </w:r>
          </w:p>
        </w:tc>
      </w:tr>
    </w:tbl>
    <w:p w:rsidR="00B17D80" w:rsidRDefault="00B17D80" w:rsidP="00B17D80">
      <w:pPr>
        <w:pStyle w:val="FP"/>
      </w:pPr>
    </w:p>
    <w:p w:rsidR="00B17D80" w:rsidRDefault="00B17D80" w:rsidP="00B17D80">
      <w:r>
        <w:t>PROACTIVE COMMAND: SEND DATA 1.5.1</w:t>
      </w:r>
    </w:p>
    <w:p w:rsidR="00B17D80" w:rsidRDefault="00B17D80" w:rsidP="00B17D80">
      <w:r>
        <w:t>Logically:</w:t>
      </w:r>
    </w:p>
    <w:p w:rsidR="00B17D80" w:rsidRDefault="00B17D80" w:rsidP="00B17D80">
      <w:pPr>
        <w:pStyle w:val="EW"/>
        <w:tabs>
          <w:tab w:val="left" w:pos="851"/>
        </w:tabs>
        <w:ind w:left="2835" w:hanging="2551"/>
      </w:pPr>
      <w:r>
        <w:t xml:space="preserve">Command details </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 xml:space="preserve">SEND DATA </w:t>
      </w:r>
    </w:p>
    <w:p w:rsidR="00B17D80" w:rsidRDefault="00B17D80" w:rsidP="00B17D80">
      <w:pPr>
        <w:pStyle w:val="EW"/>
        <w:tabs>
          <w:tab w:val="left" w:pos="851"/>
        </w:tabs>
        <w:ind w:left="2835" w:hanging="2551"/>
      </w:pPr>
      <w:r>
        <w:tab/>
        <w:t>Command qualifier:</w:t>
      </w:r>
      <w:r>
        <w:tab/>
        <w:t xml:space="preserve">Send Immediately </w:t>
      </w:r>
    </w:p>
    <w:p w:rsidR="00B17D80" w:rsidRDefault="00B17D80" w:rsidP="00B17D80">
      <w:pPr>
        <w:pStyle w:val="EW"/>
        <w:tabs>
          <w:tab w:val="left" w:pos="851"/>
        </w:tabs>
        <w:ind w:left="2835" w:hanging="2551"/>
        <w:rPr>
          <w:lang w:val="fr-FR"/>
        </w:rPr>
      </w:pPr>
      <w:r>
        <w:rPr>
          <w:lang w:val="fr-FR"/>
        </w:rPr>
        <w:t xml:space="preserve">Device identities </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SIM </w:t>
      </w:r>
    </w:p>
    <w:p w:rsidR="00B17D80" w:rsidRDefault="00B17D80" w:rsidP="00B17D80">
      <w:pPr>
        <w:pStyle w:val="EW"/>
        <w:tabs>
          <w:tab w:val="left" w:pos="851"/>
        </w:tabs>
        <w:ind w:left="2835" w:hanging="2551"/>
        <w:rPr>
          <w:lang w:val="fr-FR"/>
        </w:rPr>
      </w:pPr>
      <w:r>
        <w:rPr>
          <w:lang w:val="fr-FR"/>
        </w:rPr>
        <w:tab/>
        <w:t>Destination device:</w:t>
      </w:r>
      <w:r>
        <w:rPr>
          <w:lang w:val="fr-FR"/>
        </w:rPr>
        <w:tab/>
        <w:t>Channel 2</w:t>
      </w:r>
    </w:p>
    <w:p w:rsidR="00B17D80" w:rsidRDefault="00B17D80" w:rsidP="00B17D80">
      <w:pPr>
        <w:pStyle w:val="EW"/>
        <w:tabs>
          <w:tab w:val="left" w:pos="851"/>
        </w:tabs>
        <w:ind w:left="2835" w:hanging="2551"/>
      </w:pPr>
      <w:r>
        <w:t xml:space="preserve">Channel Data </w:t>
      </w:r>
    </w:p>
    <w:p w:rsidR="00B17D80" w:rsidRDefault="00B17D80" w:rsidP="00B17D80">
      <w:pPr>
        <w:pStyle w:val="EX"/>
        <w:tabs>
          <w:tab w:val="left" w:pos="851"/>
        </w:tabs>
        <w:ind w:left="2835" w:hanging="2551"/>
      </w:pPr>
      <w:r>
        <w:tab/>
        <w:t>Channel Data :</w:t>
      </w:r>
      <w:r>
        <w:tab/>
        <w:t>00 01 .. 07 (8 Bytes of data)</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B6</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DATA 1.5.1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 xml:space="preserve">SEND DATA </w:t>
      </w:r>
    </w:p>
    <w:p w:rsidR="00B17D80" w:rsidRDefault="00B17D80" w:rsidP="00B17D80">
      <w:pPr>
        <w:pStyle w:val="EW"/>
        <w:tabs>
          <w:tab w:val="left" w:pos="851"/>
        </w:tabs>
        <w:ind w:left="2835" w:hanging="2551"/>
      </w:pPr>
      <w:r>
        <w:tab/>
        <w:t>Command qualifier:</w:t>
      </w:r>
      <w:r>
        <w:tab/>
        <w:t>Send Immediately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pPr>
      <w:r>
        <w:rPr>
          <w:lang w:val="fr-FR"/>
        </w:rPr>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Bearer Independent Protocol error (3A)</w:t>
      </w:r>
    </w:p>
    <w:p w:rsidR="00B17D80" w:rsidRDefault="00B17D80" w:rsidP="00B17D80">
      <w:pPr>
        <w:pStyle w:val="EX"/>
        <w:tabs>
          <w:tab w:val="left" w:pos="851"/>
        </w:tabs>
        <w:ind w:left="2835" w:hanging="2551"/>
      </w:pPr>
      <w:r>
        <w:tab/>
        <w:t>Additional Result:</w:t>
      </w:r>
      <w:r>
        <w:tab/>
        <w:t>Channel identifier not valid (03)</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3A</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rPr>
          <w:b/>
        </w:rPr>
      </w:pPr>
      <w:r>
        <w:rPr>
          <w:b/>
        </w:rPr>
        <w:t>Expected sequence 1.6 Void</w:t>
      </w:r>
    </w:p>
    <w:p w:rsidR="00B17D80" w:rsidRDefault="00B17D80" w:rsidP="00B17D80">
      <w:pPr>
        <w:pStyle w:val="H6"/>
      </w:pPr>
      <w:r>
        <w:t>27.22.4.30.5</w:t>
      </w:r>
      <w:r>
        <w:tab/>
        <w:t>Test requirement</w:t>
      </w:r>
    </w:p>
    <w:p w:rsidR="00B17D80" w:rsidRDefault="00B17D80" w:rsidP="00B17D80">
      <w:r>
        <w:t>The ME shall operate in the manner defined in expected sequences 1.1 to 1.5.</w:t>
      </w:r>
    </w:p>
    <w:p w:rsidR="00B17D80" w:rsidRDefault="00B17D80" w:rsidP="00B17D80"/>
    <w:p w:rsidR="00B17D80" w:rsidRDefault="00B17D80" w:rsidP="00B17D80">
      <w:pPr>
        <w:pStyle w:val="Heading4"/>
      </w:pPr>
      <w:bookmarkStart w:id="630" w:name="_Toc502363301"/>
      <w:bookmarkStart w:id="631" w:name="_Toc533173727"/>
      <w:bookmarkStart w:id="632" w:name="_Toc51834148"/>
      <w:r>
        <w:t>27.22.4.31</w:t>
      </w:r>
      <w:r>
        <w:tab/>
        <w:t>GET CHANNEL STATUS</w:t>
      </w:r>
      <w:bookmarkEnd w:id="630"/>
      <w:bookmarkEnd w:id="631"/>
      <w:bookmarkEnd w:id="632"/>
    </w:p>
    <w:p w:rsidR="00B17D80" w:rsidRDefault="00B17D80" w:rsidP="00B17D80">
      <w:pPr>
        <w:pStyle w:val="Heading5"/>
      </w:pPr>
      <w:bookmarkStart w:id="633" w:name="_Toc502363302"/>
      <w:bookmarkStart w:id="634" w:name="_Toc533173728"/>
      <w:bookmarkStart w:id="635" w:name="_Toc51834149"/>
      <w:r>
        <w:t>27.22.4.31.1</w:t>
      </w:r>
      <w:r>
        <w:tab/>
        <w:t>Definition and applicability</w:t>
      </w:r>
      <w:bookmarkEnd w:id="633"/>
      <w:bookmarkEnd w:id="634"/>
      <w:bookmarkEnd w:id="635"/>
    </w:p>
    <w:p w:rsidR="00B17D80" w:rsidRDefault="00B17D80" w:rsidP="00B17D80">
      <w:r>
        <w:t>See clause 3.2.2.</w:t>
      </w:r>
    </w:p>
    <w:p w:rsidR="00B17D80" w:rsidRDefault="00B17D80" w:rsidP="00B17D80">
      <w:pPr>
        <w:pStyle w:val="Heading5"/>
      </w:pPr>
      <w:bookmarkStart w:id="636" w:name="_Toc502363303"/>
      <w:bookmarkStart w:id="637" w:name="_Toc533173729"/>
      <w:bookmarkStart w:id="638" w:name="_Toc51834150"/>
      <w:r>
        <w:t>27.22.4.31.2</w:t>
      </w:r>
      <w:r>
        <w:tab/>
        <w:t>Conformance requirements</w:t>
      </w:r>
      <w:bookmarkEnd w:id="636"/>
      <w:bookmarkEnd w:id="637"/>
      <w:bookmarkEnd w:id="638"/>
    </w:p>
    <w:p w:rsidR="00B17D80" w:rsidRDefault="00B17D80" w:rsidP="00B17D80">
      <w:r>
        <w:t>The ME shall support the class "e" commands as defined in:</w:t>
      </w:r>
    </w:p>
    <w:p w:rsidR="00B17D80" w:rsidRDefault="00B17D80" w:rsidP="00B17D80">
      <w:pPr>
        <w:pStyle w:val="B1"/>
      </w:pPr>
      <w:r>
        <w:t>-</w:t>
      </w:r>
      <w:r>
        <w:tab/>
        <w:t>TS 11.14 [15].</w:t>
      </w:r>
    </w:p>
    <w:p w:rsidR="00B17D80" w:rsidRDefault="00B17D80" w:rsidP="00B17D80">
      <w:pPr>
        <w:pStyle w:val="Heading5"/>
      </w:pPr>
      <w:bookmarkStart w:id="639" w:name="_Toc502363304"/>
      <w:bookmarkStart w:id="640" w:name="_Toc533173730"/>
      <w:bookmarkStart w:id="641" w:name="_Toc51834151"/>
      <w:r>
        <w:t>27.22.4.31.3</w:t>
      </w:r>
      <w:r>
        <w:tab/>
        <w:t>Test purpose</w:t>
      </w:r>
      <w:bookmarkEnd w:id="639"/>
      <w:bookmarkEnd w:id="640"/>
      <w:bookmarkEnd w:id="641"/>
    </w:p>
    <w:p w:rsidR="00B17D80" w:rsidRDefault="00B17D80" w:rsidP="00B17D80">
      <w:r>
        <w:t>To verify that the ME shall send a TERMINAL RESPONSE (Command Performed Successfully) to the SIM after the ME receives the GET STATUS proactive command. The TERMINAL RESPONSE sent back to the SIM is function of the ME and the network capabilities against asked parameters by the SIM.</w:t>
      </w:r>
    </w:p>
    <w:p w:rsidR="00B17D80" w:rsidRDefault="00B17D80" w:rsidP="00B17D80">
      <w:pPr>
        <w:pStyle w:val="Heading5"/>
      </w:pPr>
      <w:bookmarkStart w:id="642" w:name="_Toc502363305"/>
      <w:bookmarkStart w:id="643" w:name="_Toc533173731"/>
      <w:bookmarkStart w:id="644" w:name="_Toc51834152"/>
      <w:r>
        <w:t>27.22.4.31.4</w:t>
      </w:r>
      <w:r>
        <w:tab/>
        <w:t>Method of test</w:t>
      </w:r>
      <w:bookmarkEnd w:id="642"/>
      <w:bookmarkEnd w:id="643"/>
      <w:bookmarkEnd w:id="644"/>
      <w:r>
        <w:t xml:space="preserve"> </w:t>
      </w:r>
    </w:p>
    <w:p w:rsidR="00B17D80" w:rsidRDefault="00B17D80" w:rsidP="00B17D80">
      <w:pPr>
        <w:pStyle w:val="H6"/>
      </w:pPr>
      <w:r>
        <w:t>27.22.4.31.4.1</w:t>
      </w:r>
      <w:r>
        <w:tab/>
        <w:t>Initial conditions</w:t>
      </w:r>
    </w:p>
    <w:p w:rsidR="00B17D80" w:rsidRDefault="00B17D80" w:rsidP="00B17D80">
      <w:r>
        <w:t>The ME is connected to the SIM Simulator and the System Simulator. 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r>
        <w:t xml:space="preserve">For MEs supporting BIP related to GPRS in UDP (i.e condition C121 in table B.1), The PROACTIVE COMMAND: OPEN CHANNEL 1.1.1 shall be executed to open a channel successfully at the beginning of the test. The </w:t>
      </w:r>
      <w:r>
        <w:lastRenderedPageBreak/>
        <w:t>corresponding Terminal Response shall be TERMINAL RESPONSE: OPEN CHANNEL 1.1.1A or TERMINAL RESPONSE: OPEN CHANNEL 1.1.1B.</w:t>
      </w:r>
    </w:p>
    <w:p w:rsidR="00B17D80" w:rsidRDefault="00B17D80" w:rsidP="00B17D80">
      <w:r>
        <w:t>The channel identifier value used for these tests is set to 1 as an example.</w:t>
      </w:r>
    </w:p>
    <w:p w:rsidR="00B17D80" w:rsidRDefault="00B17D80" w:rsidP="00B17D80">
      <w:r>
        <w:t>This channel identifier is dependent on the ME’s default channel identifier as declared in table A.2/6.</w:t>
      </w:r>
    </w:p>
    <w:p w:rsidR="00B17D80" w:rsidRDefault="00B17D80" w:rsidP="00B17D80">
      <w:r>
        <w:t>The following Bearer Parameters used are those defined in the default Test PDP context3, as specified in TS 51.010-1 [12], for test cases using packet services:</w:t>
      </w:r>
    </w:p>
    <w:p w:rsidR="00B17D80" w:rsidRPr="0014170D" w:rsidRDefault="00B17D80" w:rsidP="00B17D80">
      <w:r w:rsidRPr="0014170D">
        <w:rPr>
          <w:lang w:val="en-US"/>
        </w:rPr>
        <w:t xml:space="preserve">Bearer Parameters: </w:t>
      </w:r>
      <w:r w:rsidRPr="0014170D">
        <w:rPr>
          <w:lang w:val="en-US"/>
        </w:rPr>
        <w:tab/>
      </w:r>
      <w:r w:rsidRPr="0014170D">
        <w:rPr>
          <w:lang w:val="en-US"/>
        </w:rPr>
        <w:tab/>
      </w:r>
      <w:r w:rsidRPr="0014170D">
        <w:rPr>
          <w:lang w:val="en-US"/>
        </w:rPr>
        <w:tab/>
      </w:r>
      <w:r w:rsidRPr="0014170D">
        <w:rPr>
          <w:lang w:val="en-US"/>
        </w:rPr>
        <w:tab/>
      </w:r>
      <w:r w:rsidRPr="0014170D">
        <w:rPr>
          <w:lang w:val="en-US"/>
        </w:rPr>
        <w:tab/>
      </w:r>
      <w:r w:rsidRPr="0014170D">
        <w:rPr>
          <w:lang w:val="en-US"/>
        </w:rPr>
        <w:tab/>
        <w:t xml:space="preserve">Same Bearer Parameters as defined in </w:t>
      </w:r>
      <w:r w:rsidRPr="0014170D">
        <w:t>27.22.4.27.2.4.1</w:t>
      </w:r>
    </w:p>
    <w:p w:rsidR="00B17D80" w:rsidRPr="0014170D" w:rsidRDefault="00B17D80" w:rsidP="00B17D80">
      <w:r w:rsidRPr="0014170D">
        <w:rPr>
          <w:lang w:val="en-US"/>
        </w:rPr>
        <w:t>GPRS Parameters:</w:t>
      </w:r>
      <w:r w:rsidRPr="0014170D">
        <w:rPr>
          <w:lang w:val="en-US"/>
        </w:rPr>
        <w:tab/>
      </w:r>
      <w:r w:rsidRPr="0014170D">
        <w:rPr>
          <w:lang w:val="en-US"/>
        </w:rPr>
        <w:tab/>
      </w:r>
      <w:r w:rsidRPr="0014170D">
        <w:rPr>
          <w:lang w:val="en-US"/>
        </w:rPr>
        <w:tab/>
      </w:r>
      <w:r w:rsidRPr="0014170D">
        <w:rPr>
          <w:lang w:val="en-US"/>
        </w:rPr>
        <w:tab/>
      </w:r>
      <w:r w:rsidRPr="0014170D">
        <w:rPr>
          <w:lang w:val="en-US"/>
        </w:rPr>
        <w:tab/>
      </w:r>
      <w:r w:rsidRPr="0014170D">
        <w:rPr>
          <w:lang w:val="en-US"/>
        </w:rPr>
        <w:tab/>
        <w:t xml:space="preserve">Same GPRS Parameters as defined in </w:t>
      </w:r>
      <w:r w:rsidRPr="0014170D">
        <w:t>27.22.4.27.2.4.1</w:t>
      </w:r>
    </w:p>
    <w:p w:rsidR="00B17D80" w:rsidRPr="0014170D" w:rsidRDefault="00B17D80" w:rsidP="00B17D80">
      <w:r w:rsidRPr="0014170D">
        <w:t>SIM</w:t>
      </w:r>
      <w:r w:rsidRPr="0014170D">
        <w:rPr>
          <w:lang w:val="en-US"/>
        </w:rPr>
        <w:t>/ME interface transport level:</w:t>
      </w:r>
      <w:r w:rsidRPr="0014170D">
        <w:rPr>
          <w:lang w:val="en-US"/>
        </w:rPr>
        <w:tab/>
      </w:r>
      <w:r w:rsidRPr="0014170D">
        <w:rPr>
          <w:lang w:val="en-US"/>
        </w:rPr>
        <w:tab/>
        <w:t xml:space="preserve">Same SIM/ME transport interface level as defined in </w:t>
      </w:r>
      <w:r w:rsidRPr="0014170D">
        <w:t>27.22.4.27.2.4.1</w:t>
      </w:r>
    </w:p>
    <w:p w:rsidR="00B17D80" w:rsidRDefault="00B17D80" w:rsidP="00B17D80">
      <w:r w:rsidRPr="0014170D">
        <w:t>Data destination address</w:t>
      </w:r>
      <w:r w:rsidRPr="0014170D">
        <w:tab/>
        <w:t>:</w:t>
      </w:r>
      <w:r w:rsidRPr="0014170D">
        <w:tab/>
      </w:r>
      <w:r w:rsidRPr="0014170D">
        <w:tab/>
      </w:r>
      <w:r w:rsidRPr="0014170D">
        <w:tab/>
      </w:r>
      <w:r w:rsidRPr="0014170D">
        <w:tab/>
        <w:t xml:space="preserve">Same </w:t>
      </w:r>
      <w:r w:rsidRPr="0014170D">
        <w:rPr>
          <w:lang w:val="en-US"/>
        </w:rPr>
        <w:t xml:space="preserve">Data Destination Address as defined in </w:t>
      </w:r>
      <w:r w:rsidRPr="0014170D">
        <w:t>27.22.4.27.2.4.1.</w:t>
      </w:r>
    </w:p>
    <w:p w:rsidR="00B17D80" w:rsidRDefault="00B17D80" w:rsidP="00B17D80"/>
    <w:p w:rsidR="00B17D80" w:rsidRDefault="00B17D80" w:rsidP="00B17D80">
      <w:pPr>
        <w:pStyle w:val="H6"/>
      </w:pPr>
      <w:r>
        <w:t>27.22.4.31.4.2</w:t>
      </w:r>
      <w:r>
        <w:tab/>
        <w:t>Procedure</w:t>
      </w:r>
    </w:p>
    <w:p w:rsidR="00B17D80" w:rsidRDefault="00B17D80" w:rsidP="00B17D80">
      <w:pPr>
        <w:rPr>
          <w:b/>
        </w:rPr>
      </w:pPr>
      <w:r>
        <w:rPr>
          <w:b/>
        </w:rPr>
        <w:t>Expected sequence 1.1 (GET STATUS, without any BIP channel opened)</w:t>
      </w:r>
    </w:p>
    <w:p w:rsidR="00B17D80" w:rsidRDefault="00B17D80" w:rsidP="00B17D80">
      <w:pPr>
        <w:keepNext/>
      </w:pPr>
      <w:r>
        <w:t>For that test, no channel has been opened.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34"/>
        <w:gridCol w:w="3834"/>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34"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834"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34" w:type="dxa"/>
            <w:tcBorders>
              <w:top w:val="single" w:sz="6" w:space="0" w:color="auto"/>
              <w:left w:val="single" w:sz="6" w:space="0" w:color="auto"/>
              <w:right w:val="single" w:sz="6" w:space="0" w:color="auto"/>
            </w:tcBorders>
          </w:tcPr>
          <w:p w:rsidR="00B17D80" w:rsidRDefault="00B17D80" w:rsidP="007B59FD">
            <w:pPr>
              <w:pStyle w:val="TAL"/>
            </w:pPr>
            <w:r>
              <w:t>PROACTIVE COMMAND PENDING: GET CHANNEL STATUS 1.1.1</w:t>
            </w:r>
          </w:p>
        </w:tc>
        <w:tc>
          <w:tcPr>
            <w:tcW w:w="3834"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34" w:type="dxa"/>
            <w:tcBorders>
              <w:left w:val="single" w:sz="6" w:space="0" w:color="auto"/>
              <w:right w:val="single" w:sz="6" w:space="0" w:color="auto"/>
            </w:tcBorders>
          </w:tcPr>
          <w:p w:rsidR="00B17D80" w:rsidRDefault="00B17D80" w:rsidP="007B59FD">
            <w:pPr>
              <w:pStyle w:val="TAL"/>
            </w:pPr>
            <w:r>
              <w:t>FETCH</w:t>
            </w:r>
          </w:p>
        </w:tc>
        <w:tc>
          <w:tcPr>
            <w:tcW w:w="3834"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34" w:type="dxa"/>
            <w:tcBorders>
              <w:left w:val="single" w:sz="6" w:space="0" w:color="auto"/>
              <w:right w:val="single" w:sz="6" w:space="0" w:color="auto"/>
            </w:tcBorders>
          </w:tcPr>
          <w:p w:rsidR="00B17D80" w:rsidRDefault="00B17D80" w:rsidP="007B59FD">
            <w:pPr>
              <w:pStyle w:val="TAL"/>
            </w:pPr>
            <w:r>
              <w:t>PROACTIVE COMMAND: GET STATUS 1.1.1</w:t>
            </w:r>
          </w:p>
        </w:tc>
        <w:tc>
          <w:tcPr>
            <w:tcW w:w="3834"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4</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34" w:type="dxa"/>
            <w:tcBorders>
              <w:left w:val="single" w:sz="6" w:space="0" w:color="auto"/>
              <w:bottom w:val="single" w:sz="4" w:space="0" w:color="auto"/>
              <w:right w:val="single" w:sz="6" w:space="0" w:color="auto"/>
            </w:tcBorders>
          </w:tcPr>
          <w:p w:rsidR="00B17D80" w:rsidRDefault="00B17D80" w:rsidP="007B59FD">
            <w:pPr>
              <w:pStyle w:val="TAL"/>
            </w:pPr>
            <w:r>
              <w:t>TERMINAL RESPONSE GET STATUS 1.1.1 A</w:t>
            </w:r>
          </w:p>
          <w:p w:rsidR="00B17D80" w:rsidRDefault="00B17D80" w:rsidP="007B59FD">
            <w:pPr>
              <w:pStyle w:val="TAL"/>
            </w:pPr>
            <w:r>
              <w:t>Or</w:t>
            </w:r>
          </w:p>
          <w:p w:rsidR="00B17D80" w:rsidRDefault="00B17D80" w:rsidP="007B59FD">
            <w:pPr>
              <w:pStyle w:val="TAL"/>
            </w:pPr>
            <w:r>
              <w:t>TERMINAL RESPONSE: GET STATUS 1.1.1B</w:t>
            </w:r>
          </w:p>
          <w:p w:rsidR="00B17D80" w:rsidRDefault="00B17D80" w:rsidP="007B59FD">
            <w:pPr>
              <w:pStyle w:val="TAL"/>
            </w:pPr>
            <w:r>
              <w:t>Or</w:t>
            </w:r>
          </w:p>
          <w:p w:rsidR="00B17D80" w:rsidRDefault="00B17D80" w:rsidP="007B59FD">
            <w:pPr>
              <w:pStyle w:val="TAL"/>
            </w:pPr>
            <w:r>
              <w:t>TERMINAL RESPONSE: GET STATUS 1.1.1C</w:t>
            </w:r>
          </w:p>
        </w:tc>
        <w:tc>
          <w:tcPr>
            <w:tcW w:w="3834"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GET STATUS 1.1.1</w:t>
      </w:r>
    </w:p>
    <w:p w:rsidR="00B17D80" w:rsidRDefault="00B17D80" w:rsidP="00B17D80">
      <w:r>
        <w:t>Logically:</w:t>
      </w:r>
    </w:p>
    <w:p w:rsidR="00B17D80" w:rsidRDefault="00B17D80" w:rsidP="00B17D80">
      <w:pPr>
        <w:pStyle w:val="EW"/>
        <w:tabs>
          <w:tab w:val="left" w:pos="851"/>
        </w:tabs>
        <w:ind w:left="2835" w:hanging="2551"/>
      </w:pPr>
      <w:r>
        <w:t xml:space="preserve">Command details </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GET STATUS</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RFU </w:t>
      </w:r>
    </w:p>
    <w:p w:rsidR="00B17D80" w:rsidRDefault="00B17D80" w:rsidP="00B17D80">
      <w:pPr>
        <w:pStyle w:val="EW"/>
        <w:tabs>
          <w:tab w:val="left" w:pos="851"/>
        </w:tabs>
        <w:ind w:left="2835" w:hanging="2551"/>
        <w:rPr>
          <w:lang w:val="fr-FR"/>
        </w:rPr>
      </w:pPr>
      <w:r>
        <w:rPr>
          <w:lang w:val="fr-FR"/>
        </w:rPr>
        <w:t xml:space="preserve">Device identities </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SIM </w:t>
      </w:r>
    </w:p>
    <w:p w:rsidR="00B17D80" w:rsidRDefault="00B17D80" w:rsidP="00B17D80">
      <w:pPr>
        <w:pStyle w:val="EX"/>
        <w:tabs>
          <w:tab w:val="left" w:pos="851"/>
        </w:tabs>
        <w:ind w:left="2835" w:hanging="2551"/>
        <w:rPr>
          <w:lang w:val="fr-FR"/>
        </w:rPr>
      </w:pPr>
      <w:r>
        <w:rPr>
          <w:lang w:val="fr-FR"/>
        </w:rPr>
        <w:tab/>
        <w:t>Destination device:</w:t>
      </w:r>
      <w:r>
        <w:rPr>
          <w:lang w:val="fr-FR"/>
        </w:rPr>
        <w:tab/>
        <w:t xml:space="preserve">ME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Pr>
          <w:p w:rsidR="00B17D80" w:rsidRDefault="00B17D80" w:rsidP="007B59FD">
            <w:pPr>
              <w:pStyle w:val="TAL"/>
            </w:pPr>
            <w:r>
              <w:t>BER-TLV:</w:t>
            </w:r>
          </w:p>
        </w:tc>
        <w:tc>
          <w:tcPr>
            <w:tcW w:w="567" w:type="dxa"/>
          </w:tcPr>
          <w:p w:rsidR="00B17D80" w:rsidRDefault="00B17D80" w:rsidP="007B59FD">
            <w:pPr>
              <w:pStyle w:val="TAC"/>
            </w:pPr>
            <w:r>
              <w:t>D0</w:t>
            </w:r>
          </w:p>
        </w:tc>
        <w:tc>
          <w:tcPr>
            <w:tcW w:w="546" w:type="dxa"/>
          </w:tcPr>
          <w:p w:rsidR="00B17D80" w:rsidRDefault="00B17D80" w:rsidP="007B59FD">
            <w:pPr>
              <w:pStyle w:val="TAC"/>
            </w:pPr>
            <w:r>
              <w:t>09</w:t>
            </w:r>
          </w:p>
        </w:tc>
        <w:tc>
          <w:tcPr>
            <w:tcW w:w="588" w:type="dxa"/>
          </w:tcPr>
          <w:p w:rsidR="00B17D80" w:rsidRDefault="00B17D80" w:rsidP="007B59FD">
            <w:pPr>
              <w:pStyle w:val="TAC"/>
            </w:pPr>
            <w:r>
              <w:t>81</w:t>
            </w:r>
          </w:p>
        </w:tc>
        <w:tc>
          <w:tcPr>
            <w:tcW w:w="567" w:type="dxa"/>
          </w:tcPr>
          <w:p w:rsidR="00B17D80" w:rsidRDefault="00B17D80" w:rsidP="007B59FD">
            <w:pPr>
              <w:pStyle w:val="TAC"/>
            </w:pPr>
            <w:r>
              <w:t>03</w:t>
            </w:r>
          </w:p>
        </w:tc>
        <w:tc>
          <w:tcPr>
            <w:tcW w:w="567" w:type="dxa"/>
          </w:tcPr>
          <w:p w:rsidR="00B17D80" w:rsidRDefault="00B17D80" w:rsidP="007B59FD">
            <w:pPr>
              <w:pStyle w:val="TAC"/>
            </w:pPr>
            <w:r>
              <w:t>01</w:t>
            </w:r>
          </w:p>
        </w:tc>
        <w:tc>
          <w:tcPr>
            <w:tcW w:w="567" w:type="dxa"/>
          </w:tcPr>
          <w:p w:rsidR="00B17D80" w:rsidRDefault="00B17D80" w:rsidP="007B59FD">
            <w:pPr>
              <w:pStyle w:val="TAC"/>
            </w:pPr>
            <w:r>
              <w:t>44</w:t>
            </w:r>
          </w:p>
        </w:tc>
        <w:tc>
          <w:tcPr>
            <w:tcW w:w="567" w:type="dxa"/>
          </w:tcPr>
          <w:p w:rsidR="00B17D80" w:rsidRDefault="00B17D80" w:rsidP="007B59FD">
            <w:pPr>
              <w:pStyle w:val="TAC"/>
            </w:pPr>
            <w:r>
              <w:t>00</w:t>
            </w:r>
          </w:p>
        </w:tc>
        <w:tc>
          <w:tcPr>
            <w:tcW w:w="567" w:type="dxa"/>
          </w:tcPr>
          <w:p w:rsidR="00B17D80" w:rsidRDefault="00B17D80" w:rsidP="007B59FD">
            <w:pPr>
              <w:pStyle w:val="TAC"/>
            </w:pPr>
            <w:r>
              <w:t>82</w:t>
            </w:r>
          </w:p>
        </w:tc>
        <w:tc>
          <w:tcPr>
            <w:tcW w:w="567" w:type="dxa"/>
          </w:tcPr>
          <w:p w:rsidR="00B17D80" w:rsidRDefault="00B17D80" w:rsidP="007B59FD">
            <w:pPr>
              <w:pStyle w:val="TAC"/>
            </w:pPr>
            <w:r>
              <w:t>02</w:t>
            </w:r>
          </w:p>
        </w:tc>
        <w:tc>
          <w:tcPr>
            <w:tcW w:w="567" w:type="dxa"/>
          </w:tcPr>
          <w:p w:rsidR="00B17D80" w:rsidRDefault="00B17D80" w:rsidP="007B59FD">
            <w:pPr>
              <w:pStyle w:val="TAC"/>
            </w:pPr>
            <w:r>
              <w:t>81</w:t>
            </w:r>
          </w:p>
        </w:tc>
        <w:tc>
          <w:tcPr>
            <w:tcW w:w="567" w:type="dxa"/>
          </w:tcPr>
          <w:p w:rsidR="00B17D80" w:rsidRDefault="00B17D80" w:rsidP="007B59FD">
            <w:pPr>
              <w:pStyle w:val="TAC"/>
            </w:pPr>
            <w:r>
              <w:t>82</w:t>
            </w:r>
          </w:p>
        </w:tc>
      </w:tr>
    </w:tbl>
    <w:p w:rsidR="00B17D80" w:rsidRDefault="00B17D80" w:rsidP="00B17D80">
      <w:pPr>
        <w:pStyle w:val="FP"/>
      </w:pPr>
    </w:p>
    <w:p w:rsidR="00B17D80" w:rsidRDefault="00B17D80" w:rsidP="00B17D80">
      <w:r>
        <w:t>TERMINAL RESPONSE: GET STATUS 1.1.1A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GET STATUS</w:t>
      </w:r>
    </w:p>
    <w:p w:rsidR="00B17D80" w:rsidRDefault="00B17D80" w:rsidP="00B17D80">
      <w:pPr>
        <w:pStyle w:val="EW"/>
        <w:tabs>
          <w:tab w:val="left" w:pos="851"/>
        </w:tabs>
        <w:ind w:left="2835" w:hanging="2551"/>
        <w:rPr>
          <w:lang w:val="fr-FR"/>
        </w:rPr>
      </w:pPr>
      <w:r>
        <w:lastRenderedPageBreak/>
        <w:tab/>
      </w:r>
      <w:r>
        <w:rPr>
          <w:lang w:val="fr-FR"/>
        </w:rPr>
        <w:t>Command qualifier:</w:t>
      </w:r>
      <w:r>
        <w:rPr>
          <w:lang w:val="fr-FR"/>
        </w:rPr>
        <w:tab/>
        <w:t xml:space="preserve">RFU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543CCF" w:rsidRDefault="00B17D80" w:rsidP="00B17D80">
      <w:pPr>
        <w:pStyle w:val="EW"/>
        <w:tabs>
          <w:tab w:val="left" w:pos="851"/>
        </w:tabs>
        <w:ind w:left="2835" w:hanging="2551"/>
      </w:pPr>
      <w:r>
        <w:rPr>
          <w:lang w:val="fr-FR"/>
        </w:rPr>
        <w:tab/>
      </w:r>
      <w:r w:rsidRPr="00543CCF">
        <w:t>Destination device:</w:t>
      </w:r>
      <w:r w:rsidRPr="00543CCF">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STATUS 1.1.1B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GET STATUS</w:t>
      </w:r>
    </w:p>
    <w:p w:rsidR="00B17D80" w:rsidRPr="00543CCF" w:rsidRDefault="00B17D80" w:rsidP="00B17D80">
      <w:pPr>
        <w:pStyle w:val="EW"/>
        <w:tabs>
          <w:tab w:val="left" w:pos="851"/>
        </w:tabs>
        <w:ind w:left="2835" w:hanging="2551"/>
      </w:pPr>
      <w:r>
        <w:tab/>
      </w:r>
      <w:r w:rsidRPr="00543CCF">
        <w:t>Command qualifier:</w:t>
      </w:r>
      <w:r w:rsidRPr="00543CCF">
        <w:tab/>
        <w:t xml:space="preserve">RFU </w:t>
      </w:r>
    </w:p>
    <w:p w:rsidR="00B17D80" w:rsidRPr="00543CCF" w:rsidRDefault="00B17D80" w:rsidP="00B17D80">
      <w:pPr>
        <w:pStyle w:val="EW"/>
        <w:tabs>
          <w:tab w:val="left" w:pos="851"/>
        </w:tabs>
        <w:ind w:left="2835" w:hanging="2551"/>
      </w:pPr>
      <w:r w:rsidRPr="00543CCF">
        <w:t>Device identities</w:t>
      </w:r>
    </w:p>
    <w:p w:rsidR="00B17D80" w:rsidRPr="00543CCF" w:rsidRDefault="00B17D80" w:rsidP="00B17D80">
      <w:pPr>
        <w:pStyle w:val="EW"/>
        <w:tabs>
          <w:tab w:val="left" w:pos="851"/>
        </w:tabs>
        <w:ind w:left="2835" w:hanging="2551"/>
      </w:pPr>
      <w:r w:rsidRPr="00543CCF">
        <w:tab/>
        <w:t>Source device:</w:t>
      </w:r>
      <w:r w:rsidRPr="00543CCF">
        <w:tab/>
        <w:t xml:space="preserve">ME </w:t>
      </w:r>
    </w:p>
    <w:p w:rsidR="00B17D80" w:rsidRPr="00543CCF" w:rsidRDefault="00B17D80" w:rsidP="00B17D80">
      <w:pPr>
        <w:pStyle w:val="EW"/>
        <w:tabs>
          <w:tab w:val="left" w:pos="851"/>
        </w:tabs>
        <w:ind w:left="2835" w:hanging="2551"/>
      </w:pPr>
      <w:r w:rsidRPr="00543CCF">
        <w:tab/>
        <w:t>Destination device:</w:t>
      </w:r>
      <w:r w:rsidRPr="00543CCF">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Channel status</w:t>
      </w:r>
    </w:p>
    <w:p w:rsidR="00B17D80" w:rsidRDefault="00B17D80" w:rsidP="00B17D80">
      <w:pPr>
        <w:pStyle w:val="EX"/>
        <w:tabs>
          <w:tab w:val="left" w:pos="851"/>
        </w:tabs>
        <w:ind w:left="2835" w:hanging="2551"/>
      </w:pPr>
      <w:r>
        <w:tab/>
        <w:t>Channel status:</w:t>
      </w:r>
      <w:r>
        <w:tab/>
        <w:t xml:space="preserve">No Channel available, link not established </w:t>
      </w:r>
      <w:r>
        <w:rPr>
          <w:noProof/>
        </w:rPr>
        <w:t>or PDP context not activated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STATUS 1.1.1C</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GET STATUS</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RFU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0572D1" w:rsidRDefault="00B17D80" w:rsidP="00B17D80">
      <w:pPr>
        <w:pStyle w:val="EW"/>
        <w:tabs>
          <w:tab w:val="left" w:pos="851"/>
        </w:tabs>
        <w:ind w:left="2835" w:hanging="2551"/>
        <w:rPr>
          <w:lang w:val="en-US"/>
        </w:rPr>
      </w:pPr>
      <w:r>
        <w:rPr>
          <w:lang w:val="fr-FR"/>
        </w:rPr>
        <w:tab/>
      </w:r>
      <w:r w:rsidRPr="000572D1">
        <w:rPr>
          <w:lang w:val="en-US"/>
        </w:rPr>
        <w:t>Destination device:</w:t>
      </w:r>
      <w:r w:rsidRPr="000572D1">
        <w:rPr>
          <w:lang w:val="en-US"/>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Channel status</w:t>
      </w:r>
    </w:p>
    <w:p w:rsidR="00B17D80" w:rsidRDefault="00B17D80" w:rsidP="00B17D80">
      <w:pPr>
        <w:pStyle w:val="EX"/>
        <w:tabs>
          <w:tab w:val="left" w:pos="851"/>
        </w:tabs>
        <w:ind w:left="2835" w:hanging="2551"/>
      </w:pPr>
      <w:r>
        <w:tab/>
        <w:t>Channel 1 status:</w:t>
      </w:r>
      <w:r>
        <w:tab/>
      </w:r>
      <w:r>
        <w:rPr>
          <w:noProof/>
        </w:rPr>
        <w:t>Channel identifier 1</w:t>
      </w:r>
      <w:r>
        <w:t xml:space="preserve">, </w:t>
      </w:r>
      <w:r w:rsidRPr="004310E4">
        <w:rPr>
          <w:lang w:val="en-US"/>
        </w:rPr>
        <w:t>Link not established or PDP context not activated</w:t>
      </w:r>
    </w:p>
    <w:p w:rsidR="00B17D80" w:rsidRDefault="00B17D80" w:rsidP="00B17D80">
      <w:pPr>
        <w:pStyle w:val="EX"/>
        <w:tabs>
          <w:tab w:val="left" w:pos="851"/>
        </w:tabs>
        <w:ind w:left="2835" w:hanging="2551"/>
        <w:rPr>
          <w:noProof/>
        </w:rPr>
      </w:pPr>
      <w:r>
        <w:tab/>
      </w:r>
      <w:r>
        <w:rPr>
          <w:noProof/>
        </w:rPr>
        <w:t>Channel 2 status:</w:t>
      </w:r>
      <w:r>
        <w:rPr>
          <w:noProof/>
        </w:rPr>
        <w:tab/>
        <w:t>Channel identifier 2, Link not established or PDP context not activated</w:t>
      </w:r>
    </w:p>
    <w:p w:rsidR="00B17D80" w:rsidRDefault="00B17D80" w:rsidP="00B17D80">
      <w:pPr>
        <w:pStyle w:val="EX"/>
        <w:tabs>
          <w:tab w:val="left" w:pos="851"/>
        </w:tabs>
        <w:ind w:left="2835" w:hanging="2551"/>
        <w:rPr>
          <w:noProof/>
        </w:rPr>
      </w:pPr>
      <w:r>
        <w:rPr>
          <w:noProof/>
        </w:rPr>
        <w:tab/>
        <w:t>.</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p>
    <w:p w:rsidR="00B17D80" w:rsidRDefault="00B17D80" w:rsidP="00B17D80">
      <w:pPr>
        <w:pStyle w:val="EX"/>
        <w:tabs>
          <w:tab w:val="left" w:pos="851"/>
        </w:tabs>
        <w:ind w:left="2835" w:hanging="2551"/>
        <w:rPr>
          <w:noProof/>
        </w:rPr>
      </w:pPr>
      <w:r>
        <w:rPr>
          <w:noProof/>
        </w:rPr>
        <w:tab/>
        <w:t>.</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p>
    <w:p w:rsidR="00B17D80" w:rsidRDefault="00B17D80" w:rsidP="00B17D80">
      <w:pPr>
        <w:pStyle w:val="EX"/>
        <w:tabs>
          <w:tab w:val="left" w:pos="851"/>
        </w:tabs>
        <w:ind w:left="2835" w:hanging="2551"/>
        <w:rPr>
          <w:noProof/>
        </w:rPr>
      </w:pPr>
      <w:r>
        <w:rPr>
          <w:noProof/>
        </w:rPr>
        <w:tab/>
        <w:t>Channel n status:</w:t>
      </w:r>
      <w:r>
        <w:rPr>
          <w:noProof/>
        </w:rPr>
        <w:tab/>
        <w:t xml:space="preserve">Channel identifier n, Link not established or PDP context not activated </w:t>
      </w:r>
    </w:p>
    <w:p w:rsidR="00B17D80" w:rsidRDefault="00B17D80" w:rsidP="00B17D80">
      <w:pPr>
        <w:pStyle w:val="EX"/>
        <w:tabs>
          <w:tab w:val="left" w:pos="851"/>
        </w:tabs>
        <w:ind w:left="2835" w:hanging="2551"/>
      </w:pPr>
      <w:r>
        <w:t>The number of channel status data objects shall be same as the number of channels(n) supported by the ME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992"/>
        <w:gridCol w:w="709"/>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9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992" w:type="dxa"/>
            <w:tcBorders>
              <w:top w:val="single" w:sz="4" w:space="0" w:color="auto"/>
              <w:right w:val="single" w:sz="4" w:space="0" w:color="auto"/>
            </w:tcBorders>
          </w:tcPr>
          <w:p w:rsidR="00B17D80" w:rsidRDefault="00B17D80" w:rsidP="007B59FD">
            <w:pPr>
              <w:pStyle w:val="TAL"/>
            </w:pP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NO"/>
      </w:pPr>
      <w:r>
        <w:lastRenderedPageBreak/>
        <w:t>Note1:</w:t>
      </w:r>
      <w:r>
        <w:tab/>
        <w:t>The Terminal Response shall contain as many channel status TLVs as channels are supported by the ME. Each channel status TLV coding shall  indicate the corresponding channel identifier and shall state "Link not established or PDP context not activated". As an example, if the mobile supports two channels then the corresponding channel status data objects coding would be : 'B8 02 01 00 B8 02 02 00'.</w:t>
      </w:r>
    </w:p>
    <w:p w:rsidR="00B17D80" w:rsidRDefault="00B17D80" w:rsidP="00B17D80">
      <w:pPr>
        <w:rPr>
          <w:b/>
        </w:rPr>
      </w:pPr>
      <w:r>
        <w:rPr>
          <w:b/>
        </w:rPr>
        <w:t>Expected sequence 1.2 (GET STATUS, with a BIP channel currently opened)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21"/>
        <w:gridCol w:w="2834"/>
        <w:gridCol w:w="3834"/>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21"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34"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834"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21"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34" w:type="dxa"/>
            <w:tcBorders>
              <w:top w:val="single" w:sz="6" w:space="0" w:color="auto"/>
              <w:left w:val="single" w:sz="6" w:space="0" w:color="auto"/>
              <w:right w:val="single" w:sz="6" w:space="0" w:color="auto"/>
            </w:tcBorders>
          </w:tcPr>
          <w:p w:rsidR="00B17D80" w:rsidRDefault="00B17D80" w:rsidP="007B59FD">
            <w:pPr>
              <w:pStyle w:val="TAL"/>
            </w:pPr>
            <w:r>
              <w:t>PROACTIVE COMMAND PENDING: OPEN CHANNEL 1.1.1</w:t>
            </w:r>
          </w:p>
        </w:tc>
        <w:tc>
          <w:tcPr>
            <w:tcW w:w="3834" w:type="dxa"/>
            <w:tcBorders>
              <w:left w:val="single" w:sz="6" w:space="0" w:color="auto"/>
              <w:right w:val="single" w:sz="6" w:space="0" w:color="auto"/>
            </w:tcBorders>
          </w:tcPr>
          <w:p w:rsidR="00B17D80" w:rsidRDefault="00B17D80" w:rsidP="007B59FD">
            <w:pPr>
              <w:pStyle w:val="TAL"/>
            </w:pPr>
            <w:r>
              <w:t>See initial conditions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34" w:type="dxa"/>
            <w:tcBorders>
              <w:left w:val="single" w:sz="6" w:space="0" w:color="auto"/>
              <w:right w:val="single" w:sz="6" w:space="0" w:color="auto"/>
            </w:tcBorders>
          </w:tcPr>
          <w:p w:rsidR="00B17D80" w:rsidRDefault="00B17D80" w:rsidP="007B59FD">
            <w:pPr>
              <w:pStyle w:val="TAL"/>
            </w:pPr>
            <w:r>
              <w:t>FETCH</w:t>
            </w:r>
          </w:p>
        </w:tc>
        <w:tc>
          <w:tcPr>
            <w:tcW w:w="3834"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21"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34" w:type="dxa"/>
            <w:tcBorders>
              <w:left w:val="single" w:sz="6" w:space="0" w:color="auto"/>
              <w:right w:val="single" w:sz="6" w:space="0" w:color="auto"/>
            </w:tcBorders>
          </w:tcPr>
          <w:p w:rsidR="00B17D80" w:rsidRDefault="00B17D80" w:rsidP="007B59FD">
            <w:pPr>
              <w:pStyle w:val="TAL"/>
            </w:pPr>
            <w:r>
              <w:t>PROACTIVE COMMAND: OPEN CHANNEL 1.1.1</w:t>
            </w:r>
          </w:p>
        </w:tc>
        <w:tc>
          <w:tcPr>
            <w:tcW w:w="3834"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34" w:type="dxa"/>
            <w:tcBorders>
              <w:left w:val="single" w:sz="6" w:space="0" w:color="auto"/>
              <w:right w:val="single" w:sz="6" w:space="0" w:color="auto"/>
            </w:tcBorders>
          </w:tcPr>
          <w:p w:rsidR="00B17D80" w:rsidRDefault="00B17D80" w:rsidP="007B59FD">
            <w:pPr>
              <w:pStyle w:val="TAL"/>
            </w:pPr>
            <w:r>
              <w:t>PDP context activation request</w:t>
            </w:r>
          </w:p>
        </w:tc>
        <w:tc>
          <w:tcPr>
            <w:tcW w:w="3834"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21"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34" w:type="dxa"/>
            <w:tcBorders>
              <w:left w:val="single" w:sz="6" w:space="0" w:color="auto"/>
              <w:right w:val="single" w:sz="6" w:space="0" w:color="auto"/>
            </w:tcBorders>
          </w:tcPr>
          <w:p w:rsidR="00B17D80" w:rsidRDefault="00B17D80" w:rsidP="007B59FD">
            <w:pPr>
              <w:pStyle w:val="TAL"/>
            </w:pPr>
            <w:r>
              <w:t>PDP context activation accept</w:t>
            </w:r>
          </w:p>
        </w:tc>
        <w:tc>
          <w:tcPr>
            <w:tcW w:w="3834"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34" w:type="dxa"/>
            <w:tcBorders>
              <w:left w:val="single" w:sz="6" w:space="0" w:color="auto"/>
              <w:right w:val="single" w:sz="6" w:space="0" w:color="auto"/>
            </w:tcBorders>
          </w:tcPr>
          <w:p w:rsidR="00B17D80" w:rsidRDefault="00B17D80" w:rsidP="007B59FD">
            <w:pPr>
              <w:pStyle w:val="TAL"/>
            </w:pPr>
            <w:r>
              <w:t>TERMINAL RESPONSE: OPEN CHANNEL  1.1.1A</w:t>
            </w:r>
          </w:p>
          <w:p w:rsidR="00B17D80" w:rsidRDefault="00B17D80" w:rsidP="007B59FD">
            <w:pPr>
              <w:pStyle w:val="TAL"/>
            </w:pPr>
            <w:r>
              <w:t>or</w:t>
            </w:r>
          </w:p>
          <w:p w:rsidR="00B17D80" w:rsidRDefault="00B17D80" w:rsidP="007B59FD">
            <w:pPr>
              <w:pStyle w:val="TAL"/>
            </w:pPr>
            <w:r>
              <w:t>TERMINAL RESPONSE: OPEN CHANNEL 1.1.1B</w:t>
            </w:r>
          </w:p>
        </w:tc>
        <w:tc>
          <w:tcPr>
            <w:tcW w:w="3834"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21"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34" w:type="dxa"/>
            <w:tcBorders>
              <w:left w:val="single" w:sz="6" w:space="0" w:color="auto"/>
              <w:right w:val="single" w:sz="6" w:space="0" w:color="auto"/>
            </w:tcBorders>
          </w:tcPr>
          <w:p w:rsidR="00B17D80" w:rsidRDefault="00B17D80" w:rsidP="007B59FD">
            <w:pPr>
              <w:pStyle w:val="TAL"/>
            </w:pPr>
            <w:r>
              <w:t>PROACTIVE COMMAND PENDING: GET CHANNEL STATUS 1.2.1</w:t>
            </w:r>
          </w:p>
        </w:tc>
        <w:tc>
          <w:tcPr>
            <w:tcW w:w="3834"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02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34" w:type="dxa"/>
            <w:tcBorders>
              <w:left w:val="single" w:sz="6" w:space="0" w:color="auto"/>
              <w:right w:val="single" w:sz="6" w:space="0" w:color="auto"/>
            </w:tcBorders>
          </w:tcPr>
          <w:p w:rsidR="00B17D80" w:rsidRDefault="00B17D80" w:rsidP="007B59FD">
            <w:pPr>
              <w:pStyle w:val="TAL"/>
            </w:pPr>
            <w:r>
              <w:t>FETCH</w:t>
            </w:r>
          </w:p>
        </w:tc>
        <w:tc>
          <w:tcPr>
            <w:tcW w:w="3834"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021"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34" w:type="dxa"/>
            <w:tcBorders>
              <w:left w:val="single" w:sz="6" w:space="0" w:color="auto"/>
              <w:right w:val="single" w:sz="6" w:space="0" w:color="auto"/>
            </w:tcBorders>
          </w:tcPr>
          <w:p w:rsidR="00B17D80" w:rsidRDefault="00B17D80" w:rsidP="007B59FD">
            <w:pPr>
              <w:pStyle w:val="TAL"/>
            </w:pPr>
            <w:r>
              <w:t>PROACTIVE COMMAND: GET STATUS 1.2.1</w:t>
            </w:r>
          </w:p>
        </w:tc>
        <w:tc>
          <w:tcPr>
            <w:tcW w:w="3834"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10</w:t>
            </w:r>
          </w:p>
        </w:tc>
        <w:tc>
          <w:tcPr>
            <w:tcW w:w="1021"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34" w:type="dxa"/>
            <w:tcBorders>
              <w:left w:val="single" w:sz="6" w:space="0" w:color="auto"/>
              <w:bottom w:val="single" w:sz="4" w:space="0" w:color="auto"/>
              <w:right w:val="single" w:sz="6" w:space="0" w:color="auto"/>
            </w:tcBorders>
          </w:tcPr>
          <w:p w:rsidR="00B17D80" w:rsidRDefault="00B17D80" w:rsidP="007B59FD">
            <w:pPr>
              <w:pStyle w:val="TAL"/>
            </w:pPr>
            <w:r>
              <w:t>TERMINAL RESPONSE GET STATUS 1.2.1 A</w:t>
            </w:r>
          </w:p>
          <w:p w:rsidR="00B17D80" w:rsidRDefault="00B17D80" w:rsidP="007B59FD">
            <w:pPr>
              <w:pStyle w:val="TAL"/>
            </w:pPr>
            <w:r>
              <w:t>Or</w:t>
            </w:r>
          </w:p>
          <w:p w:rsidR="00B17D80" w:rsidRDefault="00B17D80" w:rsidP="007B59FD">
            <w:pPr>
              <w:pStyle w:val="TAL"/>
            </w:pPr>
            <w:r>
              <w:t>TERMINAL RESPONSE: GET STATUS 1.2.1B</w:t>
            </w:r>
          </w:p>
        </w:tc>
        <w:tc>
          <w:tcPr>
            <w:tcW w:w="3834"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pPr>
        <w:widowControl w:val="0"/>
      </w:pPr>
      <w:r>
        <w:t>PROACTIVE COMMAND: OPEN CHANNEL 1.1.1</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r>
      <w:r>
        <w:tab/>
        <w:t>1</w:t>
      </w:r>
    </w:p>
    <w:p w:rsidR="00B17D80" w:rsidRDefault="00B17D80" w:rsidP="00B17D80">
      <w:pPr>
        <w:pStyle w:val="EW"/>
        <w:tabs>
          <w:tab w:val="left" w:pos="851"/>
        </w:tabs>
        <w:ind w:left="2835" w:hanging="2551"/>
      </w:pPr>
      <w:r>
        <w:tab/>
        <w:t>Command type:</w:t>
      </w:r>
      <w:r>
        <w:tab/>
      </w:r>
      <w:r>
        <w:tab/>
        <w:t xml:space="preserve">OPEN CHANNEL </w:t>
      </w:r>
    </w:p>
    <w:p w:rsidR="00B17D80" w:rsidRDefault="00B17D80" w:rsidP="00B17D80">
      <w:pPr>
        <w:pStyle w:val="EW"/>
        <w:tabs>
          <w:tab w:val="left" w:pos="851"/>
        </w:tabs>
        <w:ind w:left="2835" w:hanging="2551"/>
        <w:rPr>
          <w:lang w:val="fr-FR"/>
        </w:rPr>
      </w:pPr>
      <w:r>
        <w:tab/>
      </w:r>
      <w:r>
        <w:rPr>
          <w:lang w:val="fr-FR"/>
        </w:rPr>
        <w:t>Command qualifier:</w:t>
      </w:r>
      <w:r>
        <w:rPr>
          <w:lang w:val="fr-FR"/>
        </w:rPr>
        <w:tab/>
      </w:r>
      <w:r>
        <w:rPr>
          <w:lang w:val="fr-FR"/>
        </w:rPr>
        <w:tab/>
        <w:t xml:space="preserve">immediate link establishment </w:t>
      </w:r>
    </w:p>
    <w:p w:rsidR="00B17D80" w:rsidRDefault="00B17D80" w:rsidP="00B17D80">
      <w:pPr>
        <w:pStyle w:val="EW"/>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r>
      <w:r>
        <w:rPr>
          <w:lang w:val="fr-FR"/>
        </w:rPr>
        <w:tab/>
        <w:t>ME</w:t>
      </w:r>
    </w:p>
    <w:p w:rsidR="00B17D80" w:rsidRDefault="00B17D80" w:rsidP="00B17D80">
      <w:pPr>
        <w:pStyle w:val="EW"/>
      </w:pPr>
      <w:r>
        <w:t xml:space="preserve">Bearer </w:t>
      </w:r>
    </w:p>
    <w:p w:rsidR="00B17D80" w:rsidRDefault="00B17D80" w:rsidP="00B17D80">
      <w:pPr>
        <w:pStyle w:val="EW"/>
        <w:tabs>
          <w:tab w:val="left" w:pos="851"/>
        </w:tabs>
        <w:ind w:left="2835" w:hanging="2551"/>
      </w:pPr>
      <w:r>
        <w:tab/>
        <w:t>Bearer type:</w:t>
      </w:r>
      <w:r>
        <w:tab/>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t>02</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pPr>
      <w:r>
        <w:t>Buffer</w:t>
      </w:r>
    </w:p>
    <w:p w:rsidR="00B17D80" w:rsidRDefault="00B17D80" w:rsidP="00B17D80">
      <w:pPr>
        <w:pStyle w:val="EW"/>
        <w:tabs>
          <w:tab w:val="left" w:pos="851"/>
        </w:tabs>
        <w:ind w:left="2835" w:hanging="2551"/>
      </w:pPr>
      <w:r>
        <w:tab/>
        <w:t>Buffer size:</w:t>
      </w:r>
      <w:r>
        <w:tab/>
        <w:t>1000</w:t>
      </w:r>
    </w:p>
    <w:p w:rsidR="00B17D80" w:rsidRDefault="00B17D80" w:rsidP="00B17D80">
      <w:pPr>
        <w:pStyle w:val="EW"/>
        <w:tabs>
          <w:tab w:val="left" w:pos="851"/>
        </w:tabs>
        <w:ind w:left="2835" w:hanging="2551"/>
      </w:pPr>
      <w:r>
        <w:t>Network access name:</w:t>
      </w:r>
      <w:r>
        <w:tab/>
        <w:t>TestGp.rs</w:t>
      </w:r>
    </w:p>
    <w:p w:rsidR="00B17D80" w:rsidRPr="00F51EF9" w:rsidRDefault="00B17D80" w:rsidP="00B17D80">
      <w:pPr>
        <w:pStyle w:val="EW"/>
        <w:tabs>
          <w:tab w:val="left" w:pos="851"/>
        </w:tabs>
        <w:ind w:left="2835" w:hanging="2551"/>
        <w:rPr>
          <w:lang w:val="sv-SE"/>
        </w:rPr>
      </w:pPr>
      <w:r w:rsidRPr="00F51EF9">
        <w:rPr>
          <w:lang w:val="sv-SE"/>
        </w:rPr>
        <w:t>Text String:</w:t>
      </w:r>
      <w:r w:rsidRPr="00F51EF9">
        <w:rPr>
          <w:lang w:val="sv-SE"/>
        </w:rPr>
        <w:tab/>
        <w:t>UserLog  (User login)</w:t>
      </w:r>
    </w:p>
    <w:p w:rsidR="00B17D80" w:rsidRDefault="00B17D80" w:rsidP="00B17D80">
      <w:pPr>
        <w:pStyle w:val="EW"/>
        <w:tabs>
          <w:tab w:val="left" w:pos="851"/>
        </w:tabs>
        <w:ind w:left="2835" w:hanging="2551"/>
      </w:pPr>
      <w:r>
        <w:t>Text String:</w:t>
      </w:r>
      <w:r>
        <w:tab/>
        <w:t>UserPwd (User password)</w:t>
      </w:r>
    </w:p>
    <w:p w:rsidR="00B17D80" w:rsidRDefault="00B17D80" w:rsidP="00B17D80">
      <w:pPr>
        <w:pStyle w:val="EW"/>
        <w:tabs>
          <w:tab w:val="left" w:pos="851"/>
        </w:tabs>
        <w:ind w:left="2835" w:hanging="2551"/>
      </w:pPr>
      <w:r>
        <w:t>SIM/ME interface transport level</w:t>
      </w:r>
    </w:p>
    <w:p w:rsidR="00B17D80" w:rsidRDefault="00B17D80" w:rsidP="00B17D80">
      <w:pPr>
        <w:pStyle w:val="EW"/>
        <w:tabs>
          <w:tab w:val="left" w:pos="851"/>
        </w:tabs>
        <w:ind w:left="2835" w:hanging="2551"/>
      </w:pPr>
      <w:r>
        <w:tab/>
        <w:t>Transport format:</w:t>
      </w:r>
      <w:r>
        <w:tab/>
        <w:t xml:space="preserve"> UDP</w:t>
      </w:r>
    </w:p>
    <w:p w:rsidR="00B17D80" w:rsidRDefault="00B17D80" w:rsidP="00B17D80">
      <w:pPr>
        <w:pStyle w:val="EW"/>
        <w:tabs>
          <w:tab w:val="left" w:pos="851"/>
        </w:tabs>
        <w:ind w:left="2835" w:hanging="2551"/>
      </w:pPr>
      <w:r>
        <w:tab/>
        <w:t xml:space="preserve">Port number: </w:t>
      </w:r>
      <w:r>
        <w:tab/>
      </w:r>
      <w:r>
        <w:tab/>
        <w:t>44444</w:t>
      </w:r>
    </w:p>
    <w:p w:rsidR="00B17D80" w:rsidRDefault="00B17D80" w:rsidP="00B17D80">
      <w:pPr>
        <w:pStyle w:val="EW"/>
        <w:tabs>
          <w:tab w:val="left" w:pos="851"/>
        </w:tabs>
        <w:ind w:left="2835" w:hanging="2551"/>
      </w:pPr>
      <w:r>
        <w:t>Data destination address</w:t>
      </w:r>
      <w:r>
        <w:tab/>
      </w:r>
      <w:r>
        <w:tab/>
        <w:t>01.01.01.01</w:t>
      </w:r>
    </w:p>
    <w:p w:rsidR="00B17D80" w:rsidRDefault="00B17D80" w:rsidP="00B17D80"/>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RPr="0050145A"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L"/>
              <w:rPr>
                <w:lang w:val="it-IT"/>
              </w:rPr>
            </w:pPr>
            <w:r w:rsidRPr="00844DF4">
              <w:rPr>
                <w:lang w:val="it-IT"/>
              </w:rPr>
              <w:t>BER-TLV</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D0</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4</w:t>
            </w: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81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40</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82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81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82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35</w:t>
            </w:r>
          </w:p>
        </w:tc>
      </w:tr>
      <w:tr w:rsidR="00B17D80" w:rsidRPr="0050145A"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Pr="0050145A"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07</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04</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05</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05</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1</w:t>
            </w:r>
            <w:r>
              <w:rPr>
                <w:lang w:val="it-IT"/>
              </w:rPr>
              <w:t>F</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39</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E8</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Pr="0050145A"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47</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0A</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06</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54</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74</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47</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70</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73</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0D</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08</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F4</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55</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4C</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6F</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67</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0D</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08</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F4</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55</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50</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77</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64</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3C</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AD</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9C</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3E</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05</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21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p>
        </w:tc>
      </w:tr>
    </w:tbl>
    <w:p w:rsidR="00B17D80" w:rsidRDefault="00B17D80" w:rsidP="00B17D80">
      <w:pPr>
        <w:pStyle w:val="FP"/>
      </w:pPr>
    </w:p>
    <w:p w:rsidR="00B17D80" w:rsidRDefault="00B17D80" w:rsidP="00B17D80">
      <w:pPr>
        <w:widowControl w:val="0"/>
      </w:pPr>
      <w:r>
        <w:t>TERMINAL RESPONSE: OPEN CHANNEL 1.1.1A</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OPEN CHANNEL</w:t>
      </w:r>
    </w:p>
    <w:p w:rsidR="00B17D80" w:rsidRPr="00225030" w:rsidRDefault="00B17D80" w:rsidP="00B17D80">
      <w:pPr>
        <w:pStyle w:val="EW"/>
        <w:tabs>
          <w:tab w:val="left" w:pos="851"/>
        </w:tabs>
        <w:ind w:left="2835" w:hanging="2551"/>
      </w:pPr>
      <w:r>
        <w:tab/>
      </w:r>
      <w:r w:rsidRPr="00225030">
        <w:t>Command qualifier:</w:t>
      </w:r>
      <w:r w:rsidRPr="00225030">
        <w:tab/>
        <w:t>immediate link establishment</w:t>
      </w:r>
    </w:p>
    <w:p w:rsidR="00B17D80" w:rsidRPr="00225030" w:rsidRDefault="00B17D80" w:rsidP="00B17D80">
      <w:pPr>
        <w:pStyle w:val="EW"/>
        <w:tabs>
          <w:tab w:val="left" w:pos="851"/>
        </w:tabs>
        <w:ind w:left="2835" w:hanging="2551"/>
      </w:pPr>
      <w:r w:rsidRPr="00225030">
        <w:t>Device identities</w:t>
      </w:r>
    </w:p>
    <w:p w:rsidR="00B17D80" w:rsidRPr="00225030" w:rsidRDefault="00B17D80" w:rsidP="00B17D80">
      <w:pPr>
        <w:pStyle w:val="EW"/>
        <w:tabs>
          <w:tab w:val="left" w:pos="851"/>
        </w:tabs>
        <w:ind w:left="2835" w:hanging="2551"/>
      </w:pPr>
      <w:r w:rsidRPr="00225030">
        <w:tab/>
        <w:t>Source device:</w:t>
      </w:r>
      <w:r w:rsidRPr="00225030">
        <w:tab/>
        <w:t>ME</w:t>
      </w:r>
    </w:p>
    <w:p w:rsidR="00B17D80" w:rsidRPr="00225030" w:rsidRDefault="00B17D80" w:rsidP="00B17D80">
      <w:pPr>
        <w:pStyle w:val="EW"/>
        <w:tabs>
          <w:tab w:val="left" w:pos="851"/>
        </w:tabs>
        <w:ind w:left="2835" w:hanging="2551"/>
      </w:pPr>
      <w:r w:rsidRPr="00225030">
        <w:tab/>
        <w:t>Destination device:</w:t>
      </w:r>
      <w:r w:rsidRPr="00225030">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Channel status</w:t>
      </w:r>
      <w:r>
        <w:tab/>
        <w:t>Channel identifier 1 and link established or PDP context activated</w:t>
      </w:r>
    </w:p>
    <w:p w:rsidR="00B17D80" w:rsidRDefault="00B17D80" w:rsidP="00B17D80">
      <w:pPr>
        <w:pStyle w:val="EW"/>
        <w:tabs>
          <w:tab w:val="left" w:pos="851"/>
        </w:tabs>
        <w:ind w:left="2835" w:hanging="2551"/>
      </w:pPr>
      <w:r>
        <w:t>Bearer description</w:t>
      </w:r>
    </w:p>
    <w:p w:rsidR="00B17D80" w:rsidRDefault="00B17D80" w:rsidP="00B17D80">
      <w:pPr>
        <w:pStyle w:val="EW"/>
        <w:tabs>
          <w:tab w:val="left" w:pos="851"/>
        </w:tabs>
        <w:ind w:left="2835" w:hanging="2551"/>
      </w:pPr>
      <w:r>
        <w:tab/>
        <w:t>Bearer type:</w:t>
      </w:r>
      <w:r>
        <w:tab/>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02</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pPr>
      <w:r>
        <w:t>Buffer</w:t>
      </w:r>
    </w:p>
    <w:p w:rsidR="00B17D80" w:rsidRDefault="00B17D80" w:rsidP="00B17D80">
      <w:pPr>
        <w:pStyle w:val="EW"/>
        <w:tabs>
          <w:tab w:val="left" w:pos="851"/>
        </w:tabs>
        <w:ind w:left="2835" w:hanging="2551"/>
      </w:pPr>
      <w:r>
        <w:tab/>
        <w:t>Buffer size:</w:t>
      </w:r>
      <w:r>
        <w:tab/>
        <w:t>1000</w:t>
      </w:r>
    </w:p>
    <w:p w:rsidR="00B17D80" w:rsidRDefault="00B17D80" w:rsidP="00B17D80"/>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widowControl w:val="0"/>
      </w:pPr>
      <w:r>
        <w:t>TERMINAL RESPONSE: OPEN CHANNEL 1.1.1B</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OPEN CHANNEL</w:t>
      </w:r>
    </w:p>
    <w:p w:rsidR="00B17D80" w:rsidRDefault="00B17D80" w:rsidP="00B17D80">
      <w:pPr>
        <w:pStyle w:val="EW"/>
        <w:tabs>
          <w:tab w:val="left" w:pos="851"/>
        </w:tabs>
        <w:ind w:left="2835" w:hanging="2551"/>
        <w:rPr>
          <w:lang w:val="fr-FR"/>
        </w:rPr>
      </w:pPr>
      <w:r>
        <w:tab/>
      </w:r>
      <w:r>
        <w:rPr>
          <w:lang w:val="fr-FR"/>
        </w:rPr>
        <w:t>Command qualifier:</w:t>
      </w:r>
      <w:r>
        <w:rPr>
          <w:lang w:val="fr-FR"/>
        </w:rPr>
        <w:tab/>
        <w:t>immediate link establishment</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Channel status</w:t>
      </w:r>
      <w:r>
        <w:tab/>
        <w:t>Channel identifier 1 and link established or PDP context activated</w:t>
      </w:r>
    </w:p>
    <w:p w:rsidR="00B17D80" w:rsidRDefault="00B17D80" w:rsidP="00B17D80">
      <w:pPr>
        <w:pStyle w:val="EW"/>
        <w:tabs>
          <w:tab w:val="left" w:pos="851"/>
        </w:tabs>
        <w:ind w:left="2835" w:hanging="2551"/>
      </w:pPr>
      <w:r>
        <w:t>Bearer description</w:t>
      </w:r>
    </w:p>
    <w:p w:rsidR="00B17D80" w:rsidRDefault="00B17D80" w:rsidP="00B17D80">
      <w:pPr>
        <w:pStyle w:val="EW"/>
        <w:tabs>
          <w:tab w:val="left" w:pos="851"/>
        </w:tabs>
        <w:ind w:left="2835" w:hanging="2551"/>
      </w:pPr>
      <w:r>
        <w:tab/>
        <w:t>Bearer type:</w:t>
      </w:r>
      <w:r>
        <w:tab/>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00</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lastRenderedPageBreak/>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pPr>
      <w:r>
        <w:t>Buffer</w:t>
      </w:r>
    </w:p>
    <w:p w:rsidR="00B17D80" w:rsidRDefault="00B17D80" w:rsidP="00B17D80">
      <w:pPr>
        <w:pStyle w:val="EW"/>
        <w:tabs>
          <w:tab w:val="left" w:pos="851"/>
        </w:tabs>
        <w:ind w:left="2835" w:hanging="2551"/>
      </w:pPr>
      <w:r>
        <w:tab/>
        <w:t>Buffer size:</w:t>
      </w:r>
      <w:r>
        <w:tab/>
        <w:t>1000</w:t>
      </w:r>
    </w:p>
    <w:p w:rsidR="00B17D80" w:rsidRDefault="00B17D80" w:rsidP="00B17D80"/>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GET STATUS 1.2.1</w:t>
      </w:r>
    </w:p>
    <w:p w:rsidR="00B17D80" w:rsidRDefault="00B17D80" w:rsidP="00B17D80">
      <w:r>
        <w:t>Logically:</w:t>
      </w:r>
    </w:p>
    <w:p w:rsidR="00B17D80" w:rsidRDefault="00B17D80" w:rsidP="00B17D80">
      <w:pPr>
        <w:pStyle w:val="EW"/>
        <w:tabs>
          <w:tab w:val="left" w:pos="851"/>
        </w:tabs>
        <w:ind w:left="2835" w:hanging="2551"/>
      </w:pPr>
      <w:r>
        <w:t xml:space="preserve">Command details </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GET STATUS</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 xml:space="preserve">Device identities </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SIM </w:t>
      </w:r>
    </w:p>
    <w:p w:rsidR="00B17D80" w:rsidRDefault="00B17D80" w:rsidP="00B17D80">
      <w:pPr>
        <w:pStyle w:val="EX"/>
        <w:tabs>
          <w:tab w:val="left" w:pos="851"/>
        </w:tabs>
        <w:ind w:left="2835" w:hanging="2551"/>
        <w:rPr>
          <w:lang w:val="fr-FR"/>
        </w:rPr>
      </w:pPr>
      <w:r>
        <w:rPr>
          <w:lang w:val="fr-FR"/>
        </w:rPr>
        <w:tab/>
        <w:t>Destination device:</w:t>
      </w:r>
      <w:r>
        <w:rPr>
          <w:lang w:val="fr-FR"/>
        </w:rPr>
        <w:tab/>
        <w:t xml:space="preserve">ME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bl>
    <w:p w:rsidR="00B17D80" w:rsidRDefault="00B17D80" w:rsidP="00B17D80">
      <w:pPr>
        <w:pStyle w:val="FP"/>
      </w:pPr>
    </w:p>
    <w:p w:rsidR="00B17D80" w:rsidRDefault="00B17D80" w:rsidP="00B17D80">
      <w:r>
        <w:t>TERMINAL RESPONSE: GET STATUS 1.2.1A</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GET STATUS</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RFU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Channel status</w:t>
      </w:r>
    </w:p>
    <w:p w:rsidR="00B17D80" w:rsidRDefault="00B17D80" w:rsidP="00B17D80">
      <w:pPr>
        <w:pStyle w:val="EX"/>
        <w:tabs>
          <w:tab w:val="left" w:pos="851"/>
        </w:tabs>
        <w:ind w:left="2835" w:hanging="2551"/>
      </w:pPr>
      <w:r>
        <w:tab/>
        <w:t>Channel status:</w:t>
      </w:r>
      <w:r>
        <w:tab/>
        <w:t xml:space="preserve">Channel 1 open, link established </w:t>
      </w:r>
      <w:r w:rsidRPr="00F417F5">
        <w:t>or PDP context activated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GET STATUS 1.2.1B</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GET STATUS</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RFU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F871C4" w:rsidRDefault="00B17D80" w:rsidP="00B17D80">
      <w:pPr>
        <w:pStyle w:val="EW"/>
        <w:tabs>
          <w:tab w:val="left" w:pos="851"/>
        </w:tabs>
        <w:ind w:left="2835" w:hanging="2551"/>
        <w:rPr>
          <w:lang w:val="en-US"/>
        </w:rPr>
      </w:pPr>
      <w:r>
        <w:rPr>
          <w:lang w:val="fr-FR"/>
        </w:rPr>
        <w:tab/>
      </w:r>
      <w:r w:rsidRPr="00F871C4">
        <w:rPr>
          <w:lang w:val="en-US"/>
        </w:rPr>
        <w:t>Destination device:</w:t>
      </w:r>
      <w:r w:rsidRPr="00F871C4">
        <w:rPr>
          <w:lang w:val="en-US"/>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lastRenderedPageBreak/>
        <w:t>Channel status</w:t>
      </w:r>
    </w:p>
    <w:p w:rsidR="00B17D80" w:rsidRDefault="00B17D80" w:rsidP="00B17D80">
      <w:pPr>
        <w:pStyle w:val="EX"/>
        <w:tabs>
          <w:tab w:val="left" w:pos="851"/>
        </w:tabs>
        <w:ind w:left="2835" w:hanging="2551"/>
      </w:pPr>
      <w:r>
        <w:tab/>
        <w:t>Channel 1 status:</w:t>
      </w:r>
      <w:r>
        <w:tab/>
        <w:t xml:space="preserve">Channel identifier 1 open, Link established </w:t>
      </w:r>
      <w:r w:rsidRPr="00F417F5">
        <w:t>or PDP context activated</w:t>
      </w:r>
    </w:p>
    <w:p w:rsidR="00B17D80" w:rsidRDefault="00B17D80" w:rsidP="00B17D80">
      <w:pPr>
        <w:pStyle w:val="EX"/>
        <w:tabs>
          <w:tab w:val="left" w:pos="851"/>
        </w:tabs>
        <w:ind w:left="2835" w:hanging="2551"/>
        <w:rPr>
          <w:noProof/>
        </w:rPr>
      </w:pPr>
      <w:r>
        <w:rPr>
          <w:noProof/>
        </w:rPr>
        <w:tab/>
        <w:t>Channel 2 status:</w:t>
      </w:r>
      <w:r>
        <w:rPr>
          <w:noProof/>
        </w:rPr>
        <w:tab/>
        <w:t xml:space="preserve">Channel identifier 2, Link not established or PDP context not activated </w:t>
      </w:r>
    </w:p>
    <w:p w:rsidR="00B17D80" w:rsidRDefault="00B17D80" w:rsidP="00B17D80">
      <w:pPr>
        <w:pStyle w:val="EX"/>
        <w:tabs>
          <w:tab w:val="left" w:pos="851"/>
        </w:tabs>
        <w:ind w:left="2835" w:hanging="2551"/>
        <w:rPr>
          <w:noProof/>
        </w:rPr>
      </w:pPr>
      <w:r>
        <w:rPr>
          <w:noProof/>
        </w:rPr>
        <w:tab/>
        <w:t>.</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p>
    <w:p w:rsidR="00B17D80" w:rsidRDefault="00B17D80" w:rsidP="00B17D80">
      <w:pPr>
        <w:pStyle w:val="EX"/>
        <w:tabs>
          <w:tab w:val="left" w:pos="851"/>
        </w:tabs>
        <w:ind w:left="2835" w:hanging="2551"/>
        <w:rPr>
          <w:noProof/>
        </w:rPr>
      </w:pPr>
      <w:r>
        <w:rPr>
          <w:noProof/>
        </w:rPr>
        <w:tab/>
        <w:t>.</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p>
    <w:p w:rsidR="00B17D80" w:rsidRDefault="00B17D80" w:rsidP="00B17D80">
      <w:pPr>
        <w:pStyle w:val="EX"/>
        <w:tabs>
          <w:tab w:val="left" w:pos="851"/>
        </w:tabs>
        <w:ind w:left="2835" w:hanging="2551"/>
        <w:rPr>
          <w:noProof/>
        </w:rPr>
      </w:pPr>
      <w:r>
        <w:rPr>
          <w:noProof/>
        </w:rPr>
        <w:tab/>
        <w:t>Channel n status:</w:t>
      </w:r>
      <w:r>
        <w:rPr>
          <w:noProof/>
        </w:rPr>
        <w:tab/>
        <w:t xml:space="preserve">Channel identifier n, Link not established or PDP context not activated </w:t>
      </w:r>
    </w:p>
    <w:p w:rsidR="00B17D80" w:rsidRDefault="00B17D80" w:rsidP="00B17D80">
      <w:pPr>
        <w:pStyle w:val="EX"/>
        <w:tabs>
          <w:tab w:val="left" w:pos="851"/>
        </w:tabs>
        <w:ind w:left="2835" w:hanging="2551"/>
      </w:pPr>
      <w:r>
        <w:t>The number of channel status data objects shall be same as the number of channels(n) supported by the ME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NO"/>
      </w:pPr>
      <w:r>
        <w:t>Note1:</w:t>
      </w:r>
      <w:r>
        <w:tab/>
        <w:t>The Terminal Response shall contain as many channel status TLVs as channels are supported by the ME. The channel status TLV coding of the opened channel shall state "Link established or PDP context activated". Each other channel status TLV coding shall indicate the corresponding channel identifier and shall state "Link is not established or PDP context not activated". As an example, if the mobile supports two channels and channel 1 is opened then the corresponding channel status data objects coding would be: 'B8 02 81 00 B8 02 02 00'.</w:t>
      </w:r>
    </w:p>
    <w:p w:rsidR="00B17D80" w:rsidRDefault="00B17D80" w:rsidP="00B17D80">
      <w:pPr>
        <w:rPr>
          <w:b/>
        </w:rPr>
      </w:pPr>
      <w:r>
        <w:rPr>
          <w:b/>
        </w:rPr>
        <w:t>Expected sequence 1.3 (GET STATUS, after a link dropped)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4058"/>
        <w:gridCol w:w="3060"/>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4058"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060"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058"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EVENT LIST 1.1.1</w:t>
            </w:r>
          </w:p>
        </w:tc>
        <w:tc>
          <w:tcPr>
            <w:tcW w:w="30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2</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8" w:type="dxa"/>
            <w:tcBorders>
              <w:top w:val="single" w:sz="6" w:space="0" w:color="auto"/>
              <w:left w:val="single" w:sz="6" w:space="0" w:color="auto"/>
              <w:right w:val="single" w:sz="6" w:space="0" w:color="auto"/>
            </w:tcBorders>
          </w:tcPr>
          <w:p w:rsidR="00B17D80" w:rsidRDefault="00B17D80" w:rsidP="007B59FD">
            <w:pPr>
              <w:pStyle w:val="TAL"/>
            </w:pPr>
            <w:r>
              <w:t>FETCH</w:t>
            </w:r>
          </w:p>
        </w:tc>
        <w:tc>
          <w:tcPr>
            <w:tcW w:w="30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3</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058" w:type="dxa"/>
            <w:tcBorders>
              <w:top w:val="single" w:sz="6" w:space="0" w:color="auto"/>
              <w:left w:val="single" w:sz="6" w:space="0" w:color="auto"/>
              <w:right w:val="single" w:sz="6" w:space="0" w:color="auto"/>
            </w:tcBorders>
          </w:tcPr>
          <w:p w:rsidR="00B17D80" w:rsidRDefault="00B17D80" w:rsidP="007B59FD">
            <w:pPr>
              <w:pStyle w:val="TAL"/>
            </w:pPr>
            <w:r>
              <w:t>PROACTIVE COMMAND: SET UP EVENT LIST 1.1.1</w:t>
            </w:r>
          </w:p>
        </w:tc>
        <w:tc>
          <w:tcPr>
            <w:tcW w:w="30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4</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8" w:type="dxa"/>
            <w:tcBorders>
              <w:top w:val="single" w:sz="6" w:space="0" w:color="auto"/>
              <w:left w:val="single" w:sz="6" w:space="0" w:color="auto"/>
              <w:right w:val="single" w:sz="6" w:space="0" w:color="auto"/>
            </w:tcBorders>
          </w:tcPr>
          <w:p w:rsidR="00B17D80" w:rsidRDefault="00B17D80" w:rsidP="007B59FD">
            <w:pPr>
              <w:pStyle w:val="TAL"/>
            </w:pPr>
            <w:r>
              <w:t>TERMINAL RESPONSE: SET UP EVENT LIST 1.1.1</w:t>
            </w:r>
          </w:p>
        </w:tc>
        <w:tc>
          <w:tcPr>
            <w:tcW w:w="3060"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5</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058" w:type="dxa"/>
            <w:tcBorders>
              <w:top w:val="single" w:sz="6" w:space="0" w:color="auto"/>
              <w:left w:val="single" w:sz="6" w:space="0" w:color="auto"/>
              <w:right w:val="single" w:sz="6" w:space="0" w:color="auto"/>
            </w:tcBorders>
          </w:tcPr>
          <w:p w:rsidR="00B17D80" w:rsidRDefault="00B17D80" w:rsidP="007B59FD">
            <w:pPr>
              <w:pStyle w:val="TAL"/>
            </w:pPr>
            <w:r>
              <w:t>PROACTIVE COMMAND PENDING: OPEN CHANNEL 1.1.1</w:t>
            </w:r>
          </w:p>
        </w:tc>
        <w:tc>
          <w:tcPr>
            <w:tcW w:w="3060" w:type="dxa"/>
            <w:tcBorders>
              <w:left w:val="single" w:sz="6" w:space="0" w:color="auto"/>
              <w:right w:val="single" w:sz="6" w:space="0" w:color="auto"/>
            </w:tcBorders>
          </w:tcPr>
          <w:p w:rsidR="00B17D80" w:rsidRDefault="00B17D80" w:rsidP="007B59FD">
            <w:pPr>
              <w:pStyle w:val="TAL"/>
            </w:pPr>
            <w:r>
              <w:t>See initial conditions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8" w:type="dxa"/>
            <w:tcBorders>
              <w:left w:val="single" w:sz="6" w:space="0" w:color="auto"/>
              <w:right w:val="single" w:sz="6" w:space="0" w:color="auto"/>
            </w:tcBorders>
          </w:tcPr>
          <w:p w:rsidR="00B17D80" w:rsidRDefault="00B17D80" w:rsidP="007B59FD">
            <w:pPr>
              <w:pStyle w:val="TAL"/>
            </w:pPr>
            <w:r>
              <w:t>FETCH</w:t>
            </w:r>
          </w:p>
        </w:tc>
        <w:tc>
          <w:tcPr>
            <w:tcW w:w="30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058" w:type="dxa"/>
            <w:tcBorders>
              <w:left w:val="single" w:sz="6" w:space="0" w:color="auto"/>
              <w:right w:val="single" w:sz="6" w:space="0" w:color="auto"/>
            </w:tcBorders>
          </w:tcPr>
          <w:p w:rsidR="00B17D80" w:rsidRDefault="00B17D80" w:rsidP="007B59FD">
            <w:pPr>
              <w:pStyle w:val="TAL"/>
            </w:pPr>
            <w:r>
              <w:t>PROACTIVE COMMAND: OPEN CHANNEL 1.1.1</w:t>
            </w:r>
          </w:p>
        </w:tc>
        <w:tc>
          <w:tcPr>
            <w:tcW w:w="30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4058" w:type="dxa"/>
            <w:tcBorders>
              <w:left w:val="single" w:sz="6" w:space="0" w:color="auto"/>
              <w:right w:val="single" w:sz="6" w:space="0" w:color="auto"/>
            </w:tcBorders>
          </w:tcPr>
          <w:p w:rsidR="00B17D80" w:rsidRDefault="00B17D80" w:rsidP="007B59FD">
            <w:pPr>
              <w:pStyle w:val="TAL"/>
            </w:pPr>
            <w:r>
              <w:t>PDP context activation request</w:t>
            </w:r>
          </w:p>
        </w:tc>
        <w:tc>
          <w:tcPr>
            <w:tcW w:w="30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05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4058" w:type="dxa"/>
            <w:tcBorders>
              <w:left w:val="single" w:sz="6" w:space="0" w:color="auto"/>
              <w:right w:val="single" w:sz="6" w:space="0" w:color="auto"/>
            </w:tcBorders>
          </w:tcPr>
          <w:p w:rsidR="00B17D80" w:rsidRDefault="00B17D80" w:rsidP="007B59FD">
            <w:pPr>
              <w:pStyle w:val="TAL"/>
            </w:pPr>
            <w:r>
              <w:t>PDP context activation accept</w:t>
            </w:r>
          </w:p>
        </w:tc>
        <w:tc>
          <w:tcPr>
            <w:tcW w:w="30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8" w:type="dxa"/>
            <w:tcBorders>
              <w:left w:val="single" w:sz="6" w:space="0" w:color="auto"/>
              <w:right w:val="single" w:sz="6" w:space="0" w:color="auto"/>
            </w:tcBorders>
          </w:tcPr>
          <w:p w:rsidR="00B17D80" w:rsidRDefault="00B17D80" w:rsidP="007B59FD">
            <w:pPr>
              <w:pStyle w:val="TAL"/>
            </w:pPr>
            <w:r>
              <w:t>TERMINAL RESPONSE: OPEN CHANNEL  1.1.1A</w:t>
            </w:r>
          </w:p>
          <w:p w:rsidR="00B17D80" w:rsidRDefault="00B17D80" w:rsidP="007B59FD">
            <w:pPr>
              <w:pStyle w:val="TAL"/>
            </w:pPr>
            <w:r>
              <w:t>or</w:t>
            </w:r>
          </w:p>
          <w:p w:rsidR="00B17D80" w:rsidRDefault="00B17D80" w:rsidP="007B59FD">
            <w:pPr>
              <w:pStyle w:val="TAL"/>
            </w:pPr>
            <w:r>
              <w:t>TERMINAL RESPONSE: OPEN CHANNEL  1.1.1B</w:t>
            </w:r>
          </w:p>
        </w:tc>
        <w:tc>
          <w:tcPr>
            <w:tcW w:w="3060"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05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4058" w:type="dxa"/>
            <w:tcBorders>
              <w:left w:val="single" w:sz="6" w:space="0" w:color="auto"/>
              <w:right w:val="single" w:sz="6" w:space="0" w:color="auto"/>
            </w:tcBorders>
          </w:tcPr>
          <w:p w:rsidR="00B17D80" w:rsidRDefault="00B17D80" w:rsidP="007B59FD">
            <w:pPr>
              <w:pStyle w:val="TAL"/>
            </w:pPr>
            <w:r>
              <w:t>DROP LINK</w:t>
            </w:r>
          </w:p>
        </w:tc>
        <w:tc>
          <w:tcPr>
            <w:tcW w:w="30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8" w:type="dxa"/>
            <w:tcBorders>
              <w:left w:val="single" w:sz="6" w:space="0" w:color="auto"/>
              <w:right w:val="single" w:sz="6" w:space="0" w:color="auto"/>
            </w:tcBorders>
          </w:tcPr>
          <w:p w:rsidR="00B17D80" w:rsidRDefault="00B17D80" w:rsidP="007B59FD">
            <w:pPr>
              <w:pStyle w:val="TAL"/>
            </w:pPr>
            <w:r>
              <w:t>ENVELOPE EVENT DOWNLOAD:  CHANNEL STATUS 1.3.1</w:t>
            </w:r>
          </w:p>
        </w:tc>
        <w:tc>
          <w:tcPr>
            <w:tcW w:w="3060" w:type="dxa"/>
            <w:tcBorders>
              <w:left w:val="single" w:sz="6" w:space="0" w:color="auto"/>
              <w:right w:val="single" w:sz="6" w:space="0" w:color="auto"/>
            </w:tcBorders>
          </w:tcPr>
          <w:p w:rsidR="00B17D80" w:rsidRDefault="00B17D80" w:rsidP="007B59FD">
            <w:pPr>
              <w:pStyle w:val="TAL"/>
            </w:pPr>
            <w:r>
              <w:t>[Link dropped]</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13</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058" w:type="dxa"/>
            <w:tcBorders>
              <w:left w:val="single" w:sz="6" w:space="0" w:color="auto"/>
              <w:right w:val="single" w:sz="6" w:space="0" w:color="auto"/>
            </w:tcBorders>
          </w:tcPr>
          <w:p w:rsidR="00B17D80" w:rsidRDefault="00B17D80" w:rsidP="007B59FD">
            <w:pPr>
              <w:pStyle w:val="TAL"/>
            </w:pPr>
            <w:r>
              <w:t>PROACTIVE COMMAND PENDING: GET STATUS 1.3.1</w:t>
            </w:r>
          </w:p>
        </w:tc>
        <w:tc>
          <w:tcPr>
            <w:tcW w:w="30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14</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8" w:type="dxa"/>
            <w:tcBorders>
              <w:left w:val="single" w:sz="6" w:space="0" w:color="auto"/>
              <w:right w:val="single" w:sz="6" w:space="0" w:color="auto"/>
            </w:tcBorders>
          </w:tcPr>
          <w:p w:rsidR="00B17D80" w:rsidRDefault="00B17D80" w:rsidP="007B59FD">
            <w:pPr>
              <w:pStyle w:val="TAL"/>
            </w:pPr>
            <w:r>
              <w:t>FETCH</w:t>
            </w:r>
          </w:p>
        </w:tc>
        <w:tc>
          <w:tcPr>
            <w:tcW w:w="30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15</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4058" w:type="dxa"/>
            <w:tcBorders>
              <w:left w:val="single" w:sz="6" w:space="0" w:color="auto"/>
              <w:right w:val="single" w:sz="6" w:space="0" w:color="auto"/>
            </w:tcBorders>
          </w:tcPr>
          <w:p w:rsidR="00B17D80" w:rsidRDefault="00B17D80" w:rsidP="007B59FD">
            <w:pPr>
              <w:pStyle w:val="TAL"/>
            </w:pPr>
            <w:r>
              <w:t>PROACTIVE COMMAND: GET STATUS 1.3.1</w:t>
            </w:r>
          </w:p>
        </w:tc>
        <w:tc>
          <w:tcPr>
            <w:tcW w:w="3060"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16</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4058" w:type="dxa"/>
            <w:tcBorders>
              <w:left w:val="single" w:sz="6" w:space="0" w:color="auto"/>
              <w:bottom w:val="single" w:sz="4" w:space="0" w:color="auto"/>
              <w:right w:val="single" w:sz="6" w:space="0" w:color="auto"/>
            </w:tcBorders>
          </w:tcPr>
          <w:p w:rsidR="00B17D80" w:rsidRDefault="00B17D80" w:rsidP="007B59FD">
            <w:pPr>
              <w:pStyle w:val="TAL"/>
            </w:pPr>
            <w:r>
              <w:t xml:space="preserve"> TERMINAL RESPONSE: GET STATUS 1.3.1A</w:t>
            </w:r>
          </w:p>
          <w:p w:rsidR="00B17D80" w:rsidRDefault="00B17D80" w:rsidP="007B59FD">
            <w:pPr>
              <w:pStyle w:val="TAL"/>
            </w:pPr>
            <w:r>
              <w:t>Or</w:t>
            </w:r>
          </w:p>
          <w:p w:rsidR="00B17D80" w:rsidRDefault="00B17D80" w:rsidP="007B59FD">
            <w:pPr>
              <w:pStyle w:val="TAL"/>
            </w:pPr>
            <w:r>
              <w:t>TERMINAL RESPONSE: GET STATUS 1.3.1B</w:t>
            </w:r>
          </w:p>
          <w:p w:rsidR="00B17D80" w:rsidRDefault="00B17D80" w:rsidP="007B59FD">
            <w:pPr>
              <w:pStyle w:val="TAL"/>
            </w:pPr>
            <w:r>
              <w:t>Or</w:t>
            </w:r>
          </w:p>
          <w:p w:rsidR="00B17D80" w:rsidRDefault="00B17D80" w:rsidP="007B59FD">
            <w:pPr>
              <w:pStyle w:val="TAL"/>
            </w:pPr>
            <w:r>
              <w:t>TERMINAL RESPONSE: GET STATUS 1.3.1C</w:t>
            </w:r>
          </w:p>
          <w:p w:rsidR="00B17D80" w:rsidRDefault="00B17D80" w:rsidP="007B59FD">
            <w:pPr>
              <w:pStyle w:val="TAL"/>
            </w:pPr>
            <w:r>
              <w:t>Or</w:t>
            </w:r>
          </w:p>
          <w:p w:rsidR="00B17D80" w:rsidRDefault="00B17D80" w:rsidP="007B59FD">
            <w:pPr>
              <w:pStyle w:val="TAL"/>
            </w:pPr>
            <w:r>
              <w:t>TERMINAL RESPONSE: GET STATUS 1.3.1D</w:t>
            </w:r>
          </w:p>
          <w:p w:rsidR="00B17D80" w:rsidRDefault="00B17D80" w:rsidP="007B59FD">
            <w:pPr>
              <w:pStyle w:val="TAL"/>
            </w:pPr>
            <w:r>
              <w:t>Or</w:t>
            </w:r>
          </w:p>
          <w:p w:rsidR="00B17D80" w:rsidRDefault="00B17D80" w:rsidP="007B59FD">
            <w:pPr>
              <w:pStyle w:val="TAL"/>
            </w:pPr>
            <w:r>
              <w:t>TERMINAL RESPONSE: GET STATUS 1.3.1E</w:t>
            </w:r>
          </w:p>
        </w:tc>
        <w:tc>
          <w:tcPr>
            <w:tcW w:w="3060"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lastRenderedPageBreak/>
        <w:t>TERMINAL RESPONSE: GET STATUS 1.3.1A</w:t>
      </w:r>
    </w:p>
    <w:p w:rsidR="00B17D80" w:rsidRDefault="00B17D80" w:rsidP="00B17D80">
      <w:r>
        <w:tab/>
        <w:t>Same as TERMINAL RESPONSE: GET STATUS 1.1.1A</w:t>
      </w:r>
    </w:p>
    <w:p w:rsidR="00B17D80" w:rsidRDefault="00B17D80" w:rsidP="00B17D80"/>
    <w:p w:rsidR="00B17D80" w:rsidRDefault="00B17D80" w:rsidP="00B17D80">
      <w:r>
        <w:t>TERMINAL RESPONSE: GET STATUS 1.3.1B</w:t>
      </w:r>
    </w:p>
    <w:p w:rsidR="00B17D80" w:rsidRDefault="00B17D80" w:rsidP="00B17D80">
      <w:r>
        <w:tab/>
        <w:t>Same as TERMINAL RESPONSE: GET STATUS 1.1.1B</w:t>
      </w:r>
    </w:p>
    <w:p w:rsidR="00B17D80" w:rsidRDefault="00B17D80" w:rsidP="00B17D80"/>
    <w:p w:rsidR="00B17D80" w:rsidRDefault="00B17D80" w:rsidP="00B17D80">
      <w:r>
        <w:t>TERMINAL RESPONSE: GET STATUS 1.3.1C</w:t>
      </w:r>
    </w:p>
    <w:p w:rsidR="00B17D80" w:rsidRDefault="00B17D80" w:rsidP="00B17D80">
      <w:r>
        <w:tab/>
        <w:t>Same as TERMINAL RESPONSE: GET STATUS 1.1.1C</w:t>
      </w:r>
    </w:p>
    <w:p w:rsidR="00B17D80" w:rsidRPr="00AE5F5B" w:rsidRDefault="00B17D80" w:rsidP="00B17D80"/>
    <w:p w:rsidR="00B17D80" w:rsidRDefault="00B17D80" w:rsidP="00B17D80">
      <w:r>
        <w:t>TERMINAL RESPONSE: GET STATUS 1.3.1D</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GET STATUS</w:t>
      </w:r>
    </w:p>
    <w:p w:rsidR="00B17D80" w:rsidRPr="00EC3A01" w:rsidRDefault="00B17D80" w:rsidP="00B17D80">
      <w:pPr>
        <w:pStyle w:val="EW"/>
        <w:tabs>
          <w:tab w:val="left" w:pos="851"/>
        </w:tabs>
        <w:ind w:left="2835" w:hanging="2551"/>
        <w:rPr>
          <w:lang w:val="fr-FR"/>
        </w:rPr>
      </w:pPr>
      <w:r>
        <w:tab/>
      </w:r>
      <w:r w:rsidRPr="00EC3A01">
        <w:rPr>
          <w:lang w:val="fr-FR"/>
        </w:rPr>
        <w:t>Command qualifier:</w:t>
      </w:r>
      <w:r w:rsidRPr="00EC3A01">
        <w:rPr>
          <w:lang w:val="fr-FR"/>
        </w:rPr>
        <w:tab/>
        <w:t>RFU</w:t>
      </w:r>
    </w:p>
    <w:p w:rsidR="00B17D80" w:rsidRPr="00EC3A01" w:rsidRDefault="00B17D80" w:rsidP="00B17D80">
      <w:pPr>
        <w:pStyle w:val="EW"/>
        <w:tabs>
          <w:tab w:val="left" w:pos="851"/>
        </w:tabs>
        <w:ind w:left="2835" w:hanging="2551"/>
        <w:rPr>
          <w:lang w:val="fr-FR"/>
        </w:rPr>
      </w:pPr>
      <w:r w:rsidRPr="00EC3A01">
        <w:rPr>
          <w:lang w:val="fr-FR"/>
        </w:rPr>
        <w:t>Device identities</w:t>
      </w:r>
    </w:p>
    <w:p w:rsidR="00B17D80" w:rsidRPr="00EC3A01" w:rsidRDefault="00B17D80" w:rsidP="00B17D80">
      <w:pPr>
        <w:pStyle w:val="EW"/>
        <w:tabs>
          <w:tab w:val="left" w:pos="851"/>
        </w:tabs>
        <w:ind w:left="2835" w:hanging="2551"/>
        <w:rPr>
          <w:lang w:val="fr-FR"/>
        </w:rPr>
      </w:pPr>
      <w:r w:rsidRPr="00EC3A01">
        <w:rPr>
          <w:lang w:val="fr-FR"/>
        </w:rPr>
        <w:tab/>
        <w:t>Source device:</w:t>
      </w:r>
      <w:r w:rsidRPr="00EC3A01">
        <w:rPr>
          <w:lang w:val="fr-FR"/>
        </w:rPr>
        <w:tab/>
        <w:t>ME</w:t>
      </w:r>
    </w:p>
    <w:p w:rsidR="00B17D80" w:rsidRPr="0011026E" w:rsidRDefault="00B17D80" w:rsidP="00B17D80">
      <w:pPr>
        <w:pStyle w:val="EW"/>
        <w:tabs>
          <w:tab w:val="left" w:pos="851"/>
        </w:tabs>
        <w:ind w:left="2835" w:hanging="2551"/>
      </w:pPr>
      <w:r w:rsidRPr="00EC3A01">
        <w:rPr>
          <w:lang w:val="fr-FR"/>
        </w:rPr>
        <w:tab/>
      </w:r>
      <w:r>
        <w:t>Destination device:</w:t>
      </w:r>
      <w: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Channel status</w:t>
      </w:r>
    </w:p>
    <w:p w:rsidR="00B17D80" w:rsidRDefault="00B17D80" w:rsidP="00B17D80">
      <w:pPr>
        <w:pStyle w:val="EX"/>
        <w:tabs>
          <w:tab w:val="left" w:pos="851"/>
        </w:tabs>
        <w:ind w:left="2835" w:hanging="2551"/>
      </w:pPr>
      <w:r>
        <w:tab/>
        <w:t>Channel status:</w:t>
      </w:r>
      <w:r>
        <w:tab/>
        <w:t>Channel 1, link dropped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Pr="00AE5F5B" w:rsidRDefault="00B17D80" w:rsidP="00B17D80">
      <w:pPr>
        <w:pStyle w:val="FP"/>
      </w:pPr>
    </w:p>
    <w:p w:rsidR="00B17D80" w:rsidRDefault="00B17D80" w:rsidP="00B17D80">
      <w:r>
        <w:t>TERMINAL RESPONSE: GET STATUS 1.3.1E</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GET STATUS</w:t>
      </w:r>
    </w:p>
    <w:p w:rsidR="00B17D80" w:rsidRDefault="00B17D80" w:rsidP="00B17D80">
      <w:pPr>
        <w:pStyle w:val="EW"/>
        <w:tabs>
          <w:tab w:val="left" w:pos="851"/>
        </w:tabs>
        <w:ind w:left="2835" w:hanging="2551"/>
        <w:rPr>
          <w:lang w:val="fr-FR"/>
        </w:rPr>
      </w:pPr>
      <w:r>
        <w:tab/>
      </w:r>
      <w:r>
        <w:rPr>
          <w:lang w:val="fr-FR"/>
        </w:rPr>
        <w:t>Command qualifier:</w:t>
      </w:r>
      <w:r>
        <w:rPr>
          <w:lang w:val="fr-FR"/>
        </w:rPr>
        <w:tab/>
        <w:t xml:space="preserve">RFU </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0572D1" w:rsidRDefault="00B17D80" w:rsidP="00B17D80">
      <w:pPr>
        <w:pStyle w:val="EW"/>
        <w:tabs>
          <w:tab w:val="left" w:pos="851"/>
        </w:tabs>
        <w:ind w:left="2835" w:hanging="2551"/>
        <w:rPr>
          <w:lang w:val="en-US"/>
        </w:rPr>
      </w:pPr>
      <w:r>
        <w:rPr>
          <w:lang w:val="fr-FR"/>
        </w:rPr>
        <w:tab/>
      </w:r>
      <w:r w:rsidRPr="000572D1">
        <w:rPr>
          <w:lang w:val="en-US"/>
        </w:rPr>
        <w:t>Destination device:</w:t>
      </w:r>
      <w:r w:rsidRPr="000572D1">
        <w:rPr>
          <w:lang w:val="en-US"/>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Channel status</w:t>
      </w:r>
    </w:p>
    <w:p w:rsidR="00B17D80" w:rsidRDefault="00B17D80" w:rsidP="00B17D80">
      <w:pPr>
        <w:pStyle w:val="EX"/>
        <w:tabs>
          <w:tab w:val="left" w:pos="851"/>
        </w:tabs>
        <w:ind w:left="2835" w:hanging="2551"/>
      </w:pPr>
      <w:r>
        <w:tab/>
        <w:t>Channel 1 status:</w:t>
      </w:r>
      <w:r>
        <w:tab/>
      </w:r>
      <w:r>
        <w:rPr>
          <w:noProof/>
        </w:rPr>
        <w:t>Channel identifier 1</w:t>
      </w:r>
      <w:r>
        <w:t>, link dropped</w:t>
      </w:r>
    </w:p>
    <w:p w:rsidR="00B17D80" w:rsidRDefault="00B17D80" w:rsidP="00B17D80">
      <w:pPr>
        <w:pStyle w:val="EX"/>
        <w:tabs>
          <w:tab w:val="left" w:pos="851"/>
        </w:tabs>
        <w:ind w:left="2835" w:hanging="2551"/>
        <w:rPr>
          <w:noProof/>
        </w:rPr>
      </w:pPr>
      <w:r>
        <w:tab/>
      </w:r>
      <w:r>
        <w:rPr>
          <w:noProof/>
        </w:rPr>
        <w:t>Channel 2 status:</w:t>
      </w:r>
      <w:r>
        <w:rPr>
          <w:noProof/>
        </w:rPr>
        <w:tab/>
        <w:t>Channel identifier 2, Link not established or PDP context not activated</w:t>
      </w:r>
    </w:p>
    <w:p w:rsidR="00B17D80" w:rsidRDefault="00B17D80" w:rsidP="00B17D80">
      <w:pPr>
        <w:pStyle w:val="EX"/>
        <w:tabs>
          <w:tab w:val="left" w:pos="851"/>
        </w:tabs>
        <w:ind w:left="2835" w:hanging="2551"/>
        <w:rPr>
          <w:noProof/>
        </w:rPr>
      </w:pPr>
      <w:r>
        <w:rPr>
          <w:noProof/>
        </w:rPr>
        <w:tab/>
        <w:t>.</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p>
    <w:p w:rsidR="00B17D80" w:rsidRDefault="00B17D80" w:rsidP="00B17D80">
      <w:pPr>
        <w:pStyle w:val="EX"/>
        <w:tabs>
          <w:tab w:val="left" w:pos="851"/>
        </w:tabs>
        <w:ind w:left="2835" w:hanging="2551"/>
        <w:rPr>
          <w:noProof/>
        </w:rPr>
      </w:pPr>
      <w:r>
        <w:rPr>
          <w:noProof/>
        </w:rPr>
        <w:tab/>
        <w:t>.</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p>
    <w:p w:rsidR="00B17D80" w:rsidRDefault="00B17D80" w:rsidP="00B17D80">
      <w:pPr>
        <w:pStyle w:val="EX"/>
        <w:tabs>
          <w:tab w:val="left" w:pos="851"/>
        </w:tabs>
        <w:ind w:left="2835" w:hanging="2551"/>
        <w:rPr>
          <w:noProof/>
        </w:rPr>
      </w:pPr>
      <w:r>
        <w:rPr>
          <w:noProof/>
        </w:rPr>
        <w:tab/>
        <w:t>Channel n status:</w:t>
      </w:r>
      <w:r>
        <w:rPr>
          <w:noProof/>
        </w:rPr>
        <w:tab/>
        <w:t xml:space="preserve">Channel identifier n, Link not established or PDP context not activated </w:t>
      </w:r>
    </w:p>
    <w:p w:rsidR="00B17D80" w:rsidRDefault="00B17D80" w:rsidP="00B17D80">
      <w:pPr>
        <w:pStyle w:val="EX"/>
        <w:tabs>
          <w:tab w:val="left" w:pos="851"/>
        </w:tabs>
        <w:ind w:left="2835" w:hanging="2551"/>
      </w:pPr>
      <w:r>
        <w:t>The number of channel status data objects shall be same as the number of channels(n) supported by the ME</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709"/>
        <w:gridCol w:w="425"/>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Note1</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NO"/>
      </w:pPr>
      <w:r>
        <w:t>Note1:</w:t>
      </w:r>
      <w:r>
        <w:tab/>
        <w:t>The Terminal Response shall contain as many channel status TLVs as channels are supported by the ME. Each channel status TLV coding except that one for which the link was dropped by the SS shall  indicate the corresponding channel identifier and shall state "Link not established or PDP context not activated". As an example, if the mobile supports two channels then the corresponding channel status data objects coding would be: 'B8 02 01 05 B8 02 02 00'.</w:t>
      </w:r>
    </w:p>
    <w:p w:rsidR="00B17D80" w:rsidRDefault="00B17D80" w:rsidP="00B17D80">
      <w:r>
        <w:t>PROACTIVE COMMAND: SET UP EVENT LIST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pPr>
      <w:r>
        <w:t>Event list</w:t>
      </w:r>
    </w:p>
    <w:p w:rsidR="00B17D80" w:rsidRDefault="00B17D80" w:rsidP="00B17D80">
      <w:pPr>
        <w:pStyle w:val="EX"/>
        <w:tabs>
          <w:tab w:val="left" w:pos="851"/>
        </w:tabs>
        <w:ind w:left="2835" w:hanging="2551"/>
      </w:pPr>
      <w:r>
        <w:tab/>
        <w:t>Event 1:</w:t>
      </w:r>
      <w:r>
        <w:tab/>
        <w:t xml:space="preserve">Channel Status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EVENT LIST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ENVELOPE EVENT DOWNLOAD: CHANNEL STATUS 1.3.1</w:t>
      </w:r>
    </w:p>
    <w:p w:rsidR="00B17D80" w:rsidRDefault="00B17D80" w:rsidP="00B17D80">
      <w:r>
        <w:t>Logically:</w:t>
      </w:r>
    </w:p>
    <w:p w:rsidR="00B17D80" w:rsidRDefault="00B17D80" w:rsidP="00B17D80">
      <w:pPr>
        <w:pStyle w:val="EW"/>
        <w:tabs>
          <w:tab w:val="left" w:pos="851"/>
        </w:tabs>
        <w:ind w:left="2835" w:hanging="2551"/>
      </w:pPr>
      <w:r>
        <w:t>Event list</w:t>
      </w:r>
    </w:p>
    <w:p w:rsidR="00B17D80" w:rsidRDefault="00B17D80" w:rsidP="00B17D80">
      <w:pPr>
        <w:pStyle w:val="EW"/>
        <w:tabs>
          <w:tab w:val="left" w:pos="851"/>
        </w:tabs>
        <w:ind w:left="2835" w:hanging="2551"/>
      </w:pPr>
      <w:r>
        <w:tab/>
        <w:t>Event list:</w:t>
      </w:r>
      <w:r>
        <w:tab/>
        <w:t>Channel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rPr>
          <w:lang w:val="en-US"/>
        </w:rPr>
      </w:pPr>
      <w:r>
        <w:rPr>
          <w:lang w:val="en-US"/>
        </w:rPr>
        <w:t>Channel status</w:t>
      </w:r>
    </w:p>
    <w:p w:rsidR="00B17D80" w:rsidRDefault="00B17D80" w:rsidP="00B17D80">
      <w:pPr>
        <w:pStyle w:val="EX"/>
        <w:tabs>
          <w:tab w:val="left" w:pos="851"/>
        </w:tabs>
        <w:ind w:left="2835" w:hanging="2551"/>
      </w:pPr>
      <w:r>
        <w:rPr>
          <w:lang w:val="en-US"/>
        </w:rPr>
        <w:tab/>
      </w:r>
      <w:r>
        <w:t>Channel status:</w:t>
      </w:r>
      <w:r>
        <w:tab/>
        <w:t xml:space="preserve">Channel 1, link dropped </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GET STATUS 1.3.1</w:t>
      </w:r>
    </w:p>
    <w:p w:rsidR="00B17D80" w:rsidRDefault="00B17D80" w:rsidP="00B17D80">
      <w:r>
        <w:t>Logically:</w:t>
      </w:r>
    </w:p>
    <w:p w:rsidR="00B17D80" w:rsidRDefault="00B17D80" w:rsidP="00B17D80">
      <w:pPr>
        <w:pStyle w:val="EW"/>
        <w:tabs>
          <w:tab w:val="left" w:pos="851"/>
        </w:tabs>
        <w:ind w:left="2835" w:hanging="2551"/>
      </w:pPr>
      <w:r>
        <w:t xml:space="preserve">Command details </w:t>
      </w:r>
    </w:p>
    <w:p w:rsidR="00B17D80" w:rsidRDefault="00B17D80" w:rsidP="00B17D80">
      <w:pPr>
        <w:pStyle w:val="EW"/>
        <w:tabs>
          <w:tab w:val="left" w:pos="851"/>
        </w:tabs>
        <w:ind w:left="2835" w:hanging="2551"/>
      </w:pPr>
      <w:r>
        <w:tab/>
        <w:t>Command number:</w:t>
      </w:r>
      <w:r>
        <w:tab/>
        <w:t xml:space="preserve">1 </w:t>
      </w:r>
    </w:p>
    <w:p w:rsidR="00B17D80" w:rsidRDefault="00B17D80" w:rsidP="00B17D80">
      <w:pPr>
        <w:pStyle w:val="EW"/>
        <w:tabs>
          <w:tab w:val="left" w:pos="851"/>
        </w:tabs>
        <w:ind w:left="2835" w:hanging="2551"/>
      </w:pPr>
      <w:r>
        <w:tab/>
        <w:t>Command type:</w:t>
      </w:r>
      <w:r>
        <w:tab/>
        <w:t xml:space="preserve">GET STATUS </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 xml:space="preserve">Device identities </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SIM </w:t>
      </w:r>
    </w:p>
    <w:p w:rsidR="00B17D80" w:rsidRDefault="00B17D80" w:rsidP="00B17D80">
      <w:pPr>
        <w:pStyle w:val="EX"/>
        <w:tabs>
          <w:tab w:val="left" w:pos="851"/>
        </w:tabs>
        <w:ind w:left="2835" w:hanging="2551"/>
        <w:rPr>
          <w:lang w:val="fr-FR"/>
        </w:rPr>
      </w:pPr>
      <w:r>
        <w:rPr>
          <w:lang w:val="fr-FR"/>
        </w:rPr>
        <w:tab/>
        <w:t>Destination device:</w:t>
      </w:r>
      <w:r>
        <w:rPr>
          <w:lang w:val="fr-FR"/>
        </w:rPr>
        <w:tab/>
        <w:t xml:space="preserve">ME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bl>
    <w:p w:rsidR="00B17D80" w:rsidRDefault="00B17D80" w:rsidP="00B17D80">
      <w:pPr>
        <w:pStyle w:val="FP"/>
      </w:pPr>
    </w:p>
    <w:p w:rsidR="00B17D80" w:rsidRDefault="00B17D80" w:rsidP="00B17D80">
      <w:pPr>
        <w:pStyle w:val="H6"/>
      </w:pPr>
      <w:r>
        <w:t>27.22.4.31.5</w:t>
      </w:r>
      <w:r>
        <w:tab/>
        <w:t>Test requirement</w:t>
      </w:r>
    </w:p>
    <w:p w:rsidR="00B17D80" w:rsidRDefault="00B17D80" w:rsidP="00B17D80">
      <w:r>
        <w:t>The ME shall operate in the manner defined in expected sequences 1.1 to 1.3.</w:t>
      </w:r>
    </w:p>
    <w:p w:rsidR="00B17D80" w:rsidRDefault="00B17D80" w:rsidP="00B17D80">
      <w:pPr>
        <w:pStyle w:val="Heading3"/>
      </w:pPr>
      <w:bookmarkStart w:id="645" w:name="_Toc502363306"/>
      <w:bookmarkStart w:id="646" w:name="_Toc533173732"/>
      <w:bookmarkStart w:id="647" w:name="_Toc51834153"/>
      <w:r>
        <w:t>27.22.5</w:t>
      </w:r>
      <w:r>
        <w:tab/>
        <w:t>Data Download to SIM</w:t>
      </w:r>
      <w:bookmarkEnd w:id="645"/>
      <w:bookmarkEnd w:id="646"/>
      <w:bookmarkEnd w:id="647"/>
    </w:p>
    <w:p w:rsidR="00B17D80" w:rsidRDefault="00B17D80" w:rsidP="00B17D80">
      <w:pPr>
        <w:pStyle w:val="Heading4"/>
      </w:pPr>
      <w:bookmarkStart w:id="648" w:name="_Toc502363307"/>
      <w:bookmarkStart w:id="649" w:name="_Toc533173733"/>
      <w:bookmarkStart w:id="650" w:name="_Toc51834154"/>
      <w:r>
        <w:t>27.22.5.1</w:t>
      </w:r>
      <w:r>
        <w:tab/>
        <w:t>SMS-PP Data Download</w:t>
      </w:r>
      <w:bookmarkEnd w:id="648"/>
      <w:bookmarkEnd w:id="649"/>
      <w:bookmarkEnd w:id="650"/>
    </w:p>
    <w:p w:rsidR="00B17D80" w:rsidRDefault="00B17D80" w:rsidP="00B17D80">
      <w:pPr>
        <w:pStyle w:val="Heading5"/>
      </w:pPr>
      <w:bookmarkStart w:id="651" w:name="_Toc502363308"/>
      <w:bookmarkStart w:id="652" w:name="_Toc533173734"/>
      <w:bookmarkStart w:id="653" w:name="_Toc51834155"/>
      <w:r>
        <w:t>27.22.5.1.1</w:t>
      </w:r>
      <w:r>
        <w:tab/>
        <w:t>Definition and applicability</w:t>
      </w:r>
      <w:bookmarkEnd w:id="651"/>
      <w:bookmarkEnd w:id="652"/>
      <w:bookmarkEnd w:id="653"/>
    </w:p>
    <w:p w:rsidR="00B17D80" w:rsidRDefault="00B17D80" w:rsidP="00B17D80">
      <w:r>
        <w:t>See clause 3.2.2.</w:t>
      </w:r>
    </w:p>
    <w:p w:rsidR="00B17D80" w:rsidRDefault="00B17D80" w:rsidP="00B17D80">
      <w:pPr>
        <w:pStyle w:val="Heading5"/>
      </w:pPr>
      <w:bookmarkStart w:id="654" w:name="_Toc502363309"/>
      <w:bookmarkStart w:id="655" w:name="_Toc533173735"/>
      <w:bookmarkStart w:id="656" w:name="_Toc51834156"/>
      <w:r>
        <w:t>27.22.5.1.2</w:t>
      </w:r>
      <w:r>
        <w:tab/>
        <w:t>Conformance requirement</w:t>
      </w:r>
      <w:bookmarkEnd w:id="654"/>
      <w:bookmarkEnd w:id="655"/>
      <w:bookmarkEnd w:id="656"/>
    </w:p>
    <w:p w:rsidR="00B17D80" w:rsidRDefault="00B17D80" w:rsidP="00B17D80">
      <w:r>
        <w:t>The ME shall support the Proactive SIM: SMS-PP Data Download  facility as defined in the following technical specifications:</w:t>
      </w:r>
    </w:p>
    <w:p w:rsidR="00B17D80" w:rsidRDefault="00B17D80" w:rsidP="00B17D80">
      <w:pPr>
        <w:pStyle w:val="B1"/>
      </w:pPr>
      <w:r>
        <w:t>-</w:t>
      </w:r>
      <w:r>
        <w:tab/>
        <w:t>TS 11.14 [15] clause 4.3, clause 5, clause 7.1, clause 12.1, clause 12.7 and clause 12.13.</w:t>
      </w:r>
    </w:p>
    <w:p w:rsidR="00B17D80" w:rsidRDefault="00B17D80" w:rsidP="00B17D80">
      <w:pPr>
        <w:pStyle w:val="Heading5"/>
      </w:pPr>
      <w:bookmarkStart w:id="657" w:name="_Toc502363310"/>
      <w:bookmarkStart w:id="658" w:name="_Toc533173736"/>
      <w:bookmarkStart w:id="659" w:name="_Toc51834157"/>
      <w:r>
        <w:t>27.22.5.1.3</w:t>
      </w:r>
      <w:r>
        <w:tab/>
        <w:t>Test purpose</w:t>
      </w:r>
      <w:bookmarkEnd w:id="657"/>
      <w:bookmarkEnd w:id="658"/>
      <w:bookmarkEnd w:id="659"/>
    </w:p>
    <w:p w:rsidR="00B17D80" w:rsidRDefault="00B17D80" w:rsidP="00B17D80">
      <w:r>
        <w:t>To verify that the ME transparently passes the "data download via SMS Point-to-point" messages to the SIM.</w:t>
      </w:r>
    </w:p>
    <w:p w:rsidR="00B17D80" w:rsidRDefault="00B17D80" w:rsidP="00B17D80">
      <w:r>
        <w:t>To verify that the ME returns the RP-ACK message back to the system Simulator, if the SIM responds with '90 00' or '91 XX'.</w:t>
      </w:r>
    </w:p>
    <w:p w:rsidR="00B17D80" w:rsidRDefault="00B17D80" w:rsidP="00B17D80">
      <w:r>
        <w:t>To verify that the ME returns the response data from the SIM back to the system Simulator in the TP-User-Data element of the RP-ACK message, if the SIM responds with '9F XX'.</w:t>
      </w:r>
    </w:p>
    <w:p w:rsidR="00B17D80" w:rsidRDefault="00B17D80" w:rsidP="00B17D80">
      <w:pPr>
        <w:pStyle w:val="Heading5"/>
      </w:pPr>
      <w:bookmarkStart w:id="660" w:name="_Toc502363311"/>
      <w:bookmarkStart w:id="661" w:name="_Toc533173737"/>
      <w:bookmarkStart w:id="662" w:name="_Toc51834158"/>
      <w:r>
        <w:t>27.22.5.1.4</w:t>
      </w:r>
      <w:r>
        <w:tab/>
        <w:t>Method of Test</w:t>
      </w:r>
      <w:bookmarkEnd w:id="660"/>
      <w:bookmarkEnd w:id="661"/>
      <w:bookmarkEnd w:id="662"/>
    </w:p>
    <w:p w:rsidR="00B17D80" w:rsidRDefault="00B17D80" w:rsidP="00B17D80">
      <w:pPr>
        <w:pStyle w:val="H6"/>
      </w:pPr>
      <w:r>
        <w:t>27.22.5.1.4.1</w:t>
      </w:r>
      <w:r>
        <w:tab/>
        <w:t>Initial conditions</w:t>
      </w:r>
    </w:p>
    <w:p w:rsidR="00B17D80" w:rsidRDefault="00B17D80" w:rsidP="00B17D80">
      <w:r>
        <w:t>The ME is connected to the system Simulator and the SIM Simulator.</w:t>
      </w:r>
    </w:p>
    <w:p w:rsidR="00B17D80" w:rsidRDefault="00B17D80" w:rsidP="00B17D80">
      <w:r>
        <w:t>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pPr>
        <w:pStyle w:val="H6"/>
      </w:pPr>
      <w:r>
        <w:lastRenderedPageBreak/>
        <w:t>27.22.5.1.4.2</w:t>
      </w:r>
      <w:r>
        <w:tab/>
        <w:t>Procedure</w:t>
      </w:r>
    </w:p>
    <w:p w:rsidR="00B17D80" w:rsidRDefault="00B17D80" w:rsidP="00B17D80">
      <w:pPr>
        <w:keepNext/>
        <w:rPr>
          <w:b/>
        </w:rPr>
      </w:pPr>
      <w:r>
        <w:rPr>
          <w:b/>
        </w:rPr>
        <w:t>Expected Sequence 1.1 Void</w:t>
      </w:r>
    </w:p>
    <w:p w:rsidR="00B17D80" w:rsidRDefault="00B17D80" w:rsidP="00B17D80">
      <w:pPr>
        <w:keepNext/>
        <w:rPr>
          <w:b/>
        </w:rPr>
      </w:pPr>
      <w:r>
        <w:rPr>
          <w:b/>
        </w:rPr>
        <w:t>Expected Sequence 1.2 (SMS-PP Data Download, General Data Coding, GET RESPONSE, Acknowledgement)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rPr>
                <w:b/>
              </w:rPr>
            </w:pPr>
            <w:r>
              <w:rPr>
                <w:b/>
              </w:rPr>
              <w:t>Step</w:t>
            </w:r>
          </w:p>
        </w:tc>
        <w:tc>
          <w:tcPr>
            <w:tcW w:w="123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rPr>
                <w:b/>
              </w:rPr>
            </w:pPr>
            <w:r>
              <w:rPr>
                <w:b/>
              </w:rPr>
              <w:t>Direction</w:t>
            </w:r>
          </w:p>
        </w:tc>
        <w:tc>
          <w:tcPr>
            <w:tcW w:w="2892" w:type="dxa"/>
            <w:tcBorders>
              <w:top w:val="single" w:sz="4" w:space="0" w:color="auto"/>
              <w:left w:val="single" w:sz="6" w:space="0" w:color="auto"/>
              <w:bottom w:val="single" w:sz="4" w:space="0" w:color="auto"/>
              <w:right w:val="single" w:sz="6" w:space="0" w:color="auto"/>
            </w:tcBorders>
          </w:tcPr>
          <w:p w:rsidR="00B17D80" w:rsidRDefault="00B17D80" w:rsidP="007B59FD">
            <w:pPr>
              <w:jc w:val="center"/>
              <w:rPr>
                <w:b/>
              </w:rPr>
            </w:pPr>
            <w:r>
              <w:rPr>
                <w:b/>
              </w:rPr>
              <w:t>MESSAGE / Action</w:t>
            </w:r>
          </w:p>
        </w:tc>
        <w:tc>
          <w:tcPr>
            <w:tcW w:w="3776" w:type="dxa"/>
            <w:tcBorders>
              <w:top w:val="single" w:sz="4" w:space="0" w:color="auto"/>
              <w:left w:val="single" w:sz="6" w:space="0" w:color="auto"/>
              <w:bottom w:val="single" w:sz="4" w:space="0" w:color="auto"/>
              <w:right w:val="single" w:sz="6" w:space="0" w:color="auto"/>
            </w:tcBorders>
          </w:tcPr>
          <w:p w:rsidR="00B17D80" w:rsidRDefault="00B17D80" w:rsidP="007B59FD">
            <w:pPr>
              <w:jc w:val="center"/>
              <w:rPr>
                <w:b/>
              </w:rPr>
            </w:pPr>
            <w:r>
              <w:rPr>
                <w:b/>
              </w:rP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r>
              <w:t>SMS-PP Data Download Message 1.2.1</w:t>
            </w:r>
          </w:p>
        </w:tc>
        <w:tc>
          <w:tcPr>
            <w:tcW w:w="3776" w:type="dxa"/>
            <w:tcBorders>
              <w:left w:val="single" w:sz="6" w:space="0" w:color="auto"/>
              <w:right w:val="single" w:sz="6" w:space="0" w:color="auto"/>
            </w:tcBorders>
          </w:tcPr>
          <w:p w:rsidR="00B17D80" w:rsidRDefault="00B17D80" w:rsidP="007B59FD"/>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r>
              <w:t>The ME shall not display the message or alert the user of a short message waiting.</w:t>
            </w:r>
          </w:p>
          <w:p w:rsidR="00B17D80" w:rsidRDefault="00B17D80" w:rsidP="007B59FD"/>
        </w:tc>
        <w:tc>
          <w:tcPr>
            <w:tcW w:w="3776" w:type="dxa"/>
            <w:tcBorders>
              <w:left w:val="single" w:sz="6" w:space="0" w:color="auto"/>
              <w:right w:val="single" w:sz="6" w:space="0" w:color="auto"/>
            </w:tcBorders>
          </w:tcPr>
          <w:p w:rsidR="00B17D80" w:rsidRDefault="00B17D80" w:rsidP="007B59FD"/>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r>
              <w:t>ENVELOPE: SMS-PP DOWNLOAD 1.2.2</w:t>
            </w:r>
          </w:p>
        </w:tc>
        <w:tc>
          <w:tcPr>
            <w:tcW w:w="3776" w:type="dxa"/>
            <w:tcBorders>
              <w:left w:val="single" w:sz="6" w:space="0" w:color="auto"/>
              <w:right w:val="single" w:sz="6" w:space="0" w:color="auto"/>
            </w:tcBorders>
          </w:tcPr>
          <w:p w:rsidR="00B17D80" w:rsidRDefault="00B17D80" w:rsidP="007B59FD"/>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r>
              <w:t xml:space="preserve">RESPONSE DATA AVAILABLE </w:t>
            </w:r>
          </w:p>
        </w:tc>
        <w:tc>
          <w:tcPr>
            <w:tcW w:w="3776" w:type="dxa"/>
            <w:tcBorders>
              <w:left w:val="single" w:sz="6" w:space="0" w:color="auto"/>
              <w:right w:val="single" w:sz="6" w:space="0" w:color="auto"/>
            </w:tcBorders>
          </w:tcPr>
          <w:p w:rsidR="00B17D80" w:rsidRDefault="00B17D80" w:rsidP="007B59FD">
            <w:r>
              <w:t>[SW1 / SW2 of '9F 0B']</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r>
              <w:t>GET RESPONSE</w:t>
            </w:r>
          </w:p>
        </w:tc>
        <w:tc>
          <w:tcPr>
            <w:tcW w:w="3776" w:type="dxa"/>
            <w:tcBorders>
              <w:left w:val="single" w:sz="6" w:space="0" w:color="auto"/>
              <w:right w:val="single" w:sz="6" w:space="0" w:color="auto"/>
            </w:tcBorders>
          </w:tcPr>
          <w:p w:rsidR="00B17D80" w:rsidRDefault="00B17D80" w:rsidP="007B59FD"/>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r>
              <w:t>SMS-PP Data Download SIM Acknowledgement 1.2.4</w:t>
            </w:r>
          </w:p>
        </w:tc>
        <w:tc>
          <w:tcPr>
            <w:tcW w:w="3776" w:type="dxa"/>
            <w:tcBorders>
              <w:left w:val="single" w:sz="6" w:space="0" w:color="auto"/>
              <w:right w:val="single" w:sz="6" w:space="0" w:color="auto"/>
            </w:tcBorders>
          </w:tcPr>
          <w:p w:rsidR="00B17D80" w:rsidRDefault="00B17D80" w:rsidP="007B59FD"/>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bottom w:val="single" w:sz="4" w:space="0" w:color="auto"/>
              <w:right w:val="single" w:sz="6" w:space="0" w:color="auto"/>
            </w:tcBorders>
          </w:tcPr>
          <w:p w:rsidR="00B17D80" w:rsidRDefault="00B17D80" w:rsidP="007B59FD">
            <w:r>
              <w:t>SMS-PP Data Download SIM Acknowledgement 1.2.4 in the TP-User-Data element of the RP-ACK message. The values of protocol identifier and data coding scheme in RP-ACK shall be as in the original message.</w:t>
            </w:r>
          </w:p>
        </w:tc>
        <w:tc>
          <w:tcPr>
            <w:tcW w:w="3776" w:type="dxa"/>
            <w:tcBorders>
              <w:left w:val="single" w:sz="6" w:space="0" w:color="auto"/>
              <w:bottom w:val="single" w:sz="4" w:space="0" w:color="auto"/>
              <w:right w:val="single" w:sz="6" w:space="0" w:color="auto"/>
            </w:tcBorders>
          </w:tcPr>
          <w:p w:rsidR="00B17D80" w:rsidRDefault="00B17D80" w:rsidP="007B59FD"/>
        </w:tc>
      </w:tr>
    </w:tbl>
    <w:p w:rsidR="00B17D80" w:rsidRDefault="00B17D80" w:rsidP="00B17D80">
      <w:pPr>
        <w:pStyle w:val="FP"/>
      </w:pPr>
    </w:p>
    <w:p w:rsidR="00B17D80" w:rsidRDefault="00B17D80" w:rsidP="00B17D80">
      <w:pPr>
        <w:keepNext/>
        <w:rPr>
          <w:b/>
        </w:rPr>
      </w:pPr>
      <w:r>
        <w:rPr>
          <w:b/>
        </w:rPr>
        <w:lastRenderedPageBreak/>
        <w:t>Expected Sequence 1.3 (SMS-PP Data Download, General Data Coding, FETCH, MORE TIME)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rPr>
                <w:b/>
              </w:rPr>
              <w:t>Step</w:t>
            </w:r>
          </w:p>
        </w:tc>
        <w:tc>
          <w:tcPr>
            <w:tcW w:w="123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rPr>
                <w:b/>
              </w:rPr>
              <w:t>Direction</w:t>
            </w:r>
          </w:p>
        </w:tc>
        <w:tc>
          <w:tcPr>
            <w:tcW w:w="2892" w:type="dxa"/>
            <w:tcBorders>
              <w:top w:val="single" w:sz="4" w:space="0" w:color="auto"/>
              <w:left w:val="single" w:sz="6" w:space="0" w:color="auto"/>
              <w:bottom w:val="single" w:sz="4" w:space="0" w:color="auto"/>
              <w:right w:val="single" w:sz="6" w:space="0" w:color="auto"/>
            </w:tcBorders>
          </w:tcPr>
          <w:p w:rsidR="00B17D80" w:rsidRDefault="00B17D80" w:rsidP="007B59FD">
            <w:pPr>
              <w:jc w:val="center"/>
            </w:pPr>
            <w:r>
              <w:rPr>
                <w:b/>
              </w:rPr>
              <w:t>MESSAGE / Action</w:t>
            </w:r>
          </w:p>
        </w:tc>
        <w:tc>
          <w:tcPr>
            <w:tcW w:w="3776" w:type="dxa"/>
            <w:tcBorders>
              <w:top w:val="single" w:sz="4" w:space="0" w:color="auto"/>
              <w:left w:val="single" w:sz="6" w:space="0" w:color="auto"/>
              <w:bottom w:val="single" w:sz="4" w:space="0" w:color="auto"/>
              <w:right w:val="single" w:sz="6" w:space="0" w:color="auto"/>
            </w:tcBorders>
          </w:tcPr>
          <w:p w:rsidR="00B17D80" w:rsidRDefault="00B17D80" w:rsidP="007B59FD">
            <w:pPr>
              <w:jc w:val="center"/>
            </w:pPr>
            <w:r>
              <w:rPr>
                <w:b/>
              </w:rP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23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r>
              <w:t>SMS-PP Data Download Message 1.3.1</w:t>
            </w:r>
          </w:p>
        </w:tc>
        <w:tc>
          <w:tcPr>
            <w:tcW w:w="3776" w:type="dxa"/>
            <w:tcBorders>
              <w:left w:val="single" w:sz="6" w:space="0" w:color="auto"/>
              <w:right w:val="single" w:sz="6" w:space="0" w:color="auto"/>
            </w:tcBorders>
          </w:tcPr>
          <w:p w:rsidR="00B17D80" w:rsidRDefault="00B17D80" w:rsidP="007B59FD"/>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2892" w:type="dxa"/>
            <w:tcBorders>
              <w:left w:val="single" w:sz="6" w:space="0" w:color="auto"/>
              <w:right w:val="single" w:sz="6" w:space="0" w:color="auto"/>
            </w:tcBorders>
          </w:tcPr>
          <w:p w:rsidR="00B17D80" w:rsidRDefault="00B17D80" w:rsidP="007B59FD">
            <w:r>
              <w:t>The ME shall not display the message or alert the user of a short message waiting</w:t>
            </w:r>
          </w:p>
        </w:tc>
        <w:tc>
          <w:tcPr>
            <w:tcW w:w="3776" w:type="dxa"/>
            <w:tcBorders>
              <w:left w:val="single" w:sz="6" w:space="0" w:color="auto"/>
              <w:right w:val="single" w:sz="6" w:space="0" w:color="auto"/>
            </w:tcBorders>
          </w:tcPr>
          <w:p w:rsidR="00B17D80" w:rsidRDefault="00B17D80" w:rsidP="007B59FD"/>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r>
              <w:t>ENVELOPE: SMS-PP DOWNLOAD 1.3.2</w:t>
            </w:r>
          </w:p>
        </w:tc>
        <w:tc>
          <w:tcPr>
            <w:tcW w:w="3776" w:type="dxa"/>
            <w:tcBorders>
              <w:left w:val="single" w:sz="6" w:space="0" w:color="auto"/>
              <w:right w:val="single" w:sz="6" w:space="0" w:color="auto"/>
            </w:tcBorders>
          </w:tcPr>
          <w:p w:rsidR="00B17D80" w:rsidRDefault="00B17D80" w:rsidP="007B59FD">
            <w:r>
              <w:t>[SW1 / SW2 of '91 0B']</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r>
              <w:t>PROACTIVE COMMAND PENDING: MORE TIME 1.3.4</w:t>
            </w:r>
          </w:p>
        </w:tc>
        <w:tc>
          <w:tcPr>
            <w:tcW w:w="3776" w:type="dxa"/>
            <w:tcBorders>
              <w:left w:val="single" w:sz="6" w:space="0" w:color="auto"/>
              <w:right w:val="single" w:sz="6" w:space="0" w:color="auto"/>
            </w:tcBorders>
          </w:tcPr>
          <w:p w:rsidR="00B17D80" w:rsidRDefault="00B17D80" w:rsidP="007B59FD"/>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right w:val="single" w:sz="6" w:space="0" w:color="auto"/>
            </w:tcBorders>
          </w:tcPr>
          <w:p w:rsidR="00B17D80" w:rsidRDefault="00B17D80" w:rsidP="007B59FD">
            <w:r>
              <w:t>RP-ACK</w:t>
            </w:r>
          </w:p>
        </w:tc>
        <w:tc>
          <w:tcPr>
            <w:tcW w:w="3776" w:type="dxa"/>
            <w:tcBorders>
              <w:left w:val="single" w:sz="6" w:space="0" w:color="auto"/>
              <w:right w:val="single" w:sz="6" w:space="0" w:color="auto"/>
            </w:tcBorders>
          </w:tcPr>
          <w:p w:rsidR="00B17D80" w:rsidRDefault="00B17D80" w:rsidP="007B59FD"/>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r>
              <w:t>FETCH</w:t>
            </w:r>
          </w:p>
        </w:tc>
        <w:tc>
          <w:tcPr>
            <w:tcW w:w="3776" w:type="dxa"/>
            <w:tcBorders>
              <w:left w:val="single" w:sz="6" w:space="0" w:color="auto"/>
              <w:right w:val="single" w:sz="6" w:space="0" w:color="auto"/>
            </w:tcBorders>
          </w:tcPr>
          <w:p w:rsidR="00B17D80" w:rsidRDefault="00B17D80" w:rsidP="007B59FD"/>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r>
              <w:t>PROACTIVE COMMAND: MORE TIME 1.3.4</w:t>
            </w:r>
          </w:p>
        </w:tc>
        <w:tc>
          <w:tcPr>
            <w:tcW w:w="3776" w:type="dxa"/>
            <w:tcBorders>
              <w:left w:val="single" w:sz="6" w:space="0" w:color="auto"/>
              <w:right w:val="single" w:sz="6" w:space="0" w:color="auto"/>
            </w:tcBorders>
          </w:tcPr>
          <w:p w:rsidR="00B17D80" w:rsidRDefault="00B17D80" w:rsidP="007B59FD"/>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r>
              <w:t>TERMINAL RESPONSE: MORE TIME 1.3.5</w:t>
            </w:r>
          </w:p>
        </w:tc>
        <w:tc>
          <w:tcPr>
            <w:tcW w:w="3776" w:type="dxa"/>
            <w:tcBorders>
              <w:left w:val="single" w:sz="6" w:space="0" w:color="auto"/>
              <w:right w:val="single" w:sz="6" w:space="0" w:color="auto"/>
            </w:tcBorders>
          </w:tcPr>
          <w:p w:rsidR="00B17D80" w:rsidRDefault="00B17D80" w:rsidP="007B59FD"/>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9</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r>
              <w:t>PROACTIVE SIM SESSION ENDED</w:t>
            </w:r>
          </w:p>
        </w:tc>
        <w:tc>
          <w:tcPr>
            <w:tcW w:w="3776" w:type="dxa"/>
            <w:tcBorders>
              <w:left w:val="single" w:sz="6" w:space="0" w:color="auto"/>
              <w:bottom w:val="single" w:sz="4" w:space="0" w:color="auto"/>
              <w:right w:val="single" w:sz="6" w:space="0" w:color="auto"/>
            </w:tcBorders>
          </w:tcPr>
          <w:p w:rsidR="00B17D80" w:rsidRDefault="00B17D80" w:rsidP="007B59FD"/>
        </w:tc>
      </w:tr>
    </w:tbl>
    <w:p w:rsidR="00B17D80" w:rsidRDefault="00B17D80" w:rsidP="00B17D80">
      <w:pPr>
        <w:pStyle w:val="FP"/>
      </w:pPr>
    </w:p>
    <w:p w:rsidR="00B17D80" w:rsidRDefault="00B17D80" w:rsidP="00B17D80">
      <w:r>
        <w:t>PROACTIVE COMMAND: MORE TIME 1.3.4</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MORE TIME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X"/>
        <w:tabs>
          <w:tab w:val="left" w:pos="851"/>
        </w:tabs>
        <w:ind w:left="2835" w:hanging="2551"/>
        <w:rPr>
          <w:lang w:val="fr-FR"/>
        </w:rPr>
      </w:pPr>
      <w:r>
        <w:rPr>
          <w:lang w:val="fr-FR"/>
        </w:rPr>
        <w:tab/>
        <w:t>Destination device:</w:t>
      </w:r>
      <w:r>
        <w:rPr>
          <w:lang w:val="fr-FR"/>
        </w:rPr>
        <w:tab/>
        <w:t>ME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bl>
    <w:p w:rsidR="00B17D80" w:rsidRDefault="00B17D80" w:rsidP="00B17D80">
      <w:pPr>
        <w:pStyle w:val="FP"/>
      </w:pPr>
    </w:p>
    <w:p w:rsidR="00B17D80" w:rsidRDefault="00B17D80" w:rsidP="00B17D80">
      <w:r>
        <w:t>TERMINAL RESPONSE: MORE TIME 1.3.5</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MORE TIME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1.4 (SMS-PP Data Download, General Data Coding)</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92"/>
        <w:gridCol w:w="3776"/>
      </w:tblGrid>
      <w:tr w:rsidR="00B17D80" w:rsidTr="007B59FD">
        <w:tblPrEx>
          <w:tblCellMar>
            <w:top w:w="0" w:type="dxa"/>
            <w:bottom w:w="0" w:type="dxa"/>
          </w:tblCellMar>
        </w:tblPrEx>
        <w:trPr>
          <w:cantSplit/>
          <w:jc w:val="center"/>
        </w:trPr>
        <w:tc>
          <w:tcPr>
            <w:tcW w:w="737"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rPr>
                <w:b/>
              </w:rPr>
              <w:t>Step</w:t>
            </w:r>
          </w:p>
        </w:tc>
        <w:tc>
          <w:tcPr>
            <w:tcW w:w="105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rPr>
                <w:b/>
              </w:rPr>
              <w:t>Direction</w:t>
            </w:r>
          </w:p>
        </w:tc>
        <w:tc>
          <w:tcPr>
            <w:tcW w:w="2892" w:type="dxa"/>
            <w:tcBorders>
              <w:top w:val="single" w:sz="4" w:space="0" w:color="auto"/>
              <w:left w:val="single" w:sz="6" w:space="0" w:color="auto"/>
              <w:bottom w:val="single" w:sz="4" w:space="0" w:color="auto"/>
              <w:right w:val="single" w:sz="6" w:space="0" w:color="auto"/>
            </w:tcBorders>
          </w:tcPr>
          <w:p w:rsidR="00B17D80" w:rsidRDefault="00B17D80" w:rsidP="007B59FD">
            <w:pPr>
              <w:jc w:val="center"/>
            </w:pPr>
            <w:r>
              <w:rPr>
                <w:b/>
              </w:rPr>
              <w:t>MESSAGE / Action</w:t>
            </w:r>
          </w:p>
        </w:tc>
        <w:tc>
          <w:tcPr>
            <w:tcW w:w="3776" w:type="dxa"/>
            <w:tcBorders>
              <w:top w:val="single" w:sz="4" w:space="0" w:color="auto"/>
              <w:left w:val="single" w:sz="6" w:space="0" w:color="auto"/>
              <w:bottom w:val="single" w:sz="4" w:space="0" w:color="auto"/>
              <w:right w:val="single" w:sz="6" w:space="0" w:color="auto"/>
            </w:tcBorders>
          </w:tcPr>
          <w:p w:rsidR="00B17D80" w:rsidRDefault="00B17D80" w:rsidP="007B59FD">
            <w:pPr>
              <w:jc w:val="center"/>
            </w:pPr>
            <w:r>
              <w:rPr>
                <w:b/>
              </w:rP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05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r>
              <w:t>SMS-PP Data Download Message 1.4.1</w:t>
            </w:r>
          </w:p>
        </w:tc>
        <w:tc>
          <w:tcPr>
            <w:tcW w:w="3776" w:type="dxa"/>
            <w:tcBorders>
              <w:left w:val="single" w:sz="6" w:space="0" w:color="auto"/>
              <w:right w:val="single" w:sz="6" w:space="0" w:color="auto"/>
            </w:tcBorders>
          </w:tcPr>
          <w:p w:rsidR="00B17D80" w:rsidRDefault="00B17D80" w:rsidP="007B59FD"/>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ME</w:t>
            </w:r>
          </w:p>
        </w:tc>
        <w:tc>
          <w:tcPr>
            <w:tcW w:w="2892" w:type="dxa"/>
            <w:tcBorders>
              <w:left w:val="single" w:sz="6" w:space="0" w:color="auto"/>
              <w:right w:val="single" w:sz="6" w:space="0" w:color="auto"/>
            </w:tcBorders>
          </w:tcPr>
          <w:p w:rsidR="00B17D80" w:rsidRDefault="00B17D80" w:rsidP="007B59FD">
            <w:r>
              <w:t xml:space="preserve">The ME shall not display the message or alert the user of a short message waiting </w:t>
            </w:r>
          </w:p>
        </w:tc>
        <w:tc>
          <w:tcPr>
            <w:tcW w:w="3776" w:type="dxa"/>
            <w:tcBorders>
              <w:left w:val="single" w:sz="6" w:space="0" w:color="auto"/>
              <w:right w:val="single" w:sz="6" w:space="0" w:color="auto"/>
            </w:tcBorders>
          </w:tcPr>
          <w:p w:rsidR="00B17D80" w:rsidRDefault="00B17D80" w:rsidP="007B59FD"/>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r>
              <w:t>ENVELOPE: SMS-PP DOWNLOAD 1.4.2</w:t>
            </w:r>
          </w:p>
        </w:tc>
        <w:tc>
          <w:tcPr>
            <w:tcW w:w="3776" w:type="dxa"/>
            <w:tcBorders>
              <w:left w:val="single" w:sz="6" w:space="0" w:color="auto"/>
              <w:right w:val="single" w:sz="6" w:space="0" w:color="auto"/>
            </w:tcBorders>
          </w:tcPr>
          <w:p w:rsidR="00B17D80" w:rsidRDefault="00B17D80" w:rsidP="007B59FD"/>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r>
              <w:t>SW1 / SW2 of '90 00'</w:t>
            </w:r>
          </w:p>
        </w:tc>
        <w:tc>
          <w:tcPr>
            <w:tcW w:w="3776" w:type="dxa"/>
            <w:tcBorders>
              <w:left w:val="single" w:sz="6" w:space="0" w:color="auto"/>
              <w:right w:val="single" w:sz="6" w:space="0" w:color="auto"/>
            </w:tcBorders>
          </w:tcPr>
          <w:p w:rsidR="00B17D80" w:rsidRDefault="00B17D80" w:rsidP="007B59FD"/>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5</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bottom w:val="single" w:sz="4" w:space="0" w:color="auto"/>
              <w:right w:val="single" w:sz="6" w:space="0" w:color="auto"/>
            </w:tcBorders>
          </w:tcPr>
          <w:p w:rsidR="00B17D80" w:rsidRDefault="00B17D80" w:rsidP="007B59FD">
            <w:r>
              <w:t>RP-ACK</w:t>
            </w:r>
          </w:p>
        </w:tc>
        <w:tc>
          <w:tcPr>
            <w:tcW w:w="3776" w:type="dxa"/>
            <w:tcBorders>
              <w:left w:val="single" w:sz="6" w:space="0" w:color="auto"/>
              <w:bottom w:val="single" w:sz="4" w:space="0" w:color="auto"/>
              <w:right w:val="single" w:sz="6" w:space="0" w:color="auto"/>
            </w:tcBorders>
          </w:tcPr>
          <w:p w:rsidR="00B17D80" w:rsidRDefault="00B17D80" w:rsidP="007B59FD"/>
        </w:tc>
      </w:tr>
    </w:tbl>
    <w:p w:rsidR="00B17D80" w:rsidRDefault="00B17D80" w:rsidP="00B17D80">
      <w:pPr>
        <w:pStyle w:val="FP"/>
      </w:pPr>
    </w:p>
    <w:p w:rsidR="00B17D80" w:rsidRDefault="00B17D80" w:rsidP="00B17D80">
      <w:r>
        <w:t>SMS-PP (Data Download) Message 1.2.1 / 1.3.1 / 1.4.1</w:t>
      </w:r>
    </w:p>
    <w:p w:rsidR="00B17D80" w:rsidRDefault="00B17D80" w:rsidP="00B17D80">
      <w:r>
        <w:t>Logically:</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SMS-DELIVER</w:t>
      </w:r>
    </w:p>
    <w:p w:rsidR="00B17D80" w:rsidRDefault="00B17D80" w:rsidP="00B17D80">
      <w:pPr>
        <w:pStyle w:val="EW"/>
        <w:tabs>
          <w:tab w:val="left" w:pos="851"/>
          <w:tab w:val="left" w:pos="1134"/>
        </w:tabs>
        <w:ind w:left="2835" w:hanging="2551"/>
      </w:pPr>
      <w:r>
        <w:tab/>
        <w:t>TP-MMS</w:t>
      </w:r>
      <w:r>
        <w:tab/>
        <w:t>No more messages waiting for the MS in this SC</w:t>
      </w:r>
    </w:p>
    <w:p w:rsidR="00B17D80" w:rsidRDefault="00B17D80" w:rsidP="00B17D80">
      <w:pPr>
        <w:pStyle w:val="EW"/>
        <w:tabs>
          <w:tab w:val="left" w:pos="851"/>
          <w:tab w:val="left" w:pos="1134"/>
        </w:tabs>
        <w:ind w:left="2835" w:hanging="2551"/>
      </w:pPr>
      <w:r>
        <w:tab/>
        <w:t>TP-RP</w:t>
      </w:r>
      <w:r>
        <w:tab/>
        <w:t>TP-Reply-Path is not set in this SMS-DELIVER</w:t>
      </w:r>
    </w:p>
    <w:p w:rsidR="00B17D80" w:rsidRDefault="00B17D80" w:rsidP="00B17D80">
      <w:pPr>
        <w:pStyle w:val="EW"/>
        <w:tabs>
          <w:tab w:val="left" w:pos="851"/>
          <w:tab w:val="left" w:pos="1134"/>
        </w:tabs>
        <w:ind w:left="2835" w:hanging="2551"/>
      </w:pPr>
      <w:r>
        <w:tab/>
        <w:t>TP-UDHI</w:t>
      </w:r>
      <w:r>
        <w:tab/>
        <w:t>TP-UD field contains only the short message</w:t>
      </w:r>
    </w:p>
    <w:p w:rsidR="00B17D80" w:rsidRDefault="00B17D80" w:rsidP="00B17D80">
      <w:pPr>
        <w:pStyle w:val="EW"/>
        <w:tabs>
          <w:tab w:val="left" w:pos="851"/>
          <w:tab w:val="left" w:pos="1134"/>
        </w:tabs>
        <w:ind w:left="2835" w:hanging="2551"/>
      </w:pPr>
      <w:r>
        <w:tab/>
        <w:t>TP-SRI</w:t>
      </w:r>
      <w:r>
        <w:tab/>
        <w:t>A status report will not be returned to the SME</w:t>
      </w:r>
    </w:p>
    <w:p w:rsidR="00B17D80" w:rsidRDefault="00B17D80" w:rsidP="00B17D80">
      <w:pPr>
        <w:pStyle w:val="EW"/>
        <w:tabs>
          <w:tab w:val="left" w:pos="851"/>
          <w:tab w:val="left" w:pos="1134"/>
        </w:tabs>
        <w:ind w:left="2835" w:hanging="2551"/>
      </w:pPr>
      <w:r>
        <w:tab/>
        <w:t>TP-OA</w:t>
      </w:r>
    </w:p>
    <w:p w:rsidR="00B17D80" w:rsidRDefault="00B17D80" w:rsidP="00B17D80">
      <w:pPr>
        <w:pStyle w:val="EW"/>
        <w:tabs>
          <w:tab w:val="left" w:pos="851"/>
          <w:tab w:val="left" w:pos="1134"/>
        </w:tabs>
        <w:ind w:left="2835" w:hanging="2551"/>
      </w:pPr>
      <w:r>
        <w:tab/>
        <w:t>TON</w:t>
      </w:r>
      <w:r>
        <w:tab/>
        <w:t>International number</w:t>
      </w:r>
    </w:p>
    <w:p w:rsidR="00B17D80" w:rsidRDefault="00B17D80" w:rsidP="00B17D80">
      <w:pPr>
        <w:pStyle w:val="EW"/>
        <w:tabs>
          <w:tab w:val="left" w:pos="851"/>
          <w:tab w:val="left" w:pos="1134"/>
        </w:tabs>
        <w:ind w:left="2835" w:hanging="2551"/>
      </w:pPr>
      <w:r>
        <w:tab/>
        <w:t>NPI</w:t>
      </w:r>
      <w:r>
        <w:tab/>
        <w:t>"ISDN / telephone numbering plan"</w:t>
      </w:r>
    </w:p>
    <w:p w:rsidR="00B17D80" w:rsidRDefault="00B17D80" w:rsidP="00B17D80">
      <w:pPr>
        <w:pStyle w:val="EW"/>
        <w:tabs>
          <w:tab w:val="left" w:pos="851"/>
          <w:tab w:val="left" w:pos="1134"/>
        </w:tabs>
        <w:ind w:left="2835" w:hanging="2551"/>
      </w:pPr>
      <w:r>
        <w:tab/>
        <w:t>Address value</w:t>
      </w:r>
      <w:r>
        <w:tab/>
        <w:t>"1234"</w:t>
      </w:r>
    </w:p>
    <w:p w:rsidR="00B17D80" w:rsidRDefault="00B17D80" w:rsidP="00B17D80">
      <w:pPr>
        <w:pStyle w:val="EW"/>
        <w:tabs>
          <w:tab w:val="left" w:pos="851"/>
          <w:tab w:val="left" w:pos="1134"/>
        </w:tabs>
        <w:ind w:left="2835" w:hanging="2551"/>
      </w:pPr>
      <w:r>
        <w:tab/>
        <w:t>TP-PID</w:t>
      </w:r>
      <w:r>
        <w:tab/>
        <w:t>SIM Data download</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tab/>
      </w:r>
      <w:r>
        <w:tab/>
        <w:t>Coding Group</w:t>
      </w:r>
      <w:r>
        <w:tab/>
        <w:t>General Data Coding</w:t>
      </w:r>
    </w:p>
    <w:p w:rsidR="00B17D80" w:rsidRDefault="00B17D80" w:rsidP="00B17D80">
      <w:pPr>
        <w:pStyle w:val="EW"/>
        <w:tabs>
          <w:tab w:val="left" w:pos="851"/>
          <w:tab w:val="left" w:pos="1134"/>
        </w:tabs>
        <w:ind w:left="2835" w:hanging="2551"/>
      </w:pPr>
      <w:r>
        <w:tab/>
      </w:r>
      <w:r>
        <w:tab/>
        <w:t>Compression</w:t>
      </w:r>
      <w:r>
        <w:tab/>
        <w:t>Text is uncompressed</w:t>
      </w:r>
    </w:p>
    <w:p w:rsidR="00B17D80" w:rsidRDefault="00B17D80" w:rsidP="00B17D80">
      <w:pPr>
        <w:pStyle w:val="EW"/>
        <w:tabs>
          <w:tab w:val="left" w:pos="851"/>
          <w:tab w:val="left" w:pos="1134"/>
        </w:tabs>
        <w:ind w:left="2835" w:hanging="2551"/>
      </w:pPr>
      <w:r>
        <w:tab/>
      </w:r>
      <w:r>
        <w:tab/>
        <w:t>Message Class</w:t>
      </w:r>
      <w:r>
        <w:tab/>
        <w:t>Class 2 SIM Specific Message</w:t>
      </w:r>
    </w:p>
    <w:p w:rsidR="00B17D80" w:rsidRDefault="00B17D80" w:rsidP="00B17D80">
      <w:pPr>
        <w:pStyle w:val="EW"/>
        <w:tabs>
          <w:tab w:val="left" w:pos="851"/>
          <w:tab w:val="left" w:pos="1134"/>
        </w:tabs>
        <w:ind w:left="2835" w:hanging="2551"/>
      </w:pPr>
      <w:r>
        <w:tab/>
      </w:r>
      <w:r>
        <w:tab/>
        <w:t>Alphabet</w:t>
      </w:r>
      <w:r>
        <w:tab/>
        <w:t>8 bit data</w:t>
      </w:r>
    </w:p>
    <w:p w:rsidR="00B17D80" w:rsidRDefault="00B17D80" w:rsidP="00B17D80">
      <w:pPr>
        <w:pStyle w:val="EW"/>
        <w:tabs>
          <w:tab w:val="left" w:pos="851"/>
          <w:tab w:val="left" w:pos="1134"/>
        </w:tabs>
        <w:ind w:left="2835" w:hanging="2551"/>
      </w:pPr>
      <w:r>
        <w:tab/>
        <w:t>TP-SCTS:</w:t>
      </w:r>
      <w:r>
        <w:tab/>
        <w:t>01/01/98 00:00:00 +0</w:t>
      </w:r>
    </w:p>
    <w:p w:rsidR="00B17D80" w:rsidRDefault="00B17D80" w:rsidP="00B17D80">
      <w:pPr>
        <w:pStyle w:val="EW"/>
        <w:tabs>
          <w:tab w:val="left" w:pos="851"/>
          <w:tab w:val="left" w:pos="1134"/>
        </w:tabs>
        <w:ind w:left="2835" w:hanging="2551"/>
      </w:pPr>
      <w:r>
        <w:tab/>
        <w:t>TP-UDL</w:t>
      </w:r>
      <w:r>
        <w:tab/>
        <w:t>13</w:t>
      </w:r>
    </w:p>
    <w:p w:rsidR="00B17D80" w:rsidRDefault="00B17D80" w:rsidP="00B17D80">
      <w:pPr>
        <w:pStyle w:val="EX"/>
        <w:tabs>
          <w:tab w:val="left" w:pos="851"/>
          <w:tab w:val="left" w:pos="1134"/>
        </w:tabs>
        <w:ind w:left="2835" w:hanging="2551"/>
      </w:pPr>
      <w:r>
        <w:tab/>
        <w:t>TP-UD</w:t>
      </w:r>
      <w:r>
        <w:tab/>
        <w:t>"Short Message"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ENVELOPE: SMS-PP DOWNLOAD 1.2.2 / 1.3.2 / 1.4.2,</w:t>
      </w:r>
    </w:p>
    <w:p w:rsidR="00B17D80" w:rsidRDefault="00B17D80" w:rsidP="00B17D80">
      <w:r>
        <w:t>Logically:</w:t>
      </w:r>
    </w:p>
    <w:p w:rsidR="00B17D80" w:rsidRDefault="00B17D80" w:rsidP="00B17D80">
      <w:pPr>
        <w:pStyle w:val="EW"/>
        <w:tabs>
          <w:tab w:val="left" w:pos="851"/>
          <w:tab w:val="left" w:pos="1134"/>
          <w:tab w:val="left" w:pos="1418"/>
        </w:tabs>
        <w:ind w:left="3402" w:hanging="3118"/>
      </w:pPr>
      <w:r>
        <w:t>SMS-PP Download</w:t>
      </w:r>
    </w:p>
    <w:p w:rsidR="00B17D80" w:rsidRDefault="00B17D80" w:rsidP="00B17D80">
      <w:pPr>
        <w:pStyle w:val="EW"/>
        <w:tabs>
          <w:tab w:val="left" w:pos="851"/>
          <w:tab w:val="left" w:pos="1134"/>
          <w:tab w:val="left" w:pos="1418"/>
        </w:tabs>
        <w:ind w:left="3402" w:hanging="3118"/>
        <w:rPr>
          <w:lang w:val="fr-FR"/>
        </w:rPr>
      </w:pPr>
      <w:r>
        <w:tab/>
      </w:r>
      <w:r>
        <w:rPr>
          <w:lang w:val="fr-FR"/>
        </w:rPr>
        <w:t>Device identities</w:t>
      </w:r>
    </w:p>
    <w:p w:rsidR="00B17D80" w:rsidRDefault="00B17D80" w:rsidP="00B17D80">
      <w:pPr>
        <w:pStyle w:val="EW"/>
        <w:tabs>
          <w:tab w:val="left" w:pos="851"/>
          <w:tab w:val="left" w:pos="1134"/>
          <w:tab w:val="left" w:pos="1418"/>
        </w:tabs>
        <w:ind w:left="3402" w:hanging="3118"/>
        <w:rPr>
          <w:lang w:val="fr-FR"/>
        </w:rPr>
      </w:pPr>
      <w:r>
        <w:rPr>
          <w:lang w:val="fr-FR"/>
        </w:rPr>
        <w:tab/>
      </w:r>
      <w:r>
        <w:rPr>
          <w:lang w:val="fr-FR"/>
        </w:rPr>
        <w:tab/>
        <w:t>Source device:</w:t>
      </w:r>
      <w:r>
        <w:rPr>
          <w:lang w:val="fr-FR"/>
        </w:rPr>
        <w:tab/>
        <w:t>Network</w:t>
      </w:r>
    </w:p>
    <w:p w:rsidR="00B17D80" w:rsidRDefault="00B17D80" w:rsidP="00B17D80">
      <w:pPr>
        <w:pStyle w:val="EW"/>
        <w:tabs>
          <w:tab w:val="left" w:pos="851"/>
          <w:tab w:val="left" w:pos="1134"/>
          <w:tab w:val="left" w:pos="1418"/>
        </w:tabs>
        <w:ind w:left="3402" w:hanging="3118"/>
      </w:pPr>
      <w:r>
        <w:rPr>
          <w:lang w:val="fr-FR"/>
        </w:rPr>
        <w:lastRenderedPageBreak/>
        <w:tab/>
      </w:r>
      <w:r>
        <w:rPr>
          <w:lang w:val="fr-FR"/>
        </w:rPr>
        <w:tab/>
      </w:r>
      <w:r>
        <w:t>Destination device:</w:t>
      </w:r>
      <w:r>
        <w:tab/>
        <w:t>SIM</w:t>
      </w:r>
    </w:p>
    <w:p w:rsidR="00B17D80" w:rsidRDefault="00B17D80" w:rsidP="00B17D80">
      <w:pPr>
        <w:pStyle w:val="EW"/>
        <w:tabs>
          <w:tab w:val="left" w:pos="851"/>
          <w:tab w:val="left" w:pos="1134"/>
          <w:tab w:val="left" w:pos="1418"/>
        </w:tabs>
        <w:ind w:left="3402" w:hanging="3118"/>
      </w:pPr>
      <w:r>
        <w:tab/>
        <w:t>Address</w:t>
      </w:r>
    </w:p>
    <w:p w:rsidR="00B17D80" w:rsidRDefault="00B17D80" w:rsidP="00B17D80">
      <w:pPr>
        <w:pStyle w:val="EW"/>
        <w:tabs>
          <w:tab w:val="left" w:pos="851"/>
          <w:tab w:val="left" w:pos="1134"/>
          <w:tab w:val="left" w:pos="1418"/>
        </w:tabs>
        <w:ind w:left="3402" w:hanging="3118"/>
      </w:pPr>
      <w:r>
        <w:tab/>
      </w:r>
      <w:r>
        <w:tab/>
        <w:t>TON</w:t>
      </w:r>
      <w:r>
        <w:tab/>
        <w:t>International number</w:t>
      </w:r>
    </w:p>
    <w:p w:rsidR="00B17D80" w:rsidRDefault="00B17D80" w:rsidP="00B17D80">
      <w:pPr>
        <w:pStyle w:val="EW"/>
        <w:tabs>
          <w:tab w:val="left" w:pos="851"/>
          <w:tab w:val="left" w:pos="1134"/>
          <w:tab w:val="left" w:pos="1418"/>
        </w:tabs>
        <w:ind w:left="3402" w:hanging="3118"/>
      </w:pPr>
      <w:r>
        <w:tab/>
      </w:r>
      <w:r>
        <w:tab/>
        <w:t>NPI</w:t>
      </w:r>
      <w:r>
        <w:tab/>
        <w:t>"ISDN / telephone numbering plan"</w:t>
      </w:r>
    </w:p>
    <w:p w:rsidR="00B17D80" w:rsidRDefault="00B17D80" w:rsidP="00B17D80">
      <w:pPr>
        <w:pStyle w:val="EW"/>
        <w:tabs>
          <w:tab w:val="left" w:pos="851"/>
          <w:tab w:val="left" w:pos="1134"/>
          <w:tab w:val="left" w:pos="1418"/>
        </w:tabs>
        <w:ind w:left="3402" w:hanging="3118"/>
      </w:pPr>
      <w:r>
        <w:tab/>
      </w:r>
      <w:r>
        <w:tab/>
        <w:t>Dialling number string</w:t>
      </w:r>
      <w:r>
        <w:tab/>
        <w:t>"112233445566778"</w:t>
      </w:r>
    </w:p>
    <w:p w:rsidR="00B17D80" w:rsidRDefault="00B17D80" w:rsidP="00B17D80">
      <w:pPr>
        <w:pStyle w:val="EW"/>
        <w:tabs>
          <w:tab w:val="left" w:pos="851"/>
          <w:tab w:val="left" w:pos="1134"/>
          <w:tab w:val="left" w:pos="1418"/>
        </w:tabs>
        <w:ind w:left="3402" w:hanging="3118"/>
      </w:pPr>
      <w:r>
        <w:tab/>
        <w:t>SMS TPDU</w:t>
      </w:r>
    </w:p>
    <w:p w:rsidR="00B17D80" w:rsidRDefault="00B17D80" w:rsidP="00B17D80">
      <w:pPr>
        <w:pStyle w:val="EW"/>
        <w:tabs>
          <w:tab w:val="left" w:pos="851"/>
          <w:tab w:val="left" w:pos="1134"/>
          <w:tab w:val="left" w:pos="1418"/>
        </w:tabs>
        <w:ind w:left="3402" w:hanging="3118"/>
      </w:pPr>
      <w:r>
        <w:tab/>
      </w:r>
      <w:r>
        <w:tab/>
        <w:t>TP-MTI</w:t>
      </w:r>
      <w:r>
        <w:tab/>
        <w:t>SMS-DELIVER</w:t>
      </w:r>
    </w:p>
    <w:p w:rsidR="00B17D80" w:rsidRDefault="00B17D80" w:rsidP="00B17D80">
      <w:pPr>
        <w:pStyle w:val="EW"/>
        <w:tabs>
          <w:tab w:val="left" w:pos="851"/>
          <w:tab w:val="left" w:pos="1134"/>
          <w:tab w:val="left" w:pos="1418"/>
        </w:tabs>
        <w:ind w:left="3402" w:hanging="3118"/>
      </w:pPr>
      <w:r>
        <w:tab/>
      </w:r>
      <w:r>
        <w:tab/>
        <w:t>TP-MMS</w:t>
      </w:r>
      <w:r>
        <w:tab/>
        <w:t>No more messages waiting for the MS in this SC</w:t>
      </w:r>
    </w:p>
    <w:p w:rsidR="00B17D80" w:rsidRDefault="00B17D80" w:rsidP="00B17D80">
      <w:pPr>
        <w:pStyle w:val="EW"/>
        <w:tabs>
          <w:tab w:val="left" w:pos="851"/>
          <w:tab w:val="left" w:pos="1134"/>
          <w:tab w:val="left" w:pos="1418"/>
        </w:tabs>
        <w:ind w:left="3402" w:hanging="3118"/>
      </w:pPr>
      <w:r>
        <w:tab/>
      </w:r>
      <w:r>
        <w:tab/>
        <w:t>TP-RP</w:t>
      </w:r>
      <w:r>
        <w:tab/>
        <w:t>TP-Reply-Path is not set in this SMS-DELIVER</w:t>
      </w:r>
    </w:p>
    <w:p w:rsidR="00B17D80" w:rsidRDefault="00B17D80" w:rsidP="00B17D80">
      <w:pPr>
        <w:pStyle w:val="EW"/>
        <w:tabs>
          <w:tab w:val="left" w:pos="851"/>
          <w:tab w:val="left" w:pos="1134"/>
          <w:tab w:val="left" w:pos="1418"/>
        </w:tabs>
        <w:ind w:left="3402" w:hanging="3118"/>
      </w:pPr>
      <w:r>
        <w:tab/>
      </w:r>
      <w:r>
        <w:tab/>
        <w:t>TP-UDHI</w:t>
      </w:r>
      <w:r>
        <w:tab/>
        <w:t>TP-UD field contains only the short message</w:t>
      </w:r>
    </w:p>
    <w:p w:rsidR="00B17D80" w:rsidRDefault="00B17D80" w:rsidP="00B17D80">
      <w:pPr>
        <w:pStyle w:val="EW"/>
        <w:tabs>
          <w:tab w:val="left" w:pos="851"/>
          <w:tab w:val="left" w:pos="1134"/>
          <w:tab w:val="left" w:pos="1418"/>
        </w:tabs>
        <w:ind w:left="3402" w:hanging="3118"/>
      </w:pPr>
      <w:r>
        <w:tab/>
      </w:r>
      <w:r>
        <w:tab/>
        <w:t>TP-SRI</w:t>
      </w:r>
      <w:r>
        <w:tab/>
        <w:t>A status report will not be returned to the SME</w:t>
      </w:r>
    </w:p>
    <w:p w:rsidR="00B17D80" w:rsidRDefault="00B17D80" w:rsidP="00B17D80">
      <w:pPr>
        <w:pStyle w:val="EW"/>
        <w:tabs>
          <w:tab w:val="left" w:pos="851"/>
          <w:tab w:val="left" w:pos="1134"/>
          <w:tab w:val="left" w:pos="1418"/>
        </w:tabs>
        <w:ind w:left="3402" w:hanging="3118"/>
      </w:pPr>
      <w:r>
        <w:tab/>
      </w:r>
      <w:r>
        <w:tab/>
        <w:t>TP-OA</w:t>
      </w:r>
    </w:p>
    <w:p w:rsidR="00B17D80" w:rsidRDefault="00B17D80" w:rsidP="00B17D80">
      <w:pPr>
        <w:pStyle w:val="EW"/>
        <w:tabs>
          <w:tab w:val="left" w:pos="851"/>
          <w:tab w:val="left" w:pos="1134"/>
          <w:tab w:val="left" w:pos="1418"/>
        </w:tabs>
        <w:ind w:left="3402" w:hanging="3118"/>
      </w:pPr>
      <w:r>
        <w:tab/>
      </w:r>
      <w:r>
        <w:tab/>
      </w:r>
      <w:r>
        <w:tab/>
        <w:t>TON</w:t>
      </w:r>
      <w:r>
        <w:tab/>
        <w:t>International number</w:t>
      </w:r>
    </w:p>
    <w:p w:rsidR="00B17D80" w:rsidRDefault="00B17D80" w:rsidP="00B17D80">
      <w:pPr>
        <w:pStyle w:val="EW"/>
        <w:tabs>
          <w:tab w:val="left" w:pos="851"/>
          <w:tab w:val="left" w:pos="1134"/>
          <w:tab w:val="left" w:pos="1418"/>
        </w:tabs>
        <w:ind w:left="3402" w:hanging="3118"/>
      </w:pPr>
      <w:r>
        <w:tab/>
      </w:r>
      <w:r>
        <w:tab/>
      </w:r>
      <w:r>
        <w:tab/>
        <w:t>NPI</w:t>
      </w:r>
      <w:r>
        <w:tab/>
        <w:t>"ISDN / telephone numbering plan"</w:t>
      </w:r>
    </w:p>
    <w:p w:rsidR="00B17D80" w:rsidRDefault="00B17D80" w:rsidP="00B17D80">
      <w:pPr>
        <w:pStyle w:val="EW"/>
        <w:tabs>
          <w:tab w:val="left" w:pos="851"/>
          <w:tab w:val="left" w:pos="1134"/>
          <w:tab w:val="left" w:pos="1418"/>
        </w:tabs>
        <w:ind w:left="3402" w:hanging="3118"/>
      </w:pPr>
      <w:r>
        <w:tab/>
      </w:r>
      <w:r>
        <w:tab/>
      </w:r>
      <w:r>
        <w:tab/>
        <w:t>Address value</w:t>
      </w:r>
      <w:r>
        <w:tab/>
        <w:t>"1234"</w:t>
      </w:r>
    </w:p>
    <w:p w:rsidR="00B17D80" w:rsidRDefault="00B17D80" w:rsidP="00B17D80">
      <w:pPr>
        <w:pStyle w:val="EW"/>
        <w:tabs>
          <w:tab w:val="left" w:pos="851"/>
          <w:tab w:val="left" w:pos="1134"/>
          <w:tab w:val="left" w:pos="1418"/>
        </w:tabs>
        <w:ind w:left="3402" w:hanging="3118"/>
      </w:pPr>
      <w:r>
        <w:tab/>
      </w:r>
      <w:r>
        <w:tab/>
        <w:t>TP-PID</w:t>
      </w:r>
      <w:r>
        <w:tab/>
        <w:t>SIM Data download</w:t>
      </w:r>
    </w:p>
    <w:p w:rsidR="00B17D80" w:rsidRDefault="00B17D80" w:rsidP="00B17D80">
      <w:pPr>
        <w:pStyle w:val="EW"/>
        <w:tabs>
          <w:tab w:val="left" w:pos="851"/>
          <w:tab w:val="left" w:pos="1134"/>
          <w:tab w:val="left" w:pos="1418"/>
        </w:tabs>
        <w:ind w:left="3402" w:hanging="3118"/>
      </w:pPr>
      <w:r>
        <w:tab/>
      </w:r>
      <w:r>
        <w:tab/>
        <w:t>TP-DCS</w:t>
      </w:r>
    </w:p>
    <w:p w:rsidR="00B17D80" w:rsidRDefault="00B17D80" w:rsidP="00B17D80">
      <w:pPr>
        <w:pStyle w:val="EW"/>
        <w:tabs>
          <w:tab w:val="left" w:pos="851"/>
          <w:tab w:val="left" w:pos="1134"/>
          <w:tab w:val="left" w:pos="1418"/>
        </w:tabs>
        <w:ind w:left="3402" w:hanging="3118"/>
      </w:pPr>
      <w:r>
        <w:tab/>
      </w:r>
      <w:r>
        <w:tab/>
      </w:r>
      <w:r>
        <w:tab/>
        <w:t>Coding Group</w:t>
      </w:r>
      <w:r>
        <w:tab/>
        <w:t>General Data Coding</w:t>
      </w:r>
    </w:p>
    <w:p w:rsidR="00B17D80" w:rsidRDefault="00B17D80" w:rsidP="00B17D80">
      <w:pPr>
        <w:pStyle w:val="EW"/>
        <w:tabs>
          <w:tab w:val="left" w:pos="851"/>
          <w:tab w:val="left" w:pos="1134"/>
          <w:tab w:val="left" w:pos="1418"/>
        </w:tabs>
        <w:ind w:left="3402" w:hanging="3118"/>
      </w:pPr>
      <w:r>
        <w:tab/>
      </w:r>
      <w:r>
        <w:tab/>
      </w:r>
      <w:r>
        <w:tab/>
        <w:t>Compression</w:t>
      </w:r>
      <w:r>
        <w:tab/>
        <w:t>Text is uncompressed</w:t>
      </w:r>
    </w:p>
    <w:p w:rsidR="00B17D80" w:rsidRDefault="00B17D80" w:rsidP="00B17D80">
      <w:pPr>
        <w:pStyle w:val="EW"/>
        <w:tabs>
          <w:tab w:val="left" w:pos="851"/>
          <w:tab w:val="left" w:pos="1134"/>
          <w:tab w:val="left" w:pos="1418"/>
        </w:tabs>
        <w:ind w:left="3402" w:hanging="3118"/>
      </w:pPr>
      <w:r>
        <w:tab/>
      </w:r>
      <w:r>
        <w:tab/>
      </w:r>
      <w:r>
        <w:tab/>
        <w:t>Message Class</w:t>
      </w:r>
      <w:r>
        <w:tab/>
        <w:t>Class 2 SIM Specific Message</w:t>
      </w:r>
    </w:p>
    <w:p w:rsidR="00B17D80" w:rsidRDefault="00B17D80" w:rsidP="00B17D80">
      <w:pPr>
        <w:pStyle w:val="EW"/>
        <w:tabs>
          <w:tab w:val="left" w:pos="851"/>
          <w:tab w:val="left" w:pos="1134"/>
          <w:tab w:val="left" w:pos="1418"/>
        </w:tabs>
        <w:ind w:left="3402" w:hanging="3118"/>
      </w:pPr>
      <w:r>
        <w:tab/>
      </w:r>
      <w:r>
        <w:tab/>
      </w:r>
      <w:r>
        <w:tab/>
        <w:t>Alphabet</w:t>
      </w:r>
      <w:r>
        <w:tab/>
        <w:t>8 bit data</w:t>
      </w:r>
    </w:p>
    <w:p w:rsidR="00B17D80" w:rsidRDefault="00B17D80" w:rsidP="00B17D80">
      <w:pPr>
        <w:pStyle w:val="EW"/>
        <w:tabs>
          <w:tab w:val="left" w:pos="851"/>
          <w:tab w:val="left" w:pos="1134"/>
          <w:tab w:val="left" w:pos="1418"/>
        </w:tabs>
        <w:ind w:left="3402" w:hanging="3118"/>
      </w:pPr>
      <w:r>
        <w:tab/>
      </w:r>
      <w:r>
        <w:tab/>
        <w:t>TP-SCTS:</w:t>
      </w:r>
      <w:r>
        <w:tab/>
        <w:t>01/01/98 00:00:00 +0</w:t>
      </w:r>
    </w:p>
    <w:p w:rsidR="00B17D80" w:rsidRDefault="00B17D80" w:rsidP="00B17D80">
      <w:pPr>
        <w:pStyle w:val="EW"/>
        <w:tabs>
          <w:tab w:val="left" w:pos="851"/>
          <w:tab w:val="left" w:pos="1134"/>
          <w:tab w:val="left" w:pos="1418"/>
        </w:tabs>
        <w:ind w:left="3402" w:hanging="3118"/>
      </w:pPr>
      <w:r>
        <w:tab/>
      </w:r>
      <w:r>
        <w:tab/>
        <w:t>TP-UDL</w:t>
      </w:r>
      <w:r>
        <w:tab/>
        <w:t>13</w:t>
      </w:r>
    </w:p>
    <w:p w:rsidR="00B17D80" w:rsidRDefault="00B17D80" w:rsidP="00B17D80">
      <w:pPr>
        <w:pStyle w:val="EX"/>
        <w:tabs>
          <w:tab w:val="left" w:pos="851"/>
          <w:tab w:val="left" w:pos="1134"/>
          <w:tab w:val="left" w:pos="1418"/>
        </w:tabs>
        <w:ind w:left="3402" w:hanging="3118"/>
      </w:pPr>
      <w:r>
        <w:tab/>
      </w:r>
      <w:r>
        <w:tab/>
        <w:t>TP-UD</w:t>
      </w:r>
      <w:r>
        <w:tab/>
        <w:t>"Short Message"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1.5 Void</w:t>
      </w:r>
    </w:p>
    <w:p w:rsidR="00B17D80" w:rsidRDefault="00B17D80" w:rsidP="00B17D80">
      <w:pPr>
        <w:keepNext/>
        <w:rPr>
          <w:b/>
        </w:rPr>
      </w:pPr>
      <w:r>
        <w:rPr>
          <w:b/>
        </w:rPr>
        <w:t>Expected Sequence 1.6 (SMS-PP Data Download, with Data Coding / Message Class)</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92"/>
        <w:gridCol w:w="3776"/>
      </w:tblGrid>
      <w:tr w:rsidR="00B17D80" w:rsidTr="007B59FD">
        <w:tblPrEx>
          <w:tblCellMar>
            <w:top w:w="0" w:type="dxa"/>
            <w:bottom w:w="0" w:type="dxa"/>
          </w:tblCellMar>
        </w:tblPrEx>
        <w:trPr>
          <w:cantSplit/>
          <w:jc w:val="center"/>
        </w:trPr>
        <w:tc>
          <w:tcPr>
            <w:tcW w:w="737" w:type="dxa"/>
            <w:tcBorders>
              <w:top w:val="single" w:sz="4"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052" w:type="dxa"/>
            <w:tcBorders>
              <w:top w:val="single" w:sz="4"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92" w:type="dxa"/>
            <w:tcBorders>
              <w:top w:val="single" w:sz="4"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776" w:type="dxa"/>
            <w:tcBorders>
              <w:top w:val="single" w:sz="4" w:space="0" w:color="auto"/>
              <w:left w:val="single" w:sz="6" w:space="0" w:color="auto"/>
              <w:bottom w:val="single" w:sz="4"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052"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SMS-PP Data Download Message 1.6.1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ME</w:t>
            </w:r>
          </w:p>
        </w:tc>
        <w:tc>
          <w:tcPr>
            <w:tcW w:w="2892" w:type="dxa"/>
            <w:tcBorders>
              <w:left w:val="single" w:sz="6" w:space="0" w:color="auto"/>
              <w:right w:val="single" w:sz="6" w:space="0" w:color="auto"/>
            </w:tcBorders>
          </w:tcPr>
          <w:p w:rsidR="00B17D80" w:rsidRDefault="00B17D80" w:rsidP="007B59FD">
            <w:pPr>
              <w:pStyle w:val="TAL"/>
            </w:pPr>
            <w:r>
              <w:t>The ME shall not display the message or alert the user of a short message waiting</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ENVELOPE: SMS-PP DOWNLOAD 1.6.2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SW1 / SW2 of '90 00'</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5</w:t>
            </w:r>
          </w:p>
        </w:tc>
        <w:tc>
          <w:tcPr>
            <w:tcW w:w="1052" w:type="dxa"/>
            <w:tcBorders>
              <w:left w:val="single" w:sz="6" w:space="0" w:color="auto"/>
              <w:bottom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RP-ACK</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SMS-PP (Data Download) Message 1.6.1</w:t>
      </w:r>
    </w:p>
    <w:p w:rsidR="00B17D80" w:rsidRDefault="00B17D80" w:rsidP="00B17D80">
      <w:r>
        <w:t>Logically:</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SMS-DELIVER</w:t>
      </w:r>
    </w:p>
    <w:p w:rsidR="00B17D80" w:rsidRDefault="00B17D80" w:rsidP="00B17D80">
      <w:pPr>
        <w:pStyle w:val="EW"/>
        <w:tabs>
          <w:tab w:val="left" w:pos="851"/>
          <w:tab w:val="left" w:pos="1134"/>
        </w:tabs>
        <w:ind w:left="2835" w:hanging="2551"/>
      </w:pPr>
      <w:r>
        <w:tab/>
        <w:t>TP-MMS</w:t>
      </w:r>
      <w:r>
        <w:tab/>
        <w:t>No more messages waiting for the MS in this SC</w:t>
      </w:r>
    </w:p>
    <w:p w:rsidR="00B17D80" w:rsidRDefault="00B17D80" w:rsidP="00B17D80">
      <w:pPr>
        <w:pStyle w:val="EW"/>
        <w:tabs>
          <w:tab w:val="left" w:pos="851"/>
          <w:tab w:val="left" w:pos="1134"/>
        </w:tabs>
        <w:ind w:left="2835" w:hanging="2551"/>
      </w:pPr>
      <w:r>
        <w:tab/>
        <w:t>TP-RP</w:t>
      </w:r>
      <w:r>
        <w:tab/>
      </w:r>
      <w:r>
        <w:tab/>
        <w:t>TP-Reply-Path is not set in this SMS-DELIVER</w:t>
      </w:r>
    </w:p>
    <w:p w:rsidR="00B17D80" w:rsidRDefault="00B17D80" w:rsidP="00B17D80">
      <w:pPr>
        <w:pStyle w:val="EW"/>
        <w:tabs>
          <w:tab w:val="left" w:pos="851"/>
          <w:tab w:val="left" w:pos="1134"/>
        </w:tabs>
        <w:ind w:left="2835" w:hanging="2551"/>
      </w:pPr>
      <w:r>
        <w:tab/>
        <w:t>TP-UDHI</w:t>
      </w:r>
      <w:r>
        <w:tab/>
        <w:t>TP-UD field contains only the short message</w:t>
      </w:r>
    </w:p>
    <w:p w:rsidR="00B17D80" w:rsidRDefault="00B17D80" w:rsidP="00B17D80">
      <w:pPr>
        <w:pStyle w:val="EW"/>
        <w:tabs>
          <w:tab w:val="left" w:pos="851"/>
          <w:tab w:val="left" w:pos="1134"/>
        </w:tabs>
        <w:ind w:left="2835" w:hanging="2551"/>
      </w:pPr>
      <w:r>
        <w:tab/>
        <w:t>TP-SRI</w:t>
      </w:r>
      <w:r>
        <w:tab/>
        <w:t>A status report will not be returned to the SME</w:t>
      </w:r>
    </w:p>
    <w:p w:rsidR="00B17D80" w:rsidRDefault="00B17D80" w:rsidP="00B17D80">
      <w:pPr>
        <w:pStyle w:val="EW"/>
        <w:tabs>
          <w:tab w:val="left" w:pos="851"/>
          <w:tab w:val="left" w:pos="1134"/>
        </w:tabs>
        <w:ind w:left="2835" w:hanging="2551"/>
      </w:pPr>
      <w:r>
        <w:tab/>
        <w:t>TP-OA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p>
    <w:p w:rsidR="00B17D80" w:rsidRDefault="00B17D80" w:rsidP="00B17D80">
      <w:pPr>
        <w:pStyle w:val="EW"/>
        <w:tabs>
          <w:tab w:val="left" w:pos="851"/>
          <w:tab w:val="left" w:pos="1134"/>
        </w:tabs>
        <w:ind w:left="2835" w:hanging="2551"/>
      </w:pPr>
      <w:r>
        <w:tab/>
      </w:r>
      <w:r>
        <w:tab/>
        <w:t>Address value</w:t>
      </w:r>
      <w:r>
        <w:tab/>
        <w:t>"1234"</w:t>
      </w:r>
    </w:p>
    <w:p w:rsidR="00B17D80" w:rsidRDefault="00B17D80" w:rsidP="00B17D80">
      <w:pPr>
        <w:pStyle w:val="EW"/>
        <w:tabs>
          <w:tab w:val="left" w:pos="851"/>
          <w:tab w:val="left" w:pos="1134"/>
        </w:tabs>
        <w:ind w:left="2835" w:hanging="2551"/>
      </w:pPr>
      <w:r>
        <w:tab/>
        <w:t>TP-PID</w:t>
      </w:r>
      <w:r>
        <w:tab/>
        <w:t>SIM Data download</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lastRenderedPageBreak/>
        <w:tab/>
      </w:r>
      <w:r>
        <w:tab/>
        <w:t>Coding Group</w:t>
      </w:r>
      <w:r>
        <w:tab/>
        <w:t>Data Coding / Message Class</w:t>
      </w:r>
    </w:p>
    <w:p w:rsidR="00B17D80" w:rsidRDefault="00B17D80" w:rsidP="00B17D80">
      <w:pPr>
        <w:pStyle w:val="EW"/>
        <w:tabs>
          <w:tab w:val="left" w:pos="851"/>
          <w:tab w:val="left" w:pos="1134"/>
        </w:tabs>
        <w:ind w:left="2835" w:hanging="2551"/>
      </w:pPr>
      <w:r>
        <w:tab/>
      </w:r>
      <w:r>
        <w:tab/>
        <w:t>Message Coding</w:t>
      </w:r>
      <w:r>
        <w:tab/>
        <w:t>8 bit data</w:t>
      </w:r>
    </w:p>
    <w:p w:rsidR="00B17D80" w:rsidRDefault="00B17D80" w:rsidP="00B17D80">
      <w:pPr>
        <w:pStyle w:val="EW"/>
        <w:tabs>
          <w:tab w:val="left" w:pos="851"/>
          <w:tab w:val="left" w:pos="1134"/>
        </w:tabs>
        <w:ind w:left="2835" w:hanging="2551"/>
      </w:pPr>
      <w:r>
        <w:tab/>
      </w:r>
      <w:r>
        <w:tab/>
        <w:t>Message Class</w:t>
      </w:r>
      <w:r>
        <w:tab/>
        <w:t>Class 2 SIM Specific Message</w:t>
      </w:r>
    </w:p>
    <w:p w:rsidR="00B17D80" w:rsidRDefault="00B17D80" w:rsidP="00B17D80">
      <w:pPr>
        <w:pStyle w:val="EW"/>
        <w:tabs>
          <w:tab w:val="left" w:pos="851"/>
          <w:tab w:val="left" w:pos="1134"/>
        </w:tabs>
        <w:ind w:left="2835" w:hanging="2551"/>
      </w:pPr>
      <w:r>
        <w:tab/>
        <w:t>TP-SCTS:</w:t>
      </w:r>
      <w:r>
        <w:tab/>
        <w:t>01/01/98 00:00:00 +0</w:t>
      </w:r>
    </w:p>
    <w:p w:rsidR="00B17D80" w:rsidRDefault="00B17D80" w:rsidP="00B17D80">
      <w:pPr>
        <w:pStyle w:val="EW"/>
        <w:tabs>
          <w:tab w:val="left" w:pos="851"/>
          <w:tab w:val="left" w:pos="1134"/>
        </w:tabs>
        <w:ind w:left="2835" w:hanging="2551"/>
      </w:pPr>
      <w:r>
        <w:tab/>
        <w:t>TP-UDL</w:t>
      </w:r>
      <w:r>
        <w:tab/>
        <w:t>13</w:t>
      </w:r>
    </w:p>
    <w:p w:rsidR="00B17D80" w:rsidRDefault="00B17D80" w:rsidP="00B17D80">
      <w:pPr>
        <w:pStyle w:val="EX"/>
        <w:tabs>
          <w:tab w:val="left" w:pos="851"/>
          <w:tab w:val="left" w:pos="1134"/>
        </w:tabs>
        <w:ind w:left="2835" w:hanging="2551"/>
      </w:pPr>
      <w:r>
        <w:tab/>
        <w:t>TP-UD</w:t>
      </w:r>
      <w:r>
        <w:tab/>
        <w:t>"Short Message"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ENVELOPE: SMS-PP DOWNLOAD 1.6.2</w:t>
      </w:r>
    </w:p>
    <w:p w:rsidR="00B17D80" w:rsidRDefault="00B17D80" w:rsidP="00B17D80">
      <w:r>
        <w:t>Logically:</w:t>
      </w:r>
    </w:p>
    <w:p w:rsidR="00B17D80" w:rsidRDefault="00B17D80" w:rsidP="00B17D80">
      <w:pPr>
        <w:pStyle w:val="EW"/>
        <w:tabs>
          <w:tab w:val="left" w:pos="851"/>
          <w:tab w:val="left" w:pos="1134"/>
          <w:tab w:val="left" w:pos="1418"/>
        </w:tabs>
        <w:ind w:left="3402" w:hanging="3118"/>
      </w:pPr>
      <w:r>
        <w:t>SMS-PP Download</w:t>
      </w:r>
    </w:p>
    <w:p w:rsidR="00B17D80" w:rsidRDefault="00B17D80" w:rsidP="00B17D80">
      <w:pPr>
        <w:pStyle w:val="EW"/>
        <w:tabs>
          <w:tab w:val="left" w:pos="851"/>
          <w:tab w:val="left" w:pos="1134"/>
          <w:tab w:val="left" w:pos="1418"/>
        </w:tabs>
        <w:ind w:left="3402" w:hanging="3118"/>
        <w:rPr>
          <w:lang w:val="fr-FR"/>
        </w:rPr>
      </w:pPr>
      <w:r>
        <w:tab/>
      </w:r>
      <w:r>
        <w:rPr>
          <w:lang w:val="fr-FR"/>
        </w:rPr>
        <w:t>Device identities</w:t>
      </w:r>
    </w:p>
    <w:p w:rsidR="00B17D80" w:rsidRDefault="00B17D80" w:rsidP="00B17D80">
      <w:pPr>
        <w:pStyle w:val="EW"/>
        <w:tabs>
          <w:tab w:val="left" w:pos="851"/>
          <w:tab w:val="left" w:pos="1134"/>
          <w:tab w:val="left" w:pos="1418"/>
        </w:tabs>
        <w:ind w:left="3402" w:hanging="3118"/>
        <w:rPr>
          <w:lang w:val="fr-FR"/>
        </w:rPr>
      </w:pPr>
      <w:r>
        <w:rPr>
          <w:lang w:val="fr-FR"/>
        </w:rPr>
        <w:tab/>
      </w:r>
      <w:r>
        <w:rPr>
          <w:lang w:val="fr-FR"/>
        </w:rPr>
        <w:tab/>
        <w:t>Source device:</w:t>
      </w:r>
      <w:r>
        <w:rPr>
          <w:lang w:val="fr-FR"/>
        </w:rPr>
        <w:tab/>
        <w:t>Network</w:t>
      </w:r>
    </w:p>
    <w:p w:rsidR="00B17D80" w:rsidRDefault="00B17D80" w:rsidP="00B17D80">
      <w:pPr>
        <w:pStyle w:val="EW"/>
        <w:tabs>
          <w:tab w:val="left" w:pos="851"/>
          <w:tab w:val="left" w:pos="1134"/>
          <w:tab w:val="left" w:pos="1418"/>
        </w:tabs>
        <w:ind w:left="3402" w:hanging="3118"/>
      </w:pPr>
      <w:r>
        <w:rPr>
          <w:lang w:val="fr-FR"/>
        </w:rPr>
        <w:tab/>
      </w:r>
      <w:r>
        <w:rPr>
          <w:lang w:val="fr-FR"/>
        </w:rPr>
        <w:tab/>
      </w:r>
      <w:r>
        <w:t>Destination device:</w:t>
      </w:r>
      <w:r>
        <w:tab/>
        <w:t>SIM</w:t>
      </w:r>
    </w:p>
    <w:p w:rsidR="00B17D80" w:rsidRDefault="00B17D80" w:rsidP="00B17D80">
      <w:pPr>
        <w:pStyle w:val="EW"/>
        <w:tabs>
          <w:tab w:val="left" w:pos="851"/>
          <w:tab w:val="left" w:pos="1134"/>
          <w:tab w:val="left" w:pos="1418"/>
        </w:tabs>
        <w:ind w:left="3402" w:hanging="3118"/>
      </w:pPr>
      <w:r>
        <w:tab/>
        <w:t>Address</w:t>
      </w:r>
    </w:p>
    <w:p w:rsidR="00B17D80" w:rsidRDefault="00B17D80" w:rsidP="00B17D80">
      <w:pPr>
        <w:pStyle w:val="EW"/>
        <w:tabs>
          <w:tab w:val="left" w:pos="851"/>
          <w:tab w:val="left" w:pos="1134"/>
          <w:tab w:val="left" w:pos="1418"/>
        </w:tabs>
        <w:ind w:left="3402" w:hanging="3118"/>
      </w:pPr>
      <w:r>
        <w:tab/>
      </w:r>
      <w:r>
        <w:tab/>
        <w:t>TON</w:t>
      </w:r>
      <w:r>
        <w:tab/>
        <w:t>International number</w:t>
      </w:r>
    </w:p>
    <w:p w:rsidR="00B17D80" w:rsidRDefault="00B17D80" w:rsidP="00B17D80">
      <w:pPr>
        <w:pStyle w:val="EW"/>
        <w:tabs>
          <w:tab w:val="left" w:pos="851"/>
          <w:tab w:val="left" w:pos="1134"/>
          <w:tab w:val="left" w:pos="1418"/>
        </w:tabs>
        <w:ind w:left="3402" w:hanging="3118"/>
      </w:pPr>
      <w:r>
        <w:tab/>
      </w:r>
      <w:r>
        <w:tab/>
        <w:t>NPI</w:t>
      </w:r>
      <w:r>
        <w:tab/>
        <w:t>"ISDN / telephone numbering plan"</w:t>
      </w:r>
    </w:p>
    <w:p w:rsidR="00B17D80" w:rsidRDefault="00B17D80" w:rsidP="00B17D80">
      <w:pPr>
        <w:pStyle w:val="EW"/>
        <w:tabs>
          <w:tab w:val="left" w:pos="851"/>
          <w:tab w:val="left" w:pos="1134"/>
          <w:tab w:val="left" w:pos="1418"/>
        </w:tabs>
        <w:ind w:left="3402" w:hanging="3118"/>
      </w:pPr>
      <w:r>
        <w:tab/>
      </w:r>
      <w:r>
        <w:tab/>
        <w:t>Dialling number string</w:t>
      </w:r>
      <w:r>
        <w:tab/>
        <w:t>"112233445566778"</w:t>
      </w:r>
    </w:p>
    <w:p w:rsidR="00B17D80" w:rsidRDefault="00B17D80" w:rsidP="00B17D80">
      <w:pPr>
        <w:pStyle w:val="EW"/>
        <w:tabs>
          <w:tab w:val="left" w:pos="851"/>
          <w:tab w:val="left" w:pos="1134"/>
          <w:tab w:val="left" w:pos="1418"/>
        </w:tabs>
        <w:ind w:left="3402" w:hanging="3118"/>
      </w:pPr>
      <w:r>
        <w:tab/>
        <w:t>SMS TPDU</w:t>
      </w:r>
    </w:p>
    <w:p w:rsidR="00B17D80" w:rsidRDefault="00B17D80" w:rsidP="00B17D80">
      <w:pPr>
        <w:pStyle w:val="EW"/>
        <w:tabs>
          <w:tab w:val="left" w:pos="851"/>
          <w:tab w:val="left" w:pos="1134"/>
          <w:tab w:val="left" w:pos="1418"/>
        </w:tabs>
        <w:ind w:left="3402" w:hanging="3118"/>
      </w:pPr>
      <w:r>
        <w:tab/>
      </w:r>
      <w:r>
        <w:tab/>
        <w:t>TP-MTI</w:t>
      </w:r>
      <w:r>
        <w:tab/>
        <w:t>SMS-DELIVER</w:t>
      </w:r>
    </w:p>
    <w:p w:rsidR="00B17D80" w:rsidRDefault="00B17D80" w:rsidP="00B17D80">
      <w:pPr>
        <w:pStyle w:val="EW"/>
        <w:tabs>
          <w:tab w:val="left" w:pos="851"/>
          <w:tab w:val="left" w:pos="1134"/>
          <w:tab w:val="left" w:pos="1418"/>
        </w:tabs>
        <w:ind w:left="3402" w:hanging="3118"/>
      </w:pPr>
      <w:r>
        <w:tab/>
      </w:r>
      <w:r>
        <w:tab/>
        <w:t>TP-MMS</w:t>
      </w:r>
      <w:r>
        <w:tab/>
        <w:t>No more messages waiting for the MS in this SC</w:t>
      </w:r>
    </w:p>
    <w:p w:rsidR="00B17D80" w:rsidRDefault="00B17D80" w:rsidP="00B17D80">
      <w:pPr>
        <w:pStyle w:val="EW"/>
        <w:tabs>
          <w:tab w:val="left" w:pos="851"/>
          <w:tab w:val="left" w:pos="1134"/>
          <w:tab w:val="left" w:pos="1418"/>
        </w:tabs>
        <w:ind w:left="3402" w:hanging="3118"/>
      </w:pPr>
      <w:r>
        <w:tab/>
      </w:r>
      <w:r>
        <w:tab/>
        <w:t>TP-RP</w:t>
      </w:r>
      <w:r>
        <w:tab/>
        <w:t>TP-Reply-Path is not set in this SMS-DELIVER</w:t>
      </w:r>
    </w:p>
    <w:p w:rsidR="00B17D80" w:rsidRDefault="00B17D80" w:rsidP="00B17D80">
      <w:pPr>
        <w:pStyle w:val="EW"/>
        <w:tabs>
          <w:tab w:val="left" w:pos="851"/>
          <w:tab w:val="left" w:pos="1134"/>
          <w:tab w:val="left" w:pos="1418"/>
        </w:tabs>
        <w:ind w:left="3402" w:hanging="3118"/>
      </w:pPr>
      <w:r>
        <w:tab/>
      </w:r>
      <w:r>
        <w:tab/>
        <w:t>TP-UDHI</w:t>
      </w:r>
      <w:r>
        <w:tab/>
        <w:t>TP-UD field contains only the short message</w:t>
      </w:r>
    </w:p>
    <w:p w:rsidR="00B17D80" w:rsidRDefault="00B17D80" w:rsidP="00B17D80">
      <w:pPr>
        <w:pStyle w:val="EW"/>
        <w:tabs>
          <w:tab w:val="left" w:pos="851"/>
          <w:tab w:val="left" w:pos="1134"/>
          <w:tab w:val="left" w:pos="1418"/>
        </w:tabs>
        <w:ind w:left="3402" w:hanging="3118"/>
      </w:pPr>
      <w:r>
        <w:tab/>
      </w:r>
      <w:r>
        <w:tab/>
        <w:t>TP-SRI</w:t>
      </w:r>
      <w:r>
        <w:tab/>
        <w:t>A status report will not be returned to the SME</w:t>
      </w:r>
    </w:p>
    <w:p w:rsidR="00B17D80" w:rsidRDefault="00B17D80" w:rsidP="00B17D80">
      <w:pPr>
        <w:pStyle w:val="EW"/>
        <w:tabs>
          <w:tab w:val="left" w:pos="851"/>
          <w:tab w:val="left" w:pos="1134"/>
          <w:tab w:val="left" w:pos="1418"/>
        </w:tabs>
        <w:ind w:left="3402" w:hanging="3118"/>
      </w:pPr>
      <w:r>
        <w:tab/>
      </w:r>
      <w:r>
        <w:tab/>
        <w:t>TP-OA</w:t>
      </w:r>
    </w:p>
    <w:p w:rsidR="00B17D80" w:rsidRDefault="00B17D80" w:rsidP="00B17D80">
      <w:pPr>
        <w:pStyle w:val="EW"/>
        <w:tabs>
          <w:tab w:val="left" w:pos="851"/>
          <w:tab w:val="left" w:pos="1134"/>
          <w:tab w:val="left" w:pos="1418"/>
        </w:tabs>
        <w:ind w:left="3402" w:hanging="3118"/>
      </w:pPr>
      <w:r>
        <w:tab/>
      </w:r>
      <w:r>
        <w:tab/>
      </w:r>
      <w:r>
        <w:tab/>
        <w:t>TON</w:t>
      </w:r>
      <w:r>
        <w:tab/>
        <w:t>International number</w:t>
      </w:r>
    </w:p>
    <w:p w:rsidR="00B17D80" w:rsidRDefault="00B17D80" w:rsidP="00B17D80">
      <w:pPr>
        <w:pStyle w:val="EW"/>
        <w:tabs>
          <w:tab w:val="left" w:pos="851"/>
          <w:tab w:val="left" w:pos="1134"/>
          <w:tab w:val="left" w:pos="1418"/>
        </w:tabs>
        <w:ind w:left="3402" w:hanging="3118"/>
      </w:pPr>
      <w:r>
        <w:tab/>
      </w:r>
      <w:r>
        <w:tab/>
      </w:r>
      <w:r>
        <w:tab/>
        <w:t>NPI</w:t>
      </w:r>
      <w:r>
        <w:tab/>
        <w:t>"ISDN / telephone numbering plan"</w:t>
      </w:r>
    </w:p>
    <w:p w:rsidR="00B17D80" w:rsidRDefault="00B17D80" w:rsidP="00B17D80">
      <w:pPr>
        <w:pStyle w:val="EW"/>
        <w:tabs>
          <w:tab w:val="left" w:pos="851"/>
          <w:tab w:val="left" w:pos="1134"/>
          <w:tab w:val="left" w:pos="1418"/>
        </w:tabs>
        <w:ind w:left="3402" w:hanging="3118"/>
      </w:pPr>
      <w:r>
        <w:tab/>
      </w:r>
      <w:r>
        <w:tab/>
      </w:r>
      <w:r>
        <w:tab/>
        <w:t>Address value</w:t>
      </w:r>
      <w:r>
        <w:tab/>
        <w:t>"1234"</w:t>
      </w:r>
    </w:p>
    <w:p w:rsidR="00B17D80" w:rsidRDefault="00B17D80" w:rsidP="00B17D80">
      <w:pPr>
        <w:pStyle w:val="EW"/>
        <w:tabs>
          <w:tab w:val="left" w:pos="851"/>
          <w:tab w:val="left" w:pos="1134"/>
          <w:tab w:val="left" w:pos="1418"/>
        </w:tabs>
        <w:ind w:left="3402" w:hanging="3118"/>
      </w:pPr>
      <w:r>
        <w:tab/>
      </w:r>
      <w:r>
        <w:tab/>
        <w:t>TP-PID</w:t>
      </w:r>
      <w:r>
        <w:tab/>
        <w:t>SIM Data download</w:t>
      </w:r>
    </w:p>
    <w:p w:rsidR="00B17D80" w:rsidRDefault="00B17D80" w:rsidP="00B17D80">
      <w:pPr>
        <w:pStyle w:val="EW"/>
        <w:tabs>
          <w:tab w:val="left" w:pos="851"/>
          <w:tab w:val="left" w:pos="1134"/>
          <w:tab w:val="left" w:pos="1418"/>
        </w:tabs>
        <w:ind w:left="3402" w:hanging="3118"/>
      </w:pPr>
      <w:r>
        <w:tab/>
      </w:r>
      <w:r>
        <w:tab/>
        <w:t>TP-DCS</w:t>
      </w:r>
    </w:p>
    <w:p w:rsidR="00B17D80" w:rsidRDefault="00B17D80" w:rsidP="00B17D80">
      <w:pPr>
        <w:pStyle w:val="EW"/>
        <w:tabs>
          <w:tab w:val="left" w:pos="851"/>
          <w:tab w:val="left" w:pos="1134"/>
          <w:tab w:val="left" w:pos="1418"/>
        </w:tabs>
        <w:ind w:left="3402" w:hanging="3118"/>
      </w:pPr>
      <w:r>
        <w:tab/>
      </w:r>
      <w:r>
        <w:tab/>
      </w:r>
      <w:r>
        <w:tab/>
        <w:t>Coding Group</w:t>
      </w:r>
      <w:r>
        <w:tab/>
        <w:t>Data Coding / Message Class</w:t>
      </w:r>
    </w:p>
    <w:p w:rsidR="00B17D80" w:rsidRDefault="00B17D80" w:rsidP="00B17D80">
      <w:pPr>
        <w:pStyle w:val="EW"/>
        <w:tabs>
          <w:tab w:val="left" w:pos="851"/>
          <w:tab w:val="left" w:pos="1134"/>
          <w:tab w:val="left" w:pos="1418"/>
        </w:tabs>
        <w:ind w:left="3402" w:hanging="3118"/>
      </w:pPr>
      <w:r>
        <w:tab/>
      </w:r>
      <w:r>
        <w:tab/>
      </w:r>
      <w:r>
        <w:tab/>
        <w:t>Message Coding</w:t>
      </w:r>
      <w:r>
        <w:tab/>
        <w:t>8 bit data</w:t>
      </w:r>
    </w:p>
    <w:p w:rsidR="00B17D80" w:rsidRDefault="00B17D80" w:rsidP="00B17D80">
      <w:pPr>
        <w:pStyle w:val="EW"/>
        <w:tabs>
          <w:tab w:val="left" w:pos="851"/>
          <w:tab w:val="left" w:pos="1134"/>
          <w:tab w:val="left" w:pos="1418"/>
        </w:tabs>
        <w:ind w:left="3402" w:hanging="3118"/>
      </w:pPr>
      <w:r>
        <w:tab/>
      </w:r>
      <w:r>
        <w:tab/>
      </w:r>
      <w:r>
        <w:tab/>
        <w:t>Message Class</w:t>
      </w:r>
      <w:r>
        <w:tab/>
        <w:t>Class 2 SIM Specific Message</w:t>
      </w:r>
    </w:p>
    <w:p w:rsidR="00B17D80" w:rsidRDefault="00B17D80" w:rsidP="00B17D80">
      <w:pPr>
        <w:pStyle w:val="EW"/>
        <w:tabs>
          <w:tab w:val="left" w:pos="851"/>
          <w:tab w:val="left" w:pos="1134"/>
          <w:tab w:val="left" w:pos="1418"/>
        </w:tabs>
        <w:ind w:left="3402" w:hanging="3118"/>
      </w:pPr>
      <w:r>
        <w:tab/>
      </w:r>
      <w:r>
        <w:tab/>
        <w:t>TP-SCTS:</w:t>
      </w:r>
      <w:r>
        <w:tab/>
        <w:t>01/01/98 00:00:00 +0</w:t>
      </w:r>
    </w:p>
    <w:p w:rsidR="00B17D80" w:rsidRDefault="00B17D80" w:rsidP="00B17D80">
      <w:pPr>
        <w:pStyle w:val="EW"/>
        <w:tabs>
          <w:tab w:val="left" w:pos="851"/>
          <w:tab w:val="left" w:pos="1134"/>
          <w:tab w:val="left" w:pos="1418"/>
        </w:tabs>
        <w:ind w:left="3402" w:hanging="3118"/>
      </w:pPr>
      <w:r>
        <w:tab/>
      </w:r>
      <w:r>
        <w:tab/>
        <w:t>TP-UDL</w:t>
      </w:r>
      <w:r>
        <w:tab/>
        <w:t>13</w:t>
      </w:r>
    </w:p>
    <w:p w:rsidR="00B17D80" w:rsidRDefault="00B17D80" w:rsidP="00B17D80">
      <w:pPr>
        <w:pStyle w:val="EX"/>
        <w:tabs>
          <w:tab w:val="left" w:pos="851"/>
          <w:tab w:val="left" w:pos="1134"/>
          <w:tab w:val="left" w:pos="1418"/>
        </w:tabs>
        <w:ind w:left="3402" w:hanging="3118"/>
      </w:pPr>
      <w:r>
        <w:tab/>
      </w:r>
      <w:r>
        <w:tab/>
        <w:t>TP-UD</w:t>
      </w:r>
      <w:r>
        <w:tab/>
        <w:t>"Short Message"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rPr>
          <w:b/>
        </w:rPr>
      </w:pPr>
      <w:r>
        <w:rPr>
          <w:b/>
        </w:rPr>
        <w:t>SMS-PP Data Download SIM Acknowledgement 1.2.4</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72</w:t>
            </w:r>
          </w:p>
        </w:tc>
      </w:tr>
    </w:tbl>
    <w:p w:rsidR="00B17D80" w:rsidRDefault="00B17D80" w:rsidP="00B17D80">
      <w:pPr>
        <w:pStyle w:val="FP"/>
      </w:pPr>
    </w:p>
    <w:p w:rsidR="00B17D80" w:rsidRDefault="00B17D80" w:rsidP="00B17D80">
      <w:pPr>
        <w:pStyle w:val="Heading5"/>
      </w:pPr>
      <w:bookmarkStart w:id="663" w:name="_Toc502363312"/>
      <w:bookmarkStart w:id="664" w:name="_Toc533173738"/>
      <w:bookmarkStart w:id="665" w:name="_Toc51834159"/>
      <w:r>
        <w:t>27.22.5.1.5</w:t>
      </w:r>
      <w:r>
        <w:tab/>
        <w:t>Test requirement</w:t>
      </w:r>
      <w:bookmarkEnd w:id="663"/>
      <w:bookmarkEnd w:id="664"/>
      <w:bookmarkEnd w:id="665"/>
    </w:p>
    <w:p w:rsidR="00B17D80" w:rsidRDefault="00B17D80" w:rsidP="00B17D80">
      <w:r>
        <w:t>The ME shall operate in the manner defined in expected sequences 1.2 to 1.6.</w:t>
      </w:r>
    </w:p>
    <w:p w:rsidR="00B17D80" w:rsidRDefault="00B17D80" w:rsidP="00B17D80">
      <w:pPr>
        <w:pStyle w:val="Heading4"/>
      </w:pPr>
      <w:bookmarkStart w:id="666" w:name="_Toc502363313"/>
      <w:bookmarkStart w:id="667" w:name="_Toc533173739"/>
      <w:bookmarkStart w:id="668" w:name="_Toc51834160"/>
      <w:r>
        <w:lastRenderedPageBreak/>
        <w:t>27.22.5.2</w:t>
      </w:r>
      <w:r>
        <w:tab/>
        <w:t>SMS-CB Data Download</w:t>
      </w:r>
      <w:bookmarkEnd w:id="666"/>
      <w:bookmarkEnd w:id="667"/>
      <w:bookmarkEnd w:id="668"/>
    </w:p>
    <w:p w:rsidR="00B17D80" w:rsidRDefault="00B17D80" w:rsidP="00B17D80">
      <w:pPr>
        <w:pStyle w:val="Heading5"/>
      </w:pPr>
      <w:bookmarkStart w:id="669" w:name="_Toc502363314"/>
      <w:bookmarkStart w:id="670" w:name="_Toc533173740"/>
      <w:bookmarkStart w:id="671" w:name="_Toc51834161"/>
      <w:r>
        <w:t>27.22.5.2.1</w:t>
      </w:r>
      <w:r>
        <w:tab/>
        <w:t>Definition and applicability</w:t>
      </w:r>
      <w:bookmarkEnd w:id="669"/>
      <w:bookmarkEnd w:id="670"/>
      <w:bookmarkEnd w:id="671"/>
    </w:p>
    <w:p w:rsidR="00B17D80" w:rsidRDefault="00B17D80" w:rsidP="00B17D80">
      <w:r>
        <w:t>See clause 3.2.2.</w:t>
      </w:r>
    </w:p>
    <w:p w:rsidR="00B17D80" w:rsidRDefault="00B17D80" w:rsidP="00B17D80">
      <w:pPr>
        <w:pStyle w:val="Heading5"/>
      </w:pPr>
      <w:bookmarkStart w:id="672" w:name="_Toc502363315"/>
      <w:bookmarkStart w:id="673" w:name="_Toc533173741"/>
      <w:bookmarkStart w:id="674" w:name="_Toc51834162"/>
      <w:r>
        <w:t>27.22.5.2.2</w:t>
      </w:r>
      <w:r>
        <w:tab/>
        <w:t>Conformance requirement</w:t>
      </w:r>
      <w:bookmarkEnd w:id="672"/>
      <w:bookmarkEnd w:id="673"/>
      <w:bookmarkEnd w:id="674"/>
    </w:p>
    <w:p w:rsidR="00B17D80" w:rsidRDefault="00B17D80" w:rsidP="00B17D80">
      <w:r>
        <w:t>The ME shall support the Proactive SIM: SMS-CB Data Download facility as defined in:</w:t>
      </w:r>
    </w:p>
    <w:p w:rsidR="00B17D80" w:rsidRDefault="00B17D80" w:rsidP="00B17D80">
      <w:pPr>
        <w:pStyle w:val="B1"/>
      </w:pPr>
      <w:r>
        <w:t>-</w:t>
      </w:r>
      <w:r>
        <w:tab/>
        <w:t>TS 11.14 [15] clause 4.3, clause 5, clause 7.2, clause 12.5 and clause 12.7.</w:t>
      </w:r>
    </w:p>
    <w:p w:rsidR="00B17D80" w:rsidRDefault="00B17D80" w:rsidP="00B17D80">
      <w:pPr>
        <w:pStyle w:val="Heading5"/>
      </w:pPr>
      <w:bookmarkStart w:id="675" w:name="_Toc502363316"/>
      <w:bookmarkStart w:id="676" w:name="_Toc533173742"/>
      <w:bookmarkStart w:id="677" w:name="_Toc51834163"/>
      <w:r>
        <w:t>27.22.5.2.3</w:t>
      </w:r>
      <w:r>
        <w:tab/>
        <w:t>Test purpose</w:t>
      </w:r>
      <w:bookmarkEnd w:id="675"/>
      <w:bookmarkEnd w:id="676"/>
      <w:bookmarkEnd w:id="677"/>
    </w:p>
    <w:p w:rsidR="00B17D80" w:rsidRDefault="00B17D80" w:rsidP="00B17D80">
      <w:r>
        <w:t>To verify that the ME transparently passes the "data download via SMS Cell Broadcast" messages to the SIM, which contain a message identifier found in EF</w:t>
      </w:r>
      <w:r>
        <w:rPr>
          <w:vertAlign w:val="subscript"/>
        </w:rPr>
        <w:t>CBMID</w:t>
      </w:r>
      <w:r>
        <w:t>.</w:t>
      </w:r>
    </w:p>
    <w:p w:rsidR="00B17D80" w:rsidRDefault="00B17D80" w:rsidP="00B17D80">
      <w:pPr>
        <w:pStyle w:val="Heading5"/>
      </w:pPr>
      <w:bookmarkStart w:id="678" w:name="_Toc502363317"/>
      <w:bookmarkStart w:id="679" w:name="_Toc533173743"/>
      <w:bookmarkStart w:id="680" w:name="_Toc51834164"/>
      <w:r>
        <w:t>27.22.5.2.4</w:t>
      </w:r>
      <w:r>
        <w:tab/>
        <w:t>Method of Test</w:t>
      </w:r>
      <w:bookmarkEnd w:id="678"/>
      <w:bookmarkEnd w:id="679"/>
      <w:bookmarkEnd w:id="680"/>
    </w:p>
    <w:p w:rsidR="00B17D80" w:rsidRDefault="00B17D80" w:rsidP="00B17D80">
      <w:pPr>
        <w:pStyle w:val="H6"/>
      </w:pPr>
      <w:r>
        <w:t>27.22.5.2.4.1</w:t>
      </w:r>
      <w:r>
        <w:tab/>
        <w:t>Initial conditions</w:t>
      </w:r>
    </w:p>
    <w:p w:rsidR="00B17D80" w:rsidRDefault="00B17D80" w:rsidP="00B17D80">
      <w:r>
        <w:t>The ME is connected to the system Simulator and the SIM Simulator.</w:t>
      </w:r>
    </w:p>
    <w:p w:rsidR="00B17D80" w:rsidRDefault="00B17D80" w:rsidP="00B17D80">
      <w:r>
        <w:t>The elementary files are coded as Toolkit default</w:t>
      </w:r>
      <w:r w:rsidRPr="00227E53">
        <w:t xml:space="preserve"> </w:t>
      </w:r>
      <w:r>
        <w:t>with the following exeception:</w:t>
      </w:r>
    </w:p>
    <w:p w:rsidR="00B17D80" w:rsidRDefault="00B17D80" w:rsidP="00B17D80">
      <w:r>
        <w:t>EF LP shall contain an entry indicating "English".</w:t>
      </w:r>
    </w:p>
    <w:p w:rsidR="00B17D80" w:rsidRDefault="00B17D80" w:rsidP="00B17D80">
      <w:r>
        <w:t>Prior to this test the ME shall have been powered on and performed the PROFILE DOWNLOAD procedure.</w:t>
      </w:r>
    </w:p>
    <w:p w:rsidR="00B17D80" w:rsidRDefault="00B17D80" w:rsidP="00B17D80">
      <w:pPr>
        <w:pStyle w:val="H6"/>
      </w:pPr>
      <w:r>
        <w:t>27.22.5.2.4.2</w:t>
      </w:r>
      <w:r>
        <w:tab/>
        <w:t>Procedure</w:t>
      </w:r>
    </w:p>
    <w:p w:rsidR="00B17D80" w:rsidRDefault="00B17D80" w:rsidP="00B17D80">
      <w:pPr>
        <w:keepNext/>
        <w:rPr>
          <w:b/>
        </w:rPr>
      </w:pPr>
      <w:r>
        <w:rPr>
          <w:b/>
        </w:rPr>
        <w:t>Expected Sequence 1.1 (SMS-CB (Data Download), ENVELOPE(SMS-CB DOWNLOAD), ME does not display message)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16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16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162" w:type="dxa"/>
            <w:tcBorders>
              <w:top w:val="single" w:sz="6" w:space="0" w:color="auto"/>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SMS-CB (DATA DOWNLOAD) 1.1</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Message identifier '10 01'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16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ENVELOPE (SMS-CB DOWNLOAD) 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3</w:t>
            </w:r>
          </w:p>
        </w:tc>
        <w:tc>
          <w:tcPr>
            <w:tcW w:w="1162" w:type="dxa"/>
            <w:tcBorders>
              <w:left w:val="single" w:sz="6" w:space="0" w:color="auto"/>
              <w:bottom w:val="single" w:sz="4"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bottom w:val="single" w:sz="4" w:space="0" w:color="auto"/>
              <w:right w:val="single" w:sz="6" w:space="0" w:color="auto"/>
            </w:tcBorders>
          </w:tcPr>
          <w:p w:rsidR="00B17D80" w:rsidRDefault="00B17D80" w:rsidP="007B59FD">
            <w:pPr>
              <w:pStyle w:val="TAL"/>
            </w:pPr>
            <w:r>
              <w:t>SW1, SW2 '90 00'</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SMS-CB (Data Download) Message 1.1</w:t>
      </w:r>
    </w:p>
    <w:p w:rsidR="00B17D80" w:rsidRDefault="00B17D80" w:rsidP="00B17D80">
      <w:r>
        <w:t>Logically:</w:t>
      </w:r>
    </w:p>
    <w:p w:rsidR="00B17D80" w:rsidRDefault="00B17D80" w:rsidP="00B17D80">
      <w:pPr>
        <w:pStyle w:val="EW"/>
        <w:tabs>
          <w:tab w:val="left" w:pos="851"/>
          <w:tab w:val="left" w:pos="1134"/>
        </w:tabs>
        <w:ind w:left="2835" w:hanging="2551"/>
      </w:pPr>
      <w:r>
        <w:t>Message Content</w:t>
      </w:r>
    </w:p>
    <w:p w:rsidR="00B17D80" w:rsidRDefault="00B17D80" w:rsidP="00B17D80">
      <w:pPr>
        <w:pStyle w:val="EW"/>
        <w:tabs>
          <w:tab w:val="left" w:pos="851"/>
          <w:tab w:val="left" w:pos="1134"/>
        </w:tabs>
        <w:ind w:left="2835" w:hanging="2551"/>
      </w:pPr>
      <w:r>
        <w:tab/>
        <w:t>Serial Number</w:t>
      </w:r>
    </w:p>
    <w:p w:rsidR="00B17D80" w:rsidRDefault="00B17D80" w:rsidP="00B17D80">
      <w:pPr>
        <w:pStyle w:val="EW"/>
        <w:tabs>
          <w:tab w:val="left" w:pos="851"/>
          <w:tab w:val="left" w:pos="1134"/>
        </w:tabs>
        <w:ind w:left="2835" w:hanging="2551"/>
      </w:pPr>
      <w:r>
        <w:tab/>
      </w:r>
      <w:r>
        <w:tab/>
        <w:t>Geographical scope:</w:t>
      </w:r>
      <w:r>
        <w:tab/>
        <w:t>Cell wide, normal display mode</w:t>
      </w:r>
    </w:p>
    <w:p w:rsidR="00B17D80" w:rsidRDefault="00B17D80" w:rsidP="00B17D80">
      <w:pPr>
        <w:pStyle w:val="EW"/>
        <w:tabs>
          <w:tab w:val="left" w:pos="851"/>
          <w:tab w:val="left" w:pos="1134"/>
        </w:tabs>
        <w:ind w:left="2835" w:hanging="2551"/>
      </w:pPr>
      <w:r>
        <w:tab/>
      </w:r>
      <w:r>
        <w:tab/>
        <w:t>Message code:</w:t>
      </w:r>
      <w:r>
        <w:tab/>
        <w:t>1</w:t>
      </w:r>
    </w:p>
    <w:p w:rsidR="00B17D80" w:rsidRDefault="00B17D80" w:rsidP="00B17D80">
      <w:pPr>
        <w:pStyle w:val="EW"/>
        <w:tabs>
          <w:tab w:val="left" w:pos="851"/>
          <w:tab w:val="left" w:pos="1134"/>
        </w:tabs>
        <w:ind w:left="2835" w:hanging="2551"/>
      </w:pPr>
      <w:r>
        <w:tab/>
      </w:r>
      <w:r>
        <w:tab/>
        <w:t>Update number:</w:t>
      </w:r>
      <w:r>
        <w:tab/>
        <w:t>1</w:t>
      </w:r>
    </w:p>
    <w:p w:rsidR="00B17D80" w:rsidRDefault="00B17D80" w:rsidP="00B17D80">
      <w:pPr>
        <w:pStyle w:val="EW"/>
        <w:tabs>
          <w:tab w:val="left" w:pos="851"/>
          <w:tab w:val="left" w:pos="1134"/>
        </w:tabs>
        <w:ind w:left="2835" w:hanging="2551"/>
      </w:pPr>
      <w:r>
        <w:tab/>
        <w:t>Message Identifier:</w:t>
      </w:r>
      <w:r>
        <w:tab/>
        <w:t>"1001"</w:t>
      </w:r>
    </w:p>
    <w:p w:rsidR="00B17D80" w:rsidRDefault="00B17D80" w:rsidP="00B17D80">
      <w:pPr>
        <w:pStyle w:val="EW"/>
        <w:tabs>
          <w:tab w:val="left" w:pos="851"/>
          <w:tab w:val="left" w:pos="1134"/>
        </w:tabs>
        <w:ind w:left="2835" w:hanging="2551"/>
      </w:pPr>
      <w:r>
        <w:tab/>
        <w:t>Data coding Scheme</w:t>
      </w:r>
    </w:p>
    <w:p w:rsidR="00B17D80" w:rsidRDefault="00B17D80" w:rsidP="00B17D80">
      <w:pPr>
        <w:pStyle w:val="EW"/>
        <w:tabs>
          <w:tab w:val="left" w:pos="851"/>
          <w:tab w:val="left" w:pos="1134"/>
        </w:tabs>
        <w:ind w:left="2835" w:hanging="2551"/>
      </w:pPr>
      <w:r>
        <w:tab/>
        <w:t>Message Coding:</w:t>
      </w:r>
      <w:r>
        <w:tab/>
        <w:t>English, language using the GSM 7 bit default alphabet</w:t>
      </w:r>
    </w:p>
    <w:p w:rsidR="00B17D80" w:rsidRDefault="00B17D80" w:rsidP="00B17D80">
      <w:pPr>
        <w:pStyle w:val="EW"/>
        <w:tabs>
          <w:tab w:val="left" w:pos="851"/>
          <w:tab w:val="left" w:pos="1134"/>
        </w:tabs>
        <w:ind w:left="2835" w:hanging="2551"/>
      </w:pPr>
      <w:r>
        <w:tab/>
        <w:t>Page Parameter</w:t>
      </w:r>
    </w:p>
    <w:p w:rsidR="00B17D80" w:rsidRDefault="00B17D80" w:rsidP="00B17D80">
      <w:pPr>
        <w:pStyle w:val="EW"/>
        <w:tabs>
          <w:tab w:val="left" w:pos="851"/>
          <w:tab w:val="left" w:pos="1134"/>
        </w:tabs>
        <w:ind w:left="2835" w:hanging="2551"/>
      </w:pPr>
      <w:r>
        <w:tab/>
      </w:r>
      <w:r>
        <w:tab/>
        <w:t>Total number of pages:</w:t>
      </w:r>
      <w:r>
        <w:tab/>
        <w:t>1</w:t>
      </w:r>
    </w:p>
    <w:p w:rsidR="00B17D80" w:rsidRDefault="00B17D80" w:rsidP="00B17D80">
      <w:pPr>
        <w:pStyle w:val="EW"/>
        <w:tabs>
          <w:tab w:val="left" w:pos="851"/>
          <w:tab w:val="left" w:pos="1134"/>
        </w:tabs>
        <w:ind w:left="2835" w:hanging="2551"/>
      </w:pPr>
      <w:r>
        <w:tab/>
      </w:r>
      <w:r>
        <w:tab/>
        <w:t>Page number:</w:t>
      </w:r>
      <w:r>
        <w:tab/>
        <w:t>1</w:t>
      </w:r>
    </w:p>
    <w:p w:rsidR="00B17D80" w:rsidRDefault="00B17D80" w:rsidP="00B17D80">
      <w:pPr>
        <w:pStyle w:val="EX"/>
        <w:tabs>
          <w:tab w:val="left" w:pos="851"/>
          <w:tab w:val="left" w:pos="1134"/>
        </w:tabs>
        <w:ind w:left="2835" w:hanging="2551"/>
      </w:pPr>
      <w:r>
        <w:tab/>
        <w:t>Content of message:</w:t>
      </w:r>
      <w:r>
        <w:tab/>
        <w:t>"Cell Broadcast "..</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CA</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ENVELOPE: SMS-CB DOWNLOAD 1.1</w:t>
      </w:r>
    </w:p>
    <w:p w:rsidR="00B17D80" w:rsidRDefault="00B17D80" w:rsidP="00B17D80">
      <w:r>
        <w:t>Logically:</w:t>
      </w:r>
    </w:p>
    <w:p w:rsidR="00B17D80" w:rsidRDefault="00B17D80" w:rsidP="00B17D80">
      <w:pPr>
        <w:pStyle w:val="EW"/>
        <w:tabs>
          <w:tab w:val="left" w:pos="851"/>
          <w:tab w:val="left" w:pos="1134"/>
        </w:tabs>
        <w:ind w:left="2835" w:hanging="2551"/>
      </w:pPr>
      <w:r>
        <w:t>Cell Broadcast Download</w:t>
      </w:r>
    </w:p>
    <w:p w:rsidR="00B17D80" w:rsidRDefault="00B17D80" w:rsidP="00B17D80">
      <w:pPr>
        <w:pStyle w:val="EW"/>
        <w:tabs>
          <w:tab w:val="left" w:pos="851"/>
          <w:tab w:val="left" w:pos="1134"/>
        </w:tabs>
        <w:ind w:left="2835" w:hanging="2551"/>
        <w:rPr>
          <w:lang w:val="fr-FR"/>
        </w:rPr>
      </w:pPr>
      <w:r>
        <w:tab/>
      </w:r>
      <w:r>
        <w:rPr>
          <w:lang w:val="fr-FR"/>
        </w:rPr>
        <w:t>Device identities</w:t>
      </w:r>
    </w:p>
    <w:p w:rsidR="00B17D80" w:rsidRDefault="00B17D80" w:rsidP="00B17D80">
      <w:pPr>
        <w:pStyle w:val="EW"/>
        <w:tabs>
          <w:tab w:val="left" w:pos="851"/>
          <w:tab w:val="left" w:pos="1134"/>
        </w:tabs>
        <w:ind w:left="2835" w:hanging="2551"/>
        <w:rPr>
          <w:lang w:val="fr-FR"/>
        </w:rPr>
      </w:pPr>
      <w:r>
        <w:rPr>
          <w:lang w:val="fr-FR"/>
        </w:rPr>
        <w:tab/>
      </w:r>
      <w:r>
        <w:rPr>
          <w:lang w:val="fr-FR"/>
        </w:rPr>
        <w:tab/>
        <w:t>Source device:</w:t>
      </w:r>
      <w:r>
        <w:rPr>
          <w:lang w:val="fr-FR"/>
        </w:rPr>
        <w:tab/>
        <w:t>Network</w:t>
      </w:r>
    </w:p>
    <w:p w:rsidR="00B17D80" w:rsidRDefault="00B17D80" w:rsidP="00B17D80">
      <w:pPr>
        <w:pStyle w:val="EW"/>
        <w:tabs>
          <w:tab w:val="left" w:pos="851"/>
          <w:tab w:val="left" w:pos="1134"/>
        </w:tabs>
        <w:ind w:left="2835" w:hanging="2551"/>
      </w:pPr>
      <w:r>
        <w:rPr>
          <w:lang w:val="fr-FR"/>
        </w:rPr>
        <w:tab/>
      </w:r>
      <w:r>
        <w:rPr>
          <w:lang w:val="fr-FR"/>
        </w:rPr>
        <w:tab/>
      </w:r>
      <w:r>
        <w:t>Destination device:</w:t>
      </w:r>
      <w:r>
        <w:tab/>
        <w:t>SIM</w:t>
      </w:r>
    </w:p>
    <w:p w:rsidR="00B17D80" w:rsidRDefault="00B17D80" w:rsidP="00B17D80">
      <w:pPr>
        <w:pStyle w:val="EW"/>
        <w:tabs>
          <w:tab w:val="left" w:pos="851"/>
          <w:tab w:val="left" w:pos="1134"/>
        </w:tabs>
        <w:ind w:left="2835" w:hanging="2551"/>
      </w:pPr>
      <w:r>
        <w:t>Cell Broadcast page</w:t>
      </w:r>
    </w:p>
    <w:p w:rsidR="00B17D80" w:rsidRDefault="00B17D80" w:rsidP="00B17D80">
      <w:pPr>
        <w:pStyle w:val="EW"/>
        <w:tabs>
          <w:tab w:val="left" w:pos="851"/>
          <w:tab w:val="left" w:pos="1134"/>
        </w:tabs>
        <w:ind w:left="2835" w:hanging="2551"/>
      </w:pPr>
      <w:r>
        <w:tab/>
        <w:t>Serial Number</w:t>
      </w:r>
    </w:p>
    <w:p w:rsidR="00B17D80" w:rsidRDefault="00B17D80" w:rsidP="00B17D80">
      <w:pPr>
        <w:pStyle w:val="EW"/>
        <w:tabs>
          <w:tab w:val="left" w:pos="851"/>
          <w:tab w:val="left" w:pos="1134"/>
        </w:tabs>
        <w:ind w:left="2835" w:hanging="2551"/>
      </w:pPr>
      <w:r>
        <w:tab/>
      </w:r>
      <w:r>
        <w:tab/>
        <w:t>Geographical scope:</w:t>
      </w:r>
      <w:r>
        <w:tab/>
        <w:t>Cell wide, normal display mode</w:t>
      </w:r>
    </w:p>
    <w:p w:rsidR="00B17D80" w:rsidRDefault="00B17D80" w:rsidP="00B17D80">
      <w:pPr>
        <w:pStyle w:val="EW"/>
        <w:tabs>
          <w:tab w:val="left" w:pos="851"/>
          <w:tab w:val="left" w:pos="1134"/>
        </w:tabs>
        <w:ind w:left="2835" w:hanging="2551"/>
      </w:pPr>
      <w:r>
        <w:tab/>
      </w:r>
      <w:r>
        <w:tab/>
        <w:t>Message code:</w:t>
      </w:r>
      <w:r>
        <w:tab/>
        <w:t>1</w:t>
      </w:r>
    </w:p>
    <w:p w:rsidR="00B17D80" w:rsidRDefault="00B17D80" w:rsidP="00B17D80">
      <w:pPr>
        <w:pStyle w:val="EW"/>
        <w:tabs>
          <w:tab w:val="left" w:pos="851"/>
          <w:tab w:val="left" w:pos="1134"/>
        </w:tabs>
        <w:ind w:left="2835" w:hanging="2551"/>
      </w:pPr>
      <w:r>
        <w:tab/>
      </w:r>
      <w:r>
        <w:tab/>
        <w:t>Update number:</w:t>
      </w:r>
      <w:r>
        <w:tab/>
        <w:t>1</w:t>
      </w:r>
    </w:p>
    <w:p w:rsidR="00B17D80" w:rsidRDefault="00B17D80" w:rsidP="00B17D80">
      <w:pPr>
        <w:pStyle w:val="EW"/>
        <w:tabs>
          <w:tab w:val="left" w:pos="851"/>
          <w:tab w:val="left" w:pos="1134"/>
        </w:tabs>
        <w:ind w:left="2835" w:hanging="2551"/>
      </w:pPr>
      <w:r>
        <w:tab/>
      </w:r>
      <w:r>
        <w:tab/>
        <w:t>Message Identifier:</w:t>
      </w:r>
      <w:r>
        <w:tab/>
        <w:t>"1001"</w:t>
      </w:r>
    </w:p>
    <w:p w:rsidR="00B17D80" w:rsidRDefault="00B17D80" w:rsidP="00B17D80">
      <w:pPr>
        <w:pStyle w:val="EW"/>
        <w:tabs>
          <w:tab w:val="left" w:pos="851"/>
          <w:tab w:val="left" w:pos="1134"/>
        </w:tabs>
        <w:ind w:left="2835" w:hanging="2551"/>
      </w:pPr>
      <w:r>
        <w:tab/>
      </w:r>
      <w:r>
        <w:tab/>
        <w:t>Data coding Scheme</w:t>
      </w:r>
    </w:p>
    <w:p w:rsidR="00B17D80" w:rsidRDefault="00B17D80" w:rsidP="00B17D80">
      <w:pPr>
        <w:pStyle w:val="EW"/>
        <w:tabs>
          <w:tab w:val="left" w:pos="851"/>
          <w:tab w:val="left" w:pos="1134"/>
        </w:tabs>
        <w:ind w:left="2835" w:hanging="2551"/>
      </w:pPr>
      <w:r>
        <w:tab/>
      </w:r>
      <w:r>
        <w:tab/>
        <w:t>Message Coding:</w:t>
      </w:r>
      <w:r>
        <w:tab/>
        <w:t>English, language using the GSM 7 bit default alphabet</w:t>
      </w:r>
    </w:p>
    <w:p w:rsidR="00B17D80" w:rsidRDefault="00B17D80" w:rsidP="00B17D80">
      <w:pPr>
        <w:pStyle w:val="EW"/>
        <w:tabs>
          <w:tab w:val="left" w:pos="851"/>
          <w:tab w:val="left" w:pos="1134"/>
        </w:tabs>
        <w:ind w:left="2835" w:hanging="2551"/>
      </w:pPr>
      <w:r>
        <w:tab/>
      </w:r>
      <w:r>
        <w:tab/>
        <w:t>Page Parameter</w:t>
      </w:r>
    </w:p>
    <w:p w:rsidR="00B17D80" w:rsidRDefault="00B17D80" w:rsidP="00B17D80">
      <w:pPr>
        <w:pStyle w:val="EW"/>
        <w:tabs>
          <w:tab w:val="left" w:pos="851"/>
          <w:tab w:val="left" w:pos="1134"/>
        </w:tabs>
        <w:ind w:left="2835" w:hanging="2551"/>
      </w:pPr>
      <w:r>
        <w:tab/>
      </w:r>
      <w:r>
        <w:tab/>
        <w:t>Number of pages:</w:t>
      </w:r>
      <w:r>
        <w:tab/>
        <w:t>1</w:t>
      </w:r>
    </w:p>
    <w:p w:rsidR="00B17D80" w:rsidRDefault="00B17D80" w:rsidP="00B17D80">
      <w:pPr>
        <w:pStyle w:val="EW"/>
        <w:tabs>
          <w:tab w:val="left" w:pos="851"/>
          <w:tab w:val="left" w:pos="1134"/>
        </w:tabs>
        <w:ind w:left="2835" w:hanging="2551"/>
      </w:pPr>
      <w:r>
        <w:tab/>
      </w:r>
      <w:r>
        <w:tab/>
        <w:t>Page number:</w:t>
      </w:r>
      <w:r>
        <w:tab/>
        <w:t>1</w:t>
      </w:r>
    </w:p>
    <w:p w:rsidR="00B17D80" w:rsidRDefault="00B17D80" w:rsidP="00B17D80">
      <w:pPr>
        <w:pStyle w:val="EX"/>
        <w:tabs>
          <w:tab w:val="left" w:pos="851"/>
          <w:tab w:val="left" w:pos="1134"/>
        </w:tabs>
        <w:ind w:left="2835" w:hanging="2551"/>
      </w:pPr>
      <w:r>
        <w:tab/>
      </w:r>
      <w:r>
        <w:tab/>
        <w:t>Content of message:</w:t>
      </w:r>
      <w:r>
        <w:tab/>
        <w:t>"Cell Broadcast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D2</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5E</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82</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02</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83</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81</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8C</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58</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C0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11</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10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w:t>
            </w:r>
            <w:r>
              <w:t>1</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11</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C3</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3</w:t>
            </w:r>
            <w:r>
              <w:t>2</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9B</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0D</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12</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CA</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DF</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61</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F2</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38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3C</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A7</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83</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40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20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10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08</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04</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02</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81</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40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10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08</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04</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02</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81</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40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20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10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08</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04</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02</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81</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40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20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10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08</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04</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02</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81</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40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20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10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08</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02</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81</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40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20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10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08</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04</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02</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81</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40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20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10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08</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04</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02</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81</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40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20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10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08</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04</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02</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81</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40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20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10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08</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04</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02</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81</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40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20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10</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08</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04</w:t>
            </w:r>
          </w:p>
        </w:tc>
        <w:tc>
          <w:tcPr>
            <w:tcW w:w="567" w:type="dxa"/>
            <w:tcBorders>
              <w:top w:val="single" w:sz="4" w:space="0" w:color="auto"/>
              <w:left w:val="single" w:sz="4" w:space="0" w:color="auto"/>
              <w:bottom w:val="single" w:sz="4" w:space="0" w:color="auto"/>
              <w:right w:val="single" w:sz="4" w:space="0" w:color="auto"/>
            </w:tcBorders>
          </w:tcPr>
          <w:p w:rsidR="00B17D80" w:rsidRPr="00C63712" w:rsidRDefault="00B17D80" w:rsidP="007B59FD">
            <w:pPr>
              <w:pStyle w:val="TAC"/>
            </w:pPr>
            <w:r w:rsidRPr="00C63712">
              <w:t>02</w:t>
            </w:r>
          </w:p>
        </w:tc>
      </w:tr>
    </w:tbl>
    <w:p w:rsidR="00B17D80" w:rsidRDefault="00B17D80" w:rsidP="00B17D80">
      <w:pPr>
        <w:pStyle w:val="FP"/>
      </w:pPr>
    </w:p>
    <w:p w:rsidR="00B17D80" w:rsidRDefault="00B17D80" w:rsidP="00B17D80">
      <w:pPr>
        <w:keepNext/>
        <w:rPr>
          <w:b/>
        </w:rPr>
      </w:pPr>
      <w:r>
        <w:rPr>
          <w:b/>
        </w:rPr>
        <w:t>Expected Sequence 1.2 (SMS-CB(DATA DOWNLOAD), ENVELOPE(SMS-CB DATA DOWNLOAD), FETCH, MORE TIME, ME does not display message)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16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16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162" w:type="dxa"/>
            <w:tcBorders>
              <w:top w:val="single" w:sz="6" w:space="0" w:color="auto"/>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2751" w:type="dxa"/>
            <w:tcBorders>
              <w:top w:val="single" w:sz="6" w:space="0" w:color="auto"/>
              <w:left w:val="single" w:sz="6" w:space="0" w:color="auto"/>
              <w:right w:val="single" w:sz="6" w:space="0" w:color="auto"/>
            </w:tcBorders>
          </w:tcPr>
          <w:p w:rsidR="00B17D80" w:rsidRDefault="00B17D80" w:rsidP="007B59FD">
            <w:pPr>
              <w:pStyle w:val="TAL"/>
            </w:pPr>
            <w:r>
              <w:t>SMS-CB (DATA DOWNLOAD) 1.1</w:t>
            </w:r>
          </w:p>
        </w:tc>
        <w:tc>
          <w:tcPr>
            <w:tcW w:w="3776" w:type="dxa"/>
            <w:tcBorders>
              <w:left w:val="single" w:sz="6" w:space="0" w:color="auto"/>
              <w:right w:val="single" w:sz="6" w:space="0" w:color="auto"/>
            </w:tcBorders>
          </w:tcPr>
          <w:p w:rsidR="00B17D80" w:rsidRDefault="00B17D80" w:rsidP="007B59FD">
            <w:pPr>
              <w:pStyle w:val="TAL"/>
              <w:rPr>
                <w:lang w:val="fr-FR"/>
              </w:rPr>
            </w:pPr>
            <w:r>
              <w:rPr>
                <w:lang w:val="fr-FR"/>
              </w:rPr>
              <w:t>Message identifier '10 01'</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16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ENVELOPE (SMS-CB DOWNLOAD) 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16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 PENDING: MORE TIME 1.1</w:t>
            </w:r>
          </w:p>
        </w:tc>
        <w:tc>
          <w:tcPr>
            <w:tcW w:w="3776" w:type="dxa"/>
            <w:tcBorders>
              <w:left w:val="single" w:sz="6" w:space="0" w:color="auto"/>
              <w:right w:val="single" w:sz="6" w:space="0" w:color="auto"/>
            </w:tcBorders>
          </w:tcPr>
          <w:p w:rsidR="00B17D80" w:rsidRDefault="00B17D80" w:rsidP="007B59FD">
            <w:pPr>
              <w:pStyle w:val="TAL"/>
            </w:pPr>
            <w:r>
              <w:t>SW1/SW2 '91 0B'</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16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FETCH 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16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right w:val="single" w:sz="6" w:space="0" w:color="auto"/>
            </w:tcBorders>
          </w:tcPr>
          <w:p w:rsidR="00B17D80" w:rsidRDefault="00B17D80" w:rsidP="007B59FD">
            <w:pPr>
              <w:pStyle w:val="TAL"/>
            </w:pPr>
            <w:r>
              <w:t>PROACTIVE COMMAND:MORE TIME 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16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left w:val="single" w:sz="6" w:space="0" w:color="auto"/>
              <w:right w:val="single" w:sz="6" w:space="0" w:color="auto"/>
            </w:tcBorders>
          </w:tcPr>
          <w:p w:rsidR="00B17D80" w:rsidRDefault="00B17D80" w:rsidP="007B59FD">
            <w:pPr>
              <w:pStyle w:val="TAL"/>
            </w:pPr>
            <w:r>
              <w:t>TERMINAL RESPONSE: MORE TIME 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6" w:space="0" w:color="auto"/>
              <w:right w:val="single" w:sz="6" w:space="0" w:color="auto"/>
            </w:tcBorders>
          </w:tcPr>
          <w:p w:rsidR="00B17D80" w:rsidRDefault="00B17D80" w:rsidP="007B59FD">
            <w:pPr>
              <w:pStyle w:val="TAC"/>
            </w:pPr>
            <w:r>
              <w:t>7</w:t>
            </w:r>
          </w:p>
        </w:tc>
        <w:tc>
          <w:tcPr>
            <w:tcW w:w="1162" w:type="dxa"/>
            <w:tcBorders>
              <w:left w:val="single" w:sz="6" w:space="0" w:color="auto"/>
              <w:bottom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left w:val="single" w:sz="6" w:space="0" w:color="auto"/>
              <w:bottom w:val="single" w:sz="6" w:space="0" w:color="auto"/>
              <w:right w:val="single" w:sz="6" w:space="0" w:color="auto"/>
            </w:tcBorders>
          </w:tcPr>
          <w:p w:rsidR="00B17D80" w:rsidRDefault="00B17D80" w:rsidP="007B59FD">
            <w:pPr>
              <w:pStyle w:val="TAL"/>
            </w:pPr>
            <w:r>
              <w:t>SW1/SW2 '90 00'</w:t>
            </w:r>
          </w:p>
        </w:tc>
        <w:tc>
          <w:tcPr>
            <w:tcW w:w="3776" w:type="dxa"/>
            <w:tcBorders>
              <w:left w:val="single" w:sz="6" w:space="0" w:color="auto"/>
              <w:bottom w:val="single" w:sz="6" w:space="0" w:color="auto"/>
              <w:right w:val="single" w:sz="6" w:space="0" w:color="auto"/>
            </w:tcBorders>
          </w:tcPr>
          <w:p w:rsidR="00B17D80" w:rsidRDefault="00B17D80" w:rsidP="007B59FD">
            <w:pPr>
              <w:pStyle w:val="TAL"/>
            </w:pPr>
            <w:r>
              <w:t>SIM session ended</w:t>
            </w:r>
          </w:p>
        </w:tc>
      </w:tr>
    </w:tbl>
    <w:p w:rsidR="00B17D80" w:rsidRDefault="00B17D80" w:rsidP="00B17D80">
      <w:pPr>
        <w:pStyle w:val="FP"/>
      </w:pPr>
    </w:p>
    <w:p w:rsidR="00B17D80" w:rsidRDefault="00B17D80" w:rsidP="00B17D80">
      <w:r>
        <w:t>PROACTIVE COMMAND: MORE TIME 1.1</w:t>
      </w:r>
    </w:p>
    <w:p w:rsidR="00B17D80" w:rsidRDefault="00B17D80" w:rsidP="00B17D80">
      <w:r>
        <w:t>Logically:</w:t>
      </w:r>
    </w:p>
    <w:p w:rsidR="00B17D80" w:rsidRDefault="00B17D80" w:rsidP="00B17D80">
      <w:pPr>
        <w:pStyle w:val="EW"/>
        <w:tabs>
          <w:tab w:val="left" w:pos="851"/>
        </w:tabs>
        <w:ind w:left="2835" w:hanging="2551"/>
      </w:pPr>
      <w:r>
        <w:lastRenderedPageBreak/>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MORE TIME</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X"/>
        <w:tabs>
          <w:tab w:val="left" w:pos="851"/>
        </w:tabs>
        <w:ind w:left="2835" w:hanging="2551"/>
        <w:rPr>
          <w:lang w:val="fr-FR"/>
        </w:rPr>
      </w:pPr>
      <w:r>
        <w:rPr>
          <w:lang w:val="fr-FR"/>
        </w:rPr>
        <w:tab/>
        <w:t>Destination device:</w:t>
      </w:r>
      <w:r>
        <w:rPr>
          <w:lang w:val="fr-FR"/>
        </w:rPr>
        <w:tab/>
        <w:t>ME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bl>
    <w:p w:rsidR="00B17D80" w:rsidRDefault="00B17D80" w:rsidP="00B17D80">
      <w:pPr>
        <w:pStyle w:val="FP"/>
      </w:pPr>
    </w:p>
    <w:p w:rsidR="00B17D80" w:rsidRDefault="00B17D80" w:rsidP="00B17D80">
      <w:r>
        <w:t>TERMINAL RESPONSE: MORE TIME 1.1</w:t>
      </w:r>
    </w:p>
    <w:p w:rsidR="00B17D80" w:rsidRDefault="00B17D80" w:rsidP="00B17D80">
      <w:r>
        <w:t>Logically:</w:t>
      </w:r>
    </w:p>
    <w:p w:rsidR="00B17D80" w:rsidRDefault="00B17D80" w:rsidP="00B17D80">
      <w:pPr>
        <w:pStyle w:val="EW"/>
      </w:pPr>
      <w:r>
        <w:t>Command details</w:t>
      </w:r>
    </w:p>
    <w:p w:rsidR="00B17D80" w:rsidRDefault="00B17D80" w:rsidP="00B17D80">
      <w:pPr>
        <w:pStyle w:val="EW"/>
      </w:pPr>
      <w:r>
        <w:tab/>
        <w:t>Command number:</w:t>
      </w:r>
      <w:r>
        <w:tab/>
        <w:t>1</w:t>
      </w:r>
    </w:p>
    <w:p w:rsidR="00B17D80" w:rsidRDefault="00B17D80" w:rsidP="00B17D80">
      <w:pPr>
        <w:pStyle w:val="EW"/>
      </w:pPr>
      <w:r>
        <w:tab/>
        <w:t>Command type:</w:t>
      </w:r>
      <w:r>
        <w:tab/>
        <w:t>MORE TIME</w:t>
      </w:r>
    </w:p>
    <w:p w:rsidR="00B17D80" w:rsidRDefault="00B17D80" w:rsidP="00B17D80">
      <w:pPr>
        <w:pStyle w:val="EW"/>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1.3 (SMS-CB (DATA DOWNLOAD), ME displays message)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162"/>
        <w:gridCol w:w="3023"/>
        <w:gridCol w:w="3504"/>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16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302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504"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4" w:space="0" w:color="auto"/>
              <w:right w:val="single" w:sz="6" w:space="0" w:color="auto"/>
            </w:tcBorders>
          </w:tcPr>
          <w:p w:rsidR="00B17D80" w:rsidRDefault="00B17D80" w:rsidP="007B59FD">
            <w:pPr>
              <w:pStyle w:val="TAC"/>
            </w:pPr>
            <w:r>
              <w:t>1</w:t>
            </w:r>
          </w:p>
        </w:tc>
        <w:tc>
          <w:tcPr>
            <w:tcW w:w="1162" w:type="dxa"/>
            <w:tcBorders>
              <w:top w:val="single" w:sz="6" w:space="0" w:color="auto"/>
              <w:left w:val="single" w:sz="6" w:space="0" w:color="auto"/>
              <w:bottom w:val="single" w:sz="4" w:space="0" w:color="auto"/>
              <w:right w:val="single" w:sz="6" w:space="0" w:color="auto"/>
            </w:tcBorders>
          </w:tcPr>
          <w:p w:rsidR="00B17D80" w:rsidRDefault="00B17D80" w:rsidP="007B59FD">
            <w:pPr>
              <w:pStyle w:val="TAC"/>
            </w:pPr>
            <w:r>
              <w:t xml:space="preserve">SS </w:t>
            </w:r>
            <w:r>
              <w:sym w:font="Symbol" w:char="F0AE"/>
            </w:r>
            <w:r>
              <w:t xml:space="preserve"> ME</w:t>
            </w:r>
          </w:p>
        </w:tc>
        <w:tc>
          <w:tcPr>
            <w:tcW w:w="3023" w:type="dxa"/>
            <w:tcBorders>
              <w:top w:val="single" w:sz="6" w:space="0" w:color="auto"/>
              <w:left w:val="single" w:sz="6" w:space="0" w:color="auto"/>
              <w:bottom w:val="single" w:sz="4" w:space="0" w:color="auto"/>
              <w:right w:val="single" w:sz="6" w:space="0" w:color="auto"/>
            </w:tcBorders>
          </w:tcPr>
          <w:p w:rsidR="00B17D80" w:rsidRDefault="00B17D80" w:rsidP="007B59FD">
            <w:pPr>
              <w:pStyle w:val="TAL"/>
            </w:pPr>
            <w:r>
              <w:t>SMS-CB (DATA DOWNLOAD) 1.2</w:t>
            </w:r>
          </w:p>
        </w:tc>
        <w:tc>
          <w:tcPr>
            <w:tcW w:w="3504" w:type="dxa"/>
            <w:tcBorders>
              <w:top w:val="single" w:sz="6" w:space="0" w:color="auto"/>
              <w:left w:val="single" w:sz="6" w:space="0" w:color="auto"/>
              <w:bottom w:val="single" w:sz="4" w:space="0" w:color="auto"/>
              <w:right w:val="single" w:sz="6" w:space="0" w:color="auto"/>
            </w:tcBorders>
          </w:tcPr>
          <w:p w:rsidR="00B17D80" w:rsidRDefault="00B17D80" w:rsidP="007B59FD">
            <w:pPr>
              <w:pStyle w:val="TAL"/>
              <w:rPr>
                <w:lang w:val="fr-FR"/>
              </w:rPr>
            </w:pPr>
            <w:r>
              <w:rPr>
                <w:lang w:val="fr-FR"/>
              </w:rPr>
              <w:t xml:space="preserve">Message identifier '03 E7'  </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2a</w:t>
            </w:r>
          </w:p>
        </w:tc>
        <w:tc>
          <w:tcPr>
            <w:tcW w:w="1162"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 xml:space="preserve">ME </w:t>
            </w:r>
            <w:r>
              <w:sym w:font="Wingdings" w:char="F0E0"/>
            </w:r>
            <w:r>
              <w:t xml:space="preserve"> USER </w:t>
            </w:r>
          </w:p>
        </w:tc>
        <w:tc>
          <w:tcPr>
            <w:tcW w:w="3023"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ME may display the message</w:t>
            </w:r>
          </w:p>
        </w:tc>
        <w:tc>
          <w:tcPr>
            <w:tcW w:w="3504"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2b</w:t>
            </w:r>
          </w:p>
        </w:tc>
        <w:tc>
          <w:tcPr>
            <w:tcW w:w="1162"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 xml:space="preserve">ME </w:t>
            </w:r>
            <w:r>
              <w:sym w:font="Wingdings" w:char="F0E0"/>
            </w:r>
            <w:r>
              <w:t xml:space="preserve"> SIM</w:t>
            </w:r>
          </w:p>
        </w:tc>
        <w:tc>
          <w:tcPr>
            <w:tcW w:w="3023"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ME shall not download the CB message to the SIM using ENVELOPE (SMS-CB download)</w:t>
            </w:r>
          </w:p>
        </w:tc>
        <w:tc>
          <w:tcPr>
            <w:tcW w:w="3504"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3</w:t>
            </w:r>
          </w:p>
        </w:tc>
        <w:tc>
          <w:tcPr>
            <w:tcW w:w="1162"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 xml:space="preserve">USER </w:t>
            </w:r>
            <w:r>
              <w:sym w:font="Wingdings" w:char="F0E0"/>
            </w:r>
            <w:r>
              <w:t xml:space="preserve"> ME</w:t>
            </w:r>
          </w:p>
        </w:tc>
        <w:tc>
          <w:tcPr>
            <w:tcW w:w="3023"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The user shall use a MMI dependent procedure to initiate the display of the received CB message</w:t>
            </w:r>
          </w:p>
        </w:tc>
        <w:tc>
          <w:tcPr>
            <w:tcW w:w="3504"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[only if message has not been displayed in step 2a]</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4" w:space="0" w:color="auto"/>
              <w:right w:val="single" w:sz="6" w:space="0" w:color="auto"/>
            </w:tcBorders>
          </w:tcPr>
          <w:p w:rsidR="00B17D80" w:rsidRDefault="00B17D80" w:rsidP="007B59FD">
            <w:pPr>
              <w:pStyle w:val="TAC"/>
            </w:pPr>
            <w:r>
              <w:t>4</w:t>
            </w:r>
          </w:p>
        </w:tc>
        <w:tc>
          <w:tcPr>
            <w:tcW w:w="1162" w:type="dxa"/>
            <w:tcBorders>
              <w:top w:val="single" w:sz="6" w:space="0" w:color="auto"/>
              <w:left w:val="single" w:sz="6" w:space="0" w:color="auto"/>
              <w:bottom w:val="single" w:sz="4" w:space="0" w:color="auto"/>
              <w:right w:val="single" w:sz="6" w:space="0" w:color="auto"/>
            </w:tcBorders>
          </w:tcPr>
          <w:p w:rsidR="00B17D80" w:rsidRDefault="00B17D80" w:rsidP="007B59FD">
            <w:pPr>
              <w:pStyle w:val="TAC"/>
            </w:pPr>
            <w:r>
              <w:t xml:space="preserve">ME </w:t>
            </w:r>
            <w:r>
              <w:sym w:font="Wingdings" w:char="F0E0"/>
            </w:r>
            <w:r>
              <w:t xml:space="preserve"> USER </w:t>
            </w:r>
          </w:p>
        </w:tc>
        <w:tc>
          <w:tcPr>
            <w:tcW w:w="3023" w:type="dxa"/>
            <w:tcBorders>
              <w:top w:val="single" w:sz="6" w:space="0" w:color="auto"/>
              <w:left w:val="single" w:sz="6" w:space="0" w:color="auto"/>
              <w:bottom w:val="single" w:sz="4" w:space="0" w:color="auto"/>
              <w:right w:val="single" w:sz="6" w:space="0" w:color="auto"/>
            </w:tcBorders>
          </w:tcPr>
          <w:p w:rsidR="00B17D80" w:rsidRDefault="00B17D80" w:rsidP="007B59FD">
            <w:pPr>
              <w:pStyle w:val="TAL"/>
            </w:pPr>
            <w:r>
              <w:t>ME displays the message</w:t>
            </w:r>
          </w:p>
        </w:tc>
        <w:tc>
          <w:tcPr>
            <w:tcW w:w="3504" w:type="dxa"/>
            <w:tcBorders>
              <w:top w:val="single" w:sz="6" w:space="0" w:color="auto"/>
              <w:left w:val="single" w:sz="6" w:space="0" w:color="auto"/>
              <w:bottom w:val="single" w:sz="4" w:space="0" w:color="auto"/>
              <w:right w:val="single" w:sz="6" w:space="0" w:color="auto"/>
            </w:tcBorders>
          </w:tcPr>
          <w:p w:rsidR="00B17D80" w:rsidRDefault="00B17D80" w:rsidP="007B59FD">
            <w:pPr>
              <w:pStyle w:val="TAL"/>
            </w:pPr>
            <w:r>
              <w:t>[only if message has not been displayed in step 2a]</w:t>
            </w:r>
          </w:p>
        </w:tc>
      </w:tr>
    </w:tbl>
    <w:p w:rsidR="00B17D80" w:rsidRDefault="00B17D80" w:rsidP="00B17D80">
      <w:pPr>
        <w:pStyle w:val="FP"/>
      </w:pPr>
    </w:p>
    <w:p w:rsidR="00B17D80" w:rsidRDefault="00B17D80" w:rsidP="00B17D80">
      <w:r>
        <w:t>SMS-CB (Data Download) Message 1.2</w:t>
      </w:r>
    </w:p>
    <w:p w:rsidR="00B17D80" w:rsidRDefault="00B17D80" w:rsidP="00B17D80">
      <w:r>
        <w:t>Logically:</w:t>
      </w:r>
    </w:p>
    <w:p w:rsidR="00B17D80" w:rsidRDefault="00B17D80" w:rsidP="00B17D80">
      <w:pPr>
        <w:pStyle w:val="EW"/>
        <w:tabs>
          <w:tab w:val="left" w:pos="851"/>
          <w:tab w:val="left" w:pos="1134"/>
        </w:tabs>
        <w:ind w:left="2835" w:hanging="2551"/>
      </w:pPr>
      <w:r>
        <w:t>Message Content</w:t>
      </w:r>
    </w:p>
    <w:p w:rsidR="00B17D80" w:rsidRDefault="00B17D80" w:rsidP="00B17D80">
      <w:pPr>
        <w:pStyle w:val="EW"/>
        <w:tabs>
          <w:tab w:val="left" w:pos="851"/>
          <w:tab w:val="left" w:pos="1134"/>
        </w:tabs>
        <w:ind w:left="3402" w:hanging="3118"/>
      </w:pPr>
      <w:r>
        <w:tab/>
        <w:t>Serial Number</w:t>
      </w:r>
    </w:p>
    <w:p w:rsidR="00B17D80" w:rsidRDefault="00B17D80" w:rsidP="00B17D80">
      <w:pPr>
        <w:pStyle w:val="EW"/>
        <w:tabs>
          <w:tab w:val="left" w:pos="851"/>
          <w:tab w:val="left" w:pos="1134"/>
        </w:tabs>
        <w:ind w:left="3402" w:hanging="3118"/>
      </w:pPr>
      <w:r>
        <w:tab/>
      </w:r>
      <w:r>
        <w:tab/>
        <w:t>Geographical scope:</w:t>
      </w:r>
      <w:r>
        <w:tab/>
        <w:t>Cell wide, normal display mode</w:t>
      </w:r>
    </w:p>
    <w:p w:rsidR="00B17D80" w:rsidRDefault="00B17D80" w:rsidP="00B17D80">
      <w:pPr>
        <w:pStyle w:val="EW"/>
        <w:tabs>
          <w:tab w:val="left" w:pos="851"/>
          <w:tab w:val="left" w:pos="1134"/>
        </w:tabs>
        <w:ind w:left="3402" w:hanging="3118"/>
      </w:pPr>
      <w:r>
        <w:tab/>
      </w:r>
      <w:r>
        <w:tab/>
        <w:t>Message code:</w:t>
      </w:r>
      <w:r>
        <w:tab/>
        <w:t>1</w:t>
      </w:r>
    </w:p>
    <w:p w:rsidR="00B17D80" w:rsidRDefault="00B17D80" w:rsidP="00B17D80">
      <w:pPr>
        <w:pStyle w:val="EW"/>
        <w:tabs>
          <w:tab w:val="left" w:pos="851"/>
          <w:tab w:val="left" w:pos="1134"/>
        </w:tabs>
        <w:ind w:left="3402" w:hanging="3118"/>
      </w:pPr>
      <w:r>
        <w:tab/>
      </w:r>
      <w:r>
        <w:tab/>
        <w:t>Update number:</w:t>
      </w:r>
      <w:r>
        <w:tab/>
        <w:t>1</w:t>
      </w:r>
    </w:p>
    <w:p w:rsidR="00B17D80" w:rsidRDefault="00B17D80" w:rsidP="00B17D80">
      <w:pPr>
        <w:pStyle w:val="EW"/>
        <w:tabs>
          <w:tab w:val="left" w:pos="851"/>
          <w:tab w:val="left" w:pos="1134"/>
        </w:tabs>
        <w:ind w:left="3402" w:hanging="3118"/>
      </w:pPr>
      <w:r>
        <w:tab/>
      </w:r>
      <w:r>
        <w:tab/>
        <w:t>Message Identifier:</w:t>
      </w:r>
      <w:r>
        <w:tab/>
        <w:t>"03E7"</w:t>
      </w:r>
    </w:p>
    <w:p w:rsidR="00B17D80" w:rsidRDefault="00B17D80" w:rsidP="00B17D80">
      <w:pPr>
        <w:pStyle w:val="EW"/>
        <w:tabs>
          <w:tab w:val="left" w:pos="851"/>
          <w:tab w:val="left" w:pos="1134"/>
        </w:tabs>
        <w:ind w:left="3402" w:hanging="3118"/>
      </w:pPr>
      <w:r>
        <w:tab/>
        <w:t>Data coding Scheme</w:t>
      </w:r>
    </w:p>
    <w:p w:rsidR="00B17D80" w:rsidRDefault="00B17D80" w:rsidP="00B17D80">
      <w:pPr>
        <w:pStyle w:val="EW"/>
        <w:tabs>
          <w:tab w:val="left" w:pos="851"/>
          <w:tab w:val="left" w:pos="1134"/>
        </w:tabs>
        <w:ind w:left="3402" w:hanging="3118"/>
      </w:pPr>
      <w:r>
        <w:tab/>
      </w:r>
      <w:r>
        <w:tab/>
        <w:t>Message Coding:</w:t>
      </w:r>
      <w:r>
        <w:tab/>
        <w:t>English, language using the GSM 7 bit default alphabet</w:t>
      </w:r>
    </w:p>
    <w:p w:rsidR="00B17D80" w:rsidRDefault="00B17D80" w:rsidP="00B17D80">
      <w:pPr>
        <w:pStyle w:val="EW"/>
        <w:tabs>
          <w:tab w:val="left" w:pos="851"/>
          <w:tab w:val="left" w:pos="1134"/>
        </w:tabs>
        <w:ind w:left="3402" w:hanging="3118"/>
      </w:pPr>
      <w:r>
        <w:tab/>
        <w:t>Page Parameter</w:t>
      </w:r>
    </w:p>
    <w:p w:rsidR="00B17D80" w:rsidRDefault="00B17D80" w:rsidP="00B17D80">
      <w:pPr>
        <w:pStyle w:val="EW"/>
        <w:tabs>
          <w:tab w:val="left" w:pos="851"/>
          <w:tab w:val="left" w:pos="1134"/>
        </w:tabs>
        <w:ind w:left="3402" w:hanging="3118"/>
      </w:pPr>
      <w:r>
        <w:tab/>
      </w:r>
      <w:r>
        <w:tab/>
        <w:t>Total number of pages:</w:t>
      </w:r>
      <w:r>
        <w:tab/>
        <w:t>1</w:t>
      </w:r>
    </w:p>
    <w:p w:rsidR="00B17D80" w:rsidRDefault="00B17D80" w:rsidP="00B17D80">
      <w:pPr>
        <w:pStyle w:val="EW"/>
        <w:tabs>
          <w:tab w:val="left" w:pos="851"/>
          <w:tab w:val="left" w:pos="1134"/>
        </w:tabs>
        <w:ind w:left="3402" w:hanging="3118"/>
      </w:pPr>
      <w:r>
        <w:tab/>
      </w:r>
      <w:r>
        <w:tab/>
        <w:t>Page number:</w:t>
      </w:r>
      <w:r>
        <w:tab/>
        <w:t>1</w:t>
      </w:r>
    </w:p>
    <w:p w:rsidR="00B17D80" w:rsidRDefault="00B17D80" w:rsidP="00B17D80">
      <w:pPr>
        <w:pStyle w:val="EX"/>
        <w:tabs>
          <w:tab w:val="left" w:pos="851"/>
          <w:tab w:val="left" w:pos="1134"/>
        </w:tabs>
        <w:ind w:left="3402" w:hanging="3118"/>
      </w:pPr>
      <w:r>
        <w:tab/>
      </w:r>
      <w:r>
        <w:tab/>
        <w:t>Content of message:</w:t>
      </w:r>
      <w:r>
        <w:tab/>
        <w:t>"Cell Broadcast".</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CA</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eading5"/>
      </w:pPr>
      <w:bookmarkStart w:id="681" w:name="_Toc502363318"/>
      <w:bookmarkStart w:id="682" w:name="_Toc533173744"/>
      <w:bookmarkStart w:id="683" w:name="_Toc51834165"/>
      <w:r>
        <w:t>27.22.5.2.5</w:t>
      </w:r>
      <w:r>
        <w:tab/>
        <w:t>Test requirement</w:t>
      </w:r>
      <w:bookmarkEnd w:id="681"/>
      <w:bookmarkEnd w:id="682"/>
      <w:bookmarkEnd w:id="683"/>
    </w:p>
    <w:p w:rsidR="00B17D80" w:rsidRDefault="00B17D80" w:rsidP="00B17D80">
      <w:r>
        <w:t>The ME shall operate in the manner defined in expected sequences 1.1 to 1.3.</w:t>
      </w:r>
    </w:p>
    <w:p w:rsidR="00B17D80" w:rsidRDefault="00B17D80" w:rsidP="00B17D80">
      <w:pPr>
        <w:pStyle w:val="Heading3"/>
      </w:pPr>
      <w:bookmarkStart w:id="684" w:name="_Toc502363319"/>
      <w:bookmarkStart w:id="685" w:name="_Toc533173745"/>
      <w:bookmarkStart w:id="686" w:name="_Toc51834166"/>
      <w:r>
        <w:t>27.22.6</w:t>
      </w:r>
      <w:r>
        <w:tab/>
        <w:t>CALL CONTROL BY SIM</w:t>
      </w:r>
      <w:bookmarkEnd w:id="684"/>
      <w:bookmarkEnd w:id="685"/>
      <w:bookmarkEnd w:id="686"/>
    </w:p>
    <w:p w:rsidR="00B17D80" w:rsidRDefault="00B17D80" w:rsidP="00B17D80">
      <w:pPr>
        <w:pStyle w:val="Heading4"/>
      </w:pPr>
      <w:bookmarkStart w:id="687" w:name="_Toc502363320"/>
      <w:bookmarkStart w:id="688" w:name="_Toc533173746"/>
      <w:bookmarkStart w:id="689" w:name="_Toc51834167"/>
      <w:r>
        <w:t>27.22.6.1</w:t>
      </w:r>
      <w:r>
        <w:tab/>
        <w:t>Procedure for Mobile Originated calls</w:t>
      </w:r>
      <w:bookmarkEnd w:id="687"/>
      <w:bookmarkEnd w:id="688"/>
      <w:bookmarkEnd w:id="689"/>
    </w:p>
    <w:p w:rsidR="00B17D80" w:rsidRDefault="00B17D80" w:rsidP="00B17D80">
      <w:pPr>
        <w:pStyle w:val="Heading5"/>
      </w:pPr>
      <w:bookmarkStart w:id="690" w:name="_Toc502363321"/>
      <w:bookmarkStart w:id="691" w:name="_Toc533173747"/>
      <w:bookmarkStart w:id="692" w:name="_Toc51834168"/>
      <w:r>
        <w:t>27.22.6.1.1</w:t>
      </w:r>
      <w:r>
        <w:tab/>
        <w:t>Definition and applicability</w:t>
      </w:r>
      <w:bookmarkEnd w:id="690"/>
      <w:bookmarkEnd w:id="691"/>
      <w:bookmarkEnd w:id="692"/>
    </w:p>
    <w:p w:rsidR="00B17D80" w:rsidRDefault="00B17D80" w:rsidP="00B17D80">
      <w:r>
        <w:t>See clause 3.2.2.</w:t>
      </w:r>
    </w:p>
    <w:p w:rsidR="00B17D80" w:rsidRDefault="00B17D80" w:rsidP="00B17D80">
      <w:pPr>
        <w:pStyle w:val="Heading5"/>
      </w:pPr>
      <w:bookmarkStart w:id="693" w:name="_Toc502363322"/>
      <w:bookmarkStart w:id="694" w:name="_Toc533173748"/>
      <w:bookmarkStart w:id="695" w:name="_Toc51834169"/>
      <w:r>
        <w:t>27.22.6.1.2</w:t>
      </w:r>
      <w:r>
        <w:tab/>
        <w:t>Conformance requirement</w:t>
      </w:r>
      <w:bookmarkEnd w:id="693"/>
      <w:bookmarkEnd w:id="694"/>
      <w:bookmarkEnd w:id="695"/>
    </w:p>
    <w:p w:rsidR="00B17D80" w:rsidRDefault="00B17D80" w:rsidP="00B17D80">
      <w:r>
        <w:t>The ME shall support the CALL CONTROL facility as defined in:</w:t>
      </w:r>
    </w:p>
    <w:p w:rsidR="00B17D80" w:rsidRDefault="00B17D80" w:rsidP="00B17D80">
      <w:pPr>
        <w:pStyle w:val="B1"/>
      </w:pPr>
      <w:r>
        <w:t>-</w:t>
      </w:r>
      <w:r>
        <w:tab/>
        <w:t>TS 11.14 [15] clause 9.1.1.</w:t>
      </w:r>
    </w:p>
    <w:p w:rsidR="00B17D80" w:rsidRDefault="00B17D80" w:rsidP="00B17D80">
      <w:pPr>
        <w:pStyle w:val="Heading5"/>
      </w:pPr>
      <w:bookmarkStart w:id="696" w:name="_Toc502363323"/>
      <w:bookmarkStart w:id="697" w:name="_Toc533173749"/>
      <w:bookmarkStart w:id="698" w:name="_Toc51834170"/>
      <w:r>
        <w:t>27.22.6.1.3</w:t>
      </w:r>
      <w:r>
        <w:tab/>
        <w:t>Test purpose</w:t>
      </w:r>
      <w:bookmarkEnd w:id="696"/>
      <w:bookmarkEnd w:id="697"/>
      <w:bookmarkEnd w:id="698"/>
    </w:p>
    <w:p w:rsidR="00B17D80" w:rsidRDefault="00B17D80" w:rsidP="00B17D80">
      <w:r>
        <w:t>To verify that for all call set-up attempts , even those resulting from a SET UP CALL proactive SIM command, the ME shall first pass the call set-up details (dialled digits and associated parameters) to the SIM, using the ENVELOPE (CALL CONTROL).</w:t>
      </w:r>
    </w:p>
    <w:p w:rsidR="00B17D80" w:rsidRDefault="00B17D80" w:rsidP="00B17D80">
      <w:r>
        <w:t>To verify that if the SIM responds with '90 00', the ME shall set up the call with the dialled digits and other parameters as sent to the SIM.</w:t>
      </w:r>
    </w:p>
    <w:p w:rsidR="00B17D80" w:rsidRDefault="00B17D80" w:rsidP="00B17D80">
      <w:r>
        <w:t>To verify that if the SIM responds with '9F XX', the ME shall use the GET RESPONSE command to get the response data. The response data from the SIM shall indicate to the ME whether to set up the call as proposed, not set up the call, set up a call using the data supplied by the SIM.</w:t>
      </w:r>
    </w:p>
    <w:p w:rsidR="00B17D80" w:rsidRDefault="00B17D80" w:rsidP="00B17D80">
      <w:r>
        <w:t>To verify that, in the case where the initial call set-up request results from a proactive SET UP CALL, if the call control result is "not allowed" or "allowed with modifications", the ME shall inform the SIM using TERMINAL RESPONSE "interaction with call control by SIM or MO short message control by SIM, action not allowed".</w:t>
      </w:r>
    </w:p>
    <w:p w:rsidR="00B17D80" w:rsidRDefault="00B17D80" w:rsidP="00B17D80">
      <w:r>
        <w:t>To verify that it is possible for the SIM to request the ME to set up an emergency call by supplying the number "112" as the response data.</w:t>
      </w:r>
    </w:p>
    <w:p w:rsidR="00B17D80" w:rsidRDefault="00B17D80" w:rsidP="00B17D80">
      <w:pPr>
        <w:pStyle w:val="Heading5"/>
      </w:pPr>
      <w:bookmarkStart w:id="699" w:name="_Toc502363324"/>
      <w:bookmarkStart w:id="700" w:name="_Toc533173750"/>
      <w:bookmarkStart w:id="701" w:name="_Toc51834171"/>
      <w:r>
        <w:t>27.22.6.1.4</w:t>
      </w:r>
      <w:r>
        <w:tab/>
        <w:t>Method of tests</w:t>
      </w:r>
      <w:bookmarkEnd w:id="699"/>
      <w:bookmarkEnd w:id="700"/>
      <w:bookmarkEnd w:id="701"/>
    </w:p>
    <w:p w:rsidR="00B17D80" w:rsidRDefault="00B17D80" w:rsidP="00B17D80">
      <w:pPr>
        <w:pStyle w:val="H6"/>
      </w:pPr>
      <w:r>
        <w:t>27.22.6.1.4.1</w:t>
      </w:r>
      <w:r>
        <w:tab/>
        <w:t>Initial conditions</w:t>
      </w:r>
    </w:p>
    <w:p w:rsidR="00B17D80" w:rsidRDefault="00B17D80" w:rsidP="00B17D80">
      <w:r>
        <w:t>The ME is connected to the SIM Simulator and System Simulator and has performed the location update procedure.</w:t>
      </w:r>
    </w:p>
    <w:p w:rsidR="00B17D80" w:rsidRDefault="00B17D80" w:rsidP="00B17D80">
      <w:r>
        <w:t>The GSM parameters of the system simulator are:</w:t>
      </w:r>
    </w:p>
    <w:p w:rsidR="00B17D80" w:rsidRDefault="00B17D80" w:rsidP="00B17D80">
      <w:pPr>
        <w:pStyle w:val="B1"/>
      </w:pPr>
      <w:r>
        <w:t>-</w:t>
      </w:r>
      <w:r>
        <w:tab/>
        <w:t>Mobile Country Code (MCC) = 001;</w:t>
      </w:r>
    </w:p>
    <w:p w:rsidR="00B17D80" w:rsidRPr="00D23B07" w:rsidRDefault="00B17D80" w:rsidP="00B17D80">
      <w:pPr>
        <w:pStyle w:val="B1"/>
      </w:pPr>
      <w:r w:rsidRPr="00D23B07">
        <w:t>-</w:t>
      </w:r>
      <w:r w:rsidRPr="00D23B07">
        <w:tab/>
        <w:t>Mobile Network Code (MNC) = 01;</w:t>
      </w:r>
    </w:p>
    <w:p w:rsidR="00B17D80" w:rsidRDefault="00B17D80" w:rsidP="00B17D80">
      <w:pPr>
        <w:pStyle w:val="B1"/>
      </w:pPr>
      <w:r>
        <w:lastRenderedPageBreak/>
        <w:t>-</w:t>
      </w:r>
      <w:r>
        <w:tab/>
        <w:t>Location Area Code (LAC) = 0001;</w:t>
      </w:r>
    </w:p>
    <w:p w:rsidR="00B17D80" w:rsidRDefault="00B17D80" w:rsidP="00B17D80">
      <w:pPr>
        <w:pStyle w:val="B1"/>
      </w:pPr>
      <w:r>
        <w:t>-</w:t>
      </w:r>
      <w:r>
        <w:tab/>
        <w:t>Cell Identity value = 0001.</w:t>
      </w:r>
    </w:p>
    <w:p w:rsidR="00B17D80" w:rsidRPr="00DB22C2" w:rsidRDefault="00B17D80" w:rsidP="00B17D80">
      <w:r w:rsidRPr="00DB22C2">
        <w:t xml:space="preserve">The </w:t>
      </w:r>
      <w:r>
        <w:t>PCS 1900</w:t>
      </w:r>
      <w:r w:rsidRPr="00DB22C2">
        <w:t xml:space="preserve"> parameters of the system simulator are:</w:t>
      </w:r>
    </w:p>
    <w:p w:rsidR="00B17D80" w:rsidRPr="00DB22C2" w:rsidRDefault="00B17D80" w:rsidP="00B17D80">
      <w:pPr>
        <w:pStyle w:val="B1"/>
      </w:pPr>
      <w:r>
        <w:t>-</w:t>
      </w:r>
      <w:r>
        <w:tab/>
      </w:r>
      <w:r w:rsidRPr="00DB22C2">
        <w:t xml:space="preserve">Mobile Country Code (MCC) = </w:t>
      </w:r>
      <w:r>
        <w:t>00</w:t>
      </w:r>
      <w:r w:rsidRPr="00DB22C2">
        <w:t>1;</w:t>
      </w:r>
    </w:p>
    <w:p w:rsidR="00B17D80" w:rsidRPr="00D23B07" w:rsidRDefault="00B17D80" w:rsidP="00B17D80">
      <w:pPr>
        <w:pStyle w:val="B1"/>
      </w:pPr>
      <w:r w:rsidRPr="00D23B07">
        <w:t>-</w:t>
      </w:r>
      <w:r w:rsidRPr="00D23B07">
        <w:tab/>
        <w:t>Mobile Network Code (MNC) = 011;</w:t>
      </w:r>
    </w:p>
    <w:p w:rsidR="00B17D80" w:rsidRPr="00DB22C2" w:rsidRDefault="00B17D80" w:rsidP="00B17D80">
      <w:pPr>
        <w:pStyle w:val="B1"/>
      </w:pPr>
      <w:r>
        <w:t>-</w:t>
      </w:r>
      <w:r>
        <w:tab/>
      </w:r>
      <w:r w:rsidRPr="00DB22C2">
        <w:t xml:space="preserve">Location Area Code (LAC) = </w:t>
      </w:r>
      <w:r>
        <w:t>000</w:t>
      </w:r>
      <w:r w:rsidRPr="00DB22C2">
        <w:t>1;</w:t>
      </w:r>
    </w:p>
    <w:p w:rsidR="00B17D80" w:rsidRPr="00DB22C2" w:rsidRDefault="00B17D80" w:rsidP="00B17D80">
      <w:pPr>
        <w:pStyle w:val="B1"/>
      </w:pPr>
      <w:r>
        <w:t>-</w:t>
      </w:r>
      <w:r>
        <w:tab/>
      </w:r>
      <w:r w:rsidRPr="00DB22C2">
        <w:t xml:space="preserve">Cell Identity value = </w:t>
      </w:r>
      <w:r>
        <w:t>0001.</w:t>
      </w:r>
    </w:p>
    <w:p w:rsidR="00B17D80" w:rsidRDefault="00B17D80" w:rsidP="00B17D80">
      <w:r>
        <w:t>Prior to this test the ME shall have been powered on and performed the PROFILE DOWNLOAD procedure.</w:t>
      </w:r>
    </w:p>
    <w:p w:rsidR="00B17D80" w:rsidRDefault="00B17D80" w:rsidP="00B17D80">
      <w:r>
        <w:t>The elementary files are coded as SIM Application Toolkit default with the following exception:</w:t>
      </w:r>
    </w:p>
    <w:p w:rsidR="00B17D80" w:rsidRDefault="00B17D80" w:rsidP="00B17D80">
      <w:r>
        <w:t>The call control service is allocated and activated in the SIM Service Table.</w:t>
      </w:r>
    </w:p>
    <w:p w:rsidR="00B17D80" w:rsidRDefault="00B17D80" w:rsidP="00B17D80">
      <w:pPr>
        <w:pStyle w:val="H6"/>
      </w:pPr>
      <w:r>
        <w:t>27.22.6.1.4.2</w:t>
      </w:r>
      <w:r>
        <w:tab/>
        <w:t>Procedure</w:t>
      </w:r>
    </w:p>
    <w:p w:rsidR="00B17D80" w:rsidRDefault="00B17D80" w:rsidP="00B17D80">
      <w:pPr>
        <w:keepNext/>
        <w:rPr>
          <w:b/>
        </w:rPr>
      </w:pPr>
      <w:r>
        <w:rPr>
          <w:b/>
        </w:rPr>
        <w:t>Expected Sequence 1.1 (CALL CONTROL BY SIM , set up call attempt by user, the SIM responds with '90 00')</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609"/>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609"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Set up a call to "+01234567890123456789"</w:t>
            </w:r>
          </w:p>
        </w:tc>
        <w:tc>
          <w:tcPr>
            <w:tcW w:w="3609"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2</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ENVELOPE CALL CONTROL 1.1.1A</w:t>
            </w:r>
          </w:p>
          <w:p w:rsidR="00B17D80" w:rsidRDefault="00B17D80" w:rsidP="007B59FD">
            <w:pPr>
              <w:pStyle w:val="TAL"/>
            </w:pPr>
            <w:r>
              <w:t>Or</w:t>
            </w:r>
          </w:p>
          <w:p w:rsidR="00B17D80" w:rsidRDefault="00B17D80" w:rsidP="007B59FD">
            <w:pPr>
              <w:pStyle w:val="TAL"/>
            </w:pPr>
            <w:r>
              <w:t>ENVELOPE CALL CONTROL 1.1.1B</w:t>
            </w:r>
          </w:p>
        </w:tc>
        <w:tc>
          <w:tcPr>
            <w:tcW w:w="3609"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3</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90 00</w:t>
            </w:r>
          </w:p>
        </w:tc>
        <w:tc>
          <w:tcPr>
            <w:tcW w:w="3609"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4</w:t>
            </w:r>
          </w:p>
        </w:tc>
        <w:tc>
          <w:tcPr>
            <w:tcW w:w="1418"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rPr>
                <w:rFonts w:ascii="Symbol" w:hAnsi="Symbol"/>
              </w:rPr>
              <w:t></w:t>
            </w:r>
            <w:r>
              <w:t>SS</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The ME sets up the call without modification</w:t>
            </w:r>
          </w:p>
        </w:tc>
        <w:tc>
          <w:tcPr>
            <w:tcW w:w="3609" w:type="dxa"/>
            <w:tcBorders>
              <w:left w:val="single" w:sz="6" w:space="0" w:color="auto"/>
              <w:bottom w:val="single" w:sz="4" w:space="0" w:color="auto"/>
              <w:right w:val="single" w:sz="6" w:space="0" w:color="auto"/>
            </w:tcBorders>
          </w:tcPr>
          <w:p w:rsidR="00B17D80" w:rsidRDefault="00B17D80" w:rsidP="007B59FD">
            <w:pPr>
              <w:pStyle w:val="TAL"/>
            </w:pPr>
            <w:r>
              <w:t>[Set up call to "+01234567890123456789"</w:t>
            </w:r>
          </w:p>
        </w:tc>
      </w:tr>
    </w:tbl>
    <w:p w:rsidR="00B17D80" w:rsidRDefault="00B17D80" w:rsidP="00B17D80">
      <w:pPr>
        <w:pStyle w:val="FP"/>
      </w:pPr>
    </w:p>
    <w:p w:rsidR="00B17D80" w:rsidRDefault="00B17D80" w:rsidP="00B17D80">
      <w:r>
        <w:t>ENVELOPE CALL CONTROL 1.1.1A</w:t>
      </w:r>
    </w:p>
    <w:p w:rsidR="00B17D80" w:rsidRDefault="00B17D80" w:rsidP="00B17D80">
      <w:pPr>
        <w:rPr>
          <w:lang w:val="fr-FR"/>
        </w:rPr>
      </w:pPr>
      <w:r>
        <w:rPr>
          <w:lang w:val="fr-FR"/>
        </w:rPr>
        <w:t>Logically:</w:t>
      </w:r>
    </w:p>
    <w:p w:rsidR="00B17D80" w:rsidRDefault="00B17D80" w:rsidP="00B17D80">
      <w:pPr>
        <w:pStyle w:val="EW"/>
        <w:tabs>
          <w:tab w:val="left" w:pos="851"/>
          <w:tab w:val="left" w:pos="1134"/>
        </w:tabs>
        <w:ind w:left="2835" w:hanging="2551"/>
        <w:rPr>
          <w:lang w:val="fr-FR"/>
        </w:rPr>
      </w:pPr>
      <w:r>
        <w:rPr>
          <w:lang w:val="fr-FR"/>
        </w:rPr>
        <w:t>Device identities</w:t>
      </w:r>
    </w:p>
    <w:p w:rsidR="00B17D80" w:rsidRDefault="00B17D80" w:rsidP="00B17D80">
      <w:pPr>
        <w:pStyle w:val="EW"/>
        <w:tabs>
          <w:tab w:val="left" w:pos="851"/>
          <w:tab w:val="left" w:pos="1134"/>
        </w:tabs>
        <w:ind w:left="2835" w:hanging="2551"/>
        <w:rPr>
          <w:lang w:val="fr-FR"/>
        </w:rPr>
      </w:pPr>
      <w:r>
        <w:rPr>
          <w:lang w:val="fr-FR"/>
        </w:rPr>
        <w:tab/>
        <w:t>Source device:</w:t>
      </w:r>
      <w:r>
        <w:rPr>
          <w:lang w:val="fr-FR"/>
        </w:rPr>
        <w:tab/>
        <w:t>ME</w:t>
      </w:r>
    </w:p>
    <w:p w:rsidR="00B17D80" w:rsidRDefault="00B17D80" w:rsidP="00B17D80">
      <w:pPr>
        <w:pStyle w:val="EW"/>
        <w:tabs>
          <w:tab w:val="left" w:pos="851"/>
          <w:tab w:val="left" w:pos="1134"/>
        </w:tabs>
        <w:ind w:left="2835" w:hanging="2551"/>
        <w:rPr>
          <w:lang w:val="fr-FR"/>
        </w:rPr>
      </w:pPr>
      <w:r>
        <w:rPr>
          <w:lang w:val="fr-FR"/>
        </w:rPr>
        <w:tab/>
        <w:t>Destination device:</w:t>
      </w:r>
      <w:r>
        <w:rPr>
          <w:lang w:val="fr-FR"/>
        </w:rPr>
        <w:tab/>
        <w:t>SIM</w:t>
      </w:r>
    </w:p>
    <w:p w:rsidR="00B17D80" w:rsidRDefault="00B17D80" w:rsidP="00B17D80">
      <w:pPr>
        <w:pStyle w:val="EW"/>
        <w:tabs>
          <w:tab w:val="left" w:pos="851"/>
          <w:tab w:val="left" w:pos="1134"/>
        </w:tabs>
        <w:ind w:left="2835" w:hanging="2551"/>
      </w:pPr>
      <w:r>
        <w:t>Address</w:t>
      </w:r>
    </w:p>
    <w:p w:rsidR="00B17D80" w:rsidRDefault="00B17D80" w:rsidP="00B17D80">
      <w:pPr>
        <w:pStyle w:val="EW"/>
        <w:tabs>
          <w:tab w:val="left" w:pos="851"/>
          <w:tab w:val="left" w:pos="1134"/>
        </w:tabs>
        <w:ind w:left="2835" w:hanging="2551"/>
      </w:pPr>
      <w:r>
        <w:tab/>
        <w:t>TON:</w:t>
      </w:r>
      <w:r>
        <w:tab/>
        <w:t>International</w:t>
      </w:r>
    </w:p>
    <w:p w:rsidR="00B17D80" w:rsidRDefault="00B17D80" w:rsidP="00B17D80">
      <w:pPr>
        <w:pStyle w:val="EW"/>
        <w:tabs>
          <w:tab w:val="left" w:pos="851"/>
          <w:tab w:val="left" w:pos="1134"/>
        </w:tabs>
        <w:ind w:left="2835" w:hanging="2551"/>
      </w:pPr>
      <w:r>
        <w:tab/>
        <w:t>NPI:</w:t>
      </w:r>
      <w:r>
        <w:tab/>
        <w:t>"ISDN / telephone numbering plan" or "unknown"</w:t>
      </w:r>
    </w:p>
    <w:p w:rsidR="00B17D80" w:rsidRDefault="00B17D80" w:rsidP="00B17D80">
      <w:pPr>
        <w:pStyle w:val="EW"/>
        <w:tabs>
          <w:tab w:val="left" w:pos="851"/>
          <w:tab w:val="left" w:pos="1134"/>
        </w:tabs>
        <w:ind w:left="2835" w:hanging="2551"/>
      </w:pPr>
      <w:r>
        <w:tab/>
        <w:t>Dialling number string</w:t>
      </w:r>
      <w:r>
        <w:tab/>
        <w:t>"01234567890123456789"</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Location Information</w:t>
      </w:r>
    </w:p>
    <w:p w:rsidR="00B17D80" w:rsidRDefault="00B17D80" w:rsidP="00B17D80">
      <w:pPr>
        <w:pStyle w:val="EW"/>
        <w:tabs>
          <w:tab w:val="left" w:pos="851"/>
          <w:tab w:val="left" w:pos="1134"/>
        </w:tabs>
        <w:ind w:left="2835" w:hanging="2551"/>
      </w:pPr>
      <w:r>
        <w:tab/>
        <w:t>MCC &amp; MNC</w:t>
      </w:r>
      <w:r>
        <w:tab/>
        <w:t>the mobile country  and network code (00F110)</w:t>
      </w:r>
    </w:p>
    <w:p w:rsidR="00B17D80" w:rsidRDefault="00B17D80" w:rsidP="00B17D80">
      <w:pPr>
        <w:pStyle w:val="EW"/>
        <w:tabs>
          <w:tab w:val="left" w:pos="851"/>
          <w:tab w:val="left" w:pos="1134"/>
        </w:tabs>
        <w:ind w:left="2835" w:hanging="2551"/>
      </w:pPr>
      <w:r>
        <w:tab/>
        <w:t>LAC</w:t>
      </w:r>
      <w:r>
        <w:tab/>
        <w:t>the location Area Code (0001)</w:t>
      </w:r>
    </w:p>
    <w:p w:rsidR="00B17D80" w:rsidRDefault="00B17D80" w:rsidP="00B17D80">
      <w:pPr>
        <w:pStyle w:val="EX"/>
        <w:tabs>
          <w:tab w:val="left" w:pos="851"/>
          <w:tab w:val="left" w:pos="1134"/>
        </w:tabs>
        <w:ind w:left="2835" w:hanging="2551"/>
      </w:pPr>
      <w:r>
        <w:tab/>
        <w:t>Cell ID</w:t>
      </w:r>
      <w:r>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DB22C2" w:rsidRDefault="00B17D80" w:rsidP="00B17D80">
      <w:r w:rsidRPr="00DB22C2">
        <w:t>ENVELOPE CALL CONTROL 1.1.1</w:t>
      </w:r>
      <w:r>
        <w:t>B</w:t>
      </w:r>
    </w:p>
    <w:p w:rsidR="00B17D80" w:rsidRPr="00DB22C2" w:rsidRDefault="00B17D80" w:rsidP="00B17D80">
      <w:pPr>
        <w:rPr>
          <w:lang w:val="fr-FR"/>
        </w:rPr>
      </w:pPr>
      <w:r w:rsidRPr="00DB22C2">
        <w:rPr>
          <w:lang w:val="fr-FR"/>
        </w:rPr>
        <w:t>Logically:</w:t>
      </w:r>
    </w:p>
    <w:p w:rsidR="00B17D80" w:rsidRPr="00DB22C2" w:rsidRDefault="00B17D80" w:rsidP="00B17D80">
      <w:pPr>
        <w:pStyle w:val="EW"/>
        <w:tabs>
          <w:tab w:val="left" w:pos="851"/>
          <w:tab w:val="left" w:pos="1134"/>
        </w:tabs>
        <w:ind w:left="2835" w:hanging="2551"/>
        <w:rPr>
          <w:lang w:val="fr-FR"/>
        </w:rPr>
      </w:pPr>
      <w:r w:rsidRPr="00DB22C2">
        <w:rPr>
          <w:lang w:val="fr-FR"/>
        </w:rPr>
        <w:t>Device identities</w:t>
      </w:r>
    </w:p>
    <w:p w:rsidR="00B17D80" w:rsidRPr="00DB22C2" w:rsidRDefault="00B17D80" w:rsidP="00B17D80">
      <w:pPr>
        <w:pStyle w:val="EW"/>
        <w:tabs>
          <w:tab w:val="left" w:pos="851"/>
          <w:tab w:val="left" w:pos="1134"/>
        </w:tabs>
        <w:ind w:left="2835" w:hanging="2551"/>
        <w:rPr>
          <w:lang w:val="fr-FR"/>
        </w:rPr>
      </w:pPr>
      <w:r w:rsidRPr="00DB22C2">
        <w:rPr>
          <w:lang w:val="fr-FR"/>
        </w:rPr>
        <w:tab/>
        <w:t>Source device:</w:t>
      </w:r>
      <w:r w:rsidRPr="00DB22C2">
        <w:rPr>
          <w:lang w:val="fr-FR"/>
        </w:rPr>
        <w:tab/>
        <w:t>ME</w:t>
      </w:r>
    </w:p>
    <w:p w:rsidR="00B17D80" w:rsidRPr="00DB22C2" w:rsidRDefault="00B17D80" w:rsidP="00B17D80">
      <w:pPr>
        <w:pStyle w:val="EW"/>
        <w:tabs>
          <w:tab w:val="left" w:pos="851"/>
          <w:tab w:val="left" w:pos="1134"/>
        </w:tabs>
        <w:ind w:left="2835" w:hanging="2551"/>
        <w:rPr>
          <w:lang w:val="fr-FR"/>
        </w:rPr>
      </w:pPr>
      <w:r w:rsidRPr="00DB22C2">
        <w:rPr>
          <w:lang w:val="fr-FR"/>
        </w:rPr>
        <w:tab/>
        <w:t>Destination device:</w:t>
      </w:r>
      <w:r w:rsidRPr="00DB22C2">
        <w:rPr>
          <w:lang w:val="fr-FR"/>
        </w:rPr>
        <w:tab/>
        <w:t>SIM</w:t>
      </w:r>
    </w:p>
    <w:p w:rsidR="00B17D80" w:rsidRPr="00DB22C2" w:rsidRDefault="00B17D80" w:rsidP="00B17D80">
      <w:pPr>
        <w:pStyle w:val="EW"/>
        <w:tabs>
          <w:tab w:val="left" w:pos="851"/>
          <w:tab w:val="left" w:pos="1134"/>
        </w:tabs>
        <w:ind w:left="2835" w:hanging="2551"/>
      </w:pPr>
      <w:r w:rsidRPr="00DB22C2">
        <w:t>Address</w:t>
      </w:r>
    </w:p>
    <w:p w:rsidR="00B17D80" w:rsidRPr="00DB22C2" w:rsidRDefault="00B17D80" w:rsidP="00B17D80">
      <w:pPr>
        <w:pStyle w:val="EW"/>
        <w:tabs>
          <w:tab w:val="left" w:pos="851"/>
          <w:tab w:val="left" w:pos="1134"/>
        </w:tabs>
        <w:ind w:left="2835" w:hanging="2551"/>
      </w:pPr>
      <w:r w:rsidRPr="00DB22C2">
        <w:tab/>
        <w:t>TON:</w:t>
      </w:r>
      <w:r w:rsidRPr="00DB22C2">
        <w:tab/>
        <w:t>International</w:t>
      </w:r>
    </w:p>
    <w:p w:rsidR="00B17D80" w:rsidRPr="00DB22C2" w:rsidRDefault="00B17D80" w:rsidP="00B17D80">
      <w:pPr>
        <w:pStyle w:val="EW"/>
        <w:tabs>
          <w:tab w:val="left" w:pos="851"/>
          <w:tab w:val="left" w:pos="1134"/>
        </w:tabs>
        <w:ind w:left="2835" w:hanging="2551"/>
      </w:pPr>
      <w:r w:rsidRPr="00DB22C2">
        <w:tab/>
        <w:t>NPI:</w:t>
      </w:r>
      <w:r w:rsidRPr="00DB22C2">
        <w:tab/>
        <w:t>"ISDN / telephone numbering plan" or "unknown"</w:t>
      </w:r>
    </w:p>
    <w:p w:rsidR="00B17D80" w:rsidRPr="00DB22C2" w:rsidRDefault="00B17D80" w:rsidP="00B17D80">
      <w:pPr>
        <w:pStyle w:val="EW"/>
        <w:tabs>
          <w:tab w:val="left" w:pos="851"/>
          <w:tab w:val="left" w:pos="1134"/>
        </w:tabs>
        <w:ind w:left="2835" w:hanging="2551"/>
      </w:pPr>
      <w:r w:rsidRPr="00DB22C2">
        <w:tab/>
        <w:t>Dialling number string</w:t>
      </w:r>
      <w:r w:rsidRPr="00DB22C2">
        <w:tab/>
        <w:t>"01234567890123456789"</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Pr="00DB22C2" w:rsidRDefault="00B17D80" w:rsidP="00B17D80">
      <w:pPr>
        <w:pStyle w:val="EW"/>
        <w:tabs>
          <w:tab w:val="left" w:pos="851"/>
          <w:tab w:val="left" w:pos="1134"/>
        </w:tabs>
        <w:ind w:left="2835" w:hanging="2551"/>
      </w:pPr>
      <w:r w:rsidRPr="00DB22C2">
        <w:t>Location Information</w:t>
      </w:r>
    </w:p>
    <w:p w:rsidR="00B17D80" w:rsidRPr="00DB22C2" w:rsidRDefault="00B17D80" w:rsidP="00B17D80">
      <w:pPr>
        <w:pStyle w:val="EW"/>
        <w:tabs>
          <w:tab w:val="left" w:pos="851"/>
          <w:tab w:val="left" w:pos="1134"/>
        </w:tabs>
        <w:ind w:left="2835" w:hanging="2551"/>
      </w:pPr>
      <w:r w:rsidRPr="00DB22C2">
        <w:tab/>
        <w:t>MCC &amp; MNC</w:t>
      </w:r>
      <w:r w:rsidRPr="00DB22C2">
        <w:tab/>
        <w:t>the mobile country  and network code (</w:t>
      </w:r>
      <w:r>
        <w:t>001</w:t>
      </w:r>
      <w:r w:rsidRPr="00DB22C2">
        <w:t>110)</w:t>
      </w:r>
    </w:p>
    <w:p w:rsidR="00B17D80" w:rsidRPr="00DB22C2" w:rsidRDefault="00B17D80" w:rsidP="00B17D80">
      <w:pPr>
        <w:pStyle w:val="EW"/>
        <w:tabs>
          <w:tab w:val="left" w:pos="851"/>
          <w:tab w:val="left" w:pos="1134"/>
        </w:tabs>
        <w:ind w:left="2835" w:hanging="2551"/>
      </w:pPr>
      <w:r w:rsidRPr="00DB22C2">
        <w:tab/>
        <w:t>LAC</w:t>
      </w:r>
      <w:r w:rsidRPr="00DB22C2">
        <w:tab/>
        <w:t>the location Area Code (</w:t>
      </w:r>
      <w:r w:rsidRPr="002769D0">
        <w:t>000</w:t>
      </w:r>
      <w:r w:rsidRPr="00DB22C2">
        <w:t>1)</w:t>
      </w:r>
    </w:p>
    <w:p w:rsidR="00B17D80" w:rsidRPr="00DB22C2" w:rsidRDefault="00B17D80" w:rsidP="00B17D80">
      <w:pPr>
        <w:pStyle w:val="EX"/>
        <w:tabs>
          <w:tab w:val="left" w:pos="851"/>
          <w:tab w:val="left" w:pos="1134"/>
        </w:tabs>
        <w:ind w:left="2835" w:hanging="2551"/>
      </w:pPr>
      <w:r w:rsidRPr="00DB22C2">
        <w:tab/>
        <w:t>Cell ID</w:t>
      </w:r>
      <w:r w:rsidRPr="00DB22C2">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rsidRPr="00DB22C2">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Note 1: Length of BER-TLV is '1A' plus the actual length of all the present optional SIMPLE-TLV data objects.</w:t>
      </w:r>
    </w:p>
    <w:p w:rsidR="00B17D80" w:rsidRDefault="00B17D80" w:rsidP="00B17D80">
      <w:r>
        <w:t>Note 2: Capability configuration parameters 1 may be present at this place. If present, it may take up several octets.</w:t>
      </w:r>
    </w:p>
    <w:p w:rsidR="00B17D80" w:rsidRDefault="00B17D80" w:rsidP="00B17D80">
      <w:r>
        <w:t>Note 3: Subaddress may be present at this place. If present, it may take up several octets.</w:t>
      </w:r>
    </w:p>
    <w:p w:rsidR="00B17D80" w:rsidRDefault="00B17D80" w:rsidP="00B17D80">
      <w:r>
        <w:t>Note 4: Capability configuration parameters 2 may be present at this place. If present, it may take up several octets.</w:t>
      </w:r>
    </w:p>
    <w:p w:rsidR="00B17D80" w:rsidRDefault="00B17D80" w:rsidP="00B17D80"/>
    <w:p w:rsidR="00B17D80" w:rsidRDefault="00B17D80" w:rsidP="00B17D80">
      <w:pPr>
        <w:keepNext/>
        <w:rPr>
          <w:b/>
        </w:rPr>
      </w:pPr>
      <w:r>
        <w:rPr>
          <w:b/>
        </w:rPr>
        <w:lastRenderedPageBreak/>
        <w:t>Expected Sequence 1.2 (CALL CONTROL BY SIM , set up call attempt by user, allowed without modification)</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5"/>
        <w:gridCol w:w="1112"/>
        <w:gridCol w:w="2835"/>
        <w:gridCol w:w="3626"/>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11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62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w:t>
            </w:r>
          </w:p>
        </w:tc>
        <w:tc>
          <w:tcPr>
            <w:tcW w:w="111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Set up a call to "+01234567890123456789"</w:t>
            </w:r>
          </w:p>
        </w:tc>
        <w:tc>
          <w:tcPr>
            <w:tcW w:w="3626"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2</w:t>
            </w:r>
          </w:p>
        </w:tc>
        <w:tc>
          <w:tcPr>
            <w:tcW w:w="111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ENVELOPE  CALL CONTROL 1.2.1 A</w:t>
            </w:r>
          </w:p>
          <w:p w:rsidR="00B17D80" w:rsidRDefault="00B17D80" w:rsidP="007B59FD">
            <w:pPr>
              <w:pStyle w:val="TAL"/>
            </w:pPr>
            <w:r>
              <w:t>or</w:t>
            </w:r>
          </w:p>
          <w:p w:rsidR="00B17D80" w:rsidRDefault="00B17D80" w:rsidP="007B59FD">
            <w:pPr>
              <w:pStyle w:val="TAL"/>
            </w:pPr>
            <w:r>
              <w:t>ENVELOPE  CALL CONTROL 1.2.1B</w:t>
            </w:r>
          </w:p>
        </w:tc>
        <w:tc>
          <w:tcPr>
            <w:tcW w:w="3626"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3</w:t>
            </w:r>
          </w:p>
        </w:tc>
        <w:tc>
          <w:tcPr>
            <w:tcW w:w="111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9F 02</w:t>
            </w:r>
          </w:p>
        </w:tc>
        <w:tc>
          <w:tcPr>
            <w:tcW w:w="3626"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4</w:t>
            </w:r>
          </w:p>
        </w:tc>
        <w:tc>
          <w:tcPr>
            <w:tcW w:w="111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GET RESPONSE</w:t>
            </w:r>
          </w:p>
          <w:p w:rsidR="00B17D80" w:rsidRDefault="00B17D80" w:rsidP="007B59FD">
            <w:pPr>
              <w:pStyle w:val="TAL"/>
            </w:pPr>
          </w:p>
        </w:tc>
        <w:tc>
          <w:tcPr>
            <w:tcW w:w="3626"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5</w:t>
            </w:r>
          </w:p>
        </w:tc>
        <w:tc>
          <w:tcPr>
            <w:tcW w:w="111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CALL CONTROL RESULT 1.2.1</w:t>
            </w:r>
          </w:p>
        </w:tc>
        <w:tc>
          <w:tcPr>
            <w:tcW w:w="3626"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[Call control result: "Allowed, no modification"]</w:t>
            </w: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11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The ME sets up the call without modification</w:t>
            </w:r>
          </w:p>
        </w:tc>
        <w:tc>
          <w:tcPr>
            <w:tcW w:w="3626" w:type="dxa"/>
            <w:tcBorders>
              <w:left w:val="single" w:sz="6" w:space="0" w:color="auto"/>
              <w:bottom w:val="single" w:sz="4" w:space="0" w:color="auto"/>
              <w:right w:val="single" w:sz="6" w:space="0" w:color="auto"/>
            </w:tcBorders>
          </w:tcPr>
          <w:p w:rsidR="00B17D80" w:rsidRDefault="00B17D80" w:rsidP="007B59FD">
            <w:pPr>
              <w:pStyle w:val="TAL"/>
            </w:pPr>
            <w:r>
              <w:t>[Set up call to "+01234567890123456789"]</w:t>
            </w:r>
          </w:p>
        </w:tc>
      </w:tr>
    </w:tbl>
    <w:p w:rsidR="00B17D80" w:rsidRDefault="00B17D80" w:rsidP="00B17D80">
      <w:pPr>
        <w:pStyle w:val="FP"/>
      </w:pPr>
    </w:p>
    <w:p w:rsidR="00B17D80" w:rsidRDefault="00B17D80" w:rsidP="00B17D80">
      <w:r>
        <w:t>ENVELOPE CALL CONTROL 1.2.1A</w:t>
      </w:r>
    </w:p>
    <w:p w:rsidR="00B17D80" w:rsidRDefault="00B17D80" w:rsidP="00B17D80">
      <w:pPr>
        <w:rPr>
          <w:lang w:val="fr-FR"/>
        </w:rPr>
      </w:pPr>
      <w:r>
        <w:rPr>
          <w:lang w:val="fr-FR"/>
        </w:rPr>
        <w:t>Logically:</w:t>
      </w:r>
    </w:p>
    <w:p w:rsidR="00B17D80" w:rsidRDefault="00B17D80" w:rsidP="00B17D80">
      <w:pPr>
        <w:pStyle w:val="EW"/>
        <w:tabs>
          <w:tab w:val="left" w:pos="851"/>
          <w:tab w:val="left" w:pos="1134"/>
        </w:tabs>
        <w:ind w:left="2835" w:hanging="2551"/>
        <w:rPr>
          <w:lang w:val="fr-FR"/>
        </w:rPr>
      </w:pPr>
      <w:r>
        <w:rPr>
          <w:lang w:val="fr-FR"/>
        </w:rPr>
        <w:t>Device identities</w:t>
      </w:r>
    </w:p>
    <w:p w:rsidR="00B17D80" w:rsidRDefault="00B17D80" w:rsidP="00B17D80">
      <w:pPr>
        <w:pStyle w:val="EW"/>
        <w:tabs>
          <w:tab w:val="left" w:pos="851"/>
          <w:tab w:val="left" w:pos="1134"/>
        </w:tabs>
        <w:ind w:left="2835" w:hanging="2551"/>
        <w:rPr>
          <w:lang w:val="fr-FR"/>
        </w:rPr>
      </w:pPr>
      <w:r>
        <w:rPr>
          <w:lang w:val="fr-FR"/>
        </w:rPr>
        <w:tab/>
        <w:t>Source device:</w:t>
      </w:r>
      <w:r>
        <w:rPr>
          <w:lang w:val="fr-FR"/>
        </w:rPr>
        <w:tab/>
        <w:t>ME</w:t>
      </w:r>
    </w:p>
    <w:p w:rsidR="00B17D80" w:rsidRDefault="00B17D80" w:rsidP="00B17D80">
      <w:pPr>
        <w:pStyle w:val="EW"/>
        <w:tabs>
          <w:tab w:val="left" w:pos="851"/>
          <w:tab w:val="left" w:pos="1134"/>
        </w:tabs>
        <w:ind w:left="2835" w:hanging="2551"/>
        <w:rPr>
          <w:lang w:val="fr-FR"/>
        </w:rPr>
      </w:pPr>
      <w:r>
        <w:rPr>
          <w:lang w:val="fr-FR"/>
        </w:rPr>
        <w:tab/>
        <w:t>Destination device:</w:t>
      </w:r>
      <w:r>
        <w:rPr>
          <w:lang w:val="fr-FR"/>
        </w:rPr>
        <w:tab/>
        <w:t>SIM</w:t>
      </w:r>
    </w:p>
    <w:p w:rsidR="00B17D80" w:rsidRDefault="00B17D80" w:rsidP="00B17D80">
      <w:pPr>
        <w:pStyle w:val="EW"/>
        <w:tabs>
          <w:tab w:val="left" w:pos="851"/>
          <w:tab w:val="left" w:pos="1134"/>
        </w:tabs>
        <w:ind w:left="2835" w:hanging="2551"/>
      </w:pPr>
      <w:r>
        <w:t>Address</w:t>
      </w:r>
    </w:p>
    <w:p w:rsidR="00B17D80" w:rsidRDefault="00B17D80" w:rsidP="00B17D80">
      <w:pPr>
        <w:pStyle w:val="EW"/>
        <w:tabs>
          <w:tab w:val="left" w:pos="851"/>
          <w:tab w:val="left" w:pos="1134"/>
        </w:tabs>
        <w:ind w:left="2835" w:hanging="2551"/>
      </w:pPr>
      <w:r>
        <w:tab/>
        <w:t>TON:</w:t>
      </w:r>
      <w:r>
        <w:tab/>
        <w:t>International</w:t>
      </w:r>
    </w:p>
    <w:p w:rsidR="00B17D80" w:rsidRDefault="00B17D80" w:rsidP="00B17D80">
      <w:pPr>
        <w:pStyle w:val="EW"/>
        <w:tabs>
          <w:tab w:val="left" w:pos="851"/>
          <w:tab w:val="left" w:pos="1134"/>
        </w:tabs>
        <w:ind w:left="2835" w:hanging="2551"/>
      </w:pPr>
      <w:r>
        <w:tab/>
        <w:t>NPI:</w:t>
      </w:r>
      <w:r>
        <w:tab/>
        <w:t>"ISDN / telephone numbering plan" or "unknown"</w:t>
      </w:r>
    </w:p>
    <w:p w:rsidR="00B17D80" w:rsidRDefault="00B17D80" w:rsidP="00B17D80">
      <w:pPr>
        <w:pStyle w:val="EW"/>
        <w:tabs>
          <w:tab w:val="left" w:pos="851"/>
          <w:tab w:val="left" w:pos="1134"/>
        </w:tabs>
        <w:ind w:left="2835" w:hanging="2551"/>
      </w:pPr>
      <w:r>
        <w:tab/>
        <w:t>Dialling number string</w:t>
      </w:r>
      <w:r>
        <w:tab/>
        <w:t>"01234567890123456789"</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Location Information</w:t>
      </w:r>
    </w:p>
    <w:p w:rsidR="00B17D80" w:rsidRDefault="00B17D80" w:rsidP="00B17D80">
      <w:pPr>
        <w:pStyle w:val="EW"/>
        <w:tabs>
          <w:tab w:val="left" w:pos="851"/>
          <w:tab w:val="left" w:pos="1134"/>
        </w:tabs>
        <w:ind w:left="2835" w:hanging="2551"/>
      </w:pPr>
      <w:r>
        <w:tab/>
        <w:t>MCC &amp; MNC</w:t>
      </w:r>
      <w:r>
        <w:tab/>
        <w:t>the mobile country and network code (00F110)</w:t>
      </w:r>
    </w:p>
    <w:p w:rsidR="00B17D80" w:rsidRDefault="00B17D80" w:rsidP="00B17D80">
      <w:pPr>
        <w:pStyle w:val="EW"/>
        <w:tabs>
          <w:tab w:val="left" w:pos="851"/>
          <w:tab w:val="left" w:pos="1134"/>
        </w:tabs>
        <w:ind w:left="2835" w:hanging="2551"/>
      </w:pPr>
      <w:r>
        <w:tab/>
        <w:t>LAC</w:t>
      </w:r>
      <w:r>
        <w:tab/>
        <w:t>the location Area Code (0001)</w:t>
      </w:r>
    </w:p>
    <w:p w:rsidR="00B17D80" w:rsidRDefault="00B17D80" w:rsidP="00B17D80">
      <w:pPr>
        <w:pStyle w:val="EX"/>
        <w:tabs>
          <w:tab w:val="left" w:pos="851"/>
          <w:tab w:val="left" w:pos="1134"/>
        </w:tabs>
        <w:ind w:left="2835" w:hanging="2551"/>
      </w:pPr>
      <w:r>
        <w:tab/>
        <w:t>Cell ID</w:t>
      </w:r>
      <w:r>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X"/>
        <w:tabs>
          <w:tab w:val="left" w:pos="851"/>
          <w:tab w:val="left" w:pos="1134"/>
        </w:tabs>
        <w:ind w:left="2835" w:hanging="2551"/>
      </w:pP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DB22C2" w:rsidRDefault="00B17D80" w:rsidP="00B17D80">
      <w:r w:rsidRPr="00DB22C2">
        <w:t>ENVELOPE CALL CONTROL 1.2.1</w:t>
      </w:r>
      <w:r>
        <w:t>B</w:t>
      </w:r>
    </w:p>
    <w:p w:rsidR="00B17D80" w:rsidRPr="00DB22C2" w:rsidRDefault="00B17D80" w:rsidP="00B17D80">
      <w:pPr>
        <w:rPr>
          <w:lang w:val="fr-FR"/>
        </w:rPr>
      </w:pPr>
      <w:r w:rsidRPr="00DB22C2">
        <w:rPr>
          <w:lang w:val="fr-FR"/>
        </w:rPr>
        <w:t>Logically:</w:t>
      </w:r>
    </w:p>
    <w:p w:rsidR="00B17D80" w:rsidRPr="00DB22C2" w:rsidRDefault="00B17D80" w:rsidP="00B17D80">
      <w:pPr>
        <w:pStyle w:val="EW"/>
        <w:tabs>
          <w:tab w:val="left" w:pos="851"/>
          <w:tab w:val="left" w:pos="1134"/>
        </w:tabs>
        <w:ind w:left="2835" w:hanging="2551"/>
        <w:rPr>
          <w:lang w:val="fr-FR"/>
        </w:rPr>
      </w:pPr>
      <w:r w:rsidRPr="00DB22C2">
        <w:rPr>
          <w:lang w:val="fr-FR"/>
        </w:rPr>
        <w:t>Device identities</w:t>
      </w:r>
    </w:p>
    <w:p w:rsidR="00B17D80" w:rsidRPr="00DB22C2" w:rsidRDefault="00B17D80" w:rsidP="00B17D80">
      <w:pPr>
        <w:pStyle w:val="EW"/>
        <w:tabs>
          <w:tab w:val="left" w:pos="851"/>
          <w:tab w:val="left" w:pos="1134"/>
        </w:tabs>
        <w:ind w:left="2835" w:hanging="2551"/>
        <w:rPr>
          <w:lang w:val="fr-FR"/>
        </w:rPr>
      </w:pPr>
      <w:r w:rsidRPr="00DB22C2">
        <w:rPr>
          <w:lang w:val="fr-FR"/>
        </w:rPr>
        <w:tab/>
        <w:t>Source device:</w:t>
      </w:r>
      <w:r w:rsidRPr="00DB22C2">
        <w:rPr>
          <w:lang w:val="fr-FR"/>
        </w:rPr>
        <w:tab/>
        <w:t>ME</w:t>
      </w:r>
    </w:p>
    <w:p w:rsidR="00B17D80" w:rsidRPr="00DB22C2" w:rsidRDefault="00B17D80" w:rsidP="00B17D80">
      <w:pPr>
        <w:pStyle w:val="EW"/>
        <w:tabs>
          <w:tab w:val="left" w:pos="851"/>
          <w:tab w:val="left" w:pos="1134"/>
        </w:tabs>
        <w:ind w:left="2835" w:hanging="2551"/>
        <w:rPr>
          <w:lang w:val="fr-FR"/>
        </w:rPr>
      </w:pPr>
      <w:r w:rsidRPr="00DB22C2">
        <w:rPr>
          <w:lang w:val="fr-FR"/>
        </w:rPr>
        <w:tab/>
        <w:t>Destination device:</w:t>
      </w:r>
      <w:r w:rsidRPr="00DB22C2">
        <w:rPr>
          <w:lang w:val="fr-FR"/>
        </w:rPr>
        <w:tab/>
        <w:t>SIM</w:t>
      </w:r>
    </w:p>
    <w:p w:rsidR="00B17D80" w:rsidRPr="00DB22C2" w:rsidRDefault="00B17D80" w:rsidP="00B17D80">
      <w:pPr>
        <w:pStyle w:val="EW"/>
        <w:tabs>
          <w:tab w:val="left" w:pos="851"/>
          <w:tab w:val="left" w:pos="1134"/>
        </w:tabs>
        <w:ind w:left="2835" w:hanging="2551"/>
      </w:pPr>
      <w:r w:rsidRPr="00DB22C2">
        <w:t>Address</w:t>
      </w:r>
    </w:p>
    <w:p w:rsidR="00B17D80" w:rsidRPr="00DB22C2" w:rsidRDefault="00B17D80" w:rsidP="00B17D80">
      <w:pPr>
        <w:pStyle w:val="EW"/>
        <w:tabs>
          <w:tab w:val="left" w:pos="851"/>
          <w:tab w:val="left" w:pos="1134"/>
        </w:tabs>
        <w:ind w:left="2835" w:hanging="2551"/>
      </w:pPr>
      <w:r w:rsidRPr="00DB22C2">
        <w:tab/>
        <w:t>TON:</w:t>
      </w:r>
      <w:r w:rsidRPr="00DB22C2">
        <w:tab/>
        <w:t>International</w:t>
      </w:r>
    </w:p>
    <w:p w:rsidR="00B17D80" w:rsidRPr="00DB22C2" w:rsidRDefault="00B17D80" w:rsidP="00B17D80">
      <w:pPr>
        <w:pStyle w:val="EW"/>
        <w:tabs>
          <w:tab w:val="left" w:pos="851"/>
          <w:tab w:val="left" w:pos="1134"/>
        </w:tabs>
        <w:ind w:left="2835" w:hanging="2551"/>
      </w:pPr>
      <w:r w:rsidRPr="00DB22C2">
        <w:tab/>
        <w:t>NPI:</w:t>
      </w:r>
      <w:r w:rsidRPr="00DB22C2">
        <w:tab/>
        <w:t>"ISDN / telephone numbering plan" or "unknown"</w:t>
      </w:r>
    </w:p>
    <w:p w:rsidR="00B17D80" w:rsidRPr="00DB22C2" w:rsidRDefault="00B17D80" w:rsidP="00B17D80">
      <w:pPr>
        <w:pStyle w:val="EW"/>
        <w:tabs>
          <w:tab w:val="left" w:pos="851"/>
          <w:tab w:val="left" w:pos="1134"/>
        </w:tabs>
        <w:ind w:left="2835" w:hanging="2551"/>
      </w:pPr>
      <w:r w:rsidRPr="00DB22C2">
        <w:tab/>
        <w:t>Dialling number string</w:t>
      </w:r>
      <w:r w:rsidRPr="00DB22C2">
        <w:tab/>
        <w:t>"01234567890123456789"</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lastRenderedPageBreak/>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Pr="00DB22C2" w:rsidRDefault="00B17D80" w:rsidP="00B17D80">
      <w:pPr>
        <w:pStyle w:val="EW"/>
        <w:tabs>
          <w:tab w:val="left" w:pos="851"/>
          <w:tab w:val="left" w:pos="1134"/>
        </w:tabs>
        <w:ind w:left="2835" w:hanging="2551"/>
      </w:pPr>
      <w:r w:rsidRPr="00DB22C2">
        <w:t>Location Information</w:t>
      </w:r>
    </w:p>
    <w:p w:rsidR="00B17D80" w:rsidRPr="00DB22C2" w:rsidRDefault="00B17D80" w:rsidP="00B17D80">
      <w:pPr>
        <w:pStyle w:val="EW"/>
        <w:tabs>
          <w:tab w:val="left" w:pos="851"/>
          <w:tab w:val="left" w:pos="1134"/>
        </w:tabs>
        <w:ind w:left="2835" w:hanging="2551"/>
      </w:pPr>
      <w:r w:rsidRPr="00DB22C2">
        <w:tab/>
        <w:t>MCC &amp; MNC</w:t>
      </w:r>
      <w:r w:rsidRPr="00DB22C2">
        <w:tab/>
        <w:t>the mobile country and network code (</w:t>
      </w:r>
      <w:r>
        <w:t>001</w:t>
      </w:r>
      <w:r w:rsidRPr="00DB22C2">
        <w:t>110)</w:t>
      </w:r>
    </w:p>
    <w:p w:rsidR="00B17D80" w:rsidRPr="00DB22C2" w:rsidRDefault="00B17D80" w:rsidP="00B17D80">
      <w:pPr>
        <w:pStyle w:val="EW"/>
        <w:tabs>
          <w:tab w:val="left" w:pos="851"/>
          <w:tab w:val="left" w:pos="1134"/>
        </w:tabs>
        <w:ind w:left="2835" w:hanging="2551"/>
      </w:pPr>
      <w:r w:rsidRPr="00DB22C2">
        <w:tab/>
        <w:t>LAC</w:t>
      </w:r>
      <w:r w:rsidRPr="00DB22C2">
        <w:tab/>
        <w:t>the location Area Code (</w:t>
      </w:r>
      <w:r>
        <w:t>000</w:t>
      </w:r>
      <w:r w:rsidRPr="00DB22C2">
        <w:t>1)</w:t>
      </w:r>
    </w:p>
    <w:p w:rsidR="00B17D80" w:rsidRPr="00DB22C2" w:rsidRDefault="00B17D80" w:rsidP="00B17D80">
      <w:pPr>
        <w:pStyle w:val="EX"/>
        <w:tabs>
          <w:tab w:val="left" w:pos="851"/>
          <w:tab w:val="left" w:pos="1134"/>
        </w:tabs>
        <w:ind w:left="2835" w:hanging="2551"/>
      </w:pPr>
      <w:r w:rsidRPr="00DB22C2">
        <w:tab/>
        <w:t>Cell ID</w:t>
      </w:r>
      <w:r w:rsidRPr="00DB22C2">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rsidRPr="00DB22C2">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Note 1: Length of BER-TLV is '1A' plus the actual length of all the present optional SIMPLE-TLV data objects.</w:t>
      </w:r>
    </w:p>
    <w:p w:rsidR="00B17D80" w:rsidRDefault="00B17D80" w:rsidP="00B17D80">
      <w:r>
        <w:t>Note 2: Capability configuration parameters 1 may be present at this place. If present, it may take up several octets.</w:t>
      </w:r>
    </w:p>
    <w:p w:rsidR="00B17D80" w:rsidRDefault="00B17D80" w:rsidP="00B17D80">
      <w:r>
        <w:t>Note 3: Subaddress may be present at this place. If present, it may take up several octets.</w:t>
      </w:r>
    </w:p>
    <w:p w:rsidR="00B17D80" w:rsidRDefault="00B17D80" w:rsidP="00B17D80">
      <w:r>
        <w:t>Note 4: Capability configuration parameters 2 may be present at this place. If present, it may take up several octets.</w:t>
      </w:r>
    </w:p>
    <w:p w:rsidR="00B17D80" w:rsidRDefault="00B17D80" w:rsidP="00B17D80"/>
    <w:p w:rsidR="00B17D80" w:rsidRDefault="00B17D80" w:rsidP="00B17D80">
      <w:r>
        <w:t>CALL CONTROL RESULT 1.2.1</w:t>
      </w:r>
    </w:p>
    <w:p w:rsidR="00B17D80" w:rsidRDefault="00B17D80" w:rsidP="00B17D80">
      <w:r>
        <w:t>Logically:</w:t>
      </w:r>
    </w:p>
    <w:p w:rsidR="00B17D80" w:rsidRDefault="00B17D80" w:rsidP="00B17D80">
      <w:pPr>
        <w:pStyle w:val="EX"/>
        <w:tabs>
          <w:tab w:val="left" w:pos="851"/>
        </w:tabs>
        <w:ind w:left="2835" w:hanging="2551"/>
      </w:pPr>
      <w:r>
        <w:tab/>
        <w:t>Call control result :</w:t>
      </w:r>
      <w:r>
        <w:tab/>
        <w:t>'00' = Allowed, no modification</w:t>
      </w:r>
      <w:r>
        <w:tab/>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lastRenderedPageBreak/>
        <w:t>Expected Sequence 1.3A (CALL CONTROL BY SIM , set up call attempt resulting from a set up call proactive command, allowed without modification)</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5"/>
        <w:gridCol w:w="1052"/>
        <w:gridCol w:w="2835"/>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w:t>
            </w:r>
          </w:p>
        </w:tc>
        <w:tc>
          <w:tcPr>
            <w:tcW w:w="105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PROACTIVE COMMAND: SET UP CALL 1.3.1 PENDING</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[This test applies to MEs asking for user confirmation before sending the ENVELOPE CALL CONTROL command]</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2</w:t>
            </w:r>
          </w:p>
        </w:tc>
        <w:tc>
          <w:tcPr>
            <w:tcW w:w="105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w:t>
            </w:r>
            <w:r>
              <w:rPr>
                <w:rFonts w:ascii="Symbol" w:hAnsi="Symbol"/>
              </w:rPr>
              <w:t></w:t>
            </w:r>
            <w:r>
              <w:t>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 xml:space="preserve">FETCH </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3</w:t>
            </w:r>
          </w:p>
        </w:tc>
        <w:tc>
          <w:tcPr>
            <w:tcW w:w="105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 xml:space="preserve">PROACTIVE COMMAND: SET UP CALL 1.3.1 </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[Set up call to "+012340123456"]</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4</w:t>
            </w:r>
          </w:p>
        </w:tc>
        <w:tc>
          <w:tcPr>
            <w:tcW w:w="105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USER </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ME displays "+012340123456" during user confirmation phase.</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5</w:t>
            </w:r>
          </w:p>
        </w:tc>
        <w:tc>
          <w:tcPr>
            <w:tcW w:w="105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The user confirms the call set up</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rPr>
                <w:lang w:val="fr-FR"/>
              </w:rPr>
            </w:pPr>
            <w:r>
              <w:rPr>
                <w:lang w:val="fr-FR"/>
              </w:rPr>
              <w:t>[user confirmation]</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rPr>
                <w:lang w:val="fr-FR"/>
              </w:rPr>
            </w:pPr>
            <w:r>
              <w:rPr>
                <w:lang w:val="fr-FR"/>
              </w:rPr>
              <w:t>6</w:t>
            </w:r>
          </w:p>
        </w:tc>
        <w:tc>
          <w:tcPr>
            <w:tcW w:w="105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rPr>
                <w:lang w:val="fr-FR"/>
              </w:rPr>
            </w:pPr>
            <w:r>
              <w:rPr>
                <w:lang w:val="fr-FR"/>
              </w:rPr>
              <w:t xml:space="preserve">ME </w:t>
            </w:r>
            <w:r>
              <w:rPr>
                <w:rFonts w:ascii="Symbol" w:hAnsi="Symbol"/>
              </w:rPr>
              <w:t></w:t>
            </w:r>
            <w:r>
              <w:rPr>
                <w:lang w:val="fr-FR"/>
              </w:rPr>
              <w:t xml:space="preserve"> 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ENVELOPE CALL CONTROL 1.3.1A</w:t>
            </w:r>
          </w:p>
          <w:p w:rsidR="00B17D80" w:rsidRDefault="00B17D80" w:rsidP="007B59FD">
            <w:pPr>
              <w:pStyle w:val="TAL"/>
            </w:pPr>
            <w:r>
              <w:t>or</w:t>
            </w:r>
          </w:p>
          <w:p w:rsidR="00B17D80" w:rsidRDefault="00B17D80" w:rsidP="007B59FD">
            <w:pPr>
              <w:pStyle w:val="TAL"/>
            </w:pPr>
            <w:r>
              <w:t>ENVELOPE  CALL CONTROL 1.3.1B</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7</w:t>
            </w:r>
          </w:p>
        </w:tc>
        <w:tc>
          <w:tcPr>
            <w:tcW w:w="105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9F 02</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8</w:t>
            </w:r>
          </w:p>
        </w:tc>
        <w:tc>
          <w:tcPr>
            <w:tcW w:w="105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GET RESPONSE</w:t>
            </w:r>
          </w:p>
          <w:p w:rsidR="00B17D80" w:rsidRDefault="00B17D80" w:rsidP="007B59FD">
            <w:pPr>
              <w:pStyle w:val="TAL"/>
            </w:pP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9</w:t>
            </w:r>
          </w:p>
        </w:tc>
        <w:tc>
          <w:tcPr>
            <w:tcW w:w="105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CALL CONTROL RESULT 1.3.1</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[Call control result: "Allowed, no modification"]</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10</w:t>
            </w:r>
          </w:p>
        </w:tc>
        <w:tc>
          <w:tcPr>
            <w:tcW w:w="105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right w:val="single" w:sz="6" w:space="0" w:color="auto"/>
            </w:tcBorders>
          </w:tcPr>
          <w:p w:rsidR="00B17D80" w:rsidRDefault="00B17D80" w:rsidP="007B59FD">
            <w:pPr>
              <w:pStyle w:val="TAL"/>
            </w:pPr>
            <w:r>
              <w:t>The ME sets up the call without modification</w:t>
            </w:r>
          </w:p>
        </w:tc>
        <w:tc>
          <w:tcPr>
            <w:tcW w:w="3408" w:type="dxa"/>
            <w:tcBorders>
              <w:left w:val="single" w:sz="6" w:space="0" w:color="auto"/>
              <w:right w:val="single" w:sz="6" w:space="0" w:color="auto"/>
            </w:tcBorders>
          </w:tcPr>
          <w:p w:rsidR="00B17D80" w:rsidRDefault="00B17D80" w:rsidP="007B59FD">
            <w:pPr>
              <w:pStyle w:val="TAL"/>
            </w:pPr>
            <w:r>
              <w:t>[Set up call to "+012340123456"]</w:t>
            </w: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11</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TERMINAL RESPONSE: SET UP CALL 1.3.1</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pPr>
        <w:keepNext/>
        <w:rPr>
          <w:b/>
        </w:rPr>
      </w:pPr>
      <w:r>
        <w:rPr>
          <w:b/>
        </w:rPr>
        <w:t>Expected Sequence 1.3 B (CALL CONTROL BY SIM , set up call attempt resulting from a set up call proactive command, allowed without modification)</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5"/>
        <w:gridCol w:w="1052"/>
        <w:gridCol w:w="2835"/>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w:t>
            </w:r>
          </w:p>
        </w:tc>
        <w:tc>
          <w:tcPr>
            <w:tcW w:w="105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PROACTIVE COMMAND: SET UP CALL 1.3.1 PENDING</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[This test applies to MEs asking for user confirmation after sending the ENVELOPE CALL CONTROL command]</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2</w:t>
            </w:r>
          </w:p>
        </w:tc>
        <w:tc>
          <w:tcPr>
            <w:tcW w:w="105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w:t>
            </w:r>
            <w:r>
              <w:rPr>
                <w:rFonts w:ascii="Symbol" w:hAnsi="Symbol"/>
              </w:rPr>
              <w:t></w:t>
            </w:r>
            <w:r>
              <w:t>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 xml:space="preserve">FETCH </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3</w:t>
            </w:r>
          </w:p>
        </w:tc>
        <w:tc>
          <w:tcPr>
            <w:tcW w:w="105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 xml:space="preserve">PROACTIVE COMMAND: SET UP CALL 1.3.1 </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[Set up call to "+012340123456"]</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rPr>
                <w:lang w:val="fr-FR"/>
              </w:rPr>
              <w:t>4</w:t>
            </w:r>
          </w:p>
        </w:tc>
        <w:tc>
          <w:tcPr>
            <w:tcW w:w="105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rPr>
                <w:lang w:val="fr-FR"/>
              </w:rPr>
              <w:t xml:space="preserve">ME </w:t>
            </w:r>
            <w:r>
              <w:rPr>
                <w:rFonts w:ascii="Symbol" w:hAnsi="Symbol"/>
              </w:rPr>
              <w:t></w:t>
            </w:r>
            <w:r>
              <w:rPr>
                <w:lang w:val="fr-FR"/>
              </w:rPr>
              <w:t xml:space="preserve"> 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ENVELOPE CALL CONTROL 1.3.1A</w:t>
            </w:r>
          </w:p>
          <w:p w:rsidR="00B17D80" w:rsidRDefault="00B17D80" w:rsidP="007B59FD">
            <w:pPr>
              <w:pStyle w:val="TAL"/>
            </w:pPr>
            <w:r>
              <w:t>or</w:t>
            </w:r>
          </w:p>
          <w:p w:rsidR="00B17D80" w:rsidRDefault="00B17D80" w:rsidP="007B59FD">
            <w:pPr>
              <w:pStyle w:val="TAL"/>
            </w:pPr>
            <w:r>
              <w:t>ENVELOPE  CALL CONTROL 1.3.1B</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5</w:t>
            </w:r>
          </w:p>
        </w:tc>
        <w:tc>
          <w:tcPr>
            <w:tcW w:w="105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9F 02</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6</w:t>
            </w:r>
          </w:p>
        </w:tc>
        <w:tc>
          <w:tcPr>
            <w:tcW w:w="105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GET RESPONSE</w:t>
            </w:r>
          </w:p>
          <w:p w:rsidR="00B17D80" w:rsidRDefault="00B17D80" w:rsidP="007B59FD">
            <w:pPr>
              <w:pStyle w:val="TAL"/>
            </w:pP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7</w:t>
            </w:r>
          </w:p>
        </w:tc>
        <w:tc>
          <w:tcPr>
            <w:tcW w:w="105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CALL CONTROL RESULT 1.3.1</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[Call control result: "Allowed, no modification"]</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8</w:t>
            </w:r>
          </w:p>
        </w:tc>
        <w:tc>
          <w:tcPr>
            <w:tcW w:w="105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USER </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ME displays "+012340123456" during user confirmation phase.</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9</w:t>
            </w:r>
          </w:p>
        </w:tc>
        <w:tc>
          <w:tcPr>
            <w:tcW w:w="105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The user confirms the call set up</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rPr>
                <w:lang w:val="fr-FR"/>
              </w:rPr>
            </w:pPr>
            <w:r>
              <w:rPr>
                <w:lang w:val="fr-FR"/>
              </w:rPr>
              <w:t>[user confirmation]</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10</w:t>
            </w:r>
          </w:p>
        </w:tc>
        <w:tc>
          <w:tcPr>
            <w:tcW w:w="105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The ME sets up the call without modification</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rPr>
                <w:lang w:val="fr-FR"/>
              </w:rPr>
            </w:pPr>
            <w:r>
              <w:t>[Set up call to "+012340123456"]</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11</w:t>
            </w:r>
          </w:p>
        </w:tc>
        <w:tc>
          <w:tcPr>
            <w:tcW w:w="105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TERMINAL RESPONSE: SET UP CALL 1.3.1</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 xml:space="preserve">PROACTIVE COMMAND: SET UP CALL 1.3.1 </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lastRenderedPageBreak/>
        <w:tab/>
        <w:t>Command qualifier:</w:t>
      </w:r>
      <w:r>
        <w:tab/>
        <w:t>Only if not currently busy on another call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Network</w:t>
      </w:r>
    </w:p>
    <w:p w:rsidR="00B17D80" w:rsidRPr="00F51EF9" w:rsidRDefault="00B17D80" w:rsidP="00B17D80">
      <w:pPr>
        <w:pStyle w:val="EW"/>
        <w:tabs>
          <w:tab w:val="left" w:pos="851"/>
        </w:tabs>
        <w:ind w:left="2835" w:hanging="2551"/>
      </w:pPr>
      <w:r w:rsidRPr="00F51EF9">
        <w:t>Alpha identifier:</w:t>
      </w:r>
      <w:r w:rsidRPr="00F51EF9">
        <w:tab/>
        <w:t>"+012340123456"</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 xml:space="preserve">"ISDN / telephone numbering plan" </w:t>
      </w:r>
    </w:p>
    <w:p w:rsidR="00B17D80" w:rsidRDefault="00B17D80" w:rsidP="00B17D80">
      <w:pPr>
        <w:pStyle w:val="EX"/>
        <w:tabs>
          <w:tab w:val="left" w:pos="851"/>
        </w:tabs>
        <w:ind w:left="2835" w:hanging="2551"/>
      </w:pPr>
      <w:r>
        <w:tab/>
        <w:t>Dialling number string</w:t>
      </w:r>
      <w:r>
        <w:tab/>
        <w:t xml:space="preserve">"012340123456"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ENVELOPE CALL CONTROL 1.3.1A</w:t>
      </w:r>
    </w:p>
    <w:p w:rsidR="00B17D80" w:rsidRDefault="00B17D80" w:rsidP="00B17D80">
      <w:pPr>
        <w:rPr>
          <w:lang w:val="fr-FR"/>
        </w:rPr>
      </w:pPr>
      <w:r>
        <w:rPr>
          <w:lang w:val="fr-FR"/>
        </w:rPr>
        <w:t>Logically: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"ISDN / telephone numbering plan" or "unknown"</w:t>
      </w:r>
    </w:p>
    <w:p w:rsidR="00B17D80" w:rsidRDefault="00B17D80" w:rsidP="00B17D80">
      <w:pPr>
        <w:pStyle w:val="EW"/>
        <w:tabs>
          <w:tab w:val="left" w:pos="851"/>
        </w:tabs>
        <w:ind w:left="2835" w:hanging="2551"/>
      </w:pPr>
      <w:r>
        <w:tab/>
        <w:t>Dialling number string</w:t>
      </w:r>
      <w:r>
        <w:tab/>
        <w:t>"012340123456"</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s>
        <w:ind w:left="2835" w:hanging="2551"/>
      </w:pPr>
      <w:r>
        <w:t>Location Information</w:t>
      </w:r>
    </w:p>
    <w:p w:rsidR="00B17D80" w:rsidRDefault="00B17D80" w:rsidP="00B17D80">
      <w:pPr>
        <w:pStyle w:val="EW"/>
        <w:tabs>
          <w:tab w:val="left" w:pos="851"/>
        </w:tabs>
        <w:ind w:left="2835" w:hanging="2551"/>
      </w:pPr>
      <w:r>
        <w:tab/>
        <w:t>MCC &amp; MNC</w:t>
      </w:r>
      <w:r>
        <w:tab/>
        <w:t>the mobile country  and network code (00F110)</w:t>
      </w:r>
    </w:p>
    <w:p w:rsidR="00B17D80" w:rsidRDefault="00B17D80" w:rsidP="00B17D80">
      <w:pPr>
        <w:pStyle w:val="EW"/>
        <w:tabs>
          <w:tab w:val="left" w:pos="851"/>
        </w:tabs>
        <w:ind w:left="2835" w:hanging="2551"/>
      </w:pPr>
      <w:r>
        <w:tab/>
        <w:t>LAC</w:t>
      </w:r>
      <w:r>
        <w:tab/>
        <w:t>the location Area Code (0001)</w:t>
      </w:r>
    </w:p>
    <w:p w:rsidR="00B17D80" w:rsidRDefault="00B17D80" w:rsidP="00B17D80">
      <w:pPr>
        <w:pStyle w:val="EX"/>
        <w:tabs>
          <w:tab w:val="left" w:pos="851"/>
        </w:tabs>
        <w:ind w:left="2835" w:hanging="2551"/>
      </w:pPr>
      <w:r>
        <w:tab/>
        <w:t>Cell ID</w:t>
      </w:r>
      <w:r>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32</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rPr>
                <w:lang w:val="en-US"/>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DB22C2" w:rsidRDefault="00B17D80" w:rsidP="00B17D80">
      <w:r w:rsidRPr="00DB22C2">
        <w:t>ENVELOPE CALL CONTROL 1.3.1</w:t>
      </w:r>
      <w:r>
        <w:t>B</w:t>
      </w:r>
    </w:p>
    <w:p w:rsidR="00B17D80" w:rsidRPr="00DB22C2" w:rsidRDefault="00B17D80" w:rsidP="00B17D80">
      <w:pPr>
        <w:rPr>
          <w:lang w:val="fr-FR"/>
        </w:rPr>
      </w:pPr>
      <w:r w:rsidRPr="00DB22C2">
        <w:rPr>
          <w:lang w:val="fr-FR"/>
        </w:rPr>
        <w:t>Logically:</w:t>
      </w:r>
    </w:p>
    <w:p w:rsidR="00B17D80" w:rsidRPr="00DB22C2" w:rsidRDefault="00B17D80" w:rsidP="00B17D80">
      <w:pPr>
        <w:pStyle w:val="EW"/>
        <w:tabs>
          <w:tab w:val="left" w:pos="851"/>
        </w:tabs>
        <w:ind w:left="2835" w:hanging="2551"/>
        <w:rPr>
          <w:lang w:val="fr-FR"/>
        </w:rPr>
      </w:pPr>
      <w:r w:rsidRPr="00DB22C2">
        <w:rPr>
          <w:lang w:val="fr-FR"/>
        </w:rPr>
        <w:t>Device identities</w:t>
      </w:r>
    </w:p>
    <w:p w:rsidR="00B17D80" w:rsidRPr="00DB22C2" w:rsidRDefault="00B17D80" w:rsidP="00B17D80">
      <w:pPr>
        <w:pStyle w:val="EW"/>
        <w:tabs>
          <w:tab w:val="left" w:pos="851"/>
        </w:tabs>
        <w:ind w:left="2835" w:hanging="2551"/>
        <w:rPr>
          <w:lang w:val="fr-FR"/>
        </w:rPr>
      </w:pPr>
      <w:r w:rsidRPr="00DB22C2">
        <w:rPr>
          <w:lang w:val="fr-FR"/>
        </w:rPr>
        <w:tab/>
        <w:t>Source device:</w:t>
      </w:r>
      <w:r w:rsidRPr="00DB22C2">
        <w:rPr>
          <w:lang w:val="fr-FR"/>
        </w:rPr>
        <w:tab/>
        <w:t>ME</w:t>
      </w:r>
    </w:p>
    <w:p w:rsidR="00B17D80" w:rsidRPr="00DB22C2" w:rsidRDefault="00B17D80" w:rsidP="00B17D80">
      <w:pPr>
        <w:pStyle w:val="EW"/>
        <w:tabs>
          <w:tab w:val="left" w:pos="851"/>
        </w:tabs>
        <w:ind w:left="2835" w:hanging="2551"/>
        <w:rPr>
          <w:lang w:val="fr-FR"/>
        </w:rPr>
      </w:pPr>
      <w:r w:rsidRPr="00DB22C2">
        <w:rPr>
          <w:lang w:val="fr-FR"/>
        </w:rPr>
        <w:tab/>
        <w:t>Destination device:</w:t>
      </w:r>
      <w:r w:rsidRPr="00DB22C2">
        <w:rPr>
          <w:lang w:val="fr-FR"/>
        </w:rPr>
        <w:tab/>
        <w:t>SIM</w:t>
      </w:r>
    </w:p>
    <w:p w:rsidR="00B17D80" w:rsidRPr="00DB22C2" w:rsidRDefault="00B17D80" w:rsidP="00B17D80">
      <w:pPr>
        <w:pStyle w:val="EW"/>
        <w:tabs>
          <w:tab w:val="left" w:pos="851"/>
        </w:tabs>
        <w:ind w:left="2835" w:hanging="2551"/>
      </w:pPr>
      <w:r w:rsidRPr="00DB22C2">
        <w:t>Address</w:t>
      </w:r>
    </w:p>
    <w:p w:rsidR="00B17D80" w:rsidRPr="00DB22C2" w:rsidRDefault="00B17D80" w:rsidP="00B17D80">
      <w:pPr>
        <w:pStyle w:val="EW"/>
        <w:tabs>
          <w:tab w:val="left" w:pos="851"/>
        </w:tabs>
        <w:ind w:left="2835" w:hanging="2551"/>
      </w:pPr>
      <w:r w:rsidRPr="00DB22C2">
        <w:tab/>
        <w:t>TON:</w:t>
      </w:r>
      <w:r w:rsidRPr="00DB22C2">
        <w:tab/>
        <w:t>International</w:t>
      </w:r>
    </w:p>
    <w:p w:rsidR="00B17D80" w:rsidRPr="00DB22C2" w:rsidRDefault="00B17D80" w:rsidP="00B17D80">
      <w:pPr>
        <w:pStyle w:val="EW"/>
        <w:tabs>
          <w:tab w:val="left" w:pos="851"/>
        </w:tabs>
        <w:ind w:left="2835" w:hanging="2551"/>
      </w:pPr>
      <w:r w:rsidRPr="00DB22C2">
        <w:tab/>
        <w:t>NPI:</w:t>
      </w:r>
      <w:r w:rsidRPr="00DB22C2">
        <w:tab/>
        <w:t>"ISDN / telephone numbering plan" or "unknown"</w:t>
      </w:r>
    </w:p>
    <w:p w:rsidR="00B17D80" w:rsidRPr="00DB22C2" w:rsidRDefault="00B17D80" w:rsidP="00B17D80">
      <w:pPr>
        <w:pStyle w:val="EW"/>
        <w:tabs>
          <w:tab w:val="left" w:pos="851"/>
        </w:tabs>
        <w:ind w:left="2835" w:hanging="2551"/>
      </w:pPr>
      <w:r w:rsidRPr="00DB22C2">
        <w:tab/>
        <w:t>Dialling number string</w:t>
      </w:r>
      <w:r w:rsidRPr="00DB22C2">
        <w:tab/>
        <w:t>"012340123456"</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lastRenderedPageBreak/>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Pr="00DB22C2" w:rsidRDefault="00B17D80" w:rsidP="00B17D80">
      <w:pPr>
        <w:pStyle w:val="EW"/>
        <w:tabs>
          <w:tab w:val="left" w:pos="851"/>
        </w:tabs>
        <w:ind w:left="2835" w:hanging="2551"/>
      </w:pPr>
      <w:r w:rsidRPr="00DB22C2">
        <w:t>Location Information</w:t>
      </w:r>
    </w:p>
    <w:p w:rsidR="00B17D80" w:rsidRPr="00DB22C2" w:rsidRDefault="00B17D80" w:rsidP="00B17D80">
      <w:pPr>
        <w:pStyle w:val="EW"/>
        <w:tabs>
          <w:tab w:val="left" w:pos="851"/>
        </w:tabs>
        <w:ind w:left="2835" w:hanging="2551"/>
      </w:pPr>
      <w:r w:rsidRPr="00DB22C2">
        <w:tab/>
        <w:t>MCC &amp; MNC</w:t>
      </w:r>
      <w:r w:rsidRPr="00DB22C2">
        <w:tab/>
        <w:t>the mobile country  and network code (</w:t>
      </w:r>
      <w:r>
        <w:t>001</w:t>
      </w:r>
      <w:r w:rsidRPr="00DB22C2">
        <w:t>110)</w:t>
      </w:r>
    </w:p>
    <w:p w:rsidR="00B17D80" w:rsidRPr="00DB22C2" w:rsidRDefault="00B17D80" w:rsidP="00B17D80">
      <w:pPr>
        <w:pStyle w:val="EW"/>
        <w:tabs>
          <w:tab w:val="left" w:pos="851"/>
        </w:tabs>
        <w:ind w:left="2835" w:hanging="2551"/>
      </w:pPr>
      <w:r w:rsidRPr="00DB22C2">
        <w:tab/>
        <w:t>LAC</w:t>
      </w:r>
      <w:r w:rsidRPr="00DB22C2">
        <w:tab/>
        <w:t>the location Area Code (</w:t>
      </w:r>
      <w:r>
        <w:t>000</w:t>
      </w:r>
      <w:r w:rsidRPr="00DB22C2">
        <w:t>1)</w:t>
      </w:r>
    </w:p>
    <w:p w:rsidR="00B17D80" w:rsidRPr="00DB22C2" w:rsidRDefault="00B17D80" w:rsidP="00B17D80">
      <w:pPr>
        <w:pStyle w:val="EX"/>
        <w:tabs>
          <w:tab w:val="left" w:pos="851"/>
        </w:tabs>
        <w:ind w:left="2835" w:hanging="2551"/>
      </w:pPr>
      <w:r w:rsidRPr="00DB22C2">
        <w:tab/>
        <w:t>Cell ID</w:t>
      </w:r>
      <w:r w:rsidRPr="00DB22C2">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 w:rsidR="00B17D80" w:rsidRDefault="00B17D80" w:rsidP="00B17D80">
      <w:pPr>
        <w:keepNext/>
      </w:pPr>
      <w:r w:rsidRPr="00DB22C2">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32</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rPr>
                <w:lang w:val="en-US"/>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Pr="00DB22C2" w:rsidRDefault="00B17D80" w:rsidP="00B17D80">
      <w:pPr>
        <w:pStyle w:val="FP"/>
      </w:pPr>
    </w:p>
    <w:p w:rsidR="00B17D80" w:rsidRDefault="00B17D80" w:rsidP="00B17D80">
      <w:r>
        <w:t>Note 1: Length of BER-TLV is '16' plus the actual length of all the present optional SIMPLE-TLV data objects.</w:t>
      </w:r>
    </w:p>
    <w:p w:rsidR="00B17D80" w:rsidRDefault="00B17D80" w:rsidP="00B17D80">
      <w:r>
        <w:t>Note 2: Capability configuration parameters 1 may be present at this place. If present, it may take up several octets.</w:t>
      </w:r>
    </w:p>
    <w:p w:rsidR="00B17D80" w:rsidRDefault="00B17D80" w:rsidP="00B17D80">
      <w:r>
        <w:t>Note 3: Subaddress may be present at this place. If present, it may take up several octets.</w:t>
      </w:r>
    </w:p>
    <w:p w:rsidR="00B17D80" w:rsidRDefault="00B17D80" w:rsidP="00B17D80">
      <w:r>
        <w:t>Note 4: Capability configuration parameters 2 may be present at this place. If present, it may take up several octets.</w:t>
      </w:r>
    </w:p>
    <w:p w:rsidR="00B17D80" w:rsidRDefault="00B17D80" w:rsidP="00B17D80">
      <w:r>
        <w:t>CALL CONTROL RESULT 1.3.1</w:t>
      </w:r>
    </w:p>
    <w:p w:rsidR="00B17D80" w:rsidRDefault="00B17D80" w:rsidP="00B17D80">
      <w:r>
        <w:t>Logically:</w:t>
      </w:r>
    </w:p>
    <w:p w:rsidR="00B17D80" w:rsidRDefault="00B17D80" w:rsidP="00B17D80">
      <w:pPr>
        <w:pStyle w:val="EX"/>
        <w:tabs>
          <w:tab w:val="left" w:pos="851"/>
        </w:tabs>
        <w:ind w:left="2835" w:hanging="2551"/>
      </w:pPr>
      <w:r>
        <w:tab/>
        <w:t>Call control result :</w:t>
      </w:r>
      <w:r>
        <w:tab/>
        <w:t>'00' = Allowed, no modification</w:t>
      </w:r>
      <w:r>
        <w:tab/>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 xml:space="preserve">TERMINAL RESPONSE: SET UP CALL 1.3.1 </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 xml:space="preserve">Result </w:t>
      </w:r>
    </w:p>
    <w:p w:rsidR="00B17D80" w:rsidRDefault="00B17D80" w:rsidP="00B17D80">
      <w:pPr>
        <w:pStyle w:val="EX"/>
        <w:tabs>
          <w:tab w:val="left" w:pos="851"/>
        </w:tabs>
        <w:ind w:left="2835" w:hanging="2551"/>
      </w:pPr>
      <w:r>
        <w:tab/>
        <w:t>General Result:</w:t>
      </w:r>
      <w:r>
        <w:tab/>
        <w:t xml:space="preserve">Command performed successfully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lastRenderedPageBreak/>
        <w:t>Expected Sequence 1.4 (CALL CONTROL BY SIM , set up call attempt by user, not allowed)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Set up a call to "+01234567890123456789"</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2</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ENVELOPE  CALL CONTROL 1.4.1 A</w:t>
            </w:r>
          </w:p>
          <w:p w:rsidR="00B17D80" w:rsidRDefault="00B17D80" w:rsidP="007B59FD">
            <w:pPr>
              <w:pStyle w:val="TAL"/>
            </w:pPr>
            <w:r>
              <w:t>or</w:t>
            </w:r>
          </w:p>
          <w:p w:rsidR="00B17D80" w:rsidRDefault="00B17D80" w:rsidP="007B59FD">
            <w:pPr>
              <w:pStyle w:val="TAL"/>
            </w:pPr>
            <w:r>
              <w:t>ENVELOPE  CALL CONTROL 1.4.1B</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3</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9F 02</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4</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GET RESPONSE</w:t>
            </w:r>
          </w:p>
          <w:p w:rsidR="00B17D80" w:rsidRDefault="00B17D80" w:rsidP="007B59FD">
            <w:pPr>
              <w:pStyle w:val="TAL"/>
            </w:pP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5</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CALL CONTROL RESULT 1.4.1</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[Call control result: "not Allowed"]</w:t>
            </w: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418"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 xml:space="preserve">The ME does not set up the call </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ENVELOPE CALL CONTROL 1.4.1A</w:t>
      </w:r>
    </w:p>
    <w:p w:rsidR="00B17D80" w:rsidRPr="00F51EF9" w:rsidRDefault="00B17D80" w:rsidP="00B17D80">
      <w:r w:rsidRPr="00F51EF9">
        <w:t>Logically: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"ISDN / telephone numbering plan" or "unknown"</w:t>
      </w:r>
    </w:p>
    <w:p w:rsidR="00B17D80" w:rsidRDefault="00B17D80" w:rsidP="00B17D80">
      <w:pPr>
        <w:pStyle w:val="EW"/>
        <w:tabs>
          <w:tab w:val="left" w:pos="851"/>
        </w:tabs>
        <w:ind w:left="2835" w:hanging="2551"/>
      </w:pPr>
      <w:r>
        <w:tab/>
        <w:t>Dialling number string</w:t>
      </w:r>
      <w:r>
        <w:tab/>
        <w:t>"+01234567890123456789"</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s>
        <w:ind w:left="2835" w:hanging="2551"/>
      </w:pPr>
      <w:r>
        <w:t>Location Information</w:t>
      </w:r>
    </w:p>
    <w:p w:rsidR="00B17D80" w:rsidRDefault="00B17D80" w:rsidP="00B17D80">
      <w:pPr>
        <w:pStyle w:val="EW"/>
        <w:tabs>
          <w:tab w:val="left" w:pos="851"/>
        </w:tabs>
        <w:ind w:left="2835" w:hanging="2551"/>
      </w:pPr>
      <w:r>
        <w:tab/>
        <w:t>MCC &amp; MNC</w:t>
      </w:r>
      <w:r>
        <w:tab/>
        <w:t>the mobile country  and network code (00F110)</w:t>
      </w:r>
    </w:p>
    <w:p w:rsidR="00B17D80" w:rsidRDefault="00B17D80" w:rsidP="00B17D80">
      <w:pPr>
        <w:pStyle w:val="EW"/>
        <w:tabs>
          <w:tab w:val="left" w:pos="851"/>
        </w:tabs>
        <w:ind w:left="2835" w:hanging="2551"/>
      </w:pPr>
      <w:r>
        <w:tab/>
        <w:t>LAC</w:t>
      </w:r>
      <w:r>
        <w:tab/>
        <w:t>the location Area Code (0001)</w:t>
      </w:r>
    </w:p>
    <w:p w:rsidR="00B17D80" w:rsidRDefault="00B17D80" w:rsidP="00B17D80">
      <w:pPr>
        <w:pStyle w:val="EX"/>
        <w:tabs>
          <w:tab w:val="left" w:pos="851"/>
        </w:tabs>
        <w:ind w:left="2835" w:hanging="2551"/>
      </w:pPr>
      <w:r>
        <w:tab/>
        <w:t>Cell ID</w:t>
      </w:r>
      <w:r>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DB22C2" w:rsidRDefault="00B17D80" w:rsidP="00B17D80">
      <w:r w:rsidRPr="00DB22C2">
        <w:t>ENVELOPE CALL CONTROL 1.4.1</w:t>
      </w:r>
      <w:r>
        <w:t>B</w:t>
      </w:r>
    </w:p>
    <w:p w:rsidR="00B17D80" w:rsidRPr="00DB22C2" w:rsidRDefault="00B17D80" w:rsidP="00B17D80">
      <w:pPr>
        <w:rPr>
          <w:lang w:val="fr-FR"/>
        </w:rPr>
      </w:pPr>
      <w:r w:rsidRPr="00DB22C2">
        <w:rPr>
          <w:lang w:val="fr-FR"/>
        </w:rPr>
        <w:t>Logically:</w:t>
      </w:r>
    </w:p>
    <w:p w:rsidR="00B17D80" w:rsidRPr="00DB22C2" w:rsidRDefault="00B17D80" w:rsidP="00B17D80">
      <w:pPr>
        <w:pStyle w:val="EW"/>
        <w:tabs>
          <w:tab w:val="left" w:pos="851"/>
        </w:tabs>
        <w:ind w:left="2835" w:hanging="2551"/>
        <w:rPr>
          <w:lang w:val="fr-FR"/>
        </w:rPr>
      </w:pPr>
      <w:r w:rsidRPr="00DB22C2">
        <w:rPr>
          <w:lang w:val="fr-FR"/>
        </w:rPr>
        <w:t>Device identities</w:t>
      </w:r>
    </w:p>
    <w:p w:rsidR="00B17D80" w:rsidRPr="00DB22C2" w:rsidRDefault="00B17D80" w:rsidP="00B17D80">
      <w:pPr>
        <w:pStyle w:val="EW"/>
        <w:tabs>
          <w:tab w:val="left" w:pos="851"/>
        </w:tabs>
        <w:ind w:left="2835" w:hanging="2551"/>
        <w:rPr>
          <w:lang w:val="fr-FR"/>
        </w:rPr>
      </w:pPr>
      <w:r w:rsidRPr="00DB22C2">
        <w:rPr>
          <w:lang w:val="fr-FR"/>
        </w:rPr>
        <w:tab/>
        <w:t>Source device:</w:t>
      </w:r>
      <w:r w:rsidRPr="00DB22C2">
        <w:rPr>
          <w:lang w:val="fr-FR"/>
        </w:rPr>
        <w:tab/>
        <w:t>ME</w:t>
      </w:r>
    </w:p>
    <w:p w:rsidR="00B17D80" w:rsidRPr="00DB22C2" w:rsidRDefault="00B17D80" w:rsidP="00B17D80">
      <w:pPr>
        <w:pStyle w:val="EW"/>
        <w:tabs>
          <w:tab w:val="left" w:pos="851"/>
        </w:tabs>
        <w:ind w:left="2835" w:hanging="2551"/>
        <w:rPr>
          <w:lang w:val="fr-FR"/>
        </w:rPr>
      </w:pPr>
      <w:r w:rsidRPr="00DB22C2">
        <w:rPr>
          <w:lang w:val="fr-FR"/>
        </w:rPr>
        <w:tab/>
        <w:t>Destination device:</w:t>
      </w:r>
      <w:r w:rsidRPr="00DB22C2">
        <w:rPr>
          <w:lang w:val="fr-FR"/>
        </w:rPr>
        <w:tab/>
        <w:t>SIM</w:t>
      </w:r>
    </w:p>
    <w:p w:rsidR="00B17D80" w:rsidRPr="00DB22C2" w:rsidRDefault="00B17D80" w:rsidP="00B17D80">
      <w:pPr>
        <w:pStyle w:val="EW"/>
        <w:tabs>
          <w:tab w:val="left" w:pos="851"/>
        </w:tabs>
        <w:ind w:left="2835" w:hanging="2551"/>
      </w:pPr>
      <w:r w:rsidRPr="00DB22C2">
        <w:t>Address</w:t>
      </w:r>
    </w:p>
    <w:p w:rsidR="00B17D80" w:rsidRPr="00DB22C2" w:rsidRDefault="00B17D80" w:rsidP="00B17D80">
      <w:pPr>
        <w:pStyle w:val="EW"/>
        <w:tabs>
          <w:tab w:val="left" w:pos="851"/>
        </w:tabs>
        <w:ind w:left="2835" w:hanging="2551"/>
      </w:pPr>
      <w:r w:rsidRPr="00DB22C2">
        <w:tab/>
        <w:t>TON:</w:t>
      </w:r>
      <w:r w:rsidRPr="00DB22C2">
        <w:tab/>
        <w:t>International</w:t>
      </w:r>
    </w:p>
    <w:p w:rsidR="00B17D80" w:rsidRPr="00DB22C2" w:rsidRDefault="00B17D80" w:rsidP="00B17D80">
      <w:pPr>
        <w:pStyle w:val="EW"/>
        <w:tabs>
          <w:tab w:val="left" w:pos="851"/>
        </w:tabs>
        <w:ind w:left="2835" w:hanging="2551"/>
      </w:pPr>
      <w:r w:rsidRPr="00DB22C2">
        <w:tab/>
        <w:t>NPI:</w:t>
      </w:r>
      <w:r w:rsidRPr="00DB22C2">
        <w:tab/>
        <w:t>"ISDN / telephone numbering plan" or "unknown"</w:t>
      </w:r>
    </w:p>
    <w:p w:rsidR="00B17D80" w:rsidRPr="00DB22C2" w:rsidRDefault="00B17D80" w:rsidP="00B17D80">
      <w:pPr>
        <w:pStyle w:val="EW"/>
        <w:tabs>
          <w:tab w:val="left" w:pos="851"/>
        </w:tabs>
        <w:ind w:left="2835" w:hanging="2551"/>
      </w:pPr>
      <w:r w:rsidRPr="00DB22C2">
        <w:tab/>
        <w:t>Dialling number string</w:t>
      </w:r>
      <w:r w:rsidRPr="00DB22C2">
        <w:tab/>
        <w:t>"+01234567890123456789"</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Pr="00DB22C2" w:rsidRDefault="00B17D80" w:rsidP="00B17D80">
      <w:pPr>
        <w:pStyle w:val="EW"/>
        <w:tabs>
          <w:tab w:val="left" w:pos="851"/>
        </w:tabs>
        <w:ind w:left="2835" w:hanging="2551"/>
      </w:pPr>
      <w:r w:rsidRPr="00DB22C2">
        <w:t>Location Information</w:t>
      </w:r>
    </w:p>
    <w:p w:rsidR="00B17D80" w:rsidRPr="00DB22C2" w:rsidRDefault="00B17D80" w:rsidP="00B17D80">
      <w:pPr>
        <w:pStyle w:val="EW"/>
        <w:tabs>
          <w:tab w:val="left" w:pos="851"/>
        </w:tabs>
        <w:ind w:left="2835" w:hanging="2551"/>
      </w:pPr>
      <w:r w:rsidRPr="00DB22C2">
        <w:lastRenderedPageBreak/>
        <w:tab/>
        <w:t>MCC &amp; MNC</w:t>
      </w:r>
      <w:r w:rsidRPr="00DB22C2">
        <w:tab/>
        <w:t>the mobile country  and network code (</w:t>
      </w:r>
      <w:r>
        <w:t>001</w:t>
      </w:r>
      <w:r w:rsidRPr="00DB22C2">
        <w:t>110)</w:t>
      </w:r>
    </w:p>
    <w:p w:rsidR="00B17D80" w:rsidRPr="00DB22C2" w:rsidRDefault="00B17D80" w:rsidP="00B17D80">
      <w:pPr>
        <w:pStyle w:val="EW"/>
        <w:tabs>
          <w:tab w:val="left" w:pos="851"/>
        </w:tabs>
        <w:ind w:left="2835" w:hanging="2551"/>
      </w:pPr>
      <w:r w:rsidRPr="00DB22C2">
        <w:tab/>
        <w:t>LAC</w:t>
      </w:r>
      <w:r w:rsidRPr="00DB22C2">
        <w:tab/>
        <w:t>the location Area Code (</w:t>
      </w:r>
      <w:r>
        <w:t>000</w:t>
      </w:r>
      <w:r w:rsidRPr="00DB22C2">
        <w:t>1)</w:t>
      </w:r>
    </w:p>
    <w:p w:rsidR="00B17D80" w:rsidRPr="00DB22C2" w:rsidRDefault="00B17D80" w:rsidP="00B17D80">
      <w:pPr>
        <w:pStyle w:val="EX"/>
        <w:tabs>
          <w:tab w:val="left" w:pos="851"/>
        </w:tabs>
        <w:ind w:left="2835" w:hanging="2551"/>
      </w:pPr>
      <w:r w:rsidRPr="00DB22C2">
        <w:tab/>
        <w:t>Cell ID</w:t>
      </w:r>
      <w:r w:rsidRPr="00DB22C2">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 w:rsidR="00B17D80" w:rsidRDefault="00B17D80" w:rsidP="00B17D80">
      <w:pPr>
        <w:keepNext/>
      </w:pPr>
      <w:r w:rsidRPr="00DB22C2">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Note 1: Length of BER-TLV is '1A' plus the actual length of all the present optional SIMPLE-TLV data objects.</w:t>
      </w:r>
    </w:p>
    <w:p w:rsidR="00B17D80" w:rsidRDefault="00B17D80" w:rsidP="00B17D80">
      <w:r>
        <w:t>Note 2: Capability configuration parameters 1 may be present at this place. If present, it may take up several octets.</w:t>
      </w:r>
    </w:p>
    <w:p w:rsidR="00B17D80" w:rsidRDefault="00B17D80" w:rsidP="00B17D80">
      <w:r>
        <w:t>Note 3: Subaddress may be present at this place. If present, it may take up several octets.</w:t>
      </w:r>
    </w:p>
    <w:p w:rsidR="00B17D80" w:rsidRDefault="00B17D80" w:rsidP="00B17D80">
      <w:r>
        <w:t>Note 4: Capability configuration parameters 2 may be present at this place. If present, it may take up several octets.</w:t>
      </w:r>
    </w:p>
    <w:p w:rsidR="00B17D80" w:rsidRDefault="00B17D80" w:rsidP="00B17D80"/>
    <w:p w:rsidR="00B17D80" w:rsidRDefault="00B17D80" w:rsidP="00B17D80">
      <w:r>
        <w:t>CALL CONTROL RESULT 1.4.1</w:t>
      </w:r>
    </w:p>
    <w:p w:rsidR="00B17D80" w:rsidRDefault="00B17D80" w:rsidP="00B17D80">
      <w:r>
        <w:t>Logically:</w:t>
      </w:r>
    </w:p>
    <w:p w:rsidR="00B17D80" w:rsidRDefault="00B17D80" w:rsidP="00B17D80">
      <w:pPr>
        <w:pStyle w:val="EX"/>
        <w:tabs>
          <w:tab w:val="left" w:pos="851"/>
        </w:tabs>
        <w:ind w:left="2835" w:hanging="2551"/>
      </w:pPr>
      <w:r>
        <w:tab/>
        <w:t>Call control result:</w:t>
      </w:r>
      <w:r>
        <w:tab/>
        <w:t>'01' = not Allowed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1.5A (CALL CONTROL BY SIM , set up call attempt resulting from a set up call proactive command, not allowed)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PROACTIVE COMMAND: SET UP CALL 1.5.1 PENDING</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[This test applies to MEs asking for user confirmation before sending the ENVELOPE CALL CONTROL command]</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2</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w:t>
            </w:r>
            <w:r>
              <w:rPr>
                <w:rFonts w:ascii="Symbol" w:hAnsi="Symbol"/>
              </w:rPr>
              <w:t></w:t>
            </w:r>
            <w:r>
              <w:t>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 xml:space="preserve">FETCH </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3</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 xml:space="preserve">PROACTIVE COMMAND: SET UP CALL 1.5.1 </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[Set up call to "+012340123456"</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4</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USER </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ME displays "+012340123456" during user confirmation phase.</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5</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The user confirms the call set up</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rPr>
                <w:lang w:val="fr-FR"/>
              </w:rPr>
            </w:pPr>
            <w:r>
              <w:rPr>
                <w:lang w:val="fr-FR"/>
              </w:rPr>
              <w:t>[user confirmation]</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rPr>
                <w:lang w:val="fr-FR"/>
              </w:rPr>
            </w:pPr>
            <w:r>
              <w:rPr>
                <w:lang w:val="fr-FR"/>
              </w:rPr>
              <w:t>6</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rPr>
                <w:lang w:val="fr-FR"/>
              </w:rPr>
            </w:pPr>
            <w:r>
              <w:rPr>
                <w:lang w:val="fr-FR"/>
              </w:rPr>
              <w:t xml:space="preserve">ME </w:t>
            </w:r>
            <w:r>
              <w:rPr>
                <w:rFonts w:ascii="Symbol" w:hAnsi="Symbol"/>
              </w:rPr>
              <w:t></w:t>
            </w:r>
            <w:r>
              <w:rPr>
                <w:lang w:val="fr-FR"/>
              </w:rPr>
              <w:t xml:space="preserve"> 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ENVELOPE CALL CONTROL 1.5.1A</w:t>
            </w:r>
          </w:p>
          <w:p w:rsidR="00B17D80" w:rsidRDefault="00B17D80" w:rsidP="007B59FD">
            <w:pPr>
              <w:pStyle w:val="TAL"/>
            </w:pPr>
            <w:r>
              <w:t xml:space="preserve">or </w:t>
            </w:r>
          </w:p>
          <w:p w:rsidR="00B17D80" w:rsidRDefault="00B17D80" w:rsidP="007B59FD">
            <w:pPr>
              <w:pStyle w:val="TAL"/>
            </w:pPr>
            <w:r>
              <w:t>ENVELOPE  CALL CONTROL 1.5.1B</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7</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9F 02</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8</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GET RESPONSE</w:t>
            </w:r>
          </w:p>
          <w:p w:rsidR="00B17D80" w:rsidRDefault="00B17D80" w:rsidP="007B59FD">
            <w:pPr>
              <w:pStyle w:val="TAL"/>
            </w:pP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9</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CALL CONTROL RESULT 1.5.1</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[Call control result: "Not Allowed"]</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10</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TERMINAL RESPONSE: SET UP CALL 1.5.1</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[Permanent Problem - Interaction with Call Control by SIM]</w:t>
            </w: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11</w:t>
            </w:r>
          </w:p>
        </w:tc>
        <w:tc>
          <w:tcPr>
            <w:tcW w:w="1418"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 xml:space="preserve">The ME does not set up the call </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pPr>
        <w:keepNext/>
        <w:rPr>
          <w:b/>
        </w:rPr>
      </w:pPr>
      <w:r>
        <w:rPr>
          <w:b/>
        </w:rPr>
        <w:lastRenderedPageBreak/>
        <w:t>Expected Sequence 1.5 B (CALL CONTROL BY SIM , set up call attempt resulting from a set up call proactive command, not allowed)</w:t>
      </w:r>
    </w:p>
    <w:p w:rsidR="00B17D80" w:rsidRDefault="00B17D80" w:rsidP="00B17D80">
      <w:pPr>
        <w:pStyle w:val="TH"/>
        <w:spacing w:before="0" w:after="0"/>
        <w:rPr>
          <w:sz w:val="12"/>
          <w:szCs w:val="12"/>
        </w:rPr>
      </w:pPr>
    </w:p>
    <w:tbl>
      <w:tblPr>
        <w:tblW w:w="8426" w:type="dxa"/>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PROACTIVE COMMAND: SET UP CALL 1.5.1 PENDING</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[This test applies to MEs asking for user confirmation after sending the ENVELOPE CALL CONTROL command]</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2</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w:t>
            </w:r>
            <w:r>
              <w:rPr>
                <w:rFonts w:ascii="Symbol" w:hAnsi="Symbol"/>
              </w:rPr>
              <w:t></w:t>
            </w:r>
            <w:r>
              <w:t>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 xml:space="preserve">FETCH </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3</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 xml:space="preserve">PROACTIVE COMMAND: SET UP CALL 1.5.1 </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[Set up call to "+012340123456"</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rPr>
                <w:lang w:val="fr-FR"/>
              </w:rPr>
            </w:pPr>
            <w:r>
              <w:rPr>
                <w:lang w:val="fr-FR"/>
              </w:rPr>
              <w:t>4</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rPr>
                <w:lang w:val="fr-FR"/>
              </w:rPr>
            </w:pPr>
            <w:r>
              <w:rPr>
                <w:lang w:val="fr-FR"/>
              </w:rPr>
              <w:t xml:space="preserve">ME </w:t>
            </w:r>
            <w:r>
              <w:rPr>
                <w:rFonts w:ascii="Symbol" w:hAnsi="Symbol"/>
              </w:rPr>
              <w:t></w:t>
            </w:r>
            <w:r>
              <w:rPr>
                <w:lang w:val="fr-FR"/>
              </w:rPr>
              <w:t xml:space="preserve"> 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ENVELOPE CALL CONTROL 1.5.1A</w:t>
            </w:r>
          </w:p>
          <w:p w:rsidR="00B17D80" w:rsidRDefault="00B17D80" w:rsidP="007B59FD">
            <w:pPr>
              <w:pStyle w:val="TAL"/>
            </w:pPr>
            <w:r>
              <w:t xml:space="preserve">or </w:t>
            </w:r>
          </w:p>
          <w:p w:rsidR="00B17D80" w:rsidRDefault="00B17D80" w:rsidP="007B59FD">
            <w:pPr>
              <w:pStyle w:val="TAL"/>
            </w:pPr>
            <w:r>
              <w:t>ENVELOPE  CALL CONTROL 1.5.1B</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5</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9F 02</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6</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GET RESPONSE</w:t>
            </w:r>
          </w:p>
          <w:p w:rsidR="00B17D80" w:rsidRDefault="00B17D80" w:rsidP="007B59FD">
            <w:pPr>
              <w:pStyle w:val="TAL"/>
            </w:pP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7</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CALL CONTROL RESULT 1.5.1</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[Call control result: "Not Allowed"]</w:t>
            </w:r>
          </w:p>
          <w:p w:rsidR="00B17D80" w:rsidRDefault="00B17D80" w:rsidP="007B59FD">
            <w:pPr>
              <w:pStyle w:val="TAL"/>
            </w:pPr>
            <w:r>
              <w:t>[No user confirmation phase because Call Control has disallowed the request]</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8</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TERMINAL RESPONSE: SET UP CALL 1.5.1</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[Permanent Problem - Interaction with Call Control by SIM]</w:t>
            </w: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9</w:t>
            </w:r>
          </w:p>
        </w:tc>
        <w:tc>
          <w:tcPr>
            <w:tcW w:w="1418"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 xml:space="preserve">The ME does not set up the call </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 xml:space="preserve">PROACTIVE COMMAND: SET UP CALL 1.5.1 </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Network</w:t>
      </w:r>
    </w:p>
    <w:p w:rsidR="00B17D80" w:rsidRPr="00F51EF9" w:rsidRDefault="00B17D80" w:rsidP="00B17D80">
      <w:pPr>
        <w:pStyle w:val="EW"/>
        <w:tabs>
          <w:tab w:val="left" w:pos="851"/>
        </w:tabs>
        <w:ind w:left="2835" w:hanging="2551"/>
      </w:pPr>
      <w:r w:rsidRPr="00F51EF9">
        <w:t>Alpha identifier:</w:t>
      </w:r>
      <w:r w:rsidRPr="00F51EF9">
        <w:tab/>
        <w:t>"+012340123456"</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 xml:space="preserve">"ISDN / telephone numbering plan" </w:t>
      </w:r>
    </w:p>
    <w:p w:rsidR="00B17D80" w:rsidRDefault="00B17D80" w:rsidP="00B17D80">
      <w:pPr>
        <w:pStyle w:val="EX"/>
        <w:tabs>
          <w:tab w:val="left" w:pos="851"/>
        </w:tabs>
        <w:ind w:left="2835" w:hanging="2551"/>
      </w:pPr>
      <w:r>
        <w:tab/>
        <w:t>Dialling number string</w:t>
      </w:r>
      <w:r>
        <w:tab/>
        <w:t xml:space="preserve">"012340123456"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ENVELOPE CALL CONTROL 1.5.1A</w:t>
      </w:r>
    </w:p>
    <w:p w:rsidR="00B17D80" w:rsidRDefault="00B17D80" w:rsidP="00B17D80">
      <w:pPr>
        <w:rPr>
          <w:lang w:val="fr-FR"/>
        </w:rPr>
      </w:pPr>
      <w:r>
        <w:rPr>
          <w:lang w:val="fr-FR"/>
        </w:rPr>
        <w:t>Logically: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"ISDN / telephone numbering plan" or "unknown"</w:t>
      </w:r>
    </w:p>
    <w:p w:rsidR="00B17D80" w:rsidRDefault="00B17D80" w:rsidP="00B17D80">
      <w:pPr>
        <w:pStyle w:val="EW"/>
        <w:tabs>
          <w:tab w:val="left" w:pos="851"/>
        </w:tabs>
        <w:ind w:left="2835" w:hanging="2551"/>
      </w:pPr>
      <w:r>
        <w:tab/>
        <w:t>Dialling number string</w:t>
      </w:r>
      <w:r>
        <w:tab/>
        <w:t>"012340123456"</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s>
        <w:ind w:left="2835" w:hanging="2551"/>
      </w:pPr>
      <w:r>
        <w:lastRenderedPageBreak/>
        <w:t>Location Information</w:t>
      </w:r>
    </w:p>
    <w:p w:rsidR="00B17D80" w:rsidRDefault="00B17D80" w:rsidP="00B17D80">
      <w:pPr>
        <w:pStyle w:val="EW"/>
        <w:tabs>
          <w:tab w:val="left" w:pos="851"/>
        </w:tabs>
        <w:ind w:left="2835" w:hanging="2551"/>
      </w:pPr>
      <w:r>
        <w:tab/>
        <w:t>MCC &amp; MNC</w:t>
      </w:r>
      <w:r>
        <w:tab/>
        <w:t>the mobile country  and network code (00F110)</w:t>
      </w:r>
    </w:p>
    <w:p w:rsidR="00B17D80" w:rsidRDefault="00B17D80" w:rsidP="00B17D80">
      <w:pPr>
        <w:pStyle w:val="EW"/>
        <w:tabs>
          <w:tab w:val="left" w:pos="851"/>
        </w:tabs>
        <w:ind w:left="2835" w:hanging="2551"/>
      </w:pPr>
      <w:r>
        <w:tab/>
        <w:t>LAC</w:t>
      </w:r>
      <w:r>
        <w:tab/>
        <w:t>the location Area Code (0001)</w:t>
      </w:r>
    </w:p>
    <w:p w:rsidR="00B17D80" w:rsidRDefault="00B17D80" w:rsidP="00B17D80">
      <w:pPr>
        <w:pStyle w:val="EX"/>
        <w:tabs>
          <w:tab w:val="left" w:pos="851"/>
        </w:tabs>
        <w:ind w:left="2835" w:hanging="2551"/>
      </w:pPr>
      <w:r>
        <w:tab/>
        <w:t>Cell ID</w:t>
      </w:r>
      <w:r>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32</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rPr>
                <w:lang w:val="en-US"/>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DB22C2" w:rsidRDefault="00B17D80" w:rsidP="00B17D80">
      <w:r w:rsidRPr="00DB22C2">
        <w:t>ENVELOPE CALL CONTROL 1.5.1</w:t>
      </w:r>
      <w:r>
        <w:t>B</w:t>
      </w:r>
    </w:p>
    <w:p w:rsidR="00B17D80" w:rsidRPr="00DB22C2" w:rsidRDefault="00B17D80" w:rsidP="00B17D80">
      <w:pPr>
        <w:rPr>
          <w:lang w:val="fr-FR"/>
        </w:rPr>
      </w:pPr>
      <w:r w:rsidRPr="00DB22C2">
        <w:rPr>
          <w:lang w:val="fr-FR"/>
        </w:rPr>
        <w:t>Logically:</w:t>
      </w:r>
    </w:p>
    <w:p w:rsidR="00B17D80" w:rsidRPr="00DB22C2" w:rsidRDefault="00B17D80" w:rsidP="00B17D80">
      <w:pPr>
        <w:pStyle w:val="EW"/>
        <w:tabs>
          <w:tab w:val="left" w:pos="851"/>
        </w:tabs>
        <w:ind w:left="2835" w:hanging="2551"/>
        <w:rPr>
          <w:lang w:val="fr-FR"/>
        </w:rPr>
      </w:pPr>
      <w:r w:rsidRPr="00DB22C2">
        <w:rPr>
          <w:lang w:val="fr-FR"/>
        </w:rPr>
        <w:t>Device identities</w:t>
      </w:r>
    </w:p>
    <w:p w:rsidR="00B17D80" w:rsidRPr="00DB22C2" w:rsidRDefault="00B17D80" w:rsidP="00B17D80">
      <w:pPr>
        <w:pStyle w:val="EW"/>
        <w:tabs>
          <w:tab w:val="left" w:pos="851"/>
        </w:tabs>
        <w:ind w:left="2835" w:hanging="2551"/>
        <w:rPr>
          <w:lang w:val="fr-FR"/>
        </w:rPr>
      </w:pPr>
      <w:r w:rsidRPr="00DB22C2">
        <w:rPr>
          <w:lang w:val="fr-FR"/>
        </w:rPr>
        <w:tab/>
        <w:t>Source device:</w:t>
      </w:r>
      <w:r w:rsidRPr="00DB22C2">
        <w:rPr>
          <w:lang w:val="fr-FR"/>
        </w:rPr>
        <w:tab/>
        <w:t>ME</w:t>
      </w:r>
    </w:p>
    <w:p w:rsidR="00B17D80" w:rsidRPr="00DB22C2" w:rsidRDefault="00B17D80" w:rsidP="00B17D80">
      <w:pPr>
        <w:pStyle w:val="EW"/>
        <w:tabs>
          <w:tab w:val="left" w:pos="851"/>
        </w:tabs>
        <w:ind w:left="2835" w:hanging="2551"/>
        <w:rPr>
          <w:lang w:val="fr-FR"/>
        </w:rPr>
      </w:pPr>
      <w:r w:rsidRPr="00DB22C2">
        <w:rPr>
          <w:lang w:val="fr-FR"/>
        </w:rPr>
        <w:tab/>
        <w:t>Destination device:</w:t>
      </w:r>
      <w:r w:rsidRPr="00DB22C2">
        <w:rPr>
          <w:lang w:val="fr-FR"/>
        </w:rPr>
        <w:tab/>
        <w:t>SIM</w:t>
      </w:r>
    </w:p>
    <w:p w:rsidR="00B17D80" w:rsidRPr="00DB22C2" w:rsidRDefault="00B17D80" w:rsidP="00B17D80">
      <w:pPr>
        <w:pStyle w:val="EW"/>
        <w:tabs>
          <w:tab w:val="left" w:pos="851"/>
        </w:tabs>
        <w:ind w:left="2835" w:hanging="2551"/>
      </w:pPr>
      <w:r w:rsidRPr="00DB22C2">
        <w:t>Address</w:t>
      </w:r>
    </w:p>
    <w:p w:rsidR="00B17D80" w:rsidRPr="00DB22C2" w:rsidRDefault="00B17D80" w:rsidP="00B17D80">
      <w:pPr>
        <w:pStyle w:val="EW"/>
        <w:tabs>
          <w:tab w:val="left" w:pos="851"/>
        </w:tabs>
        <w:ind w:left="2835" w:hanging="2551"/>
      </w:pPr>
      <w:r w:rsidRPr="00DB22C2">
        <w:tab/>
        <w:t>TON:</w:t>
      </w:r>
      <w:r w:rsidRPr="00DB22C2">
        <w:tab/>
        <w:t>International</w:t>
      </w:r>
    </w:p>
    <w:p w:rsidR="00B17D80" w:rsidRPr="00DB22C2" w:rsidRDefault="00B17D80" w:rsidP="00B17D80">
      <w:pPr>
        <w:pStyle w:val="EW"/>
        <w:tabs>
          <w:tab w:val="left" w:pos="851"/>
        </w:tabs>
        <w:ind w:left="2835" w:hanging="2551"/>
      </w:pPr>
      <w:r w:rsidRPr="00DB22C2">
        <w:tab/>
        <w:t>NPI:</w:t>
      </w:r>
      <w:r w:rsidRPr="00DB22C2">
        <w:tab/>
        <w:t>"ISDN / telephone numbering plan" or "unknown"</w:t>
      </w:r>
    </w:p>
    <w:p w:rsidR="00B17D80" w:rsidRPr="00DB22C2" w:rsidRDefault="00B17D80" w:rsidP="00B17D80">
      <w:pPr>
        <w:pStyle w:val="EW"/>
        <w:tabs>
          <w:tab w:val="left" w:pos="851"/>
        </w:tabs>
        <w:ind w:left="2835" w:hanging="2551"/>
      </w:pPr>
      <w:r w:rsidRPr="00DB22C2">
        <w:tab/>
        <w:t>Dialling number string</w:t>
      </w:r>
      <w:r w:rsidRPr="00DB22C2">
        <w:tab/>
        <w:t>"012340123456"</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Pr="00DB22C2" w:rsidRDefault="00B17D80" w:rsidP="00B17D80">
      <w:pPr>
        <w:pStyle w:val="EW"/>
        <w:tabs>
          <w:tab w:val="left" w:pos="851"/>
        </w:tabs>
        <w:ind w:left="2835" w:hanging="2551"/>
      </w:pPr>
      <w:r w:rsidRPr="00DB22C2">
        <w:t>Location Information</w:t>
      </w:r>
    </w:p>
    <w:p w:rsidR="00B17D80" w:rsidRPr="00DB22C2" w:rsidRDefault="00B17D80" w:rsidP="00B17D80">
      <w:pPr>
        <w:pStyle w:val="EW"/>
        <w:tabs>
          <w:tab w:val="left" w:pos="851"/>
        </w:tabs>
        <w:ind w:left="2835" w:hanging="2551"/>
      </w:pPr>
      <w:r w:rsidRPr="00DB22C2">
        <w:tab/>
        <w:t>MCC &amp; MNC</w:t>
      </w:r>
      <w:r w:rsidRPr="00DB22C2">
        <w:tab/>
        <w:t>the mobile country  and network code (</w:t>
      </w:r>
      <w:r>
        <w:t>001</w:t>
      </w:r>
      <w:r w:rsidRPr="00DB22C2">
        <w:t>110)</w:t>
      </w:r>
    </w:p>
    <w:p w:rsidR="00B17D80" w:rsidRPr="00DB22C2" w:rsidRDefault="00B17D80" w:rsidP="00B17D80">
      <w:pPr>
        <w:pStyle w:val="EW"/>
        <w:tabs>
          <w:tab w:val="left" w:pos="851"/>
        </w:tabs>
        <w:ind w:left="2835" w:hanging="2551"/>
      </w:pPr>
      <w:r w:rsidRPr="00DB22C2">
        <w:tab/>
        <w:t>LAC</w:t>
      </w:r>
      <w:r w:rsidRPr="00DB22C2">
        <w:tab/>
        <w:t>the location Area Code (</w:t>
      </w:r>
      <w:r>
        <w:t>000</w:t>
      </w:r>
      <w:r w:rsidRPr="00DB22C2">
        <w:t>1)</w:t>
      </w:r>
    </w:p>
    <w:p w:rsidR="00B17D80" w:rsidRPr="00DB22C2" w:rsidRDefault="00B17D80" w:rsidP="00B17D80">
      <w:pPr>
        <w:pStyle w:val="EX"/>
        <w:tabs>
          <w:tab w:val="left" w:pos="851"/>
        </w:tabs>
        <w:ind w:left="2835" w:hanging="2551"/>
      </w:pPr>
      <w:r w:rsidRPr="00DB22C2">
        <w:tab/>
        <w:t>Cell ID</w:t>
      </w:r>
      <w:r w:rsidRPr="00DB22C2">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 w:rsidR="00B17D80" w:rsidRDefault="00B17D80" w:rsidP="00B17D80">
      <w:pPr>
        <w:keepNext/>
      </w:pPr>
      <w:r w:rsidRPr="00DB22C2">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32</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rPr>
                <w:lang w:val="en-US"/>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Note 1: Length of BER-TLV is '16' plus the actual length of all the present optional SIMPLE-TLV data objects.</w:t>
      </w:r>
    </w:p>
    <w:p w:rsidR="00B17D80" w:rsidRDefault="00B17D80" w:rsidP="00B17D80">
      <w:r>
        <w:t>Note 2: Capability configuration parameters 1 may be present at this place. If present, it may take up several octets.</w:t>
      </w:r>
    </w:p>
    <w:p w:rsidR="00B17D80" w:rsidRDefault="00B17D80" w:rsidP="00B17D80">
      <w:r>
        <w:t>Note 3: Subaddress may be present at this place. If present, it may take up several octets.</w:t>
      </w:r>
    </w:p>
    <w:p w:rsidR="00B17D80" w:rsidRDefault="00B17D80" w:rsidP="00B17D80">
      <w:r>
        <w:t>Note 4: Capability configuration parameters 2 may be present at this place. If present, it may take up several octets</w:t>
      </w:r>
    </w:p>
    <w:p w:rsidR="00B17D80" w:rsidRDefault="00B17D80" w:rsidP="00B17D80">
      <w:r>
        <w:t>CALL CONTROL RESULT 1.5.1</w:t>
      </w:r>
    </w:p>
    <w:p w:rsidR="00B17D80" w:rsidRDefault="00B17D80" w:rsidP="00B17D80">
      <w:r>
        <w:t>Logically:</w:t>
      </w:r>
    </w:p>
    <w:p w:rsidR="00B17D80" w:rsidRDefault="00B17D80" w:rsidP="00B17D80">
      <w:pPr>
        <w:pStyle w:val="EX"/>
        <w:tabs>
          <w:tab w:val="left" w:pos="851"/>
        </w:tabs>
        <w:ind w:left="2835" w:hanging="2551"/>
      </w:pPr>
      <w:r>
        <w:tab/>
        <w:t>Call control result:</w:t>
      </w:r>
      <w:r>
        <w:tab/>
        <w:t>'01' = not Allowed</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 xml:space="preserve">TERMINAL RESPONSE: SET UP CALL 1.5.1 </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 xml:space="preserve">Result </w:t>
      </w:r>
    </w:p>
    <w:p w:rsidR="00B17D80" w:rsidRDefault="00B17D80" w:rsidP="00B17D80">
      <w:pPr>
        <w:pStyle w:val="EW"/>
        <w:tabs>
          <w:tab w:val="left" w:pos="851"/>
        </w:tabs>
        <w:ind w:left="2835" w:hanging="2551"/>
      </w:pPr>
      <w:r>
        <w:tab/>
        <w:t>General Result:</w:t>
      </w:r>
      <w:r>
        <w:tab/>
        <w:t>Interaction with call control by SIM or MO short message control by SIM, permanent problem</w:t>
      </w:r>
    </w:p>
    <w:p w:rsidR="00B17D80" w:rsidRDefault="00B17D80" w:rsidP="00B17D80">
      <w:pPr>
        <w:pStyle w:val="EX"/>
        <w:tabs>
          <w:tab w:val="left" w:pos="851"/>
        </w:tabs>
        <w:ind w:left="2835" w:hanging="2551"/>
      </w:pPr>
      <w:r>
        <w:tab/>
        <w:t>Additional information:</w:t>
      </w:r>
      <w:r>
        <w:tab/>
        <w:t>Action not allowed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keepNext/>
        <w:rPr>
          <w:b/>
        </w:rPr>
      </w:pPr>
      <w:r>
        <w:rPr>
          <w:b/>
        </w:rPr>
        <w:t>Expected Sequence 1.6 (CALL CONTROL BY SIM , set up call attempt by user, allowed with modifications)</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5"/>
        <w:gridCol w:w="1322"/>
        <w:gridCol w:w="2931"/>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32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931"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w:t>
            </w:r>
          </w:p>
        </w:tc>
        <w:tc>
          <w:tcPr>
            <w:tcW w:w="132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931"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Set up a call to "+01234567890123456789"</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2</w:t>
            </w:r>
          </w:p>
        </w:tc>
        <w:tc>
          <w:tcPr>
            <w:tcW w:w="132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931"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ENVELOPE CALL CONTROL 1.6.1 A</w:t>
            </w:r>
          </w:p>
          <w:p w:rsidR="00B17D80" w:rsidRDefault="00B17D80" w:rsidP="007B59FD">
            <w:pPr>
              <w:pStyle w:val="TAL"/>
            </w:pPr>
            <w:r>
              <w:t>or</w:t>
            </w:r>
          </w:p>
          <w:p w:rsidR="00B17D80" w:rsidRDefault="00B17D80" w:rsidP="007B59FD">
            <w:pPr>
              <w:pStyle w:val="TAL"/>
            </w:pPr>
            <w:r>
              <w:t>ENVELOPE CALL CONTROL 1.6.1B</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3</w:t>
            </w:r>
          </w:p>
        </w:tc>
        <w:tc>
          <w:tcPr>
            <w:tcW w:w="132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931"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9F 08</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4</w:t>
            </w:r>
          </w:p>
        </w:tc>
        <w:tc>
          <w:tcPr>
            <w:tcW w:w="132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931"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GET RESPONSE</w:t>
            </w:r>
          </w:p>
          <w:p w:rsidR="00B17D80" w:rsidRDefault="00B17D80" w:rsidP="007B59FD">
            <w:pPr>
              <w:pStyle w:val="TAL"/>
            </w:pP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5</w:t>
            </w:r>
          </w:p>
        </w:tc>
        <w:tc>
          <w:tcPr>
            <w:tcW w:w="1322"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931"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CALL CONTROL RESULT 1.6.1</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[Call control result: "Allowed with modifications", ]</w:t>
            </w: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32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931" w:type="dxa"/>
            <w:tcBorders>
              <w:left w:val="single" w:sz="6" w:space="0" w:color="auto"/>
              <w:bottom w:val="single" w:sz="4" w:space="0" w:color="auto"/>
              <w:right w:val="single" w:sz="6" w:space="0" w:color="auto"/>
            </w:tcBorders>
          </w:tcPr>
          <w:p w:rsidR="00B17D80" w:rsidRDefault="00B17D80" w:rsidP="007B59FD">
            <w:pPr>
              <w:pStyle w:val="TAL"/>
            </w:pPr>
            <w:r>
              <w:t>The ME sets up the call to "+010203"</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ENVELOPE CALL CONTROL 1.6.1A</w:t>
      </w:r>
    </w:p>
    <w:p w:rsidR="00B17D80" w:rsidRPr="00F51EF9" w:rsidRDefault="00B17D80" w:rsidP="00B17D80">
      <w:r w:rsidRPr="00F51EF9">
        <w:t>Logically:</w:t>
      </w:r>
    </w:p>
    <w:p w:rsidR="00B17D80" w:rsidRDefault="00B17D80" w:rsidP="00B17D80">
      <w:pPr>
        <w:pStyle w:val="EW"/>
        <w:tabs>
          <w:tab w:val="left" w:pos="851"/>
        </w:tabs>
        <w:ind w:left="2835" w:hanging="2552"/>
        <w:rPr>
          <w:lang w:val="fr-FR"/>
        </w:rPr>
      </w:pPr>
      <w:r>
        <w:rPr>
          <w:lang w:val="fr-FR"/>
        </w:rPr>
        <w:t>Device identities</w:t>
      </w:r>
    </w:p>
    <w:p w:rsidR="00B17D80" w:rsidRDefault="00B17D80" w:rsidP="00B17D80">
      <w:pPr>
        <w:pStyle w:val="EW"/>
        <w:tabs>
          <w:tab w:val="left" w:pos="851"/>
        </w:tabs>
        <w:ind w:left="2835" w:hanging="2552"/>
        <w:rPr>
          <w:lang w:val="fr-FR"/>
        </w:rPr>
      </w:pPr>
      <w:r>
        <w:rPr>
          <w:lang w:val="fr-FR"/>
        </w:rPr>
        <w:tab/>
        <w:t>Source device:</w:t>
      </w:r>
      <w:r>
        <w:rPr>
          <w:lang w:val="fr-FR"/>
        </w:rPr>
        <w:tab/>
        <w:t>ME</w:t>
      </w:r>
    </w:p>
    <w:p w:rsidR="00B17D80" w:rsidRDefault="00B17D80" w:rsidP="00B17D80">
      <w:pPr>
        <w:pStyle w:val="EW"/>
        <w:tabs>
          <w:tab w:val="left" w:pos="851"/>
        </w:tabs>
        <w:ind w:left="2835" w:hanging="2552"/>
        <w:rPr>
          <w:lang w:val="fr-FR"/>
        </w:rPr>
      </w:pPr>
      <w:r>
        <w:rPr>
          <w:lang w:val="fr-FR"/>
        </w:rPr>
        <w:tab/>
        <w:t>Destination device:</w:t>
      </w:r>
      <w:r>
        <w:rPr>
          <w:lang w:val="fr-FR"/>
        </w:rPr>
        <w:tab/>
        <w:t>SIM</w:t>
      </w:r>
    </w:p>
    <w:p w:rsidR="00B17D80" w:rsidRDefault="00B17D80" w:rsidP="00B17D80">
      <w:pPr>
        <w:pStyle w:val="EW"/>
        <w:tabs>
          <w:tab w:val="left" w:pos="851"/>
        </w:tabs>
        <w:ind w:left="2835" w:hanging="2552"/>
      </w:pPr>
      <w:r>
        <w:t>Address</w:t>
      </w:r>
    </w:p>
    <w:p w:rsidR="00B17D80" w:rsidRDefault="00B17D80" w:rsidP="00B17D80">
      <w:pPr>
        <w:pStyle w:val="EW"/>
        <w:tabs>
          <w:tab w:val="left" w:pos="851"/>
        </w:tabs>
        <w:ind w:left="2835" w:hanging="2552"/>
      </w:pPr>
      <w:r>
        <w:tab/>
        <w:t>TON:</w:t>
      </w:r>
      <w:r>
        <w:tab/>
        <w:t>International</w:t>
      </w:r>
    </w:p>
    <w:p w:rsidR="00B17D80" w:rsidRDefault="00B17D80" w:rsidP="00B17D80">
      <w:pPr>
        <w:pStyle w:val="EW"/>
        <w:tabs>
          <w:tab w:val="left" w:pos="851"/>
        </w:tabs>
        <w:ind w:left="2835" w:hanging="2552"/>
      </w:pPr>
      <w:r>
        <w:tab/>
        <w:t>NPI:</w:t>
      </w:r>
      <w:r>
        <w:tab/>
        <w:t>"ISDN / telephone numbering plan" or "unknown"</w:t>
      </w:r>
    </w:p>
    <w:p w:rsidR="00B17D80" w:rsidRDefault="00B17D80" w:rsidP="00B17D80">
      <w:pPr>
        <w:pStyle w:val="EW"/>
        <w:tabs>
          <w:tab w:val="left" w:pos="851"/>
        </w:tabs>
        <w:ind w:left="2835" w:hanging="2552"/>
      </w:pPr>
      <w:r>
        <w:tab/>
        <w:t>Dialling number string</w:t>
      </w:r>
      <w:r>
        <w:tab/>
        <w:t>"01234567890123456789"</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s>
        <w:ind w:left="2835" w:hanging="2552"/>
      </w:pPr>
      <w:r>
        <w:t>Location Information</w:t>
      </w:r>
    </w:p>
    <w:p w:rsidR="00B17D80" w:rsidRDefault="00B17D80" w:rsidP="00B17D80">
      <w:pPr>
        <w:pStyle w:val="EW"/>
        <w:tabs>
          <w:tab w:val="left" w:pos="851"/>
        </w:tabs>
        <w:ind w:left="2835" w:hanging="2552"/>
      </w:pPr>
      <w:r>
        <w:tab/>
        <w:t>MCC &amp; MNC</w:t>
      </w:r>
      <w:r>
        <w:tab/>
        <w:t>the mobile country  and network code (00F110)</w:t>
      </w:r>
    </w:p>
    <w:p w:rsidR="00B17D80" w:rsidRDefault="00B17D80" w:rsidP="00B17D80">
      <w:pPr>
        <w:pStyle w:val="EW"/>
        <w:tabs>
          <w:tab w:val="left" w:pos="851"/>
        </w:tabs>
        <w:ind w:left="2835" w:hanging="2552"/>
      </w:pPr>
      <w:r>
        <w:tab/>
        <w:t>LAC</w:t>
      </w:r>
      <w:r>
        <w:tab/>
        <w:t>the location Area Code (0001)</w:t>
      </w:r>
    </w:p>
    <w:p w:rsidR="00B17D80" w:rsidRDefault="00B17D80" w:rsidP="00B17D80">
      <w:pPr>
        <w:pStyle w:val="EX"/>
        <w:tabs>
          <w:tab w:val="left" w:pos="851"/>
        </w:tabs>
        <w:ind w:left="2835" w:hanging="2552"/>
      </w:pPr>
      <w:r>
        <w:tab/>
        <w:t>Cell ID</w:t>
      </w:r>
      <w:r>
        <w:tab/>
        <w:t>Cell Identity Value (0001)</w:t>
      </w:r>
    </w:p>
    <w:p w:rsidR="00B17D80" w:rsidRDefault="00B17D80" w:rsidP="00B17D80">
      <w:pPr>
        <w:pStyle w:val="EW"/>
        <w:tabs>
          <w:tab w:val="left" w:pos="851"/>
          <w:tab w:val="left" w:pos="1134"/>
        </w:tabs>
        <w:ind w:left="2835" w:hanging="2551"/>
      </w:pPr>
      <w:r>
        <w:lastRenderedPageBreak/>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DB22C2" w:rsidRDefault="00B17D80" w:rsidP="00B17D80">
      <w:r w:rsidRPr="00DB22C2">
        <w:t>ENVELOPE CALL CONTROL 1.6.1</w:t>
      </w:r>
      <w:r>
        <w:t>B</w:t>
      </w:r>
    </w:p>
    <w:p w:rsidR="00B17D80" w:rsidRPr="00DB22C2" w:rsidRDefault="00B17D80" w:rsidP="00B17D80">
      <w:pPr>
        <w:rPr>
          <w:lang w:val="fr-FR"/>
        </w:rPr>
      </w:pPr>
      <w:r w:rsidRPr="00DB22C2">
        <w:rPr>
          <w:lang w:val="fr-FR"/>
        </w:rPr>
        <w:t>Logically:</w:t>
      </w:r>
    </w:p>
    <w:p w:rsidR="00B17D80" w:rsidRPr="00DB22C2" w:rsidRDefault="00B17D80" w:rsidP="00B17D80">
      <w:pPr>
        <w:pStyle w:val="EW"/>
        <w:tabs>
          <w:tab w:val="left" w:pos="851"/>
        </w:tabs>
        <w:ind w:left="2835" w:hanging="2552"/>
        <w:rPr>
          <w:lang w:val="fr-FR"/>
        </w:rPr>
      </w:pPr>
      <w:r w:rsidRPr="00DB22C2">
        <w:rPr>
          <w:lang w:val="fr-FR"/>
        </w:rPr>
        <w:t>Device identities</w:t>
      </w:r>
    </w:p>
    <w:p w:rsidR="00B17D80" w:rsidRPr="00DB22C2" w:rsidRDefault="00B17D80" w:rsidP="00B17D80">
      <w:pPr>
        <w:pStyle w:val="EW"/>
        <w:tabs>
          <w:tab w:val="left" w:pos="851"/>
        </w:tabs>
        <w:ind w:left="2835" w:hanging="2552"/>
        <w:rPr>
          <w:lang w:val="fr-FR"/>
        </w:rPr>
      </w:pPr>
      <w:r w:rsidRPr="00DB22C2">
        <w:rPr>
          <w:lang w:val="fr-FR"/>
        </w:rPr>
        <w:tab/>
        <w:t>Source device:</w:t>
      </w:r>
      <w:r w:rsidRPr="00DB22C2">
        <w:rPr>
          <w:lang w:val="fr-FR"/>
        </w:rPr>
        <w:tab/>
        <w:t>ME</w:t>
      </w:r>
    </w:p>
    <w:p w:rsidR="00B17D80" w:rsidRPr="00DB22C2" w:rsidRDefault="00B17D80" w:rsidP="00B17D80">
      <w:pPr>
        <w:pStyle w:val="EW"/>
        <w:tabs>
          <w:tab w:val="left" w:pos="851"/>
        </w:tabs>
        <w:ind w:left="2835" w:hanging="2552"/>
        <w:rPr>
          <w:lang w:val="fr-FR"/>
        </w:rPr>
      </w:pPr>
      <w:r w:rsidRPr="00DB22C2">
        <w:rPr>
          <w:lang w:val="fr-FR"/>
        </w:rPr>
        <w:tab/>
        <w:t>Destination device:</w:t>
      </w:r>
      <w:r w:rsidRPr="00DB22C2">
        <w:rPr>
          <w:lang w:val="fr-FR"/>
        </w:rPr>
        <w:tab/>
        <w:t>SIM</w:t>
      </w:r>
    </w:p>
    <w:p w:rsidR="00B17D80" w:rsidRPr="00DB22C2" w:rsidRDefault="00B17D80" w:rsidP="00B17D80">
      <w:pPr>
        <w:pStyle w:val="EW"/>
        <w:tabs>
          <w:tab w:val="left" w:pos="851"/>
        </w:tabs>
        <w:ind w:left="2835" w:hanging="2552"/>
      </w:pPr>
      <w:r w:rsidRPr="00DB22C2">
        <w:t>Address</w:t>
      </w:r>
    </w:p>
    <w:p w:rsidR="00B17D80" w:rsidRPr="00DB22C2" w:rsidRDefault="00B17D80" w:rsidP="00B17D80">
      <w:pPr>
        <w:pStyle w:val="EW"/>
        <w:tabs>
          <w:tab w:val="left" w:pos="851"/>
        </w:tabs>
        <w:ind w:left="2835" w:hanging="2552"/>
      </w:pPr>
      <w:r w:rsidRPr="00DB22C2">
        <w:tab/>
        <w:t>TON:</w:t>
      </w:r>
      <w:r w:rsidRPr="00DB22C2">
        <w:tab/>
        <w:t>International</w:t>
      </w:r>
    </w:p>
    <w:p w:rsidR="00B17D80" w:rsidRPr="00DB22C2" w:rsidRDefault="00B17D80" w:rsidP="00B17D80">
      <w:pPr>
        <w:pStyle w:val="EW"/>
        <w:tabs>
          <w:tab w:val="left" w:pos="851"/>
        </w:tabs>
        <w:ind w:left="2835" w:hanging="2552"/>
      </w:pPr>
      <w:r w:rsidRPr="00DB22C2">
        <w:tab/>
        <w:t>NPI:</w:t>
      </w:r>
      <w:r w:rsidRPr="00DB22C2">
        <w:tab/>
        <w:t>"ISDN / telephone numbering plan" or "unknown"</w:t>
      </w:r>
    </w:p>
    <w:p w:rsidR="00B17D80" w:rsidRPr="00DB22C2" w:rsidRDefault="00B17D80" w:rsidP="00B17D80">
      <w:pPr>
        <w:pStyle w:val="EW"/>
        <w:tabs>
          <w:tab w:val="left" w:pos="851"/>
        </w:tabs>
        <w:ind w:left="2835" w:hanging="2552"/>
      </w:pPr>
      <w:r w:rsidRPr="00DB22C2">
        <w:tab/>
        <w:t>Dialling number string</w:t>
      </w:r>
      <w:r w:rsidRPr="00DB22C2">
        <w:tab/>
        <w:t>"01234567890123456789"</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Pr="00DB22C2" w:rsidRDefault="00B17D80" w:rsidP="00B17D80">
      <w:pPr>
        <w:pStyle w:val="EW"/>
        <w:tabs>
          <w:tab w:val="left" w:pos="851"/>
        </w:tabs>
        <w:ind w:left="2835" w:hanging="2552"/>
      </w:pPr>
      <w:r w:rsidRPr="00DB22C2">
        <w:t>Location Information</w:t>
      </w:r>
    </w:p>
    <w:p w:rsidR="00B17D80" w:rsidRPr="00DB22C2" w:rsidRDefault="00B17D80" w:rsidP="00B17D80">
      <w:pPr>
        <w:pStyle w:val="EW"/>
        <w:tabs>
          <w:tab w:val="left" w:pos="851"/>
        </w:tabs>
        <w:ind w:left="2835" w:hanging="2552"/>
      </w:pPr>
      <w:r w:rsidRPr="00DB22C2">
        <w:tab/>
        <w:t>MCC &amp; MNC</w:t>
      </w:r>
      <w:r w:rsidRPr="00DB22C2">
        <w:tab/>
        <w:t>the mobile country  and network code (</w:t>
      </w:r>
      <w:r>
        <w:t>001</w:t>
      </w:r>
      <w:r w:rsidRPr="00DB22C2">
        <w:t>110)</w:t>
      </w:r>
    </w:p>
    <w:p w:rsidR="00B17D80" w:rsidRPr="00DB22C2" w:rsidRDefault="00B17D80" w:rsidP="00B17D80">
      <w:pPr>
        <w:pStyle w:val="EW"/>
        <w:tabs>
          <w:tab w:val="left" w:pos="851"/>
        </w:tabs>
        <w:ind w:left="2835" w:hanging="2552"/>
      </w:pPr>
      <w:r w:rsidRPr="00DB22C2">
        <w:tab/>
        <w:t>LAC</w:t>
      </w:r>
      <w:r w:rsidRPr="00DB22C2">
        <w:tab/>
        <w:t>the location Area Code (</w:t>
      </w:r>
      <w:r>
        <w:t>000</w:t>
      </w:r>
      <w:r w:rsidRPr="00DB22C2">
        <w:t>1)</w:t>
      </w:r>
    </w:p>
    <w:p w:rsidR="00B17D80" w:rsidRPr="00DB22C2" w:rsidRDefault="00B17D80" w:rsidP="00B17D80">
      <w:pPr>
        <w:pStyle w:val="EX"/>
        <w:tabs>
          <w:tab w:val="left" w:pos="851"/>
        </w:tabs>
        <w:ind w:left="2835" w:hanging="2552"/>
      </w:pPr>
      <w:r w:rsidRPr="00DB22C2">
        <w:tab/>
        <w:t>Cell ID</w:t>
      </w:r>
      <w:r w:rsidRPr="00DB22C2">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rsidRPr="00DB22C2">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Note 1: Length of BER-TLV is '1A' plus the actual length of all the present optional SIMPLE-TLV data objects.</w:t>
      </w:r>
    </w:p>
    <w:p w:rsidR="00B17D80" w:rsidRDefault="00B17D80" w:rsidP="00B17D80">
      <w:r>
        <w:t>Note 2: Capability configuration parameters 1 may be present at this place. If present, it may take up several octets.</w:t>
      </w:r>
    </w:p>
    <w:p w:rsidR="00B17D80" w:rsidRDefault="00B17D80" w:rsidP="00B17D80">
      <w:r>
        <w:t>Note 3: Subaddress may be present at this place. If present, it may take up several octets.</w:t>
      </w:r>
    </w:p>
    <w:p w:rsidR="00B17D80" w:rsidRDefault="00B17D80" w:rsidP="00B17D80">
      <w:r>
        <w:t>Note 4: Capability configuration parameters 2 may be present at this place. If present, it may take up several octets.</w:t>
      </w:r>
    </w:p>
    <w:p w:rsidR="00B17D80" w:rsidRDefault="00B17D80" w:rsidP="00B17D80"/>
    <w:p w:rsidR="00B17D80" w:rsidRDefault="00B17D80" w:rsidP="00B17D80">
      <w:r>
        <w:t>CALL CONTROL RESULT 1.6.1</w:t>
      </w:r>
    </w:p>
    <w:p w:rsidR="00B17D80" w:rsidRDefault="00B17D80" w:rsidP="00B17D80">
      <w:r>
        <w:t>Logically:</w:t>
      </w:r>
    </w:p>
    <w:p w:rsidR="00B17D80" w:rsidRDefault="00B17D80" w:rsidP="00B17D80">
      <w:pPr>
        <w:pStyle w:val="EW"/>
        <w:tabs>
          <w:tab w:val="left" w:pos="851"/>
        </w:tabs>
        <w:ind w:left="2835" w:hanging="2551"/>
      </w:pPr>
      <w:r>
        <w:tab/>
        <w:t>Call control result:</w:t>
      </w:r>
      <w:r>
        <w:tab/>
        <w:t>'02' = Allowed with  modifications</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"ISDN / telephone numbering plan" or "unknown"</w:t>
      </w:r>
    </w:p>
    <w:p w:rsidR="00B17D80" w:rsidRDefault="00B17D80" w:rsidP="00B17D80">
      <w:pPr>
        <w:pStyle w:val="EX"/>
        <w:tabs>
          <w:tab w:val="left" w:pos="851"/>
        </w:tabs>
        <w:ind w:left="2835" w:hanging="2551"/>
      </w:pPr>
      <w:r>
        <w:tab/>
        <w:t>Dialling number string</w:t>
      </w:r>
      <w:r>
        <w:tab/>
        <w:t>"010203"</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r>
    </w:tbl>
    <w:p w:rsidR="00B17D80" w:rsidRDefault="00B17D80" w:rsidP="00B17D80">
      <w:pPr>
        <w:pStyle w:val="FP"/>
      </w:pPr>
    </w:p>
    <w:p w:rsidR="00B17D80" w:rsidRDefault="00B17D80" w:rsidP="00B17D80">
      <w:pPr>
        <w:keepNext/>
        <w:rPr>
          <w:b/>
        </w:rPr>
      </w:pPr>
      <w:r>
        <w:rPr>
          <w:b/>
        </w:rPr>
        <w:t>Expected Sequence 1.7A (CALL CONTROL BY SIM, set up call attempt resulting from a set up call proactive command, allowed with modifications)</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PROACTIVE COMMAND: SET UP CALL 1.7.1 PENDING</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[This test applies to MEs asking for user confirmation before sending the ENVELOPE CALL CONTROL command]</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2</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w:t>
            </w:r>
            <w:r>
              <w:rPr>
                <w:rFonts w:ascii="Symbol" w:hAnsi="Symbol"/>
              </w:rPr>
              <w:t></w:t>
            </w:r>
            <w:r>
              <w:t>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 xml:space="preserve">FETCH </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3</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 xml:space="preserve">PROACTIVE COMMAND: SET UP CALL 1.7.1 </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[Set up call to "+012340123456"]</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4</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USER </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ME displays "+012340123456" during user confirmation phase.</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5</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The user confirms the call set up</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rPr>
                <w:lang w:val="fr-FR"/>
              </w:rPr>
            </w:pPr>
            <w:r>
              <w:rPr>
                <w:lang w:val="fr-FR"/>
              </w:rPr>
              <w:t>[user confirmation]</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rPr>
                <w:lang w:val="fr-FR"/>
              </w:rPr>
            </w:pPr>
            <w:r>
              <w:rPr>
                <w:lang w:val="fr-FR"/>
              </w:rPr>
              <w:t>6</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rPr>
                <w:lang w:val="fr-FR"/>
              </w:rPr>
            </w:pPr>
            <w:r>
              <w:rPr>
                <w:lang w:val="fr-FR"/>
              </w:rPr>
              <w:t xml:space="preserve">ME </w:t>
            </w:r>
            <w:r>
              <w:rPr>
                <w:rFonts w:ascii="Symbol" w:hAnsi="Symbol"/>
              </w:rPr>
              <w:t></w:t>
            </w:r>
            <w:r>
              <w:rPr>
                <w:lang w:val="fr-FR"/>
              </w:rPr>
              <w:t xml:space="preserve"> 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ENVELOPE  CALL CONTROL 1.7.1A</w:t>
            </w:r>
          </w:p>
          <w:p w:rsidR="00B17D80" w:rsidRDefault="00B17D80" w:rsidP="007B59FD">
            <w:pPr>
              <w:pStyle w:val="TAL"/>
            </w:pPr>
            <w:r>
              <w:t>or</w:t>
            </w:r>
          </w:p>
          <w:p w:rsidR="00B17D80" w:rsidRDefault="00B17D80" w:rsidP="007B59FD">
            <w:pPr>
              <w:pStyle w:val="TAL"/>
            </w:pPr>
            <w:r>
              <w:t>ENVELOPE CALL CONTROL 1.7.1B</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7</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9F 0B</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8</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GET RESPONSE</w:t>
            </w:r>
          </w:p>
          <w:p w:rsidR="00B17D80" w:rsidRDefault="00B17D80" w:rsidP="007B59FD">
            <w:pPr>
              <w:pStyle w:val="TAL"/>
            </w:pP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9</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CALL CONTROL RESULT 1.7.1</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[Call control result: "Allowed with modifications"]</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10</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right w:val="single" w:sz="6" w:space="0" w:color="auto"/>
            </w:tcBorders>
          </w:tcPr>
          <w:p w:rsidR="00B17D80" w:rsidRDefault="00B17D80" w:rsidP="007B59FD">
            <w:pPr>
              <w:pStyle w:val="TAL"/>
            </w:pPr>
            <w:r>
              <w:t>The ME sets up the call to "+011111111111"</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11</w:t>
            </w:r>
          </w:p>
        </w:tc>
        <w:tc>
          <w:tcPr>
            <w:tcW w:w="1418"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TERMINAL RESPONSE: SET UP CALL 1.7.1</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pPr>
        <w:keepNext/>
        <w:rPr>
          <w:b/>
        </w:rPr>
      </w:pPr>
      <w:r>
        <w:rPr>
          <w:b/>
        </w:rPr>
        <w:t>Expected Sequence 1.7 B (CALL CONTROL BY SIM, set up call attempt resulting from a set up call proactive command, allowed with modifications)</w:t>
      </w:r>
    </w:p>
    <w:p w:rsidR="00B17D80" w:rsidRDefault="00B17D80" w:rsidP="00B17D80">
      <w:pPr>
        <w:pStyle w:val="TH"/>
        <w:spacing w:before="0" w:after="0"/>
        <w:rPr>
          <w:sz w:val="12"/>
          <w:szCs w:val="12"/>
        </w:rPr>
      </w:pPr>
    </w:p>
    <w:tbl>
      <w:tblPr>
        <w:tblW w:w="8426" w:type="dxa"/>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PROACTIVE COMMAND: SET UP CALL 1.7.1 PENDING</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[This test applies to MEs asking for user confirmation after sending the ENVELOPE CALL CONTROL command]</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2</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w:t>
            </w:r>
            <w:r>
              <w:rPr>
                <w:rFonts w:ascii="Symbol" w:hAnsi="Symbol"/>
              </w:rPr>
              <w:t></w:t>
            </w:r>
            <w:r>
              <w:t>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 xml:space="preserve">FETCH </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3</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 xml:space="preserve">PROACTIVE COMMAND: SET UP CALL 1.7.1 </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[Set up call to "+012340123456"]</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rPr>
                <w:lang w:val="fr-FR"/>
              </w:rPr>
            </w:pPr>
            <w:r>
              <w:rPr>
                <w:lang w:val="fr-FR"/>
              </w:rPr>
              <w:t>4</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rPr>
                <w:lang w:val="fr-FR"/>
              </w:rPr>
            </w:pPr>
            <w:r>
              <w:rPr>
                <w:lang w:val="fr-FR"/>
              </w:rPr>
              <w:t xml:space="preserve">ME </w:t>
            </w:r>
            <w:r>
              <w:rPr>
                <w:rFonts w:ascii="Symbol" w:hAnsi="Symbol"/>
              </w:rPr>
              <w:t></w:t>
            </w:r>
            <w:r>
              <w:rPr>
                <w:lang w:val="fr-FR"/>
              </w:rPr>
              <w:t xml:space="preserve"> 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ENVELOPE  CALL CONTROL 1.7.1A</w:t>
            </w:r>
          </w:p>
          <w:p w:rsidR="00B17D80" w:rsidRDefault="00B17D80" w:rsidP="007B59FD">
            <w:pPr>
              <w:pStyle w:val="TAL"/>
            </w:pPr>
            <w:r>
              <w:t>or</w:t>
            </w:r>
          </w:p>
          <w:p w:rsidR="00B17D80" w:rsidRDefault="00B17D80" w:rsidP="007B59FD">
            <w:pPr>
              <w:pStyle w:val="TAL"/>
            </w:pPr>
            <w:r>
              <w:t>ENVELOPE CALL CONTROL 1.7.1B</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5</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9F 0B</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6</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GET RESPONSE</w:t>
            </w:r>
          </w:p>
          <w:p w:rsidR="00B17D80" w:rsidRDefault="00B17D80" w:rsidP="007B59FD">
            <w:pPr>
              <w:pStyle w:val="TAL"/>
            </w:pP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7</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CALL CONTROL RESULT 1.7.1</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[Call control result: "Allowed with modifications"]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8</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USER </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ME displays "+012340123456" during user confirmation phase.</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9</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The user confirms the call set up</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rPr>
                <w:lang w:val="fr-FR"/>
              </w:rPr>
              <w:t>[user confirmation]</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10</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right w:val="single" w:sz="6" w:space="0" w:color="auto"/>
            </w:tcBorders>
          </w:tcPr>
          <w:p w:rsidR="00B17D80" w:rsidRDefault="00B17D80" w:rsidP="007B59FD">
            <w:pPr>
              <w:pStyle w:val="TAL"/>
            </w:pPr>
            <w:r>
              <w:t>The ME sets up the call to "+011111111111"</w:t>
            </w:r>
          </w:p>
        </w:tc>
        <w:tc>
          <w:tcPr>
            <w:tcW w:w="3408" w:type="dxa"/>
            <w:tcBorders>
              <w:left w:val="single" w:sz="6" w:space="0" w:color="auto"/>
              <w:right w:val="single" w:sz="6" w:space="0" w:color="auto"/>
            </w:tcBorders>
          </w:tcPr>
          <w:p w:rsidR="00B17D80" w:rsidRDefault="00B17D80" w:rsidP="007B59FD">
            <w:pPr>
              <w:pStyle w:val="TAL"/>
            </w:pPr>
            <w:r>
              <w:t>[call is set up to modified address]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11</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TERMINAL RESPONSE: SET UP CALL 1.7.1</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[command performed successfully]</w:t>
            </w:r>
          </w:p>
        </w:tc>
      </w:tr>
    </w:tbl>
    <w:p w:rsidR="00B17D80" w:rsidRDefault="00B17D80" w:rsidP="00B17D80">
      <w:pPr>
        <w:pStyle w:val="FP"/>
      </w:pPr>
    </w:p>
    <w:p w:rsidR="00B17D80" w:rsidRDefault="00B17D80" w:rsidP="00B17D80">
      <w:r>
        <w:t>PROACTIVE COMMAND: SET UP CALL 1.7.1</w:t>
      </w:r>
    </w:p>
    <w:p w:rsidR="00B17D80" w:rsidRDefault="00B17D80" w:rsidP="00B17D80">
      <w:r>
        <w:t>Logically:</w:t>
      </w:r>
    </w:p>
    <w:p w:rsidR="00B17D80" w:rsidRDefault="00B17D80" w:rsidP="00B17D80">
      <w:pPr>
        <w:pStyle w:val="EW"/>
        <w:tabs>
          <w:tab w:val="left" w:pos="851"/>
        </w:tabs>
        <w:ind w:left="2835" w:hanging="2551"/>
      </w:pPr>
      <w:r>
        <w:lastRenderedPageBreak/>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Network</w:t>
      </w:r>
    </w:p>
    <w:p w:rsidR="00B17D80" w:rsidRPr="00F51EF9" w:rsidRDefault="00B17D80" w:rsidP="00B17D80">
      <w:pPr>
        <w:pStyle w:val="EW"/>
        <w:tabs>
          <w:tab w:val="left" w:pos="851"/>
        </w:tabs>
        <w:ind w:left="2835" w:hanging="2551"/>
      </w:pPr>
      <w:r w:rsidRPr="00F51EF9">
        <w:t>Alpha identifier:</w:t>
      </w:r>
      <w:r w:rsidRPr="00F51EF9">
        <w:tab/>
        <w:t>“+012340123456"</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"ISDN / telephone numbering plan" or "unknown"</w:t>
      </w:r>
    </w:p>
    <w:p w:rsidR="00B17D80" w:rsidRDefault="00B17D80" w:rsidP="00B17D80">
      <w:pPr>
        <w:pStyle w:val="EX"/>
        <w:ind w:left="851" w:hanging="567"/>
      </w:pPr>
      <w:r>
        <w:tab/>
        <w:t>Dialling number string</w:t>
      </w:r>
      <w:r>
        <w:tab/>
        <w:t>"012340123456"</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de-DE"/>
              </w:rP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ENVELOPE CALL CONTROL 1.7.1A</w:t>
      </w:r>
    </w:p>
    <w:p w:rsidR="00B17D80" w:rsidRDefault="00B17D80" w:rsidP="00B17D80">
      <w:pPr>
        <w:rPr>
          <w:lang w:val="fr-FR"/>
        </w:rPr>
      </w:pPr>
      <w:r>
        <w:rPr>
          <w:lang w:val="fr-FR"/>
        </w:rPr>
        <w:t>Logically: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"ISDN / telephone numbering plan" or "unknown"</w:t>
      </w:r>
    </w:p>
    <w:p w:rsidR="00B17D80" w:rsidRDefault="00B17D80" w:rsidP="00B17D80">
      <w:pPr>
        <w:pStyle w:val="EW"/>
        <w:tabs>
          <w:tab w:val="left" w:pos="851"/>
        </w:tabs>
        <w:ind w:left="2835" w:hanging="2551"/>
      </w:pPr>
      <w:r>
        <w:tab/>
        <w:t>Dialling number string</w:t>
      </w:r>
      <w:r>
        <w:tab/>
        <w:t>"012340123456"</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s>
        <w:ind w:left="2835" w:hanging="2551"/>
      </w:pPr>
      <w:r>
        <w:t>Location Information</w:t>
      </w:r>
    </w:p>
    <w:p w:rsidR="00B17D80" w:rsidRDefault="00B17D80" w:rsidP="00B17D80">
      <w:pPr>
        <w:pStyle w:val="EW"/>
        <w:tabs>
          <w:tab w:val="left" w:pos="851"/>
        </w:tabs>
        <w:ind w:left="2835" w:hanging="2551"/>
      </w:pPr>
      <w:r>
        <w:tab/>
        <w:t>MCC &amp; MNC</w:t>
      </w:r>
      <w:r>
        <w:tab/>
        <w:t>the mobile country and network code (00F110)</w:t>
      </w:r>
    </w:p>
    <w:p w:rsidR="00B17D80" w:rsidRDefault="00B17D80" w:rsidP="00B17D80">
      <w:pPr>
        <w:pStyle w:val="EW"/>
        <w:tabs>
          <w:tab w:val="left" w:pos="851"/>
        </w:tabs>
        <w:ind w:left="2835" w:hanging="2551"/>
      </w:pPr>
      <w:r>
        <w:tab/>
        <w:t>LAC</w:t>
      </w:r>
      <w:r>
        <w:tab/>
        <w:t>the location Area Code (0001)</w:t>
      </w:r>
    </w:p>
    <w:p w:rsidR="00B17D80" w:rsidRDefault="00B17D80" w:rsidP="00B17D80">
      <w:pPr>
        <w:pStyle w:val="EX"/>
        <w:tabs>
          <w:tab w:val="left" w:pos="851"/>
        </w:tabs>
        <w:ind w:left="2835" w:hanging="2551"/>
      </w:pPr>
      <w:r>
        <w:tab/>
        <w:t>Cell ID</w:t>
      </w:r>
      <w:r>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32</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rPr>
                <w:lang w:val="en-US"/>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DB22C2" w:rsidRDefault="00B17D80" w:rsidP="00B17D80">
      <w:r w:rsidRPr="00DB22C2">
        <w:t>ENVELOPE CALL CONTROL 1.7.1</w:t>
      </w:r>
      <w:r>
        <w:t>B</w:t>
      </w:r>
    </w:p>
    <w:p w:rsidR="00B17D80" w:rsidRPr="00DB22C2" w:rsidRDefault="00B17D80" w:rsidP="00B17D80">
      <w:pPr>
        <w:rPr>
          <w:lang w:val="fr-FR"/>
        </w:rPr>
      </w:pPr>
      <w:r w:rsidRPr="00DB22C2">
        <w:rPr>
          <w:lang w:val="fr-FR"/>
        </w:rPr>
        <w:t>Logically:</w:t>
      </w:r>
    </w:p>
    <w:p w:rsidR="00B17D80" w:rsidRPr="00DB22C2" w:rsidRDefault="00B17D80" w:rsidP="00B17D80">
      <w:pPr>
        <w:pStyle w:val="EW"/>
        <w:tabs>
          <w:tab w:val="left" w:pos="851"/>
        </w:tabs>
        <w:ind w:left="2835" w:hanging="2551"/>
        <w:rPr>
          <w:lang w:val="fr-FR"/>
        </w:rPr>
      </w:pPr>
      <w:r w:rsidRPr="00DB22C2">
        <w:rPr>
          <w:lang w:val="fr-FR"/>
        </w:rPr>
        <w:t>Device identities</w:t>
      </w:r>
    </w:p>
    <w:p w:rsidR="00B17D80" w:rsidRPr="00DB22C2" w:rsidRDefault="00B17D80" w:rsidP="00B17D80">
      <w:pPr>
        <w:pStyle w:val="EW"/>
        <w:tabs>
          <w:tab w:val="left" w:pos="851"/>
        </w:tabs>
        <w:ind w:left="2835" w:hanging="2551"/>
        <w:rPr>
          <w:lang w:val="fr-FR"/>
        </w:rPr>
      </w:pPr>
      <w:r w:rsidRPr="00DB22C2">
        <w:rPr>
          <w:lang w:val="fr-FR"/>
        </w:rPr>
        <w:tab/>
        <w:t>Source device:</w:t>
      </w:r>
      <w:r w:rsidRPr="00DB22C2">
        <w:rPr>
          <w:lang w:val="fr-FR"/>
        </w:rPr>
        <w:tab/>
        <w:t>ME</w:t>
      </w:r>
    </w:p>
    <w:p w:rsidR="00B17D80" w:rsidRPr="00DB22C2" w:rsidRDefault="00B17D80" w:rsidP="00B17D80">
      <w:pPr>
        <w:pStyle w:val="EW"/>
        <w:tabs>
          <w:tab w:val="left" w:pos="851"/>
        </w:tabs>
        <w:ind w:left="2835" w:hanging="2551"/>
        <w:rPr>
          <w:lang w:val="fr-FR"/>
        </w:rPr>
      </w:pPr>
      <w:r w:rsidRPr="00DB22C2">
        <w:rPr>
          <w:lang w:val="fr-FR"/>
        </w:rPr>
        <w:tab/>
        <w:t>Destination device:</w:t>
      </w:r>
      <w:r w:rsidRPr="00DB22C2">
        <w:rPr>
          <w:lang w:val="fr-FR"/>
        </w:rPr>
        <w:tab/>
        <w:t>SIM</w:t>
      </w:r>
    </w:p>
    <w:p w:rsidR="00B17D80" w:rsidRPr="00DB22C2" w:rsidRDefault="00B17D80" w:rsidP="00B17D80">
      <w:pPr>
        <w:pStyle w:val="EW"/>
        <w:tabs>
          <w:tab w:val="left" w:pos="851"/>
        </w:tabs>
        <w:ind w:left="2835" w:hanging="2551"/>
      </w:pPr>
      <w:r w:rsidRPr="00DB22C2">
        <w:t>Address</w:t>
      </w:r>
    </w:p>
    <w:p w:rsidR="00B17D80" w:rsidRPr="00DB22C2" w:rsidRDefault="00B17D80" w:rsidP="00B17D80">
      <w:pPr>
        <w:pStyle w:val="EW"/>
        <w:tabs>
          <w:tab w:val="left" w:pos="851"/>
        </w:tabs>
        <w:ind w:left="2835" w:hanging="2551"/>
      </w:pPr>
      <w:r w:rsidRPr="00DB22C2">
        <w:tab/>
        <w:t>TON:</w:t>
      </w:r>
      <w:r w:rsidRPr="00DB22C2">
        <w:tab/>
        <w:t>International</w:t>
      </w:r>
    </w:p>
    <w:p w:rsidR="00B17D80" w:rsidRPr="00DB22C2" w:rsidRDefault="00B17D80" w:rsidP="00B17D80">
      <w:pPr>
        <w:pStyle w:val="EW"/>
        <w:tabs>
          <w:tab w:val="left" w:pos="851"/>
        </w:tabs>
        <w:ind w:left="2835" w:hanging="2551"/>
      </w:pPr>
      <w:r w:rsidRPr="00DB22C2">
        <w:tab/>
        <w:t>NPI:</w:t>
      </w:r>
      <w:r w:rsidRPr="00DB22C2">
        <w:tab/>
        <w:t>"ISDN / telephone numbering plan" or "unknown"</w:t>
      </w:r>
    </w:p>
    <w:p w:rsidR="00B17D80" w:rsidRPr="00DB22C2" w:rsidRDefault="00B17D80" w:rsidP="00B17D80">
      <w:pPr>
        <w:pStyle w:val="EW"/>
        <w:tabs>
          <w:tab w:val="left" w:pos="851"/>
        </w:tabs>
        <w:ind w:left="2835" w:hanging="2551"/>
      </w:pPr>
      <w:r w:rsidRPr="00DB22C2">
        <w:tab/>
        <w:t>Dialling number string</w:t>
      </w:r>
      <w:r w:rsidRPr="00DB22C2">
        <w:tab/>
        <w:t>"012340123456"</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lastRenderedPageBreak/>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Pr="00DB22C2" w:rsidRDefault="00B17D80" w:rsidP="00B17D80">
      <w:pPr>
        <w:pStyle w:val="EW"/>
        <w:tabs>
          <w:tab w:val="left" w:pos="851"/>
        </w:tabs>
        <w:ind w:left="2835" w:hanging="2551"/>
      </w:pPr>
      <w:r w:rsidRPr="00DB22C2">
        <w:t>Location Information</w:t>
      </w:r>
    </w:p>
    <w:p w:rsidR="00B17D80" w:rsidRPr="00DB22C2" w:rsidRDefault="00B17D80" w:rsidP="00B17D80">
      <w:pPr>
        <w:pStyle w:val="EW"/>
        <w:tabs>
          <w:tab w:val="left" w:pos="851"/>
        </w:tabs>
        <w:ind w:left="2835" w:hanging="2551"/>
      </w:pPr>
      <w:r w:rsidRPr="00DB22C2">
        <w:tab/>
        <w:t>MCC &amp; MNC</w:t>
      </w:r>
      <w:r w:rsidRPr="00DB22C2">
        <w:tab/>
        <w:t>the mobile country and network code (</w:t>
      </w:r>
      <w:r>
        <w:t>001</w:t>
      </w:r>
      <w:r w:rsidRPr="00DB22C2">
        <w:t>110)</w:t>
      </w:r>
    </w:p>
    <w:p w:rsidR="00B17D80" w:rsidRPr="00DB22C2" w:rsidRDefault="00B17D80" w:rsidP="00B17D80">
      <w:pPr>
        <w:pStyle w:val="EW"/>
        <w:tabs>
          <w:tab w:val="left" w:pos="851"/>
        </w:tabs>
        <w:ind w:left="2835" w:hanging="2551"/>
      </w:pPr>
      <w:r w:rsidRPr="00DB22C2">
        <w:tab/>
        <w:t>LAC</w:t>
      </w:r>
      <w:r w:rsidRPr="00DB22C2">
        <w:tab/>
        <w:t>the location Area Code (</w:t>
      </w:r>
      <w:r w:rsidRPr="002769D0">
        <w:t>000</w:t>
      </w:r>
      <w:r w:rsidRPr="00DB22C2">
        <w:t>1)</w:t>
      </w:r>
    </w:p>
    <w:p w:rsidR="00B17D80" w:rsidRPr="00DB22C2" w:rsidRDefault="00B17D80" w:rsidP="00B17D80">
      <w:pPr>
        <w:pStyle w:val="EX"/>
        <w:tabs>
          <w:tab w:val="left" w:pos="851"/>
        </w:tabs>
        <w:ind w:left="2835" w:hanging="2551"/>
      </w:pPr>
      <w:r w:rsidRPr="00DB22C2">
        <w:tab/>
        <w:t>Cell ID</w:t>
      </w:r>
      <w:r w:rsidRPr="00DB22C2">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rsidRPr="00DB22C2">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32</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rPr>
                <w:lang w:val="en-US"/>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Note 1: Length of BER-TLV is '16' plus the actual length of all the present optional SIMPLE-TLV data objects.</w:t>
      </w:r>
    </w:p>
    <w:p w:rsidR="00B17D80" w:rsidRDefault="00B17D80" w:rsidP="00B17D80">
      <w:r>
        <w:t>Note 2: Capability configuration parameters 1 may be present at this place. If present, it may take up several octets.</w:t>
      </w:r>
    </w:p>
    <w:p w:rsidR="00B17D80" w:rsidRDefault="00B17D80" w:rsidP="00B17D80">
      <w:r>
        <w:t>Note 3: Subaddress may be present at this place. If present, it may take up several octets.</w:t>
      </w:r>
    </w:p>
    <w:p w:rsidR="00B17D80" w:rsidRDefault="00B17D80" w:rsidP="00B17D80">
      <w:r>
        <w:t>Note 4: Capability configuration parameters 2 may be present at this place. If present, it may take up several octets.</w:t>
      </w:r>
    </w:p>
    <w:p w:rsidR="00B17D80" w:rsidRDefault="00B17D80" w:rsidP="00B17D80"/>
    <w:p w:rsidR="00B17D80" w:rsidRDefault="00B17D80" w:rsidP="00B17D80">
      <w:r>
        <w:t>CALL CONTROL RESULT 1.7.1</w:t>
      </w:r>
    </w:p>
    <w:p w:rsidR="00B17D80" w:rsidRDefault="00B17D80" w:rsidP="00B17D80">
      <w:r>
        <w:t>Logically:</w:t>
      </w:r>
    </w:p>
    <w:p w:rsidR="00B17D80" w:rsidRDefault="00B17D80" w:rsidP="00B17D80">
      <w:pPr>
        <w:pStyle w:val="EW"/>
        <w:tabs>
          <w:tab w:val="left" w:pos="851"/>
        </w:tabs>
        <w:ind w:left="2835" w:hanging="2551"/>
      </w:pPr>
      <w:r>
        <w:tab/>
        <w:t>Call control result:</w:t>
      </w:r>
      <w:r>
        <w:tab/>
        <w:t>'02' = Allowed with  modifications</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"ISDN / telephone numbering plan" or "unknown"</w:t>
      </w:r>
    </w:p>
    <w:p w:rsidR="00B17D80" w:rsidRDefault="00B17D80" w:rsidP="00B17D80">
      <w:pPr>
        <w:pStyle w:val="EX"/>
        <w:tabs>
          <w:tab w:val="left" w:pos="851"/>
        </w:tabs>
        <w:ind w:left="2835" w:hanging="2551"/>
      </w:pPr>
      <w:r>
        <w:tab/>
        <w:t>Dialling number string</w:t>
      </w:r>
      <w:r>
        <w:tab/>
        <w:t>"011111111111"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r>
    </w:tbl>
    <w:p w:rsidR="00B17D80" w:rsidRDefault="00B17D80" w:rsidP="00B17D80">
      <w:pPr>
        <w:pStyle w:val="FP"/>
      </w:pPr>
    </w:p>
    <w:p w:rsidR="00B17D80" w:rsidRDefault="00B17D80" w:rsidP="00B17D80">
      <w:r>
        <w:t xml:space="preserve">TERMINAL RESPONSE: SET UP CALL 1.7.1 </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 xml:space="preserve">Result </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lastRenderedPageBreak/>
        <w:t>Expected Sequence 1.8 (CALL CONTROL BY SIM , set up call attempt by user, allowed with modifications: emergency call)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5"/>
        <w:gridCol w:w="1180"/>
        <w:gridCol w:w="3073"/>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180"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3073"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w:t>
            </w:r>
          </w:p>
        </w:tc>
        <w:tc>
          <w:tcPr>
            <w:tcW w:w="1180"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3073"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Set up a call to "+01234567890123456789"</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2</w:t>
            </w:r>
          </w:p>
        </w:tc>
        <w:tc>
          <w:tcPr>
            <w:tcW w:w="1180"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3073"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ENVELOPE CALL CONTROL 1.8.1A</w:t>
            </w:r>
          </w:p>
          <w:p w:rsidR="00B17D80" w:rsidRDefault="00B17D80" w:rsidP="007B59FD">
            <w:pPr>
              <w:pStyle w:val="TAL"/>
            </w:pPr>
          </w:p>
          <w:p w:rsidR="00B17D80" w:rsidRDefault="00B17D80" w:rsidP="007B59FD">
            <w:pPr>
              <w:pStyle w:val="TAL"/>
            </w:pPr>
            <w:r>
              <w:t>or</w:t>
            </w:r>
          </w:p>
          <w:p w:rsidR="00B17D80" w:rsidRDefault="00B17D80" w:rsidP="007B59FD">
            <w:pPr>
              <w:pStyle w:val="TAL"/>
            </w:pPr>
            <w:r>
              <w:t>ENVELOPE CALL CONTROL 1.8.1B</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3</w:t>
            </w:r>
          </w:p>
        </w:tc>
        <w:tc>
          <w:tcPr>
            <w:tcW w:w="1180"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3073"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9F 07</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4</w:t>
            </w:r>
          </w:p>
        </w:tc>
        <w:tc>
          <w:tcPr>
            <w:tcW w:w="1180"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3073"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GET RESPONSE</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5</w:t>
            </w:r>
          </w:p>
        </w:tc>
        <w:tc>
          <w:tcPr>
            <w:tcW w:w="1180"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3073"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CALL CONTROL RESULT 1.8.1</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[Call control result: "Allowed with modifications"]</w:t>
            </w: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180"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3073" w:type="dxa"/>
            <w:tcBorders>
              <w:left w:val="single" w:sz="6" w:space="0" w:color="auto"/>
              <w:bottom w:val="single" w:sz="4" w:space="0" w:color="auto"/>
              <w:right w:val="single" w:sz="6" w:space="0" w:color="auto"/>
            </w:tcBorders>
          </w:tcPr>
          <w:p w:rsidR="00B17D80" w:rsidRDefault="00B17D80" w:rsidP="007B59FD">
            <w:pPr>
              <w:pStyle w:val="TAL"/>
            </w:pPr>
            <w:r>
              <w:t>The ME sets up an emergency call;</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ENVELOPE CALL CONTROL 1.8.1A</w:t>
      </w:r>
    </w:p>
    <w:p w:rsidR="00B17D80" w:rsidRPr="00F51EF9" w:rsidRDefault="00B17D80" w:rsidP="00B17D80">
      <w:r w:rsidRPr="00F51EF9">
        <w:t>Logically: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"ISDN / telephone numbering plan" or "unknown"</w:t>
      </w:r>
    </w:p>
    <w:p w:rsidR="00B17D80" w:rsidRDefault="00B17D80" w:rsidP="00B17D80">
      <w:pPr>
        <w:pStyle w:val="EW"/>
        <w:tabs>
          <w:tab w:val="left" w:pos="851"/>
        </w:tabs>
        <w:ind w:left="2835" w:hanging="2551"/>
      </w:pPr>
      <w:r>
        <w:tab/>
        <w:t>Dialling number string</w:t>
      </w:r>
      <w:r>
        <w:tab/>
        <w:t>"01234567890123456789"</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s>
        <w:ind w:left="2835" w:hanging="2551"/>
      </w:pPr>
      <w:r>
        <w:t>Location Information</w:t>
      </w:r>
    </w:p>
    <w:p w:rsidR="00B17D80" w:rsidRDefault="00B17D80" w:rsidP="00B17D80">
      <w:pPr>
        <w:pStyle w:val="EW"/>
        <w:tabs>
          <w:tab w:val="left" w:pos="851"/>
        </w:tabs>
        <w:ind w:left="2835" w:hanging="2551"/>
      </w:pPr>
      <w:r>
        <w:tab/>
        <w:t>MCC &amp; MNC</w:t>
      </w:r>
      <w:r>
        <w:tab/>
        <w:t>the mobile country  and network code (00F110)</w:t>
      </w:r>
    </w:p>
    <w:p w:rsidR="00B17D80" w:rsidRDefault="00B17D80" w:rsidP="00B17D80">
      <w:pPr>
        <w:pStyle w:val="EW"/>
        <w:tabs>
          <w:tab w:val="left" w:pos="851"/>
        </w:tabs>
        <w:ind w:left="2835" w:hanging="2551"/>
      </w:pPr>
      <w:r>
        <w:tab/>
        <w:t>LAC</w:t>
      </w:r>
      <w:r>
        <w:tab/>
        <w:t>the location Area Code (0001)</w:t>
      </w:r>
    </w:p>
    <w:p w:rsidR="00B17D80" w:rsidRDefault="00B17D80" w:rsidP="00B17D80">
      <w:pPr>
        <w:pStyle w:val="EX"/>
        <w:tabs>
          <w:tab w:val="left" w:pos="851"/>
        </w:tabs>
        <w:ind w:left="2835" w:hanging="2551"/>
      </w:pPr>
      <w:r>
        <w:tab/>
        <w:t>Cell ID</w:t>
      </w:r>
      <w:r>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DB22C2" w:rsidRDefault="00B17D80" w:rsidP="00B17D80">
      <w:r w:rsidRPr="00DB22C2">
        <w:t>ENVELOPE CALL CONTROL 1.8.1</w:t>
      </w:r>
      <w:r>
        <w:t>B</w:t>
      </w:r>
    </w:p>
    <w:p w:rsidR="00B17D80" w:rsidRPr="00DB22C2" w:rsidRDefault="00B17D80" w:rsidP="00B17D80">
      <w:pPr>
        <w:rPr>
          <w:lang w:val="fr-FR"/>
        </w:rPr>
      </w:pPr>
      <w:r w:rsidRPr="00DB22C2">
        <w:rPr>
          <w:lang w:val="fr-FR"/>
        </w:rPr>
        <w:t>Logically:</w:t>
      </w:r>
    </w:p>
    <w:p w:rsidR="00B17D80" w:rsidRPr="00DB22C2" w:rsidRDefault="00B17D80" w:rsidP="00B17D80">
      <w:pPr>
        <w:pStyle w:val="EW"/>
        <w:tabs>
          <w:tab w:val="left" w:pos="851"/>
        </w:tabs>
        <w:ind w:left="2835" w:hanging="2551"/>
        <w:rPr>
          <w:lang w:val="fr-FR"/>
        </w:rPr>
      </w:pPr>
      <w:r w:rsidRPr="00DB22C2">
        <w:rPr>
          <w:lang w:val="fr-FR"/>
        </w:rPr>
        <w:t>Device identities</w:t>
      </w:r>
    </w:p>
    <w:p w:rsidR="00B17D80" w:rsidRPr="00DB22C2" w:rsidRDefault="00B17D80" w:rsidP="00B17D80">
      <w:pPr>
        <w:pStyle w:val="EW"/>
        <w:tabs>
          <w:tab w:val="left" w:pos="851"/>
        </w:tabs>
        <w:ind w:left="2835" w:hanging="2551"/>
        <w:rPr>
          <w:lang w:val="fr-FR"/>
        </w:rPr>
      </w:pPr>
      <w:r w:rsidRPr="00DB22C2">
        <w:rPr>
          <w:lang w:val="fr-FR"/>
        </w:rPr>
        <w:tab/>
        <w:t>Source device:</w:t>
      </w:r>
      <w:r w:rsidRPr="00DB22C2">
        <w:rPr>
          <w:lang w:val="fr-FR"/>
        </w:rPr>
        <w:tab/>
        <w:t>ME</w:t>
      </w:r>
    </w:p>
    <w:p w:rsidR="00B17D80" w:rsidRPr="00DB22C2" w:rsidRDefault="00B17D80" w:rsidP="00B17D80">
      <w:pPr>
        <w:pStyle w:val="EW"/>
        <w:tabs>
          <w:tab w:val="left" w:pos="851"/>
        </w:tabs>
        <w:ind w:left="2835" w:hanging="2551"/>
        <w:rPr>
          <w:lang w:val="fr-FR"/>
        </w:rPr>
      </w:pPr>
      <w:r w:rsidRPr="00DB22C2">
        <w:rPr>
          <w:lang w:val="fr-FR"/>
        </w:rPr>
        <w:tab/>
        <w:t>Destination device:</w:t>
      </w:r>
      <w:r w:rsidRPr="00DB22C2">
        <w:rPr>
          <w:lang w:val="fr-FR"/>
        </w:rPr>
        <w:tab/>
        <w:t>SIM</w:t>
      </w:r>
    </w:p>
    <w:p w:rsidR="00B17D80" w:rsidRPr="00DB22C2" w:rsidRDefault="00B17D80" w:rsidP="00B17D80">
      <w:pPr>
        <w:pStyle w:val="EW"/>
        <w:tabs>
          <w:tab w:val="left" w:pos="851"/>
        </w:tabs>
        <w:ind w:left="2835" w:hanging="2551"/>
      </w:pPr>
      <w:r w:rsidRPr="00DB22C2">
        <w:t>Address</w:t>
      </w:r>
    </w:p>
    <w:p w:rsidR="00B17D80" w:rsidRPr="00DB22C2" w:rsidRDefault="00B17D80" w:rsidP="00B17D80">
      <w:pPr>
        <w:pStyle w:val="EW"/>
        <w:tabs>
          <w:tab w:val="left" w:pos="851"/>
        </w:tabs>
        <w:ind w:left="2835" w:hanging="2551"/>
      </w:pPr>
      <w:r w:rsidRPr="00DB22C2">
        <w:tab/>
        <w:t>TON:</w:t>
      </w:r>
      <w:r w:rsidRPr="00DB22C2">
        <w:tab/>
        <w:t>International</w:t>
      </w:r>
    </w:p>
    <w:p w:rsidR="00B17D80" w:rsidRPr="00DB22C2" w:rsidRDefault="00B17D80" w:rsidP="00B17D80">
      <w:pPr>
        <w:pStyle w:val="EW"/>
        <w:tabs>
          <w:tab w:val="left" w:pos="851"/>
        </w:tabs>
        <w:ind w:left="2835" w:hanging="2551"/>
      </w:pPr>
      <w:r w:rsidRPr="00DB22C2">
        <w:tab/>
        <w:t>NPI:</w:t>
      </w:r>
      <w:r w:rsidRPr="00DB22C2">
        <w:tab/>
        <w:t>"ISDN / telephone numbering plan" or "unknown"</w:t>
      </w:r>
    </w:p>
    <w:p w:rsidR="00B17D80" w:rsidRPr="00DB22C2" w:rsidRDefault="00B17D80" w:rsidP="00B17D80">
      <w:pPr>
        <w:pStyle w:val="EW"/>
        <w:tabs>
          <w:tab w:val="left" w:pos="851"/>
        </w:tabs>
        <w:ind w:left="2835" w:hanging="2551"/>
      </w:pPr>
      <w:r w:rsidRPr="00DB22C2">
        <w:tab/>
        <w:t>Dialling number string</w:t>
      </w:r>
      <w:r w:rsidRPr="00DB22C2">
        <w:tab/>
        <w:t>"01234567890123456789"</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lastRenderedPageBreak/>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Pr="00DB22C2" w:rsidRDefault="00B17D80" w:rsidP="00B17D80">
      <w:pPr>
        <w:pStyle w:val="EW"/>
        <w:tabs>
          <w:tab w:val="left" w:pos="851"/>
        </w:tabs>
        <w:ind w:left="2835" w:hanging="2551"/>
      </w:pPr>
      <w:r w:rsidRPr="00DB22C2">
        <w:t>Location Information</w:t>
      </w:r>
    </w:p>
    <w:p w:rsidR="00B17D80" w:rsidRPr="00DB22C2" w:rsidRDefault="00B17D80" w:rsidP="00B17D80">
      <w:pPr>
        <w:pStyle w:val="EW"/>
        <w:tabs>
          <w:tab w:val="left" w:pos="851"/>
        </w:tabs>
        <w:ind w:left="2835" w:hanging="2551"/>
      </w:pPr>
      <w:r w:rsidRPr="00DB22C2">
        <w:tab/>
        <w:t>MCC &amp; MNC</w:t>
      </w:r>
      <w:r w:rsidRPr="00DB22C2">
        <w:tab/>
        <w:t>the mobile country  and network code (</w:t>
      </w:r>
      <w:r>
        <w:t>001</w:t>
      </w:r>
      <w:r w:rsidRPr="00DB22C2">
        <w:t>110)</w:t>
      </w:r>
    </w:p>
    <w:p w:rsidR="00B17D80" w:rsidRPr="00DB22C2" w:rsidRDefault="00B17D80" w:rsidP="00B17D80">
      <w:pPr>
        <w:pStyle w:val="EW"/>
        <w:tabs>
          <w:tab w:val="left" w:pos="851"/>
        </w:tabs>
        <w:ind w:left="2835" w:hanging="2551"/>
      </w:pPr>
      <w:r w:rsidRPr="00DB22C2">
        <w:tab/>
        <w:t>LAC</w:t>
      </w:r>
      <w:r w:rsidRPr="00DB22C2">
        <w:tab/>
        <w:t>the location Area Code (</w:t>
      </w:r>
      <w:r>
        <w:t>000</w:t>
      </w:r>
      <w:r w:rsidRPr="00DB22C2">
        <w:t>1)</w:t>
      </w:r>
    </w:p>
    <w:p w:rsidR="00B17D80" w:rsidRPr="00DB22C2" w:rsidRDefault="00B17D80" w:rsidP="00B17D80">
      <w:pPr>
        <w:pStyle w:val="EX"/>
        <w:tabs>
          <w:tab w:val="left" w:pos="851"/>
        </w:tabs>
        <w:ind w:left="2835" w:hanging="2551"/>
      </w:pPr>
      <w:r w:rsidRPr="00DB22C2">
        <w:tab/>
        <w:t>Cell ID</w:t>
      </w:r>
      <w:r w:rsidRPr="00DB22C2">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rsidRPr="00DB22C2">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Note 1: Length of BER-TLV is '1A' plus the actual length of all the present optional SIMPLE-TLV data objects.</w:t>
      </w:r>
    </w:p>
    <w:p w:rsidR="00B17D80" w:rsidRDefault="00B17D80" w:rsidP="00B17D80">
      <w:r>
        <w:t>Note 2: Capability configuration parameters 1 may be present at this place. If present, it may take up several octets.</w:t>
      </w:r>
    </w:p>
    <w:p w:rsidR="00B17D80" w:rsidRDefault="00B17D80" w:rsidP="00B17D80">
      <w:r>
        <w:t>Note 3: Subaddress may be present at this place. If present, it may take up several octets.</w:t>
      </w:r>
    </w:p>
    <w:p w:rsidR="00B17D80" w:rsidRDefault="00B17D80" w:rsidP="00B17D80">
      <w:r>
        <w:t>Note 4: Capability configuration parameters 2 may be present at this place. If present, it may take up several octets.</w:t>
      </w:r>
    </w:p>
    <w:p w:rsidR="00B17D80" w:rsidRDefault="00B17D80" w:rsidP="00B17D80"/>
    <w:p w:rsidR="00B17D80" w:rsidRDefault="00B17D80" w:rsidP="00B17D80">
      <w:r>
        <w:t>CALL CONTROL RESULT 1.8.1</w:t>
      </w:r>
    </w:p>
    <w:p w:rsidR="00B17D80" w:rsidRDefault="00B17D80" w:rsidP="00B17D80">
      <w:r>
        <w:t>Logically:</w:t>
      </w:r>
    </w:p>
    <w:p w:rsidR="00B17D80" w:rsidRDefault="00B17D80" w:rsidP="00B17D80">
      <w:pPr>
        <w:pStyle w:val="EW"/>
        <w:tabs>
          <w:tab w:val="left" w:pos="851"/>
        </w:tabs>
        <w:ind w:left="2835" w:hanging="2551"/>
      </w:pPr>
      <w:r>
        <w:tab/>
        <w:t>Call control result</w:t>
      </w:r>
      <w:r>
        <w:tab/>
        <w:t>Allowed, with modification</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Unknown</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X"/>
        <w:tabs>
          <w:tab w:val="left" w:pos="851"/>
        </w:tabs>
        <w:ind w:left="2835" w:hanging="2551"/>
      </w:pPr>
      <w:r>
        <w:tab/>
        <w:t>Address value</w:t>
      </w:r>
      <w:r>
        <w:tab/>
        <w:t>"112"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F2</w:t>
            </w:r>
          </w:p>
        </w:tc>
      </w:tr>
    </w:tbl>
    <w:p w:rsidR="00B17D80" w:rsidRDefault="00B17D80" w:rsidP="00B17D80">
      <w:pPr>
        <w:pStyle w:val="FP"/>
      </w:pPr>
    </w:p>
    <w:p w:rsidR="00B17D80" w:rsidRDefault="00B17D80" w:rsidP="00B17D80">
      <w:pPr>
        <w:keepNext/>
        <w:rPr>
          <w:b/>
        </w:rPr>
      </w:pPr>
      <w:r>
        <w:rPr>
          <w:b/>
        </w:rPr>
        <w:t>Expected Sequence 1.9 (CALL CONTROL BY SIM , set up call attempt by user, allowed with modifications: number in EF</w:t>
      </w:r>
      <w:r>
        <w:rPr>
          <w:b/>
          <w:position w:val="-6"/>
          <w:sz w:val="16"/>
        </w:rPr>
        <w:t>ECC</w:t>
      </w:r>
      <w:r>
        <w:rPr>
          <w:b/>
        </w:rPr>
        <w: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5"/>
        <w:gridCol w:w="1180"/>
        <w:gridCol w:w="3073"/>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180"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3073"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w:t>
            </w:r>
          </w:p>
        </w:tc>
        <w:tc>
          <w:tcPr>
            <w:tcW w:w="1180"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3073"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Set up a call to "+01234567890123456789"</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2</w:t>
            </w:r>
          </w:p>
        </w:tc>
        <w:tc>
          <w:tcPr>
            <w:tcW w:w="1180"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3073"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ENVELOPE  CALL CONTROL 1.9.1A</w:t>
            </w:r>
          </w:p>
          <w:p w:rsidR="00B17D80" w:rsidRDefault="00B17D80" w:rsidP="007B59FD">
            <w:pPr>
              <w:pStyle w:val="TAL"/>
            </w:pPr>
            <w:r>
              <w:t>or</w:t>
            </w:r>
          </w:p>
          <w:p w:rsidR="00B17D80" w:rsidRDefault="00B17D80" w:rsidP="007B59FD">
            <w:pPr>
              <w:pStyle w:val="TAL"/>
            </w:pPr>
            <w:r>
              <w:t>ENVELOPE CALL CONTROL 1.9.1B</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3</w:t>
            </w:r>
          </w:p>
        </w:tc>
        <w:tc>
          <w:tcPr>
            <w:tcW w:w="1180"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3073"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9F 07</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4</w:t>
            </w:r>
          </w:p>
        </w:tc>
        <w:tc>
          <w:tcPr>
            <w:tcW w:w="1180"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3073"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GET RESPONSE</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5</w:t>
            </w:r>
          </w:p>
        </w:tc>
        <w:tc>
          <w:tcPr>
            <w:tcW w:w="1180"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3073"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CALL CONTROL RESULT 1.9.1</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[Call control result: "Allowed with modifications"]</w:t>
            </w: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180"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3073" w:type="dxa"/>
            <w:tcBorders>
              <w:left w:val="single" w:sz="6" w:space="0" w:color="auto"/>
              <w:bottom w:val="single" w:sz="4" w:space="0" w:color="auto"/>
              <w:right w:val="single" w:sz="6" w:space="0" w:color="auto"/>
            </w:tcBorders>
          </w:tcPr>
          <w:p w:rsidR="00B17D80" w:rsidRDefault="00B17D80" w:rsidP="007B59FD">
            <w:pPr>
              <w:pStyle w:val="TAL"/>
            </w:pPr>
            <w:r>
              <w:t>The ME sets up call with the dialled digits  "1020". The ME does not  set up an emergency call, but stes up a normal call</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ENVELOPE CALL CONTROL 1.9.1A</w:t>
      </w:r>
    </w:p>
    <w:p w:rsidR="00B17D80" w:rsidRPr="00F51EF9" w:rsidRDefault="00B17D80" w:rsidP="00B17D80">
      <w:r w:rsidRPr="00F51EF9">
        <w:lastRenderedPageBreak/>
        <w:t>Logically: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"ISDN / telephone numbering plan" or "unknown"</w:t>
      </w:r>
    </w:p>
    <w:p w:rsidR="00B17D80" w:rsidRDefault="00B17D80" w:rsidP="00B17D80">
      <w:pPr>
        <w:pStyle w:val="EW"/>
        <w:tabs>
          <w:tab w:val="left" w:pos="851"/>
        </w:tabs>
        <w:ind w:left="2835" w:hanging="2551"/>
      </w:pPr>
      <w:r>
        <w:tab/>
        <w:t>Dialling number string</w:t>
      </w:r>
      <w:r>
        <w:tab/>
        <w:t>"01234567890123456789"</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s>
        <w:ind w:left="2835" w:hanging="2551"/>
      </w:pPr>
      <w:r>
        <w:t>Location Information</w:t>
      </w:r>
    </w:p>
    <w:p w:rsidR="00B17D80" w:rsidRDefault="00B17D80" w:rsidP="00B17D80">
      <w:pPr>
        <w:pStyle w:val="EW"/>
        <w:tabs>
          <w:tab w:val="left" w:pos="851"/>
        </w:tabs>
        <w:ind w:left="2835" w:hanging="2551"/>
      </w:pPr>
      <w:r>
        <w:tab/>
        <w:t>MCC &amp; MNC</w:t>
      </w:r>
      <w:r>
        <w:tab/>
        <w:t>the mobile country  and network code (00F110)</w:t>
      </w:r>
    </w:p>
    <w:p w:rsidR="00B17D80" w:rsidRDefault="00B17D80" w:rsidP="00B17D80">
      <w:pPr>
        <w:pStyle w:val="EW"/>
        <w:tabs>
          <w:tab w:val="left" w:pos="851"/>
        </w:tabs>
        <w:ind w:left="2835" w:hanging="2551"/>
      </w:pPr>
      <w:r>
        <w:tab/>
        <w:t>LAC</w:t>
      </w:r>
      <w:r>
        <w:tab/>
        <w:t>the location Area Code (0001)</w:t>
      </w:r>
    </w:p>
    <w:p w:rsidR="00B17D80" w:rsidRDefault="00B17D80" w:rsidP="00B17D80">
      <w:pPr>
        <w:pStyle w:val="EX"/>
        <w:tabs>
          <w:tab w:val="left" w:pos="851"/>
        </w:tabs>
        <w:ind w:left="2835" w:hanging="2551"/>
      </w:pPr>
      <w:r>
        <w:tab/>
        <w:t>Cell ID</w:t>
      </w:r>
      <w:r>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DB22C2" w:rsidRDefault="00B17D80" w:rsidP="00B17D80">
      <w:r w:rsidRPr="00DB22C2">
        <w:t>ENVELOPE CALL CONTROL 1.9.1</w:t>
      </w:r>
      <w:r>
        <w:t>B</w:t>
      </w:r>
    </w:p>
    <w:p w:rsidR="00B17D80" w:rsidRPr="00DB22C2" w:rsidRDefault="00B17D80" w:rsidP="00B17D80">
      <w:pPr>
        <w:rPr>
          <w:lang w:val="fr-FR"/>
        </w:rPr>
      </w:pPr>
      <w:r w:rsidRPr="00DB22C2">
        <w:rPr>
          <w:lang w:val="fr-FR"/>
        </w:rPr>
        <w:t>Logically:</w:t>
      </w:r>
    </w:p>
    <w:p w:rsidR="00B17D80" w:rsidRPr="00DB22C2" w:rsidRDefault="00B17D80" w:rsidP="00B17D80">
      <w:pPr>
        <w:pStyle w:val="EW"/>
        <w:tabs>
          <w:tab w:val="left" w:pos="851"/>
        </w:tabs>
        <w:ind w:left="2835" w:hanging="2551"/>
        <w:rPr>
          <w:lang w:val="fr-FR"/>
        </w:rPr>
      </w:pPr>
      <w:r w:rsidRPr="00DB22C2">
        <w:rPr>
          <w:lang w:val="fr-FR"/>
        </w:rPr>
        <w:t>Device identities</w:t>
      </w:r>
    </w:p>
    <w:p w:rsidR="00B17D80" w:rsidRPr="00DB22C2" w:rsidRDefault="00B17D80" w:rsidP="00B17D80">
      <w:pPr>
        <w:pStyle w:val="EW"/>
        <w:tabs>
          <w:tab w:val="left" w:pos="851"/>
        </w:tabs>
        <w:ind w:left="2835" w:hanging="2551"/>
        <w:rPr>
          <w:lang w:val="fr-FR"/>
        </w:rPr>
      </w:pPr>
      <w:r w:rsidRPr="00DB22C2">
        <w:rPr>
          <w:lang w:val="fr-FR"/>
        </w:rPr>
        <w:tab/>
        <w:t>Source device:</w:t>
      </w:r>
      <w:r w:rsidRPr="00DB22C2">
        <w:rPr>
          <w:lang w:val="fr-FR"/>
        </w:rPr>
        <w:tab/>
        <w:t>ME</w:t>
      </w:r>
    </w:p>
    <w:p w:rsidR="00B17D80" w:rsidRPr="00DB22C2" w:rsidRDefault="00B17D80" w:rsidP="00B17D80">
      <w:pPr>
        <w:pStyle w:val="EW"/>
        <w:tabs>
          <w:tab w:val="left" w:pos="851"/>
        </w:tabs>
        <w:ind w:left="2835" w:hanging="2551"/>
        <w:rPr>
          <w:lang w:val="fr-FR"/>
        </w:rPr>
      </w:pPr>
      <w:r w:rsidRPr="00DB22C2">
        <w:rPr>
          <w:lang w:val="fr-FR"/>
        </w:rPr>
        <w:tab/>
        <w:t>Destination device:</w:t>
      </w:r>
      <w:r w:rsidRPr="00DB22C2">
        <w:rPr>
          <w:lang w:val="fr-FR"/>
        </w:rPr>
        <w:tab/>
        <w:t>SIM</w:t>
      </w:r>
    </w:p>
    <w:p w:rsidR="00B17D80" w:rsidRPr="00DB22C2" w:rsidRDefault="00B17D80" w:rsidP="00B17D80">
      <w:pPr>
        <w:pStyle w:val="EW"/>
        <w:tabs>
          <w:tab w:val="left" w:pos="851"/>
        </w:tabs>
        <w:ind w:left="2835" w:hanging="2551"/>
      </w:pPr>
      <w:r w:rsidRPr="00DB22C2">
        <w:t>Address</w:t>
      </w:r>
    </w:p>
    <w:p w:rsidR="00B17D80" w:rsidRPr="00DB22C2" w:rsidRDefault="00B17D80" w:rsidP="00B17D80">
      <w:pPr>
        <w:pStyle w:val="EW"/>
        <w:tabs>
          <w:tab w:val="left" w:pos="851"/>
        </w:tabs>
        <w:ind w:left="2835" w:hanging="2551"/>
      </w:pPr>
      <w:r w:rsidRPr="00DB22C2">
        <w:tab/>
        <w:t>TON:</w:t>
      </w:r>
      <w:r w:rsidRPr="00DB22C2">
        <w:tab/>
        <w:t>International</w:t>
      </w:r>
    </w:p>
    <w:p w:rsidR="00B17D80" w:rsidRPr="00DB22C2" w:rsidRDefault="00B17D80" w:rsidP="00B17D80">
      <w:pPr>
        <w:pStyle w:val="EW"/>
        <w:tabs>
          <w:tab w:val="left" w:pos="851"/>
        </w:tabs>
        <w:ind w:left="2835" w:hanging="2551"/>
      </w:pPr>
      <w:r w:rsidRPr="00DB22C2">
        <w:tab/>
        <w:t>NPI:</w:t>
      </w:r>
      <w:r w:rsidRPr="00DB22C2">
        <w:tab/>
        <w:t>"ISDN / telephone numbering plan" or "unknown"</w:t>
      </w:r>
    </w:p>
    <w:p w:rsidR="00B17D80" w:rsidRPr="00DB22C2" w:rsidRDefault="00B17D80" w:rsidP="00B17D80">
      <w:pPr>
        <w:pStyle w:val="EW"/>
        <w:tabs>
          <w:tab w:val="left" w:pos="851"/>
        </w:tabs>
        <w:ind w:left="2835" w:hanging="2551"/>
      </w:pPr>
      <w:r w:rsidRPr="00DB22C2">
        <w:tab/>
        <w:t>Dialling number string</w:t>
      </w:r>
      <w:r w:rsidRPr="00DB22C2">
        <w:tab/>
        <w:t>"01234567890123456789"</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Pr="00DB22C2" w:rsidRDefault="00B17D80" w:rsidP="00B17D80">
      <w:pPr>
        <w:pStyle w:val="EW"/>
        <w:tabs>
          <w:tab w:val="left" w:pos="851"/>
        </w:tabs>
        <w:ind w:left="2835" w:hanging="2551"/>
      </w:pPr>
      <w:r w:rsidRPr="00DB22C2">
        <w:t>Location Information</w:t>
      </w:r>
    </w:p>
    <w:p w:rsidR="00B17D80" w:rsidRPr="00DB22C2" w:rsidRDefault="00B17D80" w:rsidP="00B17D80">
      <w:pPr>
        <w:pStyle w:val="EW"/>
        <w:tabs>
          <w:tab w:val="left" w:pos="851"/>
        </w:tabs>
        <w:ind w:left="2835" w:hanging="2551"/>
      </w:pPr>
      <w:r w:rsidRPr="00DB22C2">
        <w:tab/>
        <w:t>MCC &amp; MNC</w:t>
      </w:r>
      <w:r w:rsidRPr="00DB22C2">
        <w:tab/>
        <w:t>the mobile country  and network code (</w:t>
      </w:r>
      <w:r>
        <w:t>001</w:t>
      </w:r>
      <w:r w:rsidRPr="00DB22C2">
        <w:t>110)</w:t>
      </w:r>
    </w:p>
    <w:p w:rsidR="00B17D80" w:rsidRPr="00DB22C2" w:rsidRDefault="00B17D80" w:rsidP="00B17D80">
      <w:pPr>
        <w:pStyle w:val="EW"/>
        <w:tabs>
          <w:tab w:val="left" w:pos="851"/>
        </w:tabs>
        <w:ind w:left="2835" w:hanging="2551"/>
      </w:pPr>
      <w:r w:rsidRPr="00DB22C2">
        <w:tab/>
        <w:t>LAC</w:t>
      </w:r>
      <w:r w:rsidRPr="00DB22C2">
        <w:tab/>
        <w:t>the location Area Code (</w:t>
      </w:r>
      <w:r>
        <w:t>000</w:t>
      </w:r>
      <w:r w:rsidRPr="00DB22C2">
        <w:t>1)</w:t>
      </w:r>
    </w:p>
    <w:p w:rsidR="00B17D80" w:rsidRPr="00DB22C2" w:rsidRDefault="00B17D80" w:rsidP="00B17D80">
      <w:pPr>
        <w:pStyle w:val="EX"/>
        <w:tabs>
          <w:tab w:val="left" w:pos="851"/>
        </w:tabs>
        <w:ind w:left="2835" w:hanging="2551"/>
      </w:pPr>
      <w:r w:rsidRPr="00DB22C2">
        <w:tab/>
        <w:t>Cell ID</w:t>
      </w:r>
      <w:r w:rsidRPr="00DB22C2">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rsidRPr="00DB22C2">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Note 1: Length of BER-TLV is '1A' plus the actual length of all the present optional SIMPLE-TLV data objects.</w:t>
      </w:r>
    </w:p>
    <w:p w:rsidR="00B17D80" w:rsidRDefault="00B17D80" w:rsidP="00B17D80">
      <w:r>
        <w:t>Note 2: Capability configuration parameters 1 may be present at this place. If present, it may take up several octets.</w:t>
      </w:r>
    </w:p>
    <w:p w:rsidR="00B17D80" w:rsidRDefault="00B17D80" w:rsidP="00B17D80">
      <w:r>
        <w:lastRenderedPageBreak/>
        <w:t>Note 3: Subaddress may be present at this place. If present, it may take up several octets.</w:t>
      </w:r>
    </w:p>
    <w:p w:rsidR="00B17D80" w:rsidRDefault="00B17D80" w:rsidP="00B17D80">
      <w:r>
        <w:t>Note 4: Capability configuration parameters 2 may be present at this place. If present, it may take up several octets.</w:t>
      </w:r>
    </w:p>
    <w:p w:rsidR="00B17D80" w:rsidRDefault="00B17D80" w:rsidP="00B17D80"/>
    <w:p w:rsidR="00B17D80" w:rsidRDefault="00B17D80" w:rsidP="00B17D80">
      <w:r>
        <w:t>CALL CONTROL RESULT 1.9.1</w:t>
      </w:r>
    </w:p>
    <w:p w:rsidR="00B17D80" w:rsidRDefault="00B17D80" w:rsidP="00B17D80">
      <w:r>
        <w:t>Logically:</w:t>
      </w:r>
    </w:p>
    <w:p w:rsidR="00B17D80" w:rsidRDefault="00B17D80" w:rsidP="00B17D80">
      <w:pPr>
        <w:pStyle w:val="EW"/>
        <w:tabs>
          <w:tab w:val="left" w:pos="851"/>
        </w:tabs>
        <w:ind w:left="2835" w:hanging="2551"/>
      </w:pPr>
      <w:r>
        <w:tab/>
        <w:t>Call control result</w:t>
      </w:r>
      <w:r>
        <w:tab/>
        <w:t>Allowed, with modification</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Unknown</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X"/>
        <w:tabs>
          <w:tab w:val="left" w:pos="851"/>
        </w:tabs>
        <w:ind w:left="2835" w:hanging="2551"/>
      </w:pPr>
      <w:r>
        <w:tab/>
        <w:t>Address value</w:t>
      </w:r>
      <w:r>
        <w:tab/>
        <w:t>"1020"</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bl>
    <w:p w:rsidR="00B17D80" w:rsidRDefault="00B17D80" w:rsidP="00B17D80">
      <w:pPr>
        <w:pStyle w:val="FP"/>
      </w:pPr>
    </w:p>
    <w:p w:rsidR="00B17D80" w:rsidRDefault="00B17D80" w:rsidP="00B17D80">
      <w:pPr>
        <w:keepNext/>
        <w:rPr>
          <w:b/>
        </w:rPr>
      </w:pPr>
      <w:r>
        <w:rPr>
          <w:b/>
        </w:rPr>
        <w:t>Expected Sequence 1.10 (CALL CONTROL BY SIM , set up call attempt by user to an emergency call)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Set up a call to "112"</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2</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SIM</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The ME does not send any ENVELOPE  CALL CONTROL</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3</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The ME sets up an emergency call</w:t>
            </w:r>
          </w:p>
        </w:tc>
        <w:tc>
          <w:tcPr>
            <w:tcW w:w="340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pPr>
        <w:keepNext/>
        <w:rPr>
          <w:b/>
        </w:rPr>
      </w:pPr>
      <w:r>
        <w:rPr>
          <w:b/>
        </w:rPr>
        <w:t>Expected Sequence 1.11 (CALL CONTROL BY SIM , set up call through call register, the SIM responds with '90 00')</w:t>
      </w:r>
    </w:p>
    <w:p w:rsidR="00B17D80" w:rsidRDefault="00B17D80" w:rsidP="00B17D80">
      <w:pPr>
        <w:keepNext/>
      </w:pPr>
      <w:r>
        <w:t>Pre-condition: the ME has a mean to register the last dialled number(s), and the ME will store dialled numbers allowed by call control in its register.</w:t>
      </w:r>
    </w:p>
    <w:p w:rsidR="00B17D80" w:rsidRDefault="00B17D80" w:rsidP="00B17D80">
      <w:pPr>
        <w:pStyle w:val="TH"/>
        <w:spacing w:before="0" w:after="0"/>
        <w:rPr>
          <w:sz w:val="12"/>
          <w:szCs w:val="12"/>
        </w:rPr>
      </w:pPr>
    </w:p>
    <w:tbl>
      <w:tblPr>
        <w:tblW w:w="8749" w:type="dxa"/>
        <w:jc w:val="center"/>
        <w:tblLayout w:type="fixed"/>
        <w:tblCellMar>
          <w:left w:w="28" w:type="dxa"/>
          <w:right w:w="56" w:type="dxa"/>
        </w:tblCellMar>
        <w:tblLook w:val="0000" w:firstRow="0" w:lastRow="0" w:firstColumn="0" w:lastColumn="0" w:noHBand="0" w:noVBand="0"/>
      </w:tblPr>
      <w:tblGrid>
        <w:gridCol w:w="765"/>
        <w:gridCol w:w="1418"/>
        <w:gridCol w:w="2835"/>
        <w:gridCol w:w="3731"/>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731"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top w:val="single" w:sz="4" w:space="0" w:color="auto"/>
              <w:left w:val="single" w:sz="6" w:space="0" w:color="auto"/>
              <w:right w:val="single" w:sz="6" w:space="0" w:color="auto"/>
            </w:tcBorders>
          </w:tcPr>
          <w:p w:rsidR="00B17D80" w:rsidRDefault="00B17D80" w:rsidP="007B59FD">
            <w:pPr>
              <w:pStyle w:val="TAL"/>
            </w:pPr>
            <w:r>
              <w:t>Set up a call to "+01234567890123456789"</w:t>
            </w:r>
          </w:p>
        </w:tc>
        <w:tc>
          <w:tcPr>
            <w:tcW w:w="3731" w:type="dxa"/>
            <w:tcBorders>
              <w:top w:val="single" w:sz="4"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2</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ENVELOPE  CALL CONTROL 1.1.1A</w:t>
            </w:r>
          </w:p>
          <w:p w:rsidR="00B17D80" w:rsidRDefault="00B17D80" w:rsidP="007B59FD">
            <w:pPr>
              <w:pStyle w:val="TAL"/>
            </w:pPr>
            <w:r>
              <w:t>or</w:t>
            </w:r>
          </w:p>
          <w:p w:rsidR="00B17D80" w:rsidRDefault="00B17D80" w:rsidP="007B59FD">
            <w:pPr>
              <w:pStyle w:val="TAL"/>
            </w:pPr>
            <w:r>
              <w:t>ENVELOPE CALL CONTROL 1.1.1B</w:t>
            </w:r>
          </w:p>
        </w:tc>
        <w:tc>
          <w:tcPr>
            <w:tcW w:w="3731" w:type="dxa"/>
            <w:tcBorders>
              <w:left w:val="single" w:sz="6"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3</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90 00</w:t>
            </w:r>
          </w:p>
        </w:tc>
        <w:tc>
          <w:tcPr>
            <w:tcW w:w="3731"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4</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right w:val="single" w:sz="6" w:space="0" w:color="auto"/>
            </w:tcBorders>
          </w:tcPr>
          <w:p w:rsidR="00B17D80" w:rsidRDefault="00B17D80" w:rsidP="007B59FD">
            <w:pPr>
              <w:pStyle w:val="TAL"/>
            </w:pPr>
            <w:r>
              <w:t>The ME sets up the call without modification</w:t>
            </w:r>
          </w:p>
        </w:tc>
        <w:tc>
          <w:tcPr>
            <w:tcW w:w="3731" w:type="dxa"/>
            <w:tcBorders>
              <w:left w:val="single" w:sz="6" w:space="0" w:color="auto"/>
              <w:right w:val="single" w:sz="6" w:space="0" w:color="auto"/>
            </w:tcBorders>
          </w:tcPr>
          <w:p w:rsidR="00B17D80" w:rsidRDefault="00B17D80" w:rsidP="007B59FD">
            <w:pPr>
              <w:pStyle w:val="TAL"/>
            </w:pPr>
            <w:r>
              <w:t>[Set up call to "+01234567890123456789"]</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5</w:t>
            </w:r>
          </w:p>
        </w:tc>
        <w:tc>
          <w:tcPr>
            <w:tcW w:w="1418" w:type="dxa"/>
            <w:tcBorders>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End Call.</w:t>
            </w:r>
          </w:p>
        </w:tc>
        <w:tc>
          <w:tcPr>
            <w:tcW w:w="3731"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6</w:t>
            </w:r>
          </w:p>
        </w:tc>
        <w:tc>
          <w:tcPr>
            <w:tcW w:w="1418" w:type="dxa"/>
            <w:tcBorders>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 xml:space="preserve"> Recall the last dialled number</w:t>
            </w:r>
          </w:p>
        </w:tc>
        <w:tc>
          <w:tcPr>
            <w:tcW w:w="3731"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7</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ENVELOPE  CALL CONTROL 1.1.1A</w:t>
            </w:r>
          </w:p>
          <w:p w:rsidR="00B17D80" w:rsidRDefault="00B17D80" w:rsidP="007B59FD">
            <w:pPr>
              <w:pStyle w:val="TAL"/>
            </w:pPr>
            <w:r>
              <w:t>or</w:t>
            </w:r>
          </w:p>
          <w:p w:rsidR="00B17D80" w:rsidRDefault="00B17D80" w:rsidP="007B59FD">
            <w:pPr>
              <w:pStyle w:val="TAL"/>
            </w:pPr>
            <w:r>
              <w:t>ENVELOPE  CALL CONTROL 1.1.1B</w:t>
            </w:r>
          </w:p>
        </w:tc>
        <w:tc>
          <w:tcPr>
            <w:tcW w:w="3731" w:type="dxa"/>
            <w:tcBorders>
              <w:left w:val="single" w:sz="6"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8</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90 00</w:t>
            </w:r>
          </w:p>
        </w:tc>
        <w:tc>
          <w:tcPr>
            <w:tcW w:w="3731"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9</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right w:val="single" w:sz="6" w:space="0" w:color="auto"/>
            </w:tcBorders>
          </w:tcPr>
          <w:p w:rsidR="00B17D80" w:rsidRDefault="00B17D80" w:rsidP="007B59FD">
            <w:pPr>
              <w:pStyle w:val="TAL"/>
            </w:pPr>
            <w:r>
              <w:t>The ME sets up the call without modification</w:t>
            </w:r>
          </w:p>
        </w:tc>
        <w:tc>
          <w:tcPr>
            <w:tcW w:w="3731" w:type="dxa"/>
            <w:tcBorders>
              <w:left w:val="single" w:sz="6" w:space="0" w:color="auto"/>
              <w:right w:val="single" w:sz="6" w:space="0" w:color="auto"/>
            </w:tcBorders>
          </w:tcPr>
          <w:p w:rsidR="00B17D80" w:rsidRDefault="00B17D80" w:rsidP="007B59FD">
            <w:pPr>
              <w:pStyle w:val="TAL"/>
            </w:pPr>
            <w:r>
              <w:t>[Set up call to "+01234567890123456789"]</w:t>
            </w: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10</w:t>
            </w:r>
          </w:p>
        </w:tc>
        <w:tc>
          <w:tcPr>
            <w:tcW w:w="1418" w:type="dxa"/>
            <w:tcBorders>
              <w:left w:val="single" w:sz="6" w:space="0" w:color="auto"/>
              <w:bottom w:val="single" w:sz="4"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End Call.</w:t>
            </w:r>
          </w:p>
        </w:tc>
        <w:tc>
          <w:tcPr>
            <w:tcW w:w="3731"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pPr>
        <w:keepNext/>
        <w:rPr>
          <w:b/>
        </w:rPr>
      </w:pPr>
      <w:r>
        <w:rPr>
          <w:b/>
        </w:rPr>
        <w:lastRenderedPageBreak/>
        <w:t xml:space="preserve">Expected Sequence 1.12 (CALL CONTROL BY SIM , set up call through call register, allowed without modification) </w:t>
      </w:r>
    </w:p>
    <w:p w:rsidR="00B17D80" w:rsidRDefault="00B17D80" w:rsidP="00B17D80">
      <w:pPr>
        <w:keepNext/>
      </w:pPr>
      <w:r>
        <w:t>Pre-condition: the ME has a mean to register the last dialled number(s), and the ME will store dialled numbers allowed by call control in its register.</w:t>
      </w:r>
    </w:p>
    <w:p w:rsidR="00B17D80" w:rsidRDefault="00B17D80" w:rsidP="00B17D80">
      <w:pPr>
        <w:pStyle w:val="TH"/>
        <w:spacing w:before="0" w:after="0"/>
        <w:rPr>
          <w:sz w:val="12"/>
          <w:szCs w:val="12"/>
        </w:rPr>
      </w:pPr>
    </w:p>
    <w:tbl>
      <w:tblPr>
        <w:tblW w:w="8426" w:type="dxa"/>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top w:val="single" w:sz="4" w:space="0" w:color="auto"/>
              <w:left w:val="single" w:sz="6" w:space="0" w:color="auto"/>
              <w:right w:val="single" w:sz="6" w:space="0" w:color="auto"/>
            </w:tcBorders>
          </w:tcPr>
          <w:p w:rsidR="00B17D80" w:rsidRDefault="00B17D80" w:rsidP="007B59FD">
            <w:pPr>
              <w:pStyle w:val="TAL"/>
            </w:pPr>
            <w:r>
              <w:t>Set up a call to "+01234567890123456789"</w:t>
            </w:r>
          </w:p>
        </w:tc>
        <w:tc>
          <w:tcPr>
            <w:tcW w:w="3408" w:type="dxa"/>
            <w:tcBorders>
              <w:top w:val="single" w:sz="4"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2</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ENVELOPE CALL CONTROL 1.2.1A</w:t>
            </w:r>
          </w:p>
          <w:p w:rsidR="00B17D80" w:rsidRDefault="00B17D80" w:rsidP="007B59FD">
            <w:pPr>
              <w:pStyle w:val="TAL"/>
            </w:pPr>
            <w:r>
              <w:t>or</w:t>
            </w:r>
          </w:p>
          <w:p w:rsidR="00B17D80" w:rsidRDefault="00B17D80" w:rsidP="007B59FD">
            <w:pPr>
              <w:pStyle w:val="TAL"/>
            </w:pPr>
            <w:r>
              <w:t>ENVELOPE CALL CONTROL 1.2.1B</w:t>
            </w:r>
          </w:p>
        </w:tc>
        <w:tc>
          <w:tcPr>
            <w:tcW w:w="3408" w:type="dxa"/>
            <w:tcBorders>
              <w:left w:val="single" w:sz="6"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3</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9F 02</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4</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GET RESPONSE</w:t>
            </w:r>
          </w:p>
          <w:p w:rsidR="00B17D80" w:rsidRDefault="00B17D80" w:rsidP="007B59FD">
            <w:pPr>
              <w:pStyle w:val="TAL"/>
            </w:pP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5</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CALL CONTROL RESULT 1.2.1</w:t>
            </w:r>
          </w:p>
        </w:tc>
        <w:tc>
          <w:tcPr>
            <w:tcW w:w="3408" w:type="dxa"/>
            <w:tcBorders>
              <w:left w:val="single" w:sz="6" w:space="0" w:color="auto"/>
              <w:right w:val="single" w:sz="6" w:space="0" w:color="auto"/>
            </w:tcBorders>
          </w:tcPr>
          <w:p w:rsidR="00B17D80" w:rsidRDefault="00B17D80" w:rsidP="007B59FD">
            <w:pPr>
              <w:pStyle w:val="TAL"/>
            </w:pPr>
            <w:r>
              <w:t>[Call control result: "Allowed, no modification"]</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6</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right w:val="single" w:sz="6" w:space="0" w:color="auto"/>
            </w:tcBorders>
          </w:tcPr>
          <w:p w:rsidR="00B17D80" w:rsidRDefault="00B17D80" w:rsidP="007B59FD">
            <w:pPr>
              <w:pStyle w:val="TAL"/>
            </w:pPr>
            <w:r>
              <w:t>The ME sets up the call without modification</w:t>
            </w:r>
          </w:p>
        </w:tc>
        <w:tc>
          <w:tcPr>
            <w:tcW w:w="3408" w:type="dxa"/>
            <w:tcBorders>
              <w:left w:val="single" w:sz="6" w:space="0" w:color="auto"/>
              <w:right w:val="single" w:sz="6" w:space="0" w:color="auto"/>
            </w:tcBorders>
          </w:tcPr>
          <w:p w:rsidR="00B17D80" w:rsidRDefault="00B17D80" w:rsidP="007B59FD">
            <w:pPr>
              <w:pStyle w:val="TAL"/>
            </w:pPr>
            <w:r>
              <w:t>[Set up call to "+01234567890123456789"]</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7</w:t>
            </w:r>
          </w:p>
        </w:tc>
        <w:tc>
          <w:tcPr>
            <w:tcW w:w="1418" w:type="dxa"/>
            <w:tcBorders>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End the call then call the last dialled number</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8</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ENVELOPE CALL CONTROL 1.2.1A</w:t>
            </w:r>
          </w:p>
          <w:p w:rsidR="00B17D80" w:rsidRDefault="00B17D80" w:rsidP="007B59FD">
            <w:pPr>
              <w:pStyle w:val="TAL"/>
            </w:pPr>
            <w:r>
              <w:t>or</w:t>
            </w:r>
          </w:p>
          <w:p w:rsidR="00B17D80" w:rsidRDefault="00B17D80" w:rsidP="007B59FD">
            <w:pPr>
              <w:pStyle w:val="TAL"/>
            </w:pPr>
            <w:r>
              <w:t>ENVELOPE  CALL CONTROL 1.2.1B</w:t>
            </w:r>
          </w:p>
        </w:tc>
        <w:tc>
          <w:tcPr>
            <w:tcW w:w="3408" w:type="dxa"/>
            <w:tcBorders>
              <w:left w:val="single" w:sz="6"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9</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9F 02</w:t>
            </w:r>
          </w:p>
        </w:tc>
        <w:tc>
          <w:tcPr>
            <w:tcW w:w="3408" w:type="dxa"/>
            <w:tcBorders>
              <w:left w:val="single" w:sz="6" w:space="0" w:color="auto"/>
              <w:right w:val="single" w:sz="6" w:space="0" w:color="auto"/>
            </w:tcBorders>
          </w:tcPr>
          <w:p w:rsidR="00B17D80" w:rsidRDefault="00B17D80" w:rsidP="007B59FD">
            <w:pPr>
              <w:pStyle w:val="TAL"/>
            </w:pPr>
            <w:r>
              <w:t>[Call control result: "Allowed, no modification"]</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10</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GET RESPONSE</w:t>
            </w:r>
          </w:p>
          <w:p w:rsidR="00B17D80" w:rsidRDefault="00B17D80" w:rsidP="007B59FD">
            <w:pPr>
              <w:pStyle w:val="TAL"/>
            </w:pP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11</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CALL CONTROL RESULT 1.2.1</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12</w:t>
            </w:r>
          </w:p>
        </w:tc>
        <w:tc>
          <w:tcPr>
            <w:tcW w:w="1418"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The ME sets up the call without modification</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r>
              <w:t>[Set up call to "+01234567890123456789"]</w:t>
            </w:r>
          </w:p>
        </w:tc>
      </w:tr>
    </w:tbl>
    <w:p w:rsidR="00B17D80" w:rsidRDefault="00B17D80" w:rsidP="00B17D80">
      <w:pPr>
        <w:pStyle w:val="FP"/>
      </w:pPr>
    </w:p>
    <w:p w:rsidR="00B17D80" w:rsidRDefault="00B17D80" w:rsidP="00B17D80">
      <w:pPr>
        <w:keepNext/>
        <w:rPr>
          <w:b/>
        </w:rPr>
      </w:pPr>
      <w:r>
        <w:rPr>
          <w:b/>
        </w:rPr>
        <w:lastRenderedPageBreak/>
        <w:t xml:space="preserve">Expected Sequence 1.13 (CALL CONTROL BY SIM , set up call through call register, not allowed) </w:t>
      </w:r>
    </w:p>
    <w:p w:rsidR="00B17D80" w:rsidRDefault="00B17D80" w:rsidP="00B17D80">
      <w:pPr>
        <w:keepNext/>
      </w:pPr>
      <w:r>
        <w:t>Pre-condition: the ME has a mean to register the last dialled number(s), and the ME will store dialled numbers not allowed by call control in its register.</w:t>
      </w:r>
    </w:p>
    <w:p w:rsidR="00B17D80" w:rsidRDefault="00B17D80" w:rsidP="00B17D80">
      <w:pPr>
        <w:pStyle w:val="TH"/>
        <w:spacing w:before="0" w:after="0"/>
        <w:rPr>
          <w:sz w:val="12"/>
          <w:szCs w:val="12"/>
        </w:rPr>
      </w:pPr>
    </w:p>
    <w:tbl>
      <w:tblPr>
        <w:tblW w:w="8426" w:type="dxa"/>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top w:val="single" w:sz="4" w:space="0" w:color="auto"/>
              <w:left w:val="single" w:sz="6" w:space="0" w:color="auto"/>
              <w:right w:val="single" w:sz="6" w:space="0" w:color="auto"/>
            </w:tcBorders>
          </w:tcPr>
          <w:p w:rsidR="00B17D80" w:rsidRDefault="00B17D80" w:rsidP="007B59FD">
            <w:pPr>
              <w:pStyle w:val="TAL"/>
            </w:pPr>
            <w:r>
              <w:t>Set up a call to "+01234567890123456789"</w:t>
            </w:r>
          </w:p>
        </w:tc>
        <w:tc>
          <w:tcPr>
            <w:tcW w:w="3408" w:type="dxa"/>
            <w:tcBorders>
              <w:top w:val="single" w:sz="4"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2</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ENVELOPE CALL CONTROL 1.4.1A</w:t>
            </w:r>
          </w:p>
          <w:p w:rsidR="00B17D80" w:rsidRDefault="00B17D80" w:rsidP="007B59FD">
            <w:pPr>
              <w:pStyle w:val="TAL"/>
            </w:pPr>
            <w:r>
              <w:t>or</w:t>
            </w:r>
          </w:p>
          <w:p w:rsidR="00B17D80" w:rsidRDefault="00B17D80" w:rsidP="007B59FD">
            <w:pPr>
              <w:pStyle w:val="TAL"/>
            </w:pPr>
            <w:r>
              <w:t>ENVELOPE CALL CONTROL 1.4.1B</w:t>
            </w:r>
          </w:p>
        </w:tc>
        <w:tc>
          <w:tcPr>
            <w:tcW w:w="3408" w:type="dxa"/>
            <w:tcBorders>
              <w:left w:val="single" w:sz="6"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3</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9F 02</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4</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GET RESPONSE</w:t>
            </w:r>
          </w:p>
          <w:p w:rsidR="00B17D80" w:rsidRDefault="00B17D80" w:rsidP="007B59FD">
            <w:pPr>
              <w:pStyle w:val="TAL"/>
            </w:pP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5</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CALL CONTROL RESULT 1.4.1</w:t>
            </w:r>
          </w:p>
        </w:tc>
        <w:tc>
          <w:tcPr>
            <w:tcW w:w="3408" w:type="dxa"/>
            <w:tcBorders>
              <w:left w:val="single" w:sz="6" w:space="0" w:color="auto"/>
              <w:right w:val="single" w:sz="6" w:space="0" w:color="auto"/>
            </w:tcBorders>
          </w:tcPr>
          <w:p w:rsidR="00B17D80" w:rsidRDefault="00B17D80" w:rsidP="007B59FD">
            <w:pPr>
              <w:pStyle w:val="TAL"/>
            </w:pPr>
            <w:r>
              <w:t>[Call control result: "not Allowed"]</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6</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right w:val="single" w:sz="6" w:space="0" w:color="auto"/>
            </w:tcBorders>
          </w:tcPr>
          <w:p w:rsidR="00B17D80" w:rsidRDefault="00B17D80" w:rsidP="007B59FD">
            <w:pPr>
              <w:pStyle w:val="TAL"/>
            </w:pPr>
            <w:r>
              <w:t xml:space="preserve">The ME does not set up the call </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7</w:t>
            </w:r>
          </w:p>
        </w:tc>
        <w:tc>
          <w:tcPr>
            <w:tcW w:w="1418" w:type="dxa"/>
            <w:tcBorders>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The user calls the last dialled number</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8</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ENVELOPE CALL CONTROL 1.4.1A</w:t>
            </w:r>
          </w:p>
          <w:p w:rsidR="00B17D80" w:rsidRDefault="00B17D80" w:rsidP="007B59FD">
            <w:pPr>
              <w:pStyle w:val="TAL"/>
            </w:pPr>
            <w:r>
              <w:t>or</w:t>
            </w:r>
          </w:p>
          <w:p w:rsidR="00B17D80" w:rsidRDefault="00B17D80" w:rsidP="007B59FD">
            <w:pPr>
              <w:pStyle w:val="TAL"/>
            </w:pPr>
            <w:r>
              <w:t>ENVELOPE CALL CONTROL 1.4.1B</w:t>
            </w:r>
          </w:p>
        </w:tc>
        <w:tc>
          <w:tcPr>
            <w:tcW w:w="3408" w:type="dxa"/>
            <w:tcBorders>
              <w:left w:val="single" w:sz="6"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9</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9F 02</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10</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GET RESPONSE</w:t>
            </w:r>
          </w:p>
          <w:p w:rsidR="00B17D80" w:rsidRDefault="00B17D80" w:rsidP="007B59FD">
            <w:pPr>
              <w:pStyle w:val="TAL"/>
            </w:pP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11</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CALL CONTROL RESULT 1.4.1</w:t>
            </w:r>
          </w:p>
        </w:tc>
        <w:tc>
          <w:tcPr>
            <w:tcW w:w="3408" w:type="dxa"/>
            <w:tcBorders>
              <w:left w:val="single" w:sz="6" w:space="0" w:color="auto"/>
              <w:right w:val="single" w:sz="6" w:space="0" w:color="auto"/>
            </w:tcBorders>
          </w:tcPr>
          <w:p w:rsidR="00B17D80" w:rsidRDefault="00B17D80" w:rsidP="007B59FD">
            <w:pPr>
              <w:pStyle w:val="TAL"/>
            </w:pPr>
            <w:r>
              <w:t>[Call control result: "not Allowed"]</w:t>
            </w: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12</w:t>
            </w:r>
          </w:p>
        </w:tc>
        <w:tc>
          <w:tcPr>
            <w:tcW w:w="1418"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 xml:space="preserve">The ME does not set up the call </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pPr>
        <w:keepNext/>
        <w:rPr>
          <w:b/>
        </w:rPr>
      </w:pPr>
      <w:r>
        <w:rPr>
          <w:b/>
        </w:rPr>
        <w:lastRenderedPageBreak/>
        <w:t xml:space="preserve">Expected Sequence 1.14 (CALL CONTROL BY SIM , set up call through call register, allowed with modifications) </w:t>
      </w:r>
    </w:p>
    <w:p w:rsidR="00B17D80" w:rsidRDefault="00B17D80" w:rsidP="00B17D80">
      <w:pPr>
        <w:keepNext/>
      </w:pPr>
      <w:r>
        <w:t>Pre-condition: the ME has a mean to register the last dialled number(s), and the ME will store dialled numbers allowed with modification by call control in its register.</w:t>
      </w:r>
    </w:p>
    <w:p w:rsidR="00B17D80" w:rsidRDefault="00B17D80" w:rsidP="00B17D80">
      <w:pPr>
        <w:pStyle w:val="TH"/>
        <w:spacing w:before="0" w:after="0"/>
        <w:rPr>
          <w:sz w:val="12"/>
          <w:szCs w:val="12"/>
        </w:rPr>
      </w:pPr>
    </w:p>
    <w:tbl>
      <w:tblPr>
        <w:tblW w:w="8426" w:type="dxa"/>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top w:val="single" w:sz="4" w:space="0" w:color="auto"/>
              <w:left w:val="single" w:sz="6" w:space="0" w:color="auto"/>
              <w:right w:val="single" w:sz="6" w:space="0" w:color="auto"/>
            </w:tcBorders>
          </w:tcPr>
          <w:p w:rsidR="00B17D80" w:rsidRDefault="00B17D80" w:rsidP="007B59FD">
            <w:pPr>
              <w:pStyle w:val="TAL"/>
            </w:pPr>
            <w:r>
              <w:t>Set up a call to "+01234567890123456789"</w:t>
            </w:r>
          </w:p>
        </w:tc>
        <w:tc>
          <w:tcPr>
            <w:tcW w:w="3408" w:type="dxa"/>
            <w:tcBorders>
              <w:top w:val="single" w:sz="4"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2</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ENVELOPE CALL CONTROL 1.6.1A</w:t>
            </w:r>
          </w:p>
          <w:p w:rsidR="00B17D80" w:rsidRDefault="00B17D80" w:rsidP="007B59FD">
            <w:pPr>
              <w:pStyle w:val="TAL"/>
            </w:pPr>
            <w:r>
              <w:t>or</w:t>
            </w:r>
          </w:p>
          <w:p w:rsidR="00B17D80" w:rsidRDefault="00B17D80" w:rsidP="007B59FD">
            <w:pPr>
              <w:pStyle w:val="TAL"/>
            </w:pPr>
            <w:r>
              <w:t>ENVELOPE CALL CONTROL 1.6.1B</w:t>
            </w:r>
          </w:p>
        </w:tc>
        <w:tc>
          <w:tcPr>
            <w:tcW w:w="3408" w:type="dxa"/>
            <w:tcBorders>
              <w:left w:val="single" w:sz="6"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3</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9F 08</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4</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GET RESPONSE</w:t>
            </w:r>
          </w:p>
          <w:p w:rsidR="00B17D80" w:rsidRDefault="00B17D80" w:rsidP="007B59FD">
            <w:pPr>
              <w:pStyle w:val="TAL"/>
            </w:pP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5</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CALL CONTROL RESULT 1.6.1</w:t>
            </w:r>
          </w:p>
        </w:tc>
        <w:tc>
          <w:tcPr>
            <w:tcW w:w="3408" w:type="dxa"/>
            <w:tcBorders>
              <w:left w:val="single" w:sz="6" w:space="0" w:color="auto"/>
              <w:right w:val="single" w:sz="6" w:space="0" w:color="auto"/>
            </w:tcBorders>
          </w:tcPr>
          <w:p w:rsidR="00B17D80" w:rsidRDefault="00B17D80" w:rsidP="007B59FD">
            <w:pPr>
              <w:pStyle w:val="TAL"/>
            </w:pPr>
            <w:r>
              <w:t>[Call control result: "Allowed with modifications"]</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6</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right w:val="single" w:sz="6" w:space="0" w:color="auto"/>
            </w:tcBorders>
          </w:tcPr>
          <w:p w:rsidR="00B17D80" w:rsidRDefault="00B17D80" w:rsidP="007B59FD">
            <w:pPr>
              <w:pStyle w:val="TAL"/>
            </w:pPr>
            <w:r>
              <w:t>The ME sets up the call to "+010203"</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7</w:t>
            </w:r>
          </w:p>
        </w:tc>
        <w:tc>
          <w:tcPr>
            <w:tcW w:w="1418" w:type="dxa"/>
            <w:tcBorders>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End the call and then set up a call to "+01234567890123456789"</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8</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ENVELOPE CALL CONTROL 1.6.1A</w:t>
            </w:r>
          </w:p>
          <w:p w:rsidR="00B17D80" w:rsidRDefault="00B17D80" w:rsidP="007B59FD">
            <w:pPr>
              <w:pStyle w:val="TAL"/>
            </w:pPr>
            <w:r>
              <w:t>or</w:t>
            </w:r>
          </w:p>
          <w:p w:rsidR="00B17D80" w:rsidRDefault="00B17D80" w:rsidP="007B59FD">
            <w:pPr>
              <w:pStyle w:val="TAL"/>
            </w:pPr>
            <w:r>
              <w:t>ENVELOPE CALL CONTROL 1.6.1B</w:t>
            </w:r>
          </w:p>
        </w:tc>
        <w:tc>
          <w:tcPr>
            <w:tcW w:w="3408" w:type="dxa"/>
            <w:tcBorders>
              <w:left w:val="single" w:sz="6"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9</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9F 08</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10</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GET RESPONSE</w:t>
            </w:r>
          </w:p>
          <w:p w:rsidR="00B17D80" w:rsidRDefault="00B17D80" w:rsidP="007B59FD">
            <w:pPr>
              <w:pStyle w:val="TAL"/>
            </w:pP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11</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CALL CONTROL RESULT 1.6.1</w:t>
            </w:r>
          </w:p>
        </w:tc>
        <w:tc>
          <w:tcPr>
            <w:tcW w:w="3408" w:type="dxa"/>
            <w:tcBorders>
              <w:left w:val="single" w:sz="6" w:space="0" w:color="auto"/>
              <w:right w:val="single" w:sz="6" w:space="0" w:color="auto"/>
            </w:tcBorders>
          </w:tcPr>
          <w:p w:rsidR="00B17D80" w:rsidRDefault="00B17D80" w:rsidP="007B59FD">
            <w:pPr>
              <w:pStyle w:val="TAL"/>
            </w:pPr>
            <w:r>
              <w:t>[Call control result: "Allowed with modifications"]</w:t>
            </w: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12</w:t>
            </w:r>
          </w:p>
        </w:tc>
        <w:tc>
          <w:tcPr>
            <w:tcW w:w="1418"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The ME sets up the call to "+010203"</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pPr>
        <w:pStyle w:val="Heading5"/>
      </w:pPr>
      <w:bookmarkStart w:id="702" w:name="_Toc502363325"/>
      <w:bookmarkStart w:id="703" w:name="_Toc533173751"/>
      <w:bookmarkStart w:id="704" w:name="_Toc51834172"/>
      <w:r>
        <w:t>27.22.6.1.5</w:t>
      </w:r>
      <w:r>
        <w:tab/>
        <w:t>Test requirement</w:t>
      </w:r>
      <w:bookmarkEnd w:id="702"/>
      <w:bookmarkEnd w:id="703"/>
      <w:bookmarkEnd w:id="704"/>
    </w:p>
    <w:p w:rsidR="00B17D80" w:rsidRDefault="00B17D80" w:rsidP="00B17D80">
      <w:r>
        <w:t>The ME shall operate in the manner defined in expected sequences 1.1 to 1.14.</w:t>
      </w:r>
    </w:p>
    <w:p w:rsidR="00B17D80" w:rsidRDefault="00B17D80" w:rsidP="00B17D80"/>
    <w:p w:rsidR="00B17D80" w:rsidRDefault="00B17D80" w:rsidP="00B17D80">
      <w:pPr>
        <w:pStyle w:val="Heading4"/>
      </w:pPr>
      <w:bookmarkStart w:id="705" w:name="_Toc502363326"/>
      <w:bookmarkStart w:id="706" w:name="_Toc533173752"/>
      <w:bookmarkStart w:id="707" w:name="_Toc51834173"/>
      <w:r>
        <w:t>27.22.6.2</w:t>
      </w:r>
      <w:r>
        <w:tab/>
        <w:t>Procedure for Supplementary (SS) Services</w:t>
      </w:r>
      <w:bookmarkEnd w:id="705"/>
      <w:bookmarkEnd w:id="706"/>
      <w:bookmarkEnd w:id="707"/>
    </w:p>
    <w:p w:rsidR="00B17D80" w:rsidRDefault="00B17D80" w:rsidP="00B17D80">
      <w:pPr>
        <w:pStyle w:val="Heading5"/>
      </w:pPr>
      <w:bookmarkStart w:id="708" w:name="_Toc502363327"/>
      <w:bookmarkStart w:id="709" w:name="_Toc533173753"/>
      <w:bookmarkStart w:id="710" w:name="_Toc51834174"/>
      <w:r>
        <w:t>27.22.6.2.1</w:t>
      </w:r>
      <w:r>
        <w:tab/>
        <w:t>Definition and applicability</w:t>
      </w:r>
      <w:bookmarkEnd w:id="708"/>
      <w:bookmarkEnd w:id="709"/>
      <w:bookmarkEnd w:id="710"/>
    </w:p>
    <w:p w:rsidR="00B17D80" w:rsidRDefault="00B17D80" w:rsidP="00B17D80">
      <w:r>
        <w:t>See clause 3.2.2.</w:t>
      </w:r>
    </w:p>
    <w:p w:rsidR="00B17D80" w:rsidRDefault="00B17D80" w:rsidP="00B17D80">
      <w:pPr>
        <w:pStyle w:val="Heading5"/>
      </w:pPr>
      <w:bookmarkStart w:id="711" w:name="_Toc502363328"/>
      <w:bookmarkStart w:id="712" w:name="_Toc533173754"/>
      <w:bookmarkStart w:id="713" w:name="_Toc51834175"/>
      <w:r>
        <w:t>27.22.6.2.2</w:t>
      </w:r>
      <w:r>
        <w:tab/>
        <w:t>Conformance requirement</w:t>
      </w:r>
      <w:bookmarkEnd w:id="711"/>
      <w:bookmarkEnd w:id="712"/>
      <w:bookmarkEnd w:id="713"/>
    </w:p>
    <w:p w:rsidR="00B17D80" w:rsidRDefault="00B17D80" w:rsidP="00B17D80">
      <w:r>
        <w:t>The ME shall support the CALL CONTROL facility as defined in the following technical specifications:</w:t>
      </w:r>
    </w:p>
    <w:p w:rsidR="00B17D80" w:rsidRDefault="00B17D80" w:rsidP="00B17D80">
      <w:pPr>
        <w:pStyle w:val="B1"/>
      </w:pPr>
      <w:r>
        <w:t>-</w:t>
      </w:r>
      <w:r>
        <w:tab/>
        <w:t>TS 11.14 [15] clause 9.1.2.</w:t>
      </w:r>
    </w:p>
    <w:p w:rsidR="00B17D80" w:rsidRDefault="00B17D80" w:rsidP="00B17D80">
      <w:pPr>
        <w:pStyle w:val="Heading5"/>
      </w:pPr>
      <w:bookmarkStart w:id="714" w:name="_Toc502363329"/>
      <w:bookmarkStart w:id="715" w:name="_Toc533173755"/>
      <w:bookmarkStart w:id="716" w:name="_Toc51834176"/>
      <w:r>
        <w:t>27.22.6.2.3</w:t>
      </w:r>
      <w:r>
        <w:tab/>
        <w:t>Test purpose</w:t>
      </w:r>
      <w:bookmarkEnd w:id="714"/>
      <w:bookmarkEnd w:id="715"/>
      <w:bookmarkEnd w:id="716"/>
    </w:p>
    <w:p w:rsidR="00B17D80" w:rsidRDefault="00B17D80" w:rsidP="00B17D80">
      <w:r>
        <w:t>To verify that the ME first pass the supplementary service control string corresponding to the supplementary service operation to the SIM, using the ENVELOPE (CALL CONTROL) command.</w:t>
      </w:r>
    </w:p>
    <w:p w:rsidR="00B17D80" w:rsidRDefault="00B17D80" w:rsidP="00B17D80">
      <w:r>
        <w:t>To verify that, if the SIM responds with '90 00', the ME shall send the supplementary service operation with the information as sent to the SIM.</w:t>
      </w:r>
    </w:p>
    <w:p w:rsidR="00B17D80" w:rsidRDefault="00B17D80" w:rsidP="00B17D80">
      <w:r>
        <w:lastRenderedPageBreak/>
        <w:t>To verify that, if the SIM responds with '9F XX', the ME shall use the GET RESPONSE command to get the response data. The response data from the SIM shall indicate to the ME whether to send the supplementary service operation as proposed, not send the SS operation, or instead send the SS operation using the data supplied by the SIM.</w:t>
      </w:r>
    </w:p>
    <w:p w:rsidR="00B17D80" w:rsidRDefault="00B17D80" w:rsidP="00B17D80">
      <w:pPr>
        <w:pStyle w:val="Heading5"/>
      </w:pPr>
      <w:bookmarkStart w:id="717" w:name="_Toc502363330"/>
      <w:bookmarkStart w:id="718" w:name="_Toc533173756"/>
      <w:bookmarkStart w:id="719" w:name="_Toc51834177"/>
      <w:r>
        <w:t>27.22.6.2.4</w:t>
      </w:r>
      <w:r>
        <w:tab/>
        <w:t>Method of tests</w:t>
      </w:r>
      <w:bookmarkEnd w:id="717"/>
      <w:bookmarkEnd w:id="718"/>
      <w:bookmarkEnd w:id="719"/>
    </w:p>
    <w:p w:rsidR="00B17D80" w:rsidRDefault="00B17D80" w:rsidP="00B17D80">
      <w:pPr>
        <w:pStyle w:val="H6"/>
      </w:pPr>
      <w:r>
        <w:t>27.22.6.2.4.1</w:t>
      </w:r>
      <w:r>
        <w:tab/>
        <w:t>Initial conditions</w:t>
      </w:r>
    </w:p>
    <w:p w:rsidR="00B17D80" w:rsidRDefault="00B17D80" w:rsidP="00B17D80">
      <w:r>
        <w:t>The ME is connected to the SIM Simulator and the System Simulator.</w:t>
      </w:r>
    </w:p>
    <w:p w:rsidR="00B17D80" w:rsidRDefault="00B17D80" w:rsidP="00B17D80">
      <w:r>
        <w:t>Prior to this test the ME shall have been powered on and performed the PROFILE DOWNLOAD procedure.</w:t>
      </w:r>
    </w:p>
    <w:p w:rsidR="00B17D80" w:rsidRDefault="00B17D80" w:rsidP="00B17D80">
      <w:r>
        <w:t>The elementary files are coded as SIM Application Toolkit default with the following exception:</w:t>
      </w:r>
    </w:p>
    <w:p w:rsidR="00B17D80" w:rsidRDefault="00B17D80" w:rsidP="00B17D80">
      <w:r>
        <w:t>The call control service is allocated and activated in the SIM Service Table.</w:t>
      </w:r>
    </w:p>
    <w:p w:rsidR="00B17D80" w:rsidRPr="00DB22C2" w:rsidRDefault="00B17D80" w:rsidP="00B17D80">
      <w:r w:rsidRPr="00DB22C2">
        <w:t>The GSM parameters of the system simulator are:</w:t>
      </w:r>
    </w:p>
    <w:p w:rsidR="00B17D80" w:rsidRPr="00DB22C2" w:rsidRDefault="00B17D80" w:rsidP="00B17D80">
      <w:pPr>
        <w:pStyle w:val="B1"/>
      </w:pPr>
      <w:r>
        <w:t>-</w:t>
      </w:r>
      <w:r>
        <w:tab/>
      </w:r>
      <w:r w:rsidRPr="00DB22C2">
        <w:t xml:space="preserve">Mobile Country Code (MCC) = </w:t>
      </w:r>
      <w:r>
        <w:t>00</w:t>
      </w:r>
      <w:r w:rsidRPr="00DB22C2">
        <w:t>1</w:t>
      </w:r>
      <w:r>
        <w:t>;</w:t>
      </w:r>
    </w:p>
    <w:p w:rsidR="00B17D80" w:rsidRPr="00D23B07" w:rsidRDefault="00B17D80" w:rsidP="00B17D80">
      <w:pPr>
        <w:pStyle w:val="B1"/>
      </w:pPr>
      <w:r w:rsidRPr="00D23B07">
        <w:t>-</w:t>
      </w:r>
      <w:r w:rsidRPr="00D23B07">
        <w:tab/>
        <w:t>Mobile Network Code (MNC) = 01 ;</w:t>
      </w:r>
    </w:p>
    <w:p w:rsidR="00B17D80" w:rsidRPr="00DB22C2" w:rsidRDefault="00B17D80" w:rsidP="00B17D80">
      <w:pPr>
        <w:pStyle w:val="B1"/>
      </w:pPr>
      <w:r>
        <w:t>-</w:t>
      </w:r>
      <w:r>
        <w:tab/>
      </w:r>
      <w:r w:rsidRPr="00DB22C2">
        <w:t xml:space="preserve">Location Area Code (LAC) = </w:t>
      </w:r>
      <w:r>
        <w:t>000</w:t>
      </w:r>
      <w:r w:rsidRPr="00DB22C2">
        <w:t>1</w:t>
      </w:r>
      <w:r>
        <w:t>;</w:t>
      </w:r>
    </w:p>
    <w:p w:rsidR="00B17D80" w:rsidRDefault="00B17D80" w:rsidP="00B17D80">
      <w:pPr>
        <w:pStyle w:val="B1"/>
      </w:pPr>
      <w:r>
        <w:t>-</w:t>
      </w:r>
      <w:r>
        <w:tab/>
      </w:r>
      <w:r w:rsidRPr="00DB22C2">
        <w:t xml:space="preserve">Cell Identity value = </w:t>
      </w:r>
      <w:r>
        <w:t>000</w:t>
      </w:r>
      <w:r w:rsidRPr="00DB22C2">
        <w:t>1</w:t>
      </w:r>
      <w:r>
        <w:t>.</w:t>
      </w:r>
    </w:p>
    <w:p w:rsidR="00B17D80" w:rsidRPr="00DB22C2" w:rsidRDefault="00B17D80" w:rsidP="00B17D80">
      <w:r w:rsidRPr="00DB22C2">
        <w:t xml:space="preserve">The </w:t>
      </w:r>
      <w:r>
        <w:t>PCS 1900</w:t>
      </w:r>
      <w:r w:rsidRPr="00DB22C2">
        <w:t xml:space="preserve"> parameters of the system simulator are:</w:t>
      </w:r>
    </w:p>
    <w:p w:rsidR="00B17D80" w:rsidRPr="00DB22C2" w:rsidRDefault="00B17D80" w:rsidP="00B17D80">
      <w:pPr>
        <w:pStyle w:val="B1"/>
      </w:pPr>
      <w:r>
        <w:t>-</w:t>
      </w:r>
      <w:r>
        <w:tab/>
      </w:r>
      <w:r w:rsidRPr="00DB22C2">
        <w:t xml:space="preserve">Mobile Country Code (MCC) = </w:t>
      </w:r>
      <w:r>
        <w:t>00</w:t>
      </w:r>
      <w:r w:rsidRPr="00DB22C2">
        <w:t>1;</w:t>
      </w:r>
    </w:p>
    <w:p w:rsidR="00B17D80" w:rsidRPr="00D23B07" w:rsidRDefault="00B17D80" w:rsidP="00B17D80">
      <w:pPr>
        <w:pStyle w:val="B1"/>
      </w:pPr>
      <w:r w:rsidRPr="00D23B07">
        <w:t>-</w:t>
      </w:r>
      <w:r w:rsidRPr="00D23B07">
        <w:tab/>
        <w:t>Mobile Network Code (MNC) = 011;</w:t>
      </w:r>
    </w:p>
    <w:p w:rsidR="00B17D80" w:rsidRPr="00DB22C2" w:rsidRDefault="00B17D80" w:rsidP="00B17D80">
      <w:pPr>
        <w:pStyle w:val="B1"/>
      </w:pPr>
      <w:r>
        <w:t>-</w:t>
      </w:r>
      <w:r>
        <w:tab/>
      </w:r>
      <w:r w:rsidRPr="00DB22C2">
        <w:t xml:space="preserve">Location Area Code (LAC) = </w:t>
      </w:r>
      <w:r>
        <w:t>000</w:t>
      </w:r>
      <w:r w:rsidRPr="00DB22C2">
        <w:t>1;</w:t>
      </w:r>
    </w:p>
    <w:p w:rsidR="00B17D80" w:rsidRPr="00DB22C2" w:rsidRDefault="00B17D80" w:rsidP="00B17D80">
      <w:pPr>
        <w:pStyle w:val="B1"/>
      </w:pPr>
      <w:r>
        <w:t>-</w:t>
      </w:r>
      <w:r>
        <w:tab/>
      </w:r>
      <w:r w:rsidRPr="00DB22C2">
        <w:t xml:space="preserve">Cell Identity value = </w:t>
      </w:r>
      <w:r>
        <w:t>0001.</w:t>
      </w:r>
    </w:p>
    <w:p w:rsidR="00B17D80" w:rsidRDefault="00B17D80" w:rsidP="00B17D80"/>
    <w:p w:rsidR="00B17D80" w:rsidRDefault="00B17D80" w:rsidP="00B17D80">
      <w:pPr>
        <w:pStyle w:val="H6"/>
      </w:pPr>
      <w:r>
        <w:t>27.22.6.2.4.2</w:t>
      </w:r>
      <w:r>
        <w:tab/>
        <w:t>Procedure</w:t>
      </w:r>
    </w:p>
    <w:p w:rsidR="00B17D80" w:rsidRDefault="00B17D80" w:rsidP="00B17D80">
      <w:pPr>
        <w:keepNext/>
        <w:rPr>
          <w:b/>
        </w:rPr>
      </w:pPr>
      <w:r>
        <w:rPr>
          <w:b/>
        </w:rPr>
        <w:t>Expected Sequence 2.1 (CALL CONTROL BY SIM , send SS, the SIM responds with '90 00')</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top w:val="single" w:sz="4" w:space="0" w:color="auto"/>
              <w:left w:val="single" w:sz="6" w:space="0" w:color="auto"/>
              <w:right w:val="single" w:sz="6" w:space="0" w:color="auto"/>
            </w:tcBorders>
          </w:tcPr>
          <w:p w:rsidR="00B17D80" w:rsidRDefault="00B17D80" w:rsidP="007B59FD">
            <w:pPr>
              <w:pStyle w:val="TAL"/>
            </w:pPr>
            <w:r>
              <w:t>The user selects the  facility of the ME which requires an unconditional call forward supplementary service operation to be sent to the network (System Simulator).</w:t>
            </w:r>
          </w:p>
        </w:tc>
        <w:tc>
          <w:tcPr>
            <w:tcW w:w="3408" w:type="dxa"/>
            <w:tcBorders>
              <w:top w:val="single" w:sz="4"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2</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ENVELOPE CALL CONTROL 2.1.1A</w:t>
            </w:r>
          </w:p>
          <w:p w:rsidR="00B17D80" w:rsidRDefault="00B17D80" w:rsidP="007B59FD">
            <w:pPr>
              <w:pStyle w:val="TAL"/>
            </w:pPr>
            <w:r>
              <w:t>or</w:t>
            </w:r>
          </w:p>
          <w:p w:rsidR="00B17D80" w:rsidRDefault="00B17D80" w:rsidP="007B59FD">
            <w:pPr>
              <w:pStyle w:val="TAL"/>
            </w:pPr>
            <w:r>
              <w:t>ENVELOPE CALL CONTROL 2.1.1B</w:t>
            </w:r>
          </w:p>
        </w:tc>
        <w:tc>
          <w:tcPr>
            <w:tcW w:w="3408" w:type="dxa"/>
            <w:tcBorders>
              <w:left w:val="single" w:sz="6"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3</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90 00</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4</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rPr>
                <w:rFonts w:ascii="Symbol" w:hAnsi="Symbol"/>
              </w:rPr>
              <w:t></w:t>
            </w:r>
            <w:r>
              <w:t>SS</w:t>
            </w:r>
          </w:p>
        </w:tc>
        <w:tc>
          <w:tcPr>
            <w:tcW w:w="2835" w:type="dxa"/>
            <w:tcBorders>
              <w:left w:val="single" w:sz="6" w:space="0" w:color="auto"/>
              <w:right w:val="single" w:sz="6" w:space="0" w:color="auto"/>
            </w:tcBorders>
          </w:tcPr>
          <w:p w:rsidR="00B17D80" w:rsidRDefault="00B17D80" w:rsidP="007B59FD">
            <w:pPr>
              <w:pStyle w:val="TAL"/>
            </w:pPr>
            <w:r>
              <w:t>REGISTER 2.1A</w:t>
            </w:r>
            <w:r>
              <w:br/>
              <w:t>or</w:t>
            </w:r>
            <w:r>
              <w:br/>
              <w:t>REGISTER 2.1B</w:t>
            </w:r>
          </w:p>
        </w:tc>
        <w:tc>
          <w:tcPr>
            <w:tcW w:w="3408" w:type="dxa"/>
            <w:tcBorders>
              <w:left w:val="single" w:sz="6" w:space="0" w:color="auto"/>
              <w:right w:val="single" w:sz="6" w:space="0" w:color="auto"/>
            </w:tcBorders>
          </w:tcPr>
          <w:p w:rsidR="00B17D80" w:rsidRDefault="00B17D80" w:rsidP="007B59FD">
            <w:pPr>
              <w:pStyle w:val="TAL"/>
            </w:pPr>
            <w:r>
              <w:t>[The ME sends the supplementary service operation with the information as sent to the SIM]</w:t>
            </w: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5</w:t>
            </w:r>
          </w:p>
        </w:tc>
        <w:tc>
          <w:tcPr>
            <w:tcW w:w="1418" w:type="dxa"/>
            <w:tcBorders>
              <w:left w:val="single" w:sz="6" w:space="0" w:color="auto"/>
              <w:bottom w:val="single" w:sz="4" w:space="0" w:color="auto"/>
              <w:right w:val="single" w:sz="6" w:space="0" w:color="auto"/>
            </w:tcBorders>
          </w:tcPr>
          <w:p w:rsidR="00B17D80" w:rsidRDefault="00B17D80" w:rsidP="007B59FD">
            <w:pPr>
              <w:pStyle w:val="TAC"/>
            </w:pPr>
            <w:r>
              <w:t xml:space="preserve">SS </w:t>
            </w:r>
            <w:r>
              <w:rPr>
                <w:rFonts w:ascii="Symbol" w:hAnsi="Symbol"/>
              </w:rPr>
              <w:t></w:t>
            </w:r>
            <w:r>
              <w:t xml:space="preserve"> ME</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RELEASE COMPLETE (SS RETURN RESULT) 2.1</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ENVELOPE CALL CONTROL 2.1.1A</w:t>
      </w:r>
    </w:p>
    <w:p w:rsidR="00B17D80" w:rsidRPr="00F51EF9" w:rsidRDefault="00B17D80" w:rsidP="00B17D80">
      <w:r w:rsidRPr="00F51EF9">
        <w:t>Logically: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lastRenderedPageBreak/>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SS String</w:t>
      </w:r>
    </w:p>
    <w:p w:rsidR="00B17D80" w:rsidRDefault="00B17D80" w:rsidP="00B17D80">
      <w:pPr>
        <w:pStyle w:val="EW"/>
        <w:tabs>
          <w:tab w:val="left" w:pos="851"/>
        </w:tabs>
        <w:ind w:left="2835" w:hanging="2551"/>
      </w:pPr>
      <w:r>
        <w:tab/>
        <w:t>TON/NPI:</w:t>
      </w:r>
      <w:r>
        <w:tab/>
        <w:t>"FF"</w:t>
      </w:r>
    </w:p>
    <w:p w:rsidR="00B17D80" w:rsidRDefault="00B17D80" w:rsidP="00B17D80">
      <w:pPr>
        <w:pStyle w:val="EW"/>
        <w:tabs>
          <w:tab w:val="left" w:pos="851"/>
        </w:tabs>
        <w:ind w:left="2835" w:hanging="2551"/>
      </w:pPr>
      <w:r>
        <w:tab/>
        <w:t>Dialling number string</w:t>
      </w:r>
      <w:r>
        <w:tab/>
        <w:t>"*21**10#"</w:t>
      </w:r>
    </w:p>
    <w:p w:rsidR="00B17D80" w:rsidRDefault="00B17D80" w:rsidP="00B17D80">
      <w:pPr>
        <w:pStyle w:val="EW"/>
        <w:tabs>
          <w:tab w:val="left" w:pos="851"/>
        </w:tabs>
        <w:ind w:left="2835" w:hanging="2551"/>
      </w:pPr>
      <w:r>
        <w:t>Location Information</w:t>
      </w:r>
    </w:p>
    <w:p w:rsidR="00B17D80" w:rsidRDefault="00B17D80" w:rsidP="00B17D80">
      <w:pPr>
        <w:pStyle w:val="EW"/>
        <w:tabs>
          <w:tab w:val="left" w:pos="851"/>
        </w:tabs>
        <w:ind w:left="2835" w:hanging="2551"/>
      </w:pPr>
      <w:r>
        <w:tab/>
        <w:t>MCC &amp; MNC</w:t>
      </w:r>
      <w:r>
        <w:tab/>
        <w:t>the mobile country  and network code (00F110)</w:t>
      </w:r>
    </w:p>
    <w:p w:rsidR="00B17D80" w:rsidRDefault="00B17D80" w:rsidP="00B17D80">
      <w:pPr>
        <w:pStyle w:val="EW"/>
        <w:tabs>
          <w:tab w:val="left" w:pos="851"/>
        </w:tabs>
        <w:ind w:left="2835" w:hanging="2551"/>
      </w:pPr>
      <w:r>
        <w:tab/>
        <w:t>LAC</w:t>
      </w:r>
      <w:r>
        <w:tab/>
        <w:t>the location Area Code (0001)</w:t>
      </w:r>
    </w:p>
    <w:p w:rsidR="00B17D80" w:rsidRDefault="00B17D80" w:rsidP="00B17D80">
      <w:pPr>
        <w:pStyle w:val="EX"/>
        <w:tabs>
          <w:tab w:val="left" w:pos="851"/>
        </w:tabs>
        <w:ind w:left="2835" w:hanging="2551"/>
      </w:pPr>
      <w:r>
        <w:tab/>
        <w:t>Cell ID</w:t>
      </w:r>
      <w:r>
        <w:tab/>
        <w:t>Cell Identity Value (0001)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1A</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DB22C2" w:rsidRDefault="00B17D80" w:rsidP="00B17D80">
      <w:r w:rsidRPr="00DB22C2">
        <w:t>ENVELOPE CALL CONTROL 2.1.1</w:t>
      </w:r>
      <w:r>
        <w:t>B</w:t>
      </w:r>
    </w:p>
    <w:p w:rsidR="00B17D80" w:rsidRPr="00DB22C2" w:rsidRDefault="00B17D80" w:rsidP="00B17D80">
      <w:pPr>
        <w:rPr>
          <w:lang w:val="fr-FR"/>
        </w:rPr>
      </w:pPr>
      <w:r w:rsidRPr="00DB22C2">
        <w:rPr>
          <w:lang w:val="fr-FR"/>
        </w:rPr>
        <w:t>Logically:</w:t>
      </w:r>
    </w:p>
    <w:p w:rsidR="00B17D80" w:rsidRPr="00DB22C2" w:rsidRDefault="00B17D80" w:rsidP="00B17D80">
      <w:pPr>
        <w:pStyle w:val="EW"/>
        <w:tabs>
          <w:tab w:val="left" w:pos="851"/>
        </w:tabs>
        <w:ind w:left="2835" w:hanging="2551"/>
        <w:rPr>
          <w:lang w:val="fr-FR"/>
        </w:rPr>
      </w:pPr>
      <w:r w:rsidRPr="00DB22C2">
        <w:rPr>
          <w:lang w:val="fr-FR"/>
        </w:rPr>
        <w:t>Device identities</w:t>
      </w:r>
    </w:p>
    <w:p w:rsidR="00B17D80" w:rsidRPr="00DB22C2" w:rsidRDefault="00B17D80" w:rsidP="00B17D80">
      <w:pPr>
        <w:pStyle w:val="EW"/>
        <w:tabs>
          <w:tab w:val="left" w:pos="851"/>
        </w:tabs>
        <w:ind w:left="2835" w:hanging="2551"/>
        <w:rPr>
          <w:lang w:val="fr-FR"/>
        </w:rPr>
      </w:pPr>
      <w:r w:rsidRPr="00DB22C2">
        <w:rPr>
          <w:lang w:val="fr-FR"/>
        </w:rPr>
        <w:tab/>
        <w:t>Source device:</w:t>
      </w:r>
      <w:r w:rsidRPr="00DB22C2">
        <w:rPr>
          <w:lang w:val="fr-FR"/>
        </w:rPr>
        <w:tab/>
        <w:t>ME</w:t>
      </w:r>
    </w:p>
    <w:p w:rsidR="00B17D80" w:rsidRPr="00DB22C2" w:rsidRDefault="00B17D80" w:rsidP="00B17D80">
      <w:pPr>
        <w:pStyle w:val="EW"/>
        <w:tabs>
          <w:tab w:val="left" w:pos="851"/>
        </w:tabs>
        <w:ind w:left="2835" w:hanging="2551"/>
        <w:rPr>
          <w:lang w:val="fr-FR"/>
        </w:rPr>
      </w:pPr>
      <w:r w:rsidRPr="00DB22C2">
        <w:rPr>
          <w:lang w:val="fr-FR"/>
        </w:rPr>
        <w:tab/>
        <w:t>Destination device:</w:t>
      </w:r>
      <w:r w:rsidRPr="00DB22C2">
        <w:rPr>
          <w:lang w:val="fr-FR"/>
        </w:rPr>
        <w:tab/>
        <w:t>SIM</w:t>
      </w:r>
    </w:p>
    <w:p w:rsidR="00B17D80" w:rsidRPr="00DB22C2" w:rsidRDefault="00B17D80" w:rsidP="00B17D80">
      <w:pPr>
        <w:pStyle w:val="EW"/>
        <w:tabs>
          <w:tab w:val="left" w:pos="851"/>
        </w:tabs>
        <w:ind w:left="2835" w:hanging="2551"/>
      </w:pPr>
      <w:r w:rsidRPr="00DB22C2">
        <w:t>SS String</w:t>
      </w:r>
    </w:p>
    <w:p w:rsidR="00B17D80" w:rsidRPr="00DB22C2" w:rsidRDefault="00B17D80" w:rsidP="00B17D80">
      <w:pPr>
        <w:pStyle w:val="EW"/>
        <w:tabs>
          <w:tab w:val="left" w:pos="851"/>
        </w:tabs>
        <w:ind w:left="2835" w:hanging="2551"/>
      </w:pPr>
      <w:r w:rsidRPr="00DB22C2">
        <w:tab/>
        <w:t>TON/NPI:</w:t>
      </w:r>
      <w:r w:rsidRPr="00DB22C2">
        <w:tab/>
        <w:t>"FF"</w:t>
      </w:r>
    </w:p>
    <w:p w:rsidR="00B17D80" w:rsidRPr="00DB22C2" w:rsidRDefault="00B17D80" w:rsidP="00B17D80">
      <w:pPr>
        <w:pStyle w:val="EW"/>
        <w:tabs>
          <w:tab w:val="left" w:pos="851"/>
        </w:tabs>
        <w:ind w:left="2835" w:hanging="2551"/>
      </w:pPr>
      <w:r w:rsidRPr="00DB22C2">
        <w:tab/>
        <w:t>Dialling number string</w:t>
      </w:r>
      <w:r w:rsidRPr="00DB22C2">
        <w:tab/>
        <w:t>"*21</w:t>
      </w:r>
      <w:r>
        <w:t>**10</w:t>
      </w:r>
      <w:r w:rsidRPr="00DB22C2">
        <w:t>#"</w:t>
      </w:r>
    </w:p>
    <w:p w:rsidR="00B17D80" w:rsidRPr="00DB22C2" w:rsidRDefault="00B17D80" w:rsidP="00B17D80">
      <w:pPr>
        <w:pStyle w:val="EW"/>
        <w:tabs>
          <w:tab w:val="left" w:pos="851"/>
        </w:tabs>
        <w:ind w:left="2835" w:hanging="2551"/>
      </w:pPr>
      <w:r w:rsidRPr="00DB22C2">
        <w:t>Location Information</w:t>
      </w:r>
    </w:p>
    <w:p w:rsidR="00B17D80" w:rsidRPr="00DB22C2" w:rsidRDefault="00B17D80" w:rsidP="00B17D80">
      <w:pPr>
        <w:pStyle w:val="EW"/>
        <w:tabs>
          <w:tab w:val="left" w:pos="851"/>
        </w:tabs>
        <w:ind w:left="2835" w:hanging="2551"/>
      </w:pPr>
      <w:r w:rsidRPr="00DB22C2">
        <w:tab/>
        <w:t>MCC &amp; MNC</w:t>
      </w:r>
      <w:r w:rsidRPr="00DB22C2">
        <w:tab/>
        <w:t>the mobile country  and network code (</w:t>
      </w:r>
      <w:r>
        <w:t>001</w:t>
      </w:r>
      <w:r w:rsidRPr="00DB22C2">
        <w:t>110)</w:t>
      </w:r>
    </w:p>
    <w:p w:rsidR="00B17D80" w:rsidRPr="00DB22C2" w:rsidRDefault="00B17D80" w:rsidP="00B17D80">
      <w:pPr>
        <w:pStyle w:val="EW"/>
        <w:tabs>
          <w:tab w:val="left" w:pos="851"/>
        </w:tabs>
        <w:ind w:left="2835" w:hanging="2551"/>
      </w:pPr>
      <w:r w:rsidRPr="00DB22C2">
        <w:tab/>
        <w:t>LAC</w:t>
      </w:r>
      <w:r w:rsidRPr="00DB22C2">
        <w:tab/>
        <w:t>the location Area Code (</w:t>
      </w:r>
      <w:r>
        <w:t>000</w:t>
      </w:r>
      <w:r w:rsidRPr="00DB22C2">
        <w:t>1)</w:t>
      </w:r>
    </w:p>
    <w:p w:rsidR="00B17D80" w:rsidRPr="00DB22C2" w:rsidRDefault="00B17D80" w:rsidP="00B17D80">
      <w:pPr>
        <w:pStyle w:val="EX"/>
        <w:tabs>
          <w:tab w:val="left" w:pos="851"/>
        </w:tabs>
        <w:ind w:left="2835" w:hanging="2551"/>
      </w:pPr>
      <w:r w:rsidRPr="00DB22C2">
        <w:tab/>
        <w:t>Cell ID</w:t>
      </w:r>
      <w:r w:rsidRPr="00DB22C2">
        <w:tab/>
        <w:t>Cell Identity Value (0001)</w:t>
      </w:r>
    </w:p>
    <w:p w:rsidR="00B17D80" w:rsidRDefault="00B17D80" w:rsidP="00B17D80">
      <w:pPr>
        <w:keepNext/>
      </w:pPr>
      <w:r w:rsidRPr="00DB22C2">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RPr="00DB22C2"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L"/>
            </w:pPr>
            <w:r w:rsidRPr="00DB22C2">
              <w:t>BER-TLV:</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D4</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w:t>
            </w:r>
            <w:r>
              <w:t>4</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89</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w:t>
            </w:r>
            <w:r>
              <w:t>5</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FF</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2A</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A</w:t>
            </w:r>
            <w:r w:rsidRPr="00DB22C2">
              <w:t>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w:t>
            </w:r>
            <w:r>
              <w:t>A</w:t>
            </w:r>
          </w:p>
        </w:tc>
      </w:tr>
      <w:tr w:rsidR="00B17D80" w:rsidRPr="00DB22C2"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Pr="00DB22C2"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B</w:t>
            </w:r>
            <w:r w:rsidRPr="00DB22C2">
              <w:t>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0</w:t>
            </w:r>
            <w:r w:rsidRPr="00DB22C2">
              <w:t>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1</w:t>
            </w:r>
            <w:r w:rsidRPr="00DB22C2">
              <w:t>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r>
    </w:tbl>
    <w:p w:rsidR="00B17D80" w:rsidRDefault="00B17D80" w:rsidP="00B17D80">
      <w:pPr>
        <w:pStyle w:val="FP"/>
      </w:pPr>
    </w:p>
    <w:p w:rsidR="00B17D80" w:rsidRDefault="00B17D80" w:rsidP="00B17D80">
      <w:r>
        <w:t>REGISTER 2.1A</w:t>
      </w:r>
    </w:p>
    <w:p w:rsidR="00B17D80" w:rsidRDefault="00B17D80" w:rsidP="00B17D80">
      <w:r>
        <w:t>Logically (only SS argument):</w:t>
      </w:r>
    </w:p>
    <w:p w:rsidR="00B17D80" w:rsidRDefault="00B17D80" w:rsidP="00B17D80">
      <w:pPr>
        <w:pStyle w:val="EW"/>
        <w:tabs>
          <w:tab w:val="left" w:pos="851"/>
          <w:tab w:val="left" w:pos="1134"/>
        </w:tabs>
        <w:ind w:left="2835" w:hanging="2551"/>
        <w:rPr>
          <w:snapToGrid w:val="0"/>
        </w:rPr>
      </w:pPr>
      <w:r>
        <w:rPr>
          <w:snapToGrid w:val="0"/>
        </w:rPr>
        <w:t>ACTIVATE SS ARGUMENT</w:t>
      </w:r>
    </w:p>
    <w:p w:rsidR="00B17D80" w:rsidRDefault="00B17D80" w:rsidP="00B17D80">
      <w:pPr>
        <w:pStyle w:val="EW"/>
        <w:tabs>
          <w:tab w:val="left" w:pos="851"/>
          <w:tab w:val="left" w:pos="1134"/>
        </w:tabs>
        <w:ind w:left="2835" w:hanging="2551"/>
        <w:rPr>
          <w:snapToGrid w:val="0"/>
        </w:rPr>
      </w:pPr>
      <w:r>
        <w:rPr>
          <w:snapToGrid w:val="0"/>
        </w:rPr>
        <w:tab/>
        <w:t>SS-Code:</w:t>
      </w:r>
    </w:p>
    <w:p w:rsidR="00B17D80" w:rsidRDefault="00B17D80" w:rsidP="00B17D80">
      <w:pPr>
        <w:pStyle w:val="EW"/>
        <w:tabs>
          <w:tab w:val="left" w:pos="851"/>
          <w:tab w:val="left" w:pos="1134"/>
        </w:tabs>
        <w:ind w:left="2835" w:hanging="2551"/>
        <w:rPr>
          <w:snapToGrid w:val="0"/>
        </w:rPr>
      </w:pPr>
      <w:r>
        <w:rPr>
          <w:snapToGrid w:val="0"/>
        </w:rPr>
        <w:tab/>
      </w:r>
      <w:r>
        <w:rPr>
          <w:snapToGrid w:val="0"/>
        </w:rPr>
        <w:tab/>
        <w:t>- Call Forwarding Unconditional</w:t>
      </w:r>
    </w:p>
    <w:p w:rsidR="00B17D80" w:rsidRDefault="00B17D80" w:rsidP="00B17D80">
      <w:pPr>
        <w:pStyle w:val="EW"/>
        <w:keepNext/>
        <w:tabs>
          <w:tab w:val="left" w:pos="851"/>
          <w:tab w:val="left" w:pos="1134"/>
        </w:tabs>
        <w:ind w:left="2835" w:hanging="2551"/>
        <w:rPr>
          <w:snapToGrid w:val="0"/>
        </w:rPr>
      </w:pPr>
      <w:r>
        <w:rPr>
          <w:snapToGrid w:val="0"/>
        </w:rPr>
        <w:tab/>
        <w:t>TeleserviceCode</w:t>
      </w:r>
    </w:p>
    <w:p w:rsidR="00B17D80" w:rsidRDefault="00B17D80" w:rsidP="00B17D80">
      <w:pPr>
        <w:pStyle w:val="EX"/>
        <w:ind w:left="1134" w:hanging="850"/>
        <w:rPr>
          <w:snapToGrid w:val="0"/>
        </w:rPr>
      </w:pPr>
      <w:r>
        <w:rPr>
          <w:snapToGrid w:val="0"/>
        </w:rPr>
        <w:tab/>
        <w:t>- All Tele Services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REGISTER 2.1B</w:t>
      </w:r>
    </w:p>
    <w:p w:rsidR="00B17D80" w:rsidRDefault="00B17D80" w:rsidP="00B17D80">
      <w:r>
        <w:t>Logically (only SS argument):</w:t>
      </w:r>
    </w:p>
    <w:p w:rsidR="00B17D80" w:rsidRDefault="00B17D80" w:rsidP="00B17D80">
      <w:pPr>
        <w:pStyle w:val="FP"/>
        <w:tabs>
          <w:tab w:val="left" w:pos="709"/>
        </w:tabs>
        <w:ind w:left="1134" w:hanging="850"/>
      </w:pPr>
      <w:r>
        <w:t>ACTIVATE SS ARGUMENT</w:t>
      </w:r>
    </w:p>
    <w:p w:rsidR="00B17D80" w:rsidRDefault="00B17D80" w:rsidP="00B17D80">
      <w:pPr>
        <w:pStyle w:val="FP"/>
        <w:tabs>
          <w:tab w:val="left" w:pos="709"/>
        </w:tabs>
        <w:ind w:left="1134" w:hanging="850"/>
      </w:pPr>
      <w:r>
        <w:tab/>
        <w:t>SS-Code:</w:t>
      </w:r>
    </w:p>
    <w:p w:rsidR="00B17D80" w:rsidRDefault="00B17D80" w:rsidP="00B17D80">
      <w:pPr>
        <w:pStyle w:val="FP"/>
        <w:tabs>
          <w:tab w:val="left" w:pos="709"/>
        </w:tabs>
        <w:ind w:left="1134" w:hanging="850"/>
      </w:pPr>
      <w:r>
        <w:tab/>
      </w:r>
      <w:r>
        <w:tab/>
        <w:t>- Call Forwarding Unconditional</w:t>
      </w:r>
    </w:p>
    <w:p w:rsidR="00B17D80" w:rsidRDefault="00B17D80" w:rsidP="00B17D80">
      <w:pPr>
        <w:pStyle w:val="FP"/>
        <w:tabs>
          <w:tab w:val="left" w:pos="709"/>
        </w:tabs>
        <w:ind w:left="1134" w:hanging="850"/>
      </w:pPr>
      <w:r>
        <w:tab/>
        <w:t>TeleserviceCode</w:t>
      </w:r>
    </w:p>
    <w:p w:rsidR="00B17D80" w:rsidRDefault="00B17D80" w:rsidP="00B17D80">
      <w:pPr>
        <w:pStyle w:val="FP"/>
        <w:tabs>
          <w:tab w:val="left" w:pos="709"/>
        </w:tabs>
        <w:ind w:left="1134" w:hanging="850"/>
      </w:pPr>
      <w:r>
        <w:tab/>
      </w:r>
      <w:r>
        <w:tab/>
        <w:t>- All Tele Services</w:t>
      </w:r>
    </w:p>
    <w:p w:rsidR="00B17D80" w:rsidRDefault="00B17D80" w:rsidP="00B17D80">
      <w:pPr>
        <w:pStyle w:val="FP"/>
        <w:tabs>
          <w:tab w:val="left" w:pos="709"/>
        </w:tabs>
        <w:ind w:left="1134" w:hanging="850"/>
      </w:pPr>
      <w:r>
        <w:tab/>
      </w:r>
      <w:r>
        <w:tab/>
        <w:t>- longFTN Supported</w:t>
      </w:r>
    </w:p>
    <w:p w:rsidR="00B17D80" w:rsidRDefault="00B17D80" w:rsidP="00B17D80">
      <w:pPr>
        <w:pStyle w:val="FP"/>
      </w:pPr>
    </w:p>
    <w:p w:rsidR="00B17D80" w:rsidRDefault="00B17D80" w:rsidP="00B17D80">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e-DE"/>
              </w:rPr>
            </w:pPr>
            <w:r>
              <w:rPr>
                <w:lang w:val="de-DE"/>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 w:rsidR="00B17D80" w:rsidRDefault="00B17D80" w:rsidP="00B17D80">
      <w:r>
        <w:t>RELEASE COMPLETE (SS RETURN RESULT) 2.1</w:t>
      </w:r>
    </w:p>
    <w:p w:rsidR="00B17D80" w:rsidRDefault="00B17D80" w:rsidP="00B17D80">
      <w:r>
        <w:t>Logically (only from operation code):</w:t>
      </w:r>
    </w:p>
    <w:p w:rsidR="00B17D80" w:rsidRDefault="00B17D80" w:rsidP="00B17D80">
      <w:pPr>
        <w:pStyle w:val="EW"/>
        <w:tabs>
          <w:tab w:val="left" w:pos="851"/>
          <w:tab w:val="left" w:pos="1134"/>
        </w:tabs>
        <w:ind w:left="2835" w:hanging="2551"/>
      </w:pPr>
      <w:r>
        <w:t>ACTIVATE SS RETURN RESULT</w:t>
      </w:r>
    </w:p>
    <w:p w:rsidR="00B17D80" w:rsidRDefault="00B17D80" w:rsidP="00B17D80">
      <w:pPr>
        <w:pStyle w:val="EW"/>
        <w:tabs>
          <w:tab w:val="left" w:pos="851"/>
          <w:tab w:val="left" w:pos="1134"/>
        </w:tabs>
        <w:ind w:left="2835" w:hanging="2551"/>
      </w:pPr>
      <w:r>
        <w:tab/>
        <w:t>ForwardingInfo</w:t>
      </w:r>
    </w:p>
    <w:p w:rsidR="00B17D80" w:rsidRDefault="00B17D80" w:rsidP="00B17D80">
      <w:pPr>
        <w:pStyle w:val="EW"/>
        <w:tabs>
          <w:tab w:val="left" w:pos="851"/>
          <w:tab w:val="left" w:pos="1134"/>
        </w:tabs>
        <w:ind w:left="2835" w:hanging="2551"/>
      </w:pPr>
      <w:r>
        <w:tab/>
        <w:t>SS-Code</w:t>
      </w:r>
    </w:p>
    <w:p w:rsidR="00B17D80" w:rsidRDefault="00B17D80" w:rsidP="00B17D80">
      <w:pPr>
        <w:pStyle w:val="EW"/>
        <w:tabs>
          <w:tab w:val="left" w:pos="851"/>
          <w:tab w:val="left" w:pos="1134"/>
        </w:tabs>
        <w:ind w:left="2835" w:hanging="2551"/>
      </w:pPr>
      <w:r>
        <w:tab/>
      </w:r>
      <w:r>
        <w:tab/>
        <w:t>- Call Forwarding Unconditional</w:t>
      </w:r>
    </w:p>
    <w:p w:rsidR="00B17D80" w:rsidRDefault="00B17D80" w:rsidP="00B17D80">
      <w:pPr>
        <w:pStyle w:val="EW"/>
        <w:tabs>
          <w:tab w:val="left" w:pos="851"/>
          <w:tab w:val="left" w:pos="1134"/>
        </w:tabs>
        <w:ind w:left="2835" w:hanging="2551"/>
      </w:pPr>
      <w:r>
        <w:tab/>
        <w:t>ForwardFeatureList</w:t>
      </w:r>
    </w:p>
    <w:p w:rsidR="00B17D80" w:rsidRDefault="00B17D80" w:rsidP="00B17D80">
      <w:pPr>
        <w:pStyle w:val="EW"/>
        <w:tabs>
          <w:tab w:val="left" w:pos="851"/>
          <w:tab w:val="left" w:pos="1134"/>
        </w:tabs>
        <w:ind w:left="2835" w:hanging="2551"/>
      </w:pPr>
      <w:r>
        <w:tab/>
      </w:r>
      <w:r>
        <w:tab/>
        <w:t>ForwardingFeature</w:t>
      </w:r>
    </w:p>
    <w:p w:rsidR="00B17D80" w:rsidRDefault="00B17D80" w:rsidP="00B17D80">
      <w:pPr>
        <w:pStyle w:val="EW"/>
        <w:tabs>
          <w:tab w:val="left" w:pos="851"/>
          <w:tab w:val="left" w:pos="1134"/>
        </w:tabs>
        <w:ind w:left="2835" w:hanging="2551"/>
      </w:pPr>
      <w:r>
        <w:tab/>
      </w:r>
      <w:r>
        <w:tab/>
        <w:t>TeleserviceCode</w:t>
      </w:r>
    </w:p>
    <w:p w:rsidR="00B17D80" w:rsidRDefault="00B17D80" w:rsidP="00B17D80">
      <w:pPr>
        <w:pStyle w:val="EW"/>
        <w:tabs>
          <w:tab w:val="left" w:pos="851"/>
          <w:tab w:val="left" w:pos="1134"/>
          <w:tab w:val="left" w:pos="1418"/>
        </w:tabs>
        <w:ind w:left="2835" w:hanging="2551"/>
      </w:pPr>
      <w:r>
        <w:tab/>
      </w:r>
      <w:r>
        <w:tab/>
      </w:r>
      <w:r>
        <w:tab/>
        <w:t>- All Tele Services</w:t>
      </w:r>
    </w:p>
    <w:p w:rsidR="00B17D80" w:rsidRDefault="00B17D80" w:rsidP="00B17D80">
      <w:pPr>
        <w:pStyle w:val="EW"/>
        <w:tabs>
          <w:tab w:val="left" w:pos="851"/>
          <w:tab w:val="left" w:pos="1134"/>
        </w:tabs>
        <w:ind w:left="2835" w:hanging="2551"/>
      </w:pPr>
      <w:r>
        <w:tab/>
        <w:t>SS-Status</w:t>
      </w:r>
    </w:p>
    <w:p w:rsidR="00B17D80" w:rsidRDefault="00B17D80" w:rsidP="00B17D80">
      <w:pPr>
        <w:pStyle w:val="EW"/>
        <w:tabs>
          <w:tab w:val="left" w:pos="851"/>
          <w:tab w:val="left" w:pos="1134"/>
        </w:tabs>
        <w:ind w:left="2835" w:hanging="2551"/>
      </w:pPr>
      <w:r>
        <w:tab/>
      </w:r>
      <w:r>
        <w:tab/>
        <w:t>- state ind.: operative</w:t>
      </w:r>
    </w:p>
    <w:p w:rsidR="00B17D80" w:rsidRDefault="00B17D80" w:rsidP="00B17D80">
      <w:pPr>
        <w:pStyle w:val="EW"/>
        <w:tabs>
          <w:tab w:val="left" w:pos="851"/>
          <w:tab w:val="left" w:pos="1134"/>
        </w:tabs>
        <w:ind w:left="2835" w:hanging="2551"/>
      </w:pPr>
      <w:r>
        <w:tab/>
      </w:r>
      <w:r>
        <w:tab/>
        <w:t>- provision ind.: provisioned</w:t>
      </w:r>
    </w:p>
    <w:p w:rsidR="00B17D80" w:rsidRDefault="00B17D80" w:rsidP="00B17D80">
      <w:pPr>
        <w:pStyle w:val="EW"/>
        <w:tabs>
          <w:tab w:val="left" w:pos="851"/>
          <w:tab w:val="left" w:pos="1134"/>
        </w:tabs>
        <w:ind w:left="2835" w:hanging="2551"/>
      </w:pPr>
      <w:r>
        <w:tab/>
      </w:r>
      <w:r>
        <w:tab/>
        <w:t>- registration ind.: registered</w:t>
      </w:r>
    </w:p>
    <w:p w:rsidR="00B17D80" w:rsidRDefault="00B17D80" w:rsidP="00B17D80">
      <w:pPr>
        <w:pStyle w:val="EW"/>
        <w:tabs>
          <w:tab w:val="left" w:pos="851"/>
          <w:tab w:val="left" w:pos="1134"/>
        </w:tabs>
        <w:ind w:left="2835" w:hanging="2551"/>
      </w:pPr>
      <w:r>
        <w:tab/>
      </w:r>
      <w:r>
        <w:tab/>
        <w:t>- activation ind.: active</w:t>
      </w:r>
    </w:p>
    <w:p w:rsidR="00B17D80" w:rsidRDefault="00B17D80" w:rsidP="00B17D80">
      <w:pPr>
        <w:pStyle w:val="EX"/>
        <w:tabs>
          <w:tab w:val="left" w:pos="851"/>
          <w:tab w:val="left" w:pos="1134"/>
        </w:tabs>
        <w:ind w:left="2835" w:hanging="2551"/>
      </w:pP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 w:rsidR="00B17D80" w:rsidRDefault="00B17D80" w:rsidP="00B17D80">
      <w:pPr>
        <w:keepNext/>
        <w:rPr>
          <w:b/>
        </w:rPr>
      </w:pPr>
      <w:r>
        <w:rPr>
          <w:b/>
        </w:rPr>
        <w:t xml:space="preserve">Expected Sequence 2.2 (CALL CONTROL BY SIM , send SS, allowed without modifications) </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5"/>
        <w:gridCol w:w="1112"/>
        <w:gridCol w:w="2835"/>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11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right w:val="single" w:sz="6" w:space="0" w:color="auto"/>
            </w:tcBorders>
          </w:tcPr>
          <w:p w:rsidR="00B17D80" w:rsidRDefault="00B17D80" w:rsidP="007B59FD">
            <w:pPr>
              <w:pStyle w:val="TAC"/>
            </w:pPr>
            <w:r>
              <w:t>1</w:t>
            </w:r>
          </w:p>
        </w:tc>
        <w:tc>
          <w:tcPr>
            <w:tcW w:w="1112" w:type="dxa"/>
            <w:tcBorders>
              <w:top w:val="single" w:sz="4" w:space="0" w:color="auto"/>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top w:val="single" w:sz="4" w:space="0" w:color="auto"/>
              <w:left w:val="single" w:sz="6" w:space="0" w:color="auto"/>
              <w:right w:val="single" w:sz="6" w:space="0" w:color="auto"/>
            </w:tcBorders>
          </w:tcPr>
          <w:p w:rsidR="00B17D80" w:rsidRDefault="00B17D80" w:rsidP="007B59FD">
            <w:pPr>
              <w:pStyle w:val="TAL"/>
            </w:pPr>
            <w:r>
              <w:t>The user selects the  facility of the ME which requires an unconditional call forward supplementary service operation to be sent to the network (System Simulator).</w:t>
            </w:r>
          </w:p>
        </w:tc>
        <w:tc>
          <w:tcPr>
            <w:tcW w:w="3408" w:type="dxa"/>
            <w:tcBorders>
              <w:top w:val="single" w:sz="4"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2</w:t>
            </w:r>
          </w:p>
        </w:tc>
        <w:tc>
          <w:tcPr>
            <w:tcW w:w="111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ENVELOPE CALL CONTROL 2.2.1A</w:t>
            </w:r>
          </w:p>
          <w:p w:rsidR="00B17D80" w:rsidRDefault="00B17D80" w:rsidP="007B59FD">
            <w:pPr>
              <w:pStyle w:val="TAL"/>
            </w:pPr>
            <w:r>
              <w:t>or</w:t>
            </w:r>
          </w:p>
          <w:p w:rsidR="00B17D80" w:rsidRDefault="00B17D80" w:rsidP="007B59FD">
            <w:pPr>
              <w:pStyle w:val="TAL"/>
            </w:pPr>
            <w:r>
              <w:t>ENVELOPE CALL CONTROL 2.2.1B</w:t>
            </w:r>
          </w:p>
        </w:tc>
        <w:tc>
          <w:tcPr>
            <w:tcW w:w="3408" w:type="dxa"/>
            <w:tcBorders>
              <w:left w:val="single" w:sz="6"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3</w:t>
            </w:r>
          </w:p>
        </w:tc>
        <w:tc>
          <w:tcPr>
            <w:tcW w:w="1112"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9F 02</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4</w:t>
            </w:r>
          </w:p>
        </w:tc>
        <w:tc>
          <w:tcPr>
            <w:tcW w:w="111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GET RESPONSE</w:t>
            </w:r>
          </w:p>
          <w:p w:rsidR="00B17D80" w:rsidRDefault="00B17D80" w:rsidP="007B59FD">
            <w:pPr>
              <w:pStyle w:val="TAL"/>
            </w:pP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5</w:t>
            </w:r>
          </w:p>
        </w:tc>
        <w:tc>
          <w:tcPr>
            <w:tcW w:w="1112"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CALL CONTROL RESULT 2.2.1</w:t>
            </w:r>
          </w:p>
        </w:tc>
        <w:tc>
          <w:tcPr>
            <w:tcW w:w="3408" w:type="dxa"/>
            <w:tcBorders>
              <w:left w:val="single" w:sz="6" w:space="0" w:color="auto"/>
              <w:right w:val="single" w:sz="6" w:space="0" w:color="auto"/>
            </w:tcBorders>
          </w:tcPr>
          <w:p w:rsidR="00B17D80" w:rsidRDefault="00B17D80" w:rsidP="007B59FD">
            <w:pPr>
              <w:pStyle w:val="TAL"/>
            </w:pPr>
            <w:r>
              <w:t>[Call control result: "Allowed without modifications"]</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6</w:t>
            </w:r>
          </w:p>
        </w:tc>
        <w:tc>
          <w:tcPr>
            <w:tcW w:w="111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SS</w:t>
            </w:r>
          </w:p>
        </w:tc>
        <w:tc>
          <w:tcPr>
            <w:tcW w:w="2835" w:type="dxa"/>
            <w:tcBorders>
              <w:left w:val="single" w:sz="6" w:space="0" w:color="auto"/>
              <w:right w:val="single" w:sz="6" w:space="0" w:color="auto"/>
            </w:tcBorders>
          </w:tcPr>
          <w:p w:rsidR="00B17D80" w:rsidRDefault="00B17D80" w:rsidP="007B59FD">
            <w:pPr>
              <w:pStyle w:val="TAL"/>
            </w:pPr>
            <w:r>
              <w:t>REGISTER 2.1A</w:t>
            </w:r>
            <w:r>
              <w:br/>
              <w:t>or</w:t>
            </w:r>
            <w:r>
              <w:br/>
              <w:t>REGISTER 2.1B</w:t>
            </w:r>
          </w:p>
        </w:tc>
        <w:tc>
          <w:tcPr>
            <w:tcW w:w="3408" w:type="dxa"/>
            <w:tcBorders>
              <w:left w:val="single" w:sz="6" w:space="0" w:color="auto"/>
              <w:right w:val="single" w:sz="6" w:space="0" w:color="auto"/>
            </w:tcBorders>
          </w:tcPr>
          <w:p w:rsidR="00B17D80" w:rsidRDefault="00B17D80" w:rsidP="007B59FD">
            <w:pPr>
              <w:pStyle w:val="TAL"/>
            </w:pPr>
            <w:r>
              <w:t xml:space="preserve">The ME sends the supplementary service operation with the information as sent to the SIM </w:t>
            </w: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112" w:type="dxa"/>
            <w:tcBorders>
              <w:left w:val="single" w:sz="6" w:space="0" w:color="auto"/>
              <w:bottom w:val="single" w:sz="4" w:space="0" w:color="auto"/>
              <w:right w:val="single" w:sz="6" w:space="0" w:color="auto"/>
            </w:tcBorders>
          </w:tcPr>
          <w:p w:rsidR="00B17D80" w:rsidRDefault="00B17D80" w:rsidP="007B59FD">
            <w:pPr>
              <w:pStyle w:val="TAC"/>
            </w:pPr>
            <w:r>
              <w:t xml:space="preserve">SS </w:t>
            </w:r>
            <w:r>
              <w:rPr>
                <w:rFonts w:ascii="Symbol" w:hAnsi="Symbol"/>
              </w:rPr>
              <w:t></w:t>
            </w:r>
            <w:r>
              <w:t xml:space="preserve"> ME</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RELEASE COMPLETE (SS RETURN RESULT) 2.1</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ENVELOPE CALL CONTROL 2.2.1A</w:t>
      </w:r>
    </w:p>
    <w:p w:rsidR="00B17D80" w:rsidRPr="00F51EF9" w:rsidRDefault="00B17D80" w:rsidP="00B17D80">
      <w:r w:rsidRPr="00F51EF9">
        <w:t>Logically: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SS String</w:t>
      </w:r>
    </w:p>
    <w:p w:rsidR="00B17D80" w:rsidRDefault="00B17D80" w:rsidP="00B17D80">
      <w:pPr>
        <w:pStyle w:val="EW"/>
        <w:tabs>
          <w:tab w:val="left" w:pos="851"/>
        </w:tabs>
        <w:ind w:left="2835" w:hanging="2551"/>
      </w:pPr>
      <w:r>
        <w:tab/>
        <w:t>TON/NPI:</w:t>
      </w:r>
      <w:r>
        <w:tab/>
        <w:t>"FF"</w:t>
      </w:r>
    </w:p>
    <w:p w:rsidR="00B17D80" w:rsidRDefault="00B17D80" w:rsidP="00B17D80">
      <w:pPr>
        <w:pStyle w:val="EW"/>
        <w:tabs>
          <w:tab w:val="left" w:pos="851"/>
        </w:tabs>
        <w:ind w:left="2835" w:hanging="2551"/>
      </w:pPr>
      <w:r>
        <w:tab/>
        <w:t>Dialling number string</w:t>
      </w:r>
      <w:r>
        <w:tab/>
        <w:t>"*21**10#"</w:t>
      </w:r>
    </w:p>
    <w:p w:rsidR="00B17D80" w:rsidRDefault="00B17D80" w:rsidP="00B17D80">
      <w:pPr>
        <w:pStyle w:val="EW"/>
        <w:tabs>
          <w:tab w:val="left" w:pos="851"/>
        </w:tabs>
        <w:ind w:left="2835" w:hanging="2551"/>
      </w:pPr>
      <w:r>
        <w:lastRenderedPageBreak/>
        <w:t>Location Information</w:t>
      </w:r>
    </w:p>
    <w:p w:rsidR="00B17D80" w:rsidRDefault="00B17D80" w:rsidP="00B17D80">
      <w:pPr>
        <w:pStyle w:val="EW"/>
        <w:tabs>
          <w:tab w:val="left" w:pos="851"/>
        </w:tabs>
        <w:ind w:left="2835" w:hanging="2551"/>
      </w:pPr>
      <w:r>
        <w:tab/>
        <w:t>MCC &amp; MNC</w:t>
      </w:r>
      <w:r>
        <w:tab/>
        <w:t>the mobile country  and network code (00F110)</w:t>
      </w:r>
    </w:p>
    <w:p w:rsidR="00B17D80" w:rsidRDefault="00B17D80" w:rsidP="00B17D80">
      <w:pPr>
        <w:pStyle w:val="EW"/>
        <w:tabs>
          <w:tab w:val="left" w:pos="851"/>
        </w:tabs>
        <w:ind w:left="2835" w:hanging="2551"/>
      </w:pPr>
      <w:r>
        <w:tab/>
        <w:t>LAC</w:t>
      </w:r>
      <w:r>
        <w:tab/>
        <w:t>the location Area Code (0001)</w:t>
      </w:r>
    </w:p>
    <w:p w:rsidR="00B17D80" w:rsidRDefault="00B17D80" w:rsidP="00B17D80">
      <w:pPr>
        <w:pStyle w:val="EX"/>
        <w:tabs>
          <w:tab w:val="left" w:pos="851"/>
        </w:tabs>
        <w:ind w:left="2835" w:hanging="2551"/>
      </w:pPr>
      <w:r>
        <w:tab/>
        <w:t>Cell ID</w:t>
      </w:r>
      <w:r>
        <w:tab/>
        <w:t>Cell Identity Value (0001)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RPr="00DB22C2"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L"/>
            </w:pPr>
            <w:r w:rsidRPr="00DB22C2">
              <w:t>BER-TLV:</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D4</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w:t>
            </w:r>
            <w:r>
              <w:t>4</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89</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w:t>
            </w:r>
            <w:r>
              <w:t>5</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FF</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2A</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A</w:t>
            </w:r>
            <w:r w:rsidRPr="00DB22C2">
              <w:t>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w:t>
            </w:r>
            <w:r>
              <w:t>A</w:t>
            </w:r>
          </w:p>
        </w:tc>
      </w:tr>
      <w:tr w:rsidR="00B17D80" w:rsidRPr="00DB22C2"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Pr="00DB22C2"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B0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F1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r>
    </w:tbl>
    <w:p w:rsidR="00B17D80" w:rsidRDefault="00B17D80" w:rsidP="00B17D80">
      <w:pPr>
        <w:pStyle w:val="FP"/>
      </w:pPr>
    </w:p>
    <w:p w:rsidR="00B17D80" w:rsidRPr="00DB22C2" w:rsidRDefault="00B17D80" w:rsidP="00B17D80">
      <w:r w:rsidRPr="00DB22C2">
        <w:t>ENVELOPE CALL CONTROL 2.2.1</w:t>
      </w:r>
      <w:r>
        <w:t>B</w:t>
      </w:r>
    </w:p>
    <w:p w:rsidR="00B17D80" w:rsidRPr="00DB22C2" w:rsidRDefault="00B17D80" w:rsidP="00B17D80">
      <w:pPr>
        <w:rPr>
          <w:lang w:val="fr-FR"/>
        </w:rPr>
      </w:pPr>
      <w:r w:rsidRPr="00DB22C2">
        <w:rPr>
          <w:lang w:val="fr-FR"/>
        </w:rPr>
        <w:t>Logically:</w:t>
      </w:r>
    </w:p>
    <w:p w:rsidR="00B17D80" w:rsidRPr="00DB22C2" w:rsidRDefault="00B17D80" w:rsidP="00B17D80">
      <w:pPr>
        <w:pStyle w:val="EW"/>
        <w:tabs>
          <w:tab w:val="left" w:pos="851"/>
        </w:tabs>
        <w:ind w:left="2835" w:hanging="2551"/>
        <w:rPr>
          <w:lang w:val="fr-FR"/>
        </w:rPr>
      </w:pPr>
      <w:r w:rsidRPr="00DB22C2">
        <w:rPr>
          <w:lang w:val="fr-FR"/>
        </w:rPr>
        <w:t>Device identities</w:t>
      </w:r>
    </w:p>
    <w:p w:rsidR="00B17D80" w:rsidRPr="00DB22C2" w:rsidRDefault="00B17D80" w:rsidP="00B17D80">
      <w:pPr>
        <w:pStyle w:val="EW"/>
        <w:tabs>
          <w:tab w:val="left" w:pos="851"/>
        </w:tabs>
        <w:ind w:left="2835" w:hanging="2551"/>
        <w:rPr>
          <w:lang w:val="fr-FR"/>
        </w:rPr>
      </w:pPr>
      <w:r w:rsidRPr="00DB22C2">
        <w:rPr>
          <w:lang w:val="fr-FR"/>
        </w:rPr>
        <w:tab/>
        <w:t>Source device:</w:t>
      </w:r>
      <w:r w:rsidRPr="00DB22C2">
        <w:rPr>
          <w:lang w:val="fr-FR"/>
        </w:rPr>
        <w:tab/>
        <w:t>ME</w:t>
      </w:r>
    </w:p>
    <w:p w:rsidR="00B17D80" w:rsidRPr="00DB22C2" w:rsidRDefault="00B17D80" w:rsidP="00B17D80">
      <w:pPr>
        <w:pStyle w:val="EW"/>
        <w:tabs>
          <w:tab w:val="left" w:pos="851"/>
        </w:tabs>
        <w:ind w:left="2835" w:hanging="2551"/>
        <w:rPr>
          <w:lang w:val="fr-FR"/>
        </w:rPr>
      </w:pPr>
      <w:r w:rsidRPr="00DB22C2">
        <w:rPr>
          <w:lang w:val="fr-FR"/>
        </w:rPr>
        <w:tab/>
        <w:t>Destination device:</w:t>
      </w:r>
      <w:r w:rsidRPr="00DB22C2">
        <w:rPr>
          <w:lang w:val="fr-FR"/>
        </w:rPr>
        <w:tab/>
        <w:t>SIM</w:t>
      </w:r>
    </w:p>
    <w:p w:rsidR="00B17D80" w:rsidRPr="00DB22C2" w:rsidRDefault="00B17D80" w:rsidP="00B17D80">
      <w:pPr>
        <w:pStyle w:val="EW"/>
        <w:tabs>
          <w:tab w:val="left" w:pos="851"/>
        </w:tabs>
        <w:ind w:left="2835" w:hanging="2551"/>
      </w:pPr>
      <w:r w:rsidRPr="00DB22C2">
        <w:t>SS String</w:t>
      </w:r>
    </w:p>
    <w:p w:rsidR="00B17D80" w:rsidRPr="00DB22C2" w:rsidRDefault="00B17D80" w:rsidP="00B17D80">
      <w:pPr>
        <w:pStyle w:val="EW"/>
        <w:tabs>
          <w:tab w:val="left" w:pos="851"/>
        </w:tabs>
        <w:ind w:left="2835" w:hanging="2551"/>
      </w:pPr>
      <w:r w:rsidRPr="00DB22C2">
        <w:tab/>
        <w:t>TON/NPI:</w:t>
      </w:r>
      <w:r w:rsidRPr="00DB22C2">
        <w:tab/>
        <w:t>"FF"</w:t>
      </w:r>
    </w:p>
    <w:p w:rsidR="00B17D80" w:rsidRPr="00DB22C2" w:rsidRDefault="00B17D80" w:rsidP="00B17D80">
      <w:pPr>
        <w:pStyle w:val="EW"/>
        <w:tabs>
          <w:tab w:val="left" w:pos="851"/>
        </w:tabs>
        <w:ind w:left="2835" w:hanging="2551"/>
      </w:pPr>
      <w:r w:rsidRPr="00DB22C2">
        <w:tab/>
        <w:t>Dialling number string</w:t>
      </w:r>
      <w:r w:rsidRPr="00DB22C2">
        <w:tab/>
        <w:t>"*21</w:t>
      </w:r>
      <w:r>
        <w:t>**10</w:t>
      </w:r>
      <w:r w:rsidRPr="00DB22C2">
        <w:t>#"</w:t>
      </w:r>
    </w:p>
    <w:p w:rsidR="00B17D80" w:rsidRPr="00DB22C2" w:rsidRDefault="00B17D80" w:rsidP="00B17D80">
      <w:pPr>
        <w:pStyle w:val="EW"/>
        <w:tabs>
          <w:tab w:val="left" w:pos="851"/>
        </w:tabs>
        <w:ind w:left="2835" w:hanging="2551"/>
      </w:pPr>
      <w:r w:rsidRPr="00DB22C2">
        <w:t>Location Information</w:t>
      </w:r>
    </w:p>
    <w:p w:rsidR="00B17D80" w:rsidRPr="00DB22C2" w:rsidRDefault="00B17D80" w:rsidP="00B17D80">
      <w:pPr>
        <w:pStyle w:val="EW"/>
        <w:tabs>
          <w:tab w:val="left" w:pos="851"/>
        </w:tabs>
        <w:ind w:left="2835" w:hanging="2551"/>
      </w:pPr>
      <w:r w:rsidRPr="00DB22C2">
        <w:tab/>
        <w:t>MCC &amp; MNC</w:t>
      </w:r>
      <w:r w:rsidRPr="00DB22C2">
        <w:tab/>
        <w:t>the mobile country  and network code (</w:t>
      </w:r>
      <w:r>
        <w:t>001</w:t>
      </w:r>
      <w:r w:rsidRPr="00DB22C2">
        <w:t>110)</w:t>
      </w:r>
    </w:p>
    <w:p w:rsidR="00B17D80" w:rsidRPr="00DB22C2" w:rsidRDefault="00B17D80" w:rsidP="00B17D80">
      <w:pPr>
        <w:pStyle w:val="EW"/>
        <w:tabs>
          <w:tab w:val="left" w:pos="851"/>
        </w:tabs>
        <w:ind w:left="2835" w:hanging="2551"/>
      </w:pPr>
      <w:r w:rsidRPr="00DB22C2">
        <w:tab/>
        <w:t>LAC</w:t>
      </w:r>
      <w:r w:rsidRPr="00DB22C2">
        <w:tab/>
        <w:t>the location Area Code (</w:t>
      </w:r>
      <w:r>
        <w:t>000</w:t>
      </w:r>
      <w:r w:rsidRPr="00DB22C2">
        <w:t>1)</w:t>
      </w:r>
    </w:p>
    <w:p w:rsidR="00B17D80" w:rsidRPr="00DB22C2" w:rsidRDefault="00B17D80" w:rsidP="00B17D80">
      <w:pPr>
        <w:pStyle w:val="EX"/>
        <w:tabs>
          <w:tab w:val="left" w:pos="851"/>
        </w:tabs>
        <w:ind w:left="2835" w:hanging="2551"/>
      </w:pPr>
      <w:r w:rsidRPr="00DB22C2">
        <w:tab/>
        <w:t>Cell ID</w:t>
      </w:r>
      <w:r w:rsidRPr="00DB22C2">
        <w:tab/>
        <w:t>Cell Identity Value (0001)</w:t>
      </w:r>
    </w:p>
    <w:p w:rsidR="00B17D80" w:rsidRDefault="00B17D80" w:rsidP="00B17D80">
      <w:pPr>
        <w:keepNext/>
      </w:pPr>
      <w:r w:rsidRPr="00DB22C2">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RPr="00DB22C2"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L"/>
            </w:pPr>
            <w:r w:rsidRPr="00DB22C2">
              <w:t>BER-TLV:</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D4</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w:t>
            </w:r>
            <w:r>
              <w:t>4</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89</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w:t>
            </w:r>
            <w:r>
              <w:t>5</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FF</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2A</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A</w:t>
            </w:r>
            <w:r w:rsidRPr="00DB22C2">
              <w:t>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w:t>
            </w:r>
            <w:r>
              <w:t>A</w:t>
            </w:r>
          </w:p>
        </w:tc>
      </w:tr>
      <w:tr w:rsidR="00B17D80" w:rsidRPr="00DB22C2"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Pr="00DB22C2"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B0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r>
    </w:tbl>
    <w:p w:rsidR="00B17D80" w:rsidRDefault="00B17D80" w:rsidP="00B17D80">
      <w:pPr>
        <w:pStyle w:val="FP"/>
      </w:pPr>
    </w:p>
    <w:p w:rsidR="00B17D80" w:rsidRDefault="00B17D80" w:rsidP="00B17D80">
      <w:r>
        <w:t>CALL CONTROL RESULT 2.2.1</w:t>
      </w:r>
    </w:p>
    <w:p w:rsidR="00B17D80" w:rsidRDefault="00B17D80" w:rsidP="00B17D80">
      <w:r>
        <w:t>Logically:</w:t>
      </w:r>
    </w:p>
    <w:p w:rsidR="00B17D80" w:rsidRDefault="00B17D80" w:rsidP="00B17D80">
      <w:pPr>
        <w:pStyle w:val="EX"/>
        <w:tabs>
          <w:tab w:val="left" w:pos="851"/>
        </w:tabs>
        <w:ind w:left="2835" w:hanging="2551"/>
      </w:pPr>
      <w:r>
        <w:tab/>
        <w:t>Call control result</w:t>
      </w:r>
      <w:r>
        <w:tab/>
        <w:t>Allowed, no modifications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2.3 (CALL CONTROL BY SIM , send SS, not allowed)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5"/>
        <w:gridCol w:w="1112"/>
        <w:gridCol w:w="2835"/>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11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right w:val="single" w:sz="6" w:space="0" w:color="auto"/>
            </w:tcBorders>
          </w:tcPr>
          <w:p w:rsidR="00B17D80" w:rsidRDefault="00B17D80" w:rsidP="007B59FD">
            <w:pPr>
              <w:pStyle w:val="TAC"/>
            </w:pPr>
            <w:r>
              <w:t>1</w:t>
            </w:r>
          </w:p>
        </w:tc>
        <w:tc>
          <w:tcPr>
            <w:tcW w:w="1112" w:type="dxa"/>
            <w:tcBorders>
              <w:top w:val="single" w:sz="4" w:space="0" w:color="auto"/>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top w:val="single" w:sz="4" w:space="0" w:color="auto"/>
              <w:left w:val="single" w:sz="6" w:space="0" w:color="auto"/>
              <w:right w:val="single" w:sz="6" w:space="0" w:color="auto"/>
            </w:tcBorders>
          </w:tcPr>
          <w:p w:rsidR="00B17D80" w:rsidRDefault="00B17D80" w:rsidP="007B59FD">
            <w:pPr>
              <w:pStyle w:val="TAL"/>
            </w:pPr>
            <w:r>
              <w:t>The user selects the  facility of the ME which requires an unconditional call forward supplementary service operation to be sent to the network (System Simulator).</w:t>
            </w:r>
          </w:p>
        </w:tc>
        <w:tc>
          <w:tcPr>
            <w:tcW w:w="3408" w:type="dxa"/>
            <w:tcBorders>
              <w:top w:val="single" w:sz="4"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2</w:t>
            </w:r>
          </w:p>
        </w:tc>
        <w:tc>
          <w:tcPr>
            <w:tcW w:w="111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ENVELOPE CALL CONTROL 2.3.1A</w:t>
            </w:r>
          </w:p>
          <w:p w:rsidR="00B17D80" w:rsidRDefault="00B17D80" w:rsidP="007B59FD">
            <w:pPr>
              <w:pStyle w:val="TAL"/>
            </w:pPr>
            <w:r>
              <w:t>or</w:t>
            </w:r>
          </w:p>
          <w:p w:rsidR="00B17D80" w:rsidRDefault="00B17D80" w:rsidP="007B59FD">
            <w:pPr>
              <w:pStyle w:val="TAL"/>
            </w:pPr>
            <w:r>
              <w:t>ENVELOPE CALL CONTROL 2.3.1B</w:t>
            </w:r>
          </w:p>
        </w:tc>
        <w:tc>
          <w:tcPr>
            <w:tcW w:w="3408" w:type="dxa"/>
            <w:tcBorders>
              <w:left w:val="single" w:sz="6"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3</w:t>
            </w:r>
          </w:p>
        </w:tc>
        <w:tc>
          <w:tcPr>
            <w:tcW w:w="1112"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9F 02</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4</w:t>
            </w:r>
          </w:p>
        </w:tc>
        <w:tc>
          <w:tcPr>
            <w:tcW w:w="111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GET RESPONSE</w:t>
            </w:r>
          </w:p>
          <w:p w:rsidR="00B17D80" w:rsidRDefault="00B17D80" w:rsidP="007B59FD">
            <w:pPr>
              <w:pStyle w:val="TAL"/>
            </w:pP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5</w:t>
            </w:r>
          </w:p>
        </w:tc>
        <w:tc>
          <w:tcPr>
            <w:tcW w:w="1112"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CALL CONTROL RESULT 2.3.1</w:t>
            </w:r>
          </w:p>
        </w:tc>
        <w:tc>
          <w:tcPr>
            <w:tcW w:w="3408" w:type="dxa"/>
            <w:tcBorders>
              <w:left w:val="single" w:sz="6" w:space="0" w:color="auto"/>
              <w:right w:val="single" w:sz="6" w:space="0" w:color="auto"/>
            </w:tcBorders>
          </w:tcPr>
          <w:p w:rsidR="00B17D80" w:rsidRDefault="00B17D80" w:rsidP="007B59FD">
            <w:pPr>
              <w:pStyle w:val="TAL"/>
            </w:pPr>
            <w:r>
              <w:t>[Call control result: "Not Allowed"]</w:t>
            </w: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11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rPr>
                <w:rFonts w:ascii="Symbol" w:hAnsi="Symbol"/>
              </w:rPr>
              <w:t></w:t>
            </w:r>
            <w:r>
              <w:t>SS</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 xml:space="preserve">The ME does not send the supplementary service operation </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ENVELOPE CALL CONTROL 2.3.1A</w:t>
      </w:r>
    </w:p>
    <w:p w:rsidR="00B17D80" w:rsidRPr="00F51EF9" w:rsidRDefault="00B17D80" w:rsidP="00B17D80">
      <w:r w:rsidRPr="00F51EF9">
        <w:t>Logically:</w:t>
      </w:r>
    </w:p>
    <w:p w:rsidR="00B17D80" w:rsidRDefault="00B17D80" w:rsidP="00B17D80">
      <w:pPr>
        <w:pStyle w:val="EW"/>
        <w:tabs>
          <w:tab w:val="left" w:pos="851"/>
        </w:tabs>
        <w:ind w:left="2835" w:hanging="2551"/>
        <w:rPr>
          <w:lang w:val="fr-FR"/>
        </w:rPr>
      </w:pPr>
      <w:r>
        <w:rPr>
          <w:lang w:val="fr-FR"/>
        </w:rPr>
        <w:lastRenderedPageBreak/>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SS String</w:t>
      </w:r>
    </w:p>
    <w:p w:rsidR="00B17D80" w:rsidRDefault="00B17D80" w:rsidP="00B17D80">
      <w:pPr>
        <w:pStyle w:val="EW"/>
        <w:tabs>
          <w:tab w:val="left" w:pos="851"/>
        </w:tabs>
        <w:ind w:left="2835" w:hanging="2551"/>
      </w:pPr>
      <w:r>
        <w:tab/>
        <w:t>TON/NPI:</w:t>
      </w:r>
      <w:r>
        <w:tab/>
        <w:t>"FF"</w:t>
      </w:r>
    </w:p>
    <w:p w:rsidR="00B17D80" w:rsidRDefault="00B17D80" w:rsidP="00B17D80">
      <w:pPr>
        <w:pStyle w:val="EW"/>
        <w:tabs>
          <w:tab w:val="left" w:pos="851"/>
        </w:tabs>
        <w:ind w:left="2835" w:hanging="2551"/>
      </w:pPr>
      <w:r>
        <w:tab/>
        <w:t>Dialling number string</w:t>
      </w:r>
      <w:r>
        <w:tab/>
        <w:t>"*21#"</w:t>
      </w:r>
    </w:p>
    <w:p w:rsidR="00B17D80" w:rsidRDefault="00B17D80" w:rsidP="00B17D80">
      <w:pPr>
        <w:pStyle w:val="EW"/>
        <w:tabs>
          <w:tab w:val="left" w:pos="851"/>
        </w:tabs>
        <w:ind w:left="2835" w:hanging="2551"/>
      </w:pPr>
      <w:r>
        <w:t>Location Information</w:t>
      </w:r>
    </w:p>
    <w:p w:rsidR="00B17D80" w:rsidRDefault="00B17D80" w:rsidP="00B17D80">
      <w:pPr>
        <w:pStyle w:val="EW"/>
        <w:tabs>
          <w:tab w:val="left" w:pos="851"/>
        </w:tabs>
        <w:ind w:left="2835" w:hanging="2551"/>
      </w:pPr>
      <w:r>
        <w:tab/>
        <w:t>MCC &amp; MNC</w:t>
      </w:r>
      <w:r>
        <w:tab/>
        <w:t>the mobile country  and network code (00F110)</w:t>
      </w:r>
    </w:p>
    <w:p w:rsidR="00B17D80" w:rsidRDefault="00B17D80" w:rsidP="00B17D80">
      <w:pPr>
        <w:pStyle w:val="EW"/>
        <w:tabs>
          <w:tab w:val="left" w:pos="851"/>
        </w:tabs>
        <w:ind w:left="2835" w:hanging="2551"/>
      </w:pPr>
      <w:r>
        <w:tab/>
        <w:t>LAC</w:t>
      </w:r>
      <w:r>
        <w:tab/>
        <w:t>the location Area Code (0001)</w:t>
      </w:r>
    </w:p>
    <w:p w:rsidR="00B17D80" w:rsidRDefault="00B17D80" w:rsidP="00B17D80">
      <w:pPr>
        <w:pStyle w:val="EX"/>
        <w:tabs>
          <w:tab w:val="left" w:pos="851"/>
        </w:tabs>
        <w:ind w:left="2835" w:hanging="2551"/>
      </w:pPr>
      <w:r>
        <w:tab/>
        <w:t>Cell ID</w:t>
      </w:r>
      <w:r>
        <w:tab/>
        <w:t>Cell Identity Value (0001)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DB22C2" w:rsidRDefault="00B17D80" w:rsidP="00B17D80">
      <w:r w:rsidRPr="00DB22C2">
        <w:t>ENVELOPE CALL CONTROL 2.3.1</w:t>
      </w:r>
      <w:r>
        <w:t>B</w:t>
      </w:r>
    </w:p>
    <w:p w:rsidR="00B17D80" w:rsidRPr="00DB22C2" w:rsidRDefault="00B17D80" w:rsidP="00B17D80">
      <w:pPr>
        <w:rPr>
          <w:lang w:val="fr-FR"/>
        </w:rPr>
      </w:pPr>
      <w:r w:rsidRPr="00DB22C2">
        <w:rPr>
          <w:lang w:val="fr-FR"/>
        </w:rPr>
        <w:t>Logically:</w:t>
      </w:r>
    </w:p>
    <w:p w:rsidR="00B17D80" w:rsidRPr="00DB22C2" w:rsidRDefault="00B17D80" w:rsidP="00B17D80">
      <w:pPr>
        <w:pStyle w:val="EW"/>
        <w:tabs>
          <w:tab w:val="left" w:pos="851"/>
        </w:tabs>
        <w:ind w:left="2835" w:hanging="2551"/>
        <w:rPr>
          <w:lang w:val="fr-FR"/>
        </w:rPr>
      </w:pPr>
      <w:r w:rsidRPr="00DB22C2">
        <w:rPr>
          <w:lang w:val="fr-FR"/>
        </w:rPr>
        <w:t>Device identities</w:t>
      </w:r>
    </w:p>
    <w:p w:rsidR="00B17D80" w:rsidRPr="00DB22C2" w:rsidRDefault="00B17D80" w:rsidP="00B17D80">
      <w:pPr>
        <w:pStyle w:val="EW"/>
        <w:tabs>
          <w:tab w:val="left" w:pos="851"/>
        </w:tabs>
        <w:ind w:left="2835" w:hanging="2551"/>
        <w:rPr>
          <w:lang w:val="fr-FR"/>
        </w:rPr>
      </w:pPr>
      <w:r w:rsidRPr="00DB22C2">
        <w:rPr>
          <w:lang w:val="fr-FR"/>
        </w:rPr>
        <w:tab/>
        <w:t>Source device:</w:t>
      </w:r>
      <w:r w:rsidRPr="00DB22C2">
        <w:rPr>
          <w:lang w:val="fr-FR"/>
        </w:rPr>
        <w:tab/>
        <w:t>ME</w:t>
      </w:r>
    </w:p>
    <w:p w:rsidR="00B17D80" w:rsidRPr="00DB22C2" w:rsidRDefault="00B17D80" w:rsidP="00B17D80">
      <w:pPr>
        <w:pStyle w:val="EW"/>
        <w:tabs>
          <w:tab w:val="left" w:pos="851"/>
        </w:tabs>
        <w:ind w:left="2835" w:hanging="2551"/>
        <w:rPr>
          <w:lang w:val="fr-FR"/>
        </w:rPr>
      </w:pPr>
      <w:r w:rsidRPr="00DB22C2">
        <w:rPr>
          <w:lang w:val="fr-FR"/>
        </w:rPr>
        <w:tab/>
        <w:t>Destination device:</w:t>
      </w:r>
      <w:r w:rsidRPr="00DB22C2">
        <w:rPr>
          <w:lang w:val="fr-FR"/>
        </w:rPr>
        <w:tab/>
        <w:t>SIM</w:t>
      </w:r>
    </w:p>
    <w:p w:rsidR="00B17D80" w:rsidRPr="00DB22C2" w:rsidRDefault="00B17D80" w:rsidP="00B17D80">
      <w:pPr>
        <w:pStyle w:val="EW"/>
        <w:tabs>
          <w:tab w:val="left" w:pos="851"/>
        </w:tabs>
        <w:ind w:left="2835" w:hanging="2551"/>
      </w:pPr>
      <w:r w:rsidRPr="00DB22C2">
        <w:t>SS String</w:t>
      </w:r>
    </w:p>
    <w:p w:rsidR="00B17D80" w:rsidRPr="00DB22C2" w:rsidRDefault="00B17D80" w:rsidP="00B17D80">
      <w:pPr>
        <w:pStyle w:val="EW"/>
        <w:tabs>
          <w:tab w:val="left" w:pos="851"/>
        </w:tabs>
        <w:ind w:left="2835" w:hanging="2551"/>
      </w:pPr>
      <w:r w:rsidRPr="00DB22C2">
        <w:tab/>
        <w:t>TON/NPI:</w:t>
      </w:r>
      <w:r w:rsidRPr="00DB22C2">
        <w:tab/>
      </w:r>
      <w:r>
        <w:t>"FF"</w:t>
      </w:r>
    </w:p>
    <w:p w:rsidR="00B17D80" w:rsidRPr="00DB22C2" w:rsidRDefault="00B17D80" w:rsidP="00B17D80">
      <w:pPr>
        <w:pStyle w:val="EW"/>
        <w:tabs>
          <w:tab w:val="left" w:pos="851"/>
        </w:tabs>
        <w:ind w:left="2835" w:hanging="2551"/>
      </w:pPr>
      <w:r w:rsidRPr="00DB22C2">
        <w:tab/>
        <w:t>Dialling number string</w:t>
      </w:r>
      <w:r w:rsidRPr="00DB22C2">
        <w:tab/>
        <w:t>"*21#"</w:t>
      </w:r>
    </w:p>
    <w:p w:rsidR="00B17D80" w:rsidRPr="00DB22C2" w:rsidRDefault="00B17D80" w:rsidP="00B17D80">
      <w:pPr>
        <w:pStyle w:val="EW"/>
        <w:tabs>
          <w:tab w:val="left" w:pos="851"/>
        </w:tabs>
        <w:ind w:left="2835" w:hanging="2551"/>
      </w:pPr>
      <w:r w:rsidRPr="00DB22C2">
        <w:t>Location Information</w:t>
      </w:r>
    </w:p>
    <w:p w:rsidR="00B17D80" w:rsidRPr="00DB22C2" w:rsidRDefault="00B17D80" w:rsidP="00B17D80">
      <w:pPr>
        <w:pStyle w:val="EW"/>
        <w:tabs>
          <w:tab w:val="left" w:pos="851"/>
        </w:tabs>
        <w:ind w:left="2835" w:hanging="2551"/>
      </w:pPr>
      <w:r w:rsidRPr="00DB22C2">
        <w:tab/>
        <w:t>MCC &amp; MNC</w:t>
      </w:r>
      <w:r w:rsidRPr="00DB22C2">
        <w:tab/>
        <w:t>the mobile country  and network code (</w:t>
      </w:r>
      <w:r>
        <w:t>001</w:t>
      </w:r>
      <w:r w:rsidRPr="00DB22C2">
        <w:t>110)</w:t>
      </w:r>
    </w:p>
    <w:p w:rsidR="00B17D80" w:rsidRPr="00DB22C2" w:rsidRDefault="00B17D80" w:rsidP="00B17D80">
      <w:pPr>
        <w:pStyle w:val="EW"/>
        <w:tabs>
          <w:tab w:val="left" w:pos="851"/>
        </w:tabs>
        <w:ind w:left="2835" w:hanging="2551"/>
      </w:pPr>
      <w:r w:rsidRPr="00DB22C2">
        <w:tab/>
        <w:t>LAC</w:t>
      </w:r>
      <w:r w:rsidRPr="00DB22C2">
        <w:tab/>
        <w:t>the location Area Code (</w:t>
      </w:r>
      <w:r>
        <w:t>000</w:t>
      </w:r>
      <w:r w:rsidRPr="00DB22C2">
        <w:t>1)</w:t>
      </w:r>
    </w:p>
    <w:p w:rsidR="00B17D80" w:rsidRPr="00DB22C2" w:rsidRDefault="00B17D80" w:rsidP="00B17D80">
      <w:pPr>
        <w:pStyle w:val="EX"/>
        <w:tabs>
          <w:tab w:val="left" w:pos="851"/>
        </w:tabs>
        <w:ind w:left="2835" w:hanging="2551"/>
      </w:pPr>
      <w:r w:rsidRPr="00DB22C2">
        <w:tab/>
        <w:t>Cell ID</w:t>
      </w:r>
      <w:r w:rsidRPr="00DB22C2">
        <w:tab/>
        <w:t>Cell Identity Value (0001)</w:t>
      </w:r>
    </w:p>
    <w:p w:rsidR="00B17D80" w:rsidRDefault="00B17D80" w:rsidP="00B17D80">
      <w:pPr>
        <w:keepNext/>
      </w:pPr>
      <w:r w:rsidRPr="00DB22C2">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RPr="00DB22C2"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L"/>
            </w:pPr>
            <w:r w:rsidRPr="00DB22C2">
              <w:t>BER-TLV:</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D4</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89</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03</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FF</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2A</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B1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13</w:t>
            </w:r>
          </w:p>
        </w:tc>
      </w:tr>
      <w:tr w:rsidR="00B17D80" w:rsidRPr="00DB22C2"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Pr="00DB22C2"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07</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1</w:t>
            </w:r>
            <w:r w:rsidRPr="00DB22C2">
              <w:t>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r>
    </w:tbl>
    <w:p w:rsidR="00B17D80" w:rsidRDefault="00B17D80" w:rsidP="00B17D80">
      <w:pPr>
        <w:pStyle w:val="FP"/>
      </w:pPr>
    </w:p>
    <w:p w:rsidR="00B17D80" w:rsidRDefault="00B17D80" w:rsidP="00B17D80">
      <w:r>
        <w:t>CALL CONTROL RESULT 2.3.1</w:t>
      </w:r>
    </w:p>
    <w:p w:rsidR="00B17D80" w:rsidRDefault="00B17D80" w:rsidP="00B17D80">
      <w:r>
        <w:t>Logically:</w:t>
      </w:r>
    </w:p>
    <w:p w:rsidR="00B17D80" w:rsidRDefault="00B17D80" w:rsidP="00B17D80">
      <w:pPr>
        <w:pStyle w:val="EX"/>
        <w:tabs>
          <w:tab w:val="left" w:pos="851"/>
        </w:tabs>
        <w:ind w:left="2835" w:hanging="2551"/>
      </w:pPr>
      <w:r>
        <w:tab/>
        <w:t>Call control result</w:t>
      </w:r>
      <w:r>
        <w:tab/>
        <w:t>Not Allowed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lastRenderedPageBreak/>
        <w:t>Expected Sequence 2.4 (CALL CONTROL BY SIM , send SS, allowed with modifications)</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5"/>
        <w:gridCol w:w="1112"/>
        <w:gridCol w:w="2835"/>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11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right w:val="single" w:sz="6" w:space="0" w:color="auto"/>
            </w:tcBorders>
          </w:tcPr>
          <w:p w:rsidR="00B17D80" w:rsidRDefault="00B17D80" w:rsidP="007B59FD">
            <w:pPr>
              <w:pStyle w:val="TAC"/>
            </w:pPr>
            <w:r>
              <w:t>1</w:t>
            </w:r>
          </w:p>
        </w:tc>
        <w:tc>
          <w:tcPr>
            <w:tcW w:w="1112" w:type="dxa"/>
            <w:tcBorders>
              <w:top w:val="single" w:sz="4" w:space="0" w:color="auto"/>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top w:val="single" w:sz="4" w:space="0" w:color="auto"/>
              <w:left w:val="single" w:sz="6" w:space="0" w:color="auto"/>
              <w:right w:val="single" w:sz="6" w:space="0" w:color="auto"/>
            </w:tcBorders>
          </w:tcPr>
          <w:p w:rsidR="00B17D80" w:rsidRDefault="00B17D80" w:rsidP="007B59FD">
            <w:pPr>
              <w:pStyle w:val="TAL"/>
            </w:pPr>
            <w:r>
              <w:t>The user selects the  facility of the ME which requires an unconditional call forward supplementary service operation to be sent to the network (System Simulator).</w:t>
            </w:r>
          </w:p>
        </w:tc>
        <w:tc>
          <w:tcPr>
            <w:tcW w:w="3408" w:type="dxa"/>
            <w:tcBorders>
              <w:top w:val="single" w:sz="4"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2</w:t>
            </w:r>
          </w:p>
        </w:tc>
        <w:tc>
          <w:tcPr>
            <w:tcW w:w="111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ENVELOPE CALL CONTROL 2.4.1A</w:t>
            </w:r>
          </w:p>
          <w:p w:rsidR="00B17D80" w:rsidRDefault="00B17D80" w:rsidP="007B59FD">
            <w:pPr>
              <w:pStyle w:val="TAL"/>
            </w:pPr>
            <w:r>
              <w:t>or</w:t>
            </w:r>
          </w:p>
          <w:p w:rsidR="00B17D80" w:rsidRDefault="00B17D80" w:rsidP="007B59FD">
            <w:pPr>
              <w:pStyle w:val="TAL"/>
            </w:pPr>
            <w:r>
              <w:t>ENVELOPE CALL CONTROL 2.4.1B</w:t>
            </w:r>
          </w:p>
        </w:tc>
        <w:tc>
          <w:tcPr>
            <w:tcW w:w="3408" w:type="dxa"/>
            <w:tcBorders>
              <w:left w:val="single" w:sz="6"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3</w:t>
            </w:r>
          </w:p>
        </w:tc>
        <w:tc>
          <w:tcPr>
            <w:tcW w:w="1112"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9F 07</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4</w:t>
            </w:r>
          </w:p>
        </w:tc>
        <w:tc>
          <w:tcPr>
            <w:tcW w:w="111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GET RESPONSE</w:t>
            </w:r>
          </w:p>
          <w:p w:rsidR="00B17D80" w:rsidRDefault="00B17D80" w:rsidP="007B59FD">
            <w:pPr>
              <w:pStyle w:val="TAL"/>
            </w:pP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5</w:t>
            </w:r>
          </w:p>
        </w:tc>
        <w:tc>
          <w:tcPr>
            <w:tcW w:w="1112"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CALL CONTROL RESULT 2.4.1</w:t>
            </w:r>
          </w:p>
        </w:tc>
        <w:tc>
          <w:tcPr>
            <w:tcW w:w="3408" w:type="dxa"/>
            <w:tcBorders>
              <w:left w:val="single" w:sz="6" w:space="0" w:color="auto"/>
              <w:right w:val="single" w:sz="6" w:space="0" w:color="auto"/>
            </w:tcBorders>
          </w:tcPr>
          <w:p w:rsidR="00B17D80" w:rsidRDefault="00B17D80" w:rsidP="007B59FD">
            <w:pPr>
              <w:pStyle w:val="TAL"/>
            </w:pPr>
            <w:r>
              <w:t>[Call control result: "Allowed with modifications"]</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6</w:t>
            </w:r>
          </w:p>
        </w:tc>
        <w:tc>
          <w:tcPr>
            <w:tcW w:w="111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right w:val="single" w:sz="6" w:space="0" w:color="auto"/>
            </w:tcBorders>
          </w:tcPr>
          <w:p w:rsidR="00B17D80" w:rsidRDefault="00B17D80" w:rsidP="007B59FD">
            <w:pPr>
              <w:pStyle w:val="TAL"/>
            </w:pPr>
            <w:r>
              <w:t>REGISTER 2.4A</w:t>
            </w:r>
            <w:r>
              <w:br/>
              <w:t>or</w:t>
            </w:r>
            <w:r>
              <w:br/>
              <w:t>REGISTER 2.4B</w:t>
            </w:r>
          </w:p>
        </w:tc>
        <w:tc>
          <w:tcPr>
            <w:tcW w:w="3408" w:type="dxa"/>
            <w:tcBorders>
              <w:left w:val="single" w:sz="6" w:space="0" w:color="auto"/>
              <w:right w:val="single" w:sz="6" w:space="0" w:color="auto"/>
            </w:tcBorders>
          </w:tcPr>
          <w:p w:rsidR="00B17D80" w:rsidRDefault="00B17D80" w:rsidP="007B59FD">
            <w:pPr>
              <w:pStyle w:val="TAL"/>
            </w:pPr>
            <w:r>
              <w:t>[The ME sends the supplementary service operation with the information as sent by the SIM]</w:t>
            </w: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7</w:t>
            </w:r>
          </w:p>
        </w:tc>
        <w:tc>
          <w:tcPr>
            <w:tcW w:w="1112" w:type="dxa"/>
            <w:tcBorders>
              <w:left w:val="single" w:sz="6" w:space="0" w:color="auto"/>
              <w:bottom w:val="single" w:sz="4" w:space="0" w:color="auto"/>
              <w:right w:val="single" w:sz="6" w:space="0" w:color="auto"/>
            </w:tcBorders>
          </w:tcPr>
          <w:p w:rsidR="00B17D80" w:rsidRDefault="00B17D80" w:rsidP="007B59FD">
            <w:pPr>
              <w:pStyle w:val="TAC"/>
            </w:pPr>
            <w:r>
              <w:t xml:space="preserve">SS </w:t>
            </w:r>
            <w:r>
              <w:rPr>
                <w:rFonts w:ascii="Symbol" w:hAnsi="Symbol"/>
              </w:rPr>
              <w:t></w:t>
            </w:r>
            <w:r>
              <w:t xml:space="preserve"> ME</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RELEASE COMPLETE (SS RETURN RESULT) 2.4</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ENVELOPE CALL CONTROL 2.4.1A</w:t>
      </w:r>
    </w:p>
    <w:p w:rsidR="00B17D80" w:rsidRPr="00F51EF9" w:rsidRDefault="00B17D80" w:rsidP="00B17D80">
      <w:r w:rsidRPr="00F51EF9">
        <w:t>Logically: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SS String</w:t>
      </w:r>
    </w:p>
    <w:p w:rsidR="00B17D80" w:rsidRDefault="00B17D80" w:rsidP="00B17D80">
      <w:pPr>
        <w:pStyle w:val="EW"/>
        <w:tabs>
          <w:tab w:val="left" w:pos="851"/>
        </w:tabs>
        <w:ind w:left="2835" w:hanging="2551"/>
      </w:pPr>
      <w:r>
        <w:tab/>
        <w:t>TON/NPI:</w:t>
      </w:r>
      <w:r>
        <w:tab/>
        <w:t>"FF"</w:t>
      </w:r>
    </w:p>
    <w:p w:rsidR="00B17D80" w:rsidRDefault="00B17D80" w:rsidP="00B17D80">
      <w:pPr>
        <w:pStyle w:val="EW"/>
        <w:tabs>
          <w:tab w:val="left" w:pos="851"/>
        </w:tabs>
        <w:ind w:left="2835" w:hanging="2551"/>
      </w:pPr>
      <w:r>
        <w:tab/>
        <w:t>Dialling number string</w:t>
      </w:r>
      <w:r>
        <w:tab/>
        <w:t>"*21#"</w:t>
      </w:r>
    </w:p>
    <w:p w:rsidR="00B17D80" w:rsidRDefault="00B17D80" w:rsidP="00B17D80">
      <w:pPr>
        <w:pStyle w:val="EW"/>
        <w:tabs>
          <w:tab w:val="left" w:pos="851"/>
        </w:tabs>
        <w:ind w:left="2835" w:hanging="2551"/>
      </w:pPr>
      <w:r>
        <w:t>Location Information</w:t>
      </w:r>
    </w:p>
    <w:p w:rsidR="00B17D80" w:rsidRDefault="00B17D80" w:rsidP="00B17D80">
      <w:pPr>
        <w:pStyle w:val="EW"/>
        <w:tabs>
          <w:tab w:val="left" w:pos="851"/>
        </w:tabs>
        <w:ind w:left="2835" w:hanging="2551"/>
      </w:pPr>
      <w:r>
        <w:tab/>
        <w:t>MCC &amp; MNC</w:t>
      </w:r>
      <w:r>
        <w:tab/>
        <w:t>the mobile country  and network code (00F110)</w:t>
      </w:r>
    </w:p>
    <w:p w:rsidR="00B17D80" w:rsidRDefault="00B17D80" w:rsidP="00B17D80">
      <w:pPr>
        <w:pStyle w:val="EW"/>
        <w:tabs>
          <w:tab w:val="left" w:pos="851"/>
        </w:tabs>
        <w:ind w:left="2835" w:hanging="2551"/>
      </w:pPr>
      <w:r>
        <w:tab/>
        <w:t>LAC</w:t>
      </w:r>
      <w:r>
        <w:tab/>
        <w:t>the location Area Code (0001)</w:t>
      </w:r>
    </w:p>
    <w:p w:rsidR="00B17D80" w:rsidRDefault="00B17D80" w:rsidP="00B17D80">
      <w:pPr>
        <w:pStyle w:val="EX"/>
        <w:tabs>
          <w:tab w:val="left" w:pos="851"/>
        </w:tabs>
        <w:ind w:left="2835" w:hanging="2551"/>
      </w:pPr>
      <w:r>
        <w:tab/>
        <w:t>Cell ID</w:t>
      </w:r>
      <w:r>
        <w:tab/>
        <w:t>Cell Identity Value (0001)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DB22C2" w:rsidRDefault="00B17D80" w:rsidP="00B17D80">
      <w:r w:rsidRPr="00DB22C2">
        <w:t>ENVELOPE CALL CONTROL 2.4.1</w:t>
      </w:r>
      <w:r>
        <w:t>B</w:t>
      </w:r>
    </w:p>
    <w:p w:rsidR="00B17D80" w:rsidRPr="00DB22C2" w:rsidRDefault="00B17D80" w:rsidP="00B17D80">
      <w:pPr>
        <w:rPr>
          <w:lang w:val="fr-FR"/>
        </w:rPr>
      </w:pPr>
      <w:r w:rsidRPr="00DB22C2">
        <w:rPr>
          <w:lang w:val="fr-FR"/>
        </w:rPr>
        <w:t>Logically:</w:t>
      </w:r>
    </w:p>
    <w:p w:rsidR="00B17D80" w:rsidRPr="00DB22C2" w:rsidRDefault="00B17D80" w:rsidP="00B17D80">
      <w:pPr>
        <w:pStyle w:val="EW"/>
        <w:tabs>
          <w:tab w:val="left" w:pos="851"/>
        </w:tabs>
        <w:ind w:left="2835" w:hanging="2551"/>
        <w:rPr>
          <w:lang w:val="fr-FR"/>
        </w:rPr>
      </w:pPr>
      <w:r w:rsidRPr="00DB22C2">
        <w:rPr>
          <w:lang w:val="fr-FR"/>
        </w:rPr>
        <w:t>Device identities</w:t>
      </w:r>
    </w:p>
    <w:p w:rsidR="00B17D80" w:rsidRPr="00DB22C2" w:rsidRDefault="00B17D80" w:rsidP="00B17D80">
      <w:pPr>
        <w:pStyle w:val="EW"/>
        <w:tabs>
          <w:tab w:val="left" w:pos="851"/>
        </w:tabs>
        <w:ind w:left="2835" w:hanging="2551"/>
        <w:rPr>
          <w:lang w:val="fr-FR"/>
        </w:rPr>
      </w:pPr>
      <w:r w:rsidRPr="00DB22C2">
        <w:rPr>
          <w:lang w:val="fr-FR"/>
        </w:rPr>
        <w:tab/>
        <w:t>Source device:</w:t>
      </w:r>
      <w:r w:rsidRPr="00DB22C2">
        <w:rPr>
          <w:lang w:val="fr-FR"/>
        </w:rPr>
        <w:tab/>
        <w:t>ME</w:t>
      </w:r>
    </w:p>
    <w:p w:rsidR="00B17D80" w:rsidRPr="00DB22C2" w:rsidRDefault="00B17D80" w:rsidP="00B17D80">
      <w:pPr>
        <w:pStyle w:val="EW"/>
        <w:tabs>
          <w:tab w:val="left" w:pos="851"/>
        </w:tabs>
        <w:ind w:left="2835" w:hanging="2551"/>
        <w:rPr>
          <w:lang w:val="fr-FR"/>
        </w:rPr>
      </w:pPr>
      <w:r w:rsidRPr="00DB22C2">
        <w:rPr>
          <w:lang w:val="fr-FR"/>
        </w:rPr>
        <w:tab/>
        <w:t>Destination device:</w:t>
      </w:r>
      <w:r w:rsidRPr="00DB22C2">
        <w:rPr>
          <w:lang w:val="fr-FR"/>
        </w:rPr>
        <w:tab/>
        <w:t>SIM</w:t>
      </w:r>
    </w:p>
    <w:p w:rsidR="00B17D80" w:rsidRPr="00DB22C2" w:rsidRDefault="00B17D80" w:rsidP="00B17D80">
      <w:pPr>
        <w:pStyle w:val="EW"/>
        <w:tabs>
          <w:tab w:val="left" w:pos="851"/>
        </w:tabs>
        <w:ind w:left="2835" w:hanging="2551"/>
      </w:pPr>
      <w:r w:rsidRPr="00DB22C2">
        <w:t>SS String</w:t>
      </w:r>
    </w:p>
    <w:p w:rsidR="00B17D80" w:rsidRPr="00DB22C2" w:rsidRDefault="00B17D80" w:rsidP="00B17D80">
      <w:pPr>
        <w:pStyle w:val="EW"/>
        <w:tabs>
          <w:tab w:val="left" w:pos="851"/>
        </w:tabs>
        <w:ind w:left="2835" w:hanging="2551"/>
      </w:pPr>
      <w:r w:rsidRPr="00DB22C2">
        <w:tab/>
        <w:t>TON/NPI:</w:t>
      </w:r>
      <w:r w:rsidRPr="00DB22C2">
        <w:tab/>
      </w:r>
      <w:r>
        <w:t>"FF"</w:t>
      </w:r>
    </w:p>
    <w:p w:rsidR="00B17D80" w:rsidRPr="00DB22C2" w:rsidRDefault="00B17D80" w:rsidP="00B17D80">
      <w:pPr>
        <w:pStyle w:val="EW"/>
        <w:tabs>
          <w:tab w:val="left" w:pos="851"/>
        </w:tabs>
        <w:ind w:left="2835" w:hanging="2551"/>
      </w:pPr>
      <w:r w:rsidRPr="00DB22C2">
        <w:tab/>
        <w:t>Dialling number string</w:t>
      </w:r>
      <w:r w:rsidRPr="00DB22C2">
        <w:tab/>
        <w:t>"*21#"</w:t>
      </w:r>
    </w:p>
    <w:p w:rsidR="00B17D80" w:rsidRPr="00DB22C2" w:rsidRDefault="00B17D80" w:rsidP="00B17D80">
      <w:pPr>
        <w:pStyle w:val="EW"/>
        <w:tabs>
          <w:tab w:val="left" w:pos="851"/>
        </w:tabs>
        <w:ind w:left="2835" w:hanging="2551"/>
      </w:pPr>
      <w:r w:rsidRPr="00DB22C2">
        <w:t>Location Information</w:t>
      </w:r>
    </w:p>
    <w:p w:rsidR="00B17D80" w:rsidRPr="00DB22C2" w:rsidRDefault="00B17D80" w:rsidP="00B17D80">
      <w:pPr>
        <w:pStyle w:val="EW"/>
        <w:tabs>
          <w:tab w:val="left" w:pos="851"/>
        </w:tabs>
        <w:ind w:left="2835" w:hanging="2551"/>
      </w:pPr>
      <w:r w:rsidRPr="00DB22C2">
        <w:tab/>
        <w:t>MCC &amp; MNC</w:t>
      </w:r>
      <w:r w:rsidRPr="00DB22C2">
        <w:tab/>
        <w:t>the mobile country  and network code (</w:t>
      </w:r>
      <w:r>
        <w:t>001</w:t>
      </w:r>
      <w:r w:rsidRPr="00DB22C2">
        <w:t>110)</w:t>
      </w:r>
    </w:p>
    <w:p w:rsidR="00B17D80" w:rsidRPr="00DB22C2" w:rsidRDefault="00B17D80" w:rsidP="00B17D80">
      <w:pPr>
        <w:pStyle w:val="EW"/>
        <w:tabs>
          <w:tab w:val="left" w:pos="851"/>
        </w:tabs>
        <w:ind w:left="2835" w:hanging="2551"/>
      </w:pPr>
      <w:r w:rsidRPr="00DB22C2">
        <w:tab/>
        <w:t>LAC</w:t>
      </w:r>
      <w:r w:rsidRPr="00DB22C2">
        <w:tab/>
        <w:t>the location Area Code (</w:t>
      </w:r>
      <w:r>
        <w:t>000</w:t>
      </w:r>
      <w:r w:rsidRPr="00DB22C2">
        <w:t>1)</w:t>
      </w:r>
    </w:p>
    <w:p w:rsidR="00B17D80" w:rsidRPr="00DB22C2" w:rsidRDefault="00B17D80" w:rsidP="00B17D80">
      <w:pPr>
        <w:pStyle w:val="EX"/>
        <w:tabs>
          <w:tab w:val="left" w:pos="851"/>
        </w:tabs>
        <w:ind w:left="2835" w:hanging="2551"/>
      </w:pPr>
      <w:r w:rsidRPr="00DB22C2">
        <w:tab/>
        <w:t>Cell ID</w:t>
      </w:r>
      <w:r w:rsidRPr="00DB22C2">
        <w:tab/>
        <w:t>Cell Identity Value (0001)</w:t>
      </w:r>
    </w:p>
    <w:p w:rsidR="00B17D80" w:rsidRDefault="00B17D80" w:rsidP="00B17D80">
      <w:pPr>
        <w:keepNext/>
      </w:pPr>
      <w:r w:rsidRPr="00DB22C2">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RPr="00DB22C2"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L"/>
            </w:pPr>
            <w:r w:rsidRPr="00DB22C2">
              <w:t>BER-TLV:</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D4</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89</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03</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FF</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2A</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B1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13</w:t>
            </w:r>
          </w:p>
        </w:tc>
      </w:tr>
      <w:tr w:rsidR="00B17D80" w:rsidRPr="00DB22C2"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Pr="00DB22C2"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07</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1</w:t>
            </w:r>
            <w:r w:rsidRPr="00DB22C2">
              <w:t>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r>
    </w:tbl>
    <w:p w:rsidR="00B17D80" w:rsidRDefault="00B17D80" w:rsidP="00B17D80">
      <w:pPr>
        <w:pStyle w:val="FP"/>
      </w:pPr>
    </w:p>
    <w:p w:rsidR="00B17D80" w:rsidRDefault="00B17D80" w:rsidP="00B17D80">
      <w:r>
        <w:t>CALL CONTROL RESULT 2.4.1</w:t>
      </w:r>
    </w:p>
    <w:p w:rsidR="00B17D80" w:rsidRDefault="00B17D80" w:rsidP="00B17D80">
      <w:r>
        <w:t>Logically:</w:t>
      </w:r>
    </w:p>
    <w:p w:rsidR="00B17D80" w:rsidRDefault="00B17D80" w:rsidP="00B17D80">
      <w:pPr>
        <w:pStyle w:val="EW"/>
        <w:tabs>
          <w:tab w:val="left" w:pos="851"/>
        </w:tabs>
        <w:ind w:left="2835" w:hanging="2551"/>
      </w:pPr>
      <w:r>
        <w:tab/>
        <w:t>Call control result</w:t>
      </w:r>
      <w:r>
        <w:tab/>
        <w:t>Allowed, with modifications</w:t>
      </w:r>
    </w:p>
    <w:p w:rsidR="00B17D80" w:rsidRDefault="00B17D80" w:rsidP="00B17D80">
      <w:pPr>
        <w:pStyle w:val="EW"/>
        <w:tabs>
          <w:tab w:val="left" w:pos="851"/>
        </w:tabs>
        <w:ind w:left="2835" w:hanging="2551"/>
      </w:pPr>
      <w:r>
        <w:t>SS String</w:t>
      </w:r>
    </w:p>
    <w:p w:rsidR="00B17D80" w:rsidRDefault="00B17D80" w:rsidP="00B17D80">
      <w:pPr>
        <w:pStyle w:val="EW"/>
        <w:tabs>
          <w:tab w:val="left" w:pos="851"/>
        </w:tabs>
        <w:ind w:left="2835" w:hanging="2551"/>
      </w:pPr>
      <w:r>
        <w:tab/>
        <w:t>TON/NPI</w:t>
      </w:r>
      <w:r>
        <w:tab/>
        <w:t>"FF"</w:t>
      </w:r>
    </w:p>
    <w:p w:rsidR="00B17D80" w:rsidRDefault="00B17D80" w:rsidP="00B17D80">
      <w:pPr>
        <w:pStyle w:val="EX"/>
        <w:tabs>
          <w:tab w:val="left" w:pos="851"/>
        </w:tabs>
        <w:ind w:left="2835" w:hanging="2551"/>
      </w:pPr>
      <w:r>
        <w:tab/>
        <w:t>SS String</w:t>
      </w:r>
      <w:r>
        <w:tab/>
        <w:t>"*#21#"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FB</w:t>
            </w:r>
          </w:p>
        </w:tc>
      </w:tr>
    </w:tbl>
    <w:p w:rsidR="00B17D80" w:rsidRDefault="00B17D80" w:rsidP="00B17D80">
      <w:pPr>
        <w:pStyle w:val="FP"/>
      </w:pPr>
    </w:p>
    <w:p w:rsidR="00B17D80" w:rsidRDefault="00B17D80" w:rsidP="00B17D80">
      <w:r>
        <w:t>REGISTER 2.4A</w:t>
      </w:r>
    </w:p>
    <w:p w:rsidR="00B17D80" w:rsidRDefault="00B17D80" w:rsidP="00B17D80">
      <w:r>
        <w:t>Logically (only SS argument):</w:t>
      </w:r>
    </w:p>
    <w:p w:rsidR="00B17D80" w:rsidRDefault="00B17D80" w:rsidP="00B17D80">
      <w:pPr>
        <w:pStyle w:val="EW"/>
        <w:tabs>
          <w:tab w:val="left" w:pos="851"/>
          <w:tab w:val="left" w:pos="1134"/>
        </w:tabs>
        <w:rPr>
          <w:snapToGrid w:val="0"/>
          <w:lang w:val="fr-FR"/>
        </w:rPr>
      </w:pPr>
      <w:r>
        <w:rPr>
          <w:snapToGrid w:val="0"/>
          <w:lang w:val="fr-FR"/>
        </w:rPr>
        <w:t>INTERROGATE SS ARGUMENT</w:t>
      </w:r>
    </w:p>
    <w:p w:rsidR="00B17D80" w:rsidRDefault="00B17D80" w:rsidP="00B17D80">
      <w:pPr>
        <w:pStyle w:val="EW"/>
        <w:tabs>
          <w:tab w:val="left" w:pos="851"/>
          <w:tab w:val="left" w:pos="1134"/>
        </w:tabs>
        <w:rPr>
          <w:snapToGrid w:val="0"/>
          <w:lang w:val="fr-FR"/>
        </w:rPr>
      </w:pPr>
      <w:r>
        <w:rPr>
          <w:snapToGrid w:val="0"/>
          <w:lang w:val="fr-FR"/>
        </w:rPr>
        <w:tab/>
        <w:t>SS-Code</w:t>
      </w:r>
    </w:p>
    <w:p w:rsidR="00B17D80" w:rsidRDefault="00B17D80" w:rsidP="00B17D80">
      <w:pPr>
        <w:pStyle w:val="EX"/>
        <w:tabs>
          <w:tab w:val="left" w:pos="851"/>
          <w:tab w:val="left" w:pos="1134"/>
        </w:tabs>
        <w:rPr>
          <w:snapToGrid w:val="0"/>
        </w:rPr>
      </w:pPr>
      <w:r>
        <w:rPr>
          <w:snapToGrid w:val="0"/>
          <w:lang w:val="fr-FR"/>
        </w:rPr>
        <w:tab/>
      </w:r>
      <w:r>
        <w:rPr>
          <w:snapToGrid w:val="0"/>
          <w:lang w:val="fr-FR"/>
        </w:rPr>
        <w:tab/>
      </w:r>
      <w:r>
        <w:rPr>
          <w:snapToGrid w:val="0"/>
        </w:rPr>
        <w:t>- Call Forwarding Unconditional</w:t>
      </w:r>
    </w:p>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922"/>
        <w:gridCol w:w="567"/>
        <w:gridCol w:w="567"/>
        <w:gridCol w:w="567"/>
        <w:gridCol w:w="567"/>
        <w:gridCol w:w="532"/>
      </w:tblGrid>
      <w:tr w:rsidR="00B17D80" w:rsidTr="007B59FD">
        <w:tblPrEx>
          <w:tblCellMar>
            <w:top w:w="0" w:type="dxa"/>
            <w:bottom w:w="0" w:type="dxa"/>
          </w:tblCellMar>
        </w:tblPrEx>
        <w:trPr>
          <w:jc w:val="center"/>
        </w:trPr>
        <w:tc>
          <w:tcPr>
            <w:tcW w:w="922"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r>
    </w:tbl>
    <w:p w:rsidR="00B17D80" w:rsidRDefault="00B17D80" w:rsidP="00B17D80">
      <w:pPr>
        <w:pStyle w:val="FP"/>
      </w:pPr>
    </w:p>
    <w:p w:rsidR="00B17D80" w:rsidRDefault="00B17D80" w:rsidP="00B17D80">
      <w:r>
        <w:t>REGISTER 2.4B</w:t>
      </w:r>
    </w:p>
    <w:p w:rsidR="00B17D80" w:rsidRDefault="00B17D80" w:rsidP="00B17D80">
      <w:r>
        <w:t>Logically (only SS argument):</w:t>
      </w:r>
    </w:p>
    <w:p w:rsidR="00B17D80" w:rsidRDefault="00B17D80" w:rsidP="00B17D80">
      <w:pPr>
        <w:pStyle w:val="FP"/>
        <w:tabs>
          <w:tab w:val="left" w:pos="709"/>
        </w:tabs>
        <w:ind w:left="1134" w:hanging="850"/>
      </w:pPr>
      <w:r>
        <w:t>INTERROGATE SS ARGUMENT</w:t>
      </w:r>
    </w:p>
    <w:p w:rsidR="00B17D80" w:rsidRDefault="00B17D80" w:rsidP="00B17D80">
      <w:pPr>
        <w:pStyle w:val="FP"/>
        <w:tabs>
          <w:tab w:val="left" w:pos="709"/>
        </w:tabs>
        <w:ind w:left="1134" w:hanging="850"/>
      </w:pPr>
      <w:r>
        <w:tab/>
        <w:t>SS-Code</w:t>
      </w:r>
    </w:p>
    <w:p w:rsidR="00B17D80" w:rsidRDefault="00B17D80" w:rsidP="00B17D80">
      <w:pPr>
        <w:pStyle w:val="FP"/>
        <w:tabs>
          <w:tab w:val="left" w:pos="709"/>
        </w:tabs>
        <w:ind w:left="1134" w:hanging="850"/>
      </w:pPr>
      <w:r>
        <w:tab/>
      </w:r>
      <w:r>
        <w:tab/>
        <w:t>- Call Forwarding Unconditional</w:t>
      </w:r>
    </w:p>
    <w:p w:rsidR="00B17D80" w:rsidRDefault="00B17D80" w:rsidP="00B17D80">
      <w:pPr>
        <w:pStyle w:val="FP"/>
        <w:tabs>
          <w:tab w:val="left" w:pos="709"/>
          <w:tab w:val="left" w:pos="1701"/>
        </w:tabs>
        <w:ind w:left="1134" w:hanging="850"/>
      </w:pPr>
      <w:r>
        <w:tab/>
      </w:r>
      <w:r>
        <w:tab/>
      </w:r>
      <w:r>
        <w:tab/>
        <w:t>- longFTN Supported</w:t>
      </w:r>
    </w:p>
    <w:p w:rsidR="00B17D80" w:rsidRDefault="00B17D80" w:rsidP="00B17D80">
      <w:pPr>
        <w:pStyle w:val="FP"/>
      </w:pPr>
    </w:p>
    <w:p w:rsidR="00B17D80" w:rsidRDefault="00B17D80" w:rsidP="00B17D80">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922"/>
        <w:gridCol w:w="567"/>
        <w:gridCol w:w="567"/>
        <w:gridCol w:w="567"/>
        <w:gridCol w:w="567"/>
        <w:gridCol w:w="567"/>
        <w:gridCol w:w="567"/>
        <w:gridCol w:w="532"/>
      </w:tblGrid>
      <w:tr w:rsidR="00B17D80" w:rsidTr="007B59FD">
        <w:tblPrEx>
          <w:tblCellMar>
            <w:top w:w="0" w:type="dxa"/>
            <w:bottom w:w="0" w:type="dxa"/>
          </w:tblCellMar>
        </w:tblPrEx>
        <w:trPr>
          <w:jc w:val="center"/>
        </w:trPr>
        <w:tc>
          <w:tcPr>
            <w:tcW w:w="922"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84</w:t>
            </w:r>
          </w:p>
        </w:tc>
        <w:tc>
          <w:tcPr>
            <w:tcW w:w="532"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 w:rsidR="00B17D80" w:rsidRDefault="00B17D80" w:rsidP="00B17D80">
      <w:r>
        <w:t>RELEASE COMPLETE (SS RETURN RESULT) 2.4</w:t>
      </w:r>
    </w:p>
    <w:p w:rsidR="00B17D80" w:rsidRDefault="00B17D80" w:rsidP="00B17D80">
      <w:r>
        <w:t>Logically (only from operation code):</w:t>
      </w:r>
    </w:p>
    <w:p w:rsidR="00B17D80" w:rsidRDefault="00B17D80" w:rsidP="00B17D80">
      <w:pPr>
        <w:pStyle w:val="EW"/>
        <w:tabs>
          <w:tab w:val="left" w:pos="851"/>
          <w:tab w:val="left" w:pos="1134"/>
        </w:tabs>
      </w:pPr>
      <w:r>
        <w:t>INTERROGATE SS RESULT</w:t>
      </w:r>
    </w:p>
    <w:p w:rsidR="00B17D80" w:rsidRDefault="00B17D80" w:rsidP="00B17D80">
      <w:pPr>
        <w:pStyle w:val="EW"/>
        <w:tabs>
          <w:tab w:val="left" w:pos="851"/>
          <w:tab w:val="left" w:pos="1134"/>
        </w:tabs>
      </w:pPr>
      <w:r>
        <w:tab/>
      </w:r>
      <w:r>
        <w:rPr>
          <w:snapToGrid w:val="0"/>
        </w:rPr>
        <w:t>Call Forwarding Unconditional</w:t>
      </w:r>
    </w:p>
    <w:p w:rsidR="00B17D80" w:rsidRDefault="00B17D80" w:rsidP="00B17D80">
      <w:pPr>
        <w:pStyle w:val="EW"/>
        <w:tabs>
          <w:tab w:val="left" w:pos="851"/>
          <w:tab w:val="left" w:pos="1134"/>
        </w:tabs>
      </w:pPr>
      <w:r>
        <w:tab/>
        <w:t>SS-Status</w:t>
      </w:r>
    </w:p>
    <w:p w:rsidR="00B17D80" w:rsidRDefault="00B17D80" w:rsidP="00B17D80">
      <w:pPr>
        <w:pStyle w:val="EW"/>
        <w:tabs>
          <w:tab w:val="left" w:pos="851"/>
          <w:tab w:val="left" w:pos="1134"/>
        </w:tabs>
      </w:pPr>
      <w:r>
        <w:tab/>
      </w:r>
      <w:r>
        <w:tab/>
        <w:t>- state ind.: operative</w:t>
      </w:r>
    </w:p>
    <w:p w:rsidR="00B17D80" w:rsidRDefault="00B17D80" w:rsidP="00B17D80">
      <w:pPr>
        <w:pStyle w:val="EW"/>
        <w:tabs>
          <w:tab w:val="left" w:pos="851"/>
          <w:tab w:val="left" w:pos="1134"/>
        </w:tabs>
      </w:pPr>
      <w:r>
        <w:tab/>
      </w:r>
      <w:r>
        <w:tab/>
        <w:t>- provision ind.: provisioned</w:t>
      </w:r>
    </w:p>
    <w:p w:rsidR="00B17D80" w:rsidRDefault="00B17D80" w:rsidP="00B17D80">
      <w:pPr>
        <w:pStyle w:val="EW"/>
        <w:tabs>
          <w:tab w:val="left" w:pos="851"/>
          <w:tab w:val="left" w:pos="1134"/>
        </w:tabs>
      </w:pPr>
      <w:r>
        <w:tab/>
      </w:r>
      <w:r>
        <w:tab/>
        <w:t>- registration ind.: registered</w:t>
      </w:r>
    </w:p>
    <w:p w:rsidR="00B17D80" w:rsidRDefault="00B17D80" w:rsidP="00B17D80">
      <w:pPr>
        <w:pStyle w:val="EW"/>
        <w:tabs>
          <w:tab w:val="left" w:pos="851"/>
          <w:tab w:val="left" w:pos="1134"/>
        </w:tabs>
      </w:pPr>
      <w:r>
        <w:tab/>
      </w:r>
      <w:r>
        <w:tab/>
        <w:t>- activation ind.: not active</w:t>
      </w:r>
    </w:p>
    <w:p w:rsidR="00B17D80" w:rsidRDefault="00B17D80" w:rsidP="00B17D80">
      <w:pPr>
        <w:pStyle w:val="EX"/>
        <w:tabs>
          <w:tab w:val="left" w:pos="851"/>
          <w:tab w:val="left" w:pos="1134"/>
        </w:tabs>
      </w:pPr>
    </w:p>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it-IT"/>
              </w:rPr>
            </w:pPr>
            <w:r>
              <w:rPr>
                <w:lang w:val="it-IT"/>
              </w:rP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 xml:space="preserve">80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r>
              <w:rPr>
                <w:lang w:val="it-IT"/>
              </w:rP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eading5"/>
      </w:pPr>
      <w:bookmarkStart w:id="720" w:name="_Toc502363331"/>
      <w:bookmarkStart w:id="721" w:name="_Toc533173757"/>
      <w:bookmarkStart w:id="722" w:name="_Toc51834178"/>
      <w:r>
        <w:lastRenderedPageBreak/>
        <w:t>27.22.6.2.5</w:t>
      </w:r>
      <w:r>
        <w:tab/>
        <w:t>Test requirement</w:t>
      </w:r>
      <w:bookmarkEnd w:id="720"/>
      <w:bookmarkEnd w:id="721"/>
      <w:bookmarkEnd w:id="722"/>
    </w:p>
    <w:p w:rsidR="00B17D80" w:rsidRDefault="00B17D80" w:rsidP="00B17D80">
      <w:r>
        <w:t>The ME shall operate in the manner defined in expected sequences 2.1 to 2.4.</w:t>
      </w:r>
    </w:p>
    <w:p w:rsidR="00B17D80" w:rsidRDefault="00B17D80" w:rsidP="00B17D80"/>
    <w:p w:rsidR="00B17D80" w:rsidRDefault="00B17D80" w:rsidP="00B17D80">
      <w:pPr>
        <w:pStyle w:val="Heading4"/>
      </w:pPr>
      <w:bookmarkStart w:id="723" w:name="_Toc502363332"/>
      <w:bookmarkStart w:id="724" w:name="_Toc533173758"/>
      <w:bookmarkStart w:id="725" w:name="_Toc51834179"/>
      <w:r>
        <w:t>27.22.6.3</w:t>
      </w:r>
      <w:r>
        <w:tab/>
        <w:t>Interaction with Fixed Dialling Number (FDN)</w:t>
      </w:r>
      <w:bookmarkEnd w:id="723"/>
      <w:bookmarkEnd w:id="724"/>
      <w:bookmarkEnd w:id="725"/>
    </w:p>
    <w:p w:rsidR="00B17D80" w:rsidRDefault="00B17D80" w:rsidP="00B17D80">
      <w:pPr>
        <w:pStyle w:val="Heading5"/>
      </w:pPr>
      <w:bookmarkStart w:id="726" w:name="_Toc502363333"/>
      <w:bookmarkStart w:id="727" w:name="_Toc533173759"/>
      <w:bookmarkStart w:id="728" w:name="_Toc51834180"/>
      <w:r>
        <w:t>27.22.6.3.1</w:t>
      </w:r>
      <w:r>
        <w:tab/>
        <w:t>Definition and applicability</w:t>
      </w:r>
      <w:bookmarkEnd w:id="726"/>
      <w:bookmarkEnd w:id="727"/>
      <w:bookmarkEnd w:id="728"/>
    </w:p>
    <w:p w:rsidR="00B17D80" w:rsidRDefault="00B17D80" w:rsidP="00B17D80">
      <w:r>
        <w:t>See clause 3.2.2.</w:t>
      </w:r>
    </w:p>
    <w:p w:rsidR="00B17D80" w:rsidRDefault="00B17D80" w:rsidP="00B17D80">
      <w:pPr>
        <w:pStyle w:val="Heading5"/>
      </w:pPr>
      <w:bookmarkStart w:id="729" w:name="_Toc502363334"/>
      <w:bookmarkStart w:id="730" w:name="_Toc533173760"/>
      <w:bookmarkStart w:id="731" w:name="_Toc51834181"/>
      <w:r>
        <w:t>27.22.6.3.2</w:t>
      </w:r>
      <w:r>
        <w:tab/>
        <w:t>Conformance requirement</w:t>
      </w:r>
      <w:bookmarkEnd w:id="729"/>
      <w:bookmarkEnd w:id="730"/>
      <w:bookmarkEnd w:id="731"/>
    </w:p>
    <w:p w:rsidR="00B17D80" w:rsidRDefault="00B17D80" w:rsidP="00B17D80">
      <w:r>
        <w:t>The ME shall support the CALL CONTROL facility as defined in:</w:t>
      </w:r>
    </w:p>
    <w:p w:rsidR="00B17D80" w:rsidRDefault="00B17D80" w:rsidP="00B17D80">
      <w:pPr>
        <w:pStyle w:val="B1"/>
      </w:pPr>
      <w:r>
        <w:t>-</w:t>
      </w:r>
      <w:r>
        <w:tab/>
        <w:t>TS 11.14 [15] clause 9.1.4.</w:t>
      </w:r>
    </w:p>
    <w:p w:rsidR="00B17D80" w:rsidRDefault="00B17D80" w:rsidP="00B17D80">
      <w:pPr>
        <w:pStyle w:val="Heading5"/>
      </w:pPr>
      <w:bookmarkStart w:id="732" w:name="_Toc502363335"/>
      <w:bookmarkStart w:id="733" w:name="_Toc533173761"/>
      <w:bookmarkStart w:id="734" w:name="_Toc51834182"/>
      <w:r>
        <w:t>27.22.6.3.3</w:t>
      </w:r>
      <w:r>
        <w:tab/>
        <w:t>Test purpose</w:t>
      </w:r>
      <w:bookmarkEnd w:id="732"/>
      <w:bookmarkEnd w:id="733"/>
      <w:bookmarkEnd w:id="734"/>
    </w:p>
    <w:p w:rsidR="00B17D80" w:rsidRDefault="00B17D80" w:rsidP="00B17D80">
      <w:r>
        <w:t>To verify that the ME checks that the number entered through the MMI is on the FDN list.</w:t>
      </w:r>
    </w:p>
    <w:p w:rsidR="00B17D80" w:rsidRDefault="00B17D80" w:rsidP="00B17D80">
      <w:r>
        <w:t>To verify that, if the MMI input does not pass the FDN check, the call shall not be set up.</w:t>
      </w:r>
    </w:p>
    <w:p w:rsidR="00B17D80" w:rsidRDefault="00B17D80" w:rsidP="00B17D80">
      <w:r>
        <w:t>To verify that, if the MMI input does pass the FDN check, the ME shall pass the dialled digits and other parameters to the SIM, using the ENVELOPE (CALL CONTROL) command.</w:t>
      </w:r>
    </w:p>
    <w:p w:rsidR="00B17D80" w:rsidRDefault="00B17D80" w:rsidP="00B17D80">
      <w:r>
        <w:t>To verify that, if the SIM responds with "allowed, no modification", the ME shall set up the call as proposed.</w:t>
      </w:r>
    </w:p>
    <w:p w:rsidR="00B17D80" w:rsidRDefault="00B17D80" w:rsidP="00B17D80">
      <w:r>
        <w:t>To verify that, if the SIM responds with "not allowed", the ME shall not set up the call.</w:t>
      </w:r>
    </w:p>
    <w:p w:rsidR="00B17D80" w:rsidRDefault="00B17D80" w:rsidP="00B17D80">
      <w:r>
        <w:t>To verify that, if the SIM responds with "allowed with modifications", the ME shall set up the call in accordance with the response from the SIM. If the modifications involve changing the dialled digits, the ME shall not re-check this modified number against the FDN list.</w:t>
      </w:r>
    </w:p>
    <w:p w:rsidR="00B17D80" w:rsidRDefault="00B17D80" w:rsidP="00B17D80">
      <w:pPr>
        <w:pStyle w:val="Heading5"/>
      </w:pPr>
      <w:bookmarkStart w:id="735" w:name="_Toc502363336"/>
      <w:bookmarkStart w:id="736" w:name="_Toc533173762"/>
      <w:bookmarkStart w:id="737" w:name="_Toc51834183"/>
      <w:r>
        <w:t>27.22.6.3.4</w:t>
      </w:r>
      <w:r>
        <w:tab/>
        <w:t>Method of tests</w:t>
      </w:r>
      <w:bookmarkEnd w:id="735"/>
      <w:bookmarkEnd w:id="736"/>
      <w:bookmarkEnd w:id="737"/>
    </w:p>
    <w:p w:rsidR="00B17D80" w:rsidRDefault="00B17D80" w:rsidP="00B17D80">
      <w:pPr>
        <w:pStyle w:val="H6"/>
      </w:pPr>
      <w:r>
        <w:t>27.22.6.3.4.1</w:t>
      </w:r>
      <w:r>
        <w:tab/>
        <w:t>Initial conditions</w:t>
      </w:r>
    </w:p>
    <w:p w:rsidR="00B17D80" w:rsidRDefault="00B17D80" w:rsidP="00B17D80">
      <w:r>
        <w:t>The ME is connected to the SIM Simulator and the System Simulator.</w:t>
      </w:r>
    </w:p>
    <w:p w:rsidR="00B17D80" w:rsidRDefault="00B17D80" w:rsidP="00B17D80">
      <w:r>
        <w:t>Prior to this test the ME shall have been powered on and performed the PROFILE DOWNLOAD procedure.</w:t>
      </w:r>
    </w:p>
    <w:p w:rsidR="00B17D80" w:rsidRDefault="00B17D80" w:rsidP="00B17D80">
      <w:r>
        <w:t>The elementary files are coded as SIM Application Toolkit default with the following exceptions:</w:t>
      </w:r>
    </w:p>
    <w:p w:rsidR="00B17D80" w:rsidRDefault="00B17D80" w:rsidP="00B17D80">
      <w:r>
        <w:t>The call control service is allocated and activated in the SIM Service Table.</w:t>
      </w:r>
    </w:p>
    <w:p w:rsidR="00B17D80" w:rsidRDefault="00B17D80" w:rsidP="00B17D80">
      <w:r>
        <w:t>Fixed Dialling Number service is enabled.</w:t>
      </w:r>
    </w:p>
    <w:p w:rsidR="00B17D80" w:rsidRPr="00DB22C2" w:rsidRDefault="00B17D80" w:rsidP="00B17D80">
      <w:r w:rsidRPr="00DB22C2">
        <w:t>The GSM parameters of the system simulator are:</w:t>
      </w:r>
    </w:p>
    <w:p w:rsidR="00B17D80" w:rsidRPr="00DB22C2" w:rsidRDefault="00B17D80" w:rsidP="00B17D80">
      <w:pPr>
        <w:numPr>
          <w:ilvl w:val="0"/>
          <w:numId w:val="6"/>
        </w:numPr>
        <w:overflowPunct w:val="0"/>
        <w:autoSpaceDE w:val="0"/>
        <w:autoSpaceDN w:val="0"/>
        <w:adjustRightInd w:val="0"/>
        <w:ind w:left="566"/>
        <w:textAlignment w:val="baseline"/>
      </w:pPr>
      <w:r w:rsidRPr="00DB22C2">
        <w:t xml:space="preserve">Mobile Country Code (MCC) = </w:t>
      </w:r>
      <w:r>
        <w:t>00</w:t>
      </w:r>
      <w:r w:rsidRPr="00DB22C2">
        <w:t>1</w:t>
      </w:r>
      <w:r>
        <w:t>;</w:t>
      </w:r>
    </w:p>
    <w:p w:rsidR="00B17D80" w:rsidRPr="00DB22C2" w:rsidRDefault="00B17D80" w:rsidP="00B17D80">
      <w:pPr>
        <w:numPr>
          <w:ilvl w:val="0"/>
          <w:numId w:val="6"/>
        </w:numPr>
        <w:overflowPunct w:val="0"/>
        <w:autoSpaceDE w:val="0"/>
        <w:autoSpaceDN w:val="0"/>
        <w:adjustRightInd w:val="0"/>
        <w:ind w:left="566"/>
        <w:textAlignment w:val="baseline"/>
        <w:rPr>
          <w:lang w:val="fr-FR"/>
        </w:rPr>
      </w:pPr>
      <w:r w:rsidRPr="00DB22C2">
        <w:rPr>
          <w:lang w:val="fr-FR"/>
        </w:rPr>
        <w:t xml:space="preserve">Mobile Network Code (MNC) = </w:t>
      </w:r>
      <w:r>
        <w:rPr>
          <w:lang w:val="fr-FR"/>
        </w:rPr>
        <w:t>0</w:t>
      </w:r>
      <w:r w:rsidRPr="00DB22C2">
        <w:rPr>
          <w:lang w:val="fr-FR"/>
        </w:rPr>
        <w:t>1</w:t>
      </w:r>
      <w:r>
        <w:rPr>
          <w:lang w:val="fr-FR"/>
        </w:rPr>
        <w:t> ;</w:t>
      </w:r>
    </w:p>
    <w:p w:rsidR="00B17D80" w:rsidRPr="00DB22C2" w:rsidRDefault="00B17D80" w:rsidP="00B17D80">
      <w:pPr>
        <w:numPr>
          <w:ilvl w:val="0"/>
          <w:numId w:val="6"/>
        </w:numPr>
        <w:overflowPunct w:val="0"/>
        <w:autoSpaceDE w:val="0"/>
        <w:autoSpaceDN w:val="0"/>
        <w:adjustRightInd w:val="0"/>
        <w:ind w:left="566"/>
        <w:textAlignment w:val="baseline"/>
      </w:pPr>
      <w:r w:rsidRPr="00DB22C2">
        <w:t xml:space="preserve">Location Area Code (LAC) = </w:t>
      </w:r>
      <w:r>
        <w:t>000</w:t>
      </w:r>
      <w:r w:rsidRPr="00DB22C2">
        <w:t>1</w:t>
      </w:r>
      <w:r>
        <w:t>;</w:t>
      </w:r>
    </w:p>
    <w:p w:rsidR="00B17D80" w:rsidRDefault="00B17D80" w:rsidP="00B17D80">
      <w:pPr>
        <w:numPr>
          <w:ilvl w:val="0"/>
          <w:numId w:val="6"/>
        </w:numPr>
        <w:overflowPunct w:val="0"/>
        <w:autoSpaceDE w:val="0"/>
        <w:autoSpaceDN w:val="0"/>
        <w:adjustRightInd w:val="0"/>
        <w:ind w:left="566"/>
        <w:textAlignment w:val="baseline"/>
      </w:pPr>
      <w:r w:rsidRPr="00DB22C2">
        <w:t xml:space="preserve">Cell Identity value = </w:t>
      </w:r>
      <w:r>
        <w:t>000</w:t>
      </w:r>
      <w:r w:rsidRPr="00DB22C2">
        <w:t>1</w:t>
      </w:r>
      <w:r>
        <w:t>.</w:t>
      </w:r>
    </w:p>
    <w:p w:rsidR="00B17D80" w:rsidRPr="00DB22C2" w:rsidRDefault="00B17D80" w:rsidP="00B17D80">
      <w:r w:rsidRPr="00DB22C2">
        <w:t xml:space="preserve">The </w:t>
      </w:r>
      <w:r>
        <w:t>PCS 1900</w:t>
      </w:r>
      <w:r w:rsidRPr="00DB22C2">
        <w:t xml:space="preserve"> parameters of the system simulator are:</w:t>
      </w:r>
    </w:p>
    <w:p w:rsidR="00B17D80" w:rsidRPr="00DB22C2" w:rsidRDefault="00B17D80" w:rsidP="00B17D80">
      <w:pPr>
        <w:pStyle w:val="B1"/>
      </w:pPr>
      <w:r>
        <w:t>-</w:t>
      </w:r>
      <w:r>
        <w:tab/>
      </w:r>
      <w:r w:rsidRPr="00DB22C2">
        <w:t xml:space="preserve">Mobile Country Code (MCC) = </w:t>
      </w:r>
      <w:r>
        <w:t>00</w:t>
      </w:r>
      <w:r w:rsidRPr="00DB22C2">
        <w:t>1;</w:t>
      </w:r>
    </w:p>
    <w:p w:rsidR="00B17D80" w:rsidRPr="00D23B07" w:rsidRDefault="00B17D80" w:rsidP="00B17D80">
      <w:pPr>
        <w:pStyle w:val="B1"/>
      </w:pPr>
      <w:r w:rsidRPr="00D23B07">
        <w:t>-</w:t>
      </w:r>
      <w:r w:rsidRPr="00D23B07">
        <w:tab/>
        <w:t>Mobile Network Code (MNC) = 011;</w:t>
      </w:r>
    </w:p>
    <w:p w:rsidR="00B17D80" w:rsidRPr="00DB22C2" w:rsidRDefault="00B17D80" w:rsidP="00B17D80">
      <w:pPr>
        <w:pStyle w:val="B1"/>
      </w:pPr>
      <w:r>
        <w:lastRenderedPageBreak/>
        <w:t>-</w:t>
      </w:r>
      <w:r>
        <w:tab/>
      </w:r>
      <w:r w:rsidRPr="00DB22C2">
        <w:t xml:space="preserve">Location Area Code (LAC) = </w:t>
      </w:r>
      <w:r>
        <w:t>000</w:t>
      </w:r>
      <w:r w:rsidRPr="00DB22C2">
        <w:t>1;</w:t>
      </w:r>
    </w:p>
    <w:p w:rsidR="00B17D80" w:rsidRPr="00DB22C2" w:rsidRDefault="00B17D80" w:rsidP="00B17D80">
      <w:pPr>
        <w:pStyle w:val="B1"/>
      </w:pPr>
      <w:r>
        <w:t>-</w:t>
      </w:r>
      <w:r>
        <w:tab/>
      </w:r>
      <w:r w:rsidRPr="00DB22C2">
        <w:t xml:space="preserve">Cell Identity value = </w:t>
      </w:r>
      <w:r>
        <w:t>0001.</w:t>
      </w:r>
    </w:p>
    <w:p w:rsidR="00B17D80" w:rsidRDefault="00B17D80" w:rsidP="00B17D80"/>
    <w:p w:rsidR="00B17D80" w:rsidRDefault="00B17D80" w:rsidP="00B17D80">
      <w:pPr>
        <w:pStyle w:val="H6"/>
      </w:pPr>
      <w:r>
        <w:t>27.22.6.3.4.2</w:t>
      </w:r>
      <w:r>
        <w:tab/>
        <w:t>Procedure</w:t>
      </w:r>
    </w:p>
    <w:p w:rsidR="00B17D80" w:rsidRDefault="00B17D80" w:rsidP="00B17D80">
      <w:pPr>
        <w:keepNext/>
        <w:rPr>
          <w:b/>
        </w:rPr>
      </w:pPr>
      <w:r>
        <w:rPr>
          <w:b/>
        </w:rPr>
        <w:t>Expected Sequence 3.1 (CALL CONTROL BY SIM , set up a call not in EF</w:t>
      </w:r>
      <w:r>
        <w:rPr>
          <w:b/>
          <w:vertAlign w:val="subscript"/>
        </w:rPr>
        <w:t>FDN</w:t>
      </w:r>
      <w:r>
        <w:rPr>
          <w:b/>
        </w:rPr>
        <w: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top w:val="single" w:sz="4" w:space="0" w:color="auto"/>
              <w:left w:val="single" w:sz="6" w:space="0" w:color="auto"/>
              <w:right w:val="single" w:sz="6" w:space="0" w:color="auto"/>
            </w:tcBorders>
          </w:tcPr>
          <w:p w:rsidR="00B17D80" w:rsidRDefault="00B17D80" w:rsidP="007B59FD">
            <w:pPr>
              <w:pStyle w:val="TAL"/>
            </w:pPr>
            <w:r>
              <w:t>The user sets up a call to "4321"</w:t>
            </w:r>
          </w:p>
        </w:tc>
        <w:tc>
          <w:tcPr>
            <w:tcW w:w="3408" w:type="dxa"/>
            <w:tcBorders>
              <w:top w:val="single" w:sz="4"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2</w:t>
            </w:r>
          </w:p>
        </w:tc>
        <w:tc>
          <w:tcPr>
            <w:tcW w:w="1418"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SIM</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The ME does not send the ENVELOPE (CALL CONTROL) command to the SIM.</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3</w:t>
            </w:r>
          </w:p>
        </w:tc>
        <w:tc>
          <w:tcPr>
            <w:tcW w:w="1418"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The ME does not set up the call.</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pPr>
        <w:keepNext/>
        <w:rPr>
          <w:b/>
        </w:rPr>
      </w:pPr>
      <w:r>
        <w:rPr>
          <w:b/>
        </w:rPr>
        <w:t>Expected Sequence 3.2 (CALL CONTROL BY SIM , set up a call in EF</w:t>
      </w:r>
      <w:r>
        <w:rPr>
          <w:b/>
          <w:vertAlign w:val="subscript"/>
        </w:rPr>
        <w:t xml:space="preserve">FDN </w:t>
      </w:r>
      <w:r>
        <w:rPr>
          <w:b/>
        </w:rPr>
        <w:t>, the SIM responds with '90 00')</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5"/>
        <w:gridCol w:w="1112"/>
        <w:gridCol w:w="2835"/>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11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right w:val="single" w:sz="6" w:space="0" w:color="auto"/>
            </w:tcBorders>
          </w:tcPr>
          <w:p w:rsidR="00B17D80" w:rsidRDefault="00B17D80" w:rsidP="007B59FD">
            <w:pPr>
              <w:pStyle w:val="TAC"/>
            </w:pPr>
            <w:r>
              <w:t>1</w:t>
            </w:r>
          </w:p>
        </w:tc>
        <w:tc>
          <w:tcPr>
            <w:tcW w:w="1112" w:type="dxa"/>
            <w:tcBorders>
              <w:top w:val="single" w:sz="4" w:space="0" w:color="auto"/>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top w:val="single" w:sz="4" w:space="0" w:color="auto"/>
              <w:left w:val="single" w:sz="6" w:space="0" w:color="auto"/>
              <w:right w:val="single" w:sz="6" w:space="0" w:color="auto"/>
            </w:tcBorders>
          </w:tcPr>
          <w:p w:rsidR="00B17D80" w:rsidRDefault="00B17D80" w:rsidP="007B59FD">
            <w:pPr>
              <w:pStyle w:val="TAL"/>
            </w:pPr>
            <w:r>
              <w:t>The user sets up a call to "123"</w:t>
            </w:r>
          </w:p>
        </w:tc>
        <w:tc>
          <w:tcPr>
            <w:tcW w:w="3408" w:type="dxa"/>
            <w:tcBorders>
              <w:top w:val="single" w:sz="4"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2</w:t>
            </w:r>
          </w:p>
        </w:tc>
        <w:tc>
          <w:tcPr>
            <w:tcW w:w="111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ENVELOPE CALL CONTROL 3.2.1A</w:t>
            </w:r>
          </w:p>
          <w:p w:rsidR="00B17D80" w:rsidRDefault="00B17D80" w:rsidP="007B59FD">
            <w:pPr>
              <w:pStyle w:val="TAL"/>
            </w:pPr>
            <w:r>
              <w:t>or</w:t>
            </w:r>
          </w:p>
          <w:p w:rsidR="00B17D80" w:rsidRDefault="00B17D80" w:rsidP="007B59FD">
            <w:pPr>
              <w:pStyle w:val="TAL"/>
            </w:pPr>
            <w:r>
              <w:t>ENVELOPE CALL CONTROL 3.2.1B</w:t>
            </w:r>
          </w:p>
        </w:tc>
        <w:tc>
          <w:tcPr>
            <w:tcW w:w="3408" w:type="dxa"/>
            <w:tcBorders>
              <w:left w:val="single" w:sz="6"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3</w:t>
            </w:r>
          </w:p>
        </w:tc>
        <w:tc>
          <w:tcPr>
            <w:tcW w:w="1112"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90 00</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4</w:t>
            </w:r>
          </w:p>
        </w:tc>
        <w:tc>
          <w:tcPr>
            <w:tcW w:w="111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The ME sets up the call without modification</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r>
              <w:t>[Set up call to "123"]</w:t>
            </w:r>
          </w:p>
        </w:tc>
      </w:tr>
    </w:tbl>
    <w:p w:rsidR="00B17D80" w:rsidRDefault="00B17D80" w:rsidP="00B17D80">
      <w:pPr>
        <w:pStyle w:val="FP"/>
      </w:pPr>
    </w:p>
    <w:p w:rsidR="00B17D80" w:rsidRDefault="00B17D80" w:rsidP="00B17D80">
      <w:r>
        <w:t>ENVELOPE CALL CONTROL 3.2.1A</w:t>
      </w:r>
    </w:p>
    <w:p w:rsidR="00B17D80" w:rsidRDefault="00B17D80" w:rsidP="00B17D80">
      <w:pPr>
        <w:rPr>
          <w:lang w:val="fr-FR"/>
        </w:rPr>
      </w:pPr>
      <w:r>
        <w:rPr>
          <w:lang w:val="fr-FR"/>
        </w:rPr>
        <w:t>Logically: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Unknown</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W"/>
        <w:tabs>
          <w:tab w:val="left" w:pos="851"/>
        </w:tabs>
        <w:ind w:left="2835" w:hanging="2551"/>
      </w:pPr>
      <w:r>
        <w:tab/>
        <w:t>Dialling number string</w:t>
      </w:r>
      <w:r>
        <w:tab/>
        <w:t>"123"</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s>
        <w:ind w:left="2835" w:hanging="2551"/>
      </w:pPr>
      <w:r>
        <w:t>Location Information</w:t>
      </w:r>
    </w:p>
    <w:p w:rsidR="00B17D80" w:rsidRDefault="00B17D80" w:rsidP="00B17D80">
      <w:pPr>
        <w:pStyle w:val="EW"/>
        <w:tabs>
          <w:tab w:val="left" w:pos="851"/>
        </w:tabs>
        <w:ind w:left="2835" w:hanging="2551"/>
      </w:pPr>
      <w:r>
        <w:tab/>
        <w:t>MCC &amp; MNC</w:t>
      </w:r>
      <w:r>
        <w:tab/>
        <w:t>the mobile country  and network code (00F110)</w:t>
      </w:r>
    </w:p>
    <w:p w:rsidR="00B17D80" w:rsidRDefault="00B17D80" w:rsidP="00B17D80">
      <w:pPr>
        <w:pStyle w:val="EW"/>
        <w:tabs>
          <w:tab w:val="left" w:pos="851"/>
        </w:tabs>
        <w:ind w:left="2835" w:hanging="2551"/>
      </w:pPr>
      <w:r>
        <w:tab/>
        <w:t>LAC</w:t>
      </w:r>
      <w:r>
        <w:tab/>
        <w:t>the location Area Code (0001)</w:t>
      </w:r>
    </w:p>
    <w:p w:rsidR="00B17D80" w:rsidRDefault="00B17D80" w:rsidP="00B17D80">
      <w:pPr>
        <w:pStyle w:val="EX"/>
        <w:tabs>
          <w:tab w:val="left" w:pos="851"/>
        </w:tabs>
        <w:ind w:left="2835" w:hanging="2551"/>
      </w:pPr>
      <w:r>
        <w:tab/>
        <w:t>Cell ID</w:t>
      </w:r>
      <w:r>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63"/>
        <w:gridCol w:w="780"/>
        <w:gridCol w:w="779"/>
        <w:gridCol w:w="355"/>
        <w:gridCol w:w="567"/>
        <w:gridCol w:w="567"/>
        <w:gridCol w:w="567"/>
        <w:gridCol w:w="567"/>
        <w:gridCol w:w="567"/>
        <w:gridCol w:w="354"/>
        <w:gridCol w:w="425"/>
        <w:gridCol w:w="709"/>
        <w:gridCol w:w="780"/>
      </w:tblGrid>
      <w:tr w:rsidR="00B17D80" w:rsidTr="007B59FD">
        <w:tblPrEx>
          <w:tblCellMar>
            <w:top w:w="0" w:type="dxa"/>
            <w:bottom w:w="0" w:type="dxa"/>
          </w:tblCellMar>
        </w:tblPrEx>
        <w:trPr>
          <w:jc w:val="center"/>
        </w:trPr>
        <w:tc>
          <w:tcPr>
            <w:tcW w:w="1063"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78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77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1</w:t>
            </w:r>
          </w:p>
        </w:tc>
        <w:tc>
          <w:tcPr>
            <w:tcW w:w="35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03</w:t>
            </w:r>
          </w:p>
        </w:tc>
        <w:tc>
          <w:tcPr>
            <w:tcW w:w="35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21</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F3</w:t>
            </w:r>
          </w:p>
        </w:tc>
        <w:tc>
          <w:tcPr>
            <w:tcW w:w="78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2</w:t>
            </w:r>
          </w:p>
        </w:tc>
      </w:tr>
      <w:tr w:rsidR="00B17D80" w:rsidTr="007B59FD">
        <w:tblPrEx>
          <w:tblCellMar>
            <w:top w:w="0" w:type="dxa"/>
            <w:bottom w:w="0" w:type="dxa"/>
          </w:tblCellMar>
        </w:tblPrEx>
        <w:trPr>
          <w:jc w:val="center"/>
        </w:trPr>
        <w:tc>
          <w:tcPr>
            <w:tcW w:w="1063" w:type="dxa"/>
            <w:tcBorders>
              <w:top w:val="single" w:sz="4" w:space="0" w:color="auto"/>
              <w:right w:val="single" w:sz="4" w:space="0" w:color="auto"/>
            </w:tcBorders>
          </w:tcPr>
          <w:p w:rsidR="00B17D80" w:rsidRDefault="00B17D80" w:rsidP="007B59FD">
            <w:pPr>
              <w:pStyle w:val="TAL"/>
            </w:pPr>
          </w:p>
        </w:tc>
        <w:tc>
          <w:tcPr>
            <w:tcW w:w="78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3</w:t>
            </w:r>
          </w:p>
        </w:tc>
        <w:tc>
          <w:tcPr>
            <w:tcW w:w="77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35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35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42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78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DB22C2" w:rsidRDefault="00B17D80" w:rsidP="00B17D80">
      <w:r w:rsidRPr="00DB22C2">
        <w:t>ENVELOPE CALL CONTROL 3.2.1</w:t>
      </w:r>
      <w:r>
        <w:t>B</w:t>
      </w:r>
    </w:p>
    <w:p w:rsidR="00B17D80" w:rsidRPr="00DB22C2" w:rsidRDefault="00B17D80" w:rsidP="00B17D80">
      <w:pPr>
        <w:rPr>
          <w:lang w:val="fr-FR"/>
        </w:rPr>
      </w:pPr>
      <w:r w:rsidRPr="00DB22C2">
        <w:rPr>
          <w:lang w:val="fr-FR"/>
        </w:rPr>
        <w:t>Logically:</w:t>
      </w:r>
    </w:p>
    <w:p w:rsidR="00B17D80" w:rsidRPr="00DB22C2" w:rsidRDefault="00B17D80" w:rsidP="00B17D80">
      <w:pPr>
        <w:pStyle w:val="EW"/>
        <w:tabs>
          <w:tab w:val="left" w:pos="851"/>
        </w:tabs>
        <w:ind w:left="2835" w:hanging="2551"/>
        <w:rPr>
          <w:lang w:val="fr-FR"/>
        </w:rPr>
      </w:pPr>
      <w:r w:rsidRPr="00DB22C2">
        <w:rPr>
          <w:lang w:val="fr-FR"/>
        </w:rPr>
        <w:t>Device identities</w:t>
      </w:r>
    </w:p>
    <w:p w:rsidR="00B17D80" w:rsidRPr="00DB22C2" w:rsidRDefault="00B17D80" w:rsidP="00B17D80">
      <w:pPr>
        <w:pStyle w:val="EW"/>
        <w:tabs>
          <w:tab w:val="left" w:pos="851"/>
        </w:tabs>
        <w:ind w:left="2835" w:hanging="2551"/>
        <w:rPr>
          <w:lang w:val="fr-FR"/>
        </w:rPr>
      </w:pPr>
      <w:r w:rsidRPr="00DB22C2">
        <w:rPr>
          <w:lang w:val="fr-FR"/>
        </w:rPr>
        <w:tab/>
        <w:t>Source device:</w:t>
      </w:r>
      <w:r w:rsidRPr="00DB22C2">
        <w:rPr>
          <w:lang w:val="fr-FR"/>
        </w:rPr>
        <w:tab/>
        <w:t>ME</w:t>
      </w:r>
    </w:p>
    <w:p w:rsidR="00B17D80" w:rsidRPr="00DB22C2" w:rsidRDefault="00B17D80" w:rsidP="00B17D80">
      <w:pPr>
        <w:pStyle w:val="EW"/>
        <w:tabs>
          <w:tab w:val="left" w:pos="851"/>
        </w:tabs>
        <w:ind w:left="2835" w:hanging="2551"/>
        <w:rPr>
          <w:lang w:val="fr-FR"/>
        </w:rPr>
      </w:pPr>
      <w:r w:rsidRPr="00DB22C2">
        <w:rPr>
          <w:lang w:val="fr-FR"/>
        </w:rPr>
        <w:lastRenderedPageBreak/>
        <w:tab/>
        <w:t>Destination device:</w:t>
      </w:r>
      <w:r w:rsidRPr="00DB22C2">
        <w:rPr>
          <w:lang w:val="fr-FR"/>
        </w:rPr>
        <w:tab/>
        <w:t>SIM</w:t>
      </w:r>
    </w:p>
    <w:p w:rsidR="00B17D80" w:rsidRPr="00DB22C2" w:rsidRDefault="00B17D80" w:rsidP="00B17D80">
      <w:pPr>
        <w:pStyle w:val="EW"/>
        <w:tabs>
          <w:tab w:val="left" w:pos="851"/>
        </w:tabs>
        <w:ind w:left="2835" w:hanging="2551"/>
      </w:pPr>
      <w:r w:rsidRPr="00DB22C2">
        <w:t>Address</w:t>
      </w:r>
    </w:p>
    <w:p w:rsidR="00B17D80" w:rsidRPr="00DB22C2" w:rsidRDefault="00B17D80" w:rsidP="00B17D80">
      <w:pPr>
        <w:pStyle w:val="EW"/>
        <w:tabs>
          <w:tab w:val="left" w:pos="851"/>
        </w:tabs>
        <w:ind w:left="2835" w:hanging="2551"/>
      </w:pPr>
      <w:r w:rsidRPr="00DB22C2">
        <w:tab/>
        <w:t>TON</w:t>
      </w:r>
      <w:r w:rsidRPr="00DB22C2">
        <w:tab/>
        <w:t>Unknown</w:t>
      </w:r>
    </w:p>
    <w:p w:rsidR="00B17D80" w:rsidRPr="00DB22C2" w:rsidRDefault="00B17D80" w:rsidP="00B17D80">
      <w:pPr>
        <w:pStyle w:val="EW"/>
        <w:tabs>
          <w:tab w:val="left" w:pos="851"/>
        </w:tabs>
        <w:ind w:left="2835" w:hanging="2551"/>
      </w:pPr>
      <w:r w:rsidRPr="00DB22C2">
        <w:tab/>
        <w:t>NPI</w:t>
      </w:r>
      <w:r w:rsidRPr="00DB22C2">
        <w:tab/>
        <w:t>"ISDN / telephone numbering plan"</w:t>
      </w:r>
    </w:p>
    <w:p w:rsidR="00B17D80" w:rsidRPr="00DB22C2" w:rsidRDefault="00B17D80" w:rsidP="00B17D80">
      <w:pPr>
        <w:pStyle w:val="EW"/>
        <w:tabs>
          <w:tab w:val="left" w:pos="851"/>
        </w:tabs>
        <w:ind w:left="2835" w:hanging="2551"/>
      </w:pPr>
      <w:r w:rsidRPr="00DB22C2">
        <w:tab/>
        <w:t>Dialling number string</w:t>
      </w:r>
      <w:r w:rsidRPr="00DB22C2">
        <w:tab/>
        <w:t>"123"</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Pr="00DB22C2" w:rsidRDefault="00B17D80" w:rsidP="00B17D80">
      <w:pPr>
        <w:pStyle w:val="EW"/>
        <w:tabs>
          <w:tab w:val="left" w:pos="851"/>
        </w:tabs>
        <w:ind w:left="2835" w:hanging="2551"/>
      </w:pPr>
      <w:r w:rsidRPr="00DB22C2">
        <w:t>Location Information</w:t>
      </w:r>
    </w:p>
    <w:p w:rsidR="00B17D80" w:rsidRPr="00DB22C2" w:rsidRDefault="00B17D80" w:rsidP="00B17D80">
      <w:pPr>
        <w:pStyle w:val="EW"/>
        <w:tabs>
          <w:tab w:val="left" w:pos="851"/>
        </w:tabs>
        <w:ind w:left="2835" w:hanging="2551"/>
      </w:pPr>
      <w:r w:rsidRPr="00DB22C2">
        <w:tab/>
        <w:t>MCC &amp; MNC</w:t>
      </w:r>
      <w:r w:rsidRPr="00DB22C2">
        <w:tab/>
        <w:t>the mobile country  and network code (</w:t>
      </w:r>
      <w:r>
        <w:t>001</w:t>
      </w:r>
      <w:r w:rsidRPr="00DB22C2">
        <w:t>110)</w:t>
      </w:r>
    </w:p>
    <w:p w:rsidR="00B17D80" w:rsidRPr="00DB22C2" w:rsidRDefault="00B17D80" w:rsidP="00B17D80">
      <w:pPr>
        <w:pStyle w:val="EW"/>
        <w:tabs>
          <w:tab w:val="left" w:pos="851"/>
        </w:tabs>
        <w:ind w:left="2835" w:hanging="2551"/>
      </w:pPr>
      <w:r w:rsidRPr="00DB22C2">
        <w:tab/>
        <w:t>LAC</w:t>
      </w:r>
      <w:r w:rsidRPr="00DB22C2">
        <w:tab/>
        <w:t>the location Area Code (</w:t>
      </w:r>
      <w:r>
        <w:t>000</w:t>
      </w:r>
      <w:r w:rsidRPr="00DB22C2">
        <w:t>1)</w:t>
      </w:r>
    </w:p>
    <w:p w:rsidR="00B17D80" w:rsidRPr="00DB22C2" w:rsidRDefault="00B17D80" w:rsidP="00B17D80">
      <w:pPr>
        <w:pStyle w:val="EX"/>
        <w:tabs>
          <w:tab w:val="left" w:pos="851"/>
        </w:tabs>
        <w:ind w:left="2835" w:hanging="2551"/>
      </w:pPr>
      <w:r w:rsidRPr="00DB22C2">
        <w:tab/>
        <w:t>Cell ID</w:t>
      </w:r>
      <w:r w:rsidRPr="00DB22C2">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rsidRPr="00DB22C2">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992"/>
        <w:gridCol w:w="780"/>
        <w:gridCol w:w="709"/>
        <w:gridCol w:w="567"/>
        <w:gridCol w:w="567"/>
        <w:gridCol w:w="567"/>
        <w:gridCol w:w="567"/>
        <w:gridCol w:w="567"/>
        <w:gridCol w:w="567"/>
        <w:gridCol w:w="567"/>
        <w:gridCol w:w="567"/>
        <w:gridCol w:w="690"/>
        <w:gridCol w:w="708"/>
      </w:tblGrid>
      <w:tr w:rsidR="00B17D80" w:rsidTr="007B59FD">
        <w:tblPrEx>
          <w:tblCellMar>
            <w:top w:w="0" w:type="dxa"/>
            <w:bottom w:w="0" w:type="dxa"/>
          </w:tblCellMar>
        </w:tblPrEx>
        <w:trPr>
          <w:jc w:val="center"/>
        </w:trPr>
        <w:tc>
          <w:tcPr>
            <w:tcW w:w="9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78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21</w:t>
            </w:r>
          </w:p>
        </w:tc>
        <w:tc>
          <w:tcPr>
            <w:tcW w:w="69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F3</w:t>
            </w:r>
          </w:p>
        </w:tc>
        <w:tc>
          <w:tcPr>
            <w:tcW w:w="7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2</w:t>
            </w:r>
          </w:p>
        </w:tc>
      </w:tr>
      <w:tr w:rsidR="00B17D80" w:rsidTr="007B59FD">
        <w:tblPrEx>
          <w:tblCellMar>
            <w:top w:w="0" w:type="dxa"/>
            <w:bottom w:w="0" w:type="dxa"/>
          </w:tblCellMar>
        </w:tblPrEx>
        <w:trPr>
          <w:jc w:val="center"/>
        </w:trPr>
        <w:tc>
          <w:tcPr>
            <w:tcW w:w="992" w:type="dxa"/>
            <w:tcBorders>
              <w:top w:val="single" w:sz="4" w:space="0" w:color="auto"/>
              <w:right w:val="single" w:sz="4" w:space="0" w:color="auto"/>
            </w:tcBorders>
          </w:tcPr>
          <w:p w:rsidR="00B17D80" w:rsidRDefault="00B17D80" w:rsidP="007B59FD">
            <w:pPr>
              <w:pStyle w:val="TAL"/>
            </w:pPr>
          </w:p>
        </w:tc>
        <w:tc>
          <w:tcPr>
            <w:tcW w:w="78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3</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69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7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Note 1: Length of BER-TLV is '12' plus the actual length of all the present optional SIMPLE-TLV data objects.</w:t>
      </w:r>
    </w:p>
    <w:p w:rsidR="00B17D80" w:rsidRDefault="00B17D80" w:rsidP="00B17D80">
      <w:r>
        <w:t>Note 2: Capability configuration parameters 1 may be present at this place. If present, it may take up several octets.</w:t>
      </w:r>
    </w:p>
    <w:p w:rsidR="00B17D80" w:rsidRDefault="00B17D80" w:rsidP="00B17D80">
      <w:r>
        <w:t>Note 3: Subaddress may be present at this place. If present, it may take up several octets.</w:t>
      </w:r>
    </w:p>
    <w:p w:rsidR="00B17D80" w:rsidRDefault="00B17D80" w:rsidP="00B17D80">
      <w:r>
        <w:t>Note 4: Capability configuration parameters 2 may be present at this place. If present, it may take up several octets.</w:t>
      </w:r>
    </w:p>
    <w:p w:rsidR="00B17D80" w:rsidRDefault="00B17D80" w:rsidP="00B17D80">
      <w:pPr>
        <w:keepNext/>
        <w:rPr>
          <w:b/>
        </w:rPr>
      </w:pPr>
      <w:r>
        <w:rPr>
          <w:b/>
        </w:rPr>
        <w:t>Expected Sequence 3.3 (CALL CONTROL BY SIM , set up a call in EF</w:t>
      </w:r>
      <w:r>
        <w:rPr>
          <w:b/>
          <w:vertAlign w:val="subscript"/>
        </w:rPr>
        <w:t>FDN</w:t>
      </w:r>
      <w:r>
        <w:rPr>
          <w:b/>
        </w:rPr>
        <w:t>, Allowed without modifications)</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5"/>
        <w:gridCol w:w="1112"/>
        <w:gridCol w:w="2835"/>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11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right w:val="single" w:sz="6" w:space="0" w:color="auto"/>
            </w:tcBorders>
          </w:tcPr>
          <w:p w:rsidR="00B17D80" w:rsidRDefault="00B17D80" w:rsidP="007B59FD">
            <w:pPr>
              <w:pStyle w:val="TAC"/>
            </w:pPr>
            <w:r>
              <w:t>1</w:t>
            </w:r>
          </w:p>
        </w:tc>
        <w:tc>
          <w:tcPr>
            <w:tcW w:w="1112" w:type="dxa"/>
            <w:tcBorders>
              <w:top w:val="single" w:sz="4" w:space="0" w:color="auto"/>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top w:val="single" w:sz="4" w:space="0" w:color="auto"/>
              <w:left w:val="single" w:sz="6" w:space="0" w:color="auto"/>
              <w:right w:val="single" w:sz="6" w:space="0" w:color="auto"/>
            </w:tcBorders>
          </w:tcPr>
          <w:p w:rsidR="00B17D80" w:rsidRDefault="00B17D80" w:rsidP="007B59FD">
            <w:pPr>
              <w:pStyle w:val="TAL"/>
            </w:pPr>
            <w:r>
              <w:t>The user sets up a call to "9876"</w:t>
            </w:r>
          </w:p>
        </w:tc>
        <w:tc>
          <w:tcPr>
            <w:tcW w:w="3408" w:type="dxa"/>
            <w:tcBorders>
              <w:top w:val="single" w:sz="4"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2</w:t>
            </w:r>
          </w:p>
        </w:tc>
        <w:tc>
          <w:tcPr>
            <w:tcW w:w="111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ENVELOPE CALL CONTROL 3.3.1A</w:t>
            </w:r>
          </w:p>
          <w:p w:rsidR="00B17D80" w:rsidRDefault="00B17D80" w:rsidP="007B59FD">
            <w:pPr>
              <w:pStyle w:val="TAL"/>
            </w:pPr>
            <w:r>
              <w:t>or</w:t>
            </w:r>
          </w:p>
          <w:p w:rsidR="00B17D80" w:rsidRDefault="00B17D80" w:rsidP="007B59FD">
            <w:pPr>
              <w:pStyle w:val="TAL"/>
            </w:pPr>
            <w:r>
              <w:t>ENVELOPE CALL CONTROL 3.3.1B</w:t>
            </w:r>
          </w:p>
        </w:tc>
        <w:tc>
          <w:tcPr>
            <w:tcW w:w="3408" w:type="dxa"/>
            <w:tcBorders>
              <w:left w:val="single" w:sz="6"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3</w:t>
            </w:r>
          </w:p>
        </w:tc>
        <w:tc>
          <w:tcPr>
            <w:tcW w:w="1112"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9F 02</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4</w:t>
            </w:r>
          </w:p>
        </w:tc>
        <w:tc>
          <w:tcPr>
            <w:tcW w:w="111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GET RESPONSE</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5</w:t>
            </w:r>
          </w:p>
        </w:tc>
        <w:tc>
          <w:tcPr>
            <w:tcW w:w="1112"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CALL CONTROL RESULT 3.3.1</w:t>
            </w:r>
          </w:p>
        </w:tc>
        <w:tc>
          <w:tcPr>
            <w:tcW w:w="3408" w:type="dxa"/>
            <w:tcBorders>
              <w:left w:val="single" w:sz="6" w:space="0" w:color="auto"/>
              <w:right w:val="single" w:sz="6" w:space="0" w:color="auto"/>
            </w:tcBorders>
          </w:tcPr>
          <w:p w:rsidR="00B17D80" w:rsidRDefault="00B17D80" w:rsidP="007B59FD">
            <w:pPr>
              <w:pStyle w:val="TAL"/>
            </w:pPr>
            <w:r>
              <w:t>[Call control result: "Allowed without modifications"]</w:t>
            </w: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11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The ME sets up the call without modification</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r>
              <w:t>[Set up call to "9876"]</w:t>
            </w:r>
          </w:p>
        </w:tc>
      </w:tr>
    </w:tbl>
    <w:p w:rsidR="00B17D80" w:rsidRDefault="00B17D80" w:rsidP="00B17D80">
      <w:pPr>
        <w:pStyle w:val="FP"/>
      </w:pPr>
    </w:p>
    <w:p w:rsidR="00B17D80" w:rsidRDefault="00B17D80" w:rsidP="00B17D80">
      <w:r>
        <w:t>ENVELOPE CALL CONTROL 3.3.1A</w:t>
      </w:r>
    </w:p>
    <w:p w:rsidR="00B17D80" w:rsidRDefault="00B17D80" w:rsidP="00B17D80">
      <w:pPr>
        <w:rPr>
          <w:lang w:val="fr-FR"/>
        </w:rPr>
      </w:pPr>
      <w:r>
        <w:rPr>
          <w:lang w:val="fr-FR"/>
        </w:rPr>
        <w:t>Logically: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Unknown</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W"/>
        <w:tabs>
          <w:tab w:val="left" w:pos="851"/>
        </w:tabs>
        <w:ind w:left="2835" w:hanging="2551"/>
      </w:pPr>
      <w:r>
        <w:tab/>
        <w:t>Dialling number string</w:t>
      </w:r>
      <w:r>
        <w:tab/>
        <w:t>"9876"</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s>
        <w:ind w:left="2835" w:hanging="2551"/>
      </w:pPr>
      <w:r>
        <w:t>Location Information</w:t>
      </w:r>
    </w:p>
    <w:p w:rsidR="00B17D80" w:rsidRDefault="00B17D80" w:rsidP="00B17D80">
      <w:pPr>
        <w:pStyle w:val="EW"/>
        <w:tabs>
          <w:tab w:val="left" w:pos="851"/>
        </w:tabs>
        <w:ind w:left="2835" w:hanging="2551"/>
      </w:pPr>
      <w:r>
        <w:tab/>
        <w:t>MCC &amp; MNC</w:t>
      </w:r>
      <w:r>
        <w:tab/>
        <w:t>the mobile country  and network code (00F110)</w:t>
      </w:r>
    </w:p>
    <w:p w:rsidR="00B17D80" w:rsidRDefault="00B17D80" w:rsidP="00B17D80">
      <w:pPr>
        <w:pStyle w:val="EW"/>
        <w:tabs>
          <w:tab w:val="left" w:pos="851"/>
        </w:tabs>
        <w:ind w:left="2835" w:hanging="2551"/>
      </w:pPr>
      <w:r>
        <w:tab/>
        <w:t>LAC</w:t>
      </w:r>
      <w:r>
        <w:tab/>
        <w:t>the location Area Code (0001)</w:t>
      </w:r>
    </w:p>
    <w:p w:rsidR="00B17D80" w:rsidRDefault="00B17D80" w:rsidP="00B17D80">
      <w:pPr>
        <w:pStyle w:val="EX"/>
        <w:tabs>
          <w:tab w:val="left" w:pos="851"/>
        </w:tabs>
        <w:ind w:left="2835" w:hanging="2551"/>
      </w:pPr>
      <w:r>
        <w:lastRenderedPageBreak/>
        <w:tab/>
        <w:t>Cell ID</w:t>
      </w:r>
      <w:r>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69"/>
        <w:gridCol w:w="745"/>
        <w:gridCol w:w="709"/>
        <w:gridCol w:w="567"/>
        <w:gridCol w:w="567"/>
        <w:gridCol w:w="567"/>
        <w:gridCol w:w="567"/>
        <w:gridCol w:w="567"/>
        <w:gridCol w:w="567"/>
        <w:gridCol w:w="567"/>
        <w:gridCol w:w="567"/>
        <w:gridCol w:w="708"/>
        <w:gridCol w:w="709"/>
      </w:tblGrid>
      <w:tr w:rsidR="00B17D80" w:rsidTr="007B59FD">
        <w:tblPrEx>
          <w:tblCellMar>
            <w:top w:w="0" w:type="dxa"/>
            <w:bottom w:w="0" w:type="dxa"/>
          </w:tblCellMar>
        </w:tblPrEx>
        <w:trPr>
          <w:jc w:val="center"/>
        </w:trPr>
        <w:tc>
          <w:tcPr>
            <w:tcW w:w="1169"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74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89</w:t>
            </w:r>
          </w:p>
        </w:tc>
        <w:tc>
          <w:tcPr>
            <w:tcW w:w="7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67</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2</w:t>
            </w:r>
          </w:p>
        </w:tc>
      </w:tr>
      <w:tr w:rsidR="00B17D80" w:rsidTr="007B59FD">
        <w:tblPrEx>
          <w:tblCellMar>
            <w:top w:w="0" w:type="dxa"/>
            <w:bottom w:w="0" w:type="dxa"/>
          </w:tblCellMar>
        </w:tblPrEx>
        <w:trPr>
          <w:jc w:val="center"/>
        </w:trPr>
        <w:tc>
          <w:tcPr>
            <w:tcW w:w="1169" w:type="dxa"/>
            <w:tcBorders>
              <w:top w:val="single" w:sz="4" w:space="0" w:color="auto"/>
              <w:right w:val="single" w:sz="4" w:space="0" w:color="auto"/>
            </w:tcBorders>
          </w:tcPr>
          <w:p w:rsidR="00B17D80" w:rsidRDefault="00B17D80" w:rsidP="007B59FD">
            <w:pPr>
              <w:pStyle w:val="TAL"/>
              <w:rPr>
                <w:lang w:val="en-US"/>
              </w:rPr>
            </w:pPr>
          </w:p>
        </w:tc>
        <w:tc>
          <w:tcPr>
            <w:tcW w:w="745"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3</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7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Pr="00DB22C2" w:rsidRDefault="00B17D80" w:rsidP="00B17D80">
      <w:pPr>
        <w:pStyle w:val="FP"/>
      </w:pPr>
      <w:r w:rsidRPr="00DB22C2">
        <w:t>ENVELOPE CALL CONTROL 3.3.1</w:t>
      </w:r>
      <w:r>
        <w:t>B</w:t>
      </w:r>
    </w:p>
    <w:p w:rsidR="00B17D80" w:rsidRPr="00DB22C2" w:rsidRDefault="00B17D80" w:rsidP="00B17D80">
      <w:pPr>
        <w:rPr>
          <w:lang w:val="fr-FR"/>
        </w:rPr>
      </w:pPr>
      <w:r w:rsidRPr="00DB22C2">
        <w:rPr>
          <w:lang w:val="fr-FR"/>
        </w:rPr>
        <w:t>Logically:</w:t>
      </w:r>
    </w:p>
    <w:p w:rsidR="00B17D80" w:rsidRPr="00DB22C2" w:rsidRDefault="00B17D80" w:rsidP="00B17D80">
      <w:pPr>
        <w:pStyle w:val="EW"/>
        <w:tabs>
          <w:tab w:val="left" w:pos="851"/>
        </w:tabs>
        <w:ind w:left="2835" w:hanging="2551"/>
        <w:rPr>
          <w:lang w:val="fr-FR"/>
        </w:rPr>
      </w:pPr>
      <w:r w:rsidRPr="00DB22C2">
        <w:rPr>
          <w:lang w:val="fr-FR"/>
        </w:rPr>
        <w:t>Device identities</w:t>
      </w:r>
    </w:p>
    <w:p w:rsidR="00B17D80" w:rsidRPr="00DB22C2" w:rsidRDefault="00B17D80" w:rsidP="00B17D80">
      <w:pPr>
        <w:pStyle w:val="EW"/>
        <w:tabs>
          <w:tab w:val="left" w:pos="851"/>
        </w:tabs>
        <w:ind w:left="2835" w:hanging="2551"/>
        <w:rPr>
          <w:lang w:val="fr-FR"/>
        </w:rPr>
      </w:pPr>
      <w:r w:rsidRPr="00DB22C2">
        <w:rPr>
          <w:lang w:val="fr-FR"/>
        </w:rPr>
        <w:tab/>
        <w:t>Source device:</w:t>
      </w:r>
      <w:r w:rsidRPr="00DB22C2">
        <w:rPr>
          <w:lang w:val="fr-FR"/>
        </w:rPr>
        <w:tab/>
        <w:t>ME</w:t>
      </w:r>
    </w:p>
    <w:p w:rsidR="00B17D80" w:rsidRPr="00DB22C2" w:rsidRDefault="00B17D80" w:rsidP="00B17D80">
      <w:pPr>
        <w:pStyle w:val="EW"/>
        <w:tabs>
          <w:tab w:val="left" w:pos="851"/>
        </w:tabs>
        <w:ind w:left="2835" w:hanging="2551"/>
        <w:rPr>
          <w:lang w:val="fr-FR"/>
        </w:rPr>
      </w:pPr>
      <w:r w:rsidRPr="00DB22C2">
        <w:rPr>
          <w:lang w:val="fr-FR"/>
        </w:rPr>
        <w:tab/>
        <w:t>Destination device:</w:t>
      </w:r>
      <w:r w:rsidRPr="00DB22C2">
        <w:rPr>
          <w:lang w:val="fr-FR"/>
        </w:rPr>
        <w:tab/>
        <w:t>SIM</w:t>
      </w:r>
    </w:p>
    <w:p w:rsidR="00B17D80" w:rsidRPr="00DB22C2" w:rsidRDefault="00B17D80" w:rsidP="00B17D80">
      <w:pPr>
        <w:pStyle w:val="EW"/>
        <w:tabs>
          <w:tab w:val="left" w:pos="851"/>
        </w:tabs>
        <w:ind w:left="2835" w:hanging="2551"/>
      </w:pPr>
      <w:r w:rsidRPr="00DB22C2">
        <w:t>Address</w:t>
      </w:r>
    </w:p>
    <w:p w:rsidR="00B17D80" w:rsidRPr="00DB22C2" w:rsidRDefault="00B17D80" w:rsidP="00B17D80">
      <w:pPr>
        <w:pStyle w:val="EW"/>
        <w:tabs>
          <w:tab w:val="left" w:pos="851"/>
        </w:tabs>
        <w:ind w:left="2835" w:hanging="2551"/>
      </w:pPr>
      <w:r w:rsidRPr="00DB22C2">
        <w:tab/>
        <w:t>TON</w:t>
      </w:r>
      <w:r w:rsidRPr="00DB22C2">
        <w:tab/>
        <w:t>Unknown</w:t>
      </w:r>
    </w:p>
    <w:p w:rsidR="00B17D80" w:rsidRPr="00DB22C2" w:rsidRDefault="00B17D80" w:rsidP="00B17D80">
      <w:pPr>
        <w:pStyle w:val="EW"/>
        <w:tabs>
          <w:tab w:val="left" w:pos="851"/>
        </w:tabs>
        <w:ind w:left="2835" w:hanging="2551"/>
      </w:pPr>
      <w:r w:rsidRPr="00DB22C2">
        <w:tab/>
        <w:t>NPI</w:t>
      </w:r>
      <w:r w:rsidRPr="00DB22C2">
        <w:tab/>
        <w:t>"ISDN / telephone numbering plan"</w:t>
      </w:r>
    </w:p>
    <w:p w:rsidR="00B17D80" w:rsidRPr="00DB22C2" w:rsidRDefault="00B17D80" w:rsidP="00B17D80">
      <w:pPr>
        <w:pStyle w:val="EW"/>
        <w:tabs>
          <w:tab w:val="left" w:pos="851"/>
        </w:tabs>
        <w:ind w:left="2835" w:hanging="2551"/>
      </w:pPr>
      <w:r w:rsidRPr="00DB22C2">
        <w:tab/>
        <w:t>Dialling number string</w:t>
      </w:r>
      <w:r w:rsidRPr="00DB22C2">
        <w:tab/>
        <w:t>"9876"</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Pr="00DB22C2" w:rsidRDefault="00B17D80" w:rsidP="00B17D80">
      <w:pPr>
        <w:pStyle w:val="EW"/>
        <w:tabs>
          <w:tab w:val="left" w:pos="851"/>
        </w:tabs>
        <w:ind w:left="2835" w:hanging="2551"/>
      </w:pPr>
      <w:r w:rsidRPr="00DB22C2">
        <w:t>Location Information</w:t>
      </w:r>
    </w:p>
    <w:p w:rsidR="00B17D80" w:rsidRPr="00DB22C2" w:rsidRDefault="00B17D80" w:rsidP="00B17D80">
      <w:pPr>
        <w:pStyle w:val="EW"/>
        <w:tabs>
          <w:tab w:val="left" w:pos="851"/>
        </w:tabs>
        <w:ind w:left="2835" w:hanging="2551"/>
      </w:pPr>
      <w:r w:rsidRPr="00DB22C2">
        <w:tab/>
        <w:t>MCC &amp; MNC</w:t>
      </w:r>
      <w:r w:rsidRPr="00DB22C2">
        <w:tab/>
        <w:t>the mobile country  and network code (</w:t>
      </w:r>
      <w:r>
        <w:t>001</w:t>
      </w:r>
      <w:r w:rsidRPr="00DB22C2">
        <w:t>110)</w:t>
      </w:r>
    </w:p>
    <w:p w:rsidR="00B17D80" w:rsidRPr="00DB22C2" w:rsidRDefault="00B17D80" w:rsidP="00B17D80">
      <w:pPr>
        <w:pStyle w:val="EW"/>
        <w:tabs>
          <w:tab w:val="left" w:pos="851"/>
        </w:tabs>
        <w:ind w:left="2835" w:hanging="2551"/>
      </w:pPr>
      <w:r w:rsidRPr="00DB22C2">
        <w:tab/>
        <w:t>LAC</w:t>
      </w:r>
      <w:r w:rsidRPr="00DB22C2">
        <w:tab/>
        <w:t>the location Area Code (</w:t>
      </w:r>
      <w:r>
        <w:t>000</w:t>
      </w:r>
      <w:r w:rsidRPr="00DB22C2">
        <w:t>1)</w:t>
      </w:r>
    </w:p>
    <w:p w:rsidR="00B17D80" w:rsidRPr="00DB22C2" w:rsidRDefault="00B17D80" w:rsidP="00B17D80">
      <w:pPr>
        <w:pStyle w:val="EX"/>
        <w:tabs>
          <w:tab w:val="left" w:pos="851"/>
        </w:tabs>
        <w:ind w:left="2835" w:hanging="2551"/>
      </w:pPr>
      <w:r w:rsidRPr="00DB22C2">
        <w:tab/>
        <w:t>Cell ID</w:t>
      </w:r>
      <w:r w:rsidRPr="00DB22C2">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rsidRPr="00DB22C2">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992"/>
        <w:gridCol w:w="673"/>
        <w:gridCol w:w="816"/>
        <w:gridCol w:w="567"/>
        <w:gridCol w:w="567"/>
        <w:gridCol w:w="567"/>
        <w:gridCol w:w="567"/>
        <w:gridCol w:w="567"/>
        <w:gridCol w:w="567"/>
        <w:gridCol w:w="567"/>
        <w:gridCol w:w="567"/>
        <w:gridCol w:w="761"/>
        <w:gridCol w:w="691"/>
      </w:tblGrid>
      <w:tr w:rsidR="00B17D80" w:rsidTr="007B59FD">
        <w:tblPrEx>
          <w:tblCellMar>
            <w:top w:w="0" w:type="dxa"/>
            <w:bottom w:w="0" w:type="dxa"/>
          </w:tblCellMar>
        </w:tblPrEx>
        <w:trPr>
          <w:jc w:val="center"/>
        </w:trPr>
        <w:tc>
          <w:tcPr>
            <w:tcW w:w="9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673"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81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89</w:t>
            </w:r>
          </w:p>
        </w:tc>
        <w:tc>
          <w:tcPr>
            <w:tcW w:w="76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67</w:t>
            </w:r>
          </w:p>
        </w:tc>
        <w:tc>
          <w:tcPr>
            <w:tcW w:w="69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2</w:t>
            </w:r>
          </w:p>
        </w:tc>
      </w:tr>
      <w:tr w:rsidR="00B17D80" w:rsidTr="007B59FD">
        <w:tblPrEx>
          <w:tblCellMar>
            <w:top w:w="0" w:type="dxa"/>
            <w:bottom w:w="0" w:type="dxa"/>
          </w:tblCellMar>
        </w:tblPrEx>
        <w:trPr>
          <w:jc w:val="center"/>
        </w:trPr>
        <w:tc>
          <w:tcPr>
            <w:tcW w:w="992" w:type="dxa"/>
            <w:tcBorders>
              <w:top w:val="single" w:sz="4" w:space="0" w:color="auto"/>
              <w:right w:val="single" w:sz="4" w:space="0" w:color="auto"/>
            </w:tcBorders>
          </w:tcPr>
          <w:p w:rsidR="00B17D80" w:rsidRDefault="00B17D80" w:rsidP="007B59FD">
            <w:pPr>
              <w:pStyle w:val="TAL"/>
              <w:rPr>
                <w:lang w:val="en-US"/>
              </w:rPr>
            </w:pPr>
          </w:p>
        </w:tc>
        <w:tc>
          <w:tcPr>
            <w:tcW w:w="673"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3</w:t>
            </w:r>
          </w:p>
        </w:tc>
        <w:tc>
          <w:tcPr>
            <w:tcW w:w="81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76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69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Note 1: Length of BER-TLV is '12' plus the actual length of all the present optional SIMPLE-TLV data objects.</w:t>
      </w:r>
    </w:p>
    <w:p w:rsidR="00B17D80" w:rsidRDefault="00B17D80" w:rsidP="00B17D80">
      <w:r>
        <w:t>Note 2: Capability configuration parameters 1 may be present at this place. If present, it may take up several octets.</w:t>
      </w:r>
    </w:p>
    <w:p w:rsidR="00B17D80" w:rsidRDefault="00B17D80" w:rsidP="00B17D80">
      <w:r>
        <w:t>Note 3: Subaddress may be present at this place. If present, it may take up several octets.</w:t>
      </w:r>
    </w:p>
    <w:p w:rsidR="00B17D80" w:rsidRDefault="00B17D80" w:rsidP="00B17D80">
      <w:r>
        <w:t>Note 4: Capability configuration parameters 2 may be present at this place. If present, it may take up several octets</w:t>
      </w:r>
    </w:p>
    <w:p w:rsidR="00B17D80" w:rsidRDefault="00B17D80" w:rsidP="00B17D80"/>
    <w:p w:rsidR="00B17D80" w:rsidRDefault="00B17D80" w:rsidP="00B17D80">
      <w:r>
        <w:t>CALL CONTROL RESULT 3.3.1</w:t>
      </w:r>
    </w:p>
    <w:p w:rsidR="00B17D80" w:rsidRDefault="00B17D80" w:rsidP="00B17D80">
      <w:r>
        <w:t>Logically:</w:t>
      </w:r>
    </w:p>
    <w:p w:rsidR="00B17D80" w:rsidRDefault="00B17D80" w:rsidP="00B17D80">
      <w:pPr>
        <w:pStyle w:val="EX"/>
        <w:tabs>
          <w:tab w:val="left" w:pos="851"/>
        </w:tabs>
        <w:ind w:left="2835" w:hanging="2551"/>
      </w:pPr>
      <w:r>
        <w:tab/>
        <w:t>Call control result</w:t>
      </w:r>
      <w:r>
        <w:tab/>
        <w:t>Allowed, no modifications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lastRenderedPageBreak/>
        <w:t>Expected Sequence 3.4 (CALL CONTROL BY SIM , set up a call in EF</w:t>
      </w:r>
      <w:r>
        <w:rPr>
          <w:b/>
          <w:vertAlign w:val="subscript"/>
        </w:rPr>
        <w:t xml:space="preserve">FDN </w:t>
      </w:r>
      <w:r>
        <w:rPr>
          <w:b/>
        </w:rPr>
        <w:t>, Not Allowed)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top w:val="single" w:sz="4" w:space="0" w:color="auto"/>
              <w:left w:val="single" w:sz="6" w:space="0" w:color="auto"/>
              <w:right w:val="single" w:sz="6" w:space="0" w:color="auto"/>
            </w:tcBorders>
          </w:tcPr>
          <w:p w:rsidR="00B17D80" w:rsidRDefault="00B17D80" w:rsidP="007B59FD">
            <w:pPr>
              <w:pStyle w:val="TAL"/>
            </w:pPr>
            <w:r>
              <w:t>The user sets up a call to "9876"</w:t>
            </w:r>
          </w:p>
        </w:tc>
        <w:tc>
          <w:tcPr>
            <w:tcW w:w="3408" w:type="dxa"/>
            <w:tcBorders>
              <w:top w:val="single" w:sz="4"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2</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ENVELOPE CALL CONTROL 3.4.1A</w:t>
            </w:r>
          </w:p>
          <w:p w:rsidR="00B17D80" w:rsidRDefault="00B17D80" w:rsidP="007B59FD">
            <w:pPr>
              <w:pStyle w:val="TAL"/>
            </w:pPr>
            <w:r>
              <w:t>or</w:t>
            </w:r>
          </w:p>
          <w:p w:rsidR="00B17D80" w:rsidRDefault="00B17D80" w:rsidP="007B59FD">
            <w:pPr>
              <w:pStyle w:val="TAL"/>
            </w:pPr>
            <w:r>
              <w:t>ENVELOPE CALL CONTROL 3.4.1B</w:t>
            </w:r>
          </w:p>
        </w:tc>
        <w:tc>
          <w:tcPr>
            <w:tcW w:w="3408" w:type="dxa"/>
            <w:tcBorders>
              <w:left w:val="single" w:sz="6"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3</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9F 02</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4</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GET RESPONSE</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5</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CALL CONTROL RESULT 3.4.1</w:t>
            </w:r>
          </w:p>
        </w:tc>
        <w:tc>
          <w:tcPr>
            <w:tcW w:w="3408" w:type="dxa"/>
            <w:tcBorders>
              <w:left w:val="single" w:sz="6" w:space="0" w:color="auto"/>
              <w:right w:val="single" w:sz="6" w:space="0" w:color="auto"/>
            </w:tcBorders>
          </w:tcPr>
          <w:p w:rsidR="00B17D80" w:rsidRDefault="00B17D80" w:rsidP="007B59FD">
            <w:pPr>
              <w:pStyle w:val="TAL"/>
            </w:pPr>
            <w:r>
              <w:t>[Call control result: "Not Allowed"]</w:t>
            </w: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418"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 xml:space="preserve">The ME does not set up the call </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ENVELOPE CALL CONTROL 3.4.1A</w:t>
      </w:r>
    </w:p>
    <w:p w:rsidR="00B17D80" w:rsidRPr="00F51EF9" w:rsidRDefault="00B17D80" w:rsidP="00B17D80">
      <w:r w:rsidRPr="00F51EF9">
        <w:t>Logically: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Unknown</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W"/>
        <w:tabs>
          <w:tab w:val="left" w:pos="851"/>
        </w:tabs>
        <w:ind w:left="2835" w:hanging="2551"/>
      </w:pPr>
      <w:r>
        <w:tab/>
        <w:t>Dialling number string</w:t>
      </w:r>
      <w:r>
        <w:tab/>
        <w:t>"9876"</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s>
        <w:ind w:left="2835" w:hanging="2551"/>
      </w:pPr>
      <w:r>
        <w:t>Location Information</w:t>
      </w:r>
    </w:p>
    <w:p w:rsidR="00B17D80" w:rsidRDefault="00B17D80" w:rsidP="00B17D80">
      <w:pPr>
        <w:pStyle w:val="EW"/>
        <w:tabs>
          <w:tab w:val="left" w:pos="851"/>
        </w:tabs>
        <w:ind w:left="2835" w:hanging="2551"/>
      </w:pPr>
      <w:r>
        <w:tab/>
        <w:t>MCC &amp; MNC</w:t>
      </w:r>
      <w:r>
        <w:tab/>
        <w:t>the mobile country  and network code (00F110)</w:t>
      </w:r>
    </w:p>
    <w:p w:rsidR="00B17D80" w:rsidRDefault="00B17D80" w:rsidP="00B17D80">
      <w:pPr>
        <w:pStyle w:val="EW"/>
        <w:tabs>
          <w:tab w:val="left" w:pos="851"/>
        </w:tabs>
        <w:ind w:left="2835" w:hanging="2551"/>
      </w:pPr>
      <w:r>
        <w:tab/>
        <w:t>LAC</w:t>
      </w:r>
      <w:r>
        <w:tab/>
        <w:t>the location Area Code (0001)</w:t>
      </w:r>
    </w:p>
    <w:p w:rsidR="00B17D80" w:rsidRDefault="00B17D80" w:rsidP="00B17D80">
      <w:pPr>
        <w:pStyle w:val="EX"/>
        <w:tabs>
          <w:tab w:val="left" w:pos="851"/>
        </w:tabs>
        <w:ind w:left="2835" w:hanging="2551"/>
      </w:pPr>
      <w:r>
        <w:tab/>
        <w:t>Cell ID</w:t>
      </w:r>
      <w:r>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992"/>
        <w:gridCol w:w="851"/>
        <w:gridCol w:w="709"/>
        <w:gridCol w:w="567"/>
        <w:gridCol w:w="567"/>
        <w:gridCol w:w="567"/>
        <w:gridCol w:w="567"/>
        <w:gridCol w:w="567"/>
        <w:gridCol w:w="567"/>
        <w:gridCol w:w="567"/>
        <w:gridCol w:w="567"/>
        <w:gridCol w:w="708"/>
        <w:gridCol w:w="709"/>
      </w:tblGrid>
      <w:tr w:rsidR="00B17D80" w:rsidTr="007B59FD">
        <w:tblPrEx>
          <w:tblCellMar>
            <w:top w:w="0" w:type="dxa"/>
            <w:bottom w:w="0" w:type="dxa"/>
          </w:tblCellMar>
        </w:tblPrEx>
        <w:trPr>
          <w:jc w:val="center"/>
        </w:trPr>
        <w:tc>
          <w:tcPr>
            <w:tcW w:w="9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89</w:t>
            </w:r>
          </w:p>
        </w:tc>
        <w:tc>
          <w:tcPr>
            <w:tcW w:w="7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67</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2</w:t>
            </w:r>
          </w:p>
        </w:tc>
      </w:tr>
      <w:tr w:rsidR="00B17D80" w:rsidTr="007B59FD">
        <w:tblPrEx>
          <w:tblCellMar>
            <w:top w:w="0" w:type="dxa"/>
            <w:bottom w:w="0" w:type="dxa"/>
          </w:tblCellMar>
        </w:tblPrEx>
        <w:trPr>
          <w:jc w:val="center"/>
        </w:trPr>
        <w:tc>
          <w:tcPr>
            <w:tcW w:w="992" w:type="dxa"/>
            <w:tcBorders>
              <w:top w:val="single" w:sz="4" w:space="0" w:color="auto"/>
              <w:right w:val="single" w:sz="4" w:space="0" w:color="auto"/>
            </w:tcBorders>
          </w:tcPr>
          <w:p w:rsidR="00B17D80" w:rsidRDefault="00B17D80" w:rsidP="007B59FD">
            <w:pPr>
              <w:pStyle w:val="TAL"/>
              <w:rPr>
                <w:lang w:val="en-US"/>
              </w:rPr>
            </w:pP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3</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7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DB22C2" w:rsidRDefault="00B17D80" w:rsidP="00B17D80">
      <w:r w:rsidRPr="00DB22C2">
        <w:t>ENVELOPE CALL CONTROL 3.4.1</w:t>
      </w:r>
      <w:r>
        <w:t>B</w:t>
      </w:r>
    </w:p>
    <w:p w:rsidR="00B17D80" w:rsidRPr="00DB22C2" w:rsidRDefault="00B17D80" w:rsidP="00B17D80">
      <w:pPr>
        <w:rPr>
          <w:lang w:val="fr-FR"/>
        </w:rPr>
      </w:pPr>
      <w:r w:rsidRPr="00DB22C2">
        <w:rPr>
          <w:lang w:val="fr-FR"/>
        </w:rPr>
        <w:t>Logically:</w:t>
      </w:r>
    </w:p>
    <w:p w:rsidR="00B17D80" w:rsidRPr="00DB22C2" w:rsidRDefault="00B17D80" w:rsidP="00B17D80">
      <w:pPr>
        <w:pStyle w:val="EW"/>
        <w:tabs>
          <w:tab w:val="left" w:pos="851"/>
        </w:tabs>
        <w:ind w:left="2835" w:hanging="2551"/>
        <w:rPr>
          <w:lang w:val="fr-FR"/>
        </w:rPr>
      </w:pPr>
      <w:r w:rsidRPr="00DB22C2">
        <w:rPr>
          <w:lang w:val="fr-FR"/>
        </w:rPr>
        <w:t>Device identities</w:t>
      </w:r>
    </w:p>
    <w:p w:rsidR="00B17D80" w:rsidRPr="00DB22C2" w:rsidRDefault="00B17D80" w:rsidP="00B17D80">
      <w:pPr>
        <w:pStyle w:val="EW"/>
        <w:tabs>
          <w:tab w:val="left" w:pos="851"/>
        </w:tabs>
        <w:ind w:left="2835" w:hanging="2551"/>
        <w:rPr>
          <w:lang w:val="fr-FR"/>
        </w:rPr>
      </w:pPr>
      <w:r w:rsidRPr="00DB22C2">
        <w:rPr>
          <w:lang w:val="fr-FR"/>
        </w:rPr>
        <w:tab/>
        <w:t>Source device:</w:t>
      </w:r>
      <w:r w:rsidRPr="00DB22C2">
        <w:rPr>
          <w:lang w:val="fr-FR"/>
        </w:rPr>
        <w:tab/>
        <w:t>ME</w:t>
      </w:r>
    </w:p>
    <w:p w:rsidR="00B17D80" w:rsidRPr="00DB22C2" w:rsidRDefault="00B17D80" w:rsidP="00B17D80">
      <w:pPr>
        <w:pStyle w:val="EW"/>
        <w:tabs>
          <w:tab w:val="left" w:pos="851"/>
        </w:tabs>
        <w:ind w:left="2835" w:hanging="2551"/>
        <w:rPr>
          <w:lang w:val="fr-FR"/>
        </w:rPr>
      </w:pPr>
      <w:r w:rsidRPr="00DB22C2">
        <w:rPr>
          <w:lang w:val="fr-FR"/>
        </w:rPr>
        <w:tab/>
        <w:t>Destination device:</w:t>
      </w:r>
      <w:r w:rsidRPr="00DB22C2">
        <w:rPr>
          <w:lang w:val="fr-FR"/>
        </w:rPr>
        <w:tab/>
        <w:t>SIM</w:t>
      </w:r>
    </w:p>
    <w:p w:rsidR="00B17D80" w:rsidRPr="00DB22C2" w:rsidRDefault="00B17D80" w:rsidP="00B17D80">
      <w:pPr>
        <w:pStyle w:val="EW"/>
        <w:tabs>
          <w:tab w:val="left" w:pos="851"/>
        </w:tabs>
        <w:ind w:left="2835" w:hanging="2551"/>
      </w:pPr>
      <w:r w:rsidRPr="00DB22C2">
        <w:t>Address</w:t>
      </w:r>
    </w:p>
    <w:p w:rsidR="00B17D80" w:rsidRPr="00DB22C2" w:rsidRDefault="00B17D80" w:rsidP="00B17D80">
      <w:pPr>
        <w:pStyle w:val="EW"/>
        <w:tabs>
          <w:tab w:val="left" w:pos="851"/>
        </w:tabs>
        <w:ind w:left="2835" w:hanging="2551"/>
      </w:pPr>
      <w:r w:rsidRPr="00DB22C2">
        <w:tab/>
        <w:t>TON</w:t>
      </w:r>
      <w:r w:rsidRPr="00DB22C2">
        <w:tab/>
        <w:t>Unknown</w:t>
      </w:r>
    </w:p>
    <w:p w:rsidR="00B17D80" w:rsidRPr="00DB22C2" w:rsidRDefault="00B17D80" w:rsidP="00B17D80">
      <w:pPr>
        <w:pStyle w:val="EW"/>
        <w:tabs>
          <w:tab w:val="left" w:pos="851"/>
        </w:tabs>
        <w:ind w:left="2835" w:hanging="2551"/>
      </w:pPr>
      <w:r w:rsidRPr="00DB22C2">
        <w:tab/>
        <w:t>NPI</w:t>
      </w:r>
      <w:r w:rsidRPr="00DB22C2">
        <w:tab/>
        <w:t>"ISDN / telephone numbering plan"</w:t>
      </w:r>
    </w:p>
    <w:p w:rsidR="00B17D80" w:rsidRPr="00DB22C2" w:rsidRDefault="00B17D80" w:rsidP="00B17D80">
      <w:pPr>
        <w:pStyle w:val="EW"/>
        <w:tabs>
          <w:tab w:val="left" w:pos="851"/>
        </w:tabs>
        <w:ind w:left="2835" w:hanging="2551"/>
      </w:pPr>
      <w:r w:rsidRPr="00DB22C2">
        <w:tab/>
        <w:t>Dialling number string</w:t>
      </w:r>
      <w:r w:rsidRPr="00DB22C2">
        <w:tab/>
        <w:t>"9876"</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Pr="00DB22C2" w:rsidRDefault="00B17D80" w:rsidP="00B17D80">
      <w:pPr>
        <w:pStyle w:val="EW"/>
        <w:tabs>
          <w:tab w:val="left" w:pos="851"/>
        </w:tabs>
        <w:ind w:left="2835" w:hanging="2551"/>
      </w:pPr>
      <w:r w:rsidRPr="00DB22C2">
        <w:t>Location Information</w:t>
      </w:r>
    </w:p>
    <w:p w:rsidR="00B17D80" w:rsidRPr="00DB22C2" w:rsidRDefault="00B17D80" w:rsidP="00B17D80">
      <w:pPr>
        <w:pStyle w:val="EW"/>
        <w:tabs>
          <w:tab w:val="left" w:pos="851"/>
        </w:tabs>
        <w:ind w:left="2835" w:hanging="2551"/>
      </w:pPr>
      <w:r w:rsidRPr="00DB22C2">
        <w:tab/>
        <w:t>MCC &amp; MNC</w:t>
      </w:r>
      <w:r w:rsidRPr="00DB22C2">
        <w:tab/>
        <w:t>the mobile country  and network code (</w:t>
      </w:r>
      <w:r>
        <w:t>001</w:t>
      </w:r>
      <w:r w:rsidRPr="00DB22C2">
        <w:t>110)</w:t>
      </w:r>
    </w:p>
    <w:p w:rsidR="00B17D80" w:rsidRPr="00DB22C2" w:rsidRDefault="00B17D80" w:rsidP="00B17D80">
      <w:pPr>
        <w:pStyle w:val="EW"/>
        <w:tabs>
          <w:tab w:val="left" w:pos="851"/>
        </w:tabs>
        <w:ind w:left="2835" w:hanging="2551"/>
      </w:pPr>
      <w:r w:rsidRPr="00DB22C2">
        <w:tab/>
        <w:t>LAC</w:t>
      </w:r>
      <w:r w:rsidRPr="00DB22C2">
        <w:tab/>
        <w:t>the location Area Code (</w:t>
      </w:r>
      <w:r>
        <w:t>000</w:t>
      </w:r>
      <w:r w:rsidRPr="00DB22C2">
        <w:t>1)</w:t>
      </w:r>
    </w:p>
    <w:p w:rsidR="00B17D80" w:rsidRPr="00DB22C2" w:rsidRDefault="00B17D80" w:rsidP="00B17D80">
      <w:pPr>
        <w:pStyle w:val="EX"/>
        <w:tabs>
          <w:tab w:val="left" w:pos="851"/>
        </w:tabs>
        <w:ind w:left="2835" w:hanging="2551"/>
      </w:pPr>
      <w:r w:rsidRPr="00DB22C2">
        <w:tab/>
        <w:t>Cell ID</w:t>
      </w:r>
      <w:r w:rsidRPr="00DB22C2">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rsidRPr="00DB22C2">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992"/>
        <w:gridCol w:w="851"/>
        <w:gridCol w:w="709"/>
        <w:gridCol w:w="567"/>
        <w:gridCol w:w="567"/>
        <w:gridCol w:w="567"/>
        <w:gridCol w:w="567"/>
        <w:gridCol w:w="567"/>
        <w:gridCol w:w="567"/>
        <w:gridCol w:w="567"/>
        <w:gridCol w:w="567"/>
        <w:gridCol w:w="779"/>
        <w:gridCol w:w="780"/>
      </w:tblGrid>
      <w:tr w:rsidR="00B17D80" w:rsidTr="007B59FD">
        <w:tblPrEx>
          <w:tblCellMar>
            <w:top w:w="0" w:type="dxa"/>
            <w:bottom w:w="0" w:type="dxa"/>
          </w:tblCellMar>
        </w:tblPrEx>
        <w:trPr>
          <w:jc w:val="center"/>
        </w:trPr>
        <w:tc>
          <w:tcPr>
            <w:tcW w:w="9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89</w:t>
            </w:r>
          </w:p>
        </w:tc>
        <w:tc>
          <w:tcPr>
            <w:tcW w:w="77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67</w:t>
            </w:r>
          </w:p>
        </w:tc>
        <w:tc>
          <w:tcPr>
            <w:tcW w:w="78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2</w:t>
            </w:r>
          </w:p>
        </w:tc>
      </w:tr>
      <w:tr w:rsidR="00B17D80" w:rsidTr="007B59FD">
        <w:tblPrEx>
          <w:tblCellMar>
            <w:top w:w="0" w:type="dxa"/>
            <w:bottom w:w="0" w:type="dxa"/>
          </w:tblCellMar>
        </w:tblPrEx>
        <w:trPr>
          <w:jc w:val="center"/>
        </w:trPr>
        <w:tc>
          <w:tcPr>
            <w:tcW w:w="992" w:type="dxa"/>
            <w:tcBorders>
              <w:top w:val="single" w:sz="4" w:space="0" w:color="auto"/>
              <w:right w:val="single" w:sz="4" w:space="0" w:color="auto"/>
            </w:tcBorders>
          </w:tcPr>
          <w:p w:rsidR="00B17D80" w:rsidRDefault="00B17D80" w:rsidP="007B59FD">
            <w:pPr>
              <w:pStyle w:val="TAL"/>
              <w:rPr>
                <w:lang w:val="en-US"/>
              </w:rPr>
            </w:pP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3</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77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78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Note 1: Length of BER-TLV is '12' plus the actual length of all the present optional SIMPLE-TLV data objects.</w:t>
      </w:r>
    </w:p>
    <w:p w:rsidR="00B17D80" w:rsidRDefault="00B17D80" w:rsidP="00B17D80">
      <w:r>
        <w:t>Note 2: Capability configuration parameters 1 may be present at this place. If present, it may take up several octets.</w:t>
      </w:r>
    </w:p>
    <w:p w:rsidR="00B17D80" w:rsidRDefault="00B17D80" w:rsidP="00B17D80">
      <w:r>
        <w:t>Note 3: Subaddress may be present at this place. If present, it may take up several octets.</w:t>
      </w:r>
    </w:p>
    <w:p w:rsidR="00B17D80" w:rsidRDefault="00B17D80" w:rsidP="00B17D80">
      <w:r>
        <w:t>Note 4: Capability configuration parameters 2 may be present at this place. If present, it may take up several octets.</w:t>
      </w:r>
    </w:p>
    <w:p w:rsidR="00B17D80" w:rsidRDefault="00B17D80" w:rsidP="00B17D80"/>
    <w:p w:rsidR="00B17D80" w:rsidRDefault="00B17D80" w:rsidP="00B17D80">
      <w:r>
        <w:t>CALL CONTROL RESULT 3.4.1</w:t>
      </w:r>
    </w:p>
    <w:p w:rsidR="00B17D80" w:rsidRDefault="00B17D80" w:rsidP="00B17D80">
      <w:r>
        <w:t>Logically:</w:t>
      </w:r>
    </w:p>
    <w:p w:rsidR="00B17D80" w:rsidRDefault="00B17D80" w:rsidP="00B17D80">
      <w:pPr>
        <w:pStyle w:val="EX"/>
        <w:tabs>
          <w:tab w:val="left" w:pos="851"/>
        </w:tabs>
        <w:ind w:left="2835" w:hanging="2551"/>
      </w:pPr>
      <w:r>
        <w:tab/>
        <w:t>Call control result</w:t>
      </w:r>
      <w:r>
        <w:tab/>
        <w:t>Not Allowed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3.5 (CALL CONTROL BY SIM , set up a call in EF</w:t>
      </w:r>
      <w:r>
        <w:rPr>
          <w:b/>
          <w:vertAlign w:val="subscript"/>
        </w:rPr>
        <w:t xml:space="preserve">FDN </w:t>
      </w:r>
      <w:r>
        <w:rPr>
          <w:b/>
        </w:rPr>
        <w:t>, Allowed with modifications)</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top w:val="single" w:sz="4" w:space="0" w:color="auto"/>
              <w:left w:val="single" w:sz="6" w:space="0" w:color="auto"/>
              <w:right w:val="single" w:sz="6" w:space="0" w:color="auto"/>
            </w:tcBorders>
          </w:tcPr>
          <w:p w:rsidR="00B17D80" w:rsidRDefault="00B17D80" w:rsidP="007B59FD">
            <w:pPr>
              <w:pStyle w:val="TAL"/>
            </w:pPr>
            <w:r>
              <w:t>The user sets up a call to "9876"</w:t>
            </w:r>
          </w:p>
        </w:tc>
        <w:tc>
          <w:tcPr>
            <w:tcW w:w="3408" w:type="dxa"/>
            <w:tcBorders>
              <w:top w:val="single" w:sz="4"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2</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ENVELOPE  CALL CONTROL 3.5.1A</w:t>
            </w:r>
          </w:p>
          <w:p w:rsidR="00B17D80" w:rsidRDefault="00B17D80" w:rsidP="007B59FD">
            <w:pPr>
              <w:pStyle w:val="TAL"/>
            </w:pPr>
            <w:r>
              <w:t>or</w:t>
            </w:r>
          </w:p>
          <w:p w:rsidR="00B17D80" w:rsidRDefault="00B17D80" w:rsidP="007B59FD">
            <w:pPr>
              <w:pStyle w:val="TAL"/>
            </w:pPr>
            <w:r>
              <w:t>ENVELOPE  CALL CONTROL 3.5.1B</w:t>
            </w:r>
          </w:p>
        </w:tc>
        <w:tc>
          <w:tcPr>
            <w:tcW w:w="3408" w:type="dxa"/>
            <w:tcBorders>
              <w:left w:val="single" w:sz="6"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3</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9F 07</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4</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GET RESPONSE</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5</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CALL CONTROL RESULT 3.5.1</w:t>
            </w:r>
          </w:p>
        </w:tc>
        <w:tc>
          <w:tcPr>
            <w:tcW w:w="3408" w:type="dxa"/>
            <w:tcBorders>
              <w:left w:val="single" w:sz="6" w:space="0" w:color="auto"/>
              <w:right w:val="single" w:sz="6" w:space="0" w:color="auto"/>
            </w:tcBorders>
          </w:tcPr>
          <w:p w:rsidR="00B17D80" w:rsidRDefault="00B17D80" w:rsidP="007B59FD">
            <w:pPr>
              <w:pStyle w:val="TAL"/>
            </w:pPr>
            <w:r>
              <w:t>[Call control result: "Allowed with modifications"]</w:t>
            </w: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418"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The ME sets up the call with data sent by the SIM</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r>
              <w:t>[Set up call to "3333"]</w:t>
            </w:r>
          </w:p>
        </w:tc>
      </w:tr>
    </w:tbl>
    <w:p w:rsidR="00B17D80" w:rsidRDefault="00B17D80" w:rsidP="00B17D80">
      <w:pPr>
        <w:pStyle w:val="FP"/>
      </w:pPr>
    </w:p>
    <w:p w:rsidR="00B17D80" w:rsidRDefault="00B17D80" w:rsidP="00B17D80">
      <w:r>
        <w:t>ENVELOPE CALL CONTROL 3.5.1A</w:t>
      </w:r>
    </w:p>
    <w:p w:rsidR="00B17D80" w:rsidRDefault="00B17D80" w:rsidP="00B17D80">
      <w:pPr>
        <w:rPr>
          <w:lang w:val="fr-FR"/>
        </w:rPr>
      </w:pPr>
      <w:r>
        <w:rPr>
          <w:lang w:val="fr-FR"/>
        </w:rPr>
        <w:t>Logically: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Unknown</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W"/>
        <w:tabs>
          <w:tab w:val="left" w:pos="851"/>
        </w:tabs>
        <w:ind w:left="2835" w:hanging="2551"/>
      </w:pPr>
      <w:r>
        <w:tab/>
        <w:t>Dialling number string</w:t>
      </w:r>
      <w:r>
        <w:tab/>
        <w:t>"9876"</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s>
        <w:ind w:left="2835" w:hanging="2551"/>
      </w:pPr>
      <w:r>
        <w:t>Location Information</w:t>
      </w:r>
    </w:p>
    <w:p w:rsidR="00B17D80" w:rsidRDefault="00B17D80" w:rsidP="00B17D80">
      <w:pPr>
        <w:pStyle w:val="EW"/>
        <w:tabs>
          <w:tab w:val="left" w:pos="851"/>
        </w:tabs>
        <w:ind w:left="2835" w:hanging="2551"/>
      </w:pPr>
      <w:r>
        <w:tab/>
        <w:t>MCC &amp; MNC</w:t>
      </w:r>
      <w:r>
        <w:tab/>
        <w:t>the mobile country  and network code (00F110)</w:t>
      </w:r>
    </w:p>
    <w:p w:rsidR="00B17D80" w:rsidRDefault="00B17D80" w:rsidP="00B17D80">
      <w:pPr>
        <w:pStyle w:val="EW"/>
        <w:tabs>
          <w:tab w:val="left" w:pos="851"/>
        </w:tabs>
        <w:ind w:left="2835" w:hanging="2551"/>
      </w:pPr>
      <w:r>
        <w:tab/>
        <w:t>LAC</w:t>
      </w:r>
      <w:r>
        <w:tab/>
        <w:t>the location Area Code (0001)</w:t>
      </w:r>
    </w:p>
    <w:p w:rsidR="00B17D80" w:rsidRDefault="00B17D80" w:rsidP="00B17D80">
      <w:pPr>
        <w:pStyle w:val="EX"/>
        <w:tabs>
          <w:tab w:val="left" w:pos="851"/>
        </w:tabs>
        <w:ind w:left="2835" w:hanging="2551"/>
      </w:pPr>
      <w:r>
        <w:tab/>
        <w:t>Cell ID</w:t>
      </w:r>
      <w:r>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992"/>
        <w:gridCol w:w="851"/>
        <w:gridCol w:w="709"/>
        <w:gridCol w:w="567"/>
        <w:gridCol w:w="567"/>
        <w:gridCol w:w="567"/>
        <w:gridCol w:w="567"/>
        <w:gridCol w:w="567"/>
        <w:gridCol w:w="567"/>
        <w:gridCol w:w="567"/>
        <w:gridCol w:w="567"/>
        <w:gridCol w:w="813"/>
        <w:gridCol w:w="709"/>
      </w:tblGrid>
      <w:tr w:rsidR="00B17D80" w:rsidTr="007B59FD">
        <w:tblPrEx>
          <w:tblCellMar>
            <w:top w:w="0" w:type="dxa"/>
            <w:bottom w:w="0" w:type="dxa"/>
          </w:tblCellMar>
        </w:tblPrEx>
        <w:trPr>
          <w:jc w:val="center"/>
        </w:trPr>
        <w:tc>
          <w:tcPr>
            <w:tcW w:w="9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89</w:t>
            </w:r>
          </w:p>
        </w:tc>
        <w:tc>
          <w:tcPr>
            <w:tcW w:w="813"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67</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2</w:t>
            </w:r>
          </w:p>
        </w:tc>
      </w:tr>
      <w:tr w:rsidR="00B17D80" w:rsidTr="007B59FD">
        <w:tblPrEx>
          <w:tblCellMar>
            <w:top w:w="0" w:type="dxa"/>
            <w:bottom w:w="0" w:type="dxa"/>
          </w:tblCellMar>
        </w:tblPrEx>
        <w:trPr>
          <w:jc w:val="center"/>
        </w:trPr>
        <w:tc>
          <w:tcPr>
            <w:tcW w:w="992" w:type="dxa"/>
            <w:tcBorders>
              <w:top w:val="single" w:sz="4" w:space="0" w:color="auto"/>
              <w:right w:val="single" w:sz="4" w:space="0" w:color="auto"/>
            </w:tcBorders>
          </w:tcPr>
          <w:p w:rsidR="00B17D80" w:rsidRDefault="00B17D80" w:rsidP="007B59FD">
            <w:pPr>
              <w:pStyle w:val="TAL"/>
              <w:rPr>
                <w:lang w:val="en-US"/>
              </w:rPr>
            </w:pP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Note3</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813"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DB22C2" w:rsidRDefault="00B17D80" w:rsidP="00B17D80">
      <w:r w:rsidRPr="00DB22C2">
        <w:t>ENVELOPE CALL CONTROL 3.5.1</w:t>
      </w:r>
      <w:r>
        <w:t>B</w:t>
      </w:r>
    </w:p>
    <w:p w:rsidR="00B17D80" w:rsidRPr="00DB22C2" w:rsidRDefault="00B17D80" w:rsidP="00B17D80">
      <w:pPr>
        <w:rPr>
          <w:lang w:val="fr-FR"/>
        </w:rPr>
      </w:pPr>
      <w:r w:rsidRPr="00DB22C2">
        <w:rPr>
          <w:lang w:val="fr-FR"/>
        </w:rPr>
        <w:t>Logically:</w:t>
      </w:r>
    </w:p>
    <w:p w:rsidR="00B17D80" w:rsidRPr="00DB22C2" w:rsidRDefault="00B17D80" w:rsidP="00B17D80">
      <w:pPr>
        <w:pStyle w:val="EW"/>
        <w:tabs>
          <w:tab w:val="left" w:pos="851"/>
        </w:tabs>
        <w:ind w:left="2835" w:hanging="2551"/>
        <w:rPr>
          <w:lang w:val="fr-FR"/>
        </w:rPr>
      </w:pPr>
      <w:r w:rsidRPr="00DB22C2">
        <w:rPr>
          <w:lang w:val="fr-FR"/>
        </w:rPr>
        <w:t>Device identities</w:t>
      </w:r>
    </w:p>
    <w:p w:rsidR="00B17D80" w:rsidRPr="00DB22C2" w:rsidRDefault="00B17D80" w:rsidP="00B17D80">
      <w:pPr>
        <w:pStyle w:val="EW"/>
        <w:tabs>
          <w:tab w:val="left" w:pos="851"/>
        </w:tabs>
        <w:ind w:left="2835" w:hanging="2551"/>
        <w:rPr>
          <w:lang w:val="fr-FR"/>
        </w:rPr>
      </w:pPr>
      <w:r w:rsidRPr="00DB22C2">
        <w:rPr>
          <w:lang w:val="fr-FR"/>
        </w:rPr>
        <w:tab/>
        <w:t>Source device:</w:t>
      </w:r>
      <w:r w:rsidRPr="00DB22C2">
        <w:rPr>
          <w:lang w:val="fr-FR"/>
        </w:rPr>
        <w:tab/>
        <w:t>ME</w:t>
      </w:r>
    </w:p>
    <w:p w:rsidR="00B17D80" w:rsidRPr="00DB22C2" w:rsidRDefault="00B17D80" w:rsidP="00B17D80">
      <w:pPr>
        <w:pStyle w:val="EW"/>
        <w:tabs>
          <w:tab w:val="left" w:pos="851"/>
        </w:tabs>
        <w:ind w:left="2835" w:hanging="2551"/>
        <w:rPr>
          <w:lang w:val="fr-FR"/>
        </w:rPr>
      </w:pPr>
      <w:r w:rsidRPr="00DB22C2">
        <w:rPr>
          <w:lang w:val="fr-FR"/>
        </w:rPr>
        <w:tab/>
        <w:t>Destination device:</w:t>
      </w:r>
      <w:r w:rsidRPr="00DB22C2">
        <w:rPr>
          <w:lang w:val="fr-FR"/>
        </w:rPr>
        <w:tab/>
        <w:t>SIM</w:t>
      </w:r>
    </w:p>
    <w:p w:rsidR="00B17D80" w:rsidRPr="00DB22C2" w:rsidRDefault="00B17D80" w:rsidP="00B17D80">
      <w:pPr>
        <w:pStyle w:val="EW"/>
        <w:tabs>
          <w:tab w:val="left" w:pos="851"/>
        </w:tabs>
        <w:ind w:left="2835" w:hanging="2551"/>
      </w:pPr>
      <w:r w:rsidRPr="00DB22C2">
        <w:t>Address</w:t>
      </w:r>
    </w:p>
    <w:p w:rsidR="00B17D80" w:rsidRPr="00DB22C2" w:rsidRDefault="00B17D80" w:rsidP="00B17D80">
      <w:pPr>
        <w:pStyle w:val="EW"/>
        <w:tabs>
          <w:tab w:val="left" w:pos="851"/>
        </w:tabs>
        <w:ind w:left="2835" w:hanging="2551"/>
      </w:pPr>
      <w:r w:rsidRPr="00DB22C2">
        <w:tab/>
        <w:t>TON</w:t>
      </w:r>
      <w:r w:rsidRPr="00DB22C2">
        <w:tab/>
        <w:t>Unknown</w:t>
      </w:r>
    </w:p>
    <w:p w:rsidR="00B17D80" w:rsidRPr="00DB22C2" w:rsidRDefault="00B17D80" w:rsidP="00B17D80">
      <w:pPr>
        <w:pStyle w:val="EW"/>
        <w:tabs>
          <w:tab w:val="left" w:pos="851"/>
        </w:tabs>
        <w:ind w:left="2835" w:hanging="2551"/>
      </w:pPr>
      <w:r w:rsidRPr="00DB22C2">
        <w:tab/>
        <w:t>NPI</w:t>
      </w:r>
      <w:r w:rsidRPr="00DB22C2">
        <w:tab/>
        <w:t>"ISDN / telephone numbering plan"</w:t>
      </w:r>
    </w:p>
    <w:p w:rsidR="00B17D80" w:rsidRPr="00DB22C2" w:rsidRDefault="00B17D80" w:rsidP="00B17D80">
      <w:pPr>
        <w:pStyle w:val="EW"/>
        <w:tabs>
          <w:tab w:val="left" w:pos="851"/>
        </w:tabs>
        <w:ind w:left="2835" w:hanging="2551"/>
      </w:pPr>
      <w:r w:rsidRPr="00DB22C2">
        <w:tab/>
        <w:t>Dialling number string</w:t>
      </w:r>
      <w:r w:rsidRPr="00DB22C2">
        <w:tab/>
        <w:t>"9876"</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Pr="00DB22C2" w:rsidRDefault="00B17D80" w:rsidP="00B17D80">
      <w:pPr>
        <w:pStyle w:val="EW"/>
        <w:tabs>
          <w:tab w:val="left" w:pos="851"/>
        </w:tabs>
        <w:ind w:left="2835" w:hanging="2551"/>
      </w:pPr>
      <w:r w:rsidRPr="00DB22C2">
        <w:t>Location Information</w:t>
      </w:r>
    </w:p>
    <w:p w:rsidR="00B17D80" w:rsidRPr="00DB22C2" w:rsidRDefault="00B17D80" w:rsidP="00B17D80">
      <w:pPr>
        <w:pStyle w:val="EW"/>
        <w:tabs>
          <w:tab w:val="left" w:pos="851"/>
        </w:tabs>
        <w:ind w:left="2835" w:hanging="2551"/>
      </w:pPr>
      <w:r w:rsidRPr="00DB22C2">
        <w:tab/>
        <w:t>MCC &amp; MNC</w:t>
      </w:r>
      <w:r w:rsidRPr="00DB22C2">
        <w:tab/>
        <w:t>the mobile country  and network code (</w:t>
      </w:r>
      <w:r>
        <w:t>001</w:t>
      </w:r>
      <w:r w:rsidRPr="00DB22C2">
        <w:t>110)</w:t>
      </w:r>
    </w:p>
    <w:p w:rsidR="00B17D80" w:rsidRPr="00DB22C2" w:rsidRDefault="00B17D80" w:rsidP="00B17D80">
      <w:pPr>
        <w:pStyle w:val="EW"/>
        <w:tabs>
          <w:tab w:val="left" w:pos="851"/>
        </w:tabs>
        <w:ind w:left="2835" w:hanging="2551"/>
      </w:pPr>
      <w:r w:rsidRPr="00DB22C2">
        <w:tab/>
        <w:t>LAC</w:t>
      </w:r>
      <w:r w:rsidRPr="00DB22C2">
        <w:tab/>
        <w:t>the location Area Code (</w:t>
      </w:r>
      <w:r>
        <w:t>000</w:t>
      </w:r>
      <w:r w:rsidRPr="00DB22C2">
        <w:t>1)</w:t>
      </w:r>
    </w:p>
    <w:p w:rsidR="00B17D80" w:rsidRPr="00DB22C2" w:rsidRDefault="00B17D80" w:rsidP="00B17D80">
      <w:pPr>
        <w:pStyle w:val="EX"/>
        <w:tabs>
          <w:tab w:val="left" w:pos="851"/>
        </w:tabs>
        <w:ind w:left="2835" w:hanging="2551"/>
      </w:pPr>
      <w:r w:rsidRPr="00DB22C2">
        <w:tab/>
        <w:t>Cell ID</w:t>
      </w:r>
      <w:r w:rsidRPr="00DB22C2">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rsidRPr="00DB22C2">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992"/>
        <w:gridCol w:w="851"/>
        <w:gridCol w:w="709"/>
        <w:gridCol w:w="567"/>
        <w:gridCol w:w="567"/>
        <w:gridCol w:w="567"/>
        <w:gridCol w:w="567"/>
        <w:gridCol w:w="567"/>
        <w:gridCol w:w="567"/>
        <w:gridCol w:w="567"/>
        <w:gridCol w:w="567"/>
        <w:gridCol w:w="779"/>
        <w:gridCol w:w="780"/>
      </w:tblGrid>
      <w:tr w:rsidR="00B17D80" w:rsidTr="007B59FD">
        <w:tblPrEx>
          <w:tblCellMar>
            <w:top w:w="0" w:type="dxa"/>
            <w:bottom w:w="0" w:type="dxa"/>
          </w:tblCellMar>
        </w:tblPrEx>
        <w:trPr>
          <w:jc w:val="center"/>
        </w:trPr>
        <w:tc>
          <w:tcPr>
            <w:tcW w:w="9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89</w:t>
            </w:r>
          </w:p>
        </w:tc>
        <w:tc>
          <w:tcPr>
            <w:tcW w:w="77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67</w:t>
            </w:r>
          </w:p>
        </w:tc>
        <w:tc>
          <w:tcPr>
            <w:tcW w:w="78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2</w:t>
            </w:r>
          </w:p>
        </w:tc>
      </w:tr>
      <w:tr w:rsidR="00B17D80" w:rsidTr="007B59FD">
        <w:tblPrEx>
          <w:tblCellMar>
            <w:top w:w="0" w:type="dxa"/>
            <w:bottom w:w="0" w:type="dxa"/>
          </w:tblCellMar>
        </w:tblPrEx>
        <w:trPr>
          <w:jc w:val="center"/>
        </w:trPr>
        <w:tc>
          <w:tcPr>
            <w:tcW w:w="992" w:type="dxa"/>
            <w:tcBorders>
              <w:top w:val="single" w:sz="4" w:space="0" w:color="auto"/>
              <w:right w:val="single" w:sz="4" w:space="0" w:color="auto"/>
            </w:tcBorders>
          </w:tcPr>
          <w:p w:rsidR="00B17D80" w:rsidRDefault="00B17D80" w:rsidP="007B59FD">
            <w:pPr>
              <w:pStyle w:val="TAL"/>
              <w:rPr>
                <w:lang w:val="en-US"/>
              </w:rPr>
            </w:pP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Note3</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77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78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Note 1: Length of BER-TLV is '12' plus the actual length of all the present optional SIMPLE-TLV data objects.</w:t>
      </w:r>
    </w:p>
    <w:p w:rsidR="00B17D80" w:rsidRDefault="00B17D80" w:rsidP="00B17D80">
      <w:r>
        <w:t>Note 2: Capability configuration parameters 1 may be present at this place. If present, it may take up several octets.</w:t>
      </w:r>
    </w:p>
    <w:p w:rsidR="00B17D80" w:rsidRDefault="00B17D80" w:rsidP="00B17D80">
      <w:r>
        <w:t>Note 3: Subaddress may be present at this place. If present, it may take up several octets.</w:t>
      </w:r>
    </w:p>
    <w:p w:rsidR="00B17D80" w:rsidRDefault="00B17D80" w:rsidP="00B17D80">
      <w:r>
        <w:t>Note 4: Capability configuration parameters 2 may be present at this place. If present, it may take up several octets.</w:t>
      </w:r>
    </w:p>
    <w:p w:rsidR="00B17D80" w:rsidRDefault="00B17D80" w:rsidP="00B17D80"/>
    <w:p w:rsidR="00B17D80" w:rsidRDefault="00B17D80" w:rsidP="00B17D80">
      <w:r>
        <w:t>CALL CONTROL RESULT 3.5.1</w:t>
      </w:r>
    </w:p>
    <w:p w:rsidR="00B17D80" w:rsidRDefault="00B17D80" w:rsidP="00B17D80">
      <w:r>
        <w:t>Logically:</w:t>
      </w:r>
    </w:p>
    <w:p w:rsidR="00B17D80" w:rsidRDefault="00B17D80" w:rsidP="00B17D80">
      <w:pPr>
        <w:pStyle w:val="EW"/>
        <w:tabs>
          <w:tab w:val="left" w:pos="851"/>
        </w:tabs>
        <w:ind w:left="2835" w:hanging="2551"/>
      </w:pPr>
      <w:r>
        <w:tab/>
        <w:t>Call control result</w:t>
      </w:r>
      <w:r>
        <w:tab/>
        <w:t>Allowed with modifications</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Unknown</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X"/>
        <w:tabs>
          <w:tab w:val="left" w:pos="851"/>
        </w:tabs>
        <w:ind w:left="2835" w:hanging="2551"/>
      </w:pPr>
      <w:r>
        <w:tab/>
        <w:t>Address value</w:t>
      </w:r>
      <w:r>
        <w:tab/>
        <w:t>"3333"</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r>
    </w:tbl>
    <w:p w:rsidR="00B17D80" w:rsidRDefault="00B17D80" w:rsidP="00B17D80">
      <w:pPr>
        <w:pStyle w:val="FP"/>
      </w:pPr>
    </w:p>
    <w:p w:rsidR="00B17D80" w:rsidRDefault="00B17D80" w:rsidP="00B17D80">
      <w:pPr>
        <w:pStyle w:val="Heading5"/>
      </w:pPr>
      <w:bookmarkStart w:id="738" w:name="_Toc502363337"/>
      <w:bookmarkStart w:id="739" w:name="_Toc533173763"/>
      <w:bookmarkStart w:id="740" w:name="_Toc51834184"/>
      <w:r>
        <w:t>27.22.6.3.5</w:t>
      </w:r>
      <w:r>
        <w:tab/>
        <w:t>Test requirement</w:t>
      </w:r>
      <w:bookmarkEnd w:id="738"/>
      <w:bookmarkEnd w:id="739"/>
      <w:bookmarkEnd w:id="740"/>
    </w:p>
    <w:p w:rsidR="00B17D80" w:rsidRDefault="00B17D80" w:rsidP="00B17D80">
      <w:r>
        <w:t>The ME shall operate in the manner defined in expected sequences 3.1 to 3.5.</w:t>
      </w:r>
    </w:p>
    <w:p w:rsidR="00B17D80" w:rsidRDefault="00B17D80" w:rsidP="00B17D80"/>
    <w:p w:rsidR="00B17D80" w:rsidRDefault="00B17D80" w:rsidP="00B17D80">
      <w:pPr>
        <w:pStyle w:val="Heading4"/>
      </w:pPr>
      <w:bookmarkStart w:id="741" w:name="_Toc502363338"/>
      <w:bookmarkStart w:id="742" w:name="_Toc533173764"/>
      <w:bookmarkStart w:id="743" w:name="_Toc51834185"/>
      <w:r>
        <w:lastRenderedPageBreak/>
        <w:t>27.22.6.4</w:t>
      </w:r>
      <w:r>
        <w:tab/>
        <w:t>Support of Barred Dialling Number (BDN) service</w:t>
      </w:r>
      <w:bookmarkEnd w:id="741"/>
      <w:bookmarkEnd w:id="742"/>
      <w:bookmarkEnd w:id="743"/>
    </w:p>
    <w:p w:rsidR="00B17D80" w:rsidRDefault="00B17D80" w:rsidP="00B17D80">
      <w:pPr>
        <w:pStyle w:val="Heading5"/>
      </w:pPr>
      <w:bookmarkStart w:id="744" w:name="_Toc502363339"/>
      <w:bookmarkStart w:id="745" w:name="_Toc533173765"/>
      <w:bookmarkStart w:id="746" w:name="_Toc51834186"/>
      <w:r>
        <w:t>27.22.6.4.1</w:t>
      </w:r>
      <w:r>
        <w:tab/>
        <w:t>Definition and applicability</w:t>
      </w:r>
      <w:bookmarkEnd w:id="744"/>
      <w:bookmarkEnd w:id="745"/>
      <w:bookmarkEnd w:id="746"/>
    </w:p>
    <w:p w:rsidR="00B17D80" w:rsidRDefault="00B17D80" w:rsidP="00B17D80">
      <w:r>
        <w:t>See clause 3.2.2.</w:t>
      </w:r>
    </w:p>
    <w:p w:rsidR="00B17D80" w:rsidRDefault="00B17D80" w:rsidP="00B17D80">
      <w:pPr>
        <w:pStyle w:val="Heading5"/>
      </w:pPr>
      <w:bookmarkStart w:id="747" w:name="_Toc502363340"/>
      <w:bookmarkStart w:id="748" w:name="_Toc533173766"/>
      <w:bookmarkStart w:id="749" w:name="_Toc51834187"/>
      <w:r>
        <w:t>27.22.6.4.2</w:t>
      </w:r>
      <w:r>
        <w:tab/>
        <w:t>Conformance requirement</w:t>
      </w:r>
      <w:bookmarkEnd w:id="747"/>
      <w:bookmarkEnd w:id="748"/>
      <w:bookmarkEnd w:id="749"/>
    </w:p>
    <w:p w:rsidR="00B17D80" w:rsidRDefault="00B17D80" w:rsidP="00B17D80">
      <w:pPr>
        <w:keepNext/>
        <w:keepLines/>
      </w:pPr>
      <w:r>
        <w:t>The ME shall support the CALL CONTROL facility as defined in:</w:t>
      </w:r>
    </w:p>
    <w:p w:rsidR="00B17D80" w:rsidRDefault="00B17D80" w:rsidP="00B17D80">
      <w:pPr>
        <w:pStyle w:val="B1"/>
      </w:pPr>
      <w:r>
        <w:t>-</w:t>
      </w:r>
      <w:r>
        <w:tab/>
        <w:t>TS 11.14 [15] clause 9.1.5.</w:t>
      </w:r>
    </w:p>
    <w:p w:rsidR="00B17D80" w:rsidRDefault="00B17D80" w:rsidP="00B17D80">
      <w:pPr>
        <w:pStyle w:val="Heading5"/>
      </w:pPr>
      <w:bookmarkStart w:id="750" w:name="_Toc502363341"/>
      <w:bookmarkStart w:id="751" w:name="_Toc533173767"/>
      <w:bookmarkStart w:id="752" w:name="_Toc51834188"/>
      <w:r>
        <w:t>27.22.6.4.3</w:t>
      </w:r>
      <w:r>
        <w:tab/>
        <w:t>Test purpose</w:t>
      </w:r>
      <w:bookmarkEnd w:id="750"/>
      <w:bookmarkEnd w:id="751"/>
      <w:bookmarkEnd w:id="752"/>
    </w:p>
    <w:p w:rsidR="00B17D80" w:rsidRDefault="00B17D80" w:rsidP="00B17D80">
      <w:r>
        <w:t>To verify that, if Barred Dialling Number service is enabled,  the ME checks the number entered through the MMI against EF</w:t>
      </w:r>
      <w:r>
        <w:rPr>
          <w:vertAlign w:val="subscript"/>
        </w:rPr>
        <w:t>BDN</w:t>
      </w:r>
      <w:r>
        <w:t>.</w:t>
      </w:r>
    </w:p>
    <w:p w:rsidR="00B17D80" w:rsidRDefault="00B17D80" w:rsidP="00B17D80">
      <w:r>
        <w:t>To verify that, if the SIM responds with "not allowed", the ME does not set up the call.</w:t>
      </w:r>
    </w:p>
    <w:p w:rsidR="00B17D80" w:rsidRDefault="00B17D80" w:rsidP="00B17D80">
      <w:r>
        <w:t>To verify that, if the SIM responds with "allowed, no modification", the ME shall set up the call (or the supplementary service operation) as proposed.</w:t>
      </w:r>
    </w:p>
    <w:p w:rsidR="00B17D80" w:rsidRDefault="00B17D80" w:rsidP="00B17D80">
      <w:r>
        <w:t>To verify that, if the SIM responds with "allowed with modifications", the ME sets up the call in accordance with the response from the SIM. If the modifications involve changing the dialled number the ME does not re-check this modified number against the FDN list when FDN is enabled.</w:t>
      </w:r>
    </w:p>
    <w:p w:rsidR="00B17D80" w:rsidRDefault="00B17D80" w:rsidP="00B17D80">
      <w:pPr>
        <w:pStyle w:val="Heading5"/>
      </w:pPr>
      <w:bookmarkStart w:id="753" w:name="_Toc502363342"/>
      <w:bookmarkStart w:id="754" w:name="_Toc533173768"/>
      <w:bookmarkStart w:id="755" w:name="_Toc51834189"/>
      <w:r>
        <w:t>27.22.6.4.4</w:t>
      </w:r>
      <w:r>
        <w:tab/>
        <w:t>Method of tests</w:t>
      </w:r>
      <w:bookmarkEnd w:id="753"/>
      <w:bookmarkEnd w:id="754"/>
      <w:bookmarkEnd w:id="755"/>
    </w:p>
    <w:p w:rsidR="00B17D80" w:rsidRDefault="00B17D80" w:rsidP="00B17D80">
      <w:pPr>
        <w:pStyle w:val="H6"/>
      </w:pPr>
      <w:r>
        <w:t>27.22.6.4.4.1</w:t>
      </w:r>
      <w:r>
        <w:tab/>
        <w:t>Initial conditions</w:t>
      </w:r>
    </w:p>
    <w:p w:rsidR="00B17D80" w:rsidRDefault="00B17D80" w:rsidP="00B17D80">
      <w:r>
        <w:t>The ME is connected to the SIM Simulator and the Systems Simulator.</w:t>
      </w:r>
    </w:p>
    <w:p w:rsidR="00B17D80" w:rsidRDefault="00B17D80" w:rsidP="00B17D80">
      <w:r>
        <w:t>Prior to this test the ME shall have been powered on and performed the PROFILE DOWNLOAD procedure.</w:t>
      </w:r>
    </w:p>
    <w:p w:rsidR="00B17D80" w:rsidRDefault="00B17D80" w:rsidP="00B17D80">
      <w:r>
        <w:t>The elementary files are coded as SIM Application Toolkit default with the following exceptions:</w:t>
      </w:r>
    </w:p>
    <w:p w:rsidR="00B17D80" w:rsidRDefault="00B17D80" w:rsidP="00B17D80">
      <w:r>
        <w:t>The call control service is allocated and activated in the SIM Service Table.</w:t>
      </w:r>
    </w:p>
    <w:p w:rsidR="00B17D80" w:rsidRDefault="00B17D80" w:rsidP="00B17D80">
      <w:r>
        <w:t>Barred Dialling Number service is enabled.</w:t>
      </w:r>
    </w:p>
    <w:p w:rsidR="00B17D80" w:rsidRDefault="00B17D80" w:rsidP="00B17D80">
      <w:r>
        <w:t>Prior to the execution of expected sequence 4.4 the FDN service shall be enabled.</w:t>
      </w:r>
    </w:p>
    <w:p w:rsidR="00B17D80" w:rsidRDefault="00B17D80" w:rsidP="00B17D80">
      <w:r>
        <w:t>The GSM parameters of the system simulator are:</w:t>
      </w:r>
    </w:p>
    <w:p w:rsidR="00B17D80" w:rsidRDefault="00B17D80" w:rsidP="00B17D80">
      <w:pPr>
        <w:numPr>
          <w:ilvl w:val="0"/>
          <w:numId w:val="6"/>
        </w:numPr>
        <w:overflowPunct w:val="0"/>
        <w:autoSpaceDE w:val="0"/>
        <w:autoSpaceDN w:val="0"/>
        <w:adjustRightInd w:val="0"/>
        <w:ind w:left="566"/>
        <w:textAlignment w:val="baseline"/>
      </w:pPr>
      <w:r>
        <w:t>Mobile Country Code (MCC) = 001;</w:t>
      </w:r>
    </w:p>
    <w:p w:rsidR="00B17D80" w:rsidRDefault="00B17D80" w:rsidP="00B17D80">
      <w:pPr>
        <w:numPr>
          <w:ilvl w:val="0"/>
          <w:numId w:val="6"/>
        </w:numPr>
        <w:overflowPunct w:val="0"/>
        <w:autoSpaceDE w:val="0"/>
        <w:autoSpaceDN w:val="0"/>
        <w:adjustRightInd w:val="0"/>
        <w:ind w:left="566"/>
        <w:textAlignment w:val="baseline"/>
        <w:rPr>
          <w:lang w:val="fr-FR"/>
        </w:rPr>
      </w:pPr>
      <w:r>
        <w:rPr>
          <w:lang w:val="fr-FR"/>
        </w:rPr>
        <w:t>Mobile Network Code (MNC) = 01 ;</w:t>
      </w:r>
    </w:p>
    <w:p w:rsidR="00B17D80" w:rsidRDefault="00B17D80" w:rsidP="00B17D80">
      <w:pPr>
        <w:numPr>
          <w:ilvl w:val="0"/>
          <w:numId w:val="6"/>
        </w:numPr>
        <w:overflowPunct w:val="0"/>
        <w:autoSpaceDE w:val="0"/>
        <w:autoSpaceDN w:val="0"/>
        <w:adjustRightInd w:val="0"/>
        <w:ind w:left="566"/>
        <w:textAlignment w:val="baseline"/>
      </w:pPr>
      <w:r>
        <w:t>Location Area Code (LAC) = 0001;</w:t>
      </w:r>
    </w:p>
    <w:p w:rsidR="00B17D80" w:rsidRDefault="00B17D80" w:rsidP="00B17D80">
      <w:pPr>
        <w:numPr>
          <w:ilvl w:val="0"/>
          <w:numId w:val="6"/>
        </w:numPr>
        <w:overflowPunct w:val="0"/>
        <w:autoSpaceDE w:val="0"/>
        <w:autoSpaceDN w:val="0"/>
        <w:adjustRightInd w:val="0"/>
        <w:ind w:left="566"/>
        <w:textAlignment w:val="baseline"/>
      </w:pPr>
      <w:r>
        <w:t>Cell Identity value = 0001.</w:t>
      </w:r>
    </w:p>
    <w:p w:rsidR="00B17D80" w:rsidRDefault="00B17D80" w:rsidP="00B17D80">
      <w:r>
        <w:t>The PCS 1900 parameters of the system simulator are:</w:t>
      </w:r>
    </w:p>
    <w:p w:rsidR="00B17D80" w:rsidRDefault="00B17D80" w:rsidP="00B17D80">
      <w:pPr>
        <w:pStyle w:val="B1"/>
      </w:pPr>
      <w:r>
        <w:t>-</w:t>
      </w:r>
      <w:r>
        <w:tab/>
        <w:t>Mobile Country Code (MCC) = 001;</w:t>
      </w:r>
    </w:p>
    <w:p w:rsidR="00B17D80" w:rsidRPr="00D23B07" w:rsidRDefault="00B17D80" w:rsidP="00B17D80">
      <w:pPr>
        <w:pStyle w:val="B1"/>
      </w:pPr>
      <w:r w:rsidRPr="00D23B07">
        <w:t>-</w:t>
      </w:r>
      <w:r w:rsidRPr="00D23B07">
        <w:tab/>
        <w:t>Mobile Network Code (MNC) = 011;</w:t>
      </w:r>
    </w:p>
    <w:p w:rsidR="00B17D80" w:rsidRDefault="00B17D80" w:rsidP="00B17D80">
      <w:pPr>
        <w:pStyle w:val="B1"/>
      </w:pPr>
      <w:r>
        <w:t>-</w:t>
      </w:r>
      <w:r>
        <w:tab/>
        <w:t>Location Area Code (LAC) = 0001;</w:t>
      </w:r>
    </w:p>
    <w:p w:rsidR="00B17D80" w:rsidRDefault="00B17D80" w:rsidP="00B17D80">
      <w:pPr>
        <w:pStyle w:val="B1"/>
      </w:pPr>
      <w:r>
        <w:t>-</w:t>
      </w:r>
      <w:r>
        <w:tab/>
        <w:t>Cell Identity value = 0001.</w:t>
      </w:r>
    </w:p>
    <w:p w:rsidR="00B17D80" w:rsidRDefault="00B17D80" w:rsidP="00B17D80">
      <w:pPr>
        <w:pStyle w:val="H6"/>
      </w:pPr>
      <w:r>
        <w:lastRenderedPageBreak/>
        <w:t>27.22.6.4.4.2</w:t>
      </w:r>
      <w:r>
        <w:tab/>
        <w:t>Procedure</w:t>
      </w:r>
    </w:p>
    <w:p w:rsidR="00B17D80" w:rsidRDefault="00B17D80" w:rsidP="00B17D80">
      <w:pPr>
        <w:keepNext/>
        <w:rPr>
          <w:b/>
        </w:rPr>
      </w:pPr>
      <w:r>
        <w:rPr>
          <w:b/>
        </w:rPr>
        <w:t>Expected Sequence 4.1 (CALL CONTROL BY SIM , set up a call in EF</w:t>
      </w:r>
      <w:r>
        <w:rPr>
          <w:b/>
          <w:vertAlign w:val="subscript"/>
        </w:rPr>
        <w:t>BDN</w:t>
      </w:r>
      <w:r>
        <w:rPr>
          <w:b/>
        </w:rPr>
        <w:t xml:space="preserve">) </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top w:val="single" w:sz="4" w:space="0" w:color="auto"/>
              <w:left w:val="single" w:sz="6" w:space="0" w:color="auto"/>
              <w:right w:val="single" w:sz="6" w:space="0" w:color="auto"/>
            </w:tcBorders>
          </w:tcPr>
          <w:p w:rsidR="00B17D80" w:rsidRDefault="00B17D80" w:rsidP="007B59FD">
            <w:pPr>
              <w:pStyle w:val="TAL"/>
            </w:pPr>
            <w:r>
              <w:t>The user sets up a call to "321"</w:t>
            </w:r>
          </w:p>
        </w:tc>
        <w:tc>
          <w:tcPr>
            <w:tcW w:w="3408" w:type="dxa"/>
            <w:tcBorders>
              <w:top w:val="single" w:sz="4"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2</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ENVELOPE  CALL CONTROL 4.1.1A</w:t>
            </w:r>
          </w:p>
          <w:p w:rsidR="00B17D80" w:rsidRDefault="00B17D80" w:rsidP="007B59FD">
            <w:pPr>
              <w:pStyle w:val="TAL"/>
            </w:pPr>
            <w:r>
              <w:t>or</w:t>
            </w:r>
          </w:p>
          <w:p w:rsidR="00B17D80" w:rsidRDefault="00B17D80" w:rsidP="007B59FD">
            <w:pPr>
              <w:pStyle w:val="TAL"/>
            </w:pPr>
            <w:r>
              <w:t>ENVELOPE  CALL CONTROL 4.1.1B</w:t>
            </w:r>
          </w:p>
        </w:tc>
        <w:tc>
          <w:tcPr>
            <w:tcW w:w="3408" w:type="dxa"/>
            <w:tcBorders>
              <w:left w:val="single" w:sz="6"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3</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9F 02</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4</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GET RESPONSE</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5</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CALL CONTROL RESULT 4.1.1</w:t>
            </w:r>
          </w:p>
        </w:tc>
        <w:tc>
          <w:tcPr>
            <w:tcW w:w="3408" w:type="dxa"/>
            <w:tcBorders>
              <w:left w:val="single" w:sz="6" w:space="0" w:color="auto"/>
              <w:right w:val="single" w:sz="6" w:space="0" w:color="auto"/>
            </w:tcBorders>
          </w:tcPr>
          <w:p w:rsidR="00B17D80" w:rsidRDefault="00B17D80" w:rsidP="007B59FD">
            <w:pPr>
              <w:pStyle w:val="TAL"/>
            </w:pPr>
            <w:r>
              <w:t>[Call control result: "Not Allowed"]</w:t>
            </w: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418"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 xml:space="preserve">The ME does not set up the call </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ENVELOPE CALL CONTROL 4.1.1A</w:t>
      </w:r>
    </w:p>
    <w:p w:rsidR="00B17D80" w:rsidRPr="00F51EF9" w:rsidRDefault="00B17D80" w:rsidP="00B17D80">
      <w:r w:rsidRPr="00F51EF9">
        <w:t>Logically: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Unknown</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W"/>
        <w:tabs>
          <w:tab w:val="left" w:pos="851"/>
        </w:tabs>
        <w:ind w:left="2835" w:hanging="2551"/>
      </w:pPr>
      <w:r>
        <w:tab/>
        <w:t>Dialling number string</w:t>
      </w:r>
      <w:r>
        <w:tab/>
        <w:t>"321"</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s>
        <w:ind w:left="2835" w:hanging="2551"/>
      </w:pPr>
      <w:r>
        <w:t>Location Information</w:t>
      </w:r>
    </w:p>
    <w:p w:rsidR="00B17D80" w:rsidRDefault="00B17D80" w:rsidP="00B17D80">
      <w:pPr>
        <w:pStyle w:val="EW"/>
        <w:tabs>
          <w:tab w:val="left" w:pos="851"/>
        </w:tabs>
        <w:ind w:left="2835" w:hanging="2551"/>
      </w:pPr>
      <w:r>
        <w:tab/>
        <w:t>MCC &amp; MNC</w:t>
      </w:r>
      <w:r>
        <w:tab/>
        <w:t>the mobile country  and network code (00F110)</w:t>
      </w:r>
    </w:p>
    <w:p w:rsidR="00B17D80" w:rsidRDefault="00B17D80" w:rsidP="00B17D80">
      <w:pPr>
        <w:pStyle w:val="EW"/>
        <w:tabs>
          <w:tab w:val="left" w:pos="851"/>
        </w:tabs>
        <w:ind w:left="2835" w:hanging="2551"/>
      </w:pPr>
      <w:r>
        <w:tab/>
        <w:t>LAC</w:t>
      </w:r>
      <w:r>
        <w:tab/>
        <w:t>the location Area Code (0001)</w:t>
      </w:r>
    </w:p>
    <w:p w:rsidR="00B17D80" w:rsidRDefault="00B17D80" w:rsidP="00B17D80">
      <w:pPr>
        <w:pStyle w:val="EX"/>
        <w:tabs>
          <w:tab w:val="left" w:pos="851"/>
        </w:tabs>
        <w:ind w:left="2835" w:hanging="2551"/>
      </w:pPr>
      <w:r>
        <w:tab/>
        <w:t>Cell ID</w:t>
      </w:r>
      <w:r>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992"/>
        <w:gridCol w:w="851"/>
        <w:gridCol w:w="709"/>
        <w:gridCol w:w="567"/>
        <w:gridCol w:w="567"/>
        <w:gridCol w:w="567"/>
        <w:gridCol w:w="567"/>
        <w:gridCol w:w="567"/>
        <w:gridCol w:w="567"/>
        <w:gridCol w:w="567"/>
        <w:gridCol w:w="567"/>
        <w:gridCol w:w="708"/>
        <w:gridCol w:w="709"/>
      </w:tblGrid>
      <w:tr w:rsidR="00B17D80" w:rsidTr="007B59FD">
        <w:tblPrEx>
          <w:tblCellMar>
            <w:top w:w="0" w:type="dxa"/>
            <w:bottom w:w="0" w:type="dxa"/>
          </w:tblCellMar>
        </w:tblPrEx>
        <w:trPr>
          <w:jc w:val="center"/>
        </w:trPr>
        <w:tc>
          <w:tcPr>
            <w:tcW w:w="9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23</w:t>
            </w:r>
          </w:p>
        </w:tc>
        <w:tc>
          <w:tcPr>
            <w:tcW w:w="7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F1</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2</w:t>
            </w:r>
          </w:p>
        </w:tc>
      </w:tr>
      <w:tr w:rsidR="00B17D80" w:rsidTr="007B59FD">
        <w:tblPrEx>
          <w:tblCellMar>
            <w:top w:w="0" w:type="dxa"/>
            <w:bottom w:w="0" w:type="dxa"/>
          </w:tblCellMar>
        </w:tblPrEx>
        <w:trPr>
          <w:jc w:val="center"/>
        </w:trPr>
        <w:tc>
          <w:tcPr>
            <w:tcW w:w="992" w:type="dxa"/>
            <w:tcBorders>
              <w:top w:val="single" w:sz="4" w:space="0" w:color="auto"/>
              <w:right w:val="single" w:sz="4" w:space="0" w:color="auto"/>
            </w:tcBorders>
          </w:tcPr>
          <w:p w:rsidR="00B17D80" w:rsidRDefault="00B17D80" w:rsidP="007B59FD">
            <w:pPr>
              <w:pStyle w:val="TAL"/>
            </w:pP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3</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7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DB22C2" w:rsidRDefault="00B17D80" w:rsidP="00B17D80">
      <w:r w:rsidRPr="00DB22C2">
        <w:t>ENVELOPE CALL CONTROL 4.1.1</w:t>
      </w:r>
      <w:r>
        <w:t>B</w:t>
      </w:r>
    </w:p>
    <w:p w:rsidR="00B17D80" w:rsidRPr="00DB22C2" w:rsidRDefault="00B17D80" w:rsidP="00B17D80">
      <w:pPr>
        <w:rPr>
          <w:lang w:val="fr-FR"/>
        </w:rPr>
      </w:pPr>
      <w:r w:rsidRPr="00DB22C2">
        <w:rPr>
          <w:lang w:val="fr-FR"/>
        </w:rPr>
        <w:t>Logically:</w:t>
      </w:r>
    </w:p>
    <w:p w:rsidR="00B17D80" w:rsidRPr="00DB22C2" w:rsidRDefault="00B17D80" w:rsidP="00B17D80">
      <w:pPr>
        <w:pStyle w:val="EW"/>
        <w:tabs>
          <w:tab w:val="left" w:pos="851"/>
        </w:tabs>
        <w:ind w:left="2835" w:hanging="2551"/>
        <w:rPr>
          <w:lang w:val="fr-FR"/>
        </w:rPr>
      </w:pPr>
      <w:r w:rsidRPr="00DB22C2">
        <w:rPr>
          <w:lang w:val="fr-FR"/>
        </w:rPr>
        <w:t>Device identities</w:t>
      </w:r>
    </w:p>
    <w:p w:rsidR="00B17D80" w:rsidRPr="00DB22C2" w:rsidRDefault="00B17D80" w:rsidP="00B17D80">
      <w:pPr>
        <w:pStyle w:val="EW"/>
        <w:tabs>
          <w:tab w:val="left" w:pos="851"/>
        </w:tabs>
        <w:ind w:left="2835" w:hanging="2551"/>
        <w:rPr>
          <w:lang w:val="fr-FR"/>
        </w:rPr>
      </w:pPr>
      <w:r w:rsidRPr="00DB22C2">
        <w:rPr>
          <w:lang w:val="fr-FR"/>
        </w:rPr>
        <w:tab/>
        <w:t>Source device:</w:t>
      </w:r>
      <w:r w:rsidRPr="00DB22C2">
        <w:rPr>
          <w:lang w:val="fr-FR"/>
        </w:rPr>
        <w:tab/>
        <w:t>ME</w:t>
      </w:r>
    </w:p>
    <w:p w:rsidR="00B17D80" w:rsidRPr="00197E80" w:rsidRDefault="00B17D80" w:rsidP="00B17D80">
      <w:pPr>
        <w:pStyle w:val="EW"/>
        <w:tabs>
          <w:tab w:val="left" w:pos="851"/>
        </w:tabs>
        <w:ind w:left="2835" w:hanging="2551"/>
      </w:pPr>
      <w:r w:rsidRPr="00DB22C2">
        <w:rPr>
          <w:lang w:val="fr-FR"/>
        </w:rPr>
        <w:tab/>
      </w:r>
      <w:r w:rsidRPr="00197E80">
        <w:t>Destination device:</w:t>
      </w:r>
      <w:r w:rsidRPr="00197E80">
        <w:tab/>
        <w:t>SIM</w:t>
      </w:r>
    </w:p>
    <w:p w:rsidR="00B17D80" w:rsidRPr="00DB22C2" w:rsidRDefault="00B17D80" w:rsidP="00B17D80">
      <w:pPr>
        <w:pStyle w:val="EW"/>
        <w:tabs>
          <w:tab w:val="left" w:pos="851"/>
        </w:tabs>
        <w:ind w:left="2835" w:hanging="2551"/>
      </w:pPr>
      <w:r w:rsidRPr="00DB22C2">
        <w:t>Address</w:t>
      </w:r>
    </w:p>
    <w:p w:rsidR="00B17D80" w:rsidRPr="00DB22C2" w:rsidRDefault="00B17D80" w:rsidP="00B17D80">
      <w:pPr>
        <w:pStyle w:val="EW"/>
        <w:tabs>
          <w:tab w:val="left" w:pos="851"/>
        </w:tabs>
        <w:ind w:left="2835" w:hanging="2551"/>
      </w:pPr>
      <w:r w:rsidRPr="00DB22C2">
        <w:tab/>
        <w:t>TON</w:t>
      </w:r>
      <w:r w:rsidRPr="00DB22C2">
        <w:tab/>
        <w:t>Unknown</w:t>
      </w:r>
    </w:p>
    <w:p w:rsidR="00B17D80" w:rsidRPr="00DB22C2" w:rsidRDefault="00B17D80" w:rsidP="00B17D80">
      <w:pPr>
        <w:pStyle w:val="EW"/>
        <w:tabs>
          <w:tab w:val="left" w:pos="851"/>
        </w:tabs>
        <w:ind w:left="2835" w:hanging="2551"/>
      </w:pPr>
      <w:r w:rsidRPr="00DB22C2">
        <w:tab/>
        <w:t>NPI</w:t>
      </w:r>
      <w:r w:rsidRPr="00DB22C2">
        <w:tab/>
        <w:t>"ISDN / telephone numbering plan"</w:t>
      </w:r>
    </w:p>
    <w:p w:rsidR="00B17D80" w:rsidRPr="00DB22C2" w:rsidRDefault="00B17D80" w:rsidP="00B17D80">
      <w:pPr>
        <w:pStyle w:val="EW"/>
        <w:tabs>
          <w:tab w:val="left" w:pos="851"/>
        </w:tabs>
        <w:ind w:left="2835" w:hanging="2551"/>
      </w:pPr>
      <w:r w:rsidRPr="00DB22C2">
        <w:tab/>
        <w:t>Dialling number string</w:t>
      </w:r>
      <w:r w:rsidRPr="00DB22C2">
        <w:tab/>
        <w:t>"321"</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Pr="00DB22C2" w:rsidRDefault="00B17D80" w:rsidP="00B17D80">
      <w:pPr>
        <w:pStyle w:val="EW"/>
        <w:tabs>
          <w:tab w:val="left" w:pos="851"/>
        </w:tabs>
        <w:ind w:left="2835" w:hanging="2551"/>
      </w:pPr>
      <w:r w:rsidRPr="00DB22C2">
        <w:t>Location Information</w:t>
      </w:r>
    </w:p>
    <w:p w:rsidR="00B17D80" w:rsidRPr="00DB22C2" w:rsidRDefault="00B17D80" w:rsidP="00B17D80">
      <w:pPr>
        <w:pStyle w:val="EW"/>
        <w:tabs>
          <w:tab w:val="left" w:pos="851"/>
        </w:tabs>
        <w:ind w:left="2835" w:hanging="2551"/>
      </w:pPr>
      <w:r w:rsidRPr="00DB22C2">
        <w:tab/>
        <w:t>MCC &amp; MNC</w:t>
      </w:r>
      <w:r w:rsidRPr="00DB22C2">
        <w:tab/>
        <w:t>the mobile country  and network code (</w:t>
      </w:r>
      <w:r>
        <w:t>001</w:t>
      </w:r>
      <w:r w:rsidRPr="00DB22C2">
        <w:t>110)</w:t>
      </w:r>
    </w:p>
    <w:p w:rsidR="00B17D80" w:rsidRPr="00DB22C2" w:rsidRDefault="00B17D80" w:rsidP="00B17D80">
      <w:pPr>
        <w:pStyle w:val="EW"/>
        <w:tabs>
          <w:tab w:val="left" w:pos="851"/>
        </w:tabs>
        <w:ind w:left="2835" w:hanging="2551"/>
      </w:pPr>
      <w:r w:rsidRPr="00DB22C2">
        <w:tab/>
        <w:t>LAC</w:t>
      </w:r>
      <w:r w:rsidRPr="00DB22C2">
        <w:tab/>
        <w:t>the location Area Code (</w:t>
      </w:r>
      <w:r>
        <w:t>000</w:t>
      </w:r>
      <w:r w:rsidRPr="00DB22C2">
        <w:t>1)</w:t>
      </w:r>
    </w:p>
    <w:p w:rsidR="00B17D80" w:rsidRPr="00DB22C2" w:rsidRDefault="00B17D80" w:rsidP="00B17D80">
      <w:pPr>
        <w:pStyle w:val="EX"/>
        <w:tabs>
          <w:tab w:val="left" w:pos="851"/>
        </w:tabs>
        <w:ind w:left="2835" w:hanging="2551"/>
      </w:pPr>
      <w:r w:rsidRPr="00DB22C2">
        <w:tab/>
        <w:t>Cell ID</w:t>
      </w:r>
      <w:r w:rsidRPr="00DB22C2">
        <w:tab/>
        <w:t>Cell Identity Value (0001)</w:t>
      </w:r>
    </w:p>
    <w:p w:rsidR="00B17D80" w:rsidRDefault="00B17D80" w:rsidP="00B17D80">
      <w:pPr>
        <w:pStyle w:val="EW"/>
        <w:tabs>
          <w:tab w:val="left" w:pos="851"/>
          <w:tab w:val="left" w:pos="1134"/>
        </w:tabs>
        <w:ind w:left="2835" w:hanging="2551"/>
      </w:pPr>
      <w:r>
        <w:lastRenderedPageBreak/>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rsidRPr="00DB22C2">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992"/>
        <w:gridCol w:w="709"/>
        <w:gridCol w:w="851"/>
        <w:gridCol w:w="567"/>
        <w:gridCol w:w="567"/>
        <w:gridCol w:w="567"/>
        <w:gridCol w:w="567"/>
        <w:gridCol w:w="567"/>
        <w:gridCol w:w="567"/>
        <w:gridCol w:w="567"/>
        <w:gridCol w:w="567"/>
        <w:gridCol w:w="708"/>
        <w:gridCol w:w="673"/>
      </w:tblGrid>
      <w:tr w:rsidR="00B17D80" w:rsidTr="007B59FD">
        <w:tblPrEx>
          <w:tblCellMar>
            <w:top w:w="0" w:type="dxa"/>
            <w:bottom w:w="0" w:type="dxa"/>
          </w:tblCellMar>
        </w:tblPrEx>
        <w:trPr>
          <w:jc w:val="center"/>
        </w:trPr>
        <w:tc>
          <w:tcPr>
            <w:tcW w:w="9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23</w:t>
            </w:r>
          </w:p>
        </w:tc>
        <w:tc>
          <w:tcPr>
            <w:tcW w:w="7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F1</w:t>
            </w:r>
          </w:p>
        </w:tc>
        <w:tc>
          <w:tcPr>
            <w:tcW w:w="673"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2</w:t>
            </w:r>
          </w:p>
        </w:tc>
      </w:tr>
      <w:tr w:rsidR="00B17D80" w:rsidTr="007B59FD">
        <w:tblPrEx>
          <w:tblCellMar>
            <w:top w:w="0" w:type="dxa"/>
            <w:bottom w:w="0" w:type="dxa"/>
          </w:tblCellMar>
        </w:tblPrEx>
        <w:trPr>
          <w:jc w:val="center"/>
        </w:trPr>
        <w:tc>
          <w:tcPr>
            <w:tcW w:w="992" w:type="dxa"/>
            <w:tcBorders>
              <w:top w:val="single" w:sz="4" w:space="0" w:color="auto"/>
              <w:right w:val="single" w:sz="4" w:space="0" w:color="auto"/>
            </w:tcBorders>
          </w:tcPr>
          <w:p w:rsidR="00B17D80" w:rsidRDefault="00B17D80" w:rsidP="007B59FD">
            <w:pPr>
              <w:pStyle w:val="TAL"/>
            </w:pP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3</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7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673"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Note 1: Length of BER-TLV is '12' plus the actual length of all the present optional SIMPLE-TLV data objects.</w:t>
      </w:r>
    </w:p>
    <w:p w:rsidR="00B17D80" w:rsidRDefault="00B17D80" w:rsidP="00B17D80">
      <w:r>
        <w:t>Note 2: Capability configuration parameters 1 may be present at this place. If present, it may take up several octets.</w:t>
      </w:r>
    </w:p>
    <w:p w:rsidR="00B17D80" w:rsidRDefault="00B17D80" w:rsidP="00B17D80">
      <w:r>
        <w:t>Note 3: Subaddress may be present at this place. If present, it may take up several octets.</w:t>
      </w:r>
    </w:p>
    <w:p w:rsidR="00B17D80" w:rsidRDefault="00B17D80" w:rsidP="00B17D80">
      <w:r>
        <w:t>Note 4: Capability configuration parameters 2 may be present at this place. If present, it may take up several octets.</w:t>
      </w:r>
    </w:p>
    <w:p w:rsidR="00B17D80" w:rsidRDefault="00B17D80" w:rsidP="00B17D80"/>
    <w:p w:rsidR="00B17D80" w:rsidRDefault="00B17D80" w:rsidP="00B17D80">
      <w:r>
        <w:t>CALL CONTROL RESULT 4.1.1</w:t>
      </w:r>
    </w:p>
    <w:p w:rsidR="00B17D80" w:rsidRDefault="00B17D80" w:rsidP="00B17D80">
      <w:r>
        <w:t>Logically:</w:t>
      </w:r>
    </w:p>
    <w:p w:rsidR="00B17D80" w:rsidRDefault="00B17D80" w:rsidP="00B17D80">
      <w:pPr>
        <w:pStyle w:val="EX"/>
        <w:tabs>
          <w:tab w:val="left" w:pos="851"/>
        </w:tabs>
        <w:ind w:left="2835" w:hanging="2551"/>
      </w:pPr>
      <w:r>
        <w:tab/>
        <w:t>Call control result</w:t>
      </w:r>
      <w:r>
        <w:tab/>
        <w:t>Not Allowed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4.2 (CALL CONTROL BY SIM , set up a call not in EF</w:t>
      </w:r>
      <w:r>
        <w:rPr>
          <w:b/>
          <w:vertAlign w:val="subscript"/>
        </w:rPr>
        <w:t xml:space="preserve">BDN </w:t>
      </w:r>
      <w:r>
        <w:rPr>
          <w:b/>
        </w:rPr>
        <w:t>, Allowed without modifications)</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top w:val="single" w:sz="4" w:space="0" w:color="auto"/>
              <w:left w:val="single" w:sz="6" w:space="0" w:color="auto"/>
              <w:right w:val="single" w:sz="6" w:space="0" w:color="auto"/>
            </w:tcBorders>
          </w:tcPr>
          <w:p w:rsidR="00B17D80" w:rsidRDefault="00B17D80" w:rsidP="007B59FD">
            <w:pPr>
              <w:pStyle w:val="TAL"/>
            </w:pPr>
            <w:r>
              <w:t>The user sets up a call to "1234"</w:t>
            </w:r>
          </w:p>
        </w:tc>
        <w:tc>
          <w:tcPr>
            <w:tcW w:w="3408" w:type="dxa"/>
            <w:tcBorders>
              <w:top w:val="single" w:sz="4"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2</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ENVELOPE CALL CONTROL 4.2.1A</w:t>
            </w:r>
          </w:p>
          <w:p w:rsidR="00B17D80" w:rsidRDefault="00B17D80" w:rsidP="007B59FD">
            <w:pPr>
              <w:pStyle w:val="TAL"/>
            </w:pPr>
            <w:r>
              <w:t>or</w:t>
            </w:r>
          </w:p>
          <w:p w:rsidR="00B17D80" w:rsidRDefault="00B17D80" w:rsidP="007B59FD">
            <w:pPr>
              <w:pStyle w:val="TAL"/>
            </w:pPr>
            <w:r>
              <w:t>ENVELOPE CALL CONTROL 4.2.1B</w:t>
            </w:r>
          </w:p>
        </w:tc>
        <w:tc>
          <w:tcPr>
            <w:tcW w:w="3408" w:type="dxa"/>
            <w:tcBorders>
              <w:left w:val="single" w:sz="6"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3</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9F 02</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4</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GET RESPONSE</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5</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CALL CONTROL RESULT 4.2.1</w:t>
            </w:r>
          </w:p>
        </w:tc>
        <w:tc>
          <w:tcPr>
            <w:tcW w:w="3408" w:type="dxa"/>
            <w:tcBorders>
              <w:left w:val="single" w:sz="6" w:space="0" w:color="auto"/>
              <w:right w:val="single" w:sz="6" w:space="0" w:color="auto"/>
            </w:tcBorders>
          </w:tcPr>
          <w:p w:rsidR="00B17D80" w:rsidRDefault="00B17D80" w:rsidP="007B59FD">
            <w:pPr>
              <w:pStyle w:val="TAL"/>
            </w:pPr>
            <w:r>
              <w:t>[Call control result: "Allowed without modifications"]</w:t>
            </w: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418"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The ME sets up the call without modification</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r>
              <w:t>[Set up call to "1234"]</w:t>
            </w:r>
          </w:p>
        </w:tc>
      </w:tr>
    </w:tbl>
    <w:p w:rsidR="00B17D80" w:rsidRDefault="00B17D80" w:rsidP="00B17D80">
      <w:pPr>
        <w:pStyle w:val="FP"/>
      </w:pPr>
    </w:p>
    <w:p w:rsidR="00B17D80" w:rsidRDefault="00B17D80" w:rsidP="00B17D80">
      <w:r>
        <w:t>ENVELOPE CALL CONTROL 4.2.1A</w:t>
      </w:r>
    </w:p>
    <w:p w:rsidR="00B17D80" w:rsidRDefault="00B17D80" w:rsidP="00B17D80">
      <w:pPr>
        <w:rPr>
          <w:lang w:val="fr-FR"/>
        </w:rPr>
      </w:pPr>
      <w:r>
        <w:rPr>
          <w:lang w:val="fr-FR"/>
        </w:rPr>
        <w:t>Logically: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Unknown</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W"/>
        <w:tabs>
          <w:tab w:val="left" w:pos="851"/>
        </w:tabs>
        <w:ind w:left="2835" w:hanging="2551"/>
      </w:pPr>
      <w:r>
        <w:tab/>
        <w:t>Dialling number string</w:t>
      </w:r>
      <w:r>
        <w:tab/>
        <w:t>"1234"</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s>
        <w:ind w:left="2835" w:hanging="2551"/>
      </w:pPr>
      <w:r>
        <w:t>Location Information</w:t>
      </w:r>
    </w:p>
    <w:p w:rsidR="00B17D80" w:rsidRDefault="00B17D80" w:rsidP="00B17D80">
      <w:pPr>
        <w:pStyle w:val="EW"/>
        <w:tabs>
          <w:tab w:val="left" w:pos="851"/>
        </w:tabs>
        <w:ind w:left="2835" w:hanging="2551"/>
      </w:pPr>
      <w:r>
        <w:tab/>
        <w:t>MCC &amp; MNC</w:t>
      </w:r>
      <w:r>
        <w:tab/>
        <w:t>the mobile country  and network code (00F110)</w:t>
      </w:r>
    </w:p>
    <w:p w:rsidR="00B17D80" w:rsidRDefault="00B17D80" w:rsidP="00B17D80">
      <w:pPr>
        <w:pStyle w:val="EW"/>
        <w:tabs>
          <w:tab w:val="left" w:pos="851"/>
        </w:tabs>
        <w:ind w:left="2835" w:hanging="2551"/>
      </w:pPr>
      <w:r>
        <w:tab/>
        <w:t>LAC</w:t>
      </w:r>
      <w:r>
        <w:tab/>
        <w:t>the location Area Code (0001)</w:t>
      </w:r>
    </w:p>
    <w:p w:rsidR="00B17D80" w:rsidRDefault="00B17D80" w:rsidP="00B17D80">
      <w:pPr>
        <w:pStyle w:val="EX"/>
        <w:tabs>
          <w:tab w:val="left" w:pos="851"/>
        </w:tabs>
        <w:ind w:left="2835" w:hanging="2551"/>
      </w:pPr>
      <w:r>
        <w:tab/>
        <w:t>Cell ID</w:t>
      </w:r>
      <w:r>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lastRenderedPageBreak/>
        <w:tab/>
        <w:t>This parameter is optional. If present, the contents shall not be checked.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992"/>
        <w:gridCol w:w="851"/>
        <w:gridCol w:w="709"/>
        <w:gridCol w:w="567"/>
        <w:gridCol w:w="567"/>
        <w:gridCol w:w="567"/>
        <w:gridCol w:w="567"/>
        <w:gridCol w:w="567"/>
        <w:gridCol w:w="567"/>
        <w:gridCol w:w="567"/>
        <w:gridCol w:w="567"/>
        <w:gridCol w:w="743"/>
        <w:gridCol w:w="744"/>
      </w:tblGrid>
      <w:tr w:rsidR="00B17D80" w:rsidTr="007B59FD">
        <w:tblPrEx>
          <w:tblCellMar>
            <w:top w:w="0" w:type="dxa"/>
            <w:bottom w:w="0" w:type="dxa"/>
          </w:tblCellMar>
        </w:tblPrEx>
        <w:trPr>
          <w:jc w:val="center"/>
        </w:trPr>
        <w:tc>
          <w:tcPr>
            <w:tcW w:w="9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21</w:t>
            </w:r>
          </w:p>
        </w:tc>
        <w:tc>
          <w:tcPr>
            <w:tcW w:w="743"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43</w:t>
            </w:r>
          </w:p>
        </w:tc>
        <w:tc>
          <w:tcPr>
            <w:tcW w:w="74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2</w:t>
            </w:r>
          </w:p>
        </w:tc>
      </w:tr>
      <w:tr w:rsidR="00B17D80" w:rsidTr="007B59FD">
        <w:tblPrEx>
          <w:tblCellMar>
            <w:top w:w="0" w:type="dxa"/>
            <w:bottom w:w="0" w:type="dxa"/>
          </w:tblCellMar>
        </w:tblPrEx>
        <w:trPr>
          <w:jc w:val="center"/>
        </w:trPr>
        <w:tc>
          <w:tcPr>
            <w:tcW w:w="992" w:type="dxa"/>
            <w:tcBorders>
              <w:top w:val="single" w:sz="4" w:space="0" w:color="auto"/>
              <w:right w:val="single" w:sz="4" w:space="0" w:color="auto"/>
            </w:tcBorders>
          </w:tcPr>
          <w:p w:rsidR="00B17D80" w:rsidRDefault="00B17D80" w:rsidP="007B59FD">
            <w:pPr>
              <w:pStyle w:val="TAL"/>
              <w:rPr>
                <w:lang w:val="en-US"/>
              </w:rPr>
            </w:pP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3</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743"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74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DB22C2" w:rsidRDefault="00B17D80" w:rsidP="00B17D80">
      <w:r w:rsidRPr="00DB22C2">
        <w:t>ENVELOPE CALL CONTROL 4.2.1</w:t>
      </w:r>
      <w:r>
        <w:t>B</w:t>
      </w:r>
    </w:p>
    <w:p w:rsidR="00B17D80" w:rsidRPr="00DB22C2" w:rsidRDefault="00B17D80" w:rsidP="00B17D80">
      <w:pPr>
        <w:rPr>
          <w:lang w:val="fr-FR"/>
        </w:rPr>
      </w:pPr>
      <w:r w:rsidRPr="00DB22C2">
        <w:rPr>
          <w:lang w:val="fr-FR"/>
        </w:rPr>
        <w:t>Logically:</w:t>
      </w:r>
    </w:p>
    <w:p w:rsidR="00B17D80" w:rsidRPr="00DB22C2" w:rsidRDefault="00B17D80" w:rsidP="00B17D80">
      <w:pPr>
        <w:pStyle w:val="EW"/>
        <w:tabs>
          <w:tab w:val="left" w:pos="851"/>
        </w:tabs>
        <w:ind w:left="2835" w:hanging="2551"/>
        <w:rPr>
          <w:lang w:val="fr-FR"/>
        </w:rPr>
      </w:pPr>
      <w:r w:rsidRPr="00DB22C2">
        <w:rPr>
          <w:lang w:val="fr-FR"/>
        </w:rPr>
        <w:t>Device identities</w:t>
      </w:r>
    </w:p>
    <w:p w:rsidR="00B17D80" w:rsidRPr="00DB22C2" w:rsidRDefault="00B17D80" w:rsidP="00B17D80">
      <w:pPr>
        <w:pStyle w:val="EW"/>
        <w:tabs>
          <w:tab w:val="left" w:pos="851"/>
        </w:tabs>
        <w:ind w:left="2835" w:hanging="2551"/>
        <w:rPr>
          <w:lang w:val="fr-FR"/>
        </w:rPr>
      </w:pPr>
      <w:r w:rsidRPr="00DB22C2">
        <w:rPr>
          <w:lang w:val="fr-FR"/>
        </w:rPr>
        <w:tab/>
        <w:t>Source device:</w:t>
      </w:r>
      <w:r w:rsidRPr="00DB22C2">
        <w:rPr>
          <w:lang w:val="fr-FR"/>
        </w:rPr>
        <w:tab/>
        <w:t>ME</w:t>
      </w:r>
    </w:p>
    <w:p w:rsidR="00B17D80" w:rsidRPr="00DB22C2" w:rsidRDefault="00B17D80" w:rsidP="00B17D80">
      <w:pPr>
        <w:pStyle w:val="EW"/>
        <w:tabs>
          <w:tab w:val="left" w:pos="851"/>
        </w:tabs>
        <w:ind w:left="2835" w:hanging="2551"/>
        <w:rPr>
          <w:lang w:val="fr-FR"/>
        </w:rPr>
      </w:pPr>
      <w:r w:rsidRPr="00DB22C2">
        <w:rPr>
          <w:lang w:val="fr-FR"/>
        </w:rPr>
        <w:tab/>
        <w:t>Destination device:</w:t>
      </w:r>
      <w:r w:rsidRPr="00DB22C2">
        <w:rPr>
          <w:lang w:val="fr-FR"/>
        </w:rPr>
        <w:tab/>
        <w:t>SIM</w:t>
      </w:r>
    </w:p>
    <w:p w:rsidR="00B17D80" w:rsidRPr="00DB22C2" w:rsidRDefault="00B17D80" w:rsidP="00B17D80">
      <w:pPr>
        <w:pStyle w:val="EW"/>
        <w:tabs>
          <w:tab w:val="left" w:pos="851"/>
        </w:tabs>
        <w:ind w:left="2835" w:hanging="2551"/>
      </w:pPr>
      <w:r w:rsidRPr="00DB22C2">
        <w:t>Address</w:t>
      </w:r>
    </w:p>
    <w:p w:rsidR="00B17D80" w:rsidRPr="00DB22C2" w:rsidRDefault="00B17D80" w:rsidP="00B17D80">
      <w:pPr>
        <w:pStyle w:val="EW"/>
        <w:tabs>
          <w:tab w:val="left" w:pos="851"/>
        </w:tabs>
        <w:ind w:left="2835" w:hanging="2551"/>
      </w:pPr>
      <w:r w:rsidRPr="00DB22C2">
        <w:tab/>
        <w:t>TON</w:t>
      </w:r>
      <w:r w:rsidRPr="00DB22C2">
        <w:tab/>
        <w:t>Unknown</w:t>
      </w:r>
    </w:p>
    <w:p w:rsidR="00B17D80" w:rsidRPr="00DB22C2" w:rsidRDefault="00B17D80" w:rsidP="00B17D80">
      <w:pPr>
        <w:pStyle w:val="EW"/>
        <w:tabs>
          <w:tab w:val="left" w:pos="851"/>
        </w:tabs>
        <w:ind w:left="2835" w:hanging="2551"/>
      </w:pPr>
      <w:r w:rsidRPr="00DB22C2">
        <w:tab/>
        <w:t>NPI</w:t>
      </w:r>
      <w:r w:rsidRPr="00DB22C2">
        <w:tab/>
        <w:t>"ISDN / telephone numbering plan"</w:t>
      </w:r>
    </w:p>
    <w:p w:rsidR="00B17D80" w:rsidRPr="00DB22C2" w:rsidRDefault="00B17D80" w:rsidP="00B17D80">
      <w:pPr>
        <w:pStyle w:val="EW"/>
        <w:tabs>
          <w:tab w:val="left" w:pos="851"/>
        </w:tabs>
        <w:ind w:left="2835" w:hanging="2551"/>
      </w:pPr>
      <w:r w:rsidRPr="00DB22C2">
        <w:tab/>
        <w:t>Dialling number string</w:t>
      </w:r>
      <w:r w:rsidRPr="00DB22C2">
        <w:tab/>
        <w:t>"1234"</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Pr="00DB22C2" w:rsidRDefault="00B17D80" w:rsidP="00B17D80">
      <w:pPr>
        <w:pStyle w:val="EW"/>
        <w:tabs>
          <w:tab w:val="left" w:pos="851"/>
        </w:tabs>
        <w:ind w:left="2835" w:hanging="2551"/>
      </w:pPr>
      <w:r w:rsidRPr="00DB22C2">
        <w:t>Location Information</w:t>
      </w:r>
    </w:p>
    <w:p w:rsidR="00B17D80" w:rsidRPr="00DB22C2" w:rsidRDefault="00B17D80" w:rsidP="00B17D80">
      <w:pPr>
        <w:pStyle w:val="EW"/>
        <w:tabs>
          <w:tab w:val="left" w:pos="851"/>
        </w:tabs>
        <w:ind w:left="2835" w:hanging="2551"/>
      </w:pPr>
      <w:r w:rsidRPr="00DB22C2">
        <w:tab/>
        <w:t>MCC &amp; MNC</w:t>
      </w:r>
      <w:r w:rsidRPr="00DB22C2">
        <w:tab/>
        <w:t>the mobile country  and network code (</w:t>
      </w:r>
      <w:r>
        <w:t>001</w:t>
      </w:r>
      <w:r w:rsidRPr="00DB22C2">
        <w:t>110)</w:t>
      </w:r>
    </w:p>
    <w:p w:rsidR="00B17D80" w:rsidRPr="00DB22C2" w:rsidRDefault="00B17D80" w:rsidP="00B17D80">
      <w:pPr>
        <w:pStyle w:val="EW"/>
        <w:tabs>
          <w:tab w:val="left" w:pos="851"/>
        </w:tabs>
        <w:ind w:left="2835" w:hanging="2551"/>
      </w:pPr>
      <w:r w:rsidRPr="00DB22C2">
        <w:tab/>
        <w:t>LAC</w:t>
      </w:r>
      <w:r w:rsidRPr="00DB22C2">
        <w:tab/>
        <w:t>the location Area Code (</w:t>
      </w:r>
      <w:r>
        <w:t>000</w:t>
      </w:r>
      <w:r w:rsidRPr="00DB22C2">
        <w:t>1)</w:t>
      </w:r>
    </w:p>
    <w:p w:rsidR="00B17D80" w:rsidRPr="00DB22C2" w:rsidRDefault="00B17D80" w:rsidP="00B17D80">
      <w:pPr>
        <w:pStyle w:val="EX"/>
        <w:tabs>
          <w:tab w:val="left" w:pos="851"/>
        </w:tabs>
        <w:ind w:left="2835" w:hanging="2551"/>
      </w:pPr>
      <w:r w:rsidRPr="00DB22C2">
        <w:tab/>
        <w:t>Cell ID</w:t>
      </w:r>
      <w:r w:rsidRPr="00DB22C2">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rsidRPr="00DB22C2">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992"/>
        <w:gridCol w:w="851"/>
        <w:gridCol w:w="709"/>
        <w:gridCol w:w="567"/>
        <w:gridCol w:w="567"/>
        <w:gridCol w:w="567"/>
        <w:gridCol w:w="567"/>
        <w:gridCol w:w="567"/>
        <w:gridCol w:w="567"/>
        <w:gridCol w:w="567"/>
        <w:gridCol w:w="567"/>
        <w:gridCol w:w="708"/>
        <w:gridCol w:w="709"/>
      </w:tblGrid>
      <w:tr w:rsidR="00B17D80" w:rsidTr="007B59FD">
        <w:tblPrEx>
          <w:tblCellMar>
            <w:top w:w="0" w:type="dxa"/>
            <w:bottom w:w="0" w:type="dxa"/>
          </w:tblCellMar>
        </w:tblPrEx>
        <w:trPr>
          <w:jc w:val="center"/>
        </w:trPr>
        <w:tc>
          <w:tcPr>
            <w:tcW w:w="9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21</w:t>
            </w:r>
          </w:p>
        </w:tc>
        <w:tc>
          <w:tcPr>
            <w:tcW w:w="7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43</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2</w:t>
            </w:r>
          </w:p>
        </w:tc>
      </w:tr>
      <w:tr w:rsidR="00B17D80" w:rsidTr="007B59FD">
        <w:tblPrEx>
          <w:tblCellMar>
            <w:top w:w="0" w:type="dxa"/>
            <w:bottom w:w="0" w:type="dxa"/>
          </w:tblCellMar>
        </w:tblPrEx>
        <w:trPr>
          <w:jc w:val="center"/>
        </w:trPr>
        <w:tc>
          <w:tcPr>
            <w:tcW w:w="992" w:type="dxa"/>
            <w:tcBorders>
              <w:top w:val="single" w:sz="4" w:space="0" w:color="auto"/>
              <w:right w:val="single" w:sz="4" w:space="0" w:color="auto"/>
            </w:tcBorders>
          </w:tcPr>
          <w:p w:rsidR="00B17D80" w:rsidRDefault="00B17D80" w:rsidP="007B59FD">
            <w:pPr>
              <w:pStyle w:val="TAL"/>
              <w:rPr>
                <w:lang w:val="en-US"/>
              </w:rPr>
            </w:pP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3</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7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Note 1: Length of BER-TLV is '12' plus the actual length of all the present optional SIMPLE-TLV data objects.</w:t>
      </w:r>
    </w:p>
    <w:p w:rsidR="00B17D80" w:rsidRDefault="00B17D80" w:rsidP="00B17D80">
      <w:r>
        <w:t>Note 2: Capability configuration parameters 1 may be present at this place. If present, it may take up several octets.</w:t>
      </w:r>
    </w:p>
    <w:p w:rsidR="00B17D80" w:rsidRDefault="00B17D80" w:rsidP="00B17D80">
      <w:r>
        <w:t>Note 3: Subaddress may be present at this place. If present, it may take up several octets.</w:t>
      </w:r>
    </w:p>
    <w:p w:rsidR="00B17D80" w:rsidRDefault="00B17D80" w:rsidP="00B17D80">
      <w:r>
        <w:t>Note 4: Capability configuration parameters 2 may be present at this place. If present, it may take up several octets.</w:t>
      </w:r>
    </w:p>
    <w:p w:rsidR="00B17D80" w:rsidRDefault="00B17D80" w:rsidP="00B17D80"/>
    <w:p w:rsidR="00B17D80" w:rsidRDefault="00B17D80" w:rsidP="00B17D80">
      <w:r>
        <w:t>CALL CONTROL RESULT 4.2.1</w:t>
      </w:r>
    </w:p>
    <w:p w:rsidR="00B17D80" w:rsidRDefault="00B17D80" w:rsidP="00B17D80">
      <w:r>
        <w:t>Logically:</w:t>
      </w:r>
    </w:p>
    <w:p w:rsidR="00B17D80" w:rsidRDefault="00B17D80" w:rsidP="00B17D80">
      <w:pPr>
        <w:pStyle w:val="EX"/>
        <w:tabs>
          <w:tab w:val="left" w:pos="851"/>
        </w:tabs>
        <w:ind w:left="2835" w:hanging="2551"/>
      </w:pPr>
      <w:r>
        <w:tab/>
        <w:t>Call control result</w:t>
      </w:r>
      <w:r>
        <w:tab/>
        <w:t>Allowed, no modifications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lastRenderedPageBreak/>
        <w:t>Expected Sequence 4.3 (CALL CONTROL BY SIM , set up a call not in EF</w:t>
      </w:r>
      <w:r>
        <w:rPr>
          <w:b/>
          <w:vertAlign w:val="subscript"/>
        </w:rPr>
        <w:t xml:space="preserve">BDN </w:t>
      </w:r>
      <w:r>
        <w:rPr>
          <w:b/>
        </w:rPr>
        <w:t>, Allowed with modifications)</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top w:val="single" w:sz="4" w:space="0" w:color="auto"/>
              <w:left w:val="single" w:sz="6" w:space="0" w:color="auto"/>
              <w:right w:val="single" w:sz="6" w:space="0" w:color="auto"/>
            </w:tcBorders>
          </w:tcPr>
          <w:p w:rsidR="00B17D80" w:rsidRDefault="00B17D80" w:rsidP="007B59FD">
            <w:pPr>
              <w:pStyle w:val="TAL"/>
            </w:pPr>
            <w:r>
              <w:t>The user sets up a call to "1111"</w:t>
            </w:r>
          </w:p>
        </w:tc>
        <w:tc>
          <w:tcPr>
            <w:tcW w:w="3408" w:type="dxa"/>
            <w:tcBorders>
              <w:top w:val="single" w:sz="4"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2</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ENVELOPE CALL CONTROL 4.3.1A</w:t>
            </w:r>
          </w:p>
          <w:p w:rsidR="00B17D80" w:rsidRDefault="00B17D80" w:rsidP="007B59FD">
            <w:pPr>
              <w:pStyle w:val="TAL"/>
            </w:pPr>
            <w:r>
              <w:t>or</w:t>
            </w:r>
          </w:p>
          <w:p w:rsidR="00B17D80" w:rsidRDefault="00B17D80" w:rsidP="007B59FD">
            <w:pPr>
              <w:pStyle w:val="TAL"/>
            </w:pPr>
            <w:r>
              <w:t>ENVELOPE CALL CONTROL 4.3.1B</w:t>
            </w:r>
          </w:p>
        </w:tc>
        <w:tc>
          <w:tcPr>
            <w:tcW w:w="3408" w:type="dxa"/>
            <w:tcBorders>
              <w:left w:val="single" w:sz="6"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3</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9F 07</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4</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GET RESPONSE</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5</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CALL CONTROL RESULT 4.3.1</w:t>
            </w:r>
          </w:p>
        </w:tc>
        <w:tc>
          <w:tcPr>
            <w:tcW w:w="3408" w:type="dxa"/>
            <w:tcBorders>
              <w:left w:val="single" w:sz="6" w:space="0" w:color="auto"/>
              <w:right w:val="single" w:sz="6" w:space="0" w:color="auto"/>
            </w:tcBorders>
          </w:tcPr>
          <w:p w:rsidR="00B17D80" w:rsidRDefault="00B17D80" w:rsidP="007B59FD">
            <w:pPr>
              <w:pStyle w:val="TAL"/>
            </w:pPr>
            <w:r>
              <w:t>[Call control result: "Allowed with modifications"]</w:t>
            </w: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418"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The ME sets up the call with data sent by the SIM</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r>
              <w:t>[Set up call to "2222"]</w:t>
            </w:r>
          </w:p>
        </w:tc>
      </w:tr>
    </w:tbl>
    <w:p w:rsidR="00B17D80" w:rsidRDefault="00B17D80" w:rsidP="00B17D80">
      <w:pPr>
        <w:pStyle w:val="FP"/>
      </w:pPr>
    </w:p>
    <w:p w:rsidR="00B17D80" w:rsidRDefault="00B17D80" w:rsidP="00B17D80">
      <w:r>
        <w:t>ENVELOPE CALL CONTROL 4.3.1A</w:t>
      </w:r>
    </w:p>
    <w:p w:rsidR="00B17D80" w:rsidRDefault="00B17D80" w:rsidP="00B17D80">
      <w:pPr>
        <w:rPr>
          <w:lang w:val="fr-FR"/>
        </w:rPr>
      </w:pPr>
      <w:r>
        <w:rPr>
          <w:lang w:val="fr-FR"/>
        </w:rPr>
        <w:t>Logically: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Unknown</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W"/>
        <w:tabs>
          <w:tab w:val="left" w:pos="851"/>
        </w:tabs>
        <w:ind w:left="2835" w:hanging="2551"/>
      </w:pPr>
      <w:r>
        <w:tab/>
        <w:t>Dialling number string</w:t>
      </w:r>
      <w:r>
        <w:tab/>
        <w:t>"1111"</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s>
        <w:ind w:left="2835" w:hanging="2551"/>
      </w:pPr>
      <w:r>
        <w:t>Location Information</w:t>
      </w:r>
    </w:p>
    <w:p w:rsidR="00B17D80" w:rsidRDefault="00B17D80" w:rsidP="00B17D80">
      <w:pPr>
        <w:pStyle w:val="EW"/>
        <w:tabs>
          <w:tab w:val="left" w:pos="851"/>
        </w:tabs>
        <w:ind w:left="2835" w:hanging="2551"/>
      </w:pPr>
      <w:r>
        <w:tab/>
        <w:t>MCC &amp; MNC</w:t>
      </w:r>
      <w:r>
        <w:tab/>
        <w:t>the mobile country  and network code (00F110)</w:t>
      </w:r>
    </w:p>
    <w:p w:rsidR="00B17D80" w:rsidRDefault="00B17D80" w:rsidP="00B17D80">
      <w:pPr>
        <w:pStyle w:val="EW"/>
        <w:tabs>
          <w:tab w:val="left" w:pos="851"/>
        </w:tabs>
        <w:ind w:left="2835" w:hanging="2551"/>
      </w:pPr>
      <w:r>
        <w:tab/>
        <w:t>LAC</w:t>
      </w:r>
      <w:r>
        <w:tab/>
        <w:t>the location Area Code (0001)</w:t>
      </w:r>
    </w:p>
    <w:p w:rsidR="00B17D80" w:rsidRDefault="00B17D80" w:rsidP="00B17D80">
      <w:pPr>
        <w:pStyle w:val="EX"/>
        <w:tabs>
          <w:tab w:val="left" w:pos="851"/>
        </w:tabs>
        <w:ind w:left="2835" w:hanging="2551"/>
      </w:pPr>
      <w:r>
        <w:tab/>
        <w:t>Cell ID</w:t>
      </w:r>
      <w:r>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992"/>
        <w:gridCol w:w="709"/>
        <w:gridCol w:w="851"/>
        <w:gridCol w:w="567"/>
        <w:gridCol w:w="567"/>
        <w:gridCol w:w="567"/>
        <w:gridCol w:w="567"/>
        <w:gridCol w:w="567"/>
        <w:gridCol w:w="567"/>
        <w:gridCol w:w="567"/>
        <w:gridCol w:w="567"/>
        <w:gridCol w:w="779"/>
        <w:gridCol w:w="779"/>
      </w:tblGrid>
      <w:tr w:rsidR="00B17D80" w:rsidTr="007B59FD">
        <w:tblPrEx>
          <w:tblCellMar>
            <w:top w:w="0" w:type="dxa"/>
            <w:bottom w:w="0" w:type="dxa"/>
          </w:tblCellMar>
        </w:tblPrEx>
        <w:trPr>
          <w:jc w:val="center"/>
        </w:trPr>
        <w:tc>
          <w:tcPr>
            <w:tcW w:w="9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11</w:t>
            </w:r>
          </w:p>
        </w:tc>
        <w:tc>
          <w:tcPr>
            <w:tcW w:w="77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11</w:t>
            </w:r>
          </w:p>
        </w:tc>
        <w:tc>
          <w:tcPr>
            <w:tcW w:w="77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2</w:t>
            </w:r>
          </w:p>
        </w:tc>
      </w:tr>
      <w:tr w:rsidR="00B17D80" w:rsidTr="007B59FD">
        <w:tblPrEx>
          <w:tblCellMar>
            <w:top w:w="0" w:type="dxa"/>
            <w:bottom w:w="0" w:type="dxa"/>
          </w:tblCellMar>
        </w:tblPrEx>
        <w:trPr>
          <w:jc w:val="center"/>
        </w:trPr>
        <w:tc>
          <w:tcPr>
            <w:tcW w:w="992" w:type="dxa"/>
            <w:tcBorders>
              <w:top w:val="single" w:sz="4" w:space="0" w:color="auto"/>
              <w:right w:val="single" w:sz="4" w:space="0" w:color="auto"/>
            </w:tcBorders>
          </w:tcPr>
          <w:p w:rsidR="00B17D80" w:rsidRDefault="00B17D80" w:rsidP="007B59FD">
            <w:pPr>
              <w:pStyle w:val="TAL"/>
              <w:rPr>
                <w:lang w:val="en-US"/>
              </w:rPr>
            </w:pP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3</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77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77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DB22C2" w:rsidRDefault="00B17D80" w:rsidP="00B17D80">
      <w:r w:rsidRPr="00DB22C2">
        <w:t>ENVELOPE CALL CONTROL 4.3.1</w:t>
      </w:r>
      <w:r>
        <w:t>B</w:t>
      </w:r>
    </w:p>
    <w:p w:rsidR="00B17D80" w:rsidRPr="00DB22C2" w:rsidRDefault="00B17D80" w:rsidP="00B17D80">
      <w:pPr>
        <w:rPr>
          <w:lang w:val="fr-FR"/>
        </w:rPr>
      </w:pPr>
      <w:r w:rsidRPr="00DB22C2">
        <w:rPr>
          <w:lang w:val="fr-FR"/>
        </w:rPr>
        <w:t>Logically:</w:t>
      </w:r>
    </w:p>
    <w:p w:rsidR="00B17D80" w:rsidRPr="00DB22C2" w:rsidRDefault="00B17D80" w:rsidP="00B17D80">
      <w:pPr>
        <w:pStyle w:val="EW"/>
        <w:tabs>
          <w:tab w:val="left" w:pos="851"/>
        </w:tabs>
        <w:ind w:left="2835" w:hanging="2551"/>
        <w:rPr>
          <w:lang w:val="fr-FR"/>
        </w:rPr>
      </w:pPr>
      <w:r w:rsidRPr="00DB22C2">
        <w:rPr>
          <w:lang w:val="fr-FR"/>
        </w:rPr>
        <w:t>Device identities</w:t>
      </w:r>
    </w:p>
    <w:p w:rsidR="00B17D80" w:rsidRPr="00DB22C2" w:rsidRDefault="00B17D80" w:rsidP="00B17D80">
      <w:pPr>
        <w:pStyle w:val="EW"/>
        <w:tabs>
          <w:tab w:val="left" w:pos="851"/>
        </w:tabs>
        <w:ind w:left="2835" w:hanging="2551"/>
        <w:rPr>
          <w:lang w:val="fr-FR"/>
        </w:rPr>
      </w:pPr>
      <w:r w:rsidRPr="00DB22C2">
        <w:rPr>
          <w:lang w:val="fr-FR"/>
        </w:rPr>
        <w:tab/>
        <w:t>Source device:</w:t>
      </w:r>
      <w:r w:rsidRPr="00DB22C2">
        <w:rPr>
          <w:lang w:val="fr-FR"/>
        </w:rPr>
        <w:tab/>
        <w:t>ME</w:t>
      </w:r>
    </w:p>
    <w:p w:rsidR="00B17D80" w:rsidRPr="00F8746F" w:rsidRDefault="00B17D80" w:rsidP="00B17D80">
      <w:pPr>
        <w:pStyle w:val="EW"/>
        <w:tabs>
          <w:tab w:val="left" w:pos="851"/>
        </w:tabs>
        <w:ind w:left="2835" w:hanging="2551"/>
        <w:rPr>
          <w:lang w:val="en-US"/>
        </w:rPr>
      </w:pPr>
      <w:r w:rsidRPr="00DB22C2">
        <w:rPr>
          <w:lang w:val="fr-FR"/>
        </w:rPr>
        <w:tab/>
      </w:r>
      <w:r w:rsidRPr="00F8746F">
        <w:rPr>
          <w:lang w:val="en-US"/>
        </w:rPr>
        <w:t>Destination device:</w:t>
      </w:r>
      <w:r w:rsidRPr="00F8746F">
        <w:rPr>
          <w:lang w:val="en-US"/>
        </w:rPr>
        <w:tab/>
        <w:t>SIM</w:t>
      </w:r>
    </w:p>
    <w:p w:rsidR="00B17D80" w:rsidRPr="00DB22C2" w:rsidRDefault="00B17D80" w:rsidP="00B17D80">
      <w:pPr>
        <w:pStyle w:val="EW"/>
        <w:tabs>
          <w:tab w:val="left" w:pos="851"/>
        </w:tabs>
        <w:ind w:left="2835" w:hanging="2551"/>
      </w:pPr>
      <w:r w:rsidRPr="00DB22C2">
        <w:t>Address</w:t>
      </w:r>
    </w:p>
    <w:p w:rsidR="00B17D80" w:rsidRPr="00DB22C2" w:rsidRDefault="00B17D80" w:rsidP="00B17D80">
      <w:pPr>
        <w:pStyle w:val="EW"/>
        <w:tabs>
          <w:tab w:val="left" w:pos="851"/>
        </w:tabs>
        <w:ind w:left="2835" w:hanging="2551"/>
      </w:pPr>
      <w:r w:rsidRPr="00DB22C2">
        <w:tab/>
        <w:t>TON</w:t>
      </w:r>
      <w:r w:rsidRPr="00DB22C2">
        <w:tab/>
        <w:t>Unknown</w:t>
      </w:r>
    </w:p>
    <w:p w:rsidR="00B17D80" w:rsidRPr="00DB22C2" w:rsidRDefault="00B17D80" w:rsidP="00B17D80">
      <w:pPr>
        <w:pStyle w:val="EW"/>
        <w:tabs>
          <w:tab w:val="left" w:pos="851"/>
        </w:tabs>
        <w:ind w:left="2835" w:hanging="2551"/>
      </w:pPr>
      <w:r w:rsidRPr="00DB22C2">
        <w:tab/>
        <w:t>NPI</w:t>
      </w:r>
      <w:r w:rsidRPr="00DB22C2">
        <w:tab/>
        <w:t>"ISDN / telephone numbering plan"</w:t>
      </w:r>
    </w:p>
    <w:p w:rsidR="00B17D80" w:rsidRPr="00DB22C2" w:rsidRDefault="00B17D80" w:rsidP="00B17D80">
      <w:pPr>
        <w:pStyle w:val="EW"/>
        <w:tabs>
          <w:tab w:val="left" w:pos="851"/>
        </w:tabs>
        <w:ind w:left="2835" w:hanging="2551"/>
      </w:pPr>
      <w:r w:rsidRPr="00DB22C2">
        <w:tab/>
        <w:t>Dialling number string</w:t>
      </w:r>
      <w:r w:rsidRPr="00DB22C2">
        <w:tab/>
        <w:t>"</w:t>
      </w:r>
      <w:r>
        <w:t>1111</w:t>
      </w:r>
      <w:r w:rsidRPr="00DB22C2">
        <w:t>"</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Pr="00DB22C2" w:rsidRDefault="00B17D80" w:rsidP="00B17D80">
      <w:pPr>
        <w:pStyle w:val="EW"/>
        <w:tabs>
          <w:tab w:val="left" w:pos="851"/>
        </w:tabs>
        <w:ind w:left="2835" w:hanging="2551"/>
      </w:pPr>
      <w:r w:rsidRPr="00DB22C2">
        <w:t>Location Information</w:t>
      </w:r>
    </w:p>
    <w:p w:rsidR="00B17D80" w:rsidRPr="00DB22C2" w:rsidRDefault="00B17D80" w:rsidP="00B17D80">
      <w:pPr>
        <w:pStyle w:val="EW"/>
        <w:tabs>
          <w:tab w:val="left" w:pos="851"/>
        </w:tabs>
        <w:ind w:left="2835" w:hanging="2551"/>
      </w:pPr>
      <w:r w:rsidRPr="00DB22C2">
        <w:tab/>
        <w:t>MCC &amp; MNC</w:t>
      </w:r>
      <w:r w:rsidRPr="00DB22C2">
        <w:tab/>
        <w:t>the mobile country  and network code (</w:t>
      </w:r>
      <w:r>
        <w:t>001</w:t>
      </w:r>
      <w:r w:rsidRPr="00DB22C2">
        <w:t>110)</w:t>
      </w:r>
    </w:p>
    <w:p w:rsidR="00B17D80" w:rsidRPr="00DB22C2" w:rsidRDefault="00B17D80" w:rsidP="00B17D80">
      <w:pPr>
        <w:pStyle w:val="EW"/>
        <w:tabs>
          <w:tab w:val="left" w:pos="851"/>
        </w:tabs>
        <w:ind w:left="2835" w:hanging="2551"/>
      </w:pPr>
      <w:r w:rsidRPr="00DB22C2">
        <w:tab/>
        <w:t>LAC</w:t>
      </w:r>
      <w:r w:rsidRPr="00DB22C2">
        <w:tab/>
        <w:t>the location Area Code (</w:t>
      </w:r>
      <w:r>
        <w:t>000</w:t>
      </w:r>
      <w:r w:rsidRPr="00DB22C2">
        <w:t>1)</w:t>
      </w:r>
    </w:p>
    <w:p w:rsidR="00B17D80" w:rsidRPr="00DB22C2" w:rsidRDefault="00B17D80" w:rsidP="00B17D80">
      <w:pPr>
        <w:pStyle w:val="EX"/>
        <w:tabs>
          <w:tab w:val="left" w:pos="851"/>
        </w:tabs>
        <w:ind w:left="2835" w:hanging="2551"/>
      </w:pPr>
      <w:r w:rsidRPr="00DB22C2">
        <w:tab/>
        <w:t>Cell ID</w:t>
      </w:r>
      <w:r w:rsidRPr="00DB22C2">
        <w:tab/>
        <w:t>Cell Identity Value (0001)</w:t>
      </w:r>
    </w:p>
    <w:p w:rsidR="00B17D80" w:rsidRDefault="00B17D80" w:rsidP="00B17D80">
      <w:pPr>
        <w:pStyle w:val="EW"/>
        <w:tabs>
          <w:tab w:val="left" w:pos="851"/>
          <w:tab w:val="left" w:pos="1134"/>
        </w:tabs>
        <w:ind w:left="2835" w:hanging="2551"/>
      </w:pPr>
      <w:r>
        <w:lastRenderedPageBreak/>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keepLines/>
      </w:pPr>
      <w:r w:rsidRPr="00DB22C2">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992"/>
        <w:gridCol w:w="709"/>
        <w:gridCol w:w="851"/>
        <w:gridCol w:w="567"/>
        <w:gridCol w:w="567"/>
        <w:gridCol w:w="567"/>
        <w:gridCol w:w="567"/>
        <w:gridCol w:w="567"/>
        <w:gridCol w:w="567"/>
        <w:gridCol w:w="567"/>
        <w:gridCol w:w="567"/>
        <w:gridCol w:w="708"/>
        <w:gridCol w:w="709"/>
      </w:tblGrid>
      <w:tr w:rsidR="00B17D80" w:rsidTr="007B59FD">
        <w:tblPrEx>
          <w:tblCellMar>
            <w:top w:w="0" w:type="dxa"/>
            <w:bottom w:w="0" w:type="dxa"/>
          </w:tblCellMar>
        </w:tblPrEx>
        <w:trPr>
          <w:jc w:val="center"/>
        </w:trPr>
        <w:tc>
          <w:tcPr>
            <w:tcW w:w="9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11</w:t>
            </w:r>
          </w:p>
        </w:tc>
        <w:tc>
          <w:tcPr>
            <w:tcW w:w="7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11</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2</w:t>
            </w:r>
          </w:p>
        </w:tc>
      </w:tr>
      <w:tr w:rsidR="00B17D80" w:rsidTr="007B59FD">
        <w:tblPrEx>
          <w:tblCellMar>
            <w:top w:w="0" w:type="dxa"/>
            <w:bottom w:w="0" w:type="dxa"/>
          </w:tblCellMar>
        </w:tblPrEx>
        <w:trPr>
          <w:jc w:val="center"/>
        </w:trPr>
        <w:tc>
          <w:tcPr>
            <w:tcW w:w="992" w:type="dxa"/>
            <w:tcBorders>
              <w:top w:val="single" w:sz="4" w:space="0" w:color="auto"/>
              <w:right w:val="single" w:sz="4" w:space="0" w:color="auto"/>
            </w:tcBorders>
          </w:tcPr>
          <w:p w:rsidR="00B17D80" w:rsidRDefault="00B17D80" w:rsidP="007B59FD">
            <w:pPr>
              <w:pStyle w:val="TAL"/>
              <w:rPr>
                <w:lang w:val="en-US"/>
              </w:rPr>
            </w:pP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3</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rPr>
                <w:lang w:val="en-US"/>
              </w:rP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7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Note 1: Length of BER-TLV is '12' plus the actual length of all the present optional SIMPLE-TLV data objects.</w:t>
      </w:r>
    </w:p>
    <w:p w:rsidR="00B17D80" w:rsidRDefault="00B17D80" w:rsidP="00B17D80">
      <w:r>
        <w:t>Note 2: Capability configuration parameters 1 may be present at this place. If present, it may take up several octets.</w:t>
      </w:r>
    </w:p>
    <w:p w:rsidR="00B17D80" w:rsidRDefault="00B17D80" w:rsidP="00B17D80">
      <w:r>
        <w:t>Note 3: Subaddress may be present at this place. If present, it may take up several octets.</w:t>
      </w:r>
    </w:p>
    <w:p w:rsidR="00B17D80" w:rsidRDefault="00B17D80" w:rsidP="00B17D80">
      <w:r>
        <w:t>Note 4: Capability configuration parameters 2 may be present at this place. If present, it may take up several octets.</w:t>
      </w:r>
    </w:p>
    <w:p w:rsidR="00B17D80" w:rsidRDefault="00B17D80" w:rsidP="00B17D80"/>
    <w:p w:rsidR="00B17D80" w:rsidRDefault="00B17D80" w:rsidP="00B17D80">
      <w:r>
        <w:t>CALL CONTROL RESULT 4.3.1</w:t>
      </w:r>
    </w:p>
    <w:p w:rsidR="00B17D80" w:rsidRDefault="00B17D80" w:rsidP="00B17D80">
      <w:r>
        <w:t>Logically:</w:t>
      </w:r>
    </w:p>
    <w:p w:rsidR="00B17D80" w:rsidRDefault="00B17D80" w:rsidP="00B17D80">
      <w:pPr>
        <w:pStyle w:val="EW"/>
        <w:tabs>
          <w:tab w:val="left" w:pos="851"/>
        </w:tabs>
        <w:ind w:left="2835" w:hanging="2551"/>
      </w:pPr>
      <w:r>
        <w:tab/>
        <w:t>Call control result</w:t>
      </w:r>
      <w:r>
        <w:tab/>
        <w:t>Allowed with modifications</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Unknown</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X"/>
        <w:tabs>
          <w:tab w:val="left" w:pos="851"/>
        </w:tabs>
        <w:ind w:left="2835" w:hanging="2551"/>
      </w:pPr>
      <w:r>
        <w:tab/>
        <w:t>Address value</w:t>
      </w:r>
      <w:r>
        <w:tab/>
        <w:t>"2222"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r>
    </w:tbl>
    <w:p w:rsidR="00B17D80" w:rsidRDefault="00B17D80" w:rsidP="00B17D80">
      <w:pPr>
        <w:pStyle w:val="FP"/>
      </w:pPr>
    </w:p>
    <w:p w:rsidR="00B17D80" w:rsidRDefault="00B17D80" w:rsidP="00B17D80">
      <w:pPr>
        <w:keepNext/>
        <w:rPr>
          <w:b/>
        </w:rPr>
      </w:pPr>
      <w:r>
        <w:rPr>
          <w:b/>
        </w:rPr>
        <w:t>Expected Sequence 4.4 (CALL CONTROL BY SIM , FDN and BDN enabled, set up a call in EF</w:t>
      </w:r>
      <w:r>
        <w:rPr>
          <w:b/>
          <w:vertAlign w:val="subscript"/>
        </w:rPr>
        <w:t>FDN</w:t>
      </w:r>
      <w:r>
        <w:rPr>
          <w:b/>
        </w:rPr>
        <w:t>, Allowed with modifications)</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17D80" w:rsidTr="007B59FD">
        <w:tblPrEx>
          <w:tblCellMar>
            <w:top w:w="0" w:type="dxa"/>
            <w:bottom w:w="0" w:type="dxa"/>
          </w:tblCellMar>
        </w:tblPrEx>
        <w:trPr>
          <w:cantSplit/>
          <w:jc w:val="center"/>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65" w:type="dxa"/>
            <w:tcBorders>
              <w:top w:val="single" w:sz="4" w:space="0" w:color="auto"/>
              <w:left w:val="single" w:sz="6"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35" w:type="dxa"/>
            <w:tcBorders>
              <w:top w:val="single" w:sz="4" w:space="0" w:color="auto"/>
              <w:left w:val="single" w:sz="6" w:space="0" w:color="auto"/>
              <w:right w:val="single" w:sz="6" w:space="0" w:color="auto"/>
            </w:tcBorders>
          </w:tcPr>
          <w:p w:rsidR="00B17D80" w:rsidRDefault="00B17D80" w:rsidP="007B59FD">
            <w:pPr>
              <w:pStyle w:val="TAL"/>
            </w:pPr>
            <w:r>
              <w:t>The user sets up a call to "123"</w:t>
            </w:r>
          </w:p>
        </w:tc>
        <w:tc>
          <w:tcPr>
            <w:tcW w:w="3408" w:type="dxa"/>
            <w:tcBorders>
              <w:top w:val="single" w:sz="4"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2</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ENVELOPE CALL CONTROL 4.4.1A</w:t>
            </w:r>
          </w:p>
          <w:p w:rsidR="00B17D80" w:rsidRDefault="00B17D80" w:rsidP="007B59FD">
            <w:pPr>
              <w:pStyle w:val="TAL"/>
            </w:pPr>
            <w:r>
              <w:t>Or</w:t>
            </w:r>
          </w:p>
          <w:p w:rsidR="00B17D80" w:rsidRDefault="00B17D80" w:rsidP="007B59FD">
            <w:pPr>
              <w:pStyle w:val="TAL"/>
            </w:pPr>
            <w:r>
              <w:t>ENVELOPE CALL CONTROL 4.4.1B</w:t>
            </w:r>
          </w:p>
        </w:tc>
        <w:tc>
          <w:tcPr>
            <w:tcW w:w="3408" w:type="dxa"/>
            <w:tcBorders>
              <w:left w:val="single" w:sz="6"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3</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9F 0A</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4</w:t>
            </w:r>
          </w:p>
        </w:tc>
        <w:tc>
          <w:tcPr>
            <w:tcW w:w="1418"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35" w:type="dxa"/>
            <w:tcBorders>
              <w:left w:val="single" w:sz="6" w:space="0" w:color="auto"/>
              <w:right w:val="single" w:sz="6" w:space="0" w:color="auto"/>
            </w:tcBorders>
          </w:tcPr>
          <w:p w:rsidR="00B17D80" w:rsidRDefault="00B17D80" w:rsidP="007B59FD">
            <w:pPr>
              <w:pStyle w:val="TAL"/>
            </w:pPr>
            <w:r>
              <w:t>GET RESPONSE</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65" w:type="dxa"/>
            <w:tcBorders>
              <w:left w:val="single" w:sz="6" w:space="0" w:color="auto"/>
              <w:right w:val="single" w:sz="6" w:space="0" w:color="auto"/>
            </w:tcBorders>
          </w:tcPr>
          <w:p w:rsidR="00B17D80" w:rsidRDefault="00B17D80" w:rsidP="007B59FD">
            <w:pPr>
              <w:pStyle w:val="TAC"/>
            </w:pPr>
            <w:r>
              <w:t>5</w:t>
            </w:r>
          </w:p>
        </w:tc>
        <w:tc>
          <w:tcPr>
            <w:tcW w:w="1418"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35" w:type="dxa"/>
            <w:tcBorders>
              <w:left w:val="single" w:sz="6" w:space="0" w:color="auto"/>
              <w:right w:val="single" w:sz="6" w:space="0" w:color="auto"/>
            </w:tcBorders>
          </w:tcPr>
          <w:p w:rsidR="00B17D80" w:rsidRDefault="00B17D80" w:rsidP="007B59FD">
            <w:pPr>
              <w:pStyle w:val="TAL"/>
            </w:pPr>
            <w:r>
              <w:t>CALL CONTROL RESULT 4.4.1</w:t>
            </w:r>
          </w:p>
        </w:tc>
        <w:tc>
          <w:tcPr>
            <w:tcW w:w="3408" w:type="dxa"/>
            <w:tcBorders>
              <w:left w:val="single" w:sz="6" w:space="0" w:color="auto"/>
              <w:right w:val="single" w:sz="6" w:space="0" w:color="auto"/>
            </w:tcBorders>
          </w:tcPr>
          <w:p w:rsidR="00B17D80" w:rsidRDefault="00B17D80" w:rsidP="007B59FD">
            <w:pPr>
              <w:pStyle w:val="TAL"/>
            </w:pPr>
            <w:r>
              <w:t>[Call control result: "Allowed with modifications"]</w:t>
            </w:r>
          </w:p>
        </w:tc>
      </w:tr>
      <w:tr w:rsidR="00B17D80" w:rsidTr="007B59FD">
        <w:tblPrEx>
          <w:tblCellMar>
            <w:top w:w="0" w:type="dxa"/>
            <w:bottom w:w="0" w:type="dxa"/>
          </w:tblCellMar>
        </w:tblPrEx>
        <w:trPr>
          <w:cantSplit/>
          <w:jc w:val="center"/>
        </w:trPr>
        <w:tc>
          <w:tcPr>
            <w:tcW w:w="765" w:type="dxa"/>
            <w:tcBorders>
              <w:left w:val="single" w:sz="6" w:space="0" w:color="auto"/>
              <w:bottom w:val="single" w:sz="4" w:space="0" w:color="auto"/>
              <w:right w:val="single" w:sz="6" w:space="0" w:color="auto"/>
            </w:tcBorders>
          </w:tcPr>
          <w:p w:rsidR="00B17D80" w:rsidRDefault="00B17D80" w:rsidP="007B59FD">
            <w:pPr>
              <w:pStyle w:val="TAC"/>
            </w:pPr>
            <w:r>
              <w:t>6</w:t>
            </w:r>
          </w:p>
        </w:tc>
        <w:tc>
          <w:tcPr>
            <w:tcW w:w="1418"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SS</w:t>
            </w:r>
          </w:p>
        </w:tc>
        <w:tc>
          <w:tcPr>
            <w:tcW w:w="2835" w:type="dxa"/>
            <w:tcBorders>
              <w:left w:val="single" w:sz="6" w:space="0" w:color="auto"/>
              <w:bottom w:val="single" w:sz="4" w:space="0" w:color="auto"/>
              <w:right w:val="single" w:sz="6" w:space="0" w:color="auto"/>
            </w:tcBorders>
          </w:tcPr>
          <w:p w:rsidR="00B17D80" w:rsidRDefault="00B17D80" w:rsidP="007B59FD">
            <w:pPr>
              <w:pStyle w:val="TAL"/>
            </w:pPr>
            <w:r>
              <w:t>The ME sets up the call with data sent by the SIM</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r>
              <w:t>[Set up call to "987654321"the ME does not re-check this modified number against the FDN list]</w:t>
            </w:r>
          </w:p>
        </w:tc>
      </w:tr>
    </w:tbl>
    <w:p w:rsidR="00B17D80" w:rsidRDefault="00B17D80" w:rsidP="00B17D80">
      <w:pPr>
        <w:pStyle w:val="FP"/>
      </w:pPr>
    </w:p>
    <w:p w:rsidR="00B17D80" w:rsidRDefault="00B17D80" w:rsidP="00B17D80">
      <w:r>
        <w:t>ENVELOPE CALL CONTROL 4.4.1A</w:t>
      </w:r>
    </w:p>
    <w:p w:rsidR="00B17D80" w:rsidRPr="00F51EF9" w:rsidRDefault="00B17D80" w:rsidP="00B17D80">
      <w:r w:rsidRPr="00F51EF9">
        <w:t>Logically: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Unknown</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W"/>
        <w:tabs>
          <w:tab w:val="left" w:pos="851"/>
        </w:tabs>
        <w:ind w:left="2835" w:hanging="2551"/>
      </w:pPr>
      <w:r>
        <w:tab/>
        <w:t>Dialling number string</w:t>
      </w:r>
      <w:r>
        <w:tab/>
        <w:t>"123"</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s>
        <w:ind w:left="2835" w:hanging="2551"/>
      </w:pPr>
      <w:r>
        <w:lastRenderedPageBreak/>
        <w:t>Location Information</w:t>
      </w:r>
    </w:p>
    <w:p w:rsidR="00B17D80" w:rsidRDefault="00B17D80" w:rsidP="00B17D80">
      <w:pPr>
        <w:pStyle w:val="EW"/>
        <w:tabs>
          <w:tab w:val="left" w:pos="851"/>
        </w:tabs>
        <w:ind w:left="2835" w:hanging="2551"/>
      </w:pPr>
      <w:r>
        <w:tab/>
        <w:t>MCC &amp; MNC</w:t>
      </w:r>
      <w:r>
        <w:tab/>
        <w:t>the mobile country  and network code (00F110)</w:t>
      </w:r>
    </w:p>
    <w:p w:rsidR="00B17D80" w:rsidRDefault="00B17D80" w:rsidP="00B17D80">
      <w:pPr>
        <w:pStyle w:val="EW"/>
        <w:tabs>
          <w:tab w:val="left" w:pos="851"/>
        </w:tabs>
        <w:ind w:left="2835" w:hanging="2551"/>
      </w:pPr>
      <w:r>
        <w:tab/>
        <w:t>LAC</w:t>
      </w:r>
      <w:r>
        <w:tab/>
        <w:t>the location Area Code (0001)</w:t>
      </w:r>
    </w:p>
    <w:p w:rsidR="00B17D80" w:rsidRDefault="00B17D80" w:rsidP="00B17D80">
      <w:pPr>
        <w:pStyle w:val="EX"/>
        <w:tabs>
          <w:tab w:val="left" w:pos="851"/>
        </w:tabs>
        <w:ind w:left="2835" w:hanging="2551"/>
      </w:pPr>
      <w:r>
        <w:tab/>
        <w:t>Cell ID</w:t>
      </w:r>
      <w:r>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992"/>
        <w:gridCol w:w="709"/>
        <w:gridCol w:w="851"/>
        <w:gridCol w:w="567"/>
        <w:gridCol w:w="567"/>
        <w:gridCol w:w="567"/>
        <w:gridCol w:w="567"/>
        <w:gridCol w:w="567"/>
        <w:gridCol w:w="567"/>
        <w:gridCol w:w="567"/>
        <w:gridCol w:w="567"/>
        <w:gridCol w:w="708"/>
        <w:gridCol w:w="709"/>
      </w:tblGrid>
      <w:tr w:rsidR="00B17D80" w:rsidTr="007B59FD">
        <w:tblPrEx>
          <w:tblCellMar>
            <w:top w:w="0" w:type="dxa"/>
            <w:bottom w:w="0" w:type="dxa"/>
          </w:tblCellMar>
        </w:tblPrEx>
        <w:trPr>
          <w:jc w:val="center"/>
        </w:trPr>
        <w:tc>
          <w:tcPr>
            <w:tcW w:w="9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21</w:t>
            </w:r>
          </w:p>
        </w:tc>
        <w:tc>
          <w:tcPr>
            <w:tcW w:w="7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F3</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2</w:t>
            </w:r>
          </w:p>
        </w:tc>
      </w:tr>
      <w:tr w:rsidR="00B17D80" w:rsidTr="007B59FD">
        <w:tblPrEx>
          <w:tblCellMar>
            <w:top w:w="0" w:type="dxa"/>
            <w:bottom w:w="0" w:type="dxa"/>
          </w:tblCellMar>
        </w:tblPrEx>
        <w:trPr>
          <w:jc w:val="center"/>
        </w:trPr>
        <w:tc>
          <w:tcPr>
            <w:tcW w:w="992" w:type="dxa"/>
            <w:tcBorders>
              <w:top w:val="single" w:sz="4" w:space="0" w:color="auto"/>
              <w:right w:val="single" w:sz="4" w:space="0" w:color="auto"/>
            </w:tcBorders>
          </w:tcPr>
          <w:p w:rsidR="00B17D80" w:rsidRDefault="00B17D80" w:rsidP="007B59FD">
            <w:pPr>
              <w:pStyle w:val="TAL"/>
            </w:pP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3</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7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DB22C2" w:rsidRDefault="00B17D80" w:rsidP="00B17D80">
      <w:r w:rsidRPr="00DB22C2">
        <w:t>ENVELOPE CALL CONTROL 4.4.1</w:t>
      </w:r>
      <w:r w:rsidRPr="002769D0">
        <w:t>B</w:t>
      </w:r>
    </w:p>
    <w:p w:rsidR="00B17D80" w:rsidRPr="00DB22C2" w:rsidRDefault="00B17D80" w:rsidP="00B17D80">
      <w:pPr>
        <w:rPr>
          <w:lang w:val="fr-FR"/>
        </w:rPr>
      </w:pPr>
      <w:r w:rsidRPr="00DB22C2">
        <w:rPr>
          <w:lang w:val="fr-FR"/>
        </w:rPr>
        <w:t>Logically:</w:t>
      </w:r>
    </w:p>
    <w:p w:rsidR="00B17D80" w:rsidRPr="00DB22C2" w:rsidRDefault="00B17D80" w:rsidP="00B17D80">
      <w:pPr>
        <w:pStyle w:val="EW"/>
        <w:tabs>
          <w:tab w:val="left" w:pos="851"/>
        </w:tabs>
        <w:ind w:left="2835" w:hanging="2551"/>
        <w:rPr>
          <w:lang w:val="fr-FR"/>
        </w:rPr>
      </w:pPr>
      <w:r w:rsidRPr="00DB22C2">
        <w:rPr>
          <w:lang w:val="fr-FR"/>
        </w:rPr>
        <w:t>Device identities</w:t>
      </w:r>
    </w:p>
    <w:p w:rsidR="00B17D80" w:rsidRPr="00DB22C2" w:rsidRDefault="00B17D80" w:rsidP="00B17D80">
      <w:pPr>
        <w:pStyle w:val="EW"/>
        <w:tabs>
          <w:tab w:val="left" w:pos="851"/>
        </w:tabs>
        <w:ind w:left="2835" w:hanging="2551"/>
        <w:rPr>
          <w:lang w:val="fr-FR"/>
        </w:rPr>
      </w:pPr>
      <w:r w:rsidRPr="00DB22C2">
        <w:rPr>
          <w:lang w:val="fr-FR"/>
        </w:rPr>
        <w:tab/>
        <w:t>Source device:</w:t>
      </w:r>
      <w:r w:rsidRPr="00DB22C2">
        <w:rPr>
          <w:lang w:val="fr-FR"/>
        </w:rPr>
        <w:tab/>
        <w:t>ME</w:t>
      </w:r>
    </w:p>
    <w:p w:rsidR="00B17D80" w:rsidRPr="00DB22C2" w:rsidRDefault="00B17D80" w:rsidP="00B17D80">
      <w:pPr>
        <w:pStyle w:val="EW"/>
        <w:tabs>
          <w:tab w:val="left" w:pos="851"/>
        </w:tabs>
        <w:ind w:left="2835" w:hanging="2551"/>
        <w:rPr>
          <w:lang w:val="fr-FR"/>
        </w:rPr>
      </w:pPr>
      <w:r w:rsidRPr="00DB22C2">
        <w:rPr>
          <w:lang w:val="fr-FR"/>
        </w:rPr>
        <w:tab/>
        <w:t>Destination device:</w:t>
      </w:r>
      <w:r w:rsidRPr="00DB22C2">
        <w:rPr>
          <w:lang w:val="fr-FR"/>
        </w:rPr>
        <w:tab/>
        <w:t>SIM</w:t>
      </w:r>
    </w:p>
    <w:p w:rsidR="00B17D80" w:rsidRPr="00DB22C2" w:rsidRDefault="00B17D80" w:rsidP="00B17D80">
      <w:pPr>
        <w:pStyle w:val="EW"/>
        <w:tabs>
          <w:tab w:val="left" w:pos="851"/>
        </w:tabs>
        <w:ind w:left="2835" w:hanging="2551"/>
      </w:pPr>
      <w:r w:rsidRPr="00DB22C2">
        <w:t>Address</w:t>
      </w:r>
    </w:p>
    <w:p w:rsidR="00B17D80" w:rsidRPr="00DB22C2" w:rsidRDefault="00B17D80" w:rsidP="00B17D80">
      <w:pPr>
        <w:pStyle w:val="EW"/>
        <w:tabs>
          <w:tab w:val="left" w:pos="851"/>
        </w:tabs>
        <w:ind w:left="2835" w:hanging="2551"/>
      </w:pPr>
      <w:r w:rsidRPr="00DB22C2">
        <w:tab/>
        <w:t>TON</w:t>
      </w:r>
      <w:r w:rsidRPr="00DB22C2">
        <w:tab/>
        <w:t>Unknown</w:t>
      </w:r>
    </w:p>
    <w:p w:rsidR="00B17D80" w:rsidRPr="00DB22C2" w:rsidRDefault="00B17D80" w:rsidP="00B17D80">
      <w:pPr>
        <w:pStyle w:val="EW"/>
        <w:tabs>
          <w:tab w:val="left" w:pos="851"/>
        </w:tabs>
        <w:ind w:left="2835" w:hanging="2551"/>
      </w:pPr>
      <w:r w:rsidRPr="00DB22C2">
        <w:tab/>
        <w:t>NPI</w:t>
      </w:r>
      <w:r w:rsidRPr="00DB22C2">
        <w:tab/>
        <w:t>"ISDN / telephone numbering plan"</w:t>
      </w:r>
    </w:p>
    <w:p w:rsidR="00B17D80" w:rsidRPr="00DB22C2" w:rsidRDefault="00B17D80" w:rsidP="00B17D80">
      <w:pPr>
        <w:pStyle w:val="EW"/>
        <w:tabs>
          <w:tab w:val="left" w:pos="851"/>
        </w:tabs>
        <w:ind w:left="2835" w:hanging="2551"/>
      </w:pPr>
      <w:r w:rsidRPr="00DB22C2">
        <w:tab/>
        <w:t>Dialling number string</w:t>
      </w:r>
      <w:r w:rsidRPr="00DB22C2">
        <w:tab/>
        <w:t>"123"</w:t>
      </w:r>
    </w:p>
    <w:p w:rsidR="00B17D80" w:rsidRDefault="00B17D80" w:rsidP="00B17D80">
      <w:pPr>
        <w:pStyle w:val="EW"/>
        <w:tabs>
          <w:tab w:val="left" w:pos="851"/>
          <w:tab w:val="left" w:pos="1134"/>
        </w:tabs>
        <w:ind w:left="2835" w:hanging="2551"/>
      </w:pPr>
      <w:r>
        <w:t>Capability configuration parameters 1</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pStyle w:val="EW"/>
        <w:tabs>
          <w:tab w:val="left" w:pos="851"/>
          <w:tab w:val="left" w:pos="1134"/>
        </w:tabs>
        <w:ind w:left="2835" w:hanging="2551"/>
      </w:pPr>
      <w:r>
        <w:t>Subaddress</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Pr="00DB22C2" w:rsidRDefault="00B17D80" w:rsidP="00B17D80">
      <w:pPr>
        <w:pStyle w:val="EW"/>
        <w:tabs>
          <w:tab w:val="left" w:pos="851"/>
        </w:tabs>
        <w:ind w:left="2835" w:hanging="2551"/>
      </w:pPr>
      <w:r w:rsidRPr="00DB22C2">
        <w:t>Location Information</w:t>
      </w:r>
    </w:p>
    <w:p w:rsidR="00B17D80" w:rsidRPr="00DB22C2" w:rsidRDefault="00B17D80" w:rsidP="00B17D80">
      <w:pPr>
        <w:pStyle w:val="EW"/>
        <w:tabs>
          <w:tab w:val="left" w:pos="851"/>
        </w:tabs>
        <w:ind w:left="2835" w:hanging="2551"/>
      </w:pPr>
      <w:r w:rsidRPr="00DB22C2">
        <w:tab/>
        <w:t>MCC &amp; MNC</w:t>
      </w:r>
      <w:r w:rsidRPr="00DB22C2">
        <w:tab/>
        <w:t>the mobile country  and network code (</w:t>
      </w:r>
      <w:r>
        <w:t>001</w:t>
      </w:r>
      <w:r w:rsidRPr="00DB22C2">
        <w:t>110)</w:t>
      </w:r>
    </w:p>
    <w:p w:rsidR="00B17D80" w:rsidRPr="00DB22C2" w:rsidRDefault="00B17D80" w:rsidP="00B17D80">
      <w:pPr>
        <w:pStyle w:val="EW"/>
        <w:tabs>
          <w:tab w:val="left" w:pos="851"/>
        </w:tabs>
        <w:ind w:left="2835" w:hanging="2551"/>
      </w:pPr>
      <w:r w:rsidRPr="00DB22C2">
        <w:tab/>
        <w:t>LAC</w:t>
      </w:r>
      <w:r w:rsidRPr="00DB22C2">
        <w:tab/>
        <w:t>the location Area Code (</w:t>
      </w:r>
      <w:r>
        <w:t>000</w:t>
      </w:r>
      <w:r w:rsidRPr="00DB22C2">
        <w:t>1)</w:t>
      </w:r>
    </w:p>
    <w:p w:rsidR="00B17D80" w:rsidRPr="00DB22C2" w:rsidRDefault="00B17D80" w:rsidP="00B17D80">
      <w:pPr>
        <w:pStyle w:val="EX"/>
        <w:tabs>
          <w:tab w:val="left" w:pos="851"/>
        </w:tabs>
        <w:ind w:left="2835" w:hanging="2551"/>
      </w:pPr>
      <w:r w:rsidRPr="00DB22C2">
        <w:tab/>
        <w:t>Cell ID</w:t>
      </w:r>
      <w:r w:rsidRPr="00DB22C2">
        <w:tab/>
        <w:t>Cell Identity Value (0001)</w:t>
      </w:r>
    </w:p>
    <w:p w:rsidR="00B17D80" w:rsidRDefault="00B17D80" w:rsidP="00B17D80">
      <w:pPr>
        <w:pStyle w:val="EW"/>
        <w:tabs>
          <w:tab w:val="left" w:pos="851"/>
          <w:tab w:val="left" w:pos="1134"/>
        </w:tabs>
        <w:ind w:left="2835" w:hanging="2551"/>
      </w:pPr>
      <w:r>
        <w:t>Capability configuration parameters 2</w:t>
      </w:r>
    </w:p>
    <w:p w:rsidR="00B17D80" w:rsidRDefault="00B17D80" w:rsidP="00B17D80">
      <w:pPr>
        <w:pStyle w:val="EW"/>
        <w:tabs>
          <w:tab w:val="left" w:pos="851"/>
          <w:tab w:val="left" w:pos="1134"/>
        </w:tabs>
        <w:ind w:left="2835" w:hanging="2551"/>
      </w:pPr>
      <w:r>
        <w:tab/>
        <w:t>This parameter is optional. If present, the contents shall not be checked.</w:t>
      </w:r>
    </w:p>
    <w:p w:rsidR="00B17D80" w:rsidRDefault="00B17D80" w:rsidP="00B17D80">
      <w:pPr>
        <w:keepNext/>
      </w:pPr>
      <w:r w:rsidRPr="00DB22C2">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992"/>
        <w:gridCol w:w="851"/>
        <w:gridCol w:w="709"/>
        <w:gridCol w:w="567"/>
        <w:gridCol w:w="567"/>
        <w:gridCol w:w="567"/>
        <w:gridCol w:w="567"/>
        <w:gridCol w:w="567"/>
        <w:gridCol w:w="567"/>
        <w:gridCol w:w="567"/>
        <w:gridCol w:w="567"/>
        <w:gridCol w:w="708"/>
        <w:gridCol w:w="709"/>
      </w:tblGrid>
      <w:tr w:rsidR="00B17D80" w:rsidTr="007B59FD">
        <w:tblPrEx>
          <w:tblCellMar>
            <w:top w:w="0" w:type="dxa"/>
            <w:bottom w:w="0" w:type="dxa"/>
          </w:tblCellMar>
        </w:tblPrEx>
        <w:trPr>
          <w:jc w:val="center"/>
        </w:trPr>
        <w:tc>
          <w:tcPr>
            <w:tcW w:w="992"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a-DK"/>
              </w:rPr>
            </w:pPr>
            <w:r>
              <w:rPr>
                <w:lang w:val="da-DK"/>
              </w:rPr>
              <w:t>BER-TLV:</w:t>
            </w: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da-DK"/>
              </w:rPr>
            </w:pPr>
            <w:r>
              <w:rPr>
                <w:lang w:val="da-DK"/>
              </w:rPr>
              <w:t>D4</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Note 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21</w:t>
            </w:r>
          </w:p>
        </w:tc>
        <w:tc>
          <w:tcPr>
            <w:tcW w:w="7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rPr>
                <w:lang w:val="en-US"/>
              </w:rPr>
            </w:pPr>
            <w:r>
              <w:rPr>
                <w:lang w:val="en-US"/>
              </w:rPr>
              <w:t>F3</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2</w:t>
            </w:r>
          </w:p>
        </w:tc>
      </w:tr>
      <w:tr w:rsidR="00B17D80" w:rsidTr="007B59FD">
        <w:tblPrEx>
          <w:tblCellMar>
            <w:top w:w="0" w:type="dxa"/>
            <w:bottom w:w="0" w:type="dxa"/>
          </w:tblCellMar>
        </w:tblPrEx>
        <w:trPr>
          <w:jc w:val="center"/>
        </w:trPr>
        <w:tc>
          <w:tcPr>
            <w:tcW w:w="992" w:type="dxa"/>
            <w:tcBorders>
              <w:top w:val="single" w:sz="4" w:space="0" w:color="auto"/>
              <w:right w:val="single" w:sz="4" w:space="0" w:color="auto"/>
            </w:tcBorders>
          </w:tcPr>
          <w:p w:rsidR="00B17D80" w:rsidRDefault="00B17D80" w:rsidP="007B59FD">
            <w:pPr>
              <w:pStyle w:val="TAL"/>
            </w:pPr>
          </w:p>
        </w:tc>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3</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70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4</w:t>
            </w:r>
          </w:p>
        </w:tc>
        <w:tc>
          <w:tcPr>
            <w:tcW w:w="709"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Note 1: Length of BER-TLV is '12' plus the actual length of all the present optional SIMPLE-TLV data objects.</w:t>
      </w:r>
    </w:p>
    <w:p w:rsidR="00B17D80" w:rsidRDefault="00B17D80" w:rsidP="00B17D80">
      <w:r>
        <w:t>Note 2: Capability configuration parameters 1 may be present at this place. If present, it may take up several octets.</w:t>
      </w:r>
    </w:p>
    <w:p w:rsidR="00B17D80" w:rsidRDefault="00B17D80" w:rsidP="00B17D80">
      <w:r>
        <w:t>Note 3: Subaddress may be present at this place. If present, it may take up several octets.</w:t>
      </w:r>
    </w:p>
    <w:p w:rsidR="00B17D80" w:rsidRDefault="00B17D80" w:rsidP="00B17D80">
      <w:r>
        <w:t>Note 4: Capability configuration parameters 2 may be present at this place. If present, it may take up several octets.</w:t>
      </w:r>
    </w:p>
    <w:p w:rsidR="00B17D80" w:rsidRDefault="00B17D80" w:rsidP="00B17D80"/>
    <w:p w:rsidR="00B17D80" w:rsidRDefault="00B17D80" w:rsidP="00B17D80">
      <w:r>
        <w:t>CALL CONTROL RESULT 4.4.1</w:t>
      </w:r>
    </w:p>
    <w:p w:rsidR="00B17D80" w:rsidRDefault="00B17D80" w:rsidP="00B17D80">
      <w:r>
        <w:t>Logically:</w:t>
      </w:r>
    </w:p>
    <w:p w:rsidR="00B17D80" w:rsidRDefault="00B17D80" w:rsidP="00B17D80">
      <w:pPr>
        <w:pStyle w:val="EW"/>
        <w:tabs>
          <w:tab w:val="left" w:pos="851"/>
        </w:tabs>
        <w:ind w:left="2835" w:hanging="2551"/>
      </w:pPr>
      <w:r>
        <w:t>Call control result</w:t>
      </w:r>
      <w:r>
        <w:tab/>
        <w:t>Allowed with modifications</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Unknown</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X"/>
        <w:tabs>
          <w:tab w:val="left" w:pos="851"/>
        </w:tabs>
        <w:ind w:left="2835" w:hanging="2551"/>
      </w:pPr>
      <w:r>
        <w:tab/>
        <w:t>Address value</w:t>
      </w:r>
      <w:r>
        <w:tab/>
        <w:t>"987654321"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F1</w:t>
            </w:r>
          </w:p>
        </w:tc>
      </w:tr>
    </w:tbl>
    <w:p w:rsidR="00B17D80" w:rsidRDefault="00B17D80" w:rsidP="00B17D80">
      <w:pPr>
        <w:pStyle w:val="FP"/>
      </w:pPr>
    </w:p>
    <w:p w:rsidR="00B17D80" w:rsidRDefault="00B17D80" w:rsidP="00B17D80">
      <w:pPr>
        <w:pStyle w:val="Heading5"/>
      </w:pPr>
      <w:bookmarkStart w:id="756" w:name="_Toc502363343"/>
      <w:bookmarkStart w:id="757" w:name="_Toc533173769"/>
      <w:bookmarkStart w:id="758" w:name="_Toc51834190"/>
      <w:r>
        <w:lastRenderedPageBreak/>
        <w:t>27.22.6.4.5</w:t>
      </w:r>
      <w:r>
        <w:tab/>
        <w:t>Test requirement</w:t>
      </w:r>
      <w:bookmarkEnd w:id="756"/>
      <w:bookmarkEnd w:id="757"/>
      <w:bookmarkEnd w:id="758"/>
    </w:p>
    <w:p w:rsidR="00B17D80" w:rsidRDefault="00B17D80" w:rsidP="00B17D80">
      <w:r>
        <w:t>The ME shall operate in the manner defined in expected sequences 4.1 to 4.4.</w:t>
      </w:r>
    </w:p>
    <w:p w:rsidR="00B17D80" w:rsidRDefault="00B17D80" w:rsidP="00B17D80"/>
    <w:p w:rsidR="00B17D80" w:rsidRDefault="00B17D80" w:rsidP="00B17D80">
      <w:pPr>
        <w:pStyle w:val="Heading3"/>
        <w:tabs>
          <w:tab w:val="left" w:pos="1140"/>
        </w:tabs>
        <w:ind w:left="1140" w:hanging="1140"/>
      </w:pPr>
      <w:bookmarkStart w:id="759" w:name="_Toc502363344"/>
      <w:bookmarkStart w:id="760" w:name="_Toc533173770"/>
      <w:bookmarkStart w:id="761" w:name="_Toc51834191"/>
      <w:r>
        <w:t>27.22.7</w:t>
      </w:r>
      <w:r>
        <w:tab/>
        <w:t>EVENT DOWNLOAD</w:t>
      </w:r>
      <w:bookmarkEnd w:id="759"/>
      <w:bookmarkEnd w:id="760"/>
      <w:bookmarkEnd w:id="761"/>
    </w:p>
    <w:p w:rsidR="00B17D80" w:rsidRDefault="00B17D80" w:rsidP="00B17D80">
      <w:pPr>
        <w:pStyle w:val="Heading4"/>
      </w:pPr>
      <w:bookmarkStart w:id="762" w:name="_Toc502363345"/>
      <w:bookmarkStart w:id="763" w:name="_Toc533173771"/>
      <w:bookmarkStart w:id="764" w:name="_Toc51834192"/>
      <w:r>
        <w:t>27.22.7.1</w:t>
      </w:r>
      <w:r>
        <w:tab/>
        <w:t>MT Call Event</w:t>
      </w:r>
      <w:bookmarkEnd w:id="762"/>
      <w:bookmarkEnd w:id="763"/>
      <w:bookmarkEnd w:id="764"/>
    </w:p>
    <w:p w:rsidR="00B17D80" w:rsidRDefault="00B17D80" w:rsidP="00B17D80">
      <w:pPr>
        <w:pStyle w:val="Heading5"/>
      </w:pPr>
      <w:bookmarkStart w:id="765" w:name="_Toc502363346"/>
      <w:bookmarkStart w:id="766" w:name="_Toc533173772"/>
      <w:bookmarkStart w:id="767" w:name="_Toc51834193"/>
      <w:r>
        <w:t>27.22.7.1.1</w:t>
      </w:r>
      <w:r>
        <w:tab/>
        <w:t>MT Call Event (normal)</w:t>
      </w:r>
      <w:bookmarkEnd w:id="765"/>
      <w:bookmarkEnd w:id="766"/>
      <w:bookmarkEnd w:id="767"/>
    </w:p>
    <w:p w:rsidR="00B17D80" w:rsidRDefault="00B17D80" w:rsidP="00B17D80">
      <w:pPr>
        <w:pStyle w:val="H6"/>
      </w:pPr>
      <w:r>
        <w:t>27.22.7.1.1.1</w:t>
      </w:r>
      <w:r>
        <w:tab/>
        <w:t>Definition and applicability</w:t>
      </w:r>
    </w:p>
    <w:p w:rsidR="00B17D80" w:rsidRDefault="00B17D80" w:rsidP="00B17D80">
      <w:r>
        <w:t>See clause 3.2.2.</w:t>
      </w:r>
    </w:p>
    <w:p w:rsidR="00B17D80" w:rsidRDefault="00B17D80" w:rsidP="00B17D80">
      <w:pPr>
        <w:pStyle w:val="H6"/>
      </w:pPr>
      <w:r>
        <w:t>27.22.7.1.1.2</w:t>
      </w:r>
      <w:r>
        <w:tab/>
        <w:t>Conformance requirement</w:t>
      </w:r>
    </w:p>
    <w:p w:rsidR="00B17D80" w:rsidRDefault="00B17D80" w:rsidP="00B17D80">
      <w:r>
        <w:t>The ME shall support the EVENT: MT Call event as defined in:</w:t>
      </w:r>
    </w:p>
    <w:p w:rsidR="00B17D80" w:rsidRDefault="00B17D80" w:rsidP="00B17D80">
      <w:pPr>
        <w:pStyle w:val="B1"/>
      </w:pPr>
      <w:r>
        <w:t>-</w:t>
      </w:r>
      <w:r>
        <w:tab/>
        <w:t>TS 11.14 [15] clause 4.7, clause 5.2, clause 6.4.16, clause 6.8, clause 11, clause 11.1 and clause 12.25.</w:t>
      </w:r>
    </w:p>
    <w:p w:rsidR="00B17D80" w:rsidRDefault="00B17D80" w:rsidP="00B17D80">
      <w:pPr>
        <w:pStyle w:val="H6"/>
      </w:pPr>
      <w:r>
        <w:t>27.22.7.1.1.3</w:t>
      </w:r>
      <w:r>
        <w:tab/>
        <w:t>Test purpose</w:t>
      </w:r>
    </w:p>
    <w:p w:rsidR="00B17D80" w:rsidRDefault="00B17D80" w:rsidP="00B17D80">
      <w:r>
        <w:t>To verify that the ME informs the SIM that an Event: MT Call has occurred using the ENVELOPE (EVENT DOWNLOAD - MT Call) command.</w:t>
      </w:r>
    </w:p>
    <w:p w:rsidR="00B17D80" w:rsidRDefault="00B17D80" w:rsidP="00B17D80">
      <w:pPr>
        <w:pStyle w:val="H6"/>
      </w:pPr>
      <w:r>
        <w:t>27.22.7.1.1.4</w:t>
      </w:r>
      <w:r>
        <w:tab/>
        <w:t>Method of test</w:t>
      </w:r>
    </w:p>
    <w:p w:rsidR="00B17D80" w:rsidRDefault="00B17D80" w:rsidP="00B17D80">
      <w:pPr>
        <w:pStyle w:val="H6"/>
      </w:pPr>
      <w:r>
        <w:t>27.22.7.1.1.4.1</w:t>
      </w:r>
      <w:r>
        <w:tab/>
        <w:t>Initial conditions</w:t>
      </w:r>
    </w:p>
    <w:p w:rsidR="00B17D80" w:rsidRDefault="00B17D80" w:rsidP="00B17D80">
      <w:r>
        <w:t>The ME is connected to the SIM Simulator and the System Simulator.</w:t>
      </w:r>
    </w:p>
    <w:p w:rsidR="00B17D80" w:rsidRDefault="00B17D80" w:rsidP="00B17D80">
      <w:r>
        <w:t>The ME shall be powered on and perform the PROFILE DOWNLOAD procedure.</w:t>
      </w:r>
    </w:p>
    <w:p w:rsidR="00B17D80" w:rsidRDefault="00B17D80" w:rsidP="00B17D80">
      <w:pPr>
        <w:pStyle w:val="H6"/>
      </w:pPr>
      <w:r>
        <w:t>27.22.7.1.1.4.2</w:t>
      </w:r>
      <w:r>
        <w:tab/>
        <w:t>Procedure</w:t>
      </w:r>
    </w:p>
    <w:p w:rsidR="00B17D80" w:rsidRDefault="00B17D80" w:rsidP="00B17D80">
      <w:pPr>
        <w:keepNext/>
        <w:rPr>
          <w:b/>
        </w:rPr>
      </w:pPr>
      <w:r>
        <w:rPr>
          <w:b/>
        </w:rPr>
        <w:t>Expected Sequence 1.1 (EVENT DOWNLOAD -MT Call event)</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623"/>
        <w:gridCol w:w="1135"/>
        <w:gridCol w:w="2892"/>
        <w:gridCol w:w="3776"/>
      </w:tblGrid>
      <w:tr w:rsidR="00B17D80" w:rsidTr="007B59FD">
        <w:tblPrEx>
          <w:tblCellMar>
            <w:top w:w="0" w:type="dxa"/>
            <w:bottom w:w="0" w:type="dxa"/>
          </w:tblCellMar>
        </w:tblPrEx>
        <w:trPr>
          <w:cantSplit/>
          <w:jc w:val="center"/>
        </w:trPr>
        <w:tc>
          <w:tcPr>
            <w:tcW w:w="623"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135"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623" w:type="dxa"/>
            <w:tcBorders>
              <w:top w:val="single" w:sz="6" w:space="0" w:color="auto"/>
              <w:left w:val="single" w:sz="6" w:space="0" w:color="auto"/>
              <w:right w:val="single" w:sz="6" w:space="0" w:color="auto"/>
            </w:tcBorders>
          </w:tcPr>
          <w:p w:rsidR="00B17D80" w:rsidRDefault="00B17D80" w:rsidP="007B59FD">
            <w:pPr>
              <w:pStyle w:val="TAC"/>
            </w:pPr>
            <w:r>
              <w:t>1</w:t>
            </w:r>
          </w:p>
        </w:tc>
        <w:tc>
          <w:tcPr>
            <w:tcW w:w="1135" w:type="dxa"/>
            <w:tcBorders>
              <w:top w:val="single" w:sz="6" w:space="0" w:color="auto"/>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EVENT LIST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623" w:type="dxa"/>
            <w:tcBorders>
              <w:left w:val="single" w:sz="6" w:space="0" w:color="auto"/>
              <w:right w:val="single" w:sz="6" w:space="0" w:color="auto"/>
            </w:tcBorders>
          </w:tcPr>
          <w:p w:rsidR="00B17D80" w:rsidRDefault="00B17D80" w:rsidP="007B59FD">
            <w:pPr>
              <w:pStyle w:val="TAC"/>
            </w:pPr>
            <w:r>
              <w:t>2</w:t>
            </w:r>
          </w:p>
        </w:tc>
        <w:tc>
          <w:tcPr>
            <w:tcW w:w="1135"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623" w:type="dxa"/>
            <w:tcBorders>
              <w:left w:val="single" w:sz="6" w:space="0" w:color="auto"/>
              <w:right w:val="single" w:sz="6" w:space="0" w:color="auto"/>
            </w:tcBorders>
          </w:tcPr>
          <w:p w:rsidR="00B17D80" w:rsidRDefault="00B17D80" w:rsidP="007B59FD">
            <w:pPr>
              <w:pStyle w:val="TAC"/>
            </w:pPr>
            <w:r>
              <w:t>3</w:t>
            </w:r>
          </w:p>
        </w:tc>
        <w:tc>
          <w:tcPr>
            <w:tcW w:w="1135"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EVENT LIST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623" w:type="dxa"/>
            <w:tcBorders>
              <w:left w:val="single" w:sz="6" w:space="0" w:color="auto"/>
              <w:right w:val="single" w:sz="6" w:space="0" w:color="auto"/>
            </w:tcBorders>
          </w:tcPr>
          <w:p w:rsidR="00B17D80" w:rsidRDefault="00B17D80" w:rsidP="007B59FD">
            <w:pPr>
              <w:pStyle w:val="TAC"/>
            </w:pPr>
            <w:r>
              <w:t>4</w:t>
            </w:r>
          </w:p>
        </w:tc>
        <w:tc>
          <w:tcPr>
            <w:tcW w:w="1135"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EVENT LIST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623" w:type="dxa"/>
            <w:tcBorders>
              <w:left w:val="single" w:sz="6" w:space="0" w:color="auto"/>
              <w:right w:val="single" w:sz="6" w:space="0" w:color="auto"/>
            </w:tcBorders>
          </w:tcPr>
          <w:p w:rsidR="00B17D80" w:rsidRDefault="00B17D80" w:rsidP="007B59FD">
            <w:pPr>
              <w:pStyle w:val="TAC"/>
            </w:pPr>
            <w:r>
              <w:t>5</w:t>
            </w:r>
          </w:p>
        </w:tc>
        <w:tc>
          <w:tcPr>
            <w:tcW w:w="1135" w:type="dxa"/>
            <w:tcBorders>
              <w:left w:val="single" w:sz="6" w:space="0" w:color="auto"/>
              <w:right w:val="single" w:sz="6" w:space="0" w:color="auto"/>
            </w:tcBorders>
          </w:tcPr>
          <w:p w:rsidR="00B17D80" w:rsidRDefault="00B17D80" w:rsidP="007B59FD">
            <w:pPr>
              <w:pStyle w:val="TAC"/>
            </w:pPr>
            <w:r>
              <w:t xml:space="preserve">SS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CALL SET UP without CLI</w:t>
            </w:r>
          </w:p>
        </w:tc>
        <w:tc>
          <w:tcPr>
            <w:tcW w:w="3776" w:type="dxa"/>
            <w:tcBorders>
              <w:left w:val="single" w:sz="6" w:space="0" w:color="auto"/>
              <w:right w:val="single" w:sz="6" w:space="0" w:color="auto"/>
            </w:tcBorders>
          </w:tcPr>
          <w:p w:rsidR="00B17D80" w:rsidRDefault="00B17D80" w:rsidP="007B59FD">
            <w:pPr>
              <w:pStyle w:val="TAL"/>
            </w:pPr>
            <w:r>
              <w:t>[MT Call Set Up Without CLI]</w:t>
            </w:r>
          </w:p>
        </w:tc>
      </w:tr>
      <w:tr w:rsidR="00B17D80" w:rsidTr="007B59FD">
        <w:tblPrEx>
          <w:tblCellMar>
            <w:top w:w="0" w:type="dxa"/>
            <w:bottom w:w="0" w:type="dxa"/>
          </w:tblCellMar>
        </w:tblPrEx>
        <w:trPr>
          <w:cantSplit/>
          <w:jc w:val="center"/>
        </w:trPr>
        <w:tc>
          <w:tcPr>
            <w:tcW w:w="623" w:type="dxa"/>
            <w:tcBorders>
              <w:left w:val="single" w:sz="6" w:space="0" w:color="auto"/>
              <w:right w:val="single" w:sz="6" w:space="0" w:color="auto"/>
            </w:tcBorders>
          </w:tcPr>
          <w:p w:rsidR="00B17D80" w:rsidRDefault="00B17D80" w:rsidP="007B59FD">
            <w:pPr>
              <w:pStyle w:val="TAC"/>
            </w:pPr>
            <w:r>
              <w:t>6</w:t>
            </w:r>
          </w:p>
        </w:tc>
        <w:tc>
          <w:tcPr>
            <w:tcW w:w="1135"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2" w:type="dxa"/>
            <w:tcBorders>
              <w:left w:val="single" w:sz="6" w:space="0" w:color="auto"/>
              <w:right w:val="single" w:sz="6" w:space="0" w:color="auto"/>
            </w:tcBorders>
          </w:tcPr>
          <w:p w:rsidR="00B17D80" w:rsidRDefault="00B17D80" w:rsidP="007B59FD">
            <w:pPr>
              <w:pStyle w:val="TAL"/>
            </w:pPr>
            <w:r>
              <w:t>ENVELOPE: EVENT DOWNLOAD - MT Call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623" w:type="dxa"/>
            <w:tcBorders>
              <w:left w:val="single" w:sz="6" w:space="0" w:color="auto"/>
              <w:right w:val="single" w:sz="6" w:space="0" w:color="auto"/>
            </w:tcBorders>
          </w:tcPr>
          <w:p w:rsidR="00B17D80" w:rsidRDefault="00B17D80" w:rsidP="007B59FD">
            <w:pPr>
              <w:pStyle w:val="TAC"/>
            </w:pPr>
            <w:r>
              <w:t>7</w:t>
            </w:r>
          </w:p>
        </w:tc>
        <w:tc>
          <w:tcPr>
            <w:tcW w:w="1135" w:type="dxa"/>
            <w:tcBorders>
              <w:left w:val="single" w:sz="6" w:space="0" w:color="auto"/>
              <w:right w:val="single" w:sz="6" w:space="0" w:color="auto"/>
            </w:tcBorders>
          </w:tcPr>
          <w:p w:rsidR="00B17D80" w:rsidRDefault="00B17D80" w:rsidP="007B59FD">
            <w:pPr>
              <w:pStyle w:val="TAC"/>
            </w:pPr>
            <w:r>
              <w:t xml:space="preserve">SS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CALL DISCONNECT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623" w:type="dxa"/>
            <w:tcBorders>
              <w:left w:val="single" w:sz="6" w:space="0" w:color="auto"/>
              <w:right w:val="single" w:sz="6" w:space="0" w:color="auto"/>
            </w:tcBorders>
          </w:tcPr>
          <w:p w:rsidR="00B17D80" w:rsidRDefault="00B17D80" w:rsidP="007B59FD">
            <w:pPr>
              <w:pStyle w:val="TAC"/>
            </w:pPr>
            <w:r>
              <w:t>8</w:t>
            </w:r>
          </w:p>
        </w:tc>
        <w:tc>
          <w:tcPr>
            <w:tcW w:w="1135" w:type="dxa"/>
            <w:tcBorders>
              <w:left w:val="single" w:sz="6" w:space="0" w:color="auto"/>
              <w:right w:val="single" w:sz="6" w:space="0" w:color="auto"/>
            </w:tcBorders>
          </w:tcPr>
          <w:p w:rsidR="00B17D80" w:rsidRDefault="00B17D80" w:rsidP="007B59FD">
            <w:pPr>
              <w:pStyle w:val="TAC"/>
            </w:pPr>
            <w:r>
              <w:t xml:space="preserve">SS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CALL SET UP with CLI</w:t>
            </w:r>
          </w:p>
        </w:tc>
        <w:tc>
          <w:tcPr>
            <w:tcW w:w="3776" w:type="dxa"/>
            <w:tcBorders>
              <w:left w:val="single" w:sz="6" w:space="0" w:color="auto"/>
              <w:right w:val="single" w:sz="6" w:space="0" w:color="auto"/>
            </w:tcBorders>
          </w:tcPr>
          <w:p w:rsidR="00B17D80" w:rsidRDefault="00B17D80" w:rsidP="007B59FD">
            <w:pPr>
              <w:pStyle w:val="TAL"/>
            </w:pPr>
            <w:r>
              <w:t>[MT Call Set Up With CLI]</w:t>
            </w:r>
          </w:p>
        </w:tc>
      </w:tr>
      <w:tr w:rsidR="00B17D80" w:rsidTr="007B59FD">
        <w:tblPrEx>
          <w:tblCellMar>
            <w:top w:w="0" w:type="dxa"/>
            <w:bottom w:w="0" w:type="dxa"/>
          </w:tblCellMar>
        </w:tblPrEx>
        <w:trPr>
          <w:cantSplit/>
          <w:jc w:val="center"/>
        </w:trPr>
        <w:tc>
          <w:tcPr>
            <w:tcW w:w="623" w:type="dxa"/>
            <w:tcBorders>
              <w:left w:val="single" w:sz="6" w:space="0" w:color="auto"/>
              <w:right w:val="single" w:sz="6" w:space="0" w:color="auto"/>
            </w:tcBorders>
          </w:tcPr>
          <w:p w:rsidR="00B17D80" w:rsidRDefault="00B17D80" w:rsidP="007B59FD">
            <w:pPr>
              <w:pStyle w:val="TAC"/>
            </w:pPr>
            <w:r>
              <w:t>9</w:t>
            </w:r>
          </w:p>
        </w:tc>
        <w:tc>
          <w:tcPr>
            <w:tcW w:w="1135"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2" w:type="dxa"/>
            <w:tcBorders>
              <w:left w:val="single" w:sz="6" w:space="0" w:color="auto"/>
              <w:right w:val="single" w:sz="6" w:space="0" w:color="auto"/>
            </w:tcBorders>
          </w:tcPr>
          <w:p w:rsidR="00B17D80" w:rsidRDefault="00B17D80" w:rsidP="007B59FD">
            <w:pPr>
              <w:pStyle w:val="TAL"/>
            </w:pPr>
            <w:r>
              <w:t>ENVELOPE: EVENT DOWNLOAD - MT Call 1.1.2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623" w:type="dxa"/>
            <w:tcBorders>
              <w:left w:val="single" w:sz="6" w:space="0" w:color="auto"/>
              <w:bottom w:val="single" w:sz="4" w:space="0" w:color="auto"/>
              <w:right w:val="single" w:sz="6" w:space="0" w:color="auto"/>
            </w:tcBorders>
          </w:tcPr>
          <w:p w:rsidR="00B17D80" w:rsidRDefault="00B17D80" w:rsidP="007B59FD">
            <w:pPr>
              <w:pStyle w:val="TAC"/>
            </w:pPr>
            <w:r>
              <w:t>10</w:t>
            </w:r>
          </w:p>
        </w:tc>
        <w:tc>
          <w:tcPr>
            <w:tcW w:w="1135" w:type="dxa"/>
            <w:tcBorders>
              <w:left w:val="single" w:sz="6" w:space="0" w:color="auto"/>
              <w:bottom w:val="single" w:sz="4" w:space="0" w:color="auto"/>
              <w:right w:val="single" w:sz="6" w:space="0" w:color="auto"/>
            </w:tcBorders>
          </w:tcPr>
          <w:p w:rsidR="00B17D80" w:rsidRDefault="00B17D80" w:rsidP="007B59FD">
            <w:pPr>
              <w:pStyle w:val="TAC"/>
            </w:pPr>
            <w:r>
              <w:t xml:space="preserve">SS </w:t>
            </w:r>
            <w:r>
              <w:rPr>
                <w:rFonts w:ascii="Symbol" w:hAnsi="Symbol"/>
              </w:rPr>
              <w:t></w:t>
            </w:r>
            <w:r>
              <w:t xml:space="preserve"> ME</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 xml:space="preserve">CALL DISCONNECT </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EVENT LIST 1.1.1</w:t>
      </w:r>
    </w:p>
    <w:p w:rsidR="00B17D80" w:rsidRDefault="00B17D80" w:rsidP="00B17D80">
      <w:r>
        <w:t>Logically:</w:t>
      </w:r>
    </w:p>
    <w:p w:rsidR="00B17D80" w:rsidRDefault="00B17D80" w:rsidP="00B17D80">
      <w:pPr>
        <w:pStyle w:val="EW"/>
        <w:tabs>
          <w:tab w:val="left" w:pos="851"/>
        </w:tabs>
        <w:ind w:left="2835" w:hanging="2551"/>
      </w:pPr>
      <w:r>
        <w:lastRenderedPageBreak/>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pPr>
      <w:r>
        <w:t>Event list</w:t>
      </w:r>
    </w:p>
    <w:p w:rsidR="00B17D80" w:rsidRDefault="00B17D80" w:rsidP="00B17D80">
      <w:pPr>
        <w:pStyle w:val="EX"/>
        <w:tabs>
          <w:tab w:val="left" w:pos="851"/>
        </w:tabs>
        <w:ind w:left="2835" w:hanging="2551"/>
      </w:pPr>
      <w:r>
        <w:tab/>
        <w:t>Event 1:</w:t>
      </w:r>
      <w:r>
        <w:tab/>
        <w:t>MT call</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EVENT LIST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EVENT DOWNLOAD - MT CALL 1.1.1</w:t>
      </w:r>
    </w:p>
    <w:p w:rsidR="00B17D80" w:rsidRDefault="00B17D80" w:rsidP="00B17D80">
      <w:r>
        <w:t>Logically:</w:t>
      </w:r>
    </w:p>
    <w:p w:rsidR="00B17D80" w:rsidRDefault="00B17D80" w:rsidP="00B17D80">
      <w:pPr>
        <w:pStyle w:val="EW"/>
        <w:tabs>
          <w:tab w:val="left" w:pos="851"/>
        </w:tabs>
        <w:ind w:left="2835" w:hanging="2551"/>
      </w:pPr>
      <w:r>
        <w:t>Event list:</w:t>
      </w:r>
      <w:r>
        <w:tab/>
        <w:t>MT call event</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Network</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rPr>
          <w:lang w:val="fr-FR"/>
        </w:rPr>
      </w:pPr>
      <w:r>
        <w:rPr>
          <w:lang w:val="fr-FR"/>
        </w:rPr>
        <w:t>Transaction identifier:</w:t>
      </w:r>
    </w:p>
    <w:p w:rsidR="00B17D80" w:rsidRDefault="00B17D80" w:rsidP="00B17D80">
      <w:pPr>
        <w:pStyle w:val="EW"/>
        <w:tabs>
          <w:tab w:val="left" w:pos="851"/>
        </w:tabs>
        <w:ind w:left="2835" w:hanging="2551"/>
      </w:pPr>
      <w:r>
        <w:rPr>
          <w:lang w:val="fr-FR"/>
        </w:rPr>
        <w:tab/>
      </w:r>
      <w:r>
        <w:t>Ti value:</w:t>
      </w:r>
      <w:r>
        <w:tab/>
        <w:t>0 (bit 5-7)</w:t>
      </w:r>
    </w:p>
    <w:p w:rsidR="00B17D80" w:rsidRDefault="00B17D80" w:rsidP="00B17D80">
      <w:pPr>
        <w:pStyle w:val="EX"/>
        <w:tabs>
          <w:tab w:val="left" w:pos="851"/>
        </w:tabs>
        <w:ind w:left="2835" w:hanging="2551"/>
      </w:pPr>
      <w:r>
        <w:tab/>
        <w:t>Ti flag:</w:t>
      </w:r>
      <w:r>
        <w:tab/>
        <w:t>0 (bit 8)</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EVENT DOWNLOAD - MT CALL 1.1.2</w:t>
      </w:r>
    </w:p>
    <w:p w:rsidR="00B17D80" w:rsidRDefault="00B17D80" w:rsidP="00B17D80">
      <w:r>
        <w:t>Logically:</w:t>
      </w:r>
    </w:p>
    <w:p w:rsidR="00B17D80" w:rsidRDefault="00B17D80" w:rsidP="00B17D80">
      <w:pPr>
        <w:pStyle w:val="EW"/>
        <w:tabs>
          <w:tab w:val="left" w:pos="851"/>
        </w:tabs>
        <w:ind w:left="2835" w:hanging="2551"/>
      </w:pPr>
      <w:r>
        <w:t xml:space="preserve">Event list: </w:t>
      </w:r>
      <w:r>
        <w:tab/>
        <w:t>MT call event</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Network</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rPr>
          <w:lang w:val="fr-FR"/>
        </w:rPr>
      </w:pPr>
      <w:r>
        <w:rPr>
          <w:lang w:val="fr-FR"/>
        </w:rPr>
        <w:t>Transaction identifier:</w:t>
      </w:r>
    </w:p>
    <w:p w:rsidR="00B17D80" w:rsidRDefault="00B17D80" w:rsidP="00B17D80">
      <w:pPr>
        <w:pStyle w:val="EW"/>
        <w:tabs>
          <w:tab w:val="left" w:pos="851"/>
        </w:tabs>
        <w:ind w:left="2835" w:hanging="2551"/>
      </w:pPr>
      <w:r>
        <w:rPr>
          <w:lang w:val="fr-FR"/>
        </w:rPr>
        <w:tab/>
      </w:r>
      <w:r>
        <w:t>Ti value:</w:t>
      </w:r>
      <w:r>
        <w:tab/>
        <w:t>0 (bit 5-7)</w:t>
      </w:r>
    </w:p>
    <w:p w:rsidR="00B17D80" w:rsidRDefault="00B17D80" w:rsidP="00B17D80">
      <w:pPr>
        <w:pStyle w:val="EW"/>
        <w:tabs>
          <w:tab w:val="left" w:pos="851"/>
        </w:tabs>
        <w:ind w:left="2835" w:hanging="2551"/>
      </w:pPr>
      <w:r>
        <w:tab/>
        <w:t>Ti flag:</w:t>
      </w:r>
      <w:r>
        <w:tab/>
        <w:t>0 (bit 8)</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Unknown</w:t>
      </w:r>
    </w:p>
    <w:p w:rsidR="00B17D80" w:rsidRDefault="00B17D80" w:rsidP="00B17D80">
      <w:pPr>
        <w:pStyle w:val="EW"/>
        <w:tabs>
          <w:tab w:val="left" w:pos="851"/>
        </w:tabs>
        <w:ind w:left="2835" w:hanging="2551"/>
      </w:pPr>
      <w:r>
        <w:tab/>
        <w:t>NPI</w:t>
      </w:r>
      <w:r>
        <w:tab/>
        <w:t>"ISDN / telephone numbering plan"</w:t>
      </w:r>
    </w:p>
    <w:p w:rsidR="00B17D80" w:rsidRDefault="00B17D80" w:rsidP="00B17D80">
      <w:pPr>
        <w:pStyle w:val="EX"/>
        <w:tabs>
          <w:tab w:val="left" w:pos="851"/>
        </w:tabs>
        <w:ind w:left="2835" w:hanging="2551"/>
      </w:pPr>
      <w:r>
        <w:lastRenderedPageBreak/>
        <w:tab/>
        <w:t>Dialling number string</w:t>
      </w:r>
      <w:r>
        <w:tab/>
        <w:t>"9876"</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27.22.7.1.1.5</w:t>
      </w:r>
      <w:r>
        <w:tab/>
        <w:t>Test requirement</w:t>
      </w:r>
    </w:p>
    <w:p w:rsidR="00B17D80" w:rsidRDefault="00B17D80" w:rsidP="00B17D80">
      <w:pPr>
        <w:keepNext/>
        <w:rPr>
          <w:b/>
        </w:rPr>
      </w:pPr>
      <w:r>
        <w:rPr>
          <w:b/>
        </w:rPr>
        <w:t>The behaviour of the test is as defined in 'Expected Sequence 1.1'.</w:t>
      </w:r>
    </w:p>
    <w:p w:rsidR="00B17D80" w:rsidRDefault="00B17D80" w:rsidP="00B17D80">
      <w:pPr>
        <w:pStyle w:val="Heading4"/>
      </w:pPr>
      <w:bookmarkStart w:id="768" w:name="_Toc502363347"/>
      <w:bookmarkStart w:id="769" w:name="_Toc533173773"/>
      <w:bookmarkStart w:id="770" w:name="_Toc51834194"/>
      <w:r>
        <w:t>27.22.7.2</w:t>
      </w:r>
      <w:r>
        <w:tab/>
        <w:t>Call Connected Event</w:t>
      </w:r>
      <w:bookmarkEnd w:id="768"/>
      <w:bookmarkEnd w:id="769"/>
      <w:bookmarkEnd w:id="770"/>
    </w:p>
    <w:p w:rsidR="00B17D80" w:rsidRDefault="00B17D80" w:rsidP="00B17D80">
      <w:pPr>
        <w:pStyle w:val="Heading5"/>
      </w:pPr>
      <w:bookmarkStart w:id="771" w:name="_Toc502363348"/>
      <w:bookmarkStart w:id="772" w:name="_Toc533173774"/>
      <w:bookmarkStart w:id="773" w:name="_Toc51834195"/>
      <w:r>
        <w:t>27.22.7.2.1</w:t>
      </w:r>
      <w:r>
        <w:tab/>
        <w:t>Call Connected Event (MT and MO call)</w:t>
      </w:r>
      <w:bookmarkEnd w:id="771"/>
      <w:bookmarkEnd w:id="772"/>
      <w:bookmarkEnd w:id="773"/>
    </w:p>
    <w:p w:rsidR="00B17D80" w:rsidRDefault="00B17D80" w:rsidP="00B17D80">
      <w:pPr>
        <w:pStyle w:val="H6"/>
      </w:pPr>
      <w:r>
        <w:t>27.22.7.2.1.1</w:t>
      </w:r>
      <w:r>
        <w:tab/>
        <w:t>Definition and applicability</w:t>
      </w:r>
    </w:p>
    <w:p w:rsidR="00B17D80" w:rsidRDefault="00B17D80" w:rsidP="00B17D80">
      <w:r>
        <w:t>See clause 3.2.2.</w:t>
      </w:r>
    </w:p>
    <w:p w:rsidR="00B17D80" w:rsidRDefault="00B17D80" w:rsidP="00B17D80">
      <w:pPr>
        <w:pStyle w:val="H6"/>
      </w:pPr>
      <w:r>
        <w:t>27.22.7.2.1.2</w:t>
      </w:r>
      <w:r>
        <w:tab/>
        <w:t>Conformance requirement</w:t>
      </w:r>
    </w:p>
    <w:p w:rsidR="00B17D80" w:rsidRDefault="00B17D80" w:rsidP="00B17D80">
      <w:r>
        <w:t>The ME shall support the EVENT: Call Connected event as defined in:</w:t>
      </w:r>
    </w:p>
    <w:p w:rsidR="00B17D80" w:rsidRDefault="00B17D80" w:rsidP="00B17D80">
      <w:pPr>
        <w:pStyle w:val="B1"/>
      </w:pPr>
      <w:r>
        <w:t>-</w:t>
      </w:r>
      <w:r>
        <w:tab/>
        <w:t>TS 11.14 [15] clause 4.7, clause 5.2, clause 6.4.16, clause 6.8, clause 11, clause 11.2 and clause 12.25.</w:t>
      </w:r>
    </w:p>
    <w:p w:rsidR="00B17D80" w:rsidRDefault="00B17D80" w:rsidP="00B17D80">
      <w:pPr>
        <w:pStyle w:val="H6"/>
      </w:pPr>
      <w:r>
        <w:t>27.22.7.2.1.3</w:t>
      </w:r>
      <w:r>
        <w:tab/>
        <w:t>Test purpose</w:t>
      </w:r>
    </w:p>
    <w:p w:rsidR="00B17D80" w:rsidRDefault="00B17D80" w:rsidP="00B17D80">
      <w:r>
        <w:t>To verify that the ME informs the SIM that an Event: Call  Connected has occurred using the ENVELOPE (EVENT DOWNLOAD -Call Connected) command.</w:t>
      </w:r>
    </w:p>
    <w:p w:rsidR="00B17D80" w:rsidRDefault="00B17D80" w:rsidP="00B17D80">
      <w:pPr>
        <w:pStyle w:val="H6"/>
      </w:pPr>
      <w:r>
        <w:t>27.22.7.2.1.4</w:t>
      </w:r>
      <w:r>
        <w:tab/>
        <w:t>Method of test</w:t>
      </w:r>
    </w:p>
    <w:p w:rsidR="00B17D80" w:rsidRDefault="00B17D80" w:rsidP="00B17D80">
      <w:pPr>
        <w:pStyle w:val="H6"/>
      </w:pPr>
      <w:r>
        <w:t>27.22.7.2.1.4.1</w:t>
      </w:r>
      <w:r>
        <w:tab/>
        <w:t>Initial conditions</w:t>
      </w:r>
    </w:p>
    <w:p w:rsidR="00B17D80" w:rsidRDefault="00B17D80" w:rsidP="00B17D80">
      <w:r>
        <w:t>The ME is connected to the SIM Simulator and the System Simulator.</w:t>
      </w:r>
    </w:p>
    <w:p w:rsidR="00B17D80" w:rsidRDefault="00B17D80" w:rsidP="00B17D80">
      <w:r>
        <w:t>The ME shall be powered on and perform the PROFILE DOWNLOAD procedure.</w:t>
      </w:r>
    </w:p>
    <w:p w:rsidR="00B17D80" w:rsidRDefault="00B17D80" w:rsidP="00B17D80">
      <w:pPr>
        <w:pStyle w:val="H6"/>
      </w:pPr>
      <w:r>
        <w:lastRenderedPageBreak/>
        <w:t>27.22.7.2.1.4.2</w:t>
      </w:r>
      <w:r>
        <w:tab/>
        <w:t>Procedure</w:t>
      </w:r>
    </w:p>
    <w:p w:rsidR="00B17D80" w:rsidRDefault="00B17D80" w:rsidP="00B17D80">
      <w:pPr>
        <w:keepNext/>
        <w:rPr>
          <w:b/>
        </w:rPr>
      </w:pPr>
      <w:r>
        <w:rPr>
          <w:b/>
        </w:rPr>
        <w:t>Expected Sequence 1.1 (EVENT DOWNLOAD -CALL CONNECTED)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21"/>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21"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21" w:type="dxa"/>
            <w:tcBorders>
              <w:top w:val="single" w:sz="6" w:space="0" w:color="auto"/>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EVENT LIST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21"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21"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EVENT LIST 1.1.1</w:t>
            </w:r>
          </w:p>
        </w:tc>
        <w:tc>
          <w:tcPr>
            <w:tcW w:w="3776" w:type="dxa"/>
            <w:tcBorders>
              <w:left w:val="single" w:sz="6" w:space="0" w:color="auto"/>
              <w:right w:val="single" w:sz="6" w:space="0" w:color="auto"/>
            </w:tcBorders>
          </w:tcPr>
          <w:p w:rsidR="00B17D80" w:rsidRDefault="00B17D80" w:rsidP="007B59FD">
            <w:pPr>
              <w:pStyle w:val="TAL"/>
            </w:pPr>
            <w:r>
              <w:t>[EVENT: Call Connected active]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21"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EVENT LIST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21" w:type="dxa"/>
            <w:tcBorders>
              <w:left w:val="single" w:sz="6" w:space="0" w:color="auto"/>
              <w:right w:val="single" w:sz="6" w:space="0" w:color="auto"/>
            </w:tcBorders>
          </w:tcPr>
          <w:p w:rsidR="00B17D80" w:rsidRDefault="00B17D80" w:rsidP="007B59FD">
            <w:pPr>
              <w:pStyle w:val="TAC"/>
            </w:pPr>
            <w:r>
              <w:t xml:space="preserve">SS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SETUP </w:t>
            </w:r>
          </w:p>
        </w:tc>
        <w:tc>
          <w:tcPr>
            <w:tcW w:w="3776" w:type="dxa"/>
            <w:tcBorders>
              <w:left w:val="single" w:sz="6" w:space="0" w:color="auto"/>
              <w:right w:val="single" w:sz="6" w:space="0" w:color="auto"/>
            </w:tcBorders>
          </w:tcPr>
          <w:p w:rsidR="00B17D80" w:rsidRDefault="00B17D80" w:rsidP="007B59FD">
            <w:pPr>
              <w:pStyle w:val="TAL"/>
            </w:pPr>
            <w:r>
              <w:t>[MT Call] Ti = 0</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21" w:type="dxa"/>
            <w:tcBorders>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Accept Call Set Up</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21" w:type="dxa"/>
            <w:tcBorders>
              <w:left w:val="single" w:sz="6" w:space="0" w:color="auto"/>
              <w:right w:val="single" w:sz="6" w:space="0" w:color="auto"/>
            </w:tcBorders>
          </w:tcPr>
          <w:p w:rsidR="00B17D80" w:rsidRDefault="00B17D80" w:rsidP="007B59FD">
            <w:pPr>
              <w:pStyle w:val="TAC"/>
            </w:pPr>
            <w:r>
              <w:t>ME</w:t>
            </w:r>
            <w:r>
              <w:rPr>
                <w:rFonts w:ascii="Symbol" w:hAnsi="Symbol"/>
              </w:rPr>
              <w:t></w:t>
            </w:r>
            <w:r>
              <w:t>SS</w:t>
            </w:r>
          </w:p>
        </w:tc>
        <w:tc>
          <w:tcPr>
            <w:tcW w:w="2892" w:type="dxa"/>
            <w:tcBorders>
              <w:left w:val="single" w:sz="6" w:space="0" w:color="auto"/>
              <w:right w:val="single" w:sz="6" w:space="0" w:color="auto"/>
            </w:tcBorders>
          </w:tcPr>
          <w:p w:rsidR="00B17D80" w:rsidRDefault="00B17D80" w:rsidP="007B59FD">
            <w:pPr>
              <w:pStyle w:val="TAL"/>
            </w:pPr>
            <w:r>
              <w:t>CONNECT</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021"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2" w:type="dxa"/>
            <w:tcBorders>
              <w:left w:val="single" w:sz="6" w:space="0" w:color="auto"/>
              <w:right w:val="single" w:sz="6" w:space="0" w:color="auto"/>
            </w:tcBorders>
          </w:tcPr>
          <w:p w:rsidR="00B17D80" w:rsidRDefault="00B17D80" w:rsidP="007B59FD">
            <w:pPr>
              <w:pStyle w:val="TAL"/>
            </w:pPr>
            <w:r>
              <w:t>ENVELOPE: EVENT DOWNLOAD - Call Connected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021" w:type="dxa"/>
            <w:tcBorders>
              <w:left w:val="single" w:sz="6" w:space="0" w:color="auto"/>
              <w:right w:val="single" w:sz="6" w:space="0" w:color="auto"/>
            </w:tcBorders>
          </w:tcPr>
          <w:p w:rsidR="00B17D80" w:rsidRDefault="00B17D80" w:rsidP="007B59FD">
            <w:pPr>
              <w:pStyle w:val="TAC"/>
            </w:pPr>
            <w:r>
              <w:t xml:space="preserve">SS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DISCONNECT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021" w:type="dxa"/>
            <w:tcBorders>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Initiate Call to "123"</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021"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SS</w:t>
            </w:r>
          </w:p>
        </w:tc>
        <w:tc>
          <w:tcPr>
            <w:tcW w:w="2892" w:type="dxa"/>
            <w:tcBorders>
              <w:left w:val="single" w:sz="6" w:space="0" w:color="auto"/>
              <w:right w:val="single" w:sz="6" w:space="0" w:color="auto"/>
            </w:tcBorders>
          </w:tcPr>
          <w:p w:rsidR="00B17D80" w:rsidRDefault="00B17D80" w:rsidP="007B59FD">
            <w:pPr>
              <w:pStyle w:val="TAL"/>
            </w:pPr>
            <w:r>
              <w:t xml:space="preserve">SETUP </w:t>
            </w:r>
          </w:p>
        </w:tc>
        <w:tc>
          <w:tcPr>
            <w:tcW w:w="3776" w:type="dxa"/>
            <w:tcBorders>
              <w:left w:val="single" w:sz="6" w:space="0" w:color="auto"/>
              <w:right w:val="single" w:sz="6" w:space="0" w:color="auto"/>
            </w:tcBorders>
          </w:tcPr>
          <w:p w:rsidR="00B17D80" w:rsidRDefault="00B17D80" w:rsidP="007B59FD">
            <w:pPr>
              <w:pStyle w:val="TAL"/>
            </w:pPr>
            <w:r>
              <w:t>[MO Call] Ti = 0</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021" w:type="dxa"/>
            <w:tcBorders>
              <w:left w:val="single" w:sz="6" w:space="0" w:color="auto"/>
              <w:right w:val="single" w:sz="6" w:space="0" w:color="auto"/>
            </w:tcBorders>
          </w:tcPr>
          <w:p w:rsidR="00B17D80" w:rsidRDefault="00B17D80" w:rsidP="007B59FD">
            <w:pPr>
              <w:pStyle w:val="TAC"/>
            </w:pPr>
            <w:r>
              <w:t xml:space="preserve">SS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CONNECT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13</w:t>
            </w:r>
          </w:p>
        </w:tc>
        <w:tc>
          <w:tcPr>
            <w:tcW w:w="1021"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2" w:type="dxa"/>
            <w:tcBorders>
              <w:left w:val="single" w:sz="6" w:space="0" w:color="auto"/>
              <w:right w:val="single" w:sz="6" w:space="0" w:color="auto"/>
            </w:tcBorders>
          </w:tcPr>
          <w:p w:rsidR="00B17D80" w:rsidRDefault="00B17D80" w:rsidP="007B59FD">
            <w:pPr>
              <w:pStyle w:val="TAL"/>
            </w:pPr>
            <w:r>
              <w:t>ENVELOPE: EVENT DOWNLOAD - Call Connected 1.1.2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14</w:t>
            </w:r>
          </w:p>
        </w:tc>
        <w:tc>
          <w:tcPr>
            <w:tcW w:w="1021" w:type="dxa"/>
            <w:tcBorders>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End Call</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15</w:t>
            </w:r>
          </w:p>
        </w:tc>
        <w:tc>
          <w:tcPr>
            <w:tcW w:w="1021"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SS</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 xml:space="preserve">DISCONNECT </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EVENT LIST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pPr>
      <w:r>
        <w:rPr>
          <w:lang w:val="fr-FR"/>
        </w:rPr>
        <w:tab/>
      </w:r>
      <w:r w:rsidRPr="00F51EF9">
        <w:t>Destination device:</w:t>
      </w:r>
      <w:r w:rsidRPr="00F51EF9">
        <w:tab/>
        <w:t>ME</w:t>
      </w:r>
    </w:p>
    <w:p w:rsidR="00B17D80" w:rsidRDefault="00B17D80" w:rsidP="00B17D80">
      <w:pPr>
        <w:pStyle w:val="EW"/>
        <w:tabs>
          <w:tab w:val="left" w:pos="851"/>
        </w:tabs>
        <w:ind w:left="2835" w:hanging="2551"/>
      </w:pPr>
      <w:r>
        <w:t>Event list</w:t>
      </w:r>
    </w:p>
    <w:p w:rsidR="00B17D80" w:rsidRDefault="00B17D80" w:rsidP="00B17D80">
      <w:pPr>
        <w:pStyle w:val="EX"/>
        <w:tabs>
          <w:tab w:val="left" w:pos="851"/>
        </w:tabs>
        <w:ind w:left="2835" w:hanging="2551"/>
      </w:pPr>
      <w:r>
        <w:tab/>
        <w:t>Event 1:</w:t>
      </w:r>
      <w:r>
        <w:tab/>
        <w:t>Call Connected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EVENT LIST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8D1683" w:rsidRDefault="00B17D80" w:rsidP="00B17D80">
      <w:pPr>
        <w:pStyle w:val="EW"/>
        <w:tabs>
          <w:tab w:val="left" w:pos="851"/>
        </w:tabs>
        <w:ind w:left="2835" w:hanging="2551"/>
      </w:pPr>
      <w:r>
        <w:rPr>
          <w:lang w:val="fr-FR"/>
        </w:rPr>
        <w:tab/>
      </w:r>
      <w:r w:rsidRPr="008D1683">
        <w:t>Destination device:</w:t>
      </w:r>
      <w:r w:rsidRPr="008D1683">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EVENT DOWNLOAD - CALL CONNECTED 1.1.1</w:t>
      </w:r>
    </w:p>
    <w:p w:rsidR="00B17D80" w:rsidRDefault="00B17D80" w:rsidP="00B17D80">
      <w:r>
        <w:t>Logically:</w:t>
      </w:r>
    </w:p>
    <w:p w:rsidR="00B17D80" w:rsidRDefault="00B17D80" w:rsidP="00B17D80">
      <w:pPr>
        <w:pStyle w:val="EW"/>
        <w:tabs>
          <w:tab w:val="left" w:pos="851"/>
        </w:tabs>
        <w:ind w:left="2835" w:hanging="2551"/>
      </w:pPr>
      <w:r>
        <w:t>Event list:</w:t>
      </w:r>
      <w:r>
        <w:tab/>
        <w:t>Call connected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rPr>
          <w:lang w:val="fr-FR"/>
        </w:rPr>
      </w:pPr>
      <w:r>
        <w:rPr>
          <w:lang w:val="fr-FR"/>
        </w:rPr>
        <w:t>Transaction identifier:</w:t>
      </w:r>
    </w:p>
    <w:p w:rsidR="00B17D80" w:rsidRDefault="00B17D80" w:rsidP="00B17D80">
      <w:pPr>
        <w:pStyle w:val="EW"/>
        <w:tabs>
          <w:tab w:val="left" w:pos="851"/>
        </w:tabs>
        <w:ind w:left="2835" w:hanging="2551"/>
      </w:pPr>
      <w:r>
        <w:rPr>
          <w:lang w:val="fr-FR"/>
        </w:rPr>
        <w:tab/>
      </w:r>
      <w:r>
        <w:t>Ti value:</w:t>
      </w:r>
      <w:r>
        <w:tab/>
        <w:t>0 (bit 5-7)</w:t>
      </w:r>
    </w:p>
    <w:p w:rsidR="00B17D80" w:rsidRDefault="00B17D80" w:rsidP="00B17D80">
      <w:pPr>
        <w:pStyle w:val="EX"/>
        <w:tabs>
          <w:tab w:val="left" w:pos="851"/>
        </w:tabs>
        <w:ind w:left="2835" w:hanging="2551"/>
      </w:pPr>
      <w:r>
        <w:tab/>
        <w:t>Ti flag:</w:t>
      </w:r>
      <w:r>
        <w:tab/>
        <w:t>1 (bit 8)</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r>
    </w:tbl>
    <w:p w:rsidR="00B17D80" w:rsidRDefault="00B17D80" w:rsidP="00B17D80">
      <w:pPr>
        <w:pStyle w:val="FP"/>
      </w:pPr>
    </w:p>
    <w:p w:rsidR="00B17D80" w:rsidRDefault="00B17D80" w:rsidP="00B17D80">
      <w:r>
        <w:t>EVENT DOWNLOAD - CALL CONNECTED 1.1.2</w:t>
      </w:r>
    </w:p>
    <w:p w:rsidR="00B17D80" w:rsidRDefault="00B17D80" w:rsidP="00B17D80">
      <w:r>
        <w:t>Logically:</w:t>
      </w:r>
    </w:p>
    <w:p w:rsidR="00B17D80" w:rsidRDefault="00B17D80" w:rsidP="00B17D80">
      <w:pPr>
        <w:pStyle w:val="EW"/>
        <w:tabs>
          <w:tab w:val="left" w:pos="851"/>
        </w:tabs>
        <w:ind w:left="2835" w:hanging="2551"/>
      </w:pPr>
      <w:r>
        <w:t xml:space="preserve">Event list: </w:t>
      </w:r>
      <w:r>
        <w:tab/>
        <w:t>Call connected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Network</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rPr>
          <w:lang w:val="fr-FR"/>
        </w:rPr>
      </w:pPr>
      <w:r>
        <w:rPr>
          <w:lang w:val="fr-FR"/>
        </w:rPr>
        <w:t>Transaction identifier:</w:t>
      </w:r>
    </w:p>
    <w:p w:rsidR="00B17D80" w:rsidRDefault="00B17D80" w:rsidP="00B17D80">
      <w:pPr>
        <w:pStyle w:val="EW"/>
        <w:tabs>
          <w:tab w:val="left" w:pos="851"/>
        </w:tabs>
        <w:ind w:left="2835" w:hanging="2551"/>
      </w:pPr>
      <w:r>
        <w:rPr>
          <w:lang w:val="fr-FR"/>
        </w:rPr>
        <w:tab/>
      </w:r>
      <w:r>
        <w:t>Ti value:</w:t>
      </w:r>
      <w:r>
        <w:tab/>
        <w:t>0 (bit 5-7)</w:t>
      </w:r>
    </w:p>
    <w:p w:rsidR="00B17D80" w:rsidRDefault="00B17D80" w:rsidP="00B17D80">
      <w:pPr>
        <w:pStyle w:val="EX"/>
        <w:tabs>
          <w:tab w:val="left" w:pos="851"/>
        </w:tabs>
        <w:ind w:left="2835" w:hanging="2551"/>
      </w:pPr>
      <w:r>
        <w:tab/>
        <w:t>Ti flag:</w:t>
      </w:r>
      <w:r>
        <w:tab/>
        <w:t>1 (bit 8)</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r>
    </w:tbl>
    <w:p w:rsidR="00B17D80" w:rsidRDefault="00B17D80" w:rsidP="00B17D80">
      <w:pPr>
        <w:pStyle w:val="FP"/>
      </w:pPr>
    </w:p>
    <w:p w:rsidR="00B17D80" w:rsidRDefault="00B17D80" w:rsidP="00B17D80">
      <w:pPr>
        <w:pStyle w:val="H6"/>
      </w:pPr>
      <w:r>
        <w:t>27.22.7.2.1.5</w:t>
      </w:r>
      <w:r>
        <w:tab/>
        <w:t>Test requirement</w:t>
      </w:r>
    </w:p>
    <w:p w:rsidR="00B17D80" w:rsidRDefault="00B17D80" w:rsidP="00B17D80">
      <w:pPr>
        <w:keepNext/>
        <w:rPr>
          <w:b/>
        </w:rPr>
      </w:pPr>
      <w:r>
        <w:rPr>
          <w:b/>
        </w:rPr>
        <w:t>The behaviour of the test is as defined in 'Expected Sequence 1.1'.</w:t>
      </w:r>
    </w:p>
    <w:p w:rsidR="00B17D80" w:rsidRDefault="00B17D80" w:rsidP="00B17D80">
      <w:pPr>
        <w:pStyle w:val="Heading5"/>
      </w:pPr>
      <w:bookmarkStart w:id="774" w:name="_Toc502363349"/>
      <w:bookmarkStart w:id="775" w:name="_Toc533173775"/>
      <w:bookmarkStart w:id="776" w:name="_Toc51834196"/>
      <w:r>
        <w:t>27.22.7.2.2</w:t>
      </w:r>
      <w:r>
        <w:tab/>
        <w:t>Call Connected Event (ME supporting SET UP CALL)</w:t>
      </w:r>
      <w:bookmarkEnd w:id="774"/>
      <w:bookmarkEnd w:id="775"/>
      <w:bookmarkEnd w:id="776"/>
    </w:p>
    <w:p w:rsidR="00B17D80" w:rsidRDefault="00B17D80" w:rsidP="00B17D80">
      <w:pPr>
        <w:pStyle w:val="H6"/>
      </w:pPr>
      <w:r>
        <w:t>27.22.7.2.2.1</w:t>
      </w:r>
      <w:r>
        <w:tab/>
        <w:t>Definition and applicability</w:t>
      </w:r>
    </w:p>
    <w:p w:rsidR="00B17D80" w:rsidRDefault="00B17D80" w:rsidP="00B17D80">
      <w:r>
        <w:t>See clause 3.2.2.</w:t>
      </w:r>
    </w:p>
    <w:p w:rsidR="00B17D80" w:rsidRDefault="00B17D80" w:rsidP="00B17D80">
      <w:pPr>
        <w:pStyle w:val="H6"/>
      </w:pPr>
      <w:r>
        <w:t>27.22.7.2.2.2</w:t>
      </w:r>
      <w:r>
        <w:tab/>
        <w:t>Conformance requirement</w:t>
      </w:r>
    </w:p>
    <w:p w:rsidR="00B17D80" w:rsidRDefault="00B17D80" w:rsidP="00B17D80">
      <w:r>
        <w:t>Additionally the ME shall support the SET UP CALL Proactive SIM Command as defined in:</w:t>
      </w:r>
    </w:p>
    <w:p w:rsidR="00B17D80" w:rsidRDefault="00B17D80" w:rsidP="00B17D80">
      <w:pPr>
        <w:pStyle w:val="B1"/>
      </w:pPr>
      <w:r>
        <w:t>-</w:t>
      </w:r>
      <w:r>
        <w:tab/>
        <w:t>TS 11.14 [15] clause 11.2.2, clause 6.4.13 and clause 6.6.12.</w:t>
      </w:r>
    </w:p>
    <w:p w:rsidR="00B17D80" w:rsidRDefault="00B17D80" w:rsidP="00B17D80">
      <w:pPr>
        <w:pStyle w:val="H6"/>
      </w:pPr>
      <w:r>
        <w:t>27.22.7.2.2.3</w:t>
      </w:r>
      <w:r>
        <w:tab/>
        <w:t>Test purpose</w:t>
      </w:r>
    </w:p>
    <w:p w:rsidR="00B17D80" w:rsidRDefault="00B17D80" w:rsidP="00B17D80">
      <w:r>
        <w:t>To verify that the ME informs the SIM that an Event: Call Connected has occurred using the ENVELOPE (EVENT DOWNLOAD -Call Connected) command.</w:t>
      </w:r>
    </w:p>
    <w:p w:rsidR="00B17D80" w:rsidRDefault="00B17D80" w:rsidP="00B17D80">
      <w:pPr>
        <w:pStyle w:val="H6"/>
      </w:pPr>
      <w:r>
        <w:lastRenderedPageBreak/>
        <w:t>27.22.7.2.2.4</w:t>
      </w:r>
      <w:r>
        <w:tab/>
        <w:t>Method of test</w:t>
      </w:r>
    </w:p>
    <w:p w:rsidR="00B17D80" w:rsidRDefault="00B17D80" w:rsidP="00B17D80">
      <w:pPr>
        <w:pStyle w:val="H6"/>
      </w:pPr>
      <w:r>
        <w:t>27.22.7.2.2.4.1</w:t>
      </w:r>
      <w:r>
        <w:tab/>
        <w:t>Initial conditions</w:t>
      </w:r>
    </w:p>
    <w:p w:rsidR="00B17D80" w:rsidRDefault="00B17D80" w:rsidP="00B17D80">
      <w:r>
        <w:t>The ME is connected to the SIM Simulator and the System Simulator.</w:t>
      </w:r>
    </w:p>
    <w:p w:rsidR="00B17D80" w:rsidRDefault="00B17D80" w:rsidP="00B17D80">
      <w:r>
        <w:t>The ME shall be powered on and perform the PROFILE DOWNLOAD procedure.</w:t>
      </w:r>
    </w:p>
    <w:p w:rsidR="00B17D80" w:rsidRDefault="00B17D80" w:rsidP="00B17D80">
      <w:pPr>
        <w:pStyle w:val="H6"/>
      </w:pPr>
      <w:r>
        <w:t>27.22.7.2.2.4.2</w:t>
      </w:r>
      <w:r>
        <w:tab/>
        <w:t>Procedure</w:t>
      </w:r>
    </w:p>
    <w:p w:rsidR="00B17D80" w:rsidRDefault="00B17D80" w:rsidP="00B17D80">
      <w:pPr>
        <w:keepNext/>
        <w:rPr>
          <w:b/>
        </w:rPr>
      </w:pPr>
      <w:r>
        <w:rPr>
          <w:b/>
        </w:rPr>
        <w:t>Expected Sequence 2.1 (EVENT DOWNLOAD -CALL CONNECTED, ME supporting SET UP CALL)</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21"/>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21"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21" w:type="dxa"/>
            <w:tcBorders>
              <w:top w:val="single" w:sz="6" w:space="0" w:color="auto"/>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EVENT LIST 2.1.1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21"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21"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EVENT LIST  2.1.1</w:t>
            </w:r>
          </w:p>
        </w:tc>
        <w:tc>
          <w:tcPr>
            <w:tcW w:w="3776" w:type="dxa"/>
            <w:tcBorders>
              <w:left w:val="single" w:sz="6" w:space="0" w:color="auto"/>
              <w:right w:val="single" w:sz="6" w:space="0" w:color="auto"/>
            </w:tcBorders>
          </w:tcPr>
          <w:p w:rsidR="00B17D80" w:rsidRDefault="00B17D80" w:rsidP="007B59FD">
            <w:pPr>
              <w:pStyle w:val="TAL"/>
            </w:pPr>
            <w:r>
              <w:t>[EVENT: Call Connected active]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21"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2" w:type="dxa"/>
            <w:tcBorders>
              <w:left w:val="single" w:sz="6" w:space="0" w:color="auto"/>
              <w:right w:val="single" w:sz="6" w:space="0" w:color="auto"/>
            </w:tcBorders>
          </w:tcPr>
          <w:p w:rsidR="00B17D80" w:rsidRDefault="00B17D80" w:rsidP="007B59FD">
            <w:pPr>
              <w:pStyle w:val="TAL"/>
            </w:pPr>
            <w:r>
              <w:t xml:space="preserve">TERMINAL RESPONSE: SET UP EVENT LIST 2.1.1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21"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21"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21"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CALL 2.1.1</w:t>
            </w:r>
          </w:p>
        </w:tc>
        <w:tc>
          <w:tcPr>
            <w:tcW w:w="3776" w:type="dxa"/>
            <w:tcBorders>
              <w:left w:val="single" w:sz="6" w:space="0" w:color="auto"/>
              <w:right w:val="single" w:sz="6" w:space="0" w:color="auto"/>
            </w:tcBorders>
          </w:tcPr>
          <w:p w:rsidR="00B17D80" w:rsidRDefault="00B17D80" w:rsidP="007B59FD">
            <w:pPr>
              <w:pStyle w:val="TAL"/>
            </w:pPr>
            <w:r>
              <w:t>[SAT Call]</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021"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t>USER</w:t>
            </w:r>
          </w:p>
        </w:tc>
        <w:tc>
          <w:tcPr>
            <w:tcW w:w="2892" w:type="dxa"/>
            <w:tcBorders>
              <w:left w:val="single" w:sz="6" w:space="0" w:color="auto"/>
              <w:right w:val="single" w:sz="6" w:space="0" w:color="auto"/>
            </w:tcBorders>
          </w:tcPr>
          <w:p w:rsidR="00B17D80" w:rsidRDefault="00B17D80" w:rsidP="007B59FD">
            <w:pPr>
              <w:pStyle w:val="TAL"/>
            </w:pPr>
            <w:r>
              <w:t>ME displays "+012340123456" during the user confirmation phase.</w:t>
            </w:r>
          </w:p>
        </w:tc>
        <w:tc>
          <w:tcPr>
            <w:tcW w:w="3776" w:type="dxa"/>
            <w:tcBorders>
              <w:left w:val="single" w:sz="6" w:space="0" w:color="auto"/>
              <w:right w:val="single" w:sz="6" w:space="0" w:color="auto"/>
            </w:tcBorders>
          </w:tcPr>
          <w:p w:rsidR="00B17D80" w:rsidRDefault="00B17D80" w:rsidP="007B59FD">
            <w:pPr>
              <w:pStyle w:val="TAL"/>
            </w:pPr>
            <w:r>
              <w:t xml:space="preserve">ME BEHAVIOUR: SET UP CALL </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021" w:type="dxa"/>
            <w:tcBorders>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Confirm call set up</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021"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SS</w:t>
            </w:r>
          </w:p>
        </w:tc>
        <w:tc>
          <w:tcPr>
            <w:tcW w:w="2892" w:type="dxa"/>
            <w:tcBorders>
              <w:left w:val="single" w:sz="6" w:space="0" w:color="auto"/>
              <w:right w:val="single" w:sz="6" w:space="0" w:color="auto"/>
            </w:tcBorders>
          </w:tcPr>
          <w:p w:rsidR="00B17D80" w:rsidRDefault="00B17D80" w:rsidP="007B59FD">
            <w:pPr>
              <w:pStyle w:val="TAL"/>
            </w:pPr>
            <w:r>
              <w:t xml:space="preserve">SETUP  </w:t>
            </w:r>
          </w:p>
        </w:tc>
        <w:tc>
          <w:tcPr>
            <w:tcW w:w="3776" w:type="dxa"/>
            <w:tcBorders>
              <w:left w:val="single" w:sz="6" w:space="0" w:color="auto"/>
              <w:right w:val="single" w:sz="6" w:space="0" w:color="auto"/>
            </w:tcBorders>
          </w:tcPr>
          <w:p w:rsidR="00B17D80" w:rsidRDefault="00B17D80" w:rsidP="007B59FD">
            <w:pPr>
              <w:pStyle w:val="TAL"/>
              <w:rPr>
                <w:lang w:val="fi-FI"/>
              </w:rPr>
            </w:pPr>
            <w:r>
              <w:rPr>
                <w:lang w:val="fi-FI"/>
              </w:rPr>
              <w:t>Ti=0</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i-FI"/>
              </w:rPr>
            </w:pPr>
            <w:r>
              <w:rPr>
                <w:lang w:val="fi-FI"/>
              </w:rPr>
              <w:t>11</w:t>
            </w:r>
          </w:p>
        </w:tc>
        <w:tc>
          <w:tcPr>
            <w:tcW w:w="1021" w:type="dxa"/>
            <w:tcBorders>
              <w:left w:val="single" w:sz="6" w:space="0" w:color="auto"/>
              <w:right w:val="single" w:sz="6" w:space="0" w:color="auto"/>
            </w:tcBorders>
          </w:tcPr>
          <w:p w:rsidR="00B17D80" w:rsidRDefault="00B17D80" w:rsidP="007B59FD">
            <w:pPr>
              <w:pStyle w:val="TAC"/>
              <w:rPr>
                <w:lang w:val="fi-FI"/>
              </w:rPr>
            </w:pPr>
            <w:r>
              <w:rPr>
                <w:lang w:val="fi-FI"/>
              </w:rPr>
              <w:t xml:space="preserve">SS </w:t>
            </w:r>
            <w:r>
              <w:rPr>
                <w:rFonts w:ascii="Symbol" w:hAnsi="Symbol"/>
              </w:rPr>
              <w:t></w:t>
            </w:r>
            <w:r>
              <w:rPr>
                <w:lang w:val="fi-FI"/>
              </w:rP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CONNECT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021"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CALL 2.1.1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13</w:t>
            </w:r>
          </w:p>
        </w:tc>
        <w:tc>
          <w:tcPr>
            <w:tcW w:w="1021"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ENVELOPE: CALL CONNECTED 2.1.1</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EVENT LIST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pPr>
      <w:r>
        <w:rPr>
          <w:lang w:val="fr-FR"/>
        </w:rPr>
        <w:tab/>
      </w:r>
      <w:r w:rsidRPr="00F51EF9">
        <w:t>Destination device:</w:t>
      </w:r>
      <w:r w:rsidRPr="00F51EF9">
        <w:tab/>
        <w:t>ME</w:t>
      </w:r>
    </w:p>
    <w:p w:rsidR="00B17D80" w:rsidRDefault="00B17D80" w:rsidP="00B17D80">
      <w:pPr>
        <w:pStyle w:val="EW"/>
        <w:tabs>
          <w:tab w:val="left" w:pos="851"/>
        </w:tabs>
        <w:ind w:left="2835" w:hanging="2551"/>
      </w:pPr>
      <w:r>
        <w:t>Event list</w:t>
      </w:r>
    </w:p>
    <w:p w:rsidR="00B17D80" w:rsidRDefault="00B17D80" w:rsidP="00B17D80">
      <w:pPr>
        <w:pStyle w:val="EX"/>
        <w:tabs>
          <w:tab w:val="left" w:pos="851"/>
        </w:tabs>
        <w:ind w:left="2835" w:hanging="2551"/>
      </w:pPr>
      <w:r>
        <w:tab/>
        <w:t>Event 1:</w:t>
      </w:r>
      <w:r>
        <w:tab/>
        <w:t>Call Connected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EVENT LIST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lastRenderedPageBreak/>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PROACTIVE COMMAND: SET UP CALL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Network</w:t>
      </w:r>
    </w:p>
    <w:p w:rsidR="00B17D80" w:rsidRPr="00F51EF9" w:rsidRDefault="00B17D80" w:rsidP="00B17D80">
      <w:pPr>
        <w:pStyle w:val="EW"/>
        <w:tabs>
          <w:tab w:val="left" w:pos="851"/>
        </w:tabs>
        <w:ind w:left="2835" w:hanging="2551"/>
      </w:pPr>
      <w:r w:rsidRPr="00F51EF9">
        <w:t>Alpha identifier:</w:t>
      </w:r>
      <w:r w:rsidRPr="00F51EF9">
        <w:tab/>
        <w:t>"+012340123456"</w:t>
      </w:r>
    </w:p>
    <w:p w:rsidR="00B17D80" w:rsidRDefault="00B17D80" w:rsidP="00B17D80">
      <w:pPr>
        <w:pStyle w:val="EW"/>
        <w:tabs>
          <w:tab w:val="left" w:pos="851"/>
        </w:tabs>
        <w:ind w:left="2835" w:hanging="2551"/>
      </w:pPr>
      <w:r>
        <w:t>Address</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 xml:space="preserve">"ISDN / telephone numbering plan" </w:t>
      </w:r>
    </w:p>
    <w:p w:rsidR="00B17D80" w:rsidRDefault="00B17D80" w:rsidP="00B17D80">
      <w:pPr>
        <w:pStyle w:val="EX"/>
        <w:tabs>
          <w:tab w:val="left" w:pos="851"/>
        </w:tabs>
        <w:ind w:left="2835" w:hanging="2551"/>
      </w:pPr>
      <w:r>
        <w:tab/>
        <w:t>Dialling number string</w:t>
      </w:r>
      <w:r>
        <w:tab/>
        <w:t xml:space="preserve">"012340123456"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CALL 2.1.1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CALL</w:t>
      </w:r>
    </w:p>
    <w:p w:rsidR="00B17D80" w:rsidRDefault="00B17D80" w:rsidP="00B17D80">
      <w:pPr>
        <w:pStyle w:val="EW"/>
        <w:tabs>
          <w:tab w:val="left" w:pos="851"/>
        </w:tabs>
        <w:ind w:left="2835" w:hanging="2551"/>
      </w:pPr>
      <w:r>
        <w:tab/>
        <w:t>Command qualifier:</w:t>
      </w:r>
      <w:r>
        <w:tab/>
        <w:t>Only if not currently busy on another call</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 xml:space="preserve">Result </w:t>
      </w:r>
    </w:p>
    <w:p w:rsidR="00B17D80" w:rsidRDefault="00B17D80" w:rsidP="00B17D80">
      <w:pPr>
        <w:pStyle w:val="EX"/>
        <w:tabs>
          <w:tab w:val="left" w:pos="851"/>
        </w:tabs>
        <w:ind w:left="2835" w:hanging="2551"/>
      </w:pPr>
      <w:r>
        <w:tab/>
        <w:t>General Result:</w:t>
      </w:r>
      <w:r>
        <w:tab/>
        <w:t xml:space="preserve">Command performed successfully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EVENT DOWNLOAD - CALL CONNECTED 2.1.1</w:t>
      </w:r>
    </w:p>
    <w:p w:rsidR="00B17D80" w:rsidRDefault="00B17D80" w:rsidP="00B17D80">
      <w:r>
        <w:t>Logically:</w:t>
      </w:r>
    </w:p>
    <w:p w:rsidR="00B17D80" w:rsidRDefault="00B17D80" w:rsidP="00B17D80">
      <w:pPr>
        <w:pStyle w:val="EW"/>
        <w:tabs>
          <w:tab w:val="left" w:pos="851"/>
        </w:tabs>
        <w:ind w:left="2835" w:hanging="2551"/>
      </w:pPr>
      <w:r>
        <w:t xml:space="preserve">Event list: </w:t>
      </w:r>
      <w:r>
        <w:tab/>
        <w:t>Call connected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Network</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rPr>
          <w:lang w:val="fr-FR"/>
        </w:rPr>
      </w:pPr>
      <w:r>
        <w:rPr>
          <w:lang w:val="fr-FR"/>
        </w:rPr>
        <w:t>Transaction identifier:</w:t>
      </w:r>
    </w:p>
    <w:p w:rsidR="00B17D80" w:rsidRDefault="00B17D80" w:rsidP="00B17D80">
      <w:pPr>
        <w:pStyle w:val="EW"/>
        <w:tabs>
          <w:tab w:val="left" w:pos="851"/>
        </w:tabs>
        <w:ind w:left="2835" w:hanging="2551"/>
      </w:pPr>
      <w:r>
        <w:rPr>
          <w:lang w:val="fr-FR"/>
        </w:rPr>
        <w:tab/>
      </w:r>
      <w:r>
        <w:t>Ti value:</w:t>
      </w:r>
      <w:r>
        <w:tab/>
        <w:t>0 (bit 5-7)</w:t>
      </w:r>
    </w:p>
    <w:p w:rsidR="00B17D80" w:rsidRDefault="00B17D80" w:rsidP="00B17D80">
      <w:pPr>
        <w:pStyle w:val="EX"/>
        <w:tabs>
          <w:tab w:val="left" w:pos="851"/>
        </w:tabs>
        <w:ind w:left="2835" w:hanging="2551"/>
      </w:pPr>
      <w:r>
        <w:lastRenderedPageBreak/>
        <w:tab/>
        <w:t>Ti flag:</w:t>
      </w:r>
      <w:r>
        <w:tab/>
        <w:t>1 (bit 8)</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r>
    </w:tbl>
    <w:p w:rsidR="00B17D80" w:rsidRDefault="00B17D80" w:rsidP="00B17D80">
      <w:pPr>
        <w:pStyle w:val="FP"/>
      </w:pPr>
    </w:p>
    <w:p w:rsidR="00B17D80" w:rsidRDefault="00B17D80" w:rsidP="00B17D80">
      <w:pPr>
        <w:pStyle w:val="H6"/>
      </w:pPr>
      <w:r>
        <w:t>27.22.7.2.2.5</w:t>
      </w:r>
      <w:r>
        <w:tab/>
        <w:t>Test requirement</w:t>
      </w:r>
    </w:p>
    <w:p w:rsidR="00B17D80" w:rsidRDefault="00B17D80" w:rsidP="006F0815">
      <w:r>
        <w:t xml:space="preserve">The behaviour of the test is as defined in 'Expected Sequence </w:t>
      </w:r>
      <w:r w:rsidR="006F0815">
        <w:rPr>
          <w:lang w:eastAsia="ja-JP"/>
        </w:rPr>
        <w:t>2</w:t>
      </w:r>
      <w:r>
        <w:t>.1'.</w:t>
      </w:r>
    </w:p>
    <w:p w:rsidR="00B17D80" w:rsidRDefault="00B17D80" w:rsidP="00B17D80">
      <w:pPr>
        <w:pStyle w:val="Heading4"/>
      </w:pPr>
      <w:bookmarkStart w:id="777" w:name="_Toc502363350"/>
      <w:bookmarkStart w:id="778" w:name="_Toc533173776"/>
      <w:bookmarkStart w:id="779" w:name="_Toc51834197"/>
      <w:r>
        <w:t>27.22.7.3</w:t>
      </w:r>
      <w:r>
        <w:tab/>
        <w:t>Call Disconnected Event</w:t>
      </w:r>
      <w:bookmarkEnd w:id="777"/>
      <w:bookmarkEnd w:id="778"/>
      <w:bookmarkEnd w:id="779"/>
    </w:p>
    <w:p w:rsidR="00B17D80" w:rsidRDefault="00B17D80" w:rsidP="00B17D80">
      <w:pPr>
        <w:pStyle w:val="Heading5"/>
      </w:pPr>
      <w:bookmarkStart w:id="780" w:name="_Toc502363351"/>
      <w:bookmarkStart w:id="781" w:name="_Toc533173777"/>
      <w:bookmarkStart w:id="782" w:name="_Toc51834198"/>
      <w:r>
        <w:t>27.22.7.3.1</w:t>
      </w:r>
      <w:r>
        <w:tab/>
        <w:t>Call Disconnected Event</w:t>
      </w:r>
      <w:bookmarkEnd w:id="780"/>
      <w:bookmarkEnd w:id="781"/>
      <w:bookmarkEnd w:id="782"/>
    </w:p>
    <w:p w:rsidR="00B17D80" w:rsidRDefault="00B17D80" w:rsidP="00B17D80">
      <w:pPr>
        <w:pStyle w:val="H6"/>
      </w:pPr>
      <w:r>
        <w:t>27.22.7.3.1.1</w:t>
      </w:r>
      <w:r>
        <w:tab/>
        <w:t>Definition and applicability</w:t>
      </w:r>
    </w:p>
    <w:p w:rsidR="00B17D80" w:rsidRDefault="00B17D80" w:rsidP="00B17D80">
      <w:r>
        <w:t>See clause 3.2.2.</w:t>
      </w:r>
    </w:p>
    <w:p w:rsidR="00B17D80" w:rsidRDefault="00B17D80" w:rsidP="00B17D80">
      <w:pPr>
        <w:pStyle w:val="H6"/>
      </w:pPr>
      <w:r>
        <w:t>27.22.7.3.1.2</w:t>
      </w:r>
      <w:r>
        <w:tab/>
        <w:t>Conformance requirement</w:t>
      </w:r>
    </w:p>
    <w:p w:rsidR="00B17D80" w:rsidRDefault="00B17D80" w:rsidP="00B17D80">
      <w:r>
        <w:t>The ME shall support the EVENT: Call Disconnected event as defined in:</w:t>
      </w:r>
    </w:p>
    <w:p w:rsidR="00B17D80" w:rsidRDefault="00B17D80" w:rsidP="00B17D80">
      <w:pPr>
        <w:pStyle w:val="B1"/>
      </w:pPr>
      <w:r>
        <w:t>-</w:t>
      </w:r>
      <w:r>
        <w:tab/>
        <w:t>TS 11.14 [15] clause 4.7, clause 5.2, clause 6.4.16, clause 6.8, clause 11, clause 11.3 and clause 12.25.</w:t>
      </w:r>
    </w:p>
    <w:p w:rsidR="00B17D80" w:rsidRDefault="00B17D80" w:rsidP="00B17D80">
      <w:pPr>
        <w:pStyle w:val="H6"/>
      </w:pPr>
      <w:r>
        <w:t>27.22.7.3.1.3</w:t>
      </w:r>
      <w:r>
        <w:tab/>
        <w:t>Test purpose</w:t>
      </w:r>
    </w:p>
    <w:p w:rsidR="00B17D80" w:rsidRDefault="00B17D80" w:rsidP="00B17D80">
      <w:r>
        <w:t>To verify that the ME informs the SIM that an Event: Call Disconnected has occurred using the ENVELOPE (EVENT DOWNLOAD -Call Disconnected) command.</w:t>
      </w:r>
    </w:p>
    <w:p w:rsidR="00B17D80" w:rsidRDefault="00B17D80" w:rsidP="00B17D80">
      <w:pPr>
        <w:pStyle w:val="H6"/>
      </w:pPr>
      <w:r>
        <w:t>27.22.7.3.1.4</w:t>
      </w:r>
      <w:r>
        <w:tab/>
        <w:t>Method of test</w:t>
      </w:r>
    </w:p>
    <w:p w:rsidR="00B17D80" w:rsidRDefault="00B17D80" w:rsidP="00B17D80">
      <w:pPr>
        <w:pStyle w:val="H6"/>
      </w:pPr>
      <w:r>
        <w:t>27.22.7.3.1.4.1</w:t>
      </w:r>
      <w:r>
        <w:tab/>
        <w:t>Initial conditions</w:t>
      </w:r>
    </w:p>
    <w:p w:rsidR="00B17D80" w:rsidRDefault="00B17D80" w:rsidP="00B17D80">
      <w:r>
        <w:t>The ME is connected to the SIM Simulator and the System Simulator.</w:t>
      </w:r>
    </w:p>
    <w:p w:rsidR="00B17D80" w:rsidRDefault="00B17D80" w:rsidP="00B17D80">
      <w:r>
        <w:t>The ME shall be powered on and perform the PROFILE DOWNLOAD procedure.</w:t>
      </w:r>
    </w:p>
    <w:p w:rsidR="00B17D80" w:rsidRDefault="00B17D80" w:rsidP="00B17D80">
      <w:pPr>
        <w:pStyle w:val="H6"/>
      </w:pPr>
      <w:r>
        <w:lastRenderedPageBreak/>
        <w:t>27.22.7.3.1.4.2</w:t>
      </w:r>
      <w:r>
        <w:tab/>
        <w:t>Procedure</w:t>
      </w:r>
    </w:p>
    <w:p w:rsidR="00B17D80" w:rsidRDefault="00B17D80" w:rsidP="00B17D80">
      <w:pPr>
        <w:keepNext/>
        <w:rPr>
          <w:b/>
        </w:rPr>
      </w:pPr>
      <w:r>
        <w:rPr>
          <w:b/>
        </w:rPr>
        <w:t>Expected Sequence 1.1 (EVENT DOWNLOAD -CALL DISCONNECTED)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21"/>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021"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021"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SET UP EVENT LIST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21"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21"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EVENT LIST 1.1.1</w:t>
            </w:r>
          </w:p>
        </w:tc>
        <w:tc>
          <w:tcPr>
            <w:tcW w:w="3776" w:type="dxa"/>
            <w:tcBorders>
              <w:left w:val="single" w:sz="6" w:space="0" w:color="auto"/>
              <w:right w:val="single" w:sz="6" w:space="0" w:color="auto"/>
            </w:tcBorders>
          </w:tcPr>
          <w:p w:rsidR="00B17D80" w:rsidRDefault="00B17D80" w:rsidP="007B59FD">
            <w:pPr>
              <w:pStyle w:val="TAL"/>
            </w:pPr>
            <w:r>
              <w:t>[EVENT: Call Disconnected active]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21"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EVENT LIST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21" w:type="dxa"/>
            <w:tcBorders>
              <w:left w:val="single" w:sz="6" w:space="0" w:color="auto"/>
              <w:right w:val="single" w:sz="6" w:space="0" w:color="auto"/>
            </w:tcBorders>
          </w:tcPr>
          <w:p w:rsidR="00B17D80" w:rsidRDefault="00B17D80" w:rsidP="007B59FD">
            <w:pPr>
              <w:pStyle w:val="TAC"/>
            </w:pPr>
            <w:r>
              <w:t xml:space="preserve">SS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SETUP </w:t>
            </w:r>
          </w:p>
        </w:tc>
        <w:tc>
          <w:tcPr>
            <w:tcW w:w="3776" w:type="dxa"/>
            <w:tcBorders>
              <w:left w:val="single" w:sz="6" w:space="0" w:color="auto"/>
              <w:right w:val="single" w:sz="6" w:space="0" w:color="auto"/>
            </w:tcBorders>
          </w:tcPr>
          <w:p w:rsidR="00B17D80" w:rsidRDefault="00B17D80" w:rsidP="007B59FD">
            <w:pPr>
              <w:pStyle w:val="TAL"/>
            </w:pPr>
            <w:r>
              <w:t>[ incoming call ] Ti=0</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21" w:type="dxa"/>
            <w:tcBorders>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Accept Call Set Up</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21" w:type="dxa"/>
            <w:tcBorders>
              <w:left w:val="single" w:sz="6" w:space="0" w:color="auto"/>
              <w:right w:val="single" w:sz="6" w:space="0" w:color="auto"/>
            </w:tcBorders>
          </w:tcPr>
          <w:p w:rsidR="00B17D80" w:rsidRDefault="00B17D80" w:rsidP="007B59FD">
            <w:pPr>
              <w:pStyle w:val="TAC"/>
            </w:pPr>
            <w:r>
              <w:t xml:space="preserve">SS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RELEASE </w:t>
            </w:r>
          </w:p>
        </w:tc>
        <w:tc>
          <w:tcPr>
            <w:tcW w:w="3776" w:type="dxa"/>
            <w:tcBorders>
              <w:left w:val="single" w:sz="6" w:space="0" w:color="auto"/>
              <w:right w:val="single" w:sz="6" w:space="0" w:color="auto"/>
            </w:tcBorders>
          </w:tcPr>
          <w:p w:rsidR="00B17D80" w:rsidRDefault="00B17D80" w:rsidP="007B59FD">
            <w:pPr>
              <w:pStyle w:val="TAL"/>
            </w:pPr>
            <w:r>
              <w:t>[MT RELEASE]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021"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 SIM</w:t>
            </w:r>
          </w:p>
        </w:tc>
        <w:tc>
          <w:tcPr>
            <w:tcW w:w="2892" w:type="dxa"/>
            <w:tcBorders>
              <w:left w:val="single" w:sz="6" w:space="0" w:color="auto"/>
              <w:right w:val="single" w:sz="6" w:space="0" w:color="auto"/>
            </w:tcBorders>
          </w:tcPr>
          <w:p w:rsidR="00B17D80" w:rsidRDefault="00B17D80" w:rsidP="007B59FD">
            <w:pPr>
              <w:pStyle w:val="TAL"/>
            </w:pPr>
            <w:r>
              <w:t>ENVELOPE: CALL DISCONNECTED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021" w:type="dxa"/>
            <w:tcBorders>
              <w:left w:val="single" w:sz="6" w:space="0" w:color="auto"/>
              <w:right w:val="single" w:sz="6" w:space="0" w:color="auto"/>
            </w:tcBorders>
          </w:tcPr>
          <w:p w:rsidR="00B17D80" w:rsidRDefault="00B17D80" w:rsidP="007B59FD">
            <w:pPr>
              <w:pStyle w:val="TAC"/>
            </w:pPr>
            <w:r>
              <w:t xml:space="preserve">SS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SETUP </w:t>
            </w:r>
          </w:p>
        </w:tc>
        <w:tc>
          <w:tcPr>
            <w:tcW w:w="3776" w:type="dxa"/>
            <w:tcBorders>
              <w:left w:val="single" w:sz="6" w:space="0" w:color="auto"/>
              <w:right w:val="single" w:sz="6" w:space="0" w:color="auto"/>
            </w:tcBorders>
          </w:tcPr>
          <w:p w:rsidR="00B17D80" w:rsidRDefault="00B17D80" w:rsidP="007B59FD">
            <w:pPr>
              <w:pStyle w:val="TAL"/>
            </w:pPr>
            <w:r>
              <w:t>[ incoming call ] Ti=0</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021" w:type="dxa"/>
            <w:tcBorders>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Accept Call Set Up</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021" w:type="dxa"/>
            <w:tcBorders>
              <w:left w:val="single" w:sz="6" w:space="0" w:color="auto"/>
              <w:right w:val="single" w:sz="6" w:space="0" w:color="auto"/>
            </w:tcBorders>
          </w:tcPr>
          <w:p w:rsidR="00B17D80" w:rsidRDefault="00B17D80" w:rsidP="007B59FD">
            <w:pPr>
              <w:pStyle w:val="TAC"/>
            </w:pPr>
            <w:r>
              <w:t xml:space="preserve">SS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RELEASE COMPLETE </w:t>
            </w:r>
          </w:p>
        </w:tc>
        <w:tc>
          <w:tcPr>
            <w:tcW w:w="3776" w:type="dxa"/>
            <w:tcBorders>
              <w:left w:val="single" w:sz="6" w:space="0" w:color="auto"/>
              <w:right w:val="single" w:sz="6" w:space="0" w:color="auto"/>
            </w:tcBorders>
          </w:tcPr>
          <w:p w:rsidR="00B17D80" w:rsidRDefault="00B17D80" w:rsidP="007B59FD">
            <w:pPr>
              <w:pStyle w:val="TAL"/>
            </w:pPr>
            <w:r>
              <w:t>[MT RELEASE COMPLETE]</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021"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 SIM</w:t>
            </w:r>
          </w:p>
        </w:tc>
        <w:tc>
          <w:tcPr>
            <w:tcW w:w="2892" w:type="dxa"/>
            <w:tcBorders>
              <w:left w:val="single" w:sz="6" w:space="0" w:color="auto"/>
              <w:right w:val="single" w:sz="6" w:space="0" w:color="auto"/>
            </w:tcBorders>
          </w:tcPr>
          <w:p w:rsidR="00B17D80" w:rsidRDefault="00B17D80" w:rsidP="007B59FD">
            <w:pPr>
              <w:pStyle w:val="TAL"/>
            </w:pPr>
            <w:r>
              <w:t>ENVELOPE: CALL DISCONNECTED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13</w:t>
            </w:r>
          </w:p>
        </w:tc>
        <w:tc>
          <w:tcPr>
            <w:tcW w:w="1021" w:type="dxa"/>
            <w:tcBorders>
              <w:left w:val="single" w:sz="6" w:space="0" w:color="auto"/>
              <w:right w:val="single" w:sz="6" w:space="0" w:color="auto"/>
            </w:tcBorders>
          </w:tcPr>
          <w:p w:rsidR="00B17D80" w:rsidRDefault="00B17D80" w:rsidP="007B59FD">
            <w:pPr>
              <w:pStyle w:val="TAC"/>
            </w:pPr>
            <w:r>
              <w:t xml:space="preserve">SS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SETUP </w:t>
            </w:r>
          </w:p>
        </w:tc>
        <w:tc>
          <w:tcPr>
            <w:tcW w:w="3776" w:type="dxa"/>
            <w:tcBorders>
              <w:left w:val="single" w:sz="6" w:space="0" w:color="auto"/>
              <w:right w:val="single" w:sz="6" w:space="0" w:color="auto"/>
            </w:tcBorders>
          </w:tcPr>
          <w:p w:rsidR="00B17D80" w:rsidRDefault="00B17D80" w:rsidP="007B59FD">
            <w:pPr>
              <w:pStyle w:val="TAL"/>
            </w:pPr>
            <w:r>
              <w:t>[ incoming call ] Ti=0</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14</w:t>
            </w:r>
          </w:p>
        </w:tc>
        <w:tc>
          <w:tcPr>
            <w:tcW w:w="1021" w:type="dxa"/>
            <w:tcBorders>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Accept Call Set Up</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15</w:t>
            </w:r>
          </w:p>
        </w:tc>
        <w:tc>
          <w:tcPr>
            <w:tcW w:w="1021" w:type="dxa"/>
            <w:tcBorders>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End Call</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16</w:t>
            </w:r>
          </w:p>
        </w:tc>
        <w:tc>
          <w:tcPr>
            <w:tcW w:w="1021"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SS</w:t>
            </w:r>
          </w:p>
        </w:tc>
        <w:tc>
          <w:tcPr>
            <w:tcW w:w="2892" w:type="dxa"/>
            <w:tcBorders>
              <w:left w:val="single" w:sz="6" w:space="0" w:color="auto"/>
              <w:right w:val="single" w:sz="6" w:space="0" w:color="auto"/>
            </w:tcBorders>
          </w:tcPr>
          <w:p w:rsidR="00B17D80" w:rsidRDefault="00B17D80" w:rsidP="007B59FD">
            <w:pPr>
              <w:pStyle w:val="TAL"/>
            </w:pPr>
            <w:r>
              <w:t xml:space="preserve">DISCONNECT </w:t>
            </w:r>
          </w:p>
        </w:tc>
        <w:tc>
          <w:tcPr>
            <w:tcW w:w="3776" w:type="dxa"/>
            <w:tcBorders>
              <w:left w:val="single" w:sz="6" w:space="0" w:color="auto"/>
              <w:right w:val="single" w:sz="6" w:space="0" w:color="auto"/>
            </w:tcBorders>
          </w:tcPr>
          <w:p w:rsidR="00B17D80" w:rsidRDefault="00B17D80" w:rsidP="007B59FD">
            <w:pPr>
              <w:pStyle w:val="TAL"/>
            </w:pPr>
            <w:r>
              <w:t>[MO DISCONNECT]</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17</w:t>
            </w:r>
          </w:p>
        </w:tc>
        <w:tc>
          <w:tcPr>
            <w:tcW w:w="1021"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2" w:type="dxa"/>
            <w:tcBorders>
              <w:left w:val="single" w:sz="6" w:space="0" w:color="auto"/>
              <w:right w:val="single" w:sz="6" w:space="0" w:color="auto"/>
            </w:tcBorders>
          </w:tcPr>
          <w:p w:rsidR="00B17D80" w:rsidRDefault="00B17D80" w:rsidP="007B59FD">
            <w:pPr>
              <w:pStyle w:val="TAL"/>
            </w:pPr>
            <w:r>
              <w:t>ENVELOPE: CALL DISCONNECTED 1.1.2A</w:t>
            </w:r>
          </w:p>
          <w:p w:rsidR="00B17D80" w:rsidRDefault="00B17D80" w:rsidP="007B59FD">
            <w:pPr>
              <w:pStyle w:val="TAL"/>
            </w:pPr>
            <w:r>
              <w:t>or</w:t>
            </w:r>
          </w:p>
          <w:p w:rsidR="00B17D80" w:rsidRDefault="00B17D80" w:rsidP="007B59FD">
            <w:pPr>
              <w:pStyle w:val="TAL"/>
            </w:pPr>
            <w:r>
              <w:t>ENVELOPE: CALL DISCONNECTED 1.1.2B</w:t>
            </w:r>
          </w:p>
          <w:p w:rsidR="00B17D80" w:rsidRDefault="00B17D80" w:rsidP="007B59FD">
            <w:pPr>
              <w:pStyle w:val="TAL"/>
            </w:pPr>
            <w:r>
              <w:t>or</w:t>
            </w:r>
          </w:p>
          <w:p w:rsidR="00B17D80" w:rsidRDefault="00B17D80" w:rsidP="007B59FD">
            <w:pPr>
              <w:pStyle w:val="TAL"/>
            </w:pPr>
            <w:r>
              <w:t>ENVELOPE: CALL DISCONNECTED 1.1.2C</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18</w:t>
            </w:r>
          </w:p>
        </w:tc>
        <w:tc>
          <w:tcPr>
            <w:tcW w:w="1021" w:type="dxa"/>
            <w:tcBorders>
              <w:left w:val="single" w:sz="6" w:space="0" w:color="auto"/>
              <w:right w:val="single" w:sz="6" w:space="0" w:color="auto"/>
            </w:tcBorders>
          </w:tcPr>
          <w:p w:rsidR="00B17D80" w:rsidRDefault="00B17D80" w:rsidP="007B59FD">
            <w:pPr>
              <w:pStyle w:val="TAC"/>
            </w:pPr>
            <w:r>
              <w:t xml:space="preserve">SS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SETUP </w:t>
            </w:r>
          </w:p>
        </w:tc>
        <w:tc>
          <w:tcPr>
            <w:tcW w:w="3776" w:type="dxa"/>
            <w:tcBorders>
              <w:left w:val="single" w:sz="6" w:space="0" w:color="auto"/>
              <w:right w:val="single" w:sz="6" w:space="0" w:color="auto"/>
            </w:tcBorders>
          </w:tcPr>
          <w:p w:rsidR="00B17D80" w:rsidRDefault="00B17D80" w:rsidP="007B59FD">
            <w:pPr>
              <w:pStyle w:val="TAL"/>
            </w:pPr>
            <w:r>
              <w:t>[ incoming call ] Ti=0</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19</w:t>
            </w:r>
          </w:p>
        </w:tc>
        <w:tc>
          <w:tcPr>
            <w:tcW w:w="1021" w:type="dxa"/>
            <w:tcBorders>
              <w:left w:val="single" w:sz="6"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Accept Call Set Up</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20</w:t>
            </w:r>
          </w:p>
        </w:tc>
        <w:tc>
          <w:tcPr>
            <w:tcW w:w="1021" w:type="dxa"/>
            <w:tcBorders>
              <w:left w:val="single" w:sz="6" w:space="0" w:color="auto"/>
              <w:right w:val="single" w:sz="6" w:space="0" w:color="auto"/>
            </w:tcBorders>
          </w:tcPr>
          <w:p w:rsidR="00B17D80" w:rsidRDefault="00B17D80" w:rsidP="007B59FD">
            <w:pPr>
              <w:pStyle w:val="TAC"/>
            </w:pPr>
            <w:r>
              <w:t xml:space="preserve">SS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DISCONNECT </w:t>
            </w:r>
          </w:p>
        </w:tc>
        <w:tc>
          <w:tcPr>
            <w:tcW w:w="3776" w:type="dxa"/>
            <w:tcBorders>
              <w:left w:val="single" w:sz="6" w:space="0" w:color="auto"/>
              <w:right w:val="single" w:sz="6" w:space="0" w:color="auto"/>
            </w:tcBorders>
          </w:tcPr>
          <w:p w:rsidR="00B17D80" w:rsidRDefault="00B17D80" w:rsidP="007B59FD">
            <w:pPr>
              <w:pStyle w:val="TAL"/>
            </w:pPr>
            <w:r>
              <w:t>[MT DISCONNECT + CAUSE: normal call clearing ]</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21</w:t>
            </w:r>
          </w:p>
        </w:tc>
        <w:tc>
          <w:tcPr>
            <w:tcW w:w="1021"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 SIM</w:t>
            </w:r>
          </w:p>
        </w:tc>
        <w:tc>
          <w:tcPr>
            <w:tcW w:w="2892" w:type="dxa"/>
            <w:tcBorders>
              <w:left w:val="single" w:sz="6" w:space="0" w:color="auto"/>
              <w:right w:val="single" w:sz="6" w:space="0" w:color="auto"/>
            </w:tcBorders>
          </w:tcPr>
          <w:p w:rsidR="00B17D80" w:rsidRDefault="00B17D80" w:rsidP="007B59FD">
            <w:pPr>
              <w:pStyle w:val="TAL"/>
            </w:pPr>
            <w:r>
              <w:t>ENVELOPE: CALL DISCONNECTED 1.1.3A</w:t>
            </w:r>
          </w:p>
          <w:p w:rsidR="00B17D80" w:rsidRDefault="00B17D80" w:rsidP="007B59FD">
            <w:pPr>
              <w:pStyle w:val="TAL"/>
            </w:pPr>
            <w:r>
              <w:t>or</w:t>
            </w:r>
          </w:p>
          <w:p w:rsidR="00B17D80" w:rsidRDefault="00B17D80" w:rsidP="007B59FD">
            <w:pPr>
              <w:pStyle w:val="TAL"/>
            </w:pPr>
            <w:r>
              <w:t>ENVELOPE: CALL DISCONNECTED 1.1.3B</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i-FI"/>
              </w:rPr>
            </w:pPr>
            <w:r>
              <w:rPr>
                <w:lang w:val="fi-FI"/>
              </w:rPr>
              <w:t>22</w:t>
            </w:r>
          </w:p>
        </w:tc>
        <w:tc>
          <w:tcPr>
            <w:tcW w:w="1021" w:type="dxa"/>
            <w:tcBorders>
              <w:left w:val="single" w:sz="6" w:space="0" w:color="auto"/>
              <w:right w:val="single" w:sz="6" w:space="0" w:color="auto"/>
            </w:tcBorders>
          </w:tcPr>
          <w:p w:rsidR="00B17D80" w:rsidRDefault="00B17D80" w:rsidP="007B59FD">
            <w:pPr>
              <w:pStyle w:val="TAC"/>
              <w:rPr>
                <w:lang w:val="fi-FI"/>
              </w:rPr>
            </w:pPr>
            <w:r>
              <w:rPr>
                <w:lang w:val="fi-FI"/>
              </w:rPr>
              <w:t xml:space="preserve">SS </w:t>
            </w:r>
            <w:r>
              <w:rPr>
                <w:rFonts w:ascii="Symbol" w:hAnsi="Symbol"/>
              </w:rPr>
              <w:t></w:t>
            </w:r>
            <w:r>
              <w:rPr>
                <w:lang w:val="fi-FI"/>
              </w:rPr>
              <w:t xml:space="preserve"> ME</w:t>
            </w:r>
          </w:p>
        </w:tc>
        <w:tc>
          <w:tcPr>
            <w:tcW w:w="2892" w:type="dxa"/>
            <w:tcBorders>
              <w:left w:val="single" w:sz="6" w:space="0" w:color="auto"/>
              <w:right w:val="single" w:sz="6" w:space="0" w:color="auto"/>
            </w:tcBorders>
          </w:tcPr>
          <w:p w:rsidR="00B17D80" w:rsidRDefault="00B17D80" w:rsidP="007B59FD">
            <w:pPr>
              <w:pStyle w:val="TAL"/>
              <w:rPr>
                <w:lang w:val="fi-FI"/>
              </w:rPr>
            </w:pPr>
            <w:r>
              <w:rPr>
                <w:lang w:val="fi-FI"/>
              </w:rPr>
              <w:t>SETUP</w:t>
            </w:r>
          </w:p>
        </w:tc>
        <w:tc>
          <w:tcPr>
            <w:tcW w:w="3776" w:type="dxa"/>
            <w:tcBorders>
              <w:left w:val="single" w:sz="6" w:space="0" w:color="auto"/>
              <w:right w:val="single" w:sz="6" w:space="0" w:color="auto"/>
            </w:tcBorders>
          </w:tcPr>
          <w:p w:rsidR="00B17D80" w:rsidRDefault="00B17D80" w:rsidP="007B59FD">
            <w:pPr>
              <w:pStyle w:val="TAL"/>
              <w:rPr>
                <w:lang w:val="fi-FI"/>
              </w:rPr>
            </w:pPr>
            <w:r>
              <w:rPr>
                <w:lang w:val="fi-FI"/>
              </w:rPr>
              <w:t>Ti=0</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rPr>
                <w:lang w:val="fi-FI"/>
              </w:rPr>
            </w:pPr>
            <w:r>
              <w:rPr>
                <w:lang w:val="fi-FI"/>
              </w:rPr>
              <w:t>23</w:t>
            </w:r>
          </w:p>
        </w:tc>
        <w:tc>
          <w:tcPr>
            <w:tcW w:w="1021" w:type="dxa"/>
            <w:tcBorders>
              <w:left w:val="single" w:sz="6" w:space="0" w:color="auto"/>
              <w:right w:val="single" w:sz="6" w:space="0" w:color="auto"/>
            </w:tcBorders>
          </w:tcPr>
          <w:p w:rsidR="00B17D80" w:rsidRDefault="00B17D80" w:rsidP="007B59FD">
            <w:pPr>
              <w:pStyle w:val="TAC"/>
              <w:rPr>
                <w:lang w:val="fi-FI"/>
              </w:rPr>
            </w:pPr>
            <w:r>
              <w:rPr>
                <w:lang w:val="fi-FI"/>
              </w:rPr>
              <w:t xml:space="preserve">USER </w:t>
            </w:r>
            <w:r>
              <w:rPr>
                <w:rFonts w:ascii="Symbol" w:hAnsi="Symbol"/>
              </w:rPr>
              <w:t></w:t>
            </w:r>
            <w:r>
              <w:rPr>
                <w:lang w:val="fi-FI"/>
              </w:rPr>
              <w:t xml:space="preserve"> ME</w:t>
            </w:r>
          </w:p>
        </w:tc>
        <w:tc>
          <w:tcPr>
            <w:tcW w:w="2892" w:type="dxa"/>
            <w:tcBorders>
              <w:left w:val="single" w:sz="6" w:space="0" w:color="auto"/>
              <w:right w:val="single" w:sz="6" w:space="0" w:color="auto"/>
            </w:tcBorders>
          </w:tcPr>
          <w:p w:rsidR="00B17D80" w:rsidRDefault="00B17D80" w:rsidP="007B59FD">
            <w:pPr>
              <w:pStyle w:val="TAL"/>
            </w:pPr>
            <w:r>
              <w:t>Accept Call Set Up</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24</w:t>
            </w:r>
          </w:p>
        </w:tc>
        <w:tc>
          <w:tcPr>
            <w:tcW w:w="1021" w:type="dxa"/>
            <w:tcBorders>
              <w:left w:val="single" w:sz="6" w:space="0" w:color="auto"/>
              <w:right w:val="single" w:sz="6" w:space="0" w:color="auto"/>
            </w:tcBorders>
          </w:tcPr>
          <w:p w:rsidR="00B17D80" w:rsidRDefault="00B17D80" w:rsidP="007B59FD">
            <w:pPr>
              <w:pStyle w:val="TAC"/>
            </w:pPr>
            <w:r>
              <w:t>SS</w:t>
            </w:r>
          </w:p>
        </w:tc>
        <w:tc>
          <w:tcPr>
            <w:tcW w:w="2892" w:type="dxa"/>
            <w:tcBorders>
              <w:left w:val="single" w:sz="6" w:space="0" w:color="auto"/>
              <w:right w:val="single" w:sz="6" w:space="0" w:color="auto"/>
            </w:tcBorders>
          </w:tcPr>
          <w:p w:rsidR="00B17D80" w:rsidRDefault="00B17D80" w:rsidP="007B59FD">
            <w:pPr>
              <w:pStyle w:val="TAL"/>
            </w:pPr>
            <w:r>
              <w:t>TX POWER to XX</w:t>
            </w:r>
          </w:p>
        </w:tc>
        <w:tc>
          <w:tcPr>
            <w:tcW w:w="3776" w:type="dxa"/>
            <w:tcBorders>
              <w:left w:val="single" w:sz="6" w:space="0" w:color="auto"/>
              <w:right w:val="single" w:sz="6" w:space="0" w:color="auto"/>
            </w:tcBorders>
          </w:tcPr>
          <w:p w:rsidR="00B17D80" w:rsidRDefault="00B17D80" w:rsidP="007B59FD">
            <w:pPr>
              <w:pStyle w:val="TAL"/>
            </w:pPr>
            <w:r>
              <w:t>[RADIO LINK FAILURE]</w:t>
            </w: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25</w:t>
            </w:r>
          </w:p>
        </w:tc>
        <w:tc>
          <w:tcPr>
            <w:tcW w:w="1021" w:type="dxa"/>
            <w:tcBorders>
              <w:left w:val="single" w:sz="6" w:space="0" w:color="auto"/>
              <w:bottom w:val="single" w:sz="4" w:space="0" w:color="auto"/>
              <w:right w:val="single" w:sz="6" w:space="0" w:color="auto"/>
            </w:tcBorders>
          </w:tcPr>
          <w:p w:rsidR="00B17D80" w:rsidRDefault="00B17D80" w:rsidP="007B59FD">
            <w:pPr>
              <w:pStyle w:val="TAC"/>
            </w:pPr>
            <w:r>
              <w:t>ME</w:t>
            </w:r>
            <w:r>
              <w:rPr>
                <w:rFonts w:ascii="Symbol" w:hAnsi="Symbol"/>
              </w:rPr>
              <w:t></w:t>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ENVELOPE: CALL DISCONNECTED 1.1.4A or 1.1.4B</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EVENT LIST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lastRenderedPageBreak/>
        <w:tab/>
        <w:t>Destination device:</w:t>
      </w:r>
      <w:r>
        <w:rPr>
          <w:lang w:val="fr-FR"/>
        </w:rPr>
        <w:tab/>
        <w:t>ME</w:t>
      </w:r>
    </w:p>
    <w:p w:rsidR="00B17D80" w:rsidRPr="00F51EF9" w:rsidRDefault="00B17D80" w:rsidP="00B17D80">
      <w:pPr>
        <w:pStyle w:val="EW"/>
        <w:tabs>
          <w:tab w:val="left" w:pos="851"/>
        </w:tabs>
        <w:ind w:left="2835" w:hanging="2551"/>
        <w:rPr>
          <w:lang w:val="fr-FR"/>
        </w:rPr>
      </w:pPr>
      <w:r w:rsidRPr="00F51EF9">
        <w:rPr>
          <w:lang w:val="fr-FR"/>
        </w:rPr>
        <w:t>Event list</w:t>
      </w:r>
      <w:r w:rsidRPr="00F51EF9">
        <w:rPr>
          <w:lang w:val="fr-FR"/>
        </w:rPr>
        <w:tab/>
      </w:r>
    </w:p>
    <w:p w:rsidR="00B17D80" w:rsidRDefault="00B17D80" w:rsidP="00B17D80">
      <w:pPr>
        <w:pStyle w:val="EX"/>
        <w:tabs>
          <w:tab w:val="left" w:pos="851"/>
        </w:tabs>
        <w:ind w:left="2835" w:hanging="2551"/>
      </w:pPr>
      <w:r w:rsidRPr="00F51EF9">
        <w:rPr>
          <w:lang w:val="fr-FR"/>
        </w:rPr>
        <w:tab/>
      </w:r>
      <w:r>
        <w:t>Event 1:</w:t>
      </w:r>
      <w:r>
        <w:tab/>
        <w:t>Call Disconnected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EVENT LIST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EVENT DOWNLOAD - CALL DISCONNECTED 1.1.1</w:t>
      </w:r>
    </w:p>
    <w:p w:rsidR="00B17D80" w:rsidRDefault="00B17D80" w:rsidP="00B17D80">
      <w:r>
        <w:t>Logically:</w:t>
      </w:r>
    </w:p>
    <w:p w:rsidR="00B17D80" w:rsidRDefault="00B17D80" w:rsidP="00B17D80">
      <w:pPr>
        <w:pStyle w:val="EW"/>
        <w:tabs>
          <w:tab w:val="left" w:pos="851"/>
        </w:tabs>
        <w:ind w:left="2835" w:hanging="2551"/>
      </w:pPr>
      <w:r>
        <w:t>Event list:</w:t>
      </w:r>
      <w:r>
        <w:tab/>
        <w:t>Call Disconnected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Network</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rPr>
          <w:lang w:val="fr-FR"/>
        </w:rPr>
      </w:pPr>
      <w:r>
        <w:rPr>
          <w:lang w:val="fr-FR"/>
        </w:rPr>
        <w:t>Transaction identifier:</w:t>
      </w:r>
    </w:p>
    <w:p w:rsidR="00B17D80" w:rsidRDefault="00B17D80" w:rsidP="00B17D80">
      <w:pPr>
        <w:pStyle w:val="EW"/>
        <w:tabs>
          <w:tab w:val="left" w:pos="851"/>
        </w:tabs>
        <w:ind w:left="2835" w:hanging="2551"/>
      </w:pPr>
      <w:r>
        <w:rPr>
          <w:lang w:val="fr-FR"/>
        </w:rPr>
        <w:tab/>
      </w:r>
      <w:r>
        <w:t>Ti value:</w:t>
      </w:r>
      <w:r>
        <w:tab/>
        <w:t>0 (bit 5-7)</w:t>
      </w:r>
    </w:p>
    <w:p w:rsidR="00B17D80" w:rsidRDefault="00B17D80" w:rsidP="00B17D80">
      <w:pPr>
        <w:pStyle w:val="EW"/>
        <w:tabs>
          <w:tab w:val="left" w:pos="851"/>
        </w:tabs>
        <w:ind w:left="2835" w:hanging="2551"/>
      </w:pPr>
      <w:r>
        <w:tab/>
        <w:t>Ti flag:</w:t>
      </w:r>
      <w:r>
        <w:tab/>
        <w:t>0 (bit 8)</w:t>
      </w:r>
    </w:p>
    <w:p w:rsidR="00B17D80" w:rsidRDefault="00B17D80" w:rsidP="00B17D80">
      <w:pPr>
        <w:pStyle w:val="EX"/>
      </w:pPr>
      <w:r>
        <w:t>Cause: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EVENT DOWNLOAD - CALL DISCONNECTED 1.1.2A</w:t>
      </w:r>
    </w:p>
    <w:p w:rsidR="00B17D80" w:rsidRDefault="00B17D80" w:rsidP="00B17D80">
      <w:r>
        <w:t>Logically:</w:t>
      </w:r>
    </w:p>
    <w:p w:rsidR="00B17D80" w:rsidRDefault="00B17D80" w:rsidP="00B17D80">
      <w:pPr>
        <w:pStyle w:val="EW"/>
        <w:tabs>
          <w:tab w:val="left" w:pos="851"/>
        </w:tabs>
        <w:ind w:left="2835" w:hanging="2551"/>
      </w:pPr>
      <w:r>
        <w:t xml:space="preserve">Event list: </w:t>
      </w:r>
      <w:r>
        <w:tab/>
        <w:t>Call Disconnected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rPr>
          <w:lang w:val="fr-FR"/>
        </w:rPr>
      </w:pPr>
      <w:r>
        <w:rPr>
          <w:lang w:val="fr-FR"/>
        </w:rPr>
        <w:t>Transaction identifier:</w:t>
      </w:r>
    </w:p>
    <w:p w:rsidR="00B17D80" w:rsidRDefault="00B17D80" w:rsidP="00B17D80">
      <w:pPr>
        <w:pStyle w:val="EW"/>
        <w:tabs>
          <w:tab w:val="left" w:pos="851"/>
        </w:tabs>
        <w:ind w:left="2835" w:hanging="2551"/>
      </w:pPr>
      <w:r>
        <w:rPr>
          <w:lang w:val="fr-FR"/>
        </w:rPr>
        <w:tab/>
      </w:r>
      <w:r>
        <w:t>Ti value:</w:t>
      </w:r>
      <w:r>
        <w:tab/>
        <w:t>0 (bit 5-7)</w:t>
      </w:r>
    </w:p>
    <w:p w:rsidR="00B17D80" w:rsidRDefault="00B17D80" w:rsidP="00B17D80">
      <w:pPr>
        <w:pStyle w:val="EX"/>
        <w:tabs>
          <w:tab w:val="left" w:pos="851"/>
        </w:tabs>
        <w:ind w:left="2835" w:hanging="2551"/>
      </w:pPr>
      <w:r>
        <w:tab/>
        <w:t>Ti flag:</w:t>
      </w:r>
      <w:r>
        <w:tab/>
        <w:t>1 (bit 8)</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r>
    </w:tbl>
    <w:p w:rsidR="00B17D80" w:rsidRDefault="00B17D80" w:rsidP="00B17D80">
      <w:pPr>
        <w:pStyle w:val="FP"/>
      </w:pPr>
    </w:p>
    <w:p w:rsidR="00B17D80" w:rsidRDefault="00B17D80" w:rsidP="00B17D80">
      <w:r>
        <w:t>EVENT DOWNLOAD - CALL DISCONNECTED 1.1.2B</w:t>
      </w:r>
    </w:p>
    <w:p w:rsidR="00B17D80" w:rsidRDefault="00B17D80" w:rsidP="00B17D80">
      <w:r>
        <w:t>Logically:</w:t>
      </w:r>
    </w:p>
    <w:p w:rsidR="00B17D80" w:rsidRDefault="00B17D80" w:rsidP="00B17D80">
      <w:pPr>
        <w:pStyle w:val="EW"/>
        <w:tabs>
          <w:tab w:val="left" w:pos="851"/>
        </w:tabs>
        <w:ind w:left="2835" w:hanging="2551"/>
      </w:pPr>
      <w:r>
        <w:lastRenderedPageBreak/>
        <w:t xml:space="preserve">Event list: </w:t>
      </w:r>
      <w:r>
        <w:tab/>
        <w:t>Call Disconnected</w:t>
      </w:r>
    </w:p>
    <w:p w:rsidR="00B17D80" w:rsidRDefault="00B17D80" w:rsidP="00B17D80">
      <w:pPr>
        <w:pStyle w:val="EW"/>
        <w:tabs>
          <w:tab w:val="left" w:pos="851"/>
        </w:tabs>
        <w:ind w:left="2835" w:hanging="2551"/>
      </w:pPr>
      <w:r>
        <w:t>Device identities</w:t>
      </w:r>
    </w:p>
    <w:p w:rsidR="00B17D80" w:rsidRDefault="00B17D80" w:rsidP="00B17D80">
      <w:pPr>
        <w:pStyle w:val="EW"/>
        <w:tabs>
          <w:tab w:val="left" w:pos="851"/>
        </w:tabs>
        <w:ind w:left="2835" w:hanging="2551"/>
        <w:rPr>
          <w:lang w:val="fr-FR"/>
        </w:rPr>
      </w:pPr>
      <w:r>
        <w:tab/>
      </w:r>
      <w:r>
        <w:rPr>
          <w:lang w:val="fr-FR"/>
        </w:rPr>
        <w:t>Source device:</w:t>
      </w:r>
      <w:r>
        <w:rPr>
          <w:lang w:val="fr-FR"/>
        </w:rPr>
        <w:tab/>
        <w:t xml:space="preserve">ME </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Pr="005A7F20" w:rsidRDefault="00B17D80" w:rsidP="00B17D80">
      <w:pPr>
        <w:pStyle w:val="EW"/>
        <w:tabs>
          <w:tab w:val="left" w:pos="851"/>
        </w:tabs>
        <w:ind w:left="2835" w:hanging="2551"/>
      </w:pPr>
      <w:r w:rsidRPr="005A7F20">
        <w:t>Transaction identifier:</w:t>
      </w:r>
    </w:p>
    <w:p w:rsidR="00B17D80" w:rsidRDefault="00B17D80" w:rsidP="00B17D80">
      <w:pPr>
        <w:pStyle w:val="EW"/>
        <w:tabs>
          <w:tab w:val="left" w:pos="851"/>
        </w:tabs>
        <w:ind w:left="2835" w:hanging="2551"/>
      </w:pPr>
      <w:r w:rsidRPr="005A7F20">
        <w:tab/>
      </w:r>
      <w:r>
        <w:t>Ti value:</w:t>
      </w:r>
      <w:r>
        <w:tab/>
        <w:t>0 (bit 5-7)</w:t>
      </w:r>
    </w:p>
    <w:p w:rsidR="00B17D80" w:rsidRDefault="00B17D80" w:rsidP="00B17D80">
      <w:pPr>
        <w:pStyle w:val="EW"/>
        <w:tabs>
          <w:tab w:val="left" w:pos="851"/>
        </w:tabs>
        <w:ind w:left="2835" w:hanging="2551"/>
      </w:pPr>
      <w:r>
        <w:tab/>
        <w:t>Ti flag:</w:t>
      </w:r>
      <w:r>
        <w:tab/>
        <w:t>1 (bit 8)</w:t>
      </w:r>
    </w:p>
    <w:p w:rsidR="00B17D80" w:rsidRDefault="00B17D80" w:rsidP="00B17D80">
      <w:pPr>
        <w:pStyle w:val="EX"/>
        <w:ind w:left="2835" w:hanging="2551"/>
      </w:pPr>
      <w:r>
        <w:t>Cause:</w:t>
      </w:r>
      <w:r>
        <w:tab/>
        <w:t>normal call clearing</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r>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EVENT DOWNLOAD - CALL DISCONNECTED 1.1.2C</w:t>
      </w:r>
    </w:p>
    <w:p w:rsidR="00B17D80" w:rsidRDefault="00B17D80" w:rsidP="00B17D80">
      <w:r>
        <w:t>Logically:</w:t>
      </w:r>
    </w:p>
    <w:p w:rsidR="00B17D80" w:rsidRDefault="00B17D80" w:rsidP="00B17D80">
      <w:pPr>
        <w:pStyle w:val="EW"/>
        <w:tabs>
          <w:tab w:val="left" w:pos="851"/>
        </w:tabs>
        <w:ind w:left="2835" w:hanging="2551"/>
      </w:pPr>
      <w:r>
        <w:t xml:space="preserve">Event list: </w:t>
      </w:r>
      <w:r>
        <w:tab/>
        <w:t>Call Disconnected</w:t>
      </w:r>
    </w:p>
    <w:p w:rsidR="00B17D80" w:rsidRDefault="00B17D80" w:rsidP="00B17D80">
      <w:pPr>
        <w:pStyle w:val="EW"/>
        <w:tabs>
          <w:tab w:val="left" w:pos="851"/>
        </w:tabs>
        <w:ind w:left="2835" w:hanging="2551"/>
      </w:pPr>
      <w:r>
        <w:t>Device identities</w:t>
      </w:r>
    </w:p>
    <w:p w:rsidR="00B17D80" w:rsidRDefault="00B17D80" w:rsidP="00B17D80">
      <w:pPr>
        <w:pStyle w:val="EW"/>
        <w:tabs>
          <w:tab w:val="left" w:pos="851"/>
        </w:tabs>
        <w:ind w:left="2835" w:hanging="2551"/>
        <w:rPr>
          <w:lang w:val="fr-FR"/>
        </w:rPr>
      </w:pPr>
      <w:r>
        <w:tab/>
      </w:r>
      <w:r>
        <w:rPr>
          <w:lang w:val="fr-FR"/>
        </w:rPr>
        <w:t>Source device:</w:t>
      </w:r>
      <w:r>
        <w:rPr>
          <w:lang w:val="fr-FR"/>
        </w:rPr>
        <w:tab/>
        <w:t xml:space="preserve">ME </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Pr="006944AF" w:rsidRDefault="00B17D80" w:rsidP="00B17D80">
      <w:pPr>
        <w:pStyle w:val="EW"/>
        <w:tabs>
          <w:tab w:val="left" w:pos="851"/>
        </w:tabs>
        <w:ind w:left="2835" w:hanging="2551"/>
      </w:pPr>
      <w:r w:rsidRPr="006944AF">
        <w:t>Transaction identifier:</w:t>
      </w:r>
    </w:p>
    <w:p w:rsidR="00B17D80" w:rsidRDefault="00B17D80" w:rsidP="00B17D80">
      <w:pPr>
        <w:pStyle w:val="EW"/>
        <w:tabs>
          <w:tab w:val="left" w:pos="851"/>
        </w:tabs>
        <w:ind w:left="2835" w:hanging="2551"/>
      </w:pPr>
      <w:r w:rsidRPr="006944AF">
        <w:tab/>
      </w:r>
      <w:r>
        <w:t>Ti value:</w:t>
      </w:r>
      <w:r>
        <w:tab/>
        <w:t>0 (bit 5-7)</w:t>
      </w:r>
    </w:p>
    <w:p w:rsidR="00B17D80" w:rsidRDefault="00B17D80" w:rsidP="00B17D80">
      <w:pPr>
        <w:pStyle w:val="EW"/>
        <w:tabs>
          <w:tab w:val="left" w:pos="851"/>
        </w:tabs>
        <w:ind w:left="2835" w:hanging="2551"/>
      </w:pPr>
      <w:r>
        <w:tab/>
        <w:t>Ti flag:</w:t>
      </w:r>
      <w:r>
        <w:tab/>
        <w:t>1 (bit 8)</w:t>
      </w:r>
    </w:p>
    <w:p w:rsidR="00B17D80" w:rsidRDefault="00B17D80" w:rsidP="00B17D80">
      <w:pPr>
        <w:pStyle w:val="EX"/>
        <w:ind w:left="2835" w:hanging="2551"/>
      </w:pPr>
      <w:r>
        <w:t>Cause:</w:t>
      </w:r>
      <w:r>
        <w:tab/>
        <w:t>normal call clearing</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80</w:t>
            </w:r>
          </w:p>
        </w:tc>
      </w:tr>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EVENT DOWNLOAD - CALL DISCONNECTED 1.1.3A</w:t>
      </w:r>
    </w:p>
    <w:p w:rsidR="00B17D80" w:rsidRDefault="00B17D80" w:rsidP="00B17D80">
      <w:r>
        <w:t>Logically:</w:t>
      </w:r>
    </w:p>
    <w:p w:rsidR="00B17D80" w:rsidRDefault="00B17D80" w:rsidP="00B17D80">
      <w:pPr>
        <w:pStyle w:val="EW"/>
        <w:tabs>
          <w:tab w:val="left" w:pos="851"/>
        </w:tabs>
        <w:ind w:left="2835" w:hanging="2551"/>
      </w:pPr>
      <w:r>
        <w:t xml:space="preserve">Event list: </w:t>
      </w:r>
      <w:r>
        <w:tab/>
        <w:t>Call Disconnected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Network </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rPr>
          <w:lang w:val="fr-FR"/>
        </w:rPr>
      </w:pPr>
      <w:r>
        <w:rPr>
          <w:lang w:val="fr-FR"/>
        </w:rPr>
        <w:t>Transaction identifier:</w:t>
      </w:r>
    </w:p>
    <w:p w:rsidR="00B17D80" w:rsidRDefault="00B17D80" w:rsidP="00B17D80">
      <w:pPr>
        <w:pStyle w:val="EW"/>
        <w:tabs>
          <w:tab w:val="left" w:pos="851"/>
        </w:tabs>
        <w:ind w:left="2835" w:hanging="2551"/>
      </w:pPr>
      <w:r>
        <w:rPr>
          <w:lang w:val="fr-FR"/>
        </w:rPr>
        <w:tab/>
      </w:r>
      <w:r>
        <w:t>Ti value:</w:t>
      </w:r>
      <w:r>
        <w:tab/>
        <w:t>0 (bit 5-7)</w:t>
      </w:r>
    </w:p>
    <w:p w:rsidR="00B17D80" w:rsidRDefault="00B17D80" w:rsidP="00B17D80">
      <w:pPr>
        <w:pStyle w:val="EW"/>
        <w:tabs>
          <w:tab w:val="left" w:pos="851"/>
        </w:tabs>
        <w:ind w:left="2835" w:hanging="2551"/>
      </w:pPr>
      <w:r>
        <w:tab/>
        <w:t>Ti flag:</w:t>
      </w:r>
      <w:r>
        <w:tab/>
        <w:t>0 (bit 8)</w:t>
      </w:r>
    </w:p>
    <w:p w:rsidR="00B17D80" w:rsidRDefault="00B17D80" w:rsidP="00B17D80">
      <w:pPr>
        <w:pStyle w:val="EX"/>
        <w:ind w:left="2835" w:hanging="2551"/>
      </w:pPr>
      <w:r>
        <w:t>Cause:</w:t>
      </w:r>
      <w:r>
        <w:tab/>
        <w:t>normal call clearing</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EVENT DOWNLOAD - CALL DISCONNECTED 1.1.3B</w:t>
      </w:r>
    </w:p>
    <w:p w:rsidR="00B17D80" w:rsidRDefault="00B17D80" w:rsidP="00B17D80">
      <w:r>
        <w:t>Logically:</w:t>
      </w:r>
    </w:p>
    <w:p w:rsidR="00B17D80" w:rsidRDefault="00B17D80" w:rsidP="00B17D80">
      <w:pPr>
        <w:pStyle w:val="EW"/>
        <w:tabs>
          <w:tab w:val="left" w:pos="851"/>
        </w:tabs>
        <w:ind w:left="2835" w:hanging="2551"/>
      </w:pPr>
      <w:r>
        <w:t xml:space="preserve">Event list: </w:t>
      </w:r>
      <w:r>
        <w:tab/>
        <w:t>Call Disconnected</w:t>
      </w:r>
    </w:p>
    <w:p w:rsidR="00B17D80" w:rsidRDefault="00B17D80" w:rsidP="00B17D80">
      <w:pPr>
        <w:pStyle w:val="EW"/>
        <w:tabs>
          <w:tab w:val="left" w:pos="851"/>
        </w:tabs>
        <w:ind w:left="2835" w:hanging="2551"/>
      </w:pPr>
      <w:r>
        <w:t>Device identities</w:t>
      </w:r>
    </w:p>
    <w:p w:rsidR="00B17D80" w:rsidRDefault="00B17D80" w:rsidP="00B17D80">
      <w:pPr>
        <w:pStyle w:val="EW"/>
        <w:tabs>
          <w:tab w:val="left" w:pos="851"/>
        </w:tabs>
        <w:ind w:left="2835" w:hanging="2551"/>
        <w:rPr>
          <w:lang w:val="fr-FR"/>
        </w:rPr>
      </w:pPr>
      <w:r>
        <w:tab/>
      </w:r>
      <w:r>
        <w:rPr>
          <w:lang w:val="fr-FR"/>
        </w:rPr>
        <w:t>Source device:</w:t>
      </w:r>
      <w:r>
        <w:rPr>
          <w:lang w:val="fr-FR"/>
        </w:rPr>
        <w:tab/>
        <w:t xml:space="preserve">Network </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Transaction identifier:</w:t>
      </w:r>
    </w:p>
    <w:p w:rsidR="00B17D80" w:rsidRDefault="00B17D80" w:rsidP="00B17D80">
      <w:pPr>
        <w:pStyle w:val="EW"/>
        <w:tabs>
          <w:tab w:val="left" w:pos="851"/>
        </w:tabs>
        <w:ind w:left="2835" w:hanging="2551"/>
      </w:pPr>
      <w:r>
        <w:tab/>
        <w:t>Ti value:</w:t>
      </w:r>
      <w:r>
        <w:tab/>
        <w:t>0 (bit 5-7)</w:t>
      </w:r>
    </w:p>
    <w:p w:rsidR="00B17D80" w:rsidRDefault="00B17D80" w:rsidP="00B17D80">
      <w:pPr>
        <w:pStyle w:val="EW"/>
        <w:tabs>
          <w:tab w:val="left" w:pos="851"/>
        </w:tabs>
        <w:ind w:left="2835" w:hanging="2551"/>
      </w:pPr>
      <w:r>
        <w:tab/>
        <w:t>Ti flag:</w:t>
      </w:r>
      <w:r>
        <w:tab/>
        <w:t>0 (bit 8)</w:t>
      </w:r>
    </w:p>
    <w:p w:rsidR="00B17D80" w:rsidRDefault="00B17D80" w:rsidP="00B17D80">
      <w:pPr>
        <w:pStyle w:val="EX"/>
        <w:ind w:left="2835" w:hanging="2551"/>
      </w:pPr>
      <w:r>
        <w:t>Cause:</w:t>
      </w:r>
      <w:r>
        <w:tab/>
        <w:t>normal call clearing</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EVENT DOWNLOAD - CALL DISCONNECTED 1.1.4A</w:t>
      </w:r>
    </w:p>
    <w:p w:rsidR="00B17D80" w:rsidRDefault="00B17D80" w:rsidP="00B17D80">
      <w:r>
        <w:t>Logically:</w:t>
      </w:r>
    </w:p>
    <w:p w:rsidR="00B17D80" w:rsidRDefault="00B17D80" w:rsidP="00B17D80">
      <w:pPr>
        <w:pStyle w:val="EW"/>
        <w:tabs>
          <w:tab w:val="left" w:pos="851"/>
        </w:tabs>
        <w:ind w:left="2835" w:hanging="2551"/>
      </w:pPr>
      <w:r>
        <w:t>Event list:</w:t>
      </w:r>
      <w:r>
        <w:tab/>
        <w:t>Call Disconnected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rPr>
          <w:lang w:val="fr-FR"/>
        </w:rPr>
      </w:pPr>
      <w:r>
        <w:rPr>
          <w:lang w:val="fr-FR"/>
        </w:rPr>
        <w:t>Transaction identifier:</w:t>
      </w:r>
    </w:p>
    <w:p w:rsidR="00B17D80" w:rsidRDefault="00B17D80" w:rsidP="00B17D80">
      <w:pPr>
        <w:pStyle w:val="EW"/>
        <w:tabs>
          <w:tab w:val="left" w:pos="851"/>
        </w:tabs>
        <w:ind w:left="2835" w:hanging="2551"/>
      </w:pPr>
      <w:r>
        <w:rPr>
          <w:lang w:val="fr-FR"/>
        </w:rPr>
        <w:tab/>
      </w:r>
      <w:r>
        <w:t>Ti value:</w:t>
      </w:r>
      <w:r>
        <w:tab/>
        <w:t>0 (bit 5-7)</w:t>
      </w:r>
    </w:p>
    <w:p w:rsidR="00B17D80" w:rsidRDefault="00B17D80" w:rsidP="00B17D80">
      <w:pPr>
        <w:pStyle w:val="EW"/>
        <w:tabs>
          <w:tab w:val="left" w:pos="851"/>
        </w:tabs>
        <w:ind w:left="2835" w:hanging="2551"/>
      </w:pPr>
      <w:r>
        <w:tab/>
        <w:t>Ti flag:</w:t>
      </w:r>
      <w:r>
        <w:tab/>
        <w:t>1 (bit 8)</w:t>
      </w:r>
    </w:p>
    <w:p w:rsidR="00B17D80" w:rsidRDefault="00B17D80" w:rsidP="00B17D80">
      <w:pPr>
        <w:pStyle w:val="EX"/>
        <w:ind w:left="2835" w:hanging="2551"/>
      </w:pPr>
      <w:r>
        <w:t>Cause:</w:t>
      </w:r>
      <w:r>
        <w:tab/>
        <w:t>radio link failure</w:t>
      </w:r>
    </w:p>
    <w:p w:rsidR="00B17D80" w:rsidRDefault="00B17D80" w:rsidP="00B17D80">
      <w:pPr>
        <w:keepNext/>
      </w:pPr>
      <w:r>
        <w:t>Coding:</w:t>
      </w:r>
    </w:p>
    <w:p w:rsidR="00B17D80" w:rsidRDefault="00B17D80" w:rsidP="00B17D80">
      <w:pPr>
        <w:pStyle w:val="TH"/>
        <w:spacing w:before="0" w:after="0"/>
        <w:rPr>
          <w:sz w:val="12"/>
          <w:szCs w:val="12"/>
        </w:rPr>
      </w:pPr>
    </w:p>
    <w:tbl>
      <w:tblPr>
        <w:tblW w:w="7938" w:type="dxa"/>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80 </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EVENT DOWNLOAD - CALL DISCONNECTED 1.1.4B</w:t>
      </w:r>
    </w:p>
    <w:p w:rsidR="00B17D80" w:rsidRDefault="00B17D80" w:rsidP="00B17D80">
      <w:r>
        <w:t>Logically:</w:t>
      </w:r>
    </w:p>
    <w:p w:rsidR="00B17D80" w:rsidRDefault="00B17D80" w:rsidP="00B17D80">
      <w:pPr>
        <w:pStyle w:val="EW"/>
        <w:tabs>
          <w:tab w:val="left" w:pos="851"/>
        </w:tabs>
        <w:ind w:left="2835" w:hanging="2551"/>
      </w:pPr>
      <w:r>
        <w:t xml:space="preserve">Event list: </w:t>
      </w:r>
      <w:r>
        <w:tab/>
        <w:t>Call Disconnected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rPr>
          <w:lang w:val="fr-FR"/>
        </w:rPr>
      </w:pPr>
      <w:r>
        <w:rPr>
          <w:lang w:val="fr-FR"/>
        </w:rPr>
        <w:t>Transaction identifier:</w:t>
      </w:r>
    </w:p>
    <w:p w:rsidR="00B17D80" w:rsidRDefault="00B17D80" w:rsidP="00B17D80">
      <w:pPr>
        <w:pStyle w:val="EW"/>
        <w:tabs>
          <w:tab w:val="left" w:pos="851"/>
        </w:tabs>
        <w:ind w:left="2835" w:hanging="2551"/>
      </w:pPr>
      <w:r>
        <w:rPr>
          <w:lang w:val="fr-FR"/>
        </w:rPr>
        <w:tab/>
      </w:r>
      <w:r>
        <w:t>Ti value:</w:t>
      </w:r>
      <w:r>
        <w:tab/>
        <w:t>0 (bit 5-7)</w:t>
      </w:r>
    </w:p>
    <w:p w:rsidR="00B17D80" w:rsidRDefault="00B17D80" w:rsidP="00B17D80">
      <w:pPr>
        <w:pStyle w:val="EW"/>
        <w:tabs>
          <w:tab w:val="left" w:pos="851"/>
        </w:tabs>
        <w:ind w:left="2835" w:hanging="2551"/>
      </w:pPr>
      <w:r>
        <w:tab/>
        <w:t>Ti flag:</w:t>
      </w:r>
      <w:r>
        <w:tab/>
        <w:t>0 (bit 8)</w:t>
      </w:r>
    </w:p>
    <w:p w:rsidR="00B17D80" w:rsidRDefault="00B17D80" w:rsidP="00B17D80">
      <w:pPr>
        <w:pStyle w:val="EX"/>
        <w:ind w:left="2835" w:hanging="2551"/>
      </w:pPr>
      <w:r>
        <w:t>Cause:</w:t>
      </w:r>
      <w:r>
        <w:tab/>
        <w:t>radio link failure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27.22.7.3.1.5</w:t>
      </w:r>
      <w:r>
        <w:tab/>
        <w:t>Test requirement</w:t>
      </w:r>
    </w:p>
    <w:p w:rsidR="00B17D80" w:rsidRDefault="00B17D80" w:rsidP="00B17D80">
      <w:pPr>
        <w:keepNext/>
        <w:rPr>
          <w:b/>
        </w:rPr>
      </w:pPr>
      <w:r>
        <w:rPr>
          <w:b/>
        </w:rPr>
        <w:t>The behaviour of the test is as defined in 'Expected Sequence 1.1'.</w:t>
      </w:r>
    </w:p>
    <w:p w:rsidR="00B17D80" w:rsidRDefault="00B17D80" w:rsidP="00B17D80">
      <w:pPr>
        <w:pStyle w:val="Heading4"/>
      </w:pPr>
      <w:bookmarkStart w:id="783" w:name="_Toc502363352"/>
      <w:bookmarkStart w:id="784" w:name="_Toc533173778"/>
      <w:bookmarkStart w:id="785" w:name="_Toc51834199"/>
      <w:r>
        <w:t>27.22.7.4</w:t>
      </w:r>
      <w:r>
        <w:tab/>
        <w:t>Location Status Event</w:t>
      </w:r>
      <w:bookmarkEnd w:id="783"/>
      <w:bookmarkEnd w:id="784"/>
      <w:bookmarkEnd w:id="785"/>
    </w:p>
    <w:p w:rsidR="00B17D80" w:rsidRDefault="00B17D80" w:rsidP="00B17D80">
      <w:pPr>
        <w:pStyle w:val="Heading5"/>
      </w:pPr>
      <w:bookmarkStart w:id="786" w:name="_Toc502363353"/>
      <w:bookmarkStart w:id="787" w:name="_Toc533173779"/>
      <w:bookmarkStart w:id="788" w:name="_Toc51834200"/>
      <w:r>
        <w:t>27.22.7.4.1</w:t>
      </w:r>
      <w:r>
        <w:tab/>
        <w:t>Location Status Event (normal)</w:t>
      </w:r>
      <w:bookmarkEnd w:id="786"/>
      <w:bookmarkEnd w:id="787"/>
      <w:bookmarkEnd w:id="788"/>
    </w:p>
    <w:p w:rsidR="00B17D80" w:rsidRDefault="00B17D80" w:rsidP="00B17D80">
      <w:pPr>
        <w:pStyle w:val="H6"/>
      </w:pPr>
      <w:r>
        <w:t>27.22.7.4.1.1</w:t>
      </w:r>
      <w:r>
        <w:tab/>
        <w:t>Definition and applicability</w:t>
      </w:r>
    </w:p>
    <w:p w:rsidR="00B17D80" w:rsidRDefault="00B17D80" w:rsidP="00B17D80">
      <w:r>
        <w:t>See clause 3.2.2.</w:t>
      </w:r>
    </w:p>
    <w:p w:rsidR="00B17D80" w:rsidRDefault="00B17D80" w:rsidP="00B17D80">
      <w:pPr>
        <w:pStyle w:val="H6"/>
      </w:pPr>
      <w:r>
        <w:t>27.22.7.4.1.2</w:t>
      </w:r>
      <w:r>
        <w:tab/>
        <w:t>Conformance requirement</w:t>
      </w:r>
    </w:p>
    <w:p w:rsidR="00B17D80" w:rsidRDefault="00B17D80" w:rsidP="00B17D80">
      <w:r>
        <w:t>The ME shall support the EVENT: Location Status event as defined in:</w:t>
      </w:r>
    </w:p>
    <w:p w:rsidR="00B17D80" w:rsidRDefault="00B17D80" w:rsidP="00B17D80">
      <w:pPr>
        <w:pStyle w:val="B1"/>
      </w:pPr>
      <w:r>
        <w:t>-</w:t>
      </w:r>
      <w:r>
        <w:tab/>
        <w:t>TS 11.14 [15] clause 11.4 and clause 6.4.16.</w:t>
      </w:r>
    </w:p>
    <w:p w:rsidR="00B17D80" w:rsidRDefault="00B17D80" w:rsidP="00B17D80">
      <w:pPr>
        <w:pStyle w:val="H6"/>
      </w:pPr>
      <w:r>
        <w:lastRenderedPageBreak/>
        <w:t>27.22.7.4.1.3</w:t>
      </w:r>
      <w:r>
        <w:tab/>
        <w:t>Test purpose</w:t>
      </w:r>
    </w:p>
    <w:p w:rsidR="00B17D80" w:rsidRDefault="00B17D80" w:rsidP="00B17D80">
      <w:r>
        <w:t>To verify that the ME informs the SIM that an Event: MM_IDLE state has occurred using the ENVELOPE (EVENT DOWNLOAD - Location Status) command.</w:t>
      </w:r>
    </w:p>
    <w:p w:rsidR="00B17D80" w:rsidRDefault="00B17D80" w:rsidP="00B17D80">
      <w:pPr>
        <w:pStyle w:val="H6"/>
      </w:pPr>
      <w:r>
        <w:t>27.22.7.4.1.4</w:t>
      </w:r>
      <w:r>
        <w:tab/>
        <w:t>Method of test</w:t>
      </w:r>
    </w:p>
    <w:p w:rsidR="00B17D80" w:rsidRDefault="00B17D80" w:rsidP="00B17D80">
      <w:pPr>
        <w:pStyle w:val="H6"/>
      </w:pPr>
      <w:r>
        <w:t>27.22.7.4.1.4.1</w:t>
      </w:r>
      <w:r>
        <w:tab/>
        <w:t>Initial conditions</w:t>
      </w:r>
    </w:p>
    <w:p w:rsidR="00B17D80" w:rsidRDefault="00B17D80" w:rsidP="00B17D80">
      <w:r>
        <w:t>The ME is connected to the SIM Simulator and the System Simulator.</w:t>
      </w:r>
    </w:p>
    <w:p w:rsidR="00B17D80" w:rsidRDefault="00B17D80" w:rsidP="00B17D80">
      <w:r>
        <w:t>The ME shall be powered on and perform the PROFILE DOWNLOAD procedure.</w:t>
      </w:r>
    </w:p>
    <w:p w:rsidR="00B17D80" w:rsidRPr="00DB22C2" w:rsidRDefault="00B17D80" w:rsidP="00B17D80">
      <w:r w:rsidRPr="00DB22C2">
        <w:t>The GSM parameters of the system simulator are:</w:t>
      </w:r>
    </w:p>
    <w:p w:rsidR="00B17D80" w:rsidRPr="00DB22C2" w:rsidRDefault="00B17D80" w:rsidP="00B17D80">
      <w:pPr>
        <w:pStyle w:val="B1"/>
      </w:pPr>
      <w:r>
        <w:t>-</w:t>
      </w:r>
      <w:r>
        <w:tab/>
      </w:r>
      <w:r w:rsidRPr="00DB22C2">
        <w:t xml:space="preserve">Mobile Country Code (MCC) = </w:t>
      </w:r>
      <w:r>
        <w:t>00</w:t>
      </w:r>
      <w:r w:rsidRPr="00DB22C2">
        <w:t>1</w:t>
      </w:r>
      <w:r>
        <w:t>;</w:t>
      </w:r>
    </w:p>
    <w:p w:rsidR="00B17D80" w:rsidRPr="00F8746F" w:rsidRDefault="00B17D80" w:rsidP="00B17D80">
      <w:pPr>
        <w:pStyle w:val="B1"/>
        <w:rPr>
          <w:lang w:val="en-US"/>
        </w:rPr>
      </w:pPr>
      <w:r w:rsidRPr="00F8746F">
        <w:rPr>
          <w:lang w:val="en-US"/>
        </w:rPr>
        <w:t>-</w:t>
      </w:r>
      <w:r w:rsidRPr="00F8746F">
        <w:rPr>
          <w:lang w:val="en-US"/>
        </w:rPr>
        <w:tab/>
        <w:t>Mobile Network Code (MNC) = 01 ;</w:t>
      </w:r>
    </w:p>
    <w:p w:rsidR="00B17D80" w:rsidRPr="00F8746F" w:rsidRDefault="00B17D80" w:rsidP="00B17D80">
      <w:pPr>
        <w:pStyle w:val="B1"/>
        <w:rPr>
          <w:lang w:val="en-US"/>
        </w:rPr>
      </w:pPr>
      <w:r w:rsidRPr="00F8746F">
        <w:rPr>
          <w:lang w:val="en-US"/>
        </w:rPr>
        <w:t>-</w:t>
      </w:r>
      <w:r w:rsidRPr="00F8746F">
        <w:rPr>
          <w:lang w:val="en-US"/>
        </w:rPr>
        <w:tab/>
        <w:t>Location Area Code (LAC) = 0001;</w:t>
      </w:r>
    </w:p>
    <w:p w:rsidR="00B17D80" w:rsidRDefault="00B17D80" w:rsidP="00B17D80">
      <w:pPr>
        <w:pStyle w:val="B1"/>
      </w:pPr>
      <w:r>
        <w:t>-</w:t>
      </w:r>
      <w:r>
        <w:tab/>
      </w:r>
      <w:r w:rsidRPr="00DB22C2">
        <w:t xml:space="preserve">Cell Identity value = </w:t>
      </w:r>
      <w:r>
        <w:t>000</w:t>
      </w:r>
      <w:r w:rsidRPr="00DB22C2">
        <w:t>1</w:t>
      </w:r>
      <w:r>
        <w:t>;</w:t>
      </w:r>
    </w:p>
    <w:p w:rsidR="00B17D80" w:rsidRPr="00DB22C2" w:rsidRDefault="00B17D80" w:rsidP="00B17D80">
      <w:r w:rsidRPr="00DB22C2">
        <w:t xml:space="preserve">The </w:t>
      </w:r>
      <w:r>
        <w:t>PCS 1900</w:t>
      </w:r>
      <w:r w:rsidRPr="00DB22C2">
        <w:t xml:space="preserve"> parameters of the system simulator are:</w:t>
      </w:r>
    </w:p>
    <w:p w:rsidR="00B17D80" w:rsidRPr="00DB22C2" w:rsidRDefault="00B17D80" w:rsidP="00B17D80">
      <w:pPr>
        <w:pStyle w:val="B1"/>
      </w:pPr>
      <w:r>
        <w:t>-</w:t>
      </w:r>
      <w:r>
        <w:tab/>
      </w:r>
      <w:r w:rsidRPr="00DB22C2">
        <w:t xml:space="preserve">Mobile Country Code (MCC) = </w:t>
      </w:r>
      <w:r>
        <w:t>00</w:t>
      </w:r>
      <w:r w:rsidRPr="00DB22C2">
        <w:t>1;</w:t>
      </w:r>
    </w:p>
    <w:p w:rsidR="00B17D80" w:rsidRPr="00D23B07" w:rsidRDefault="00B17D80" w:rsidP="00B17D80">
      <w:pPr>
        <w:pStyle w:val="B1"/>
      </w:pPr>
      <w:r w:rsidRPr="00D23B07">
        <w:t>-</w:t>
      </w:r>
      <w:r w:rsidRPr="00D23B07">
        <w:tab/>
        <w:t>Mobile Network Code (MNC) = 011;</w:t>
      </w:r>
    </w:p>
    <w:p w:rsidR="00B17D80" w:rsidRPr="00DB22C2" w:rsidRDefault="00B17D80" w:rsidP="00B17D80">
      <w:pPr>
        <w:pStyle w:val="B1"/>
      </w:pPr>
      <w:r>
        <w:t>-</w:t>
      </w:r>
      <w:r>
        <w:tab/>
      </w:r>
      <w:r w:rsidRPr="00DB22C2">
        <w:t xml:space="preserve">Location Area Code (LAC) = </w:t>
      </w:r>
      <w:r>
        <w:t>000</w:t>
      </w:r>
      <w:r w:rsidRPr="00DB22C2">
        <w:t>1;</w:t>
      </w:r>
    </w:p>
    <w:p w:rsidR="00B17D80" w:rsidRPr="00DB22C2" w:rsidRDefault="00B17D80" w:rsidP="00B17D80">
      <w:pPr>
        <w:pStyle w:val="B1"/>
      </w:pPr>
      <w:r>
        <w:t>-</w:t>
      </w:r>
      <w:r>
        <w:tab/>
      </w:r>
      <w:r w:rsidRPr="00DB22C2">
        <w:t xml:space="preserve">Cell Identity value = </w:t>
      </w:r>
      <w:r>
        <w:t>0001.</w:t>
      </w:r>
    </w:p>
    <w:p w:rsidR="00B17D80" w:rsidRDefault="00B17D80" w:rsidP="00B17D80">
      <w:r>
        <w:t>Two cells are defined. Cell 1 has location area code 1 and cell 2 has location area code 2.</w:t>
      </w:r>
    </w:p>
    <w:p w:rsidR="00B17D80" w:rsidRDefault="00B17D80" w:rsidP="00B17D80">
      <w:r>
        <w:t>MS is in service on Cell 1.</w:t>
      </w:r>
    </w:p>
    <w:p w:rsidR="00B17D80" w:rsidRDefault="00B17D80" w:rsidP="00B17D80">
      <w:pPr>
        <w:pStyle w:val="H6"/>
      </w:pPr>
      <w:r>
        <w:lastRenderedPageBreak/>
        <w:t>27.22.7.4.1.4.2</w:t>
      </w:r>
      <w:r>
        <w:tab/>
        <w:t>Procedure</w:t>
      </w:r>
    </w:p>
    <w:p w:rsidR="00B17D80" w:rsidRDefault="00B17D80" w:rsidP="00B17D80">
      <w:pPr>
        <w:keepNext/>
        <w:rPr>
          <w:b/>
        </w:rPr>
      </w:pPr>
      <w:r>
        <w:rPr>
          <w:b/>
        </w:rPr>
        <w:t>Expected Sequence 1.1(EVENT DOWNLOAD -LOCATION STATUS)</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052" w:type="dxa"/>
            <w:tcBorders>
              <w:top w:val="single" w:sz="6" w:space="0" w:color="auto"/>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92"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EVENT LIST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EVENT LIST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EVENT LIST 1.1.1</w:t>
            </w:r>
          </w:p>
        </w:tc>
        <w:tc>
          <w:tcPr>
            <w:tcW w:w="3776" w:type="dxa"/>
            <w:tcBorders>
              <w:left w:val="single" w:sz="6" w:space="0" w:color="auto"/>
              <w:right w:val="single" w:sz="6" w:space="0" w:color="auto"/>
            </w:tcBorders>
          </w:tcPr>
          <w:p w:rsidR="00B17D80" w:rsidRPr="00D956A1" w:rsidRDefault="00B17D80" w:rsidP="007B59FD">
            <w:pPr>
              <w:pStyle w:val="TAL"/>
              <w:rPr>
                <w:rFonts w:cs="Arial"/>
              </w:rPr>
            </w:pPr>
            <w:r>
              <w:rPr>
                <w:rFonts w:cs="Arial"/>
              </w:rPr>
              <w:t>IF A.1/100 THEN ME</w:t>
            </w:r>
            <w:r w:rsidRPr="009F7870">
              <w:rPr>
                <w:rFonts w:cs="Arial"/>
              </w:rPr>
              <w:t xml:space="preserve"> send</w:t>
            </w:r>
            <w:r>
              <w:rPr>
                <w:rFonts w:cs="Arial"/>
              </w:rPr>
              <w:t>s</w:t>
            </w:r>
            <w:r w:rsidRPr="009F7870">
              <w:rPr>
                <w:rFonts w:cs="Arial"/>
              </w:rPr>
              <w:t xml:space="preserve"> a </w:t>
            </w:r>
            <w:r w:rsidRPr="00B9628F">
              <w:rPr>
                <w:rFonts w:cs="Arial"/>
              </w:rPr>
              <w:t>ENVELOPE: EVENT DOWNLOAD - Location Status</w:t>
            </w:r>
            <w:r>
              <w:rPr>
                <w:rFonts w:cs="Arial"/>
              </w:rPr>
              <w:t xml:space="preserve"> </w:t>
            </w:r>
            <w:r w:rsidRPr="00D956A1">
              <w:rPr>
                <w:rFonts w:cs="Arial"/>
              </w:rPr>
              <w:t xml:space="preserve">1.1.1A [apply for </w:t>
            </w:r>
            <w:r>
              <w:rPr>
                <w:rFonts w:cs="Arial"/>
              </w:rPr>
              <w:t xml:space="preserve">GSM </w:t>
            </w:r>
            <w:r w:rsidRPr="00D956A1">
              <w:rPr>
                <w:rFonts w:cs="Arial"/>
              </w:rPr>
              <w:t xml:space="preserve">parameters] </w:t>
            </w:r>
          </w:p>
          <w:p w:rsidR="00B17D80" w:rsidRPr="00D956A1" w:rsidRDefault="00B17D80" w:rsidP="007B59FD">
            <w:pPr>
              <w:pStyle w:val="TAL"/>
              <w:rPr>
                <w:rFonts w:cs="Arial"/>
              </w:rPr>
            </w:pPr>
            <w:r w:rsidRPr="00D956A1">
              <w:rPr>
                <w:rFonts w:cs="Arial"/>
              </w:rPr>
              <w:t>or</w:t>
            </w:r>
          </w:p>
          <w:p w:rsidR="00B17D80" w:rsidRDefault="00B17D80" w:rsidP="007B59FD">
            <w:pPr>
              <w:pStyle w:val="TAL"/>
            </w:pPr>
            <w:r w:rsidRPr="00D956A1">
              <w:rPr>
                <w:rFonts w:cs="Arial"/>
              </w:rPr>
              <w:t>ENVELOPE: EVENT DOWNLOAD - Location Status 1.1.1B [apply for PCS1900 parameters].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p w:rsidR="00B17D80" w:rsidRDefault="00B17D80" w:rsidP="007B59FD">
            <w:pPr>
              <w:pStyle w:val="TAC"/>
            </w:pPr>
          </w:p>
        </w:tc>
        <w:tc>
          <w:tcPr>
            <w:tcW w:w="1052" w:type="dxa"/>
            <w:tcBorders>
              <w:left w:val="single" w:sz="6" w:space="0" w:color="auto"/>
              <w:right w:val="single" w:sz="6" w:space="0" w:color="auto"/>
            </w:tcBorders>
          </w:tcPr>
          <w:p w:rsidR="00B17D80" w:rsidRDefault="00B17D80" w:rsidP="007B59FD">
            <w:pPr>
              <w:pStyle w:val="TAC"/>
            </w:pPr>
            <w:r>
              <w:t>SS</w:t>
            </w:r>
          </w:p>
          <w:p w:rsidR="00B17D80" w:rsidRDefault="00B17D80" w:rsidP="007B59FD">
            <w:pPr>
              <w:pStyle w:val="TAC"/>
            </w:pPr>
          </w:p>
        </w:tc>
        <w:tc>
          <w:tcPr>
            <w:tcW w:w="2892" w:type="dxa"/>
            <w:tcBorders>
              <w:left w:val="single" w:sz="6" w:space="0" w:color="auto"/>
              <w:right w:val="single" w:sz="6" w:space="0" w:color="auto"/>
            </w:tcBorders>
          </w:tcPr>
          <w:p w:rsidR="00B17D80" w:rsidRDefault="00B17D80" w:rsidP="007B59FD">
            <w:pPr>
              <w:pStyle w:val="TAL"/>
            </w:pPr>
            <w:r>
              <w:t>Cell 1 is switched off</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p w:rsidR="00B17D80" w:rsidRDefault="00B17D80" w:rsidP="007B59FD">
            <w:pPr>
              <w:pStyle w:val="TAC"/>
            </w:pPr>
          </w:p>
        </w:tc>
        <w:tc>
          <w:tcPr>
            <w:tcW w:w="105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2" w:type="dxa"/>
            <w:tcBorders>
              <w:left w:val="single" w:sz="6" w:space="0" w:color="auto"/>
              <w:right w:val="single" w:sz="6" w:space="0" w:color="auto"/>
            </w:tcBorders>
          </w:tcPr>
          <w:p w:rsidR="00B17D80" w:rsidRDefault="00B17D80" w:rsidP="007B59FD">
            <w:pPr>
              <w:pStyle w:val="TAL"/>
            </w:pPr>
            <w:r>
              <w:t>ENVELOPE: EVENT DOWNLOAD - Location Status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52" w:type="dxa"/>
            <w:tcBorders>
              <w:left w:val="single" w:sz="6" w:space="0" w:color="auto"/>
              <w:right w:val="single" w:sz="6" w:space="0" w:color="auto"/>
            </w:tcBorders>
          </w:tcPr>
          <w:p w:rsidR="00B17D80" w:rsidRDefault="00B17D80" w:rsidP="007B59FD">
            <w:pPr>
              <w:pStyle w:val="TAC"/>
            </w:pPr>
            <w:r>
              <w:t>SS</w:t>
            </w:r>
          </w:p>
        </w:tc>
        <w:tc>
          <w:tcPr>
            <w:tcW w:w="2892" w:type="dxa"/>
            <w:tcBorders>
              <w:left w:val="single" w:sz="6" w:space="0" w:color="auto"/>
              <w:right w:val="single" w:sz="6" w:space="0" w:color="auto"/>
            </w:tcBorders>
          </w:tcPr>
          <w:p w:rsidR="00B17D80" w:rsidRDefault="00B17D80" w:rsidP="007B59FD">
            <w:pPr>
              <w:pStyle w:val="TAL"/>
            </w:pPr>
            <w:r>
              <w:t>Cell 2 is switched on after Location Status “No service” has been received in step 6</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052" w:type="dxa"/>
            <w:tcBorders>
              <w:left w:val="single" w:sz="6" w:space="0" w:color="auto"/>
              <w:right w:val="single" w:sz="6" w:space="0" w:color="auto"/>
            </w:tcBorders>
          </w:tcPr>
          <w:p w:rsidR="00B17D80" w:rsidRDefault="00B17D80" w:rsidP="007B59FD">
            <w:pPr>
              <w:pStyle w:val="TAC"/>
            </w:pPr>
            <w:r>
              <w:t>ME</w:t>
            </w:r>
          </w:p>
        </w:tc>
        <w:tc>
          <w:tcPr>
            <w:tcW w:w="2892" w:type="dxa"/>
            <w:tcBorders>
              <w:left w:val="single" w:sz="6" w:space="0" w:color="auto"/>
              <w:right w:val="single" w:sz="6" w:space="0" w:color="auto"/>
            </w:tcBorders>
          </w:tcPr>
          <w:p w:rsidR="00B17D80" w:rsidRDefault="00B17D80" w:rsidP="007B59FD">
            <w:pPr>
              <w:pStyle w:val="TAL"/>
            </w:pPr>
            <w:r>
              <w:t>ME performs cell reselection to cell 2</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05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SS</w:t>
            </w:r>
          </w:p>
        </w:tc>
        <w:tc>
          <w:tcPr>
            <w:tcW w:w="2892" w:type="dxa"/>
            <w:tcBorders>
              <w:left w:val="single" w:sz="6" w:space="0" w:color="auto"/>
              <w:right w:val="single" w:sz="6" w:space="0" w:color="auto"/>
            </w:tcBorders>
          </w:tcPr>
          <w:p w:rsidR="00B17D80" w:rsidRDefault="00B17D80" w:rsidP="007B59FD">
            <w:pPr>
              <w:pStyle w:val="TAL"/>
            </w:pPr>
            <w:r>
              <w:t>Location Updating Request</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052" w:type="dxa"/>
            <w:tcBorders>
              <w:left w:val="single" w:sz="6" w:space="0" w:color="auto"/>
              <w:right w:val="single" w:sz="6" w:space="0" w:color="auto"/>
            </w:tcBorders>
          </w:tcPr>
          <w:p w:rsidR="00B17D80" w:rsidRDefault="00B17D80" w:rsidP="007B59FD">
            <w:pPr>
              <w:pStyle w:val="TAC"/>
            </w:pPr>
            <w:r>
              <w:t xml:space="preserve">SS </w:t>
            </w:r>
            <w:r>
              <w:rPr>
                <w:rFonts w:ascii="Symbol" w:hAnsi="Symbol"/>
              </w:rPr>
              <w:t></w:t>
            </w:r>
            <w:r>
              <w:t xml:space="preserve"> ME</w:t>
            </w:r>
          </w:p>
        </w:tc>
        <w:tc>
          <w:tcPr>
            <w:tcW w:w="2892" w:type="dxa"/>
            <w:tcBorders>
              <w:left w:val="single" w:sz="6" w:space="0" w:color="auto"/>
              <w:right w:val="single" w:sz="6" w:space="0" w:color="auto"/>
            </w:tcBorders>
          </w:tcPr>
          <w:p w:rsidR="00B17D80" w:rsidRDefault="00B17D80" w:rsidP="007B59FD">
            <w:pPr>
              <w:pStyle w:val="TAL"/>
            </w:pPr>
            <w:r>
              <w:t>Location updating accept</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11</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ENVELOPE: EVENT DOWNLOAD - Location Status 1.1.2A</w:t>
            </w:r>
          </w:p>
          <w:p w:rsidR="00B17D80" w:rsidRDefault="00B17D80" w:rsidP="007B59FD">
            <w:pPr>
              <w:pStyle w:val="TAL"/>
            </w:pPr>
            <w:r>
              <w:t>or</w:t>
            </w:r>
          </w:p>
          <w:p w:rsidR="00B17D80" w:rsidRDefault="00B17D80" w:rsidP="007B59FD">
            <w:pPr>
              <w:pStyle w:val="TAL"/>
            </w:pPr>
            <w:r>
              <w:t>ENVELOPE: EVENT DOWNLOAD - Location Status 1.1.2B</w:t>
            </w:r>
          </w:p>
          <w:p w:rsidR="00B17D80" w:rsidRDefault="00B17D80" w:rsidP="007B59FD">
            <w:pPr>
              <w:pStyle w:val="TAL"/>
            </w:pPr>
          </w:p>
        </w:tc>
        <w:tc>
          <w:tcPr>
            <w:tcW w:w="3776" w:type="dxa"/>
            <w:tcBorders>
              <w:left w:val="single" w:sz="6" w:space="0" w:color="auto"/>
              <w:bottom w:val="single" w:sz="4"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p>
          <w:p w:rsidR="00B17D80" w:rsidRDefault="00B17D80" w:rsidP="007B59FD">
            <w:pPr>
              <w:pStyle w:val="TAL"/>
            </w:pPr>
            <w:r>
              <w:t>[Option B shall apply for PCS1900 parameters]</w:t>
            </w:r>
          </w:p>
          <w:p w:rsidR="00B17D80" w:rsidRDefault="00B17D80" w:rsidP="007B59FD">
            <w:pPr>
              <w:pStyle w:val="TAL"/>
            </w:pPr>
          </w:p>
          <w:p w:rsidR="00B17D80" w:rsidRDefault="00B17D80" w:rsidP="007B59FD">
            <w:pPr>
              <w:pStyle w:val="TAL"/>
            </w:pPr>
            <w:r>
              <w:t>[Note: The inclusion of the location information is optional:  (If location status indicates normal status)</w:t>
            </w:r>
          </w:p>
          <w:p w:rsidR="00B17D80" w:rsidRDefault="00B17D80" w:rsidP="007B59FD">
            <w:pPr>
              <w:pStyle w:val="TAL"/>
            </w:pPr>
          </w:p>
        </w:tc>
      </w:tr>
    </w:tbl>
    <w:p w:rsidR="00B17D80" w:rsidRDefault="00B17D80" w:rsidP="00B17D80">
      <w:pPr>
        <w:pStyle w:val="FP"/>
      </w:pPr>
    </w:p>
    <w:p w:rsidR="00B17D80" w:rsidRDefault="00B17D80" w:rsidP="00B17D80">
      <w:r>
        <w:t>PROACTIVE COMMAND: SET UP EVENT LIST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5A7F20" w:rsidRDefault="00B17D80" w:rsidP="00B17D80">
      <w:pPr>
        <w:pStyle w:val="EW"/>
        <w:tabs>
          <w:tab w:val="left" w:pos="851"/>
        </w:tabs>
        <w:ind w:left="2835" w:hanging="2551"/>
        <w:rPr>
          <w:lang w:val="fr-FR"/>
        </w:rPr>
      </w:pPr>
      <w:r w:rsidRPr="005A7F20">
        <w:rPr>
          <w:lang w:val="fr-FR"/>
        </w:rPr>
        <w:t>Event list</w:t>
      </w:r>
    </w:p>
    <w:p w:rsidR="00B17D80" w:rsidRPr="005A7F20" w:rsidRDefault="00B17D80" w:rsidP="00B17D80">
      <w:pPr>
        <w:pStyle w:val="EX"/>
        <w:tabs>
          <w:tab w:val="left" w:pos="851"/>
        </w:tabs>
        <w:ind w:left="2835" w:hanging="2551"/>
        <w:rPr>
          <w:lang w:val="fr-FR"/>
        </w:rPr>
      </w:pPr>
      <w:r w:rsidRPr="005A7F20">
        <w:rPr>
          <w:lang w:val="fr-FR"/>
        </w:rPr>
        <w:tab/>
        <w:t>Event 1:</w:t>
      </w:r>
      <w:r w:rsidRPr="005A7F20">
        <w:rPr>
          <w:lang w:val="fr-FR"/>
        </w:rPr>
        <w:tab/>
        <w:t>Location status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EVENT LIST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lastRenderedPageBreak/>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EVENT DOWNLOAD - LOCATION STATUS 1.1.1</w:t>
      </w:r>
    </w:p>
    <w:p w:rsidR="00B17D80" w:rsidRDefault="00B17D80" w:rsidP="00B17D80">
      <w:r>
        <w:t>Logically:</w:t>
      </w:r>
    </w:p>
    <w:p w:rsidR="00B17D80" w:rsidRDefault="00B17D80" w:rsidP="00B17D80">
      <w:pPr>
        <w:pStyle w:val="EW"/>
        <w:tabs>
          <w:tab w:val="left" w:pos="851"/>
        </w:tabs>
        <w:ind w:left="2835" w:hanging="2551"/>
        <w:rPr>
          <w:lang w:val="fr-FR"/>
        </w:rPr>
      </w:pPr>
      <w:r>
        <w:rPr>
          <w:lang w:val="fr-FR"/>
        </w:rPr>
        <w:t xml:space="preserve">Event list: </w:t>
      </w:r>
      <w:r>
        <w:rPr>
          <w:lang w:val="fr-FR"/>
        </w:rPr>
        <w:tab/>
        <w:t>Location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rPr>
          <w:lang w:val="fr-FR"/>
        </w:rPr>
      </w:pPr>
      <w:r>
        <w:rPr>
          <w:lang w:val="fr-FR"/>
        </w:rPr>
        <w:t>Location status:</w:t>
      </w:r>
      <w:r>
        <w:rPr>
          <w:lang w:val="fr-FR"/>
        </w:rPr>
        <w:tab/>
        <w:t>No service</w:t>
      </w:r>
    </w:p>
    <w:p w:rsidR="00B17D80" w:rsidRDefault="00B17D80" w:rsidP="00B17D80"/>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r>
    </w:tbl>
    <w:p w:rsidR="00B17D80" w:rsidRDefault="00B17D80" w:rsidP="00B17D80">
      <w:pPr>
        <w:pStyle w:val="FP"/>
      </w:pPr>
    </w:p>
    <w:p w:rsidR="00B17D80" w:rsidRDefault="00B17D80" w:rsidP="00B17D80">
      <w:r>
        <w:t>EVENT DOWNLOAD - LOCATION STATUS 1.1.1A</w:t>
      </w:r>
    </w:p>
    <w:p w:rsidR="00B17D80" w:rsidRDefault="00B17D80" w:rsidP="00B17D80">
      <w:r>
        <w:t>Logically:</w:t>
      </w:r>
    </w:p>
    <w:p w:rsidR="00B17D80" w:rsidRPr="00375EAB" w:rsidRDefault="00B17D80" w:rsidP="00B17D80">
      <w:pPr>
        <w:pStyle w:val="EW"/>
        <w:tabs>
          <w:tab w:val="left" w:pos="851"/>
        </w:tabs>
        <w:ind w:left="2835" w:hanging="2551"/>
        <w:rPr>
          <w:lang w:val="fr-FR"/>
        </w:rPr>
      </w:pPr>
      <w:r w:rsidRPr="00375EAB">
        <w:rPr>
          <w:lang w:val="fr-FR"/>
        </w:rPr>
        <w:t xml:space="preserve">Event list: </w:t>
      </w:r>
      <w:r w:rsidRPr="00375EAB">
        <w:rPr>
          <w:lang w:val="fr-FR"/>
        </w:rPr>
        <w:tab/>
        <w:t>Location status</w:t>
      </w:r>
    </w:p>
    <w:p w:rsidR="00B17D80" w:rsidRPr="00D23B07" w:rsidRDefault="00B17D80" w:rsidP="00B17D80">
      <w:pPr>
        <w:pStyle w:val="EW"/>
        <w:tabs>
          <w:tab w:val="left" w:pos="851"/>
        </w:tabs>
        <w:ind w:left="2835" w:hanging="2551"/>
        <w:rPr>
          <w:lang w:val="fr-FR"/>
        </w:rPr>
      </w:pPr>
      <w:r w:rsidRPr="00D23B07">
        <w:rPr>
          <w:lang w:val="fr-FR"/>
        </w:rPr>
        <w:t>Device identities</w:t>
      </w:r>
    </w:p>
    <w:p w:rsidR="00B17D80" w:rsidRPr="00D23B07" w:rsidRDefault="00B17D80" w:rsidP="00B17D80">
      <w:pPr>
        <w:pStyle w:val="EW"/>
        <w:tabs>
          <w:tab w:val="left" w:pos="851"/>
        </w:tabs>
        <w:ind w:left="2835" w:hanging="2551"/>
        <w:rPr>
          <w:lang w:val="fr-FR"/>
        </w:rPr>
      </w:pPr>
      <w:r w:rsidRPr="00D23B07">
        <w:rPr>
          <w:lang w:val="fr-FR"/>
        </w:rPr>
        <w:tab/>
        <w:t>Source device:</w:t>
      </w:r>
      <w:r w:rsidRPr="00D23B07">
        <w:rPr>
          <w:lang w:val="fr-FR"/>
        </w:rPr>
        <w:tab/>
        <w:t>ME</w:t>
      </w:r>
    </w:p>
    <w:p w:rsidR="00B17D80" w:rsidRPr="009250DF" w:rsidRDefault="00B17D80" w:rsidP="00B17D80">
      <w:pPr>
        <w:pStyle w:val="EW"/>
        <w:tabs>
          <w:tab w:val="left" w:pos="851"/>
        </w:tabs>
        <w:ind w:left="2835" w:hanging="2551"/>
        <w:rPr>
          <w:lang w:val="fr-FR"/>
        </w:rPr>
      </w:pPr>
      <w:r w:rsidRPr="00D23B07">
        <w:rPr>
          <w:lang w:val="fr-FR"/>
        </w:rPr>
        <w:tab/>
      </w:r>
      <w:r w:rsidRPr="009250DF">
        <w:rPr>
          <w:lang w:val="fr-FR"/>
        </w:rPr>
        <w:t>Destination device:</w:t>
      </w:r>
      <w:r w:rsidRPr="009250DF">
        <w:rPr>
          <w:lang w:val="fr-FR"/>
        </w:rPr>
        <w:tab/>
        <w:t>SIM</w:t>
      </w:r>
    </w:p>
    <w:p w:rsidR="00B17D80" w:rsidRPr="00375EAB" w:rsidRDefault="00B17D80" w:rsidP="00B17D80">
      <w:pPr>
        <w:pStyle w:val="EW"/>
        <w:tabs>
          <w:tab w:val="left" w:pos="851"/>
        </w:tabs>
        <w:ind w:left="2835" w:hanging="2551"/>
        <w:rPr>
          <w:lang w:val="fr-FR"/>
        </w:rPr>
      </w:pPr>
      <w:r w:rsidRPr="00375EAB">
        <w:rPr>
          <w:lang w:val="fr-FR"/>
        </w:rPr>
        <w:t>Location status:</w:t>
      </w:r>
      <w:r w:rsidRPr="00375EAB">
        <w:rPr>
          <w:lang w:val="fr-FR"/>
        </w:rPr>
        <w:tab/>
        <w:t>normal service</w:t>
      </w:r>
    </w:p>
    <w:p w:rsidR="00B17D80" w:rsidRPr="00375EAB" w:rsidRDefault="00B17D80" w:rsidP="00B17D80">
      <w:pPr>
        <w:pStyle w:val="EW"/>
        <w:tabs>
          <w:tab w:val="left" w:pos="851"/>
        </w:tabs>
        <w:ind w:left="2835" w:hanging="2551"/>
        <w:rPr>
          <w:lang w:val="fr-FR"/>
        </w:rPr>
      </w:pPr>
      <w:r w:rsidRPr="00375EAB">
        <w:rPr>
          <w:lang w:val="fr-FR"/>
        </w:rPr>
        <w:t>Location Information</w:t>
      </w:r>
    </w:p>
    <w:p w:rsidR="00B17D80" w:rsidRDefault="00B17D80" w:rsidP="00B17D80">
      <w:pPr>
        <w:pStyle w:val="EW"/>
        <w:tabs>
          <w:tab w:val="left" w:pos="851"/>
        </w:tabs>
        <w:ind w:left="2835" w:hanging="2551"/>
      </w:pPr>
      <w:r w:rsidRPr="0055733B">
        <w:tab/>
      </w:r>
      <w:r>
        <w:t>MCC &amp; MNC</w:t>
      </w:r>
      <w:r>
        <w:tab/>
        <w:t>the mobile country and network code (00F110)</w:t>
      </w:r>
    </w:p>
    <w:p w:rsidR="00B17D80" w:rsidRDefault="00B17D80" w:rsidP="00B17D80">
      <w:pPr>
        <w:pStyle w:val="EW"/>
        <w:tabs>
          <w:tab w:val="left" w:pos="851"/>
        </w:tabs>
        <w:ind w:left="2835" w:hanging="2551"/>
      </w:pPr>
      <w:r>
        <w:tab/>
        <w:t>LAC</w:t>
      </w:r>
      <w:r>
        <w:tab/>
        <w:t>the location Area Code (0001)</w:t>
      </w:r>
    </w:p>
    <w:p w:rsidR="00B17D80" w:rsidRDefault="00B17D80" w:rsidP="00B17D80">
      <w:pPr>
        <w:pStyle w:val="EX"/>
        <w:tabs>
          <w:tab w:val="left" w:pos="851"/>
        </w:tabs>
        <w:ind w:left="2835" w:hanging="2551"/>
      </w:pPr>
      <w:r>
        <w:tab/>
        <w:t>Cell ID</w:t>
      </w:r>
      <w:r>
        <w:tab/>
        <w:t>Cell Identity Value (0001)</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DB22C2" w:rsidRDefault="00B17D80" w:rsidP="00B17D80">
      <w:r w:rsidRPr="00DB22C2">
        <w:t>EVENT DOWNLOAD - LOCATION STATUS 1.1.</w:t>
      </w:r>
      <w:r>
        <w:t>1B</w:t>
      </w:r>
    </w:p>
    <w:p w:rsidR="00B17D80" w:rsidRPr="00DB22C2" w:rsidRDefault="00B17D80" w:rsidP="00B17D80">
      <w:r w:rsidRPr="00DB22C2">
        <w:t>Logically:</w:t>
      </w:r>
    </w:p>
    <w:p w:rsidR="00B17D80" w:rsidRPr="00DB22C2" w:rsidRDefault="00B17D80" w:rsidP="00B17D80">
      <w:pPr>
        <w:pStyle w:val="EW"/>
        <w:tabs>
          <w:tab w:val="left" w:pos="851"/>
        </w:tabs>
        <w:ind w:left="2835" w:hanging="2551"/>
      </w:pPr>
      <w:r w:rsidRPr="00DB22C2">
        <w:t xml:space="preserve">Event list: </w:t>
      </w:r>
      <w:r w:rsidRPr="00DB22C2">
        <w:tab/>
        <w:t>Location status</w:t>
      </w:r>
    </w:p>
    <w:p w:rsidR="00B17D80" w:rsidRPr="00DB22C2" w:rsidRDefault="00B17D80" w:rsidP="00B17D80">
      <w:pPr>
        <w:pStyle w:val="EW"/>
        <w:tabs>
          <w:tab w:val="left" w:pos="851"/>
        </w:tabs>
        <w:ind w:left="2835" w:hanging="2551"/>
        <w:rPr>
          <w:lang w:val="fr-FR"/>
        </w:rPr>
      </w:pPr>
      <w:r w:rsidRPr="00DB22C2">
        <w:rPr>
          <w:lang w:val="fr-FR"/>
        </w:rPr>
        <w:t>Device identities</w:t>
      </w:r>
    </w:p>
    <w:p w:rsidR="00B17D80" w:rsidRPr="00DB22C2" w:rsidRDefault="00B17D80" w:rsidP="00B17D80">
      <w:pPr>
        <w:pStyle w:val="EW"/>
        <w:tabs>
          <w:tab w:val="left" w:pos="851"/>
        </w:tabs>
        <w:ind w:left="2835" w:hanging="2551"/>
        <w:rPr>
          <w:lang w:val="fr-FR"/>
        </w:rPr>
      </w:pPr>
      <w:r w:rsidRPr="00DB22C2">
        <w:rPr>
          <w:lang w:val="fr-FR"/>
        </w:rPr>
        <w:tab/>
        <w:t>Source device:</w:t>
      </w:r>
      <w:r w:rsidRPr="00DB22C2">
        <w:rPr>
          <w:lang w:val="fr-FR"/>
        </w:rPr>
        <w:tab/>
        <w:t>ME</w:t>
      </w:r>
    </w:p>
    <w:p w:rsidR="00B17D80" w:rsidRPr="00DB22C2" w:rsidRDefault="00B17D80" w:rsidP="00B17D80">
      <w:pPr>
        <w:pStyle w:val="EW"/>
        <w:tabs>
          <w:tab w:val="left" w:pos="851"/>
        </w:tabs>
        <w:ind w:left="2835" w:hanging="2551"/>
        <w:rPr>
          <w:lang w:val="fr-FR"/>
        </w:rPr>
      </w:pPr>
      <w:r w:rsidRPr="00DB22C2">
        <w:rPr>
          <w:lang w:val="fr-FR"/>
        </w:rPr>
        <w:tab/>
        <w:t>Destination device:</w:t>
      </w:r>
      <w:r w:rsidRPr="00DB22C2">
        <w:rPr>
          <w:lang w:val="fr-FR"/>
        </w:rPr>
        <w:tab/>
        <w:t>SIM</w:t>
      </w:r>
    </w:p>
    <w:p w:rsidR="00B17D80" w:rsidRPr="00DB22C2" w:rsidRDefault="00B17D80" w:rsidP="00B17D80">
      <w:pPr>
        <w:pStyle w:val="EW"/>
        <w:tabs>
          <w:tab w:val="left" w:pos="851"/>
        </w:tabs>
        <w:ind w:left="2835" w:hanging="2551"/>
        <w:rPr>
          <w:lang w:val="fr-FR"/>
        </w:rPr>
      </w:pPr>
      <w:r w:rsidRPr="00DB22C2">
        <w:rPr>
          <w:lang w:val="fr-FR"/>
        </w:rPr>
        <w:tab/>
        <w:t>Location status:</w:t>
      </w:r>
      <w:r w:rsidRPr="00DB22C2">
        <w:rPr>
          <w:lang w:val="fr-FR"/>
        </w:rPr>
        <w:tab/>
        <w:t>normal service</w:t>
      </w:r>
    </w:p>
    <w:p w:rsidR="00B17D80" w:rsidRPr="00DB22C2" w:rsidRDefault="00B17D80" w:rsidP="00B17D80">
      <w:pPr>
        <w:pStyle w:val="EW"/>
        <w:tabs>
          <w:tab w:val="left" w:pos="851"/>
        </w:tabs>
        <w:ind w:left="2835" w:hanging="2551"/>
        <w:rPr>
          <w:lang w:val="fr-FR"/>
        </w:rPr>
      </w:pPr>
      <w:r w:rsidRPr="00DB22C2">
        <w:rPr>
          <w:lang w:val="fr-FR"/>
        </w:rPr>
        <w:t>Location Information</w:t>
      </w:r>
    </w:p>
    <w:p w:rsidR="00B17D80" w:rsidRPr="00DB22C2" w:rsidRDefault="00B17D80" w:rsidP="00B17D80">
      <w:pPr>
        <w:pStyle w:val="EW"/>
        <w:tabs>
          <w:tab w:val="left" w:pos="851"/>
        </w:tabs>
        <w:ind w:left="2835" w:hanging="2551"/>
      </w:pPr>
      <w:r w:rsidRPr="004C1EA2">
        <w:tab/>
      </w:r>
      <w:r w:rsidRPr="00DB22C2">
        <w:t>MCC &amp; MNC</w:t>
      </w:r>
      <w:r w:rsidRPr="00DB22C2">
        <w:tab/>
        <w:t>the mobile country and network code (</w:t>
      </w:r>
      <w:r>
        <w:t>001</w:t>
      </w:r>
      <w:r w:rsidRPr="00DB22C2">
        <w:t>110)</w:t>
      </w:r>
    </w:p>
    <w:p w:rsidR="00B17D80" w:rsidRPr="00DB22C2" w:rsidRDefault="00B17D80" w:rsidP="00B17D80">
      <w:pPr>
        <w:pStyle w:val="EW"/>
        <w:tabs>
          <w:tab w:val="left" w:pos="851"/>
        </w:tabs>
        <w:ind w:left="2835" w:hanging="2551"/>
      </w:pPr>
      <w:r w:rsidRPr="00DB22C2">
        <w:tab/>
        <w:t>LAC</w:t>
      </w:r>
      <w:r w:rsidRPr="00DB22C2">
        <w:tab/>
        <w:t>the location Area Code (</w:t>
      </w:r>
      <w:r>
        <w:t>0001</w:t>
      </w:r>
      <w:r w:rsidRPr="00DB22C2">
        <w:t>)</w:t>
      </w:r>
    </w:p>
    <w:p w:rsidR="00B17D80" w:rsidRPr="00DB22C2" w:rsidRDefault="00B17D80" w:rsidP="00B17D80">
      <w:pPr>
        <w:pStyle w:val="EX"/>
        <w:tabs>
          <w:tab w:val="left" w:pos="851"/>
        </w:tabs>
        <w:ind w:left="2835" w:hanging="2551"/>
      </w:pPr>
      <w:r w:rsidRPr="00DB22C2">
        <w:tab/>
        <w:t>Cell ID</w:t>
      </w:r>
      <w:r w:rsidRPr="00DB22C2">
        <w:tab/>
        <w:t>Cell Identity Value (000</w:t>
      </w:r>
      <w:r>
        <w:t>1</w:t>
      </w:r>
      <w:r w:rsidRPr="00DB22C2">
        <w:t>)</w:t>
      </w:r>
    </w:p>
    <w:p w:rsidR="00B17D80" w:rsidRDefault="00B17D80" w:rsidP="00B17D80">
      <w:pPr>
        <w:keepNext/>
      </w:pPr>
      <w:r w:rsidRPr="00DB22C2">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RPr="00DB22C2"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L"/>
            </w:pPr>
            <w:r w:rsidRPr="00DB22C2">
              <w:t>BER-TLV:</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D6</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13</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19</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w:t>
            </w:r>
            <w:r>
              <w:t>3</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1B</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r>
      <w:tr w:rsidR="00B17D80" w:rsidRPr="00DB22C2"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Pr="00DB22C2"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13</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07</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1</w:t>
            </w:r>
            <w:r w:rsidRPr="00DB22C2">
              <w:t>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w:t>
            </w:r>
            <w:r>
              <w:t>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r>
    </w:tbl>
    <w:p w:rsidR="00B17D80" w:rsidRDefault="00B17D80" w:rsidP="00B17D80">
      <w:pPr>
        <w:pStyle w:val="FP"/>
      </w:pPr>
    </w:p>
    <w:p w:rsidR="00B17D80" w:rsidRDefault="00B17D80" w:rsidP="00B17D80">
      <w:r>
        <w:t>EVENT DOWNLOAD - LOCATION STATUS 1.1.2A</w:t>
      </w:r>
    </w:p>
    <w:p w:rsidR="00B17D80" w:rsidRDefault="00B17D80" w:rsidP="00B17D80">
      <w:r>
        <w:t>Logically:</w:t>
      </w:r>
    </w:p>
    <w:p w:rsidR="00B17D80" w:rsidRDefault="00B17D80" w:rsidP="00B17D80">
      <w:pPr>
        <w:pStyle w:val="EW"/>
        <w:tabs>
          <w:tab w:val="left" w:pos="851"/>
        </w:tabs>
        <w:ind w:left="2835" w:hanging="2551"/>
      </w:pPr>
      <w:r>
        <w:t xml:space="preserve">Event list: </w:t>
      </w:r>
      <w:r>
        <w:tab/>
        <w:t>Location status</w:t>
      </w:r>
    </w:p>
    <w:p w:rsidR="00B17D80" w:rsidRPr="00D23B07" w:rsidRDefault="00B17D80" w:rsidP="00B17D80">
      <w:pPr>
        <w:pStyle w:val="EW"/>
        <w:tabs>
          <w:tab w:val="left" w:pos="851"/>
        </w:tabs>
        <w:ind w:left="2835" w:hanging="2551"/>
        <w:rPr>
          <w:lang w:val="fr-FR"/>
        </w:rPr>
      </w:pPr>
      <w:r w:rsidRPr="00D23B07">
        <w:rPr>
          <w:lang w:val="fr-FR"/>
        </w:rPr>
        <w:t>Device identities</w:t>
      </w:r>
    </w:p>
    <w:p w:rsidR="00B17D80" w:rsidRPr="00D23B07" w:rsidRDefault="00B17D80" w:rsidP="00B17D80">
      <w:pPr>
        <w:pStyle w:val="EW"/>
        <w:tabs>
          <w:tab w:val="left" w:pos="851"/>
        </w:tabs>
        <w:ind w:left="2835" w:hanging="2551"/>
        <w:rPr>
          <w:lang w:val="fr-FR"/>
        </w:rPr>
      </w:pPr>
      <w:r w:rsidRPr="00D23B07">
        <w:rPr>
          <w:lang w:val="fr-FR"/>
        </w:rPr>
        <w:tab/>
        <w:t>Source device:</w:t>
      </w:r>
      <w:r w:rsidRPr="00D23B07">
        <w:rPr>
          <w:lang w:val="fr-FR"/>
        </w:rPr>
        <w:tab/>
        <w:t>ME</w:t>
      </w:r>
    </w:p>
    <w:p w:rsidR="00B17D80" w:rsidRPr="009250DF" w:rsidRDefault="00B17D80" w:rsidP="00B17D80">
      <w:pPr>
        <w:pStyle w:val="EW"/>
        <w:tabs>
          <w:tab w:val="left" w:pos="851"/>
        </w:tabs>
        <w:ind w:left="2835" w:hanging="2551"/>
        <w:rPr>
          <w:lang w:val="fr-FR"/>
        </w:rPr>
      </w:pPr>
      <w:r w:rsidRPr="00D23B07">
        <w:rPr>
          <w:lang w:val="fr-FR"/>
        </w:rPr>
        <w:tab/>
      </w:r>
      <w:r w:rsidRPr="009250DF">
        <w:rPr>
          <w:lang w:val="fr-FR"/>
        </w:rPr>
        <w:t>Destination device:</w:t>
      </w:r>
      <w:r w:rsidRPr="009250DF">
        <w:rPr>
          <w:lang w:val="fr-FR"/>
        </w:rPr>
        <w:tab/>
        <w:t>SIM</w:t>
      </w:r>
    </w:p>
    <w:p w:rsidR="00B17D80" w:rsidRPr="00D23B07" w:rsidRDefault="00B17D80" w:rsidP="00B17D80">
      <w:pPr>
        <w:pStyle w:val="EW"/>
        <w:tabs>
          <w:tab w:val="left" w:pos="851"/>
        </w:tabs>
        <w:ind w:left="2835" w:hanging="2551"/>
      </w:pPr>
      <w:r w:rsidRPr="00D23B07">
        <w:t>Location status:</w:t>
      </w:r>
      <w:r w:rsidRPr="00D23B07">
        <w:tab/>
        <w:t>normal service</w:t>
      </w:r>
    </w:p>
    <w:p w:rsidR="00B17D80" w:rsidRPr="004018CB" w:rsidRDefault="00B17D80" w:rsidP="00B17D80">
      <w:pPr>
        <w:pStyle w:val="EW"/>
        <w:tabs>
          <w:tab w:val="left" w:pos="851"/>
        </w:tabs>
        <w:ind w:left="2835" w:hanging="2551"/>
      </w:pPr>
      <w:r w:rsidRPr="004018CB">
        <w:t>Location Information</w:t>
      </w:r>
    </w:p>
    <w:p w:rsidR="00B17D80" w:rsidRDefault="00B17D80" w:rsidP="00B17D80">
      <w:pPr>
        <w:pStyle w:val="EW"/>
        <w:tabs>
          <w:tab w:val="left" w:pos="851"/>
        </w:tabs>
        <w:ind w:left="2835" w:hanging="2551"/>
      </w:pPr>
      <w:r w:rsidRPr="00F51EF9">
        <w:tab/>
      </w:r>
      <w:r>
        <w:t>MCC &amp; MNC</w:t>
      </w:r>
      <w:r>
        <w:tab/>
        <w:t>the mobile country and network code (00F110)</w:t>
      </w:r>
    </w:p>
    <w:p w:rsidR="00B17D80" w:rsidRDefault="00B17D80" w:rsidP="00B17D80">
      <w:pPr>
        <w:pStyle w:val="EW"/>
        <w:tabs>
          <w:tab w:val="left" w:pos="851"/>
        </w:tabs>
        <w:ind w:left="2835" w:hanging="2551"/>
      </w:pPr>
      <w:r>
        <w:tab/>
        <w:t>LAC</w:t>
      </w:r>
      <w:r>
        <w:tab/>
        <w:t>the location Area Code (0002)</w:t>
      </w:r>
    </w:p>
    <w:p w:rsidR="00B17D80" w:rsidRDefault="00B17D80" w:rsidP="00B17D80">
      <w:pPr>
        <w:pStyle w:val="EX"/>
        <w:tabs>
          <w:tab w:val="left" w:pos="851"/>
        </w:tabs>
        <w:ind w:left="2835" w:hanging="2551"/>
      </w:pPr>
      <w:r>
        <w:tab/>
        <w:t>Cell ID</w:t>
      </w:r>
      <w:r>
        <w:tab/>
        <w:t>Cell Identity Value (0002)</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DB22C2" w:rsidRDefault="00B17D80" w:rsidP="00B17D80">
      <w:r w:rsidRPr="00DB22C2">
        <w:t>EVENT DOWNLOAD - LOCATION STATUS 1.1.</w:t>
      </w:r>
      <w:r>
        <w:t>2B</w:t>
      </w:r>
    </w:p>
    <w:p w:rsidR="00B17D80" w:rsidRPr="00DB22C2" w:rsidRDefault="00B17D80" w:rsidP="00B17D80">
      <w:r w:rsidRPr="00DB22C2">
        <w:t>Logically:</w:t>
      </w:r>
    </w:p>
    <w:p w:rsidR="00B17D80" w:rsidRPr="00DB22C2" w:rsidRDefault="00B17D80" w:rsidP="00B17D80">
      <w:pPr>
        <w:pStyle w:val="EW"/>
        <w:tabs>
          <w:tab w:val="left" w:pos="851"/>
        </w:tabs>
        <w:ind w:left="2835" w:hanging="2551"/>
      </w:pPr>
      <w:r w:rsidRPr="00DB22C2">
        <w:t xml:space="preserve">Event list: </w:t>
      </w:r>
      <w:r w:rsidRPr="00DB22C2">
        <w:tab/>
        <w:t>Location status</w:t>
      </w:r>
    </w:p>
    <w:p w:rsidR="00B17D80" w:rsidRPr="00DB22C2" w:rsidRDefault="00B17D80" w:rsidP="00B17D80">
      <w:pPr>
        <w:pStyle w:val="EW"/>
        <w:tabs>
          <w:tab w:val="left" w:pos="851"/>
        </w:tabs>
        <w:ind w:left="2835" w:hanging="2551"/>
        <w:rPr>
          <w:lang w:val="fr-FR"/>
        </w:rPr>
      </w:pPr>
      <w:r w:rsidRPr="00DB22C2">
        <w:rPr>
          <w:lang w:val="fr-FR"/>
        </w:rPr>
        <w:t>Device identities</w:t>
      </w:r>
    </w:p>
    <w:p w:rsidR="00B17D80" w:rsidRPr="00DB22C2" w:rsidRDefault="00B17D80" w:rsidP="00B17D80">
      <w:pPr>
        <w:pStyle w:val="EW"/>
        <w:tabs>
          <w:tab w:val="left" w:pos="851"/>
        </w:tabs>
        <w:ind w:left="2835" w:hanging="2551"/>
        <w:rPr>
          <w:lang w:val="fr-FR"/>
        </w:rPr>
      </w:pPr>
      <w:r w:rsidRPr="00DB22C2">
        <w:rPr>
          <w:lang w:val="fr-FR"/>
        </w:rPr>
        <w:tab/>
        <w:t>Source device:</w:t>
      </w:r>
      <w:r w:rsidRPr="00DB22C2">
        <w:rPr>
          <w:lang w:val="fr-FR"/>
        </w:rPr>
        <w:tab/>
        <w:t>ME</w:t>
      </w:r>
    </w:p>
    <w:p w:rsidR="00B17D80" w:rsidRPr="00DB22C2" w:rsidRDefault="00B17D80" w:rsidP="00B17D80">
      <w:pPr>
        <w:pStyle w:val="EW"/>
        <w:tabs>
          <w:tab w:val="left" w:pos="851"/>
        </w:tabs>
        <w:ind w:left="2835" w:hanging="2551"/>
        <w:rPr>
          <w:lang w:val="fr-FR"/>
        </w:rPr>
      </w:pPr>
      <w:r w:rsidRPr="00DB22C2">
        <w:rPr>
          <w:lang w:val="fr-FR"/>
        </w:rPr>
        <w:tab/>
        <w:t>Destination device:</w:t>
      </w:r>
      <w:r w:rsidRPr="00DB22C2">
        <w:rPr>
          <w:lang w:val="fr-FR"/>
        </w:rPr>
        <w:tab/>
        <w:t>SIM</w:t>
      </w:r>
    </w:p>
    <w:p w:rsidR="00B17D80" w:rsidRPr="00DB22C2" w:rsidRDefault="00B17D80" w:rsidP="00B17D80">
      <w:pPr>
        <w:pStyle w:val="EW"/>
        <w:tabs>
          <w:tab w:val="left" w:pos="851"/>
        </w:tabs>
        <w:ind w:left="2835" w:hanging="2551"/>
        <w:rPr>
          <w:lang w:val="fr-FR"/>
        </w:rPr>
      </w:pPr>
      <w:r w:rsidRPr="00DB22C2">
        <w:rPr>
          <w:lang w:val="fr-FR"/>
        </w:rPr>
        <w:tab/>
        <w:t>Location status:</w:t>
      </w:r>
      <w:r w:rsidRPr="00DB22C2">
        <w:rPr>
          <w:lang w:val="fr-FR"/>
        </w:rPr>
        <w:tab/>
        <w:t>normal service</w:t>
      </w:r>
    </w:p>
    <w:p w:rsidR="00B17D80" w:rsidRPr="00DB22C2" w:rsidRDefault="00B17D80" w:rsidP="00B17D80">
      <w:pPr>
        <w:pStyle w:val="EW"/>
        <w:tabs>
          <w:tab w:val="left" w:pos="851"/>
        </w:tabs>
        <w:ind w:left="2835" w:hanging="2551"/>
        <w:rPr>
          <w:lang w:val="fr-FR"/>
        </w:rPr>
      </w:pPr>
      <w:r w:rsidRPr="00DB22C2">
        <w:rPr>
          <w:lang w:val="fr-FR"/>
        </w:rPr>
        <w:t>Location Information</w:t>
      </w:r>
    </w:p>
    <w:p w:rsidR="00B17D80" w:rsidRPr="00DB22C2" w:rsidRDefault="00B17D80" w:rsidP="00B17D80">
      <w:pPr>
        <w:pStyle w:val="EW"/>
        <w:tabs>
          <w:tab w:val="left" w:pos="851"/>
        </w:tabs>
        <w:ind w:left="2835" w:hanging="2551"/>
      </w:pPr>
      <w:r w:rsidRPr="004C1EA2">
        <w:tab/>
      </w:r>
      <w:r w:rsidRPr="00DB22C2">
        <w:t>MCC &amp; MNC</w:t>
      </w:r>
      <w:r w:rsidRPr="00DB22C2">
        <w:tab/>
        <w:t>the mobile country and network code (</w:t>
      </w:r>
      <w:r>
        <w:t>001</w:t>
      </w:r>
      <w:r w:rsidRPr="00DB22C2">
        <w:t>110)</w:t>
      </w:r>
    </w:p>
    <w:p w:rsidR="00B17D80" w:rsidRPr="00DB22C2" w:rsidRDefault="00B17D80" w:rsidP="00B17D80">
      <w:pPr>
        <w:pStyle w:val="EW"/>
        <w:tabs>
          <w:tab w:val="left" w:pos="851"/>
        </w:tabs>
        <w:ind w:left="2835" w:hanging="2551"/>
      </w:pPr>
      <w:r w:rsidRPr="00DB22C2">
        <w:tab/>
        <w:t>LAC</w:t>
      </w:r>
      <w:r w:rsidRPr="00DB22C2">
        <w:tab/>
        <w:t>the location Area Code (</w:t>
      </w:r>
      <w:r>
        <w:t>000</w:t>
      </w:r>
      <w:r w:rsidRPr="00DB22C2">
        <w:t>2)</w:t>
      </w:r>
    </w:p>
    <w:p w:rsidR="00B17D80" w:rsidRPr="00DB22C2" w:rsidRDefault="00B17D80" w:rsidP="00B17D80">
      <w:pPr>
        <w:pStyle w:val="EX"/>
        <w:tabs>
          <w:tab w:val="left" w:pos="851"/>
        </w:tabs>
        <w:ind w:left="2835" w:hanging="2551"/>
      </w:pPr>
      <w:r w:rsidRPr="00DB22C2">
        <w:tab/>
        <w:t>Cell ID</w:t>
      </w:r>
      <w:r w:rsidRPr="00DB22C2">
        <w:tab/>
        <w:t>Cell Identity Value (000</w:t>
      </w:r>
      <w:r>
        <w:t>2</w:t>
      </w:r>
      <w:r w:rsidRPr="00DB22C2">
        <w:t>)</w:t>
      </w:r>
    </w:p>
    <w:p w:rsidR="00B17D80" w:rsidRDefault="00B17D80" w:rsidP="00B17D80">
      <w:pPr>
        <w:keepNext/>
      </w:pPr>
      <w:r w:rsidRPr="00DB22C2">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RPr="00DB22C2"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L"/>
            </w:pPr>
            <w:r w:rsidRPr="00DB22C2">
              <w:t>BER-TLV:</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D6</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13</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19</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w:t>
            </w:r>
            <w:r>
              <w:t>3</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1B</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r>
      <w:tr w:rsidR="00B17D80" w:rsidRPr="00DB22C2"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Pr="00DB22C2"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13</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07</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1</w:t>
            </w:r>
            <w:r w:rsidRPr="00DB22C2">
              <w:t>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w:t>
            </w:r>
            <w:r>
              <w:t>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r>
    </w:tbl>
    <w:p w:rsidR="00B17D80" w:rsidRDefault="00B17D80" w:rsidP="00B17D80">
      <w:pPr>
        <w:pStyle w:val="FP"/>
      </w:pPr>
    </w:p>
    <w:p w:rsidR="00B17D80" w:rsidRDefault="00B17D80" w:rsidP="00B17D80">
      <w:pPr>
        <w:pStyle w:val="H6"/>
      </w:pPr>
      <w:r>
        <w:t>27.22.7.4.1.5</w:t>
      </w:r>
      <w:r>
        <w:tab/>
        <w:t>Test requirement</w:t>
      </w:r>
    </w:p>
    <w:p w:rsidR="00B17D80" w:rsidRDefault="00B17D80" w:rsidP="00B17D80">
      <w:pPr>
        <w:keepNext/>
        <w:rPr>
          <w:b/>
        </w:rPr>
      </w:pPr>
      <w:r>
        <w:rPr>
          <w:b/>
        </w:rPr>
        <w:t>The behaviour of the test is as defined in 'Expected Sequence 1.1'.</w:t>
      </w:r>
    </w:p>
    <w:p w:rsidR="00B17D80" w:rsidRDefault="00B17D80" w:rsidP="00B17D80">
      <w:pPr>
        <w:pStyle w:val="Heading4"/>
      </w:pPr>
      <w:bookmarkStart w:id="789" w:name="_Toc502363354"/>
      <w:bookmarkStart w:id="790" w:name="_Toc533173780"/>
      <w:bookmarkStart w:id="791" w:name="_Toc51834201"/>
      <w:r>
        <w:t>27.22.7.5</w:t>
      </w:r>
      <w:r>
        <w:tab/>
        <w:t>User Activity Event</w:t>
      </w:r>
      <w:bookmarkEnd w:id="789"/>
      <w:bookmarkEnd w:id="790"/>
      <w:bookmarkEnd w:id="791"/>
    </w:p>
    <w:p w:rsidR="00B17D80" w:rsidRDefault="00B17D80" w:rsidP="00B17D80">
      <w:pPr>
        <w:pStyle w:val="Heading5"/>
      </w:pPr>
      <w:bookmarkStart w:id="792" w:name="_Toc502363355"/>
      <w:bookmarkStart w:id="793" w:name="_Toc533173781"/>
      <w:bookmarkStart w:id="794" w:name="_Toc51834202"/>
      <w:r>
        <w:t xml:space="preserve">27.22.7.5.1 </w:t>
      </w:r>
      <w:r>
        <w:tab/>
        <w:t>User Activity Event (normal)</w:t>
      </w:r>
      <w:bookmarkEnd w:id="792"/>
      <w:bookmarkEnd w:id="793"/>
      <w:bookmarkEnd w:id="794"/>
    </w:p>
    <w:p w:rsidR="00B17D80" w:rsidRDefault="00B17D80" w:rsidP="00B17D80">
      <w:pPr>
        <w:pStyle w:val="H6"/>
      </w:pPr>
      <w:r>
        <w:t>27.22.7.5.1.1</w:t>
      </w:r>
      <w:r>
        <w:tab/>
        <w:t>Definition and applicability</w:t>
      </w:r>
    </w:p>
    <w:p w:rsidR="00B17D80" w:rsidRDefault="00B17D80" w:rsidP="00B17D80">
      <w:r>
        <w:t>See clause 3.2.2.</w:t>
      </w:r>
    </w:p>
    <w:p w:rsidR="00B17D80" w:rsidRDefault="00B17D80" w:rsidP="00B17D80">
      <w:pPr>
        <w:pStyle w:val="H6"/>
      </w:pPr>
      <w:r>
        <w:t>27.22.7.5.1.2</w:t>
      </w:r>
      <w:r>
        <w:tab/>
        <w:t>Conformance Requirement</w:t>
      </w:r>
    </w:p>
    <w:p w:rsidR="00B17D80" w:rsidRDefault="00B17D80" w:rsidP="00B17D80">
      <w:r>
        <w:t>The ME shall support the EVENT DOWNLOAD -USER ACTIVITY as defined in:</w:t>
      </w:r>
    </w:p>
    <w:p w:rsidR="00B17D80" w:rsidRDefault="00B17D80" w:rsidP="00B17D80">
      <w:pPr>
        <w:pStyle w:val="B1"/>
      </w:pPr>
      <w:r>
        <w:t>-</w:t>
      </w:r>
      <w:r>
        <w:tab/>
        <w:t>TS 11.14 [15] clause 5.2, clause 6.4.16, clause 6.8, clause 6.6.16, clause 6.11, clause 11, clause 11.5, clause 12.6 and clause 12.25.</w:t>
      </w:r>
    </w:p>
    <w:p w:rsidR="00B17D80" w:rsidRDefault="00B17D80" w:rsidP="00B17D80">
      <w:pPr>
        <w:pStyle w:val="H6"/>
      </w:pPr>
      <w:r>
        <w:lastRenderedPageBreak/>
        <w:t>27.22.7.5.1.3</w:t>
      </w:r>
      <w:r>
        <w:tab/>
        <w:t>Test purpose</w:t>
      </w:r>
    </w:p>
    <w:p w:rsidR="00B17D80" w:rsidRDefault="00B17D80" w:rsidP="00B17D80">
      <w:r>
        <w:t>To verify that the ME performed correctly the procedure of USER ACTIVITY EVENT.</w:t>
      </w:r>
    </w:p>
    <w:p w:rsidR="00B17D80" w:rsidRDefault="00B17D80" w:rsidP="00B17D80">
      <w:pPr>
        <w:pStyle w:val="H6"/>
      </w:pPr>
      <w:r>
        <w:t>27.22.7.5.1.4</w:t>
      </w:r>
      <w:r>
        <w:tab/>
        <w:t>Method of Test</w:t>
      </w:r>
    </w:p>
    <w:p w:rsidR="00B17D80" w:rsidRDefault="00B17D80" w:rsidP="00B17D80">
      <w:pPr>
        <w:pStyle w:val="H6"/>
      </w:pPr>
      <w:r>
        <w:t>27.22.7.5.1.4.1</w:t>
      </w:r>
      <w:r>
        <w:tab/>
        <w:t>Initial conditions</w:t>
      </w:r>
    </w:p>
    <w:p w:rsidR="00B17D80" w:rsidRDefault="00B17D80" w:rsidP="00B17D80">
      <w:r>
        <w:t>The ME is connected to the SIM Simulator.</w:t>
      </w:r>
    </w:p>
    <w:p w:rsidR="00B17D80" w:rsidRDefault="00B17D80" w:rsidP="00B17D80">
      <w:r>
        <w:t>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r>
        <w:t xml:space="preserve">The ME screen shall be in its normal stand-by display. </w:t>
      </w:r>
    </w:p>
    <w:p w:rsidR="00B17D80" w:rsidRDefault="00B17D80" w:rsidP="00B17D80">
      <w:pPr>
        <w:pStyle w:val="H6"/>
      </w:pPr>
      <w:r>
        <w:t>27.22.7.5.1.4.2</w:t>
      </w:r>
      <w:r>
        <w:tab/>
        <w:t>Procedure</w:t>
      </w:r>
    </w:p>
    <w:p w:rsidR="00B17D80" w:rsidRDefault="00B17D80" w:rsidP="00B17D80">
      <w:pPr>
        <w:keepNext/>
        <w:rPr>
          <w:b/>
        </w:rPr>
      </w:pPr>
      <w:r>
        <w:rPr>
          <w:b/>
        </w:rPr>
        <w:t>Expected Sequence 1.1 (EVENT DOWNLOAD -USER ACTIVITY)</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162"/>
        <w:gridCol w:w="2751"/>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nil"/>
              <w:right w:val="single" w:sz="6" w:space="0" w:color="auto"/>
            </w:tcBorders>
          </w:tcPr>
          <w:p w:rsidR="00B17D80" w:rsidRDefault="00B17D80" w:rsidP="007B59FD">
            <w:pPr>
              <w:pStyle w:val="TAH"/>
            </w:pPr>
            <w:r>
              <w:t>Step</w:t>
            </w:r>
          </w:p>
        </w:tc>
        <w:tc>
          <w:tcPr>
            <w:tcW w:w="1162" w:type="dxa"/>
            <w:tcBorders>
              <w:top w:val="single" w:sz="6" w:space="0" w:color="auto"/>
              <w:left w:val="single" w:sz="6" w:space="0" w:color="auto"/>
              <w:bottom w:val="nil"/>
              <w:right w:val="single" w:sz="6" w:space="0" w:color="auto"/>
            </w:tcBorders>
          </w:tcPr>
          <w:p w:rsidR="00B17D80" w:rsidRDefault="00B17D80" w:rsidP="007B59FD">
            <w:pPr>
              <w:pStyle w:val="TAH"/>
            </w:pPr>
            <w:r>
              <w:t>Direction</w:t>
            </w:r>
          </w:p>
        </w:tc>
        <w:tc>
          <w:tcPr>
            <w:tcW w:w="2751" w:type="dxa"/>
            <w:tcBorders>
              <w:top w:val="single" w:sz="6" w:space="0" w:color="auto"/>
              <w:left w:val="single" w:sz="6" w:space="0" w:color="auto"/>
              <w:bottom w:val="nil"/>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nil"/>
              <w:left w:val="single" w:sz="6" w:space="0" w:color="auto"/>
              <w:bottom w:val="nil"/>
              <w:right w:val="single" w:sz="6" w:space="0" w:color="auto"/>
            </w:tcBorders>
          </w:tcPr>
          <w:p w:rsidR="00B17D80" w:rsidRDefault="00B17D80" w:rsidP="007B59FD">
            <w:pPr>
              <w:pStyle w:val="TAC"/>
            </w:pPr>
            <w:r>
              <w:t>1</w:t>
            </w:r>
          </w:p>
        </w:tc>
        <w:tc>
          <w:tcPr>
            <w:tcW w:w="1162" w:type="dxa"/>
            <w:tcBorders>
              <w:top w:val="nil"/>
              <w:left w:val="single" w:sz="6" w:space="0" w:color="auto"/>
              <w:bottom w:val="nil"/>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nil"/>
              <w:left w:val="single" w:sz="6" w:space="0" w:color="auto"/>
              <w:bottom w:val="nil"/>
              <w:right w:val="single" w:sz="6" w:space="0" w:color="auto"/>
            </w:tcBorders>
          </w:tcPr>
          <w:p w:rsidR="00B17D80" w:rsidRDefault="00B17D80" w:rsidP="007B59FD">
            <w:pPr>
              <w:pStyle w:val="TAL"/>
            </w:pPr>
            <w:r>
              <w:t>PROACTIVE COMMAND PENDING: SET UP EVENT LIST 1.1.1</w:t>
            </w:r>
          </w:p>
        </w:tc>
        <w:tc>
          <w:tcPr>
            <w:tcW w:w="3776" w:type="dxa"/>
            <w:tcBorders>
              <w:top w:val="nil"/>
              <w:left w:val="single" w:sz="6" w:space="0" w:color="auto"/>
              <w:bottom w:val="nil"/>
              <w:right w:val="single" w:sz="6" w:space="0" w:color="auto"/>
            </w:tcBorders>
          </w:tcPr>
          <w:p w:rsidR="00B17D80" w:rsidRDefault="00B17D80" w:rsidP="007B59FD">
            <w:pPr>
              <w:pStyle w:val="TAL"/>
            </w:pPr>
            <w:r>
              <w:t>[set up event list: event User Activity]</w:t>
            </w:r>
          </w:p>
        </w:tc>
      </w:tr>
      <w:tr w:rsidR="00B17D80" w:rsidTr="007B59FD">
        <w:tblPrEx>
          <w:tblCellMar>
            <w:top w:w="0" w:type="dxa"/>
            <w:bottom w:w="0" w:type="dxa"/>
          </w:tblCellMar>
        </w:tblPrEx>
        <w:trPr>
          <w:cantSplit/>
          <w:jc w:val="center"/>
        </w:trPr>
        <w:tc>
          <w:tcPr>
            <w:tcW w:w="737" w:type="dxa"/>
            <w:tcBorders>
              <w:top w:val="nil"/>
              <w:left w:val="single" w:sz="6" w:space="0" w:color="auto"/>
              <w:bottom w:val="nil"/>
              <w:right w:val="single" w:sz="6" w:space="0" w:color="auto"/>
            </w:tcBorders>
          </w:tcPr>
          <w:p w:rsidR="00B17D80" w:rsidRDefault="00B17D80" w:rsidP="007B59FD">
            <w:pPr>
              <w:pStyle w:val="TAC"/>
            </w:pPr>
            <w:r>
              <w:t>2</w:t>
            </w:r>
          </w:p>
        </w:tc>
        <w:tc>
          <w:tcPr>
            <w:tcW w:w="1162" w:type="dxa"/>
            <w:tcBorders>
              <w:top w:val="nil"/>
              <w:left w:val="single" w:sz="6" w:space="0" w:color="auto"/>
              <w:bottom w:val="nil"/>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top w:val="nil"/>
              <w:left w:val="single" w:sz="6" w:space="0" w:color="auto"/>
              <w:bottom w:val="nil"/>
              <w:right w:val="single" w:sz="6" w:space="0" w:color="auto"/>
            </w:tcBorders>
          </w:tcPr>
          <w:p w:rsidR="00B17D80" w:rsidRDefault="00B17D80" w:rsidP="007B59FD">
            <w:pPr>
              <w:pStyle w:val="TAL"/>
            </w:pPr>
            <w:r>
              <w:t>FETCH</w:t>
            </w:r>
          </w:p>
        </w:tc>
        <w:tc>
          <w:tcPr>
            <w:tcW w:w="3776" w:type="dxa"/>
            <w:tcBorders>
              <w:top w:val="nil"/>
              <w:left w:val="single" w:sz="6" w:space="0" w:color="auto"/>
              <w:bottom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top w:val="nil"/>
              <w:left w:val="single" w:sz="6" w:space="0" w:color="auto"/>
              <w:bottom w:val="nil"/>
              <w:right w:val="single" w:sz="6" w:space="0" w:color="auto"/>
            </w:tcBorders>
          </w:tcPr>
          <w:p w:rsidR="00B17D80" w:rsidRDefault="00B17D80" w:rsidP="007B59FD">
            <w:pPr>
              <w:pStyle w:val="TAC"/>
            </w:pPr>
            <w:r>
              <w:t>3</w:t>
            </w:r>
          </w:p>
        </w:tc>
        <w:tc>
          <w:tcPr>
            <w:tcW w:w="1162" w:type="dxa"/>
            <w:tcBorders>
              <w:top w:val="nil"/>
              <w:left w:val="single" w:sz="6" w:space="0" w:color="auto"/>
              <w:bottom w:val="nil"/>
              <w:right w:val="single" w:sz="6" w:space="0" w:color="auto"/>
            </w:tcBorders>
          </w:tcPr>
          <w:p w:rsidR="00B17D80" w:rsidRDefault="00B17D80" w:rsidP="007B59FD">
            <w:pPr>
              <w:pStyle w:val="TAC"/>
            </w:pPr>
            <w:r>
              <w:t xml:space="preserve">SIM </w:t>
            </w:r>
            <w:r>
              <w:sym w:font="Symbol" w:char="F0AE"/>
            </w:r>
            <w:r>
              <w:t xml:space="preserve"> ME</w:t>
            </w:r>
          </w:p>
        </w:tc>
        <w:tc>
          <w:tcPr>
            <w:tcW w:w="2751" w:type="dxa"/>
            <w:tcBorders>
              <w:top w:val="nil"/>
              <w:left w:val="single" w:sz="6" w:space="0" w:color="auto"/>
              <w:bottom w:val="nil"/>
              <w:right w:val="single" w:sz="6" w:space="0" w:color="auto"/>
            </w:tcBorders>
          </w:tcPr>
          <w:p w:rsidR="00B17D80" w:rsidRDefault="00B17D80" w:rsidP="007B59FD">
            <w:pPr>
              <w:pStyle w:val="TAL"/>
            </w:pPr>
            <w:r>
              <w:t>PROACTIVE COMMAND: SET UP EVENT LIST 1.1.1</w:t>
            </w:r>
          </w:p>
        </w:tc>
        <w:tc>
          <w:tcPr>
            <w:tcW w:w="3776" w:type="dxa"/>
            <w:tcBorders>
              <w:top w:val="nil"/>
              <w:left w:val="single" w:sz="6" w:space="0" w:color="auto"/>
              <w:bottom w:val="nil"/>
              <w:right w:val="single" w:sz="6" w:space="0" w:color="auto"/>
            </w:tcBorders>
          </w:tcPr>
          <w:p w:rsidR="00B17D80" w:rsidRDefault="00B17D80" w:rsidP="007B59FD">
            <w:pPr>
              <w:pStyle w:val="TAL"/>
            </w:pPr>
            <w:r>
              <w:t>[set up event list: event User Activity]</w:t>
            </w:r>
          </w:p>
        </w:tc>
      </w:tr>
      <w:tr w:rsidR="00B17D80" w:rsidTr="007B59FD">
        <w:tblPrEx>
          <w:tblCellMar>
            <w:top w:w="0" w:type="dxa"/>
            <w:bottom w:w="0" w:type="dxa"/>
          </w:tblCellMar>
        </w:tblPrEx>
        <w:trPr>
          <w:cantSplit/>
          <w:jc w:val="center"/>
        </w:trPr>
        <w:tc>
          <w:tcPr>
            <w:tcW w:w="737" w:type="dxa"/>
            <w:tcBorders>
              <w:top w:val="nil"/>
              <w:left w:val="single" w:sz="6" w:space="0" w:color="auto"/>
              <w:bottom w:val="nil"/>
              <w:right w:val="single" w:sz="6" w:space="0" w:color="auto"/>
            </w:tcBorders>
          </w:tcPr>
          <w:p w:rsidR="00B17D80" w:rsidRDefault="00B17D80" w:rsidP="007B59FD">
            <w:pPr>
              <w:pStyle w:val="TAC"/>
            </w:pPr>
            <w:r>
              <w:t>4</w:t>
            </w:r>
          </w:p>
        </w:tc>
        <w:tc>
          <w:tcPr>
            <w:tcW w:w="1162" w:type="dxa"/>
            <w:tcBorders>
              <w:top w:val="nil"/>
              <w:left w:val="single" w:sz="6" w:space="0" w:color="auto"/>
              <w:bottom w:val="nil"/>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top w:val="nil"/>
              <w:left w:val="single" w:sz="6" w:space="0" w:color="auto"/>
              <w:bottom w:val="nil"/>
              <w:right w:val="single" w:sz="6" w:space="0" w:color="auto"/>
            </w:tcBorders>
          </w:tcPr>
          <w:p w:rsidR="00B17D80" w:rsidRDefault="00B17D80" w:rsidP="007B59FD">
            <w:pPr>
              <w:pStyle w:val="TAL"/>
            </w:pPr>
            <w:r>
              <w:t>TERMINAL RESPONSE: SET UP EVENT LIST 1.1.1</w:t>
            </w:r>
          </w:p>
        </w:tc>
        <w:tc>
          <w:tcPr>
            <w:tcW w:w="3776" w:type="dxa"/>
            <w:tcBorders>
              <w:top w:val="nil"/>
              <w:left w:val="single" w:sz="6" w:space="0" w:color="auto"/>
              <w:bottom w:val="nil"/>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top w:val="nil"/>
              <w:left w:val="single" w:sz="6" w:space="0" w:color="auto"/>
              <w:bottom w:val="nil"/>
              <w:right w:val="single" w:sz="6" w:space="0" w:color="auto"/>
            </w:tcBorders>
          </w:tcPr>
          <w:p w:rsidR="00B17D80" w:rsidRDefault="00B17D80" w:rsidP="007B59FD">
            <w:pPr>
              <w:pStyle w:val="TAC"/>
            </w:pPr>
            <w:r>
              <w:t>5</w:t>
            </w:r>
          </w:p>
        </w:tc>
        <w:tc>
          <w:tcPr>
            <w:tcW w:w="1162" w:type="dxa"/>
            <w:tcBorders>
              <w:top w:val="nil"/>
              <w:left w:val="single" w:sz="6" w:space="0" w:color="auto"/>
              <w:bottom w:val="nil"/>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top w:val="nil"/>
              <w:left w:val="single" w:sz="6" w:space="0" w:color="auto"/>
              <w:bottom w:val="nil"/>
              <w:right w:val="single" w:sz="6" w:space="0" w:color="auto"/>
            </w:tcBorders>
          </w:tcPr>
          <w:p w:rsidR="00B17D80" w:rsidRDefault="00B17D80" w:rsidP="007B59FD">
            <w:pPr>
              <w:pStyle w:val="TAL"/>
            </w:pPr>
            <w:r>
              <w:t>press any key</w:t>
            </w:r>
          </w:p>
        </w:tc>
        <w:tc>
          <w:tcPr>
            <w:tcW w:w="3776" w:type="dxa"/>
            <w:tcBorders>
              <w:top w:val="nil"/>
              <w:left w:val="single" w:sz="6" w:space="0" w:color="auto"/>
              <w:bottom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top w:val="nil"/>
              <w:left w:val="single" w:sz="6" w:space="0" w:color="auto"/>
              <w:bottom w:val="nil"/>
              <w:right w:val="single" w:sz="6" w:space="0" w:color="auto"/>
            </w:tcBorders>
          </w:tcPr>
          <w:p w:rsidR="00B17D80" w:rsidRDefault="00B17D80" w:rsidP="007B59FD">
            <w:pPr>
              <w:pStyle w:val="TAC"/>
            </w:pPr>
            <w:r>
              <w:t>6</w:t>
            </w:r>
          </w:p>
        </w:tc>
        <w:tc>
          <w:tcPr>
            <w:tcW w:w="1162" w:type="dxa"/>
            <w:tcBorders>
              <w:top w:val="nil"/>
              <w:left w:val="single" w:sz="6" w:space="0" w:color="auto"/>
              <w:bottom w:val="nil"/>
              <w:right w:val="single" w:sz="6" w:space="0" w:color="auto"/>
            </w:tcBorders>
          </w:tcPr>
          <w:p w:rsidR="00B17D80" w:rsidRDefault="00B17D80" w:rsidP="007B59FD">
            <w:pPr>
              <w:pStyle w:val="TAC"/>
            </w:pPr>
            <w:r>
              <w:t xml:space="preserve">ME </w:t>
            </w:r>
            <w:r>
              <w:sym w:font="Symbol" w:char="F0AE"/>
            </w:r>
            <w:r>
              <w:t xml:space="preserve"> SIM</w:t>
            </w:r>
          </w:p>
        </w:tc>
        <w:tc>
          <w:tcPr>
            <w:tcW w:w="2751" w:type="dxa"/>
            <w:tcBorders>
              <w:top w:val="nil"/>
              <w:left w:val="single" w:sz="6" w:space="0" w:color="auto"/>
              <w:bottom w:val="nil"/>
              <w:right w:val="single" w:sz="6" w:space="0" w:color="auto"/>
            </w:tcBorders>
          </w:tcPr>
          <w:p w:rsidR="00B17D80" w:rsidRDefault="00B17D80" w:rsidP="007B59FD">
            <w:pPr>
              <w:pStyle w:val="TAL"/>
            </w:pPr>
            <w:r>
              <w:t>ENVELOPE EVENT DOWNLOAD -USER ACTIVITY 1.1.1</w:t>
            </w:r>
          </w:p>
        </w:tc>
        <w:tc>
          <w:tcPr>
            <w:tcW w:w="3776" w:type="dxa"/>
            <w:tcBorders>
              <w:top w:val="nil"/>
              <w:left w:val="single" w:sz="6" w:space="0" w:color="auto"/>
              <w:bottom w:val="nil"/>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top w:val="nil"/>
              <w:left w:val="single" w:sz="6" w:space="0" w:color="auto"/>
              <w:bottom w:val="single" w:sz="6" w:space="0" w:color="auto"/>
              <w:right w:val="single" w:sz="6" w:space="0" w:color="auto"/>
            </w:tcBorders>
          </w:tcPr>
          <w:p w:rsidR="00B17D80" w:rsidRDefault="00B17D80" w:rsidP="007B59FD">
            <w:pPr>
              <w:pStyle w:val="TAC"/>
            </w:pPr>
            <w:r>
              <w:t>7</w:t>
            </w:r>
          </w:p>
        </w:tc>
        <w:tc>
          <w:tcPr>
            <w:tcW w:w="1162" w:type="dxa"/>
            <w:tcBorders>
              <w:top w:val="nil"/>
              <w:left w:val="single" w:sz="6" w:space="0" w:color="auto"/>
              <w:bottom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751" w:type="dxa"/>
            <w:tcBorders>
              <w:top w:val="nil"/>
              <w:left w:val="single" w:sz="6" w:space="0" w:color="auto"/>
              <w:bottom w:val="single" w:sz="6" w:space="0" w:color="auto"/>
              <w:right w:val="single" w:sz="6" w:space="0" w:color="auto"/>
            </w:tcBorders>
          </w:tcPr>
          <w:p w:rsidR="00B17D80" w:rsidRDefault="00B17D80" w:rsidP="007B59FD">
            <w:pPr>
              <w:pStyle w:val="TAL"/>
            </w:pPr>
            <w:r>
              <w:t>press any key</w:t>
            </w:r>
          </w:p>
        </w:tc>
        <w:tc>
          <w:tcPr>
            <w:tcW w:w="3776" w:type="dxa"/>
            <w:tcBorders>
              <w:top w:val="nil"/>
              <w:left w:val="single" w:sz="6" w:space="0" w:color="auto"/>
              <w:bottom w:val="single" w:sz="6" w:space="0" w:color="auto"/>
              <w:right w:val="single" w:sz="6" w:space="0" w:color="auto"/>
            </w:tcBorders>
          </w:tcPr>
          <w:p w:rsidR="00B17D80" w:rsidRDefault="00B17D80" w:rsidP="007B59FD">
            <w:pPr>
              <w:pStyle w:val="TAL"/>
            </w:pPr>
            <w:r>
              <w:t>check if no envelope Event Download-User activity sending to the SIM ( this event is reported once)</w:t>
            </w:r>
          </w:p>
        </w:tc>
      </w:tr>
    </w:tbl>
    <w:p w:rsidR="00B17D80" w:rsidRDefault="00B17D80" w:rsidP="00B17D80">
      <w:pPr>
        <w:pStyle w:val="FP"/>
      </w:pPr>
    </w:p>
    <w:p w:rsidR="00B17D80" w:rsidRDefault="00B17D80" w:rsidP="00B17D80">
      <w:r>
        <w:t>PROACTIVE COMMAND: SET UP EVENT LIST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Pr="00F51EF9" w:rsidRDefault="00B17D80" w:rsidP="00B17D80">
      <w:pPr>
        <w:pStyle w:val="EX"/>
        <w:tabs>
          <w:tab w:val="left" w:pos="851"/>
        </w:tabs>
        <w:ind w:left="2835" w:hanging="2551"/>
        <w:rPr>
          <w:lang w:val="fr-FR"/>
        </w:rPr>
      </w:pPr>
      <w:r w:rsidRPr="00F51EF9">
        <w:rPr>
          <w:lang w:val="fr-FR"/>
        </w:rPr>
        <w:t>Event list</w:t>
      </w:r>
      <w:r w:rsidRPr="00F51EF9">
        <w:rPr>
          <w:lang w:val="fr-FR"/>
        </w:rPr>
        <w:tab/>
        <w:t>User Activity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EVENT LIST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RFU</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lastRenderedPageBreak/>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EVENT DOWNLOAD -USER ACTIVITY 1.1.1</w:t>
      </w:r>
    </w:p>
    <w:p w:rsidR="00B17D80" w:rsidRDefault="00B17D80" w:rsidP="00B17D80">
      <w:r>
        <w:t>Logically:</w:t>
      </w:r>
    </w:p>
    <w:p w:rsidR="00B17D80" w:rsidRDefault="00B17D80" w:rsidP="00B17D80">
      <w:pPr>
        <w:pStyle w:val="EW"/>
        <w:tabs>
          <w:tab w:val="left" w:pos="851"/>
        </w:tabs>
        <w:ind w:left="2835" w:hanging="2551"/>
      </w:pPr>
      <w:r>
        <w:t xml:space="preserve">Event list </w:t>
      </w:r>
      <w:r>
        <w:tab/>
        <w:t>User Activity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X"/>
        <w:tabs>
          <w:tab w:val="left" w:pos="851"/>
        </w:tabs>
        <w:ind w:left="2835" w:hanging="2551"/>
        <w:rPr>
          <w:lang w:val="fr-FR"/>
        </w:rPr>
      </w:pPr>
      <w:r>
        <w:rPr>
          <w:lang w:val="fr-FR"/>
        </w:rPr>
        <w:tab/>
        <w:t>Destination device:</w:t>
      </w:r>
      <w:r>
        <w:rPr>
          <w:lang w:val="fr-FR"/>
        </w:rPr>
        <w:tab/>
        <w:t>SIM</w:t>
      </w:r>
    </w:p>
    <w:p w:rsidR="00B17D80" w:rsidRDefault="00B17D80" w:rsidP="00B17D80">
      <w:pPr>
        <w:keepNext/>
        <w:rPr>
          <w:lang w:val="fr-FR"/>
        </w:rPr>
      </w:pPr>
      <w:r>
        <w:rPr>
          <w:lang w:val="fr-FR"/>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r>
    </w:tbl>
    <w:p w:rsidR="00B17D80" w:rsidRDefault="00B17D80" w:rsidP="00B17D80">
      <w:pPr>
        <w:pStyle w:val="FP"/>
      </w:pPr>
    </w:p>
    <w:p w:rsidR="00B17D80" w:rsidRDefault="00B17D80" w:rsidP="00B17D80">
      <w:pPr>
        <w:pStyle w:val="H6"/>
      </w:pPr>
      <w:r>
        <w:t>27.22.7.5.1.5</w:t>
      </w:r>
      <w:r>
        <w:tab/>
        <w:t>Test requirement</w:t>
      </w:r>
    </w:p>
    <w:p w:rsidR="00B17D80" w:rsidRDefault="00B17D80" w:rsidP="00B17D80">
      <w:r>
        <w:t>The ME shall operate in the manner defined in expected sequence 1.1.</w:t>
      </w:r>
    </w:p>
    <w:p w:rsidR="00B17D80" w:rsidRDefault="00B17D80" w:rsidP="00B17D80">
      <w:pPr>
        <w:pStyle w:val="Heading4"/>
      </w:pPr>
      <w:bookmarkStart w:id="795" w:name="_Toc502363356"/>
      <w:bookmarkStart w:id="796" w:name="_Toc533173782"/>
      <w:bookmarkStart w:id="797" w:name="_Toc51834203"/>
      <w:r>
        <w:t>27.22.7.6</w:t>
      </w:r>
      <w:r>
        <w:tab/>
        <w:t>Idle screen available event</w:t>
      </w:r>
      <w:bookmarkEnd w:id="795"/>
      <w:bookmarkEnd w:id="796"/>
      <w:bookmarkEnd w:id="797"/>
    </w:p>
    <w:p w:rsidR="00B17D80" w:rsidRDefault="00B17D80" w:rsidP="00B17D80">
      <w:pPr>
        <w:pStyle w:val="Heading5"/>
      </w:pPr>
      <w:bookmarkStart w:id="798" w:name="_Toc502363357"/>
      <w:bookmarkStart w:id="799" w:name="_Toc533173783"/>
      <w:bookmarkStart w:id="800" w:name="_Toc51834204"/>
      <w:r>
        <w:t>27.22.7.6.1</w:t>
      </w:r>
      <w:r>
        <w:tab/>
        <w:t>Idle Screen Available (normal)</w:t>
      </w:r>
      <w:bookmarkEnd w:id="798"/>
      <w:bookmarkEnd w:id="799"/>
      <w:bookmarkEnd w:id="800"/>
    </w:p>
    <w:p w:rsidR="00B17D80" w:rsidRDefault="00B17D80" w:rsidP="00B17D80">
      <w:pPr>
        <w:pStyle w:val="H6"/>
      </w:pPr>
      <w:r>
        <w:t>27.22.7.6.1.1</w:t>
      </w:r>
      <w:r>
        <w:tab/>
        <w:t>Definition and applicability</w:t>
      </w:r>
    </w:p>
    <w:p w:rsidR="00B17D80" w:rsidRDefault="00B17D80" w:rsidP="00B17D80">
      <w:r>
        <w:t>See clause 3.2.2.</w:t>
      </w:r>
    </w:p>
    <w:p w:rsidR="00B17D80" w:rsidRDefault="00B17D80" w:rsidP="00B17D80">
      <w:pPr>
        <w:pStyle w:val="H6"/>
      </w:pPr>
      <w:r>
        <w:t>27.22.7.6.1.2</w:t>
      </w:r>
      <w:r>
        <w:tab/>
        <w:t>Conformance requirement</w:t>
      </w:r>
    </w:p>
    <w:p w:rsidR="00B17D80" w:rsidRDefault="00B17D80" w:rsidP="00B17D80">
      <w:r>
        <w:t>The ME shall support the EVENT: IDLE SCREEN AVAILABLE event as defined in:</w:t>
      </w:r>
    </w:p>
    <w:p w:rsidR="00B17D80" w:rsidRDefault="00B17D80" w:rsidP="00B17D80">
      <w:pPr>
        <w:pStyle w:val="B1"/>
      </w:pPr>
      <w:r>
        <w:t>-</w:t>
      </w:r>
      <w:r>
        <w:tab/>
        <w:t>TS 11.14 [15] clause 4.7, clause 5.2, clause 6.4.16, clause 6.8, clause 11, clause 11.1 and clause 12.25.</w:t>
      </w:r>
    </w:p>
    <w:p w:rsidR="00B17D80" w:rsidRDefault="00B17D80" w:rsidP="00B17D80">
      <w:pPr>
        <w:pStyle w:val="H6"/>
      </w:pPr>
      <w:r>
        <w:t>27.22.7.6.1.3</w:t>
      </w:r>
      <w:r>
        <w:tab/>
        <w:t>Test purpose</w:t>
      </w:r>
    </w:p>
    <w:p w:rsidR="00B17D80" w:rsidRDefault="00B17D80" w:rsidP="00B17D80">
      <w:r>
        <w:t>To verify that the ME informs the SIM that an Event: Idle Screen Available has occurred using the ENVELOPE (EVENT DOWNLOAD - IDLE SCREEN AVAILABLE) command.</w:t>
      </w:r>
    </w:p>
    <w:p w:rsidR="00B17D80" w:rsidRDefault="00B17D80" w:rsidP="00B17D80">
      <w:pPr>
        <w:pStyle w:val="H6"/>
      </w:pPr>
      <w:r>
        <w:t>27.22.7.6.1.4</w:t>
      </w:r>
      <w:r>
        <w:tab/>
        <w:t>Method of test</w:t>
      </w:r>
    </w:p>
    <w:p w:rsidR="00B17D80" w:rsidRDefault="00B17D80" w:rsidP="00B17D80">
      <w:pPr>
        <w:pStyle w:val="H6"/>
      </w:pPr>
      <w:r>
        <w:t>27.22.7.6.1.4.1</w:t>
      </w:r>
      <w:r>
        <w:tab/>
        <w:t>Initial conditions</w:t>
      </w:r>
    </w:p>
    <w:p w:rsidR="00B17D80" w:rsidRDefault="00B17D80" w:rsidP="00B17D80">
      <w:r>
        <w:t>The ME is connected to the SIM Simulator and the System Simulator.</w:t>
      </w:r>
    </w:p>
    <w:p w:rsidR="00B17D80" w:rsidRDefault="00B17D80" w:rsidP="00B17D80">
      <w:r>
        <w:t>The elementary files are coded as SIM Application Toolkit default.</w:t>
      </w:r>
    </w:p>
    <w:p w:rsidR="00B17D80" w:rsidRDefault="00B17D80" w:rsidP="00B17D80">
      <w:pPr>
        <w:rPr>
          <w:rFonts w:ascii="Arial" w:hAnsi="Arial"/>
          <w:b/>
        </w:rPr>
      </w:pPr>
      <w:r>
        <w:t>Prior to this test the ME shall have been powered on and performed the PROFILE DOWNLOAD procedure and be in updated idle mode on the System Simulator.</w:t>
      </w:r>
    </w:p>
    <w:p w:rsidR="00B17D80" w:rsidRDefault="00B17D80" w:rsidP="00B17D80">
      <w:pPr>
        <w:pStyle w:val="H6"/>
      </w:pPr>
      <w:r>
        <w:lastRenderedPageBreak/>
        <w:t>27.22.7.6.1.4.2</w:t>
      </w:r>
      <w:r>
        <w:tab/>
        <w:t>Procedure</w:t>
      </w:r>
    </w:p>
    <w:p w:rsidR="00B17D80" w:rsidRDefault="00B17D80" w:rsidP="00B17D80">
      <w:pPr>
        <w:keepNext/>
        <w:rPr>
          <w:b/>
        </w:rPr>
      </w:pPr>
      <w:r>
        <w:rPr>
          <w:b/>
        </w:rPr>
        <w:t>Expected Sequence 1.1 (EVENT DOWNLOAD - IDLE SCREEN AVAILABLE)</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Change w:id="801">
          <w:tblGrid>
            <w:gridCol w:w="737"/>
            <w:gridCol w:w="1232"/>
            <w:gridCol w:w="2892"/>
            <w:gridCol w:w="3776"/>
          </w:tblGrid>
        </w:tblGridChange>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4"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4" w:space="0" w:color="auto"/>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top w:val="single" w:sz="4" w:space="0" w:color="auto"/>
              <w:left w:val="single" w:sz="6" w:space="0" w:color="auto"/>
              <w:right w:val="single" w:sz="6" w:space="0" w:color="auto"/>
            </w:tcBorders>
          </w:tcPr>
          <w:p w:rsidR="00B17D80" w:rsidRDefault="00B17D80" w:rsidP="007B59FD">
            <w:pPr>
              <w:pStyle w:val="TAL"/>
            </w:pPr>
            <w:r>
              <w:t xml:space="preserve">Select screen other than the ME idle screen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PENDING: SET UP EVENT LIST 1.1.1</w:t>
            </w:r>
          </w:p>
        </w:tc>
        <w:tc>
          <w:tcPr>
            <w:tcW w:w="3776" w:type="dxa"/>
            <w:tcBorders>
              <w:left w:val="single" w:sz="6" w:space="0" w:color="auto"/>
              <w:right w:val="single" w:sz="6" w:space="0" w:color="auto"/>
            </w:tcBorders>
          </w:tcPr>
          <w:p w:rsidR="00B17D80" w:rsidRDefault="00B17D80" w:rsidP="007B59FD">
            <w:pPr>
              <w:pStyle w:val="TAL"/>
            </w:pPr>
            <w:r>
              <w:t>[set up event list: idle screen available]</w:t>
            </w:r>
          </w:p>
        </w:tc>
      </w:tr>
      <w:tr w:rsidR="00B17D80" w:rsidTr="007B59FD">
        <w:tblPrEx>
          <w:tblCellMar>
            <w:top w:w="0" w:type="dxa"/>
            <w:bottom w:w="0" w:type="dxa"/>
          </w:tblCellMar>
        </w:tblPrEx>
        <w:trPr>
          <w:cantSplit/>
          <w:jc w:val="center"/>
        </w:trPr>
        <w:tc>
          <w:tcPr>
            <w:tcW w:w="737" w:type="dxa"/>
            <w:tcBorders>
              <w:left w:val="single" w:sz="4"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EVENT LIST 1.1.1</w:t>
            </w:r>
          </w:p>
        </w:tc>
        <w:tc>
          <w:tcPr>
            <w:tcW w:w="3776" w:type="dxa"/>
            <w:tcBorders>
              <w:left w:val="single" w:sz="6" w:space="0" w:color="auto"/>
              <w:right w:val="single" w:sz="4" w:space="0" w:color="auto"/>
            </w:tcBorders>
          </w:tcPr>
          <w:p w:rsidR="00B17D80" w:rsidRDefault="00B17D80" w:rsidP="007B59FD">
            <w:pPr>
              <w:pStyle w:val="TAL"/>
            </w:pPr>
            <w:r>
              <w:t>[set up event list: idle screen available]</w:t>
            </w:r>
          </w:p>
        </w:tc>
      </w:tr>
      <w:tr w:rsidR="00B17D80" w:rsidTr="007B59FD">
        <w:tblPrEx>
          <w:tblCellMar>
            <w:top w:w="0" w:type="dxa"/>
            <w:bottom w:w="0" w:type="dxa"/>
          </w:tblCellMar>
        </w:tblPrEx>
        <w:trPr>
          <w:cantSplit/>
          <w:jc w:val="center"/>
        </w:trPr>
        <w:tc>
          <w:tcPr>
            <w:tcW w:w="737" w:type="dxa"/>
            <w:tcBorders>
              <w:left w:val="single" w:sz="4"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EVENT LIST 1.1.1</w:t>
            </w:r>
          </w:p>
        </w:tc>
        <w:tc>
          <w:tcPr>
            <w:tcW w:w="3776" w:type="dxa"/>
            <w:tcBorders>
              <w:left w:val="single" w:sz="6" w:space="0" w:color="auto"/>
              <w:right w:val="single" w:sz="4"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4" w:space="0" w:color="auto"/>
              <w:right w:val="single" w:sz="6" w:space="0" w:color="auto"/>
            </w:tcBorders>
          </w:tcPr>
          <w:p w:rsidR="00B17D80" w:rsidRDefault="00B17D80" w:rsidP="007B59FD">
            <w:pPr>
              <w:pStyle w:val="TAC"/>
            </w:pPr>
            <w:r>
              <w:t>6</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ME idle screen</w:t>
            </w:r>
          </w:p>
        </w:tc>
        <w:tc>
          <w:tcPr>
            <w:tcW w:w="3776" w:type="dxa"/>
            <w:tcBorders>
              <w:left w:val="single" w:sz="6"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2892" w:type="dxa"/>
            <w:tcBorders>
              <w:left w:val="single" w:sz="6" w:space="0" w:color="auto"/>
              <w:right w:val="single" w:sz="6" w:space="0" w:color="auto"/>
            </w:tcBorders>
          </w:tcPr>
          <w:p w:rsidR="00B17D80" w:rsidRDefault="00B17D80" w:rsidP="007B59FD">
            <w:pPr>
              <w:pStyle w:val="TAL"/>
            </w:pPr>
            <w:r>
              <w:t>ENVELOPE: IDLE SCREEN AVAILABLE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screen other than the ME idle screen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Select ME idle screen</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 xml:space="preserve">10 </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ENVELOPE: IDLE SCREEN AVAILABLE shall not be sent to the SIM</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EVENT LIST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pPr>
      <w:r>
        <w:t>Event list</w:t>
      </w:r>
    </w:p>
    <w:p w:rsidR="00B17D80" w:rsidRDefault="00B17D80" w:rsidP="00B17D80">
      <w:pPr>
        <w:pStyle w:val="EX"/>
        <w:tabs>
          <w:tab w:val="left" w:pos="851"/>
        </w:tabs>
        <w:ind w:left="2835" w:hanging="2551"/>
      </w:pPr>
      <w:r>
        <w:tab/>
        <w:t>Event 1:</w:t>
      </w:r>
      <w:r>
        <w:tab/>
        <w:t>idle screen available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EVENT LIST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EVENT DOWNLOAD - IDLE SCREEN AVAILABLE 1.1.1</w:t>
      </w:r>
    </w:p>
    <w:p w:rsidR="00B17D80" w:rsidRDefault="00B17D80" w:rsidP="00B17D80">
      <w:r>
        <w:lastRenderedPageBreak/>
        <w:t>Logically:</w:t>
      </w:r>
    </w:p>
    <w:p w:rsidR="00B17D80" w:rsidRDefault="00B17D80" w:rsidP="00B17D80">
      <w:pPr>
        <w:pStyle w:val="EW"/>
        <w:tabs>
          <w:tab w:val="left" w:pos="851"/>
        </w:tabs>
        <w:ind w:left="2835" w:hanging="2551"/>
      </w:pPr>
      <w:r>
        <w:t xml:space="preserve">Event list </w:t>
      </w:r>
      <w:r>
        <w:tab/>
        <w:t>Idle screen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Display</w:t>
      </w:r>
    </w:p>
    <w:p w:rsidR="00B17D80" w:rsidRDefault="00B17D80" w:rsidP="00B17D80">
      <w:pPr>
        <w:pStyle w:val="EX"/>
        <w:tabs>
          <w:tab w:val="left" w:pos="851"/>
        </w:tabs>
        <w:ind w:left="2835" w:hanging="2551"/>
        <w:rPr>
          <w:lang w:val="fr-FR"/>
        </w:rPr>
      </w:pPr>
      <w:r>
        <w:rPr>
          <w:lang w:val="fr-FR"/>
        </w:rPr>
        <w:tab/>
        <w:t>Destination device:</w:t>
      </w:r>
      <w:r>
        <w:rPr>
          <w:lang w:val="fr-FR"/>
        </w:rPr>
        <w:tab/>
        <w:t>SIM</w:t>
      </w:r>
    </w:p>
    <w:p w:rsidR="00B17D80" w:rsidRDefault="00B17D80" w:rsidP="00B17D80">
      <w:pPr>
        <w:keepNext/>
        <w:rPr>
          <w:lang w:val="fr-FR"/>
        </w:rPr>
      </w:pPr>
      <w:r>
        <w:rPr>
          <w:lang w:val="fr-FR"/>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r>
    </w:tbl>
    <w:p w:rsidR="00B17D80" w:rsidRDefault="00B17D80" w:rsidP="00B17D80">
      <w:pPr>
        <w:pStyle w:val="FP"/>
      </w:pPr>
    </w:p>
    <w:p w:rsidR="00B17D80" w:rsidRDefault="00B17D80" w:rsidP="00B17D80">
      <w:pPr>
        <w:pStyle w:val="H6"/>
      </w:pPr>
      <w:r>
        <w:t>27.22.7.6.1.5</w:t>
      </w:r>
      <w:r>
        <w:tab/>
        <w:t>Test requirement</w:t>
      </w:r>
    </w:p>
    <w:p w:rsidR="00B17D80" w:rsidRDefault="00B17D80" w:rsidP="00B17D80">
      <w:r>
        <w:t>The ME shall operate in the manner defined in expected sequence 1.1.</w:t>
      </w:r>
    </w:p>
    <w:p w:rsidR="00B17D80" w:rsidRDefault="00B17D80" w:rsidP="00B17D80">
      <w:pPr>
        <w:pStyle w:val="Heading4"/>
      </w:pPr>
      <w:bookmarkStart w:id="802" w:name="_Toc502363358"/>
      <w:bookmarkStart w:id="803" w:name="_Toc533173784"/>
      <w:bookmarkStart w:id="804" w:name="_Toc51834205"/>
      <w:r>
        <w:t>27.22.7.7</w:t>
      </w:r>
      <w:r>
        <w:tab/>
        <w:t>Card reader status event</w:t>
      </w:r>
      <w:bookmarkEnd w:id="802"/>
      <w:bookmarkEnd w:id="803"/>
      <w:bookmarkEnd w:id="804"/>
    </w:p>
    <w:p w:rsidR="00B17D80" w:rsidRDefault="00B17D80" w:rsidP="00B17D80">
      <w:pPr>
        <w:pStyle w:val="Heading5"/>
      </w:pPr>
      <w:bookmarkStart w:id="805" w:name="_Toc502363359"/>
      <w:bookmarkStart w:id="806" w:name="_Toc533173785"/>
      <w:bookmarkStart w:id="807" w:name="_Toc51834206"/>
      <w:r>
        <w:t>27.22.7.7.1</w:t>
      </w:r>
      <w:r>
        <w:tab/>
        <w:t>Card Reader Status (normal)</w:t>
      </w:r>
      <w:bookmarkEnd w:id="805"/>
      <w:bookmarkEnd w:id="806"/>
      <w:bookmarkEnd w:id="807"/>
    </w:p>
    <w:p w:rsidR="00B17D80" w:rsidRDefault="00B17D80" w:rsidP="00B17D80">
      <w:pPr>
        <w:pStyle w:val="H6"/>
      </w:pPr>
      <w:r>
        <w:t>27.22.7.7.1.1</w:t>
      </w:r>
      <w:r>
        <w:tab/>
        <w:t>Definition and applicability</w:t>
      </w:r>
    </w:p>
    <w:p w:rsidR="00B17D80" w:rsidRDefault="00B17D80" w:rsidP="00B17D80">
      <w:r>
        <w:t>See clause 3.2.2.</w:t>
      </w:r>
    </w:p>
    <w:p w:rsidR="00B17D80" w:rsidRDefault="00B17D80" w:rsidP="00B17D80">
      <w:pPr>
        <w:pStyle w:val="H6"/>
      </w:pPr>
      <w:r>
        <w:t>27.22.7.7.1.2</w:t>
      </w:r>
      <w:r>
        <w:tab/>
        <w:t>Conformance requirement</w:t>
      </w:r>
    </w:p>
    <w:p w:rsidR="00B17D80" w:rsidRDefault="00B17D80" w:rsidP="00B17D80">
      <w:r>
        <w:t>The ME shall support the EVENT: Call Card Reader Status event as defined in:</w:t>
      </w:r>
    </w:p>
    <w:p w:rsidR="00B17D80" w:rsidRDefault="00B17D80" w:rsidP="00B17D80">
      <w:pPr>
        <w:pStyle w:val="B1"/>
      </w:pPr>
      <w:r>
        <w:t>-</w:t>
      </w:r>
      <w:r>
        <w:tab/>
        <w:t>TS 11.14 [15] clause 4.7, clause 4.9, clause 5.2, clause 6.4.16, clause 6.8, clause 11, clause 11.7, clause 12.25, clause 12.33, annex G, annex H, clause 12.25 and clause 12.7.</w:t>
      </w:r>
    </w:p>
    <w:p w:rsidR="00B17D80" w:rsidRDefault="00B17D80" w:rsidP="00B17D80">
      <w:pPr>
        <w:pStyle w:val="H6"/>
      </w:pPr>
      <w:r>
        <w:t>27.22.7.7.1.3</w:t>
      </w:r>
      <w:r>
        <w:tab/>
        <w:t>Test purpose</w:t>
      </w:r>
    </w:p>
    <w:p w:rsidR="00B17D80" w:rsidRDefault="00B17D80" w:rsidP="00B17D80">
      <w:r>
        <w:t>To verify that the ME informs the SIM that an Event: Card Reader Status has changed using the ENVELOPE (EVENT DOWNLOAD - Card Reader Status) command.</w:t>
      </w:r>
    </w:p>
    <w:p w:rsidR="00B17D80" w:rsidRDefault="00B17D80" w:rsidP="00B17D80">
      <w:r>
        <w:t>The ME-Manufacturer can assign the card reader identifier from 0 to 7.</w:t>
      </w:r>
    </w:p>
    <w:p w:rsidR="00B17D80" w:rsidRDefault="00B17D80" w:rsidP="00B17D80">
      <w:r>
        <w:t>This test applies for MEs with only one additional card reader.</w:t>
      </w:r>
    </w:p>
    <w:p w:rsidR="00B17D80" w:rsidRDefault="00B17D80" w:rsidP="00B17D80">
      <w:r>
        <w:t>In this particular case the card reader identifier 1 is chosen.</w:t>
      </w:r>
    </w:p>
    <w:p w:rsidR="00B17D80" w:rsidRDefault="00B17D80" w:rsidP="00B17D80">
      <w:pPr>
        <w:pStyle w:val="H6"/>
      </w:pPr>
      <w:r>
        <w:t>27.22.7.7.1.4</w:t>
      </w:r>
      <w:r>
        <w:tab/>
        <w:t>Method of test</w:t>
      </w:r>
    </w:p>
    <w:p w:rsidR="00B17D80" w:rsidRDefault="00B17D80" w:rsidP="00B17D80">
      <w:pPr>
        <w:pStyle w:val="H6"/>
      </w:pPr>
      <w:r>
        <w:t>27.22.7.7.1.4.1</w:t>
      </w:r>
      <w:r>
        <w:tab/>
        <w:t>Initial conditions</w:t>
      </w:r>
    </w:p>
    <w:p w:rsidR="00B17D80" w:rsidRDefault="00B17D80" w:rsidP="00B17D80">
      <w:r>
        <w:t>The ME is connected to the SIM Simulator.</w:t>
      </w:r>
    </w:p>
    <w:p w:rsidR="00B17D80" w:rsidRDefault="00B17D80" w:rsidP="00B17D80">
      <w:r>
        <w:t>The ME shall be powered on and perform the PROFILE DOWNLOAD procedure.</w:t>
      </w:r>
    </w:p>
    <w:p w:rsidR="00B17D80" w:rsidRDefault="00B17D80" w:rsidP="00B17D80">
      <w:pPr>
        <w:pStyle w:val="H6"/>
      </w:pPr>
      <w:r>
        <w:lastRenderedPageBreak/>
        <w:t>27.22.7.7.1.4.2</w:t>
      </w:r>
      <w:r>
        <w:tab/>
        <w:t>Procedure</w:t>
      </w:r>
    </w:p>
    <w:p w:rsidR="00B17D80" w:rsidRDefault="00B17D80" w:rsidP="00B17D80">
      <w:pPr>
        <w:keepNext/>
        <w:rPr>
          <w:b/>
        </w:rPr>
      </w:pPr>
      <w:r>
        <w:rPr>
          <w:b/>
        </w:rPr>
        <w:t>Expected Sequence 1.1 (EVENT DOWNLOAD, Card reader status, Card reader 1,  card reader attached, no card inserted)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52"/>
        <w:gridCol w:w="2893"/>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052"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93"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052"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93" w:type="dxa"/>
            <w:tcBorders>
              <w:left w:val="single" w:sz="6" w:space="0" w:color="auto"/>
              <w:right w:val="single" w:sz="6" w:space="0" w:color="auto"/>
            </w:tcBorders>
          </w:tcPr>
          <w:p w:rsidR="00B17D80" w:rsidRDefault="00B17D80" w:rsidP="007B59FD">
            <w:pPr>
              <w:pStyle w:val="TAL"/>
            </w:pPr>
            <w:r>
              <w:t>PROACTIVE COMMAND PENDING: SET UP EVENT LIST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5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3"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52"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93" w:type="dxa"/>
            <w:tcBorders>
              <w:left w:val="single" w:sz="6" w:space="0" w:color="auto"/>
              <w:right w:val="single" w:sz="6" w:space="0" w:color="auto"/>
            </w:tcBorders>
          </w:tcPr>
          <w:p w:rsidR="00B17D80" w:rsidRDefault="00B17D80" w:rsidP="007B59FD">
            <w:pPr>
              <w:pStyle w:val="TAL"/>
            </w:pPr>
            <w:r>
              <w:t>PROACTIVE COMMAND: SET UP EVENT LIST  1.1.1</w:t>
            </w:r>
          </w:p>
        </w:tc>
        <w:tc>
          <w:tcPr>
            <w:tcW w:w="3776" w:type="dxa"/>
            <w:tcBorders>
              <w:left w:val="single" w:sz="6" w:space="0" w:color="auto"/>
              <w:right w:val="single" w:sz="6" w:space="0" w:color="auto"/>
            </w:tcBorders>
          </w:tcPr>
          <w:p w:rsidR="00B17D80" w:rsidRDefault="00B17D80" w:rsidP="007B59FD">
            <w:pPr>
              <w:pStyle w:val="TAL"/>
            </w:pPr>
            <w:r>
              <w:t>[EVENT: Card Reader Status]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5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3" w:type="dxa"/>
            <w:tcBorders>
              <w:left w:val="single" w:sz="6" w:space="0" w:color="auto"/>
              <w:right w:val="single" w:sz="6" w:space="0" w:color="auto"/>
            </w:tcBorders>
          </w:tcPr>
          <w:p w:rsidR="00B17D80" w:rsidRDefault="00B17D80" w:rsidP="007B59FD">
            <w:pPr>
              <w:pStyle w:val="TAL"/>
            </w:pPr>
            <w:r>
              <w:t>TERMINAL RESPONSE: SET UP EVENT LIST 1.1.1</w:t>
            </w:r>
          </w:p>
        </w:tc>
        <w:tc>
          <w:tcPr>
            <w:tcW w:w="3776" w:type="dxa"/>
            <w:tcBorders>
              <w:left w:val="single" w:sz="6" w:space="0" w:color="auto"/>
              <w:right w:val="single" w:sz="6" w:space="0" w:color="auto"/>
            </w:tcBorders>
          </w:tcPr>
          <w:p w:rsidR="00B17D80" w:rsidRDefault="00B17D80" w:rsidP="007B59FD">
            <w:pPr>
              <w:pStyle w:val="TAL"/>
            </w:pPr>
            <w:r>
              <w:t>[Successfully]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52" w:type="dxa"/>
            <w:tcBorders>
              <w:left w:val="single" w:sz="6" w:space="0" w:color="auto"/>
              <w:right w:val="single" w:sz="6" w:space="0" w:color="auto"/>
            </w:tcBorders>
          </w:tcPr>
          <w:p w:rsidR="00B17D80" w:rsidRDefault="00B17D80" w:rsidP="007B59FD">
            <w:pPr>
              <w:pStyle w:val="TAC"/>
            </w:pPr>
            <w:r>
              <w:t xml:space="preserve">User </w:t>
            </w:r>
            <w:r>
              <w:rPr>
                <w:rFonts w:ascii="Symbol" w:hAnsi="Symbol"/>
              </w:rPr>
              <w:t></w:t>
            </w:r>
            <w:r>
              <w:rPr>
                <w:rFonts w:ascii="Symbol" w:hAnsi="Symbol"/>
              </w:rPr>
              <w:t></w:t>
            </w:r>
            <w:r>
              <w:t>ME</w:t>
            </w:r>
          </w:p>
        </w:tc>
        <w:tc>
          <w:tcPr>
            <w:tcW w:w="2893" w:type="dxa"/>
            <w:tcBorders>
              <w:left w:val="single" w:sz="6" w:space="0" w:color="auto"/>
              <w:right w:val="single" w:sz="6" w:space="0" w:color="auto"/>
            </w:tcBorders>
          </w:tcPr>
          <w:p w:rsidR="00B17D80" w:rsidRDefault="00B17D80" w:rsidP="007B59FD">
            <w:pPr>
              <w:pStyle w:val="TAL"/>
            </w:pPr>
            <w:r>
              <w:t>Insert a card in Reader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52"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3" w:type="dxa"/>
            <w:tcBorders>
              <w:left w:val="single" w:sz="6" w:space="0" w:color="auto"/>
              <w:right w:val="single" w:sz="6" w:space="0" w:color="auto"/>
            </w:tcBorders>
          </w:tcPr>
          <w:p w:rsidR="00B17D80" w:rsidRDefault="00B17D80" w:rsidP="007B59FD">
            <w:pPr>
              <w:pStyle w:val="TAL"/>
            </w:pPr>
            <w:r>
              <w:t>ENVELOPE: CARD READER STATUS 1.1.1a</w:t>
            </w:r>
          </w:p>
          <w:p w:rsidR="00B17D80" w:rsidRDefault="00B17D80" w:rsidP="007B59FD">
            <w:pPr>
              <w:pStyle w:val="TAL"/>
            </w:pPr>
            <w:r>
              <w:t>or</w:t>
            </w:r>
          </w:p>
          <w:p w:rsidR="00B17D80" w:rsidRDefault="00B17D80" w:rsidP="007B59FD">
            <w:pPr>
              <w:pStyle w:val="TAL"/>
            </w:pPr>
            <w:r>
              <w:t>ENVELOPE: CARD READER STATUS 1.1.1b</w:t>
            </w:r>
          </w:p>
          <w:p w:rsidR="00B17D80" w:rsidRDefault="00B17D80" w:rsidP="007B59FD">
            <w:pPr>
              <w:pStyle w:val="TAL"/>
            </w:pPr>
            <w:r>
              <w:t>Or</w:t>
            </w:r>
          </w:p>
          <w:p w:rsidR="00B17D80" w:rsidRDefault="00B17D80" w:rsidP="007B59FD">
            <w:pPr>
              <w:pStyle w:val="TAL"/>
            </w:pPr>
            <w:r>
              <w:t>ENVELOPE: CARD READER STATUS 1.1.1c</w:t>
            </w:r>
          </w:p>
          <w:p w:rsidR="00B17D80" w:rsidRDefault="00B17D80" w:rsidP="007B59FD">
            <w:pPr>
              <w:pStyle w:val="TAL"/>
            </w:pPr>
            <w:r>
              <w:t>Or</w:t>
            </w:r>
          </w:p>
          <w:p w:rsidR="00B17D80" w:rsidRDefault="00B17D80" w:rsidP="007B59FD">
            <w:pPr>
              <w:pStyle w:val="TAL"/>
            </w:pPr>
            <w:r>
              <w:t>ENVELOPE: CARD READER STATUS 1.1.1d</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52" w:type="dxa"/>
            <w:tcBorders>
              <w:left w:val="single" w:sz="6" w:space="0" w:color="auto"/>
              <w:right w:val="single" w:sz="6" w:space="0" w:color="auto"/>
            </w:tcBorders>
          </w:tcPr>
          <w:p w:rsidR="00B17D80" w:rsidRDefault="00B17D80" w:rsidP="007B59FD">
            <w:pPr>
              <w:pStyle w:val="TAC"/>
            </w:pPr>
            <w:r>
              <w:t xml:space="preserve">User </w:t>
            </w:r>
            <w:r>
              <w:rPr>
                <w:rFonts w:ascii="Symbol" w:hAnsi="Symbol"/>
              </w:rPr>
              <w:t></w:t>
            </w:r>
            <w:r>
              <w:rPr>
                <w:rFonts w:ascii="Symbol" w:hAnsi="Symbol"/>
              </w:rPr>
              <w:t></w:t>
            </w:r>
            <w:r>
              <w:t>ME</w:t>
            </w:r>
          </w:p>
        </w:tc>
        <w:tc>
          <w:tcPr>
            <w:tcW w:w="2893" w:type="dxa"/>
            <w:tcBorders>
              <w:left w:val="single" w:sz="6" w:space="0" w:color="auto"/>
              <w:right w:val="single" w:sz="6" w:space="0" w:color="auto"/>
            </w:tcBorders>
          </w:tcPr>
          <w:p w:rsidR="00B17D80" w:rsidRDefault="00B17D80" w:rsidP="007B59FD">
            <w:pPr>
              <w:pStyle w:val="TAL"/>
            </w:pPr>
            <w:r>
              <w:t>Remove the card from Reader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8</w:t>
            </w:r>
          </w:p>
        </w:tc>
        <w:tc>
          <w:tcPr>
            <w:tcW w:w="105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3" w:type="dxa"/>
            <w:tcBorders>
              <w:left w:val="single" w:sz="6" w:space="0" w:color="auto"/>
              <w:bottom w:val="single" w:sz="4" w:space="0" w:color="auto"/>
              <w:right w:val="single" w:sz="6" w:space="0" w:color="auto"/>
            </w:tcBorders>
          </w:tcPr>
          <w:p w:rsidR="00B17D80" w:rsidRDefault="00B17D80" w:rsidP="007B59FD">
            <w:pPr>
              <w:pStyle w:val="TAL"/>
            </w:pPr>
            <w:r>
              <w:t>ENVELOPE: CARD READER STATUS 1.1.2a</w:t>
            </w:r>
          </w:p>
          <w:p w:rsidR="00B17D80" w:rsidRDefault="00B17D80" w:rsidP="007B59FD">
            <w:pPr>
              <w:pStyle w:val="TAL"/>
            </w:pPr>
            <w:r>
              <w:t>Or</w:t>
            </w:r>
          </w:p>
          <w:p w:rsidR="00B17D80" w:rsidRDefault="00B17D80" w:rsidP="007B59FD">
            <w:pPr>
              <w:pStyle w:val="TAL"/>
            </w:pPr>
            <w:r>
              <w:t>ENVELOPE: CARD READER STATUS 1.1.2b</w:t>
            </w:r>
          </w:p>
          <w:p w:rsidR="00B17D80" w:rsidRDefault="00B17D80" w:rsidP="007B59FD">
            <w:pPr>
              <w:pStyle w:val="TAL"/>
            </w:pPr>
            <w:r>
              <w:t>Or</w:t>
            </w:r>
          </w:p>
          <w:p w:rsidR="00B17D80" w:rsidRDefault="00B17D80" w:rsidP="007B59FD">
            <w:pPr>
              <w:pStyle w:val="TAL"/>
            </w:pPr>
            <w:r>
              <w:t>ENVELOPE: CARD READER STATUS 1.1.2c</w:t>
            </w:r>
          </w:p>
          <w:p w:rsidR="00B17D80" w:rsidRDefault="00B17D80" w:rsidP="007B59FD">
            <w:pPr>
              <w:pStyle w:val="TAL"/>
            </w:pPr>
            <w:r>
              <w:t>Or</w:t>
            </w:r>
          </w:p>
          <w:p w:rsidR="00B17D80" w:rsidRDefault="00B17D80" w:rsidP="007B59FD">
            <w:pPr>
              <w:pStyle w:val="TAL"/>
            </w:pPr>
            <w:r>
              <w:t>ENVELOPE: CARD READER STATUS 1.1.2d</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EVENT LIST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pPr>
      <w:r>
        <w:t>Event list</w:t>
      </w:r>
    </w:p>
    <w:p w:rsidR="00B17D80" w:rsidRDefault="00B17D80" w:rsidP="00B17D80">
      <w:pPr>
        <w:pStyle w:val="EX"/>
        <w:tabs>
          <w:tab w:val="left" w:pos="851"/>
        </w:tabs>
        <w:ind w:left="2835" w:hanging="2551"/>
      </w:pPr>
      <w:r>
        <w:tab/>
        <w:t>Event 1:</w:t>
      </w:r>
      <w:r>
        <w:tab/>
        <w:t>Card Reader Status</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EVENT LIST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lastRenderedPageBreak/>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ENVELOPE: EVENT DOWNLOAD CARD READER STATUS 1.1.1a</w:t>
      </w:r>
    </w:p>
    <w:p w:rsidR="00B17D80" w:rsidRDefault="00B17D80" w:rsidP="00B17D80">
      <w:r>
        <w:t>Logically:</w:t>
      </w:r>
    </w:p>
    <w:p w:rsidR="00B17D80" w:rsidRDefault="00B17D80" w:rsidP="00B17D80">
      <w:pPr>
        <w:pStyle w:val="EW"/>
        <w:tabs>
          <w:tab w:val="left" w:pos="851"/>
        </w:tabs>
        <w:ind w:left="2835" w:hanging="2551"/>
      </w:pPr>
      <w:r>
        <w:t>Event list</w:t>
      </w:r>
    </w:p>
    <w:p w:rsidR="00B17D80" w:rsidRDefault="00B17D80" w:rsidP="00B17D80">
      <w:pPr>
        <w:pStyle w:val="EW"/>
        <w:tabs>
          <w:tab w:val="left" w:pos="851"/>
        </w:tabs>
        <w:ind w:left="2835" w:hanging="2551"/>
      </w:pPr>
      <w:r>
        <w:tab/>
        <w:t>Event 1:</w:t>
      </w:r>
      <w: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Card reader status</w:t>
      </w:r>
    </w:p>
    <w:p w:rsidR="00B17D80" w:rsidRDefault="00B17D80" w:rsidP="00B17D80">
      <w:pPr>
        <w:pStyle w:val="EW"/>
        <w:tabs>
          <w:tab w:val="left" w:pos="851"/>
        </w:tabs>
        <w:ind w:left="2835" w:hanging="2551"/>
      </w:pPr>
      <w:r>
        <w:tab/>
        <w:t>Identity of card reader:</w:t>
      </w:r>
      <w:r>
        <w:tab/>
        <w:t>01</w:t>
      </w:r>
    </w:p>
    <w:p w:rsidR="00B17D80" w:rsidRDefault="00B17D80" w:rsidP="00B17D80">
      <w:pPr>
        <w:pStyle w:val="EW"/>
        <w:tabs>
          <w:tab w:val="left" w:pos="851"/>
        </w:tabs>
        <w:ind w:left="2835" w:hanging="2551"/>
      </w:pPr>
      <w:r>
        <w:tab/>
        <w:t>Card reader removable:</w:t>
      </w:r>
      <w:r>
        <w:tab/>
        <w:t>Yes</w:t>
      </w:r>
    </w:p>
    <w:p w:rsidR="00B17D80" w:rsidRDefault="00B17D80" w:rsidP="00B17D80">
      <w:pPr>
        <w:pStyle w:val="EW"/>
        <w:tabs>
          <w:tab w:val="left" w:pos="851"/>
        </w:tabs>
        <w:ind w:left="2835" w:hanging="2551"/>
      </w:pPr>
      <w:r>
        <w:tab/>
        <w:t>Card reader present:</w:t>
      </w:r>
      <w:r>
        <w:tab/>
        <w:t>Yes</w:t>
      </w:r>
    </w:p>
    <w:p w:rsidR="00B17D80" w:rsidRDefault="00B17D80" w:rsidP="00B17D80">
      <w:pPr>
        <w:pStyle w:val="EW"/>
        <w:tabs>
          <w:tab w:val="left" w:pos="851"/>
        </w:tabs>
        <w:ind w:left="2835" w:hanging="2551"/>
      </w:pPr>
      <w:r>
        <w:tab/>
        <w:t>Card reader ID-1 size:</w:t>
      </w:r>
      <w:r>
        <w:tab/>
        <w:t>Yes</w:t>
      </w:r>
    </w:p>
    <w:p w:rsidR="00B17D80" w:rsidRDefault="00B17D80" w:rsidP="00B17D80">
      <w:pPr>
        <w:pStyle w:val="EW"/>
        <w:tabs>
          <w:tab w:val="left" w:pos="851"/>
        </w:tabs>
        <w:ind w:left="2835" w:hanging="2551"/>
      </w:pPr>
      <w:r>
        <w:tab/>
        <w:t>Card present in reader:</w:t>
      </w:r>
      <w:r>
        <w:tab/>
        <w:t>Yes</w:t>
      </w:r>
    </w:p>
    <w:p w:rsidR="00B17D80" w:rsidRDefault="00B17D80" w:rsidP="00B17D80">
      <w:pPr>
        <w:pStyle w:val="EX"/>
        <w:tabs>
          <w:tab w:val="left" w:pos="851"/>
        </w:tabs>
        <w:ind w:left="2835" w:hanging="2551"/>
      </w:pPr>
      <w:r>
        <w:tab/>
        <w:t>Card powered:</w:t>
      </w:r>
      <w:r>
        <w:tab/>
        <w:t>No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D6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79</w:t>
            </w:r>
          </w:p>
        </w:tc>
      </w:tr>
    </w:tbl>
    <w:p w:rsidR="00B17D80" w:rsidRDefault="00B17D80" w:rsidP="00B17D80">
      <w:pPr>
        <w:pStyle w:val="FP"/>
      </w:pPr>
    </w:p>
    <w:p w:rsidR="00B17D80" w:rsidRDefault="00B17D80" w:rsidP="00B17D80">
      <w:r>
        <w:t>ENVELOPE: EVENT DOWNLOAD CARD READER STATUS 1.1.1b</w:t>
      </w:r>
    </w:p>
    <w:p w:rsidR="00B17D80" w:rsidRDefault="00B17D80" w:rsidP="00B17D80">
      <w:r>
        <w:t>Logically:</w:t>
      </w:r>
    </w:p>
    <w:p w:rsidR="00B17D80" w:rsidRDefault="00B17D80" w:rsidP="00B17D80">
      <w:pPr>
        <w:pStyle w:val="EW"/>
        <w:tabs>
          <w:tab w:val="left" w:pos="851"/>
        </w:tabs>
        <w:ind w:left="2835" w:hanging="2551"/>
      </w:pPr>
      <w:r>
        <w:t>Event list</w:t>
      </w:r>
    </w:p>
    <w:p w:rsidR="00B17D80" w:rsidRDefault="00B17D80" w:rsidP="00B17D80">
      <w:pPr>
        <w:pStyle w:val="EW"/>
        <w:tabs>
          <w:tab w:val="left" w:pos="851"/>
        </w:tabs>
        <w:ind w:left="2835" w:hanging="2551"/>
      </w:pPr>
      <w:r>
        <w:tab/>
        <w:t>Event 1:</w:t>
      </w:r>
      <w: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Card reader status</w:t>
      </w:r>
    </w:p>
    <w:p w:rsidR="00B17D80" w:rsidRDefault="00B17D80" w:rsidP="00B17D80">
      <w:pPr>
        <w:pStyle w:val="EW"/>
        <w:tabs>
          <w:tab w:val="left" w:pos="851"/>
        </w:tabs>
        <w:ind w:left="2835" w:hanging="2551"/>
      </w:pPr>
      <w:r>
        <w:tab/>
        <w:t>Identity of card reader:</w:t>
      </w:r>
      <w:r>
        <w:tab/>
        <w:t>01</w:t>
      </w:r>
    </w:p>
    <w:p w:rsidR="00B17D80" w:rsidRDefault="00B17D80" w:rsidP="00B17D80">
      <w:pPr>
        <w:pStyle w:val="EW"/>
        <w:tabs>
          <w:tab w:val="left" w:pos="851"/>
        </w:tabs>
        <w:ind w:left="2835" w:hanging="2551"/>
      </w:pPr>
      <w:r>
        <w:tab/>
        <w:t>Card reader removable:</w:t>
      </w:r>
      <w:r>
        <w:tab/>
        <w:t>Yes</w:t>
      </w:r>
    </w:p>
    <w:p w:rsidR="00B17D80" w:rsidRDefault="00B17D80" w:rsidP="00B17D80">
      <w:pPr>
        <w:pStyle w:val="EW"/>
        <w:tabs>
          <w:tab w:val="left" w:pos="851"/>
        </w:tabs>
        <w:ind w:left="2835" w:hanging="2551"/>
      </w:pPr>
      <w:r>
        <w:tab/>
        <w:t>Card reader present:</w:t>
      </w:r>
      <w:r>
        <w:tab/>
        <w:t>Yes</w:t>
      </w:r>
    </w:p>
    <w:p w:rsidR="00B17D80" w:rsidRDefault="00B17D80" w:rsidP="00B17D80">
      <w:pPr>
        <w:pStyle w:val="EW"/>
        <w:tabs>
          <w:tab w:val="left" w:pos="851"/>
        </w:tabs>
        <w:ind w:left="2835" w:hanging="2551"/>
      </w:pPr>
      <w:r>
        <w:tab/>
        <w:t>Card reader ID-1 size:</w:t>
      </w:r>
      <w:r>
        <w:tab/>
        <w:t>No</w:t>
      </w:r>
    </w:p>
    <w:p w:rsidR="00B17D80" w:rsidRDefault="00B17D80" w:rsidP="00B17D80">
      <w:pPr>
        <w:pStyle w:val="EW"/>
        <w:tabs>
          <w:tab w:val="left" w:pos="851"/>
        </w:tabs>
        <w:ind w:left="2835" w:hanging="2551"/>
      </w:pPr>
      <w:r>
        <w:tab/>
        <w:t>Card present in reader:</w:t>
      </w:r>
      <w:r>
        <w:tab/>
        <w:t>Yes</w:t>
      </w:r>
    </w:p>
    <w:p w:rsidR="00B17D80" w:rsidRDefault="00B17D80" w:rsidP="00B17D80">
      <w:pPr>
        <w:pStyle w:val="EX"/>
        <w:tabs>
          <w:tab w:val="left" w:pos="851"/>
        </w:tabs>
        <w:ind w:left="2835" w:hanging="2551"/>
      </w:pPr>
      <w:r>
        <w:tab/>
        <w:t>Card powered:</w:t>
      </w:r>
      <w:r>
        <w:tab/>
        <w:t>No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D6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59</w:t>
            </w:r>
          </w:p>
        </w:tc>
      </w:tr>
    </w:tbl>
    <w:p w:rsidR="00B17D80" w:rsidRDefault="00B17D80" w:rsidP="00B17D80">
      <w:pPr>
        <w:pStyle w:val="FP"/>
      </w:pPr>
    </w:p>
    <w:p w:rsidR="00B17D80" w:rsidRDefault="00B17D80" w:rsidP="00B17D80">
      <w:r>
        <w:t>ENVELOPE: EVENT DOWNLOAD CARD READER STATUS 1.1.1c</w:t>
      </w:r>
    </w:p>
    <w:p w:rsidR="00B17D80" w:rsidRDefault="00B17D80" w:rsidP="00B17D80">
      <w:r>
        <w:t>Logically:</w:t>
      </w:r>
    </w:p>
    <w:p w:rsidR="00B17D80" w:rsidRDefault="00B17D80" w:rsidP="00B17D80">
      <w:pPr>
        <w:pStyle w:val="EW"/>
        <w:tabs>
          <w:tab w:val="left" w:pos="851"/>
        </w:tabs>
        <w:ind w:left="2835" w:hanging="2551"/>
      </w:pPr>
      <w:r>
        <w:t>Event list</w:t>
      </w:r>
    </w:p>
    <w:p w:rsidR="00B17D80" w:rsidRDefault="00B17D80" w:rsidP="00B17D80">
      <w:pPr>
        <w:pStyle w:val="EW"/>
        <w:tabs>
          <w:tab w:val="left" w:pos="851"/>
        </w:tabs>
        <w:ind w:left="2835" w:hanging="2551"/>
      </w:pPr>
      <w:r>
        <w:tab/>
        <w:t>Event 1:</w:t>
      </w:r>
      <w: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lastRenderedPageBreak/>
        <w:t>Card reader status</w:t>
      </w:r>
    </w:p>
    <w:p w:rsidR="00B17D80" w:rsidRDefault="00B17D80" w:rsidP="00B17D80">
      <w:pPr>
        <w:pStyle w:val="EW"/>
        <w:tabs>
          <w:tab w:val="left" w:pos="851"/>
        </w:tabs>
        <w:ind w:left="2835" w:hanging="2551"/>
      </w:pPr>
      <w:r>
        <w:tab/>
        <w:t>Identity of card reader:</w:t>
      </w:r>
      <w:r>
        <w:tab/>
        <w:t>01</w:t>
      </w:r>
    </w:p>
    <w:p w:rsidR="00B17D80" w:rsidRDefault="00B17D80" w:rsidP="00B17D80">
      <w:pPr>
        <w:pStyle w:val="EW"/>
        <w:tabs>
          <w:tab w:val="left" w:pos="851"/>
        </w:tabs>
        <w:ind w:left="2835" w:hanging="2551"/>
      </w:pPr>
      <w:r>
        <w:tab/>
        <w:t>Card reader removable:</w:t>
      </w:r>
      <w:r>
        <w:tab/>
        <w:t>No</w:t>
      </w:r>
    </w:p>
    <w:p w:rsidR="00B17D80" w:rsidRDefault="00B17D80" w:rsidP="00B17D80">
      <w:pPr>
        <w:pStyle w:val="EW"/>
        <w:tabs>
          <w:tab w:val="left" w:pos="851"/>
        </w:tabs>
        <w:ind w:left="2835" w:hanging="2551"/>
      </w:pPr>
      <w:r>
        <w:tab/>
        <w:t>Card reader present:</w:t>
      </w:r>
      <w:r>
        <w:tab/>
        <w:t>Yes</w:t>
      </w:r>
    </w:p>
    <w:p w:rsidR="00B17D80" w:rsidRDefault="00B17D80" w:rsidP="00B17D80">
      <w:pPr>
        <w:pStyle w:val="EW"/>
        <w:tabs>
          <w:tab w:val="left" w:pos="851"/>
        </w:tabs>
        <w:ind w:left="2835" w:hanging="2551"/>
      </w:pPr>
      <w:r>
        <w:tab/>
        <w:t>Card reader ID-1 size:</w:t>
      </w:r>
      <w:r>
        <w:tab/>
        <w:t>Yes</w:t>
      </w:r>
    </w:p>
    <w:p w:rsidR="00B17D80" w:rsidRDefault="00B17D80" w:rsidP="00B17D80">
      <w:pPr>
        <w:pStyle w:val="EW"/>
        <w:tabs>
          <w:tab w:val="left" w:pos="851"/>
        </w:tabs>
        <w:ind w:left="2835" w:hanging="2551"/>
      </w:pPr>
      <w:r>
        <w:tab/>
        <w:t>Card present in reader:</w:t>
      </w:r>
      <w:r>
        <w:tab/>
        <w:t>Yes</w:t>
      </w:r>
    </w:p>
    <w:p w:rsidR="00B17D80" w:rsidRDefault="00B17D80" w:rsidP="00B17D80">
      <w:pPr>
        <w:pStyle w:val="EX"/>
        <w:tabs>
          <w:tab w:val="left" w:pos="851"/>
        </w:tabs>
        <w:ind w:left="2835" w:hanging="2551"/>
      </w:pPr>
      <w:r>
        <w:tab/>
        <w:t>Card powered:</w:t>
      </w:r>
      <w:r>
        <w:tab/>
        <w:t>No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D6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71</w:t>
            </w:r>
          </w:p>
        </w:tc>
      </w:tr>
    </w:tbl>
    <w:p w:rsidR="00B17D80" w:rsidRDefault="00B17D80" w:rsidP="00B17D80">
      <w:pPr>
        <w:pStyle w:val="FP"/>
      </w:pPr>
    </w:p>
    <w:p w:rsidR="00B17D80" w:rsidRDefault="00B17D80" w:rsidP="00B17D80">
      <w:r>
        <w:t>ENVELOPE: EVENT DOWNLOAD CARD READER STATUS 1.1.1d</w:t>
      </w:r>
    </w:p>
    <w:p w:rsidR="00B17D80" w:rsidRDefault="00B17D80" w:rsidP="00B17D80">
      <w:r>
        <w:t>Logically:</w:t>
      </w:r>
    </w:p>
    <w:p w:rsidR="00B17D80" w:rsidRDefault="00B17D80" w:rsidP="00B17D80">
      <w:pPr>
        <w:pStyle w:val="EW"/>
        <w:tabs>
          <w:tab w:val="left" w:pos="851"/>
        </w:tabs>
        <w:ind w:left="2835" w:hanging="2551"/>
      </w:pPr>
      <w:r>
        <w:t>Event list</w:t>
      </w:r>
    </w:p>
    <w:p w:rsidR="00B17D80" w:rsidRDefault="00B17D80" w:rsidP="00B17D80">
      <w:pPr>
        <w:pStyle w:val="EW"/>
        <w:tabs>
          <w:tab w:val="left" w:pos="851"/>
        </w:tabs>
        <w:ind w:left="2835" w:hanging="2551"/>
      </w:pPr>
      <w:r>
        <w:tab/>
        <w:t>Event 1:</w:t>
      </w:r>
      <w: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Card reader status</w:t>
      </w:r>
    </w:p>
    <w:p w:rsidR="00B17D80" w:rsidRDefault="00B17D80" w:rsidP="00B17D80">
      <w:pPr>
        <w:pStyle w:val="EW"/>
        <w:tabs>
          <w:tab w:val="left" w:pos="851"/>
        </w:tabs>
        <w:ind w:left="2835" w:hanging="2551"/>
      </w:pPr>
      <w:r>
        <w:tab/>
        <w:t>Identity of card reader:</w:t>
      </w:r>
      <w:r>
        <w:tab/>
        <w:t>01</w:t>
      </w:r>
    </w:p>
    <w:p w:rsidR="00B17D80" w:rsidRDefault="00B17D80" w:rsidP="00B17D80">
      <w:pPr>
        <w:pStyle w:val="EW"/>
        <w:tabs>
          <w:tab w:val="left" w:pos="851"/>
        </w:tabs>
        <w:ind w:left="2835" w:hanging="2551"/>
      </w:pPr>
      <w:r>
        <w:tab/>
        <w:t>Card reader removable:</w:t>
      </w:r>
      <w:r>
        <w:tab/>
        <w:t>No</w:t>
      </w:r>
    </w:p>
    <w:p w:rsidR="00B17D80" w:rsidRDefault="00B17D80" w:rsidP="00B17D80">
      <w:pPr>
        <w:pStyle w:val="EW"/>
        <w:tabs>
          <w:tab w:val="left" w:pos="851"/>
        </w:tabs>
        <w:ind w:left="2835" w:hanging="2551"/>
      </w:pPr>
      <w:r>
        <w:tab/>
        <w:t>Card reader present:</w:t>
      </w:r>
      <w:r>
        <w:tab/>
        <w:t>Yes</w:t>
      </w:r>
    </w:p>
    <w:p w:rsidR="00B17D80" w:rsidRDefault="00B17D80" w:rsidP="00B17D80">
      <w:pPr>
        <w:pStyle w:val="EW"/>
        <w:tabs>
          <w:tab w:val="left" w:pos="851"/>
        </w:tabs>
        <w:ind w:left="2835" w:hanging="2551"/>
      </w:pPr>
      <w:r>
        <w:tab/>
        <w:t>Card reader ID-1 size:</w:t>
      </w:r>
      <w:r>
        <w:tab/>
        <w:t>No</w:t>
      </w:r>
    </w:p>
    <w:p w:rsidR="00B17D80" w:rsidRDefault="00B17D80" w:rsidP="00B17D80">
      <w:pPr>
        <w:pStyle w:val="EW"/>
        <w:tabs>
          <w:tab w:val="left" w:pos="851"/>
        </w:tabs>
        <w:ind w:left="2835" w:hanging="2551"/>
      </w:pPr>
      <w:r>
        <w:tab/>
        <w:t>Card present in reader:</w:t>
      </w:r>
      <w:r>
        <w:tab/>
        <w:t>Yes</w:t>
      </w:r>
    </w:p>
    <w:p w:rsidR="00B17D80" w:rsidRDefault="00B17D80" w:rsidP="00B17D80">
      <w:pPr>
        <w:pStyle w:val="EX"/>
        <w:tabs>
          <w:tab w:val="left" w:pos="851"/>
        </w:tabs>
        <w:ind w:left="2835" w:hanging="2551"/>
      </w:pPr>
      <w:r>
        <w:tab/>
        <w:t>Card powered:</w:t>
      </w:r>
      <w:r>
        <w:tab/>
        <w:t>No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D6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51</w:t>
            </w:r>
          </w:p>
        </w:tc>
      </w:tr>
    </w:tbl>
    <w:p w:rsidR="00B17D80" w:rsidRDefault="00B17D80" w:rsidP="00B17D80">
      <w:pPr>
        <w:pStyle w:val="FP"/>
      </w:pPr>
    </w:p>
    <w:p w:rsidR="00B17D80" w:rsidRDefault="00B17D80" w:rsidP="00B17D80">
      <w:r>
        <w:t>ENVELOPE: EVENT DOWNLOAD CARD READER STATUS 1.1.2a</w:t>
      </w:r>
    </w:p>
    <w:p w:rsidR="00B17D80" w:rsidRDefault="00B17D80" w:rsidP="00B17D80">
      <w:r>
        <w:t>Logically:</w:t>
      </w:r>
    </w:p>
    <w:p w:rsidR="00B17D80" w:rsidRDefault="00B17D80" w:rsidP="00B17D80">
      <w:pPr>
        <w:pStyle w:val="EW"/>
        <w:tabs>
          <w:tab w:val="left" w:pos="851"/>
        </w:tabs>
        <w:ind w:left="2835" w:hanging="2551"/>
      </w:pPr>
      <w:r>
        <w:t>Event list</w:t>
      </w:r>
    </w:p>
    <w:p w:rsidR="00B17D80" w:rsidRDefault="00B17D80" w:rsidP="00B17D80">
      <w:pPr>
        <w:pStyle w:val="EW"/>
        <w:tabs>
          <w:tab w:val="left" w:pos="851"/>
        </w:tabs>
        <w:ind w:left="2835" w:hanging="2551"/>
      </w:pPr>
      <w:r>
        <w:tab/>
        <w:t>Event 1:</w:t>
      </w:r>
      <w: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Card reader status</w:t>
      </w:r>
    </w:p>
    <w:p w:rsidR="00B17D80" w:rsidRDefault="00B17D80" w:rsidP="00B17D80">
      <w:pPr>
        <w:pStyle w:val="EW"/>
        <w:tabs>
          <w:tab w:val="left" w:pos="851"/>
        </w:tabs>
        <w:ind w:left="2835" w:hanging="2551"/>
      </w:pPr>
      <w:r>
        <w:tab/>
        <w:t>Identity of card reader:</w:t>
      </w:r>
      <w:r>
        <w:tab/>
        <w:t>01</w:t>
      </w:r>
    </w:p>
    <w:p w:rsidR="00B17D80" w:rsidRDefault="00B17D80" w:rsidP="00B17D80">
      <w:pPr>
        <w:pStyle w:val="EW"/>
        <w:tabs>
          <w:tab w:val="left" w:pos="851"/>
        </w:tabs>
        <w:ind w:left="2835" w:hanging="2551"/>
      </w:pPr>
      <w:r>
        <w:tab/>
        <w:t>Card reader removable:</w:t>
      </w:r>
      <w:r>
        <w:tab/>
        <w:t>Yes</w:t>
      </w:r>
    </w:p>
    <w:p w:rsidR="00B17D80" w:rsidRDefault="00B17D80" w:rsidP="00B17D80">
      <w:pPr>
        <w:pStyle w:val="EW"/>
        <w:tabs>
          <w:tab w:val="left" w:pos="851"/>
        </w:tabs>
        <w:ind w:left="2835" w:hanging="2551"/>
      </w:pPr>
      <w:r>
        <w:tab/>
        <w:t>Card reader present:</w:t>
      </w:r>
      <w:r>
        <w:tab/>
        <w:t>Yes</w:t>
      </w:r>
    </w:p>
    <w:p w:rsidR="00B17D80" w:rsidRDefault="00B17D80" w:rsidP="00B17D80">
      <w:pPr>
        <w:pStyle w:val="EW"/>
        <w:tabs>
          <w:tab w:val="left" w:pos="851"/>
        </w:tabs>
        <w:ind w:left="2835" w:hanging="2551"/>
      </w:pPr>
      <w:r>
        <w:tab/>
        <w:t>Card reader ID-1 size:</w:t>
      </w:r>
      <w:r>
        <w:tab/>
        <w:t>Yes</w:t>
      </w:r>
    </w:p>
    <w:p w:rsidR="00B17D80" w:rsidRDefault="00B17D80" w:rsidP="00B17D80">
      <w:pPr>
        <w:pStyle w:val="EW"/>
        <w:tabs>
          <w:tab w:val="left" w:pos="851"/>
        </w:tabs>
        <w:ind w:left="2835" w:hanging="2551"/>
      </w:pPr>
      <w:r>
        <w:tab/>
        <w:t>Card present in reader:</w:t>
      </w:r>
      <w:r>
        <w:tab/>
        <w:t>No</w:t>
      </w:r>
    </w:p>
    <w:p w:rsidR="00B17D80" w:rsidRDefault="00B17D80" w:rsidP="00B17D80">
      <w:pPr>
        <w:pStyle w:val="EX"/>
        <w:tabs>
          <w:tab w:val="left" w:pos="851"/>
        </w:tabs>
        <w:ind w:left="2835" w:hanging="2551"/>
      </w:pPr>
      <w:r>
        <w:tab/>
        <w:t>Card powered:</w:t>
      </w:r>
      <w:r>
        <w:tab/>
        <w:t>No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D6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r>
    </w:tbl>
    <w:p w:rsidR="00B17D80" w:rsidRDefault="00B17D80" w:rsidP="00B17D80">
      <w:pPr>
        <w:pStyle w:val="FP"/>
      </w:pPr>
    </w:p>
    <w:p w:rsidR="00B17D80" w:rsidRDefault="00B17D80" w:rsidP="00B17D80">
      <w:r>
        <w:t>ENVELOPE: EVENT DOWNLOAD CARD READER STATUS 1.1.2b</w:t>
      </w:r>
    </w:p>
    <w:p w:rsidR="00B17D80" w:rsidRDefault="00B17D80" w:rsidP="00B17D80">
      <w:r>
        <w:t>Logically:</w:t>
      </w:r>
    </w:p>
    <w:p w:rsidR="00B17D80" w:rsidRDefault="00B17D80" w:rsidP="00B17D80">
      <w:pPr>
        <w:pStyle w:val="EW"/>
        <w:tabs>
          <w:tab w:val="left" w:pos="851"/>
        </w:tabs>
        <w:ind w:left="2835" w:hanging="2551"/>
      </w:pPr>
      <w:r>
        <w:t>Event list</w:t>
      </w:r>
    </w:p>
    <w:p w:rsidR="00B17D80" w:rsidRDefault="00B17D80" w:rsidP="00B17D80">
      <w:pPr>
        <w:pStyle w:val="EW"/>
        <w:tabs>
          <w:tab w:val="left" w:pos="851"/>
        </w:tabs>
        <w:ind w:left="2835" w:hanging="2551"/>
      </w:pPr>
      <w:r>
        <w:tab/>
        <w:t>Event 1:</w:t>
      </w:r>
      <w: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lastRenderedPageBreak/>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Card reader status</w:t>
      </w:r>
    </w:p>
    <w:p w:rsidR="00B17D80" w:rsidRDefault="00B17D80" w:rsidP="00B17D80">
      <w:pPr>
        <w:pStyle w:val="EW"/>
        <w:tabs>
          <w:tab w:val="left" w:pos="851"/>
        </w:tabs>
        <w:ind w:left="2835" w:hanging="2551"/>
      </w:pPr>
      <w:r>
        <w:tab/>
        <w:t>Identity of card reader:</w:t>
      </w:r>
      <w:r>
        <w:tab/>
        <w:t>01</w:t>
      </w:r>
    </w:p>
    <w:p w:rsidR="00B17D80" w:rsidRDefault="00B17D80" w:rsidP="00B17D80">
      <w:pPr>
        <w:pStyle w:val="EW"/>
        <w:tabs>
          <w:tab w:val="left" w:pos="851"/>
        </w:tabs>
        <w:ind w:left="2835" w:hanging="2551"/>
      </w:pPr>
      <w:r>
        <w:tab/>
        <w:t>Card reader removable:</w:t>
      </w:r>
      <w:r>
        <w:tab/>
        <w:t>Yes</w:t>
      </w:r>
    </w:p>
    <w:p w:rsidR="00B17D80" w:rsidRDefault="00B17D80" w:rsidP="00B17D80">
      <w:pPr>
        <w:pStyle w:val="EW"/>
        <w:tabs>
          <w:tab w:val="left" w:pos="851"/>
        </w:tabs>
        <w:ind w:left="2835" w:hanging="2551"/>
      </w:pPr>
      <w:r>
        <w:tab/>
        <w:t>Card reader present:</w:t>
      </w:r>
      <w:r>
        <w:tab/>
        <w:t>Yes</w:t>
      </w:r>
    </w:p>
    <w:p w:rsidR="00B17D80" w:rsidRDefault="00B17D80" w:rsidP="00B17D80">
      <w:pPr>
        <w:pStyle w:val="EW"/>
        <w:tabs>
          <w:tab w:val="left" w:pos="851"/>
        </w:tabs>
        <w:ind w:left="2835" w:hanging="2551"/>
      </w:pPr>
      <w:r>
        <w:tab/>
        <w:t>Card reader ID-1 size:</w:t>
      </w:r>
      <w:r>
        <w:tab/>
        <w:t>No</w:t>
      </w:r>
    </w:p>
    <w:p w:rsidR="00B17D80" w:rsidRDefault="00B17D80" w:rsidP="00B17D80">
      <w:pPr>
        <w:pStyle w:val="EW"/>
        <w:tabs>
          <w:tab w:val="left" w:pos="851"/>
        </w:tabs>
        <w:ind w:left="2835" w:hanging="2551"/>
      </w:pPr>
      <w:r>
        <w:tab/>
        <w:t>Card present in reader:</w:t>
      </w:r>
      <w:r>
        <w:tab/>
        <w:t>No</w:t>
      </w:r>
    </w:p>
    <w:p w:rsidR="00B17D80" w:rsidRDefault="00B17D80" w:rsidP="00B17D80">
      <w:pPr>
        <w:pStyle w:val="EX"/>
        <w:tabs>
          <w:tab w:val="left" w:pos="851"/>
        </w:tabs>
        <w:ind w:left="2835" w:hanging="2551"/>
      </w:pPr>
      <w:r>
        <w:tab/>
        <w:t>Card powered:</w:t>
      </w:r>
      <w:r>
        <w:tab/>
        <w:t>No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D6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r>
    </w:tbl>
    <w:p w:rsidR="00B17D80" w:rsidRDefault="00B17D80" w:rsidP="00B17D80">
      <w:pPr>
        <w:pStyle w:val="FP"/>
      </w:pPr>
    </w:p>
    <w:p w:rsidR="00B17D80" w:rsidRDefault="00B17D80" w:rsidP="00B17D80">
      <w:r>
        <w:t>ENVELOPE: EVENT DOWNLOAD CARD READER STATUS 1.1.2c</w:t>
      </w:r>
    </w:p>
    <w:p w:rsidR="00B17D80" w:rsidRDefault="00B17D80" w:rsidP="00B17D80">
      <w:r>
        <w:t>Logically:</w:t>
      </w:r>
    </w:p>
    <w:p w:rsidR="00B17D80" w:rsidRDefault="00B17D80" w:rsidP="00B17D80">
      <w:pPr>
        <w:pStyle w:val="EW"/>
        <w:tabs>
          <w:tab w:val="left" w:pos="851"/>
        </w:tabs>
        <w:ind w:left="2835" w:hanging="2551"/>
      </w:pPr>
      <w:r>
        <w:t>Event list</w:t>
      </w:r>
    </w:p>
    <w:p w:rsidR="00B17D80" w:rsidRDefault="00B17D80" w:rsidP="00B17D80">
      <w:pPr>
        <w:pStyle w:val="EW"/>
        <w:tabs>
          <w:tab w:val="left" w:pos="851"/>
        </w:tabs>
        <w:ind w:left="2835" w:hanging="2551"/>
      </w:pPr>
      <w:r>
        <w:tab/>
        <w:t>Event 1:</w:t>
      </w:r>
      <w: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Card reader status</w:t>
      </w:r>
    </w:p>
    <w:p w:rsidR="00B17D80" w:rsidRDefault="00B17D80" w:rsidP="00B17D80">
      <w:pPr>
        <w:pStyle w:val="EW"/>
        <w:tabs>
          <w:tab w:val="left" w:pos="851"/>
        </w:tabs>
        <w:ind w:left="2835" w:hanging="2551"/>
      </w:pPr>
      <w:r>
        <w:tab/>
        <w:t>Identity of card reader:</w:t>
      </w:r>
      <w:r>
        <w:tab/>
        <w:t>01</w:t>
      </w:r>
    </w:p>
    <w:p w:rsidR="00B17D80" w:rsidRDefault="00B17D80" w:rsidP="00B17D80">
      <w:pPr>
        <w:pStyle w:val="EW"/>
        <w:tabs>
          <w:tab w:val="left" w:pos="851"/>
        </w:tabs>
        <w:ind w:left="2835" w:hanging="2551"/>
      </w:pPr>
      <w:r>
        <w:tab/>
        <w:t>Card reader removable:</w:t>
      </w:r>
      <w:r>
        <w:tab/>
        <w:t>No</w:t>
      </w:r>
    </w:p>
    <w:p w:rsidR="00B17D80" w:rsidRDefault="00B17D80" w:rsidP="00B17D80">
      <w:pPr>
        <w:pStyle w:val="EW"/>
        <w:tabs>
          <w:tab w:val="left" w:pos="851"/>
        </w:tabs>
        <w:ind w:left="2835" w:hanging="2551"/>
      </w:pPr>
      <w:r>
        <w:tab/>
        <w:t>Card reader present:</w:t>
      </w:r>
      <w:r>
        <w:tab/>
        <w:t>Yes</w:t>
      </w:r>
    </w:p>
    <w:p w:rsidR="00B17D80" w:rsidRDefault="00B17D80" w:rsidP="00B17D80">
      <w:pPr>
        <w:pStyle w:val="EW"/>
        <w:tabs>
          <w:tab w:val="left" w:pos="851"/>
        </w:tabs>
        <w:ind w:left="2835" w:hanging="2551"/>
      </w:pPr>
      <w:r>
        <w:tab/>
        <w:t>Card reader ID-1 size:</w:t>
      </w:r>
      <w:r>
        <w:tab/>
        <w:t>Yes</w:t>
      </w:r>
    </w:p>
    <w:p w:rsidR="00B17D80" w:rsidRDefault="00B17D80" w:rsidP="00B17D80">
      <w:pPr>
        <w:pStyle w:val="EW"/>
        <w:tabs>
          <w:tab w:val="left" w:pos="851"/>
        </w:tabs>
        <w:ind w:left="2835" w:hanging="2551"/>
      </w:pPr>
      <w:r>
        <w:tab/>
        <w:t>Card present in reader:</w:t>
      </w:r>
      <w:r>
        <w:tab/>
        <w:t>No</w:t>
      </w:r>
    </w:p>
    <w:p w:rsidR="00B17D80" w:rsidRDefault="00B17D80" w:rsidP="00B17D80">
      <w:pPr>
        <w:pStyle w:val="EX"/>
        <w:tabs>
          <w:tab w:val="left" w:pos="851"/>
        </w:tabs>
        <w:ind w:left="2835" w:hanging="2551"/>
      </w:pPr>
      <w:r>
        <w:tab/>
        <w:t>Card powered:</w:t>
      </w:r>
      <w:r>
        <w:tab/>
        <w:t>No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D6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31</w:t>
            </w:r>
          </w:p>
        </w:tc>
      </w:tr>
    </w:tbl>
    <w:p w:rsidR="00B17D80" w:rsidRDefault="00B17D80" w:rsidP="00B17D80">
      <w:pPr>
        <w:pStyle w:val="FP"/>
      </w:pPr>
    </w:p>
    <w:p w:rsidR="00B17D80" w:rsidRDefault="00B17D80" w:rsidP="00B17D80">
      <w:r>
        <w:t>ENVELOPE: EVENT DOWNLOAD CARD READER STATUS 1.1.2d</w:t>
      </w:r>
    </w:p>
    <w:p w:rsidR="00B17D80" w:rsidRDefault="00B17D80" w:rsidP="00B17D80">
      <w:r>
        <w:t>Logically:</w:t>
      </w:r>
    </w:p>
    <w:p w:rsidR="00B17D80" w:rsidRDefault="00B17D80" w:rsidP="00B17D80">
      <w:pPr>
        <w:pStyle w:val="EW"/>
        <w:tabs>
          <w:tab w:val="left" w:pos="851"/>
        </w:tabs>
        <w:ind w:left="2835" w:hanging="2551"/>
      </w:pPr>
      <w:r>
        <w:t>Event list</w:t>
      </w:r>
    </w:p>
    <w:p w:rsidR="00B17D80" w:rsidRDefault="00B17D80" w:rsidP="00B17D80">
      <w:pPr>
        <w:pStyle w:val="EW"/>
        <w:tabs>
          <w:tab w:val="left" w:pos="851"/>
        </w:tabs>
        <w:ind w:left="2835" w:hanging="2551"/>
      </w:pPr>
      <w:r>
        <w:tab/>
        <w:t>Event 1:</w:t>
      </w:r>
      <w: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Card reader status</w:t>
      </w:r>
    </w:p>
    <w:p w:rsidR="00B17D80" w:rsidRDefault="00B17D80" w:rsidP="00B17D80">
      <w:pPr>
        <w:pStyle w:val="EW"/>
        <w:tabs>
          <w:tab w:val="left" w:pos="851"/>
        </w:tabs>
        <w:ind w:left="2835" w:hanging="2551"/>
      </w:pPr>
      <w:r>
        <w:tab/>
        <w:t>Identity of card reader:</w:t>
      </w:r>
      <w:r>
        <w:tab/>
        <w:t>01</w:t>
      </w:r>
    </w:p>
    <w:p w:rsidR="00B17D80" w:rsidRDefault="00B17D80" w:rsidP="00B17D80">
      <w:pPr>
        <w:pStyle w:val="EW"/>
        <w:tabs>
          <w:tab w:val="left" w:pos="851"/>
        </w:tabs>
        <w:ind w:left="2835" w:hanging="2551"/>
      </w:pPr>
      <w:r>
        <w:tab/>
        <w:t>Card reader removable:</w:t>
      </w:r>
      <w:r>
        <w:tab/>
        <w:t>No</w:t>
      </w:r>
    </w:p>
    <w:p w:rsidR="00B17D80" w:rsidRDefault="00B17D80" w:rsidP="00B17D80">
      <w:pPr>
        <w:pStyle w:val="EW"/>
        <w:tabs>
          <w:tab w:val="left" w:pos="851"/>
        </w:tabs>
        <w:ind w:left="2835" w:hanging="2551"/>
      </w:pPr>
      <w:r>
        <w:tab/>
        <w:t>Card reader present:</w:t>
      </w:r>
      <w:r>
        <w:tab/>
        <w:t>Yes</w:t>
      </w:r>
    </w:p>
    <w:p w:rsidR="00B17D80" w:rsidRDefault="00B17D80" w:rsidP="00B17D80">
      <w:pPr>
        <w:pStyle w:val="EW"/>
        <w:tabs>
          <w:tab w:val="left" w:pos="851"/>
        </w:tabs>
        <w:ind w:left="2835" w:hanging="2551"/>
      </w:pPr>
      <w:r>
        <w:tab/>
        <w:t>Card reader ID-1 size:</w:t>
      </w:r>
      <w:r>
        <w:tab/>
        <w:t>No</w:t>
      </w:r>
    </w:p>
    <w:p w:rsidR="00B17D80" w:rsidRDefault="00B17D80" w:rsidP="00B17D80">
      <w:pPr>
        <w:pStyle w:val="EW"/>
        <w:tabs>
          <w:tab w:val="left" w:pos="851"/>
        </w:tabs>
        <w:ind w:left="2835" w:hanging="2551"/>
      </w:pPr>
      <w:r>
        <w:tab/>
        <w:t>Card present in reader:</w:t>
      </w:r>
      <w:r>
        <w:tab/>
        <w:t>No</w:t>
      </w:r>
    </w:p>
    <w:p w:rsidR="00B17D80" w:rsidRDefault="00B17D80" w:rsidP="00B17D80">
      <w:pPr>
        <w:pStyle w:val="EX"/>
        <w:tabs>
          <w:tab w:val="left" w:pos="851"/>
        </w:tabs>
        <w:ind w:left="2835" w:hanging="2551"/>
      </w:pPr>
      <w:r>
        <w:tab/>
        <w:t>Card powered:</w:t>
      </w:r>
      <w:r>
        <w:tab/>
        <w:t>No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D6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r>
    </w:tbl>
    <w:p w:rsidR="00B17D80" w:rsidRDefault="00B17D80" w:rsidP="00B17D80">
      <w:pPr>
        <w:pStyle w:val="FP"/>
      </w:pPr>
    </w:p>
    <w:p w:rsidR="00B17D80" w:rsidRDefault="00B17D80" w:rsidP="00B17D80">
      <w:pPr>
        <w:pStyle w:val="H6"/>
      </w:pPr>
      <w:r>
        <w:lastRenderedPageBreak/>
        <w:t>27.22.7.7.1.5</w:t>
      </w:r>
      <w:r>
        <w:tab/>
        <w:t>Test requirement</w:t>
      </w:r>
    </w:p>
    <w:p w:rsidR="00B17D80" w:rsidRDefault="00B17D80" w:rsidP="00B17D80">
      <w:pPr>
        <w:keepNext/>
        <w:rPr>
          <w:b/>
        </w:rPr>
      </w:pPr>
      <w:r>
        <w:rPr>
          <w:b/>
        </w:rPr>
        <w:t>The behaviour of the test is as defined in 'Expected Sequence 1.1'.</w:t>
      </w:r>
    </w:p>
    <w:p w:rsidR="00B17D80" w:rsidRDefault="00B17D80" w:rsidP="00B17D80">
      <w:pPr>
        <w:pStyle w:val="Heading5"/>
      </w:pPr>
      <w:bookmarkStart w:id="808" w:name="_Toc502363360"/>
      <w:bookmarkStart w:id="809" w:name="_Toc533173786"/>
      <w:bookmarkStart w:id="810" w:name="_Toc51834207"/>
      <w:r>
        <w:t>27.22.7.7.2</w:t>
      </w:r>
      <w:r>
        <w:tab/>
        <w:t>Card Reader Status(detachable card reader)</w:t>
      </w:r>
      <w:bookmarkEnd w:id="808"/>
      <w:bookmarkEnd w:id="809"/>
      <w:bookmarkEnd w:id="810"/>
    </w:p>
    <w:p w:rsidR="00B17D80" w:rsidRDefault="00B17D80" w:rsidP="00B17D80">
      <w:pPr>
        <w:pStyle w:val="H6"/>
      </w:pPr>
      <w:r>
        <w:t>27.22.7.7.2.1</w:t>
      </w:r>
      <w:r>
        <w:tab/>
        <w:t>Definition and applicability</w:t>
      </w:r>
    </w:p>
    <w:p w:rsidR="00B17D80" w:rsidRDefault="00B17D80" w:rsidP="00B17D80">
      <w:r>
        <w:t>See clause 3.2.2.</w:t>
      </w:r>
    </w:p>
    <w:p w:rsidR="00B17D80" w:rsidRDefault="00B17D80" w:rsidP="00B17D80">
      <w:pPr>
        <w:pStyle w:val="H6"/>
      </w:pPr>
      <w:r>
        <w:t>27.22.7.7.2.2</w:t>
      </w:r>
      <w:r>
        <w:tab/>
        <w:t>Conformance requirement</w:t>
      </w:r>
    </w:p>
    <w:p w:rsidR="00B17D80" w:rsidRDefault="00B17D80" w:rsidP="00B17D80">
      <w:r>
        <w:t>The ME shall support the EVENT: Call Card Reader Status event as defined in:</w:t>
      </w:r>
    </w:p>
    <w:p w:rsidR="00B17D80" w:rsidRDefault="00B17D80" w:rsidP="00B17D80">
      <w:pPr>
        <w:pStyle w:val="B1"/>
      </w:pPr>
      <w:r>
        <w:t>-</w:t>
      </w:r>
      <w:r>
        <w:tab/>
        <w:t>TS 11.14 [15] clause 4.7, clause 4.9, clause 5.2, clause 6.4.16, clause 6.8, clause 11, clause 11.7, clause 12.25, clause 12.33, annex G, annex H, clause 12.25 and clause 12.7.</w:t>
      </w:r>
    </w:p>
    <w:p w:rsidR="00B17D80" w:rsidRDefault="00B17D80" w:rsidP="00B17D80">
      <w:pPr>
        <w:pStyle w:val="H6"/>
      </w:pPr>
      <w:r>
        <w:t>27.22.7.7.2.3</w:t>
      </w:r>
      <w:r>
        <w:tab/>
        <w:t>Test purpose</w:t>
      </w:r>
    </w:p>
    <w:p w:rsidR="00B17D80" w:rsidRDefault="00B17D80" w:rsidP="00B17D80">
      <w:r>
        <w:t>To verify that the ME informs the SIM that an Event: Card Reader Status has changed using the ENVELOPE (EVENT DOWNLOAD - Card Reader Status) command.</w:t>
      </w:r>
    </w:p>
    <w:p w:rsidR="00B17D80" w:rsidRDefault="00B17D80" w:rsidP="00B17D80">
      <w:r>
        <w:t>The ME-Manufacturer can assign the card reader identifier from 0 to 7.</w:t>
      </w:r>
    </w:p>
    <w:p w:rsidR="00B17D80" w:rsidRDefault="00B17D80" w:rsidP="00B17D80">
      <w:r>
        <w:t>This test applies for MEs with only one additional card reader.</w:t>
      </w:r>
    </w:p>
    <w:p w:rsidR="00B17D80" w:rsidRDefault="00B17D80" w:rsidP="00B17D80">
      <w:r>
        <w:t>In this particular case the card reader identifier 1 is chosen as an example.</w:t>
      </w:r>
    </w:p>
    <w:p w:rsidR="00B17D80" w:rsidRDefault="00B17D80" w:rsidP="00B17D80">
      <w:pPr>
        <w:pStyle w:val="H6"/>
      </w:pPr>
      <w:r>
        <w:t>27.22.7.7.2.4</w:t>
      </w:r>
      <w:r>
        <w:tab/>
        <w:t>Method of test</w:t>
      </w:r>
    </w:p>
    <w:p w:rsidR="00B17D80" w:rsidRDefault="00B17D80" w:rsidP="00B17D80">
      <w:pPr>
        <w:pStyle w:val="H6"/>
      </w:pPr>
      <w:r>
        <w:t>27.22.7.7.2.4.1</w:t>
      </w:r>
      <w:r>
        <w:tab/>
        <w:t>Initial conditions</w:t>
      </w:r>
    </w:p>
    <w:p w:rsidR="00B17D80" w:rsidRDefault="00B17D80" w:rsidP="00B17D80">
      <w:r>
        <w:t>The ME is connected to the SIM Simulator.</w:t>
      </w:r>
    </w:p>
    <w:p w:rsidR="00B17D80" w:rsidRDefault="00B17D80" w:rsidP="00B17D80">
      <w:r>
        <w:t>The ME shall be powered on and perform the PROFILE DOWNLOAD procedure.</w:t>
      </w:r>
    </w:p>
    <w:p w:rsidR="00B17D80" w:rsidRDefault="00B17D80" w:rsidP="00B17D80">
      <w:pPr>
        <w:pStyle w:val="H6"/>
      </w:pPr>
      <w:r>
        <w:t>27.22.7.7.2.4.2</w:t>
      </w:r>
      <w:r>
        <w:tab/>
        <w:t>Procedure</w:t>
      </w:r>
    </w:p>
    <w:p w:rsidR="00B17D80" w:rsidRDefault="00B17D80" w:rsidP="00B17D80">
      <w:pPr>
        <w:keepNext/>
        <w:rPr>
          <w:b/>
        </w:rPr>
      </w:pPr>
      <w:r>
        <w:rPr>
          <w:b/>
        </w:rPr>
        <w:t>Expected Sequence 2.1 (EVENT DOWNLOAD, Detachable reader, Card reader 1, detachable card reader not attached, no card inserted)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20"/>
        <w:gridCol w:w="2893"/>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020"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93"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020"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93" w:type="dxa"/>
            <w:tcBorders>
              <w:left w:val="single" w:sz="6" w:space="0" w:color="auto"/>
              <w:right w:val="single" w:sz="6" w:space="0" w:color="auto"/>
            </w:tcBorders>
          </w:tcPr>
          <w:p w:rsidR="00B17D80" w:rsidRDefault="00B17D80" w:rsidP="007B59FD">
            <w:pPr>
              <w:pStyle w:val="TAL"/>
            </w:pPr>
            <w:r>
              <w:t>PROACTIVE COMMAND PENDING: SET UP EVENT LIST 1.1.1</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20"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3"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20"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93" w:type="dxa"/>
            <w:tcBorders>
              <w:left w:val="single" w:sz="6" w:space="0" w:color="auto"/>
              <w:right w:val="single" w:sz="6" w:space="0" w:color="auto"/>
            </w:tcBorders>
          </w:tcPr>
          <w:p w:rsidR="00B17D80" w:rsidRDefault="00B17D80" w:rsidP="007B59FD">
            <w:pPr>
              <w:pStyle w:val="TAL"/>
            </w:pPr>
            <w:r>
              <w:t>PROACTIVE COMMAND: SET UP EVENT LIST  1.1.1</w:t>
            </w:r>
          </w:p>
        </w:tc>
        <w:tc>
          <w:tcPr>
            <w:tcW w:w="3776" w:type="dxa"/>
            <w:tcBorders>
              <w:left w:val="single" w:sz="6" w:space="0" w:color="auto"/>
              <w:right w:val="single" w:sz="6" w:space="0" w:color="auto"/>
            </w:tcBorders>
          </w:tcPr>
          <w:p w:rsidR="00B17D80" w:rsidRDefault="00B17D80" w:rsidP="007B59FD">
            <w:pPr>
              <w:pStyle w:val="TAL"/>
            </w:pPr>
            <w:r>
              <w:t>[SET UP EVENT: Card Reader Status]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20"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3" w:type="dxa"/>
            <w:tcBorders>
              <w:left w:val="single" w:sz="6" w:space="0" w:color="auto"/>
              <w:right w:val="single" w:sz="6" w:space="0" w:color="auto"/>
            </w:tcBorders>
          </w:tcPr>
          <w:p w:rsidR="00B17D80" w:rsidRDefault="00B17D80" w:rsidP="007B59FD">
            <w:pPr>
              <w:pStyle w:val="TAL"/>
            </w:pPr>
            <w:r>
              <w:t>TERMINAL RESPONSE: SET UP EVENT LIST 1.1.1</w:t>
            </w:r>
          </w:p>
        </w:tc>
        <w:tc>
          <w:tcPr>
            <w:tcW w:w="3776" w:type="dxa"/>
            <w:tcBorders>
              <w:left w:val="single" w:sz="6" w:space="0" w:color="auto"/>
              <w:right w:val="single" w:sz="6" w:space="0" w:color="auto"/>
            </w:tcBorders>
          </w:tcPr>
          <w:p w:rsidR="00B17D80" w:rsidRDefault="00B17D80" w:rsidP="007B59FD">
            <w:pPr>
              <w:pStyle w:val="TAL"/>
            </w:pPr>
            <w:r>
              <w:t>[Successfully]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20" w:type="dxa"/>
            <w:tcBorders>
              <w:left w:val="single" w:sz="6" w:space="0" w:color="auto"/>
              <w:right w:val="single" w:sz="6" w:space="0" w:color="auto"/>
            </w:tcBorders>
          </w:tcPr>
          <w:p w:rsidR="00B17D80" w:rsidRDefault="00B17D80" w:rsidP="007B59FD">
            <w:pPr>
              <w:pStyle w:val="TAC"/>
            </w:pPr>
            <w:r>
              <w:t xml:space="preserve">User </w:t>
            </w:r>
            <w:r>
              <w:rPr>
                <w:rFonts w:ascii="Symbol" w:hAnsi="Symbol"/>
              </w:rPr>
              <w:t></w:t>
            </w:r>
            <w:r>
              <w:rPr>
                <w:rFonts w:ascii="Symbol" w:hAnsi="Symbol"/>
              </w:rPr>
              <w:t></w:t>
            </w:r>
            <w:r>
              <w:t>ME</w:t>
            </w:r>
          </w:p>
        </w:tc>
        <w:tc>
          <w:tcPr>
            <w:tcW w:w="2893" w:type="dxa"/>
            <w:tcBorders>
              <w:left w:val="single" w:sz="6" w:space="0" w:color="auto"/>
              <w:right w:val="single" w:sz="6" w:space="0" w:color="auto"/>
            </w:tcBorders>
          </w:tcPr>
          <w:p w:rsidR="00B17D80" w:rsidRDefault="00B17D80" w:rsidP="007B59FD">
            <w:pPr>
              <w:pStyle w:val="TAL"/>
            </w:pPr>
            <w:r>
              <w:t>Attach the Card Reader to ME</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20"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3" w:type="dxa"/>
            <w:tcBorders>
              <w:left w:val="single" w:sz="6" w:space="0" w:color="auto"/>
              <w:right w:val="single" w:sz="6" w:space="0" w:color="auto"/>
            </w:tcBorders>
          </w:tcPr>
          <w:p w:rsidR="00B17D80" w:rsidRDefault="00B17D80" w:rsidP="007B59FD">
            <w:pPr>
              <w:pStyle w:val="TAL"/>
            </w:pPr>
            <w:r>
              <w:t>ENVELOPE: CARD READER STATUS 2.1.1a</w:t>
            </w:r>
          </w:p>
          <w:p w:rsidR="00B17D80" w:rsidRDefault="00B17D80" w:rsidP="007B59FD">
            <w:pPr>
              <w:pStyle w:val="TAL"/>
            </w:pPr>
            <w:r>
              <w:t>Or</w:t>
            </w:r>
          </w:p>
          <w:p w:rsidR="00B17D80" w:rsidRDefault="00B17D80" w:rsidP="007B59FD">
            <w:pPr>
              <w:pStyle w:val="TAL"/>
            </w:pPr>
            <w:r>
              <w:t>ENVELOPE: CARD READER STATUS 2.1.1b</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20" w:type="dxa"/>
            <w:tcBorders>
              <w:left w:val="single" w:sz="6" w:space="0" w:color="auto"/>
              <w:right w:val="single" w:sz="6" w:space="0" w:color="auto"/>
            </w:tcBorders>
          </w:tcPr>
          <w:p w:rsidR="00B17D80" w:rsidRDefault="00B17D80" w:rsidP="007B59FD">
            <w:pPr>
              <w:pStyle w:val="TAC"/>
            </w:pPr>
            <w:r>
              <w:t xml:space="preserve">User </w:t>
            </w:r>
            <w:r>
              <w:rPr>
                <w:rFonts w:ascii="Symbol" w:hAnsi="Symbol"/>
              </w:rPr>
              <w:t></w:t>
            </w:r>
            <w:r>
              <w:rPr>
                <w:rFonts w:ascii="Symbol" w:hAnsi="Symbol"/>
              </w:rPr>
              <w:t></w:t>
            </w:r>
            <w:r>
              <w:t>ME</w:t>
            </w:r>
          </w:p>
        </w:tc>
        <w:tc>
          <w:tcPr>
            <w:tcW w:w="2893" w:type="dxa"/>
            <w:tcBorders>
              <w:left w:val="single" w:sz="6" w:space="0" w:color="auto"/>
              <w:right w:val="single" w:sz="6" w:space="0" w:color="auto"/>
            </w:tcBorders>
          </w:tcPr>
          <w:p w:rsidR="00B17D80" w:rsidRDefault="00B17D80" w:rsidP="007B59FD">
            <w:pPr>
              <w:pStyle w:val="TAL"/>
            </w:pPr>
            <w:r>
              <w:t xml:space="preserve">Detach the Card Reader from ME </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8</w:t>
            </w:r>
          </w:p>
        </w:tc>
        <w:tc>
          <w:tcPr>
            <w:tcW w:w="1020"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3" w:type="dxa"/>
            <w:tcBorders>
              <w:left w:val="single" w:sz="6" w:space="0" w:color="auto"/>
              <w:bottom w:val="single" w:sz="4" w:space="0" w:color="auto"/>
              <w:right w:val="single" w:sz="6" w:space="0" w:color="auto"/>
            </w:tcBorders>
          </w:tcPr>
          <w:p w:rsidR="00B17D80" w:rsidRDefault="00B17D80" w:rsidP="007B59FD">
            <w:pPr>
              <w:pStyle w:val="TAL"/>
            </w:pPr>
            <w:r>
              <w:t>ENVELOPE: CARD READER STATUS 2.1.2a</w:t>
            </w:r>
          </w:p>
          <w:p w:rsidR="00B17D80" w:rsidRDefault="00B17D80" w:rsidP="007B59FD">
            <w:pPr>
              <w:pStyle w:val="TAL"/>
            </w:pPr>
            <w:r>
              <w:t>Or</w:t>
            </w:r>
          </w:p>
          <w:p w:rsidR="00B17D80" w:rsidRDefault="00B17D80" w:rsidP="007B59FD">
            <w:pPr>
              <w:pStyle w:val="TAL"/>
            </w:pPr>
            <w:r>
              <w:t>ENVELOPE: CARD READER STATUS 2.1.2b</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lastRenderedPageBreak/>
        <w:t>ENVELOPE: EVENT DOWNLOAD CARD READER STATUS 2.1.1a</w:t>
      </w:r>
    </w:p>
    <w:p w:rsidR="00B17D80" w:rsidRDefault="00B17D80" w:rsidP="00B17D80">
      <w:r>
        <w:t>Logically:</w:t>
      </w:r>
    </w:p>
    <w:p w:rsidR="00B17D80" w:rsidRDefault="00B17D80" w:rsidP="00B17D80">
      <w:pPr>
        <w:pStyle w:val="EW"/>
        <w:tabs>
          <w:tab w:val="left" w:pos="851"/>
        </w:tabs>
        <w:ind w:left="2835" w:hanging="2551"/>
      </w:pPr>
      <w:r>
        <w:t>Event list</w:t>
      </w:r>
    </w:p>
    <w:p w:rsidR="00B17D80" w:rsidRDefault="00B17D80" w:rsidP="00B17D80">
      <w:pPr>
        <w:pStyle w:val="EW"/>
        <w:tabs>
          <w:tab w:val="left" w:pos="851"/>
        </w:tabs>
        <w:ind w:left="2835" w:hanging="2551"/>
      </w:pPr>
      <w:r>
        <w:tab/>
        <w:t>Event 1:</w:t>
      </w:r>
      <w: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Card reader status</w:t>
      </w:r>
    </w:p>
    <w:p w:rsidR="00B17D80" w:rsidRDefault="00B17D80" w:rsidP="00B17D80">
      <w:pPr>
        <w:pStyle w:val="EW"/>
        <w:tabs>
          <w:tab w:val="left" w:pos="851"/>
        </w:tabs>
        <w:ind w:left="2835" w:hanging="2551"/>
      </w:pPr>
      <w:r>
        <w:tab/>
        <w:t>Identity of card reader:</w:t>
      </w:r>
      <w:r>
        <w:tab/>
        <w:t>01</w:t>
      </w:r>
    </w:p>
    <w:p w:rsidR="00B17D80" w:rsidRDefault="00B17D80" w:rsidP="00B17D80">
      <w:pPr>
        <w:pStyle w:val="EW"/>
        <w:tabs>
          <w:tab w:val="left" w:pos="851"/>
        </w:tabs>
        <w:ind w:left="2835" w:hanging="2551"/>
      </w:pPr>
      <w:r>
        <w:tab/>
        <w:t>Card reader removable:</w:t>
      </w:r>
      <w:r>
        <w:tab/>
        <w:t>Yes</w:t>
      </w:r>
    </w:p>
    <w:p w:rsidR="00B17D80" w:rsidRDefault="00B17D80" w:rsidP="00B17D80">
      <w:pPr>
        <w:pStyle w:val="EW"/>
        <w:tabs>
          <w:tab w:val="left" w:pos="851"/>
        </w:tabs>
        <w:ind w:left="2835" w:hanging="2551"/>
      </w:pPr>
      <w:r>
        <w:tab/>
        <w:t>Card reader present:</w:t>
      </w:r>
      <w:r>
        <w:tab/>
        <w:t>Yes</w:t>
      </w:r>
    </w:p>
    <w:p w:rsidR="00B17D80" w:rsidRDefault="00B17D80" w:rsidP="00B17D80">
      <w:pPr>
        <w:pStyle w:val="EW"/>
        <w:tabs>
          <w:tab w:val="left" w:pos="851"/>
        </w:tabs>
        <w:ind w:left="2835" w:hanging="2551"/>
      </w:pPr>
      <w:r>
        <w:tab/>
        <w:t>Card reader ID-1 size:</w:t>
      </w:r>
      <w:r>
        <w:tab/>
        <w:t>Yes</w:t>
      </w:r>
    </w:p>
    <w:p w:rsidR="00B17D80" w:rsidRDefault="00B17D80" w:rsidP="00B17D80">
      <w:pPr>
        <w:pStyle w:val="EW"/>
        <w:tabs>
          <w:tab w:val="left" w:pos="851"/>
        </w:tabs>
        <w:ind w:left="2835" w:hanging="2551"/>
      </w:pPr>
      <w:r>
        <w:tab/>
        <w:t>Card present in reader:</w:t>
      </w:r>
      <w:r>
        <w:tab/>
        <w:t>No</w:t>
      </w:r>
    </w:p>
    <w:p w:rsidR="00B17D80" w:rsidRDefault="00B17D80" w:rsidP="00B17D80">
      <w:pPr>
        <w:pStyle w:val="EX"/>
        <w:tabs>
          <w:tab w:val="left" w:pos="851"/>
        </w:tabs>
        <w:ind w:left="2835" w:hanging="2551"/>
      </w:pPr>
      <w:r>
        <w:tab/>
        <w:t>Card powered:</w:t>
      </w:r>
      <w:r>
        <w:tab/>
        <w:t>No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D6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r>
    </w:tbl>
    <w:p w:rsidR="00B17D80" w:rsidRDefault="00B17D80" w:rsidP="00B17D80">
      <w:pPr>
        <w:pStyle w:val="FP"/>
      </w:pPr>
    </w:p>
    <w:p w:rsidR="00B17D80" w:rsidRDefault="00B17D80" w:rsidP="00B17D80">
      <w:r>
        <w:t>ENVELOPE: EVENT DOWNLOAD CARD READER STATUS 2.1.1b</w:t>
      </w:r>
    </w:p>
    <w:p w:rsidR="00B17D80" w:rsidRDefault="00B17D80" w:rsidP="00B17D80">
      <w:r>
        <w:t>Logically:</w:t>
      </w:r>
    </w:p>
    <w:p w:rsidR="00B17D80" w:rsidRDefault="00B17D80" w:rsidP="00B17D80">
      <w:pPr>
        <w:pStyle w:val="EW"/>
        <w:tabs>
          <w:tab w:val="left" w:pos="851"/>
        </w:tabs>
        <w:ind w:left="2835" w:hanging="2551"/>
      </w:pPr>
      <w:r>
        <w:t>Event list</w:t>
      </w:r>
    </w:p>
    <w:p w:rsidR="00B17D80" w:rsidRDefault="00B17D80" w:rsidP="00B17D80">
      <w:pPr>
        <w:pStyle w:val="EW"/>
        <w:tabs>
          <w:tab w:val="left" w:pos="851"/>
        </w:tabs>
        <w:ind w:left="2835" w:hanging="2551"/>
      </w:pPr>
      <w:r>
        <w:tab/>
        <w:t>Event 1:</w:t>
      </w:r>
      <w: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Card reader status</w:t>
      </w:r>
    </w:p>
    <w:p w:rsidR="00B17D80" w:rsidRDefault="00B17D80" w:rsidP="00B17D80">
      <w:pPr>
        <w:pStyle w:val="EW"/>
        <w:tabs>
          <w:tab w:val="left" w:pos="851"/>
        </w:tabs>
        <w:ind w:left="2835" w:hanging="2551"/>
      </w:pPr>
      <w:r>
        <w:tab/>
        <w:t>Identity of card reader:</w:t>
      </w:r>
      <w:r>
        <w:tab/>
        <w:t>01</w:t>
      </w:r>
    </w:p>
    <w:p w:rsidR="00B17D80" w:rsidRDefault="00B17D80" w:rsidP="00B17D80">
      <w:pPr>
        <w:pStyle w:val="EW"/>
        <w:tabs>
          <w:tab w:val="left" w:pos="851"/>
        </w:tabs>
        <w:ind w:left="2835" w:hanging="2551"/>
      </w:pPr>
      <w:r>
        <w:tab/>
        <w:t>Card reader removable:</w:t>
      </w:r>
      <w:r>
        <w:tab/>
        <w:t>Yes</w:t>
      </w:r>
    </w:p>
    <w:p w:rsidR="00B17D80" w:rsidRDefault="00B17D80" w:rsidP="00B17D80">
      <w:pPr>
        <w:pStyle w:val="EW"/>
        <w:tabs>
          <w:tab w:val="left" w:pos="851"/>
        </w:tabs>
        <w:ind w:left="2835" w:hanging="2551"/>
      </w:pPr>
      <w:r>
        <w:tab/>
        <w:t>Card reader present:</w:t>
      </w:r>
      <w:r>
        <w:tab/>
        <w:t>Yes</w:t>
      </w:r>
    </w:p>
    <w:p w:rsidR="00B17D80" w:rsidRDefault="00B17D80" w:rsidP="00B17D80">
      <w:pPr>
        <w:pStyle w:val="EW"/>
        <w:tabs>
          <w:tab w:val="left" w:pos="851"/>
        </w:tabs>
        <w:ind w:left="2835" w:hanging="2551"/>
      </w:pPr>
      <w:r>
        <w:tab/>
        <w:t>Card reader ID-1 size:</w:t>
      </w:r>
      <w:r>
        <w:tab/>
        <w:t>No</w:t>
      </w:r>
    </w:p>
    <w:p w:rsidR="00B17D80" w:rsidRDefault="00B17D80" w:rsidP="00B17D80">
      <w:pPr>
        <w:pStyle w:val="EW"/>
        <w:tabs>
          <w:tab w:val="left" w:pos="851"/>
        </w:tabs>
        <w:ind w:left="2835" w:hanging="2551"/>
      </w:pPr>
      <w:r>
        <w:tab/>
        <w:t>Card present in reader:</w:t>
      </w:r>
      <w:r>
        <w:tab/>
        <w:t>No</w:t>
      </w:r>
    </w:p>
    <w:p w:rsidR="00B17D80" w:rsidRDefault="00B17D80" w:rsidP="00B17D80">
      <w:pPr>
        <w:pStyle w:val="EX"/>
        <w:tabs>
          <w:tab w:val="left" w:pos="851"/>
        </w:tabs>
        <w:ind w:left="2835" w:hanging="2551"/>
      </w:pPr>
      <w:r>
        <w:tab/>
        <w:t>Card powered:</w:t>
      </w:r>
      <w:r>
        <w:tab/>
        <w:t>No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D6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r>
    </w:tbl>
    <w:p w:rsidR="00B17D80" w:rsidRDefault="00B17D80" w:rsidP="00B17D80">
      <w:pPr>
        <w:pStyle w:val="FP"/>
      </w:pPr>
    </w:p>
    <w:p w:rsidR="00B17D80" w:rsidRDefault="00B17D80" w:rsidP="00B17D80">
      <w:r>
        <w:t>ENVELOPE: EVENT DOWNLOAD CARD READER STATUS 2.1.2a</w:t>
      </w:r>
    </w:p>
    <w:p w:rsidR="00B17D80" w:rsidRDefault="00B17D80" w:rsidP="00B17D80">
      <w:r>
        <w:t>Logically:</w:t>
      </w:r>
    </w:p>
    <w:p w:rsidR="00B17D80" w:rsidRDefault="00B17D80" w:rsidP="00B17D80">
      <w:pPr>
        <w:pStyle w:val="EW"/>
        <w:tabs>
          <w:tab w:val="left" w:pos="851"/>
        </w:tabs>
        <w:ind w:left="2835" w:hanging="2551"/>
      </w:pPr>
      <w:r>
        <w:t>Event list</w:t>
      </w:r>
    </w:p>
    <w:p w:rsidR="00B17D80" w:rsidRDefault="00B17D80" w:rsidP="00B17D80">
      <w:pPr>
        <w:pStyle w:val="EW"/>
        <w:tabs>
          <w:tab w:val="left" w:pos="851"/>
        </w:tabs>
        <w:ind w:left="2835" w:hanging="2551"/>
      </w:pPr>
      <w:r>
        <w:tab/>
        <w:t>Event 1:</w:t>
      </w:r>
      <w: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Card reader status</w:t>
      </w:r>
    </w:p>
    <w:p w:rsidR="00B17D80" w:rsidRDefault="00B17D80" w:rsidP="00B17D80">
      <w:pPr>
        <w:pStyle w:val="EW"/>
        <w:tabs>
          <w:tab w:val="left" w:pos="851"/>
        </w:tabs>
        <w:ind w:left="2835" w:hanging="2551"/>
      </w:pPr>
      <w:r>
        <w:tab/>
        <w:t>Identity of card reader:</w:t>
      </w:r>
      <w:r>
        <w:tab/>
        <w:t>01</w:t>
      </w:r>
    </w:p>
    <w:p w:rsidR="00B17D80" w:rsidRDefault="00B17D80" w:rsidP="00B17D80">
      <w:pPr>
        <w:pStyle w:val="EW"/>
        <w:tabs>
          <w:tab w:val="left" w:pos="851"/>
        </w:tabs>
        <w:ind w:left="2835" w:hanging="2551"/>
      </w:pPr>
      <w:r>
        <w:tab/>
        <w:t>Card reader removable:</w:t>
      </w:r>
      <w:r>
        <w:tab/>
        <w:t>Yes</w:t>
      </w:r>
    </w:p>
    <w:p w:rsidR="00B17D80" w:rsidRDefault="00B17D80" w:rsidP="00B17D80">
      <w:pPr>
        <w:pStyle w:val="EW"/>
        <w:tabs>
          <w:tab w:val="left" w:pos="851"/>
        </w:tabs>
        <w:ind w:left="2835" w:hanging="2551"/>
      </w:pPr>
      <w:r>
        <w:tab/>
        <w:t>Card reader present:</w:t>
      </w:r>
      <w:r>
        <w:tab/>
        <w:t>No</w:t>
      </w:r>
    </w:p>
    <w:p w:rsidR="00B17D80" w:rsidRDefault="00B17D80" w:rsidP="00B17D80">
      <w:pPr>
        <w:pStyle w:val="EW"/>
        <w:tabs>
          <w:tab w:val="left" w:pos="851"/>
        </w:tabs>
        <w:ind w:left="2835" w:hanging="2551"/>
      </w:pPr>
      <w:r>
        <w:tab/>
        <w:t>Card reader ID-1 size:</w:t>
      </w:r>
      <w:r>
        <w:tab/>
        <w:t>Yes</w:t>
      </w:r>
    </w:p>
    <w:p w:rsidR="00B17D80" w:rsidRDefault="00B17D80" w:rsidP="00B17D80">
      <w:pPr>
        <w:pStyle w:val="EW"/>
        <w:tabs>
          <w:tab w:val="left" w:pos="851"/>
        </w:tabs>
        <w:ind w:left="2835" w:hanging="2551"/>
      </w:pPr>
      <w:r>
        <w:tab/>
        <w:t>Card present in reader:</w:t>
      </w:r>
      <w:r>
        <w:tab/>
        <w:t>No</w:t>
      </w:r>
    </w:p>
    <w:p w:rsidR="00B17D80" w:rsidRDefault="00B17D80" w:rsidP="00B17D80">
      <w:pPr>
        <w:pStyle w:val="EX"/>
        <w:tabs>
          <w:tab w:val="left" w:pos="851"/>
        </w:tabs>
        <w:ind w:left="2835" w:hanging="2551"/>
      </w:pPr>
      <w:r>
        <w:tab/>
        <w:t>Card powered:</w:t>
      </w:r>
      <w:r>
        <w:tab/>
        <w:t>No</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D6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29</w:t>
            </w:r>
          </w:p>
        </w:tc>
      </w:tr>
    </w:tbl>
    <w:p w:rsidR="00B17D80" w:rsidRDefault="00B17D80" w:rsidP="00B17D80">
      <w:pPr>
        <w:pStyle w:val="FP"/>
      </w:pPr>
    </w:p>
    <w:p w:rsidR="00B17D80" w:rsidRDefault="00B17D80" w:rsidP="00B17D80">
      <w:r>
        <w:t>ENVELOPE: EVENT DOWNLOAD CARD READER STATUS 2.1.2b</w:t>
      </w:r>
    </w:p>
    <w:p w:rsidR="00B17D80" w:rsidRDefault="00B17D80" w:rsidP="00B17D80">
      <w:r>
        <w:t>Logically:</w:t>
      </w:r>
    </w:p>
    <w:p w:rsidR="00B17D80" w:rsidRDefault="00B17D80" w:rsidP="00B17D80">
      <w:pPr>
        <w:pStyle w:val="EW"/>
        <w:tabs>
          <w:tab w:val="left" w:pos="851"/>
        </w:tabs>
        <w:ind w:left="2835" w:hanging="2551"/>
      </w:pPr>
      <w:r>
        <w:t>Event list</w:t>
      </w:r>
    </w:p>
    <w:p w:rsidR="00B17D80" w:rsidRDefault="00B17D80" w:rsidP="00B17D80">
      <w:pPr>
        <w:pStyle w:val="EW"/>
        <w:tabs>
          <w:tab w:val="left" w:pos="851"/>
        </w:tabs>
        <w:ind w:left="2835" w:hanging="2551"/>
      </w:pPr>
      <w:r>
        <w:tab/>
        <w:t>Event 1:</w:t>
      </w:r>
      <w:r>
        <w:tab/>
        <w:t>Card Reader Status</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pPr>
      <w:r>
        <w:t>Card reader status</w:t>
      </w:r>
    </w:p>
    <w:p w:rsidR="00B17D80" w:rsidRDefault="00B17D80" w:rsidP="00B17D80">
      <w:pPr>
        <w:pStyle w:val="EW"/>
        <w:tabs>
          <w:tab w:val="left" w:pos="851"/>
        </w:tabs>
        <w:ind w:left="2835" w:hanging="2551"/>
      </w:pPr>
      <w:r>
        <w:tab/>
        <w:t>Identity of card reader:</w:t>
      </w:r>
      <w:r>
        <w:tab/>
        <w:t>01</w:t>
      </w:r>
    </w:p>
    <w:p w:rsidR="00B17D80" w:rsidRDefault="00B17D80" w:rsidP="00B17D80">
      <w:pPr>
        <w:pStyle w:val="EW"/>
        <w:tabs>
          <w:tab w:val="left" w:pos="851"/>
        </w:tabs>
        <w:ind w:left="2835" w:hanging="2551"/>
      </w:pPr>
      <w:r>
        <w:tab/>
        <w:t>Card reader removable:</w:t>
      </w:r>
      <w:r>
        <w:tab/>
        <w:t>Yes</w:t>
      </w:r>
    </w:p>
    <w:p w:rsidR="00B17D80" w:rsidRDefault="00B17D80" w:rsidP="00B17D80">
      <w:pPr>
        <w:pStyle w:val="EW"/>
        <w:tabs>
          <w:tab w:val="left" w:pos="851"/>
        </w:tabs>
        <w:ind w:left="2835" w:hanging="2551"/>
      </w:pPr>
      <w:r>
        <w:tab/>
        <w:t>Card reader present:</w:t>
      </w:r>
      <w:r>
        <w:tab/>
        <w:t>No</w:t>
      </w:r>
    </w:p>
    <w:p w:rsidR="00B17D80" w:rsidRDefault="00B17D80" w:rsidP="00B17D80">
      <w:pPr>
        <w:pStyle w:val="EW"/>
        <w:tabs>
          <w:tab w:val="left" w:pos="851"/>
        </w:tabs>
        <w:ind w:left="2835" w:hanging="2551"/>
      </w:pPr>
      <w:r>
        <w:tab/>
        <w:t>Card reader ID-1 size:</w:t>
      </w:r>
      <w:r>
        <w:tab/>
        <w:t>No</w:t>
      </w:r>
    </w:p>
    <w:p w:rsidR="00B17D80" w:rsidRDefault="00B17D80" w:rsidP="00B17D80">
      <w:pPr>
        <w:pStyle w:val="EW"/>
        <w:tabs>
          <w:tab w:val="left" w:pos="851"/>
        </w:tabs>
        <w:ind w:left="2835" w:hanging="2551"/>
      </w:pPr>
      <w:r>
        <w:tab/>
        <w:t>Card present in reader:</w:t>
      </w:r>
      <w:r>
        <w:tab/>
        <w:t>No</w:t>
      </w:r>
    </w:p>
    <w:p w:rsidR="00B17D80" w:rsidRDefault="00B17D80" w:rsidP="00B17D80">
      <w:pPr>
        <w:pStyle w:val="EX"/>
        <w:tabs>
          <w:tab w:val="left" w:pos="851"/>
        </w:tabs>
        <w:ind w:left="2835" w:hanging="2551"/>
      </w:pPr>
      <w:r>
        <w:tab/>
        <w:t>Card powered:</w:t>
      </w:r>
      <w:r>
        <w:tab/>
        <w:t>No</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D6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A0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r>
    </w:tbl>
    <w:p w:rsidR="00B17D80" w:rsidRDefault="00B17D80" w:rsidP="00B17D80">
      <w:pPr>
        <w:pStyle w:val="FP"/>
      </w:pPr>
    </w:p>
    <w:p w:rsidR="00B17D80" w:rsidRDefault="00B17D80" w:rsidP="00B17D80">
      <w:pPr>
        <w:pStyle w:val="H6"/>
      </w:pPr>
      <w:r>
        <w:t>27.22.7.7.1.5</w:t>
      </w:r>
      <w:r>
        <w:tab/>
        <w:t>Test requirement</w:t>
      </w:r>
    </w:p>
    <w:p w:rsidR="00B17D80" w:rsidRDefault="00B17D80" w:rsidP="00B17D80">
      <w:pPr>
        <w:keepNext/>
        <w:rPr>
          <w:b/>
        </w:rPr>
      </w:pPr>
      <w:r>
        <w:rPr>
          <w:b/>
        </w:rPr>
        <w:t>The behaviour of the test is as defined in 'Expected Sequence 2.1'.</w:t>
      </w:r>
    </w:p>
    <w:p w:rsidR="00B17D80" w:rsidRDefault="00B17D80" w:rsidP="00B17D80">
      <w:pPr>
        <w:pStyle w:val="Heading4"/>
      </w:pPr>
      <w:bookmarkStart w:id="811" w:name="_Toc502363361"/>
      <w:bookmarkStart w:id="812" w:name="_Toc533173787"/>
      <w:bookmarkStart w:id="813" w:name="_Toc51834208"/>
      <w:r>
        <w:t>27.22.7.8</w:t>
      </w:r>
      <w:r>
        <w:tab/>
        <w:t>Language selection event</w:t>
      </w:r>
      <w:bookmarkEnd w:id="811"/>
      <w:bookmarkEnd w:id="812"/>
      <w:bookmarkEnd w:id="813"/>
    </w:p>
    <w:p w:rsidR="00B17D80" w:rsidRDefault="00B17D80" w:rsidP="00B17D80">
      <w:pPr>
        <w:pStyle w:val="Heading5"/>
      </w:pPr>
      <w:bookmarkStart w:id="814" w:name="_Toc502363362"/>
      <w:bookmarkStart w:id="815" w:name="_Toc533173788"/>
      <w:bookmarkStart w:id="816" w:name="_Toc51834209"/>
      <w:r>
        <w:t>27.22.7.8.1</w:t>
      </w:r>
      <w:r>
        <w:tab/>
        <w:t>Language selection event (normal)</w:t>
      </w:r>
      <w:bookmarkEnd w:id="814"/>
      <w:bookmarkEnd w:id="815"/>
      <w:bookmarkEnd w:id="816"/>
    </w:p>
    <w:p w:rsidR="00B17D80" w:rsidRDefault="00B17D80" w:rsidP="00B17D80">
      <w:pPr>
        <w:pStyle w:val="H6"/>
      </w:pPr>
      <w:r>
        <w:t>27.22.7.8.1.1</w:t>
      </w:r>
      <w:r>
        <w:tab/>
        <w:t>Definition and applicability</w:t>
      </w:r>
    </w:p>
    <w:p w:rsidR="00B17D80" w:rsidRDefault="00B17D80" w:rsidP="00B17D80">
      <w:r>
        <w:t>See clause 3.2.2.</w:t>
      </w:r>
    </w:p>
    <w:p w:rsidR="00B17D80" w:rsidRDefault="00B17D80" w:rsidP="00B17D80">
      <w:pPr>
        <w:pStyle w:val="H6"/>
      </w:pPr>
      <w:r>
        <w:t>27.22.7.8.1.2</w:t>
      </w:r>
      <w:r>
        <w:tab/>
        <w:t>Conformance requirement</w:t>
      </w:r>
    </w:p>
    <w:p w:rsidR="00B17D80" w:rsidRDefault="00B17D80" w:rsidP="00B17D80">
      <w:r>
        <w:t>The ME shall support the EVENT: LANGUAGE SELECTION event as defined in:</w:t>
      </w:r>
    </w:p>
    <w:p w:rsidR="00B17D80" w:rsidRDefault="00B17D80" w:rsidP="00B17D80">
      <w:pPr>
        <w:pStyle w:val="B1"/>
      </w:pPr>
      <w:r>
        <w:t>-</w:t>
      </w:r>
      <w:r>
        <w:tab/>
        <w:t>TS 11.14 [15] clause 4.7, clause 5.2, clause 6.4.16, clause 6.8, clause 11, clause 11.8 and clause 12.25.</w:t>
      </w:r>
    </w:p>
    <w:p w:rsidR="00B17D80" w:rsidRDefault="00B17D80" w:rsidP="00B17D80">
      <w:pPr>
        <w:pStyle w:val="H6"/>
      </w:pPr>
      <w:r>
        <w:t>27.22.7.8.1.3</w:t>
      </w:r>
      <w:r>
        <w:tab/>
        <w:t>Test purpose</w:t>
      </w:r>
    </w:p>
    <w:p w:rsidR="00B17D80" w:rsidRDefault="00B17D80" w:rsidP="00B17D80">
      <w:r>
        <w:t>To verify that the ME informs the SIM that an Event: Language selection has occurred using the ENVELOPE (EVENT DOWNLOAD - LANGUAGE SELECTION ) command.</w:t>
      </w:r>
    </w:p>
    <w:p w:rsidR="00B17D80" w:rsidRDefault="00B17D80" w:rsidP="00B17D80">
      <w:pPr>
        <w:pStyle w:val="H6"/>
      </w:pPr>
      <w:r>
        <w:t>27.22.7.8.1.4</w:t>
      </w:r>
      <w:r>
        <w:tab/>
        <w:t>Method of test</w:t>
      </w:r>
    </w:p>
    <w:p w:rsidR="00B17D80" w:rsidRDefault="00B17D80" w:rsidP="00B17D80">
      <w:pPr>
        <w:pStyle w:val="H6"/>
      </w:pPr>
      <w:r>
        <w:t>27.22.7.8.1.4.1</w:t>
      </w:r>
      <w:r>
        <w:tab/>
        <w:t>Initial conditions</w:t>
      </w:r>
    </w:p>
    <w:p w:rsidR="00B17D80" w:rsidRDefault="00B17D80" w:rsidP="00B17D80">
      <w:r>
        <w:t>The ME is connected to the SIM Simulator.</w:t>
      </w:r>
    </w:p>
    <w:p w:rsidR="00B17D80" w:rsidRDefault="00B17D80" w:rsidP="00B17D80">
      <w:r>
        <w:t>The elementary files are coded as SIM Application Toolkit default.</w:t>
      </w:r>
    </w:p>
    <w:p w:rsidR="00B17D80" w:rsidRDefault="00B17D80" w:rsidP="00B17D80">
      <w:r>
        <w:t>Prior to this test the ME shall have been powered on and performed the PROFILE DOWNLOAD procedure.</w:t>
      </w:r>
    </w:p>
    <w:p w:rsidR="00B17D80" w:rsidRDefault="00B17D80" w:rsidP="00B17D80">
      <w:pPr>
        <w:rPr>
          <w:rFonts w:ascii="Arial" w:hAnsi="Arial"/>
        </w:rPr>
      </w:pPr>
      <w:r>
        <w:t>The current language shall have been set to English.  Another language has to be supported, German is an example.</w:t>
      </w:r>
    </w:p>
    <w:p w:rsidR="00B17D80" w:rsidRDefault="00B17D80" w:rsidP="00B17D80">
      <w:pPr>
        <w:pStyle w:val="H6"/>
      </w:pPr>
      <w:r>
        <w:lastRenderedPageBreak/>
        <w:t>27.22.7.8.1.4.2</w:t>
      </w:r>
      <w:r>
        <w:tab/>
        <w:t>Procedure</w:t>
      </w:r>
    </w:p>
    <w:p w:rsidR="00B17D80" w:rsidRDefault="00B17D80" w:rsidP="00B17D80">
      <w:pPr>
        <w:keepNext/>
        <w:rPr>
          <w:b/>
        </w:rPr>
      </w:pPr>
      <w:r>
        <w:rPr>
          <w:b/>
        </w:rPr>
        <w:t>Expected Sequence 1.1 (EVENT DOWNLOAD - LANGUAGE SELECTION)</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H"/>
            </w:pPr>
            <w:r>
              <w:t>Step</w:t>
            </w:r>
          </w:p>
        </w:tc>
        <w:tc>
          <w:tcPr>
            <w:tcW w:w="1232" w:type="dxa"/>
            <w:tcBorders>
              <w:top w:val="single" w:sz="6" w:space="0" w:color="auto"/>
              <w:left w:val="single" w:sz="6" w:space="0" w:color="auto"/>
              <w:right w:val="single" w:sz="6" w:space="0" w:color="auto"/>
            </w:tcBorders>
          </w:tcPr>
          <w:p w:rsidR="00B17D80" w:rsidRDefault="00B17D80" w:rsidP="007B59FD">
            <w:pPr>
              <w:pStyle w:val="TAH"/>
            </w:pPr>
            <w:r>
              <w:t>Direction</w:t>
            </w:r>
          </w:p>
        </w:tc>
        <w:tc>
          <w:tcPr>
            <w:tcW w:w="2892" w:type="dxa"/>
            <w:tcBorders>
              <w:top w:val="single" w:sz="6" w:space="0" w:color="auto"/>
              <w:left w:val="single" w:sz="6"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4" w:space="0" w:color="auto"/>
              <w:left w:val="single" w:sz="6" w:space="0" w:color="auto"/>
              <w:right w:val="single" w:sz="6" w:space="0" w:color="auto"/>
            </w:tcBorders>
          </w:tcPr>
          <w:p w:rsidR="00B17D80" w:rsidRDefault="00B17D80" w:rsidP="007B59FD">
            <w:pPr>
              <w:pStyle w:val="TAC"/>
            </w:pPr>
            <w:r>
              <w:t>1</w:t>
            </w:r>
          </w:p>
        </w:tc>
        <w:tc>
          <w:tcPr>
            <w:tcW w:w="1232" w:type="dxa"/>
            <w:tcBorders>
              <w:top w:val="single" w:sz="4"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top w:val="single" w:sz="4" w:space="0" w:color="auto"/>
              <w:left w:val="single" w:sz="6" w:space="0" w:color="auto"/>
              <w:right w:val="single" w:sz="6" w:space="0" w:color="auto"/>
            </w:tcBorders>
          </w:tcPr>
          <w:p w:rsidR="00B17D80" w:rsidRDefault="00B17D80" w:rsidP="007B59FD">
            <w:pPr>
              <w:pStyle w:val="TAL"/>
            </w:pPr>
            <w:r>
              <w:t>PROACTIVE COMMAND PENDING: SET UP EVENT LIST 1.1.1</w:t>
            </w:r>
          </w:p>
        </w:tc>
        <w:tc>
          <w:tcPr>
            <w:tcW w:w="3776" w:type="dxa"/>
            <w:tcBorders>
              <w:left w:val="single" w:sz="6" w:space="0" w:color="auto"/>
              <w:right w:val="single" w:sz="6" w:space="0" w:color="auto"/>
            </w:tcBorders>
          </w:tcPr>
          <w:p w:rsidR="00B17D80" w:rsidRDefault="00B17D80" w:rsidP="007B59FD">
            <w:pPr>
              <w:pStyle w:val="TAL"/>
            </w:pPr>
            <w:r>
              <w:t>[set up event list: language selection]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232"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PROACTIVE COMMAND: SET UP EVENT LIST 1.1.1</w:t>
            </w:r>
          </w:p>
        </w:tc>
        <w:tc>
          <w:tcPr>
            <w:tcW w:w="3776" w:type="dxa"/>
            <w:tcBorders>
              <w:left w:val="single" w:sz="6" w:space="0" w:color="auto"/>
              <w:right w:val="single" w:sz="6" w:space="0" w:color="auto"/>
            </w:tcBorders>
          </w:tcPr>
          <w:p w:rsidR="00B17D80" w:rsidRDefault="00B17D80" w:rsidP="007B59FD">
            <w:pPr>
              <w:pStyle w:val="TAL"/>
            </w:pPr>
            <w:r>
              <w:t>[set up event list: language selection]</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232"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2892" w:type="dxa"/>
            <w:tcBorders>
              <w:left w:val="single" w:sz="6" w:space="0" w:color="auto"/>
              <w:right w:val="single" w:sz="6" w:space="0" w:color="auto"/>
            </w:tcBorders>
          </w:tcPr>
          <w:p w:rsidR="00B17D80" w:rsidRDefault="00B17D80" w:rsidP="007B59FD">
            <w:pPr>
              <w:pStyle w:val="TAL"/>
            </w:pPr>
            <w:r>
              <w:t>TERMINAL RESPONSE: SET UP EVENT LIST 1.1.1</w:t>
            </w:r>
          </w:p>
        </w:tc>
        <w:tc>
          <w:tcPr>
            <w:tcW w:w="3776"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4" w:space="0" w:color="auto"/>
              <w:right w:val="single" w:sz="6" w:space="0" w:color="auto"/>
            </w:tcBorders>
          </w:tcPr>
          <w:p w:rsidR="00B17D80" w:rsidRDefault="00B17D80" w:rsidP="007B59FD">
            <w:pPr>
              <w:pStyle w:val="TAC"/>
            </w:pPr>
            <w:r>
              <w:t>5</w:t>
            </w:r>
          </w:p>
        </w:tc>
        <w:tc>
          <w:tcPr>
            <w:tcW w:w="1232" w:type="dxa"/>
            <w:tcBorders>
              <w:left w:val="single" w:sz="6" w:space="0" w:color="auto"/>
              <w:right w:val="single" w:sz="6" w:space="0" w:color="auto"/>
            </w:tcBorders>
          </w:tcPr>
          <w:p w:rsidR="00B17D80" w:rsidRDefault="00B17D80" w:rsidP="007B59FD">
            <w:pPr>
              <w:pStyle w:val="TAC"/>
            </w:pPr>
            <w:r>
              <w:t xml:space="preserve">USER </w:t>
            </w:r>
            <w:r>
              <w:sym w:font="Symbol" w:char="F0AE"/>
            </w:r>
            <w:r>
              <w:t xml:space="preserve"> ME</w:t>
            </w:r>
          </w:p>
        </w:tc>
        <w:tc>
          <w:tcPr>
            <w:tcW w:w="2892" w:type="dxa"/>
            <w:tcBorders>
              <w:left w:val="single" w:sz="6" w:space="0" w:color="auto"/>
              <w:right w:val="single" w:sz="6" w:space="0" w:color="auto"/>
            </w:tcBorders>
          </w:tcPr>
          <w:p w:rsidR="00B17D80" w:rsidRDefault="00B17D80" w:rsidP="007B59FD">
            <w:pPr>
              <w:pStyle w:val="TAL"/>
            </w:pPr>
            <w:r>
              <w:t xml:space="preserve">Change the language to German. </w:t>
            </w:r>
          </w:p>
        </w:tc>
        <w:tc>
          <w:tcPr>
            <w:tcW w:w="3776" w:type="dxa"/>
            <w:tcBorders>
              <w:left w:val="single" w:sz="6" w:space="0" w:color="auto"/>
              <w:right w:val="single" w:sz="4"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4" w:space="0" w:color="auto"/>
              <w:bottom w:val="single" w:sz="4" w:space="0" w:color="auto"/>
              <w:right w:val="single" w:sz="6" w:space="0" w:color="auto"/>
            </w:tcBorders>
          </w:tcPr>
          <w:p w:rsidR="00B17D80" w:rsidRDefault="00B17D80" w:rsidP="007B59FD">
            <w:pPr>
              <w:pStyle w:val="TAC"/>
            </w:pPr>
            <w:r>
              <w:t>6</w:t>
            </w:r>
          </w:p>
        </w:tc>
        <w:tc>
          <w:tcPr>
            <w:tcW w:w="1232"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 </w:t>
            </w:r>
          </w:p>
        </w:tc>
        <w:tc>
          <w:tcPr>
            <w:tcW w:w="2892" w:type="dxa"/>
            <w:tcBorders>
              <w:left w:val="single" w:sz="6" w:space="0" w:color="auto"/>
              <w:bottom w:val="single" w:sz="4" w:space="0" w:color="auto"/>
              <w:right w:val="single" w:sz="6" w:space="0" w:color="auto"/>
            </w:tcBorders>
          </w:tcPr>
          <w:p w:rsidR="00B17D80" w:rsidRDefault="00B17D80" w:rsidP="007B59FD">
            <w:pPr>
              <w:pStyle w:val="TAL"/>
            </w:pPr>
            <w:r>
              <w:t>ENVELOPE: LANGUAGE SELECTION 1.1.1</w:t>
            </w:r>
          </w:p>
        </w:tc>
        <w:tc>
          <w:tcPr>
            <w:tcW w:w="3776" w:type="dxa"/>
            <w:tcBorders>
              <w:left w:val="single" w:sz="6" w:space="0" w:color="auto"/>
              <w:bottom w:val="single" w:sz="4" w:space="0" w:color="auto"/>
              <w:right w:val="single" w:sz="4"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EVENT LIST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pPr>
      <w:r>
        <w:t>Event list</w:t>
      </w:r>
    </w:p>
    <w:p w:rsidR="00B17D80" w:rsidRDefault="00B17D80" w:rsidP="00B17D80">
      <w:pPr>
        <w:pStyle w:val="EX"/>
        <w:tabs>
          <w:tab w:val="left" w:pos="851"/>
        </w:tabs>
        <w:ind w:left="2835" w:hanging="2551"/>
      </w:pPr>
      <w:r>
        <w:tab/>
        <w:t>Event 1:</w:t>
      </w:r>
      <w:r>
        <w:tab/>
        <w:t xml:space="preserve">language selection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EVENT LIST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077"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624"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EVENT DOWNLOAD - LANGUAGE SELECTION 1.1.1</w:t>
      </w:r>
    </w:p>
    <w:p w:rsidR="00B17D80" w:rsidRDefault="00B17D80" w:rsidP="00B17D80">
      <w:r>
        <w:t>Logically:</w:t>
      </w:r>
    </w:p>
    <w:p w:rsidR="00B17D80" w:rsidRDefault="00B17D80" w:rsidP="00B17D80">
      <w:pPr>
        <w:pStyle w:val="EW"/>
        <w:tabs>
          <w:tab w:val="left" w:pos="851"/>
        </w:tabs>
        <w:ind w:left="2835" w:hanging="2551"/>
      </w:pPr>
      <w:r>
        <w:t xml:space="preserve">Event list </w:t>
      </w:r>
      <w:r>
        <w:tab/>
        <w:t>Language selection</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Pr="00C82343" w:rsidRDefault="00B17D80" w:rsidP="00B17D80">
      <w:pPr>
        <w:pStyle w:val="EW"/>
        <w:tabs>
          <w:tab w:val="left" w:pos="851"/>
        </w:tabs>
        <w:ind w:left="2835" w:hanging="2551"/>
      </w:pPr>
      <w:r w:rsidRPr="00C82343">
        <w:t>Language</w:t>
      </w:r>
    </w:p>
    <w:p w:rsidR="00B17D80" w:rsidRDefault="00B17D80" w:rsidP="00B17D80">
      <w:pPr>
        <w:pStyle w:val="EX"/>
        <w:tabs>
          <w:tab w:val="left" w:pos="851"/>
        </w:tabs>
        <w:ind w:left="2835" w:hanging="2551"/>
      </w:pPr>
      <w:r w:rsidRPr="00C82343">
        <w:lastRenderedPageBreak/>
        <w:tab/>
      </w:r>
      <w:r>
        <w:t>Language</w:t>
      </w:r>
      <w:r>
        <w:tab/>
        <w:t>'de'</w:t>
      </w:r>
      <w:r>
        <w:sym w:font="Wingdings" w:char="F0E0"/>
      </w:r>
      <w:r>
        <w:t>64 65 (German)</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2D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27.22.7.8.1.5</w:t>
      </w:r>
      <w:r>
        <w:tab/>
        <w:t>Test requirement</w:t>
      </w:r>
    </w:p>
    <w:p w:rsidR="00B17D80" w:rsidRDefault="00B17D80" w:rsidP="00B17D80">
      <w:r>
        <w:t>The ME shall operate in the manner defined in expected sequence 1.1.</w:t>
      </w:r>
    </w:p>
    <w:p w:rsidR="00B17D80" w:rsidRDefault="00B17D80" w:rsidP="00B17D80">
      <w:pPr>
        <w:pStyle w:val="Heading4"/>
      </w:pPr>
      <w:bookmarkStart w:id="817" w:name="_Toc502363363"/>
      <w:bookmarkStart w:id="818" w:name="_Toc533173789"/>
      <w:bookmarkStart w:id="819" w:name="_Toc51834210"/>
      <w:r>
        <w:t>27.22.7.9</w:t>
      </w:r>
      <w:r>
        <w:tab/>
        <w:t>Browser termination event</w:t>
      </w:r>
      <w:bookmarkEnd w:id="817"/>
      <w:bookmarkEnd w:id="818"/>
      <w:bookmarkEnd w:id="819"/>
    </w:p>
    <w:p w:rsidR="00B17D80" w:rsidRDefault="00B17D80" w:rsidP="00B17D80">
      <w:pPr>
        <w:pStyle w:val="Heading5"/>
      </w:pPr>
      <w:bookmarkStart w:id="820" w:name="_Toc502363364"/>
      <w:bookmarkStart w:id="821" w:name="_Toc533173790"/>
      <w:bookmarkStart w:id="822" w:name="_Toc51834211"/>
      <w:r>
        <w:t>27.22.7.9.1</w:t>
      </w:r>
      <w:r>
        <w:tab/>
        <w:t>Browser termination (normal)</w:t>
      </w:r>
      <w:bookmarkEnd w:id="820"/>
      <w:bookmarkEnd w:id="821"/>
      <w:bookmarkEnd w:id="822"/>
    </w:p>
    <w:p w:rsidR="00B17D80" w:rsidRDefault="00B17D80" w:rsidP="00B17D80">
      <w:pPr>
        <w:pStyle w:val="H6"/>
      </w:pPr>
      <w:r>
        <w:t>27.22.7.9.1.1</w:t>
      </w:r>
      <w:r>
        <w:tab/>
        <w:t>Definition and applicability</w:t>
      </w:r>
    </w:p>
    <w:p w:rsidR="00B17D80" w:rsidRDefault="00B17D80" w:rsidP="00B17D80">
      <w:r>
        <w:t>This test is only applicable to ME's that support the EVENT: browser termination event driven information.</w:t>
      </w:r>
    </w:p>
    <w:p w:rsidR="00B17D80" w:rsidRDefault="00B17D80" w:rsidP="00B17D80">
      <w:pPr>
        <w:pStyle w:val="H6"/>
      </w:pPr>
      <w:r>
        <w:t>27.22.7.9.1.2</w:t>
      </w:r>
      <w:r>
        <w:tab/>
        <w:t>Conformance requirement</w:t>
      </w:r>
    </w:p>
    <w:p w:rsidR="00B17D80" w:rsidRDefault="00B17D80" w:rsidP="00B17D80">
      <w:r>
        <w:t>The ME shall support the EVENT: Browser termination event as defined in:</w:t>
      </w:r>
    </w:p>
    <w:p w:rsidR="00B17D80" w:rsidRDefault="00B17D80" w:rsidP="00B17D80">
      <w:pPr>
        <w:pStyle w:val="B1"/>
      </w:pPr>
      <w:r>
        <w:t>-</w:t>
      </w:r>
      <w:r>
        <w:tab/>
        <w:t>TS 11.14 [15] clause 4.7, clause 5.2, clause 6.4.16, clause 6.8, clause 11, clause 11.9, clause 12.25, clause 12.51, annex G and clause 12.7.</w:t>
      </w:r>
    </w:p>
    <w:p w:rsidR="00B17D80" w:rsidRDefault="00B17D80" w:rsidP="00B17D80">
      <w:pPr>
        <w:pStyle w:val="H6"/>
      </w:pPr>
      <w:r>
        <w:t>27.22.7.9.1.3</w:t>
      </w:r>
      <w:r>
        <w:tab/>
        <w:t>Test purpose</w:t>
      </w:r>
    </w:p>
    <w:p w:rsidR="00B17D80" w:rsidRDefault="00B17D80" w:rsidP="00B17D80">
      <w:r>
        <w:t>To verify that the ME informs the SIM of an Event: Browser termination using the ENVELOPE (EVENT DOWNLOAD - Browser Termination) command.</w:t>
      </w:r>
    </w:p>
    <w:p w:rsidR="00B17D80" w:rsidRDefault="00B17D80" w:rsidP="00B17D80">
      <w:r>
        <w:t>This test applies for MEs which have a browser.</w:t>
      </w:r>
    </w:p>
    <w:p w:rsidR="00B17D80" w:rsidRDefault="00B17D80" w:rsidP="00B17D80">
      <w:pPr>
        <w:pStyle w:val="H6"/>
      </w:pPr>
      <w:r>
        <w:t>27.22.7.9.1.4</w:t>
      </w:r>
      <w:r>
        <w:tab/>
        <w:t>Method of test</w:t>
      </w:r>
    </w:p>
    <w:p w:rsidR="00B17D80" w:rsidRDefault="00B17D80" w:rsidP="00B17D80">
      <w:pPr>
        <w:pStyle w:val="H6"/>
      </w:pPr>
      <w:r>
        <w:t>27.22.7.9.1.4.1</w:t>
      </w:r>
      <w:r>
        <w:tab/>
        <w:t>Initial conditions</w:t>
      </w:r>
    </w:p>
    <w:p w:rsidR="00B17D80" w:rsidRDefault="00B17D80" w:rsidP="00B17D80">
      <w:r>
        <w:t>The ME is connected to the SIM Simulator and the System Simulator.</w:t>
      </w:r>
    </w:p>
    <w:p w:rsidR="00B17D80" w:rsidRDefault="00B17D80" w:rsidP="00B17D80">
      <w:r>
        <w:t>The ME shall be powered on and perform the PROFILE DOWNLOAD procedure.</w:t>
      </w:r>
    </w:p>
    <w:p w:rsidR="00B17D80" w:rsidRDefault="00B17D80" w:rsidP="00B17D80">
      <w:r>
        <w:t>A valid access to a Wap gateway is required. The default browser parameters (IP address, gateway/proxy identity, called number…) of the tested mobile shall be properly filled to access that gateway.</w:t>
      </w:r>
    </w:p>
    <w:p w:rsidR="00B17D80" w:rsidRDefault="00B17D80" w:rsidP="00B17D80">
      <w:r>
        <w:t>The Bearer Parameters defined in 27.22.4.26.1.4.1 shall be used.</w:t>
      </w:r>
    </w:p>
    <w:p w:rsidR="00B17D80" w:rsidRDefault="00B17D80" w:rsidP="00B17D80">
      <w:pPr>
        <w:pStyle w:val="H6"/>
      </w:pPr>
      <w:r>
        <w:lastRenderedPageBreak/>
        <w:t>27.22.7.9.1.4.2</w:t>
      </w:r>
      <w:r>
        <w:tab/>
        <w:t>Procedure</w:t>
      </w:r>
    </w:p>
    <w:p w:rsidR="00B17D80" w:rsidRDefault="00B17D80" w:rsidP="00B17D80">
      <w:pPr>
        <w:keepNext/>
        <w:rPr>
          <w:b/>
        </w:rPr>
      </w:pPr>
      <w:r>
        <w:rPr>
          <w:b/>
        </w:rPr>
        <w:t>Expected Sequence 1.1 (EVENT DOWNLOAD - Browser termination)</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020"/>
        <w:gridCol w:w="2893"/>
        <w:gridCol w:w="3776"/>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020"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2893"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776"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w:t>
            </w:r>
          </w:p>
        </w:tc>
        <w:tc>
          <w:tcPr>
            <w:tcW w:w="1020"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93" w:type="dxa"/>
            <w:tcBorders>
              <w:left w:val="single" w:sz="6" w:space="0" w:color="auto"/>
              <w:right w:val="single" w:sz="6" w:space="0" w:color="auto"/>
            </w:tcBorders>
          </w:tcPr>
          <w:p w:rsidR="00B17D80" w:rsidRDefault="00B17D80" w:rsidP="007B59FD">
            <w:pPr>
              <w:pStyle w:val="TAL"/>
            </w:pPr>
            <w:r>
              <w:t>PROACTIVE COMMAND: SET UP EVENT LIST 1.1.1 PENDING</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020"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3" w:type="dxa"/>
            <w:tcBorders>
              <w:left w:val="single" w:sz="6" w:space="0" w:color="auto"/>
              <w:right w:val="single" w:sz="6" w:space="0" w:color="auto"/>
            </w:tcBorders>
          </w:tcPr>
          <w:p w:rsidR="00B17D80" w:rsidRDefault="00B17D80" w:rsidP="007B59FD">
            <w:pPr>
              <w:pStyle w:val="TAL"/>
            </w:pPr>
            <w:r>
              <w:t>FETCH</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020"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2893" w:type="dxa"/>
            <w:tcBorders>
              <w:left w:val="single" w:sz="6" w:space="0" w:color="auto"/>
              <w:right w:val="single" w:sz="6" w:space="0" w:color="auto"/>
            </w:tcBorders>
          </w:tcPr>
          <w:p w:rsidR="00B17D80" w:rsidRDefault="00B17D80" w:rsidP="007B59FD">
            <w:pPr>
              <w:pStyle w:val="TAL"/>
            </w:pPr>
            <w:r>
              <w:t>PROACTIVE COMMAND: SET UP EVENT LIST  1.1.1</w:t>
            </w:r>
          </w:p>
        </w:tc>
        <w:tc>
          <w:tcPr>
            <w:tcW w:w="3776" w:type="dxa"/>
            <w:tcBorders>
              <w:left w:val="single" w:sz="6" w:space="0" w:color="auto"/>
              <w:right w:val="single" w:sz="6" w:space="0" w:color="auto"/>
            </w:tcBorders>
          </w:tcPr>
          <w:p w:rsidR="00B17D80" w:rsidRDefault="00B17D80" w:rsidP="007B59FD">
            <w:pPr>
              <w:pStyle w:val="TAL"/>
            </w:pPr>
            <w:r>
              <w:t>[EVENT: Browser termination Status]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020"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2893" w:type="dxa"/>
            <w:tcBorders>
              <w:left w:val="single" w:sz="6" w:space="0" w:color="auto"/>
              <w:right w:val="single" w:sz="6" w:space="0" w:color="auto"/>
            </w:tcBorders>
          </w:tcPr>
          <w:p w:rsidR="00B17D80" w:rsidRDefault="00B17D80" w:rsidP="007B59FD">
            <w:pPr>
              <w:pStyle w:val="TAL"/>
            </w:pPr>
            <w:r>
              <w:t>TERMINAL RESPONSE: SET UP EVENT LIST 1.1.1</w:t>
            </w:r>
          </w:p>
        </w:tc>
        <w:tc>
          <w:tcPr>
            <w:tcW w:w="3776" w:type="dxa"/>
            <w:tcBorders>
              <w:left w:val="single" w:sz="6" w:space="0" w:color="auto"/>
              <w:right w:val="single" w:sz="6" w:space="0" w:color="auto"/>
            </w:tcBorders>
          </w:tcPr>
          <w:p w:rsidR="00B17D80" w:rsidRDefault="00B17D80" w:rsidP="007B59FD">
            <w:pPr>
              <w:pStyle w:val="TAL"/>
            </w:pPr>
            <w:r>
              <w:t>[Successfully]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020" w:type="dxa"/>
            <w:tcBorders>
              <w:left w:val="single" w:sz="6" w:space="0" w:color="auto"/>
              <w:right w:val="single" w:sz="6" w:space="0" w:color="auto"/>
            </w:tcBorders>
          </w:tcPr>
          <w:p w:rsidR="00B17D80" w:rsidRDefault="00B17D80" w:rsidP="007B59FD">
            <w:pPr>
              <w:pStyle w:val="TAC"/>
            </w:pPr>
            <w:r>
              <w:t>User</w:t>
            </w:r>
            <w:r>
              <w:rPr>
                <w:rFonts w:ascii="Symbol" w:hAnsi="Symbol"/>
              </w:rPr>
              <w:t></w:t>
            </w:r>
            <w:r>
              <w:t>ME</w:t>
            </w:r>
          </w:p>
        </w:tc>
        <w:tc>
          <w:tcPr>
            <w:tcW w:w="2893" w:type="dxa"/>
            <w:tcBorders>
              <w:left w:val="single" w:sz="6" w:space="0" w:color="auto"/>
              <w:right w:val="single" w:sz="6" w:space="0" w:color="auto"/>
            </w:tcBorders>
          </w:tcPr>
          <w:p w:rsidR="00B17D80" w:rsidRDefault="00B17D80" w:rsidP="007B59FD">
            <w:pPr>
              <w:pStyle w:val="TAL"/>
            </w:pPr>
            <w:r>
              <w:t>Launch the browser with URL selected by the user.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020" w:type="dxa"/>
            <w:tcBorders>
              <w:left w:val="single" w:sz="6" w:space="0" w:color="auto"/>
              <w:right w:val="single" w:sz="6" w:space="0" w:color="auto"/>
            </w:tcBorders>
          </w:tcPr>
          <w:p w:rsidR="00B17D80" w:rsidRDefault="00B17D80" w:rsidP="007B59FD">
            <w:pPr>
              <w:pStyle w:val="TAC"/>
            </w:pPr>
            <w:r>
              <w:t>ME</w:t>
            </w:r>
            <w:r>
              <w:rPr>
                <w:rFonts w:ascii="Symbol" w:hAnsi="Symbol"/>
              </w:rPr>
              <w:t></w:t>
            </w:r>
            <w:r>
              <w:t xml:space="preserve">SS </w:t>
            </w:r>
          </w:p>
        </w:tc>
        <w:tc>
          <w:tcPr>
            <w:tcW w:w="2893" w:type="dxa"/>
            <w:tcBorders>
              <w:left w:val="single" w:sz="6" w:space="0" w:color="auto"/>
              <w:right w:val="single" w:sz="6" w:space="0" w:color="auto"/>
            </w:tcBorders>
          </w:tcPr>
          <w:p w:rsidR="00B17D80" w:rsidRDefault="00B17D80" w:rsidP="007B59FD">
            <w:pPr>
              <w:pStyle w:val="TAL"/>
            </w:pPr>
            <w:r>
              <w:t>The ME attempts to launch the session with the default browser parameters and the URL selected by the user.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020" w:type="dxa"/>
            <w:tcBorders>
              <w:left w:val="single" w:sz="6" w:space="0" w:color="auto"/>
              <w:right w:val="single" w:sz="6" w:space="0" w:color="auto"/>
            </w:tcBorders>
          </w:tcPr>
          <w:p w:rsidR="00B17D80" w:rsidRDefault="00B17D80" w:rsidP="007B59FD">
            <w:pPr>
              <w:pStyle w:val="TAC"/>
            </w:pPr>
            <w:r>
              <w:t>User</w:t>
            </w:r>
            <w:r>
              <w:rPr>
                <w:rFonts w:ascii="Symbol" w:hAnsi="Symbol"/>
              </w:rPr>
              <w:t></w:t>
            </w:r>
            <w:r>
              <w:t>ME</w:t>
            </w:r>
          </w:p>
        </w:tc>
        <w:tc>
          <w:tcPr>
            <w:tcW w:w="2893" w:type="dxa"/>
            <w:tcBorders>
              <w:left w:val="single" w:sz="6" w:space="0" w:color="auto"/>
              <w:right w:val="single" w:sz="6" w:space="0" w:color="auto"/>
            </w:tcBorders>
          </w:tcPr>
          <w:p w:rsidR="00B17D80" w:rsidRDefault="00B17D80" w:rsidP="007B59FD">
            <w:pPr>
              <w:pStyle w:val="TAL"/>
            </w:pPr>
            <w:r>
              <w:t>Stop the session and the browser.</w:t>
            </w:r>
          </w:p>
        </w:tc>
        <w:tc>
          <w:tcPr>
            <w:tcW w:w="3776"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8</w:t>
            </w:r>
          </w:p>
        </w:tc>
        <w:tc>
          <w:tcPr>
            <w:tcW w:w="1020" w:type="dxa"/>
            <w:tcBorders>
              <w:left w:val="single" w:sz="6" w:space="0" w:color="auto"/>
              <w:bottom w:val="single" w:sz="4" w:space="0" w:color="auto"/>
              <w:right w:val="single" w:sz="6" w:space="0" w:color="auto"/>
            </w:tcBorders>
          </w:tcPr>
          <w:p w:rsidR="00B17D80" w:rsidRDefault="00B17D80" w:rsidP="007B59FD">
            <w:pPr>
              <w:pStyle w:val="TAC"/>
            </w:pPr>
            <w:r>
              <w:t>ME</w:t>
            </w:r>
            <w:r>
              <w:rPr>
                <w:rFonts w:ascii="Symbol" w:hAnsi="Symbol"/>
              </w:rPr>
              <w:t></w:t>
            </w:r>
            <w:r>
              <w:t xml:space="preserve"> SIM</w:t>
            </w:r>
          </w:p>
        </w:tc>
        <w:tc>
          <w:tcPr>
            <w:tcW w:w="2893" w:type="dxa"/>
            <w:tcBorders>
              <w:left w:val="single" w:sz="6" w:space="0" w:color="auto"/>
              <w:bottom w:val="single" w:sz="4" w:space="0" w:color="auto"/>
              <w:right w:val="single" w:sz="6" w:space="0" w:color="auto"/>
            </w:tcBorders>
          </w:tcPr>
          <w:p w:rsidR="00B17D80" w:rsidRDefault="00B17D80" w:rsidP="007B59FD">
            <w:pPr>
              <w:pStyle w:val="TAL"/>
            </w:pPr>
            <w:r>
              <w:t xml:space="preserve">ENVELOPE: BROWSER TERMINATION 1.1.1 </w:t>
            </w:r>
          </w:p>
        </w:tc>
        <w:tc>
          <w:tcPr>
            <w:tcW w:w="3776"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EVENT LIST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pPr>
      <w:r>
        <w:t>Event list</w:t>
      </w:r>
    </w:p>
    <w:p w:rsidR="00B17D80" w:rsidRDefault="00B17D80" w:rsidP="00B17D80">
      <w:pPr>
        <w:pStyle w:val="EX"/>
        <w:tabs>
          <w:tab w:val="left" w:pos="851"/>
        </w:tabs>
        <w:ind w:left="2835" w:hanging="2551"/>
      </w:pPr>
      <w:r>
        <w:tab/>
        <w:t>Event 1:</w:t>
      </w:r>
      <w:r>
        <w:tab/>
        <w:t xml:space="preserve">Browser termination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EVENT LIST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ENVELOPE: EVENT DOWNLOAD BROWSER TERMINATION 1.1.1</w:t>
      </w:r>
    </w:p>
    <w:p w:rsidR="00B17D80" w:rsidRDefault="00B17D80" w:rsidP="00B17D80">
      <w:r>
        <w:t>Logically:</w:t>
      </w:r>
    </w:p>
    <w:p w:rsidR="00B17D80" w:rsidRDefault="00B17D80" w:rsidP="00B17D80">
      <w:pPr>
        <w:pStyle w:val="EW"/>
        <w:tabs>
          <w:tab w:val="left" w:pos="851"/>
        </w:tabs>
        <w:ind w:left="3402" w:hanging="3118"/>
      </w:pPr>
      <w:r>
        <w:t>Event list</w:t>
      </w:r>
    </w:p>
    <w:p w:rsidR="00B17D80" w:rsidRDefault="00B17D80" w:rsidP="00B17D80">
      <w:pPr>
        <w:pStyle w:val="EW"/>
        <w:tabs>
          <w:tab w:val="left" w:pos="851"/>
        </w:tabs>
        <w:ind w:left="3402" w:hanging="3118"/>
      </w:pPr>
      <w:r>
        <w:lastRenderedPageBreak/>
        <w:tab/>
        <w:t>Event 1:</w:t>
      </w:r>
      <w:r>
        <w:tab/>
        <w:t>Browser termination</w:t>
      </w:r>
    </w:p>
    <w:p w:rsidR="00B17D80" w:rsidRDefault="00B17D80" w:rsidP="00B17D80">
      <w:pPr>
        <w:pStyle w:val="EW"/>
        <w:tabs>
          <w:tab w:val="left" w:pos="851"/>
        </w:tabs>
        <w:ind w:left="3402" w:hanging="3118"/>
        <w:rPr>
          <w:lang w:val="fr-FR"/>
        </w:rPr>
      </w:pPr>
      <w:r>
        <w:rPr>
          <w:lang w:val="fr-FR"/>
        </w:rPr>
        <w:t>Device identities</w:t>
      </w:r>
    </w:p>
    <w:p w:rsidR="00B17D80" w:rsidRDefault="00B17D80" w:rsidP="00B17D80">
      <w:pPr>
        <w:pStyle w:val="EW"/>
        <w:tabs>
          <w:tab w:val="left" w:pos="851"/>
        </w:tabs>
        <w:ind w:left="3402" w:hanging="3118"/>
        <w:rPr>
          <w:lang w:val="fr-FR"/>
        </w:rPr>
      </w:pPr>
      <w:r>
        <w:rPr>
          <w:lang w:val="fr-FR"/>
        </w:rPr>
        <w:tab/>
        <w:t>Source device:</w:t>
      </w:r>
      <w:r>
        <w:rPr>
          <w:lang w:val="fr-FR"/>
        </w:rPr>
        <w:tab/>
        <w:t>ME</w:t>
      </w:r>
    </w:p>
    <w:p w:rsidR="00B17D80" w:rsidRDefault="00B17D80" w:rsidP="00B17D80">
      <w:pPr>
        <w:pStyle w:val="EW"/>
        <w:tabs>
          <w:tab w:val="left" w:pos="851"/>
        </w:tabs>
        <w:ind w:left="3402" w:hanging="3118"/>
        <w:rPr>
          <w:lang w:val="fr-FR"/>
        </w:rPr>
      </w:pPr>
      <w:r>
        <w:rPr>
          <w:lang w:val="fr-FR"/>
        </w:rPr>
        <w:tab/>
        <w:t>Destination device:</w:t>
      </w:r>
      <w:r>
        <w:rPr>
          <w:lang w:val="fr-FR"/>
        </w:rPr>
        <w:tab/>
        <w:t>SIM</w:t>
      </w:r>
    </w:p>
    <w:p w:rsidR="00B17D80" w:rsidRDefault="00B17D80" w:rsidP="00B17D80">
      <w:pPr>
        <w:pStyle w:val="EX"/>
        <w:tabs>
          <w:tab w:val="left" w:pos="851"/>
        </w:tabs>
        <w:ind w:left="3402" w:hanging="3118"/>
        <w:rPr>
          <w:lang w:val="fr-FR"/>
        </w:rPr>
      </w:pPr>
      <w:r>
        <w:rPr>
          <w:lang w:val="fr-FR"/>
        </w:rPr>
        <w:t>Browser termination cause:</w:t>
      </w:r>
      <w:r>
        <w:rPr>
          <w:lang w:val="fr-FR"/>
        </w:rPr>
        <w:tab/>
        <w:t>User termination</w:t>
      </w:r>
    </w:p>
    <w:p w:rsidR="00B17D80" w:rsidRDefault="00B17D80" w:rsidP="00B17D80">
      <w:pPr>
        <w:keepNext/>
        <w:rPr>
          <w:lang w:val="fr-FR"/>
        </w:rPr>
      </w:pPr>
      <w:r w:rsidRPr="00F51EF9">
        <w:rPr>
          <w:lang w:val="fr-FR"/>
        </w:rPr>
        <w:t>Coding:</w:t>
      </w:r>
    </w:p>
    <w:p w:rsidR="00B17D80" w:rsidRPr="00F8746F" w:rsidRDefault="00B17D80" w:rsidP="00B17D80">
      <w:pPr>
        <w:pStyle w:val="TH"/>
        <w:spacing w:before="0" w:after="0"/>
        <w:rPr>
          <w:sz w:val="12"/>
          <w:szCs w:val="12"/>
          <w:lang w:val="fr-FR"/>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D6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pStyle w:val="H6"/>
      </w:pPr>
      <w:r>
        <w:t>27.22.7.9.1.5</w:t>
      </w:r>
      <w:r>
        <w:tab/>
        <w:t>Test requirement</w:t>
      </w:r>
    </w:p>
    <w:p w:rsidR="00B17D80" w:rsidRDefault="00B17D80" w:rsidP="00B17D80">
      <w:r>
        <w:t>The ME shall operate in the manner defined in expected sequence 1.1.</w:t>
      </w:r>
    </w:p>
    <w:p w:rsidR="00B17D80" w:rsidRDefault="00B17D80" w:rsidP="00B17D80">
      <w:pPr>
        <w:pStyle w:val="Heading4"/>
      </w:pPr>
      <w:bookmarkStart w:id="823" w:name="_Toc502363365"/>
      <w:bookmarkStart w:id="824" w:name="_Toc533173791"/>
      <w:bookmarkStart w:id="825" w:name="_Toc51834212"/>
      <w:r>
        <w:t>27.22.7.10</w:t>
      </w:r>
      <w:r>
        <w:tab/>
        <w:t>Data available event</w:t>
      </w:r>
      <w:bookmarkEnd w:id="823"/>
      <w:bookmarkEnd w:id="824"/>
      <w:bookmarkEnd w:id="825"/>
    </w:p>
    <w:p w:rsidR="00B17D80" w:rsidRDefault="00B17D80" w:rsidP="00B17D80">
      <w:pPr>
        <w:pStyle w:val="Heading5"/>
      </w:pPr>
      <w:bookmarkStart w:id="826" w:name="_Toc502363366"/>
      <w:bookmarkStart w:id="827" w:name="_Toc533173792"/>
      <w:bookmarkStart w:id="828" w:name="_Toc51834213"/>
      <w:r>
        <w:t>27.22.7.10.1</w:t>
      </w:r>
      <w:r>
        <w:tab/>
        <w:t>Definition and applicability</w:t>
      </w:r>
      <w:bookmarkEnd w:id="826"/>
      <w:bookmarkEnd w:id="827"/>
      <w:bookmarkEnd w:id="828"/>
    </w:p>
    <w:p w:rsidR="00B17D80" w:rsidRDefault="00B17D80" w:rsidP="00B17D80">
      <w:r>
        <w:t>See clause 3.2.2.</w:t>
      </w:r>
    </w:p>
    <w:p w:rsidR="00B17D80" w:rsidRDefault="00B17D80" w:rsidP="00B17D80">
      <w:pPr>
        <w:pStyle w:val="Heading5"/>
      </w:pPr>
      <w:bookmarkStart w:id="829" w:name="_Toc502363367"/>
      <w:bookmarkStart w:id="830" w:name="_Toc533173793"/>
      <w:bookmarkStart w:id="831" w:name="_Toc51834214"/>
      <w:r>
        <w:t>27.22.7.10.2</w:t>
      </w:r>
      <w:r>
        <w:tab/>
        <w:t>Conformance requirements</w:t>
      </w:r>
      <w:bookmarkEnd w:id="829"/>
      <w:bookmarkEnd w:id="830"/>
      <w:bookmarkEnd w:id="831"/>
    </w:p>
    <w:p w:rsidR="00B17D80" w:rsidRDefault="00B17D80" w:rsidP="00B17D80">
      <w:r>
        <w:t>The ME shall support the class "e" commands as defined in:</w:t>
      </w:r>
    </w:p>
    <w:p w:rsidR="00B17D80" w:rsidRDefault="00B17D80" w:rsidP="00B17D80">
      <w:pPr>
        <w:pStyle w:val="B1"/>
      </w:pPr>
      <w:r>
        <w:t>-</w:t>
      </w:r>
      <w:r>
        <w:tab/>
        <w:t>TS 11.14 [15].</w:t>
      </w:r>
    </w:p>
    <w:p w:rsidR="00B17D80" w:rsidRDefault="00B17D80" w:rsidP="00B17D80">
      <w:r>
        <w:t>Additionally the ME shall support ENVELOPE (EVENT DOWNLOAD - Data available).</w:t>
      </w:r>
    </w:p>
    <w:p w:rsidR="00B17D80" w:rsidRDefault="00B17D80" w:rsidP="00B17D80">
      <w:pPr>
        <w:pStyle w:val="Heading5"/>
      </w:pPr>
      <w:bookmarkStart w:id="832" w:name="_Toc502363368"/>
      <w:bookmarkStart w:id="833" w:name="_Toc533173794"/>
      <w:bookmarkStart w:id="834" w:name="_Toc51834215"/>
      <w:r>
        <w:t>27.22.7.10.3</w:t>
      </w:r>
      <w:r>
        <w:tab/>
        <w:t>Test purpose</w:t>
      </w:r>
      <w:bookmarkEnd w:id="832"/>
      <w:bookmarkEnd w:id="833"/>
      <w:bookmarkEnd w:id="834"/>
    </w:p>
    <w:p w:rsidR="00B17D80" w:rsidRDefault="00B17D80" w:rsidP="00B17D80">
      <w:r>
        <w:t>To verify that the ME shall send an  ENVELOPE (EVENT DOWNLOAD - Data available) to the SIM after the ME receives a packet of data from the server by the BIP channel previously opened.</w:t>
      </w:r>
    </w:p>
    <w:p w:rsidR="00B17D80" w:rsidRDefault="00B17D80" w:rsidP="00B17D80">
      <w:pPr>
        <w:pStyle w:val="Heading5"/>
      </w:pPr>
      <w:bookmarkStart w:id="835" w:name="_Toc502363369"/>
      <w:bookmarkStart w:id="836" w:name="_Toc533173795"/>
      <w:bookmarkStart w:id="837" w:name="_Toc51834216"/>
      <w:r>
        <w:t>27.22.7.10.4</w:t>
      </w:r>
      <w:r>
        <w:tab/>
        <w:t>Method of test</w:t>
      </w:r>
      <w:bookmarkEnd w:id="835"/>
      <w:bookmarkEnd w:id="836"/>
      <w:bookmarkEnd w:id="837"/>
    </w:p>
    <w:p w:rsidR="00B17D80" w:rsidRDefault="00B17D80" w:rsidP="00B17D80">
      <w:pPr>
        <w:pStyle w:val="H6"/>
      </w:pPr>
      <w:r>
        <w:t>27.22.7.10.4.1</w:t>
      </w:r>
      <w:r>
        <w:tab/>
        <w:t>Initial conditions</w:t>
      </w:r>
    </w:p>
    <w:p w:rsidR="00B17D80" w:rsidRDefault="00B17D80" w:rsidP="00B17D80">
      <w:r>
        <w:t xml:space="preserve">The ME is connected to the SIM Simulator and only connected to the System Simulator if the System Simulator is mentioned in the sequence table. </w:t>
      </w:r>
    </w:p>
    <w:p w:rsidR="00B17D80" w:rsidRDefault="00B17D80" w:rsidP="00B17D80">
      <w:r>
        <w:t>Prior to this test the ME shall have been powered on and performed the PROFILE DOWNLOAD procedure. The SIM must have sent the SET UP EVENT LIST to the ME to supply a set of events (event Data available).</w:t>
      </w:r>
    </w:p>
    <w:p w:rsidR="00B17D80" w:rsidRDefault="00B17D80" w:rsidP="00B17D80">
      <w:r>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rsidR="00B17D80" w:rsidRDefault="00B17D80" w:rsidP="00B17D80">
      <w:pPr>
        <w:rPr>
          <w:color w:val="000000"/>
          <w:lang w:eastAsia="de-DE"/>
        </w:rPr>
      </w:pPr>
      <w:r w:rsidRPr="00380034">
        <w:rPr>
          <w:color w:val="000000"/>
          <w:lang w:eastAsia="de-DE"/>
        </w:rPr>
        <w:t>The PROACTIVE COMMAND: SEND DATA 1.1.1 shall be performed successfully to detect the ME's port number, which has to be addressed by the network simulator when data has to be transmitted to the card. The corresponding Terminal Response shall be TERMINAL RESPONSE: SEND DATA 1.1.1.</w:t>
      </w:r>
    </w:p>
    <w:p w:rsidR="00B17D80" w:rsidRDefault="00B17D80" w:rsidP="00B17D80">
      <w:r>
        <w:t>The channel identifier value used for these tests is set to 1 as an example.</w:t>
      </w:r>
    </w:p>
    <w:p w:rsidR="00B17D80" w:rsidRPr="00A06701" w:rsidRDefault="00B17D80" w:rsidP="00B17D80">
      <w:pPr>
        <w:rPr>
          <w:color w:val="000000"/>
        </w:rPr>
      </w:pPr>
      <w:r>
        <w:t>This channel identifier is dependent on the ME’s default channel identifier as declared in table A.2/6.</w:t>
      </w:r>
    </w:p>
    <w:p w:rsidR="00B17D80" w:rsidRDefault="00B17D80" w:rsidP="00B17D80">
      <w:r>
        <w:rPr>
          <w:color w:val="000000"/>
        </w:rPr>
        <w:t xml:space="preserve">The following Bearer Parameters used are those defined in the default Test PDP context3, as specified in TS 51.010-1 [12], </w:t>
      </w:r>
      <w:r>
        <w:t>for test cases using packet services:</w:t>
      </w:r>
    </w:p>
    <w:p w:rsidR="00B17D80" w:rsidRPr="0014170D" w:rsidRDefault="00B17D80" w:rsidP="00B17D80">
      <w:r w:rsidRPr="0014170D">
        <w:rPr>
          <w:lang w:val="en-US"/>
        </w:rPr>
        <w:t xml:space="preserve">Bearer Parameters: </w:t>
      </w:r>
      <w:r w:rsidRPr="0014170D">
        <w:rPr>
          <w:lang w:val="en-US"/>
        </w:rPr>
        <w:tab/>
      </w:r>
      <w:r w:rsidRPr="0014170D">
        <w:rPr>
          <w:lang w:val="en-US"/>
        </w:rPr>
        <w:tab/>
      </w:r>
      <w:r w:rsidRPr="0014170D">
        <w:rPr>
          <w:lang w:val="en-US"/>
        </w:rPr>
        <w:tab/>
      </w:r>
      <w:r w:rsidRPr="0014170D">
        <w:rPr>
          <w:lang w:val="en-US"/>
        </w:rPr>
        <w:tab/>
      </w:r>
      <w:r w:rsidRPr="0014170D">
        <w:rPr>
          <w:lang w:val="en-US"/>
        </w:rPr>
        <w:tab/>
      </w:r>
      <w:r w:rsidRPr="0014170D">
        <w:rPr>
          <w:lang w:val="en-US"/>
        </w:rPr>
        <w:tab/>
        <w:t xml:space="preserve">Same Bearer Parameters as defined in </w:t>
      </w:r>
      <w:r w:rsidRPr="0014170D">
        <w:t>27.22.4.27.2.4.1</w:t>
      </w:r>
    </w:p>
    <w:p w:rsidR="00B17D80" w:rsidRPr="0014170D" w:rsidRDefault="00B17D80" w:rsidP="00B17D80">
      <w:r w:rsidRPr="0014170D">
        <w:rPr>
          <w:lang w:val="en-US"/>
        </w:rPr>
        <w:t>GPRS Parameters:</w:t>
      </w:r>
      <w:r w:rsidRPr="0014170D">
        <w:rPr>
          <w:lang w:val="en-US"/>
        </w:rPr>
        <w:tab/>
      </w:r>
      <w:r w:rsidRPr="0014170D">
        <w:rPr>
          <w:lang w:val="en-US"/>
        </w:rPr>
        <w:tab/>
      </w:r>
      <w:r w:rsidRPr="0014170D">
        <w:rPr>
          <w:lang w:val="en-US"/>
        </w:rPr>
        <w:tab/>
      </w:r>
      <w:r w:rsidRPr="0014170D">
        <w:rPr>
          <w:lang w:val="en-US"/>
        </w:rPr>
        <w:tab/>
      </w:r>
      <w:r w:rsidRPr="0014170D">
        <w:rPr>
          <w:lang w:val="en-US"/>
        </w:rPr>
        <w:tab/>
      </w:r>
      <w:r w:rsidRPr="0014170D">
        <w:rPr>
          <w:lang w:val="en-US"/>
        </w:rPr>
        <w:tab/>
        <w:t xml:space="preserve">Same GPRS Parameters as defined in </w:t>
      </w:r>
      <w:r w:rsidRPr="0014170D">
        <w:t>27.22.4.27.2.4.1</w:t>
      </w:r>
    </w:p>
    <w:p w:rsidR="00B17D80" w:rsidRPr="0014170D" w:rsidRDefault="00B17D80" w:rsidP="00B17D80">
      <w:r w:rsidRPr="0014170D">
        <w:lastRenderedPageBreak/>
        <w:t>SIM</w:t>
      </w:r>
      <w:r w:rsidRPr="0014170D">
        <w:rPr>
          <w:lang w:val="en-US"/>
        </w:rPr>
        <w:t>/ME interface transport level:</w:t>
      </w:r>
      <w:r w:rsidRPr="0014170D">
        <w:rPr>
          <w:lang w:val="en-US"/>
        </w:rPr>
        <w:tab/>
      </w:r>
      <w:r w:rsidRPr="0014170D">
        <w:rPr>
          <w:lang w:val="en-US"/>
        </w:rPr>
        <w:tab/>
        <w:t xml:space="preserve">Same SIM/ME transport interface level as defined in </w:t>
      </w:r>
      <w:r w:rsidRPr="0014170D">
        <w:t>27.22.4.27.2.4.1</w:t>
      </w:r>
    </w:p>
    <w:p w:rsidR="00B17D80" w:rsidRDefault="00B17D80" w:rsidP="00B17D80">
      <w:r w:rsidRPr="0014170D">
        <w:t>Data destination address</w:t>
      </w:r>
      <w:r w:rsidRPr="0014170D">
        <w:tab/>
        <w:t>:</w:t>
      </w:r>
      <w:r w:rsidRPr="0014170D">
        <w:tab/>
      </w:r>
      <w:r w:rsidRPr="0014170D">
        <w:tab/>
      </w:r>
      <w:r w:rsidRPr="0014170D">
        <w:tab/>
      </w:r>
      <w:r w:rsidRPr="0014170D">
        <w:tab/>
        <w:t xml:space="preserve">Same </w:t>
      </w:r>
      <w:r w:rsidRPr="0014170D">
        <w:rPr>
          <w:lang w:val="en-US"/>
        </w:rPr>
        <w:t xml:space="preserve">Data Destination Address as defined in </w:t>
      </w:r>
      <w:r w:rsidRPr="0014170D">
        <w:t>27.22.4.27.2.4.1.</w:t>
      </w:r>
    </w:p>
    <w:p w:rsidR="00B17D80" w:rsidRDefault="00B17D80" w:rsidP="00B17D80"/>
    <w:p w:rsidR="00B17D80" w:rsidRDefault="00B17D80" w:rsidP="00B17D80">
      <w:pPr>
        <w:pStyle w:val="H6"/>
      </w:pPr>
      <w:r>
        <w:t>27.22.7.10.4.2</w:t>
      </w:r>
      <w:r>
        <w:tab/>
        <w:t>Procedure</w:t>
      </w:r>
    </w:p>
    <w:p w:rsidR="00B17D80" w:rsidRDefault="00B17D80" w:rsidP="00B17D80">
      <w:pPr>
        <w:rPr>
          <w:b/>
        </w:rPr>
      </w:pPr>
      <w:r>
        <w:rPr>
          <w:b/>
        </w:rPr>
        <w:t>Expected sequence 1.1 (EVENT DOWNLOAD - Data available)</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56" w:type="dxa"/>
        </w:tblCellMar>
        <w:tblLook w:val="0000" w:firstRow="0" w:lastRow="0" w:firstColumn="0" w:lastColumn="0" w:noHBand="0" w:noVBand="0"/>
      </w:tblPr>
      <w:tblGrid>
        <w:gridCol w:w="737"/>
        <w:gridCol w:w="1471"/>
        <w:gridCol w:w="3297"/>
        <w:gridCol w:w="3371"/>
      </w:tblGrid>
      <w:tr w:rsidR="00B17D80" w:rsidTr="007B59FD">
        <w:tblPrEx>
          <w:tblCellMar>
            <w:top w:w="0" w:type="dxa"/>
            <w:bottom w:w="0" w:type="dxa"/>
          </w:tblCellMar>
        </w:tblPrEx>
        <w:trPr>
          <w:cantSplit/>
          <w:jc w:val="center"/>
        </w:trPr>
        <w:tc>
          <w:tcPr>
            <w:tcW w:w="737" w:type="dxa"/>
          </w:tcPr>
          <w:p w:rsidR="00B17D80" w:rsidRDefault="00B17D80" w:rsidP="007B59FD">
            <w:pPr>
              <w:pStyle w:val="TAH"/>
            </w:pPr>
            <w:r>
              <w:t>Step</w:t>
            </w:r>
          </w:p>
        </w:tc>
        <w:tc>
          <w:tcPr>
            <w:tcW w:w="1471" w:type="dxa"/>
          </w:tcPr>
          <w:p w:rsidR="00B17D80" w:rsidRDefault="00B17D80" w:rsidP="007B59FD">
            <w:pPr>
              <w:pStyle w:val="TAH"/>
              <w:rPr>
                <w:lang w:val="en-US"/>
              </w:rPr>
            </w:pPr>
            <w:r>
              <w:rPr>
                <w:lang w:val="en-US"/>
              </w:rPr>
              <w:t>Direction</w:t>
            </w:r>
          </w:p>
        </w:tc>
        <w:tc>
          <w:tcPr>
            <w:tcW w:w="3297" w:type="dxa"/>
          </w:tcPr>
          <w:p w:rsidR="00B17D80" w:rsidRDefault="00B17D80" w:rsidP="007B59FD">
            <w:pPr>
              <w:pStyle w:val="TAH"/>
              <w:rPr>
                <w:lang w:val="en-US"/>
              </w:rPr>
            </w:pPr>
            <w:r>
              <w:rPr>
                <w:lang w:val="en-US"/>
              </w:rPr>
              <w:t>MESSAGE / Action</w:t>
            </w:r>
          </w:p>
        </w:tc>
        <w:tc>
          <w:tcPr>
            <w:tcW w:w="3371" w:type="dxa"/>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Pr>
          <w:p w:rsidR="00B17D80" w:rsidRDefault="00B17D80" w:rsidP="007B59FD">
            <w:pPr>
              <w:pStyle w:val="TAC"/>
            </w:pPr>
            <w:r>
              <w:t>1</w:t>
            </w:r>
          </w:p>
        </w:tc>
        <w:tc>
          <w:tcPr>
            <w:tcW w:w="1471" w:type="dxa"/>
          </w:tcPr>
          <w:p w:rsidR="00B17D80" w:rsidRDefault="00B17D80" w:rsidP="007B59FD">
            <w:pPr>
              <w:pStyle w:val="TAC"/>
            </w:pPr>
            <w:r>
              <w:t xml:space="preserve">SIM </w:t>
            </w:r>
            <w:r>
              <w:sym w:font="Symbol" w:char="F0AE"/>
            </w:r>
            <w:r>
              <w:t xml:space="preserve"> ME</w:t>
            </w:r>
          </w:p>
        </w:tc>
        <w:tc>
          <w:tcPr>
            <w:tcW w:w="3297" w:type="dxa"/>
          </w:tcPr>
          <w:p w:rsidR="00B17D80" w:rsidRDefault="00B17D80" w:rsidP="007B59FD">
            <w:pPr>
              <w:pStyle w:val="TAL"/>
            </w:pPr>
            <w:r>
              <w:t>PROACTIVE COMMAND PENDING: OPEN CHANNEL 1.1.1</w:t>
            </w:r>
          </w:p>
        </w:tc>
        <w:tc>
          <w:tcPr>
            <w:tcW w:w="3371" w:type="dxa"/>
          </w:tcPr>
          <w:p w:rsidR="00B17D80" w:rsidRDefault="00B17D80" w:rsidP="007B59FD">
            <w:pPr>
              <w:pStyle w:val="TAL"/>
            </w:pPr>
            <w:r>
              <w:t>See initial conditions</w:t>
            </w:r>
          </w:p>
        </w:tc>
      </w:tr>
      <w:tr w:rsidR="00B17D80" w:rsidTr="007B59FD">
        <w:tblPrEx>
          <w:tblCellMar>
            <w:top w:w="0" w:type="dxa"/>
            <w:bottom w:w="0" w:type="dxa"/>
          </w:tblCellMar>
        </w:tblPrEx>
        <w:trPr>
          <w:cantSplit/>
          <w:jc w:val="center"/>
        </w:trPr>
        <w:tc>
          <w:tcPr>
            <w:tcW w:w="737" w:type="dxa"/>
          </w:tcPr>
          <w:p w:rsidR="00B17D80" w:rsidRDefault="00B17D80" w:rsidP="007B59FD">
            <w:pPr>
              <w:pStyle w:val="TAC"/>
            </w:pPr>
            <w:r>
              <w:t>2</w:t>
            </w:r>
          </w:p>
        </w:tc>
        <w:tc>
          <w:tcPr>
            <w:tcW w:w="1471" w:type="dxa"/>
          </w:tcPr>
          <w:p w:rsidR="00B17D80" w:rsidRDefault="00B17D80" w:rsidP="007B59FD">
            <w:pPr>
              <w:pStyle w:val="TAC"/>
            </w:pPr>
            <w:r>
              <w:t xml:space="preserve">ME </w:t>
            </w:r>
            <w:r>
              <w:sym w:font="Symbol" w:char="F0AE"/>
            </w:r>
            <w:r>
              <w:t xml:space="preserve"> SIM</w:t>
            </w:r>
          </w:p>
        </w:tc>
        <w:tc>
          <w:tcPr>
            <w:tcW w:w="3297" w:type="dxa"/>
          </w:tcPr>
          <w:p w:rsidR="00B17D80" w:rsidRDefault="00B17D80" w:rsidP="007B59FD">
            <w:pPr>
              <w:pStyle w:val="TAL"/>
            </w:pPr>
            <w:r>
              <w:t>FETCH</w:t>
            </w:r>
          </w:p>
        </w:tc>
        <w:tc>
          <w:tcPr>
            <w:tcW w:w="3371" w:type="dxa"/>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Pr>
          <w:p w:rsidR="00B17D80" w:rsidRDefault="00B17D80" w:rsidP="007B59FD">
            <w:pPr>
              <w:pStyle w:val="TAC"/>
            </w:pPr>
            <w:r>
              <w:t>3</w:t>
            </w:r>
          </w:p>
        </w:tc>
        <w:tc>
          <w:tcPr>
            <w:tcW w:w="1471" w:type="dxa"/>
          </w:tcPr>
          <w:p w:rsidR="00B17D80" w:rsidRDefault="00B17D80" w:rsidP="007B59FD">
            <w:pPr>
              <w:pStyle w:val="TAC"/>
            </w:pPr>
            <w:r>
              <w:t xml:space="preserve">SIM </w:t>
            </w:r>
            <w:r>
              <w:sym w:font="Symbol" w:char="F0AE"/>
            </w:r>
            <w:r>
              <w:t xml:space="preserve"> ME</w:t>
            </w:r>
          </w:p>
        </w:tc>
        <w:tc>
          <w:tcPr>
            <w:tcW w:w="3297" w:type="dxa"/>
          </w:tcPr>
          <w:p w:rsidR="00B17D80" w:rsidRDefault="00B17D80" w:rsidP="007B59FD">
            <w:pPr>
              <w:pStyle w:val="TAL"/>
            </w:pPr>
            <w:r>
              <w:t>PROACTIVE COMMAND: OPEN CHANNEL 1.1.1</w:t>
            </w:r>
          </w:p>
        </w:tc>
        <w:tc>
          <w:tcPr>
            <w:tcW w:w="3371" w:type="dxa"/>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Pr>
          <w:p w:rsidR="00B17D80" w:rsidRDefault="00B17D80" w:rsidP="007B59FD">
            <w:pPr>
              <w:pStyle w:val="TAC"/>
            </w:pPr>
            <w:r>
              <w:t>4</w:t>
            </w:r>
          </w:p>
        </w:tc>
        <w:tc>
          <w:tcPr>
            <w:tcW w:w="1471" w:type="dxa"/>
          </w:tcPr>
          <w:p w:rsidR="00B17D80" w:rsidRDefault="00B17D80" w:rsidP="007B59FD">
            <w:pPr>
              <w:pStyle w:val="TAC"/>
            </w:pPr>
            <w:r>
              <w:t xml:space="preserve">ME </w:t>
            </w:r>
            <w:r>
              <w:sym w:font="Symbol" w:char="F0AE"/>
            </w:r>
            <w:r>
              <w:t xml:space="preserve"> USER</w:t>
            </w:r>
          </w:p>
        </w:tc>
        <w:tc>
          <w:tcPr>
            <w:tcW w:w="3297" w:type="dxa"/>
          </w:tcPr>
          <w:p w:rsidR="00B17D80" w:rsidRDefault="00B17D80" w:rsidP="007B59FD">
            <w:pPr>
              <w:pStyle w:val="TAL"/>
            </w:pPr>
            <w:r>
              <w:t>The ME may display channel opening information</w:t>
            </w:r>
          </w:p>
        </w:tc>
        <w:tc>
          <w:tcPr>
            <w:tcW w:w="3371" w:type="dxa"/>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Pr>
          <w:p w:rsidR="00B17D80" w:rsidRDefault="00B17D80" w:rsidP="007B59FD">
            <w:pPr>
              <w:pStyle w:val="TAC"/>
            </w:pPr>
            <w:r>
              <w:t>5</w:t>
            </w:r>
          </w:p>
        </w:tc>
        <w:tc>
          <w:tcPr>
            <w:tcW w:w="1471" w:type="dxa"/>
          </w:tcPr>
          <w:p w:rsidR="00B17D80" w:rsidRDefault="00B17D80" w:rsidP="007B59FD">
            <w:pPr>
              <w:pStyle w:val="TAC"/>
            </w:pPr>
            <w:r>
              <w:t xml:space="preserve">ME </w:t>
            </w:r>
            <w:r>
              <w:sym w:font="Symbol" w:char="F0AE"/>
            </w:r>
            <w:r>
              <w:t xml:space="preserve"> SS</w:t>
            </w:r>
          </w:p>
        </w:tc>
        <w:tc>
          <w:tcPr>
            <w:tcW w:w="3297" w:type="dxa"/>
          </w:tcPr>
          <w:p w:rsidR="00B17D80" w:rsidRDefault="00B17D80" w:rsidP="007B59FD">
            <w:pPr>
              <w:pStyle w:val="TAL"/>
            </w:pPr>
            <w:r>
              <w:t>PDP context activation request</w:t>
            </w:r>
          </w:p>
        </w:tc>
        <w:tc>
          <w:tcPr>
            <w:tcW w:w="3371" w:type="dxa"/>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Pr>
          <w:p w:rsidR="00B17D80" w:rsidRDefault="00B17D80" w:rsidP="007B59FD">
            <w:pPr>
              <w:pStyle w:val="TAC"/>
            </w:pPr>
            <w:r>
              <w:t>6</w:t>
            </w:r>
          </w:p>
        </w:tc>
        <w:tc>
          <w:tcPr>
            <w:tcW w:w="1471" w:type="dxa"/>
          </w:tcPr>
          <w:p w:rsidR="00B17D80" w:rsidRDefault="00B17D80" w:rsidP="007B59FD">
            <w:pPr>
              <w:pStyle w:val="TAC"/>
            </w:pPr>
            <w:r>
              <w:t xml:space="preserve">SS </w:t>
            </w:r>
            <w:r>
              <w:sym w:font="Symbol" w:char="F0AE"/>
            </w:r>
            <w:r>
              <w:t xml:space="preserve"> ME</w:t>
            </w:r>
          </w:p>
        </w:tc>
        <w:tc>
          <w:tcPr>
            <w:tcW w:w="3297" w:type="dxa"/>
          </w:tcPr>
          <w:p w:rsidR="00B17D80" w:rsidRDefault="00B17D80" w:rsidP="007B59FD">
            <w:pPr>
              <w:pStyle w:val="TAL"/>
            </w:pPr>
            <w:r>
              <w:t>PDP context activation accept</w:t>
            </w:r>
          </w:p>
        </w:tc>
        <w:tc>
          <w:tcPr>
            <w:tcW w:w="3371" w:type="dxa"/>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Pr>
          <w:p w:rsidR="00B17D80" w:rsidRDefault="00B17D80" w:rsidP="007B59FD">
            <w:pPr>
              <w:pStyle w:val="TAC"/>
            </w:pPr>
            <w:r>
              <w:t>7</w:t>
            </w:r>
          </w:p>
        </w:tc>
        <w:tc>
          <w:tcPr>
            <w:tcW w:w="1471" w:type="dxa"/>
          </w:tcPr>
          <w:p w:rsidR="00B17D80" w:rsidRDefault="00B17D80" w:rsidP="007B59FD">
            <w:pPr>
              <w:pStyle w:val="TAC"/>
            </w:pPr>
            <w:r>
              <w:t xml:space="preserve">ME </w:t>
            </w:r>
            <w:r>
              <w:sym w:font="Symbol" w:char="F0AE"/>
            </w:r>
            <w:r>
              <w:t xml:space="preserve"> SIM</w:t>
            </w:r>
          </w:p>
        </w:tc>
        <w:tc>
          <w:tcPr>
            <w:tcW w:w="3297" w:type="dxa"/>
          </w:tcPr>
          <w:p w:rsidR="00B17D80" w:rsidRDefault="00B17D80" w:rsidP="007B59FD">
            <w:pPr>
              <w:pStyle w:val="TAL"/>
            </w:pPr>
            <w:r>
              <w:t>TERMINAL RESPONSE: OPEN CHANNEL  1.1.1A</w:t>
            </w:r>
          </w:p>
          <w:p w:rsidR="00B17D80" w:rsidRDefault="00B17D80" w:rsidP="007B59FD">
            <w:pPr>
              <w:pStyle w:val="TAL"/>
            </w:pPr>
            <w:r>
              <w:t>or</w:t>
            </w:r>
          </w:p>
          <w:p w:rsidR="00B17D80" w:rsidRDefault="00B17D80" w:rsidP="007B59FD">
            <w:pPr>
              <w:pStyle w:val="TAL"/>
            </w:pPr>
            <w:r>
              <w:t>TERMINAL RESPONSE: OPEN CHANNEL 1.1.1B</w:t>
            </w:r>
          </w:p>
        </w:tc>
        <w:tc>
          <w:tcPr>
            <w:tcW w:w="3371" w:type="dxa"/>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Pr>
          <w:p w:rsidR="00B17D80" w:rsidRDefault="00B17D80" w:rsidP="007B59FD">
            <w:pPr>
              <w:pStyle w:val="TAC"/>
            </w:pPr>
            <w:r>
              <w:t>8</w:t>
            </w:r>
          </w:p>
        </w:tc>
        <w:tc>
          <w:tcPr>
            <w:tcW w:w="1471" w:type="dxa"/>
          </w:tcPr>
          <w:p w:rsidR="00B17D80" w:rsidRDefault="00B17D80" w:rsidP="007B59FD">
            <w:pPr>
              <w:pStyle w:val="TAC"/>
            </w:pPr>
            <w:r>
              <w:t xml:space="preserve">SIM </w:t>
            </w:r>
            <w:r>
              <w:sym w:font="Symbol" w:char="F0AE"/>
            </w:r>
            <w:r>
              <w:t xml:space="preserve"> ME</w:t>
            </w:r>
          </w:p>
        </w:tc>
        <w:tc>
          <w:tcPr>
            <w:tcW w:w="3297" w:type="dxa"/>
          </w:tcPr>
          <w:p w:rsidR="00B17D80" w:rsidDel="00A06701" w:rsidRDefault="00B17D80" w:rsidP="007B59FD">
            <w:pPr>
              <w:pStyle w:val="TAL"/>
            </w:pPr>
            <w:r>
              <w:t>PROACTIVE COMMAND PENDING: SEND DATA 1.1.1</w:t>
            </w:r>
          </w:p>
        </w:tc>
        <w:tc>
          <w:tcPr>
            <w:tcW w:w="3371" w:type="dxa"/>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Pr>
          <w:p w:rsidR="00B17D80" w:rsidRDefault="00B17D80" w:rsidP="007B59FD">
            <w:pPr>
              <w:pStyle w:val="TAC"/>
            </w:pPr>
            <w:r>
              <w:t>9</w:t>
            </w:r>
          </w:p>
        </w:tc>
        <w:tc>
          <w:tcPr>
            <w:tcW w:w="1471" w:type="dxa"/>
          </w:tcPr>
          <w:p w:rsidR="00B17D80" w:rsidRDefault="00B17D80" w:rsidP="007B59FD">
            <w:pPr>
              <w:pStyle w:val="TAC"/>
            </w:pPr>
            <w:r>
              <w:t xml:space="preserve">ME </w:t>
            </w:r>
            <w:r>
              <w:sym w:font="Symbol" w:char="F0AE"/>
            </w:r>
            <w:r>
              <w:t xml:space="preserve"> SIM</w:t>
            </w:r>
          </w:p>
        </w:tc>
        <w:tc>
          <w:tcPr>
            <w:tcW w:w="3297" w:type="dxa"/>
          </w:tcPr>
          <w:p w:rsidR="00B17D80" w:rsidDel="00A06701" w:rsidRDefault="00B17D80" w:rsidP="007B59FD">
            <w:pPr>
              <w:pStyle w:val="TAL"/>
            </w:pPr>
            <w:r>
              <w:t>FETCH</w:t>
            </w:r>
          </w:p>
        </w:tc>
        <w:tc>
          <w:tcPr>
            <w:tcW w:w="3371" w:type="dxa"/>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Pr>
          <w:p w:rsidR="00B17D80" w:rsidRDefault="00B17D80" w:rsidP="007B59FD">
            <w:pPr>
              <w:pStyle w:val="TAC"/>
            </w:pPr>
            <w:r>
              <w:t>10</w:t>
            </w:r>
          </w:p>
        </w:tc>
        <w:tc>
          <w:tcPr>
            <w:tcW w:w="1471" w:type="dxa"/>
          </w:tcPr>
          <w:p w:rsidR="00B17D80" w:rsidRDefault="00B17D80" w:rsidP="007B59FD">
            <w:pPr>
              <w:pStyle w:val="TAC"/>
            </w:pPr>
            <w:r>
              <w:t xml:space="preserve">SIM </w:t>
            </w:r>
            <w:r>
              <w:sym w:font="Symbol" w:char="F0AE"/>
            </w:r>
            <w:r>
              <w:t xml:space="preserve"> ME</w:t>
            </w:r>
          </w:p>
        </w:tc>
        <w:tc>
          <w:tcPr>
            <w:tcW w:w="3297" w:type="dxa"/>
          </w:tcPr>
          <w:p w:rsidR="00B17D80" w:rsidDel="00A06701" w:rsidRDefault="00B17D80" w:rsidP="007B59FD">
            <w:pPr>
              <w:pStyle w:val="TAL"/>
            </w:pPr>
            <w:r>
              <w:t>PROACTIVE COMMAND: SEND DATA (immediate) 1.1.1</w:t>
            </w:r>
          </w:p>
        </w:tc>
        <w:tc>
          <w:tcPr>
            <w:tcW w:w="3371" w:type="dxa"/>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Pr>
          <w:p w:rsidR="00B17D80" w:rsidRDefault="00B17D80" w:rsidP="007B59FD">
            <w:pPr>
              <w:pStyle w:val="TAC"/>
            </w:pPr>
            <w:r>
              <w:t>11</w:t>
            </w:r>
          </w:p>
        </w:tc>
        <w:tc>
          <w:tcPr>
            <w:tcW w:w="1471" w:type="dxa"/>
          </w:tcPr>
          <w:p w:rsidR="00B17D80" w:rsidRDefault="00B17D80" w:rsidP="007B59FD">
            <w:pPr>
              <w:pStyle w:val="TAC"/>
            </w:pPr>
            <w:r>
              <w:t xml:space="preserve">ME </w:t>
            </w:r>
            <w:r>
              <w:sym w:font="Symbol" w:char="F0AE"/>
            </w:r>
            <w:r>
              <w:t xml:space="preserve"> SS</w:t>
            </w:r>
          </w:p>
        </w:tc>
        <w:tc>
          <w:tcPr>
            <w:tcW w:w="3297" w:type="dxa"/>
          </w:tcPr>
          <w:p w:rsidR="00B17D80" w:rsidDel="00A06701" w:rsidRDefault="00B17D80" w:rsidP="007B59FD">
            <w:pPr>
              <w:pStyle w:val="TAL"/>
            </w:pPr>
            <w:r>
              <w:t>Transfer of 8 Bytes of data to the SS through channel 1</w:t>
            </w:r>
          </w:p>
        </w:tc>
        <w:tc>
          <w:tcPr>
            <w:tcW w:w="3371" w:type="dxa"/>
          </w:tcPr>
          <w:p w:rsidR="00B17D80" w:rsidRDefault="00B17D80" w:rsidP="007B59FD">
            <w:pPr>
              <w:pStyle w:val="TAL"/>
            </w:pPr>
            <w:r>
              <w:t>[To retrieve ME's port number]</w:t>
            </w:r>
          </w:p>
        </w:tc>
      </w:tr>
      <w:tr w:rsidR="00B17D80" w:rsidTr="007B59FD">
        <w:tblPrEx>
          <w:tblCellMar>
            <w:top w:w="0" w:type="dxa"/>
            <w:bottom w:w="0" w:type="dxa"/>
          </w:tblCellMar>
        </w:tblPrEx>
        <w:trPr>
          <w:cantSplit/>
          <w:jc w:val="center"/>
        </w:trPr>
        <w:tc>
          <w:tcPr>
            <w:tcW w:w="737" w:type="dxa"/>
          </w:tcPr>
          <w:p w:rsidR="00B17D80" w:rsidRDefault="00B17D80" w:rsidP="007B59FD">
            <w:pPr>
              <w:pStyle w:val="TAC"/>
            </w:pPr>
            <w:r>
              <w:t>12</w:t>
            </w:r>
          </w:p>
        </w:tc>
        <w:tc>
          <w:tcPr>
            <w:tcW w:w="1471" w:type="dxa"/>
          </w:tcPr>
          <w:p w:rsidR="00B17D80" w:rsidRDefault="00B17D80" w:rsidP="007B59FD">
            <w:pPr>
              <w:pStyle w:val="TAC"/>
            </w:pPr>
            <w:r>
              <w:t xml:space="preserve">ME </w:t>
            </w:r>
            <w:r>
              <w:sym w:font="Symbol" w:char="F0AE"/>
            </w:r>
            <w:r>
              <w:t xml:space="preserve"> SIM</w:t>
            </w:r>
          </w:p>
        </w:tc>
        <w:tc>
          <w:tcPr>
            <w:tcW w:w="3297" w:type="dxa"/>
          </w:tcPr>
          <w:p w:rsidR="00B17D80" w:rsidDel="00A06701" w:rsidRDefault="00B17D80" w:rsidP="007B59FD">
            <w:pPr>
              <w:pStyle w:val="TAL"/>
              <w:rPr>
                <w:lang w:val="it-IT"/>
              </w:rPr>
            </w:pPr>
            <w:r>
              <w:rPr>
                <w:lang w:val="it-IT"/>
              </w:rPr>
              <w:t>TERMINAL RESPONSE: SEND DATA (immediate) 1.1.1</w:t>
            </w:r>
          </w:p>
        </w:tc>
        <w:tc>
          <w:tcPr>
            <w:tcW w:w="3371" w:type="dxa"/>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Pr>
          <w:p w:rsidR="00B17D80" w:rsidRDefault="00B17D80" w:rsidP="007B59FD">
            <w:pPr>
              <w:pStyle w:val="TAC"/>
            </w:pPr>
            <w:r>
              <w:t>13</w:t>
            </w:r>
          </w:p>
        </w:tc>
        <w:tc>
          <w:tcPr>
            <w:tcW w:w="1471" w:type="dxa"/>
          </w:tcPr>
          <w:p w:rsidR="00B17D80" w:rsidRDefault="00B17D80" w:rsidP="007B59FD">
            <w:pPr>
              <w:pStyle w:val="TAC"/>
            </w:pPr>
            <w:r>
              <w:t xml:space="preserve">SS </w:t>
            </w:r>
            <w:r>
              <w:sym w:font="Symbol" w:char="F0AE"/>
            </w:r>
            <w:r>
              <w:t xml:space="preserve"> ME</w:t>
            </w:r>
          </w:p>
        </w:tc>
        <w:tc>
          <w:tcPr>
            <w:tcW w:w="3297" w:type="dxa"/>
          </w:tcPr>
          <w:p w:rsidR="00B17D80" w:rsidRDefault="00B17D80" w:rsidP="007B59FD">
            <w:pPr>
              <w:pStyle w:val="TAL"/>
            </w:pPr>
            <w:r>
              <w:t>Data sent through the BIP channel using the ME's port number, which was retrieved in step 11</w:t>
            </w:r>
          </w:p>
        </w:tc>
        <w:tc>
          <w:tcPr>
            <w:tcW w:w="3371" w:type="dxa"/>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Pr>
          <w:p w:rsidR="00B17D80" w:rsidRDefault="00B17D80" w:rsidP="007B59FD">
            <w:pPr>
              <w:pStyle w:val="TAC"/>
            </w:pPr>
            <w:r>
              <w:t>14</w:t>
            </w:r>
          </w:p>
        </w:tc>
        <w:tc>
          <w:tcPr>
            <w:tcW w:w="1471" w:type="dxa"/>
          </w:tcPr>
          <w:p w:rsidR="00B17D80" w:rsidRDefault="00B17D80" w:rsidP="007B59FD">
            <w:pPr>
              <w:pStyle w:val="TAC"/>
            </w:pPr>
            <w:r>
              <w:t xml:space="preserve">ME </w:t>
            </w:r>
            <w:r>
              <w:sym w:font="Symbol" w:char="F0AE"/>
            </w:r>
            <w:r>
              <w:t xml:space="preserve"> SIM</w:t>
            </w:r>
          </w:p>
        </w:tc>
        <w:tc>
          <w:tcPr>
            <w:tcW w:w="3297" w:type="dxa"/>
          </w:tcPr>
          <w:p w:rsidR="00B17D80" w:rsidRDefault="00B17D80" w:rsidP="007B59FD">
            <w:pPr>
              <w:pStyle w:val="TAL"/>
            </w:pPr>
            <w:r>
              <w:t>ENVELOPE 1.1.1 (Event-Data Available)</w:t>
            </w:r>
          </w:p>
        </w:tc>
        <w:tc>
          <w:tcPr>
            <w:tcW w:w="3371" w:type="dxa"/>
          </w:tcPr>
          <w:p w:rsidR="00B17D80" w:rsidRDefault="00B17D80" w:rsidP="007B59FD">
            <w:pPr>
              <w:pStyle w:val="TAL"/>
            </w:pPr>
          </w:p>
        </w:tc>
      </w:tr>
    </w:tbl>
    <w:p w:rsidR="00B17D80" w:rsidRDefault="00B17D80" w:rsidP="00B17D80">
      <w:pPr>
        <w:pStyle w:val="FP"/>
      </w:pPr>
    </w:p>
    <w:p w:rsidR="00B17D80" w:rsidRDefault="00B17D80" w:rsidP="00B17D80">
      <w:r>
        <w:t>PROACTIVE COMMAND: OPEN CHANNEL 1.1.1</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r>
      <w:r>
        <w:tab/>
        <w:t>1</w:t>
      </w:r>
    </w:p>
    <w:p w:rsidR="00B17D80" w:rsidRDefault="00B17D80" w:rsidP="00B17D80">
      <w:pPr>
        <w:pStyle w:val="EW"/>
        <w:tabs>
          <w:tab w:val="left" w:pos="851"/>
        </w:tabs>
        <w:ind w:left="2835" w:hanging="2551"/>
      </w:pPr>
      <w:r>
        <w:tab/>
        <w:t>Command type:</w:t>
      </w:r>
      <w:r>
        <w:tab/>
      </w:r>
      <w:r>
        <w:tab/>
        <w:t xml:space="preserve">OPEN CHANNEL </w:t>
      </w:r>
    </w:p>
    <w:p w:rsidR="00B17D80" w:rsidRPr="00A01783" w:rsidRDefault="00B17D80" w:rsidP="00B17D80">
      <w:pPr>
        <w:pStyle w:val="EW"/>
        <w:tabs>
          <w:tab w:val="left" w:pos="851"/>
        </w:tabs>
        <w:ind w:left="2835" w:hanging="2551"/>
      </w:pPr>
      <w:r>
        <w:tab/>
      </w:r>
      <w:r w:rsidRPr="00A01783">
        <w:t>Command qualifier:</w:t>
      </w:r>
      <w:r w:rsidRPr="00A01783">
        <w:tab/>
      </w:r>
      <w:r w:rsidRPr="00A01783">
        <w:tab/>
        <w:t xml:space="preserve">immediate link establishment </w:t>
      </w:r>
    </w:p>
    <w:p w:rsidR="00B17D80" w:rsidRPr="00A01783" w:rsidRDefault="00B17D80" w:rsidP="00B17D80">
      <w:pPr>
        <w:pStyle w:val="EW"/>
      </w:pPr>
      <w:r w:rsidRPr="00A01783">
        <w:t>Device identities</w:t>
      </w:r>
    </w:p>
    <w:p w:rsidR="00B17D80" w:rsidRPr="00A01783" w:rsidRDefault="00B17D80" w:rsidP="00B17D80">
      <w:pPr>
        <w:pStyle w:val="EW"/>
        <w:tabs>
          <w:tab w:val="left" w:pos="851"/>
        </w:tabs>
        <w:ind w:left="2835" w:hanging="2551"/>
      </w:pPr>
      <w:r w:rsidRPr="00A01783">
        <w:tab/>
        <w:t>Source device:</w:t>
      </w:r>
      <w:r w:rsidRPr="00A01783">
        <w:tab/>
      </w:r>
      <w:r w:rsidRPr="00A01783">
        <w:tab/>
        <w:t>SIM</w:t>
      </w:r>
    </w:p>
    <w:p w:rsidR="00B17D80" w:rsidRPr="00A01783" w:rsidRDefault="00B17D80" w:rsidP="00B17D80">
      <w:pPr>
        <w:pStyle w:val="EW"/>
        <w:tabs>
          <w:tab w:val="left" w:pos="851"/>
        </w:tabs>
        <w:ind w:left="2835" w:hanging="2551"/>
      </w:pPr>
      <w:r w:rsidRPr="00A01783">
        <w:tab/>
        <w:t>Destination device:</w:t>
      </w:r>
      <w:r w:rsidRPr="00A01783">
        <w:tab/>
      </w:r>
      <w:r w:rsidRPr="00A01783">
        <w:tab/>
        <w:t>ME</w:t>
      </w:r>
    </w:p>
    <w:p w:rsidR="00B17D80" w:rsidRDefault="00B17D80" w:rsidP="00B17D80">
      <w:pPr>
        <w:pStyle w:val="EW"/>
      </w:pPr>
      <w:r>
        <w:t xml:space="preserve">Bearer </w:t>
      </w:r>
    </w:p>
    <w:p w:rsidR="00B17D80" w:rsidRDefault="00B17D80" w:rsidP="00B17D80">
      <w:pPr>
        <w:pStyle w:val="EW"/>
        <w:tabs>
          <w:tab w:val="left" w:pos="851"/>
        </w:tabs>
        <w:ind w:left="2835" w:hanging="2551"/>
      </w:pPr>
      <w:r>
        <w:tab/>
        <w:t>Bearer type:</w:t>
      </w:r>
      <w:r>
        <w:tab/>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t>02</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pPr>
      <w:r>
        <w:t>Buffer</w:t>
      </w:r>
    </w:p>
    <w:p w:rsidR="00B17D80" w:rsidRDefault="00B17D80" w:rsidP="00B17D80">
      <w:pPr>
        <w:pStyle w:val="EW"/>
        <w:tabs>
          <w:tab w:val="left" w:pos="851"/>
        </w:tabs>
        <w:ind w:left="2835" w:hanging="2551"/>
      </w:pPr>
      <w:r>
        <w:tab/>
        <w:t>Buffer size:</w:t>
      </w:r>
      <w:r>
        <w:tab/>
        <w:t>1000</w:t>
      </w:r>
    </w:p>
    <w:p w:rsidR="00B17D80" w:rsidRDefault="00B17D80" w:rsidP="00B17D80">
      <w:pPr>
        <w:pStyle w:val="EW"/>
        <w:tabs>
          <w:tab w:val="left" w:pos="851"/>
        </w:tabs>
        <w:ind w:left="2835" w:hanging="2551"/>
      </w:pPr>
      <w:r>
        <w:t>Network access name:</w:t>
      </w:r>
      <w:r>
        <w:tab/>
        <w:t>TestGp.rs</w:t>
      </w:r>
    </w:p>
    <w:p w:rsidR="00B17D80" w:rsidRPr="00F51EF9" w:rsidRDefault="00B17D80" w:rsidP="00B17D80">
      <w:pPr>
        <w:pStyle w:val="EW"/>
        <w:tabs>
          <w:tab w:val="left" w:pos="851"/>
        </w:tabs>
        <w:ind w:left="2835" w:hanging="2551"/>
        <w:rPr>
          <w:lang w:val="sv-SE"/>
        </w:rPr>
      </w:pPr>
      <w:r w:rsidRPr="00F51EF9">
        <w:rPr>
          <w:lang w:val="sv-SE"/>
        </w:rPr>
        <w:t>Text String:</w:t>
      </w:r>
      <w:r w:rsidRPr="00F51EF9">
        <w:rPr>
          <w:lang w:val="sv-SE"/>
        </w:rPr>
        <w:tab/>
        <w:t>UserLog  (User login)</w:t>
      </w:r>
    </w:p>
    <w:p w:rsidR="00B17D80" w:rsidRDefault="00B17D80" w:rsidP="00B17D80">
      <w:pPr>
        <w:pStyle w:val="EW"/>
        <w:tabs>
          <w:tab w:val="left" w:pos="851"/>
        </w:tabs>
        <w:ind w:left="2835" w:hanging="2551"/>
      </w:pPr>
      <w:r>
        <w:lastRenderedPageBreak/>
        <w:t>Text String:</w:t>
      </w:r>
      <w:r>
        <w:tab/>
        <w:t>UserPwd (User password)</w:t>
      </w:r>
    </w:p>
    <w:p w:rsidR="00B17D80" w:rsidRDefault="00B17D80" w:rsidP="00B17D80">
      <w:pPr>
        <w:pStyle w:val="EW"/>
        <w:tabs>
          <w:tab w:val="left" w:pos="851"/>
        </w:tabs>
        <w:ind w:left="2835" w:hanging="2551"/>
      </w:pPr>
      <w:r>
        <w:t>SIM/ME interface transport level</w:t>
      </w:r>
    </w:p>
    <w:p w:rsidR="00B17D80" w:rsidRDefault="00B17D80" w:rsidP="00B17D80">
      <w:pPr>
        <w:pStyle w:val="EW"/>
        <w:tabs>
          <w:tab w:val="left" w:pos="851"/>
        </w:tabs>
        <w:ind w:left="2835" w:hanging="2551"/>
      </w:pPr>
      <w:r>
        <w:tab/>
        <w:t>Transport format:</w:t>
      </w:r>
      <w:r>
        <w:tab/>
        <w:t xml:space="preserve"> UDP</w:t>
      </w:r>
    </w:p>
    <w:p w:rsidR="00B17D80" w:rsidRDefault="00B17D80" w:rsidP="00B17D80">
      <w:pPr>
        <w:pStyle w:val="EW"/>
        <w:tabs>
          <w:tab w:val="left" w:pos="851"/>
        </w:tabs>
        <w:ind w:left="2835" w:hanging="2551"/>
      </w:pPr>
      <w:r>
        <w:tab/>
        <w:t xml:space="preserve">Port number: </w:t>
      </w:r>
      <w:r>
        <w:tab/>
      </w:r>
      <w:r>
        <w:tab/>
        <w:t>44444</w:t>
      </w:r>
    </w:p>
    <w:p w:rsidR="00B17D80" w:rsidRDefault="00B17D80" w:rsidP="00B17D80">
      <w:pPr>
        <w:pStyle w:val="EW"/>
        <w:tabs>
          <w:tab w:val="left" w:pos="851"/>
        </w:tabs>
        <w:ind w:left="2835" w:hanging="2551"/>
      </w:pPr>
      <w:r>
        <w:t>Data destination address</w:t>
      </w:r>
      <w:r>
        <w:tab/>
      </w:r>
      <w:r>
        <w:tab/>
        <w:t>01.01.01.01</w:t>
      </w:r>
    </w:p>
    <w:p w:rsidR="00B17D80" w:rsidRDefault="00B17D80" w:rsidP="00B17D80"/>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RPr="0050145A"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L"/>
              <w:rPr>
                <w:lang w:val="it-IT"/>
              </w:rPr>
            </w:pPr>
            <w:r w:rsidRPr="00844DF4">
              <w:rPr>
                <w:lang w:val="it-IT"/>
              </w:rPr>
              <w:t>BER-TLV</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D0</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4</w:t>
            </w: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81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40</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82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81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82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35</w:t>
            </w:r>
          </w:p>
        </w:tc>
      </w:tr>
      <w:tr w:rsidR="00B17D80" w:rsidRPr="0050145A"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Pr="0050145A"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07</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04</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05</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05</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1</w:t>
            </w:r>
            <w:r>
              <w:rPr>
                <w:lang w:val="it-IT"/>
              </w:rPr>
              <w:t>F</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39</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E8</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Pr="0050145A"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47</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0A</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06</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54</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74</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47</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70</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73</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0D</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08</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F4</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55</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4C</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6F</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67</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0D</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08</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F4</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55</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50</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77</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64</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3C</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AD</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9C</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3E</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05</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21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p>
        </w:tc>
      </w:tr>
    </w:tbl>
    <w:p w:rsidR="00B17D80" w:rsidRDefault="00B17D80" w:rsidP="00B17D80">
      <w:pPr>
        <w:pStyle w:val="FP"/>
      </w:pPr>
    </w:p>
    <w:p w:rsidR="00B17D80" w:rsidRDefault="00B17D80" w:rsidP="00B17D80">
      <w:r>
        <w:t>TERMINAL RESPONSE: OPEN CHANNEL 1.1.1A</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OPEN CHANNEL</w:t>
      </w:r>
    </w:p>
    <w:p w:rsidR="00B17D80" w:rsidRDefault="00B17D80" w:rsidP="00B17D80">
      <w:pPr>
        <w:pStyle w:val="EW"/>
        <w:tabs>
          <w:tab w:val="left" w:pos="851"/>
        </w:tabs>
        <w:ind w:left="2835" w:hanging="2551"/>
        <w:rPr>
          <w:lang w:val="fr-FR"/>
        </w:rPr>
      </w:pPr>
      <w:r>
        <w:tab/>
      </w:r>
      <w:r>
        <w:rPr>
          <w:lang w:val="fr-FR"/>
        </w:rPr>
        <w:t>Command qualifier:</w:t>
      </w:r>
      <w:r>
        <w:rPr>
          <w:lang w:val="fr-FR"/>
        </w:rPr>
        <w:tab/>
        <w:t>immediate link establishment</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Channel status</w:t>
      </w:r>
      <w:r>
        <w:tab/>
        <w:t>Channel identifier 1 and link established or PDP context activated</w:t>
      </w:r>
    </w:p>
    <w:p w:rsidR="00B17D80" w:rsidRDefault="00B17D80" w:rsidP="00B17D80">
      <w:pPr>
        <w:pStyle w:val="EW"/>
        <w:tabs>
          <w:tab w:val="left" w:pos="851"/>
        </w:tabs>
        <w:ind w:left="2835" w:hanging="2551"/>
      </w:pPr>
      <w:r>
        <w:t>Bearer description</w:t>
      </w:r>
    </w:p>
    <w:p w:rsidR="00B17D80" w:rsidRDefault="00B17D80" w:rsidP="00B17D80">
      <w:pPr>
        <w:pStyle w:val="EW"/>
        <w:tabs>
          <w:tab w:val="left" w:pos="851"/>
        </w:tabs>
        <w:ind w:left="2835" w:hanging="2551"/>
      </w:pPr>
      <w:r>
        <w:tab/>
        <w:t>Bearer type:</w:t>
      </w:r>
      <w:r>
        <w:tab/>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02</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pPr>
      <w:r>
        <w:t>Buffer</w:t>
      </w:r>
    </w:p>
    <w:p w:rsidR="00B17D80" w:rsidRDefault="00B17D80" w:rsidP="00B17D80">
      <w:pPr>
        <w:pStyle w:val="EW"/>
        <w:tabs>
          <w:tab w:val="left" w:pos="851"/>
        </w:tabs>
        <w:ind w:left="2835" w:hanging="2551"/>
      </w:pPr>
      <w:r>
        <w:tab/>
        <w:t>Buffer size:</w:t>
      </w:r>
      <w:r>
        <w:tab/>
        <w:t>1000</w:t>
      </w:r>
    </w:p>
    <w:p w:rsidR="00B17D80" w:rsidRDefault="00B17D80" w:rsidP="00B17D80"/>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OPEN CHANNEL 1.1.1B</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OPEN CHANNEL</w:t>
      </w:r>
    </w:p>
    <w:p w:rsidR="00B17D80" w:rsidRDefault="00B17D80" w:rsidP="00B17D80">
      <w:pPr>
        <w:pStyle w:val="EW"/>
        <w:tabs>
          <w:tab w:val="left" w:pos="851"/>
        </w:tabs>
        <w:ind w:left="2835" w:hanging="2551"/>
        <w:rPr>
          <w:lang w:val="fr-FR"/>
        </w:rPr>
      </w:pPr>
      <w:r>
        <w:tab/>
      </w:r>
      <w:r>
        <w:rPr>
          <w:lang w:val="fr-FR"/>
        </w:rPr>
        <w:t>Command qualifier:</w:t>
      </w:r>
      <w:r>
        <w:rPr>
          <w:lang w:val="fr-FR"/>
        </w:rPr>
        <w:tab/>
        <w:t>immediate link establishment</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A4335D" w:rsidRDefault="00B17D80" w:rsidP="00B17D80">
      <w:pPr>
        <w:pStyle w:val="EW"/>
        <w:tabs>
          <w:tab w:val="left" w:pos="851"/>
        </w:tabs>
        <w:ind w:left="2835" w:hanging="2551"/>
        <w:rPr>
          <w:lang w:val="en-US"/>
        </w:rPr>
      </w:pPr>
      <w:r>
        <w:rPr>
          <w:lang w:val="fr-FR"/>
        </w:rPr>
        <w:tab/>
      </w:r>
      <w:r w:rsidRPr="00A4335D">
        <w:rPr>
          <w:lang w:val="en-US"/>
        </w:rPr>
        <w:t>Destination device:</w:t>
      </w:r>
      <w:r w:rsidRPr="00A4335D">
        <w:rPr>
          <w:lang w:val="en-US"/>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Channel status</w:t>
      </w:r>
      <w:r>
        <w:tab/>
        <w:t>Channel identifier 1 and link established or PDP context activated</w:t>
      </w:r>
    </w:p>
    <w:p w:rsidR="00B17D80" w:rsidRDefault="00B17D80" w:rsidP="00B17D80">
      <w:pPr>
        <w:pStyle w:val="EW"/>
        <w:tabs>
          <w:tab w:val="left" w:pos="851"/>
        </w:tabs>
        <w:ind w:left="2835" w:hanging="2551"/>
      </w:pPr>
      <w:r>
        <w:lastRenderedPageBreak/>
        <w:t>Bearer description</w:t>
      </w:r>
    </w:p>
    <w:p w:rsidR="00B17D80" w:rsidRDefault="00B17D80" w:rsidP="00B17D80">
      <w:pPr>
        <w:pStyle w:val="EW"/>
        <w:tabs>
          <w:tab w:val="left" w:pos="851"/>
        </w:tabs>
        <w:ind w:left="2835" w:hanging="2551"/>
      </w:pPr>
      <w:r>
        <w:tab/>
        <w:t>Bearer type:</w:t>
      </w:r>
      <w:r>
        <w:tab/>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00</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pPr>
      <w:r>
        <w:t>Buffer</w:t>
      </w:r>
    </w:p>
    <w:p w:rsidR="00B17D80" w:rsidRDefault="00B17D80" w:rsidP="00B17D80">
      <w:pPr>
        <w:pStyle w:val="EW"/>
        <w:tabs>
          <w:tab w:val="left" w:pos="851"/>
        </w:tabs>
        <w:ind w:left="2835" w:hanging="2551"/>
      </w:pPr>
      <w:r>
        <w:tab/>
        <w:t>Buffer size:</w:t>
      </w:r>
      <w:r>
        <w:tab/>
        <w:t>1000</w:t>
      </w:r>
    </w:p>
    <w:p w:rsidR="00B17D80" w:rsidRDefault="00B17D80" w:rsidP="00B17D80"/>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PROACTIVE COMMAND: SEND DATA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DATA</w:t>
      </w:r>
    </w:p>
    <w:p w:rsidR="00B17D80" w:rsidRDefault="00B17D80" w:rsidP="00B17D80">
      <w:pPr>
        <w:pStyle w:val="EW"/>
        <w:tabs>
          <w:tab w:val="left" w:pos="851"/>
        </w:tabs>
        <w:ind w:left="2835" w:hanging="2551"/>
      </w:pPr>
      <w:r>
        <w:tab/>
        <w:t>Command qualifier:</w:t>
      </w:r>
      <w:r>
        <w:tab/>
        <w:t>Send Immediately</w:t>
      </w:r>
    </w:p>
    <w:p w:rsidR="00B17D80" w:rsidRPr="00643512" w:rsidRDefault="00B17D80" w:rsidP="00B17D80">
      <w:pPr>
        <w:pStyle w:val="EW"/>
        <w:tabs>
          <w:tab w:val="left" w:pos="851"/>
        </w:tabs>
        <w:ind w:left="2835" w:hanging="2551"/>
      </w:pPr>
      <w:r w:rsidRPr="00643512">
        <w:t>Device identities</w:t>
      </w:r>
    </w:p>
    <w:p w:rsidR="00B17D80" w:rsidRPr="00C90C8C" w:rsidRDefault="00B17D80" w:rsidP="00B17D80">
      <w:pPr>
        <w:pStyle w:val="EW"/>
        <w:tabs>
          <w:tab w:val="left" w:pos="851"/>
        </w:tabs>
        <w:ind w:left="2835" w:hanging="2551"/>
      </w:pPr>
      <w:r w:rsidRPr="00643512">
        <w:tab/>
      </w:r>
      <w:r w:rsidRPr="00C90C8C">
        <w:t>Source device:</w:t>
      </w:r>
      <w:r w:rsidRPr="00C90C8C">
        <w:tab/>
        <w:t>SIM</w:t>
      </w:r>
    </w:p>
    <w:p w:rsidR="00B17D80" w:rsidRPr="00C90C8C" w:rsidRDefault="00B17D80" w:rsidP="00B17D80">
      <w:pPr>
        <w:pStyle w:val="EW"/>
        <w:tabs>
          <w:tab w:val="left" w:pos="851"/>
        </w:tabs>
        <w:ind w:left="2835" w:hanging="2551"/>
      </w:pPr>
      <w:r w:rsidRPr="00C90C8C">
        <w:tab/>
        <w:t>Destination device:</w:t>
      </w:r>
      <w:r w:rsidRPr="00C90C8C">
        <w:tab/>
        <w:t>Channel 1</w:t>
      </w:r>
    </w:p>
    <w:p w:rsidR="00B17D80" w:rsidRDefault="00B17D80" w:rsidP="00B17D80">
      <w:pPr>
        <w:pStyle w:val="EW"/>
        <w:tabs>
          <w:tab w:val="left" w:pos="851"/>
        </w:tabs>
        <w:ind w:left="2835" w:hanging="2551"/>
      </w:pPr>
      <w:r>
        <w:t>Channel Data</w:t>
      </w:r>
    </w:p>
    <w:p w:rsidR="00B17D80" w:rsidRDefault="00B17D80" w:rsidP="00B17D80">
      <w:pPr>
        <w:pStyle w:val="EX"/>
        <w:tabs>
          <w:tab w:val="left" w:pos="851"/>
        </w:tabs>
        <w:ind w:left="2835" w:hanging="2551"/>
      </w:pPr>
      <w:r>
        <w:tab/>
        <w:t>Channel Data:</w:t>
      </w:r>
      <w:r>
        <w:tab/>
        <w:t>00 01 .. 07 (8 Bytes of data)</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B6</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SEND DATA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DATA</w:t>
      </w:r>
    </w:p>
    <w:p w:rsidR="00B17D80" w:rsidRDefault="00B17D80" w:rsidP="00B17D80">
      <w:pPr>
        <w:pStyle w:val="EW"/>
        <w:tabs>
          <w:tab w:val="left" w:pos="851"/>
        </w:tabs>
        <w:ind w:left="2835" w:hanging="2551"/>
      </w:pPr>
      <w:r>
        <w:tab/>
        <w:t>Command qualifier:</w:t>
      </w:r>
      <w:r>
        <w:tab/>
        <w:t>Send Immediately</w:t>
      </w:r>
    </w:p>
    <w:p w:rsidR="00B17D80" w:rsidRPr="006944AF" w:rsidRDefault="00B17D80" w:rsidP="00B17D80">
      <w:pPr>
        <w:pStyle w:val="EW"/>
        <w:tabs>
          <w:tab w:val="left" w:pos="851"/>
        </w:tabs>
        <w:ind w:left="2835" w:hanging="2551"/>
      </w:pPr>
      <w:r w:rsidRPr="006944AF">
        <w:t>Device identities</w:t>
      </w:r>
    </w:p>
    <w:p w:rsidR="00B17D80" w:rsidRDefault="00B17D80" w:rsidP="00B17D80">
      <w:pPr>
        <w:pStyle w:val="EW"/>
        <w:tabs>
          <w:tab w:val="left" w:pos="851"/>
        </w:tabs>
        <w:ind w:left="2835" w:hanging="2551"/>
        <w:rPr>
          <w:lang w:val="fr-FR"/>
        </w:rPr>
      </w:pPr>
      <w:r w:rsidRPr="006944AF">
        <w:tab/>
      </w:r>
      <w:r>
        <w:rPr>
          <w:lang w:val="fr-FR"/>
        </w:rPr>
        <w:t>Source device:</w:t>
      </w:r>
      <w:r>
        <w:rPr>
          <w:lang w:val="fr-FR"/>
        </w:rPr>
        <w:tab/>
        <w:t>ME</w:t>
      </w:r>
    </w:p>
    <w:p w:rsidR="00B17D80" w:rsidRPr="00A06701" w:rsidRDefault="00B17D80" w:rsidP="00B17D80">
      <w:pPr>
        <w:pStyle w:val="EW"/>
        <w:tabs>
          <w:tab w:val="left" w:pos="851"/>
        </w:tabs>
        <w:ind w:left="2835" w:hanging="2551"/>
        <w:rPr>
          <w:lang w:val="fr-FR"/>
        </w:rPr>
      </w:pPr>
      <w:r>
        <w:rPr>
          <w:lang w:val="fr-FR"/>
        </w:rPr>
        <w:tab/>
      </w:r>
      <w:r w:rsidRPr="00A06701">
        <w:rPr>
          <w:lang w:val="fr-FR"/>
        </w:rPr>
        <w:t>Destination device:</w:t>
      </w:r>
      <w:r w:rsidRPr="00A06701">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X"/>
        <w:tabs>
          <w:tab w:val="left" w:pos="851"/>
        </w:tabs>
        <w:ind w:left="2835" w:hanging="2551"/>
      </w:pPr>
      <w:r>
        <w:tab/>
        <w:t>Channel data length:</w:t>
      </w:r>
      <w:r>
        <w:tab/>
        <w:t>More than 255 bytes of space available in the Tx buffer</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 xml:space="preserve">B7 </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 xml:space="preserve">ENVELOPE: EVENT DOWNLOAD - Data available 1.1.1 </w:t>
      </w:r>
    </w:p>
    <w:p w:rsidR="00B17D80" w:rsidRDefault="00B17D80" w:rsidP="00B17D80">
      <w:r>
        <w:t>Logically:</w:t>
      </w:r>
    </w:p>
    <w:p w:rsidR="00B17D80" w:rsidRDefault="00B17D80" w:rsidP="00B17D80">
      <w:pPr>
        <w:pStyle w:val="EW"/>
        <w:tabs>
          <w:tab w:val="left" w:pos="851"/>
        </w:tabs>
        <w:ind w:left="2835" w:hanging="2551"/>
      </w:pPr>
      <w:r>
        <w:t xml:space="preserve">Event list </w:t>
      </w:r>
    </w:p>
    <w:p w:rsidR="00B17D80" w:rsidRDefault="00B17D80" w:rsidP="00B17D80">
      <w:pPr>
        <w:pStyle w:val="EW"/>
        <w:tabs>
          <w:tab w:val="left" w:pos="851"/>
        </w:tabs>
        <w:ind w:left="2835" w:hanging="2551"/>
      </w:pPr>
      <w:r>
        <w:lastRenderedPageBreak/>
        <w:tab/>
        <w:t>Event:</w:t>
      </w:r>
      <w:r>
        <w:tab/>
        <w:t>Data available</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SIM</w:t>
      </w:r>
    </w:p>
    <w:p w:rsidR="00B17D80" w:rsidRDefault="00B17D80" w:rsidP="00B17D80">
      <w:pPr>
        <w:pStyle w:val="EW"/>
        <w:tabs>
          <w:tab w:val="left" w:pos="851"/>
        </w:tabs>
        <w:ind w:left="2835" w:hanging="2551"/>
        <w:rPr>
          <w:lang w:val="en-US"/>
        </w:rPr>
      </w:pPr>
      <w:r>
        <w:rPr>
          <w:lang w:val="en-US"/>
        </w:rPr>
        <w:t>Channel status</w:t>
      </w:r>
    </w:p>
    <w:p w:rsidR="00B17D80" w:rsidRDefault="00B17D80" w:rsidP="00B17D80">
      <w:pPr>
        <w:pStyle w:val="EW"/>
        <w:tabs>
          <w:tab w:val="left" w:pos="851"/>
        </w:tabs>
        <w:ind w:left="2835" w:hanging="2551"/>
      </w:pPr>
      <w:r>
        <w:rPr>
          <w:lang w:val="en-US"/>
        </w:rPr>
        <w:tab/>
      </w:r>
      <w:r>
        <w:t>Channel status:</w:t>
      </w:r>
      <w:r>
        <w:tab/>
        <w:t>Channel 1 open, link established</w:t>
      </w:r>
    </w:p>
    <w:p w:rsidR="00B17D80" w:rsidRDefault="00B17D80" w:rsidP="00B17D80">
      <w:pPr>
        <w:pStyle w:val="EW"/>
        <w:tabs>
          <w:tab w:val="left" w:pos="851"/>
        </w:tabs>
        <w:ind w:left="2835" w:hanging="2551"/>
      </w:pPr>
      <w:r>
        <w:t>Channel Data Length</w:t>
      </w:r>
    </w:p>
    <w:p w:rsidR="00B17D80" w:rsidRDefault="00B17D80" w:rsidP="00B17D80">
      <w:pPr>
        <w:pStyle w:val="EX"/>
        <w:tabs>
          <w:tab w:val="left" w:pos="851"/>
        </w:tabs>
        <w:ind w:left="2835" w:hanging="2551"/>
      </w:pPr>
      <w:r>
        <w:tab/>
        <w:t>Channel data length:</w:t>
      </w:r>
      <w:r>
        <w:tab/>
        <w:t>8 Bytes available in Rx buffer</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B7</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27.22.7.10.1.5</w:t>
      </w:r>
      <w:r>
        <w:tab/>
        <w:t>Test requirement</w:t>
      </w:r>
    </w:p>
    <w:p w:rsidR="00B17D80" w:rsidRDefault="00B17D80" w:rsidP="00B17D80">
      <w:r>
        <w:t>The ME shall operate in the manner defined in expected sequence 1.1.</w:t>
      </w:r>
    </w:p>
    <w:p w:rsidR="00B17D80" w:rsidRDefault="00B17D80" w:rsidP="00B17D80">
      <w:pPr>
        <w:pStyle w:val="Heading4"/>
      </w:pPr>
      <w:bookmarkStart w:id="838" w:name="_Toc502363370"/>
      <w:bookmarkStart w:id="839" w:name="_Toc533173796"/>
      <w:bookmarkStart w:id="840" w:name="_Toc51834217"/>
      <w:r>
        <w:t>27.22.7.11</w:t>
      </w:r>
      <w:r>
        <w:tab/>
        <w:t>Channel Status event</w:t>
      </w:r>
      <w:bookmarkEnd w:id="838"/>
      <w:bookmarkEnd w:id="839"/>
      <w:bookmarkEnd w:id="840"/>
    </w:p>
    <w:p w:rsidR="00B17D80" w:rsidRDefault="00B17D80" w:rsidP="00B17D80">
      <w:pPr>
        <w:pStyle w:val="Heading5"/>
      </w:pPr>
      <w:bookmarkStart w:id="841" w:name="_Toc502363371"/>
      <w:bookmarkStart w:id="842" w:name="_Toc533173797"/>
      <w:bookmarkStart w:id="843" w:name="_Toc51834218"/>
      <w:r>
        <w:t>27.22.7.11.1</w:t>
      </w:r>
      <w:r>
        <w:tab/>
        <w:t>Definition and applicability</w:t>
      </w:r>
      <w:bookmarkEnd w:id="841"/>
      <w:bookmarkEnd w:id="842"/>
      <w:bookmarkEnd w:id="843"/>
    </w:p>
    <w:p w:rsidR="00B17D80" w:rsidRDefault="00B17D80" w:rsidP="00B17D80">
      <w:r>
        <w:t>See clause 3.2.2.</w:t>
      </w:r>
    </w:p>
    <w:p w:rsidR="00B17D80" w:rsidRDefault="00B17D80" w:rsidP="00B17D80">
      <w:pPr>
        <w:pStyle w:val="Heading5"/>
      </w:pPr>
      <w:bookmarkStart w:id="844" w:name="_Toc502363372"/>
      <w:bookmarkStart w:id="845" w:name="_Toc533173798"/>
      <w:bookmarkStart w:id="846" w:name="_Toc51834219"/>
      <w:r>
        <w:t>27.22.7.11.2</w:t>
      </w:r>
      <w:r>
        <w:tab/>
        <w:t>Conformance requirements</w:t>
      </w:r>
      <w:bookmarkEnd w:id="844"/>
      <w:bookmarkEnd w:id="845"/>
      <w:bookmarkEnd w:id="846"/>
    </w:p>
    <w:p w:rsidR="00B17D80" w:rsidRDefault="00B17D80" w:rsidP="00B17D80">
      <w:r>
        <w:t>The ME shall support the class "e" commands as defined in:</w:t>
      </w:r>
    </w:p>
    <w:p w:rsidR="00B17D80" w:rsidRDefault="00B17D80" w:rsidP="00B17D80">
      <w:pPr>
        <w:pStyle w:val="B1"/>
      </w:pPr>
      <w:r>
        <w:t>-</w:t>
      </w:r>
      <w:r>
        <w:tab/>
        <w:t>TS 11.14 [15].</w:t>
      </w:r>
    </w:p>
    <w:p w:rsidR="00B17D80" w:rsidRDefault="00B17D80" w:rsidP="00B17D80">
      <w:r>
        <w:t>Additionally the ME shall support ENVELOPE (EVENT DOWNLOAD - Channel Status).</w:t>
      </w:r>
    </w:p>
    <w:p w:rsidR="00B17D80" w:rsidRDefault="00B17D80" w:rsidP="00B17D80">
      <w:pPr>
        <w:pStyle w:val="Heading5"/>
      </w:pPr>
      <w:bookmarkStart w:id="847" w:name="_Toc502363373"/>
      <w:bookmarkStart w:id="848" w:name="_Toc533173799"/>
      <w:bookmarkStart w:id="849" w:name="_Toc51834220"/>
      <w:r>
        <w:t>27.22.7.11.3</w:t>
      </w:r>
      <w:r>
        <w:tab/>
        <w:t>Test purpose</w:t>
      </w:r>
      <w:bookmarkEnd w:id="847"/>
      <w:bookmarkEnd w:id="848"/>
      <w:bookmarkEnd w:id="849"/>
    </w:p>
    <w:p w:rsidR="00B17D80" w:rsidRDefault="00B17D80" w:rsidP="00B17D80">
      <w:r>
        <w:t>To verify that the ME shall send an  ENVELOPE (EVENT DOWNLOAD - Channel Status) to the SIM after the link dropped between the NETWORK and the ME.</w:t>
      </w:r>
    </w:p>
    <w:p w:rsidR="00B17D80" w:rsidRDefault="00B17D80" w:rsidP="00B17D80">
      <w:pPr>
        <w:pStyle w:val="Heading5"/>
      </w:pPr>
      <w:bookmarkStart w:id="850" w:name="_Toc502363374"/>
      <w:bookmarkStart w:id="851" w:name="_Toc533173800"/>
      <w:bookmarkStart w:id="852" w:name="_Toc51834221"/>
      <w:r>
        <w:t>27.22.7.11.4</w:t>
      </w:r>
      <w:r>
        <w:tab/>
        <w:t>Method of test</w:t>
      </w:r>
      <w:bookmarkEnd w:id="850"/>
      <w:bookmarkEnd w:id="851"/>
      <w:bookmarkEnd w:id="852"/>
    </w:p>
    <w:p w:rsidR="00B17D80" w:rsidRDefault="00B17D80" w:rsidP="00B17D80">
      <w:pPr>
        <w:pStyle w:val="H6"/>
      </w:pPr>
      <w:r>
        <w:t>27.22.7.11.4.1</w:t>
      </w:r>
      <w:r>
        <w:tab/>
        <w:t>Initial conditions</w:t>
      </w:r>
    </w:p>
    <w:p w:rsidR="00B17D80" w:rsidRDefault="00B17D80" w:rsidP="00B17D80">
      <w:r>
        <w:t>The ME is connected to the SIM Simulator and the System Simulator. The elementary files are coded as Toolkit default.</w:t>
      </w:r>
    </w:p>
    <w:p w:rsidR="00B17D80" w:rsidRDefault="00B17D80" w:rsidP="00B17D80">
      <w:r>
        <w:t>Prior to this test the ME shall have been powered on and performed the PROFILE DOWNLOAD procedure.</w:t>
      </w:r>
    </w:p>
    <w:p w:rsidR="00B17D80" w:rsidRDefault="00B17D80" w:rsidP="00B17D80">
      <w:r>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rsidR="00B17D80" w:rsidRDefault="00B17D80" w:rsidP="00B17D80">
      <w:r>
        <w:t>The channel identifier value used for these tests is set to 1 as an example.</w:t>
      </w:r>
    </w:p>
    <w:p w:rsidR="00B17D80" w:rsidRDefault="00B17D80" w:rsidP="00B17D80">
      <w:r>
        <w:t>This channel identifier is dependent on the ME’s default channel identifier as declared in table A.2/6.</w:t>
      </w:r>
    </w:p>
    <w:p w:rsidR="00B17D80" w:rsidRDefault="00B17D80" w:rsidP="00B17D80">
      <w:r>
        <w:rPr>
          <w:color w:val="000000"/>
        </w:rPr>
        <w:t xml:space="preserve">The following Bearer Parameters used are those defined in the default Test PDP context3, as specified in TS 51.010-1 [12], </w:t>
      </w:r>
      <w:r>
        <w:t>for test cases using packet services:</w:t>
      </w:r>
    </w:p>
    <w:p w:rsidR="00B17D80" w:rsidRPr="0014170D" w:rsidRDefault="00B17D80" w:rsidP="00B17D80">
      <w:r w:rsidRPr="0014170D">
        <w:rPr>
          <w:lang w:val="en-US"/>
        </w:rPr>
        <w:t xml:space="preserve">Bearer Parameters: </w:t>
      </w:r>
      <w:r w:rsidRPr="0014170D">
        <w:rPr>
          <w:lang w:val="en-US"/>
        </w:rPr>
        <w:tab/>
      </w:r>
      <w:r w:rsidRPr="0014170D">
        <w:rPr>
          <w:lang w:val="en-US"/>
        </w:rPr>
        <w:tab/>
      </w:r>
      <w:r w:rsidRPr="0014170D">
        <w:rPr>
          <w:lang w:val="en-US"/>
        </w:rPr>
        <w:tab/>
      </w:r>
      <w:r w:rsidRPr="0014170D">
        <w:rPr>
          <w:lang w:val="en-US"/>
        </w:rPr>
        <w:tab/>
      </w:r>
      <w:r w:rsidRPr="0014170D">
        <w:rPr>
          <w:lang w:val="en-US"/>
        </w:rPr>
        <w:tab/>
      </w:r>
      <w:r w:rsidRPr="0014170D">
        <w:rPr>
          <w:lang w:val="en-US"/>
        </w:rPr>
        <w:tab/>
        <w:t xml:space="preserve">Same Bearer Parameters as defined in </w:t>
      </w:r>
      <w:r w:rsidRPr="0014170D">
        <w:t>27.22.4.27.2.4.1</w:t>
      </w:r>
    </w:p>
    <w:p w:rsidR="00B17D80" w:rsidRPr="0014170D" w:rsidRDefault="00B17D80" w:rsidP="00B17D80">
      <w:r w:rsidRPr="0014170D">
        <w:rPr>
          <w:lang w:val="en-US"/>
        </w:rPr>
        <w:t>GPRS Parameters:</w:t>
      </w:r>
      <w:r w:rsidRPr="0014170D">
        <w:rPr>
          <w:lang w:val="en-US"/>
        </w:rPr>
        <w:tab/>
      </w:r>
      <w:r w:rsidRPr="0014170D">
        <w:rPr>
          <w:lang w:val="en-US"/>
        </w:rPr>
        <w:tab/>
      </w:r>
      <w:r w:rsidRPr="0014170D">
        <w:rPr>
          <w:lang w:val="en-US"/>
        </w:rPr>
        <w:tab/>
      </w:r>
      <w:r w:rsidRPr="0014170D">
        <w:rPr>
          <w:lang w:val="en-US"/>
        </w:rPr>
        <w:tab/>
      </w:r>
      <w:r w:rsidRPr="0014170D">
        <w:rPr>
          <w:lang w:val="en-US"/>
        </w:rPr>
        <w:tab/>
      </w:r>
      <w:r w:rsidRPr="0014170D">
        <w:rPr>
          <w:lang w:val="en-US"/>
        </w:rPr>
        <w:tab/>
        <w:t xml:space="preserve">Same GPRS Parameters as defined in </w:t>
      </w:r>
      <w:r w:rsidRPr="0014170D">
        <w:t>27.22.4.27.2.4.1</w:t>
      </w:r>
    </w:p>
    <w:p w:rsidR="00B17D80" w:rsidRPr="0014170D" w:rsidRDefault="00B17D80" w:rsidP="00B17D80">
      <w:r w:rsidRPr="0014170D">
        <w:t>SIM</w:t>
      </w:r>
      <w:r w:rsidRPr="0014170D">
        <w:rPr>
          <w:lang w:val="en-US"/>
        </w:rPr>
        <w:t>/ME interface transport level:</w:t>
      </w:r>
      <w:r w:rsidRPr="0014170D">
        <w:rPr>
          <w:lang w:val="en-US"/>
        </w:rPr>
        <w:tab/>
      </w:r>
      <w:r w:rsidRPr="0014170D">
        <w:rPr>
          <w:lang w:val="en-US"/>
        </w:rPr>
        <w:tab/>
        <w:t xml:space="preserve">Same SIM/ME transport interface level as defined in </w:t>
      </w:r>
      <w:r w:rsidRPr="0014170D">
        <w:t>27.22.4.27.2.4.1</w:t>
      </w:r>
    </w:p>
    <w:p w:rsidR="00B17D80" w:rsidRDefault="00B17D80" w:rsidP="00B17D80">
      <w:r w:rsidRPr="0014170D">
        <w:lastRenderedPageBreak/>
        <w:t>Data destination address</w:t>
      </w:r>
      <w:r w:rsidRPr="0014170D">
        <w:tab/>
        <w:t>:</w:t>
      </w:r>
      <w:r w:rsidRPr="0014170D">
        <w:tab/>
      </w:r>
      <w:r w:rsidRPr="0014170D">
        <w:tab/>
      </w:r>
      <w:r w:rsidRPr="0014170D">
        <w:tab/>
      </w:r>
      <w:r w:rsidRPr="0014170D">
        <w:tab/>
        <w:t xml:space="preserve">Same </w:t>
      </w:r>
      <w:r w:rsidRPr="0014170D">
        <w:rPr>
          <w:lang w:val="en-US"/>
        </w:rPr>
        <w:t xml:space="preserve">Data Destination Address as defined in </w:t>
      </w:r>
      <w:r w:rsidRPr="0014170D">
        <w:t>27.22.4.27.2.4.1.</w:t>
      </w:r>
    </w:p>
    <w:p w:rsidR="00B17D80" w:rsidRDefault="00B17D80" w:rsidP="00B17D80"/>
    <w:p w:rsidR="00B17D80" w:rsidRDefault="00B17D80" w:rsidP="00B17D80">
      <w:pPr>
        <w:pStyle w:val="H6"/>
      </w:pPr>
      <w:r>
        <w:t>27.22.7.11.4.2</w:t>
      </w:r>
      <w:r>
        <w:tab/>
        <w:t>Procedure</w:t>
      </w:r>
    </w:p>
    <w:p w:rsidR="00B17D80" w:rsidRDefault="00B17D80" w:rsidP="00B17D80">
      <w:pPr>
        <w:rPr>
          <w:b/>
        </w:rPr>
      </w:pPr>
      <w:r>
        <w:rPr>
          <w:b/>
        </w:rPr>
        <w:t>Expected sequence 1.1 (EVENT DOWNLOAD - Channel Status on a link dropped)</w:t>
      </w:r>
    </w:p>
    <w:p w:rsidR="00B17D80" w:rsidRDefault="00B17D80" w:rsidP="00B17D80">
      <w:pPr>
        <w:pStyle w:val="TH"/>
        <w:spacing w:before="0" w:after="0"/>
        <w:rPr>
          <w:sz w:val="12"/>
          <w:szCs w:val="12"/>
        </w:rPr>
      </w:pPr>
    </w:p>
    <w:tbl>
      <w:tblPr>
        <w:tblW w:w="0" w:type="auto"/>
        <w:jc w:val="center"/>
        <w:tblLayout w:type="fixed"/>
        <w:tblCellMar>
          <w:left w:w="28" w:type="dxa"/>
          <w:right w:w="56" w:type="dxa"/>
        </w:tblCellMar>
        <w:tblLook w:val="0000" w:firstRow="0" w:lastRow="0" w:firstColumn="0" w:lastColumn="0" w:noHBand="0" w:noVBand="0"/>
      </w:tblPr>
      <w:tblGrid>
        <w:gridCol w:w="737"/>
        <w:gridCol w:w="1651"/>
        <w:gridCol w:w="3119"/>
        <w:gridCol w:w="3408"/>
      </w:tblGrid>
      <w:tr w:rsidR="00B17D80" w:rsidTr="007B59FD">
        <w:tblPrEx>
          <w:tblCellMar>
            <w:top w:w="0" w:type="dxa"/>
            <w:bottom w:w="0" w:type="dxa"/>
          </w:tblCellMar>
        </w:tblPrEx>
        <w:trPr>
          <w:cantSplit/>
          <w:jc w:val="center"/>
        </w:trPr>
        <w:tc>
          <w:tcPr>
            <w:tcW w:w="737"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Step</w:t>
            </w:r>
          </w:p>
        </w:tc>
        <w:tc>
          <w:tcPr>
            <w:tcW w:w="1651"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Direction</w:t>
            </w:r>
          </w:p>
        </w:tc>
        <w:tc>
          <w:tcPr>
            <w:tcW w:w="3119"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MESSAGE / Action</w:t>
            </w:r>
          </w:p>
        </w:tc>
        <w:tc>
          <w:tcPr>
            <w:tcW w:w="3408"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jc w:val="center"/>
        </w:trPr>
        <w:tc>
          <w:tcPr>
            <w:tcW w:w="737" w:type="dxa"/>
            <w:tcBorders>
              <w:top w:val="single" w:sz="6" w:space="0" w:color="auto"/>
              <w:left w:val="single" w:sz="6" w:space="0" w:color="auto"/>
              <w:right w:val="single" w:sz="6" w:space="0" w:color="auto"/>
            </w:tcBorders>
          </w:tcPr>
          <w:p w:rsidR="00B17D80" w:rsidRDefault="00B17D80" w:rsidP="007B59FD">
            <w:pPr>
              <w:pStyle w:val="TAC"/>
            </w:pPr>
            <w:r>
              <w:t>1</w:t>
            </w:r>
          </w:p>
        </w:tc>
        <w:tc>
          <w:tcPr>
            <w:tcW w:w="1651" w:type="dxa"/>
            <w:tcBorders>
              <w:top w:val="single" w:sz="6" w:space="0" w:color="auto"/>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119" w:type="dxa"/>
            <w:tcBorders>
              <w:top w:val="single" w:sz="6" w:space="0" w:color="auto"/>
              <w:left w:val="single" w:sz="6" w:space="0" w:color="auto"/>
              <w:right w:val="single" w:sz="6" w:space="0" w:color="auto"/>
            </w:tcBorders>
          </w:tcPr>
          <w:p w:rsidR="00B17D80" w:rsidRDefault="00B17D80" w:rsidP="007B59FD">
            <w:pPr>
              <w:pStyle w:val="TAL"/>
            </w:pPr>
            <w:r>
              <w:t>PROACTIVE COMMAND PENDING: SET UP EVENT LIST 1.1.1</w:t>
            </w:r>
          </w:p>
        </w:tc>
        <w:tc>
          <w:tcPr>
            <w:tcW w:w="3408" w:type="dxa"/>
            <w:tcBorders>
              <w:top w:val="single" w:sz="6" w:space="0" w:color="auto"/>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2</w:t>
            </w:r>
          </w:p>
        </w:tc>
        <w:tc>
          <w:tcPr>
            <w:tcW w:w="1651"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3119" w:type="dxa"/>
            <w:tcBorders>
              <w:left w:val="single" w:sz="6" w:space="0" w:color="auto"/>
              <w:right w:val="single" w:sz="6" w:space="0" w:color="auto"/>
            </w:tcBorders>
          </w:tcPr>
          <w:p w:rsidR="00B17D80" w:rsidRDefault="00B17D80" w:rsidP="007B59FD">
            <w:pPr>
              <w:pStyle w:val="TAL"/>
            </w:pPr>
            <w:r>
              <w:t>FETCH</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3</w:t>
            </w:r>
          </w:p>
        </w:tc>
        <w:tc>
          <w:tcPr>
            <w:tcW w:w="1651" w:type="dxa"/>
            <w:tcBorders>
              <w:left w:val="single" w:sz="6"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3119" w:type="dxa"/>
            <w:tcBorders>
              <w:left w:val="single" w:sz="6" w:space="0" w:color="auto"/>
              <w:right w:val="single" w:sz="6" w:space="0" w:color="auto"/>
            </w:tcBorders>
          </w:tcPr>
          <w:p w:rsidR="00B17D80" w:rsidRDefault="00B17D80" w:rsidP="007B59FD">
            <w:pPr>
              <w:pStyle w:val="TAL"/>
            </w:pPr>
            <w:r>
              <w:t>PROACTIVE COMMAND: SET UP EVENT LIST  1.1.1</w:t>
            </w:r>
          </w:p>
        </w:tc>
        <w:tc>
          <w:tcPr>
            <w:tcW w:w="3408" w:type="dxa"/>
            <w:tcBorders>
              <w:left w:val="single" w:sz="6" w:space="0" w:color="auto"/>
              <w:right w:val="single" w:sz="6" w:space="0" w:color="auto"/>
            </w:tcBorders>
          </w:tcPr>
          <w:p w:rsidR="00B17D80" w:rsidRDefault="00B17D80" w:rsidP="007B59FD">
            <w:pPr>
              <w:pStyle w:val="TAL"/>
            </w:pPr>
            <w:r>
              <w:t>[EVENT: channel status]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4</w:t>
            </w:r>
          </w:p>
        </w:tc>
        <w:tc>
          <w:tcPr>
            <w:tcW w:w="165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119" w:type="dxa"/>
            <w:tcBorders>
              <w:left w:val="single" w:sz="6" w:space="0" w:color="auto"/>
              <w:right w:val="single" w:sz="6" w:space="0" w:color="auto"/>
            </w:tcBorders>
          </w:tcPr>
          <w:p w:rsidR="00B17D80" w:rsidRDefault="00B17D80" w:rsidP="007B59FD">
            <w:pPr>
              <w:pStyle w:val="TAL"/>
            </w:pPr>
            <w:r>
              <w:t>TERMINAL RESPONSE: SET UP EVENT LIST 1.1.1</w:t>
            </w:r>
          </w:p>
        </w:tc>
        <w:tc>
          <w:tcPr>
            <w:tcW w:w="3408"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5</w:t>
            </w:r>
          </w:p>
        </w:tc>
        <w:tc>
          <w:tcPr>
            <w:tcW w:w="1651"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119" w:type="dxa"/>
            <w:tcBorders>
              <w:left w:val="single" w:sz="6" w:space="0" w:color="auto"/>
              <w:right w:val="single" w:sz="6" w:space="0" w:color="auto"/>
            </w:tcBorders>
          </w:tcPr>
          <w:p w:rsidR="00B17D80" w:rsidRDefault="00B17D80" w:rsidP="007B59FD">
            <w:pPr>
              <w:pStyle w:val="TAL"/>
            </w:pPr>
            <w:r>
              <w:t>PROACTIVE COMMAND PENDING: OPEN CHANNEL 1.1.1</w:t>
            </w:r>
          </w:p>
        </w:tc>
        <w:tc>
          <w:tcPr>
            <w:tcW w:w="3408" w:type="dxa"/>
            <w:tcBorders>
              <w:left w:val="single" w:sz="6" w:space="0" w:color="auto"/>
              <w:right w:val="single" w:sz="6" w:space="0" w:color="auto"/>
            </w:tcBorders>
          </w:tcPr>
          <w:p w:rsidR="00B17D80" w:rsidRDefault="00B17D80" w:rsidP="007B59FD">
            <w:pPr>
              <w:pStyle w:val="TAL"/>
            </w:pPr>
            <w:r>
              <w:t>See initial conditions</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6</w:t>
            </w:r>
          </w:p>
        </w:tc>
        <w:tc>
          <w:tcPr>
            <w:tcW w:w="165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119" w:type="dxa"/>
            <w:tcBorders>
              <w:left w:val="single" w:sz="6" w:space="0" w:color="auto"/>
              <w:right w:val="single" w:sz="6" w:space="0" w:color="auto"/>
            </w:tcBorders>
          </w:tcPr>
          <w:p w:rsidR="00B17D80" w:rsidRDefault="00B17D80" w:rsidP="007B59FD">
            <w:pPr>
              <w:pStyle w:val="TAL"/>
            </w:pPr>
            <w:r>
              <w:t>FETCH</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7</w:t>
            </w:r>
          </w:p>
        </w:tc>
        <w:tc>
          <w:tcPr>
            <w:tcW w:w="1651" w:type="dxa"/>
            <w:tcBorders>
              <w:left w:val="single" w:sz="6" w:space="0" w:color="auto"/>
              <w:right w:val="single" w:sz="6" w:space="0" w:color="auto"/>
            </w:tcBorders>
          </w:tcPr>
          <w:p w:rsidR="00B17D80" w:rsidRDefault="00B17D80" w:rsidP="007B59FD">
            <w:pPr>
              <w:pStyle w:val="TAC"/>
            </w:pPr>
            <w:r>
              <w:t xml:space="preserve">SIM </w:t>
            </w:r>
            <w:r>
              <w:sym w:font="Symbol" w:char="F0AE"/>
            </w:r>
            <w:r>
              <w:t xml:space="preserve"> ME</w:t>
            </w:r>
          </w:p>
        </w:tc>
        <w:tc>
          <w:tcPr>
            <w:tcW w:w="3119" w:type="dxa"/>
            <w:tcBorders>
              <w:left w:val="single" w:sz="6" w:space="0" w:color="auto"/>
              <w:right w:val="single" w:sz="6" w:space="0" w:color="auto"/>
            </w:tcBorders>
          </w:tcPr>
          <w:p w:rsidR="00B17D80" w:rsidRDefault="00B17D80" w:rsidP="007B59FD">
            <w:pPr>
              <w:pStyle w:val="TAL"/>
            </w:pPr>
            <w:r>
              <w:t>PROACTIVE COMMAND: OPEN CHANNEL 1.1.1</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8</w:t>
            </w:r>
          </w:p>
        </w:tc>
        <w:tc>
          <w:tcPr>
            <w:tcW w:w="165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USER</w:t>
            </w:r>
          </w:p>
        </w:tc>
        <w:tc>
          <w:tcPr>
            <w:tcW w:w="3119" w:type="dxa"/>
            <w:tcBorders>
              <w:left w:val="single" w:sz="6" w:space="0" w:color="auto"/>
              <w:right w:val="single" w:sz="6" w:space="0" w:color="auto"/>
            </w:tcBorders>
          </w:tcPr>
          <w:p w:rsidR="00B17D80" w:rsidRDefault="00B17D80" w:rsidP="007B59FD">
            <w:pPr>
              <w:pStyle w:val="TAL"/>
            </w:pPr>
            <w:r>
              <w:t>The ME may display channel opening information</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9</w:t>
            </w:r>
          </w:p>
        </w:tc>
        <w:tc>
          <w:tcPr>
            <w:tcW w:w="165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SS</w:t>
            </w:r>
          </w:p>
        </w:tc>
        <w:tc>
          <w:tcPr>
            <w:tcW w:w="3119" w:type="dxa"/>
            <w:tcBorders>
              <w:left w:val="single" w:sz="6" w:space="0" w:color="auto"/>
              <w:right w:val="single" w:sz="6" w:space="0" w:color="auto"/>
            </w:tcBorders>
          </w:tcPr>
          <w:p w:rsidR="00B17D80" w:rsidRDefault="00B17D80" w:rsidP="007B59FD">
            <w:pPr>
              <w:pStyle w:val="TAL"/>
            </w:pPr>
            <w:r>
              <w:t>PDP context activation request</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10</w:t>
            </w:r>
          </w:p>
        </w:tc>
        <w:tc>
          <w:tcPr>
            <w:tcW w:w="1651"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3119" w:type="dxa"/>
            <w:tcBorders>
              <w:left w:val="single" w:sz="6" w:space="0" w:color="auto"/>
              <w:right w:val="single" w:sz="6" w:space="0" w:color="auto"/>
            </w:tcBorders>
          </w:tcPr>
          <w:p w:rsidR="00B17D80" w:rsidRDefault="00B17D80" w:rsidP="007B59FD">
            <w:pPr>
              <w:pStyle w:val="TAL"/>
            </w:pPr>
            <w:r>
              <w:t>PDP context activation accept</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11</w:t>
            </w:r>
          </w:p>
        </w:tc>
        <w:tc>
          <w:tcPr>
            <w:tcW w:w="1651" w:type="dxa"/>
            <w:tcBorders>
              <w:left w:val="single" w:sz="6"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119" w:type="dxa"/>
            <w:tcBorders>
              <w:left w:val="single" w:sz="6" w:space="0" w:color="auto"/>
              <w:right w:val="single" w:sz="6" w:space="0" w:color="auto"/>
            </w:tcBorders>
          </w:tcPr>
          <w:p w:rsidR="00B17D80" w:rsidRDefault="00B17D80" w:rsidP="007B59FD">
            <w:pPr>
              <w:pStyle w:val="TAL"/>
            </w:pPr>
            <w:r>
              <w:t>TERMINAL RESPONSE: OPEN CHANNEL  1.1.1A</w:t>
            </w:r>
          </w:p>
          <w:p w:rsidR="00B17D80" w:rsidRDefault="00B17D80" w:rsidP="007B59FD">
            <w:pPr>
              <w:pStyle w:val="TAL"/>
            </w:pPr>
            <w:r>
              <w:t>or</w:t>
            </w:r>
          </w:p>
          <w:p w:rsidR="00B17D80" w:rsidRDefault="00B17D80" w:rsidP="007B59FD">
            <w:pPr>
              <w:pStyle w:val="TAL"/>
            </w:pPr>
            <w:r>
              <w:t>TERMINAL RESPONSE: OPEN CHANNEL  1.1.1B</w:t>
            </w:r>
          </w:p>
        </w:tc>
        <w:tc>
          <w:tcPr>
            <w:tcW w:w="3408" w:type="dxa"/>
            <w:tcBorders>
              <w:left w:val="single" w:sz="6" w:space="0" w:color="auto"/>
              <w:right w:val="single" w:sz="6" w:space="0" w:color="auto"/>
            </w:tcBorders>
          </w:tcPr>
          <w:p w:rsidR="00B17D80" w:rsidRDefault="00B17D80" w:rsidP="007B59FD">
            <w:pPr>
              <w:pStyle w:val="TAL"/>
            </w:pPr>
            <w:r>
              <w:t>[Command performed successfully]</w:t>
            </w:r>
          </w:p>
        </w:tc>
      </w:tr>
      <w:tr w:rsidR="00B17D80" w:rsidTr="007B59FD">
        <w:tblPrEx>
          <w:tblCellMar>
            <w:top w:w="0" w:type="dxa"/>
            <w:bottom w:w="0" w:type="dxa"/>
          </w:tblCellMar>
        </w:tblPrEx>
        <w:trPr>
          <w:cantSplit/>
          <w:jc w:val="center"/>
        </w:trPr>
        <w:tc>
          <w:tcPr>
            <w:tcW w:w="737" w:type="dxa"/>
            <w:tcBorders>
              <w:left w:val="single" w:sz="6" w:space="0" w:color="auto"/>
              <w:right w:val="single" w:sz="6" w:space="0" w:color="auto"/>
            </w:tcBorders>
          </w:tcPr>
          <w:p w:rsidR="00B17D80" w:rsidRDefault="00B17D80" w:rsidP="007B59FD">
            <w:pPr>
              <w:pStyle w:val="TAC"/>
            </w:pPr>
            <w:r>
              <w:t>12</w:t>
            </w:r>
          </w:p>
        </w:tc>
        <w:tc>
          <w:tcPr>
            <w:tcW w:w="1651" w:type="dxa"/>
            <w:tcBorders>
              <w:left w:val="single" w:sz="6" w:space="0" w:color="auto"/>
              <w:right w:val="single" w:sz="6" w:space="0" w:color="auto"/>
            </w:tcBorders>
          </w:tcPr>
          <w:p w:rsidR="00B17D80" w:rsidRDefault="00B17D80" w:rsidP="007B59FD">
            <w:pPr>
              <w:pStyle w:val="TAC"/>
            </w:pPr>
            <w:r>
              <w:t xml:space="preserve">SS </w:t>
            </w:r>
            <w:r>
              <w:sym w:font="Symbol" w:char="F0AE"/>
            </w:r>
            <w:r>
              <w:t xml:space="preserve"> ME</w:t>
            </w:r>
          </w:p>
        </w:tc>
        <w:tc>
          <w:tcPr>
            <w:tcW w:w="3119" w:type="dxa"/>
            <w:tcBorders>
              <w:left w:val="single" w:sz="6" w:space="0" w:color="auto"/>
              <w:right w:val="single" w:sz="6" w:space="0" w:color="auto"/>
            </w:tcBorders>
          </w:tcPr>
          <w:p w:rsidR="00B17D80" w:rsidRDefault="00B17D80" w:rsidP="007B59FD">
            <w:pPr>
              <w:pStyle w:val="TAL"/>
            </w:pPr>
            <w:r>
              <w:t>Link dropped</w:t>
            </w:r>
          </w:p>
        </w:tc>
        <w:tc>
          <w:tcPr>
            <w:tcW w:w="3408" w:type="dxa"/>
            <w:tcBorders>
              <w:left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737" w:type="dxa"/>
            <w:tcBorders>
              <w:left w:val="single" w:sz="6" w:space="0" w:color="auto"/>
              <w:bottom w:val="single" w:sz="4" w:space="0" w:color="auto"/>
              <w:right w:val="single" w:sz="6" w:space="0" w:color="auto"/>
            </w:tcBorders>
          </w:tcPr>
          <w:p w:rsidR="00B17D80" w:rsidRDefault="00B17D80" w:rsidP="007B59FD">
            <w:pPr>
              <w:pStyle w:val="TAC"/>
            </w:pPr>
            <w:r>
              <w:t>13</w:t>
            </w:r>
          </w:p>
        </w:tc>
        <w:tc>
          <w:tcPr>
            <w:tcW w:w="1651" w:type="dxa"/>
            <w:tcBorders>
              <w:left w:val="single" w:sz="6" w:space="0" w:color="auto"/>
              <w:bottom w:val="single" w:sz="4" w:space="0" w:color="auto"/>
              <w:right w:val="single" w:sz="6" w:space="0" w:color="auto"/>
            </w:tcBorders>
          </w:tcPr>
          <w:p w:rsidR="00B17D80" w:rsidRDefault="00B17D80" w:rsidP="007B59FD">
            <w:pPr>
              <w:pStyle w:val="TAC"/>
            </w:pPr>
            <w:r>
              <w:t xml:space="preserve">ME </w:t>
            </w:r>
            <w:r>
              <w:sym w:font="Symbol" w:char="F0AE"/>
            </w:r>
            <w:r>
              <w:t xml:space="preserve"> SIM</w:t>
            </w:r>
          </w:p>
        </w:tc>
        <w:tc>
          <w:tcPr>
            <w:tcW w:w="3119" w:type="dxa"/>
            <w:tcBorders>
              <w:left w:val="single" w:sz="6" w:space="0" w:color="auto"/>
              <w:bottom w:val="single" w:sz="4" w:space="0" w:color="auto"/>
              <w:right w:val="single" w:sz="6" w:space="0" w:color="auto"/>
            </w:tcBorders>
          </w:tcPr>
          <w:p w:rsidR="00B17D80" w:rsidRDefault="00B17D80" w:rsidP="007B59FD">
            <w:pPr>
              <w:pStyle w:val="TAL"/>
            </w:pPr>
            <w:r>
              <w:t>ENVELOPE 1.1.1 (Event-Channel Status)</w:t>
            </w:r>
          </w:p>
        </w:tc>
        <w:tc>
          <w:tcPr>
            <w:tcW w:w="3408"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SET UP EVENT LIST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t>ME</w:t>
      </w:r>
    </w:p>
    <w:p w:rsidR="00B17D80" w:rsidRDefault="00B17D80" w:rsidP="00B17D80">
      <w:pPr>
        <w:pStyle w:val="EW"/>
        <w:tabs>
          <w:tab w:val="left" w:pos="851"/>
        </w:tabs>
        <w:ind w:left="2835" w:hanging="2551"/>
      </w:pPr>
      <w:r>
        <w:t>Event list</w:t>
      </w:r>
    </w:p>
    <w:p w:rsidR="00B17D80" w:rsidRDefault="00B17D80" w:rsidP="00B17D80">
      <w:pPr>
        <w:pStyle w:val="EX"/>
        <w:tabs>
          <w:tab w:val="left" w:pos="851"/>
        </w:tabs>
        <w:ind w:left="2835" w:hanging="2551"/>
      </w:pPr>
      <w:r>
        <w:tab/>
        <w:t>Event 1:</w:t>
      </w:r>
      <w:r>
        <w:tab/>
        <w:t xml:space="preserve">Channel Status </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TERMINAL RESPONSE: SET UP EVENT LIST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SET UP EVENT LIST</w:t>
      </w:r>
    </w:p>
    <w:p w:rsidR="00B17D80" w:rsidRDefault="00B17D80" w:rsidP="00B17D80">
      <w:pPr>
        <w:pStyle w:val="EW"/>
        <w:tabs>
          <w:tab w:val="left" w:pos="851"/>
        </w:tabs>
        <w:ind w:left="2835" w:hanging="2551"/>
        <w:rPr>
          <w:lang w:val="fr-FR"/>
        </w:rPr>
      </w:pPr>
      <w:r>
        <w:tab/>
      </w:r>
      <w:r>
        <w:rPr>
          <w:lang w:val="fr-FR"/>
        </w:rPr>
        <w:t>Command qualifier:</w:t>
      </w:r>
      <w:r>
        <w:rPr>
          <w:lang w:val="fr-FR"/>
        </w:rPr>
        <w:tab/>
        <w:t>'00'</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Pr="00F51EF9" w:rsidRDefault="00B17D80" w:rsidP="00B17D80">
      <w:pPr>
        <w:pStyle w:val="EW"/>
        <w:tabs>
          <w:tab w:val="left" w:pos="851"/>
        </w:tabs>
        <w:ind w:left="2835" w:hanging="2551"/>
      </w:pPr>
      <w:r>
        <w:rPr>
          <w:lang w:val="fr-FR"/>
        </w:rPr>
        <w:tab/>
      </w:r>
      <w:r w:rsidRPr="00F51EF9">
        <w:t>Destination device:</w:t>
      </w:r>
      <w:r w:rsidRPr="00F51EF9">
        <w:tab/>
        <w:t>SIM</w:t>
      </w:r>
    </w:p>
    <w:p w:rsidR="00B17D80" w:rsidRDefault="00B17D80" w:rsidP="00B17D80">
      <w:pPr>
        <w:pStyle w:val="EW"/>
        <w:tabs>
          <w:tab w:val="left" w:pos="851"/>
        </w:tabs>
        <w:ind w:left="2835" w:hanging="2551"/>
      </w:pPr>
      <w:r>
        <w:lastRenderedPageBreak/>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pPr>
        <w:keepNext/>
        <w:keepLines/>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widowControl w:val="0"/>
      </w:pPr>
      <w:r>
        <w:t>PROACTIVE COMMAND: OPEN CHANNEL 1.1.1</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r>
      <w:r>
        <w:tab/>
        <w:t>1</w:t>
      </w:r>
    </w:p>
    <w:p w:rsidR="00B17D80" w:rsidRDefault="00B17D80" w:rsidP="00B17D80">
      <w:pPr>
        <w:pStyle w:val="EW"/>
        <w:tabs>
          <w:tab w:val="left" w:pos="851"/>
        </w:tabs>
        <w:ind w:left="2835" w:hanging="2551"/>
      </w:pPr>
      <w:r>
        <w:tab/>
        <w:t>Command type:</w:t>
      </w:r>
      <w:r>
        <w:tab/>
      </w:r>
      <w:r>
        <w:tab/>
        <w:t xml:space="preserve">OPEN CHANNEL </w:t>
      </w:r>
    </w:p>
    <w:p w:rsidR="00B17D80" w:rsidRDefault="00B17D80" w:rsidP="00B17D80">
      <w:pPr>
        <w:pStyle w:val="EW"/>
        <w:tabs>
          <w:tab w:val="left" w:pos="851"/>
        </w:tabs>
        <w:ind w:left="2835" w:hanging="2551"/>
        <w:rPr>
          <w:lang w:val="fr-FR"/>
        </w:rPr>
      </w:pPr>
      <w:r>
        <w:tab/>
      </w:r>
      <w:r>
        <w:rPr>
          <w:lang w:val="fr-FR"/>
        </w:rPr>
        <w:t>Command qualifier:</w:t>
      </w:r>
      <w:r>
        <w:rPr>
          <w:lang w:val="fr-FR"/>
        </w:rPr>
        <w:tab/>
      </w:r>
      <w:r>
        <w:rPr>
          <w:lang w:val="fr-FR"/>
        </w:rPr>
        <w:tab/>
        <w:t xml:space="preserve">immediate link establishment </w:t>
      </w:r>
    </w:p>
    <w:p w:rsidR="00B17D80" w:rsidRDefault="00B17D80" w:rsidP="00B17D80">
      <w:pPr>
        <w:pStyle w:val="EW"/>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r>
      <w:r>
        <w:rPr>
          <w:lang w:val="fr-FR"/>
        </w:rPr>
        <w:tab/>
        <w:t>SIM</w:t>
      </w:r>
    </w:p>
    <w:p w:rsidR="00B17D80" w:rsidRDefault="00B17D80" w:rsidP="00B17D80">
      <w:pPr>
        <w:pStyle w:val="EW"/>
        <w:tabs>
          <w:tab w:val="left" w:pos="851"/>
        </w:tabs>
        <w:ind w:left="2835" w:hanging="2551"/>
        <w:rPr>
          <w:lang w:val="fr-FR"/>
        </w:rPr>
      </w:pPr>
      <w:r>
        <w:rPr>
          <w:lang w:val="fr-FR"/>
        </w:rPr>
        <w:tab/>
        <w:t>Destination device:</w:t>
      </w:r>
      <w:r>
        <w:rPr>
          <w:lang w:val="fr-FR"/>
        </w:rPr>
        <w:tab/>
      </w:r>
      <w:r>
        <w:rPr>
          <w:lang w:val="fr-FR"/>
        </w:rPr>
        <w:tab/>
        <w:t>ME</w:t>
      </w:r>
    </w:p>
    <w:p w:rsidR="00B17D80" w:rsidRDefault="00B17D80" w:rsidP="00B17D80">
      <w:pPr>
        <w:pStyle w:val="EW"/>
      </w:pPr>
      <w:r>
        <w:t xml:space="preserve">Bearer </w:t>
      </w:r>
    </w:p>
    <w:p w:rsidR="00B17D80" w:rsidRDefault="00B17D80" w:rsidP="00B17D80">
      <w:pPr>
        <w:pStyle w:val="EW"/>
        <w:tabs>
          <w:tab w:val="left" w:pos="851"/>
        </w:tabs>
        <w:ind w:left="2835" w:hanging="2551"/>
      </w:pPr>
      <w:r>
        <w:tab/>
        <w:t>Bearer type:</w:t>
      </w:r>
      <w:r>
        <w:tab/>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t>02</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pPr>
      <w:r>
        <w:t>Buffer</w:t>
      </w:r>
    </w:p>
    <w:p w:rsidR="00B17D80" w:rsidRDefault="00B17D80" w:rsidP="00B17D80">
      <w:pPr>
        <w:pStyle w:val="EW"/>
        <w:tabs>
          <w:tab w:val="left" w:pos="851"/>
        </w:tabs>
        <w:ind w:left="2835" w:hanging="2551"/>
      </w:pPr>
      <w:r>
        <w:tab/>
        <w:t>Buffer size:</w:t>
      </w:r>
      <w:r>
        <w:tab/>
        <w:t>1000</w:t>
      </w:r>
    </w:p>
    <w:p w:rsidR="00B17D80" w:rsidRDefault="00B17D80" w:rsidP="00B17D80">
      <w:pPr>
        <w:pStyle w:val="EW"/>
        <w:tabs>
          <w:tab w:val="left" w:pos="851"/>
        </w:tabs>
        <w:ind w:left="2835" w:hanging="2551"/>
      </w:pPr>
      <w:r>
        <w:t>Network access name:</w:t>
      </w:r>
      <w:r>
        <w:tab/>
        <w:t>TestGp.rs</w:t>
      </w:r>
    </w:p>
    <w:p w:rsidR="00B17D80" w:rsidRPr="00F51EF9" w:rsidRDefault="00B17D80" w:rsidP="00B17D80">
      <w:pPr>
        <w:pStyle w:val="EW"/>
        <w:tabs>
          <w:tab w:val="left" w:pos="851"/>
        </w:tabs>
        <w:ind w:left="2835" w:hanging="2551"/>
        <w:rPr>
          <w:lang w:val="sv-SE"/>
        </w:rPr>
      </w:pPr>
      <w:r w:rsidRPr="00F51EF9">
        <w:rPr>
          <w:lang w:val="sv-SE"/>
        </w:rPr>
        <w:t>Text String:</w:t>
      </w:r>
      <w:r w:rsidRPr="00F51EF9">
        <w:rPr>
          <w:lang w:val="sv-SE"/>
        </w:rPr>
        <w:tab/>
        <w:t>UserLog  (User login)</w:t>
      </w:r>
    </w:p>
    <w:p w:rsidR="00B17D80" w:rsidRDefault="00B17D80" w:rsidP="00B17D80">
      <w:pPr>
        <w:pStyle w:val="EW"/>
        <w:tabs>
          <w:tab w:val="left" w:pos="851"/>
        </w:tabs>
        <w:ind w:left="2835" w:hanging="2551"/>
      </w:pPr>
      <w:r>
        <w:t>Text String:</w:t>
      </w:r>
      <w:r>
        <w:tab/>
        <w:t>UserPwd (User password)</w:t>
      </w:r>
    </w:p>
    <w:p w:rsidR="00B17D80" w:rsidRDefault="00B17D80" w:rsidP="00B17D80">
      <w:pPr>
        <w:pStyle w:val="EW"/>
        <w:tabs>
          <w:tab w:val="left" w:pos="851"/>
        </w:tabs>
        <w:ind w:left="2835" w:hanging="2551"/>
      </w:pPr>
      <w:r>
        <w:t>SIM/ME interface transport level</w:t>
      </w:r>
    </w:p>
    <w:p w:rsidR="00B17D80" w:rsidRDefault="00B17D80" w:rsidP="00B17D80">
      <w:pPr>
        <w:pStyle w:val="EW"/>
        <w:tabs>
          <w:tab w:val="left" w:pos="851"/>
        </w:tabs>
        <w:ind w:left="2835" w:hanging="2551"/>
      </w:pPr>
      <w:r>
        <w:tab/>
        <w:t>Transport format:</w:t>
      </w:r>
      <w:r>
        <w:tab/>
        <w:t xml:space="preserve"> UDP</w:t>
      </w:r>
    </w:p>
    <w:p w:rsidR="00B17D80" w:rsidRDefault="00B17D80" w:rsidP="00B17D80">
      <w:pPr>
        <w:pStyle w:val="EW"/>
        <w:tabs>
          <w:tab w:val="left" w:pos="851"/>
        </w:tabs>
        <w:ind w:left="2835" w:hanging="2551"/>
      </w:pPr>
      <w:r>
        <w:tab/>
        <w:t xml:space="preserve">Port number: </w:t>
      </w:r>
      <w:r>
        <w:tab/>
      </w:r>
      <w:r>
        <w:tab/>
        <w:t>44444</w:t>
      </w:r>
    </w:p>
    <w:p w:rsidR="00B17D80" w:rsidRDefault="00B17D80" w:rsidP="00B17D80">
      <w:pPr>
        <w:pStyle w:val="EW"/>
        <w:tabs>
          <w:tab w:val="left" w:pos="851"/>
        </w:tabs>
        <w:ind w:left="2835" w:hanging="2551"/>
      </w:pPr>
      <w:r>
        <w:t>Data destination address</w:t>
      </w:r>
      <w:r>
        <w:tab/>
      </w:r>
      <w:r>
        <w:tab/>
        <w:t>01.01.01.01</w:t>
      </w:r>
    </w:p>
    <w:p w:rsidR="00B17D80" w:rsidRDefault="00B17D80" w:rsidP="00B17D80"/>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Pr="00844DF4" w:rsidRDefault="00B17D80" w:rsidP="007B59FD">
            <w:pPr>
              <w:pStyle w:val="TAL"/>
              <w:rPr>
                <w:lang w:val="it-IT"/>
              </w:rPr>
            </w:pPr>
            <w:r w:rsidRPr="00844DF4">
              <w:rPr>
                <w:lang w:val="it-IT"/>
              </w:rPr>
              <w:t>BER-TLV</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D0</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4</w:t>
            </w:r>
            <w:r>
              <w:rPr>
                <w:lang w:val="it-IT"/>
              </w:rPr>
              <w:t>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81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40</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82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81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82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35</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Pr="0050145A"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07</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04</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05</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05</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1</w:t>
            </w:r>
            <w:r>
              <w:rPr>
                <w:lang w:val="it-IT"/>
              </w:rPr>
              <w:t>F</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39</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E8</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Pr="0050145A"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47</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0A</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06</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54</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74</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47</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70</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73</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0D</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08</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F4</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55</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4C</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6F</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67</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0D</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08</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F4</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55</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73</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65</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72</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50</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77</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64</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3C</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03</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AD</w:t>
            </w:r>
          </w:p>
        </w:tc>
      </w:tr>
      <w:tr w:rsidR="00B17D80" w:rsidRPr="0050145A"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rPr>
                <w:lang w:val="it-IT"/>
              </w:rPr>
            </w:pP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9C</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3E</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05</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21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r w:rsidRPr="0050145A">
              <w:rPr>
                <w:lang w:val="it-IT"/>
              </w:rPr>
              <w:t>01</w:t>
            </w: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844DF4" w:rsidRDefault="00B17D80" w:rsidP="007B59FD">
            <w:pPr>
              <w:pStyle w:val="TAC"/>
            </w:pPr>
          </w:p>
        </w:tc>
      </w:tr>
    </w:tbl>
    <w:p w:rsidR="00B17D80" w:rsidRDefault="00B17D80" w:rsidP="00B17D80">
      <w:pPr>
        <w:pStyle w:val="FP"/>
      </w:pPr>
    </w:p>
    <w:p w:rsidR="00B17D80" w:rsidRDefault="00B17D80" w:rsidP="00B17D80">
      <w:pPr>
        <w:widowControl w:val="0"/>
      </w:pPr>
      <w:r>
        <w:t>TERMINAL RESPONSE: OPEN CHANNEL 1.1.1A</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OPEN CHANNEL</w:t>
      </w:r>
    </w:p>
    <w:p w:rsidR="00B17D80" w:rsidRDefault="00B17D80" w:rsidP="00B17D80">
      <w:pPr>
        <w:pStyle w:val="EW"/>
        <w:tabs>
          <w:tab w:val="left" w:pos="851"/>
        </w:tabs>
        <w:ind w:left="2835" w:hanging="2551"/>
        <w:rPr>
          <w:lang w:val="fr-FR"/>
        </w:rPr>
      </w:pPr>
      <w:r>
        <w:tab/>
      </w:r>
      <w:r>
        <w:rPr>
          <w:lang w:val="fr-FR"/>
        </w:rPr>
        <w:t>Command qualifier:</w:t>
      </w:r>
      <w:r>
        <w:rPr>
          <w:lang w:val="fr-FR"/>
        </w:rPr>
        <w:tab/>
        <w:t>immediate link establishment</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Channel status</w:t>
      </w:r>
      <w:r>
        <w:tab/>
        <w:t>Channel identifier 1 and link established or PDP context activated</w:t>
      </w:r>
    </w:p>
    <w:p w:rsidR="00B17D80" w:rsidRDefault="00B17D80" w:rsidP="00B17D80">
      <w:pPr>
        <w:pStyle w:val="EW"/>
        <w:tabs>
          <w:tab w:val="left" w:pos="851"/>
        </w:tabs>
        <w:ind w:left="2835" w:hanging="2551"/>
      </w:pPr>
      <w:r>
        <w:t>Bearer description</w:t>
      </w:r>
    </w:p>
    <w:p w:rsidR="00B17D80" w:rsidRDefault="00B17D80" w:rsidP="00B17D80">
      <w:pPr>
        <w:pStyle w:val="EW"/>
        <w:tabs>
          <w:tab w:val="left" w:pos="851"/>
        </w:tabs>
        <w:ind w:left="2835" w:hanging="2551"/>
      </w:pPr>
      <w:r>
        <w:lastRenderedPageBreak/>
        <w:tab/>
        <w:t>Bearer type:</w:t>
      </w:r>
      <w:r>
        <w:tab/>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02</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pPr>
      <w:r>
        <w:t>Buffer</w:t>
      </w:r>
    </w:p>
    <w:p w:rsidR="00B17D80" w:rsidRDefault="00B17D80" w:rsidP="00B17D80">
      <w:pPr>
        <w:pStyle w:val="EW"/>
        <w:tabs>
          <w:tab w:val="left" w:pos="851"/>
        </w:tabs>
        <w:ind w:left="2835" w:hanging="2551"/>
      </w:pPr>
      <w:r>
        <w:tab/>
        <w:t>Buffer size:</w:t>
      </w:r>
      <w:r>
        <w:tab/>
        <w:t>1000</w:t>
      </w:r>
    </w:p>
    <w:p w:rsidR="00B17D80" w:rsidRDefault="00B17D80" w:rsidP="00B17D80">
      <w:pPr>
        <w:pStyle w:val="EW"/>
      </w:pPr>
    </w:p>
    <w:p w:rsidR="00B17D80" w:rsidRDefault="00B17D80" w:rsidP="00B17D80">
      <w:pPr>
        <w:keepNext/>
        <w:rPr>
          <w:lang w:val="de-DE"/>
        </w:rPr>
      </w:pPr>
      <w:r>
        <w:rPr>
          <w:lang w:val="de-DE"/>
        </w:rP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widowControl w:val="0"/>
      </w:pPr>
      <w:r>
        <w:t>TERMINAL RESPONSE: OPEN CHANNEL 1.1.1B</w:t>
      </w:r>
    </w:p>
    <w:p w:rsidR="00B17D80" w:rsidRDefault="00B17D80" w:rsidP="00B17D80">
      <w:r>
        <w:t>Logically:</w:t>
      </w:r>
    </w:p>
    <w:p w:rsidR="00B17D80" w:rsidRDefault="00B17D80" w:rsidP="00B17D80">
      <w:pPr>
        <w:pStyle w:val="EW"/>
      </w:pPr>
      <w:r>
        <w:t>Command details</w:t>
      </w:r>
    </w:p>
    <w:p w:rsidR="00B17D80" w:rsidRDefault="00B17D80" w:rsidP="00B17D80">
      <w:pPr>
        <w:pStyle w:val="EW"/>
        <w:tabs>
          <w:tab w:val="left" w:pos="851"/>
        </w:tabs>
        <w:ind w:left="2835" w:hanging="2551"/>
      </w:pPr>
      <w:r>
        <w:tab/>
        <w:t>Command number:</w:t>
      </w:r>
      <w:r>
        <w:tab/>
        <w:t>1</w:t>
      </w:r>
    </w:p>
    <w:p w:rsidR="00B17D80" w:rsidRPr="00C90C8C" w:rsidRDefault="00B17D80" w:rsidP="00B17D80">
      <w:pPr>
        <w:pStyle w:val="EW"/>
        <w:tabs>
          <w:tab w:val="left" w:pos="851"/>
        </w:tabs>
        <w:ind w:left="2835" w:hanging="2551"/>
      </w:pPr>
      <w:r>
        <w:tab/>
      </w:r>
      <w:r w:rsidRPr="00C90C8C">
        <w:t>Command type:</w:t>
      </w:r>
      <w:r w:rsidRPr="00C90C8C">
        <w:tab/>
        <w:t>OPEN CHANNEL</w:t>
      </w:r>
    </w:p>
    <w:p w:rsidR="00B17D80" w:rsidRPr="00C90C8C" w:rsidRDefault="00B17D80" w:rsidP="00B17D80">
      <w:pPr>
        <w:pStyle w:val="EW"/>
        <w:tabs>
          <w:tab w:val="left" w:pos="851"/>
        </w:tabs>
        <w:ind w:left="2835" w:hanging="2551"/>
      </w:pPr>
      <w:r w:rsidRPr="00C90C8C">
        <w:tab/>
        <w:t>Command qualifier:</w:t>
      </w:r>
      <w:r w:rsidRPr="00C90C8C">
        <w:tab/>
        <w:t>immediate link establishment</w:t>
      </w:r>
    </w:p>
    <w:p w:rsidR="00B17D80" w:rsidRPr="00C90C8C" w:rsidRDefault="00B17D80" w:rsidP="00B17D80">
      <w:pPr>
        <w:pStyle w:val="EW"/>
        <w:tabs>
          <w:tab w:val="left" w:pos="851"/>
        </w:tabs>
        <w:ind w:left="2835" w:hanging="2551"/>
      </w:pPr>
      <w:r w:rsidRPr="00C90C8C">
        <w:t>Device identities</w:t>
      </w:r>
    </w:p>
    <w:p w:rsidR="00B17D80" w:rsidRPr="00C90C8C" w:rsidRDefault="00B17D80" w:rsidP="00B17D80">
      <w:pPr>
        <w:pStyle w:val="EW"/>
        <w:tabs>
          <w:tab w:val="left" w:pos="851"/>
        </w:tabs>
        <w:ind w:left="2835" w:hanging="2551"/>
      </w:pPr>
      <w:r w:rsidRPr="00C90C8C">
        <w:tab/>
        <w:t>Source device:</w:t>
      </w:r>
      <w:r w:rsidRPr="00C90C8C">
        <w:tab/>
        <w:t>ME</w:t>
      </w:r>
    </w:p>
    <w:p w:rsidR="00B17D80" w:rsidRPr="00C90C8C" w:rsidRDefault="00B17D80" w:rsidP="00B17D80">
      <w:pPr>
        <w:pStyle w:val="EW"/>
        <w:tabs>
          <w:tab w:val="left" w:pos="851"/>
        </w:tabs>
        <w:ind w:left="2835" w:hanging="2551"/>
      </w:pPr>
      <w:r w:rsidRPr="00C90C8C">
        <w:tab/>
        <w:t>Destination device:</w:t>
      </w:r>
      <w:r w:rsidRPr="00C90C8C">
        <w:tab/>
        <w:t>SIM</w:t>
      </w:r>
    </w:p>
    <w:p w:rsidR="00B17D80" w:rsidRDefault="00B17D80" w:rsidP="00B17D80">
      <w:pPr>
        <w:pStyle w:val="EW"/>
        <w:tabs>
          <w:tab w:val="left" w:pos="851"/>
        </w:tabs>
        <w:ind w:left="2835" w:hanging="2551"/>
      </w:pPr>
      <w:r>
        <w:t>Result</w:t>
      </w:r>
    </w:p>
    <w:p w:rsidR="00B17D80" w:rsidRDefault="00B17D80" w:rsidP="00B17D80">
      <w:pPr>
        <w:pStyle w:val="EW"/>
        <w:tabs>
          <w:tab w:val="left" w:pos="851"/>
        </w:tabs>
        <w:ind w:left="2835" w:hanging="2551"/>
      </w:pPr>
      <w:r>
        <w:tab/>
        <w:t>General Result:</w:t>
      </w:r>
      <w:r>
        <w:tab/>
        <w:t>Command performed successfully</w:t>
      </w:r>
    </w:p>
    <w:p w:rsidR="00B17D80" w:rsidRDefault="00B17D80" w:rsidP="00B17D80">
      <w:pPr>
        <w:pStyle w:val="EW"/>
        <w:tabs>
          <w:tab w:val="left" w:pos="851"/>
        </w:tabs>
        <w:ind w:left="2835" w:hanging="2551"/>
      </w:pPr>
      <w:r>
        <w:t>Channel status</w:t>
      </w:r>
      <w:r>
        <w:tab/>
        <w:t>Channel identifier 1 and link established or PDP context activated</w:t>
      </w:r>
    </w:p>
    <w:p w:rsidR="00B17D80" w:rsidRDefault="00B17D80" w:rsidP="00B17D80">
      <w:pPr>
        <w:pStyle w:val="EW"/>
        <w:tabs>
          <w:tab w:val="left" w:pos="851"/>
        </w:tabs>
        <w:ind w:left="2835" w:hanging="2551"/>
      </w:pPr>
      <w:r>
        <w:t>Bearer description</w:t>
      </w:r>
    </w:p>
    <w:p w:rsidR="00B17D80" w:rsidRDefault="00B17D80" w:rsidP="00B17D80">
      <w:pPr>
        <w:pStyle w:val="EW"/>
        <w:tabs>
          <w:tab w:val="left" w:pos="851"/>
        </w:tabs>
        <w:ind w:left="2835" w:hanging="2551"/>
      </w:pPr>
      <w:r>
        <w:tab/>
        <w:t>Bearer type:</w:t>
      </w:r>
      <w:r>
        <w:tab/>
      </w:r>
      <w:r>
        <w:tab/>
        <w:t>GPRS</w:t>
      </w:r>
    </w:p>
    <w:p w:rsidR="00B17D80" w:rsidRDefault="00B17D80" w:rsidP="00B17D80">
      <w:pPr>
        <w:pStyle w:val="EW"/>
        <w:tabs>
          <w:tab w:val="left" w:pos="851"/>
        </w:tabs>
        <w:ind w:left="2835" w:hanging="2551"/>
      </w:pPr>
      <w:r>
        <w:tab/>
        <w:t>Bearer parameter:</w:t>
      </w:r>
      <w:r>
        <w:tab/>
      </w:r>
    </w:p>
    <w:p w:rsidR="00B17D80" w:rsidRDefault="00B17D80" w:rsidP="00B17D80">
      <w:pPr>
        <w:pStyle w:val="EW"/>
        <w:tabs>
          <w:tab w:val="left" w:pos="851"/>
          <w:tab w:val="left" w:pos="1276"/>
        </w:tabs>
        <w:ind w:left="2835" w:hanging="2551"/>
      </w:pPr>
      <w:r>
        <w:tab/>
      </w:r>
      <w:r>
        <w:tab/>
        <w:t>Precedence Class:</w:t>
      </w:r>
      <w:r>
        <w:tab/>
      </w:r>
      <w:r>
        <w:tab/>
        <w:t>00</w:t>
      </w:r>
    </w:p>
    <w:p w:rsidR="00B17D80" w:rsidRDefault="00B17D80" w:rsidP="00B17D80">
      <w:pPr>
        <w:pStyle w:val="EW"/>
        <w:tabs>
          <w:tab w:val="left" w:pos="851"/>
          <w:tab w:val="left" w:pos="1276"/>
        </w:tabs>
        <w:ind w:left="2835" w:hanging="2551"/>
      </w:pPr>
      <w:r>
        <w:tab/>
      </w:r>
      <w:r>
        <w:tab/>
        <w:t>Delay Class:</w:t>
      </w:r>
      <w:r>
        <w:tab/>
      </w:r>
      <w:r>
        <w:tab/>
        <w:t>04</w:t>
      </w:r>
    </w:p>
    <w:p w:rsidR="00B17D80" w:rsidRDefault="00B17D80" w:rsidP="00B17D80">
      <w:pPr>
        <w:pStyle w:val="EW"/>
        <w:tabs>
          <w:tab w:val="left" w:pos="851"/>
          <w:tab w:val="left" w:pos="1276"/>
        </w:tabs>
        <w:ind w:left="2835" w:hanging="2551"/>
      </w:pPr>
      <w:r>
        <w:tab/>
      </w:r>
      <w:r>
        <w:tab/>
        <w:t>Reliability Class:</w:t>
      </w:r>
      <w:r>
        <w:tab/>
      </w:r>
      <w:r>
        <w:tab/>
        <w:t>05</w:t>
      </w:r>
    </w:p>
    <w:p w:rsidR="00B17D80" w:rsidRDefault="00B17D80" w:rsidP="00B17D80">
      <w:pPr>
        <w:pStyle w:val="EW"/>
        <w:tabs>
          <w:tab w:val="left" w:pos="851"/>
          <w:tab w:val="left" w:pos="1276"/>
        </w:tabs>
        <w:ind w:left="2835" w:hanging="2551"/>
      </w:pPr>
      <w:r>
        <w:tab/>
      </w:r>
      <w:r>
        <w:tab/>
        <w:t xml:space="preserve">Peak throughput class: </w:t>
      </w:r>
      <w:r>
        <w:tab/>
        <w:t>05</w:t>
      </w:r>
    </w:p>
    <w:p w:rsidR="00B17D80" w:rsidRDefault="00B17D80" w:rsidP="00B17D80">
      <w:pPr>
        <w:pStyle w:val="EW"/>
        <w:tabs>
          <w:tab w:val="left" w:pos="851"/>
          <w:tab w:val="left" w:pos="1276"/>
        </w:tabs>
        <w:ind w:left="2835" w:hanging="2551"/>
      </w:pPr>
      <w:r>
        <w:tab/>
      </w:r>
      <w:r>
        <w:tab/>
        <w:t>Mean throughput class:</w:t>
      </w:r>
      <w:r>
        <w:tab/>
        <w:t>31</w:t>
      </w:r>
    </w:p>
    <w:p w:rsidR="00B17D80" w:rsidRDefault="00B17D80" w:rsidP="00B17D80">
      <w:pPr>
        <w:pStyle w:val="EW"/>
        <w:tabs>
          <w:tab w:val="left" w:pos="851"/>
          <w:tab w:val="left" w:pos="1276"/>
        </w:tabs>
        <w:ind w:left="2835" w:hanging="2551"/>
      </w:pPr>
      <w:r>
        <w:tab/>
      </w:r>
      <w:r>
        <w:tab/>
        <w:t>Packet data protocol:</w:t>
      </w:r>
      <w:r>
        <w:tab/>
        <w:t>02 (IP)</w:t>
      </w:r>
    </w:p>
    <w:p w:rsidR="00B17D80" w:rsidRDefault="00B17D80" w:rsidP="00B17D80">
      <w:pPr>
        <w:pStyle w:val="EW"/>
      </w:pPr>
      <w:r>
        <w:t>Buffer</w:t>
      </w:r>
    </w:p>
    <w:p w:rsidR="00B17D80" w:rsidRDefault="00B17D80" w:rsidP="00B17D80">
      <w:pPr>
        <w:pStyle w:val="EW"/>
        <w:tabs>
          <w:tab w:val="left" w:pos="851"/>
        </w:tabs>
        <w:ind w:left="2835" w:hanging="2551"/>
      </w:pPr>
      <w:r>
        <w:tab/>
        <w:t>Buffer size:</w:t>
      </w:r>
      <w:r>
        <w:tab/>
        <w:t>1000</w:t>
      </w:r>
    </w:p>
    <w:p w:rsidR="00B17D80" w:rsidRDefault="00B17D80" w:rsidP="00B17D80">
      <w:pPr>
        <w:pStyle w:val="EW"/>
      </w:pPr>
    </w:p>
    <w:p w:rsidR="00B17D80" w:rsidRDefault="00B17D80" w:rsidP="00B17D80">
      <w:pPr>
        <w:rPr>
          <w:lang w:val="de-DE"/>
        </w:rPr>
      </w:pPr>
      <w:r>
        <w:rPr>
          <w:lang w:val="de-DE"/>
        </w:rPr>
        <w:t>Coding:</w:t>
      </w:r>
    </w:p>
    <w:p w:rsidR="00B17D80" w:rsidRDefault="00B17D80" w:rsidP="00B17D80">
      <w:pPr>
        <w:keepNext/>
        <w:rPr>
          <w:lang w:val="de-DE"/>
        </w:rPr>
      </w:pP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rPr>
                <w:lang w:val="de-DE"/>
              </w:rPr>
            </w:pPr>
            <w:r>
              <w:rPr>
                <w:lang w:val="de-DE"/>
              </w:rP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1F</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E8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 xml:space="preserve">ENVELOPE: EVENT DOWNLOAD - Channel Status 1.1.1 </w:t>
      </w:r>
    </w:p>
    <w:p w:rsidR="00B17D80" w:rsidRDefault="00B17D80" w:rsidP="00B17D80">
      <w:r>
        <w:t>Logically:</w:t>
      </w:r>
    </w:p>
    <w:p w:rsidR="00B17D80" w:rsidRDefault="00B17D80" w:rsidP="00B17D80">
      <w:pPr>
        <w:pStyle w:val="EW"/>
        <w:tabs>
          <w:tab w:val="left" w:pos="851"/>
        </w:tabs>
        <w:ind w:left="2835" w:hanging="2551"/>
      </w:pPr>
      <w:r>
        <w:t xml:space="preserve">Event list </w:t>
      </w:r>
    </w:p>
    <w:p w:rsidR="00B17D80" w:rsidRDefault="00B17D80" w:rsidP="00B17D80">
      <w:pPr>
        <w:pStyle w:val="EW"/>
        <w:tabs>
          <w:tab w:val="left" w:pos="851"/>
        </w:tabs>
        <w:ind w:left="2835" w:hanging="2551"/>
      </w:pPr>
      <w:r>
        <w:tab/>
        <w:t>Event:</w:t>
      </w:r>
      <w:r>
        <w:tab/>
        <w:t xml:space="preserve">Channel Status </w:t>
      </w:r>
    </w:p>
    <w:p w:rsidR="00B17D80" w:rsidRDefault="00B17D80" w:rsidP="00B17D80">
      <w:pPr>
        <w:pStyle w:val="EW"/>
        <w:tabs>
          <w:tab w:val="left" w:pos="851"/>
        </w:tabs>
        <w:ind w:left="2835" w:hanging="2551"/>
        <w:rPr>
          <w:lang w:val="fr-FR"/>
        </w:rPr>
      </w:pPr>
      <w:r>
        <w:rPr>
          <w:lang w:val="fr-FR"/>
        </w:rPr>
        <w:t xml:space="preserve">Device identities </w:t>
      </w:r>
    </w:p>
    <w:p w:rsidR="00B17D80" w:rsidRDefault="00B17D80" w:rsidP="00B17D80">
      <w:pPr>
        <w:pStyle w:val="EW"/>
        <w:tabs>
          <w:tab w:val="left" w:pos="851"/>
        </w:tabs>
        <w:ind w:left="2835" w:hanging="2551"/>
        <w:rPr>
          <w:lang w:val="fr-FR"/>
        </w:rPr>
      </w:pPr>
      <w:r>
        <w:rPr>
          <w:lang w:val="fr-FR"/>
        </w:rPr>
        <w:tab/>
        <w:t>Source device:</w:t>
      </w:r>
      <w:r>
        <w:rPr>
          <w:lang w:val="fr-FR"/>
        </w:rPr>
        <w:tab/>
        <w:t xml:space="preserve">ME </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 xml:space="preserve">SIM </w:t>
      </w:r>
    </w:p>
    <w:p w:rsidR="00B17D80" w:rsidRDefault="00B17D80" w:rsidP="00B17D80">
      <w:pPr>
        <w:pStyle w:val="EW"/>
        <w:tabs>
          <w:tab w:val="left" w:pos="851"/>
        </w:tabs>
        <w:ind w:left="2835" w:hanging="2551"/>
      </w:pPr>
      <w:r>
        <w:t>Channel status</w:t>
      </w:r>
    </w:p>
    <w:p w:rsidR="00B17D80" w:rsidRDefault="00B17D80" w:rsidP="00B17D80">
      <w:pPr>
        <w:pStyle w:val="EX"/>
        <w:tabs>
          <w:tab w:val="left" w:pos="851"/>
        </w:tabs>
        <w:ind w:left="2835" w:hanging="2551"/>
      </w:pPr>
      <w:r>
        <w:tab/>
        <w:t>Channel status:</w:t>
      </w:r>
      <w:r>
        <w:tab/>
        <w:t>Channel 1, link dropped</w:t>
      </w:r>
    </w:p>
    <w:p w:rsidR="00B17D80" w:rsidRDefault="00B17D80" w:rsidP="00B17D80">
      <w:pPr>
        <w:keepNext/>
      </w:pPr>
      <w:r>
        <w:lastRenderedPageBreak/>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D6</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0B</w:t>
            </w: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B8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05</w:t>
            </w:r>
          </w:p>
        </w:tc>
        <w:tc>
          <w:tcPr>
            <w:tcW w:w="546"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88"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H6"/>
      </w:pPr>
      <w:r>
        <w:t>27.22.7.11.1.5</w:t>
      </w:r>
      <w:r>
        <w:tab/>
        <w:t>Test requirement</w:t>
      </w:r>
    </w:p>
    <w:p w:rsidR="00B17D80" w:rsidRDefault="00B17D80" w:rsidP="00B17D80">
      <w:r>
        <w:t>The ME shall operate in the manner defined in expected sequence 1.1.</w:t>
      </w:r>
    </w:p>
    <w:p w:rsidR="00B17D80" w:rsidRDefault="00B17D80" w:rsidP="00B17D80">
      <w:pPr>
        <w:pStyle w:val="Heading3"/>
      </w:pPr>
      <w:bookmarkStart w:id="853" w:name="_Toc502363375"/>
      <w:bookmarkStart w:id="854" w:name="_Toc533173801"/>
      <w:bookmarkStart w:id="855" w:name="_Toc51834222"/>
      <w:r>
        <w:t>27.22.8</w:t>
      </w:r>
      <w:r>
        <w:tab/>
        <w:t>MO SHORT MESSAGE CONTROL BY SIM</w:t>
      </w:r>
      <w:bookmarkEnd w:id="853"/>
      <w:bookmarkEnd w:id="854"/>
      <w:bookmarkEnd w:id="855"/>
    </w:p>
    <w:p w:rsidR="00B17D80" w:rsidRDefault="00B17D80" w:rsidP="00B17D80">
      <w:pPr>
        <w:pStyle w:val="Heading4"/>
      </w:pPr>
      <w:bookmarkStart w:id="856" w:name="_Toc502363376"/>
      <w:bookmarkStart w:id="857" w:name="_Toc533173802"/>
      <w:bookmarkStart w:id="858" w:name="_Toc51834223"/>
      <w:r>
        <w:t>27.22.8.1</w:t>
      </w:r>
      <w:r>
        <w:tab/>
        <w:t>Definition and applicability</w:t>
      </w:r>
      <w:bookmarkEnd w:id="856"/>
      <w:bookmarkEnd w:id="857"/>
      <w:bookmarkEnd w:id="858"/>
    </w:p>
    <w:p w:rsidR="00B17D80" w:rsidRDefault="00B17D80" w:rsidP="00B17D80">
      <w:r>
        <w:t>See clause 3.2.2.</w:t>
      </w:r>
    </w:p>
    <w:p w:rsidR="00B17D80" w:rsidRDefault="00B17D80" w:rsidP="00B17D80">
      <w:pPr>
        <w:pStyle w:val="Heading4"/>
      </w:pPr>
      <w:bookmarkStart w:id="859" w:name="_Toc502363377"/>
      <w:bookmarkStart w:id="860" w:name="_Toc533173803"/>
      <w:bookmarkStart w:id="861" w:name="_Toc51834224"/>
      <w:r>
        <w:t>27.22.8.2</w:t>
      </w:r>
      <w:r>
        <w:tab/>
        <w:t>Conformance requirement</w:t>
      </w:r>
      <w:bookmarkEnd w:id="859"/>
      <w:bookmarkEnd w:id="860"/>
      <w:bookmarkEnd w:id="861"/>
    </w:p>
    <w:p w:rsidR="00B17D80" w:rsidRDefault="00B17D80" w:rsidP="00B17D80">
      <w:r>
        <w:t>The ME shall support the MO SEND SHORT MESSAGE CONTROL facility as defined in:</w:t>
      </w:r>
    </w:p>
    <w:p w:rsidR="00B17D80" w:rsidRDefault="00B17D80" w:rsidP="00B17D80">
      <w:pPr>
        <w:pStyle w:val="B1"/>
      </w:pPr>
      <w:r>
        <w:t>-</w:t>
      </w:r>
      <w:r>
        <w:tab/>
        <w:t>TS 11.14 [15] clause 9.2.</w:t>
      </w:r>
    </w:p>
    <w:p w:rsidR="00B17D80" w:rsidRDefault="00B17D80" w:rsidP="00B17D80">
      <w:r>
        <w:t xml:space="preserve">The ME shall also support the SEND SMS facitily as specified in </w:t>
      </w:r>
    </w:p>
    <w:p w:rsidR="00B17D80" w:rsidRDefault="00B17D80" w:rsidP="00B17D80">
      <w:pPr>
        <w:pStyle w:val="B1"/>
      </w:pPr>
      <w:r>
        <w:t>-</w:t>
      </w:r>
      <w:r>
        <w:tab/>
        <w:t>TS 11.14 [15] clause 6.4.10</w:t>
      </w:r>
    </w:p>
    <w:p w:rsidR="00B17D80" w:rsidRDefault="00B17D80" w:rsidP="00B17D80">
      <w:pPr>
        <w:pStyle w:val="Heading4"/>
      </w:pPr>
      <w:bookmarkStart w:id="862" w:name="_Toc502363378"/>
      <w:bookmarkStart w:id="863" w:name="_Toc533173804"/>
      <w:bookmarkStart w:id="864" w:name="_Toc51834225"/>
      <w:r>
        <w:t>27.22.8.3</w:t>
      </w:r>
      <w:r>
        <w:tab/>
        <w:t>Test purpose</w:t>
      </w:r>
      <w:bookmarkEnd w:id="862"/>
      <w:bookmarkEnd w:id="863"/>
      <w:bookmarkEnd w:id="864"/>
    </w:p>
    <w:p w:rsidR="00B17D80" w:rsidRDefault="00B17D80" w:rsidP="00B17D80">
      <w:r>
        <w:t>To verify that for all SMS sending attempts, even those resulting from a SEND SHORT MESSAGE proactive SIM command, the ME shall first pass the RP_destination_address of the service center and the TP_Destination_Address to the SIM, using the ENVELOPE (MO Short Message CONTROL).</w:t>
      </w:r>
    </w:p>
    <w:p w:rsidR="00B17D80" w:rsidRDefault="00B17D80" w:rsidP="00B17D80">
      <w:r>
        <w:t>To verify that if the SIM responds with '90 00', the ME shall send the SMS with the address unchanged.</w:t>
      </w:r>
    </w:p>
    <w:p w:rsidR="00B17D80" w:rsidRDefault="00B17D80" w:rsidP="00B17D80">
      <w:r>
        <w:t>To verify that if the SIM responds with '93 00', the ME shall not send the SMS and may retry the command.</w:t>
      </w:r>
    </w:p>
    <w:p w:rsidR="00B17D80" w:rsidRDefault="00B17D80" w:rsidP="00B17D80">
      <w:r>
        <w:t>To verify that if the SIM responds with '9F XX', the ME shall use the GET RESPONSE command to get the response data. The response data from the SIM shall indicate to the ME whether to send the SM as proposed, not send the SM, send the SM using the data supplied by the SIM.</w:t>
      </w:r>
    </w:p>
    <w:p w:rsidR="00B17D80" w:rsidRDefault="00B17D80" w:rsidP="00B17D80">
      <w:r>
        <w:t>To verify that, in the case where the initial SM request results from a proactive SEND SHORT MESSAGE, if the MO SMS CONTROL result is "not allowed" or "allowed with modifications", the ME shall inform the SIM using TERMINAL RESPONSE "interaction with call control by SIM or MO short message control by SIM, action not allowed".</w:t>
      </w:r>
    </w:p>
    <w:p w:rsidR="00B17D80" w:rsidRDefault="00B17D80" w:rsidP="00B17D80">
      <w:pPr>
        <w:pStyle w:val="Heading4"/>
      </w:pPr>
      <w:bookmarkStart w:id="865" w:name="_Toc502363379"/>
      <w:bookmarkStart w:id="866" w:name="_Toc533173805"/>
      <w:bookmarkStart w:id="867" w:name="_Toc51834226"/>
      <w:r>
        <w:t>27.22.8.4</w:t>
      </w:r>
      <w:r>
        <w:tab/>
        <w:t>Method of tests</w:t>
      </w:r>
      <w:bookmarkEnd w:id="865"/>
      <w:bookmarkEnd w:id="866"/>
      <w:bookmarkEnd w:id="867"/>
    </w:p>
    <w:p w:rsidR="00B17D80" w:rsidRDefault="00B17D80" w:rsidP="00B17D80">
      <w:pPr>
        <w:pStyle w:val="Heading5"/>
      </w:pPr>
      <w:bookmarkStart w:id="868" w:name="_Toc502363380"/>
      <w:bookmarkStart w:id="869" w:name="_Toc533173806"/>
      <w:bookmarkStart w:id="870" w:name="_Toc51834227"/>
      <w:r>
        <w:t>27.22.8.4.1</w:t>
      </w:r>
      <w:r>
        <w:tab/>
        <w:t>Initial conditions</w:t>
      </w:r>
      <w:bookmarkEnd w:id="868"/>
      <w:bookmarkEnd w:id="869"/>
      <w:bookmarkEnd w:id="870"/>
    </w:p>
    <w:p w:rsidR="00B17D80" w:rsidRDefault="00B17D80" w:rsidP="00B17D80">
      <w:r>
        <w:t>The ME is connected to the System Simulator and the SIM Simulator.</w:t>
      </w:r>
    </w:p>
    <w:p w:rsidR="00B17D80" w:rsidRDefault="00B17D80" w:rsidP="00B17D80">
      <w:r>
        <w:t>Prior to this test the ME shall have been powered on and performed the PROFILE DOWNLOAD procedure.</w:t>
      </w:r>
    </w:p>
    <w:p w:rsidR="00B17D80" w:rsidRDefault="00B17D80" w:rsidP="00B17D80">
      <w:r>
        <w:t>The MO SMS control service is enabled.</w:t>
      </w:r>
    </w:p>
    <w:p w:rsidR="00B17D80" w:rsidRDefault="00B17D80" w:rsidP="00B17D80">
      <w:r>
        <w:t>The SMS service center address in the ME shall be set to “+112233445566778” prior to the execution of the tests.</w:t>
      </w:r>
    </w:p>
    <w:p w:rsidR="00B17D80" w:rsidRDefault="00B17D80" w:rsidP="00B17D80">
      <w:r>
        <w:t>The GSM parameters of the system simulator are:</w:t>
      </w:r>
    </w:p>
    <w:p w:rsidR="00B17D80" w:rsidRDefault="00B17D80" w:rsidP="00B17D80">
      <w:pPr>
        <w:pStyle w:val="B1"/>
      </w:pPr>
      <w:r>
        <w:t>-</w:t>
      </w:r>
      <w:r>
        <w:tab/>
        <w:t>Mobile Country Code (MCC) = 001;</w:t>
      </w:r>
    </w:p>
    <w:p w:rsidR="00B17D80" w:rsidRPr="00F8746F" w:rsidRDefault="00B17D80" w:rsidP="00B17D80">
      <w:pPr>
        <w:pStyle w:val="B1"/>
        <w:rPr>
          <w:lang w:val="en-US"/>
        </w:rPr>
      </w:pPr>
      <w:r w:rsidRPr="00F8746F">
        <w:rPr>
          <w:lang w:val="en-US"/>
        </w:rPr>
        <w:t>-</w:t>
      </w:r>
      <w:r w:rsidRPr="00F8746F">
        <w:rPr>
          <w:lang w:val="en-US"/>
        </w:rPr>
        <w:tab/>
        <w:t>Mobile Network Code (MNC) = 01;</w:t>
      </w:r>
    </w:p>
    <w:p w:rsidR="00B17D80" w:rsidRDefault="00B17D80" w:rsidP="00B17D80">
      <w:pPr>
        <w:pStyle w:val="B1"/>
      </w:pPr>
      <w:r>
        <w:lastRenderedPageBreak/>
        <w:t>-</w:t>
      </w:r>
      <w:r>
        <w:tab/>
        <w:t>Location Area Code (LAC) = 0001;</w:t>
      </w:r>
    </w:p>
    <w:p w:rsidR="00B17D80" w:rsidRDefault="00B17D80" w:rsidP="00B17D80">
      <w:pPr>
        <w:pStyle w:val="B1"/>
      </w:pPr>
      <w:r>
        <w:t>-</w:t>
      </w:r>
      <w:r>
        <w:tab/>
        <w:t>Cell Identity value = 0001;</w:t>
      </w:r>
    </w:p>
    <w:p w:rsidR="00B17D80" w:rsidRPr="00DB22C2" w:rsidRDefault="00B17D80" w:rsidP="00B17D80">
      <w:r w:rsidRPr="00DB22C2">
        <w:t xml:space="preserve">The </w:t>
      </w:r>
      <w:r>
        <w:t>PCS 1900</w:t>
      </w:r>
      <w:r w:rsidRPr="00DB22C2">
        <w:t xml:space="preserve"> parameters of the system simulator are:</w:t>
      </w:r>
    </w:p>
    <w:p w:rsidR="00B17D80" w:rsidRPr="00DB22C2" w:rsidRDefault="00B17D80" w:rsidP="00B17D80">
      <w:pPr>
        <w:pStyle w:val="B1"/>
      </w:pPr>
      <w:r>
        <w:t>-</w:t>
      </w:r>
      <w:r>
        <w:tab/>
      </w:r>
      <w:r w:rsidRPr="00DB22C2">
        <w:t xml:space="preserve">Mobile Country Code (MCC) = </w:t>
      </w:r>
      <w:r>
        <w:t>00</w:t>
      </w:r>
      <w:r w:rsidRPr="00DB22C2">
        <w:t>1;</w:t>
      </w:r>
    </w:p>
    <w:p w:rsidR="00B17D80" w:rsidRPr="00D23B07" w:rsidRDefault="00B17D80" w:rsidP="00B17D80">
      <w:pPr>
        <w:pStyle w:val="B1"/>
      </w:pPr>
      <w:r w:rsidRPr="00D23B07">
        <w:t>-</w:t>
      </w:r>
      <w:r w:rsidRPr="00D23B07">
        <w:tab/>
        <w:t>Mobile Network Code (MNC) = 011;</w:t>
      </w:r>
    </w:p>
    <w:p w:rsidR="00B17D80" w:rsidRPr="00DB22C2" w:rsidRDefault="00B17D80" w:rsidP="00B17D80">
      <w:pPr>
        <w:pStyle w:val="B1"/>
      </w:pPr>
      <w:r>
        <w:t>-</w:t>
      </w:r>
      <w:r>
        <w:tab/>
      </w:r>
      <w:r w:rsidRPr="00DB22C2">
        <w:t xml:space="preserve">Location Area Code (LAC) = </w:t>
      </w:r>
      <w:r>
        <w:t>000</w:t>
      </w:r>
      <w:r w:rsidRPr="00DB22C2">
        <w:t>1;</w:t>
      </w:r>
    </w:p>
    <w:p w:rsidR="00B17D80" w:rsidRPr="00DB22C2" w:rsidRDefault="00B17D80" w:rsidP="00B17D80">
      <w:pPr>
        <w:pStyle w:val="B1"/>
      </w:pPr>
      <w:r>
        <w:t>-</w:t>
      </w:r>
      <w:r>
        <w:tab/>
      </w:r>
      <w:r w:rsidRPr="00DB22C2">
        <w:t xml:space="preserve">Cell Identity value = </w:t>
      </w:r>
      <w:r>
        <w:t>0001.</w:t>
      </w:r>
    </w:p>
    <w:p w:rsidR="00B17D80" w:rsidRDefault="00B17D80" w:rsidP="00B17D80">
      <w:pPr>
        <w:pStyle w:val="Heading5"/>
      </w:pPr>
      <w:bookmarkStart w:id="871" w:name="_Toc502363381"/>
      <w:bookmarkStart w:id="872" w:name="_Toc533173807"/>
      <w:bookmarkStart w:id="873" w:name="_Toc51834228"/>
      <w:r>
        <w:t>27.22.8.4.2</w:t>
      </w:r>
      <w:r>
        <w:tab/>
        <w:t>Procedure</w:t>
      </w:r>
      <w:bookmarkEnd w:id="871"/>
      <w:bookmarkEnd w:id="872"/>
      <w:bookmarkEnd w:id="873"/>
    </w:p>
    <w:p w:rsidR="00B17D80" w:rsidRDefault="00B17D80" w:rsidP="00B17D80">
      <w:pPr>
        <w:keepNext/>
        <w:rPr>
          <w:b/>
        </w:rPr>
      </w:pPr>
      <w:r>
        <w:rPr>
          <w:b/>
        </w:rPr>
        <w:t>Expected Sequence 1.1 (MO SM CONTROL BY SIM , with Proactive command, Allowed, no modification')</w:t>
      </w:r>
    </w:p>
    <w:p w:rsidR="00B17D80" w:rsidRDefault="00B17D80" w:rsidP="00B17D80">
      <w:pPr>
        <w:pStyle w:val="TH"/>
        <w:spacing w:before="0" w:after="0"/>
        <w:rPr>
          <w:sz w:val="12"/>
          <w:szCs w:val="12"/>
        </w:rPr>
      </w:pPr>
    </w:p>
    <w:tbl>
      <w:tblPr>
        <w:tblW w:w="10121" w:type="dxa"/>
        <w:tblLayout w:type="fixed"/>
        <w:tblCellMar>
          <w:left w:w="56" w:type="dxa"/>
          <w:right w:w="56" w:type="dxa"/>
        </w:tblCellMar>
        <w:tblLook w:val="0000" w:firstRow="0" w:lastRow="0" w:firstColumn="0" w:lastColumn="0" w:noHBand="0" w:noVBand="0"/>
      </w:tblPr>
      <w:tblGrid>
        <w:gridCol w:w="765"/>
        <w:gridCol w:w="1418"/>
        <w:gridCol w:w="4110"/>
        <w:gridCol w:w="3828"/>
      </w:tblGrid>
      <w:tr w:rsidR="00B17D80" w:rsidTr="007B59FD">
        <w:tblPrEx>
          <w:tblCellMar>
            <w:top w:w="0" w:type="dxa"/>
            <w:bottom w:w="0" w:type="dxa"/>
          </w:tblCellMar>
        </w:tblPrEx>
        <w:trPr>
          <w:cantSplit/>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4110"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82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 xml:space="preserve">Comments </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SIM -&gt; ME</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PROACTIVE COMMAND PENDING: SEND SHORT MESSAGE 1.1.1</w:t>
            </w:r>
          </w:p>
        </w:tc>
        <w:tc>
          <w:tcPr>
            <w:tcW w:w="382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2</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 -&gt; SIM</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FETCH</w:t>
            </w:r>
          </w:p>
        </w:tc>
        <w:tc>
          <w:tcPr>
            <w:tcW w:w="382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3</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SIM -&gt; ME</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PROACTIVE COMMAND: SEND SHORT MESSAGE 1.1.1</w:t>
            </w:r>
          </w:p>
        </w:tc>
        <w:tc>
          <w:tcPr>
            <w:tcW w:w="382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4</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 -&gt; USER</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Display "Send SM"</w:t>
            </w:r>
          </w:p>
        </w:tc>
        <w:tc>
          <w:tcPr>
            <w:tcW w:w="382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rPr>
                <w:lang w:val="fr-FR"/>
              </w:rPr>
            </w:pPr>
            <w:r>
              <w:rPr>
                <w:lang w:val="fr-FR"/>
              </w:rPr>
              <w:t>[Alpha Identifier]</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rPr>
                <w:lang w:val="fr-FR"/>
              </w:rPr>
            </w:pPr>
            <w:r>
              <w:rPr>
                <w:lang w:val="fr-FR"/>
              </w:rPr>
              <w:t>5</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rPr>
                <w:lang w:val="fr-FR"/>
              </w:rPr>
            </w:pPr>
            <w:r>
              <w:rPr>
                <w:lang w:val="fr-FR"/>
              </w:rPr>
              <w:t>ME -&gt; SIM</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ENVELOPE: MO SHORT MESSAGE CONTROL 1.1.1A</w:t>
            </w:r>
          </w:p>
          <w:p w:rsidR="00B17D80" w:rsidRDefault="00B17D80" w:rsidP="007B59FD">
            <w:pPr>
              <w:pStyle w:val="TAL"/>
            </w:pPr>
            <w:r>
              <w:t>Or</w:t>
            </w:r>
          </w:p>
          <w:p w:rsidR="00B17D80" w:rsidRDefault="00B17D80" w:rsidP="007B59FD">
            <w:pPr>
              <w:pStyle w:val="TAL"/>
            </w:pPr>
            <w:r>
              <w:t>ENVELOPE: MO SHORT MESSAGE CONTROL 1.1.1B</w:t>
            </w:r>
          </w:p>
        </w:tc>
        <w:tc>
          <w:tcPr>
            <w:tcW w:w="382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p>
          <w:p w:rsidR="00B17D80" w:rsidRDefault="00B17D80" w:rsidP="007B59FD">
            <w:pPr>
              <w:pStyle w:val="TAL"/>
            </w:pPr>
            <w:r>
              <w:t>[Option B shall apply for PCS1900 parameters]</w:t>
            </w:r>
          </w:p>
          <w:p w:rsidR="00B17D80" w:rsidRDefault="00B17D80" w:rsidP="007B59FD">
            <w:pPr>
              <w:pStyle w:val="TAL"/>
            </w:pP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6</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SIM -&gt; ME</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9F 02</w:t>
            </w:r>
          </w:p>
        </w:tc>
        <w:tc>
          <w:tcPr>
            <w:tcW w:w="382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7</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 -&gt; SIM</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GET RESPONSE</w:t>
            </w:r>
          </w:p>
          <w:p w:rsidR="00B17D80" w:rsidRDefault="00B17D80" w:rsidP="007B59FD">
            <w:pPr>
              <w:pStyle w:val="TAL"/>
            </w:pPr>
          </w:p>
        </w:tc>
        <w:tc>
          <w:tcPr>
            <w:tcW w:w="382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8</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SIM -&gt; ME</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MO SMS CONTROL RESULT 1.1.1</w:t>
            </w:r>
          </w:p>
        </w:tc>
        <w:tc>
          <w:tcPr>
            <w:tcW w:w="382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 “Allowed, no modification”]</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9</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 -&gt; SS</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 xml:space="preserve"> Send SMS-PP</w:t>
            </w:r>
            <w:r>
              <w:rPr>
                <w:bCs/>
              </w:rPr>
              <w:t xml:space="preserve"> </w:t>
            </w:r>
            <w:r>
              <w:t>Message 1.1</w:t>
            </w:r>
          </w:p>
        </w:tc>
        <w:tc>
          <w:tcPr>
            <w:tcW w:w="382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[The ME sends the SM containing SMS-PP (SEND SHORT MESSAGE) Message 1.1 without modification]</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10</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SS -&gt; ME</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SMS RP-ACK</w:t>
            </w:r>
          </w:p>
        </w:tc>
        <w:tc>
          <w:tcPr>
            <w:tcW w:w="382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11</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 -&gt; SIM</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TERMINAL RESPONSE: SEND SHORT MESSAGE 1.1.1</w:t>
            </w:r>
          </w:p>
        </w:tc>
        <w:tc>
          <w:tcPr>
            <w:tcW w:w="3828"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PROACTIVE COMMAND: SEND SHORT MESSAGE 1.1.1</w:t>
      </w:r>
    </w:p>
    <w:p w:rsidR="00B17D80" w:rsidRDefault="00B17D80" w:rsidP="00B17D80">
      <w:pPr>
        <w:keepNext/>
        <w:keepLines/>
      </w:pPr>
      <w:r>
        <w:t>Logically:</w:t>
      </w:r>
    </w:p>
    <w:p w:rsidR="00B17D80" w:rsidRDefault="00B17D80" w:rsidP="00B17D80">
      <w:pPr>
        <w:pStyle w:val="EW"/>
        <w:keepNext/>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SHORT MESSAGE</w:t>
      </w:r>
    </w:p>
    <w:p w:rsidR="00B17D80" w:rsidRDefault="00B17D80" w:rsidP="00B17D80">
      <w:pPr>
        <w:pStyle w:val="EW"/>
        <w:tabs>
          <w:tab w:val="left" w:pos="851"/>
        </w:tabs>
        <w:ind w:left="2835" w:hanging="2551"/>
      </w:pPr>
      <w:r>
        <w:tab/>
        <w:t>Command qualifier:</w:t>
      </w:r>
      <w:r>
        <w:tab/>
        <w:t>packing not required</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SIM</w:t>
      </w:r>
    </w:p>
    <w:p w:rsidR="00B17D80" w:rsidRPr="00F51EF9" w:rsidRDefault="00B17D80" w:rsidP="00B17D80">
      <w:pPr>
        <w:pStyle w:val="EW"/>
        <w:tabs>
          <w:tab w:val="left" w:pos="851"/>
        </w:tabs>
        <w:ind w:left="2835" w:hanging="2551"/>
        <w:rPr>
          <w:lang w:val="fr-FR"/>
        </w:rPr>
      </w:pPr>
      <w:r>
        <w:rPr>
          <w:lang w:val="fr-FR"/>
        </w:rPr>
        <w:tab/>
      </w:r>
      <w:r w:rsidRPr="00F51EF9">
        <w:rPr>
          <w:lang w:val="fr-FR"/>
        </w:rPr>
        <w:t>Destination device:</w:t>
      </w:r>
      <w:r w:rsidRPr="00F51EF9">
        <w:rPr>
          <w:lang w:val="fr-FR"/>
        </w:rPr>
        <w:tab/>
        <w:t>Network</w:t>
      </w:r>
    </w:p>
    <w:p w:rsidR="00B17D80" w:rsidRDefault="00B17D80" w:rsidP="00B17D80">
      <w:pPr>
        <w:pStyle w:val="EW"/>
        <w:tabs>
          <w:tab w:val="left" w:pos="851"/>
        </w:tabs>
        <w:ind w:left="2835" w:hanging="2551"/>
      </w:pPr>
      <w:r w:rsidRPr="00F51EF9">
        <w:rPr>
          <w:lang w:val="fr-FR"/>
        </w:rPr>
        <w:tab/>
      </w:r>
      <w:r>
        <w:t>Alpha identifier:</w:t>
      </w:r>
      <w:r>
        <w:tab/>
        <w:t>"Send SM"</w:t>
      </w:r>
    </w:p>
    <w:p w:rsidR="00B17D80" w:rsidRDefault="00B17D80" w:rsidP="00B17D80">
      <w:pPr>
        <w:pStyle w:val="EW"/>
        <w:tabs>
          <w:tab w:val="left" w:pos="851"/>
          <w:tab w:val="left" w:pos="1134"/>
        </w:tabs>
        <w:ind w:left="2835" w:hanging="2551"/>
      </w:pPr>
      <w:r>
        <w:t>Address</w:t>
      </w:r>
    </w:p>
    <w:p w:rsidR="00B17D80" w:rsidRDefault="00B17D80" w:rsidP="00B17D80">
      <w:pPr>
        <w:pStyle w:val="EW"/>
        <w:tabs>
          <w:tab w:val="left" w:pos="851"/>
          <w:tab w:val="left" w:pos="1134"/>
        </w:tabs>
        <w:ind w:left="2835" w:hanging="2551"/>
      </w:pPr>
      <w:r>
        <w:tab/>
        <w:t>TON:</w:t>
      </w:r>
      <w:r>
        <w:tab/>
      </w:r>
      <w:r>
        <w:tab/>
        <w:t>International number</w:t>
      </w:r>
    </w:p>
    <w:p w:rsidR="00B17D80" w:rsidRDefault="00B17D80" w:rsidP="00B17D80">
      <w:pPr>
        <w:pStyle w:val="EW"/>
        <w:tabs>
          <w:tab w:val="left" w:pos="851"/>
          <w:tab w:val="left" w:pos="1134"/>
        </w:tabs>
        <w:ind w:left="2835" w:hanging="2551"/>
      </w:pPr>
      <w:r>
        <w:tab/>
        <w:t>NPI:</w:t>
      </w:r>
      <w:r>
        <w:tab/>
      </w:r>
      <w:r>
        <w:tab/>
        <w:t>"ISDN / telephone numbering plan"</w:t>
      </w:r>
    </w:p>
    <w:p w:rsidR="00B17D80" w:rsidRDefault="00B17D80" w:rsidP="00B17D80">
      <w:pPr>
        <w:pStyle w:val="EW"/>
        <w:tabs>
          <w:tab w:val="left" w:pos="851"/>
          <w:tab w:val="left" w:pos="1134"/>
        </w:tabs>
        <w:ind w:left="2835" w:hanging="2551"/>
      </w:pPr>
      <w:r>
        <w:tab/>
        <w:t>Dialling number string</w:t>
      </w:r>
      <w:r>
        <w:tab/>
        <w:t>"112233445566778"</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lastRenderedPageBreak/>
        <w:tab/>
        <w:t>TP-MR</w:t>
      </w:r>
      <w:r>
        <w:tab/>
        <w:t>"00"</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t>TON</w:t>
      </w:r>
      <w:r>
        <w:tab/>
        <w:t>International number</w:t>
      </w:r>
    </w:p>
    <w:p w:rsidR="00B17D80" w:rsidRDefault="00B17D80" w:rsidP="00B17D80">
      <w:pPr>
        <w:pStyle w:val="EW"/>
        <w:tabs>
          <w:tab w:val="left" w:pos="851"/>
          <w:tab w:val="left" w:pos="1134"/>
        </w:tabs>
        <w:ind w:left="2835" w:hanging="2551"/>
      </w:pPr>
      <w:r>
        <w:tab/>
        <w:t>NPI</w:t>
      </w:r>
      <w:r>
        <w:tab/>
        <w:t>"ISDN / telephone numbering plan"</w:t>
      </w:r>
    </w:p>
    <w:p w:rsidR="00B17D80" w:rsidRDefault="00B17D80" w:rsidP="00B17D80">
      <w:pPr>
        <w:pStyle w:val="EW"/>
        <w:tabs>
          <w:tab w:val="left" w:pos="851"/>
          <w:tab w:val="left" w:pos="1134"/>
        </w:tabs>
        <w:ind w:left="2835" w:hanging="2551"/>
      </w:pPr>
      <w:r>
        <w:tab/>
        <w:t>Address value</w:t>
      </w:r>
      <w:r>
        <w:tab/>
        <w:t>"012345678"</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tabs>
          <w:tab w:val="left" w:pos="851"/>
          <w:tab w:val="left" w:pos="1134"/>
        </w:tabs>
        <w:ind w:left="2835" w:hanging="2551"/>
      </w:pPr>
      <w:r>
        <w:tab/>
        <w:t>TP-DCS</w:t>
      </w:r>
    </w:p>
    <w:p w:rsidR="00B17D80" w:rsidRDefault="00B17D80" w:rsidP="00B17D80">
      <w:pPr>
        <w:pStyle w:val="EW"/>
        <w:tabs>
          <w:tab w:val="left" w:pos="851"/>
          <w:tab w:val="left" w:pos="1134"/>
        </w:tabs>
        <w:ind w:left="2835" w:hanging="2551"/>
      </w:pPr>
      <w:r>
        <w:tab/>
      </w:r>
      <w:r>
        <w:tab/>
        <w:t>Message coding</w:t>
      </w:r>
      <w:r>
        <w:tab/>
        <w:t>8-bit data</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12</w:t>
      </w:r>
    </w:p>
    <w:p w:rsidR="00B17D80" w:rsidRDefault="00B17D80" w:rsidP="00B17D80">
      <w:pPr>
        <w:pStyle w:val="EX"/>
        <w:tabs>
          <w:tab w:val="left" w:pos="851"/>
          <w:tab w:val="left" w:pos="1134"/>
        </w:tabs>
        <w:ind w:left="2835" w:hanging="2551"/>
      </w:pPr>
      <w:r>
        <w:tab/>
        <w:t>TP-UD</w:t>
      </w:r>
      <w:r>
        <w:tab/>
        <w:t>"Test Message"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85</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r>
        <w:t>SMS-PP (SEND SHORT MESSAGE) Message 1.1</w:t>
      </w:r>
    </w:p>
    <w:p w:rsidR="00B17D80" w:rsidRDefault="00B17D80" w:rsidP="00B17D80">
      <w:r>
        <w:t>Logically:</w:t>
      </w:r>
    </w:p>
    <w:p w:rsidR="00B17D80" w:rsidRDefault="00B17D80" w:rsidP="00B17D80">
      <w:pPr>
        <w:pStyle w:val="EW"/>
        <w:tabs>
          <w:tab w:val="left" w:pos="851"/>
          <w:tab w:val="left" w:pos="1134"/>
        </w:tabs>
        <w:ind w:left="2835" w:hanging="2551"/>
      </w:pPr>
      <w:r>
        <w:t>SMS RPDU</w:t>
      </w:r>
    </w:p>
    <w:p w:rsidR="00B17D80" w:rsidRDefault="00B17D80" w:rsidP="00B17D80">
      <w:pPr>
        <w:pStyle w:val="EW"/>
        <w:tabs>
          <w:tab w:val="left" w:pos="851"/>
          <w:tab w:val="left" w:pos="1134"/>
        </w:tabs>
        <w:ind w:left="2835" w:hanging="2551"/>
      </w:pPr>
      <w:r>
        <w:tab/>
        <w:t>RP-Originator Address</w:t>
      </w:r>
      <w:r>
        <w:tab/>
        <w:t>not used</w:t>
      </w:r>
    </w:p>
    <w:p w:rsidR="00B17D80" w:rsidRDefault="00B17D80" w:rsidP="00B17D80">
      <w:pPr>
        <w:pStyle w:val="EW"/>
        <w:tabs>
          <w:tab w:val="left" w:pos="851"/>
          <w:tab w:val="left" w:pos="1134"/>
        </w:tabs>
        <w:ind w:left="2835" w:hanging="2551"/>
      </w:pPr>
      <w:r>
        <w:tab/>
        <w:t>RP-Destination SMSC Address</w:t>
      </w:r>
    </w:p>
    <w:p w:rsidR="00B17D80" w:rsidRDefault="00B17D80" w:rsidP="00B17D80">
      <w:pPr>
        <w:pStyle w:val="EW"/>
        <w:tabs>
          <w:tab w:val="left" w:pos="851"/>
          <w:tab w:val="left" w:pos="1134"/>
        </w:tabs>
        <w:ind w:left="2835" w:hanging="2551"/>
      </w:pPr>
      <w:r>
        <w:tab/>
        <w:t>TON</w:t>
      </w:r>
      <w:r>
        <w:tab/>
        <w:t>International number</w:t>
      </w:r>
    </w:p>
    <w:p w:rsidR="00B17D80" w:rsidRDefault="00B17D80" w:rsidP="00B17D80">
      <w:pPr>
        <w:pStyle w:val="EW"/>
        <w:tabs>
          <w:tab w:val="left" w:pos="851"/>
          <w:tab w:val="left" w:pos="1134"/>
        </w:tabs>
        <w:ind w:left="2835" w:hanging="2551"/>
      </w:pPr>
      <w:r>
        <w:tab/>
        <w:t>NPI</w:t>
      </w:r>
      <w:r>
        <w:tab/>
        <w:t>"ISDN / telephone numbering plan"</w:t>
      </w:r>
    </w:p>
    <w:p w:rsidR="00B17D80" w:rsidRDefault="00B17D80" w:rsidP="00B17D80">
      <w:pPr>
        <w:pStyle w:val="EW"/>
        <w:tabs>
          <w:tab w:val="left" w:pos="851"/>
          <w:tab w:val="left" w:pos="1134"/>
        </w:tabs>
        <w:ind w:left="2835" w:hanging="2551"/>
      </w:pPr>
      <w:r>
        <w:tab/>
        <w:t>Address value</w:t>
      </w:r>
      <w:r>
        <w:tab/>
        <w:t>"112233445566778"</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tab/>
        <w:t>TP-MR</w:t>
      </w:r>
      <w:r>
        <w:tab/>
        <w:t>"01"</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p>
    <w:p w:rsidR="00B17D80" w:rsidRDefault="00B17D80" w:rsidP="00B17D80">
      <w:pPr>
        <w:pStyle w:val="EW"/>
        <w:tabs>
          <w:tab w:val="left" w:pos="851"/>
          <w:tab w:val="left" w:pos="1134"/>
        </w:tabs>
        <w:ind w:left="2835" w:hanging="2551"/>
      </w:pPr>
      <w:r>
        <w:tab/>
      </w:r>
      <w:r>
        <w:tab/>
        <w:t>Address value</w:t>
      </w:r>
      <w:r>
        <w:tab/>
        <w:t>"012345678"</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keepNext/>
        <w:tabs>
          <w:tab w:val="left" w:pos="851"/>
          <w:tab w:val="left" w:pos="1134"/>
        </w:tabs>
        <w:ind w:left="2835" w:hanging="2551"/>
      </w:pPr>
      <w:r>
        <w:tab/>
        <w:t>TP-DCS</w:t>
      </w:r>
    </w:p>
    <w:p w:rsidR="00B17D80" w:rsidRDefault="00B17D80" w:rsidP="00B17D80">
      <w:pPr>
        <w:pStyle w:val="EW"/>
        <w:keepNext/>
        <w:tabs>
          <w:tab w:val="left" w:pos="851"/>
          <w:tab w:val="left" w:pos="1134"/>
        </w:tabs>
        <w:ind w:left="2835" w:hanging="2551"/>
      </w:pPr>
      <w:r>
        <w:tab/>
      </w:r>
      <w:r>
        <w:tab/>
        <w:t>Message coding</w:t>
      </w:r>
      <w:r>
        <w:tab/>
        <w:t>8-bit data</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12</w:t>
      </w:r>
    </w:p>
    <w:p w:rsidR="00B17D80" w:rsidRDefault="00B17D80" w:rsidP="00B17D80">
      <w:pPr>
        <w:pStyle w:val="EX"/>
        <w:tabs>
          <w:tab w:val="left" w:pos="851"/>
          <w:tab w:val="left" w:pos="1134"/>
        </w:tabs>
        <w:ind w:left="2835" w:hanging="2551"/>
      </w:pPr>
      <w:r>
        <w:tab/>
        <w:t>TP-UD</w:t>
      </w:r>
      <w:r>
        <w:tab/>
        <w:t>"Test Message"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bl>
    <w:p w:rsidR="00B17D80" w:rsidRDefault="00B17D80" w:rsidP="00B17D80">
      <w:pPr>
        <w:pStyle w:val="FP"/>
      </w:pPr>
    </w:p>
    <w:p w:rsidR="00B17D80" w:rsidRDefault="00B17D80" w:rsidP="00B17D80">
      <w:r>
        <w:t>ENVELOPE MO SHORT MESSAGE CONTROL 1.1.1A</w:t>
      </w:r>
    </w:p>
    <w:p w:rsidR="00B17D80" w:rsidRPr="00F51EF9" w:rsidRDefault="00B17D80" w:rsidP="00B17D80">
      <w:pPr>
        <w:rPr>
          <w:lang w:val="fr-FR"/>
        </w:rPr>
      </w:pPr>
      <w:r w:rsidRPr="00F51EF9">
        <w:rPr>
          <w:lang w:val="fr-FR"/>
        </w:rPr>
        <w:t>Logically:</w:t>
      </w:r>
    </w:p>
    <w:p w:rsidR="00B17D80" w:rsidRDefault="00B17D80" w:rsidP="00B17D80">
      <w:pPr>
        <w:pStyle w:val="EW"/>
        <w:tabs>
          <w:tab w:val="left" w:pos="851"/>
        </w:tabs>
        <w:ind w:left="2835" w:hanging="2551"/>
        <w:rPr>
          <w:lang w:val="fr-FR"/>
        </w:rPr>
      </w:pPr>
      <w:r>
        <w:rPr>
          <w:lang w:val="fr-FR"/>
        </w:rPr>
        <w:t>Device identities</w:t>
      </w:r>
    </w:p>
    <w:p w:rsidR="00B17D80" w:rsidRDefault="00B17D80" w:rsidP="00B17D80">
      <w:pPr>
        <w:pStyle w:val="EW"/>
        <w:tabs>
          <w:tab w:val="left" w:pos="851"/>
        </w:tabs>
        <w:ind w:left="2835" w:hanging="2551"/>
        <w:rPr>
          <w:lang w:val="fr-FR"/>
        </w:rPr>
      </w:pPr>
      <w:r>
        <w:rPr>
          <w:lang w:val="fr-FR"/>
        </w:rPr>
        <w:tab/>
        <w:t>Source device:</w:t>
      </w:r>
      <w:r>
        <w:rPr>
          <w:lang w:val="fr-FR"/>
        </w:rPr>
        <w:tab/>
        <w:t>ME</w:t>
      </w:r>
    </w:p>
    <w:p w:rsidR="00B17D80" w:rsidRDefault="00B17D80" w:rsidP="00B17D80">
      <w:pPr>
        <w:pStyle w:val="EW"/>
        <w:tabs>
          <w:tab w:val="left" w:pos="851"/>
        </w:tabs>
        <w:ind w:left="2835" w:hanging="2551"/>
        <w:rPr>
          <w:lang w:val="fr-FR"/>
        </w:rPr>
      </w:pPr>
      <w:r>
        <w:rPr>
          <w:lang w:val="fr-FR"/>
        </w:rPr>
        <w:tab/>
        <w:t>Destination device:</w:t>
      </w:r>
      <w:r>
        <w:rPr>
          <w:lang w:val="fr-FR"/>
        </w:rPr>
        <w:tab/>
        <w:t>SIM</w:t>
      </w:r>
    </w:p>
    <w:p w:rsidR="00B17D80" w:rsidRPr="00F51EF9" w:rsidRDefault="00B17D80" w:rsidP="00B17D80">
      <w:pPr>
        <w:pStyle w:val="EW"/>
        <w:tabs>
          <w:tab w:val="left" w:pos="851"/>
        </w:tabs>
        <w:ind w:left="2835" w:hanging="2551"/>
      </w:pPr>
      <w:r w:rsidRPr="00F51EF9">
        <w:t>RP Destination Address</w:t>
      </w:r>
    </w:p>
    <w:p w:rsidR="00B17D80" w:rsidRPr="00F51EF9" w:rsidRDefault="00B17D80" w:rsidP="00B17D80">
      <w:pPr>
        <w:pStyle w:val="EW"/>
        <w:tabs>
          <w:tab w:val="left" w:pos="851"/>
        </w:tabs>
        <w:ind w:left="2835" w:hanging="2551"/>
      </w:pPr>
      <w:r w:rsidRPr="00F51EF9">
        <w:lastRenderedPageBreak/>
        <w:tab/>
        <w:t>TON:</w:t>
      </w:r>
      <w:r w:rsidRPr="00F51EF9">
        <w:tab/>
        <w:t>International</w:t>
      </w:r>
    </w:p>
    <w:p w:rsidR="00B17D80" w:rsidRDefault="00B17D80" w:rsidP="00B17D80">
      <w:pPr>
        <w:pStyle w:val="EW"/>
        <w:tabs>
          <w:tab w:val="left" w:pos="851"/>
        </w:tabs>
        <w:ind w:left="2835" w:hanging="2551"/>
      </w:pPr>
      <w:r w:rsidRPr="00F51EF9">
        <w:tab/>
      </w:r>
      <w:r>
        <w:t>NPI:</w:t>
      </w:r>
      <w:r>
        <w:tab/>
        <w:t>"ISDN / telephone numbering plan" or "unknown"</w:t>
      </w:r>
    </w:p>
    <w:p w:rsidR="00B17D80" w:rsidRDefault="00B17D80" w:rsidP="00B17D80">
      <w:pPr>
        <w:pStyle w:val="EW"/>
        <w:tabs>
          <w:tab w:val="left" w:pos="851"/>
        </w:tabs>
        <w:ind w:left="2835" w:hanging="2551"/>
      </w:pPr>
      <w:r>
        <w:tab/>
        <w:t>Dialling number string</w:t>
      </w:r>
      <w:r>
        <w:tab/>
        <w:t>“112233445566778”</w:t>
      </w:r>
    </w:p>
    <w:p w:rsidR="00B17D80" w:rsidRDefault="00B17D80" w:rsidP="00B17D80">
      <w:pPr>
        <w:pStyle w:val="EW"/>
        <w:tabs>
          <w:tab w:val="left" w:pos="851"/>
        </w:tabs>
        <w:ind w:left="2835" w:hanging="2551"/>
      </w:pPr>
      <w:r>
        <w:t>TP Destination Address</w:t>
      </w:r>
    </w:p>
    <w:p w:rsidR="00B17D80" w:rsidRDefault="00B17D80" w:rsidP="00B17D80">
      <w:pPr>
        <w:pStyle w:val="EW"/>
        <w:tabs>
          <w:tab w:val="left" w:pos="851"/>
        </w:tabs>
        <w:ind w:left="2835" w:hanging="2551"/>
      </w:pPr>
      <w:r>
        <w:tab/>
        <w:t>TON:</w:t>
      </w:r>
      <w:r>
        <w:tab/>
        <w:t>International</w:t>
      </w:r>
    </w:p>
    <w:p w:rsidR="00B17D80" w:rsidRDefault="00B17D80" w:rsidP="00B17D80">
      <w:pPr>
        <w:pStyle w:val="EW"/>
        <w:tabs>
          <w:tab w:val="left" w:pos="851"/>
        </w:tabs>
        <w:ind w:left="2835" w:hanging="2551"/>
      </w:pPr>
      <w:r>
        <w:tab/>
        <w:t>NPI:</w:t>
      </w:r>
      <w:r>
        <w:tab/>
        <w:t>"ISDN / telephone numbering plan" or "unknown"</w:t>
      </w:r>
    </w:p>
    <w:p w:rsidR="00B17D80" w:rsidRDefault="00B17D80" w:rsidP="00B17D80">
      <w:pPr>
        <w:pStyle w:val="EW"/>
        <w:tabs>
          <w:tab w:val="left" w:pos="851"/>
        </w:tabs>
        <w:ind w:left="2835" w:hanging="2551"/>
      </w:pPr>
      <w:r>
        <w:tab/>
        <w:t>Dialling number string</w:t>
      </w:r>
      <w:r>
        <w:tab/>
        <w:t>“012345678”</w:t>
      </w:r>
    </w:p>
    <w:p w:rsidR="00B17D80" w:rsidRDefault="00B17D80" w:rsidP="00B17D80">
      <w:pPr>
        <w:pStyle w:val="EW"/>
        <w:tabs>
          <w:tab w:val="left" w:pos="851"/>
        </w:tabs>
        <w:ind w:left="2835" w:hanging="2551"/>
      </w:pPr>
      <w:r>
        <w:t>Location Information</w:t>
      </w:r>
    </w:p>
    <w:p w:rsidR="00B17D80" w:rsidRDefault="00B17D80" w:rsidP="00B17D80">
      <w:pPr>
        <w:pStyle w:val="EW"/>
        <w:tabs>
          <w:tab w:val="left" w:pos="851"/>
        </w:tabs>
        <w:ind w:left="2835" w:hanging="2551"/>
      </w:pPr>
      <w:r>
        <w:tab/>
        <w:t>MCC &amp; MNC</w:t>
      </w:r>
      <w:r>
        <w:tab/>
        <w:t>the mobile country  and network code (00F110)</w:t>
      </w:r>
    </w:p>
    <w:p w:rsidR="00B17D80" w:rsidRDefault="00B17D80" w:rsidP="00B17D80">
      <w:pPr>
        <w:pStyle w:val="EW"/>
        <w:tabs>
          <w:tab w:val="left" w:pos="851"/>
        </w:tabs>
        <w:ind w:left="2835" w:hanging="2551"/>
      </w:pPr>
      <w:r>
        <w:tab/>
        <w:t>LAC</w:t>
      </w:r>
      <w:r>
        <w:tab/>
        <w:t>the location Area Code (0001)</w:t>
      </w:r>
    </w:p>
    <w:p w:rsidR="00B17D80" w:rsidRDefault="00B17D80" w:rsidP="00B17D80">
      <w:pPr>
        <w:pStyle w:val="EX"/>
        <w:tabs>
          <w:tab w:val="left" w:pos="851"/>
        </w:tabs>
        <w:ind w:left="2835" w:hanging="2551"/>
      </w:pPr>
      <w:r>
        <w:tab/>
        <w:t>Cell ID</w:t>
      </w:r>
      <w:r>
        <w:tab/>
        <w:t>Cell Identity Value (0001)</w:t>
      </w:r>
    </w:p>
    <w:p w:rsidR="00B17D80" w:rsidRDefault="00B17D80" w:rsidP="00B17D80">
      <w:pPr>
        <w:keepNext/>
        <w:keepLines/>
      </w:pPr>
      <w:r>
        <w:t>Coding:</w:t>
      </w:r>
    </w:p>
    <w:p w:rsidR="00B17D80" w:rsidRDefault="00B17D80" w:rsidP="00B17D80">
      <w:pPr>
        <w:pStyle w:val="TH"/>
        <w:spacing w:before="0" w:after="0"/>
        <w:rPr>
          <w:sz w:val="12"/>
          <w:szCs w:val="12"/>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627"/>
        <w:gridCol w:w="540"/>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D5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62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4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62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4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62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4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cantSplit/>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62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40"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Pr="00DB22C2" w:rsidRDefault="00B17D80" w:rsidP="00B17D80">
      <w:r w:rsidRPr="00DB22C2">
        <w:t>ENVELOPE MO SHORT MESSAGE CONTROL 1.1.1</w:t>
      </w:r>
      <w:r>
        <w:t>B</w:t>
      </w:r>
    </w:p>
    <w:p w:rsidR="00B17D80" w:rsidRPr="004C1EA2" w:rsidRDefault="00B17D80" w:rsidP="00B17D80">
      <w:pPr>
        <w:rPr>
          <w:lang w:val="fr-FR"/>
        </w:rPr>
      </w:pPr>
      <w:r w:rsidRPr="004C1EA2">
        <w:rPr>
          <w:lang w:val="fr-FR"/>
        </w:rPr>
        <w:t>Logically:</w:t>
      </w:r>
    </w:p>
    <w:p w:rsidR="00B17D80" w:rsidRPr="00DB22C2" w:rsidRDefault="00B17D80" w:rsidP="00B17D80">
      <w:pPr>
        <w:pStyle w:val="EW"/>
        <w:tabs>
          <w:tab w:val="left" w:pos="851"/>
        </w:tabs>
        <w:ind w:left="2835" w:hanging="2551"/>
        <w:rPr>
          <w:lang w:val="fr-FR"/>
        </w:rPr>
      </w:pPr>
      <w:r w:rsidRPr="00DB22C2">
        <w:rPr>
          <w:lang w:val="fr-FR"/>
        </w:rPr>
        <w:t>Device identities</w:t>
      </w:r>
    </w:p>
    <w:p w:rsidR="00B17D80" w:rsidRPr="00DB22C2" w:rsidRDefault="00B17D80" w:rsidP="00B17D80">
      <w:pPr>
        <w:pStyle w:val="EW"/>
        <w:tabs>
          <w:tab w:val="left" w:pos="851"/>
        </w:tabs>
        <w:ind w:left="2835" w:hanging="2551"/>
        <w:rPr>
          <w:lang w:val="fr-FR"/>
        </w:rPr>
      </w:pPr>
      <w:r w:rsidRPr="00DB22C2">
        <w:rPr>
          <w:lang w:val="fr-FR"/>
        </w:rPr>
        <w:tab/>
        <w:t>Source device:</w:t>
      </w:r>
      <w:r w:rsidRPr="00DB22C2">
        <w:rPr>
          <w:lang w:val="fr-FR"/>
        </w:rPr>
        <w:tab/>
        <w:t>ME</w:t>
      </w:r>
    </w:p>
    <w:p w:rsidR="00B17D80" w:rsidRPr="00DB22C2" w:rsidRDefault="00B17D80" w:rsidP="00B17D80">
      <w:pPr>
        <w:pStyle w:val="EW"/>
        <w:tabs>
          <w:tab w:val="left" w:pos="851"/>
        </w:tabs>
        <w:ind w:left="2835" w:hanging="2551"/>
        <w:rPr>
          <w:lang w:val="fr-FR"/>
        </w:rPr>
      </w:pPr>
      <w:r w:rsidRPr="00DB22C2">
        <w:rPr>
          <w:lang w:val="fr-FR"/>
        </w:rPr>
        <w:tab/>
        <w:t>Destination device:</w:t>
      </w:r>
      <w:r w:rsidRPr="00DB22C2">
        <w:rPr>
          <w:lang w:val="fr-FR"/>
        </w:rPr>
        <w:tab/>
        <w:t>SIM</w:t>
      </w:r>
    </w:p>
    <w:p w:rsidR="00B17D80" w:rsidRPr="004C1EA2" w:rsidRDefault="00B17D80" w:rsidP="00B17D80">
      <w:pPr>
        <w:pStyle w:val="EW"/>
        <w:tabs>
          <w:tab w:val="left" w:pos="851"/>
        </w:tabs>
        <w:ind w:left="2835" w:hanging="2551"/>
      </w:pPr>
      <w:r w:rsidRPr="004C1EA2">
        <w:t>RP Destination Address</w:t>
      </w:r>
    </w:p>
    <w:p w:rsidR="00B17D80" w:rsidRPr="004C1EA2" w:rsidRDefault="00B17D80" w:rsidP="00B17D80">
      <w:pPr>
        <w:pStyle w:val="EW"/>
        <w:tabs>
          <w:tab w:val="left" w:pos="851"/>
        </w:tabs>
        <w:ind w:left="2835" w:hanging="2551"/>
      </w:pPr>
      <w:r w:rsidRPr="004C1EA2">
        <w:tab/>
        <w:t>TON:</w:t>
      </w:r>
      <w:r w:rsidRPr="004C1EA2">
        <w:tab/>
        <w:t>International</w:t>
      </w:r>
    </w:p>
    <w:p w:rsidR="00B17D80" w:rsidRPr="00DB22C2" w:rsidRDefault="00B17D80" w:rsidP="00B17D80">
      <w:pPr>
        <w:pStyle w:val="EW"/>
        <w:tabs>
          <w:tab w:val="left" w:pos="851"/>
        </w:tabs>
        <w:ind w:left="2835" w:hanging="2551"/>
      </w:pPr>
      <w:r w:rsidRPr="004C1EA2">
        <w:tab/>
      </w:r>
      <w:r w:rsidRPr="00DB22C2">
        <w:t>NPI:</w:t>
      </w:r>
      <w:r w:rsidRPr="00DB22C2">
        <w:tab/>
        <w:t>"ISDN / telephone numbering plan" or "unknown"</w:t>
      </w:r>
    </w:p>
    <w:p w:rsidR="00B17D80" w:rsidRPr="00DB22C2" w:rsidRDefault="00B17D80" w:rsidP="00B17D80">
      <w:pPr>
        <w:pStyle w:val="EW"/>
        <w:tabs>
          <w:tab w:val="left" w:pos="851"/>
        </w:tabs>
        <w:ind w:left="2835" w:hanging="2551"/>
      </w:pPr>
      <w:r w:rsidRPr="00DB22C2">
        <w:tab/>
        <w:t>Dialling number string</w:t>
      </w:r>
      <w:r w:rsidRPr="00DB22C2">
        <w:tab/>
        <w:t>“112233445566778”</w:t>
      </w:r>
    </w:p>
    <w:p w:rsidR="00B17D80" w:rsidRPr="00DB22C2" w:rsidRDefault="00B17D80" w:rsidP="00B17D80">
      <w:pPr>
        <w:pStyle w:val="EW"/>
        <w:tabs>
          <w:tab w:val="left" w:pos="851"/>
        </w:tabs>
        <w:ind w:left="2835" w:hanging="2551"/>
      </w:pPr>
      <w:r w:rsidRPr="00DB22C2">
        <w:t>TP Destination Address</w:t>
      </w:r>
    </w:p>
    <w:p w:rsidR="00B17D80" w:rsidRPr="00DB22C2" w:rsidRDefault="00B17D80" w:rsidP="00B17D80">
      <w:pPr>
        <w:pStyle w:val="EW"/>
        <w:tabs>
          <w:tab w:val="left" w:pos="851"/>
        </w:tabs>
        <w:ind w:left="2835" w:hanging="2551"/>
      </w:pPr>
      <w:r w:rsidRPr="00DB22C2">
        <w:tab/>
        <w:t>TON:</w:t>
      </w:r>
      <w:r w:rsidRPr="00DB22C2">
        <w:tab/>
        <w:t>International</w:t>
      </w:r>
    </w:p>
    <w:p w:rsidR="00B17D80" w:rsidRPr="00DB22C2" w:rsidRDefault="00B17D80" w:rsidP="00B17D80">
      <w:pPr>
        <w:pStyle w:val="EW"/>
        <w:tabs>
          <w:tab w:val="left" w:pos="851"/>
        </w:tabs>
        <w:ind w:left="2835" w:hanging="2551"/>
      </w:pPr>
      <w:r w:rsidRPr="00DB22C2">
        <w:tab/>
        <w:t>NPI:</w:t>
      </w:r>
      <w:r w:rsidRPr="00DB22C2">
        <w:tab/>
        <w:t>"ISDN / telephone numbering plan" or "unknown"</w:t>
      </w:r>
    </w:p>
    <w:p w:rsidR="00B17D80" w:rsidRPr="00DB22C2" w:rsidRDefault="00B17D80" w:rsidP="00B17D80">
      <w:pPr>
        <w:pStyle w:val="EW"/>
        <w:tabs>
          <w:tab w:val="left" w:pos="851"/>
        </w:tabs>
        <w:ind w:left="2835" w:hanging="2551"/>
      </w:pPr>
      <w:r w:rsidRPr="00DB22C2">
        <w:tab/>
        <w:t>Dialling number string</w:t>
      </w:r>
      <w:r w:rsidRPr="00DB22C2">
        <w:tab/>
        <w:t>“012345678”</w:t>
      </w:r>
    </w:p>
    <w:p w:rsidR="00B17D80" w:rsidRPr="00DB22C2" w:rsidRDefault="00B17D80" w:rsidP="00B17D80">
      <w:pPr>
        <w:pStyle w:val="EW"/>
        <w:tabs>
          <w:tab w:val="left" w:pos="851"/>
        </w:tabs>
        <w:ind w:left="2835" w:hanging="2551"/>
      </w:pPr>
      <w:r w:rsidRPr="00DB22C2">
        <w:t>Location Information</w:t>
      </w:r>
    </w:p>
    <w:p w:rsidR="00B17D80" w:rsidRPr="00DB22C2" w:rsidRDefault="00B17D80" w:rsidP="00B17D80">
      <w:pPr>
        <w:pStyle w:val="EW"/>
        <w:tabs>
          <w:tab w:val="left" w:pos="851"/>
        </w:tabs>
        <w:ind w:left="2835" w:hanging="2551"/>
      </w:pPr>
      <w:r w:rsidRPr="00DB22C2">
        <w:tab/>
        <w:t>MCC &amp; MNC</w:t>
      </w:r>
      <w:r w:rsidRPr="00DB22C2">
        <w:tab/>
        <w:t>the mobil</w:t>
      </w:r>
      <w:r>
        <w:t>e country  and network code (001</w:t>
      </w:r>
      <w:r w:rsidRPr="00DB22C2">
        <w:t>110)</w:t>
      </w:r>
    </w:p>
    <w:p w:rsidR="00B17D80" w:rsidRPr="00DB22C2" w:rsidRDefault="00B17D80" w:rsidP="00B17D80">
      <w:pPr>
        <w:pStyle w:val="EW"/>
        <w:tabs>
          <w:tab w:val="left" w:pos="851"/>
        </w:tabs>
        <w:ind w:left="2835" w:hanging="2551"/>
      </w:pPr>
      <w:r w:rsidRPr="00DB22C2">
        <w:tab/>
        <w:t>LAC</w:t>
      </w:r>
      <w:r w:rsidRPr="00DB22C2">
        <w:tab/>
        <w:t>the location Area Code (0001)</w:t>
      </w:r>
    </w:p>
    <w:p w:rsidR="00B17D80" w:rsidRPr="00DB22C2" w:rsidRDefault="00B17D80" w:rsidP="00B17D80">
      <w:pPr>
        <w:pStyle w:val="EX"/>
        <w:tabs>
          <w:tab w:val="left" w:pos="851"/>
        </w:tabs>
        <w:ind w:left="2835" w:hanging="2551"/>
      </w:pPr>
      <w:r w:rsidRPr="00DB22C2">
        <w:tab/>
        <w:t>Cell ID</w:t>
      </w:r>
      <w:r w:rsidRPr="00DB22C2">
        <w:tab/>
        <w:t>Cell Identity Value (0001)</w:t>
      </w:r>
    </w:p>
    <w:p w:rsidR="00B17D80" w:rsidRDefault="00B17D80" w:rsidP="00B17D80">
      <w:pPr>
        <w:keepNext/>
      </w:pPr>
      <w:r w:rsidRPr="00DB22C2">
        <w:t>Coding:</w:t>
      </w:r>
    </w:p>
    <w:p w:rsidR="00B17D80" w:rsidRDefault="00B17D80" w:rsidP="00B17D80">
      <w:pPr>
        <w:pStyle w:val="TH"/>
        <w:spacing w:before="0" w:after="0"/>
        <w:rPr>
          <w:sz w:val="12"/>
          <w:szCs w:val="12"/>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627"/>
        <w:gridCol w:w="540"/>
      </w:tblGrid>
      <w:tr w:rsidR="00B17D80" w:rsidRPr="00DB22C2"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L"/>
            </w:pPr>
            <w:r w:rsidRPr="00DB22C2">
              <w:t>BER-TLV:</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D5</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20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82</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81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06</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09</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91</w:t>
            </w:r>
          </w:p>
        </w:tc>
        <w:tc>
          <w:tcPr>
            <w:tcW w:w="62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11</w:t>
            </w:r>
          </w:p>
        </w:tc>
        <w:tc>
          <w:tcPr>
            <w:tcW w:w="540"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22</w:t>
            </w:r>
          </w:p>
        </w:tc>
      </w:tr>
      <w:tr w:rsidR="00B17D80" w:rsidRPr="00DB22C2"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Pr="00DB22C2"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33</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44</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55</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66</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77</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F8</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06</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06</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91</w:t>
            </w:r>
          </w:p>
        </w:tc>
        <w:tc>
          <w:tcPr>
            <w:tcW w:w="62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10</w:t>
            </w:r>
          </w:p>
        </w:tc>
        <w:tc>
          <w:tcPr>
            <w:tcW w:w="540"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32</w:t>
            </w:r>
          </w:p>
        </w:tc>
      </w:tr>
      <w:tr w:rsidR="00B17D80" w:rsidRPr="00DB22C2" w:rsidTr="007B59FD">
        <w:tblPrEx>
          <w:tblCellMar>
            <w:top w:w="0" w:type="dxa"/>
            <w:bottom w:w="0" w:type="dxa"/>
          </w:tblCellMar>
        </w:tblPrEx>
        <w:trPr>
          <w:cantSplit/>
          <w:jc w:val="center"/>
        </w:trPr>
        <w:tc>
          <w:tcPr>
            <w:tcW w:w="1134" w:type="dxa"/>
            <w:tcBorders>
              <w:right w:val="single" w:sz="4" w:space="0" w:color="auto"/>
            </w:tcBorders>
          </w:tcPr>
          <w:p w:rsidR="00B17D80" w:rsidRPr="00DB22C2"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54</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76</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F8</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13</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07</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t>1</w:t>
            </w:r>
            <w:r w:rsidRPr="00DB22C2">
              <w:t>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10</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c>
          <w:tcPr>
            <w:tcW w:w="62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01</w:t>
            </w:r>
          </w:p>
        </w:tc>
        <w:tc>
          <w:tcPr>
            <w:tcW w:w="540"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00</w:t>
            </w:r>
          </w:p>
        </w:tc>
      </w:tr>
      <w:tr w:rsidR="00B17D80" w:rsidRPr="00DB22C2" w:rsidTr="007B59FD">
        <w:tblPrEx>
          <w:tblCellMar>
            <w:top w:w="0" w:type="dxa"/>
            <w:bottom w:w="0" w:type="dxa"/>
          </w:tblCellMar>
        </w:tblPrEx>
        <w:trPr>
          <w:cantSplit/>
          <w:jc w:val="center"/>
        </w:trPr>
        <w:tc>
          <w:tcPr>
            <w:tcW w:w="1134" w:type="dxa"/>
            <w:tcBorders>
              <w:right w:val="single" w:sz="4" w:space="0" w:color="auto"/>
            </w:tcBorders>
          </w:tcPr>
          <w:p w:rsidR="00B17D80" w:rsidRPr="00DB22C2"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r w:rsidRPr="00DB22C2">
              <w:t>01</w:t>
            </w: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c>
          <w:tcPr>
            <w:tcW w:w="627"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c>
          <w:tcPr>
            <w:tcW w:w="540" w:type="dxa"/>
            <w:tcBorders>
              <w:top w:val="single" w:sz="4" w:space="0" w:color="auto"/>
              <w:left w:val="single" w:sz="4" w:space="0" w:color="auto"/>
              <w:bottom w:val="single" w:sz="4" w:space="0" w:color="auto"/>
              <w:right w:val="single" w:sz="4" w:space="0" w:color="auto"/>
            </w:tcBorders>
          </w:tcPr>
          <w:p w:rsidR="00B17D80" w:rsidRPr="00DB22C2" w:rsidRDefault="00B17D80" w:rsidP="007B59FD">
            <w:pPr>
              <w:pStyle w:val="TAC"/>
            </w:pPr>
          </w:p>
        </w:tc>
      </w:tr>
    </w:tbl>
    <w:p w:rsidR="00B17D80" w:rsidRDefault="00B17D80" w:rsidP="00B17D80">
      <w:pPr>
        <w:pStyle w:val="FP"/>
      </w:pPr>
    </w:p>
    <w:p w:rsidR="00B17D80" w:rsidRDefault="00B17D80" w:rsidP="00B17D80">
      <w:r>
        <w:t>MO SHORT MESSAGE CONTROL RESULT 1.1.1</w:t>
      </w:r>
    </w:p>
    <w:p w:rsidR="00B17D80" w:rsidRDefault="00B17D80" w:rsidP="00B17D80">
      <w:r>
        <w:t>Logically:</w:t>
      </w:r>
    </w:p>
    <w:p w:rsidR="00B17D80" w:rsidRDefault="00B17D80" w:rsidP="00B17D80">
      <w:pPr>
        <w:pStyle w:val="EX"/>
        <w:tabs>
          <w:tab w:val="left" w:pos="851"/>
        </w:tabs>
        <w:ind w:left="2835" w:hanging="2551"/>
      </w:pPr>
      <w:r>
        <w:tab/>
        <w:t>MO Short Message control result :</w:t>
      </w:r>
      <w:r>
        <w:tab/>
        <w:t>'00' = Allowed, no modification</w:t>
      </w:r>
      <w:r>
        <w:tab/>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TERMINAL RESPONSE: SEND SHORT MESSAGE 1.1.1</w:t>
      </w:r>
    </w:p>
    <w:p w:rsidR="00B17D80" w:rsidRDefault="00B17D80" w:rsidP="00B17D80">
      <w:r>
        <w:t>Logically:</w:t>
      </w:r>
    </w:p>
    <w:p w:rsidR="00B17D80" w:rsidRDefault="00B17D80" w:rsidP="00B17D80">
      <w:pPr>
        <w:pStyle w:val="EW"/>
        <w:tabs>
          <w:tab w:val="left" w:pos="851"/>
        </w:tabs>
        <w:ind w:left="2835" w:hanging="2551"/>
      </w:pPr>
      <w:r>
        <w:t>Command details</w:t>
      </w:r>
    </w:p>
    <w:p w:rsidR="00B17D80" w:rsidRDefault="00B17D80" w:rsidP="00B17D80">
      <w:pPr>
        <w:pStyle w:val="EW"/>
        <w:tabs>
          <w:tab w:val="left" w:pos="851"/>
        </w:tabs>
        <w:ind w:left="2835" w:hanging="2551"/>
      </w:pPr>
      <w:r>
        <w:tab/>
        <w:t>Command number:</w:t>
      </w:r>
      <w:r>
        <w:tab/>
        <w:t>1</w:t>
      </w:r>
    </w:p>
    <w:p w:rsidR="00B17D80" w:rsidRDefault="00B17D80" w:rsidP="00B17D80">
      <w:pPr>
        <w:pStyle w:val="EW"/>
        <w:tabs>
          <w:tab w:val="left" w:pos="851"/>
        </w:tabs>
        <w:ind w:left="2835" w:hanging="2551"/>
      </w:pPr>
      <w:r>
        <w:tab/>
        <w:t>Command type:</w:t>
      </w:r>
      <w:r>
        <w:tab/>
        <w:t>SEND SHORT MESSAGE</w:t>
      </w:r>
    </w:p>
    <w:p w:rsidR="00B17D80" w:rsidRDefault="00B17D80" w:rsidP="00B17D80">
      <w:pPr>
        <w:pStyle w:val="EW"/>
        <w:tabs>
          <w:tab w:val="left" w:pos="851"/>
        </w:tabs>
        <w:ind w:left="2835" w:hanging="2551"/>
      </w:pPr>
      <w:r>
        <w:lastRenderedPageBreak/>
        <w:tab/>
        <w:t>Command qualifier:</w:t>
      </w:r>
      <w:r>
        <w:tab/>
        <w:t>packing not required</w:t>
      </w:r>
    </w:p>
    <w:p w:rsidR="00B17D80" w:rsidRPr="00324C44" w:rsidRDefault="00B17D80" w:rsidP="00B17D80">
      <w:pPr>
        <w:pStyle w:val="EW"/>
        <w:tabs>
          <w:tab w:val="left" w:pos="851"/>
        </w:tabs>
        <w:ind w:left="2835" w:hanging="2551"/>
      </w:pPr>
      <w:r w:rsidRPr="00324C44">
        <w:t>Device identities</w:t>
      </w:r>
    </w:p>
    <w:p w:rsidR="00B17D80" w:rsidRDefault="00B17D80" w:rsidP="00B17D80">
      <w:pPr>
        <w:pStyle w:val="EW"/>
        <w:tabs>
          <w:tab w:val="left" w:pos="851"/>
        </w:tabs>
        <w:ind w:left="2835" w:hanging="2551"/>
        <w:rPr>
          <w:lang w:val="fr-FR"/>
        </w:rPr>
      </w:pPr>
      <w:r w:rsidRPr="00324C44">
        <w:tab/>
      </w:r>
      <w:r>
        <w:rPr>
          <w:lang w:val="fr-FR"/>
        </w:rPr>
        <w:t>Source device:</w:t>
      </w:r>
      <w:r>
        <w:rPr>
          <w:lang w:val="fr-FR"/>
        </w:rPr>
        <w:tab/>
        <w:t>ME</w:t>
      </w:r>
    </w:p>
    <w:p w:rsidR="00B17D80" w:rsidRPr="00D23B07" w:rsidRDefault="00B17D80" w:rsidP="00B17D80">
      <w:pPr>
        <w:pStyle w:val="EW"/>
        <w:tabs>
          <w:tab w:val="left" w:pos="851"/>
        </w:tabs>
        <w:ind w:left="2835" w:hanging="2551"/>
        <w:rPr>
          <w:lang w:val="fr-FR"/>
        </w:rPr>
      </w:pPr>
      <w:r>
        <w:rPr>
          <w:lang w:val="fr-FR"/>
        </w:rPr>
        <w:tab/>
      </w:r>
      <w:r w:rsidRPr="00D23B07">
        <w:rPr>
          <w:lang w:val="fr-FR"/>
        </w:rPr>
        <w:t>Destination device:</w:t>
      </w:r>
      <w:r w:rsidRPr="00D23B07">
        <w:rPr>
          <w:lang w:val="fr-FR"/>
        </w:rPr>
        <w:tab/>
        <w:t>SIM</w:t>
      </w:r>
    </w:p>
    <w:p w:rsidR="00B17D80" w:rsidRDefault="00B17D80" w:rsidP="00B17D80">
      <w:pPr>
        <w:pStyle w:val="EW"/>
        <w:tabs>
          <w:tab w:val="left" w:pos="851"/>
        </w:tabs>
        <w:ind w:left="2835" w:hanging="2551"/>
      </w:pPr>
      <w:r>
        <w:t>Result</w:t>
      </w:r>
    </w:p>
    <w:p w:rsidR="00B17D80" w:rsidRDefault="00B17D80" w:rsidP="00B17D80">
      <w:pPr>
        <w:pStyle w:val="EX"/>
        <w:tabs>
          <w:tab w:val="left" w:pos="851"/>
        </w:tabs>
        <w:ind w:left="2835" w:hanging="2551"/>
      </w:pPr>
      <w:r>
        <w:tab/>
        <w:t>General Result:</w:t>
      </w:r>
      <w:r>
        <w:tab/>
        <w:t>Command performed successfully</w:t>
      </w:r>
    </w:p>
    <w:p w:rsidR="00B17D80" w:rsidRDefault="00B17D80" w:rsidP="00B17D80">
      <w:r>
        <w:t>Coding:</w:t>
      </w:r>
    </w:p>
    <w:p w:rsidR="00B17D80" w:rsidRDefault="00B17D80" w:rsidP="00B17D80">
      <w:pPr>
        <w:pStyle w:val="TH"/>
        <w:spacing w:before="0" w:after="0"/>
        <w:rPr>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Pr>
          <w:p w:rsidR="00B17D80" w:rsidRDefault="00B17D80" w:rsidP="007B59FD">
            <w:pPr>
              <w:pStyle w:val="TAL"/>
            </w:pPr>
            <w:r>
              <w:t>BER-TLV:</w:t>
            </w:r>
          </w:p>
        </w:tc>
        <w:tc>
          <w:tcPr>
            <w:tcW w:w="567" w:type="dxa"/>
          </w:tcPr>
          <w:p w:rsidR="00B17D80" w:rsidRDefault="00B17D80" w:rsidP="007B59FD">
            <w:pPr>
              <w:pStyle w:val="TAC"/>
            </w:pPr>
            <w:r>
              <w:t>81</w:t>
            </w:r>
          </w:p>
        </w:tc>
        <w:tc>
          <w:tcPr>
            <w:tcW w:w="567" w:type="dxa"/>
          </w:tcPr>
          <w:p w:rsidR="00B17D80" w:rsidRDefault="00B17D80" w:rsidP="007B59FD">
            <w:pPr>
              <w:pStyle w:val="TAC"/>
            </w:pPr>
            <w:r>
              <w:t>03</w:t>
            </w:r>
          </w:p>
        </w:tc>
        <w:tc>
          <w:tcPr>
            <w:tcW w:w="567" w:type="dxa"/>
          </w:tcPr>
          <w:p w:rsidR="00B17D80" w:rsidRDefault="00B17D80" w:rsidP="007B59FD">
            <w:pPr>
              <w:pStyle w:val="TAC"/>
            </w:pPr>
            <w:r>
              <w:t>01</w:t>
            </w:r>
          </w:p>
        </w:tc>
        <w:tc>
          <w:tcPr>
            <w:tcW w:w="567" w:type="dxa"/>
          </w:tcPr>
          <w:p w:rsidR="00B17D80" w:rsidRDefault="00B17D80" w:rsidP="007B59FD">
            <w:pPr>
              <w:pStyle w:val="TAC"/>
            </w:pPr>
            <w:r>
              <w:t>13</w:t>
            </w:r>
          </w:p>
        </w:tc>
        <w:tc>
          <w:tcPr>
            <w:tcW w:w="567" w:type="dxa"/>
          </w:tcPr>
          <w:p w:rsidR="00B17D80" w:rsidRDefault="00B17D80" w:rsidP="007B59FD">
            <w:pPr>
              <w:pStyle w:val="TAC"/>
            </w:pPr>
            <w:r>
              <w:t>00</w:t>
            </w:r>
          </w:p>
        </w:tc>
        <w:tc>
          <w:tcPr>
            <w:tcW w:w="567" w:type="dxa"/>
          </w:tcPr>
          <w:p w:rsidR="00B17D80" w:rsidRDefault="00B17D80" w:rsidP="007B59FD">
            <w:pPr>
              <w:pStyle w:val="TAC"/>
            </w:pPr>
            <w:r>
              <w:t>82</w:t>
            </w:r>
          </w:p>
        </w:tc>
        <w:tc>
          <w:tcPr>
            <w:tcW w:w="567" w:type="dxa"/>
          </w:tcPr>
          <w:p w:rsidR="00B17D80" w:rsidRDefault="00B17D80" w:rsidP="007B59FD">
            <w:pPr>
              <w:pStyle w:val="TAC"/>
            </w:pPr>
            <w:r>
              <w:t>02</w:t>
            </w:r>
          </w:p>
        </w:tc>
        <w:tc>
          <w:tcPr>
            <w:tcW w:w="567" w:type="dxa"/>
          </w:tcPr>
          <w:p w:rsidR="00B17D80" w:rsidRDefault="00B17D80" w:rsidP="007B59FD">
            <w:pPr>
              <w:pStyle w:val="TAC"/>
            </w:pPr>
            <w:r>
              <w:t>82</w:t>
            </w:r>
          </w:p>
        </w:tc>
        <w:tc>
          <w:tcPr>
            <w:tcW w:w="567" w:type="dxa"/>
          </w:tcPr>
          <w:p w:rsidR="00B17D80" w:rsidRDefault="00B17D80" w:rsidP="007B59FD">
            <w:pPr>
              <w:pStyle w:val="TAC"/>
            </w:pPr>
            <w:r>
              <w:t>81</w:t>
            </w:r>
          </w:p>
        </w:tc>
        <w:tc>
          <w:tcPr>
            <w:tcW w:w="567" w:type="dxa"/>
          </w:tcPr>
          <w:p w:rsidR="00B17D80" w:rsidRDefault="00B17D80" w:rsidP="007B59FD">
            <w:pPr>
              <w:pStyle w:val="TAC"/>
            </w:pPr>
            <w:r>
              <w:t>83</w:t>
            </w:r>
          </w:p>
        </w:tc>
        <w:tc>
          <w:tcPr>
            <w:tcW w:w="567" w:type="dxa"/>
          </w:tcPr>
          <w:p w:rsidR="00B17D80" w:rsidRDefault="00B17D80" w:rsidP="007B59FD">
            <w:pPr>
              <w:pStyle w:val="TAC"/>
            </w:pPr>
            <w:r>
              <w:t>01</w:t>
            </w:r>
          </w:p>
        </w:tc>
        <w:tc>
          <w:tcPr>
            <w:tcW w:w="567" w:type="dxa"/>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t>Expected Sequence 1.2 (MO SM CONTROL BY SIM , with user SMS, Allowed, no modification')</w:t>
      </w:r>
    </w:p>
    <w:p w:rsidR="00B17D80" w:rsidRDefault="00B17D80" w:rsidP="00B17D80">
      <w:pPr>
        <w:pStyle w:val="TH"/>
        <w:spacing w:before="0" w:after="0"/>
        <w:rPr>
          <w:sz w:val="12"/>
          <w:szCs w:val="12"/>
        </w:rPr>
      </w:pPr>
    </w:p>
    <w:tbl>
      <w:tblPr>
        <w:tblW w:w="9837" w:type="dxa"/>
        <w:tblLayout w:type="fixed"/>
        <w:tblCellMar>
          <w:left w:w="56" w:type="dxa"/>
          <w:right w:w="56" w:type="dxa"/>
        </w:tblCellMar>
        <w:tblLook w:val="0000" w:firstRow="0" w:lastRow="0" w:firstColumn="0" w:lastColumn="0" w:noHBand="0" w:noVBand="0"/>
      </w:tblPr>
      <w:tblGrid>
        <w:gridCol w:w="765"/>
        <w:gridCol w:w="1418"/>
        <w:gridCol w:w="4110"/>
        <w:gridCol w:w="3544"/>
      </w:tblGrid>
      <w:tr w:rsidR="00B17D80" w:rsidTr="007B59FD">
        <w:tblPrEx>
          <w:tblCellMar>
            <w:top w:w="0" w:type="dxa"/>
            <w:bottom w:w="0" w:type="dxa"/>
          </w:tblCellMar>
        </w:tblPrEx>
        <w:trPr>
          <w:cantSplit/>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4110"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544"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USER -&gt; ME</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The user makes a SMS with the user data “Test Message“ and sends it to +012345678.</w:t>
            </w: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[The data entered and the ME settings shall lead to the same SMS-TPDU as defined in SMS-PP (SEND SHORT MESSAGE) Message 1.2.</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2</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 -&gt; SIM</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ENVELOPE: MO SHORT MESSAGE CONTROL 1.1.1A</w:t>
            </w:r>
          </w:p>
          <w:p w:rsidR="00B17D80" w:rsidRDefault="00B17D80" w:rsidP="007B59FD">
            <w:pPr>
              <w:pStyle w:val="TAL"/>
            </w:pPr>
            <w:r>
              <w:t>or</w:t>
            </w:r>
          </w:p>
          <w:p w:rsidR="00B17D80" w:rsidRDefault="00B17D80" w:rsidP="007B59FD">
            <w:pPr>
              <w:pStyle w:val="TAL"/>
            </w:pPr>
            <w:r>
              <w:t>ENVELOPE: MO SHORT MESSAGE CONTROL 1.1.1B</w:t>
            </w: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3</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SIM -&gt; ME</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9F 02</w:t>
            </w: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4</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 -&gt; SIM</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GET RESPONSE</w:t>
            </w: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5</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SIM -&gt; ME</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MO SHORT MESSAGE CONTROL RESULT 1.1.1</w:t>
            </w: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 “Allowed, no modification”]</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6</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 -&gt; SS</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 xml:space="preserve"> Send SMS-PP Message 1.2</w:t>
            </w: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[The ME sends the SM containing SMS-PP (SEND SHORT MESSAGE) Message 1.2 without modification]</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7</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SS -&gt; ME</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SMS RP-ACK</w:t>
            </w: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SMS-PP (SEND SHORT MESSAGE) Message 1.2</w:t>
      </w:r>
    </w:p>
    <w:p w:rsidR="00B17D80" w:rsidRDefault="00B17D80" w:rsidP="00B17D80">
      <w:r>
        <w:t>Logically:</w:t>
      </w:r>
    </w:p>
    <w:p w:rsidR="00B17D80" w:rsidRDefault="00B17D80" w:rsidP="00B17D80">
      <w:pPr>
        <w:pStyle w:val="EW"/>
        <w:tabs>
          <w:tab w:val="left" w:pos="851"/>
          <w:tab w:val="left" w:pos="1134"/>
        </w:tabs>
        <w:ind w:left="2835" w:hanging="2551"/>
      </w:pPr>
      <w:r>
        <w:t>SMS RPDU</w:t>
      </w:r>
    </w:p>
    <w:p w:rsidR="00B17D80" w:rsidRDefault="00B17D80" w:rsidP="00B17D80">
      <w:pPr>
        <w:pStyle w:val="EW"/>
        <w:tabs>
          <w:tab w:val="left" w:pos="851"/>
          <w:tab w:val="left" w:pos="1134"/>
        </w:tabs>
        <w:ind w:left="2835" w:hanging="2551"/>
      </w:pPr>
      <w:r>
        <w:tab/>
        <w:t>RP-Originator Address</w:t>
      </w:r>
      <w:r>
        <w:tab/>
        <w:t>not used</w:t>
      </w:r>
    </w:p>
    <w:p w:rsidR="00B17D80" w:rsidRDefault="00B17D80" w:rsidP="00B17D80">
      <w:pPr>
        <w:pStyle w:val="EW"/>
        <w:tabs>
          <w:tab w:val="left" w:pos="851"/>
          <w:tab w:val="left" w:pos="1134"/>
        </w:tabs>
        <w:ind w:left="2835" w:hanging="2551"/>
      </w:pPr>
      <w:r>
        <w:tab/>
        <w:t>RP-Destination SMSC Address</w:t>
      </w:r>
    </w:p>
    <w:p w:rsidR="00B17D80" w:rsidRDefault="00B17D80" w:rsidP="00B17D80">
      <w:pPr>
        <w:pStyle w:val="EW"/>
        <w:tabs>
          <w:tab w:val="left" w:pos="851"/>
          <w:tab w:val="left" w:pos="1134"/>
        </w:tabs>
        <w:ind w:left="2835" w:hanging="2551"/>
      </w:pPr>
      <w:r>
        <w:tab/>
        <w:t>TON</w:t>
      </w:r>
      <w:r>
        <w:tab/>
        <w:t>International number</w:t>
      </w:r>
    </w:p>
    <w:p w:rsidR="00B17D80" w:rsidRDefault="00B17D80" w:rsidP="00B17D80">
      <w:pPr>
        <w:pStyle w:val="EW"/>
        <w:tabs>
          <w:tab w:val="left" w:pos="851"/>
          <w:tab w:val="left" w:pos="1134"/>
        </w:tabs>
        <w:ind w:left="2835" w:hanging="2551"/>
      </w:pPr>
      <w:r>
        <w:tab/>
        <w:t>NPI</w:t>
      </w:r>
      <w:r>
        <w:tab/>
        <w:t>"ISDN / telephone numbering plan"</w:t>
      </w:r>
    </w:p>
    <w:p w:rsidR="00B17D80" w:rsidRDefault="00B17D80" w:rsidP="00B17D80">
      <w:pPr>
        <w:pStyle w:val="EW"/>
        <w:tabs>
          <w:tab w:val="left" w:pos="851"/>
          <w:tab w:val="left" w:pos="1134"/>
        </w:tabs>
        <w:ind w:left="2835" w:hanging="2551"/>
      </w:pPr>
      <w:r>
        <w:tab/>
        <w:t>Address value</w:t>
      </w:r>
      <w:r>
        <w:tab/>
        <w:t>"112233445566778"</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t>value shall not be verified</w:t>
      </w:r>
    </w:p>
    <w:p w:rsidR="00B17D80" w:rsidRDefault="00B17D80" w:rsidP="00B17D80">
      <w:pPr>
        <w:pStyle w:val="EW"/>
        <w:tabs>
          <w:tab w:val="left" w:pos="851"/>
          <w:tab w:val="left" w:pos="1134"/>
        </w:tabs>
        <w:ind w:left="2835" w:hanging="2551"/>
      </w:pPr>
      <w:r>
        <w:tab/>
        <w:t>TP-VPF</w:t>
      </w:r>
      <w:r>
        <w:tab/>
      </w:r>
      <w:r>
        <w:rPr>
          <w:lang w:val="en-US"/>
        </w:rPr>
        <w:t>value shall not be verified</w:t>
      </w:r>
    </w:p>
    <w:p w:rsidR="00B17D80" w:rsidRDefault="00B17D80" w:rsidP="00B17D80">
      <w:pPr>
        <w:pStyle w:val="EW"/>
        <w:tabs>
          <w:tab w:val="left" w:pos="851"/>
          <w:tab w:val="left" w:pos="1134"/>
        </w:tabs>
        <w:ind w:left="2835" w:hanging="2551"/>
      </w:pPr>
      <w:r>
        <w:tab/>
        <w:t>TP-RP</w:t>
      </w:r>
      <w:r>
        <w:tab/>
        <w:t>value shall not be verified</w:t>
      </w:r>
    </w:p>
    <w:p w:rsidR="00B17D80" w:rsidRDefault="00B17D80" w:rsidP="00B17D80">
      <w:pPr>
        <w:pStyle w:val="EW"/>
        <w:tabs>
          <w:tab w:val="left" w:pos="851"/>
          <w:tab w:val="left" w:pos="1134"/>
        </w:tabs>
        <w:ind w:left="2835" w:hanging="2551"/>
      </w:pPr>
      <w:r>
        <w:tab/>
        <w:t>TP-UDHI</w:t>
      </w:r>
      <w:r>
        <w:tab/>
        <w:t>value shall not be verified</w:t>
      </w:r>
    </w:p>
    <w:p w:rsidR="00B17D80" w:rsidRDefault="00B17D80" w:rsidP="00B17D80">
      <w:pPr>
        <w:pStyle w:val="EW"/>
        <w:tabs>
          <w:tab w:val="left" w:pos="851"/>
          <w:tab w:val="left" w:pos="1134"/>
        </w:tabs>
        <w:ind w:left="2835" w:hanging="2551"/>
      </w:pPr>
      <w:r>
        <w:tab/>
        <w:t>TP-SRR</w:t>
      </w:r>
      <w:r>
        <w:tab/>
        <w:t>value shall not be verified</w:t>
      </w:r>
    </w:p>
    <w:p w:rsidR="00B17D80" w:rsidRDefault="00B17D80" w:rsidP="00B17D80">
      <w:pPr>
        <w:pStyle w:val="EW"/>
        <w:tabs>
          <w:tab w:val="left" w:pos="851"/>
          <w:tab w:val="left" w:pos="1134"/>
        </w:tabs>
        <w:ind w:left="2835" w:hanging="2551"/>
      </w:pPr>
      <w:r>
        <w:tab/>
        <w:t>TP-MR</w:t>
      </w:r>
      <w:r>
        <w:tab/>
        <w:t>"01"</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r>
        <w:tab/>
      </w:r>
    </w:p>
    <w:p w:rsidR="00B17D80" w:rsidRDefault="00B17D80" w:rsidP="00B17D80">
      <w:pPr>
        <w:pStyle w:val="EW"/>
        <w:tabs>
          <w:tab w:val="left" w:pos="851"/>
          <w:tab w:val="left" w:pos="1134"/>
        </w:tabs>
        <w:ind w:left="2835" w:hanging="2551"/>
      </w:pPr>
      <w:r>
        <w:tab/>
      </w:r>
      <w:r>
        <w:tab/>
        <w:t>Address value</w:t>
      </w:r>
      <w:r>
        <w:tab/>
        <w:t>"012345678"</w:t>
      </w:r>
    </w:p>
    <w:p w:rsidR="00B17D80" w:rsidRDefault="00B17D80" w:rsidP="00B17D80">
      <w:pPr>
        <w:pStyle w:val="EW"/>
        <w:tabs>
          <w:tab w:val="left" w:pos="851"/>
          <w:tab w:val="left" w:pos="1134"/>
        </w:tabs>
        <w:ind w:left="2835" w:hanging="2551"/>
      </w:pP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NO"/>
      </w:pPr>
      <w:r>
        <w:lastRenderedPageBreak/>
        <w:t>Note 1:</w:t>
      </w:r>
      <w:r>
        <w:tab/>
        <w:t>Octet shall not be verified.</w:t>
      </w:r>
    </w:p>
    <w:p w:rsidR="00B17D80" w:rsidRDefault="00B17D80" w:rsidP="00B17D80">
      <w:pPr>
        <w:pStyle w:val="NO"/>
      </w:pPr>
      <w:r>
        <w:t>Note 2:</w:t>
      </w:r>
      <w:r>
        <w:tab/>
        <w:t>Only the TP-MTI bits shall be verified.</w:t>
      </w:r>
    </w:p>
    <w:p w:rsidR="00B17D80" w:rsidRDefault="00B17D80" w:rsidP="00B17D80">
      <w:pPr>
        <w:pStyle w:val="NO"/>
      </w:pPr>
      <w:r>
        <w:t>Note 3:</w:t>
      </w:r>
      <w:r>
        <w:tab/>
        <w:t>The remaining octets shall not be verified.</w:t>
      </w:r>
    </w:p>
    <w:p w:rsidR="00B17D80" w:rsidRDefault="00B17D80" w:rsidP="00B17D80">
      <w:pPr>
        <w:keepNext/>
        <w:rPr>
          <w:b/>
        </w:rPr>
      </w:pPr>
      <w:r>
        <w:rPr>
          <w:b/>
        </w:rPr>
        <w:t>Expected Sequence 1.3 (MO SM CONTROL BY SIM , with Proactive command, Not allowed')</w:t>
      </w:r>
    </w:p>
    <w:p w:rsidR="00B17D80" w:rsidRDefault="00B17D80" w:rsidP="00B17D80">
      <w:pPr>
        <w:pStyle w:val="TH"/>
        <w:spacing w:before="0" w:after="0"/>
        <w:rPr>
          <w:sz w:val="12"/>
          <w:szCs w:val="12"/>
        </w:rPr>
      </w:pPr>
    </w:p>
    <w:tbl>
      <w:tblPr>
        <w:tblW w:w="9979" w:type="dxa"/>
        <w:tblLayout w:type="fixed"/>
        <w:tblCellMar>
          <w:left w:w="56" w:type="dxa"/>
          <w:right w:w="56" w:type="dxa"/>
        </w:tblCellMar>
        <w:tblLook w:val="0000" w:firstRow="0" w:lastRow="0" w:firstColumn="0" w:lastColumn="0" w:noHBand="0" w:noVBand="0"/>
      </w:tblPr>
      <w:tblGrid>
        <w:gridCol w:w="765"/>
        <w:gridCol w:w="1418"/>
        <w:gridCol w:w="4961"/>
        <w:gridCol w:w="2835"/>
      </w:tblGrid>
      <w:tr w:rsidR="00B17D80" w:rsidTr="007B59FD">
        <w:tblPrEx>
          <w:tblCellMar>
            <w:top w:w="0" w:type="dxa"/>
            <w:bottom w:w="0" w:type="dxa"/>
          </w:tblCellMar>
        </w:tblPrEx>
        <w:trPr>
          <w:cantSplit/>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4961"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283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SIM -&gt; ME</w:t>
            </w:r>
          </w:p>
        </w:tc>
        <w:tc>
          <w:tcPr>
            <w:tcW w:w="4961"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PROACTIVE COMMAND PENDING: SEND SHORT MESSAGE 1.1.1</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2</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 -&gt; SIM</w:t>
            </w:r>
          </w:p>
        </w:tc>
        <w:tc>
          <w:tcPr>
            <w:tcW w:w="4961"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FETCH</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3</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SIM -&gt; ME</w:t>
            </w:r>
          </w:p>
        </w:tc>
        <w:tc>
          <w:tcPr>
            <w:tcW w:w="4961"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PROACTIVE COMMAND: SEND SHORT MESSAGE 1.1.1</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RPr="00D23B07"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4</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 -&gt; USER</w:t>
            </w:r>
          </w:p>
        </w:tc>
        <w:tc>
          <w:tcPr>
            <w:tcW w:w="4961"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Display "Send SM"</w:t>
            </w:r>
          </w:p>
        </w:tc>
        <w:tc>
          <w:tcPr>
            <w:tcW w:w="2835" w:type="dxa"/>
            <w:tcBorders>
              <w:top w:val="single" w:sz="4" w:space="0" w:color="auto"/>
              <w:left w:val="single" w:sz="6" w:space="0" w:color="auto"/>
              <w:bottom w:val="single" w:sz="4" w:space="0" w:color="auto"/>
              <w:right w:val="single" w:sz="6" w:space="0" w:color="auto"/>
            </w:tcBorders>
          </w:tcPr>
          <w:p w:rsidR="00B17D80" w:rsidRPr="00D23B07" w:rsidRDefault="00B17D80" w:rsidP="007B59FD">
            <w:pPr>
              <w:pStyle w:val="TAL"/>
            </w:pPr>
            <w:r w:rsidRPr="00D23B07">
              <w:t>[The display of the Alpha Identifier shall not be verified]</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rPr>
                <w:lang w:val="fr-FR"/>
              </w:rPr>
            </w:pPr>
            <w:r>
              <w:rPr>
                <w:lang w:val="fr-FR"/>
              </w:rPr>
              <w:t>5</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rPr>
                <w:lang w:val="fr-FR"/>
              </w:rPr>
            </w:pPr>
            <w:r>
              <w:rPr>
                <w:lang w:val="fr-FR"/>
              </w:rPr>
              <w:t>ME -&gt; SIM</w:t>
            </w:r>
          </w:p>
        </w:tc>
        <w:tc>
          <w:tcPr>
            <w:tcW w:w="4961"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ENVELOPE : MO SHORT MESSAGE CONTROL 1.1.1A</w:t>
            </w:r>
          </w:p>
          <w:p w:rsidR="00B17D80" w:rsidRDefault="00B17D80" w:rsidP="007B59FD">
            <w:pPr>
              <w:pStyle w:val="TAL"/>
            </w:pPr>
            <w:r>
              <w:t xml:space="preserve">or </w:t>
            </w:r>
          </w:p>
          <w:p w:rsidR="00B17D80" w:rsidRDefault="00B17D80" w:rsidP="007B59FD">
            <w:pPr>
              <w:pStyle w:val="TAL"/>
            </w:pPr>
            <w:r>
              <w:t>ENVELOPE : MO SHORT MESSAGE CONTROL 1.1.1B</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6</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SIM -&gt; ME</w:t>
            </w:r>
          </w:p>
        </w:tc>
        <w:tc>
          <w:tcPr>
            <w:tcW w:w="4961"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9F 02</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7</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 -&gt; SIM</w:t>
            </w:r>
          </w:p>
        </w:tc>
        <w:tc>
          <w:tcPr>
            <w:tcW w:w="4961"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GET RESPONSE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8</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SIM -&gt; ME</w:t>
            </w:r>
          </w:p>
        </w:tc>
        <w:tc>
          <w:tcPr>
            <w:tcW w:w="4961"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MO SHORT MESSAGE CONTROL RESULT 1.3.1</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 “not Allowed”]</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9</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 -&gt; SIM</w:t>
            </w:r>
          </w:p>
        </w:tc>
        <w:tc>
          <w:tcPr>
            <w:tcW w:w="4961"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TERMINAL RESPONSE: SEND SHORT MESSAGE 1.3.1</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 Permanent Problem - Interaction with Call Control or MO short message control by SIM ]</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10</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w:t>
            </w:r>
            <w:r>
              <w:sym w:font="Wingdings" w:char="F0E0"/>
            </w:r>
            <w:r>
              <w:t xml:space="preserve"> SS</w:t>
            </w:r>
          </w:p>
        </w:tc>
        <w:tc>
          <w:tcPr>
            <w:tcW w:w="4961"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The ME does not send the Short Message</w:t>
            </w:r>
          </w:p>
        </w:tc>
        <w:tc>
          <w:tcPr>
            <w:tcW w:w="2835"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MO SHORT MESSAGE CONTROL RESULT 1.3.1</w:t>
      </w:r>
    </w:p>
    <w:p w:rsidR="00B17D80" w:rsidRDefault="00B17D80" w:rsidP="00B17D80">
      <w:r>
        <w:t>Logically:</w:t>
      </w:r>
    </w:p>
    <w:p w:rsidR="00B17D80" w:rsidRDefault="00B17D80" w:rsidP="00B17D80">
      <w:pPr>
        <w:pStyle w:val="EX"/>
        <w:tabs>
          <w:tab w:val="left" w:pos="851"/>
        </w:tabs>
        <w:ind w:left="2835" w:hanging="2551"/>
      </w:pPr>
      <w:r>
        <w:tab/>
        <w:t>MO Short Message control result :</w:t>
      </w:r>
      <w:r>
        <w:tab/>
        <w:t>'01' = Not Allowed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r>
        <w:t>TERMINAL RESPONSE: SEND SHORT MESSAGE 1.3.1</w:t>
      </w:r>
    </w:p>
    <w:p w:rsidR="00B17D80" w:rsidRDefault="00B17D80" w:rsidP="00B17D80">
      <w:r>
        <w:t>Logically:</w:t>
      </w:r>
    </w:p>
    <w:p w:rsidR="00B17D80" w:rsidRDefault="00B17D80" w:rsidP="00B17D80">
      <w:pPr>
        <w:pStyle w:val="EW"/>
        <w:tabs>
          <w:tab w:val="left" w:pos="851"/>
        </w:tabs>
        <w:ind w:left="2835" w:hanging="2551"/>
      </w:pPr>
      <w:r>
        <w:tab/>
        <w:t>Command details</w:t>
      </w:r>
    </w:p>
    <w:p w:rsidR="00B17D80" w:rsidRDefault="00B17D80" w:rsidP="00B17D80">
      <w:pPr>
        <w:pStyle w:val="EW"/>
        <w:tabs>
          <w:tab w:val="left" w:pos="851"/>
        </w:tabs>
        <w:ind w:left="2835" w:hanging="2551"/>
      </w:pPr>
      <w:r>
        <w:tab/>
      </w:r>
      <w:r>
        <w:tab/>
        <w:t>Command number:</w:t>
      </w:r>
      <w:r>
        <w:tab/>
        <w:t>01</w:t>
      </w:r>
    </w:p>
    <w:p w:rsidR="00B17D80" w:rsidRDefault="00B17D80" w:rsidP="00B17D80">
      <w:pPr>
        <w:pStyle w:val="EW"/>
        <w:tabs>
          <w:tab w:val="left" w:pos="851"/>
        </w:tabs>
        <w:ind w:left="2835" w:hanging="2551"/>
      </w:pPr>
      <w:r>
        <w:tab/>
      </w:r>
      <w:r>
        <w:tab/>
        <w:t>Command Type:</w:t>
      </w:r>
      <w:r>
        <w:tab/>
        <w:t>SEND SHORT MESSAGE</w:t>
      </w:r>
    </w:p>
    <w:p w:rsidR="00B17D80" w:rsidRDefault="00B17D80" w:rsidP="00B17D80">
      <w:pPr>
        <w:pStyle w:val="EW"/>
        <w:tabs>
          <w:tab w:val="left" w:pos="851"/>
        </w:tabs>
        <w:ind w:left="2835" w:hanging="2551"/>
      </w:pPr>
      <w:r>
        <w:tab/>
      </w:r>
      <w:r>
        <w:tab/>
        <w:t>Command qualifier:</w:t>
      </w:r>
      <w:r>
        <w:tab/>
        <w:t>packing not required</w:t>
      </w:r>
      <w:r w:rsidDel="00744200">
        <w:t xml:space="preserve"> </w:t>
      </w:r>
    </w:p>
    <w:p w:rsidR="00B17D80" w:rsidRDefault="00B17D80" w:rsidP="00B17D80">
      <w:pPr>
        <w:pStyle w:val="EW"/>
        <w:tabs>
          <w:tab w:val="left" w:pos="851"/>
        </w:tabs>
        <w:ind w:left="2835" w:hanging="2551"/>
        <w:rPr>
          <w:lang w:val="fr-FR"/>
        </w:rPr>
      </w:pPr>
      <w:r>
        <w:tab/>
      </w:r>
      <w:r>
        <w:rPr>
          <w:lang w:val="fr-FR"/>
        </w:rPr>
        <w:t>Device identities</w:t>
      </w:r>
    </w:p>
    <w:p w:rsidR="00B17D80" w:rsidRDefault="00B17D80" w:rsidP="00B17D80">
      <w:pPr>
        <w:pStyle w:val="EW"/>
        <w:tabs>
          <w:tab w:val="left" w:pos="851"/>
        </w:tabs>
        <w:ind w:left="2835" w:hanging="2551"/>
        <w:rPr>
          <w:lang w:val="fr-FR"/>
        </w:rPr>
      </w:pPr>
      <w:r>
        <w:rPr>
          <w:lang w:val="fr-FR"/>
        </w:rPr>
        <w:tab/>
      </w:r>
      <w:r>
        <w:rPr>
          <w:lang w:val="fr-FR"/>
        </w:rPr>
        <w:tab/>
        <w:t>Source device:</w:t>
      </w:r>
      <w:r>
        <w:rPr>
          <w:lang w:val="fr-FR"/>
        </w:rPr>
        <w:tab/>
      </w:r>
      <w:r>
        <w:rPr>
          <w:lang w:val="fr-FR"/>
        </w:rPr>
        <w:tab/>
        <w:t>ME</w:t>
      </w:r>
    </w:p>
    <w:p w:rsidR="00B17D80" w:rsidRPr="00324C44" w:rsidRDefault="00B17D80" w:rsidP="00B17D80">
      <w:pPr>
        <w:pStyle w:val="EW"/>
        <w:tabs>
          <w:tab w:val="left" w:pos="851"/>
        </w:tabs>
        <w:ind w:left="2835" w:hanging="2551"/>
      </w:pPr>
      <w:r>
        <w:rPr>
          <w:lang w:val="fr-FR"/>
        </w:rPr>
        <w:tab/>
      </w:r>
      <w:r>
        <w:rPr>
          <w:lang w:val="fr-FR"/>
        </w:rPr>
        <w:tab/>
      </w:r>
      <w:r w:rsidRPr="00324C44">
        <w:t>Destination device:</w:t>
      </w:r>
      <w:r w:rsidRPr="00324C44">
        <w:tab/>
        <w:t>SIM</w:t>
      </w:r>
    </w:p>
    <w:p w:rsidR="00B17D80" w:rsidRDefault="00B17D80" w:rsidP="00B17D80">
      <w:pPr>
        <w:pStyle w:val="EW"/>
        <w:tabs>
          <w:tab w:val="left" w:pos="851"/>
        </w:tabs>
        <w:ind w:left="2835" w:hanging="2551"/>
      </w:pPr>
      <w:r w:rsidRPr="00324C44">
        <w:tab/>
      </w:r>
      <w:r>
        <w:t>Result</w:t>
      </w:r>
    </w:p>
    <w:p w:rsidR="00B17D80" w:rsidRDefault="00B17D80" w:rsidP="00B17D80">
      <w:pPr>
        <w:pStyle w:val="EW"/>
        <w:tabs>
          <w:tab w:val="left" w:pos="851"/>
        </w:tabs>
        <w:ind w:left="2835" w:hanging="2551"/>
      </w:pPr>
      <w:r>
        <w:tab/>
      </w:r>
      <w:r>
        <w:tab/>
        <w:t>General Result:</w:t>
      </w:r>
      <w:r>
        <w:tab/>
        <w:t>Interaction with call control or MO-SM by SIM permanent problem</w:t>
      </w:r>
    </w:p>
    <w:p w:rsidR="00B17D80" w:rsidRDefault="00B17D80" w:rsidP="00B17D80">
      <w:pPr>
        <w:pStyle w:val="EW"/>
        <w:tabs>
          <w:tab w:val="left" w:pos="851"/>
        </w:tabs>
        <w:ind w:left="2835" w:hanging="2551"/>
      </w:pPr>
      <w:r>
        <w:tab/>
        <w:t>Additional information:</w:t>
      </w:r>
      <w:r>
        <w:tab/>
        <w:t>Action not allowed</w:t>
      </w:r>
    </w:p>
    <w:p w:rsidR="00B17D80" w:rsidRDefault="00B17D80" w:rsidP="00B17D80">
      <w:pPr>
        <w:pStyle w:val="EW"/>
        <w:tabs>
          <w:tab w:val="left" w:pos="851"/>
        </w:tabs>
        <w:ind w:left="2835" w:hanging="2551"/>
      </w:pP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39</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rPr>
          <w:lang w:val="en-US"/>
        </w:rPr>
      </w:pPr>
    </w:p>
    <w:p w:rsidR="00B17D80" w:rsidRDefault="00B17D80" w:rsidP="00B17D80">
      <w:pPr>
        <w:keepNext/>
        <w:rPr>
          <w:b/>
        </w:rPr>
      </w:pPr>
      <w:r>
        <w:rPr>
          <w:b/>
        </w:rPr>
        <w:lastRenderedPageBreak/>
        <w:t>Expected Sequence 1.4 (MO SM CONTROL BY SIM , with user SMS, Not allowed')</w:t>
      </w:r>
    </w:p>
    <w:p w:rsidR="00B17D80" w:rsidRDefault="00B17D80" w:rsidP="00B17D80">
      <w:pPr>
        <w:pStyle w:val="TH"/>
        <w:spacing w:before="0" w:after="0"/>
        <w:rPr>
          <w:sz w:val="12"/>
          <w:szCs w:val="12"/>
        </w:rPr>
      </w:pPr>
    </w:p>
    <w:tbl>
      <w:tblPr>
        <w:tblW w:w="9776" w:type="dxa"/>
        <w:tblLayout w:type="fixed"/>
        <w:tblCellMar>
          <w:left w:w="56" w:type="dxa"/>
          <w:right w:w="56" w:type="dxa"/>
        </w:tblCellMar>
        <w:tblLook w:val="0000" w:firstRow="0" w:lastRow="0" w:firstColumn="0" w:lastColumn="0" w:noHBand="0" w:noVBand="0"/>
      </w:tblPr>
      <w:tblGrid>
        <w:gridCol w:w="765"/>
        <w:gridCol w:w="1418"/>
        <w:gridCol w:w="4173"/>
        <w:gridCol w:w="3420"/>
      </w:tblGrid>
      <w:tr w:rsidR="00B17D80" w:rsidTr="007B59FD">
        <w:tblPrEx>
          <w:tblCellMar>
            <w:top w:w="0" w:type="dxa"/>
            <w:bottom w:w="0" w:type="dxa"/>
          </w:tblCellMar>
        </w:tblPrEx>
        <w:trPr>
          <w:cantSplit/>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4173"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420"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USER -&gt; ME</w:t>
            </w:r>
          </w:p>
        </w:tc>
        <w:tc>
          <w:tcPr>
            <w:tcW w:w="4173"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The user makes a SMS with the user data “Test Message“ and sends it to +012345678.</w:t>
            </w:r>
          </w:p>
        </w:tc>
        <w:tc>
          <w:tcPr>
            <w:tcW w:w="342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[The data entered and the ME settings shall lead to the same SMS-TPDU as defined in SMS-PP (SEND SHORT MESSAGE) Message 1.2.</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2</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 -&gt; SIM</w:t>
            </w:r>
          </w:p>
        </w:tc>
        <w:tc>
          <w:tcPr>
            <w:tcW w:w="4173"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ENVELOPE : MO SHORT MESSAGE CONTROL 1.1.1A</w:t>
            </w:r>
          </w:p>
          <w:p w:rsidR="00B17D80" w:rsidRDefault="00B17D80" w:rsidP="007B59FD">
            <w:pPr>
              <w:pStyle w:val="TAL"/>
            </w:pPr>
            <w:r>
              <w:t>or</w:t>
            </w:r>
          </w:p>
          <w:p w:rsidR="00B17D80" w:rsidRDefault="00B17D80" w:rsidP="007B59FD">
            <w:pPr>
              <w:pStyle w:val="TAL"/>
            </w:pPr>
            <w:r>
              <w:t>ENVELOPE : MO SHORT MESSAGE CONTROL 1.1.1B</w:t>
            </w:r>
          </w:p>
        </w:tc>
        <w:tc>
          <w:tcPr>
            <w:tcW w:w="342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3</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SIM -&gt; ME</w:t>
            </w:r>
          </w:p>
        </w:tc>
        <w:tc>
          <w:tcPr>
            <w:tcW w:w="4173"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9F 02</w:t>
            </w:r>
          </w:p>
        </w:tc>
        <w:tc>
          <w:tcPr>
            <w:tcW w:w="342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4</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 -&gt; SIM</w:t>
            </w:r>
          </w:p>
        </w:tc>
        <w:tc>
          <w:tcPr>
            <w:tcW w:w="4173"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GET RESPONSE</w:t>
            </w:r>
          </w:p>
          <w:p w:rsidR="00B17D80" w:rsidRDefault="00B17D80" w:rsidP="007B59FD">
            <w:pPr>
              <w:pStyle w:val="TAL"/>
            </w:pPr>
          </w:p>
        </w:tc>
        <w:tc>
          <w:tcPr>
            <w:tcW w:w="342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5</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SIM -&gt; ME</w:t>
            </w:r>
          </w:p>
        </w:tc>
        <w:tc>
          <w:tcPr>
            <w:tcW w:w="4173"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MO SM CONTROL RESULT 1.3.1</w:t>
            </w:r>
          </w:p>
        </w:tc>
        <w:tc>
          <w:tcPr>
            <w:tcW w:w="342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 “Not allowed”]</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6</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sym w:font="Wingdings" w:char="F0E0"/>
            </w:r>
            <w:r>
              <w:t xml:space="preserve"> SS</w:t>
            </w:r>
          </w:p>
        </w:tc>
        <w:tc>
          <w:tcPr>
            <w:tcW w:w="4173"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The ME does not send the Short Message</w:t>
            </w:r>
          </w:p>
        </w:tc>
        <w:tc>
          <w:tcPr>
            <w:tcW w:w="342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pPr>
        <w:keepNext/>
        <w:rPr>
          <w:b/>
        </w:rPr>
      </w:pPr>
      <w:r>
        <w:rPr>
          <w:b/>
        </w:rPr>
        <w:t>Expected Sequence 1.5 (MO SM CONTROL BY SIM , with Proactive command, Allowed with modifications')</w:t>
      </w:r>
    </w:p>
    <w:p w:rsidR="00B17D80" w:rsidRDefault="00B17D80" w:rsidP="00B17D80">
      <w:pPr>
        <w:pStyle w:val="TH"/>
        <w:spacing w:before="0" w:after="0"/>
        <w:rPr>
          <w:sz w:val="12"/>
          <w:szCs w:val="12"/>
        </w:rPr>
      </w:pPr>
    </w:p>
    <w:tbl>
      <w:tblPr>
        <w:tblW w:w="10121" w:type="dxa"/>
        <w:tblLayout w:type="fixed"/>
        <w:tblCellMar>
          <w:left w:w="56" w:type="dxa"/>
          <w:right w:w="56" w:type="dxa"/>
        </w:tblCellMar>
        <w:tblLook w:val="0000" w:firstRow="0" w:lastRow="0" w:firstColumn="0" w:lastColumn="0" w:noHBand="0" w:noVBand="0"/>
      </w:tblPr>
      <w:tblGrid>
        <w:gridCol w:w="765"/>
        <w:gridCol w:w="1418"/>
        <w:gridCol w:w="4394"/>
        <w:gridCol w:w="3544"/>
      </w:tblGrid>
      <w:tr w:rsidR="00B17D80" w:rsidTr="007B59FD">
        <w:tblPrEx>
          <w:tblCellMar>
            <w:top w:w="0" w:type="dxa"/>
            <w:bottom w:w="0" w:type="dxa"/>
          </w:tblCellMar>
        </w:tblPrEx>
        <w:trPr>
          <w:cantSplit/>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4394"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544"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SIM -&gt; ME</w:t>
            </w:r>
          </w:p>
        </w:tc>
        <w:tc>
          <w:tcPr>
            <w:tcW w:w="439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PROACTIVE COMMAND PENDING: SEND SHORT MESSAGE 1.1.1</w:t>
            </w: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2</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 -&gt; SIM</w:t>
            </w:r>
          </w:p>
        </w:tc>
        <w:tc>
          <w:tcPr>
            <w:tcW w:w="439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FETCH</w:t>
            </w: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3</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SIM -&gt; ME</w:t>
            </w:r>
          </w:p>
        </w:tc>
        <w:tc>
          <w:tcPr>
            <w:tcW w:w="439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PROACTIVE COMMAND: SEND SHORT MESSAGE 1.1.1</w:t>
            </w: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Send SMS to “+012345678”</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rPr>
                <w:lang w:val="en-US"/>
              </w:rPr>
            </w:pPr>
            <w:r>
              <w:rPr>
                <w:lang w:val="en-US"/>
              </w:rPr>
              <w:t>4</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rPr>
                <w:lang w:val="en-US"/>
              </w:rPr>
            </w:pPr>
            <w:r>
              <w:rPr>
                <w:lang w:val="en-US"/>
              </w:rPr>
              <w:t>ME -&gt; USER</w:t>
            </w:r>
          </w:p>
        </w:tc>
        <w:tc>
          <w:tcPr>
            <w:tcW w:w="439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rPr>
                <w:lang w:val="en-US"/>
              </w:rPr>
            </w:pPr>
            <w:r>
              <w:t>Display "Send SM"</w:t>
            </w: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rPr>
                <w:lang w:val="fr-FR"/>
              </w:rPr>
            </w:pPr>
            <w:r>
              <w:rPr>
                <w:lang w:val="fr-FR"/>
              </w:rPr>
              <w:t>[Alpha Identifier]</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rPr>
                <w:lang w:val="fr-FR"/>
              </w:rPr>
            </w:pPr>
            <w:r>
              <w:rPr>
                <w:lang w:val="fr-FR"/>
              </w:rPr>
              <w:t>5</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rPr>
                <w:lang w:val="fr-FR"/>
              </w:rPr>
            </w:pPr>
            <w:r>
              <w:rPr>
                <w:lang w:val="fr-FR"/>
              </w:rPr>
              <w:t>ME -&gt; SIM</w:t>
            </w:r>
          </w:p>
        </w:tc>
        <w:tc>
          <w:tcPr>
            <w:tcW w:w="439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ENVELOPE: MO SHORT MESSAGE CONTROL 1.1.1A</w:t>
            </w:r>
          </w:p>
          <w:p w:rsidR="00B17D80" w:rsidRDefault="00B17D80" w:rsidP="007B59FD">
            <w:pPr>
              <w:pStyle w:val="TAL"/>
            </w:pPr>
            <w:r>
              <w:t>or</w:t>
            </w:r>
          </w:p>
          <w:p w:rsidR="00B17D80" w:rsidRDefault="00B17D80" w:rsidP="007B59FD">
            <w:pPr>
              <w:pStyle w:val="TAL"/>
            </w:pPr>
            <w:r>
              <w:t>ENVELOPE: MO SHORT MESSAGE CONTROL 1.1.1B</w:t>
            </w: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6</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SIM -&gt; ME</w:t>
            </w:r>
          </w:p>
        </w:tc>
        <w:tc>
          <w:tcPr>
            <w:tcW w:w="439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9F 15</w:t>
            </w: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7</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 -&gt; SIM</w:t>
            </w:r>
          </w:p>
        </w:tc>
        <w:tc>
          <w:tcPr>
            <w:tcW w:w="439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GET RESPONSE</w:t>
            </w:r>
          </w:p>
          <w:p w:rsidR="00B17D80" w:rsidRDefault="00B17D80" w:rsidP="007B59FD">
            <w:pPr>
              <w:pStyle w:val="TAL"/>
            </w:pP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8</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SIM -&gt; ME</w:t>
            </w:r>
          </w:p>
        </w:tc>
        <w:tc>
          <w:tcPr>
            <w:tcW w:w="439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MO SM CONTROL RESULT 1.5.1</w:t>
            </w: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[“Allowed with modifications”]</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9</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 -&gt; SS</w:t>
            </w:r>
          </w:p>
        </w:tc>
        <w:tc>
          <w:tcPr>
            <w:tcW w:w="439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rPr>
                <w:bCs/>
              </w:rPr>
            </w:pPr>
            <w:r>
              <w:t xml:space="preserve"> Send SMS-PP</w:t>
            </w:r>
            <w:r>
              <w:rPr>
                <w:bCs/>
              </w:rPr>
              <w:t xml:space="preserve"> </w:t>
            </w:r>
            <w:r>
              <w:t>Message 1.5</w:t>
            </w:r>
          </w:p>
          <w:p w:rsidR="00B17D80" w:rsidRDefault="00B17D80" w:rsidP="007B59FD">
            <w:pPr>
              <w:pStyle w:val="TAL"/>
            </w:pP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[The ME sends the SM containing SMS-PP (SEND SHORT MESSAGE) Message 1.5 with the data provided by the SIM to the changed Service Center Address “+112233445566779” ]</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10</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SS -&gt; ME</w:t>
            </w:r>
          </w:p>
        </w:tc>
        <w:tc>
          <w:tcPr>
            <w:tcW w:w="439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SMS RP-ACK</w:t>
            </w: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11</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 -&gt; SIM</w:t>
            </w:r>
          </w:p>
        </w:tc>
        <w:tc>
          <w:tcPr>
            <w:tcW w:w="439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TERMINAL RESPONSE: SEND SHORT MESSAGE 1.5.1</w:t>
            </w: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MO SHORT MESSAGE CONTROL RESULT 1.5.1</w:t>
      </w:r>
    </w:p>
    <w:p w:rsidR="00B17D80" w:rsidRDefault="00B17D80" w:rsidP="00B17D80">
      <w:pPr>
        <w:pStyle w:val="EW"/>
        <w:tabs>
          <w:tab w:val="left" w:pos="851"/>
        </w:tabs>
        <w:ind w:left="2835" w:hanging="2551"/>
      </w:pPr>
      <w:r>
        <w:t>Logically:</w:t>
      </w:r>
    </w:p>
    <w:p w:rsidR="00B17D80" w:rsidRDefault="00B17D80" w:rsidP="00B17D80">
      <w:pPr>
        <w:pStyle w:val="EW"/>
        <w:tabs>
          <w:tab w:val="left" w:pos="851"/>
        </w:tabs>
        <w:ind w:left="2835" w:hanging="2551"/>
      </w:pPr>
      <w:r>
        <w:tab/>
        <w:t>MO Short Message control result :</w:t>
      </w:r>
      <w:r>
        <w:tab/>
        <w:t>'02' = Allowed with modifications</w:t>
      </w:r>
    </w:p>
    <w:p w:rsidR="00B17D80" w:rsidRDefault="00B17D80" w:rsidP="00B17D80">
      <w:pPr>
        <w:pStyle w:val="EW"/>
        <w:tabs>
          <w:tab w:val="left" w:pos="851"/>
        </w:tabs>
        <w:ind w:left="2835" w:hanging="2551"/>
      </w:pPr>
    </w:p>
    <w:p w:rsidR="00B17D80" w:rsidRDefault="00B17D80" w:rsidP="00B17D80">
      <w:pPr>
        <w:pStyle w:val="EW"/>
        <w:tabs>
          <w:tab w:val="left" w:pos="851"/>
        </w:tabs>
        <w:ind w:left="2835" w:hanging="2551"/>
        <w:outlineLvl w:val="0"/>
      </w:pPr>
      <w:r>
        <w:t xml:space="preserve">RP Destination_Address of the </w:t>
      </w:r>
      <w:smartTag w:uri="urn:schemas-microsoft-com:office:smarttags" w:element="place">
        <w:smartTag w:uri="urn:schemas-microsoft-com:office:smarttags" w:element="PlaceName">
          <w:r>
            <w:t>Service</w:t>
          </w:r>
        </w:smartTag>
        <w:r>
          <w:t xml:space="preserve"> </w:t>
        </w:r>
        <w:smartTag w:uri="urn:schemas-microsoft-com:office:smarttags" w:element="PlaceType">
          <w:r>
            <w:t>Center</w:t>
          </w:r>
        </w:smartTag>
      </w:smartTag>
    </w:p>
    <w:p w:rsidR="00B17D80" w:rsidRDefault="00B17D80" w:rsidP="00B17D80">
      <w:pPr>
        <w:pStyle w:val="EW"/>
        <w:tabs>
          <w:tab w:val="left" w:pos="851"/>
        </w:tabs>
        <w:ind w:left="2835" w:hanging="2551"/>
        <w:outlineLvl w:val="0"/>
      </w:pPr>
      <w:r>
        <w:tab/>
        <w:t>TON:</w:t>
      </w:r>
      <w:r>
        <w:tab/>
        <w:t>International</w:t>
      </w:r>
    </w:p>
    <w:p w:rsidR="00B17D80" w:rsidRDefault="00B17D80" w:rsidP="00B17D80">
      <w:pPr>
        <w:pStyle w:val="EW"/>
        <w:tabs>
          <w:tab w:val="left" w:pos="851"/>
        </w:tabs>
        <w:ind w:left="2835" w:hanging="2551"/>
      </w:pPr>
      <w:r>
        <w:tab/>
        <w:t>NPI:</w:t>
      </w:r>
      <w:r>
        <w:tab/>
        <w:t>"ISDN / telephone numbering plan" or "unknown"</w:t>
      </w:r>
    </w:p>
    <w:p w:rsidR="00B17D80" w:rsidRDefault="00B17D80" w:rsidP="00B17D80">
      <w:pPr>
        <w:pStyle w:val="EW"/>
        <w:tabs>
          <w:tab w:val="left" w:pos="851"/>
        </w:tabs>
        <w:ind w:left="2835" w:hanging="2551"/>
      </w:pPr>
      <w:r>
        <w:tab/>
        <w:t>Dialling number string:</w:t>
      </w:r>
      <w:r>
        <w:tab/>
        <w:t xml:space="preserve"> “112233445566779” </w:t>
      </w:r>
    </w:p>
    <w:p w:rsidR="00B17D80" w:rsidRDefault="00B17D80" w:rsidP="00B17D80">
      <w:pPr>
        <w:pStyle w:val="EW"/>
        <w:tabs>
          <w:tab w:val="left" w:pos="851"/>
        </w:tabs>
        <w:ind w:left="2835" w:hanging="2551"/>
        <w:outlineLvl w:val="0"/>
      </w:pPr>
      <w:r>
        <w:t>TP Destination Address</w:t>
      </w:r>
    </w:p>
    <w:p w:rsidR="00B17D80" w:rsidRDefault="00B17D80" w:rsidP="00B17D80">
      <w:pPr>
        <w:pStyle w:val="EW"/>
        <w:tabs>
          <w:tab w:val="left" w:pos="851"/>
        </w:tabs>
        <w:ind w:left="2835" w:hanging="2551"/>
        <w:outlineLvl w:val="0"/>
      </w:pPr>
      <w:r>
        <w:tab/>
        <w:t>TON:</w:t>
      </w:r>
      <w:r>
        <w:tab/>
        <w:t>International</w:t>
      </w:r>
    </w:p>
    <w:p w:rsidR="00B17D80" w:rsidRDefault="00B17D80" w:rsidP="00B17D80">
      <w:pPr>
        <w:pStyle w:val="EW"/>
        <w:tabs>
          <w:tab w:val="left" w:pos="851"/>
        </w:tabs>
        <w:ind w:left="2835" w:hanging="2551"/>
      </w:pPr>
      <w:r>
        <w:tab/>
        <w:t>NPI:</w:t>
      </w:r>
      <w:r>
        <w:tab/>
        <w:t>"ISDN / telephone numbering plan" or "unknown"</w:t>
      </w:r>
    </w:p>
    <w:p w:rsidR="00B17D80" w:rsidRDefault="00B17D80" w:rsidP="00B17D80">
      <w:pPr>
        <w:pStyle w:val="EW"/>
        <w:tabs>
          <w:tab w:val="left" w:pos="851"/>
        </w:tabs>
        <w:ind w:left="2835" w:hanging="2551"/>
      </w:pPr>
      <w:r>
        <w:tab/>
        <w:t>Dialling number string:</w:t>
      </w:r>
      <w:r>
        <w:tab/>
      </w:r>
      <w:r>
        <w:tab/>
        <w:t xml:space="preserve"> “012345679”</w:t>
      </w:r>
    </w:p>
    <w:p w:rsidR="00B17D80" w:rsidRDefault="00B17D80" w:rsidP="00B17D80">
      <w:pPr>
        <w:pStyle w:val="EW"/>
        <w:tabs>
          <w:tab w:val="left" w:pos="851"/>
        </w:tabs>
        <w:ind w:left="2835" w:hanging="2551"/>
      </w:pPr>
    </w:p>
    <w:p w:rsidR="00B17D80" w:rsidRDefault="00B17D80" w:rsidP="00B17D80">
      <w:pPr>
        <w:keepNext/>
        <w:outlineLvl w:val="0"/>
      </w:pPr>
      <w:r>
        <w:lastRenderedPageBreak/>
        <w:t>Coding:</w:t>
      </w:r>
    </w:p>
    <w:p w:rsidR="00B17D80" w:rsidRDefault="00B17D80" w:rsidP="00B17D80">
      <w:pPr>
        <w:pStyle w:val="TH"/>
        <w:spacing w:before="0" w:after="0"/>
        <w:rPr>
          <w:sz w:val="12"/>
          <w:szCs w:val="12"/>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cantSplit/>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r w:rsidR="00B17D80" w:rsidTr="007B59FD">
        <w:tblPrEx>
          <w:tblCellMar>
            <w:top w:w="0" w:type="dxa"/>
            <w:bottom w:w="0" w:type="dxa"/>
          </w:tblCellMar>
        </w:tblPrEx>
        <w:trPr>
          <w:cantSplit/>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FP"/>
      </w:pPr>
      <w:r>
        <w:t>SMS-PP (SEND SHORT MESSAGE) Message 1.5</w:t>
      </w:r>
    </w:p>
    <w:p w:rsidR="00B17D80" w:rsidRDefault="00B17D80" w:rsidP="00B17D80">
      <w:r>
        <w:t>Logically:</w:t>
      </w:r>
    </w:p>
    <w:p w:rsidR="00B17D80" w:rsidRDefault="00B17D80" w:rsidP="00B17D80">
      <w:pPr>
        <w:pStyle w:val="EW"/>
        <w:tabs>
          <w:tab w:val="left" w:pos="851"/>
          <w:tab w:val="left" w:pos="1134"/>
        </w:tabs>
        <w:ind w:left="2835" w:hanging="2551"/>
      </w:pPr>
      <w:r>
        <w:t>SMS RPDU</w:t>
      </w:r>
    </w:p>
    <w:p w:rsidR="00B17D80" w:rsidRDefault="00B17D80" w:rsidP="00B17D80">
      <w:pPr>
        <w:pStyle w:val="EW"/>
        <w:tabs>
          <w:tab w:val="left" w:pos="851"/>
          <w:tab w:val="left" w:pos="1134"/>
        </w:tabs>
        <w:ind w:left="2835" w:hanging="2551"/>
      </w:pPr>
      <w:r>
        <w:tab/>
        <w:t>RP-Originator Address</w:t>
      </w:r>
      <w:r>
        <w:tab/>
        <w:t>not used</w:t>
      </w:r>
    </w:p>
    <w:p w:rsidR="00B17D80" w:rsidRDefault="00B17D80" w:rsidP="00B17D80">
      <w:pPr>
        <w:pStyle w:val="EW"/>
        <w:tabs>
          <w:tab w:val="left" w:pos="851"/>
          <w:tab w:val="left" w:pos="1134"/>
        </w:tabs>
        <w:ind w:left="2835" w:hanging="2551"/>
      </w:pPr>
      <w:r>
        <w:tab/>
        <w:t>RP-Destination SMSC Address</w:t>
      </w:r>
    </w:p>
    <w:p w:rsidR="00B17D80" w:rsidRDefault="00B17D80" w:rsidP="00B17D80">
      <w:pPr>
        <w:pStyle w:val="EW"/>
        <w:tabs>
          <w:tab w:val="left" w:pos="851"/>
          <w:tab w:val="left" w:pos="1134"/>
        </w:tabs>
        <w:ind w:left="2835" w:hanging="2551"/>
      </w:pPr>
      <w:r>
        <w:tab/>
        <w:t>TON</w:t>
      </w:r>
      <w:r>
        <w:tab/>
        <w:t>International number</w:t>
      </w:r>
    </w:p>
    <w:p w:rsidR="00B17D80" w:rsidRDefault="00B17D80" w:rsidP="00B17D80">
      <w:pPr>
        <w:pStyle w:val="EW"/>
        <w:tabs>
          <w:tab w:val="left" w:pos="851"/>
          <w:tab w:val="left" w:pos="1134"/>
        </w:tabs>
        <w:ind w:left="2835" w:hanging="2551"/>
      </w:pPr>
      <w:r>
        <w:tab/>
        <w:t>NPI</w:t>
      </w:r>
      <w:r>
        <w:tab/>
        <w:t>"ISDN / telephone numbering plan"</w:t>
      </w:r>
    </w:p>
    <w:p w:rsidR="00B17D80" w:rsidRDefault="00B17D80" w:rsidP="00B17D80">
      <w:pPr>
        <w:pStyle w:val="EW"/>
        <w:tabs>
          <w:tab w:val="left" w:pos="851"/>
          <w:tab w:val="left" w:pos="1134"/>
        </w:tabs>
        <w:ind w:left="2835" w:hanging="2551"/>
      </w:pPr>
      <w:r>
        <w:tab/>
        <w:t>Address value</w:t>
      </w:r>
      <w:r>
        <w:tab/>
        <w:t>"112233445566779"</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t>Instruct the SC to accept an SMS-SUBMIT for a SM</w:t>
      </w:r>
    </w:p>
    <w:p w:rsidR="00B17D80" w:rsidRDefault="00B17D80" w:rsidP="00B17D80">
      <w:pPr>
        <w:pStyle w:val="EW"/>
        <w:tabs>
          <w:tab w:val="left" w:pos="851"/>
          <w:tab w:val="left" w:pos="1134"/>
        </w:tabs>
        <w:ind w:left="2835" w:hanging="2551"/>
      </w:pPr>
      <w:r>
        <w:tab/>
        <w:t>TP-VPF</w:t>
      </w:r>
      <w:r>
        <w:tab/>
        <w:t>TP-VP field not present</w:t>
      </w:r>
    </w:p>
    <w:p w:rsidR="00B17D80" w:rsidRDefault="00B17D80" w:rsidP="00B17D80">
      <w:pPr>
        <w:pStyle w:val="EW"/>
        <w:tabs>
          <w:tab w:val="left" w:pos="851"/>
          <w:tab w:val="left" w:pos="1134"/>
        </w:tabs>
        <w:ind w:left="2835" w:hanging="2551"/>
      </w:pPr>
      <w:r>
        <w:tab/>
        <w:t>TP-RP</w:t>
      </w:r>
      <w:r>
        <w:tab/>
        <w:t>TP-Reply-Path is not set in this SMS-SUBMIT</w:t>
      </w:r>
    </w:p>
    <w:p w:rsidR="00B17D80" w:rsidRDefault="00B17D80" w:rsidP="00B17D80">
      <w:pPr>
        <w:pStyle w:val="EW"/>
        <w:tabs>
          <w:tab w:val="left" w:pos="851"/>
          <w:tab w:val="left" w:pos="1134"/>
        </w:tabs>
        <w:ind w:left="2835" w:hanging="2551"/>
      </w:pPr>
      <w:r>
        <w:tab/>
        <w:t>TP-UDHI</w:t>
      </w:r>
      <w:r>
        <w:tab/>
        <w:t>The TP-UD field contains only the short message</w:t>
      </w:r>
    </w:p>
    <w:p w:rsidR="00B17D80" w:rsidRDefault="00B17D80" w:rsidP="00B17D80">
      <w:pPr>
        <w:pStyle w:val="EW"/>
        <w:tabs>
          <w:tab w:val="left" w:pos="851"/>
          <w:tab w:val="left" w:pos="1134"/>
        </w:tabs>
        <w:ind w:left="2835" w:hanging="2551"/>
      </w:pPr>
      <w:r>
        <w:tab/>
        <w:t>TP-SRR</w:t>
      </w:r>
      <w:r>
        <w:tab/>
        <w:t>A status report is not requested</w:t>
      </w:r>
    </w:p>
    <w:p w:rsidR="00B17D80" w:rsidRDefault="00B17D80" w:rsidP="00B17D80">
      <w:pPr>
        <w:pStyle w:val="EW"/>
        <w:tabs>
          <w:tab w:val="left" w:pos="851"/>
          <w:tab w:val="left" w:pos="1134"/>
        </w:tabs>
        <w:ind w:left="2835" w:hanging="2551"/>
      </w:pPr>
      <w:r>
        <w:tab/>
        <w:t>TP-MR</w:t>
      </w:r>
      <w:r>
        <w:tab/>
        <w:t>"01"</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r>
        <w:tab/>
      </w:r>
    </w:p>
    <w:p w:rsidR="00B17D80" w:rsidRDefault="00B17D80" w:rsidP="00B17D80">
      <w:pPr>
        <w:pStyle w:val="EW"/>
        <w:tabs>
          <w:tab w:val="left" w:pos="851"/>
          <w:tab w:val="left" w:pos="1134"/>
        </w:tabs>
        <w:ind w:left="2835" w:hanging="2551"/>
      </w:pPr>
      <w:r>
        <w:tab/>
      </w:r>
      <w:r>
        <w:tab/>
        <w:t>Address value</w:t>
      </w:r>
      <w:r>
        <w:tab/>
        <w:t>"012345679"</w:t>
      </w:r>
    </w:p>
    <w:p w:rsidR="00B17D80" w:rsidRDefault="00B17D80" w:rsidP="00B17D80">
      <w:pPr>
        <w:pStyle w:val="EW"/>
        <w:tabs>
          <w:tab w:val="left" w:pos="851"/>
          <w:tab w:val="left" w:pos="1134"/>
        </w:tabs>
        <w:ind w:left="2835" w:hanging="2551"/>
      </w:pPr>
      <w:r>
        <w:tab/>
        <w:t>TP-PID</w:t>
      </w:r>
      <w:r>
        <w:tab/>
        <w:t>Short message type 0</w:t>
      </w:r>
    </w:p>
    <w:p w:rsidR="00B17D80" w:rsidRDefault="00B17D80" w:rsidP="00B17D80">
      <w:pPr>
        <w:pStyle w:val="EW"/>
        <w:keepNext/>
        <w:tabs>
          <w:tab w:val="left" w:pos="851"/>
          <w:tab w:val="left" w:pos="1134"/>
        </w:tabs>
        <w:ind w:left="2835" w:hanging="2551"/>
      </w:pPr>
      <w:r>
        <w:tab/>
        <w:t>TP-DCS</w:t>
      </w:r>
    </w:p>
    <w:p w:rsidR="00B17D80" w:rsidRDefault="00B17D80" w:rsidP="00B17D80">
      <w:pPr>
        <w:pStyle w:val="EW"/>
        <w:keepNext/>
        <w:tabs>
          <w:tab w:val="left" w:pos="851"/>
          <w:tab w:val="left" w:pos="1134"/>
        </w:tabs>
        <w:ind w:left="2835" w:hanging="2551"/>
      </w:pPr>
      <w:r>
        <w:tab/>
      </w:r>
      <w:r>
        <w:tab/>
        <w:t>Message coding</w:t>
      </w:r>
      <w:r>
        <w:tab/>
        <w:t>8-bit data</w:t>
      </w:r>
    </w:p>
    <w:p w:rsidR="00B17D80" w:rsidRDefault="00B17D80" w:rsidP="00B17D80">
      <w:pPr>
        <w:pStyle w:val="EW"/>
        <w:tabs>
          <w:tab w:val="left" w:pos="851"/>
          <w:tab w:val="left" w:pos="1134"/>
        </w:tabs>
        <w:ind w:left="2835" w:hanging="2551"/>
      </w:pPr>
      <w:r>
        <w:tab/>
      </w:r>
      <w:r>
        <w:tab/>
        <w:t>Message class</w:t>
      </w:r>
      <w:r>
        <w:tab/>
        <w:t>class 0</w:t>
      </w:r>
    </w:p>
    <w:p w:rsidR="00B17D80" w:rsidRDefault="00B17D80" w:rsidP="00B17D80">
      <w:pPr>
        <w:pStyle w:val="EW"/>
        <w:tabs>
          <w:tab w:val="left" w:pos="851"/>
          <w:tab w:val="left" w:pos="1134"/>
        </w:tabs>
        <w:ind w:left="2835" w:hanging="2551"/>
      </w:pPr>
      <w:r>
        <w:tab/>
        <w:t>TP-UDL</w:t>
      </w:r>
      <w:r>
        <w:tab/>
        <w:t>12</w:t>
      </w:r>
    </w:p>
    <w:p w:rsidR="00B17D80" w:rsidRDefault="00B17D80" w:rsidP="00B17D80">
      <w:pPr>
        <w:pStyle w:val="EX"/>
        <w:tabs>
          <w:tab w:val="left" w:pos="851"/>
          <w:tab w:val="left" w:pos="1134"/>
        </w:tabs>
        <w:ind w:left="2835" w:hanging="2551"/>
      </w:pPr>
      <w:r>
        <w:tab/>
        <w:t>TP-UD</w:t>
      </w:r>
      <w:r>
        <w:tab/>
        <w:t>"Test Message"</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851"/>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851"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18</w:t>
            </w:r>
          </w:p>
        </w:tc>
      </w:tr>
      <w:tr w:rsidR="00B17D80" w:rsidTr="007B59FD">
        <w:tblPrEx>
          <w:tblCellMar>
            <w:top w:w="0" w:type="dxa"/>
            <w:bottom w:w="0" w:type="dxa"/>
          </w:tblCellMar>
        </w:tblPrEx>
        <w:trPr>
          <w:jc w:val="center"/>
        </w:trPr>
        <w:tc>
          <w:tcPr>
            <w:tcW w:w="851" w:type="dxa"/>
            <w:tcBorders>
              <w:top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0C</w:t>
            </w:r>
          </w:p>
        </w:tc>
      </w:tr>
      <w:tr w:rsidR="00B17D80" w:rsidTr="007B59FD">
        <w:tblPrEx>
          <w:tblCellMar>
            <w:top w:w="0" w:type="dxa"/>
            <w:bottom w:w="0" w:type="dxa"/>
          </w:tblCellMar>
        </w:tblPrEx>
        <w:trPr>
          <w:jc w:val="center"/>
        </w:trPr>
        <w:tc>
          <w:tcPr>
            <w:tcW w:w="851" w:type="dxa"/>
            <w:tcBorders>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65</w:t>
            </w:r>
          </w:p>
        </w:tc>
      </w:tr>
    </w:tbl>
    <w:p w:rsidR="00B17D80" w:rsidRDefault="00B17D80" w:rsidP="00B17D80">
      <w:pPr>
        <w:pStyle w:val="FP"/>
      </w:pPr>
    </w:p>
    <w:p w:rsidR="00B17D80" w:rsidRDefault="00B17D80" w:rsidP="00B17D80">
      <w:r>
        <w:t>TERMINAL RESPONSE: SEND SHORT MESSAGE 1.5.1</w:t>
      </w:r>
    </w:p>
    <w:p w:rsidR="00B17D80" w:rsidRDefault="00B17D80" w:rsidP="00B17D80">
      <w:pPr>
        <w:pStyle w:val="EW"/>
        <w:tabs>
          <w:tab w:val="left" w:pos="851"/>
        </w:tabs>
        <w:ind w:left="2835" w:hanging="2551"/>
      </w:pPr>
      <w:r>
        <w:t>Logically:</w:t>
      </w:r>
    </w:p>
    <w:p w:rsidR="00B17D80" w:rsidRDefault="00B17D80" w:rsidP="00B17D80">
      <w:pPr>
        <w:pStyle w:val="EW"/>
        <w:tabs>
          <w:tab w:val="left" w:pos="851"/>
        </w:tabs>
        <w:ind w:left="2835" w:hanging="2551"/>
      </w:pPr>
      <w:r>
        <w:tab/>
        <w:t>Command details</w:t>
      </w:r>
    </w:p>
    <w:p w:rsidR="00B17D80" w:rsidRDefault="00B17D80" w:rsidP="00B17D80">
      <w:pPr>
        <w:pStyle w:val="EW"/>
        <w:tabs>
          <w:tab w:val="left" w:pos="851"/>
        </w:tabs>
        <w:ind w:left="2835" w:hanging="2551"/>
      </w:pPr>
      <w:r>
        <w:tab/>
      </w:r>
      <w:r>
        <w:tab/>
        <w:t>Command number:</w:t>
      </w:r>
      <w:r>
        <w:tab/>
        <w:t>01</w:t>
      </w:r>
    </w:p>
    <w:p w:rsidR="00B17D80" w:rsidRDefault="00B17D80" w:rsidP="00B17D80">
      <w:pPr>
        <w:pStyle w:val="EW"/>
        <w:tabs>
          <w:tab w:val="left" w:pos="851"/>
        </w:tabs>
        <w:ind w:left="2835" w:hanging="2551"/>
      </w:pPr>
      <w:r>
        <w:tab/>
      </w:r>
      <w:r>
        <w:tab/>
        <w:t>Command Type:</w:t>
      </w:r>
      <w:r>
        <w:tab/>
        <w:t>SEND SHORT MESSAGE</w:t>
      </w:r>
    </w:p>
    <w:p w:rsidR="00B17D80" w:rsidRDefault="00B17D80" w:rsidP="00B17D80">
      <w:pPr>
        <w:pStyle w:val="EW"/>
        <w:tabs>
          <w:tab w:val="left" w:pos="851"/>
        </w:tabs>
        <w:ind w:left="2835" w:hanging="2551"/>
      </w:pPr>
      <w:r>
        <w:tab/>
      </w:r>
      <w:r>
        <w:tab/>
        <w:t>Command qualifier:</w:t>
      </w:r>
      <w:r>
        <w:tab/>
        <w:t>packing not required</w:t>
      </w:r>
    </w:p>
    <w:p w:rsidR="00B17D80" w:rsidRPr="00324C44" w:rsidRDefault="00B17D80" w:rsidP="00B17D80">
      <w:pPr>
        <w:pStyle w:val="EW"/>
        <w:tabs>
          <w:tab w:val="left" w:pos="851"/>
        </w:tabs>
        <w:ind w:left="2835" w:hanging="2551"/>
      </w:pPr>
      <w:r>
        <w:tab/>
      </w:r>
      <w:r w:rsidRPr="00324C44">
        <w:t>Device identities</w:t>
      </w:r>
    </w:p>
    <w:p w:rsidR="00B17D80" w:rsidRPr="00324C44" w:rsidRDefault="00B17D80" w:rsidP="00B17D80">
      <w:pPr>
        <w:pStyle w:val="EW"/>
        <w:tabs>
          <w:tab w:val="left" w:pos="851"/>
        </w:tabs>
        <w:ind w:left="2835" w:hanging="2551"/>
      </w:pPr>
      <w:r w:rsidRPr="00324C44">
        <w:tab/>
      </w:r>
      <w:r w:rsidRPr="00324C44">
        <w:tab/>
        <w:t>Source device:</w:t>
      </w:r>
      <w:r w:rsidRPr="00324C44">
        <w:tab/>
      </w:r>
      <w:r w:rsidRPr="00324C44">
        <w:tab/>
        <w:t>ME</w:t>
      </w:r>
    </w:p>
    <w:p w:rsidR="00B17D80" w:rsidRPr="00324C44" w:rsidRDefault="00B17D80" w:rsidP="00B17D80">
      <w:pPr>
        <w:pStyle w:val="EW"/>
        <w:tabs>
          <w:tab w:val="left" w:pos="851"/>
        </w:tabs>
        <w:ind w:left="2835" w:hanging="2551"/>
      </w:pPr>
      <w:r w:rsidRPr="00324C44">
        <w:tab/>
      </w:r>
      <w:r w:rsidRPr="00324C44">
        <w:tab/>
        <w:t>Destination device:</w:t>
      </w:r>
      <w:r w:rsidRPr="00324C44">
        <w:tab/>
        <w:t>SIM</w:t>
      </w:r>
    </w:p>
    <w:p w:rsidR="00B17D80" w:rsidRDefault="00B17D80" w:rsidP="00B17D80">
      <w:pPr>
        <w:pStyle w:val="EW"/>
        <w:tabs>
          <w:tab w:val="left" w:pos="851"/>
        </w:tabs>
        <w:ind w:left="2835" w:hanging="2551"/>
      </w:pPr>
      <w:r w:rsidRPr="00324C44">
        <w:tab/>
      </w:r>
      <w:r>
        <w:t>Result</w:t>
      </w:r>
    </w:p>
    <w:p w:rsidR="00B17D80" w:rsidRDefault="00B17D80" w:rsidP="00B17D80">
      <w:pPr>
        <w:pStyle w:val="EW"/>
        <w:tabs>
          <w:tab w:val="left" w:pos="851"/>
        </w:tabs>
        <w:ind w:left="2835" w:hanging="2551"/>
      </w:pPr>
      <w:r>
        <w:tab/>
      </w:r>
      <w:r>
        <w:tab/>
        <w:t>General Result:</w:t>
      </w:r>
      <w:r>
        <w:tab/>
      </w:r>
      <w:r>
        <w:rPr>
          <w:lang w:eastAsia="de-DE"/>
        </w:rPr>
        <w:t>Command performed successfully</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keepNext/>
        <w:rPr>
          <w:b/>
        </w:rPr>
      </w:pPr>
      <w:r>
        <w:rPr>
          <w:b/>
        </w:rPr>
        <w:lastRenderedPageBreak/>
        <w:t>Expected Sequence 1.6 (MO SM CONTROL BY SIM , with user SMS, Allowed with modifications')</w:t>
      </w:r>
    </w:p>
    <w:p w:rsidR="00B17D80" w:rsidRDefault="00B17D80" w:rsidP="00B17D80">
      <w:pPr>
        <w:pStyle w:val="TH"/>
        <w:spacing w:before="0" w:after="0"/>
        <w:rPr>
          <w:sz w:val="12"/>
          <w:szCs w:val="12"/>
        </w:rPr>
      </w:pPr>
    </w:p>
    <w:tbl>
      <w:tblPr>
        <w:tblW w:w="9837" w:type="dxa"/>
        <w:tblLayout w:type="fixed"/>
        <w:tblCellMar>
          <w:left w:w="56" w:type="dxa"/>
          <w:right w:w="56" w:type="dxa"/>
        </w:tblCellMar>
        <w:tblLook w:val="0000" w:firstRow="0" w:lastRow="0" w:firstColumn="0" w:lastColumn="0" w:noHBand="0" w:noVBand="0"/>
      </w:tblPr>
      <w:tblGrid>
        <w:gridCol w:w="765"/>
        <w:gridCol w:w="1418"/>
        <w:gridCol w:w="4110"/>
        <w:gridCol w:w="3544"/>
      </w:tblGrid>
      <w:tr w:rsidR="00B17D80" w:rsidTr="007B59FD">
        <w:tblPrEx>
          <w:tblCellMar>
            <w:top w:w="0" w:type="dxa"/>
            <w:bottom w:w="0" w:type="dxa"/>
          </w:tblCellMar>
        </w:tblPrEx>
        <w:trPr>
          <w:cantSplit/>
        </w:trPr>
        <w:tc>
          <w:tcPr>
            <w:tcW w:w="765"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1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4110"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544"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USER -&gt; ME</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The user makes a SMS with the user data “Test Message“ and sends it to +012345678.</w:t>
            </w: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[The data entered and the ME settings shall lead to the same SMS-TPDU as defined in SMS-PP (SEND SHORT MESSAGE) Message 1.2.</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2</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 -&gt; SIM</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ENVELOPE: MO SHORT MESSAGE CONTROL 1.1.1A</w:t>
            </w:r>
          </w:p>
          <w:p w:rsidR="00B17D80" w:rsidRDefault="00B17D80" w:rsidP="007B59FD">
            <w:pPr>
              <w:pStyle w:val="TAL"/>
            </w:pPr>
            <w:r>
              <w:t>or</w:t>
            </w:r>
          </w:p>
          <w:p w:rsidR="00B17D80" w:rsidRDefault="00B17D80" w:rsidP="007B59FD">
            <w:pPr>
              <w:pStyle w:val="TAL"/>
            </w:pPr>
            <w:r>
              <w:t>ENVELOPE: MO SHORT MESSAGE CONTROL 1.1.1B</w:t>
            </w: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3</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SIM -&gt; ME</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9F XX</w:t>
            </w: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4</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 -&gt; SIM</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GET RESPONSE</w:t>
            </w:r>
          </w:p>
          <w:p w:rsidR="00B17D80" w:rsidRDefault="00B17D80" w:rsidP="007B59FD">
            <w:pPr>
              <w:pStyle w:val="TAL"/>
            </w:pP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5</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SIM -&gt; ME</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MO SM CONTROL RESULT 1.5.1</w:t>
            </w: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 “Allowed with modifications”]</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6</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ME-&gt; SS</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 xml:space="preserve"> Send SMS-PP Message 1.6</w:t>
            </w: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[The ME sends the SM containing SMS-PP (SEND SHORT MESSAGE) Message 1.6 with the data provided by the SIM] to the changed Service Center Address “+112233445566779”</w:t>
            </w:r>
          </w:p>
        </w:tc>
      </w:tr>
      <w:tr w:rsidR="00B17D80" w:rsidTr="007B59FD">
        <w:tblPrEx>
          <w:tblCellMar>
            <w:top w:w="0" w:type="dxa"/>
            <w:bottom w:w="0" w:type="dxa"/>
          </w:tblCellMar>
        </w:tblPrEx>
        <w:trPr>
          <w:cantSplit/>
        </w:trPr>
        <w:tc>
          <w:tcPr>
            <w:tcW w:w="765"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7</w:t>
            </w:r>
          </w:p>
        </w:tc>
        <w:tc>
          <w:tcPr>
            <w:tcW w:w="141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SS -&gt; ME</w:t>
            </w:r>
          </w:p>
        </w:tc>
        <w:tc>
          <w:tcPr>
            <w:tcW w:w="411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SMS RP-ACK</w:t>
            </w:r>
          </w:p>
        </w:tc>
        <w:tc>
          <w:tcPr>
            <w:tcW w:w="3544"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r>
        <w:t>SMS-PP (SEND SHORT MESSAGE) Message 1.6</w:t>
      </w:r>
    </w:p>
    <w:p w:rsidR="00B17D80" w:rsidRDefault="00B17D80" w:rsidP="00B17D80">
      <w:r>
        <w:t>Logically:</w:t>
      </w:r>
    </w:p>
    <w:p w:rsidR="00B17D80" w:rsidRDefault="00B17D80" w:rsidP="00B17D80">
      <w:pPr>
        <w:pStyle w:val="EW"/>
        <w:tabs>
          <w:tab w:val="left" w:pos="851"/>
          <w:tab w:val="left" w:pos="1134"/>
        </w:tabs>
        <w:ind w:left="2835" w:hanging="2551"/>
      </w:pPr>
      <w:r>
        <w:t>SMS RPDU</w:t>
      </w:r>
    </w:p>
    <w:p w:rsidR="00B17D80" w:rsidRDefault="00B17D80" w:rsidP="00B17D80">
      <w:pPr>
        <w:pStyle w:val="EW"/>
        <w:tabs>
          <w:tab w:val="left" w:pos="851"/>
          <w:tab w:val="left" w:pos="1134"/>
        </w:tabs>
        <w:ind w:left="2835" w:hanging="2551"/>
      </w:pPr>
      <w:r>
        <w:tab/>
        <w:t>RP-Originator Address</w:t>
      </w:r>
      <w:r>
        <w:tab/>
        <w:t>not used</w:t>
      </w:r>
    </w:p>
    <w:p w:rsidR="00B17D80" w:rsidRDefault="00B17D80" w:rsidP="00B17D80">
      <w:pPr>
        <w:pStyle w:val="EW"/>
        <w:tabs>
          <w:tab w:val="left" w:pos="851"/>
          <w:tab w:val="left" w:pos="1134"/>
        </w:tabs>
        <w:ind w:left="2835" w:hanging="2551"/>
      </w:pPr>
      <w:r>
        <w:tab/>
        <w:t>RP-Destination SMSC Address</w:t>
      </w:r>
    </w:p>
    <w:p w:rsidR="00B17D80" w:rsidRDefault="00B17D80" w:rsidP="00B17D80">
      <w:pPr>
        <w:pStyle w:val="EW"/>
        <w:tabs>
          <w:tab w:val="left" w:pos="851"/>
          <w:tab w:val="left" w:pos="1134"/>
        </w:tabs>
        <w:ind w:left="2835" w:hanging="2551"/>
      </w:pPr>
      <w:r>
        <w:tab/>
        <w:t>TON</w:t>
      </w:r>
      <w:r>
        <w:tab/>
        <w:t>International number</w:t>
      </w:r>
    </w:p>
    <w:p w:rsidR="00B17D80" w:rsidRDefault="00B17D80" w:rsidP="00B17D80">
      <w:pPr>
        <w:pStyle w:val="EW"/>
        <w:tabs>
          <w:tab w:val="left" w:pos="851"/>
          <w:tab w:val="left" w:pos="1134"/>
        </w:tabs>
        <w:ind w:left="2835" w:hanging="2551"/>
      </w:pPr>
      <w:r>
        <w:tab/>
        <w:t>NPI</w:t>
      </w:r>
      <w:r>
        <w:tab/>
        <w:t>"ISDN / telephone numbering plan"</w:t>
      </w:r>
    </w:p>
    <w:p w:rsidR="00B17D80" w:rsidRDefault="00B17D80" w:rsidP="00B17D80">
      <w:pPr>
        <w:pStyle w:val="EW"/>
        <w:tabs>
          <w:tab w:val="left" w:pos="851"/>
          <w:tab w:val="left" w:pos="1134"/>
        </w:tabs>
        <w:ind w:left="2835" w:hanging="2551"/>
      </w:pPr>
      <w:r>
        <w:tab/>
        <w:t>Address value</w:t>
      </w:r>
      <w:r>
        <w:tab/>
        <w:t>"112233445566779"</w:t>
      </w:r>
    </w:p>
    <w:p w:rsidR="00B17D80" w:rsidRDefault="00B17D80" w:rsidP="00B17D80">
      <w:pPr>
        <w:pStyle w:val="EW"/>
        <w:tabs>
          <w:tab w:val="left" w:pos="851"/>
          <w:tab w:val="left" w:pos="1134"/>
        </w:tabs>
        <w:ind w:left="2835" w:hanging="2551"/>
      </w:pPr>
      <w:r>
        <w:t>SMS TPDU</w:t>
      </w:r>
    </w:p>
    <w:p w:rsidR="00B17D80" w:rsidRDefault="00B17D80" w:rsidP="00B17D80">
      <w:pPr>
        <w:pStyle w:val="EW"/>
        <w:tabs>
          <w:tab w:val="left" w:pos="851"/>
          <w:tab w:val="left" w:pos="1134"/>
        </w:tabs>
        <w:ind w:left="2835" w:hanging="2551"/>
      </w:pPr>
      <w:r>
        <w:tab/>
        <w:t>TP-MTI</w:t>
      </w:r>
      <w:r>
        <w:tab/>
        <w:t>SMS-SUBMIT</w:t>
      </w:r>
    </w:p>
    <w:p w:rsidR="00B17D80" w:rsidRDefault="00B17D80" w:rsidP="00B17D80">
      <w:pPr>
        <w:pStyle w:val="EW"/>
        <w:tabs>
          <w:tab w:val="left" w:pos="851"/>
          <w:tab w:val="left" w:pos="1134"/>
        </w:tabs>
        <w:ind w:left="2835" w:hanging="2551"/>
      </w:pPr>
      <w:r>
        <w:tab/>
        <w:t>TP-RD</w:t>
      </w:r>
      <w:r>
        <w:tab/>
        <w:t>value shall not be verified</w:t>
      </w:r>
    </w:p>
    <w:p w:rsidR="00B17D80" w:rsidRDefault="00B17D80" w:rsidP="00B17D80">
      <w:pPr>
        <w:pStyle w:val="EW"/>
        <w:tabs>
          <w:tab w:val="left" w:pos="851"/>
          <w:tab w:val="left" w:pos="1134"/>
        </w:tabs>
        <w:ind w:left="2835" w:hanging="2551"/>
      </w:pPr>
      <w:r>
        <w:tab/>
        <w:t>TP-VPF</w:t>
      </w:r>
      <w:r>
        <w:tab/>
      </w:r>
      <w:r>
        <w:rPr>
          <w:lang w:val="en-US"/>
        </w:rPr>
        <w:t>value shall not be verified</w:t>
      </w:r>
    </w:p>
    <w:p w:rsidR="00B17D80" w:rsidRDefault="00B17D80" w:rsidP="00B17D80">
      <w:pPr>
        <w:pStyle w:val="EW"/>
        <w:tabs>
          <w:tab w:val="left" w:pos="851"/>
          <w:tab w:val="left" w:pos="1134"/>
        </w:tabs>
        <w:ind w:left="2835" w:hanging="2551"/>
      </w:pPr>
      <w:r>
        <w:tab/>
        <w:t>TP-RP</w:t>
      </w:r>
      <w:r>
        <w:tab/>
        <w:t>value shall not be verified</w:t>
      </w:r>
    </w:p>
    <w:p w:rsidR="00B17D80" w:rsidRDefault="00B17D80" w:rsidP="00B17D80">
      <w:pPr>
        <w:pStyle w:val="EW"/>
        <w:tabs>
          <w:tab w:val="left" w:pos="851"/>
          <w:tab w:val="left" w:pos="1134"/>
        </w:tabs>
        <w:ind w:left="2835" w:hanging="2551"/>
      </w:pPr>
      <w:r>
        <w:tab/>
        <w:t>TP-UDHI</w:t>
      </w:r>
      <w:r>
        <w:tab/>
        <w:t>value shall not be verified</w:t>
      </w:r>
    </w:p>
    <w:p w:rsidR="00B17D80" w:rsidRDefault="00B17D80" w:rsidP="00B17D80">
      <w:pPr>
        <w:pStyle w:val="EW"/>
        <w:tabs>
          <w:tab w:val="left" w:pos="851"/>
          <w:tab w:val="left" w:pos="1134"/>
        </w:tabs>
        <w:ind w:left="2835" w:hanging="2551"/>
      </w:pPr>
      <w:r>
        <w:tab/>
        <w:t>TP-SRR</w:t>
      </w:r>
      <w:r>
        <w:tab/>
        <w:t>value shall not be verified</w:t>
      </w:r>
    </w:p>
    <w:p w:rsidR="00B17D80" w:rsidRDefault="00B17D80" w:rsidP="00B17D80">
      <w:pPr>
        <w:pStyle w:val="EW"/>
        <w:tabs>
          <w:tab w:val="left" w:pos="851"/>
          <w:tab w:val="left" w:pos="1134"/>
        </w:tabs>
        <w:ind w:left="2835" w:hanging="2551"/>
      </w:pPr>
      <w:r>
        <w:tab/>
        <w:t>TP-MR</w:t>
      </w:r>
      <w:r>
        <w:tab/>
        <w:t>"01"</w:t>
      </w:r>
    </w:p>
    <w:p w:rsidR="00B17D80" w:rsidRDefault="00B17D80" w:rsidP="00B17D80">
      <w:pPr>
        <w:pStyle w:val="EW"/>
        <w:tabs>
          <w:tab w:val="left" w:pos="851"/>
          <w:tab w:val="left" w:pos="1134"/>
        </w:tabs>
        <w:ind w:left="2835" w:hanging="2551"/>
      </w:pPr>
      <w:r>
        <w:tab/>
        <w:t>TP-DA</w:t>
      </w:r>
    </w:p>
    <w:p w:rsidR="00B17D80" w:rsidRDefault="00B17D80" w:rsidP="00B17D80">
      <w:pPr>
        <w:pStyle w:val="EW"/>
        <w:tabs>
          <w:tab w:val="left" w:pos="851"/>
          <w:tab w:val="left" w:pos="1134"/>
        </w:tabs>
        <w:ind w:left="2835" w:hanging="2551"/>
      </w:pPr>
      <w:r>
        <w:tab/>
      </w:r>
      <w:r>
        <w:tab/>
        <w:t>TON</w:t>
      </w:r>
      <w:r>
        <w:tab/>
        <w:t>International number</w:t>
      </w:r>
    </w:p>
    <w:p w:rsidR="00B17D80" w:rsidRDefault="00B17D80" w:rsidP="00B17D80">
      <w:pPr>
        <w:pStyle w:val="EW"/>
        <w:tabs>
          <w:tab w:val="left" w:pos="851"/>
          <w:tab w:val="left" w:pos="1134"/>
        </w:tabs>
        <w:ind w:left="2835" w:hanging="2551"/>
      </w:pPr>
      <w:r>
        <w:tab/>
      </w:r>
      <w:r>
        <w:tab/>
        <w:t>NPI</w:t>
      </w:r>
      <w:r>
        <w:tab/>
        <w:t>"ISDN / telephone numbering plan"</w:t>
      </w:r>
      <w:r>
        <w:tab/>
      </w:r>
    </w:p>
    <w:p w:rsidR="00B17D80" w:rsidRDefault="00B17D80" w:rsidP="00B17D80">
      <w:pPr>
        <w:pStyle w:val="EW"/>
        <w:tabs>
          <w:tab w:val="left" w:pos="851"/>
          <w:tab w:val="left" w:pos="1134"/>
        </w:tabs>
        <w:ind w:left="2835" w:hanging="2551"/>
      </w:pPr>
      <w:r>
        <w:tab/>
      </w:r>
      <w:r>
        <w:tab/>
        <w:t>Address value</w:t>
      </w:r>
      <w:r>
        <w:tab/>
        <w:t>"012345679"</w:t>
      </w:r>
    </w:p>
    <w:p w:rsidR="00B17D80" w:rsidRDefault="00B17D80" w:rsidP="00B17D80">
      <w:pPr>
        <w:pStyle w:val="EW"/>
        <w:tabs>
          <w:tab w:val="left" w:pos="851"/>
          <w:tab w:val="left" w:pos="1134"/>
        </w:tabs>
        <w:ind w:left="2835" w:hanging="2551"/>
      </w:pP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44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55</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66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77</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54</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76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Note 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NO"/>
      </w:pPr>
      <w:r>
        <w:t>Note 1:</w:t>
      </w:r>
      <w:r>
        <w:tab/>
        <w:t>Octet shall not be verified</w:t>
      </w:r>
    </w:p>
    <w:p w:rsidR="00B17D80" w:rsidRDefault="00B17D80" w:rsidP="00B17D80">
      <w:pPr>
        <w:pStyle w:val="NO"/>
      </w:pPr>
      <w:r>
        <w:t>Note 2:</w:t>
      </w:r>
      <w:r>
        <w:tab/>
        <w:t>Only the TP-MTI bits shall be verified</w:t>
      </w:r>
    </w:p>
    <w:p w:rsidR="00B17D80" w:rsidRDefault="00B17D80" w:rsidP="00B17D80">
      <w:pPr>
        <w:pStyle w:val="NO"/>
      </w:pPr>
      <w:r>
        <w:t>Note 3:</w:t>
      </w:r>
      <w:r>
        <w:tab/>
        <w:t>The remaining octets shall not be verified</w:t>
      </w:r>
    </w:p>
    <w:p w:rsidR="00B17D80" w:rsidRDefault="00B17D80" w:rsidP="00B17D80">
      <w:pPr>
        <w:keepNext/>
        <w:rPr>
          <w:b/>
        </w:rPr>
      </w:pPr>
      <w:r>
        <w:rPr>
          <w:b/>
        </w:rPr>
        <w:lastRenderedPageBreak/>
        <w:t>Expected Sequence 1.7 (MO SM CONTROL BY SIM , with Proactive command, the SIM responds with '90 00',  Allowed, no modification)</w:t>
      </w:r>
    </w:p>
    <w:p w:rsidR="00B17D80" w:rsidRDefault="00B17D80" w:rsidP="00B17D80">
      <w:pPr>
        <w:pStyle w:val="TH"/>
        <w:spacing w:before="0" w:after="0"/>
        <w:rPr>
          <w:sz w:val="12"/>
          <w:szCs w:val="12"/>
        </w:rPr>
      </w:pPr>
    </w:p>
    <w:tbl>
      <w:tblPr>
        <w:tblW w:w="9809" w:type="dxa"/>
        <w:tblInd w:w="28" w:type="dxa"/>
        <w:tblLayout w:type="fixed"/>
        <w:tblCellMar>
          <w:left w:w="28" w:type="dxa"/>
          <w:right w:w="56" w:type="dxa"/>
        </w:tblCellMar>
        <w:tblLook w:val="0000" w:firstRow="0" w:lastRow="0" w:firstColumn="0" w:lastColumn="0" w:noHBand="0" w:noVBand="0"/>
      </w:tblPr>
      <w:tblGrid>
        <w:gridCol w:w="720"/>
        <w:gridCol w:w="1440"/>
        <w:gridCol w:w="4140"/>
        <w:gridCol w:w="3509"/>
      </w:tblGrid>
      <w:tr w:rsidR="00B17D80" w:rsidTr="007B59FD">
        <w:tblPrEx>
          <w:tblCellMar>
            <w:top w:w="0" w:type="dxa"/>
            <w:bottom w:w="0" w:type="dxa"/>
          </w:tblCellMar>
        </w:tblPrEx>
        <w:trPr>
          <w:cantSplit/>
        </w:trPr>
        <w:tc>
          <w:tcPr>
            <w:tcW w:w="720"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40"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4140"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509"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RPr="00B73B2D" w:rsidTr="007B59FD">
        <w:tblPrEx>
          <w:tblCellMar>
            <w:top w:w="0" w:type="dxa"/>
            <w:bottom w:w="0" w:type="dxa"/>
          </w:tblCellMar>
        </w:tblPrEx>
        <w:trPr>
          <w:cantSplit/>
        </w:trPr>
        <w:tc>
          <w:tcPr>
            <w:tcW w:w="720" w:type="dxa"/>
            <w:tcBorders>
              <w:top w:val="single" w:sz="6" w:space="0" w:color="auto"/>
              <w:left w:val="single" w:sz="6" w:space="0" w:color="auto"/>
              <w:bottom w:val="single" w:sz="4" w:space="0" w:color="auto"/>
              <w:right w:val="single" w:sz="6" w:space="0" w:color="auto"/>
            </w:tcBorders>
          </w:tcPr>
          <w:p w:rsidR="00B17D80" w:rsidRDefault="00B17D80" w:rsidP="007B59FD">
            <w:pPr>
              <w:pStyle w:val="TAC"/>
            </w:pPr>
            <w:r>
              <w:t>1</w:t>
            </w:r>
          </w:p>
        </w:tc>
        <w:tc>
          <w:tcPr>
            <w:tcW w:w="1440" w:type="dxa"/>
            <w:tcBorders>
              <w:top w:val="single" w:sz="6" w:space="0" w:color="auto"/>
              <w:left w:val="single" w:sz="6" w:space="0" w:color="auto"/>
              <w:bottom w:val="single" w:sz="4" w:space="0" w:color="auto"/>
              <w:right w:val="single" w:sz="6" w:space="0" w:color="auto"/>
            </w:tcBorders>
          </w:tcPr>
          <w:p w:rsidR="00B17D80" w:rsidRDefault="00B17D80" w:rsidP="007B59FD">
            <w:pPr>
              <w:pStyle w:val="TAC"/>
            </w:pPr>
            <w:r>
              <w:rPr>
                <w:bCs/>
              </w:rPr>
              <w:t>SIM -&gt; ME</w:t>
            </w:r>
          </w:p>
        </w:tc>
        <w:tc>
          <w:tcPr>
            <w:tcW w:w="4140" w:type="dxa"/>
            <w:tcBorders>
              <w:top w:val="single" w:sz="6" w:space="0" w:color="auto"/>
              <w:left w:val="single" w:sz="6" w:space="0" w:color="auto"/>
              <w:bottom w:val="single" w:sz="4" w:space="0" w:color="auto"/>
              <w:right w:val="single" w:sz="6" w:space="0" w:color="auto"/>
            </w:tcBorders>
          </w:tcPr>
          <w:p w:rsidR="00B17D80" w:rsidRDefault="00B17D80" w:rsidP="007B59FD">
            <w:pPr>
              <w:pStyle w:val="TAL"/>
            </w:pPr>
            <w:r>
              <w:rPr>
                <w:bCs/>
              </w:rPr>
              <w:t>PROACTIVE COMMAND PENDING: SEND SHORT MESSAGE 1.1.1</w:t>
            </w:r>
          </w:p>
        </w:tc>
        <w:tc>
          <w:tcPr>
            <w:tcW w:w="3509"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p>
        </w:tc>
      </w:tr>
      <w:tr w:rsidR="00B17D80" w:rsidRPr="00B73B2D" w:rsidTr="007B59FD">
        <w:tblPrEx>
          <w:tblCellMar>
            <w:top w:w="0" w:type="dxa"/>
            <w:bottom w:w="0" w:type="dxa"/>
          </w:tblCellMar>
        </w:tblPrEx>
        <w:trPr>
          <w:cantSplit/>
        </w:trPr>
        <w:tc>
          <w:tcPr>
            <w:tcW w:w="720" w:type="dxa"/>
            <w:tcBorders>
              <w:top w:val="single" w:sz="6" w:space="0" w:color="auto"/>
              <w:left w:val="single" w:sz="6" w:space="0" w:color="auto"/>
              <w:bottom w:val="single" w:sz="4" w:space="0" w:color="auto"/>
              <w:right w:val="single" w:sz="6" w:space="0" w:color="auto"/>
            </w:tcBorders>
          </w:tcPr>
          <w:p w:rsidR="00B17D80" w:rsidRDefault="00B17D80" w:rsidP="007B59FD">
            <w:pPr>
              <w:pStyle w:val="TAC"/>
            </w:pPr>
            <w:r>
              <w:t>2</w:t>
            </w:r>
          </w:p>
        </w:tc>
        <w:tc>
          <w:tcPr>
            <w:tcW w:w="1440" w:type="dxa"/>
            <w:tcBorders>
              <w:top w:val="single" w:sz="6" w:space="0" w:color="auto"/>
              <w:left w:val="single" w:sz="6" w:space="0" w:color="auto"/>
              <w:bottom w:val="single" w:sz="4" w:space="0" w:color="auto"/>
              <w:right w:val="single" w:sz="6" w:space="0" w:color="auto"/>
            </w:tcBorders>
          </w:tcPr>
          <w:p w:rsidR="00B17D80" w:rsidRDefault="00B17D80" w:rsidP="007B59FD">
            <w:pPr>
              <w:pStyle w:val="TAC"/>
            </w:pPr>
            <w:r>
              <w:rPr>
                <w:bCs/>
              </w:rPr>
              <w:t>ME -&gt; SIM</w:t>
            </w:r>
          </w:p>
        </w:tc>
        <w:tc>
          <w:tcPr>
            <w:tcW w:w="4140" w:type="dxa"/>
            <w:tcBorders>
              <w:top w:val="single" w:sz="6" w:space="0" w:color="auto"/>
              <w:left w:val="single" w:sz="6" w:space="0" w:color="auto"/>
              <w:bottom w:val="single" w:sz="4" w:space="0" w:color="auto"/>
              <w:right w:val="single" w:sz="6" w:space="0" w:color="auto"/>
            </w:tcBorders>
          </w:tcPr>
          <w:p w:rsidR="00B17D80" w:rsidRDefault="00B17D80" w:rsidP="007B59FD">
            <w:pPr>
              <w:pStyle w:val="TAL"/>
            </w:pPr>
            <w:r>
              <w:rPr>
                <w:bCs/>
              </w:rPr>
              <w:t>FETCH</w:t>
            </w:r>
          </w:p>
        </w:tc>
        <w:tc>
          <w:tcPr>
            <w:tcW w:w="3509"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p>
        </w:tc>
      </w:tr>
      <w:tr w:rsidR="00B17D80" w:rsidRPr="00B73B2D" w:rsidTr="007B59FD">
        <w:tblPrEx>
          <w:tblCellMar>
            <w:top w:w="0" w:type="dxa"/>
            <w:bottom w:w="0" w:type="dxa"/>
          </w:tblCellMar>
        </w:tblPrEx>
        <w:trPr>
          <w:cantSplit/>
        </w:trPr>
        <w:tc>
          <w:tcPr>
            <w:tcW w:w="720" w:type="dxa"/>
            <w:tcBorders>
              <w:top w:val="single" w:sz="6" w:space="0" w:color="auto"/>
              <w:left w:val="single" w:sz="6" w:space="0" w:color="auto"/>
              <w:bottom w:val="single" w:sz="4" w:space="0" w:color="auto"/>
              <w:right w:val="single" w:sz="6" w:space="0" w:color="auto"/>
            </w:tcBorders>
          </w:tcPr>
          <w:p w:rsidR="00B17D80" w:rsidRDefault="00B17D80" w:rsidP="007B59FD">
            <w:pPr>
              <w:pStyle w:val="TAC"/>
            </w:pPr>
            <w:r>
              <w:t>3</w:t>
            </w:r>
          </w:p>
        </w:tc>
        <w:tc>
          <w:tcPr>
            <w:tcW w:w="1440" w:type="dxa"/>
            <w:tcBorders>
              <w:top w:val="single" w:sz="6" w:space="0" w:color="auto"/>
              <w:left w:val="single" w:sz="6" w:space="0" w:color="auto"/>
              <w:bottom w:val="single" w:sz="4" w:space="0" w:color="auto"/>
              <w:right w:val="single" w:sz="6" w:space="0" w:color="auto"/>
            </w:tcBorders>
          </w:tcPr>
          <w:p w:rsidR="00B17D80" w:rsidRDefault="00B17D80" w:rsidP="007B59FD">
            <w:pPr>
              <w:pStyle w:val="TAC"/>
            </w:pPr>
            <w:r>
              <w:rPr>
                <w:bCs/>
              </w:rPr>
              <w:t>SIM -&gt; ME</w:t>
            </w:r>
          </w:p>
        </w:tc>
        <w:tc>
          <w:tcPr>
            <w:tcW w:w="4140" w:type="dxa"/>
            <w:tcBorders>
              <w:top w:val="single" w:sz="6" w:space="0" w:color="auto"/>
              <w:left w:val="single" w:sz="6" w:space="0" w:color="auto"/>
              <w:bottom w:val="single" w:sz="4" w:space="0" w:color="auto"/>
              <w:right w:val="single" w:sz="6" w:space="0" w:color="auto"/>
            </w:tcBorders>
          </w:tcPr>
          <w:p w:rsidR="00B17D80" w:rsidRDefault="00B17D80" w:rsidP="007B59FD">
            <w:pPr>
              <w:pStyle w:val="TAL"/>
            </w:pPr>
            <w:r>
              <w:rPr>
                <w:bCs/>
              </w:rPr>
              <w:t>PROACTIVE COMMAND: SEND SHORT MESSAGE 1.1.1</w:t>
            </w:r>
          </w:p>
        </w:tc>
        <w:tc>
          <w:tcPr>
            <w:tcW w:w="3509"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Send SMS to “+012345678”</w:t>
            </w:r>
          </w:p>
        </w:tc>
      </w:tr>
      <w:tr w:rsidR="00B17D80" w:rsidRPr="00B73B2D" w:rsidTr="007B59FD">
        <w:tblPrEx>
          <w:tblCellMar>
            <w:top w:w="0" w:type="dxa"/>
            <w:bottom w:w="0" w:type="dxa"/>
          </w:tblCellMar>
        </w:tblPrEx>
        <w:trPr>
          <w:cantSplit/>
        </w:trPr>
        <w:tc>
          <w:tcPr>
            <w:tcW w:w="720" w:type="dxa"/>
            <w:tcBorders>
              <w:top w:val="single" w:sz="6" w:space="0" w:color="auto"/>
              <w:left w:val="single" w:sz="6" w:space="0" w:color="auto"/>
              <w:bottom w:val="single" w:sz="4" w:space="0" w:color="auto"/>
              <w:right w:val="single" w:sz="6" w:space="0" w:color="auto"/>
            </w:tcBorders>
          </w:tcPr>
          <w:p w:rsidR="00B17D80" w:rsidRDefault="00B17D80" w:rsidP="007B59FD">
            <w:pPr>
              <w:pStyle w:val="TAC"/>
            </w:pPr>
            <w:r>
              <w:t>4</w:t>
            </w:r>
          </w:p>
        </w:tc>
        <w:tc>
          <w:tcPr>
            <w:tcW w:w="1440" w:type="dxa"/>
            <w:tcBorders>
              <w:top w:val="single" w:sz="6" w:space="0" w:color="auto"/>
              <w:left w:val="single" w:sz="6" w:space="0" w:color="auto"/>
              <w:bottom w:val="single" w:sz="4" w:space="0" w:color="auto"/>
              <w:right w:val="single" w:sz="6" w:space="0" w:color="auto"/>
            </w:tcBorders>
          </w:tcPr>
          <w:p w:rsidR="00B17D80" w:rsidRDefault="00B17D80" w:rsidP="007B59FD">
            <w:pPr>
              <w:pStyle w:val="TAC"/>
            </w:pPr>
            <w:r>
              <w:rPr>
                <w:bCs/>
                <w:lang w:val="en-US"/>
              </w:rPr>
              <w:t>ME -&gt; USER</w:t>
            </w:r>
          </w:p>
        </w:tc>
        <w:tc>
          <w:tcPr>
            <w:tcW w:w="4140" w:type="dxa"/>
            <w:tcBorders>
              <w:top w:val="single" w:sz="6" w:space="0" w:color="auto"/>
              <w:left w:val="single" w:sz="6" w:space="0" w:color="auto"/>
              <w:bottom w:val="single" w:sz="4" w:space="0" w:color="auto"/>
              <w:right w:val="single" w:sz="6" w:space="0" w:color="auto"/>
            </w:tcBorders>
          </w:tcPr>
          <w:p w:rsidR="00B17D80" w:rsidRDefault="00B17D80" w:rsidP="007B59FD">
            <w:pPr>
              <w:pStyle w:val="TAL"/>
            </w:pPr>
            <w:r>
              <w:rPr>
                <w:bCs/>
              </w:rPr>
              <w:t>Display "Send SM"</w:t>
            </w:r>
          </w:p>
        </w:tc>
        <w:tc>
          <w:tcPr>
            <w:tcW w:w="3509"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rPr>
                <w:lang w:val="fr-FR"/>
              </w:rPr>
            </w:pPr>
            <w:r>
              <w:rPr>
                <w:lang w:val="fr-FR"/>
              </w:rPr>
              <w:t>[Alpha Identifier]</w:t>
            </w:r>
          </w:p>
        </w:tc>
      </w:tr>
      <w:tr w:rsidR="00B17D80" w:rsidRPr="00B73B2D" w:rsidTr="007B59FD">
        <w:tblPrEx>
          <w:tblCellMar>
            <w:top w:w="0" w:type="dxa"/>
            <w:bottom w:w="0" w:type="dxa"/>
          </w:tblCellMar>
        </w:tblPrEx>
        <w:trPr>
          <w:cantSplit/>
        </w:trPr>
        <w:tc>
          <w:tcPr>
            <w:tcW w:w="720"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rPr>
                <w:lang w:val="fr-FR"/>
              </w:rPr>
            </w:pPr>
            <w:r>
              <w:rPr>
                <w:lang w:val="fr-FR"/>
              </w:rPr>
              <w:t>5</w:t>
            </w:r>
          </w:p>
        </w:tc>
        <w:tc>
          <w:tcPr>
            <w:tcW w:w="1440"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rPr>
                <w:lang w:val="fr-FR"/>
              </w:rPr>
            </w:pPr>
            <w:r>
              <w:rPr>
                <w:lang w:val="fr-FR"/>
              </w:rPr>
              <w:t xml:space="preserve">ME </w:t>
            </w:r>
            <w:r>
              <w:rPr>
                <w:bCs/>
                <w:lang w:val="en-US"/>
              </w:rPr>
              <w:t>-&gt;</w:t>
            </w:r>
            <w:r>
              <w:rPr>
                <w:lang w:val="fr-FR"/>
              </w:rPr>
              <w:t xml:space="preserve"> SIM</w:t>
            </w:r>
          </w:p>
        </w:tc>
        <w:tc>
          <w:tcPr>
            <w:tcW w:w="414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rPr>
                <w:bCs/>
              </w:rPr>
            </w:pPr>
            <w:r>
              <w:rPr>
                <w:bCs/>
              </w:rPr>
              <w:t>ENVELOPE : MO SHORT MESSAGE CONTROL 1.1.1A</w:t>
            </w:r>
          </w:p>
          <w:p w:rsidR="00B17D80" w:rsidRDefault="00B17D80" w:rsidP="007B59FD">
            <w:pPr>
              <w:pStyle w:val="TAL"/>
              <w:rPr>
                <w:bCs/>
              </w:rPr>
            </w:pPr>
            <w:r>
              <w:rPr>
                <w:bCs/>
              </w:rPr>
              <w:t>or</w:t>
            </w:r>
          </w:p>
          <w:p w:rsidR="00B17D80" w:rsidRDefault="00B17D80" w:rsidP="007B59FD">
            <w:pPr>
              <w:pStyle w:val="TAL"/>
              <w:rPr>
                <w:bCs/>
              </w:rPr>
            </w:pPr>
            <w:r>
              <w:rPr>
                <w:bCs/>
              </w:rPr>
              <w:t>ENVELOPE : MO SHORT MESSAGE CONTROL 1.1.1B</w:t>
            </w:r>
          </w:p>
        </w:tc>
        <w:tc>
          <w:tcPr>
            <w:tcW w:w="3509"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p>
          <w:p w:rsidR="00B17D80" w:rsidRDefault="00B17D80" w:rsidP="007B59FD">
            <w:pPr>
              <w:pStyle w:val="TAL"/>
            </w:pPr>
            <w:r>
              <w:t>[Option B shall apply for PCS1900 parameters]</w:t>
            </w:r>
          </w:p>
        </w:tc>
      </w:tr>
      <w:tr w:rsidR="00B17D80" w:rsidRPr="00B73B2D" w:rsidTr="007B59FD">
        <w:tblPrEx>
          <w:tblCellMar>
            <w:top w:w="0" w:type="dxa"/>
            <w:bottom w:w="0" w:type="dxa"/>
          </w:tblCellMar>
        </w:tblPrEx>
        <w:trPr>
          <w:cantSplit/>
        </w:trPr>
        <w:tc>
          <w:tcPr>
            <w:tcW w:w="720"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6</w:t>
            </w:r>
          </w:p>
        </w:tc>
        <w:tc>
          <w:tcPr>
            <w:tcW w:w="1440"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bCs/>
                <w:lang w:val="en-US"/>
              </w:rPr>
              <w:t>-&gt;</w:t>
            </w:r>
            <w:r>
              <w:t xml:space="preserve"> ME</w:t>
            </w:r>
          </w:p>
        </w:tc>
        <w:tc>
          <w:tcPr>
            <w:tcW w:w="414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90 00</w:t>
            </w:r>
          </w:p>
        </w:tc>
        <w:tc>
          <w:tcPr>
            <w:tcW w:w="3509"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RPr="00B73B2D" w:rsidTr="007B59FD">
        <w:tblPrEx>
          <w:tblCellMar>
            <w:top w:w="0" w:type="dxa"/>
            <w:bottom w:w="0" w:type="dxa"/>
          </w:tblCellMar>
        </w:tblPrEx>
        <w:trPr>
          <w:cantSplit/>
        </w:trPr>
        <w:tc>
          <w:tcPr>
            <w:tcW w:w="7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7</w:t>
            </w:r>
          </w:p>
        </w:tc>
        <w:tc>
          <w:tcPr>
            <w:tcW w:w="1440"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 xml:space="preserve">ME </w:t>
            </w:r>
            <w:r>
              <w:rPr>
                <w:bCs/>
                <w:lang w:val="en-US"/>
              </w:rPr>
              <w:t>-&gt;</w:t>
            </w:r>
            <w:r>
              <w:rPr>
                <w:rFonts w:cs="Arial"/>
              </w:rPr>
              <w:t></w:t>
            </w:r>
            <w:r>
              <w:rPr>
                <w:rFonts w:cs="Arial"/>
              </w:rPr>
              <w:t></w:t>
            </w:r>
            <w:r>
              <w:t>SS</w:t>
            </w:r>
          </w:p>
        </w:tc>
        <w:tc>
          <w:tcPr>
            <w:tcW w:w="414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Send SMS-PP</w:t>
            </w:r>
          </w:p>
        </w:tc>
        <w:tc>
          <w:tcPr>
            <w:tcW w:w="3509"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[The ME sends the SM containing SMS-PP (SEND SHORT MESSAGE) Message 1.1 without modification]</w:t>
            </w:r>
          </w:p>
        </w:tc>
      </w:tr>
      <w:tr w:rsidR="00B17D80" w:rsidRPr="00B73B2D" w:rsidTr="007B59FD">
        <w:tblPrEx>
          <w:tblCellMar>
            <w:top w:w="0" w:type="dxa"/>
            <w:bottom w:w="0" w:type="dxa"/>
          </w:tblCellMar>
        </w:tblPrEx>
        <w:trPr>
          <w:cantSplit/>
        </w:trPr>
        <w:tc>
          <w:tcPr>
            <w:tcW w:w="7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8</w:t>
            </w:r>
          </w:p>
        </w:tc>
        <w:tc>
          <w:tcPr>
            <w:tcW w:w="1440"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SS -&gt; ME</w:t>
            </w:r>
          </w:p>
        </w:tc>
        <w:tc>
          <w:tcPr>
            <w:tcW w:w="414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SMS RP-ACK</w:t>
            </w:r>
          </w:p>
        </w:tc>
        <w:tc>
          <w:tcPr>
            <w:tcW w:w="3509"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p>
        </w:tc>
      </w:tr>
      <w:tr w:rsidR="00B17D80" w:rsidRPr="00B73B2D" w:rsidTr="007B59FD">
        <w:tblPrEx>
          <w:tblCellMar>
            <w:top w:w="0" w:type="dxa"/>
            <w:bottom w:w="0" w:type="dxa"/>
          </w:tblCellMar>
        </w:tblPrEx>
        <w:trPr>
          <w:cantSplit/>
        </w:trPr>
        <w:tc>
          <w:tcPr>
            <w:tcW w:w="7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9</w:t>
            </w:r>
          </w:p>
        </w:tc>
        <w:tc>
          <w:tcPr>
            <w:tcW w:w="1440"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rPr>
                <w:bCs/>
              </w:rPr>
              <w:t>ME -&gt; SIM</w:t>
            </w:r>
          </w:p>
        </w:tc>
        <w:tc>
          <w:tcPr>
            <w:tcW w:w="414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rPr>
                <w:bCs/>
              </w:rPr>
              <w:t>TERMINAL RESPONSE: SEND SHORT MESSAGE 1.1.1</w:t>
            </w:r>
          </w:p>
        </w:tc>
        <w:tc>
          <w:tcPr>
            <w:tcW w:w="3509"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p>
        </w:tc>
      </w:tr>
    </w:tbl>
    <w:p w:rsidR="00B17D80" w:rsidRPr="00B73B2D" w:rsidRDefault="00B17D80" w:rsidP="00B17D80">
      <w:pPr>
        <w:pStyle w:val="FP"/>
      </w:pPr>
    </w:p>
    <w:p w:rsidR="00B17D80" w:rsidRDefault="00B17D80" w:rsidP="00B17D80">
      <w:pPr>
        <w:keepNext/>
        <w:rPr>
          <w:b/>
        </w:rPr>
      </w:pPr>
      <w:r>
        <w:rPr>
          <w:b/>
        </w:rPr>
        <w:t>Expected Sequence 1.8 (MO SM CONTROL BY SIM , Send Short Message attempt by user, the SIM responds with '90 00', Allowed, no modification)</w:t>
      </w:r>
    </w:p>
    <w:p w:rsidR="00B17D80" w:rsidRDefault="00B17D80" w:rsidP="00B17D80">
      <w:pPr>
        <w:pStyle w:val="TH"/>
        <w:spacing w:before="0" w:after="0"/>
        <w:rPr>
          <w:sz w:val="12"/>
          <w:szCs w:val="12"/>
        </w:rPr>
      </w:pPr>
    </w:p>
    <w:tbl>
      <w:tblPr>
        <w:tblW w:w="9837" w:type="dxa"/>
        <w:tblLayout w:type="fixed"/>
        <w:tblCellMar>
          <w:left w:w="28" w:type="dxa"/>
          <w:right w:w="56" w:type="dxa"/>
        </w:tblCellMar>
        <w:tblLook w:val="0000" w:firstRow="0" w:lastRow="0" w:firstColumn="0" w:lastColumn="0" w:noHBand="0" w:noVBand="0"/>
      </w:tblPr>
      <w:tblGrid>
        <w:gridCol w:w="748"/>
        <w:gridCol w:w="1440"/>
        <w:gridCol w:w="4140"/>
        <w:gridCol w:w="3509"/>
      </w:tblGrid>
      <w:tr w:rsidR="00B17D80" w:rsidTr="007B59FD">
        <w:tblPrEx>
          <w:tblCellMar>
            <w:top w:w="0" w:type="dxa"/>
            <w:bottom w:w="0" w:type="dxa"/>
          </w:tblCellMar>
        </w:tblPrEx>
        <w:trPr>
          <w:cantSplit/>
        </w:trPr>
        <w:tc>
          <w:tcPr>
            <w:tcW w:w="748"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Step</w:t>
            </w:r>
          </w:p>
        </w:tc>
        <w:tc>
          <w:tcPr>
            <w:tcW w:w="1440"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Direction</w:t>
            </w:r>
          </w:p>
        </w:tc>
        <w:tc>
          <w:tcPr>
            <w:tcW w:w="4140" w:type="dxa"/>
            <w:tcBorders>
              <w:top w:val="single" w:sz="6" w:space="0" w:color="auto"/>
              <w:left w:val="single" w:sz="6" w:space="0" w:color="auto"/>
              <w:bottom w:val="single" w:sz="4" w:space="0" w:color="auto"/>
              <w:right w:val="single" w:sz="6" w:space="0" w:color="auto"/>
            </w:tcBorders>
          </w:tcPr>
          <w:p w:rsidR="00B17D80" w:rsidRDefault="00B17D80" w:rsidP="007B59FD">
            <w:pPr>
              <w:pStyle w:val="TAH"/>
            </w:pPr>
            <w:r>
              <w:t>Message / Action</w:t>
            </w:r>
          </w:p>
        </w:tc>
        <w:tc>
          <w:tcPr>
            <w:tcW w:w="3509"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Comments</w:t>
            </w:r>
          </w:p>
        </w:tc>
      </w:tr>
      <w:tr w:rsidR="00B17D80" w:rsidTr="007B59FD">
        <w:tblPrEx>
          <w:tblCellMar>
            <w:top w:w="0" w:type="dxa"/>
            <w:bottom w:w="0" w:type="dxa"/>
          </w:tblCellMar>
        </w:tblPrEx>
        <w:trPr>
          <w:cantSplit/>
        </w:trPr>
        <w:tc>
          <w:tcPr>
            <w:tcW w:w="74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1</w:t>
            </w:r>
          </w:p>
        </w:tc>
        <w:tc>
          <w:tcPr>
            <w:tcW w:w="1440"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User </w:t>
            </w:r>
            <w:r>
              <w:rPr>
                <w:rFonts w:ascii="Symbol" w:hAnsi="Symbol"/>
              </w:rPr>
              <w:t></w:t>
            </w:r>
            <w:r>
              <w:t xml:space="preserve"> ME</w:t>
            </w:r>
          </w:p>
        </w:tc>
        <w:tc>
          <w:tcPr>
            <w:tcW w:w="414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The user makes a SMS with the user data “Test Message“ and sends it to +012345678.</w:t>
            </w:r>
          </w:p>
        </w:tc>
        <w:tc>
          <w:tcPr>
            <w:tcW w:w="3509"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[The data entered and the ME settings shall lead to the same SMS-TPDU as defined in SMS-PP (SEND SHORT MESSAGE) Message 1.2.</w:t>
            </w:r>
          </w:p>
        </w:tc>
      </w:tr>
      <w:tr w:rsidR="00B17D80" w:rsidTr="007B59FD">
        <w:tblPrEx>
          <w:tblCellMar>
            <w:top w:w="0" w:type="dxa"/>
            <w:bottom w:w="0" w:type="dxa"/>
          </w:tblCellMar>
        </w:tblPrEx>
        <w:trPr>
          <w:cantSplit/>
        </w:trPr>
        <w:tc>
          <w:tcPr>
            <w:tcW w:w="74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2</w:t>
            </w:r>
          </w:p>
        </w:tc>
        <w:tc>
          <w:tcPr>
            <w:tcW w:w="1440"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ME </w:t>
            </w:r>
            <w:r>
              <w:rPr>
                <w:rFonts w:ascii="Symbol" w:hAnsi="Symbol"/>
              </w:rPr>
              <w:t></w:t>
            </w:r>
            <w:r>
              <w:t xml:space="preserve"> SIM</w:t>
            </w:r>
          </w:p>
        </w:tc>
        <w:tc>
          <w:tcPr>
            <w:tcW w:w="414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ENVELOPE : MO SHORT MESSAGE CONTROL 1.1.1 A</w:t>
            </w:r>
          </w:p>
          <w:p w:rsidR="00B17D80" w:rsidRDefault="00B17D80" w:rsidP="007B59FD">
            <w:pPr>
              <w:pStyle w:val="TAL"/>
            </w:pPr>
            <w:r>
              <w:t>or</w:t>
            </w:r>
          </w:p>
          <w:p w:rsidR="00B17D80" w:rsidRDefault="00B17D80" w:rsidP="007B59FD">
            <w:pPr>
              <w:pStyle w:val="TAL"/>
            </w:pPr>
            <w:r>
              <w:t>ENVELOPE : MO SHORT MESSAGE CONTROL 1.1.1B</w:t>
            </w:r>
          </w:p>
        </w:tc>
        <w:tc>
          <w:tcPr>
            <w:tcW w:w="3509"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[Option A shall apply for GSM parameters]</w:t>
            </w:r>
          </w:p>
          <w:p w:rsidR="00B17D80" w:rsidRDefault="00B17D80" w:rsidP="007B59FD">
            <w:pPr>
              <w:pStyle w:val="TAL"/>
            </w:pPr>
          </w:p>
          <w:p w:rsidR="00B17D80" w:rsidRDefault="00B17D80" w:rsidP="007B59FD">
            <w:pPr>
              <w:pStyle w:val="TAL"/>
            </w:pPr>
          </w:p>
          <w:p w:rsidR="00B17D80" w:rsidRDefault="00B17D80" w:rsidP="007B59FD">
            <w:pPr>
              <w:pStyle w:val="TAL"/>
            </w:pPr>
            <w:r>
              <w:t>[Option B shall apply for PCS1900 parameters]</w:t>
            </w:r>
          </w:p>
        </w:tc>
      </w:tr>
      <w:tr w:rsidR="00B17D80" w:rsidTr="007B59FD">
        <w:tblPrEx>
          <w:tblCellMar>
            <w:top w:w="0" w:type="dxa"/>
            <w:bottom w:w="0" w:type="dxa"/>
          </w:tblCellMar>
        </w:tblPrEx>
        <w:trPr>
          <w:cantSplit/>
        </w:trPr>
        <w:tc>
          <w:tcPr>
            <w:tcW w:w="748"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3</w:t>
            </w:r>
          </w:p>
        </w:tc>
        <w:tc>
          <w:tcPr>
            <w:tcW w:w="1440" w:type="dxa"/>
            <w:tcBorders>
              <w:top w:val="single" w:sz="4" w:space="0" w:color="auto"/>
              <w:left w:val="single" w:sz="6" w:space="0" w:color="auto"/>
              <w:bottom w:val="single" w:sz="4" w:space="0" w:color="auto"/>
              <w:right w:val="single" w:sz="6" w:space="0" w:color="auto"/>
            </w:tcBorders>
          </w:tcPr>
          <w:p w:rsidR="00B17D80" w:rsidRDefault="00B17D80" w:rsidP="007B59FD">
            <w:pPr>
              <w:pStyle w:val="TAC"/>
            </w:pPr>
            <w:r>
              <w:t xml:space="preserve">SIM </w:t>
            </w:r>
            <w:r>
              <w:rPr>
                <w:rFonts w:ascii="Symbol" w:hAnsi="Symbol"/>
              </w:rPr>
              <w:t></w:t>
            </w:r>
            <w:r>
              <w:t xml:space="preserve"> ME</w:t>
            </w:r>
          </w:p>
        </w:tc>
        <w:tc>
          <w:tcPr>
            <w:tcW w:w="4140"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r>
              <w:t>90 00</w:t>
            </w:r>
          </w:p>
        </w:tc>
        <w:tc>
          <w:tcPr>
            <w:tcW w:w="3509" w:type="dxa"/>
            <w:tcBorders>
              <w:top w:val="single" w:sz="4" w:space="0" w:color="auto"/>
              <w:left w:val="single" w:sz="6" w:space="0" w:color="auto"/>
              <w:bottom w:val="single" w:sz="4"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trPr>
        <w:tc>
          <w:tcPr>
            <w:tcW w:w="748" w:type="dxa"/>
            <w:tcBorders>
              <w:left w:val="single" w:sz="6" w:space="0" w:color="auto"/>
              <w:right w:val="single" w:sz="6" w:space="0" w:color="auto"/>
            </w:tcBorders>
          </w:tcPr>
          <w:p w:rsidR="00B17D80" w:rsidRDefault="00B17D80" w:rsidP="007B59FD">
            <w:pPr>
              <w:pStyle w:val="TAC"/>
            </w:pPr>
            <w:r>
              <w:t>4</w:t>
            </w:r>
          </w:p>
        </w:tc>
        <w:tc>
          <w:tcPr>
            <w:tcW w:w="1440" w:type="dxa"/>
            <w:tcBorders>
              <w:left w:val="single" w:sz="6" w:space="0" w:color="auto"/>
              <w:right w:val="single" w:sz="6" w:space="0" w:color="auto"/>
            </w:tcBorders>
          </w:tcPr>
          <w:p w:rsidR="00B17D80" w:rsidRDefault="00B17D80" w:rsidP="007B59FD">
            <w:pPr>
              <w:pStyle w:val="TAC"/>
            </w:pPr>
            <w:r>
              <w:t xml:space="preserve">ME </w:t>
            </w:r>
            <w:r>
              <w:rPr>
                <w:rFonts w:ascii="Symbol" w:hAnsi="Symbol"/>
              </w:rPr>
              <w:t></w:t>
            </w:r>
            <w:r>
              <w:rPr>
                <w:rFonts w:ascii="Symbol" w:hAnsi="Symbol"/>
              </w:rPr>
              <w:t></w:t>
            </w:r>
            <w:r>
              <w:rPr>
                <w:rFonts w:ascii="Symbol" w:hAnsi="Symbol"/>
              </w:rPr>
              <w:t></w:t>
            </w:r>
            <w:r>
              <w:t>SS</w:t>
            </w:r>
          </w:p>
        </w:tc>
        <w:tc>
          <w:tcPr>
            <w:tcW w:w="4140" w:type="dxa"/>
            <w:tcBorders>
              <w:left w:val="single" w:sz="6" w:space="0" w:color="auto"/>
              <w:right w:val="single" w:sz="6" w:space="0" w:color="auto"/>
            </w:tcBorders>
          </w:tcPr>
          <w:p w:rsidR="00B17D80" w:rsidRDefault="00B17D80" w:rsidP="007B59FD">
            <w:pPr>
              <w:pStyle w:val="TAL"/>
            </w:pPr>
            <w:r>
              <w:t xml:space="preserve"> Send SMS-PP</w:t>
            </w:r>
          </w:p>
        </w:tc>
        <w:tc>
          <w:tcPr>
            <w:tcW w:w="3509" w:type="dxa"/>
            <w:tcBorders>
              <w:left w:val="single" w:sz="6" w:space="0" w:color="auto"/>
              <w:right w:val="single" w:sz="6" w:space="0" w:color="auto"/>
            </w:tcBorders>
          </w:tcPr>
          <w:p w:rsidR="00B17D80" w:rsidRDefault="00B17D80" w:rsidP="007B59FD">
            <w:pPr>
              <w:pStyle w:val="TAL"/>
            </w:pPr>
            <w:r>
              <w:t>[The ME sends the SM containing SMS-PP (SEND SHORT MESSAGE) Message 1.2 without modification]</w:t>
            </w:r>
          </w:p>
        </w:tc>
      </w:tr>
      <w:tr w:rsidR="00B17D80" w:rsidTr="007B59FD">
        <w:tblPrEx>
          <w:tblCellMar>
            <w:top w:w="0" w:type="dxa"/>
            <w:bottom w:w="0" w:type="dxa"/>
          </w:tblCellMar>
        </w:tblPrEx>
        <w:trPr>
          <w:cantSplit/>
        </w:trPr>
        <w:tc>
          <w:tcPr>
            <w:tcW w:w="748" w:type="dxa"/>
            <w:tcBorders>
              <w:left w:val="single" w:sz="6" w:space="0" w:color="auto"/>
              <w:bottom w:val="single" w:sz="4" w:space="0" w:color="auto"/>
              <w:right w:val="single" w:sz="6" w:space="0" w:color="auto"/>
            </w:tcBorders>
          </w:tcPr>
          <w:p w:rsidR="00B17D80" w:rsidRDefault="00B17D80" w:rsidP="007B59FD">
            <w:pPr>
              <w:pStyle w:val="TAC"/>
            </w:pPr>
            <w:r>
              <w:t>5</w:t>
            </w:r>
          </w:p>
        </w:tc>
        <w:tc>
          <w:tcPr>
            <w:tcW w:w="1440" w:type="dxa"/>
            <w:tcBorders>
              <w:left w:val="single" w:sz="6" w:space="0" w:color="auto"/>
              <w:bottom w:val="single" w:sz="4" w:space="0" w:color="auto"/>
              <w:right w:val="single" w:sz="6" w:space="0" w:color="auto"/>
            </w:tcBorders>
          </w:tcPr>
          <w:p w:rsidR="00B17D80" w:rsidRDefault="00B17D80" w:rsidP="007B59FD">
            <w:pPr>
              <w:pStyle w:val="TAC"/>
            </w:pPr>
            <w:r>
              <w:t>SS -&gt; ME</w:t>
            </w:r>
          </w:p>
        </w:tc>
        <w:tc>
          <w:tcPr>
            <w:tcW w:w="4140" w:type="dxa"/>
            <w:tcBorders>
              <w:left w:val="single" w:sz="6" w:space="0" w:color="auto"/>
              <w:bottom w:val="single" w:sz="4" w:space="0" w:color="auto"/>
              <w:right w:val="single" w:sz="6" w:space="0" w:color="auto"/>
            </w:tcBorders>
          </w:tcPr>
          <w:p w:rsidR="00B17D80" w:rsidRDefault="00B17D80" w:rsidP="007B59FD">
            <w:pPr>
              <w:pStyle w:val="TAL"/>
            </w:pPr>
            <w:r>
              <w:t>SMS RP-ACK</w:t>
            </w:r>
          </w:p>
        </w:tc>
        <w:tc>
          <w:tcPr>
            <w:tcW w:w="3509" w:type="dxa"/>
            <w:tcBorders>
              <w:left w:val="single" w:sz="6" w:space="0" w:color="auto"/>
              <w:bottom w:val="single" w:sz="4" w:space="0" w:color="auto"/>
              <w:right w:val="single" w:sz="6" w:space="0" w:color="auto"/>
            </w:tcBorders>
          </w:tcPr>
          <w:p w:rsidR="00B17D80" w:rsidRDefault="00B17D80" w:rsidP="007B59FD">
            <w:pPr>
              <w:pStyle w:val="TAL"/>
            </w:pPr>
          </w:p>
        </w:tc>
      </w:tr>
    </w:tbl>
    <w:p w:rsidR="00B17D80" w:rsidRDefault="00B17D80" w:rsidP="00B17D80">
      <w:pPr>
        <w:pStyle w:val="FP"/>
      </w:pPr>
    </w:p>
    <w:p w:rsidR="00B17D80" w:rsidRDefault="00B17D80" w:rsidP="00B17D80">
      <w:pPr>
        <w:keepNext/>
        <w:rPr>
          <w:b/>
        </w:rPr>
      </w:pPr>
      <w:r>
        <w:rPr>
          <w:b/>
        </w:rPr>
        <w:t>Expected Sequence 1.9 Void</w:t>
      </w:r>
    </w:p>
    <w:p w:rsidR="00B17D80" w:rsidRDefault="00B17D80" w:rsidP="00B17D80">
      <w:pPr>
        <w:pStyle w:val="Heading4"/>
      </w:pPr>
      <w:bookmarkStart w:id="874" w:name="_Toc502363382"/>
      <w:bookmarkStart w:id="875" w:name="_Toc533173808"/>
      <w:bookmarkStart w:id="876" w:name="_Toc51834229"/>
      <w:r>
        <w:t>27.22.8.5</w:t>
      </w:r>
      <w:r>
        <w:tab/>
        <w:t>Test requirement</w:t>
      </w:r>
      <w:bookmarkEnd w:id="874"/>
      <w:bookmarkEnd w:id="875"/>
      <w:bookmarkEnd w:id="876"/>
    </w:p>
    <w:p w:rsidR="00B17D80" w:rsidRDefault="00B17D80" w:rsidP="00B17D80">
      <w:r>
        <w:t>The ME shall operate in the manner defined in expected sequences 1.1 to 1.9.</w:t>
      </w:r>
    </w:p>
    <w:p w:rsidR="00B17D80" w:rsidRPr="00F51EF9" w:rsidRDefault="00B17D80" w:rsidP="00B17D80">
      <w:pPr>
        <w:pStyle w:val="Heading9"/>
      </w:pPr>
      <w:r>
        <w:br w:type="page"/>
      </w:r>
      <w:bookmarkStart w:id="877" w:name="_Toc502363383"/>
      <w:bookmarkStart w:id="878" w:name="_Toc533173809"/>
      <w:bookmarkStart w:id="879" w:name="_Toc51834230"/>
      <w:r w:rsidRPr="00F51EF9">
        <w:lastRenderedPageBreak/>
        <w:t>Annex A:</w:t>
      </w:r>
      <w:r w:rsidRPr="00F51EF9">
        <w:br/>
        <w:t>Void</w:t>
      </w:r>
      <w:bookmarkEnd w:id="877"/>
      <w:bookmarkEnd w:id="878"/>
      <w:bookmarkEnd w:id="879"/>
    </w:p>
    <w:p w:rsidR="00B17D80" w:rsidRPr="00F51EF9" w:rsidRDefault="00B17D80" w:rsidP="00B17D80"/>
    <w:p w:rsidR="00B17D80" w:rsidRPr="00F51EF9" w:rsidRDefault="00B17D80" w:rsidP="00B17D80">
      <w:pPr>
        <w:pStyle w:val="Heading9"/>
      </w:pPr>
      <w:r>
        <w:br w:type="page"/>
      </w:r>
      <w:bookmarkStart w:id="880" w:name="_Toc502363384"/>
      <w:bookmarkStart w:id="881" w:name="_Toc533173810"/>
      <w:bookmarkStart w:id="882" w:name="_Toc51834231"/>
      <w:r w:rsidRPr="00F51EF9">
        <w:lastRenderedPageBreak/>
        <w:t>Annex B:</w:t>
      </w:r>
      <w:r w:rsidRPr="00F51EF9">
        <w:br/>
        <w:t>Void</w:t>
      </w:r>
      <w:bookmarkEnd w:id="880"/>
      <w:bookmarkEnd w:id="881"/>
      <w:bookmarkEnd w:id="882"/>
    </w:p>
    <w:p w:rsidR="00B17D80" w:rsidRPr="00F51EF9" w:rsidRDefault="00B17D80" w:rsidP="00B17D80"/>
    <w:p w:rsidR="00B17D80" w:rsidRPr="00F51EF9" w:rsidRDefault="00B17D80" w:rsidP="00B17D80">
      <w:pPr>
        <w:pStyle w:val="Heading9"/>
      </w:pPr>
      <w:r w:rsidRPr="00F51EF9">
        <w:br w:type="page"/>
      </w:r>
      <w:bookmarkStart w:id="883" w:name="_Toc502363385"/>
      <w:bookmarkStart w:id="884" w:name="_Toc533173811"/>
      <w:bookmarkStart w:id="885" w:name="_Toc51834232"/>
      <w:r w:rsidRPr="00F51EF9">
        <w:lastRenderedPageBreak/>
        <w:t>Annex C:</w:t>
      </w:r>
      <w:r w:rsidRPr="00F51EF9">
        <w:br/>
        <w:t>V</w:t>
      </w:r>
      <w:r w:rsidRPr="00F51EF9">
        <w:t>oid</w:t>
      </w:r>
      <w:bookmarkEnd w:id="883"/>
      <w:bookmarkEnd w:id="884"/>
      <w:bookmarkEnd w:id="885"/>
    </w:p>
    <w:p w:rsidR="00B17D80" w:rsidRPr="00F51EF9" w:rsidRDefault="00B17D80" w:rsidP="00B17D80"/>
    <w:p w:rsidR="00B17D80" w:rsidRPr="00F51EF9" w:rsidRDefault="00B17D80" w:rsidP="00B17D80">
      <w:pPr>
        <w:pStyle w:val="Heading8"/>
      </w:pPr>
      <w:r>
        <w:rPr>
          <w:snapToGrid w:val="0"/>
          <w:lang w:eastAsia="de-DE"/>
        </w:rPr>
        <w:br w:type="page"/>
      </w:r>
      <w:bookmarkStart w:id="886" w:name="_Toc502363386"/>
      <w:bookmarkStart w:id="887" w:name="_Toc533173812"/>
      <w:bookmarkStart w:id="888" w:name="_Toc51834233"/>
      <w:r w:rsidRPr="00F51EF9">
        <w:lastRenderedPageBreak/>
        <w:t>Annex D (normative):</w:t>
      </w:r>
      <w:r w:rsidRPr="00F51EF9">
        <w:br/>
      </w:r>
      <w:r>
        <w:rPr>
          <w:snapToGrid w:val="0"/>
          <w:lang w:eastAsia="de-DE"/>
        </w:rPr>
        <w:t>Details of Test-SIM (TestSIM)</w:t>
      </w:r>
      <w:bookmarkEnd w:id="886"/>
      <w:bookmarkEnd w:id="887"/>
      <w:bookmarkEnd w:id="888"/>
    </w:p>
    <w:p w:rsidR="00B17D80" w:rsidRPr="00F51EF9" w:rsidRDefault="00B17D80" w:rsidP="00B17D80"/>
    <w:p w:rsidR="00B17D80" w:rsidRDefault="00B17D80" w:rsidP="00B17D80">
      <w:r>
        <w:t>The TestSIM shall be able to present the following data:</w:t>
      </w:r>
    </w:p>
    <w:p w:rsidR="00B17D80" w:rsidRDefault="00B17D80" w:rsidP="00B17D80">
      <w:r>
        <w:t>ANSWER TO RESET</w:t>
      </w:r>
    </w:p>
    <w:p w:rsidR="00B17D80" w:rsidRDefault="00B17D80" w:rsidP="00B17D80">
      <w:r>
        <w:t>Logically:</w:t>
      </w:r>
    </w:p>
    <w:p w:rsidR="00B17D80" w:rsidRDefault="00B17D80" w:rsidP="00B17D80">
      <w:pPr>
        <w:pStyle w:val="EW"/>
        <w:ind w:left="2835" w:hanging="2551"/>
      </w:pPr>
      <w:r>
        <w:t>TS (Initial character):</w:t>
      </w:r>
      <w:r>
        <w:tab/>
        <w:t>'3B'</w:t>
      </w:r>
    </w:p>
    <w:p w:rsidR="00B17D80" w:rsidRDefault="00B17D80" w:rsidP="00B17D80">
      <w:pPr>
        <w:pStyle w:val="EW"/>
        <w:ind w:left="2835" w:hanging="2551"/>
      </w:pPr>
      <w:r>
        <w:t>T0 (Format character):</w:t>
      </w:r>
      <w:r>
        <w:tab/>
        <w:t>'86' (Following interface characters: TD(1), number of historical characters: 6)</w:t>
      </w:r>
    </w:p>
    <w:p w:rsidR="00B17D80" w:rsidRDefault="00B17D80" w:rsidP="00B17D80">
      <w:pPr>
        <w:pStyle w:val="EW"/>
        <w:ind w:left="2835" w:hanging="2551"/>
      </w:pPr>
      <w:r>
        <w:t>TD1:</w:t>
      </w:r>
      <w:r>
        <w:tab/>
        <w:t>'00' (Following interface characters: none, Transfer protocol: T=0)</w:t>
      </w:r>
    </w:p>
    <w:p w:rsidR="00B17D80" w:rsidRDefault="00B17D80" w:rsidP="00B17D80">
      <w:pPr>
        <w:pStyle w:val="EW"/>
        <w:ind w:left="2835" w:hanging="2551"/>
        <w:rPr>
          <w:lang w:val="fr-FR"/>
        </w:rPr>
      </w:pPr>
      <w:r>
        <w:rPr>
          <w:lang w:val="fr-FR"/>
        </w:rPr>
        <w:t>T1:</w:t>
      </w:r>
      <w:r>
        <w:rPr>
          <w:lang w:val="fr-FR"/>
        </w:rPr>
        <w:tab/>
        <w:t>91</w:t>
      </w:r>
    </w:p>
    <w:p w:rsidR="00B17D80" w:rsidRDefault="00B17D80" w:rsidP="00B17D80">
      <w:pPr>
        <w:pStyle w:val="EW"/>
        <w:ind w:left="2835" w:hanging="2551"/>
        <w:rPr>
          <w:lang w:val="fr-FR"/>
        </w:rPr>
      </w:pPr>
      <w:r>
        <w:rPr>
          <w:lang w:val="fr-FR"/>
        </w:rPr>
        <w:t>T2:</w:t>
      </w:r>
      <w:r>
        <w:rPr>
          <w:lang w:val="fr-FR"/>
        </w:rPr>
        <w:tab/>
        <w:t>99</w:t>
      </w:r>
    </w:p>
    <w:p w:rsidR="00B17D80" w:rsidRDefault="00B17D80" w:rsidP="00B17D80">
      <w:pPr>
        <w:pStyle w:val="EW"/>
        <w:ind w:left="2835" w:hanging="2551"/>
        <w:rPr>
          <w:lang w:val="fr-FR"/>
        </w:rPr>
      </w:pPr>
      <w:r>
        <w:rPr>
          <w:lang w:val="fr-FR"/>
        </w:rPr>
        <w:t>T3:</w:t>
      </w:r>
      <w:r>
        <w:rPr>
          <w:lang w:val="fr-FR"/>
        </w:rPr>
        <w:tab/>
        <w:t>00</w:t>
      </w:r>
    </w:p>
    <w:p w:rsidR="00B17D80" w:rsidRDefault="00B17D80" w:rsidP="00B17D80">
      <w:pPr>
        <w:pStyle w:val="EW"/>
        <w:ind w:left="2835" w:hanging="2551"/>
        <w:rPr>
          <w:lang w:val="fr-FR"/>
        </w:rPr>
      </w:pPr>
      <w:r>
        <w:rPr>
          <w:lang w:val="fr-FR"/>
        </w:rPr>
        <w:t>T4:</w:t>
      </w:r>
      <w:r>
        <w:rPr>
          <w:lang w:val="fr-FR"/>
        </w:rPr>
        <w:tab/>
        <w:t>12</w:t>
      </w:r>
    </w:p>
    <w:p w:rsidR="00B17D80" w:rsidRDefault="00B17D80" w:rsidP="00B17D80">
      <w:pPr>
        <w:pStyle w:val="EW"/>
        <w:ind w:left="2835" w:hanging="2551"/>
        <w:rPr>
          <w:lang w:val="fr-FR"/>
        </w:rPr>
      </w:pPr>
      <w:r>
        <w:rPr>
          <w:lang w:val="fr-FR"/>
        </w:rPr>
        <w:t>T5:</w:t>
      </w:r>
      <w:r>
        <w:rPr>
          <w:lang w:val="fr-FR"/>
        </w:rPr>
        <w:tab/>
        <w:t>C1</w:t>
      </w:r>
    </w:p>
    <w:p w:rsidR="00B17D80" w:rsidRDefault="00B17D80" w:rsidP="00B17D80">
      <w:pPr>
        <w:pStyle w:val="EX"/>
        <w:ind w:left="2835" w:hanging="2551"/>
        <w:rPr>
          <w:lang w:val="fr-FR"/>
        </w:rPr>
      </w:pPr>
      <w:r>
        <w:rPr>
          <w:lang w:val="fr-FR"/>
        </w:rPr>
        <w:t>T6:</w:t>
      </w:r>
      <w:r>
        <w:rPr>
          <w:lang w:val="fr-FR"/>
        </w:rPr>
        <w:tab/>
        <w:t>00</w:t>
      </w:r>
    </w:p>
    <w:p w:rsidR="00B17D80" w:rsidRDefault="00B17D80" w:rsidP="00B17D80">
      <w:pPr>
        <w:keepNext/>
        <w:rPr>
          <w:lang w:val="fr-FR"/>
        </w:rPr>
      </w:pPr>
      <w:r w:rsidRPr="00D679DA">
        <w:rPr>
          <w:lang w:val="fr-FR"/>
        </w:rPr>
        <w:t>Coding:</w:t>
      </w:r>
    </w:p>
    <w:p w:rsidR="00B17D80" w:rsidRPr="00273E48" w:rsidRDefault="00B17D80" w:rsidP="00B17D80">
      <w:pPr>
        <w:pStyle w:val="TH"/>
        <w:spacing w:before="0" w:after="0"/>
        <w:rPr>
          <w:sz w:val="12"/>
          <w:szCs w:val="12"/>
          <w:lang w:val="fr-FR"/>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BER-TLV:</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86</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99</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12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C1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bl>
    <w:p w:rsidR="00B17D80" w:rsidRDefault="00B17D80" w:rsidP="00B17D80">
      <w:pPr>
        <w:pStyle w:val="FP"/>
      </w:pPr>
    </w:p>
    <w:p w:rsidR="00B17D80" w:rsidRDefault="00B17D80" w:rsidP="00B17D80">
      <w:pPr>
        <w:pStyle w:val="B1"/>
      </w:pPr>
      <w:r>
        <w:t>1.</w:t>
      </w:r>
      <w:r>
        <w:tab/>
        <w:t>For a successful outcome of the command "Select MasterFile" the TestSIM shall send SW1/SW2 "9F 1B".</w:t>
      </w:r>
    </w:p>
    <w:p w:rsidR="00B17D80" w:rsidRDefault="00B17D80" w:rsidP="00B17D80">
      <w:pPr>
        <w:pStyle w:val="B1"/>
      </w:pPr>
      <w:r>
        <w:t>2.</w:t>
      </w:r>
      <w:r>
        <w:tab/>
        <w:t>For a successful outcome of the command "Get Response with Length 1B" on the MasterFile the TestSIM shall respond:</w:t>
      </w:r>
    </w:p>
    <w:p w:rsidR="00B17D80" w:rsidRDefault="00B17D80" w:rsidP="00B17D80">
      <w:pPr>
        <w:pStyle w:val="EW"/>
        <w:tabs>
          <w:tab w:val="left" w:pos="851"/>
        </w:tabs>
        <w:ind w:left="4253" w:hanging="3969"/>
      </w:pPr>
      <w:r>
        <w:tab/>
        <w:t>RFU:</w:t>
      </w:r>
      <w:r>
        <w:tab/>
        <w:t>'00 00'</w:t>
      </w:r>
    </w:p>
    <w:p w:rsidR="00B17D80" w:rsidRDefault="00B17D80" w:rsidP="00B17D80">
      <w:pPr>
        <w:pStyle w:val="EW"/>
        <w:tabs>
          <w:tab w:val="left" w:pos="851"/>
          <w:tab w:val="left" w:pos="1134"/>
        </w:tabs>
        <w:ind w:left="4253" w:hanging="3969"/>
      </w:pPr>
      <w:r>
        <w:tab/>
        <w:t>Not allocated memory:</w:t>
      </w:r>
      <w:r>
        <w:tab/>
        <w:t>'653 bytes'</w:t>
      </w:r>
    </w:p>
    <w:p w:rsidR="00B17D80" w:rsidRDefault="00B17D80" w:rsidP="00B17D80">
      <w:pPr>
        <w:pStyle w:val="EW"/>
        <w:tabs>
          <w:tab w:val="left" w:pos="851"/>
          <w:tab w:val="left" w:pos="1134"/>
        </w:tabs>
        <w:ind w:left="4253" w:hanging="3969"/>
      </w:pPr>
      <w:r>
        <w:tab/>
        <w:t>File ID:</w:t>
      </w:r>
      <w:r>
        <w:tab/>
        <w:t>Master File</w:t>
      </w:r>
    </w:p>
    <w:p w:rsidR="00B17D80" w:rsidRDefault="00B17D80" w:rsidP="00B17D80">
      <w:pPr>
        <w:pStyle w:val="EW"/>
        <w:tabs>
          <w:tab w:val="left" w:pos="851"/>
          <w:tab w:val="left" w:pos="1134"/>
        </w:tabs>
        <w:ind w:left="4253" w:hanging="3969"/>
      </w:pPr>
      <w:r>
        <w:tab/>
        <w:t>Type of file:</w:t>
      </w:r>
      <w:r>
        <w:tab/>
        <w:t>MF</w:t>
      </w:r>
    </w:p>
    <w:p w:rsidR="00B17D80" w:rsidRDefault="00B17D80" w:rsidP="00B17D80">
      <w:pPr>
        <w:pStyle w:val="EW"/>
        <w:tabs>
          <w:tab w:val="left" w:pos="851"/>
          <w:tab w:val="left" w:pos="1134"/>
        </w:tabs>
        <w:ind w:left="4253" w:hanging="3969"/>
      </w:pPr>
      <w:r>
        <w:tab/>
        <w:t>RFU:</w:t>
      </w:r>
      <w:r>
        <w:tab/>
        <w:t>00 00 22 FF 01'</w:t>
      </w:r>
    </w:p>
    <w:p w:rsidR="00B17D80" w:rsidRDefault="00B17D80" w:rsidP="00B17D80">
      <w:pPr>
        <w:pStyle w:val="EW"/>
        <w:tabs>
          <w:tab w:val="left" w:pos="851"/>
          <w:tab w:val="left" w:pos="1134"/>
        </w:tabs>
        <w:ind w:left="4253" w:hanging="3969"/>
      </w:pPr>
      <w:r>
        <w:tab/>
        <w:t>Length of following data:</w:t>
      </w:r>
      <w:r>
        <w:tab/>
        <w:t>14 bytes'</w:t>
      </w:r>
    </w:p>
    <w:p w:rsidR="00B17D80" w:rsidRDefault="00B17D80" w:rsidP="00B17D80">
      <w:pPr>
        <w:pStyle w:val="EW"/>
        <w:tabs>
          <w:tab w:val="left" w:pos="851"/>
          <w:tab w:val="left" w:pos="1134"/>
        </w:tabs>
        <w:ind w:left="4253" w:hanging="3969"/>
      </w:pPr>
      <w:r>
        <w:tab/>
        <w:t>File characteristics:</w:t>
      </w:r>
    </w:p>
    <w:p w:rsidR="00B17D80" w:rsidRDefault="00B17D80" w:rsidP="00B17D80">
      <w:pPr>
        <w:pStyle w:val="EW"/>
        <w:tabs>
          <w:tab w:val="left" w:pos="851"/>
          <w:tab w:val="left" w:pos="1134"/>
        </w:tabs>
        <w:ind w:left="4253" w:hanging="3969"/>
      </w:pPr>
      <w:r>
        <w:tab/>
      </w:r>
      <w:r>
        <w:tab/>
        <w:t>Clock Stop:</w:t>
      </w:r>
      <w:r>
        <w:tab/>
        <w:t>Not allowed</w:t>
      </w:r>
    </w:p>
    <w:p w:rsidR="00B17D80" w:rsidRDefault="00B17D80" w:rsidP="00B17D80">
      <w:pPr>
        <w:pStyle w:val="EW"/>
        <w:tabs>
          <w:tab w:val="left" w:pos="851"/>
          <w:tab w:val="left" w:pos="1134"/>
        </w:tabs>
        <w:ind w:left="4253" w:hanging="3969"/>
      </w:pPr>
      <w:r>
        <w:tab/>
      </w:r>
      <w:r>
        <w:tab/>
        <w:t>Min. frequence for GSM algorithm:</w:t>
      </w:r>
      <w:r>
        <w:tab/>
        <w:t>13/8 MHz</w:t>
      </w:r>
    </w:p>
    <w:p w:rsidR="00B17D80" w:rsidRDefault="00B17D80" w:rsidP="00B17D80">
      <w:pPr>
        <w:pStyle w:val="EW"/>
        <w:tabs>
          <w:tab w:val="left" w:pos="851"/>
          <w:tab w:val="left" w:pos="1134"/>
        </w:tabs>
        <w:ind w:left="4253" w:hanging="3969"/>
      </w:pPr>
      <w:r>
        <w:tab/>
      </w:r>
      <w:r>
        <w:tab/>
        <w:t>Technology identification:</w:t>
      </w:r>
      <w:r>
        <w:tab/>
        <w:t>3V Technology SIM</w:t>
      </w:r>
    </w:p>
    <w:p w:rsidR="00B17D80" w:rsidRDefault="00B17D80" w:rsidP="00B17D80">
      <w:pPr>
        <w:pStyle w:val="EW"/>
        <w:tabs>
          <w:tab w:val="left" w:pos="851"/>
          <w:tab w:val="left" w:pos="1134"/>
        </w:tabs>
        <w:ind w:left="4253" w:hanging="3969"/>
      </w:pPr>
      <w:r>
        <w:tab/>
      </w:r>
      <w:r>
        <w:tab/>
        <w:t>CHV1:</w:t>
      </w:r>
      <w:r>
        <w:tab/>
        <w:t>disabled</w:t>
      </w:r>
    </w:p>
    <w:p w:rsidR="00B17D80" w:rsidRDefault="00B17D80" w:rsidP="00B17D80">
      <w:pPr>
        <w:pStyle w:val="EW"/>
        <w:tabs>
          <w:tab w:val="left" w:pos="851"/>
          <w:tab w:val="left" w:pos="1134"/>
        </w:tabs>
        <w:ind w:left="4253" w:hanging="3969"/>
      </w:pPr>
      <w:r>
        <w:tab/>
        <w:t>DFs in current directory:</w:t>
      </w:r>
      <w:r>
        <w:tab/>
        <w:t>2</w:t>
      </w:r>
    </w:p>
    <w:p w:rsidR="00B17D80" w:rsidRDefault="00B17D80" w:rsidP="00B17D80">
      <w:pPr>
        <w:pStyle w:val="EW"/>
        <w:tabs>
          <w:tab w:val="left" w:pos="851"/>
          <w:tab w:val="left" w:pos="1134"/>
        </w:tabs>
        <w:ind w:left="4253" w:hanging="3969"/>
      </w:pPr>
      <w:r>
        <w:tab/>
        <w:t>EFs in current directory:</w:t>
      </w:r>
      <w:r>
        <w:tab/>
        <w:t>8</w:t>
      </w:r>
    </w:p>
    <w:p w:rsidR="00B17D80" w:rsidRPr="00F51EF9" w:rsidRDefault="00B17D80" w:rsidP="00B17D80">
      <w:pPr>
        <w:pStyle w:val="EW"/>
        <w:tabs>
          <w:tab w:val="left" w:pos="851"/>
          <w:tab w:val="left" w:pos="1134"/>
        </w:tabs>
        <w:ind w:left="4253" w:hanging="3969"/>
      </w:pPr>
      <w:r>
        <w:tab/>
        <w:t xml:space="preserve">Number of CHV and admin. </w:t>
      </w:r>
      <w:r w:rsidRPr="00F51EF9">
        <w:t>Codes:</w:t>
      </w:r>
      <w:r w:rsidRPr="00F51EF9">
        <w:tab/>
        <w:t>3</w:t>
      </w:r>
    </w:p>
    <w:p w:rsidR="00B17D80" w:rsidRPr="00F51EF9" w:rsidRDefault="00B17D80" w:rsidP="00B17D80">
      <w:pPr>
        <w:pStyle w:val="EW"/>
        <w:tabs>
          <w:tab w:val="left" w:pos="851"/>
          <w:tab w:val="left" w:pos="1134"/>
        </w:tabs>
        <w:ind w:left="4253" w:hanging="3969"/>
      </w:pPr>
      <w:r w:rsidRPr="00F51EF9">
        <w:tab/>
        <w:t>RFU byte 18:</w:t>
      </w:r>
      <w:r w:rsidRPr="00F51EF9">
        <w:tab/>
        <w:t>00</w:t>
      </w:r>
    </w:p>
    <w:p w:rsidR="00B17D80" w:rsidRDefault="00B17D80" w:rsidP="00B17D80">
      <w:pPr>
        <w:pStyle w:val="EW"/>
        <w:tabs>
          <w:tab w:val="left" w:pos="851"/>
          <w:tab w:val="left" w:pos="1134"/>
        </w:tabs>
        <w:ind w:left="4253" w:hanging="3969"/>
      </w:pPr>
      <w:r w:rsidRPr="00F51EF9">
        <w:tab/>
      </w:r>
      <w:r>
        <w:t>CHV1 status:</w:t>
      </w:r>
    </w:p>
    <w:p w:rsidR="00B17D80" w:rsidRDefault="00B17D80" w:rsidP="00B17D80">
      <w:pPr>
        <w:pStyle w:val="EW"/>
        <w:tabs>
          <w:tab w:val="left" w:pos="851"/>
          <w:tab w:val="left" w:pos="1134"/>
        </w:tabs>
        <w:ind w:left="4253" w:hanging="3969"/>
      </w:pPr>
      <w:r>
        <w:tab/>
      </w:r>
      <w:r>
        <w:tab/>
        <w:t>False representations remaining:</w:t>
      </w:r>
      <w:r>
        <w:tab/>
        <w:t>3</w:t>
      </w:r>
    </w:p>
    <w:p w:rsidR="00B17D80" w:rsidRDefault="00B17D80" w:rsidP="00B17D80">
      <w:pPr>
        <w:pStyle w:val="EW"/>
        <w:tabs>
          <w:tab w:val="left" w:pos="851"/>
          <w:tab w:val="left" w:pos="1134"/>
        </w:tabs>
        <w:ind w:left="4253" w:hanging="3969"/>
      </w:pPr>
      <w:r>
        <w:tab/>
      </w:r>
      <w:r>
        <w:tab/>
        <w:t>RFU-bits 7-5:</w:t>
      </w:r>
      <w:r>
        <w:tab/>
        <w:t>000</w:t>
      </w:r>
    </w:p>
    <w:p w:rsidR="00B17D80" w:rsidRDefault="00B17D80" w:rsidP="00B17D80">
      <w:pPr>
        <w:pStyle w:val="EW"/>
        <w:tabs>
          <w:tab w:val="left" w:pos="851"/>
          <w:tab w:val="left" w:pos="1134"/>
        </w:tabs>
        <w:ind w:left="4253" w:hanging="3969"/>
      </w:pPr>
      <w:r>
        <w:tab/>
      </w:r>
      <w:r>
        <w:tab/>
        <w:t>Secret code:</w:t>
      </w:r>
      <w:r>
        <w:tab/>
        <w:t>Initialized</w:t>
      </w:r>
    </w:p>
    <w:p w:rsidR="00B17D80" w:rsidRDefault="00B17D80" w:rsidP="00B17D80">
      <w:pPr>
        <w:pStyle w:val="EW"/>
        <w:tabs>
          <w:tab w:val="left" w:pos="851"/>
          <w:tab w:val="left" w:pos="1134"/>
        </w:tabs>
        <w:ind w:left="4253" w:hanging="3969"/>
      </w:pPr>
      <w:r>
        <w:tab/>
        <w:t>Unlock CHV1 status:</w:t>
      </w:r>
    </w:p>
    <w:p w:rsidR="00B17D80" w:rsidRDefault="00B17D80" w:rsidP="00B17D80">
      <w:pPr>
        <w:pStyle w:val="EW"/>
        <w:tabs>
          <w:tab w:val="left" w:pos="851"/>
          <w:tab w:val="left" w:pos="1134"/>
        </w:tabs>
        <w:ind w:left="4253" w:hanging="3969"/>
      </w:pPr>
      <w:r>
        <w:tab/>
      </w:r>
      <w:r>
        <w:tab/>
        <w:t>False representations remaining:</w:t>
      </w:r>
      <w:r>
        <w:tab/>
        <w:t>10</w:t>
      </w:r>
    </w:p>
    <w:p w:rsidR="00B17D80" w:rsidRDefault="00B17D80" w:rsidP="00B17D80">
      <w:pPr>
        <w:pStyle w:val="EW"/>
        <w:tabs>
          <w:tab w:val="left" w:pos="851"/>
          <w:tab w:val="left" w:pos="1134"/>
        </w:tabs>
        <w:ind w:left="4253" w:hanging="3969"/>
      </w:pPr>
      <w:r>
        <w:tab/>
      </w:r>
      <w:r>
        <w:tab/>
        <w:t>RFU-bits 7-5:</w:t>
      </w:r>
      <w:r>
        <w:tab/>
        <w:t>000</w:t>
      </w:r>
    </w:p>
    <w:p w:rsidR="00B17D80" w:rsidRDefault="00B17D80" w:rsidP="00B17D80">
      <w:pPr>
        <w:pStyle w:val="EW"/>
        <w:tabs>
          <w:tab w:val="left" w:pos="851"/>
          <w:tab w:val="left" w:pos="1134"/>
        </w:tabs>
        <w:ind w:left="4253" w:hanging="3969"/>
      </w:pPr>
      <w:r>
        <w:tab/>
      </w:r>
      <w:r>
        <w:tab/>
        <w:t>Secret code:</w:t>
      </w:r>
      <w:r>
        <w:tab/>
        <w:t>Initialized</w:t>
      </w:r>
    </w:p>
    <w:p w:rsidR="00B17D80" w:rsidRDefault="00B17D80" w:rsidP="00B17D80">
      <w:pPr>
        <w:pStyle w:val="EW"/>
        <w:tabs>
          <w:tab w:val="left" w:pos="851"/>
          <w:tab w:val="left" w:pos="1134"/>
        </w:tabs>
        <w:ind w:left="4253" w:hanging="3969"/>
      </w:pPr>
      <w:r>
        <w:tab/>
        <w:t>CHV2 status:</w:t>
      </w:r>
    </w:p>
    <w:p w:rsidR="00B17D80" w:rsidRDefault="00B17D80" w:rsidP="00B17D80">
      <w:pPr>
        <w:pStyle w:val="EW"/>
        <w:tabs>
          <w:tab w:val="left" w:pos="851"/>
          <w:tab w:val="left" w:pos="1134"/>
        </w:tabs>
        <w:ind w:left="4253" w:hanging="3969"/>
      </w:pPr>
      <w:r>
        <w:tab/>
      </w:r>
      <w:r>
        <w:tab/>
        <w:t>False representations remaining:</w:t>
      </w:r>
      <w:r>
        <w:tab/>
        <w:t>3</w:t>
      </w:r>
    </w:p>
    <w:p w:rsidR="00B17D80" w:rsidRDefault="00B17D80" w:rsidP="00B17D80">
      <w:pPr>
        <w:pStyle w:val="EW"/>
        <w:tabs>
          <w:tab w:val="left" w:pos="851"/>
          <w:tab w:val="left" w:pos="1134"/>
        </w:tabs>
        <w:ind w:left="4253" w:hanging="3969"/>
      </w:pPr>
      <w:r>
        <w:tab/>
      </w:r>
      <w:r>
        <w:tab/>
        <w:t>RFU-bits 7-5:</w:t>
      </w:r>
      <w:r>
        <w:tab/>
        <w:t>000</w:t>
      </w:r>
    </w:p>
    <w:p w:rsidR="00B17D80" w:rsidRDefault="00B17D80" w:rsidP="00B17D80">
      <w:pPr>
        <w:pStyle w:val="EW"/>
        <w:tabs>
          <w:tab w:val="left" w:pos="851"/>
          <w:tab w:val="left" w:pos="1134"/>
        </w:tabs>
        <w:ind w:left="4253" w:hanging="3969"/>
      </w:pPr>
      <w:r>
        <w:tab/>
      </w:r>
      <w:r>
        <w:tab/>
        <w:t>Secret code:</w:t>
      </w:r>
      <w:r>
        <w:tab/>
        <w:t>Initialized</w:t>
      </w:r>
    </w:p>
    <w:p w:rsidR="00B17D80" w:rsidRDefault="00B17D80" w:rsidP="00B17D80">
      <w:pPr>
        <w:pStyle w:val="EW"/>
        <w:tabs>
          <w:tab w:val="left" w:pos="851"/>
          <w:tab w:val="left" w:pos="1134"/>
        </w:tabs>
        <w:ind w:left="4253" w:hanging="3969"/>
      </w:pPr>
      <w:r>
        <w:tab/>
        <w:t>Unlock CHV2 status:</w:t>
      </w:r>
    </w:p>
    <w:p w:rsidR="00B17D80" w:rsidRDefault="00B17D80" w:rsidP="00B17D80">
      <w:pPr>
        <w:pStyle w:val="EW"/>
        <w:tabs>
          <w:tab w:val="left" w:pos="851"/>
          <w:tab w:val="left" w:pos="1134"/>
        </w:tabs>
        <w:ind w:left="4253" w:hanging="3969"/>
      </w:pPr>
      <w:r>
        <w:tab/>
      </w:r>
      <w:r>
        <w:tab/>
        <w:t>False representations remaining:</w:t>
      </w:r>
      <w:r>
        <w:tab/>
        <w:t>10</w:t>
      </w:r>
    </w:p>
    <w:p w:rsidR="00B17D80" w:rsidRDefault="00B17D80" w:rsidP="00B17D80">
      <w:pPr>
        <w:pStyle w:val="EW"/>
        <w:tabs>
          <w:tab w:val="left" w:pos="851"/>
          <w:tab w:val="left" w:pos="1134"/>
        </w:tabs>
        <w:ind w:left="4253" w:hanging="3969"/>
      </w:pPr>
      <w:r>
        <w:tab/>
      </w:r>
      <w:r>
        <w:tab/>
        <w:t>RFU-bits 7-5:</w:t>
      </w:r>
      <w:r>
        <w:tab/>
        <w:t>000</w:t>
      </w:r>
    </w:p>
    <w:p w:rsidR="00B17D80" w:rsidRDefault="00B17D80" w:rsidP="00B17D80">
      <w:pPr>
        <w:pStyle w:val="EW"/>
        <w:tabs>
          <w:tab w:val="left" w:pos="851"/>
          <w:tab w:val="left" w:pos="1134"/>
        </w:tabs>
        <w:ind w:left="4253" w:hanging="3969"/>
      </w:pPr>
      <w:r>
        <w:lastRenderedPageBreak/>
        <w:tab/>
      </w:r>
      <w:r>
        <w:tab/>
        <w:t>Secret code:</w:t>
      </w:r>
      <w:r>
        <w:tab/>
        <w:t>Initialized</w:t>
      </w:r>
    </w:p>
    <w:p w:rsidR="00B17D80" w:rsidRDefault="00B17D80" w:rsidP="00B17D80">
      <w:pPr>
        <w:pStyle w:val="EW"/>
        <w:tabs>
          <w:tab w:val="left" w:pos="851"/>
          <w:tab w:val="left" w:pos="1134"/>
        </w:tabs>
        <w:ind w:left="4253" w:hanging="3969"/>
      </w:pPr>
      <w:r>
        <w:tab/>
        <w:t>RFU bytes 23:</w:t>
      </w:r>
      <w:r>
        <w:tab/>
        <w:t>00</w:t>
      </w:r>
    </w:p>
    <w:p w:rsidR="00B17D80" w:rsidRDefault="00B17D80" w:rsidP="00B17D80">
      <w:pPr>
        <w:pStyle w:val="EW"/>
        <w:tabs>
          <w:tab w:val="left" w:pos="851"/>
          <w:tab w:val="left" w:pos="1134"/>
        </w:tabs>
        <w:ind w:left="4253" w:hanging="3969"/>
      </w:pPr>
      <w:r>
        <w:tab/>
        <w:t>Reserved for admin. management:</w:t>
      </w:r>
      <w:r>
        <w:tab/>
        <w:t>00 83 00 FF</w:t>
      </w:r>
    </w:p>
    <w:p w:rsidR="00B17D80" w:rsidRDefault="00B17D80" w:rsidP="00B17D80">
      <w:pPr>
        <w:pStyle w:val="EW"/>
        <w:tabs>
          <w:tab w:val="left" w:pos="851"/>
          <w:tab w:val="left" w:pos="1134"/>
        </w:tabs>
        <w:ind w:left="4253" w:hanging="3969"/>
      </w:pPr>
      <w:r>
        <w:tab/>
        <w:t>Status Words</w:t>
      </w:r>
    </w:p>
    <w:p w:rsidR="00B17D80" w:rsidRDefault="00B17D80" w:rsidP="00B17D80">
      <w:pPr>
        <w:pStyle w:val="EX"/>
        <w:tabs>
          <w:tab w:val="left" w:pos="851"/>
          <w:tab w:val="left" w:pos="1134"/>
        </w:tabs>
        <w:ind w:left="4253" w:hanging="3969"/>
      </w:pPr>
      <w:r>
        <w:tab/>
      </w:r>
      <w:r>
        <w:tab/>
        <w:t>SW1 / SW2:</w:t>
      </w:r>
      <w:r>
        <w:tab/>
      </w:r>
      <w:smartTag w:uri="urn:schemas-microsoft-com:office:smarttags" w:element="place">
        <w:smartTag w:uri="urn:schemas-microsoft-com:office:smarttags" w:element="City">
          <w:r>
            <w:t>Normal</w:t>
          </w:r>
        </w:smartTag>
      </w:smartTag>
      <w:r>
        <w:t xml:space="preserve"> ending of command</w:t>
      </w:r>
    </w:p>
    <w:p w:rsidR="00B17D80" w:rsidRDefault="00B17D80" w:rsidP="00B17D80">
      <w:pPr>
        <w:keepNext/>
      </w:pPr>
      <w:r>
        <w:t>Coding:</w:t>
      </w:r>
    </w:p>
    <w:p w:rsidR="00B17D80" w:rsidRDefault="00B17D80" w:rsidP="00B17D80">
      <w:pPr>
        <w:pStyle w:val="TH"/>
        <w:spacing w:before="0" w:after="0"/>
        <w:rPr>
          <w:sz w:val="12"/>
          <w:szCs w:val="12"/>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17D80" w:rsidTr="007B59FD">
        <w:tblPrEx>
          <w:tblCellMar>
            <w:top w:w="0" w:type="dxa"/>
            <w:bottom w:w="0" w:type="dxa"/>
          </w:tblCellMar>
        </w:tblPrEx>
        <w:trPr>
          <w:jc w:val="center"/>
        </w:trPr>
        <w:tc>
          <w:tcPr>
            <w:tcW w:w="1134" w:type="dxa"/>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Coding</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8D</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3F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22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01</w:t>
            </w:r>
          </w:p>
        </w:tc>
      </w:tr>
      <w:tr w:rsidR="00B17D80" w:rsidTr="007B59FD">
        <w:tblPrEx>
          <w:tblCellMar>
            <w:top w:w="0" w:type="dxa"/>
            <w:bottom w:w="0" w:type="dxa"/>
          </w:tblCellMar>
        </w:tblPrEx>
        <w:trPr>
          <w:jc w:val="center"/>
        </w:trPr>
        <w:tc>
          <w:tcPr>
            <w:tcW w:w="1134" w:type="dxa"/>
            <w:tcBorders>
              <w:top w:val="single" w:sz="4" w:space="0" w:color="auto"/>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0E</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9B</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02</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08</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8A</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r>
      <w:tr w:rsidR="00B17D80" w:rsidTr="007B59FD">
        <w:tblPrEx>
          <w:tblCellMar>
            <w:top w:w="0" w:type="dxa"/>
            <w:bottom w:w="0" w:type="dxa"/>
          </w:tblCellMar>
        </w:tblPrEx>
        <w:trPr>
          <w:jc w:val="center"/>
        </w:trPr>
        <w:tc>
          <w:tcPr>
            <w:tcW w:w="1134" w:type="dxa"/>
            <w:tcBorders>
              <w:right w:val="single" w:sz="4" w:space="0" w:color="auto"/>
            </w:tcBorders>
          </w:tcPr>
          <w:p w:rsidR="00B17D80" w:rsidRDefault="00B17D80" w:rsidP="007B59FD">
            <w:pPr>
              <w:pStyle w:val="TAL"/>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83</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FF</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90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r>
              <w:t>00</w:t>
            </w: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c>
          <w:tcPr>
            <w:tcW w:w="567" w:type="dxa"/>
            <w:tcBorders>
              <w:top w:val="single" w:sz="4" w:space="0" w:color="auto"/>
              <w:left w:val="single" w:sz="4" w:space="0" w:color="auto"/>
              <w:bottom w:val="single" w:sz="4" w:space="0" w:color="auto"/>
              <w:right w:val="single" w:sz="4" w:space="0" w:color="auto"/>
            </w:tcBorders>
          </w:tcPr>
          <w:p w:rsidR="00B17D80" w:rsidRDefault="00B17D80" w:rsidP="007B59FD">
            <w:pPr>
              <w:pStyle w:val="TAC"/>
            </w:pPr>
          </w:p>
        </w:tc>
      </w:tr>
    </w:tbl>
    <w:p w:rsidR="00B17D80" w:rsidRDefault="00B17D80" w:rsidP="00B17D80">
      <w:pPr>
        <w:pStyle w:val="FP"/>
      </w:pPr>
    </w:p>
    <w:p w:rsidR="00B17D80" w:rsidRDefault="00B17D80" w:rsidP="00B17D80">
      <w:pPr>
        <w:pStyle w:val="B1"/>
      </w:pPr>
      <w:r>
        <w:t>1.</w:t>
      </w:r>
      <w:r>
        <w:tab/>
        <w:t>For a successful outcome of the command "Select GSM" the TestSIM shall send SW1/SW2 "9F 1B".</w:t>
      </w:r>
    </w:p>
    <w:p w:rsidR="00B17D80" w:rsidRDefault="00B17D80" w:rsidP="00B17D80">
      <w:pPr>
        <w:pStyle w:val="B1"/>
      </w:pPr>
      <w:r>
        <w:t>2.</w:t>
      </w:r>
      <w:r>
        <w:tab/>
        <w:t>For a successful outcome of the command "Select PLMN" the TestSIM shall send SW1/SW2 "9F 0F".</w:t>
      </w:r>
    </w:p>
    <w:p w:rsidR="00B17D80" w:rsidRPr="00F51EF9" w:rsidRDefault="00B17D80" w:rsidP="00B17D80">
      <w:pPr>
        <w:pStyle w:val="B1"/>
      </w:pPr>
      <w:r w:rsidRPr="00F51EF9">
        <w:t>3.</w:t>
      </w:r>
      <w:r w:rsidRPr="00F51EF9">
        <w:tab/>
        <w:t>EF</w:t>
      </w:r>
      <w:r w:rsidRPr="00F51EF9">
        <w:rPr>
          <w:vertAlign w:val="subscript"/>
        </w:rPr>
        <w:t>PLMN</w:t>
      </w:r>
      <w:r w:rsidRPr="00F51EF9">
        <w:t xml:space="preserve"> Information:</w:t>
      </w:r>
    </w:p>
    <w:p w:rsidR="00B17D80" w:rsidRPr="00F51EF9" w:rsidRDefault="00B17D80" w:rsidP="00B17D80">
      <w:pPr>
        <w:pStyle w:val="EW"/>
        <w:tabs>
          <w:tab w:val="left" w:pos="851"/>
          <w:tab w:val="left" w:pos="1134"/>
        </w:tabs>
        <w:ind w:left="3402" w:hanging="3118"/>
      </w:pPr>
      <w:r w:rsidRPr="00F51EF9">
        <w:tab/>
        <w:t>RFU-Bytes 1-2:</w:t>
      </w:r>
      <w:r w:rsidRPr="00F51EF9">
        <w:tab/>
        <w:t>00 00</w:t>
      </w:r>
    </w:p>
    <w:p w:rsidR="00B17D80" w:rsidRDefault="00B17D80" w:rsidP="00B17D80">
      <w:pPr>
        <w:pStyle w:val="EW"/>
        <w:tabs>
          <w:tab w:val="left" w:pos="851"/>
          <w:tab w:val="left" w:pos="1134"/>
        </w:tabs>
        <w:ind w:left="3402" w:hanging="3118"/>
      </w:pPr>
      <w:r w:rsidRPr="00F51EF9">
        <w:tab/>
      </w:r>
      <w:r>
        <w:t>File size:</w:t>
      </w:r>
      <w:r>
        <w:tab/>
        <w:t>102 bytes</w:t>
      </w:r>
    </w:p>
    <w:p w:rsidR="00B17D80" w:rsidRDefault="00B17D80" w:rsidP="00B17D80">
      <w:pPr>
        <w:pStyle w:val="EW"/>
        <w:tabs>
          <w:tab w:val="left" w:pos="851"/>
          <w:tab w:val="left" w:pos="1134"/>
        </w:tabs>
        <w:ind w:left="3402" w:hanging="3118"/>
      </w:pPr>
      <w:r>
        <w:tab/>
        <w:t>File ID:</w:t>
      </w:r>
      <w:r>
        <w:tab/>
        <w:t>6F30</w:t>
      </w:r>
    </w:p>
    <w:p w:rsidR="00B17D80" w:rsidRDefault="00B17D80" w:rsidP="00B17D80">
      <w:pPr>
        <w:pStyle w:val="EW"/>
        <w:tabs>
          <w:tab w:val="left" w:pos="851"/>
          <w:tab w:val="left" w:pos="1134"/>
        </w:tabs>
        <w:ind w:left="3402" w:hanging="3118"/>
      </w:pPr>
      <w:r>
        <w:tab/>
        <w:t>Type of File:</w:t>
      </w:r>
      <w:r>
        <w:tab/>
        <w:t>Elementary file</w:t>
      </w:r>
    </w:p>
    <w:p w:rsidR="00B17D80" w:rsidRDefault="00B17D80" w:rsidP="00B17D80">
      <w:pPr>
        <w:pStyle w:val="EW"/>
        <w:tabs>
          <w:tab w:val="left" w:pos="851"/>
          <w:tab w:val="left" w:pos="1134"/>
        </w:tabs>
        <w:ind w:left="3402" w:hanging="3118"/>
      </w:pPr>
      <w:r>
        <w:tab/>
        <w:t>Byte 8</w:t>
      </w:r>
    </w:p>
    <w:p w:rsidR="00B17D80" w:rsidRDefault="00B17D80" w:rsidP="00B17D80">
      <w:pPr>
        <w:pStyle w:val="EW"/>
        <w:tabs>
          <w:tab w:val="left" w:pos="851"/>
          <w:tab w:val="left" w:pos="1134"/>
        </w:tabs>
        <w:ind w:left="3402" w:hanging="3118"/>
      </w:pPr>
      <w:r>
        <w:tab/>
      </w:r>
      <w:r>
        <w:tab/>
        <w:t>RFU:</w:t>
      </w:r>
      <w:r>
        <w:tab/>
        <w:t>00</w:t>
      </w:r>
    </w:p>
    <w:p w:rsidR="00B17D80" w:rsidRDefault="00B17D80" w:rsidP="00B17D80">
      <w:pPr>
        <w:pStyle w:val="EW"/>
        <w:tabs>
          <w:tab w:val="left" w:pos="851"/>
          <w:tab w:val="left" w:pos="1134"/>
        </w:tabs>
        <w:ind w:left="3402" w:hanging="3118"/>
      </w:pPr>
      <w:r>
        <w:tab/>
        <w:t>Access Condition:</w:t>
      </w:r>
    </w:p>
    <w:p w:rsidR="00B17D80" w:rsidRDefault="00B17D80" w:rsidP="00B17D80">
      <w:pPr>
        <w:pStyle w:val="EW"/>
        <w:tabs>
          <w:tab w:val="left" w:pos="851"/>
          <w:tab w:val="left" w:pos="1134"/>
        </w:tabs>
        <w:ind w:left="3402" w:hanging="3118"/>
      </w:pPr>
      <w:r>
        <w:tab/>
      </w:r>
      <w:r>
        <w:tab/>
        <w:t>UPDATE:</w:t>
      </w:r>
      <w:r>
        <w:tab/>
        <w:t>CHV1</w:t>
      </w:r>
    </w:p>
    <w:p w:rsidR="00B17D80" w:rsidRDefault="00B17D80" w:rsidP="00B17D80">
      <w:pPr>
        <w:pStyle w:val="EW"/>
        <w:tabs>
          <w:tab w:val="left" w:pos="851"/>
          <w:tab w:val="left" w:pos="1134"/>
        </w:tabs>
        <w:ind w:left="3402" w:hanging="3118"/>
      </w:pPr>
      <w:r>
        <w:tab/>
      </w:r>
      <w:r>
        <w:tab/>
        <w:t>READ/SEEK:</w:t>
      </w:r>
      <w:r>
        <w:tab/>
        <w:t>CHV1</w:t>
      </w:r>
    </w:p>
    <w:p w:rsidR="00B17D80" w:rsidRDefault="00B17D80" w:rsidP="00B17D80">
      <w:pPr>
        <w:pStyle w:val="EW"/>
        <w:tabs>
          <w:tab w:val="left" w:pos="851"/>
          <w:tab w:val="left" w:pos="1134"/>
        </w:tabs>
        <w:ind w:left="3402" w:hanging="3118"/>
      </w:pPr>
      <w:r>
        <w:tab/>
      </w:r>
      <w:r>
        <w:tab/>
        <w:t>RFU-bits 4-1:</w:t>
      </w:r>
      <w:r>
        <w:tab/>
        <w:t>1111</w:t>
      </w:r>
    </w:p>
    <w:p w:rsidR="00B17D80" w:rsidRDefault="00B17D80" w:rsidP="00B17D80">
      <w:pPr>
        <w:pStyle w:val="EW"/>
        <w:tabs>
          <w:tab w:val="left" w:pos="851"/>
          <w:tab w:val="left" w:pos="1134"/>
        </w:tabs>
        <w:ind w:left="3402" w:hanging="3118"/>
      </w:pPr>
      <w:r>
        <w:tab/>
      </w:r>
      <w:r>
        <w:tab/>
        <w:t>INCREASE:</w:t>
      </w:r>
      <w:r>
        <w:tab/>
        <w:t>NEVER</w:t>
      </w:r>
    </w:p>
    <w:p w:rsidR="00B17D80" w:rsidRDefault="00B17D80" w:rsidP="00B17D80">
      <w:pPr>
        <w:pStyle w:val="EW"/>
        <w:tabs>
          <w:tab w:val="left" w:pos="851"/>
          <w:tab w:val="left" w:pos="1134"/>
        </w:tabs>
        <w:ind w:left="3402" w:hanging="3118"/>
      </w:pPr>
      <w:r>
        <w:tab/>
      </w:r>
      <w:r>
        <w:tab/>
        <w:t>INVALIDATE:</w:t>
      </w:r>
      <w:r>
        <w:tab/>
        <w:t>NEVER</w:t>
      </w:r>
    </w:p>
    <w:p w:rsidR="00B17D80" w:rsidRDefault="00B17D80" w:rsidP="00B17D80">
      <w:pPr>
        <w:pStyle w:val="EW"/>
        <w:tabs>
          <w:tab w:val="left" w:pos="851"/>
          <w:tab w:val="left" w:pos="1134"/>
        </w:tabs>
        <w:ind w:left="3402" w:hanging="3118"/>
      </w:pPr>
      <w:r>
        <w:tab/>
      </w:r>
      <w:r>
        <w:tab/>
        <w:t>REHABILITATE:</w:t>
      </w:r>
      <w:r>
        <w:tab/>
        <w:t>NEVER</w:t>
      </w:r>
    </w:p>
    <w:p w:rsidR="00B17D80" w:rsidRDefault="00B17D80" w:rsidP="00B17D80">
      <w:pPr>
        <w:pStyle w:val="EW"/>
        <w:tabs>
          <w:tab w:val="left" w:pos="851"/>
          <w:tab w:val="left" w:pos="1134"/>
        </w:tabs>
        <w:ind w:left="3402" w:hanging="3118"/>
      </w:pPr>
      <w:r>
        <w:tab/>
        <w:t>File Status:</w:t>
      </w:r>
    </w:p>
    <w:p w:rsidR="00B17D80" w:rsidRDefault="00B17D80" w:rsidP="00B17D80">
      <w:pPr>
        <w:pStyle w:val="EW"/>
        <w:tabs>
          <w:tab w:val="left" w:pos="851"/>
          <w:tab w:val="left" w:pos="1134"/>
        </w:tabs>
        <w:ind w:left="3402" w:hanging="3118"/>
      </w:pPr>
      <w:r>
        <w:tab/>
      </w:r>
      <w:r>
        <w:tab/>
        <w:t>Invalidation status:</w:t>
      </w:r>
      <w:r>
        <w:tab/>
        <w:t>File not invalidated</w:t>
      </w:r>
    </w:p>
    <w:p w:rsidR="00B17D80" w:rsidRDefault="00B17D80" w:rsidP="00B17D80">
      <w:pPr>
        <w:pStyle w:val="EW"/>
        <w:tabs>
          <w:tab w:val="left" w:pos="851"/>
          <w:tab w:val="left" w:pos="1134"/>
        </w:tabs>
        <w:ind w:left="3402" w:hanging="3118"/>
      </w:pPr>
      <w:r>
        <w:tab/>
      </w:r>
      <w:r>
        <w:tab/>
        <w:t>Readable/updateable:</w:t>
      </w:r>
      <w:r>
        <w:tab/>
        <w:t>Not readable/updatable when invalidated</w:t>
      </w:r>
    </w:p>
    <w:p w:rsidR="00B17D80" w:rsidRDefault="00B17D80" w:rsidP="00B17D80">
      <w:pPr>
        <w:pStyle w:val="EW"/>
        <w:tabs>
          <w:tab w:val="left" w:pos="851"/>
          <w:tab w:val="left" w:pos="1134"/>
        </w:tabs>
        <w:ind w:left="3402" w:hanging="3118"/>
      </w:pPr>
      <w:r>
        <w:tab/>
      </w:r>
      <w:r>
        <w:tab/>
        <w:t>RFU-bits 8-4, 2:</w:t>
      </w:r>
      <w:r>
        <w:tab/>
        <w:t>0000 0</w:t>
      </w:r>
    </w:p>
    <w:p w:rsidR="00B17D80" w:rsidRDefault="00B17D80" w:rsidP="00B17D80">
      <w:pPr>
        <w:pStyle w:val="EW"/>
        <w:tabs>
          <w:tab w:val="left" w:pos="851"/>
          <w:tab w:val="left" w:pos="1134"/>
        </w:tabs>
        <w:ind w:left="3402" w:hanging="3118"/>
      </w:pPr>
      <w:r>
        <w:tab/>
        <w:t>Length of following data:</w:t>
      </w:r>
      <w:r>
        <w:tab/>
        <w:t>2 bytes</w:t>
      </w:r>
    </w:p>
    <w:p w:rsidR="00B17D80" w:rsidRDefault="00B17D80" w:rsidP="00B17D80">
      <w:pPr>
        <w:pStyle w:val="EW"/>
        <w:tabs>
          <w:tab w:val="left" w:pos="851"/>
          <w:tab w:val="left" w:pos="1134"/>
        </w:tabs>
        <w:ind w:left="3402" w:hanging="3118"/>
      </w:pPr>
      <w:r>
        <w:tab/>
        <w:t>Structure:</w:t>
      </w:r>
      <w:r>
        <w:tab/>
        <w:t>Transparent</w:t>
      </w:r>
    </w:p>
    <w:p w:rsidR="00B17D80" w:rsidRDefault="00B17D80" w:rsidP="00B17D80">
      <w:pPr>
        <w:pStyle w:val="EX"/>
        <w:tabs>
          <w:tab w:val="left" w:pos="851"/>
          <w:tab w:val="left" w:pos="1134"/>
        </w:tabs>
        <w:ind w:left="3402" w:hanging="3118"/>
      </w:pPr>
      <w:r>
        <w:tab/>
        <w:t>Length of record:</w:t>
      </w:r>
      <w:r>
        <w:tab/>
        <w:t>00</w:t>
      </w:r>
    </w:p>
    <w:p w:rsidR="00B17D80" w:rsidRDefault="00B17D80" w:rsidP="00B17D80">
      <w:r>
        <w:t>The initial coding of the EF</w:t>
      </w:r>
      <w:r>
        <w:softHyphen/>
      </w:r>
      <w:r>
        <w:rPr>
          <w:rFonts w:ascii="Times" w:hAnsi="Times"/>
          <w:vertAlign w:val="subscript"/>
        </w:rPr>
        <w:t>PLMN</w:t>
      </w:r>
      <w:r>
        <w:t xml:space="preserve"> shall be FF FF ... FF  (logically: Empty).</w:t>
      </w:r>
    </w:p>
    <w:p w:rsidR="00B17D80" w:rsidRPr="00F51EF9" w:rsidRDefault="00B17D80" w:rsidP="00B17D80">
      <w:pPr>
        <w:pStyle w:val="Heading8"/>
      </w:pPr>
      <w:r>
        <w:br w:type="page"/>
      </w:r>
      <w:bookmarkStart w:id="889" w:name="_Toc502363387"/>
      <w:bookmarkStart w:id="890" w:name="_Toc533173813"/>
      <w:bookmarkStart w:id="891" w:name="_Toc51834234"/>
      <w:r w:rsidRPr="00F51EF9">
        <w:lastRenderedPageBreak/>
        <w:t>Annex E (normative):</w:t>
      </w:r>
      <w:r w:rsidRPr="00F51EF9">
        <w:br/>
      </w:r>
      <w:r>
        <w:rPr>
          <w:snapToGrid w:val="0"/>
          <w:lang w:eastAsia="de-DE"/>
        </w:rPr>
        <w:t>Details of terminal profile support</w:t>
      </w:r>
      <w:bookmarkEnd w:id="889"/>
      <w:bookmarkEnd w:id="890"/>
      <w:bookmarkEnd w:id="891"/>
    </w:p>
    <w:p w:rsidR="00B17D80" w:rsidRDefault="00B17D80" w:rsidP="00B17D80">
      <w:pPr>
        <w:pStyle w:val="TH"/>
        <w:rPr>
          <w:rFonts w:ascii="Times New Roman" w:hAnsi="Times New Roman"/>
          <w:szCs w:val="24"/>
        </w:rPr>
      </w:pPr>
      <w:r>
        <w:t>Table E.1: TERMINAL PROFILE support</w:t>
      </w:r>
    </w:p>
    <w:tbl>
      <w:tblPr>
        <w:tblW w:w="8818" w:type="dxa"/>
        <w:jc w:val="center"/>
        <w:tblLayout w:type="fixed"/>
        <w:tblCellMar>
          <w:left w:w="28" w:type="dxa"/>
          <w:right w:w="54" w:type="dxa"/>
        </w:tblCellMar>
        <w:tblLook w:val="0000" w:firstRow="0" w:lastRow="0" w:firstColumn="0" w:lastColumn="0" w:noHBand="0" w:noVBand="0"/>
      </w:tblPr>
      <w:tblGrid>
        <w:gridCol w:w="542"/>
        <w:gridCol w:w="788"/>
        <w:gridCol w:w="1552"/>
        <w:gridCol w:w="1620"/>
        <w:gridCol w:w="863"/>
        <w:gridCol w:w="319"/>
        <w:gridCol w:w="401"/>
        <w:gridCol w:w="933"/>
        <w:gridCol w:w="1800"/>
      </w:tblGrid>
      <w:tr w:rsidR="00B17D80" w:rsidTr="007B59FD">
        <w:tblPrEx>
          <w:tblCellMar>
            <w:top w:w="0" w:type="dxa"/>
            <w:bottom w:w="0" w:type="dxa"/>
          </w:tblCellMar>
        </w:tblPrEx>
        <w:trPr>
          <w:cantSplit/>
          <w:tblHeader/>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Item</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Terminal Profile</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Ref.</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Release</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Status</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Support</w:t>
            </w: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pPr>
            <w:r>
              <w:t>Mnemonic</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Profile Download</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M</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PD_Pro_Dvnl</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2</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SMS-PP data download</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M</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PD_SMS_PP</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3</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Cell Broadcast data download</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M</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PD_CB</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rPr>
                <w:lang w:val="fr-FR"/>
              </w:rPr>
            </w:pPr>
            <w:r>
              <w:rPr>
                <w:lang w:val="fr-FR"/>
              </w:rPr>
              <w:t>4</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rPr>
                <w:lang w:val="fr-FR"/>
              </w:rPr>
            </w:pPr>
            <w:r>
              <w:rPr>
                <w:lang w:val="fr-FR"/>
              </w:rPr>
              <w:t>Menu selection</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rPr>
                <w:lang w:val="fr-FR"/>
              </w:rPr>
            </w:pPr>
            <w:r>
              <w:rPr>
                <w:lang w:val="fr-FR"/>
              </w:rP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rPr>
                <w:lang w:val="fr-FR"/>
              </w:rPr>
            </w:pPr>
            <w:r>
              <w:rPr>
                <w:lang w:val="fr-FR"/>
              </w:rP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rPr>
                <w:lang w:val="fr-FR"/>
              </w:rPr>
            </w:pPr>
            <w:r>
              <w:rPr>
                <w:lang w:val="fr-FR"/>
              </w:rPr>
              <w:t>C228 AND C229</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rPr>
                <w:lang w:val="fr-FR"/>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rPr>
                <w:lang w:val="fr-FR"/>
              </w:rPr>
            </w:pPr>
            <w:r>
              <w:rPr>
                <w:lang w:val="fr-FR"/>
              </w:rPr>
              <w:t>PD_Menu_sel</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5</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'9EXX' response code for SIM data download error</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R97</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C224</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PD_9EXX</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rPr>
                <w:lang w:val="fr-FR"/>
              </w:rPr>
            </w:pPr>
            <w:r>
              <w:rPr>
                <w:lang w:val="fr-FR"/>
              </w:rPr>
              <w:t>6</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rPr>
                <w:lang w:val="fr-FR"/>
              </w:rPr>
            </w:pPr>
            <w:r>
              <w:rPr>
                <w:lang w:val="fr-FR"/>
              </w:rPr>
              <w:t>Timer expiration</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rPr>
                <w:lang w:val="fr-FR"/>
              </w:rPr>
            </w:pPr>
            <w:r>
              <w:rPr>
                <w:lang w:val="fr-FR"/>
              </w:rP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M</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PD_TExpir</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7</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USSD string data object supported in Call Control</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M</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PD_CC_USSD_Str</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8</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Envelope Call Control always sent to the SIM during automatic redial mode</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C225 AND C231</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PD_CC_Auto_Redial</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9</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Command result</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M</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PD_Cmd_Res</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10</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Call Control by SIM</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C231</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PD_CC</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11</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Cell identity included in Call Control by SIM</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R97</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C231</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PD_CC_Cell_Id</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12</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MO short message control by SIM</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M</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PD_MO_SMS_CC</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13</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Handling of the alpha identifier</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R97</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M</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PD_Alpha _Id</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14</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UCS2 Entry supported</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R97</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C203 AND C229</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PD_UCS2_entry</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15</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UCS2 Display supported</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R97</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C204 AND C228</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PD_UCS2_Display</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16</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Display of the extension text</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C205 AND C228</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PD_Disp_Ext_Text</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17</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DISPLAY TEXT</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C228</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PD_Display_Text</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18</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GET INKEY</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C228 AND C229</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PD_Get_Inkey</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19</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GET INPUT</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C228 AND C229</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PD_Get_Input</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20</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MORE TIME</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M</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PD_More_Time</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21</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PLAY TONE</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C230</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PD_Play_Tone</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22</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POLL INTERVAL</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M</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PD_Poll_interval</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23</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POLLING OFF</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M</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PD_Polling_Off</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24</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REFRESH</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M</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PD_Refresh</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25</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 xml:space="preserve">SELECT ITEM </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C228 AND C229</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PD_Select_Item</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26</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 xml:space="preserve">SEND SHORT MESSAGE </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M</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PD_Send_SMS</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27</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 xml:space="preserve">SEND SS </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M</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PD_Send_SS</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28</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SEND USSD</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M</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PD_Send_USSD</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29</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SET UP CALL</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C228 AND C229 AND C231</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PD_SetUp_Call</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lastRenderedPageBreak/>
              <w:t>30</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SET UP MENU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C228 AND C229</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PD_SetUp_Menu</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rPr>
                <w:lang w:val="fr-FR"/>
              </w:rPr>
            </w:pPr>
            <w:r>
              <w:rPr>
                <w:lang w:val="fr-FR"/>
              </w:rPr>
              <w:t>31</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rPr>
                <w:lang w:val="fr-FR"/>
              </w:rPr>
            </w:pPr>
            <w:r>
              <w:rPr>
                <w:lang w:val="fr-FR"/>
              </w:rPr>
              <w:t>PROVIDE LOCAL INFORMATION (LOCI &amp; IMEI)</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keepNext w:val="0"/>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keepNext w:val="0"/>
            </w:pPr>
            <w:r>
              <w:t>M</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keepNext w:val="0"/>
              <w:rPr>
                <w:b w:val="0"/>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PD_Provide_Local</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32</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PROVIDE LOCAL INFORMATION (NMR)</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R97</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M</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PD_Provide_Local_NMR</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33</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SET UP EVENT LIST</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M</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PD_Setup_Evt_List</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34</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Event: MT call</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C231</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PD_MT_Call</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35</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Event: Call connected</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C231</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PD_Call_Conn</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36</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Event: Call disconnected</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C231</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PD_Call_Disc</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37</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Event: Location status</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M</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PD_Loc_Status</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38</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Event: User activity</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C229</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PD_User_Act</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39</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Event: Idle screen available</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rPr>
                <w:lang w:val="fr-FR"/>
              </w:rPr>
            </w:pPr>
            <w:r>
              <w:rPr>
                <w:lang w:val="fr-FR"/>
              </w:rPr>
              <w:t>C228</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lang w:val="fr-FR"/>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rPr>
                <w:lang w:val="fr-FR"/>
              </w:rPr>
            </w:pPr>
            <w:r>
              <w:rPr>
                <w:lang w:val="fr-FR"/>
              </w:rPr>
              <w:t>PD_Idle_Scr_Avail</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40</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Event: Card reader status</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C206</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PD_Evt_Rdr_Status</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41</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Event: Language selection</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C232</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PD_Lang_Select</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42</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Event: Browser Termination</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C212 AND C228 AND C229</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PD_Browser_Term</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43</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Event: Data available</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C223</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PD_Data_Avail</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44</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Event: Channel status</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C223</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PD_Evt_Ch_Status</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45</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PD_RFU_45</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46</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PD_RFU_46</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47</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PD_RFU_47</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48</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PD_RFU_48</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49</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POWER ON CARD</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C206</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PD_C_On</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50</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POWER OFF CARD</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C206</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PD_C_Off</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51</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PERFORM CARD APDU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rPr>
                <w:lang w:val="fr-FR"/>
              </w:rPr>
            </w:pPr>
            <w:r>
              <w:rPr>
                <w:lang w:val="fr-FR"/>
              </w:rPr>
              <w:t>C206</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lang w:val="fr-FR"/>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rPr>
                <w:lang w:val="fr-FR"/>
              </w:rPr>
            </w:pPr>
            <w:r>
              <w:rPr>
                <w:lang w:val="fr-FR"/>
              </w:rPr>
              <w:t>PD_C_APDU</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52</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GET READER STATUS (Card reader status)</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C206</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PD_Get_Rdr_Status</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53</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GET READER STATUS (Card reader identifier)</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C208</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PD_Get_Rdr_Id</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54</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PD_RFU_54</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55</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PD_RFU_55</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56</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PD_RFU_56</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57</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TIMER MANAGEMENT (start, stop)</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M</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PD_Timer_Mgt_Start_Stop</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58</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TIMER MANAGEMENT (get current value)</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M</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PD_Timer_Val</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59</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PROVIDE LOCAL INFORMATION (date, time and time zone)</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M</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PD_Provide_Local_D_Time</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60</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Binary choice in GET INKEY</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C229</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PD_Bin_Get_Inkey</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61</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SET UP IDLE MODE TEXT</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C228</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PD_Stup_Id_Mod_Txt</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62</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RUN AT COMMAND (i.e. class "b" is supported)</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C209</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PD_Run_AT</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63</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2</w:t>
            </w:r>
            <w:r w:rsidRPr="00273E48">
              <w:rPr>
                <w:vertAlign w:val="superscript"/>
              </w:rPr>
              <w:t>nd</w:t>
            </w:r>
            <w:r>
              <w:t xml:space="preserve"> alpha identifier in SET UP CALL</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C226 AND C228 AND C229 AND C231</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PD_SetUp_Call_Sec_Alpha_Id</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64</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2</w:t>
            </w:r>
            <w:r w:rsidRPr="00273E48">
              <w:rPr>
                <w:vertAlign w:val="superscript"/>
              </w:rPr>
              <w:t>nd</w:t>
            </w:r>
            <w:r>
              <w:t xml:space="preserve"> capability configuration parameter </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C210 AND C231</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PD_Cap_Conf_Param</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65</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 xml:space="preserve">Sustained DISPLAY TEXT </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C211 AND C228</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PD_Sustained_Displ_Txt</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66</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SEND DTMF command</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C231</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PD_Send_DTMF</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lastRenderedPageBreak/>
              <w:t>67</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PROVIDE LOCAL INFORMATION - BCCH</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M</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PD_Provide_Local_BCCH_List</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68</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PROVIDE LOCAL INFORMATION (language)</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C237</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PD_Provide_Local_LS</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69</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PROVIDE LOCAL INFORMATION (Timing Advance)</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M</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PD_Provide_Local_TA</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70</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LANGUAGE NOTIFICATION</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C238</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PD_Lang_Notif</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71</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LAUNCH BROWSER</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C212 AND C228 AND C229</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PD_Launch_Brws</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72</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PD_RFU_72</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73</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Soft keys support for SELECT ITEM</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C213</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PD_Softkey_Select_Item</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74</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Soft Keys support for SET UP MENU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C213</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PD_Softkey_SetUp _Menu</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75</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PD_RFU_75</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76</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PD_RFU_76</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77</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PD_RFU_77</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78</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PD_RFU_78</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79</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PD_RFU_79</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80</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PD_RFU_80</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81</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Maximum number of soft keys available ('FF' = 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C214</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PD_Max_SoftKey</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82</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Maximum number of soft keys available ('FF' = 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C214</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PD_Max_SoftKey</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83</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Maximum number of soft keys available ('FF' = 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C214</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PD_Max_SoftKey</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84</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Maximum number of soft keys available ('FF' = 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C214</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PD_Max_SoftKey</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85</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Maximum number of soft keys available ('FF' = 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C214</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PD_Max_SoftKey</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86</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Maximum number of soft keys available ('FF' = 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C214</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PD_Max_SoftKey</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87</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Maximum number of soft keys available ('FF' = 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C214</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PD_Max_SoftKey</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88</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Maximum number of soft keys available ('FF' = 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C214</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PD_Max_SoftKey</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89</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OPEN CHANNEL</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C223</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PD_Open_Ch</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90</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CLOSE CHANNEL</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C223</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PD_Close_Ch</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91</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RECEIVE DATA</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C223</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PD_Rx_Data</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92</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SEND DATA</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C223</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PD_Send_Data</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93</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GET CHANNEL STATUS</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C223</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PD_Get_Ch_Status</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94</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PD_RFU_94</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95</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PD_RFU_95</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96</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PD_RFU_96</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97</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CSD supported by ME</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C207</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PD_CSD</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98</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GPRS supported by ME</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C222</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PD_GPRS</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99</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PD_RFU_99</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100</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PD_RFU_100</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101</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PD_RFU_101</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102</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Number of channels supported by ME</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C227</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PD_Nb_Channel</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103</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Number of channels supported by ME</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C227</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PD_Nb_Channel</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104</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Number of channels supported by ME</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C227</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PD_Nb_Channel</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105</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Number of characters supported down the ME</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C234</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PD_Nb_Char</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106</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Number of characters supported down the ME</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C234</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PD_Nb_Char</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lastRenderedPageBreak/>
              <w:t>107</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Number of characters supported down the ME</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C234</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PD_Nb_Char</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108</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Number of characters supported down the ME</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C234</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PD_Nb_Char</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109</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Number of characters supported down the ME</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C234</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PD_Nb_Char</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110</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No display capability (i.e class "ND" is indicated)</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ETSI TS 102 223, cl. 5.2</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Rel-8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C235</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PD_Type_ND</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111</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No keypad available (i.e. class "NK" is indicated)</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ETSI TS 102 223, cl. 5.2</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Rel-8</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C236</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PD_Type_NK</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112</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Screen Sizing Parameters</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C216</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PD_Screen_Siz</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113</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Number of characters supported across the ME display</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C234</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PD_Nb_Char_Disp</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114</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Number of characters supported across the ME display</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C234</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PD_Nb_Char_Disp</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115</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Number of characters supported across the ME display</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C234</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PD_Nb_Char_Disp</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116</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Number of characters supported across the ME display</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C234</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PD_Nb_Char_Disp</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117</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Number of characters supported across the ME display</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C234</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PD_Nb_Char_Disp</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118</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Number of characters supported across the ME display</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C234</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PD_Nb_Char_Disp</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119</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Number of characters supported across the ME display</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C234</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PD_Nb_Char_Disp</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120</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Variable size fonts Supported</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C233</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PD_Var_Font</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121</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Display can be resized</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C218</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PD_Disp_Resiz</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122</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Text Wrapping supported</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C233</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PD_Txt_Wrap</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123</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Text Scrolling supported</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C233</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PD_Txt_Scroll</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124</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PD_RFU_124</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125</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PD_RFU_125</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126</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Width reduction when in a menu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C234</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PD_Width_Reduc</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127</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Width reduction when in a menu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C234</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PD_Width_Reduc</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128</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Width reduction when in a menu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C234</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PD_Width_Reduc</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129</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TCP</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C220</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PD_TCP</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130</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UDP</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C221</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PD_UDP</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131</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PD_RFU_131</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132</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PD_RFU_132</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133</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PD_RFU_133</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134</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PD_RFU_134</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135</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PD_RFU_135</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136</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PD_RFU_136</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137</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PD_RFU_137</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138</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PD_RFU_138</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139</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PD_RFU_139</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140</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PD_RFU_140</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141</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PD_RFU_141</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142</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PD_RFU_142</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143</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PD_RFU_143</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144</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PD_RFU_144</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rPr>
                <w:lang w:val="fr-FR"/>
              </w:rPr>
            </w:pPr>
            <w:r>
              <w:rPr>
                <w:lang w:val="fr-FR"/>
              </w:rPr>
              <w:t>145</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rPr>
                <w:lang w:val="fr-FR"/>
              </w:rPr>
            </w:pPr>
            <w:r>
              <w:rPr>
                <w:lang w:val="fr-FR"/>
              </w:rPr>
              <w:t>Protocol Version</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rPr>
                <w:lang w:val="fr-FR"/>
              </w:rPr>
            </w:pPr>
            <w:r>
              <w:rPr>
                <w:lang w:val="fr-FR"/>
              </w:rP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rPr>
                <w:lang w:val="fr-FR"/>
              </w:rPr>
            </w:pPr>
            <w:r>
              <w:rPr>
                <w:lang w:val="fr-FR"/>
              </w:rP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rPr>
                <w:lang w:val="fr-FR"/>
              </w:rPr>
            </w:pPr>
            <w:r>
              <w:rPr>
                <w:lang w:val="fr-FR"/>
              </w:rPr>
              <w:t>TBD</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lang w:val="fr-FR"/>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rPr>
                <w:lang w:val="fr-FR"/>
              </w:rPr>
            </w:pP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rPr>
                <w:lang w:val="fr-FR"/>
              </w:rPr>
            </w:pPr>
            <w:r>
              <w:rPr>
                <w:lang w:val="fr-FR"/>
              </w:rPr>
              <w:t>146</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rPr>
                <w:lang w:val="fr-FR"/>
              </w:rPr>
            </w:pPr>
            <w:r>
              <w:rPr>
                <w:lang w:val="fr-FR"/>
              </w:rPr>
              <w:t>Protocol Version</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rPr>
                <w:lang w:val="fr-FR"/>
              </w:rPr>
            </w:pPr>
            <w:r>
              <w:rPr>
                <w:lang w:val="fr-FR"/>
              </w:rPr>
              <w:t>TBD</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lang w:val="fr-FR"/>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rPr>
                <w:lang w:val="fr-FR"/>
              </w:rPr>
            </w:pP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rPr>
                <w:lang w:val="fr-FR"/>
              </w:rPr>
            </w:pPr>
            <w:r>
              <w:rPr>
                <w:lang w:val="fr-FR"/>
              </w:rPr>
              <w:t>147</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rPr>
                <w:lang w:val="fr-FR"/>
              </w:rPr>
            </w:pPr>
            <w:r>
              <w:rPr>
                <w:lang w:val="fr-FR"/>
              </w:rPr>
              <w:t>Protocol Version</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rPr>
                <w:lang w:val="fr-FR"/>
              </w:rPr>
            </w:pPr>
            <w:r>
              <w:rPr>
                <w:lang w:val="fr-FR"/>
              </w:rPr>
              <w:t>TBD</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lang w:val="fr-FR"/>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rPr>
                <w:lang w:val="fr-FR"/>
              </w:rPr>
            </w:pP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rPr>
                <w:lang w:val="fr-FR"/>
              </w:rPr>
            </w:pPr>
            <w:r>
              <w:rPr>
                <w:lang w:val="fr-FR"/>
              </w:rPr>
              <w:lastRenderedPageBreak/>
              <w:t>148</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rPr>
                <w:lang w:val="fr-FR"/>
              </w:rPr>
            </w:pPr>
            <w:r>
              <w:rPr>
                <w:lang w:val="fr-FR"/>
              </w:rPr>
              <w:t>Protocol Version</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R99</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TBD</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149</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PD_RFU_149</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150</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PD_RFU_150</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151</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PD_RFU_151</w:t>
            </w:r>
          </w:p>
        </w:tc>
      </w:tr>
      <w:tr w:rsidR="00B17D80" w:rsidTr="007B59FD">
        <w:tblPrEx>
          <w:tblCellMar>
            <w:top w:w="0" w:type="dxa"/>
            <w:bottom w:w="0" w:type="dxa"/>
          </w:tblCellMar>
        </w:tblPrEx>
        <w:trPr>
          <w:cantSplit/>
          <w:jc w:val="center"/>
        </w:trPr>
        <w:tc>
          <w:tcPr>
            <w:tcW w:w="542"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152</w:t>
            </w:r>
          </w:p>
        </w:tc>
        <w:tc>
          <w:tcPr>
            <w:tcW w:w="234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RFU</w:t>
            </w:r>
          </w:p>
        </w:tc>
        <w:tc>
          <w:tcPr>
            <w:tcW w:w="162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TS 11.14, 5</w:t>
            </w:r>
          </w:p>
        </w:tc>
        <w:tc>
          <w:tcPr>
            <w:tcW w:w="863" w:type="dxa"/>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R96</w:t>
            </w:r>
          </w:p>
        </w:tc>
        <w:tc>
          <w:tcPr>
            <w:tcW w:w="720" w:type="dxa"/>
            <w:gridSpan w:val="2"/>
            <w:tcBorders>
              <w:top w:val="single" w:sz="6" w:space="0" w:color="auto"/>
              <w:left w:val="single" w:sz="6" w:space="0" w:color="auto"/>
              <w:bottom w:val="single" w:sz="6" w:space="0" w:color="auto"/>
              <w:right w:val="single" w:sz="6" w:space="0" w:color="auto"/>
            </w:tcBorders>
          </w:tcPr>
          <w:p w:rsidR="00B17D80" w:rsidRDefault="00B17D80" w:rsidP="007B59FD">
            <w:pPr>
              <w:pStyle w:val="TAC"/>
            </w:pPr>
            <w:r>
              <w:t>X</w:t>
            </w:r>
          </w:p>
        </w:tc>
        <w:tc>
          <w:tcPr>
            <w:tcW w:w="933" w:type="dxa"/>
            <w:tcBorders>
              <w:top w:val="single" w:sz="6" w:space="0" w:color="auto"/>
              <w:left w:val="single" w:sz="6" w:space="0" w:color="auto"/>
              <w:bottom w:val="single" w:sz="6" w:space="0" w:color="auto"/>
              <w:right w:val="single" w:sz="6" w:space="0" w:color="auto"/>
            </w:tcBorders>
          </w:tcPr>
          <w:p w:rsidR="00B17D80" w:rsidRDefault="00B17D80" w:rsidP="007B59FD">
            <w:pPr>
              <w:pStyle w:val="TAH"/>
              <w:rPr>
                <w:b w:val="0"/>
                <w:bCs/>
              </w:rPr>
            </w:pPr>
          </w:p>
        </w:tc>
        <w:tc>
          <w:tcPr>
            <w:tcW w:w="1800" w:type="dxa"/>
            <w:tcBorders>
              <w:top w:val="single" w:sz="6" w:space="0" w:color="auto"/>
              <w:left w:val="single" w:sz="6" w:space="0" w:color="auto"/>
              <w:bottom w:val="single" w:sz="6" w:space="0" w:color="auto"/>
              <w:right w:val="single" w:sz="6" w:space="0" w:color="auto"/>
            </w:tcBorders>
          </w:tcPr>
          <w:p w:rsidR="00B17D80" w:rsidRDefault="00B17D80" w:rsidP="007B59FD">
            <w:pPr>
              <w:pStyle w:val="TAL"/>
            </w:pPr>
            <w:r>
              <w:t>PD_RFU_152</w:t>
            </w:r>
          </w:p>
        </w:tc>
      </w:tr>
      <w:tr w:rsidR="00B17D80" w:rsidTr="007B59FD">
        <w:tblPrEx>
          <w:tblCellMar>
            <w:top w:w="0" w:type="dxa"/>
            <w:bottom w:w="0" w:type="dxa"/>
          </w:tblCellMar>
        </w:tblPrEx>
        <w:trPr>
          <w:cantSplit/>
          <w:jc w:val="center"/>
        </w:trPr>
        <w:tc>
          <w:tcPr>
            <w:tcW w:w="1330" w:type="dxa"/>
            <w:gridSpan w:val="2"/>
            <w:tcBorders>
              <w:top w:val="nil"/>
              <w:left w:val="single" w:sz="6" w:space="0" w:color="auto"/>
              <w:bottom w:val="nil"/>
              <w:right w:val="nil"/>
            </w:tcBorders>
          </w:tcPr>
          <w:p w:rsidR="00B17D80" w:rsidRDefault="00B17D80" w:rsidP="007B59FD">
            <w:pPr>
              <w:pStyle w:val="TAL"/>
            </w:pPr>
            <w:r>
              <w:t>C201</w:t>
            </w:r>
          </w:p>
        </w:tc>
        <w:tc>
          <w:tcPr>
            <w:tcW w:w="4354" w:type="dxa"/>
            <w:gridSpan w:val="4"/>
            <w:tcBorders>
              <w:top w:val="nil"/>
              <w:left w:val="nil"/>
              <w:bottom w:val="nil"/>
              <w:right w:val="nil"/>
            </w:tcBorders>
          </w:tcPr>
          <w:p w:rsidR="00B17D80" w:rsidRDefault="00B17D80" w:rsidP="007B59FD">
            <w:pPr>
              <w:pStyle w:val="TAL"/>
            </w:pPr>
            <w:r>
              <w:t>Void</w:t>
            </w:r>
          </w:p>
        </w:tc>
        <w:tc>
          <w:tcPr>
            <w:tcW w:w="3134" w:type="dxa"/>
            <w:gridSpan w:val="3"/>
            <w:tcBorders>
              <w:top w:val="nil"/>
              <w:left w:val="nil"/>
              <w:bottom w:val="nil"/>
              <w:right w:val="single" w:sz="6" w:space="0" w:color="auto"/>
            </w:tcBorders>
          </w:tcPr>
          <w:p w:rsidR="00B17D80" w:rsidRDefault="00B17D80" w:rsidP="007B59FD">
            <w:pPr>
              <w:pStyle w:val="TAL"/>
            </w:pPr>
            <w:r>
              <w:t>-- Void</w:t>
            </w:r>
          </w:p>
        </w:tc>
      </w:tr>
      <w:tr w:rsidR="00B17D80" w:rsidTr="007B59FD">
        <w:tblPrEx>
          <w:tblCellMar>
            <w:top w:w="0" w:type="dxa"/>
            <w:bottom w:w="0" w:type="dxa"/>
          </w:tblCellMar>
        </w:tblPrEx>
        <w:trPr>
          <w:cantSplit/>
          <w:jc w:val="center"/>
        </w:trPr>
        <w:tc>
          <w:tcPr>
            <w:tcW w:w="1330" w:type="dxa"/>
            <w:gridSpan w:val="2"/>
            <w:tcBorders>
              <w:top w:val="nil"/>
              <w:left w:val="single" w:sz="6" w:space="0" w:color="auto"/>
              <w:bottom w:val="nil"/>
              <w:right w:val="nil"/>
            </w:tcBorders>
          </w:tcPr>
          <w:p w:rsidR="00B17D80" w:rsidRDefault="00B17D80" w:rsidP="007B59FD">
            <w:pPr>
              <w:pStyle w:val="TAL"/>
            </w:pPr>
            <w:r>
              <w:t>C202</w:t>
            </w:r>
          </w:p>
        </w:tc>
        <w:tc>
          <w:tcPr>
            <w:tcW w:w="4354" w:type="dxa"/>
            <w:gridSpan w:val="4"/>
            <w:tcBorders>
              <w:top w:val="nil"/>
              <w:left w:val="nil"/>
              <w:bottom w:val="nil"/>
              <w:right w:val="nil"/>
            </w:tcBorders>
          </w:tcPr>
          <w:p w:rsidR="00B17D80" w:rsidRDefault="00B17D80" w:rsidP="007B59FD">
            <w:pPr>
              <w:pStyle w:val="TAL"/>
            </w:pPr>
            <w:r>
              <w:t>Void</w:t>
            </w:r>
          </w:p>
        </w:tc>
        <w:tc>
          <w:tcPr>
            <w:tcW w:w="3134" w:type="dxa"/>
            <w:gridSpan w:val="3"/>
            <w:tcBorders>
              <w:top w:val="nil"/>
              <w:left w:val="nil"/>
              <w:bottom w:val="nil"/>
              <w:right w:val="single" w:sz="6" w:space="0" w:color="auto"/>
            </w:tcBorders>
          </w:tcPr>
          <w:p w:rsidR="00B17D80" w:rsidRDefault="00B17D80" w:rsidP="007B59FD">
            <w:pPr>
              <w:pStyle w:val="TAL"/>
            </w:pPr>
            <w:r>
              <w:t>-- Void</w:t>
            </w:r>
          </w:p>
        </w:tc>
      </w:tr>
      <w:tr w:rsidR="00B17D80" w:rsidRPr="00036754" w:rsidTr="007B59FD">
        <w:tblPrEx>
          <w:tblCellMar>
            <w:top w:w="0" w:type="dxa"/>
            <w:bottom w:w="0" w:type="dxa"/>
          </w:tblCellMar>
        </w:tblPrEx>
        <w:trPr>
          <w:cantSplit/>
          <w:jc w:val="center"/>
        </w:trPr>
        <w:tc>
          <w:tcPr>
            <w:tcW w:w="1330" w:type="dxa"/>
            <w:gridSpan w:val="2"/>
            <w:tcBorders>
              <w:top w:val="nil"/>
              <w:left w:val="single" w:sz="6" w:space="0" w:color="auto"/>
              <w:bottom w:val="single" w:sz="4" w:space="0" w:color="auto"/>
              <w:right w:val="nil"/>
            </w:tcBorders>
          </w:tcPr>
          <w:p w:rsidR="00B17D80" w:rsidRDefault="00B17D80" w:rsidP="007B59FD">
            <w:pPr>
              <w:pStyle w:val="TAL"/>
            </w:pPr>
            <w:r>
              <w:t>C203</w:t>
            </w:r>
          </w:p>
          <w:p w:rsidR="00B17D80" w:rsidRDefault="00B17D80" w:rsidP="007B59FD">
            <w:pPr>
              <w:pStyle w:val="TAL"/>
            </w:pPr>
            <w:r>
              <w:t>C204</w:t>
            </w:r>
          </w:p>
          <w:p w:rsidR="00B17D80" w:rsidRDefault="00B17D80" w:rsidP="007B59FD">
            <w:pPr>
              <w:pStyle w:val="TAL"/>
            </w:pPr>
            <w:r>
              <w:t>C205</w:t>
            </w:r>
          </w:p>
          <w:p w:rsidR="00B17D80" w:rsidRDefault="00B17D80" w:rsidP="007B59FD">
            <w:pPr>
              <w:pStyle w:val="TAL"/>
            </w:pPr>
            <w:r>
              <w:t>C206</w:t>
            </w:r>
          </w:p>
          <w:p w:rsidR="00B17D80" w:rsidRDefault="00B17D80" w:rsidP="007B59FD">
            <w:pPr>
              <w:pStyle w:val="TAL"/>
            </w:pPr>
            <w:r>
              <w:t>C207</w:t>
            </w:r>
          </w:p>
          <w:p w:rsidR="00B17D80" w:rsidRDefault="00B17D80" w:rsidP="007B59FD">
            <w:pPr>
              <w:pStyle w:val="TAL"/>
            </w:pPr>
            <w:r>
              <w:t>C208</w:t>
            </w:r>
          </w:p>
          <w:p w:rsidR="00B17D80" w:rsidRDefault="00B17D80" w:rsidP="007B59FD">
            <w:pPr>
              <w:pStyle w:val="TAL"/>
            </w:pPr>
            <w:r>
              <w:t>C209</w:t>
            </w:r>
          </w:p>
          <w:p w:rsidR="00B17D80" w:rsidRDefault="00B17D80" w:rsidP="007B59FD">
            <w:pPr>
              <w:pStyle w:val="TAL"/>
            </w:pPr>
            <w:r>
              <w:t>C210</w:t>
            </w:r>
          </w:p>
          <w:p w:rsidR="00B17D80" w:rsidRDefault="00B17D80" w:rsidP="007B59FD">
            <w:pPr>
              <w:pStyle w:val="TAL"/>
            </w:pPr>
            <w:r>
              <w:t>C211</w:t>
            </w:r>
          </w:p>
          <w:p w:rsidR="00B17D80" w:rsidRDefault="00B17D80" w:rsidP="007B59FD">
            <w:pPr>
              <w:pStyle w:val="TAL"/>
            </w:pPr>
            <w:r>
              <w:t>C212</w:t>
            </w:r>
          </w:p>
          <w:p w:rsidR="00B17D80" w:rsidRDefault="00B17D80" w:rsidP="007B59FD">
            <w:pPr>
              <w:pStyle w:val="TAL"/>
            </w:pPr>
            <w:r>
              <w:t>C213</w:t>
            </w:r>
          </w:p>
          <w:p w:rsidR="00B17D80" w:rsidRDefault="00B17D80" w:rsidP="007B59FD">
            <w:pPr>
              <w:pStyle w:val="TAL"/>
            </w:pPr>
          </w:p>
          <w:p w:rsidR="00B17D80" w:rsidRDefault="00B17D80" w:rsidP="007B59FD">
            <w:pPr>
              <w:pStyle w:val="TAL"/>
            </w:pPr>
            <w:r>
              <w:t>C214</w:t>
            </w:r>
          </w:p>
          <w:p w:rsidR="00B17D80" w:rsidRDefault="00B17D80" w:rsidP="007B59FD">
            <w:pPr>
              <w:pStyle w:val="TAL"/>
            </w:pPr>
          </w:p>
          <w:p w:rsidR="00B17D80" w:rsidRDefault="00B17D80" w:rsidP="007B59FD">
            <w:pPr>
              <w:pStyle w:val="TAL"/>
            </w:pPr>
            <w:r>
              <w:t>C215</w:t>
            </w:r>
          </w:p>
          <w:p w:rsidR="00B17D80" w:rsidRDefault="00B17D80" w:rsidP="007B59FD">
            <w:pPr>
              <w:pStyle w:val="TAL"/>
            </w:pPr>
            <w:r>
              <w:t>C216</w:t>
            </w:r>
          </w:p>
          <w:p w:rsidR="00B17D80" w:rsidRDefault="00B17D80" w:rsidP="007B59FD">
            <w:pPr>
              <w:pStyle w:val="TAL"/>
            </w:pPr>
            <w:r>
              <w:t>C217</w:t>
            </w:r>
          </w:p>
          <w:p w:rsidR="00B17D80" w:rsidRDefault="00B17D80" w:rsidP="007B59FD">
            <w:pPr>
              <w:pStyle w:val="TAL"/>
            </w:pPr>
            <w:r>
              <w:t>C218</w:t>
            </w:r>
          </w:p>
          <w:p w:rsidR="00B17D80" w:rsidRDefault="00B17D80" w:rsidP="007B59FD">
            <w:pPr>
              <w:pStyle w:val="TAL"/>
            </w:pPr>
            <w:r>
              <w:t>C219</w:t>
            </w:r>
          </w:p>
          <w:p w:rsidR="00B17D80" w:rsidRDefault="00B17D80" w:rsidP="007B59FD">
            <w:pPr>
              <w:pStyle w:val="TAL"/>
            </w:pPr>
            <w:r>
              <w:t>C220</w:t>
            </w:r>
          </w:p>
          <w:p w:rsidR="00B17D80" w:rsidRDefault="00B17D80" w:rsidP="007B59FD">
            <w:pPr>
              <w:pStyle w:val="TAL"/>
            </w:pPr>
            <w:r>
              <w:t>C221</w:t>
            </w:r>
          </w:p>
          <w:p w:rsidR="00B17D80" w:rsidRDefault="00B17D80" w:rsidP="007B59FD">
            <w:pPr>
              <w:pStyle w:val="TAL"/>
            </w:pPr>
            <w:r>
              <w:t>C222</w:t>
            </w:r>
          </w:p>
          <w:p w:rsidR="00B17D80" w:rsidRDefault="00B17D80" w:rsidP="007B59FD">
            <w:pPr>
              <w:pStyle w:val="TAL"/>
            </w:pPr>
            <w:r>
              <w:t>C223</w:t>
            </w:r>
          </w:p>
          <w:p w:rsidR="00B17D80" w:rsidRDefault="00B17D80" w:rsidP="007B59FD">
            <w:pPr>
              <w:pStyle w:val="TAL"/>
            </w:pPr>
            <w:r>
              <w:t>C224</w:t>
            </w:r>
          </w:p>
          <w:p w:rsidR="00B17D80" w:rsidRDefault="00B17D80" w:rsidP="007B59FD">
            <w:pPr>
              <w:pStyle w:val="TAL"/>
            </w:pPr>
            <w:r>
              <w:t>C225</w:t>
            </w:r>
          </w:p>
          <w:p w:rsidR="00B17D80" w:rsidRDefault="00B17D80" w:rsidP="007B59FD">
            <w:pPr>
              <w:pStyle w:val="TAL"/>
            </w:pPr>
            <w:r>
              <w:t>C226</w:t>
            </w:r>
          </w:p>
          <w:p w:rsidR="00B17D80" w:rsidRDefault="00B17D80" w:rsidP="007B59FD">
            <w:pPr>
              <w:pStyle w:val="TAL"/>
            </w:pPr>
            <w:r>
              <w:t>C227</w:t>
            </w:r>
          </w:p>
          <w:p w:rsidR="00B17D80" w:rsidRDefault="00B17D80" w:rsidP="007B59FD">
            <w:pPr>
              <w:pStyle w:val="TAL"/>
            </w:pPr>
          </w:p>
          <w:p w:rsidR="00B17D80" w:rsidRDefault="00B17D80" w:rsidP="007B59FD">
            <w:pPr>
              <w:pStyle w:val="TAL"/>
            </w:pPr>
            <w:r>
              <w:t>C228</w:t>
            </w:r>
          </w:p>
          <w:p w:rsidR="00B17D80" w:rsidRDefault="00B17D80" w:rsidP="007B59FD">
            <w:pPr>
              <w:pStyle w:val="TAL"/>
            </w:pPr>
            <w:r>
              <w:t>C229</w:t>
            </w:r>
          </w:p>
          <w:p w:rsidR="00B17D80" w:rsidRDefault="00B17D80" w:rsidP="007B59FD">
            <w:pPr>
              <w:pStyle w:val="TAL"/>
            </w:pPr>
            <w:r>
              <w:t>C230</w:t>
            </w:r>
          </w:p>
          <w:p w:rsidR="00B17D80" w:rsidRDefault="00B17D80" w:rsidP="007B59FD">
            <w:pPr>
              <w:pStyle w:val="TAL"/>
            </w:pPr>
            <w:r>
              <w:t>C231</w:t>
            </w:r>
          </w:p>
          <w:p w:rsidR="00B17D80" w:rsidRDefault="00B17D80" w:rsidP="007B59FD">
            <w:pPr>
              <w:pStyle w:val="TAL"/>
            </w:pPr>
            <w:r>
              <w:t>C232</w:t>
            </w:r>
          </w:p>
          <w:p w:rsidR="00B17D80" w:rsidRDefault="00B17D80" w:rsidP="007B59FD">
            <w:pPr>
              <w:pStyle w:val="TAL"/>
            </w:pPr>
          </w:p>
          <w:p w:rsidR="00B17D80" w:rsidRDefault="00B17D80" w:rsidP="007B59FD">
            <w:pPr>
              <w:pStyle w:val="TAL"/>
            </w:pPr>
            <w:r>
              <w:t>C233</w:t>
            </w:r>
          </w:p>
          <w:p w:rsidR="00B17D80" w:rsidRDefault="00B17D80" w:rsidP="007B59FD">
            <w:pPr>
              <w:pStyle w:val="TAL"/>
            </w:pPr>
            <w:r>
              <w:t>C234</w:t>
            </w:r>
          </w:p>
          <w:p w:rsidR="00B17D80" w:rsidRDefault="00B17D80" w:rsidP="007B59FD">
            <w:pPr>
              <w:pStyle w:val="TAL"/>
            </w:pPr>
            <w:r>
              <w:t>C235</w:t>
            </w:r>
          </w:p>
          <w:p w:rsidR="00B17D80" w:rsidRDefault="00B17D80" w:rsidP="007B59FD">
            <w:pPr>
              <w:pStyle w:val="TAL"/>
            </w:pPr>
            <w:r>
              <w:t>C236</w:t>
            </w:r>
          </w:p>
          <w:p w:rsidR="00B17D80" w:rsidRDefault="00B17D80" w:rsidP="007B59FD">
            <w:pPr>
              <w:pStyle w:val="TAL"/>
            </w:pPr>
            <w:r>
              <w:t>C237</w:t>
            </w:r>
          </w:p>
          <w:p w:rsidR="00B17D80" w:rsidRDefault="00B17D80" w:rsidP="007B59FD">
            <w:pPr>
              <w:pStyle w:val="TAL"/>
            </w:pPr>
            <w:r>
              <w:t>C238</w:t>
            </w:r>
          </w:p>
          <w:p w:rsidR="00B17D80" w:rsidRDefault="00B17D80" w:rsidP="007B59FD">
            <w:pPr>
              <w:pStyle w:val="TAL"/>
            </w:pPr>
          </w:p>
          <w:p w:rsidR="00B17D80" w:rsidRDefault="00B17D80" w:rsidP="007B59FD">
            <w:pPr>
              <w:pStyle w:val="TAL"/>
            </w:pPr>
            <w:r>
              <w:t>O.1</w:t>
            </w:r>
          </w:p>
          <w:p w:rsidR="00B17D80" w:rsidRDefault="00B17D80" w:rsidP="007B59FD">
            <w:pPr>
              <w:pStyle w:val="TAL"/>
            </w:pPr>
          </w:p>
        </w:tc>
        <w:tc>
          <w:tcPr>
            <w:tcW w:w="4354" w:type="dxa"/>
            <w:gridSpan w:val="4"/>
            <w:tcBorders>
              <w:top w:val="nil"/>
              <w:left w:val="nil"/>
              <w:bottom w:val="single" w:sz="4" w:space="0" w:color="auto"/>
              <w:right w:val="nil"/>
            </w:tcBorders>
          </w:tcPr>
          <w:p w:rsidR="00B17D80" w:rsidRDefault="00B17D80" w:rsidP="007B59FD">
            <w:pPr>
              <w:pStyle w:val="TAL"/>
            </w:pPr>
            <w:r>
              <w:t xml:space="preserve">IF A.1/3 THEN M </w:t>
            </w:r>
            <w:r>
              <w:rPr>
                <w:rFonts w:cs="Arial"/>
                <w:szCs w:val="18"/>
              </w:rPr>
              <w:t>ELSE O.1</w:t>
            </w:r>
          </w:p>
          <w:p w:rsidR="00B17D80" w:rsidRDefault="00B17D80" w:rsidP="007B59FD">
            <w:pPr>
              <w:pStyle w:val="TAL"/>
            </w:pPr>
            <w:r>
              <w:t>IF A.1/15 THEN M</w:t>
            </w:r>
            <w:r>
              <w:rPr>
                <w:rFonts w:cs="Arial"/>
                <w:szCs w:val="18"/>
              </w:rPr>
              <w:t xml:space="preserve"> ELSE O.1</w:t>
            </w:r>
          </w:p>
          <w:p w:rsidR="00B17D80" w:rsidRDefault="00B17D80" w:rsidP="007B59FD">
            <w:pPr>
              <w:pStyle w:val="TAL"/>
            </w:pPr>
            <w:r>
              <w:t>IF A.1/4 THEN M</w:t>
            </w:r>
            <w:r>
              <w:rPr>
                <w:rFonts w:cs="Arial"/>
                <w:szCs w:val="18"/>
              </w:rPr>
              <w:t xml:space="preserve"> ELSE O.1</w:t>
            </w:r>
          </w:p>
          <w:p w:rsidR="00B17D80" w:rsidRDefault="00B17D80" w:rsidP="007B59FD">
            <w:pPr>
              <w:pStyle w:val="TAL"/>
            </w:pPr>
            <w:r>
              <w:t>IF A.1/7 THEN M</w:t>
            </w:r>
            <w:r>
              <w:rPr>
                <w:rFonts w:cs="Arial"/>
                <w:szCs w:val="18"/>
              </w:rPr>
              <w:t xml:space="preserve"> ELSE O.1</w:t>
            </w:r>
          </w:p>
          <w:p w:rsidR="00B17D80" w:rsidRDefault="00B17D80" w:rsidP="007B59FD">
            <w:pPr>
              <w:pStyle w:val="TAL"/>
            </w:pPr>
            <w:r>
              <w:t>IF A.1/12 THEN M</w:t>
            </w:r>
            <w:r>
              <w:rPr>
                <w:rFonts w:cs="Arial"/>
                <w:szCs w:val="18"/>
              </w:rPr>
              <w:t xml:space="preserve"> ELSE O.1</w:t>
            </w:r>
          </w:p>
          <w:p w:rsidR="00B17D80" w:rsidRDefault="00B17D80" w:rsidP="007B59FD">
            <w:pPr>
              <w:pStyle w:val="TAL"/>
            </w:pPr>
            <w:r>
              <w:t>IF (A.1/7 AND A.1/8) THEN M</w:t>
            </w:r>
            <w:r>
              <w:rPr>
                <w:rFonts w:cs="Arial"/>
                <w:szCs w:val="18"/>
              </w:rPr>
              <w:t xml:space="preserve"> ELSE O.1</w:t>
            </w:r>
          </w:p>
          <w:p w:rsidR="00B17D80" w:rsidRDefault="00B17D80" w:rsidP="007B59FD">
            <w:pPr>
              <w:pStyle w:val="TAL"/>
            </w:pPr>
            <w:r>
              <w:t>IF A.1/9 THEN M</w:t>
            </w:r>
            <w:r>
              <w:rPr>
                <w:rFonts w:cs="Arial"/>
                <w:szCs w:val="18"/>
              </w:rPr>
              <w:t xml:space="preserve"> ELSE O.1</w:t>
            </w:r>
          </w:p>
          <w:p w:rsidR="00B17D80" w:rsidRDefault="00B17D80" w:rsidP="007B59FD">
            <w:pPr>
              <w:pStyle w:val="TAL"/>
            </w:pPr>
            <w:r>
              <w:t>IF A.1/1 THEN M</w:t>
            </w:r>
            <w:r>
              <w:rPr>
                <w:rFonts w:cs="Arial"/>
                <w:szCs w:val="18"/>
              </w:rPr>
              <w:t xml:space="preserve"> ELSE O.1</w:t>
            </w:r>
          </w:p>
          <w:p w:rsidR="00B17D80" w:rsidRDefault="00B17D80" w:rsidP="007B59FD">
            <w:pPr>
              <w:pStyle w:val="TAL"/>
            </w:pPr>
            <w:r>
              <w:t>IF A.1/2 THEN M</w:t>
            </w:r>
            <w:r>
              <w:rPr>
                <w:rFonts w:cs="Arial"/>
                <w:szCs w:val="18"/>
              </w:rPr>
              <w:t xml:space="preserve"> ELSE O.1</w:t>
            </w:r>
          </w:p>
          <w:p w:rsidR="00B17D80" w:rsidRDefault="00B17D80" w:rsidP="007B59FD">
            <w:pPr>
              <w:pStyle w:val="TAL"/>
            </w:pPr>
            <w:r>
              <w:t>IF A.1/10 THEN M ELSE O</w:t>
            </w:r>
          </w:p>
          <w:p w:rsidR="00B17D80" w:rsidRDefault="00B17D80" w:rsidP="007B59FD">
            <w:pPr>
              <w:pStyle w:val="TAL"/>
            </w:pPr>
            <w:r>
              <w:t>IF A.1/11 THEN M for at least one of the bits 1 - 2 of byte 10</w:t>
            </w:r>
          </w:p>
          <w:p w:rsidR="00B17D80" w:rsidRDefault="00B17D80" w:rsidP="007B59FD">
            <w:pPr>
              <w:pStyle w:val="TAL"/>
            </w:pPr>
            <w:r>
              <w:t>IF C213 THEN M for at least one, but not for all of the bits 1 - 8 of byte 11</w:t>
            </w:r>
          </w:p>
          <w:p w:rsidR="00B17D80" w:rsidRDefault="00B17D80" w:rsidP="007B59FD">
            <w:pPr>
              <w:pStyle w:val="TAL"/>
            </w:pPr>
            <w:r>
              <w:t>Void</w:t>
            </w:r>
          </w:p>
          <w:p w:rsidR="00B17D80" w:rsidRDefault="00B17D80" w:rsidP="007B59FD">
            <w:pPr>
              <w:pStyle w:val="TAL"/>
            </w:pPr>
            <w:r>
              <w:t>IF A.1/13 THEN M</w:t>
            </w:r>
            <w:r>
              <w:rPr>
                <w:rFonts w:cs="Arial"/>
                <w:szCs w:val="18"/>
              </w:rPr>
              <w:t xml:space="preserve"> ELSE O.1</w:t>
            </w:r>
          </w:p>
          <w:p w:rsidR="00B17D80" w:rsidRDefault="00B17D80" w:rsidP="007B59FD">
            <w:pPr>
              <w:pStyle w:val="TAL"/>
            </w:pPr>
            <w:r>
              <w:t>Void</w:t>
            </w:r>
          </w:p>
          <w:p w:rsidR="00B17D80" w:rsidRDefault="00B17D80" w:rsidP="007B59FD">
            <w:pPr>
              <w:pStyle w:val="TAL"/>
            </w:pPr>
            <w:r>
              <w:t>IF A.1/14 THEN M</w:t>
            </w:r>
            <w:r>
              <w:rPr>
                <w:rFonts w:cs="Arial"/>
                <w:szCs w:val="18"/>
              </w:rPr>
              <w:t xml:space="preserve"> ELSE O.1</w:t>
            </w:r>
          </w:p>
          <w:p w:rsidR="00B17D80" w:rsidRDefault="00B17D80" w:rsidP="007B59FD">
            <w:pPr>
              <w:pStyle w:val="TAL"/>
            </w:pPr>
            <w:r>
              <w:t>Void</w:t>
            </w:r>
          </w:p>
          <w:p w:rsidR="00B17D80" w:rsidRDefault="00B17D80" w:rsidP="007B59FD">
            <w:pPr>
              <w:pStyle w:val="TAL"/>
            </w:pPr>
            <w:r>
              <w:t>IF A.1/18 THEN M</w:t>
            </w:r>
            <w:r>
              <w:rPr>
                <w:rFonts w:cs="Arial"/>
                <w:szCs w:val="18"/>
              </w:rPr>
              <w:t xml:space="preserve"> ELSE O.1</w:t>
            </w:r>
          </w:p>
          <w:p w:rsidR="00B17D80" w:rsidRDefault="00B17D80" w:rsidP="007B59FD">
            <w:pPr>
              <w:pStyle w:val="TAL"/>
            </w:pPr>
            <w:r>
              <w:t>IF A.1/17 THEN M</w:t>
            </w:r>
            <w:r>
              <w:rPr>
                <w:rFonts w:cs="Arial"/>
                <w:szCs w:val="18"/>
              </w:rPr>
              <w:t xml:space="preserve"> ELSE O.1</w:t>
            </w:r>
          </w:p>
          <w:p w:rsidR="00B17D80" w:rsidRDefault="00B17D80" w:rsidP="007B59FD">
            <w:pPr>
              <w:pStyle w:val="TAL"/>
            </w:pPr>
            <w:r>
              <w:t>IF A.1/21 THEN M</w:t>
            </w:r>
            <w:r>
              <w:rPr>
                <w:rFonts w:cs="Arial"/>
                <w:szCs w:val="18"/>
              </w:rPr>
              <w:t xml:space="preserve"> ELSE O.1</w:t>
            </w:r>
          </w:p>
          <w:p w:rsidR="00B17D80" w:rsidRDefault="00B17D80" w:rsidP="007B59FD">
            <w:pPr>
              <w:pStyle w:val="TAL"/>
            </w:pPr>
            <w:r>
              <w:t>IF (C207 OR C222) THEN M</w:t>
            </w:r>
            <w:r>
              <w:rPr>
                <w:rFonts w:cs="Arial"/>
                <w:szCs w:val="18"/>
              </w:rPr>
              <w:t xml:space="preserve"> ELSE O.1</w:t>
            </w:r>
          </w:p>
          <w:p w:rsidR="00B17D80" w:rsidRDefault="00B17D80" w:rsidP="007B59FD">
            <w:pPr>
              <w:pStyle w:val="TAL"/>
            </w:pPr>
            <w:r>
              <w:t>IF A.1/27 THEN M</w:t>
            </w:r>
            <w:r>
              <w:rPr>
                <w:rFonts w:cs="Arial"/>
                <w:szCs w:val="18"/>
              </w:rPr>
              <w:t xml:space="preserve"> ELSE O.1</w:t>
            </w:r>
          </w:p>
          <w:p w:rsidR="00B17D80" w:rsidRDefault="00B17D80" w:rsidP="007B59FD">
            <w:pPr>
              <w:pStyle w:val="TAL"/>
            </w:pPr>
            <w:r>
              <w:t>IF A.1/28 THEN M</w:t>
            </w:r>
            <w:r>
              <w:rPr>
                <w:rFonts w:cs="Arial"/>
                <w:szCs w:val="18"/>
              </w:rPr>
              <w:t xml:space="preserve"> ELSE O.1</w:t>
            </w:r>
          </w:p>
          <w:p w:rsidR="00B17D80" w:rsidRDefault="00B17D80" w:rsidP="007B59FD">
            <w:pPr>
              <w:pStyle w:val="TAL"/>
            </w:pPr>
            <w:r>
              <w:t>IF A.1/29 THEN M</w:t>
            </w:r>
            <w:r>
              <w:rPr>
                <w:rFonts w:cs="Arial"/>
                <w:szCs w:val="18"/>
              </w:rPr>
              <w:t xml:space="preserve"> ELSE O.1</w:t>
            </w:r>
          </w:p>
          <w:p w:rsidR="00B17D80" w:rsidRDefault="00B17D80" w:rsidP="007B59FD">
            <w:pPr>
              <w:pStyle w:val="TAL"/>
            </w:pPr>
            <w:r>
              <w:t>IF (C207 OR C222) THEN M for at least one of the bits 6 - 8 of byte 13</w:t>
            </w:r>
          </w:p>
          <w:p w:rsidR="00B17D80" w:rsidRDefault="00B17D80" w:rsidP="007B59FD">
            <w:pPr>
              <w:pStyle w:val="TAL"/>
            </w:pPr>
            <w:r>
              <w:t>IF A.1/45 THEN M ELSE O.1</w:t>
            </w:r>
          </w:p>
          <w:p w:rsidR="00B17D80" w:rsidRDefault="00B17D80" w:rsidP="007B59FD">
            <w:pPr>
              <w:pStyle w:val="TAL"/>
            </w:pPr>
            <w:r>
              <w:t>IF A.1/46 THEN M ELSE O.1</w:t>
            </w:r>
          </w:p>
          <w:p w:rsidR="00B17D80" w:rsidRDefault="00B17D80" w:rsidP="007B59FD">
            <w:pPr>
              <w:pStyle w:val="TAL"/>
            </w:pPr>
            <w:r>
              <w:t>IF A.1/47 THEN M ELSE O.1</w:t>
            </w:r>
          </w:p>
          <w:p w:rsidR="00B17D80" w:rsidRDefault="00B17D80" w:rsidP="007B59FD">
            <w:pPr>
              <w:keepNext/>
              <w:keepLines/>
              <w:spacing w:after="0"/>
              <w:rPr>
                <w:rFonts w:ascii="Arial" w:hAnsi="Arial"/>
                <w:sz w:val="18"/>
              </w:rPr>
            </w:pPr>
            <w:r>
              <w:rPr>
                <w:rFonts w:ascii="Arial" w:hAnsi="Arial"/>
                <w:sz w:val="18"/>
              </w:rPr>
              <w:t>IF A.1/48 THEN M ELSE O.1</w:t>
            </w:r>
          </w:p>
          <w:p w:rsidR="00B17D80" w:rsidRDefault="00B17D80" w:rsidP="007B59FD">
            <w:pPr>
              <w:keepNext/>
              <w:keepLines/>
              <w:spacing w:after="0"/>
              <w:rPr>
                <w:rFonts w:ascii="Arial" w:hAnsi="Arial"/>
                <w:sz w:val="18"/>
              </w:rPr>
            </w:pPr>
            <w:r>
              <w:rPr>
                <w:rFonts w:ascii="Arial" w:hAnsi="Arial"/>
                <w:sz w:val="18"/>
              </w:rPr>
              <w:t>IF (A.1/49 AND A.1/97) THEN M ELSE O.1</w:t>
            </w:r>
          </w:p>
          <w:p w:rsidR="00B17D80" w:rsidRDefault="00B17D80" w:rsidP="007B59FD">
            <w:pPr>
              <w:pStyle w:val="TAL"/>
            </w:pPr>
          </w:p>
          <w:p w:rsidR="00B17D80" w:rsidRDefault="00B17D80" w:rsidP="007B59FD">
            <w:pPr>
              <w:pStyle w:val="TAL"/>
            </w:pPr>
            <w:r>
              <w:t>IF A.1/45 THEN O ELSE O.1</w:t>
            </w:r>
          </w:p>
          <w:p w:rsidR="00B17D80" w:rsidRDefault="00B17D80" w:rsidP="007B59FD">
            <w:pPr>
              <w:pStyle w:val="TAL"/>
            </w:pPr>
            <w:r>
              <w:t>IF A.1/45 THEN bit values "0" / "1" allowed ELSE O.1</w:t>
            </w:r>
          </w:p>
          <w:p w:rsidR="00B17D80" w:rsidRDefault="00B17D80" w:rsidP="007B59FD">
            <w:pPr>
              <w:pStyle w:val="TAL"/>
            </w:pPr>
            <w:r>
              <w:t>IF A.1/45 THEN O.1 ELSE M</w:t>
            </w:r>
          </w:p>
          <w:p w:rsidR="00B17D80" w:rsidRDefault="00B17D80" w:rsidP="007B59FD">
            <w:pPr>
              <w:pStyle w:val="TAL"/>
            </w:pPr>
            <w:r>
              <w:t>IF A.1/46 THEN O.1 ELSE M</w:t>
            </w:r>
          </w:p>
          <w:p w:rsidR="00B17D80" w:rsidRDefault="00B17D80" w:rsidP="007B59FD">
            <w:pPr>
              <w:pStyle w:val="TAL"/>
              <w:rPr>
                <w:rFonts w:cs="Arial"/>
                <w:szCs w:val="18"/>
              </w:rPr>
            </w:pPr>
            <w:r>
              <w:rPr>
                <w:rFonts w:cs="Arial"/>
                <w:szCs w:val="18"/>
              </w:rPr>
              <w:t>IF A.1/98 THEN M ELSE O.1</w:t>
            </w:r>
          </w:p>
          <w:p w:rsidR="00B17D80" w:rsidRDefault="00B17D80" w:rsidP="007B59FD">
            <w:pPr>
              <w:pStyle w:val="TAL"/>
              <w:rPr>
                <w:rFonts w:cs="Arial"/>
                <w:szCs w:val="18"/>
              </w:rPr>
            </w:pPr>
            <w:r>
              <w:rPr>
                <w:rFonts w:cs="Arial"/>
                <w:szCs w:val="18"/>
              </w:rPr>
              <w:t>IF (A.1/49 AND A.1/99) THEN M ELSE O.1</w:t>
            </w:r>
          </w:p>
          <w:p w:rsidR="00B17D80" w:rsidRDefault="00B17D80" w:rsidP="007B59FD">
            <w:pPr>
              <w:pStyle w:val="TAL"/>
            </w:pPr>
          </w:p>
          <w:p w:rsidR="00B17D80" w:rsidRDefault="00B17D80" w:rsidP="007B59FD">
            <w:pPr>
              <w:pStyle w:val="TAL"/>
            </w:pPr>
          </w:p>
          <w:p w:rsidR="00B17D80" w:rsidRDefault="00B17D80" w:rsidP="007B59FD">
            <w:pPr>
              <w:pStyle w:val="TAL"/>
            </w:pPr>
            <w:r>
              <w:t>Allowed: Bit value ="0" or bit not present</w:t>
            </w:r>
          </w:p>
        </w:tc>
        <w:tc>
          <w:tcPr>
            <w:tcW w:w="3134" w:type="dxa"/>
            <w:gridSpan w:val="3"/>
            <w:tcBorders>
              <w:top w:val="nil"/>
              <w:left w:val="nil"/>
              <w:bottom w:val="single" w:sz="4" w:space="0" w:color="auto"/>
              <w:right w:val="single" w:sz="6" w:space="0" w:color="auto"/>
            </w:tcBorders>
          </w:tcPr>
          <w:p w:rsidR="00B17D80" w:rsidRPr="003A1C49" w:rsidRDefault="00B17D80" w:rsidP="007B59FD">
            <w:pPr>
              <w:pStyle w:val="TAL"/>
              <w:rPr>
                <w:lang w:val="pt-BR"/>
              </w:rPr>
            </w:pPr>
            <w:r w:rsidRPr="003A1C49">
              <w:rPr>
                <w:lang w:val="pt-BR"/>
              </w:rPr>
              <w:t>-- O_Ucs2_Entry</w:t>
            </w:r>
          </w:p>
          <w:p w:rsidR="00B17D80" w:rsidRPr="003A1C49" w:rsidRDefault="00B17D80" w:rsidP="007B59FD">
            <w:pPr>
              <w:pStyle w:val="TAL"/>
              <w:rPr>
                <w:lang w:val="pt-BR"/>
              </w:rPr>
            </w:pPr>
            <w:r w:rsidRPr="003A1C49">
              <w:rPr>
                <w:lang w:val="pt-BR"/>
              </w:rPr>
              <w:t>-- O_Ucs2_Disp</w:t>
            </w:r>
          </w:p>
          <w:p w:rsidR="00B17D80" w:rsidRPr="003A1C49" w:rsidRDefault="00B17D80" w:rsidP="007B59FD">
            <w:pPr>
              <w:pStyle w:val="TAL"/>
              <w:rPr>
                <w:lang w:val="pt-BR"/>
              </w:rPr>
            </w:pPr>
            <w:r w:rsidRPr="003A1C49">
              <w:rPr>
                <w:lang w:val="pt-BR"/>
              </w:rPr>
              <w:t>-- O_Ext_Str</w:t>
            </w:r>
          </w:p>
          <w:p w:rsidR="00B17D80" w:rsidRPr="003A1C49" w:rsidRDefault="00B17D80" w:rsidP="007B59FD">
            <w:pPr>
              <w:pStyle w:val="TAL"/>
              <w:rPr>
                <w:lang w:val="pt-BR"/>
              </w:rPr>
            </w:pPr>
            <w:r w:rsidRPr="003A1C49">
              <w:rPr>
                <w:lang w:val="pt-BR"/>
              </w:rPr>
              <w:t>-- O_Dual_Slot</w:t>
            </w:r>
          </w:p>
          <w:p w:rsidR="00B17D80" w:rsidRPr="003A1C49" w:rsidRDefault="00B17D80" w:rsidP="007B59FD">
            <w:pPr>
              <w:pStyle w:val="TAL"/>
              <w:rPr>
                <w:lang w:val="pt-BR"/>
              </w:rPr>
            </w:pPr>
            <w:r w:rsidRPr="003A1C49">
              <w:rPr>
                <w:lang w:val="pt-BR"/>
              </w:rPr>
              <w:t>-- O_BIP_CSD</w:t>
            </w:r>
          </w:p>
          <w:p w:rsidR="00B17D80" w:rsidRPr="003A1C49" w:rsidRDefault="00B17D80" w:rsidP="007B59FD">
            <w:pPr>
              <w:pStyle w:val="TAL"/>
              <w:rPr>
                <w:lang w:val="pt-BR"/>
              </w:rPr>
            </w:pPr>
            <w:r w:rsidRPr="003A1C49">
              <w:rPr>
                <w:lang w:val="pt-BR"/>
              </w:rPr>
              <w:t>-- O_Dual_Slot AND O_Detach_Rdr</w:t>
            </w:r>
          </w:p>
          <w:p w:rsidR="00B17D80" w:rsidRPr="00036754" w:rsidRDefault="00B17D80" w:rsidP="007B59FD">
            <w:pPr>
              <w:pStyle w:val="TAL"/>
              <w:rPr>
                <w:lang w:val="it-IT"/>
              </w:rPr>
            </w:pPr>
            <w:r w:rsidRPr="00036754">
              <w:rPr>
                <w:lang w:val="it-IT"/>
              </w:rPr>
              <w:t>-- O_Run_At</w:t>
            </w:r>
          </w:p>
          <w:p w:rsidR="00B17D80" w:rsidRPr="00036754" w:rsidRDefault="00B17D80" w:rsidP="007B59FD">
            <w:pPr>
              <w:pStyle w:val="TAL"/>
              <w:rPr>
                <w:lang w:val="it-IT"/>
              </w:rPr>
            </w:pPr>
            <w:r w:rsidRPr="00036754">
              <w:rPr>
                <w:lang w:val="it-IT"/>
              </w:rPr>
              <w:t>-- O_Cap_Conf</w:t>
            </w:r>
          </w:p>
          <w:p w:rsidR="00B17D80" w:rsidRPr="003A1C49" w:rsidRDefault="00B17D80" w:rsidP="007B59FD">
            <w:pPr>
              <w:pStyle w:val="TAL"/>
              <w:rPr>
                <w:lang w:val="pt-BR"/>
              </w:rPr>
            </w:pPr>
            <w:r w:rsidRPr="003A1C49">
              <w:rPr>
                <w:lang w:val="pt-BR"/>
              </w:rPr>
              <w:t>-- O_sust_text</w:t>
            </w:r>
          </w:p>
          <w:p w:rsidR="00B17D80" w:rsidRPr="003A1C49" w:rsidRDefault="00B17D80" w:rsidP="007B59FD">
            <w:pPr>
              <w:pStyle w:val="TAL"/>
              <w:rPr>
                <w:lang w:val="pt-BR"/>
              </w:rPr>
            </w:pPr>
            <w:r w:rsidRPr="003A1C49">
              <w:rPr>
                <w:lang w:val="pt-BR"/>
              </w:rPr>
              <w:t>-- O_LB</w:t>
            </w:r>
          </w:p>
          <w:p w:rsidR="00B17D80" w:rsidRDefault="00B17D80" w:rsidP="007B59FD">
            <w:pPr>
              <w:pStyle w:val="TAL"/>
              <w:rPr>
                <w:lang w:val="pt-BR"/>
              </w:rPr>
            </w:pPr>
            <w:r w:rsidRPr="003A1C49">
              <w:rPr>
                <w:lang w:val="pt-BR"/>
              </w:rPr>
              <w:t>-- O_Softkey</w:t>
            </w:r>
          </w:p>
          <w:p w:rsidR="00B17D80" w:rsidRPr="003A1C49" w:rsidRDefault="00B17D80" w:rsidP="007B59FD">
            <w:pPr>
              <w:pStyle w:val="TAL"/>
              <w:rPr>
                <w:lang w:val="pt-BR"/>
              </w:rPr>
            </w:pPr>
          </w:p>
          <w:p w:rsidR="00B17D80" w:rsidRDefault="00B17D80" w:rsidP="007B59FD">
            <w:pPr>
              <w:pStyle w:val="TAL"/>
              <w:rPr>
                <w:lang w:val="pt-BR"/>
              </w:rPr>
            </w:pPr>
            <w:r w:rsidRPr="003A1C49">
              <w:rPr>
                <w:lang w:val="pt-BR"/>
              </w:rPr>
              <w:t>-- O_Softkey (parameters)</w:t>
            </w:r>
          </w:p>
          <w:p w:rsidR="00B17D80" w:rsidRPr="003A1C49" w:rsidRDefault="00B17D80" w:rsidP="007B59FD">
            <w:pPr>
              <w:pStyle w:val="TAL"/>
              <w:rPr>
                <w:lang w:val="pt-BR"/>
              </w:rPr>
            </w:pPr>
          </w:p>
          <w:p w:rsidR="00B17D80" w:rsidRPr="003A1C49" w:rsidRDefault="00B17D80" w:rsidP="007B59FD">
            <w:pPr>
              <w:pStyle w:val="TAL"/>
              <w:rPr>
                <w:lang w:val="pt-BR"/>
              </w:rPr>
            </w:pPr>
            <w:r w:rsidRPr="003A1C49">
              <w:rPr>
                <w:lang w:val="pt-BR"/>
              </w:rPr>
              <w:t>-- Void</w:t>
            </w:r>
          </w:p>
          <w:p w:rsidR="00B17D80" w:rsidRPr="003A1C49" w:rsidRDefault="00B17D80" w:rsidP="007B59FD">
            <w:pPr>
              <w:pStyle w:val="TAL"/>
              <w:rPr>
                <w:lang w:val="pt-BR"/>
              </w:rPr>
            </w:pPr>
            <w:r w:rsidRPr="003A1C49">
              <w:rPr>
                <w:lang w:val="pt-BR"/>
              </w:rPr>
              <w:t>-- O_Scr_Siz</w:t>
            </w:r>
          </w:p>
          <w:p w:rsidR="00B17D80" w:rsidRPr="003A1C49" w:rsidRDefault="00B17D80" w:rsidP="007B59FD">
            <w:pPr>
              <w:pStyle w:val="TAL"/>
              <w:rPr>
                <w:lang w:val="pt-BR"/>
              </w:rPr>
            </w:pPr>
            <w:r>
              <w:rPr>
                <w:lang w:val="pt-BR"/>
              </w:rPr>
              <w:t>-- Void</w:t>
            </w:r>
          </w:p>
          <w:p w:rsidR="00B17D80" w:rsidRPr="003A1C49" w:rsidRDefault="00B17D80" w:rsidP="007B59FD">
            <w:pPr>
              <w:pStyle w:val="TAL"/>
              <w:rPr>
                <w:lang w:val="pt-BR"/>
              </w:rPr>
            </w:pPr>
            <w:r w:rsidRPr="003A1C49">
              <w:rPr>
                <w:lang w:val="pt-BR"/>
              </w:rPr>
              <w:t>-- O_Scr_Resiz</w:t>
            </w:r>
          </w:p>
          <w:p w:rsidR="00B17D80" w:rsidRPr="003A1C49" w:rsidRDefault="00B17D80" w:rsidP="007B59FD">
            <w:pPr>
              <w:pStyle w:val="TAL"/>
              <w:rPr>
                <w:lang w:val="pt-BR"/>
              </w:rPr>
            </w:pPr>
            <w:r w:rsidRPr="003A1C49">
              <w:rPr>
                <w:lang w:val="pt-BR"/>
              </w:rPr>
              <w:t xml:space="preserve">-- </w:t>
            </w:r>
            <w:r>
              <w:rPr>
                <w:lang w:val="pt-BR"/>
              </w:rPr>
              <w:t>Void</w:t>
            </w:r>
          </w:p>
          <w:p w:rsidR="00B17D80" w:rsidRPr="003A1C49" w:rsidRDefault="00B17D80" w:rsidP="007B59FD">
            <w:pPr>
              <w:pStyle w:val="TAL"/>
              <w:rPr>
                <w:lang w:val="pt-BR"/>
              </w:rPr>
            </w:pPr>
            <w:r w:rsidRPr="003A1C49">
              <w:rPr>
                <w:lang w:val="pt-BR"/>
              </w:rPr>
              <w:t>-- O_TCP</w:t>
            </w:r>
          </w:p>
          <w:p w:rsidR="00B17D80" w:rsidRPr="003A1C49" w:rsidRDefault="00B17D80" w:rsidP="007B59FD">
            <w:pPr>
              <w:pStyle w:val="TAL"/>
              <w:rPr>
                <w:lang w:val="pt-BR"/>
              </w:rPr>
            </w:pPr>
            <w:r w:rsidRPr="003A1C49">
              <w:rPr>
                <w:lang w:val="pt-BR"/>
              </w:rPr>
              <w:t>-- O_UDP</w:t>
            </w:r>
          </w:p>
          <w:p w:rsidR="00B17D80" w:rsidRPr="003A1C49" w:rsidRDefault="00B17D80" w:rsidP="007B59FD">
            <w:pPr>
              <w:pStyle w:val="TAL"/>
              <w:rPr>
                <w:lang w:val="pt-BR"/>
              </w:rPr>
            </w:pPr>
            <w:r w:rsidRPr="003A1C49">
              <w:rPr>
                <w:lang w:val="pt-BR"/>
              </w:rPr>
              <w:t>-- O_BIP_GPRS</w:t>
            </w:r>
          </w:p>
          <w:p w:rsidR="00B17D80" w:rsidRDefault="00B17D80" w:rsidP="007B59FD">
            <w:pPr>
              <w:pStyle w:val="TAL"/>
              <w:rPr>
                <w:lang w:val="pt-BR"/>
              </w:rPr>
            </w:pPr>
            <w:r w:rsidRPr="005A7F20">
              <w:rPr>
                <w:lang w:val="pt-BR"/>
              </w:rPr>
              <w:t>-- O_BIP</w:t>
            </w:r>
            <w:r w:rsidRPr="002C4B88">
              <w:rPr>
                <w:lang w:val="it-IT"/>
              </w:rPr>
              <w:t>_CSD OR O_BIP_GPRS</w:t>
            </w:r>
          </w:p>
          <w:p w:rsidR="00B17D80" w:rsidRPr="00036754" w:rsidRDefault="00B17D80" w:rsidP="007B59FD">
            <w:pPr>
              <w:pStyle w:val="TAL"/>
              <w:rPr>
                <w:lang w:val="it-IT"/>
              </w:rPr>
            </w:pPr>
            <w:r w:rsidRPr="00036754">
              <w:rPr>
                <w:lang w:val="it-IT"/>
              </w:rPr>
              <w:t>-- O_9EXX</w:t>
            </w:r>
          </w:p>
          <w:p w:rsidR="00B17D80" w:rsidRPr="00036754" w:rsidRDefault="00B17D80" w:rsidP="007B59FD">
            <w:pPr>
              <w:pStyle w:val="TAL"/>
              <w:rPr>
                <w:lang w:val="it-IT"/>
              </w:rPr>
            </w:pPr>
            <w:r w:rsidRPr="00036754">
              <w:rPr>
                <w:lang w:val="it-IT"/>
              </w:rPr>
              <w:t>-- O_CC_Auto_Redial</w:t>
            </w:r>
          </w:p>
          <w:p w:rsidR="00B17D80" w:rsidRDefault="00B17D80" w:rsidP="007B59FD">
            <w:pPr>
              <w:pStyle w:val="TAL"/>
            </w:pPr>
            <w:r>
              <w:t>-- O_SetUp_Call_Sec_Alpha_Id</w:t>
            </w:r>
          </w:p>
          <w:p w:rsidR="00B17D80" w:rsidRDefault="00B17D80" w:rsidP="007B59FD">
            <w:pPr>
              <w:pStyle w:val="TAL"/>
              <w:rPr>
                <w:lang w:val="pt-BR"/>
              </w:rPr>
            </w:pPr>
            <w:r w:rsidRPr="003A1C49">
              <w:rPr>
                <w:lang w:val="pt-BR"/>
              </w:rPr>
              <w:t>-- O_BIP_CSD</w:t>
            </w:r>
            <w:r>
              <w:rPr>
                <w:lang w:val="pt-BR"/>
              </w:rPr>
              <w:t xml:space="preserve"> OR </w:t>
            </w:r>
            <w:r w:rsidRPr="003A1C49">
              <w:rPr>
                <w:lang w:val="pt-BR"/>
              </w:rPr>
              <w:t>O_BIP_GPRS</w:t>
            </w:r>
          </w:p>
          <w:p w:rsidR="00B17D80" w:rsidRDefault="00B17D80" w:rsidP="007B59FD">
            <w:pPr>
              <w:pStyle w:val="TAL"/>
              <w:rPr>
                <w:lang w:val="pt-BR"/>
              </w:rPr>
            </w:pPr>
          </w:p>
          <w:p w:rsidR="00B17D80" w:rsidRDefault="00B17D80" w:rsidP="007B59FD">
            <w:pPr>
              <w:pStyle w:val="TAL"/>
              <w:rPr>
                <w:lang w:val="it-IT"/>
              </w:rPr>
            </w:pPr>
            <w:r>
              <w:rPr>
                <w:lang w:val="it-IT"/>
              </w:rPr>
              <w:t>-- O_No_Type_ND</w:t>
            </w:r>
          </w:p>
          <w:p w:rsidR="00B17D80" w:rsidRDefault="00B17D80" w:rsidP="007B59FD">
            <w:pPr>
              <w:pStyle w:val="TAL"/>
              <w:rPr>
                <w:lang w:val="it-IT"/>
              </w:rPr>
            </w:pPr>
            <w:r>
              <w:rPr>
                <w:lang w:val="it-IT"/>
              </w:rPr>
              <w:t>-- O_No_Type_NK</w:t>
            </w:r>
          </w:p>
          <w:p w:rsidR="00B17D80" w:rsidRDefault="00B17D80" w:rsidP="007B59FD">
            <w:pPr>
              <w:pStyle w:val="TAL"/>
              <w:rPr>
                <w:lang w:val="it-IT"/>
              </w:rPr>
            </w:pPr>
            <w:r>
              <w:rPr>
                <w:lang w:val="it-IT"/>
              </w:rPr>
              <w:t>-- O_No_Type_NA</w:t>
            </w:r>
          </w:p>
          <w:p w:rsidR="00B17D80" w:rsidRDefault="00B17D80" w:rsidP="007B59FD">
            <w:pPr>
              <w:pStyle w:val="TAL"/>
              <w:rPr>
                <w:lang w:val="it-IT"/>
              </w:rPr>
            </w:pPr>
            <w:r>
              <w:rPr>
                <w:lang w:val="it-IT"/>
              </w:rPr>
              <w:t>-- O_No_Type_NS</w:t>
            </w:r>
          </w:p>
          <w:p w:rsidR="00B17D80" w:rsidRDefault="00B17D80" w:rsidP="007B59FD">
            <w:pPr>
              <w:pStyle w:val="TAL"/>
              <w:rPr>
                <w:lang w:val="it-IT"/>
              </w:rPr>
            </w:pPr>
            <w:r>
              <w:rPr>
                <w:lang w:val="it-IT"/>
              </w:rPr>
              <w:t xml:space="preserve">-- O_No_Type_NL AND </w:t>
            </w:r>
            <w:r w:rsidRPr="0066470A">
              <w:rPr>
                <w:lang w:val="it-IT"/>
              </w:rPr>
              <w:t>O_Lang_Select</w:t>
            </w:r>
          </w:p>
          <w:p w:rsidR="00B17D80" w:rsidRDefault="00B17D80" w:rsidP="007B59FD">
            <w:pPr>
              <w:pStyle w:val="TAL"/>
              <w:rPr>
                <w:lang w:val="it-IT"/>
              </w:rPr>
            </w:pPr>
            <w:r>
              <w:rPr>
                <w:lang w:val="it-IT"/>
              </w:rPr>
              <w:t>-- O_No_Type_ND</w:t>
            </w:r>
          </w:p>
          <w:p w:rsidR="00B17D80" w:rsidRDefault="00B17D80" w:rsidP="007B59FD">
            <w:pPr>
              <w:pStyle w:val="TAL"/>
              <w:rPr>
                <w:lang w:val="it-IT"/>
              </w:rPr>
            </w:pPr>
            <w:r>
              <w:rPr>
                <w:lang w:val="it-IT"/>
              </w:rPr>
              <w:t>-- O_No_Type_ND</w:t>
            </w:r>
          </w:p>
          <w:p w:rsidR="00B17D80" w:rsidRDefault="00B17D80" w:rsidP="007B59FD">
            <w:pPr>
              <w:pStyle w:val="TAL"/>
              <w:rPr>
                <w:lang w:val="it-IT"/>
              </w:rPr>
            </w:pPr>
            <w:r>
              <w:rPr>
                <w:lang w:val="it-IT"/>
              </w:rPr>
              <w:t>-- O_No_Type_ND</w:t>
            </w:r>
          </w:p>
          <w:p w:rsidR="00B17D80" w:rsidRDefault="00B17D80" w:rsidP="007B59FD">
            <w:pPr>
              <w:pStyle w:val="TAL"/>
              <w:rPr>
                <w:lang w:val="it-IT"/>
              </w:rPr>
            </w:pPr>
            <w:r>
              <w:rPr>
                <w:lang w:val="it-IT"/>
              </w:rPr>
              <w:t>-- O_No_Type_NK</w:t>
            </w:r>
          </w:p>
          <w:p w:rsidR="00B17D80" w:rsidRDefault="00B17D80" w:rsidP="007B59FD">
            <w:pPr>
              <w:pStyle w:val="TAL"/>
              <w:rPr>
                <w:rFonts w:cs="Arial"/>
                <w:szCs w:val="18"/>
                <w:lang w:val="it-IT"/>
              </w:rPr>
            </w:pPr>
            <w:r>
              <w:rPr>
                <w:rFonts w:cs="Arial"/>
                <w:szCs w:val="18"/>
                <w:lang w:val="it-IT"/>
              </w:rPr>
              <w:t>-- O_Provide_Local_LS</w:t>
            </w:r>
          </w:p>
          <w:p w:rsidR="00B17D80" w:rsidRDefault="00B17D80" w:rsidP="007B59FD">
            <w:pPr>
              <w:pStyle w:val="TAL"/>
              <w:rPr>
                <w:lang w:val="it-IT"/>
              </w:rPr>
            </w:pPr>
            <w:r>
              <w:rPr>
                <w:rFonts w:cs="Arial"/>
                <w:szCs w:val="18"/>
                <w:lang w:val="it-IT"/>
              </w:rPr>
              <w:t>-- O_No_Type_NL AND O_Lang_Notif</w:t>
            </w:r>
          </w:p>
          <w:p w:rsidR="00B17D80" w:rsidRPr="00036754" w:rsidRDefault="00B17D80" w:rsidP="007B59FD">
            <w:pPr>
              <w:pStyle w:val="TAL"/>
              <w:rPr>
                <w:lang w:val="it-IT"/>
              </w:rPr>
            </w:pPr>
          </w:p>
        </w:tc>
      </w:tr>
      <w:tr w:rsidR="00B17D80" w:rsidTr="007B59FD">
        <w:tblPrEx>
          <w:tblCellMar>
            <w:top w:w="0" w:type="dxa"/>
            <w:bottom w:w="0" w:type="dxa"/>
          </w:tblCellMar>
        </w:tblPrEx>
        <w:trPr>
          <w:cantSplit/>
          <w:jc w:val="center"/>
        </w:trPr>
        <w:tc>
          <w:tcPr>
            <w:tcW w:w="8818" w:type="dxa"/>
            <w:gridSpan w:val="9"/>
            <w:tcBorders>
              <w:top w:val="single" w:sz="4" w:space="0" w:color="auto"/>
              <w:left w:val="single" w:sz="4" w:space="0" w:color="auto"/>
              <w:bottom w:val="single" w:sz="4" w:space="0" w:color="auto"/>
              <w:right w:val="single" w:sz="4" w:space="0" w:color="auto"/>
            </w:tcBorders>
          </w:tcPr>
          <w:p w:rsidR="00B17D80" w:rsidRDefault="00B17D80" w:rsidP="007B59FD">
            <w:pPr>
              <w:pStyle w:val="TAL"/>
            </w:pPr>
            <w:r>
              <w:t>Comments:</w:t>
            </w:r>
          </w:p>
          <w:p w:rsidR="00B17D80" w:rsidRDefault="00B17D80" w:rsidP="007B59FD">
            <w:pPr>
              <w:pStyle w:val="TAL"/>
            </w:pPr>
            <w:r>
              <w:t>This static requirement for the TERMINAL PROFILE is specifying the bit coding of this command. In the support column a "Yes" (or "Y" or "y") means bit coding "1" and a "No" (or "N" or "n") and "X" means bit coding "0" in the command.</w:t>
            </w:r>
          </w:p>
        </w:tc>
      </w:tr>
    </w:tbl>
    <w:p w:rsidR="00B17D80" w:rsidRDefault="00B17D80" w:rsidP="00B17D80">
      <w:pPr>
        <w:pStyle w:val="FP"/>
      </w:pPr>
    </w:p>
    <w:p w:rsidR="00B17D80" w:rsidRDefault="00B17D80" w:rsidP="00B17D80">
      <w:pPr>
        <w:pStyle w:val="Heading8"/>
        <w:rPr>
          <w:lang w:val="fi-FI"/>
        </w:rPr>
      </w:pPr>
      <w:r>
        <w:br w:type="page"/>
      </w:r>
      <w:bookmarkStart w:id="892" w:name="_Toc502363388"/>
      <w:bookmarkStart w:id="893" w:name="_Toc533173814"/>
      <w:bookmarkStart w:id="894" w:name="_Toc51834235"/>
      <w:r>
        <w:rPr>
          <w:lang w:val="fi-FI"/>
        </w:rPr>
        <w:lastRenderedPageBreak/>
        <w:t>Annex F (informative):</w:t>
      </w:r>
      <w:r>
        <w:rPr>
          <w:lang w:val="fi-FI"/>
        </w:rPr>
        <w:br/>
        <w:t>Change History</w:t>
      </w:r>
      <w:bookmarkEnd w:id="892"/>
      <w:bookmarkEnd w:id="893"/>
      <w:bookmarkEnd w:id="894"/>
    </w:p>
    <w:tbl>
      <w:tblPr>
        <w:tblW w:w="8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40" w:type="dxa"/>
        </w:tblCellMar>
        <w:tblLook w:val="0000" w:firstRow="0" w:lastRow="0" w:firstColumn="0" w:lastColumn="0" w:noHBand="0" w:noVBand="0"/>
      </w:tblPr>
      <w:tblGrid>
        <w:gridCol w:w="769"/>
        <w:gridCol w:w="992"/>
        <w:gridCol w:w="567"/>
        <w:gridCol w:w="284"/>
        <w:gridCol w:w="4828"/>
        <w:gridCol w:w="1187"/>
        <w:tblGridChange w:id="895">
          <w:tblGrid>
            <w:gridCol w:w="769"/>
            <w:gridCol w:w="992"/>
            <w:gridCol w:w="567"/>
            <w:gridCol w:w="284"/>
            <w:gridCol w:w="4828"/>
            <w:gridCol w:w="1187"/>
          </w:tblGrid>
        </w:tblGridChange>
      </w:tblGrid>
      <w:tr w:rsidR="00B17D80" w:rsidTr="00B17D80">
        <w:tblPrEx>
          <w:tblCellMar>
            <w:top w:w="0" w:type="dxa"/>
            <w:bottom w:w="0" w:type="dxa"/>
          </w:tblCellMar>
        </w:tblPrEx>
        <w:trPr>
          <w:jc w:val="center"/>
        </w:trPr>
        <w:tc>
          <w:tcPr>
            <w:tcW w:w="769" w:type="dxa"/>
            <w:shd w:val="solid" w:color="C0C0C0" w:fill="auto"/>
          </w:tcPr>
          <w:p w:rsidR="00B17D80" w:rsidRDefault="00B17D80" w:rsidP="007B59FD">
            <w:pPr>
              <w:pStyle w:val="TAH"/>
              <w:rPr>
                <w:sz w:val="16"/>
                <w:szCs w:val="16"/>
              </w:rPr>
            </w:pPr>
            <w:r>
              <w:rPr>
                <w:sz w:val="16"/>
                <w:szCs w:val="16"/>
              </w:rPr>
              <w:t>TSG#</w:t>
            </w:r>
          </w:p>
        </w:tc>
        <w:tc>
          <w:tcPr>
            <w:tcW w:w="992" w:type="dxa"/>
            <w:shd w:val="solid" w:color="C0C0C0" w:fill="auto"/>
          </w:tcPr>
          <w:p w:rsidR="00B17D80" w:rsidRDefault="00B17D80" w:rsidP="007B59FD">
            <w:pPr>
              <w:pStyle w:val="TAH"/>
              <w:rPr>
                <w:sz w:val="16"/>
                <w:szCs w:val="16"/>
              </w:rPr>
            </w:pPr>
            <w:r>
              <w:rPr>
                <w:sz w:val="16"/>
                <w:szCs w:val="16"/>
              </w:rPr>
              <w:t>WG TD#</w:t>
            </w:r>
          </w:p>
        </w:tc>
        <w:tc>
          <w:tcPr>
            <w:tcW w:w="567" w:type="dxa"/>
            <w:shd w:val="solid" w:color="C0C0C0" w:fill="auto"/>
          </w:tcPr>
          <w:p w:rsidR="00B17D80" w:rsidRDefault="00B17D80" w:rsidP="007B59FD">
            <w:pPr>
              <w:pStyle w:val="TAH"/>
              <w:rPr>
                <w:sz w:val="16"/>
                <w:szCs w:val="16"/>
              </w:rPr>
            </w:pPr>
            <w:r>
              <w:rPr>
                <w:sz w:val="16"/>
                <w:szCs w:val="16"/>
              </w:rPr>
              <w:t>CR</w:t>
            </w:r>
          </w:p>
        </w:tc>
        <w:tc>
          <w:tcPr>
            <w:tcW w:w="284" w:type="dxa"/>
            <w:shd w:val="solid" w:color="C0C0C0" w:fill="auto"/>
          </w:tcPr>
          <w:p w:rsidR="00B17D80" w:rsidRDefault="00B17D80" w:rsidP="007B59FD">
            <w:pPr>
              <w:pStyle w:val="TAH"/>
              <w:rPr>
                <w:sz w:val="16"/>
                <w:szCs w:val="16"/>
              </w:rPr>
            </w:pPr>
            <w:r>
              <w:rPr>
                <w:sz w:val="16"/>
                <w:szCs w:val="16"/>
              </w:rPr>
              <w:t>Rev</w:t>
            </w:r>
          </w:p>
        </w:tc>
        <w:tc>
          <w:tcPr>
            <w:tcW w:w="4828" w:type="dxa"/>
            <w:shd w:val="solid" w:color="C0C0C0" w:fill="auto"/>
          </w:tcPr>
          <w:p w:rsidR="00B17D80" w:rsidRDefault="00B17D80" w:rsidP="007B59FD">
            <w:pPr>
              <w:pStyle w:val="TAH"/>
              <w:rPr>
                <w:sz w:val="16"/>
                <w:szCs w:val="16"/>
              </w:rPr>
            </w:pPr>
            <w:r>
              <w:rPr>
                <w:sz w:val="16"/>
                <w:szCs w:val="16"/>
              </w:rPr>
              <w:t>Subject</w:t>
            </w:r>
          </w:p>
        </w:tc>
        <w:tc>
          <w:tcPr>
            <w:tcW w:w="1187" w:type="dxa"/>
            <w:shd w:val="solid" w:color="C0C0C0" w:fill="auto"/>
          </w:tcPr>
          <w:p w:rsidR="00B17D80" w:rsidRDefault="00B17D80" w:rsidP="007B59FD">
            <w:pPr>
              <w:pStyle w:val="TAH"/>
              <w:rPr>
                <w:sz w:val="16"/>
                <w:szCs w:val="16"/>
              </w:rPr>
            </w:pPr>
            <w:r>
              <w:rPr>
                <w:sz w:val="16"/>
                <w:szCs w:val="16"/>
              </w:rPr>
              <w:t>New Ver</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r>
              <w:rPr>
                <w:sz w:val="16"/>
                <w:szCs w:val="16"/>
              </w:rPr>
              <w:t>SMG#30</w:t>
            </w:r>
          </w:p>
        </w:tc>
        <w:tc>
          <w:tcPr>
            <w:tcW w:w="992" w:type="dxa"/>
            <w:shd w:val="solid" w:color="FFFFFF" w:fill="auto"/>
          </w:tcPr>
          <w:p w:rsidR="00B17D80" w:rsidRDefault="00B17D80" w:rsidP="007B59FD">
            <w:pPr>
              <w:pStyle w:val="TAL"/>
              <w:rPr>
                <w:sz w:val="16"/>
                <w:szCs w:val="16"/>
              </w:rPr>
            </w:pPr>
            <w:r>
              <w:rPr>
                <w:sz w:val="16"/>
                <w:szCs w:val="16"/>
              </w:rPr>
              <w:t>-</w:t>
            </w:r>
          </w:p>
        </w:tc>
        <w:tc>
          <w:tcPr>
            <w:tcW w:w="567" w:type="dxa"/>
            <w:shd w:val="solid" w:color="FFFFFF" w:fill="auto"/>
          </w:tcPr>
          <w:p w:rsidR="00B17D80" w:rsidRDefault="00B17D80" w:rsidP="007B59FD">
            <w:pPr>
              <w:pStyle w:val="TAL"/>
              <w:rPr>
                <w:sz w:val="16"/>
                <w:szCs w:val="16"/>
              </w:rPr>
            </w:pPr>
            <w:r>
              <w:rPr>
                <w:sz w:val="16"/>
                <w:szCs w:val="16"/>
              </w:rPr>
              <w:t>-</w:t>
            </w:r>
          </w:p>
        </w:tc>
        <w:tc>
          <w:tcPr>
            <w:tcW w:w="284"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Approved as release 1996 at SMG#30</w:t>
            </w:r>
          </w:p>
        </w:tc>
        <w:tc>
          <w:tcPr>
            <w:tcW w:w="1187" w:type="dxa"/>
            <w:shd w:val="solid" w:color="FFFFFF" w:fill="auto"/>
          </w:tcPr>
          <w:p w:rsidR="00B17D80" w:rsidRDefault="00B17D80" w:rsidP="007B59FD">
            <w:pPr>
              <w:pStyle w:val="TAL"/>
              <w:rPr>
                <w:sz w:val="16"/>
                <w:szCs w:val="16"/>
              </w:rPr>
            </w:pPr>
            <w:r>
              <w:rPr>
                <w:sz w:val="16"/>
                <w:szCs w:val="16"/>
              </w:rPr>
              <w:t>5.0.0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A001</w:t>
            </w:r>
          </w:p>
        </w:tc>
        <w:tc>
          <w:tcPr>
            <w:tcW w:w="284"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Corrections to SIM Application Toolkit Test Specification</w:t>
            </w:r>
          </w:p>
        </w:tc>
        <w:tc>
          <w:tcPr>
            <w:tcW w:w="1187" w:type="dxa"/>
            <w:shd w:val="solid" w:color="FFFFFF" w:fill="auto"/>
          </w:tcPr>
          <w:p w:rsidR="00B17D80" w:rsidRDefault="00B17D80" w:rsidP="007B59FD">
            <w:pPr>
              <w:pStyle w:val="TAL"/>
              <w:rPr>
                <w:sz w:val="16"/>
                <w:szCs w:val="16"/>
              </w:rPr>
            </w:pPr>
            <w:r>
              <w:rPr>
                <w:sz w:val="16"/>
                <w:szCs w:val="16"/>
              </w:rPr>
              <w:t>5.1.0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p>
        </w:tc>
        <w:tc>
          <w:tcPr>
            <w:tcW w:w="284"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Version update to 5.1.1 for Publication</w:t>
            </w:r>
          </w:p>
        </w:tc>
        <w:tc>
          <w:tcPr>
            <w:tcW w:w="1187" w:type="dxa"/>
            <w:shd w:val="solid" w:color="FFFFFF" w:fill="auto"/>
          </w:tcPr>
          <w:p w:rsidR="00B17D80" w:rsidRDefault="00B17D80" w:rsidP="007B59FD">
            <w:pPr>
              <w:pStyle w:val="TAL"/>
              <w:rPr>
                <w:sz w:val="16"/>
                <w:szCs w:val="16"/>
              </w:rPr>
            </w:pPr>
            <w:r>
              <w:rPr>
                <w:sz w:val="16"/>
                <w:szCs w:val="16"/>
              </w:rPr>
              <w:t>5.1.1</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A002</w:t>
            </w:r>
          </w:p>
        </w:tc>
        <w:tc>
          <w:tcPr>
            <w:tcW w:w="284"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Editorial and coding corrections</w:t>
            </w:r>
          </w:p>
        </w:tc>
        <w:tc>
          <w:tcPr>
            <w:tcW w:w="1187" w:type="dxa"/>
            <w:shd w:val="solid" w:color="FFFFFF" w:fill="auto"/>
          </w:tcPr>
          <w:p w:rsidR="00B17D80" w:rsidRDefault="00B17D80" w:rsidP="007B59FD">
            <w:pPr>
              <w:pStyle w:val="TAL"/>
              <w:rPr>
                <w:sz w:val="16"/>
                <w:szCs w:val="16"/>
              </w:rPr>
            </w:pPr>
            <w:r>
              <w:rPr>
                <w:sz w:val="16"/>
                <w:szCs w:val="16"/>
              </w:rPr>
              <w:t>5.2.0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A003</w:t>
            </w:r>
          </w:p>
        </w:tc>
        <w:tc>
          <w:tcPr>
            <w:tcW w:w="284"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rFonts w:cs="Arial"/>
                <w:color w:val="000000"/>
                <w:sz w:val="16"/>
                <w:szCs w:val="16"/>
              </w:rPr>
              <w:t>Correction of wrong coding for SIM Application Toolkit test 27.22.4.2</w:t>
            </w:r>
          </w:p>
        </w:tc>
        <w:tc>
          <w:tcPr>
            <w:tcW w:w="1187" w:type="dxa"/>
            <w:shd w:val="solid" w:color="FFFFFF" w:fill="auto"/>
          </w:tcPr>
          <w:p w:rsidR="00B17D80" w:rsidRDefault="00B17D80" w:rsidP="007B59FD">
            <w:pPr>
              <w:pStyle w:val="TAL"/>
              <w:rPr>
                <w:sz w:val="16"/>
                <w:szCs w:val="16"/>
              </w:rPr>
            </w:pPr>
            <w:r>
              <w:rPr>
                <w:sz w:val="16"/>
                <w:szCs w:val="16"/>
              </w:rPr>
              <w:t>5.3.0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A004</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rFonts w:cs="Arial"/>
                <w:color w:val="000000"/>
                <w:sz w:val="16"/>
                <w:szCs w:val="16"/>
              </w:rPr>
              <w:t>Corrections for Test Case 27.22.5.1 (SMS-PP Data Download)</w:t>
            </w:r>
          </w:p>
        </w:tc>
        <w:tc>
          <w:tcPr>
            <w:tcW w:w="1187" w:type="dxa"/>
            <w:shd w:val="solid" w:color="FFFFFF" w:fill="auto"/>
          </w:tcPr>
          <w:p w:rsidR="00B17D80" w:rsidRDefault="00B17D80" w:rsidP="007B59FD">
            <w:pPr>
              <w:pStyle w:val="TAL"/>
              <w:rPr>
                <w:sz w:val="16"/>
                <w:szCs w:val="16"/>
              </w:rPr>
            </w:pPr>
            <w:r>
              <w:rPr>
                <w:sz w:val="16"/>
                <w:szCs w:val="16"/>
              </w:rPr>
              <w:t>5.3.0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A005</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 of wrong coding for SIM Application Toolkit 27.22</w:t>
            </w:r>
          </w:p>
        </w:tc>
        <w:tc>
          <w:tcPr>
            <w:tcW w:w="1187" w:type="dxa"/>
            <w:shd w:val="solid" w:color="FFFFFF" w:fill="auto"/>
          </w:tcPr>
          <w:p w:rsidR="00B17D80" w:rsidRDefault="00B17D80" w:rsidP="007B59FD">
            <w:pPr>
              <w:pStyle w:val="TAL"/>
              <w:rPr>
                <w:sz w:val="16"/>
                <w:szCs w:val="16"/>
              </w:rPr>
            </w:pPr>
            <w:r>
              <w:rPr>
                <w:sz w:val="16"/>
                <w:szCs w:val="16"/>
              </w:rPr>
              <w:t>5.4.0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p>
        </w:tc>
        <w:tc>
          <w:tcPr>
            <w:tcW w:w="992" w:type="dxa"/>
            <w:shd w:val="solid" w:color="FFFFFF" w:fill="auto"/>
          </w:tcPr>
          <w:p w:rsidR="00B17D80" w:rsidRDefault="00B17D80" w:rsidP="007B59FD">
            <w:pPr>
              <w:pStyle w:val="TAL"/>
              <w:rPr>
                <w:rFonts w:cs="Arial"/>
                <w:color w:val="000000"/>
                <w:sz w:val="16"/>
                <w:szCs w:val="16"/>
              </w:rPr>
            </w:pPr>
          </w:p>
        </w:tc>
        <w:tc>
          <w:tcPr>
            <w:tcW w:w="567" w:type="dxa"/>
            <w:shd w:val="solid" w:color="FFFFFF" w:fill="auto"/>
          </w:tcPr>
          <w:p w:rsidR="00B17D80" w:rsidRDefault="00B17D80" w:rsidP="007B59FD">
            <w:pPr>
              <w:pStyle w:val="TAL"/>
              <w:rPr>
                <w:sz w:val="16"/>
                <w:szCs w:val="16"/>
              </w:rPr>
            </w:pPr>
            <w:r>
              <w:rPr>
                <w:rFonts w:cs="Arial"/>
                <w:color w:val="000000"/>
                <w:sz w:val="16"/>
                <w:szCs w:val="16"/>
              </w:rPr>
              <w:t>A006</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Corrections for Test Case 27.22.4.7 (REFRESH)</w:t>
            </w:r>
          </w:p>
        </w:tc>
        <w:tc>
          <w:tcPr>
            <w:tcW w:w="1187" w:type="dxa"/>
            <w:shd w:val="solid" w:color="FFFFFF" w:fill="auto"/>
          </w:tcPr>
          <w:p w:rsidR="00B17D80" w:rsidRDefault="00B17D80" w:rsidP="007B59FD">
            <w:pPr>
              <w:pStyle w:val="TAL"/>
              <w:rPr>
                <w:sz w:val="16"/>
                <w:szCs w:val="16"/>
              </w:rPr>
            </w:pPr>
            <w:r>
              <w:rPr>
                <w:rFonts w:cs="Arial"/>
                <w:color w:val="000000"/>
                <w:sz w:val="16"/>
                <w:szCs w:val="16"/>
              </w:rPr>
              <w:t>5.5.0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p>
        </w:tc>
        <w:tc>
          <w:tcPr>
            <w:tcW w:w="992" w:type="dxa"/>
            <w:shd w:val="solid" w:color="FFFFFF" w:fill="auto"/>
          </w:tcPr>
          <w:p w:rsidR="00B17D80" w:rsidRDefault="00B17D80" w:rsidP="007B59FD">
            <w:pPr>
              <w:pStyle w:val="TAL"/>
              <w:rPr>
                <w:rFonts w:cs="Arial"/>
                <w:color w:val="000000"/>
                <w:sz w:val="16"/>
                <w:szCs w:val="16"/>
              </w:rPr>
            </w:pPr>
          </w:p>
        </w:tc>
        <w:tc>
          <w:tcPr>
            <w:tcW w:w="567" w:type="dxa"/>
            <w:shd w:val="solid" w:color="FFFFFF" w:fill="auto"/>
          </w:tcPr>
          <w:p w:rsidR="00B17D80" w:rsidRDefault="00B17D80" w:rsidP="007B59FD">
            <w:pPr>
              <w:pStyle w:val="TAL"/>
              <w:rPr>
                <w:sz w:val="16"/>
                <w:szCs w:val="16"/>
              </w:rPr>
            </w:pPr>
            <w:r>
              <w:rPr>
                <w:rFonts w:cs="Arial"/>
                <w:color w:val="000000"/>
                <w:sz w:val="16"/>
                <w:szCs w:val="16"/>
              </w:rPr>
              <w:t>A007</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Corrections for Test Case 27.22.5.2 (SMS-CB Data Download)</w:t>
            </w:r>
          </w:p>
        </w:tc>
        <w:tc>
          <w:tcPr>
            <w:tcW w:w="1187" w:type="dxa"/>
            <w:shd w:val="solid" w:color="FFFFFF" w:fill="auto"/>
          </w:tcPr>
          <w:p w:rsidR="00B17D80" w:rsidRDefault="00B17D80" w:rsidP="007B59FD">
            <w:pPr>
              <w:pStyle w:val="TAL"/>
              <w:rPr>
                <w:sz w:val="16"/>
                <w:szCs w:val="16"/>
              </w:rPr>
            </w:pPr>
            <w:r>
              <w:rPr>
                <w:rFonts w:cs="Arial"/>
                <w:color w:val="000000"/>
                <w:sz w:val="16"/>
                <w:szCs w:val="16"/>
              </w:rPr>
              <w:t>5.5.0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p>
        </w:tc>
        <w:tc>
          <w:tcPr>
            <w:tcW w:w="992" w:type="dxa"/>
            <w:shd w:val="solid" w:color="FFFFFF" w:fill="auto"/>
          </w:tcPr>
          <w:p w:rsidR="00B17D80" w:rsidRDefault="00B17D80" w:rsidP="007B59FD">
            <w:pPr>
              <w:pStyle w:val="TAL"/>
              <w:rPr>
                <w:rFonts w:cs="Arial"/>
                <w:color w:val="000000"/>
                <w:sz w:val="16"/>
                <w:szCs w:val="16"/>
              </w:rPr>
            </w:pP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A008</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Upgrade of the MS SAT test specification to Release 99</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8.1.0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p>
        </w:tc>
        <w:tc>
          <w:tcPr>
            <w:tcW w:w="992" w:type="dxa"/>
            <w:shd w:val="solid" w:color="FFFFFF" w:fill="auto"/>
          </w:tcPr>
          <w:p w:rsidR="00B17D80" w:rsidRDefault="00B17D80" w:rsidP="007B59FD">
            <w:pPr>
              <w:pStyle w:val="TAL"/>
              <w:rPr>
                <w:rFonts w:cs="Arial"/>
                <w:color w:val="000000"/>
                <w:sz w:val="16"/>
                <w:szCs w:val="16"/>
              </w:rPr>
            </w:pP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A010r1</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Addition of Terminal Profile information, suppression of PLAY TONE Test sequence 1.2</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8.2.0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p>
        </w:tc>
        <w:tc>
          <w:tcPr>
            <w:tcW w:w="992" w:type="dxa"/>
            <w:shd w:val="solid" w:color="FFFFFF" w:fill="auto"/>
          </w:tcPr>
          <w:p w:rsidR="00B17D80" w:rsidRDefault="00B17D80" w:rsidP="007B59FD">
            <w:pPr>
              <w:pStyle w:val="TAL"/>
              <w:rPr>
                <w:rFonts w:cs="Arial"/>
                <w:color w:val="000000"/>
                <w:sz w:val="16"/>
                <w:szCs w:val="16"/>
              </w:rPr>
            </w:pP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A011</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References to 11.10-1 replaced. Reference to 11.10-2 removed.</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8.3.0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A012</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 xml:space="preserve">Corrections to Send Short Message, Sequence 1.4 </w:t>
            </w:r>
          </w:p>
        </w:tc>
        <w:tc>
          <w:tcPr>
            <w:tcW w:w="1187" w:type="dxa"/>
            <w:shd w:val="solid" w:color="FFFFFF" w:fill="auto"/>
          </w:tcPr>
          <w:p w:rsidR="00B17D80" w:rsidRDefault="00B17D80" w:rsidP="007B59FD">
            <w:pPr>
              <w:pStyle w:val="TAL"/>
              <w:rPr>
                <w:sz w:val="16"/>
                <w:szCs w:val="16"/>
              </w:rPr>
            </w:pPr>
            <w:r>
              <w:rPr>
                <w:sz w:val="16"/>
                <w:szCs w:val="16"/>
              </w:rPr>
              <w:t>8.4.0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A013</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Redial in Set Up Call</w:t>
            </w:r>
          </w:p>
        </w:tc>
        <w:tc>
          <w:tcPr>
            <w:tcW w:w="1187" w:type="dxa"/>
            <w:shd w:val="solid" w:color="FFFFFF" w:fill="auto"/>
          </w:tcPr>
          <w:p w:rsidR="00B17D80" w:rsidRDefault="00B17D80" w:rsidP="007B59FD">
            <w:pPr>
              <w:pStyle w:val="TAL"/>
              <w:rPr>
                <w:sz w:val="16"/>
                <w:szCs w:val="16"/>
              </w:rPr>
            </w:pPr>
            <w:r>
              <w:rPr>
                <w:sz w:val="16"/>
                <w:szCs w:val="16"/>
              </w:rPr>
              <w:t>8.4.0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A014</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Correction to Terminal Response: Set Up Call 1.7.1</w:t>
            </w:r>
          </w:p>
        </w:tc>
        <w:tc>
          <w:tcPr>
            <w:tcW w:w="1187" w:type="dxa"/>
            <w:shd w:val="solid" w:color="FFFFFF" w:fill="auto"/>
          </w:tcPr>
          <w:p w:rsidR="00B17D80" w:rsidRDefault="00B17D80" w:rsidP="007B59FD">
            <w:pPr>
              <w:pStyle w:val="TAL"/>
              <w:rPr>
                <w:sz w:val="16"/>
                <w:szCs w:val="16"/>
              </w:rPr>
            </w:pPr>
            <w:r>
              <w:rPr>
                <w:sz w:val="16"/>
                <w:szCs w:val="16"/>
              </w:rPr>
              <w:t>8.4.0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A015</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Select Item: Support of "No response from user"</w:t>
            </w:r>
          </w:p>
        </w:tc>
        <w:tc>
          <w:tcPr>
            <w:tcW w:w="1187" w:type="dxa"/>
            <w:shd w:val="solid" w:color="FFFFFF" w:fill="auto"/>
          </w:tcPr>
          <w:p w:rsidR="00B17D80" w:rsidRDefault="00B17D80" w:rsidP="007B59FD">
            <w:pPr>
              <w:pStyle w:val="TAL"/>
              <w:rPr>
                <w:sz w:val="16"/>
                <w:szCs w:val="16"/>
              </w:rPr>
            </w:pPr>
            <w:r>
              <w:rPr>
                <w:sz w:val="16"/>
                <w:szCs w:val="16"/>
              </w:rPr>
              <w:t>8.4.0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A016</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Correction of Emergency Call test cases</w:t>
            </w:r>
          </w:p>
        </w:tc>
        <w:tc>
          <w:tcPr>
            <w:tcW w:w="1187" w:type="dxa"/>
            <w:shd w:val="solid" w:color="FFFFFF" w:fill="auto"/>
          </w:tcPr>
          <w:p w:rsidR="00B17D80" w:rsidRDefault="00B17D80" w:rsidP="007B59FD">
            <w:pPr>
              <w:pStyle w:val="TAL"/>
              <w:rPr>
                <w:sz w:val="16"/>
                <w:szCs w:val="16"/>
              </w:rPr>
            </w:pPr>
            <w:r>
              <w:rPr>
                <w:sz w:val="16"/>
                <w:szCs w:val="16"/>
              </w:rPr>
              <w:t>8.4.0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A017</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default values for SIM Application Toolkit testing</w:t>
            </w:r>
          </w:p>
        </w:tc>
        <w:tc>
          <w:tcPr>
            <w:tcW w:w="1187" w:type="dxa"/>
            <w:shd w:val="solid" w:color="FFFFFF" w:fill="auto"/>
          </w:tcPr>
          <w:p w:rsidR="00B17D80" w:rsidRDefault="00B17D80" w:rsidP="007B59FD">
            <w:pPr>
              <w:pStyle w:val="TAL"/>
              <w:rPr>
                <w:sz w:val="16"/>
                <w:szCs w:val="16"/>
              </w:rPr>
            </w:pP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A018</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Clarification on comprehension required flag usage</w:t>
            </w:r>
          </w:p>
        </w:tc>
        <w:tc>
          <w:tcPr>
            <w:tcW w:w="1187" w:type="dxa"/>
            <w:shd w:val="solid" w:color="FFFFFF" w:fill="auto"/>
          </w:tcPr>
          <w:p w:rsidR="00B17D80" w:rsidRDefault="00B17D80" w:rsidP="007B59FD">
            <w:pPr>
              <w:pStyle w:val="TAL"/>
              <w:rPr>
                <w:sz w:val="16"/>
                <w:szCs w:val="16"/>
              </w:rPr>
            </w:pPr>
            <w:r>
              <w:rPr>
                <w:sz w:val="16"/>
                <w:szCs w:val="16"/>
              </w:rPr>
              <w:t>8.5.0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A019</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Display text test cases</w:t>
            </w:r>
          </w:p>
        </w:tc>
        <w:tc>
          <w:tcPr>
            <w:tcW w:w="1187" w:type="dxa"/>
            <w:shd w:val="solid" w:color="FFFFFF" w:fill="auto"/>
          </w:tcPr>
          <w:p w:rsidR="00B17D80" w:rsidRDefault="00B17D80" w:rsidP="007B59FD">
            <w:pPr>
              <w:pStyle w:val="TAL"/>
              <w:rPr>
                <w:sz w:val="16"/>
                <w:szCs w:val="16"/>
              </w:rPr>
            </w:pP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A020</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Get Inkey test cases</w:t>
            </w:r>
          </w:p>
        </w:tc>
        <w:tc>
          <w:tcPr>
            <w:tcW w:w="1187" w:type="dxa"/>
            <w:shd w:val="solid" w:color="FFFFFF" w:fill="auto"/>
          </w:tcPr>
          <w:p w:rsidR="00B17D80" w:rsidRDefault="00B17D80" w:rsidP="007B59FD">
            <w:pPr>
              <w:pStyle w:val="TAL"/>
              <w:rPr>
                <w:sz w:val="16"/>
                <w:szCs w:val="16"/>
              </w:rPr>
            </w:pP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A021</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Get Input test cases</w:t>
            </w:r>
          </w:p>
        </w:tc>
        <w:tc>
          <w:tcPr>
            <w:tcW w:w="1187" w:type="dxa"/>
            <w:shd w:val="solid" w:color="FFFFFF" w:fill="auto"/>
          </w:tcPr>
          <w:p w:rsidR="00B17D80" w:rsidRDefault="00B17D80" w:rsidP="007B59FD">
            <w:pPr>
              <w:pStyle w:val="TAL"/>
              <w:rPr>
                <w:sz w:val="16"/>
                <w:szCs w:val="16"/>
              </w:rPr>
            </w:pPr>
            <w:r>
              <w:rPr>
                <w:sz w:val="16"/>
                <w:szCs w:val="16"/>
              </w:rPr>
              <w:t>8.5.0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A022</w:t>
            </w:r>
          </w:p>
        </w:tc>
        <w:tc>
          <w:tcPr>
            <w:tcW w:w="284"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Set Up Menu test cases</w:t>
            </w:r>
          </w:p>
        </w:tc>
        <w:tc>
          <w:tcPr>
            <w:tcW w:w="1187" w:type="dxa"/>
            <w:shd w:val="solid" w:color="FFFFFF" w:fill="auto"/>
          </w:tcPr>
          <w:p w:rsidR="00B17D80" w:rsidRDefault="00B17D80" w:rsidP="007B59FD">
            <w:pPr>
              <w:pStyle w:val="TAL"/>
              <w:rPr>
                <w:sz w:val="16"/>
                <w:szCs w:val="16"/>
              </w:rPr>
            </w:pP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A023</w:t>
            </w:r>
          </w:p>
        </w:tc>
        <w:tc>
          <w:tcPr>
            <w:tcW w:w="284"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Play Tone test cases</w:t>
            </w:r>
          </w:p>
        </w:tc>
        <w:tc>
          <w:tcPr>
            <w:tcW w:w="1187" w:type="dxa"/>
            <w:shd w:val="solid" w:color="FFFFFF" w:fill="auto"/>
          </w:tcPr>
          <w:p w:rsidR="00B17D80" w:rsidRDefault="00B17D80" w:rsidP="007B59FD">
            <w:pPr>
              <w:pStyle w:val="TAL"/>
              <w:rPr>
                <w:sz w:val="16"/>
                <w:szCs w:val="16"/>
              </w:rPr>
            </w:pP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A024</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Poll Intervall test case</w:t>
            </w:r>
          </w:p>
        </w:tc>
        <w:tc>
          <w:tcPr>
            <w:tcW w:w="1187" w:type="dxa"/>
            <w:shd w:val="solid" w:color="FFFFFF" w:fill="auto"/>
          </w:tcPr>
          <w:p w:rsidR="00B17D80" w:rsidRDefault="00B17D80" w:rsidP="007B59FD">
            <w:pPr>
              <w:pStyle w:val="TAL"/>
              <w:rPr>
                <w:sz w:val="16"/>
                <w:szCs w:val="16"/>
              </w:rPr>
            </w:pP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A025</w:t>
            </w:r>
          </w:p>
        </w:tc>
        <w:tc>
          <w:tcPr>
            <w:tcW w:w="284" w:type="dxa"/>
            <w:shd w:val="solid" w:color="FFFFFF" w:fill="auto"/>
          </w:tcPr>
          <w:p w:rsidR="00B17D80" w:rsidRDefault="00B17D80" w:rsidP="007B59FD">
            <w:pPr>
              <w:pStyle w:val="TAL"/>
              <w:rPr>
                <w:sz w:val="16"/>
                <w:szCs w:val="16"/>
              </w:rPr>
            </w:pPr>
            <w:r>
              <w:rPr>
                <w:sz w:val="16"/>
                <w:szCs w:val="16"/>
              </w:rPr>
              <w:t>-</w:t>
            </w:r>
          </w:p>
        </w:tc>
        <w:tc>
          <w:tcPr>
            <w:tcW w:w="4828" w:type="dxa"/>
            <w:shd w:val="solid" w:color="FFFFFF" w:fill="auto"/>
          </w:tcPr>
          <w:p w:rsidR="00B17D80" w:rsidRDefault="00B17D80" w:rsidP="007B59FD">
            <w:pPr>
              <w:pStyle w:val="TAL"/>
              <w:rPr>
                <w:sz w:val="16"/>
                <w:szCs w:val="16"/>
              </w:rPr>
            </w:pPr>
            <w:r>
              <w:rPr>
                <w:sz w:val="16"/>
                <w:szCs w:val="16"/>
              </w:rPr>
              <w:t>Essential corrections to Polling off test case</w:t>
            </w:r>
          </w:p>
        </w:tc>
        <w:tc>
          <w:tcPr>
            <w:tcW w:w="1187" w:type="dxa"/>
            <w:shd w:val="solid" w:color="FFFFFF" w:fill="auto"/>
          </w:tcPr>
          <w:p w:rsidR="00B17D80" w:rsidRDefault="00B17D80" w:rsidP="007B59FD">
            <w:pPr>
              <w:pStyle w:val="TAL"/>
              <w:rPr>
                <w:sz w:val="16"/>
                <w:szCs w:val="16"/>
              </w:rPr>
            </w:pPr>
            <w:r>
              <w:rPr>
                <w:sz w:val="16"/>
                <w:szCs w:val="16"/>
              </w:rPr>
              <w:t>8.5.0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A026</w:t>
            </w:r>
          </w:p>
        </w:tc>
        <w:tc>
          <w:tcPr>
            <w:tcW w:w="284" w:type="dxa"/>
            <w:shd w:val="solid" w:color="FFFFFF" w:fill="auto"/>
          </w:tcPr>
          <w:p w:rsidR="00B17D80" w:rsidRDefault="00B17D80" w:rsidP="007B59FD">
            <w:pPr>
              <w:pStyle w:val="TAL"/>
              <w:rPr>
                <w:sz w:val="16"/>
                <w:szCs w:val="16"/>
              </w:rPr>
            </w:pPr>
            <w:r>
              <w:rPr>
                <w:sz w:val="16"/>
                <w:szCs w:val="16"/>
              </w:rPr>
              <w:t>-</w:t>
            </w:r>
          </w:p>
        </w:tc>
        <w:tc>
          <w:tcPr>
            <w:tcW w:w="4828" w:type="dxa"/>
            <w:shd w:val="solid" w:color="FFFFFF" w:fill="auto"/>
          </w:tcPr>
          <w:p w:rsidR="00B17D80" w:rsidRDefault="00B17D80" w:rsidP="007B59FD">
            <w:pPr>
              <w:pStyle w:val="TAL"/>
              <w:rPr>
                <w:sz w:val="16"/>
                <w:szCs w:val="16"/>
              </w:rPr>
            </w:pPr>
            <w:r>
              <w:rPr>
                <w:sz w:val="16"/>
                <w:szCs w:val="16"/>
              </w:rPr>
              <w:t>Essential corrections to Provide Local Information test cases</w:t>
            </w:r>
          </w:p>
        </w:tc>
        <w:tc>
          <w:tcPr>
            <w:tcW w:w="1187" w:type="dxa"/>
            <w:shd w:val="solid" w:color="FFFFFF" w:fill="auto"/>
          </w:tcPr>
          <w:p w:rsidR="00B17D80" w:rsidRDefault="00B17D80" w:rsidP="007B59FD">
            <w:pPr>
              <w:pStyle w:val="TAL"/>
              <w:rPr>
                <w:sz w:val="16"/>
                <w:szCs w:val="16"/>
              </w:rPr>
            </w:pPr>
            <w:r>
              <w:rPr>
                <w:sz w:val="16"/>
                <w:szCs w:val="16"/>
              </w:rPr>
              <w:t>8.5.0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A027</w:t>
            </w:r>
          </w:p>
        </w:tc>
        <w:tc>
          <w:tcPr>
            <w:tcW w:w="284" w:type="dxa"/>
            <w:shd w:val="solid" w:color="FFFFFF" w:fill="auto"/>
          </w:tcPr>
          <w:p w:rsidR="00B17D80" w:rsidRDefault="00B17D80" w:rsidP="007B59FD">
            <w:pPr>
              <w:pStyle w:val="TAL"/>
              <w:rPr>
                <w:sz w:val="16"/>
                <w:szCs w:val="16"/>
              </w:rPr>
            </w:pPr>
            <w:r>
              <w:rPr>
                <w:sz w:val="16"/>
                <w:szCs w:val="16"/>
              </w:rPr>
              <w:t>-</w:t>
            </w:r>
          </w:p>
        </w:tc>
        <w:tc>
          <w:tcPr>
            <w:tcW w:w="4828" w:type="dxa"/>
            <w:shd w:val="solid" w:color="FFFFFF" w:fill="auto"/>
          </w:tcPr>
          <w:p w:rsidR="00B17D80" w:rsidRDefault="00B17D80" w:rsidP="007B59FD">
            <w:pPr>
              <w:pStyle w:val="TAL"/>
              <w:rPr>
                <w:sz w:val="16"/>
                <w:szCs w:val="16"/>
              </w:rPr>
            </w:pPr>
            <w:r>
              <w:rPr>
                <w:sz w:val="16"/>
                <w:szCs w:val="16"/>
              </w:rPr>
              <w:t>Essential corrections to Send Short message test cases</w:t>
            </w:r>
          </w:p>
        </w:tc>
        <w:tc>
          <w:tcPr>
            <w:tcW w:w="1187" w:type="dxa"/>
            <w:shd w:val="solid" w:color="FFFFFF" w:fill="auto"/>
          </w:tcPr>
          <w:p w:rsidR="00B17D80" w:rsidRDefault="00B17D80" w:rsidP="007B59FD">
            <w:pPr>
              <w:pStyle w:val="TAL"/>
              <w:rPr>
                <w:sz w:val="16"/>
                <w:szCs w:val="16"/>
              </w:rPr>
            </w:pPr>
            <w:r>
              <w:rPr>
                <w:sz w:val="16"/>
                <w:szCs w:val="16"/>
              </w:rPr>
              <w:t>8.5.0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A028</w:t>
            </w:r>
          </w:p>
        </w:tc>
        <w:tc>
          <w:tcPr>
            <w:tcW w:w="284" w:type="dxa"/>
            <w:shd w:val="solid" w:color="FFFFFF" w:fill="auto"/>
          </w:tcPr>
          <w:p w:rsidR="00B17D80" w:rsidRDefault="00B17D80" w:rsidP="007B59FD">
            <w:pPr>
              <w:pStyle w:val="TAL"/>
              <w:rPr>
                <w:sz w:val="16"/>
                <w:szCs w:val="16"/>
              </w:rPr>
            </w:pPr>
            <w:r>
              <w:rPr>
                <w:sz w:val="16"/>
                <w:szCs w:val="16"/>
              </w:rPr>
              <w:t>-</w:t>
            </w:r>
          </w:p>
        </w:tc>
        <w:tc>
          <w:tcPr>
            <w:tcW w:w="4828" w:type="dxa"/>
            <w:shd w:val="solid" w:color="FFFFFF" w:fill="auto"/>
          </w:tcPr>
          <w:p w:rsidR="00B17D80" w:rsidRDefault="00B17D80" w:rsidP="007B59FD">
            <w:pPr>
              <w:pStyle w:val="TAL"/>
              <w:rPr>
                <w:sz w:val="16"/>
                <w:szCs w:val="16"/>
              </w:rPr>
            </w:pPr>
            <w:r>
              <w:rPr>
                <w:sz w:val="16"/>
                <w:szCs w:val="16"/>
              </w:rPr>
              <w:t>Essential corrections to Language Notification test cases</w:t>
            </w:r>
          </w:p>
        </w:tc>
        <w:tc>
          <w:tcPr>
            <w:tcW w:w="1187" w:type="dxa"/>
            <w:shd w:val="solid" w:color="FFFFFF" w:fill="auto"/>
          </w:tcPr>
          <w:p w:rsidR="00B17D80" w:rsidRDefault="00B17D80" w:rsidP="007B59FD">
            <w:pPr>
              <w:pStyle w:val="TAL"/>
              <w:rPr>
                <w:sz w:val="16"/>
                <w:szCs w:val="16"/>
              </w:rPr>
            </w:pPr>
            <w:r>
              <w:rPr>
                <w:sz w:val="16"/>
                <w:szCs w:val="16"/>
              </w:rPr>
              <w:t>8.5.0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A029</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Send SS test cases</w:t>
            </w:r>
          </w:p>
        </w:tc>
        <w:tc>
          <w:tcPr>
            <w:tcW w:w="1187" w:type="dxa"/>
            <w:shd w:val="solid" w:color="FFFFFF" w:fill="auto"/>
          </w:tcPr>
          <w:p w:rsidR="00B17D80" w:rsidRDefault="00B17D80" w:rsidP="007B59FD">
            <w:pPr>
              <w:pStyle w:val="TAL"/>
              <w:rPr>
                <w:sz w:val="16"/>
                <w:szCs w:val="16"/>
              </w:rPr>
            </w:pP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A030</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Set Up Call test cases</w:t>
            </w:r>
          </w:p>
        </w:tc>
        <w:tc>
          <w:tcPr>
            <w:tcW w:w="1187" w:type="dxa"/>
            <w:shd w:val="solid" w:color="FFFFFF" w:fill="auto"/>
          </w:tcPr>
          <w:p w:rsidR="00B17D80" w:rsidRDefault="00B17D80" w:rsidP="007B59FD">
            <w:pPr>
              <w:pStyle w:val="TAL"/>
              <w:rPr>
                <w:sz w:val="16"/>
                <w:szCs w:val="16"/>
              </w:rPr>
            </w:pPr>
            <w:r>
              <w:rPr>
                <w:sz w:val="16"/>
                <w:szCs w:val="16"/>
              </w:rPr>
              <w:t>8.5.0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A031</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Send USSD test cases</w:t>
            </w:r>
          </w:p>
        </w:tc>
        <w:tc>
          <w:tcPr>
            <w:tcW w:w="1187" w:type="dxa"/>
            <w:shd w:val="solid" w:color="FFFFFF" w:fill="auto"/>
          </w:tcPr>
          <w:p w:rsidR="00B17D80" w:rsidRDefault="00B17D80" w:rsidP="007B59FD">
            <w:pPr>
              <w:pStyle w:val="TAL"/>
              <w:rPr>
                <w:sz w:val="16"/>
                <w:szCs w:val="16"/>
              </w:rPr>
            </w:pP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A032</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 to Set Up Idle Mode Text test cases</w:t>
            </w:r>
          </w:p>
        </w:tc>
        <w:tc>
          <w:tcPr>
            <w:tcW w:w="1187" w:type="dxa"/>
            <w:shd w:val="solid" w:color="FFFFFF" w:fill="auto"/>
          </w:tcPr>
          <w:p w:rsidR="00B17D80" w:rsidRDefault="00B17D80" w:rsidP="007B59FD">
            <w:pPr>
              <w:pStyle w:val="TAL"/>
              <w:rPr>
                <w:sz w:val="16"/>
                <w:szCs w:val="16"/>
              </w:rPr>
            </w:pPr>
            <w:r>
              <w:rPr>
                <w:sz w:val="16"/>
                <w:szCs w:val="16"/>
              </w:rPr>
              <w:t>8.5.0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A033</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Power Off Card test case</w:t>
            </w:r>
          </w:p>
        </w:tc>
        <w:tc>
          <w:tcPr>
            <w:tcW w:w="1187" w:type="dxa"/>
            <w:shd w:val="solid" w:color="FFFFFF" w:fill="auto"/>
          </w:tcPr>
          <w:p w:rsidR="00B17D80" w:rsidRDefault="00B17D80" w:rsidP="007B59FD">
            <w:pPr>
              <w:pStyle w:val="TAL"/>
              <w:rPr>
                <w:sz w:val="16"/>
                <w:szCs w:val="16"/>
              </w:rPr>
            </w:pP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A034</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Perform Card APDU test cases</w:t>
            </w:r>
          </w:p>
        </w:tc>
        <w:tc>
          <w:tcPr>
            <w:tcW w:w="1187" w:type="dxa"/>
            <w:shd w:val="solid" w:color="FFFFFF" w:fill="auto"/>
          </w:tcPr>
          <w:p w:rsidR="00B17D80" w:rsidRDefault="00B17D80" w:rsidP="007B59FD">
            <w:pPr>
              <w:pStyle w:val="TAL"/>
              <w:rPr>
                <w:sz w:val="16"/>
                <w:szCs w:val="16"/>
              </w:rPr>
            </w:pP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A035</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 to Get Reader Status test cases</w:t>
            </w:r>
          </w:p>
        </w:tc>
        <w:tc>
          <w:tcPr>
            <w:tcW w:w="1187" w:type="dxa"/>
            <w:shd w:val="solid" w:color="FFFFFF" w:fill="auto"/>
          </w:tcPr>
          <w:p w:rsidR="00B17D80" w:rsidRDefault="00B17D80" w:rsidP="007B59FD">
            <w:pPr>
              <w:pStyle w:val="TAL"/>
              <w:rPr>
                <w:sz w:val="16"/>
                <w:szCs w:val="16"/>
              </w:rPr>
            </w:pP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A036</w:t>
            </w:r>
          </w:p>
        </w:tc>
        <w:tc>
          <w:tcPr>
            <w:tcW w:w="284"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Send DTMF test cases</w:t>
            </w:r>
          </w:p>
        </w:tc>
        <w:tc>
          <w:tcPr>
            <w:tcW w:w="1187" w:type="dxa"/>
            <w:shd w:val="solid" w:color="FFFFFF" w:fill="auto"/>
          </w:tcPr>
          <w:p w:rsidR="00B17D80" w:rsidRDefault="00B17D80" w:rsidP="007B59FD">
            <w:pPr>
              <w:pStyle w:val="TAL"/>
              <w:rPr>
                <w:sz w:val="16"/>
                <w:szCs w:val="16"/>
              </w:rPr>
            </w:pP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A037</w:t>
            </w:r>
          </w:p>
        </w:tc>
        <w:tc>
          <w:tcPr>
            <w:tcW w:w="284"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CALL CONTROL BY SIM test cases</w:t>
            </w:r>
          </w:p>
        </w:tc>
        <w:tc>
          <w:tcPr>
            <w:tcW w:w="1187" w:type="dxa"/>
            <w:shd w:val="solid" w:color="FFFFFF" w:fill="auto"/>
          </w:tcPr>
          <w:p w:rsidR="00B17D80" w:rsidRDefault="00B17D80" w:rsidP="007B59FD">
            <w:pPr>
              <w:pStyle w:val="TAL"/>
              <w:rPr>
                <w:sz w:val="16"/>
                <w:szCs w:val="16"/>
              </w:rPr>
            </w:pPr>
            <w:r>
              <w:rPr>
                <w:sz w:val="16"/>
                <w:szCs w:val="16"/>
              </w:rPr>
              <w:t>8.5.0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A038</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CALL CONTROL BY SIM (Interaction with FDN/ BDN) test cases</w:t>
            </w:r>
          </w:p>
        </w:tc>
        <w:tc>
          <w:tcPr>
            <w:tcW w:w="1187" w:type="dxa"/>
            <w:shd w:val="solid" w:color="FFFFFF" w:fill="auto"/>
          </w:tcPr>
          <w:p w:rsidR="00B17D80" w:rsidRDefault="00B17D80" w:rsidP="007B59FD">
            <w:pPr>
              <w:pStyle w:val="TAL"/>
              <w:rPr>
                <w:sz w:val="16"/>
                <w:szCs w:val="16"/>
              </w:rPr>
            </w:pPr>
            <w:r>
              <w:rPr>
                <w:sz w:val="16"/>
                <w:szCs w:val="16"/>
              </w:rPr>
              <w:t>8.5.0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A039</w:t>
            </w:r>
          </w:p>
        </w:tc>
        <w:tc>
          <w:tcPr>
            <w:tcW w:w="284" w:type="dxa"/>
            <w:shd w:val="solid" w:color="FFFFFF" w:fill="auto"/>
          </w:tcPr>
          <w:p w:rsidR="00B17D80" w:rsidRDefault="00B17D80" w:rsidP="007B59FD">
            <w:pPr>
              <w:pStyle w:val="TAL"/>
              <w:rPr>
                <w:sz w:val="16"/>
                <w:szCs w:val="16"/>
              </w:rPr>
            </w:pPr>
            <w:r>
              <w:rPr>
                <w:sz w:val="16"/>
                <w:szCs w:val="16"/>
              </w:rPr>
              <w:t>-</w:t>
            </w:r>
          </w:p>
        </w:tc>
        <w:tc>
          <w:tcPr>
            <w:tcW w:w="4828" w:type="dxa"/>
            <w:shd w:val="solid" w:color="FFFFFF" w:fill="auto"/>
          </w:tcPr>
          <w:p w:rsidR="00B17D80" w:rsidRDefault="00B17D80" w:rsidP="007B59FD">
            <w:pPr>
              <w:pStyle w:val="TAL"/>
              <w:rPr>
                <w:sz w:val="16"/>
                <w:szCs w:val="16"/>
              </w:rPr>
            </w:pPr>
            <w:r>
              <w:rPr>
                <w:sz w:val="16"/>
                <w:szCs w:val="16"/>
              </w:rPr>
              <w:t>Essential corrections to Select Item test cases</w:t>
            </w:r>
          </w:p>
        </w:tc>
        <w:tc>
          <w:tcPr>
            <w:tcW w:w="1187" w:type="dxa"/>
            <w:shd w:val="solid" w:color="FFFFFF" w:fill="auto"/>
          </w:tcPr>
          <w:p w:rsidR="00B17D80" w:rsidRDefault="00B17D80" w:rsidP="007B59FD">
            <w:pPr>
              <w:pStyle w:val="TAL"/>
              <w:rPr>
                <w:sz w:val="16"/>
                <w:szCs w:val="16"/>
              </w:rPr>
            </w:pP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A040</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card reader status event download test cases</w:t>
            </w:r>
          </w:p>
        </w:tc>
        <w:tc>
          <w:tcPr>
            <w:tcW w:w="1187" w:type="dxa"/>
            <w:shd w:val="solid" w:color="FFFFFF" w:fill="auto"/>
          </w:tcPr>
          <w:p w:rsidR="00B17D80" w:rsidRDefault="00B17D80" w:rsidP="007B59FD">
            <w:pPr>
              <w:pStyle w:val="TAL"/>
              <w:rPr>
                <w:sz w:val="16"/>
                <w:szCs w:val="16"/>
              </w:rPr>
            </w:pP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A041</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language selection and browser termination event download test cases</w:t>
            </w:r>
          </w:p>
        </w:tc>
        <w:tc>
          <w:tcPr>
            <w:tcW w:w="1187" w:type="dxa"/>
            <w:shd w:val="solid" w:color="FFFFFF" w:fill="auto"/>
          </w:tcPr>
          <w:p w:rsidR="00B17D80" w:rsidRDefault="00B17D80" w:rsidP="007B59FD">
            <w:pPr>
              <w:pStyle w:val="TAL"/>
              <w:rPr>
                <w:sz w:val="16"/>
                <w:szCs w:val="16"/>
              </w:rPr>
            </w:pPr>
            <w:r>
              <w:rPr>
                <w:sz w:val="16"/>
                <w:szCs w:val="16"/>
              </w:rPr>
              <w:t>8.5.0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A042</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Close Channel test cases</w:t>
            </w:r>
          </w:p>
        </w:tc>
        <w:tc>
          <w:tcPr>
            <w:tcW w:w="1187" w:type="dxa"/>
            <w:shd w:val="solid" w:color="FFFFFF" w:fill="auto"/>
          </w:tcPr>
          <w:p w:rsidR="00B17D80" w:rsidRDefault="00B17D80" w:rsidP="007B59FD">
            <w:pPr>
              <w:pStyle w:val="TAL"/>
              <w:rPr>
                <w:sz w:val="16"/>
                <w:szCs w:val="16"/>
              </w:rPr>
            </w:pPr>
            <w:r>
              <w:rPr>
                <w:sz w:val="16"/>
                <w:szCs w:val="16"/>
              </w:rPr>
              <w:t>8.5.0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A043</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Launch Browser test cases</w:t>
            </w:r>
          </w:p>
        </w:tc>
        <w:tc>
          <w:tcPr>
            <w:tcW w:w="1187" w:type="dxa"/>
            <w:shd w:val="solid" w:color="FFFFFF" w:fill="auto"/>
          </w:tcPr>
          <w:p w:rsidR="00B17D80" w:rsidRDefault="00B17D80" w:rsidP="007B59FD">
            <w:pPr>
              <w:pStyle w:val="TAL"/>
              <w:rPr>
                <w:sz w:val="16"/>
                <w:szCs w:val="16"/>
              </w:rPr>
            </w:pPr>
            <w:r>
              <w:rPr>
                <w:sz w:val="16"/>
                <w:szCs w:val="16"/>
              </w:rPr>
              <w:t>8.5.0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A044</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Open Channel test cases</w:t>
            </w:r>
          </w:p>
        </w:tc>
        <w:tc>
          <w:tcPr>
            <w:tcW w:w="1187" w:type="dxa"/>
            <w:shd w:val="solid" w:color="FFFFFF" w:fill="auto"/>
          </w:tcPr>
          <w:p w:rsidR="00B17D80" w:rsidRDefault="00B17D80" w:rsidP="007B59FD">
            <w:pPr>
              <w:pStyle w:val="TAL"/>
              <w:rPr>
                <w:sz w:val="16"/>
                <w:szCs w:val="16"/>
              </w:rPr>
            </w:pP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A045</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Receive Data test cases</w:t>
            </w:r>
          </w:p>
        </w:tc>
        <w:tc>
          <w:tcPr>
            <w:tcW w:w="1187" w:type="dxa"/>
            <w:shd w:val="solid" w:color="FFFFFF" w:fill="auto"/>
          </w:tcPr>
          <w:p w:rsidR="00B17D80" w:rsidRDefault="00B17D80" w:rsidP="007B59FD">
            <w:pPr>
              <w:pStyle w:val="TAL"/>
              <w:rPr>
                <w:sz w:val="16"/>
                <w:szCs w:val="16"/>
              </w:rPr>
            </w:pP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A046</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Send Data test cases</w:t>
            </w:r>
          </w:p>
        </w:tc>
        <w:tc>
          <w:tcPr>
            <w:tcW w:w="1187" w:type="dxa"/>
            <w:shd w:val="solid" w:color="FFFFFF" w:fill="auto"/>
          </w:tcPr>
          <w:p w:rsidR="00B17D80" w:rsidRDefault="00B17D80" w:rsidP="007B59FD">
            <w:pPr>
              <w:pStyle w:val="TAL"/>
              <w:rPr>
                <w:sz w:val="16"/>
                <w:szCs w:val="16"/>
              </w:rPr>
            </w:pP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A047</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channel status event download test case</w:t>
            </w:r>
          </w:p>
        </w:tc>
        <w:tc>
          <w:tcPr>
            <w:tcW w:w="1187" w:type="dxa"/>
            <w:shd w:val="solid" w:color="FFFFFF" w:fill="auto"/>
          </w:tcPr>
          <w:p w:rsidR="00B17D80" w:rsidRDefault="00B17D80" w:rsidP="007B59FD">
            <w:pPr>
              <w:pStyle w:val="TAL"/>
              <w:rPr>
                <w:sz w:val="16"/>
                <w:szCs w:val="16"/>
              </w:rPr>
            </w:pP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A048</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Get Channel Status test cases</w:t>
            </w:r>
          </w:p>
        </w:tc>
        <w:tc>
          <w:tcPr>
            <w:tcW w:w="1187" w:type="dxa"/>
            <w:shd w:val="solid" w:color="FFFFFF" w:fill="auto"/>
          </w:tcPr>
          <w:p w:rsidR="00B17D80" w:rsidRDefault="00B17D80" w:rsidP="007B59FD">
            <w:pPr>
              <w:pStyle w:val="TAL"/>
              <w:rPr>
                <w:sz w:val="16"/>
                <w:szCs w:val="16"/>
              </w:rPr>
            </w:pP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A049</w:t>
            </w:r>
          </w:p>
        </w:tc>
        <w:tc>
          <w:tcPr>
            <w:tcW w:w="284"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CB data download test cases</w:t>
            </w:r>
          </w:p>
        </w:tc>
        <w:tc>
          <w:tcPr>
            <w:tcW w:w="1187" w:type="dxa"/>
            <w:shd w:val="solid" w:color="FFFFFF" w:fill="auto"/>
          </w:tcPr>
          <w:p w:rsidR="00B17D80" w:rsidRDefault="00B17D80" w:rsidP="007B59FD">
            <w:pPr>
              <w:pStyle w:val="TAL"/>
              <w:rPr>
                <w:sz w:val="16"/>
                <w:szCs w:val="16"/>
              </w:rPr>
            </w:pP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A050</w:t>
            </w:r>
          </w:p>
        </w:tc>
        <w:tc>
          <w:tcPr>
            <w:tcW w:w="284"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Essential corrections to location status, user activity and idle screen available event download test cases</w:t>
            </w:r>
          </w:p>
        </w:tc>
        <w:tc>
          <w:tcPr>
            <w:tcW w:w="1187" w:type="dxa"/>
            <w:shd w:val="solid" w:color="FFFFFF" w:fill="auto"/>
          </w:tcPr>
          <w:p w:rsidR="00B17D80" w:rsidRDefault="00B17D80" w:rsidP="007B59FD">
            <w:pPr>
              <w:pStyle w:val="TAL"/>
              <w:rPr>
                <w:sz w:val="16"/>
                <w:szCs w:val="16"/>
              </w:rPr>
            </w:pPr>
            <w:r>
              <w:rPr>
                <w:sz w:val="16"/>
                <w:szCs w:val="16"/>
              </w:rPr>
              <w:t>8.5.0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A051</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sz w:val="16"/>
                <w:szCs w:val="16"/>
              </w:rPr>
            </w:pPr>
            <w:r>
              <w:rPr>
                <w:sz w:val="16"/>
                <w:szCs w:val="16"/>
              </w:rPr>
              <w:t>Corrections in the REFRESH test sequences (with inclusion of T3-030535’s contents)</w:t>
            </w:r>
          </w:p>
        </w:tc>
        <w:tc>
          <w:tcPr>
            <w:tcW w:w="1187" w:type="dxa"/>
            <w:shd w:val="solid" w:color="FFFFFF" w:fill="auto"/>
          </w:tcPr>
          <w:p w:rsidR="00B17D80" w:rsidRDefault="00B17D80" w:rsidP="007B59FD">
            <w:pPr>
              <w:pStyle w:val="TAL"/>
              <w:rPr>
                <w:sz w:val="16"/>
                <w:szCs w:val="16"/>
              </w:rPr>
            </w:pPr>
            <w:r>
              <w:rPr>
                <w:sz w:val="16"/>
                <w:szCs w:val="16"/>
              </w:rPr>
              <w:t>8.5.0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A052</w:t>
            </w:r>
          </w:p>
        </w:tc>
        <w:tc>
          <w:tcPr>
            <w:tcW w:w="284" w:type="dxa"/>
            <w:shd w:val="solid" w:color="FFFFFF" w:fill="auto"/>
          </w:tcPr>
          <w:p w:rsidR="00B17D80" w:rsidRDefault="00B17D80" w:rsidP="007B59FD">
            <w:pPr>
              <w:pStyle w:val="TAL"/>
              <w:rPr>
                <w:sz w:val="16"/>
                <w:szCs w:val="16"/>
              </w:rPr>
            </w:pPr>
            <w:r>
              <w:rPr>
                <w:sz w:val="16"/>
                <w:szCs w:val="16"/>
              </w:rPr>
              <w:t>-</w:t>
            </w:r>
          </w:p>
        </w:tc>
        <w:tc>
          <w:tcPr>
            <w:tcW w:w="4828" w:type="dxa"/>
            <w:shd w:val="solid" w:color="FFFFFF" w:fill="auto"/>
          </w:tcPr>
          <w:p w:rsidR="00B17D80" w:rsidRDefault="00B17D80" w:rsidP="007B59FD">
            <w:pPr>
              <w:pStyle w:val="TAL"/>
              <w:rPr>
                <w:sz w:val="16"/>
                <w:szCs w:val="16"/>
              </w:rPr>
            </w:pPr>
            <w:r>
              <w:rPr>
                <w:sz w:val="16"/>
                <w:szCs w:val="16"/>
              </w:rPr>
              <w:t>Essential corrections to test requirement references</w:t>
            </w:r>
          </w:p>
        </w:tc>
        <w:tc>
          <w:tcPr>
            <w:tcW w:w="1187" w:type="dxa"/>
            <w:shd w:val="solid" w:color="FFFFFF" w:fill="auto"/>
          </w:tcPr>
          <w:p w:rsidR="00B17D80" w:rsidRDefault="00B17D80" w:rsidP="007B59FD">
            <w:pPr>
              <w:pStyle w:val="TAL"/>
              <w:rPr>
                <w:sz w:val="16"/>
                <w:szCs w:val="16"/>
              </w:rPr>
            </w:pPr>
            <w:r>
              <w:rPr>
                <w:sz w:val="16"/>
                <w:szCs w:val="16"/>
              </w:rPr>
              <w:t>8.5.0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A053</w:t>
            </w:r>
          </w:p>
        </w:tc>
        <w:tc>
          <w:tcPr>
            <w:tcW w:w="284" w:type="dxa"/>
            <w:shd w:val="solid" w:color="FFFFFF" w:fill="auto"/>
          </w:tcPr>
          <w:p w:rsidR="00B17D80" w:rsidRDefault="00B17D80" w:rsidP="007B59FD">
            <w:pPr>
              <w:pStyle w:val="TAL"/>
              <w:rPr>
                <w:sz w:val="16"/>
                <w:szCs w:val="16"/>
              </w:rPr>
            </w:pPr>
            <w:r>
              <w:rPr>
                <w:sz w:val="16"/>
                <w:szCs w:val="16"/>
              </w:rPr>
              <w:t>-</w:t>
            </w:r>
          </w:p>
        </w:tc>
        <w:tc>
          <w:tcPr>
            <w:tcW w:w="4828" w:type="dxa"/>
            <w:shd w:val="solid" w:color="FFFFFF" w:fill="auto"/>
          </w:tcPr>
          <w:p w:rsidR="00B17D80" w:rsidRDefault="00B17D80" w:rsidP="007B59FD">
            <w:pPr>
              <w:pStyle w:val="TAL"/>
              <w:rPr>
                <w:sz w:val="16"/>
                <w:szCs w:val="16"/>
              </w:rPr>
            </w:pPr>
            <w:r>
              <w:rPr>
                <w:sz w:val="16"/>
                <w:szCs w:val="16"/>
              </w:rPr>
              <w:t>Essential corrections to CALL CONTROL BY SIM (supplementary services) test case</w:t>
            </w:r>
          </w:p>
        </w:tc>
        <w:tc>
          <w:tcPr>
            <w:tcW w:w="1187" w:type="dxa"/>
            <w:shd w:val="solid" w:color="FFFFFF" w:fill="auto"/>
          </w:tcPr>
          <w:p w:rsidR="00B17D80" w:rsidRDefault="00B17D80" w:rsidP="007B59FD">
            <w:pPr>
              <w:pStyle w:val="TAL"/>
              <w:rPr>
                <w:sz w:val="16"/>
                <w:szCs w:val="16"/>
              </w:rPr>
            </w:pP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sz w:val="16"/>
                <w:szCs w:val="16"/>
              </w:rPr>
            </w:pPr>
          </w:p>
        </w:tc>
        <w:tc>
          <w:tcPr>
            <w:tcW w:w="992" w:type="dxa"/>
            <w:shd w:val="solid" w:color="FFFFFF" w:fill="auto"/>
          </w:tcPr>
          <w:p w:rsidR="00B17D80" w:rsidRDefault="00B17D80" w:rsidP="007B59FD">
            <w:pPr>
              <w:pStyle w:val="TAL"/>
              <w:rPr>
                <w:sz w:val="16"/>
                <w:szCs w:val="16"/>
              </w:rPr>
            </w:pPr>
          </w:p>
        </w:tc>
        <w:tc>
          <w:tcPr>
            <w:tcW w:w="567" w:type="dxa"/>
            <w:shd w:val="solid" w:color="FFFFFF" w:fill="auto"/>
          </w:tcPr>
          <w:p w:rsidR="00B17D80" w:rsidRDefault="00B17D80" w:rsidP="007B59FD">
            <w:pPr>
              <w:pStyle w:val="TAL"/>
              <w:rPr>
                <w:sz w:val="16"/>
                <w:szCs w:val="16"/>
              </w:rPr>
            </w:pPr>
            <w:r>
              <w:rPr>
                <w:sz w:val="16"/>
                <w:szCs w:val="16"/>
              </w:rPr>
              <w:t>A054</w:t>
            </w:r>
          </w:p>
        </w:tc>
        <w:tc>
          <w:tcPr>
            <w:tcW w:w="284" w:type="dxa"/>
            <w:shd w:val="solid" w:color="FFFFFF" w:fill="auto"/>
          </w:tcPr>
          <w:p w:rsidR="00B17D80" w:rsidRDefault="00B17D80" w:rsidP="007B59FD">
            <w:pPr>
              <w:pStyle w:val="TAL"/>
              <w:rPr>
                <w:sz w:val="16"/>
                <w:szCs w:val="16"/>
              </w:rPr>
            </w:pPr>
            <w:r>
              <w:rPr>
                <w:sz w:val="16"/>
                <w:szCs w:val="16"/>
              </w:rPr>
              <w:t>-</w:t>
            </w:r>
          </w:p>
        </w:tc>
        <w:tc>
          <w:tcPr>
            <w:tcW w:w="4828" w:type="dxa"/>
            <w:shd w:val="solid" w:color="FFFFFF" w:fill="auto"/>
          </w:tcPr>
          <w:p w:rsidR="00B17D80" w:rsidRDefault="00B17D80" w:rsidP="007B59FD">
            <w:pPr>
              <w:pStyle w:val="TAL"/>
              <w:rPr>
                <w:sz w:val="16"/>
                <w:szCs w:val="16"/>
              </w:rPr>
            </w:pPr>
            <w:r>
              <w:rPr>
                <w:sz w:val="16"/>
                <w:szCs w:val="16"/>
              </w:rPr>
              <w:t>Essential corrections to MT Call, Call connected and Call disconnected event download test cases</w:t>
            </w:r>
          </w:p>
        </w:tc>
        <w:tc>
          <w:tcPr>
            <w:tcW w:w="1187" w:type="dxa"/>
            <w:shd w:val="solid" w:color="FFFFFF" w:fill="auto"/>
          </w:tcPr>
          <w:p w:rsidR="00B17D80" w:rsidRDefault="00B17D80" w:rsidP="007B59FD">
            <w:pPr>
              <w:pStyle w:val="TAL"/>
              <w:rPr>
                <w:sz w:val="16"/>
                <w:szCs w:val="16"/>
              </w:rPr>
            </w:pPr>
            <w:r>
              <w:rPr>
                <w:sz w:val="16"/>
                <w:szCs w:val="16"/>
              </w:rPr>
              <w:t>8.5.0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lang w:val="en-US"/>
              </w:rPr>
            </w:pPr>
          </w:p>
        </w:tc>
        <w:tc>
          <w:tcPr>
            <w:tcW w:w="992" w:type="dxa"/>
            <w:shd w:val="solid" w:color="FFFFFF" w:fill="auto"/>
          </w:tcPr>
          <w:p w:rsidR="00B17D80" w:rsidRDefault="00B17D80" w:rsidP="007B59FD">
            <w:pPr>
              <w:pStyle w:val="TAL"/>
              <w:rPr>
                <w:rFonts w:cs="Arial"/>
                <w:color w:val="000000"/>
                <w:sz w:val="16"/>
                <w:szCs w:val="16"/>
                <w:lang w:val="en-US"/>
              </w:rPr>
            </w:pPr>
          </w:p>
        </w:tc>
        <w:tc>
          <w:tcPr>
            <w:tcW w:w="567" w:type="dxa"/>
            <w:shd w:val="solid" w:color="FFFFFF" w:fill="auto"/>
          </w:tcPr>
          <w:p w:rsidR="00B17D80" w:rsidRDefault="00B17D80" w:rsidP="007B59FD">
            <w:pPr>
              <w:pStyle w:val="TAL"/>
              <w:rPr>
                <w:sz w:val="16"/>
                <w:szCs w:val="16"/>
              </w:rPr>
            </w:pPr>
            <w:r>
              <w:rPr>
                <w:rFonts w:cs="Arial"/>
                <w:color w:val="000000"/>
                <w:sz w:val="16"/>
                <w:szCs w:val="16"/>
                <w:lang w:val="en-US"/>
              </w:rPr>
              <w:t>A055</w:t>
            </w:r>
          </w:p>
        </w:tc>
        <w:tc>
          <w:tcPr>
            <w:tcW w:w="284" w:type="dxa"/>
            <w:shd w:val="solid" w:color="FFFFFF" w:fill="auto"/>
          </w:tcPr>
          <w:p w:rsidR="00B17D80" w:rsidRDefault="00B17D80" w:rsidP="007B59FD">
            <w:pPr>
              <w:pStyle w:val="TAL"/>
              <w:rPr>
                <w:sz w:val="16"/>
                <w:szCs w:val="16"/>
              </w:rPr>
            </w:pPr>
            <w:r>
              <w:rPr>
                <w:sz w:val="16"/>
                <w:szCs w:val="16"/>
              </w:rPr>
              <w:t>-</w:t>
            </w:r>
          </w:p>
        </w:tc>
        <w:tc>
          <w:tcPr>
            <w:tcW w:w="4828" w:type="dxa"/>
            <w:shd w:val="solid" w:color="FFFFFF" w:fill="auto"/>
          </w:tcPr>
          <w:p w:rsidR="00B17D80" w:rsidRDefault="00B17D80" w:rsidP="007B59FD">
            <w:pPr>
              <w:pStyle w:val="TAL"/>
              <w:rPr>
                <w:sz w:val="16"/>
                <w:szCs w:val="16"/>
              </w:rPr>
            </w:pPr>
            <w:r>
              <w:rPr>
                <w:rFonts w:cs="Arial"/>
                <w:color w:val="000000"/>
                <w:sz w:val="16"/>
                <w:szCs w:val="16"/>
                <w:lang w:val="en-US"/>
              </w:rPr>
              <w:t>Introduction of “MO Short Message Control by SIM” envelope testing</w:t>
            </w:r>
          </w:p>
        </w:tc>
        <w:tc>
          <w:tcPr>
            <w:tcW w:w="1187" w:type="dxa"/>
            <w:shd w:val="solid" w:color="FFFFFF" w:fill="auto"/>
          </w:tcPr>
          <w:p w:rsidR="00B17D80" w:rsidRDefault="00B17D80" w:rsidP="007B59FD">
            <w:pPr>
              <w:pStyle w:val="TAL"/>
              <w:rPr>
                <w:sz w:val="16"/>
                <w:szCs w:val="16"/>
              </w:rPr>
            </w:pPr>
            <w:r>
              <w:rPr>
                <w:rFonts w:cs="Arial"/>
                <w:color w:val="000000"/>
                <w:sz w:val="16"/>
                <w:szCs w:val="16"/>
                <w:lang w:val="en-US"/>
              </w:rPr>
              <w:t>8.6.0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lang w:val="en-US"/>
              </w:rPr>
            </w:pPr>
          </w:p>
        </w:tc>
        <w:tc>
          <w:tcPr>
            <w:tcW w:w="992" w:type="dxa"/>
            <w:shd w:val="solid" w:color="FFFFFF" w:fill="auto"/>
          </w:tcPr>
          <w:p w:rsidR="00B17D80" w:rsidRDefault="00B17D80" w:rsidP="007B59FD">
            <w:pPr>
              <w:pStyle w:val="TAL"/>
              <w:rPr>
                <w:rFonts w:cs="Arial"/>
                <w:color w:val="000000"/>
                <w:sz w:val="16"/>
                <w:szCs w:val="16"/>
                <w:lang w:val="en-US"/>
              </w:rPr>
            </w:pPr>
          </w:p>
        </w:tc>
        <w:tc>
          <w:tcPr>
            <w:tcW w:w="56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A056</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Re-Introduction of changes already approved at the last T3.</w:t>
            </w:r>
          </w:p>
        </w:tc>
        <w:tc>
          <w:tcPr>
            <w:tcW w:w="118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8.6.0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lang w:val="en-US"/>
              </w:rPr>
            </w:pPr>
          </w:p>
        </w:tc>
        <w:tc>
          <w:tcPr>
            <w:tcW w:w="992" w:type="dxa"/>
            <w:shd w:val="solid" w:color="FFFFFF" w:fill="auto"/>
          </w:tcPr>
          <w:p w:rsidR="00B17D80" w:rsidRDefault="00B17D80" w:rsidP="007B59FD">
            <w:pPr>
              <w:pStyle w:val="TAL"/>
              <w:rPr>
                <w:rFonts w:cs="Arial"/>
                <w:color w:val="000000"/>
                <w:sz w:val="16"/>
                <w:szCs w:val="16"/>
                <w:lang w:val="en-US"/>
              </w:rPr>
            </w:pPr>
          </w:p>
        </w:tc>
        <w:tc>
          <w:tcPr>
            <w:tcW w:w="56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A057</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Essential corrections</w:t>
            </w:r>
          </w:p>
        </w:tc>
        <w:tc>
          <w:tcPr>
            <w:tcW w:w="118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8.6.0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lang w:val="en-US"/>
              </w:rPr>
            </w:pPr>
          </w:p>
        </w:tc>
        <w:tc>
          <w:tcPr>
            <w:tcW w:w="992" w:type="dxa"/>
            <w:shd w:val="solid" w:color="FFFFFF" w:fill="auto"/>
          </w:tcPr>
          <w:p w:rsidR="00B17D80" w:rsidRDefault="00B17D80" w:rsidP="007B59FD">
            <w:pPr>
              <w:pStyle w:val="TAL"/>
              <w:rPr>
                <w:rFonts w:cs="Arial"/>
                <w:color w:val="000000"/>
                <w:sz w:val="16"/>
                <w:szCs w:val="16"/>
                <w:lang w:val="en-US"/>
              </w:rPr>
            </w:pPr>
          </w:p>
        </w:tc>
        <w:tc>
          <w:tcPr>
            <w:tcW w:w="56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A058</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Essential corrections to 27.22.4.14 “POLLING OFF”</w:t>
            </w:r>
          </w:p>
        </w:tc>
        <w:tc>
          <w:tcPr>
            <w:tcW w:w="118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8.6.0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lang w:val="en-US"/>
              </w:rPr>
            </w:pPr>
          </w:p>
        </w:tc>
        <w:tc>
          <w:tcPr>
            <w:tcW w:w="992" w:type="dxa"/>
            <w:shd w:val="solid" w:color="FFFFFF" w:fill="auto"/>
          </w:tcPr>
          <w:p w:rsidR="00B17D80" w:rsidRDefault="00B17D80" w:rsidP="007B59FD">
            <w:pPr>
              <w:pStyle w:val="TAL"/>
              <w:rPr>
                <w:rFonts w:cs="Arial"/>
                <w:color w:val="000000"/>
                <w:sz w:val="16"/>
                <w:szCs w:val="16"/>
                <w:lang w:val="en-US"/>
              </w:rPr>
            </w:pPr>
          </w:p>
        </w:tc>
        <w:tc>
          <w:tcPr>
            <w:tcW w:w="56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A059</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Essential corrections to Send DTMF test cases</w:t>
            </w:r>
          </w:p>
        </w:tc>
        <w:tc>
          <w:tcPr>
            <w:tcW w:w="118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8.6.0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lang w:val="en-US"/>
              </w:rPr>
            </w:pPr>
          </w:p>
        </w:tc>
        <w:tc>
          <w:tcPr>
            <w:tcW w:w="992" w:type="dxa"/>
            <w:shd w:val="solid" w:color="FFFFFF" w:fill="auto"/>
          </w:tcPr>
          <w:p w:rsidR="00B17D80" w:rsidRDefault="00B17D80" w:rsidP="007B59FD">
            <w:pPr>
              <w:pStyle w:val="TAL"/>
              <w:rPr>
                <w:rFonts w:cs="Arial"/>
                <w:color w:val="000000"/>
                <w:sz w:val="16"/>
                <w:szCs w:val="16"/>
                <w:lang w:val="en-US"/>
              </w:rPr>
            </w:pPr>
          </w:p>
        </w:tc>
        <w:tc>
          <w:tcPr>
            <w:tcW w:w="56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A060</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Introduction of BIP testing in GPRS</w:t>
            </w:r>
          </w:p>
        </w:tc>
        <w:tc>
          <w:tcPr>
            <w:tcW w:w="118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8.6.0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lang w:val="en-US"/>
              </w:rPr>
            </w:pPr>
          </w:p>
        </w:tc>
        <w:tc>
          <w:tcPr>
            <w:tcW w:w="992" w:type="dxa"/>
            <w:shd w:val="solid" w:color="FFFFFF" w:fill="auto"/>
          </w:tcPr>
          <w:p w:rsidR="00B17D80" w:rsidRDefault="00B17D80" w:rsidP="007B59FD">
            <w:pPr>
              <w:pStyle w:val="TAL"/>
              <w:rPr>
                <w:rFonts w:cs="Arial"/>
                <w:color w:val="000000"/>
                <w:sz w:val="16"/>
                <w:szCs w:val="16"/>
                <w:lang w:val="en-US"/>
              </w:rPr>
            </w:pPr>
          </w:p>
        </w:tc>
        <w:tc>
          <w:tcPr>
            <w:tcW w:w="56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A061</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Correction of image instance descriptor for colour icons</w:t>
            </w:r>
          </w:p>
        </w:tc>
        <w:tc>
          <w:tcPr>
            <w:tcW w:w="118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8.7.0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lang w:val="en-US"/>
              </w:rPr>
            </w:pPr>
          </w:p>
        </w:tc>
        <w:tc>
          <w:tcPr>
            <w:tcW w:w="992" w:type="dxa"/>
            <w:shd w:val="solid" w:color="FFFFFF" w:fill="auto"/>
          </w:tcPr>
          <w:p w:rsidR="00B17D80" w:rsidRDefault="00B17D80" w:rsidP="007B59FD">
            <w:pPr>
              <w:pStyle w:val="TAL"/>
              <w:rPr>
                <w:rFonts w:cs="Arial"/>
                <w:color w:val="000000"/>
                <w:sz w:val="16"/>
                <w:szCs w:val="16"/>
                <w:lang w:val="en-US"/>
              </w:rPr>
            </w:pPr>
          </w:p>
        </w:tc>
        <w:tc>
          <w:tcPr>
            <w:tcW w:w="56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A062</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Essential correction on Terminal Profile for the BIP</w:t>
            </w:r>
          </w:p>
          <w:p w:rsidR="00B17D80" w:rsidRDefault="00B17D80" w:rsidP="007B59FD">
            <w:pPr>
              <w:pStyle w:val="TAL"/>
              <w:rPr>
                <w:rFonts w:cs="Arial"/>
                <w:color w:val="000000"/>
                <w:sz w:val="16"/>
                <w:szCs w:val="16"/>
                <w:lang w:val="en-US"/>
              </w:rPr>
            </w:pPr>
            <w:r>
              <w:rPr>
                <w:rFonts w:cs="Arial"/>
                <w:color w:val="000000"/>
                <w:sz w:val="16"/>
                <w:szCs w:val="16"/>
                <w:lang w:val="en-US"/>
              </w:rPr>
              <w:t>Inclusion of tests on Open Channel for GPRS, on the user confirmation</w:t>
            </w:r>
          </w:p>
        </w:tc>
        <w:tc>
          <w:tcPr>
            <w:tcW w:w="118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8.7.0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lang w:val="en-US"/>
              </w:rPr>
            </w:pPr>
          </w:p>
        </w:tc>
        <w:tc>
          <w:tcPr>
            <w:tcW w:w="992" w:type="dxa"/>
            <w:shd w:val="solid" w:color="FFFFFF" w:fill="auto"/>
          </w:tcPr>
          <w:p w:rsidR="00B17D80" w:rsidRDefault="00B17D80" w:rsidP="007B59FD">
            <w:pPr>
              <w:pStyle w:val="TAL"/>
              <w:rPr>
                <w:rFonts w:cs="Arial"/>
                <w:color w:val="000000"/>
                <w:sz w:val="16"/>
                <w:szCs w:val="16"/>
                <w:lang w:val="en-US"/>
              </w:rPr>
            </w:pPr>
          </w:p>
        </w:tc>
        <w:tc>
          <w:tcPr>
            <w:tcW w:w="56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A063</w:t>
            </w:r>
          </w:p>
        </w:tc>
        <w:tc>
          <w:tcPr>
            <w:tcW w:w="284"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CR 11.10-4 Launch Browser test cases</w:t>
            </w:r>
          </w:p>
        </w:tc>
        <w:tc>
          <w:tcPr>
            <w:tcW w:w="118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8.7.0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lang w:val="en-US"/>
              </w:rPr>
            </w:pPr>
          </w:p>
        </w:tc>
        <w:tc>
          <w:tcPr>
            <w:tcW w:w="992" w:type="dxa"/>
            <w:shd w:val="solid" w:color="FFFFFF" w:fill="auto"/>
          </w:tcPr>
          <w:p w:rsidR="00B17D80" w:rsidRDefault="00B17D80" w:rsidP="007B59FD">
            <w:pPr>
              <w:pStyle w:val="TAL"/>
              <w:rPr>
                <w:rFonts w:cs="Arial"/>
                <w:color w:val="000000"/>
                <w:sz w:val="16"/>
                <w:szCs w:val="16"/>
                <w:lang w:val="en-US"/>
              </w:rPr>
            </w:pP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lang w:val="en-US"/>
              </w:rPr>
              <w:t>A064</w:t>
            </w:r>
          </w:p>
        </w:tc>
        <w:tc>
          <w:tcPr>
            <w:tcW w:w="284"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CR 11.10-4 R99: Essential corrections</w:t>
            </w:r>
          </w:p>
        </w:tc>
        <w:tc>
          <w:tcPr>
            <w:tcW w:w="118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8.7.0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lang w:val="en-US"/>
              </w:rPr>
            </w:pPr>
          </w:p>
        </w:tc>
        <w:tc>
          <w:tcPr>
            <w:tcW w:w="992" w:type="dxa"/>
            <w:shd w:val="solid" w:color="FFFFFF" w:fill="auto"/>
          </w:tcPr>
          <w:p w:rsidR="00B17D80" w:rsidRDefault="00B17D80" w:rsidP="007B59FD">
            <w:pPr>
              <w:pStyle w:val="TAL"/>
              <w:rPr>
                <w:rFonts w:cs="Arial"/>
                <w:color w:val="000000"/>
                <w:sz w:val="16"/>
                <w:szCs w:val="16"/>
                <w:lang w:val="en-US"/>
              </w:rPr>
            </w:pPr>
          </w:p>
        </w:tc>
        <w:tc>
          <w:tcPr>
            <w:tcW w:w="56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A065</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CR 11.10-4 R99: Essential correction of coding convention</w:t>
            </w:r>
          </w:p>
        </w:tc>
        <w:tc>
          <w:tcPr>
            <w:tcW w:w="118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8.7.0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lang w:val="en-US"/>
              </w:rPr>
            </w:pPr>
          </w:p>
        </w:tc>
        <w:tc>
          <w:tcPr>
            <w:tcW w:w="992" w:type="dxa"/>
            <w:shd w:val="solid" w:color="FFFFFF" w:fill="auto"/>
          </w:tcPr>
          <w:p w:rsidR="00B17D80" w:rsidRDefault="00B17D80" w:rsidP="007B59FD">
            <w:pPr>
              <w:pStyle w:val="TAL"/>
              <w:rPr>
                <w:rFonts w:cs="Arial"/>
                <w:color w:val="000000"/>
                <w:sz w:val="16"/>
                <w:szCs w:val="16"/>
                <w:lang w:val="en-US"/>
              </w:rPr>
            </w:pPr>
          </w:p>
        </w:tc>
        <w:tc>
          <w:tcPr>
            <w:tcW w:w="56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A071</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Correction of Cell Broadcast message download test</w:t>
            </w:r>
          </w:p>
        </w:tc>
        <w:tc>
          <w:tcPr>
            <w:tcW w:w="118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8.8.0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lang w:val="en-US"/>
              </w:rPr>
            </w:pPr>
          </w:p>
        </w:tc>
        <w:tc>
          <w:tcPr>
            <w:tcW w:w="992" w:type="dxa"/>
            <w:shd w:val="solid" w:color="FFFFFF" w:fill="auto"/>
          </w:tcPr>
          <w:p w:rsidR="00B17D80" w:rsidRDefault="00B17D80" w:rsidP="007B59FD">
            <w:pPr>
              <w:pStyle w:val="TAL"/>
              <w:rPr>
                <w:rFonts w:cs="Arial"/>
                <w:color w:val="000000"/>
                <w:sz w:val="16"/>
                <w:szCs w:val="16"/>
                <w:lang w:val="en-US"/>
              </w:rPr>
            </w:pPr>
          </w:p>
        </w:tc>
        <w:tc>
          <w:tcPr>
            <w:tcW w:w="56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A066</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Essential corrections</w:t>
            </w:r>
          </w:p>
        </w:tc>
        <w:tc>
          <w:tcPr>
            <w:tcW w:w="118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8.8.0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lang w:val="en-US"/>
              </w:rPr>
            </w:pPr>
          </w:p>
        </w:tc>
        <w:tc>
          <w:tcPr>
            <w:tcW w:w="992" w:type="dxa"/>
            <w:shd w:val="solid" w:color="FFFFFF" w:fill="auto"/>
          </w:tcPr>
          <w:p w:rsidR="00B17D80" w:rsidRDefault="00B17D80" w:rsidP="007B59FD">
            <w:pPr>
              <w:pStyle w:val="TAL"/>
              <w:rPr>
                <w:rFonts w:cs="Arial"/>
                <w:color w:val="000000"/>
                <w:sz w:val="16"/>
                <w:szCs w:val="16"/>
                <w:lang w:val="en-US"/>
              </w:rPr>
            </w:pPr>
          </w:p>
        </w:tc>
        <w:tc>
          <w:tcPr>
            <w:tcW w:w="56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A067</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Support of GSM 700, GSM 850 and PCS 1900</w:t>
            </w:r>
          </w:p>
        </w:tc>
        <w:tc>
          <w:tcPr>
            <w:tcW w:w="118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8.8.0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lang w:val="en-US"/>
              </w:rPr>
            </w:pPr>
          </w:p>
        </w:tc>
        <w:tc>
          <w:tcPr>
            <w:tcW w:w="992" w:type="dxa"/>
            <w:shd w:val="solid" w:color="FFFFFF" w:fill="auto"/>
          </w:tcPr>
          <w:p w:rsidR="00B17D80" w:rsidRDefault="00B17D80" w:rsidP="007B59FD">
            <w:pPr>
              <w:pStyle w:val="TAL"/>
              <w:rPr>
                <w:rFonts w:cs="Arial"/>
                <w:color w:val="000000"/>
                <w:sz w:val="16"/>
                <w:szCs w:val="16"/>
                <w:lang w:val="en-US"/>
              </w:rPr>
            </w:pPr>
          </w:p>
        </w:tc>
        <w:tc>
          <w:tcPr>
            <w:tcW w:w="56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A068</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Corrections of applicability table</w:t>
            </w:r>
          </w:p>
        </w:tc>
        <w:tc>
          <w:tcPr>
            <w:tcW w:w="118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8.8.0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lang w:val="en-US"/>
              </w:rPr>
            </w:pPr>
          </w:p>
        </w:tc>
        <w:tc>
          <w:tcPr>
            <w:tcW w:w="992" w:type="dxa"/>
            <w:shd w:val="solid" w:color="FFFFFF" w:fill="auto"/>
          </w:tcPr>
          <w:p w:rsidR="00B17D80" w:rsidRDefault="00B17D80" w:rsidP="007B59FD">
            <w:pPr>
              <w:pStyle w:val="TAL"/>
              <w:rPr>
                <w:rFonts w:cs="Arial"/>
                <w:color w:val="000000"/>
                <w:sz w:val="16"/>
                <w:szCs w:val="16"/>
                <w:lang w:val="en-US"/>
              </w:rPr>
            </w:pPr>
          </w:p>
        </w:tc>
        <w:tc>
          <w:tcPr>
            <w:tcW w:w="56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A070</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Correction on allowing optional parameters in ENVELOPE(CALL CONTROL) command for call set-ups when testing Call Control procedures</w:t>
            </w:r>
          </w:p>
        </w:tc>
        <w:tc>
          <w:tcPr>
            <w:tcW w:w="118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8.8.0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lang w:val="en-US"/>
              </w:rPr>
            </w:pPr>
          </w:p>
        </w:tc>
        <w:tc>
          <w:tcPr>
            <w:tcW w:w="992" w:type="dxa"/>
            <w:shd w:val="solid" w:color="FFFFFF" w:fill="auto"/>
          </w:tcPr>
          <w:p w:rsidR="00B17D80" w:rsidRDefault="00B17D80" w:rsidP="007B59FD">
            <w:pPr>
              <w:pStyle w:val="TAL"/>
              <w:rPr>
                <w:rFonts w:cs="Arial"/>
                <w:color w:val="000000"/>
                <w:sz w:val="16"/>
                <w:szCs w:val="16"/>
                <w:lang w:val="en-US"/>
              </w:rPr>
            </w:pPr>
          </w:p>
        </w:tc>
        <w:tc>
          <w:tcPr>
            <w:tcW w:w="56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A069</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Essential corrections to Call Control test cases</w:t>
            </w:r>
          </w:p>
        </w:tc>
        <w:tc>
          <w:tcPr>
            <w:tcW w:w="1187" w:type="dxa"/>
            <w:shd w:val="solid" w:color="FFFFFF" w:fill="auto"/>
          </w:tcPr>
          <w:p w:rsidR="00B17D80" w:rsidRDefault="00B17D80" w:rsidP="007B59FD">
            <w:pPr>
              <w:pStyle w:val="TAL"/>
              <w:rPr>
                <w:rFonts w:cs="Arial"/>
                <w:color w:val="000000"/>
                <w:sz w:val="16"/>
                <w:szCs w:val="16"/>
                <w:lang w:val="en-US"/>
              </w:rPr>
            </w:pPr>
            <w:r>
              <w:rPr>
                <w:rFonts w:cs="Arial"/>
                <w:color w:val="000000"/>
                <w:sz w:val="16"/>
                <w:szCs w:val="16"/>
                <w:lang w:val="en-US"/>
              </w:rPr>
              <w:t>8.8.0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p>
        </w:tc>
        <w:tc>
          <w:tcPr>
            <w:tcW w:w="992" w:type="dxa"/>
            <w:shd w:val="solid" w:color="FFFFFF" w:fill="auto"/>
          </w:tcPr>
          <w:p w:rsidR="00B17D80" w:rsidRDefault="00B17D80" w:rsidP="007B59FD">
            <w:pPr>
              <w:pStyle w:val="TAL"/>
              <w:rPr>
                <w:rFonts w:eastAsia="Batang" w:cs="Arial"/>
                <w:color w:val="000000"/>
                <w:sz w:val="16"/>
                <w:szCs w:val="16"/>
                <w:lang w:eastAsia="ko-KR"/>
              </w:rPr>
            </w:pPr>
          </w:p>
        </w:tc>
        <w:tc>
          <w:tcPr>
            <w:tcW w:w="567"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A076</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Essential corrections of Event Download test cases</w:t>
            </w:r>
          </w:p>
        </w:tc>
        <w:tc>
          <w:tcPr>
            <w:tcW w:w="1187"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8.9.0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p>
        </w:tc>
        <w:tc>
          <w:tcPr>
            <w:tcW w:w="992" w:type="dxa"/>
            <w:shd w:val="solid" w:color="FFFFFF" w:fill="auto"/>
          </w:tcPr>
          <w:p w:rsidR="00B17D80" w:rsidRDefault="00B17D80" w:rsidP="007B59FD">
            <w:pPr>
              <w:pStyle w:val="TAL"/>
              <w:rPr>
                <w:rFonts w:eastAsia="Batang" w:cs="Arial"/>
                <w:color w:val="000000"/>
                <w:sz w:val="16"/>
                <w:szCs w:val="16"/>
                <w:lang w:eastAsia="ko-KR"/>
              </w:rPr>
            </w:pPr>
          </w:p>
        </w:tc>
        <w:tc>
          <w:tcPr>
            <w:tcW w:w="567"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A073</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Essential corrections</w:t>
            </w:r>
          </w:p>
        </w:tc>
        <w:tc>
          <w:tcPr>
            <w:tcW w:w="1187"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8.9.0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p>
        </w:tc>
        <w:tc>
          <w:tcPr>
            <w:tcW w:w="992" w:type="dxa"/>
            <w:shd w:val="solid" w:color="FFFFFF" w:fill="auto"/>
          </w:tcPr>
          <w:p w:rsidR="00B17D80" w:rsidRDefault="00B17D80" w:rsidP="007B59FD">
            <w:pPr>
              <w:pStyle w:val="TAL"/>
              <w:rPr>
                <w:rFonts w:eastAsia="Batang" w:cs="Arial"/>
                <w:color w:val="000000"/>
                <w:sz w:val="16"/>
                <w:szCs w:val="16"/>
                <w:lang w:eastAsia="ko-KR"/>
              </w:rPr>
            </w:pPr>
          </w:p>
        </w:tc>
        <w:tc>
          <w:tcPr>
            <w:tcW w:w="567"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A072</w:t>
            </w:r>
          </w:p>
        </w:tc>
        <w:tc>
          <w:tcPr>
            <w:tcW w:w="284"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Clarification of call hang up in 27.22.4.5 Play Tone</w:t>
            </w:r>
          </w:p>
        </w:tc>
        <w:tc>
          <w:tcPr>
            <w:tcW w:w="1187"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8.9.0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p>
        </w:tc>
        <w:tc>
          <w:tcPr>
            <w:tcW w:w="992" w:type="dxa"/>
            <w:shd w:val="solid" w:color="FFFFFF" w:fill="auto"/>
          </w:tcPr>
          <w:p w:rsidR="00B17D80" w:rsidRDefault="00B17D80" w:rsidP="007B59FD">
            <w:pPr>
              <w:pStyle w:val="TAL"/>
              <w:rPr>
                <w:rFonts w:eastAsia="Batang" w:cs="Arial"/>
                <w:color w:val="000000"/>
                <w:sz w:val="16"/>
                <w:szCs w:val="16"/>
                <w:lang w:eastAsia="ko-KR"/>
              </w:rPr>
            </w:pPr>
          </w:p>
        </w:tc>
        <w:tc>
          <w:tcPr>
            <w:tcW w:w="567"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A074</w:t>
            </w:r>
          </w:p>
        </w:tc>
        <w:tc>
          <w:tcPr>
            <w:tcW w:w="284"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Removal of misleading comment from Refresh SIM Reset tests</w:t>
            </w:r>
          </w:p>
        </w:tc>
        <w:tc>
          <w:tcPr>
            <w:tcW w:w="1187"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8.9.0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p>
        </w:tc>
        <w:tc>
          <w:tcPr>
            <w:tcW w:w="992" w:type="dxa"/>
            <w:shd w:val="solid" w:color="FFFFFF" w:fill="auto"/>
          </w:tcPr>
          <w:p w:rsidR="00B17D80" w:rsidRDefault="00B17D80" w:rsidP="007B59FD">
            <w:pPr>
              <w:pStyle w:val="TAL"/>
              <w:rPr>
                <w:rFonts w:eastAsia="Batang" w:cs="Arial"/>
                <w:color w:val="000000"/>
                <w:sz w:val="16"/>
                <w:szCs w:val="16"/>
                <w:lang w:eastAsia="ko-KR"/>
              </w:rPr>
            </w:pPr>
          </w:p>
        </w:tc>
        <w:tc>
          <w:tcPr>
            <w:tcW w:w="567"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A075</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Correction of poll interval related tests</w:t>
            </w:r>
          </w:p>
        </w:tc>
        <w:tc>
          <w:tcPr>
            <w:tcW w:w="1187"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8.9.0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p>
        </w:tc>
        <w:tc>
          <w:tcPr>
            <w:tcW w:w="992" w:type="dxa"/>
            <w:shd w:val="solid" w:color="FFFFFF" w:fill="auto"/>
          </w:tcPr>
          <w:p w:rsidR="00B17D80" w:rsidRDefault="00B17D80" w:rsidP="007B59FD">
            <w:pPr>
              <w:pStyle w:val="TAL"/>
              <w:rPr>
                <w:rFonts w:eastAsia="Batang" w:cs="Arial"/>
                <w:color w:val="000000"/>
                <w:sz w:val="16"/>
                <w:szCs w:val="16"/>
                <w:lang w:eastAsia="ko-KR"/>
              </w:rPr>
            </w:pPr>
          </w:p>
        </w:tc>
        <w:tc>
          <w:tcPr>
            <w:tcW w:w="56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A077</w:t>
            </w:r>
          </w:p>
        </w:tc>
        <w:tc>
          <w:tcPr>
            <w:tcW w:w="284" w:type="dxa"/>
            <w:shd w:val="solid" w:color="FFFFFF" w:fill="auto"/>
          </w:tcPr>
          <w:p w:rsidR="00B17D80" w:rsidRDefault="00B17D80" w:rsidP="007B59FD">
            <w:pPr>
              <w:pStyle w:val="TAL"/>
              <w:rPr>
                <w:sz w:val="16"/>
                <w:szCs w:val="16"/>
              </w:rPr>
            </w:pPr>
            <w:r>
              <w:rPr>
                <w:sz w:val="16"/>
                <w:szCs w:val="16"/>
              </w:rPr>
              <w:t>-</w:t>
            </w:r>
          </w:p>
        </w:tc>
        <w:tc>
          <w:tcPr>
            <w:tcW w:w="4828" w:type="dxa"/>
            <w:shd w:val="solid" w:color="FFFFFF" w:fill="auto"/>
          </w:tcPr>
          <w:p w:rsidR="00B17D80" w:rsidRDefault="00B17D80" w:rsidP="007B59FD">
            <w:pPr>
              <w:pStyle w:val="TAL"/>
              <w:rPr>
                <w:rFonts w:eastAsia="Batang" w:cs="Arial"/>
                <w:color w:val="000000"/>
                <w:sz w:val="16"/>
                <w:szCs w:val="16"/>
                <w:lang w:eastAsia="ko-KR"/>
              </w:rPr>
            </w:pPr>
            <w:r>
              <w:rPr>
                <w:noProof/>
                <w:sz w:val="16"/>
                <w:szCs w:val="16"/>
              </w:rPr>
              <w:t>Correction of Send Short Message test case</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p>
        </w:tc>
        <w:tc>
          <w:tcPr>
            <w:tcW w:w="992" w:type="dxa"/>
            <w:shd w:val="solid" w:color="FFFFFF" w:fill="auto"/>
          </w:tcPr>
          <w:p w:rsidR="00B17D80" w:rsidRDefault="00B17D80" w:rsidP="007B59FD">
            <w:pPr>
              <w:pStyle w:val="TAL"/>
              <w:rPr>
                <w:rFonts w:eastAsia="Batang" w:cs="Arial"/>
                <w:color w:val="000000"/>
                <w:sz w:val="16"/>
                <w:szCs w:val="16"/>
                <w:lang w:eastAsia="ko-KR"/>
              </w:rPr>
            </w:pPr>
          </w:p>
        </w:tc>
        <w:tc>
          <w:tcPr>
            <w:tcW w:w="56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A078</w:t>
            </w:r>
          </w:p>
        </w:tc>
        <w:tc>
          <w:tcPr>
            <w:tcW w:w="284" w:type="dxa"/>
            <w:shd w:val="solid" w:color="FFFFFF" w:fill="auto"/>
          </w:tcPr>
          <w:p w:rsidR="00B17D80" w:rsidRDefault="00B17D80" w:rsidP="007B59FD">
            <w:pPr>
              <w:pStyle w:val="TAL"/>
              <w:rPr>
                <w:sz w:val="16"/>
                <w:szCs w:val="16"/>
              </w:rPr>
            </w:pPr>
            <w:r>
              <w:rPr>
                <w:sz w:val="16"/>
                <w:szCs w:val="16"/>
              </w:rPr>
              <w:t>-</w:t>
            </w:r>
          </w:p>
        </w:tc>
        <w:tc>
          <w:tcPr>
            <w:tcW w:w="4828" w:type="dxa"/>
            <w:shd w:val="solid" w:color="FFFFFF" w:fill="auto"/>
          </w:tcPr>
          <w:p w:rsidR="00B17D80" w:rsidRDefault="00B17D80" w:rsidP="007B59FD">
            <w:pPr>
              <w:pStyle w:val="TAL"/>
              <w:rPr>
                <w:rFonts w:eastAsia="Batang" w:cs="Arial"/>
                <w:color w:val="000000"/>
                <w:sz w:val="16"/>
                <w:szCs w:val="16"/>
                <w:lang w:eastAsia="ko-KR"/>
              </w:rPr>
            </w:pPr>
            <w:r>
              <w:rPr>
                <w:noProof/>
                <w:sz w:val="16"/>
                <w:szCs w:val="16"/>
              </w:rPr>
              <w:t>Correction of Select Item test case</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p>
        </w:tc>
        <w:tc>
          <w:tcPr>
            <w:tcW w:w="992" w:type="dxa"/>
            <w:shd w:val="solid" w:color="FFFFFF" w:fill="auto"/>
          </w:tcPr>
          <w:p w:rsidR="00B17D80" w:rsidRDefault="00B17D80" w:rsidP="007B59FD">
            <w:pPr>
              <w:pStyle w:val="TAL"/>
              <w:rPr>
                <w:rFonts w:eastAsia="Batang" w:cs="Arial"/>
                <w:color w:val="000000"/>
                <w:sz w:val="16"/>
                <w:szCs w:val="16"/>
                <w:lang w:eastAsia="ko-KR"/>
              </w:rPr>
            </w:pPr>
          </w:p>
        </w:tc>
        <w:tc>
          <w:tcPr>
            <w:tcW w:w="56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A079</w:t>
            </w:r>
          </w:p>
        </w:tc>
        <w:tc>
          <w:tcPr>
            <w:tcW w:w="284" w:type="dxa"/>
            <w:shd w:val="solid" w:color="FFFFFF" w:fill="auto"/>
          </w:tcPr>
          <w:p w:rsidR="00B17D80" w:rsidRDefault="00B17D80" w:rsidP="007B59FD">
            <w:pPr>
              <w:pStyle w:val="TAL"/>
              <w:rPr>
                <w:sz w:val="16"/>
                <w:szCs w:val="16"/>
              </w:rPr>
            </w:pPr>
            <w:r>
              <w:rPr>
                <w:sz w:val="16"/>
                <w:szCs w:val="16"/>
              </w:rPr>
              <w:t>-</w:t>
            </w:r>
          </w:p>
        </w:tc>
        <w:tc>
          <w:tcPr>
            <w:tcW w:w="4828" w:type="dxa"/>
            <w:shd w:val="solid" w:color="FFFFFF" w:fill="auto"/>
          </w:tcPr>
          <w:p w:rsidR="00B17D80" w:rsidRDefault="00B17D80" w:rsidP="007B59FD">
            <w:pPr>
              <w:pStyle w:val="TAL"/>
              <w:rPr>
                <w:rFonts w:eastAsia="Batang" w:cs="Arial"/>
                <w:color w:val="000000"/>
                <w:sz w:val="16"/>
                <w:szCs w:val="16"/>
                <w:lang w:eastAsia="ko-KR"/>
              </w:rPr>
            </w:pPr>
            <w:r>
              <w:rPr>
                <w:noProof/>
                <w:sz w:val="16"/>
                <w:szCs w:val="16"/>
              </w:rPr>
              <w:t>Correction of Language Notification test case</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p>
        </w:tc>
        <w:tc>
          <w:tcPr>
            <w:tcW w:w="992" w:type="dxa"/>
            <w:shd w:val="solid" w:color="FFFFFF" w:fill="auto"/>
          </w:tcPr>
          <w:p w:rsidR="00B17D80" w:rsidRDefault="00B17D80" w:rsidP="007B59FD">
            <w:pPr>
              <w:pStyle w:val="TAL"/>
              <w:rPr>
                <w:rFonts w:eastAsia="Batang" w:cs="Arial"/>
                <w:color w:val="000000"/>
                <w:sz w:val="16"/>
                <w:szCs w:val="16"/>
                <w:lang w:eastAsia="ko-KR"/>
              </w:rPr>
            </w:pPr>
          </w:p>
        </w:tc>
        <w:tc>
          <w:tcPr>
            <w:tcW w:w="56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A080</w:t>
            </w:r>
          </w:p>
        </w:tc>
        <w:tc>
          <w:tcPr>
            <w:tcW w:w="284" w:type="dxa"/>
            <w:shd w:val="solid" w:color="FFFFFF" w:fill="auto"/>
          </w:tcPr>
          <w:p w:rsidR="00B17D80" w:rsidRDefault="00B17D80" w:rsidP="007B59FD">
            <w:pPr>
              <w:pStyle w:val="TAL"/>
              <w:rPr>
                <w:sz w:val="16"/>
                <w:szCs w:val="16"/>
              </w:rPr>
            </w:pPr>
            <w:r>
              <w:rPr>
                <w:sz w:val="16"/>
                <w:szCs w:val="16"/>
              </w:rPr>
              <w:t>-</w:t>
            </w:r>
          </w:p>
        </w:tc>
        <w:tc>
          <w:tcPr>
            <w:tcW w:w="4828" w:type="dxa"/>
            <w:shd w:val="solid" w:color="FFFFFF" w:fill="auto"/>
          </w:tcPr>
          <w:p w:rsidR="00B17D80" w:rsidRDefault="00B17D80" w:rsidP="007B59FD">
            <w:pPr>
              <w:pStyle w:val="TAL"/>
              <w:rPr>
                <w:rFonts w:eastAsia="Batang" w:cs="Arial"/>
                <w:color w:val="000000"/>
                <w:sz w:val="16"/>
                <w:szCs w:val="16"/>
                <w:lang w:eastAsia="ko-KR"/>
              </w:rPr>
            </w:pPr>
            <w:r>
              <w:rPr>
                <w:noProof/>
                <w:sz w:val="16"/>
                <w:szCs w:val="16"/>
              </w:rPr>
              <w:t>Correction of Select Item (Next action identifier) test case</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p>
        </w:tc>
        <w:tc>
          <w:tcPr>
            <w:tcW w:w="992" w:type="dxa"/>
            <w:shd w:val="solid" w:color="FFFFFF" w:fill="auto"/>
          </w:tcPr>
          <w:p w:rsidR="00B17D80" w:rsidRDefault="00B17D80" w:rsidP="007B59FD">
            <w:pPr>
              <w:pStyle w:val="TAL"/>
              <w:rPr>
                <w:rFonts w:eastAsia="Batang" w:cs="Arial"/>
                <w:color w:val="000000"/>
                <w:sz w:val="16"/>
                <w:szCs w:val="16"/>
                <w:lang w:eastAsia="ko-KR"/>
              </w:rPr>
            </w:pPr>
          </w:p>
        </w:tc>
        <w:tc>
          <w:tcPr>
            <w:tcW w:w="56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A081</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eastAsia="Batang" w:cs="Arial"/>
                <w:color w:val="000000"/>
                <w:sz w:val="16"/>
                <w:szCs w:val="16"/>
                <w:lang w:eastAsia="ko-KR"/>
              </w:rPr>
            </w:pPr>
            <w:r>
              <w:rPr>
                <w:noProof/>
                <w:sz w:val="16"/>
                <w:szCs w:val="16"/>
              </w:rPr>
              <w:t>Correction of PROFILE DOWNLOAD test case – incorrect P2</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p>
        </w:tc>
        <w:tc>
          <w:tcPr>
            <w:tcW w:w="992" w:type="dxa"/>
            <w:shd w:val="solid" w:color="FFFFFF" w:fill="auto"/>
          </w:tcPr>
          <w:p w:rsidR="00B17D80" w:rsidRDefault="00B17D80" w:rsidP="007B59FD">
            <w:pPr>
              <w:pStyle w:val="TAL"/>
              <w:rPr>
                <w:rFonts w:eastAsia="Batang" w:cs="Arial"/>
                <w:color w:val="000000"/>
                <w:sz w:val="16"/>
                <w:szCs w:val="16"/>
                <w:lang w:eastAsia="ko-KR"/>
              </w:rPr>
            </w:pPr>
          </w:p>
        </w:tc>
        <w:tc>
          <w:tcPr>
            <w:tcW w:w="56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A082</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eastAsia="Batang" w:cs="Arial"/>
                <w:color w:val="000000"/>
                <w:sz w:val="16"/>
                <w:szCs w:val="16"/>
                <w:lang w:eastAsia="ko-KR"/>
              </w:rPr>
            </w:pPr>
            <w:r>
              <w:rPr>
                <w:noProof/>
                <w:sz w:val="16"/>
                <w:szCs w:val="16"/>
              </w:rPr>
              <w:t>Correction of CALL CONTROL test cases</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p>
        </w:tc>
        <w:tc>
          <w:tcPr>
            <w:tcW w:w="992" w:type="dxa"/>
            <w:shd w:val="solid" w:color="FFFFFF" w:fill="auto"/>
          </w:tcPr>
          <w:p w:rsidR="00B17D80" w:rsidRDefault="00B17D80" w:rsidP="007B59FD">
            <w:pPr>
              <w:pStyle w:val="TAL"/>
              <w:rPr>
                <w:rFonts w:eastAsia="Batang" w:cs="Arial"/>
                <w:color w:val="000000"/>
                <w:sz w:val="16"/>
                <w:szCs w:val="16"/>
                <w:lang w:eastAsia="ko-KR"/>
              </w:rPr>
            </w:pPr>
          </w:p>
        </w:tc>
        <w:tc>
          <w:tcPr>
            <w:tcW w:w="56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A083</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eastAsia="Batang" w:cs="Arial"/>
                <w:color w:val="000000"/>
                <w:sz w:val="16"/>
                <w:szCs w:val="16"/>
                <w:lang w:eastAsia="ko-KR"/>
              </w:rPr>
            </w:pPr>
            <w:r>
              <w:rPr>
                <w:noProof/>
                <w:sz w:val="16"/>
                <w:szCs w:val="16"/>
              </w:rPr>
              <w:t>Incorrect specification of file codings</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p>
        </w:tc>
        <w:tc>
          <w:tcPr>
            <w:tcW w:w="992" w:type="dxa"/>
            <w:shd w:val="solid" w:color="FFFFFF" w:fill="auto"/>
          </w:tcPr>
          <w:p w:rsidR="00B17D80" w:rsidRDefault="00B17D80" w:rsidP="007B59FD">
            <w:pPr>
              <w:pStyle w:val="TAL"/>
              <w:rPr>
                <w:rFonts w:eastAsia="Batang" w:cs="Arial"/>
                <w:color w:val="000000"/>
                <w:sz w:val="16"/>
                <w:szCs w:val="16"/>
                <w:lang w:eastAsia="ko-KR"/>
              </w:rPr>
            </w:pPr>
          </w:p>
        </w:tc>
        <w:tc>
          <w:tcPr>
            <w:tcW w:w="56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A084</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eastAsia="Batang" w:cs="Arial"/>
                <w:color w:val="000000"/>
                <w:sz w:val="16"/>
                <w:szCs w:val="16"/>
                <w:lang w:eastAsia="ko-KR"/>
              </w:rPr>
            </w:pPr>
            <w:r>
              <w:rPr>
                <w:noProof/>
                <w:sz w:val="16"/>
                <w:szCs w:val="16"/>
              </w:rPr>
              <w:t>Correction of Refresh test case</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p>
        </w:tc>
        <w:tc>
          <w:tcPr>
            <w:tcW w:w="992" w:type="dxa"/>
            <w:shd w:val="solid" w:color="FFFFFF" w:fill="auto"/>
          </w:tcPr>
          <w:p w:rsidR="00B17D80" w:rsidRDefault="00B17D80" w:rsidP="007B59FD">
            <w:pPr>
              <w:pStyle w:val="TAL"/>
              <w:rPr>
                <w:rFonts w:eastAsia="Batang" w:cs="Arial"/>
                <w:color w:val="000000"/>
                <w:sz w:val="16"/>
                <w:szCs w:val="16"/>
                <w:lang w:eastAsia="ko-KR"/>
              </w:rPr>
            </w:pPr>
          </w:p>
        </w:tc>
        <w:tc>
          <w:tcPr>
            <w:tcW w:w="56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A085</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eastAsia="Batang" w:cs="Arial"/>
                <w:color w:val="000000"/>
                <w:sz w:val="16"/>
                <w:szCs w:val="16"/>
                <w:lang w:eastAsia="ko-KR"/>
              </w:rPr>
            </w:pPr>
            <w:r>
              <w:rPr>
                <w:noProof/>
                <w:sz w:val="16"/>
                <w:szCs w:val="16"/>
              </w:rPr>
              <w:t>Correction of MO SM CONTROL BY SIM test case</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p>
        </w:tc>
        <w:tc>
          <w:tcPr>
            <w:tcW w:w="992" w:type="dxa"/>
            <w:shd w:val="solid" w:color="FFFFFF" w:fill="auto"/>
          </w:tcPr>
          <w:p w:rsidR="00B17D80" w:rsidRDefault="00B17D80" w:rsidP="007B59FD">
            <w:pPr>
              <w:pStyle w:val="TAL"/>
              <w:rPr>
                <w:rFonts w:eastAsia="Batang" w:cs="Arial"/>
                <w:color w:val="000000"/>
                <w:sz w:val="16"/>
                <w:szCs w:val="16"/>
                <w:lang w:eastAsia="ko-KR"/>
              </w:rPr>
            </w:pPr>
          </w:p>
        </w:tc>
        <w:tc>
          <w:tcPr>
            <w:tcW w:w="56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A086</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eastAsia="Batang" w:cs="Arial"/>
                <w:color w:val="000000"/>
                <w:sz w:val="16"/>
                <w:szCs w:val="16"/>
                <w:lang w:eastAsia="ko-KR"/>
              </w:rPr>
            </w:pPr>
            <w:r>
              <w:rPr>
                <w:noProof/>
                <w:sz w:val="16"/>
                <w:szCs w:val="16"/>
              </w:rPr>
              <w:t>Correction of Errors</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p>
        </w:tc>
        <w:tc>
          <w:tcPr>
            <w:tcW w:w="992" w:type="dxa"/>
            <w:shd w:val="solid" w:color="FFFFFF" w:fill="auto"/>
          </w:tcPr>
          <w:p w:rsidR="00B17D80" w:rsidRDefault="00B17D80" w:rsidP="007B59FD">
            <w:pPr>
              <w:pStyle w:val="TAL"/>
              <w:rPr>
                <w:rFonts w:eastAsia="Batang" w:cs="Arial"/>
                <w:color w:val="000000"/>
                <w:sz w:val="16"/>
                <w:szCs w:val="16"/>
                <w:lang w:eastAsia="ko-KR"/>
              </w:rPr>
            </w:pPr>
          </w:p>
        </w:tc>
        <w:tc>
          <w:tcPr>
            <w:tcW w:w="56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A087</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eastAsia="Batang" w:cs="Arial"/>
                <w:color w:val="000000"/>
                <w:sz w:val="16"/>
                <w:szCs w:val="16"/>
                <w:lang w:eastAsia="ko-KR"/>
              </w:rPr>
            </w:pPr>
            <w:r>
              <w:rPr>
                <w:noProof/>
                <w:sz w:val="16"/>
                <w:szCs w:val="16"/>
              </w:rPr>
              <w:t>Clarification of PLAY TONE test case</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p>
        </w:tc>
        <w:tc>
          <w:tcPr>
            <w:tcW w:w="992" w:type="dxa"/>
            <w:shd w:val="solid" w:color="FFFFFF" w:fill="auto"/>
          </w:tcPr>
          <w:p w:rsidR="00B17D80" w:rsidRDefault="00B17D80" w:rsidP="007B59FD">
            <w:pPr>
              <w:pStyle w:val="TAL"/>
              <w:rPr>
                <w:rFonts w:eastAsia="Batang" w:cs="Arial"/>
                <w:color w:val="000000"/>
                <w:sz w:val="16"/>
                <w:szCs w:val="16"/>
                <w:lang w:eastAsia="ko-KR"/>
              </w:rPr>
            </w:pPr>
          </w:p>
        </w:tc>
        <w:tc>
          <w:tcPr>
            <w:tcW w:w="56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A088</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eastAsia="Batang" w:cs="Arial"/>
                <w:color w:val="000000"/>
                <w:sz w:val="16"/>
                <w:szCs w:val="16"/>
                <w:lang w:eastAsia="ko-KR"/>
              </w:rPr>
            </w:pPr>
            <w:r>
              <w:rPr>
                <w:noProof/>
                <w:sz w:val="16"/>
                <w:szCs w:val="16"/>
              </w:rPr>
              <w:t>Clarification of RECEIVE DATA test case</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p>
        </w:tc>
        <w:tc>
          <w:tcPr>
            <w:tcW w:w="992" w:type="dxa"/>
            <w:shd w:val="solid" w:color="FFFFFF" w:fill="auto"/>
          </w:tcPr>
          <w:p w:rsidR="00B17D80" w:rsidRDefault="00B17D80" w:rsidP="007B59FD">
            <w:pPr>
              <w:pStyle w:val="TAL"/>
              <w:rPr>
                <w:rFonts w:eastAsia="Batang" w:cs="Arial"/>
                <w:color w:val="000000"/>
                <w:sz w:val="16"/>
                <w:szCs w:val="16"/>
                <w:lang w:eastAsia="ko-KR"/>
              </w:rPr>
            </w:pPr>
          </w:p>
        </w:tc>
        <w:tc>
          <w:tcPr>
            <w:tcW w:w="56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A089</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eastAsia="Batang" w:cs="Arial"/>
                <w:color w:val="000000"/>
                <w:sz w:val="16"/>
                <w:szCs w:val="16"/>
                <w:lang w:eastAsia="ko-KR"/>
              </w:rPr>
            </w:pPr>
            <w:r>
              <w:rPr>
                <w:sz w:val="16"/>
                <w:szCs w:val="16"/>
              </w:rPr>
              <w:t>Corrections for Test Case 27.22.5.1 (SMS-PP Data Download)</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p>
        </w:tc>
        <w:tc>
          <w:tcPr>
            <w:tcW w:w="992" w:type="dxa"/>
            <w:shd w:val="solid" w:color="FFFFFF" w:fill="auto"/>
          </w:tcPr>
          <w:p w:rsidR="00B17D80" w:rsidRDefault="00B17D80" w:rsidP="007B59FD">
            <w:pPr>
              <w:pStyle w:val="TAL"/>
              <w:rPr>
                <w:rFonts w:eastAsia="Batang" w:cs="Arial"/>
                <w:color w:val="000000"/>
                <w:sz w:val="16"/>
                <w:szCs w:val="16"/>
                <w:lang w:eastAsia="ko-KR"/>
              </w:rPr>
            </w:pPr>
          </w:p>
        </w:tc>
        <w:tc>
          <w:tcPr>
            <w:tcW w:w="56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A090</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eastAsia="Batang" w:cs="Arial"/>
                <w:color w:val="000000"/>
                <w:sz w:val="16"/>
                <w:szCs w:val="16"/>
                <w:lang w:eastAsia="ko-KR"/>
              </w:rPr>
            </w:pPr>
            <w:r>
              <w:rPr>
                <w:noProof/>
                <w:sz w:val="16"/>
                <w:szCs w:val="16"/>
              </w:rPr>
              <w:t xml:space="preserve">Modification of 27.22.1 PROFILE DOWNLOAD </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p>
        </w:tc>
        <w:tc>
          <w:tcPr>
            <w:tcW w:w="992" w:type="dxa"/>
            <w:shd w:val="solid" w:color="FFFFFF" w:fill="auto"/>
          </w:tcPr>
          <w:p w:rsidR="00B17D80" w:rsidRDefault="00B17D80" w:rsidP="007B59FD">
            <w:pPr>
              <w:pStyle w:val="TAL"/>
              <w:rPr>
                <w:rFonts w:eastAsia="Batang" w:cs="Arial"/>
                <w:color w:val="000000"/>
                <w:sz w:val="16"/>
                <w:szCs w:val="16"/>
                <w:lang w:eastAsia="ko-KR"/>
              </w:rPr>
            </w:pPr>
          </w:p>
        </w:tc>
        <w:tc>
          <w:tcPr>
            <w:tcW w:w="56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A091</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eastAsia="Batang" w:cs="Arial"/>
                <w:color w:val="000000"/>
                <w:sz w:val="16"/>
                <w:szCs w:val="16"/>
                <w:lang w:eastAsia="ko-KR"/>
              </w:rPr>
            </w:pPr>
            <w:r>
              <w:rPr>
                <w:noProof/>
                <w:sz w:val="16"/>
                <w:szCs w:val="16"/>
              </w:rPr>
              <w:t>Correction of Set Up Idle Mode Text  test case</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p>
        </w:tc>
        <w:tc>
          <w:tcPr>
            <w:tcW w:w="992" w:type="dxa"/>
            <w:shd w:val="solid" w:color="FFFFFF" w:fill="auto"/>
          </w:tcPr>
          <w:p w:rsidR="00B17D80" w:rsidRDefault="00B17D80" w:rsidP="007B59FD">
            <w:pPr>
              <w:pStyle w:val="TAL"/>
              <w:rPr>
                <w:rFonts w:eastAsia="Batang" w:cs="Arial"/>
                <w:color w:val="000000"/>
                <w:sz w:val="16"/>
                <w:szCs w:val="16"/>
                <w:lang w:eastAsia="ko-KR"/>
              </w:rPr>
            </w:pPr>
          </w:p>
        </w:tc>
        <w:tc>
          <w:tcPr>
            <w:tcW w:w="56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A092</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eastAsia="Batang" w:cs="Arial"/>
                <w:color w:val="000000"/>
                <w:sz w:val="16"/>
                <w:szCs w:val="16"/>
                <w:lang w:eastAsia="ko-KR"/>
              </w:rPr>
            </w:pPr>
            <w:r>
              <w:rPr>
                <w:noProof/>
                <w:sz w:val="16"/>
                <w:szCs w:val="16"/>
              </w:rPr>
              <w:t>Correction of Timer Management test cases</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p>
        </w:tc>
        <w:tc>
          <w:tcPr>
            <w:tcW w:w="992" w:type="dxa"/>
            <w:shd w:val="solid" w:color="FFFFFF" w:fill="auto"/>
          </w:tcPr>
          <w:p w:rsidR="00B17D80" w:rsidRDefault="00B17D80" w:rsidP="007B59FD">
            <w:pPr>
              <w:pStyle w:val="TAL"/>
              <w:rPr>
                <w:rFonts w:eastAsia="Batang" w:cs="Arial"/>
                <w:color w:val="000000"/>
                <w:sz w:val="16"/>
                <w:szCs w:val="16"/>
                <w:lang w:eastAsia="ko-KR"/>
              </w:rPr>
            </w:pPr>
          </w:p>
        </w:tc>
        <w:tc>
          <w:tcPr>
            <w:tcW w:w="56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A093</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eastAsia="Batang" w:cs="Arial"/>
                <w:color w:val="000000"/>
                <w:sz w:val="16"/>
                <w:szCs w:val="16"/>
                <w:lang w:eastAsia="ko-KR"/>
              </w:rPr>
            </w:pPr>
            <w:r>
              <w:rPr>
                <w:noProof/>
                <w:sz w:val="16"/>
                <w:szCs w:val="16"/>
              </w:rPr>
              <w:t>Essential Corrections on Launch Browser</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TP-27</w:t>
            </w:r>
          </w:p>
        </w:tc>
        <w:tc>
          <w:tcPr>
            <w:tcW w:w="992" w:type="dxa"/>
            <w:shd w:val="solid" w:color="FFFFFF" w:fill="auto"/>
          </w:tcPr>
          <w:p w:rsidR="00B17D80" w:rsidRDefault="00B17D80" w:rsidP="007B59FD">
            <w:pPr>
              <w:pStyle w:val="TAL"/>
              <w:rPr>
                <w:rFonts w:eastAsia="Batang" w:cs="Arial"/>
                <w:color w:val="000000"/>
                <w:sz w:val="16"/>
                <w:szCs w:val="16"/>
                <w:lang w:eastAsia="ko-KR"/>
              </w:rPr>
            </w:pPr>
            <w:r>
              <w:rPr>
                <w:rFonts w:cs="Arial"/>
                <w:color w:val="000000"/>
                <w:sz w:val="16"/>
                <w:szCs w:val="16"/>
              </w:rPr>
              <w:t>T3-050096</w:t>
            </w:r>
          </w:p>
        </w:tc>
        <w:tc>
          <w:tcPr>
            <w:tcW w:w="567" w:type="dxa"/>
            <w:shd w:val="solid" w:color="FFFFFF" w:fill="auto"/>
          </w:tcPr>
          <w:p w:rsidR="00B17D80" w:rsidRDefault="00B17D80" w:rsidP="007B59FD">
            <w:pPr>
              <w:pStyle w:val="TAL"/>
              <w:rPr>
                <w:rFonts w:eastAsia="Batang" w:cs="Arial"/>
                <w:color w:val="000000"/>
                <w:sz w:val="16"/>
                <w:szCs w:val="16"/>
                <w:lang w:eastAsia="ko-KR"/>
              </w:rPr>
            </w:pPr>
            <w:r>
              <w:rPr>
                <w:rFonts w:cs="Arial"/>
                <w:color w:val="000000"/>
                <w:sz w:val="16"/>
                <w:szCs w:val="16"/>
              </w:rPr>
              <w:t>A094</w:t>
            </w:r>
          </w:p>
        </w:tc>
        <w:tc>
          <w:tcPr>
            <w:tcW w:w="284"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noProof/>
                <w:sz w:val="16"/>
                <w:szCs w:val="16"/>
              </w:rPr>
            </w:pPr>
            <w:r>
              <w:rPr>
                <w:rFonts w:cs="Arial"/>
                <w:color w:val="000000"/>
                <w:sz w:val="16"/>
                <w:szCs w:val="16"/>
              </w:rPr>
              <w:t>Correction of terminal profile test</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TP-27</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T3-050097</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A095</w:t>
            </w:r>
          </w:p>
        </w:tc>
        <w:tc>
          <w:tcPr>
            <w:tcW w:w="284" w:type="dxa"/>
            <w:shd w:val="solid" w:color="FFFFFF" w:fill="auto"/>
          </w:tcPr>
          <w:p w:rsidR="00B17D80" w:rsidRDefault="00B17D80" w:rsidP="007B59FD">
            <w:pPr>
              <w:pStyle w:val="TAL"/>
              <w:rPr>
                <w:rFonts w:cs="Arial"/>
                <w:color w:val="000000"/>
                <w:sz w:val="16"/>
                <w:szCs w:val="16"/>
                <w:lang w:val="en-US"/>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 of Set Up Call test</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TP-27</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T3-050098</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A096</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Corrections</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TP-27</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T3-050099</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A097</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 of Call Connected Event test</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TP-27</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T3-050100</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A098</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 of Call Control test cases</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TP-27</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T3-050125</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A099</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Corrections of references</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TP-27</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T3-050155</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A100</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Clarification on LAUNCH BROWSER test case</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TP-27</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T3-050194</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A101</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 of network related tests</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TP-27</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T3-050195</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A102</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 of Timer Management test</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TP-27</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T3-050196</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A103</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 of coding of SS RETURN RESULT in 27.22.4.12 SEND USSD</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TP-27</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T3-050197</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A104</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 of Expected sequence 2.4 in section 27.22.4.22.2.4 SET UP IDLE MODE TEXT (icon support)</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TP-27</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T3-050198</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A105</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 on Timer Management test cases</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CT-28</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C6-050354</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A106</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 of coding in MT Call Even</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8.12.0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CT-28</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C6-050381</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A107</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corrections</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8.12.0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CT-28</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C6-050382</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A109</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Too many digits in PCS 1900 for the Called Party BCD number</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8.12.0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CT-29</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C6-050629</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A110</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CR 11.10-4: Correction of applicability and terminal profile support tables</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CT-29</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C6-050631</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A111</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CR 11.10-4: Correction of Refresh tests</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CT-29</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C6-050632</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A112</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CR 11.10-4: Correction of EF_BDN coding</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CT-29</w:t>
            </w:r>
          </w:p>
        </w:tc>
        <w:tc>
          <w:tcPr>
            <w:tcW w:w="992" w:type="dxa"/>
            <w:shd w:val="solid" w:color="FFFFFF" w:fill="auto"/>
          </w:tcPr>
          <w:p w:rsidR="00B17D80" w:rsidRDefault="00B17D80" w:rsidP="007B59FD">
            <w:pPr>
              <w:pStyle w:val="TAL"/>
              <w:rPr>
                <w:rFonts w:cs="Arial"/>
                <w:b/>
                <w:color w:val="000000"/>
                <w:sz w:val="16"/>
                <w:szCs w:val="16"/>
              </w:rPr>
            </w:pPr>
            <w:r>
              <w:rPr>
                <w:rFonts w:cs="Arial"/>
                <w:color w:val="000000"/>
                <w:sz w:val="16"/>
                <w:szCs w:val="16"/>
              </w:rPr>
              <w:t>C6-050634</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A127</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CR 11.10-4 R99: Essential correction to Terminal Profile table E.1</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CT-29</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C6-050636</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A113</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CR 11.10-4: Incorrect Dialling Number string in clause 27.22.4.13.1 SEQ 1.9 for PCS 1900</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CT-29</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C6-050640</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A115</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CR 11.10-4: Incorrect Ti Flag value for SET UP 1.4.1 in clause 27.22.4.16.1</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CT-29</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C6-050642</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A116</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CR 11.10-4: Correction of TP-MR (TP Message Reference) of the SMS SUBMIT TPDU submitted to the SS (Network)</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CT-29</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C6-050644</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A117</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 xml:space="preserve">CR 11.10-4: Corrections in the Logical description and BER </w:t>
            </w:r>
            <w:r>
              <w:rPr>
                <w:rFonts w:cs="Arial"/>
                <w:color w:val="000000"/>
                <w:sz w:val="16"/>
                <w:szCs w:val="16"/>
              </w:rPr>
              <w:lastRenderedPageBreak/>
              <w:t>encoding in clause 27.22.6.2 and 27.22.4.11</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lastRenderedPageBreak/>
              <w:t>8.13.0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CT-29</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C6-050646</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A118</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CR 11.10-4: Incorrect DCS in SMS-CB data download tests</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CT-29</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C6-050662</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A119</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CR 11.10-4: Essential Corrections in clause 27.22.8 MO SHORT MESSAGE CONTROL BY SIM</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CT-29</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C6-050664</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A120</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CR 11.10-4: Essential Corrections</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CT-29</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C6-050671</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A121</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CR 11.10-4 R99: Essential corrections in clause 27.22.4.7.2 REFRESH (IMSI changing procedure)</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CT-29</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C6-050672</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A122</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CR 11.10-4 R99: Incorrect SMS-PP 1.4.1 TPDU in clause 27.22.4.22.1</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CT-29</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C6-050674</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A123</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CR 11.10-4 R99: Missing interactions in Bearer Independent Protocol test cases</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CT-29</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C6-050669</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A124</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CR 11.10-4 R99: Applicability of  TC 27.22.4.7.1 and TCs related to FDN and BDN</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CT-29</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C6-050703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A126</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 of CB message identifier</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CT-29</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C6-050714</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A125</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corrections in display icons Setup Menu and Select Item</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editorial corrections due to the CRs approved at CP-29</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8.13.1</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CT-30</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CP-050483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A114</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Corrections of Set Up Call (second alpha identifier) test</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CT-30</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CP-050483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A129</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Corrections of Set Up Menu test</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CT-30</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CP-050483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A130</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Corrections in clause 27.22.4.11</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CT-30</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CP-050483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A131</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Corrections to Select Item (icons support)</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CT-30</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CP-050483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A132</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27.22.7.4.1 Location Status Event (normal)</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CT-30</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CP-050483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A134</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 of applicability table</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CT-30</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CP-050483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A135</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 in SMS-PP 1.4.1 TPDU of clause 27.22.4.22.1</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CT-30</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CP-050483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A136</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Corrections of SMS-PP download message in Refresh test case</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CT-30</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CP-050483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A137</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in MO SHORT MESSAGE CONTROL BY SIM Deletion of sequence 1.9</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CT-30</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CP-050483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A138</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Deletion of SEQ 1.3 in clause 27.22.4.13.1</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CT-31</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CP-060014</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A148</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Corrections in clause 27.22.4.11</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CT-31</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CP-060014</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A151</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Corrections in clause 27.22.8 MO SHORT MESSAGE CONTROL BY SIM</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CT-31</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CP-060014</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A147</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in SEQ 1.4 of clause 27.22.4.11.1 SEND SS (normal)</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CT-31</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CP-060014</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A146</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corrections of Run AT Command tests</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CT-31</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CP-060014</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A152</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corrections to SET UP CALL test sequences</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CT-31</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CP-060012</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A158</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of Refresh IMSI changing tests</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CT-31</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CP-060012</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A141</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of UCS2 related test case applicability</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CT-31</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CP-060012</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A142</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Removal of SEQ 2.2 in clause 27.22.4.12.2</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CT-31</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CP-060012</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A150</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of Channel Data length in SEQ 1.1 of clause 27.22.4.30</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CT-31</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CP-060012</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A145</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of  SMS-CB (data download) tests</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CT-31</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CP-060013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A139</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Deletion of Send Data test sequence</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CT-31</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CP-060013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A140</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of Provide Local Information (IMEI) test</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CT-31</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CP-060013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A143</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in SEQ 1.8 of clause 27.22.8</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CT-31</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CP-060013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A144</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on 27.22.7.3.1 Call Disconnected Event</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CT-31</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CP-060013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A149</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of Channel Data length in clause 27.22.4.30</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CT-31</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CP-060015</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A154</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in TERMINAL RESPONSE coding of clause 27.22.4.31</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CT-31</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CP-060015</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A156</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corrections to Timer Expiration tests</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CT-31</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CP-060015</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A153</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BER-TLV suppressions</w:t>
            </w:r>
          </w:p>
        </w:tc>
        <w:tc>
          <w:tcPr>
            <w:tcW w:w="1187"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8.15.0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CT-31</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CP-060016</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A155</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Creation of a new TS 51.10-4, Rel-4 specification coming from TS 11.10-4 R99</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51.010-4v4.0.0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CT-32</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CP-060236</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0001</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to prevent optional ME features being mandatorily tested</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CT-32</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CP-060236</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0004</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of Language Selection Event test</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CT-32</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CP-060242</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0002</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of BIP tests</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CT-32</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CP-060242</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0003</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in REGISTER 1.2B message coding of clause 27.22.4.11.1 SEND SS (normal)</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CT-32</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CP-060242</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0005</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of 27.22.4.13.1 SET UP CALL, seq 1.4</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CT-32</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CP-060242</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0006</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of second card reader test applicability</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CT-32</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CP-060242</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0007</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 of TON/NPI coding for Call Control Test case</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CT-32</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CP-060242</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0008</w:t>
            </w:r>
          </w:p>
        </w:tc>
        <w:tc>
          <w:tcPr>
            <w:tcW w:w="284" w:type="dxa"/>
            <w:shd w:val="solid" w:color="FFFFFF" w:fill="auto"/>
          </w:tcPr>
          <w:p w:rsidR="00B17D80" w:rsidRDefault="00B17D80" w:rsidP="007B59FD">
            <w:pPr>
              <w:pStyle w:val="TAL"/>
              <w:rPr>
                <w:rFonts w:eastAsia="Batang" w:cs="Arial"/>
                <w:color w:val="000000"/>
                <w:sz w:val="16"/>
                <w:szCs w:val="16"/>
                <w:lang w:eastAsia="ko-KR"/>
              </w:rPr>
            </w:pPr>
            <w:r>
              <w:rPr>
                <w:rFonts w:eastAsia="Batang" w:cs="Arial"/>
                <w:color w:val="000000"/>
                <w:sz w:val="16"/>
                <w:szCs w:val="16"/>
                <w:lang w:eastAsia="ko-KR"/>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corrections on 27.22.4.11.1 sequence. 1.2</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CT-33</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CP-060382</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0016</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of GET INPUT test</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4.2.0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CT-33</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CP-060382</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0018</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of SEND DATA test</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4.2.0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CT-33</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CP-060382</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0019</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 of various typographical errors</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4.2.0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CT-33</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CP-060382</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0010</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2</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of BIP test cases</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4.2.0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CT-33</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CP-060517</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0012</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corrections Set Up Call, seq. 1.9</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4.2.0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CT-33</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CP-060475</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0014</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corrections of MMI entries in table E.1</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4.2.0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CT-33</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CP-060475</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0009</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Corrections to SET UP CALL test case 27.22.4.13.1</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4.2.0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CT-33</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CP-060475</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0020</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2</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corrections to SEND SS concerning longForwardedToNumber</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4.2.0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CT-33</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CP-060475</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0017</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2</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Corrections to MO SHORT MESSAGE CONTROL BY SIM tests</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4.2.0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CT-34</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CP-060539</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0023</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corrections on TC 27.22.4.29, sequence 1.1</w:t>
            </w:r>
          </w:p>
        </w:tc>
        <w:tc>
          <w:tcPr>
            <w:tcW w:w="1187" w:type="dxa"/>
            <w:shd w:val="solid" w:color="FFFFFF" w:fill="auto"/>
          </w:tcPr>
          <w:p w:rsidR="00B17D80" w:rsidRDefault="00B17D80" w:rsidP="007B59FD">
            <w:pPr>
              <w:pStyle w:val="TAL"/>
              <w:rPr>
                <w:rFonts w:cs="Arial"/>
                <w:sz w:val="16"/>
                <w:szCs w:val="16"/>
              </w:rPr>
            </w:pPr>
            <w:r>
              <w:rPr>
                <w:rFonts w:cs="Arial"/>
                <w:color w:val="000000"/>
                <w:sz w:val="16"/>
                <w:szCs w:val="16"/>
              </w:rPr>
              <w:t>4.3.0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lastRenderedPageBreak/>
              <w:t>CT-34</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CP-060540</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0021</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 of APN Coding in Open Channel test case</w:t>
            </w:r>
            <w:r>
              <w:rPr>
                <w:rFonts w:cs="Arial"/>
                <w:b/>
                <w:bCs/>
                <w:color w:val="000000"/>
                <w:sz w:val="16"/>
                <w:szCs w:val="16"/>
              </w:rPr>
              <w:t xml:space="preserve"> </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CT-34</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CP-060540</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0013</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2</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corrections of BIP entries in table E.1</w:t>
            </w:r>
          </w:p>
        </w:tc>
        <w:tc>
          <w:tcPr>
            <w:tcW w:w="1187" w:type="dxa"/>
            <w:shd w:val="solid" w:color="FFFFFF" w:fill="auto"/>
          </w:tcPr>
          <w:p w:rsidR="00B17D80" w:rsidRDefault="00B17D80" w:rsidP="007B59FD">
            <w:pPr>
              <w:pStyle w:val="TAL"/>
              <w:rPr>
                <w:rFonts w:cs="Arial"/>
                <w:sz w:val="16"/>
                <w:szCs w:val="16"/>
              </w:rPr>
            </w:pPr>
            <w:r>
              <w:rPr>
                <w:rFonts w:cs="Arial"/>
                <w:color w:val="000000"/>
                <w:sz w:val="16"/>
                <w:szCs w:val="16"/>
              </w:rPr>
              <w:t>4.3.0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CT-34</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CP-060540</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0022</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2</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of Result TLV handling</w:t>
            </w:r>
            <w:r>
              <w:rPr>
                <w:rFonts w:cs="Arial"/>
                <w:b/>
                <w:bCs/>
                <w:color w:val="000000"/>
                <w:sz w:val="16"/>
                <w:szCs w:val="16"/>
              </w:rPr>
              <w:t xml:space="preserve"> </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CT-34</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CP-060540</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0024</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of expected sequence in OPEN CHANNEL test case</w:t>
            </w:r>
            <w:r>
              <w:rPr>
                <w:rFonts w:cs="Arial"/>
                <w:b/>
                <w:bCs/>
                <w:color w:val="000000"/>
                <w:sz w:val="16"/>
                <w:szCs w:val="16"/>
              </w:rPr>
              <w:t xml:space="preserve"> </w:t>
            </w:r>
          </w:p>
        </w:tc>
        <w:tc>
          <w:tcPr>
            <w:tcW w:w="1187" w:type="dxa"/>
            <w:shd w:val="solid" w:color="FFFFFF" w:fill="auto"/>
          </w:tcPr>
          <w:p w:rsidR="00B17D80" w:rsidRDefault="00B17D80" w:rsidP="007B59FD">
            <w:pPr>
              <w:pStyle w:val="TAL"/>
              <w:rPr>
                <w:rFonts w:cs="Arial"/>
                <w:sz w:val="16"/>
                <w:szCs w:val="16"/>
              </w:rPr>
            </w:pPr>
            <w:r>
              <w:rPr>
                <w:rFonts w:cs="Arial"/>
                <w:color w:val="000000"/>
                <w:sz w:val="16"/>
                <w:szCs w:val="16"/>
              </w:rPr>
              <w:t>4.3.0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CT-35</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CP-070062</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0032</w:t>
            </w:r>
          </w:p>
        </w:tc>
        <w:tc>
          <w:tcPr>
            <w:tcW w:w="284" w:type="dxa"/>
            <w:shd w:val="solid" w:color="FFFFFF" w:fill="auto"/>
          </w:tcPr>
          <w:p w:rsidR="00B17D80" w:rsidRDefault="00B17D80" w:rsidP="007B59FD">
            <w:pPr>
              <w:pStyle w:val="TAL"/>
              <w:rPr>
                <w:rFonts w:cs="Arial"/>
                <w:color w:val="000000"/>
                <w:sz w:val="16"/>
                <w:szCs w:val="16"/>
              </w:rPr>
            </w:pP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of Send USSD applicability</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CT-35</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CP-070062</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0030</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of GPRS QoS parameter in BIP tests</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CT-35</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CP-070062</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0036</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Test execution recommendation for terminals supporting both, SAT and USAT</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CT-35</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CP-070063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0029</w:t>
            </w:r>
          </w:p>
        </w:tc>
        <w:tc>
          <w:tcPr>
            <w:tcW w:w="284" w:type="dxa"/>
            <w:shd w:val="solid" w:color="FFFFFF" w:fill="auto"/>
          </w:tcPr>
          <w:p w:rsidR="00B17D80" w:rsidRDefault="00B17D80" w:rsidP="007B59FD">
            <w:pPr>
              <w:pStyle w:val="TAL"/>
              <w:rPr>
                <w:rFonts w:cs="Arial"/>
                <w:color w:val="000000"/>
                <w:sz w:val="16"/>
                <w:szCs w:val="16"/>
              </w:rPr>
            </w:pP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of 27.22.5.2</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CT-35</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CP-070063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0027</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of Terminal Profile Support table</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CT-35</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CP-070063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0026</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of 27.22.4.13.1 Expected Sequence 1.7</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CT-36</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CP-070290</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0037</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 of reference to ISO/IEC 7816-3</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CT-36</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CP-070290</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0038</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of test case applicability for 27.22.6.1</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CT-36</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CP-070290</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0039</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on 27.22.8</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MCC Table formatting throughout document (reduces page count)</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CT-37</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CP-070609</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0040</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to 27.22.8</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4.6.0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CT-37</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CP-070610</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0041</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of 27.22.6.2</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4.6.0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CT-37</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CP-070610</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0042</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of 27.22.4.13.1, seq. 1.9</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4.6.0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CT-37</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CP-070609</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0043</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Essential Correction to insert a missing Carriage Return</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4.6.0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CT-38</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CP-070843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0044</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Pr="002D6E8C" w:rsidRDefault="00B17D80" w:rsidP="007B59FD">
            <w:pPr>
              <w:pStyle w:val="TAL"/>
              <w:rPr>
                <w:rFonts w:cs="Arial"/>
                <w:color w:val="000000"/>
                <w:sz w:val="16"/>
                <w:szCs w:val="16"/>
              </w:rPr>
            </w:pPr>
            <w:r w:rsidRPr="002D6E8C">
              <w:rPr>
                <w:rFonts w:cs="Arial"/>
                <w:color w:val="000000"/>
                <w:sz w:val="16"/>
                <w:szCs w:val="16"/>
              </w:rPr>
              <w:t>Essential correction of 27.22.4.7.1, seq. 1.6</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4.7.0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CT-38</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CP-070843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0045</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Pr="002D6E8C" w:rsidRDefault="00B17D80" w:rsidP="007B59FD">
            <w:pPr>
              <w:pStyle w:val="TAL"/>
              <w:rPr>
                <w:rFonts w:cs="Arial"/>
                <w:color w:val="000000"/>
                <w:sz w:val="16"/>
                <w:szCs w:val="16"/>
              </w:rPr>
            </w:pPr>
            <w:r w:rsidRPr="002D6E8C">
              <w:rPr>
                <w:rFonts w:cs="Arial"/>
                <w:color w:val="000000"/>
                <w:sz w:val="16"/>
                <w:szCs w:val="16"/>
              </w:rPr>
              <w:t>Essential correction of 27.22.8, seq. 1.3</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4.7.0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CT-38</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CP-070843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0046</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Pr="002D6E8C" w:rsidRDefault="00B17D80" w:rsidP="007B59FD">
            <w:pPr>
              <w:pStyle w:val="TAL"/>
              <w:rPr>
                <w:rFonts w:cs="Arial"/>
                <w:color w:val="000000"/>
                <w:sz w:val="16"/>
                <w:szCs w:val="16"/>
              </w:rPr>
            </w:pPr>
            <w:r w:rsidRPr="002D6E8C">
              <w:rPr>
                <w:rFonts w:cs="Arial"/>
                <w:color w:val="000000"/>
                <w:sz w:val="16"/>
                <w:szCs w:val="16"/>
              </w:rPr>
              <w:t>Essential correction of 27.22.4.26.2.4.2, seq. 2.2</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4.7.0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CT-38</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CP-070843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0047</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w:t>
            </w:r>
          </w:p>
        </w:tc>
        <w:tc>
          <w:tcPr>
            <w:tcW w:w="4828" w:type="dxa"/>
            <w:shd w:val="solid" w:color="FFFFFF" w:fill="auto"/>
          </w:tcPr>
          <w:p w:rsidR="00B17D80" w:rsidRPr="002D6E8C" w:rsidRDefault="00B17D80" w:rsidP="007B59FD">
            <w:pPr>
              <w:pStyle w:val="TAL"/>
              <w:rPr>
                <w:rFonts w:cs="Arial"/>
                <w:color w:val="000000"/>
                <w:sz w:val="16"/>
                <w:szCs w:val="16"/>
              </w:rPr>
            </w:pPr>
            <w:r w:rsidRPr="002D6E8C">
              <w:rPr>
                <w:rFonts w:cs="Arial"/>
                <w:color w:val="000000"/>
                <w:sz w:val="16"/>
                <w:szCs w:val="16"/>
              </w:rPr>
              <w:t>Correction to add optional support of Call Hold Supplementary Service</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4.7.0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CT-39</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CP-080170</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0048</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Pr="004632A3" w:rsidRDefault="00B17D80" w:rsidP="007B59FD">
            <w:pPr>
              <w:pStyle w:val="TAL"/>
              <w:rPr>
                <w:rFonts w:cs="Arial"/>
                <w:color w:val="000000"/>
                <w:sz w:val="16"/>
                <w:szCs w:val="16"/>
              </w:rPr>
            </w:pPr>
            <w:r w:rsidRPr="004632A3">
              <w:rPr>
                <w:noProof/>
                <w:sz w:val="16"/>
                <w:szCs w:val="16"/>
              </w:rPr>
              <w:t>Essential correction to network dependency of several tests</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4.8.0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CT-40</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CP-080389</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0050</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Pr="00297D7A" w:rsidRDefault="00B17D80" w:rsidP="007B59FD">
            <w:pPr>
              <w:pStyle w:val="TAL"/>
              <w:rPr>
                <w:noProof/>
                <w:sz w:val="16"/>
                <w:szCs w:val="16"/>
              </w:rPr>
            </w:pPr>
            <w:r w:rsidRPr="00297D7A">
              <w:rPr>
                <w:noProof/>
                <w:sz w:val="16"/>
                <w:szCs w:val="16"/>
              </w:rPr>
              <w:t>Essential correction of icon test case applicability</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4.9.0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CT-40</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CP-080389</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0052</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3</w:t>
            </w:r>
          </w:p>
        </w:tc>
        <w:tc>
          <w:tcPr>
            <w:tcW w:w="4828" w:type="dxa"/>
            <w:shd w:val="solid" w:color="FFFFFF" w:fill="auto"/>
          </w:tcPr>
          <w:p w:rsidR="00B17D80" w:rsidRPr="00297D7A" w:rsidRDefault="00B17D80" w:rsidP="007B59FD">
            <w:pPr>
              <w:pStyle w:val="TAL"/>
              <w:rPr>
                <w:noProof/>
                <w:sz w:val="16"/>
                <w:szCs w:val="16"/>
              </w:rPr>
            </w:pPr>
            <w:r w:rsidRPr="00297D7A">
              <w:rPr>
                <w:noProof/>
                <w:sz w:val="16"/>
                <w:szCs w:val="16"/>
              </w:rPr>
              <w:t>Essential correction of test case applicability of 27.22.6.2 and 27.22.4.11</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4.9.0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CT-41</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CP-080590</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0053</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Pr="007B43D7" w:rsidRDefault="00B17D80" w:rsidP="007B59FD">
            <w:pPr>
              <w:pStyle w:val="TAL"/>
              <w:rPr>
                <w:noProof/>
                <w:sz w:val="16"/>
                <w:szCs w:val="16"/>
              </w:rPr>
            </w:pPr>
            <w:r w:rsidRPr="007B43D7">
              <w:rPr>
                <w:noProof/>
                <w:sz w:val="16"/>
                <w:szCs w:val="16"/>
              </w:rPr>
              <w:t>Essential correction of TC 27.22.4.11.1 Seq. 1.4B</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CT-42</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CP-080948</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0055</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w:t>
            </w:r>
          </w:p>
        </w:tc>
        <w:tc>
          <w:tcPr>
            <w:tcW w:w="4828" w:type="dxa"/>
            <w:shd w:val="solid" w:color="FFFFFF" w:fill="auto"/>
          </w:tcPr>
          <w:p w:rsidR="00B17D80" w:rsidRPr="00297D7A" w:rsidRDefault="00B17D80" w:rsidP="007B59FD">
            <w:pPr>
              <w:pStyle w:val="TAL"/>
              <w:rPr>
                <w:noProof/>
                <w:sz w:val="16"/>
                <w:szCs w:val="16"/>
              </w:rPr>
            </w:pPr>
            <w:r w:rsidRPr="00861F40">
              <w:rPr>
                <w:rFonts w:cs="Arial"/>
                <w:noProof/>
                <w:sz w:val="16"/>
                <w:szCs w:val="16"/>
              </w:rPr>
              <w:t>Essential correction of TC 27.22.7.8.1 network dependency</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CT-42</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CP-080948</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0056</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w:t>
            </w:r>
          </w:p>
        </w:tc>
        <w:tc>
          <w:tcPr>
            <w:tcW w:w="4828" w:type="dxa"/>
            <w:shd w:val="solid" w:color="FFFFFF" w:fill="auto"/>
          </w:tcPr>
          <w:p w:rsidR="00B17D80" w:rsidRPr="00297D7A" w:rsidRDefault="00B17D80" w:rsidP="007B59FD">
            <w:pPr>
              <w:pStyle w:val="TAL"/>
              <w:rPr>
                <w:noProof/>
                <w:sz w:val="16"/>
                <w:szCs w:val="16"/>
              </w:rPr>
            </w:pPr>
            <w:r w:rsidRPr="00861F40">
              <w:rPr>
                <w:rFonts w:cs="Arial"/>
                <w:noProof/>
                <w:sz w:val="16"/>
                <w:szCs w:val="16"/>
              </w:rPr>
              <w:t>Essential correction of GPRS QoS parameter in browser tests</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CT-42</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CP-080948</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0056</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w:t>
            </w:r>
          </w:p>
        </w:tc>
        <w:tc>
          <w:tcPr>
            <w:tcW w:w="4828" w:type="dxa"/>
            <w:shd w:val="solid" w:color="FFFFFF" w:fill="auto"/>
          </w:tcPr>
          <w:p w:rsidR="00B17D80" w:rsidRPr="00297D7A" w:rsidRDefault="00B17D80" w:rsidP="007B59FD">
            <w:pPr>
              <w:pStyle w:val="TAL"/>
              <w:rPr>
                <w:noProof/>
                <w:sz w:val="16"/>
                <w:szCs w:val="16"/>
              </w:rPr>
            </w:pPr>
            <w:r w:rsidRPr="00861F40">
              <w:rPr>
                <w:rFonts w:cs="Arial"/>
                <w:noProof/>
                <w:sz w:val="16"/>
                <w:szCs w:val="16"/>
              </w:rPr>
              <w:t>Essential correction of 27.22.4.26.2 Seq. 2.2</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CT-42</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CP-080948</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0056</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w:t>
            </w:r>
          </w:p>
        </w:tc>
        <w:tc>
          <w:tcPr>
            <w:tcW w:w="4828" w:type="dxa"/>
            <w:shd w:val="solid" w:color="FFFFFF" w:fill="auto"/>
          </w:tcPr>
          <w:p w:rsidR="00B17D80" w:rsidRPr="00297D7A" w:rsidRDefault="00B17D80" w:rsidP="007B59FD">
            <w:pPr>
              <w:pStyle w:val="TAL"/>
              <w:rPr>
                <w:noProof/>
                <w:sz w:val="16"/>
                <w:szCs w:val="16"/>
              </w:rPr>
            </w:pPr>
            <w:r w:rsidRPr="00861F40">
              <w:rPr>
                <w:rFonts w:cs="Arial"/>
                <w:noProof/>
                <w:sz w:val="16"/>
                <w:szCs w:val="16"/>
              </w:rPr>
              <w:t>Pre-conditions for Launch browser</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CT-43</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CP-080189</w:t>
            </w:r>
          </w:p>
        </w:tc>
        <w:tc>
          <w:tcPr>
            <w:tcW w:w="567" w:type="dxa"/>
            <w:shd w:val="solid" w:color="FFFFFF" w:fill="auto"/>
          </w:tcPr>
          <w:p w:rsidR="00B17D80" w:rsidRPr="00D02EB1" w:rsidRDefault="00B17D80" w:rsidP="007B59FD">
            <w:pPr>
              <w:pStyle w:val="TAL"/>
              <w:rPr>
                <w:rFonts w:cs="Arial"/>
                <w:color w:val="000000"/>
                <w:sz w:val="16"/>
                <w:szCs w:val="16"/>
              </w:rPr>
            </w:pPr>
            <w:r w:rsidRPr="00D02EB1">
              <w:rPr>
                <w:rFonts w:cs="Arial"/>
                <w:sz w:val="16"/>
                <w:szCs w:val="16"/>
              </w:rPr>
              <w:t>0059</w:t>
            </w:r>
          </w:p>
        </w:tc>
        <w:tc>
          <w:tcPr>
            <w:tcW w:w="284" w:type="dxa"/>
            <w:shd w:val="solid" w:color="FFFFFF" w:fill="auto"/>
          </w:tcPr>
          <w:p w:rsidR="00B17D80" w:rsidRPr="00D02EB1" w:rsidRDefault="00B17D80" w:rsidP="007B59FD">
            <w:pPr>
              <w:pStyle w:val="TAL"/>
              <w:rPr>
                <w:rFonts w:cs="Arial"/>
                <w:color w:val="000000"/>
                <w:sz w:val="16"/>
                <w:szCs w:val="16"/>
              </w:rPr>
            </w:pPr>
            <w:r w:rsidRPr="00D02EB1">
              <w:rPr>
                <w:rFonts w:cs="Arial"/>
                <w:sz w:val="16"/>
                <w:szCs w:val="16"/>
              </w:rPr>
              <w:t> </w:t>
            </w:r>
          </w:p>
        </w:tc>
        <w:tc>
          <w:tcPr>
            <w:tcW w:w="4828" w:type="dxa"/>
            <w:shd w:val="solid" w:color="FFFFFF" w:fill="auto"/>
          </w:tcPr>
          <w:p w:rsidR="00B17D80" w:rsidRPr="00D02EB1" w:rsidRDefault="00B17D80" w:rsidP="007B59FD">
            <w:pPr>
              <w:pStyle w:val="TAL"/>
              <w:rPr>
                <w:noProof/>
                <w:sz w:val="16"/>
                <w:szCs w:val="16"/>
              </w:rPr>
            </w:pPr>
            <w:r w:rsidRPr="00D02EB1">
              <w:rPr>
                <w:rFonts w:cs="Arial"/>
                <w:sz w:val="16"/>
                <w:szCs w:val="16"/>
              </w:rPr>
              <w:t>Essential correction to 27.22.4.3.6 (GET INPUT (display of Icon)), sequence 6.1A</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4.12.0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CT-43</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CP-080189</w:t>
            </w:r>
          </w:p>
        </w:tc>
        <w:tc>
          <w:tcPr>
            <w:tcW w:w="567" w:type="dxa"/>
            <w:shd w:val="solid" w:color="FFFFFF" w:fill="auto"/>
          </w:tcPr>
          <w:p w:rsidR="00B17D80" w:rsidRPr="00D02EB1" w:rsidRDefault="00B17D80" w:rsidP="007B59FD">
            <w:pPr>
              <w:pStyle w:val="TAL"/>
              <w:rPr>
                <w:rFonts w:cs="Arial"/>
                <w:color w:val="000000"/>
                <w:sz w:val="16"/>
                <w:szCs w:val="16"/>
              </w:rPr>
            </w:pPr>
            <w:r w:rsidRPr="00D02EB1">
              <w:rPr>
                <w:rFonts w:cs="Arial"/>
                <w:sz w:val="16"/>
                <w:szCs w:val="16"/>
              </w:rPr>
              <w:t>0060</w:t>
            </w:r>
          </w:p>
        </w:tc>
        <w:tc>
          <w:tcPr>
            <w:tcW w:w="284" w:type="dxa"/>
            <w:shd w:val="solid" w:color="FFFFFF" w:fill="auto"/>
          </w:tcPr>
          <w:p w:rsidR="00B17D80" w:rsidRPr="00D02EB1" w:rsidRDefault="00B17D80" w:rsidP="007B59FD">
            <w:pPr>
              <w:pStyle w:val="TAL"/>
              <w:rPr>
                <w:rFonts w:cs="Arial"/>
                <w:color w:val="000000"/>
                <w:sz w:val="16"/>
                <w:szCs w:val="16"/>
              </w:rPr>
            </w:pPr>
            <w:r w:rsidRPr="00D02EB1">
              <w:rPr>
                <w:rFonts w:cs="Arial"/>
                <w:sz w:val="16"/>
                <w:szCs w:val="16"/>
              </w:rPr>
              <w:t> </w:t>
            </w:r>
          </w:p>
        </w:tc>
        <w:tc>
          <w:tcPr>
            <w:tcW w:w="4828" w:type="dxa"/>
            <w:shd w:val="solid" w:color="FFFFFF" w:fill="auto"/>
          </w:tcPr>
          <w:p w:rsidR="00B17D80" w:rsidRPr="00D02EB1" w:rsidRDefault="00B17D80" w:rsidP="007B59FD">
            <w:pPr>
              <w:pStyle w:val="TAL"/>
              <w:rPr>
                <w:noProof/>
                <w:sz w:val="16"/>
                <w:szCs w:val="16"/>
              </w:rPr>
            </w:pPr>
            <w:r w:rsidRPr="00D02EB1">
              <w:rPr>
                <w:rFonts w:cs="Arial"/>
                <w:sz w:val="16"/>
                <w:szCs w:val="16"/>
              </w:rPr>
              <w:t>Essential correction to 27.22.4.11.2 and 27.22.4.11.3 (SEND SS)</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4.12.0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CT-43</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CP-080189</w:t>
            </w:r>
          </w:p>
        </w:tc>
        <w:tc>
          <w:tcPr>
            <w:tcW w:w="567" w:type="dxa"/>
            <w:shd w:val="solid" w:color="FFFFFF" w:fill="auto"/>
          </w:tcPr>
          <w:p w:rsidR="00B17D80" w:rsidRPr="00D02EB1" w:rsidRDefault="00B17D80" w:rsidP="007B59FD">
            <w:pPr>
              <w:pStyle w:val="TAL"/>
              <w:rPr>
                <w:rFonts w:cs="Arial"/>
                <w:color w:val="000000"/>
                <w:sz w:val="16"/>
                <w:szCs w:val="16"/>
              </w:rPr>
            </w:pPr>
            <w:r w:rsidRPr="00D02EB1">
              <w:rPr>
                <w:rFonts w:cs="Arial"/>
                <w:sz w:val="16"/>
                <w:szCs w:val="16"/>
              </w:rPr>
              <w:t>0061</w:t>
            </w:r>
          </w:p>
        </w:tc>
        <w:tc>
          <w:tcPr>
            <w:tcW w:w="284" w:type="dxa"/>
            <w:shd w:val="solid" w:color="FFFFFF" w:fill="auto"/>
          </w:tcPr>
          <w:p w:rsidR="00B17D80" w:rsidRPr="00D02EB1" w:rsidRDefault="00B17D80" w:rsidP="007B59FD">
            <w:pPr>
              <w:pStyle w:val="TAL"/>
              <w:rPr>
                <w:rFonts w:cs="Arial"/>
                <w:color w:val="000000"/>
                <w:sz w:val="16"/>
                <w:szCs w:val="16"/>
              </w:rPr>
            </w:pPr>
            <w:r w:rsidRPr="00D02EB1">
              <w:rPr>
                <w:rFonts w:cs="Arial"/>
                <w:sz w:val="16"/>
                <w:szCs w:val="16"/>
              </w:rPr>
              <w:t> </w:t>
            </w:r>
          </w:p>
        </w:tc>
        <w:tc>
          <w:tcPr>
            <w:tcW w:w="4828" w:type="dxa"/>
            <w:shd w:val="solid" w:color="FFFFFF" w:fill="auto"/>
          </w:tcPr>
          <w:p w:rsidR="00B17D80" w:rsidRPr="00D02EB1" w:rsidRDefault="00B17D80" w:rsidP="007B59FD">
            <w:pPr>
              <w:pStyle w:val="TAL"/>
              <w:rPr>
                <w:noProof/>
                <w:sz w:val="16"/>
                <w:szCs w:val="16"/>
              </w:rPr>
            </w:pPr>
            <w:r w:rsidRPr="00D02EB1">
              <w:rPr>
                <w:rFonts w:cs="Arial"/>
                <w:sz w:val="16"/>
                <w:szCs w:val="16"/>
              </w:rPr>
              <w:t>Essential correction to 27.22.4.31 (GET CHANNEL STATUS) sequence 1.3</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4.12.0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CT-43</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CP-080189</w:t>
            </w:r>
          </w:p>
        </w:tc>
        <w:tc>
          <w:tcPr>
            <w:tcW w:w="567" w:type="dxa"/>
            <w:shd w:val="solid" w:color="FFFFFF" w:fill="auto"/>
          </w:tcPr>
          <w:p w:rsidR="00B17D80" w:rsidRPr="00D02EB1" w:rsidRDefault="00B17D80" w:rsidP="007B59FD">
            <w:pPr>
              <w:pStyle w:val="TAL"/>
              <w:rPr>
                <w:rFonts w:cs="Arial"/>
                <w:color w:val="000000"/>
                <w:sz w:val="16"/>
                <w:szCs w:val="16"/>
              </w:rPr>
            </w:pPr>
            <w:r w:rsidRPr="00D02EB1">
              <w:rPr>
                <w:rFonts w:cs="Arial"/>
                <w:sz w:val="16"/>
                <w:szCs w:val="16"/>
              </w:rPr>
              <w:t>0062</w:t>
            </w:r>
          </w:p>
        </w:tc>
        <w:tc>
          <w:tcPr>
            <w:tcW w:w="284" w:type="dxa"/>
            <w:shd w:val="solid" w:color="FFFFFF" w:fill="auto"/>
          </w:tcPr>
          <w:p w:rsidR="00B17D80" w:rsidRPr="00D02EB1" w:rsidRDefault="00B17D80" w:rsidP="007B59FD">
            <w:pPr>
              <w:pStyle w:val="TAL"/>
              <w:rPr>
                <w:rFonts w:cs="Arial"/>
                <w:color w:val="000000"/>
                <w:sz w:val="16"/>
                <w:szCs w:val="16"/>
              </w:rPr>
            </w:pPr>
            <w:r w:rsidRPr="00D02EB1">
              <w:rPr>
                <w:rFonts w:cs="Arial"/>
                <w:sz w:val="16"/>
                <w:szCs w:val="16"/>
              </w:rPr>
              <w:t> </w:t>
            </w:r>
          </w:p>
        </w:tc>
        <w:tc>
          <w:tcPr>
            <w:tcW w:w="4828" w:type="dxa"/>
            <w:shd w:val="solid" w:color="FFFFFF" w:fill="auto"/>
          </w:tcPr>
          <w:p w:rsidR="00B17D80" w:rsidRPr="00D02EB1" w:rsidRDefault="00B17D80" w:rsidP="007B59FD">
            <w:pPr>
              <w:pStyle w:val="TAL"/>
              <w:rPr>
                <w:noProof/>
                <w:sz w:val="16"/>
                <w:szCs w:val="16"/>
              </w:rPr>
            </w:pPr>
            <w:r w:rsidRPr="00D02EB1">
              <w:rPr>
                <w:rFonts w:cs="Arial"/>
                <w:sz w:val="16"/>
                <w:szCs w:val="16"/>
              </w:rPr>
              <w:t>Essential correction 27.22.4.14 (POLLING OFF)</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4.12.0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CT-43</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CP-080189</w:t>
            </w:r>
          </w:p>
        </w:tc>
        <w:tc>
          <w:tcPr>
            <w:tcW w:w="567" w:type="dxa"/>
            <w:shd w:val="solid" w:color="FFFFFF" w:fill="auto"/>
          </w:tcPr>
          <w:p w:rsidR="00B17D80" w:rsidRPr="00D02EB1" w:rsidRDefault="00B17D80" w:rsidP="007B59FD">
            <w:pPr>
              <w:pStyle w:val="TAL"/>
              <w:rPr>
                <w:rFonts w:cs="Arial"/>
                <w:color w:val="000000"/>
                <w:sz w:val="16"/>
                <w:szCs w:val="16"/>
              </w:rPr>
            </w:pPr>
            <w:r w:rsidRPr="00D02EB1">
              <w:rPr>
                <w:rFonts w:cs="Arial"/>
                <w:sz w:val="16"/>
                <w:szCs w:val="16"/>
              </w:rPr>
              <w:t>0063</w:t>
            </w:r>
          </w:p>
        </w:tc>
        <w:tc>
          <w:tcPr>
            <w:tcW w:w="284" w:type="dxa"/>
            <w:shd w:val="solid" w:color="FFFFFF" w:fill="auto"/>
          </w:tcPr>
          <w:p w:rsidR="00B17D80" w:rsidRPr="00D02EB1" w:rsidRDefault="00B17D80" w:rsidP="007B59FD">
            <w:pPr>
              <w:pStyle w:val="TAL"/>
              <w:rPr>
                <w:rFonts w:cs="Arial"/>
                <w:color w:val="000000"/>
                <w:sz w:val="16"/>
                <w:szCs w:val="16"/>
              </w:rPr>
            </w:pPr>
            <w:r w:rsidRPr="00D02EB1">
              <w:rPr>
                <w:rFonts w:cs="Arial"/>
                <w:sz w:val="16"/>
                <w:szCs w:val="16"/>
              </w:rPr>
              <w:t>1</w:t>
            </w:r>
          </w:p>
        </w:tc>
        <w:tc>
          <w:tcPr>
            <w:tcW w:w="4828" w:type="dxa"/>
            <w:shd w:val="solid" w:color="FFFFFF" w:fill="auto"/>
          </w:tcPr>
          <w:p w:rsidR="00B17D80" w:rsidRPr="00D02EB1" w:rsidRDefault="00B17D80" w:rsidP="007B59FD">
            <w:pPr>
              <w:pStyle w:val="TAL"/>
              <w:rPr>
                <w:noProof/>
                <w:sz w:val="16"/>
                <w:szCs w:val="16"/>
              </w:rPr>
            </w:pPr>
            <w:r w:rsidRPr="00D02EB1">
              <w:rPr>
                <w:rFonts w:cs="Arial"/>
                <w:sz w:val="16"/>
                <w:szCs w:val="16"/>
              </w:rPr>
              <w:t>Essential correction to BIP tests - usage of ME's default channel identifier</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4.12.0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CT-44</w:t>
            </w:r>
          </w:p>
        </w:tc>
        <w:tc>
          <w:tcPr>
            <w:tcW w:w="992" w:type="dxa"/>
            <w:shd w:val="solid" w:color="FFFFFF" w:fill="auto"/>
          </w:tcPr>
          <w:p w:rsidR="00B17D80" w:rsidRPr="00812306" w:rsidRDefault="00B17D80" w:rsidP="007B59FD">
            <w:pPr>
              <w:pStyle w:val="TAL"/>
              <w:rPr>
                <w:rFonts w:cs="Arial"/>
                <w:color w:val="000000"/>
                <w:sz w:val="16"/>
                <w:szCs w:val="16"/>
              </w:rPr>
            </w:pPr>
            <w:r w:rsidRPr="00812306">
              <w:rPr>
                <w:rFonts w:cs="Arial"/>
                <w:color w:val="000000"/>
                <w:sz w:val="16"/>
                <w:szCs w:val="16"/>
              </w:rPr>
              <w:t>CP-090460</w:t>
            </w:r>
          </w:p>
        </w:tc>
        <w:tc>
          <w:tcPr>
            <w:tcW w:w="567" w:type="dxa"/>
            <w:shd w:val="solid" w:color="FFFFFF" w:fill="auto"/>
          </w:tcPr>
          <w:p w:rsidR="00B17D80" w:rsidRPr="00D02EB1" w:rsidRDefault="00B17D80" w:rsidP="007B59FD">
            <w:pPr>
              <w:pStyle w:val="TAL"/>
              <w:rPr>
                <w:rFonts w:cs="Arial"/>
                <w:color w:val="000000"/>
                <w:sz w:val="16"/>
                <w:szCs w:val="16"/>
              </w:rPr>
            </w:pPr>
            <w:r>
              <w:rPr>
                <w:rFonts w:cs="Arial"/>
                <w:sz w:val="16"/>
                <w:szCs w:val="16"/>
              </w:rPr>
              <w:t>0064</w:t>
            </w:r>
          </w:p>
        </w:tc>
        <w:tc>
          <w:tcPr>
            <w:tcW w:w="284" w:type="dxa"/>
            <w:shd w:val="solid" w:color="FFFFFF" w:fill="auto"/>
          </w:tcPr>
          <w:p w:rsidR="00B17D80" w:rsidRPr="00D02EB1" w:rsidRDefault="00B17D80" w:rsidP="007B59FD">
            <w:pPr>
              <w:pStyle w:val="TAL"/>
              <w:rPr>
                <w:rFonts w:cs="Arial"/>
                <w:color w:val="000000"/>
                <w:sz w:val="16"/>
                <w:szCs w:val="16"/>
              </w:rPr>
            </w:pPr>
            <w:r>
              <w:rPr>
                <w:rFonts w:cs="Arial"/>
                <w:sz w:val="16"/>
                <w:szCs w:val="16"/>
              </w:rPr>
              <w:t>1</w:t>
            </w:r>
          </w:p>
        </w:tc>
        <w:tc>
          <w:tcPr>
            <w:tcW w:w="4828" w:type="dxa"/>
            <w:shd w:val="solid" w:color="FFFFFF" w:fill="auto"/>
          </w:tcPr>
          <w:p w:rsidR="00B17D80" w:rsidRPr="00812306" w:rsidRDefault="00B17D80" w:rsidP="007B59FD">
            <w:pPr>
              <w:pStyle w:val="TAL"/>
              <w:rPr>
                <w:rFonts w:cs="Arial"/>
                <w:sz w:val="16"/>
                <w:szCs w:val="16"/>
              </w:rPr>
            </w:pPr>
            <w:r w:rsidRPr="00812306">
              <w:rPr>
                <w:rFonts w:cs="Arial"/>
                <w:sz w:val="16"/>
                <w:szCs w:val="16"/>
              </w:rPr>
              <w:t>Test case and test case applicability changes for terminals with reduced SAT capabilities</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CT-45</w:t>
            </w:r>
          </w:p>
        </w:tc>
        <w:tc>
          <w:tcPr>
            <w:tcW w:w="992" w:type="dxa"/>
            <w:shd w:val="solid" w:color="FFFFFF" w:fill="auto"/>
          </w:tcPr>
          <w:p w:rsidR="00B17D80" w:rsidRPr="00812306" w:rsidRDefault="00B17D80" w:rsidP="007B59FD">
            <w:pPr>
              <w:pStyle w:val="TAL"/>
              <w:rPr>
                <w:rFonts w:cs="Arial"/>
                <w:color w:val="000000"/>
                <w:sz w:val="16"/>
                <w:szCs w:val="16"/>
              </w:rPr>
            </w:pPr>
            <w:r w:rsidRPr="00812306">
              <w:rPr>
                <w:rFonts w:cs="Arial"/>
                <w:color w:val="000000"/>
                <w:sz w:val="16"/>
                <w:szCs w:val="16"/>
              </w:rPr>
              <w:t>CP-090</w:t>
            </w:r>
            <w:r>
              <w:rPr>
                <w:rFonts w:cs="Arial"/>
                <w:color w:val="000000"/>
                <w:sz w:val="16"/>
                <w:szCs w:val="16"/>
              </w:rPr>
              <w:t>720</w:t>
            </w:r>
          </w:p>
        </w:tc>
        <w:tc>
          <w:tcPr>
            <w:tcW w:w="567" w:type="dxa"/>
            <w:shd w:val="solid" w:color="FFFFFF" w:fill="auto"/>
          </w:tcPr>
          <w:p w:rsidR="00B17D80" w:rsidRPr="00D02EB1" w:rsidRDefault="00B17D80" w:rsidP="007B59FD">
            <w:pPr>
              <w:pStyle w:val="TAL"/>
              <w:rPr>
                <w:rFonts w:cs="Arial"/>
                <w:color w:val="000000"/>
                <w:sz w:val="16"/>
                <w:szCs w:val="16"/>
              </w:rPr>
            </w:pPr>
            <w:r>
              <w:rPr>
                <w:rFonts w:cs="Arial"/>
                <w:sz w:val="16"/>
                <w:szCs w:val="16"/>
              </w:rPr>
              <w:t>0066</w:t>
            </w:r>
          </w:p>
        </w:tc>
        <w:tc>
          <w:tcPr>
            <w:tcW w:w="284" w:type="dxa"/>
            <w:shd w:val="solid" w:color="FFFFFF" w:fill="auto"/>
          </w:tcPr>
          <w:p w:rsidR="00B17D80" w:rsidRPr="00D02EB1" w:rsidRDefault="00B17D80" w:rsidP="007B59FD">
            <w:pPr>
              <w:pStyle w:val="TAL"/>
              <w:rPr>
                <w:rFonts w:cs="Arial"/>
                <w:color w:val="000000"/>
                <w:sz w:val="16"/>
                <w:szCs w:val="16"/>
              </w:rPr>
            </w:pPr>
            <w:r>
              <w:rPr>
                <w:rFonts w:cs="Arial"/>
                <w:sz w:val="16"/>
                <w:szCs w:val="16"/>
              </w:rPr>
              <w:t> </w:t>
            </w:r>
          </w:p>
        </w:tc>
        <w:tc>
          <w:tcPr>
            <w:tcW w:w="4828" w:type="dxa"/>
            <w:shd w:val="solid" w:color="FFFFFF" w:fill="auto"/>
          </w:tcPr>
          <w:p w:rsidR="00B17D80" w:rsidRPr="00812306" w:rsidRDefault="00B17D80" w:rsidP="007B59FD">
            <w:pPr>
              <w:pStyle w:val="TAL"/>
              <w:rPr>
                <w:rFonts w:cs="Arial"/>
                <w:sz w:val="16"/>
                <w:szCs w:val="16"/>
              </w:rPr>
            </w:pPr>
            <w:r>
              <w:rPr>
                <w:rFonts w:cs="Arial"/>
                <w:sz w:val="16"/>
                <w:szCs w:val="16"/>
              </w:rPr>
              <w:t>Essential correction of applicability and terminal profile table</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CT-45</w:t>
            </w:r>
          </w:p>
        </w:tc>
        <w:tc>
          <w:tcPr>
            <w:tcW w:w="992" w:type="dxa"/>
            <w:shd w:val="solid" w:color="FFFFFF" w:fill="auto"/>
          </w:tcPr>
          <w:p w:rsidR="00B17D80" w:rsidRDefault="00B17D80" w:rsidP="007B59FD">
            <w:pPr>
              <w:pStyle w:val="TAL"/>
              <w:rPr>
                <w:rFonts w:cs="Arial"/>
                <w:color w:val="000000"/>
                <w:sz w:val="16"/>
                <w:szCs w:val="16"/>
              </w:rPr>
            </w:pPr>
            <w:r w:rsidRPr="00812306">
              <w:rPr>
                <w:rFonts w:cs="Arial"/>
                <w:color w:val="000000"/>
                <w:sz w:val="16"/>
                <w:szCs w:val="16"/>
              </w:rPr>
              <w:t>CP-090</w:t>
            </w:r>
            <w:r>
              <w:rPr>
                <w:rFonts w:cs="Arial"/>
                <w:color w:val="000000"/>
                <w:sz w:val="16"/>
                <w:szCs w:val="16"/>
              </w:rPr>
              <w:t>720</w:t>
            </w:r>
          </w:p>
        </w:tc>
        <w:tc>
          <w:tcPr>
            <w:tcW w:w="567" w:type="dxa"/>
            <w:shd w:val="solid" w:color="FFFFFF" w:fill="auto"/>
          </w:tcPr>
          <w:p w:rsidR="00B17D80" w:rsidRPr="00D02EB1" w:rsidRDefault="00B17D80" w:rsidP="007B59FD">
            <w:pPr>
              <w:pStyle w:val="TAL"/>
              <w:rPr>
                <w:rFonts w:cs="Arial"/>
                <w:color w:val="000000"/>
                <w:sz w:val="16"/>
                <w:szCs w:val="16"/>
              </w:rPr>
            </w:pPr>
            <w:r>
              <w:rPr>
                <w:rFonts w:cs="Arial"/>
                <w:sz w:val="16"/>
                <w:szCs w:val="16"/>
              </w:rPr>
              <w:t>0065</w:t>
            </w:r>
          </w:p>
        </w:tc>
        <w:tc>
          <w:tcPr>
            <w:tcW w:w="284" w:type="dxa"/>
            <w:shd w:val="solid" w:color="FFFFFF" w:fill="auto"/>
          </w:tcPr>
          <w:p w:rsidR="00B17D80" w:rsidRPr="00D02EB1" w:rsidRDefault="00B17D80" w:rsidP="007B59FD">
            <w:pPr>
              <w:pStyle w:val="TAL"/>
              <w:rPr>
                <w:rFonts w:cs="Arial"/>
                <w:color w:val="000000"/>
                <w:sz w:val="16"/>
                <w:szCs w:val="16"/>
              </w:rPr>
            </w:pPr>
            <w:r>
              <w:rPr>
                <w:rFonts w:cs="Arial"/>
                <w:sz w:val="16"/>
                <w:szCs w:val="16"/>
              </w:rPr>
              <w:t>3</w:t>
            </w:r>
          </w:p>
        </w:tc>
        <w:tc>
          <w:tcPr>
            <w:tcW w:w="4828" w:type="dxa"/>
            <w:shd w:val="solid" w:color="FFFFFF" w:fill="auto"/>
          </w:tcPr>
          <w:p w:rsidR="00B17D80" w:rsidRPr="00D02EB1" w:rsidRDefault="00B17D80" w:rsidP="007B59FD">
            <w:pPr>
              <w:pStyle w:val="TAL"/>
              <w:rPr>
                <w:noProof/>
                <w:sz w:val="16"/>
                <w:szCs w:val="16"/>
              </w:rPr>
            </w:pPr>
            <w:r>
              <w:rPr>
                <w:rFonts w:cs="Arial"/>
                <w:sz w:val="16"/>
                <w:szCs w:val="16"/>
              </w:rPr>
              <w:t>Essential correction to icon test applicability</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w:t>
            </w:r>
          </w:p>
        </w:tc>
        <w:tc>
          <w:tcPr>
            <w:tcW w:w="992" w:type="dxa"/>
            <w:shd w:val="solid" w:color="FFFFFF" w:fill="auto"/>
          </w:tcPr>
          <w:p w:rsidR="00B17D80" w:rsidRPr="00812306" w:rsidRDefault="00B17D80" w:rsidP="007B59FD">
            <w:pPr>
              <w:pStyle w:val="TAL"/>
              <w:rPr>
                <w:rFonts w:cs="Arial"/>
                <w:color w:val="000000"/>
                <w:sz w:val="16"/>
                <w:szCs w:val="16"/>
              </w:rPr>
            </w:pPr>
            <w:r>
              <w:rPr>
                <w:rFonts w:cs="Arial"/>
                <w:color w:val="000000"/>
                <w:sz w:val="16"/>
                <w:szCs w:val="16"/>
              </w:rPr>
              <w:t>---------------</w:t>
            </w:r>
          </w:p>
        </w:tc>
        <w:tc>
          <w:tcPr>
            <w:tcW w:w="567" w:type="dxa"/>
            <w:shd w:val="solid" w:color="FFFFFF" w:fill="auto"/>
          </w:tcPr>
          <w:p w:rsidR="00B17D80" w:rsidRDefault="00B17D80" w:rsidP="007B59FD">
            <w:pPr>
              <w:pStyle w:val="TAL"/>
              <w:rPr>
                <w:rFonts w:cs="Arial"/>
                <w:sz w:val="16"/>
                <w:szCs w:val="16"/>
              </w:rPr>
            </w:pPr>
            <w:r>
              <w:rPr>
                <w:rFonts w:cs="Arial"/>
                <w:sz w:val="16"/>
                <w:szCs w:val="16"/>
              </w:rPr>
              <w:t>-</w:t>
            </w:r>
          </w:p>
        </w:tc>
        <w:tc>
          <w:tcPr>
            <w:tcW w:w="284" w:type="dxa"/>
            <w:shd w:val="solid" w:color="FFFFFF" w:fill="auto"/>
          </w:tcPr>
          <w:p w:rsidR="00B17D80" w:rsidRDefault="00B17D80" w:rsidP="007B59FD">
            <w:pPr>
              <w:pStyle w:val="TAL"/>
              <w:rPr>
                <w:rFonts w:cs="Arial"/>
                <w:sz w:val="16"/>
                <w:szCs w:val="16"/>
              </w:rPr>
            </w:pPr>
            <w:r>
              <w:rPr>
                <w:rFonts w:cs="Arial"/>
                <w:sz w:val="16"/>
                <w:szCs w:val="16"/>
              </w:rPr>
              <w:t>-</w:t>
            </w:r>
          </w:p>
        </w:tc>
        <w:tc>
          <w:tcPr>
            <w:tcW w:w="4828" w:type="dxa"/>
            <w:shd w:val="solid" w:color="FFFFFF" w:fill="auto"/>
          </w:tcPr>
          <w:p w:rsidR="00B17D80" w:rsidRDefault="00B17D80" w:rsidP="007B59FD">
            <w:pPr>
              <w:pStyle w:val="TAL"/>
              <w:rPr>
                <w:rFonts w:cs="Arial"/>
                <w:sz w:val="16"/>
                <w:szCs w:val="16"/>
              </w:rPr>
            </w:pPr>
            <w:r>
              <w:rPr>
                <w:rFonts w:cs="Arial"/>
                <w:sz w:val="16"/>
                <w:szCs w:val="16"/>
              </w:rPr>
              <w:t>Correction of misimplementation of CR 0064</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4.14.1</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CT-47</w:t>
            </w:r>
          </w:p>
        </w:tc>
        <w:tc>
          <w:tcPr>
            <w:tcW w:w="992" w:type="dxa"/>
            <w:shd w:val="solid" w:color="FFFFFF" w:fill="auto"/>
          </w:tcPr>
          <w:p w:rsidR="00B17D80" w:rsidRPr="00812306" w:rsidRDefault="00B17D80" w:rsidP="007B59FD">
            <w:pPr>
              <w:pStyle w:val="TAL"/>
              <w:rPr>
                <w:rFonts w:cs="Arial"/>
                <w:color w:val="000000"/>
                <w:sz w:val="16"/>
                <w:szCs w:val="16"/>
              </w:rPr>
            </w:pPr>
            <w:r w:rsidRPr="00812306">
              <w:rPr>
                <w:rFonts w:cs="Arial"/>
                <w:color w:val="000000"/>
                <w:sz w:val="16"/>
                <w:szCs w:val="16"/>
              </w:rPr>
              <w:t>CP-</w:t>
            </w:r>
            <w:r>
              <w:rPr>
                <w:rFonts w:cs="Arial"/>
                <w:color w:val="000000"/>
                <w:sz w:val="16"/>
                <w:szCs w:val="16"/>
              </w:rPr>
              <w:t>100179</w:t>
            </w:r>
          </w:p>
        </w:tc>
        <w:tc>
          <w:tcPr>
            <w:tcW w:w="567" w:type="dxa"/>
            <w:shd w:val="solid" w:color="FFFFFF" w:fill="auto"/>
          </w:tcPr>
          <w:p w:rsidR="00B17D80" w:rsidRPr="00F8746F" w:rsidRDefault="00B17D80" w:rsidP="007B59FD">
            <w:pPr>
              <w:pStyle w:val="TAL"/>
              <w:rPr>
                <w:rFonts w:cs="Arial"/>
                <w:sz w:val="16"/>
                <w:szCs w:val="16"/>
              </w:rPr>
            </w:pPr>
            <w:r w:rsidRPr="00F8746F">
              <w:rPr>
                <w:rFonts w:cs="Arial"/>
                <w:sz w:val="16"/>
                <w:szCs w:val="16"/>
              </w:rPr>
              <w:t>0067</w:t>
            </w:r>
          </w:p>
        </w:tc>
        <w:tc>
          <w:tcPr>
            <w:tcW w:w="284" w:type="dxa"/>
            <w:shd w:val="solid" w:color="FFFFFF" w:fill="auto"/>
          </w:tcPr>
          <w:p w:rsidR="00B17D80" w:rsidRPr="00F8746F" w:rsidRDefault="00B17D80" w:rsidP="007B59FD">
            <w:pPr>
              <w:pStyle w:val="TAL"/>
              <w:rPr>
                <w:rFonts w:cs="Arial"/>
                <w:sz w:val="16"/>
                <w:szCs w:val="16"/>
              </w:rPr>
            </w:pPr>
            <w:r w:rsidRPr="00F8746F">
              <w:rPr>
                <w:rFonts w:cs="Arial"/>
                <w:sz w:val="16"/>
                <w:szCs w:val="16"/>
              </w:rPr>
              <w:t>1</w:t>
            </w:r>
          </w:p>
        </w:tc>
        <w:tc>
          <w:tcPr>
            <w:tcW w:w="4828" w:type="dxa"/>
            <w:shd w:val="solid" w:color="FFFFFF" w:fill="auto"/>
          </w:tcPr>
          <w:p w:rsidR="00B17D80" w:rsidRPr="00812306" w:rsidRDefault="00B17D80" w:rsidP="007B59FD">
            <w:pPr>
              <w:pStyle w:val="TAL"/>
              <w:rPr>
                <w:rFonts w:cs="Arial"/>
                <w:sz w:val="16"/>
                <w:szCs w:val="16"/>
              </w:rPr>
            </w:pPr>
            <w:r w:rsidRPr="00F8746F">
              <w:rPr>
                <w:rFonts w:cs="Arial"/>
                <w:sz w:val="16"/>
                <w:szCs w:val="16"/>
              </w:rPr>
              <w:t>Correction of typo error</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CT-47</w:t>
            </w:r>
          </w:p>
        </w:tc>
        <w:tc>
          <w:tcPr>
            <w:tcW w:w="992" w:type="dxa"/>
            <w:shd w:val="solid" w:color="FFFFFF" w:fill="auto"/>
          </w:tcPr>
          <w:p w:rsidR="00B17D80" w:rsidRPr="00812306" w:rsidRDefault="00B17D80" w:rsidP="007B59FD">
            <w:pPr>
              <w:pStyle w:val="TAL"/>
              <w:rPr>
                <w:rFonts w:cs="Arial"/>
                <w:color w:val="000000"/>
                <w:sz w:val="16"/>
                <w:szCs w:val="16"/>
              </w:rPr>
            </w:pPr>
            <w:r w:rsidRPr="00812306">
              <w:rPr>
                <w:rFonts w:cs="Arial"/>
                <w:color w:val="000000"/>
                <w:sz w:val="16"/>
                <w:szCs w:val="16"/>
              </w:rPr>
              <w:t>CP-</w:t>
            </w:r>
            <w:r>
              <w:rPr>
                <w:rFonts w:cs="Arial"/>
                <w:color w:val="000000"/>
                <w:sz w:val="16"/>
                <w:szCs w:val="16"/>
              </w:rPr>
              <w:t>100179</w:t>
            </w:r>
          </w:p>
        </w:tc>
        <w:tc>
          <w:tcPr>
            <w:tcW w:w="567" w:type="dxa"/>
            <w:shd w:val="solid" w:color="FFFFFF" w:fill="auto"/>
          </w:tcPr>
          <w:p w:rsidR="00B17D80" w:rsidRPr="00F8746F" w:rsidRDefault="00B17D80" w:rsidP="007B59FD">
            <w:pPr>
              <w:pStyle w:val="TAL"/>
              <w:rPr>
                <w:rFonts w:cs="Arial"/>
                <w:sz w:val="16"/>
                <w:szCs w:val="16"/>
              </w:rPr>
            </w:pPr>
            <w:r w:rsidRPr="00F8746F">
              <w:rPr>
                <w:rFonts w:cs="Arial"/>
                <w:sz w:val="16"/>
                <w:szCs w:val="16"/>
              </w:rPr>
              <w:t>0069</w:t>
            </w:r>
          </w:p>
        </w:tc>
        <w:tc>
          <w:tcPr>
            <w:tcW w:w="284" w:type="dxa"/>
            <w:shd w:val="solid" w:color="FFFFFF" w:fill="auto"/>
          </w:tcPr>
          <w:p w:rsidR="00B17D80" w:rsidRPr="00F8746F" w:rsidRDefault="00B17D80" w:rsidP="007B59FD">
            <w:pPr>
              <w:pStyle w:val="TAL"/>
              <w:rPr>
                <w:rFonts w:cs="Arial"/>
                <w:sz w:val="16"/>
                <w:szCs w:val="16"/>
              </w:rPr>
            </w:pPr>
            <w:r w:rsidRPr="00F8746F">
              <w:rPr>
                <w:rFonts w:cs="Arial"/>
                <w:sz w:val="16"/>
                <w:szCs w:val="16"/>
              </w:rPr>
              <w:t>-</w:t>
            </w:r>
          </w:p>
        </w:tc>
        <w:tc>
          <w:tcPr>
            <w:tcW w:w="4828" w:type="dxa"/>
            <w:shd w:val="solid" w:color="FFFFFF" w:fill="auto"/>
          </w:tcPr>
          <w:p w:rsidR="00B17D80" w:rsidRPr="00812306" w:rsidRDefault="00B17D80" w:rsidP="007B59FD">
            <w:pPr>
              <w:pStyle w:val="TAL"/>
              <w:rPr>
                <w:rFonts w:cs="Arial"/>
                <w:sz w:val="16"/>
                <w:szCs w:val="16"/>
              </w:rPr>
            </w:pPr>
            <w:r w:rsidRPr="00F8746F">
              <w:rPr>
                <w:rFonts w:cs="Arial"/>
                <w:sz w:val="16"/>
                <w:szCs w:val="16"/>
              </w:rPr>
              <w:t>Essential correction to the condition table</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CT-47</w:t>
            </w:r>
          </w:p>
        </w:tc>
        <w:tc>
          <w:tcPr>
            <w:tcW w:w="992" w:type="dxa"/>
            <w:shd w:val="solid" w:color="FFFFFF" w:fill="auto"/>
          </w:tcPr>
          <w:p w:rsidR="00B17D80" w:rsidRPr="00812306" w:rsidRDefault="00B17D80" w:rsidP="007B59FD">
            <w:pPr>
              <w:pStyle w:val="TAL"/>
              <w:rPr>
                <w:rFonts w:cs="Arial"/>
                <w:color w:val="000000"/>
                <w:sz w:val="16"/>
                <w:szCs w:val="16"/>
              </w:rPr>
            </w:pPr>
            <w:r w:rsidRPr="00812306">
              <w:rPr>
                <w:rFonts w:cs="Arial"/>
                <w:color w:val="000000"/>
                <w:sz w:val="16"/>
                <w:szCs w:val="16"/>
              </w:rPr>
              <w:t>CP-</w:t>
            </w:r>
            <w:r>
              <w:rPr>
                <w:rFonts w:cs="Arial"/>
                <w:color w:val="000000"/>
                <w:sz w:val="16"/>
                <w:szCs w:val="16"/>
              </w:rPr>
              <w:t>100179</w:t>
            </w:r>
          </w:p>
        </w:tc>
        <w:tc>
          <w:tcPr>
            <w:tcW w:w="567" w:type="dxa"/>
            <w:shd w:val="solid" w:color="FFFFFF" w:fill="auto"/>
          </w:tcPr>
          <w:p w:rsidR="00B17D80" w:rsidRPr="00F8746F" w:rsidRDefault="00B17D80" w:rsidP="007B59FD">
            <w:pPr>
              <w:pStyle w:val="TAL"/>
              <w:rPr>
                <w:rFonts w:cs="Arial"/>
                <w:sz w:val="16"/>
                <w:szCs w:val="16"/>
              </w:rPr>
            </w:pPr>
            <w:r w:rsidRPr="00F8746F">
              <w:rPr>
                <w:rFonts w:cs="Arial"/>
                <w:sz w:val="16"/>
                <w:szCs w:val="16"/>
              </w:rPr>
              <w:t>0068</w:t>
            </w:r>
          </w:p>
        </w:tc>
        <w:tc>
          <w:tcPr>
            <w:tcW w:w="284" w:type="dxa"/>
            <w:shd w:val="solid" w:color="FFFFFF" w:fill="auto"/>
          </w:tcPr>
          <w:p w:rsidR="00B17D80" w:rsidRPr="00F8746F" w:rsidRDefault="00B17D80" w:rsidP="007B59FD">
            <w:pPr>
              <w:pStyle w:val="TAL"/>
              <w:rPr>
                <w:rFonts w:cs="Arial"/>
                <w:sz w:val="16"/>
                <w:szCs w:val="16"/>
              </w:rPr>
            </w:pPr>
            <w:r w:rsidRPr="00F8746F">
              <w:rPr>
                <w:rFonts w:cs="Arial"/>
                <w:sz w:val="16"/>
                <w:szCs w:val="16"/>
              </w:rPr>
              <w:t>-</w:t>
            </w:r>
          </w:p>
        </w:tc>
        <w:tc>
          <w:tcPr>
            <w:tcW w:w="4828" w:type="dxa"/>
            <w:shd w:val="solid" w:color="FFFFFF" w:fill="auto"/>
          </w:tcPr>
          <w:p w:rsidR="00B17D80" w:rsidRPr="00812306" w:rsidRDefault="00B17D80" w:rsidP="007B59FD">
            <w:pPr>
              <w:pStyle w:val="TAL"/>
              <w:rPr>
                <w:rFonts w:cs="Arial"/>
                <w:sz w:val="16"/>
                <w:szCs w:val="16"/>
              </w:rPr>
            </w:pPr>
            <w:r w:rsidRPr="00F8746F">
              <w:rPr>
                <w:rFonts w:cs="Arial"/>
                <w:sz w:val="16"/>
                <w:szCs w:val="16"/>
              </w:rPr>
              <w:t>Correction of applicability for 'no alpha identifier presented' sequences</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CT-49</w:t>
            </w:r>
          </w:p>
        </w:tc>
        <w:tc>
          <w:tcPr>
            <w:tcW w:w="992" w:type="dxa"/>
            <w:shd w:val="solid" w:color="FFFFFF" w:fill="auto"/>
          </w:tcPr>
          <w:p w:rsidR="00B17D80" w:rsidRPr="004944BA" w:rsidRDefault="00B17D80" w:rsidP="007B59FD">
            <w:pPr>
              <w:pStyle w:val="TAL"/>
              <w:rPr>
                <w:rFonts w:cs="Arial"/>
                <w:color w:val="000000"/>
                <w:sz w:val="16"/>
                <w:szCs w:val="16"/>
              </w:rPr>
            </w:pPr>
            <w:r w:rsidRPr="004944BA">
              <w:rPr>
                <w:rFonts w:cs="Arial"/>
                <w:sz w:val="16"/>
                <w:szCs w:val="16"/>
              </w:rPr>
              <w:t>CP-100591</w:t>
            </w:r>
          </w:p>
        </w:tc>
        <w:tc>
          <w:tcPr>
            <w:tcW w:w="567" w:type="dxa"/>
            <w:shd w:val="solid" w:color="FFFFFF" w:fill="auto"/>
          </w:tcPr>
          <w:p w:rsidR="00B17D80" w:rsidRPr="004944BA" w:rsidRDefault="00B17D80" w:rsidP="007B59FD">
            <w:pPr>
              <w:pStyle w:val="TAL"/>
              <w:rPr>
                <w:rFonts w:cs="Arial"/>
                <w:sz w:val="16"/>
                <w:szCs w:val="16"/>
              </w:rPr>
            </w:pPr>
            <w:r w:rsidRPr="004944BA">
              <w:rPr>
                <w:rFonts w:cs="Arial"/>
                <w:sz w:val="16"/>
                <w:szCs w:val="16"/>
              </w:rPr>
              <w:t>0071</w:t>
            </w:r>
          </w:p>
        </w:tc>
        <w:tc>
          <w:tcPr>
            <w:tcW w:w="284" w:type="dxa"/>
            <w:shd w:val="solid" w:color="FFFFFF" w:fill="auto"/>
          </w:tcPr>
          <w:p w:rsidR="00B17D80" w:rsidRPr="004944BA" w:rsidRDefault="00B17D80" w:rsidP="007B59FD">
            <w:pPr>
              <w:pStyle w:val="TAL"/>
              <w:rPr>
                <w:rFonts w:cs="Arial"/>
                <w:sz w:val="16"/>
                <w:szCs w:val="16"/>
              </w:rPr>
            </w:pPr>
            <w:r w:rsidRPr="004944BA">
              <w:rPr>
                <w:rFonts w:cs="Arial"/>
                <w:sz w:val="16"/>
                <w:szCs w:val="16"/>
              </w:rPr>
              <w:t>1</w:t>
            </w:r>
          </w:p>
        </w:tc>
        <w:tc>
          <w:tcPr>
            <w:tcW w:w="4828" w:type="dxa"/>
            <w:shd w:val="solid" w:color="FFFFFF" w:fill="auto"/>
          </w:tcPr>
          <w:p w:rsidR="00B17D80" w:rsidRPr="004944BA" w:rsidRDefault="00B17D80" w:rsidP="007B59FD">
            <w:pPr>
              <w:pStyle w:val="TAL"/>
              <w:rPr>
                <w:rFonts w:cs="Arial"/>
                <w:sz w:val="16"/>
                <w:szCs w:val="16"/>
              </w:rPr>
            </w:pPr>
            <w:r w:rsidRPr="004944BA">
              <w:rPr>
                <w:rFonts w:cs="Arial"/>
                <w:sz w:val="16"/>
                <w:szCs w:val="16"/>
              </w:rPr>
              <w:t>Essential correction of Table E.1 regarding 'Width reduction when in a menu'</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4.16.0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CT-49</w:t>
            </w:r>
          </w:p>
        </w:tc>
        <w:tc>
          <w:tcPr>
            <w:tcW w:w="992" w:type="dxa"/>
            <w:shd w:val="solid" w:color="FFFFFF" w:fill="auto"/>
          </w:tcPr>
          <w:p w:rsidR="00B17D80" w:rsidRPr="004944BA" w:rsidRDefault="00B17D80" w:rsidP="007B59FD">
            <w:pPr>
              <w:pStyle w:val="TAL"/>
              <w:rPr>
                <w:rFonts w:cs="Arial"/>
                <w:color w:val="000000"/>
                <w:sz w:val="16"/>
                <w:szCs w:val="16"/>
              </w:rPr>
            </w:pPr>
            <w:r w:rsidRPr="004944BA">
              <w:rPr>
                <w:rFonts w:cs="Arial"/>
                <w:sz w:val="16"/>
                <w:szCs w:val="16"/>
              </w:rPr>
              <w:t>CP-100591</w:t>
            </w:r>
          </w:p>
        </w:tc>
        <w:tc>
          <w:tcPr>
            <w:tcW w:w="567" w:type="dxa"/>
            <w:shd w:val="solid" w:color="FFFFFF" w:fill="auto"/>
          </w:tcPr>
          <w:p w:rsidR="00B17D80" w:rsidRPr="004944BA" w:rsidRDefault="00B17D80" w:rsidP="007B59FD">
            <w:pPr>
              <w:pStyle w:val="TAL"/>
              <w:rPr>
                <w:rFonts w:cs="Arial"/>
                <w:sz w:val="16"/>
                <w:szCs w:val="16"/>
              </w:rPr>
            </w:pPr>
            <w:r w:rsidRPr="004944BA">
              <w:rPr>
                <w:rFonts w:cs="Arial"/>
                <w:sz w:val="16"/>
                <w:szCs w:val="16"/>
              </w:rPr>
              <w:t>0073</w:t>
            </w:r>
          </w:p>
        </w:tc>
        <w:tc>
          <w:tcPr>
            <w:tcW w:w="284" w:type="dxa"/>
            <w:shd w:val="solid" w:color="FFFFFF" w:fill="auto"/>
          </w:tcPr>
          <w:p w:rsidR="00B17D80" w:rsidRPr="004944BA" w:rsidRDefault="00B17D80" w:rsidP="007B59FD">
            <w:pPr>
              <w:pStyle w:val="TAL"/>
              <w:rPr>
                <w:rFonts w:cs="Arial"/>
                <w:sz w:val="16"/>
                <w:szCs w:val="16"/>
              </w:rPr>
            </w:pPr>
            <w:r w:rsidRPr="004944BA">
              <w:rPr>
                <w:rFonts w:cs="Arial"/>
                <w:sz w:val="16"/>
                <w:szCs w:val="16"/>
              </w:rPr>
              <w:t>1</w:t>
            </w:r>
          </w:p>
        </w:tc>
        <w:tc>
          <w:tcPr>
            <w:tcW w:w="4828" w:type="dxa"/>
            <w:shd w:val="solid" w:color="FFFFFF" w:fill="auto"/>
          </w:tcPr>
          <w:p w:rsidR="00B17D80" w:rsidRPr="004944BA" w:rsidRDefault="00B17D80" w:rsidP="007B59FD">
            <w:pPr>
              <w:pStyle w:val="TAL"/>
              <w:rPr>
                <w:rFonts w:cs="Arial"/>
                <w:sz w:val="16"/>
                <w:szCs w:val="16"/>
              </w:rPr>
            </w:pPr>
            <w:r w:rsidRPr="004944BA">
              <w:rPr>
                <w:rFonts w:cs="Arial"/>
                <w:sz w:val="16"/>
                <w:szCs w:val="16"/>
              </w:rPr>
              <w:t>Essential correction to test case applicability of letter class C features</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4.16.0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CT-49</w:t>
            </w:r>
          </w:p>
        </w:tc>
        <w:tc>
          <w:tcPr>
            <w:tcW w:w="992" w:type="dxa"/>
            <w:shd w:val="solid" w:color="FFFFFF" w:fill="auto"/>
          </w:tcPr>
          <w:p w:rsidR="00B17D80" w:rsidRPr="004944BA" w:rsidRDefault="00B17D80" w:rsidP="007B59FD">
            <w:pPr>
              <w:pStyle w:val="TAL"/>
              <w:rPr>
                <w:rFonts w:cs="Arial"/>
                <w:color w:val="000000"/>
                <w:sz w:val="16"/>
                <w:szCs w:val="16"/>
              </w:rPr>
            </w:pPr>
            <w:r w:rsidRPr="004944BA">
              <w:rPr>
                <w:rFonts w:cs="Arial"/>
                <w:sz w:val="16"/>
                <w:szCs w:val="16"/>
              </w:rPr>
              <w:t>CP-100591</w:t>
            </w:r>
          </w:p>
        </w:tc>
        <w:tc>
          <w:tcPr>
            <w:tcW w:w="567" w:type="dxa"/>
            <w:shd w:val="solid" w:color="FFFFFF" w:fill="auto"/>
          </w:tcPr>
          <w:p w:rsidR="00B17D80" w:rsidRPr="004944BA" w:rsidRDefault="00B17D80" w:rsidP="007B59FD">
            <w:pPr>
              <w:pStyle w:val="TAL"/>
              <w:rPr>
                <w:rFonts w:cs="Arial"/>
                <w:sz w:val="16"/>
                <w:szCs w:val="16"/>
              </w:rPr>
            </w:pPr>
            <w:r w:rsidRPr="004944BA">
              <w:rPr>
                <w:rFonts w:cs="Arial"/>
                <w:sz w:val="16"/>
                <w:szCs w:val="16"/>
              </w:rPr>
              <w:t>0072</w:t>
            </w:r>
          </w:p>
        </w:tc>
        <w:tc>
          <w:tcPr>
            <w:tcW w:w="284" w:type="dxa"/>
            <w:shd w:val="solid" w:color="FFFFFF" w:fill="auto"/>
          </w:tcPr>
          <w:p w:rsidR="00B17D80" w:rsidRPr="004944BA" w:rsidRDefault="00B17D80" w:rsidP="007B59FD">
            <w:pPr>
              <w:pStyle w:val="TAL"/>
              <w:rPr>
                <w:rFonts w:cs="Arial"/>
                <w:sz w:val="16"/>
                <w:szCs w:val="16"/>
              </w:rPr>
            </w:pPr>
            <w:r w:rsidRPr="004944BA">
              <w:rPr>
                <w:rFonts w:cs="Arial"/>
                <w:sz w:val="16"/>
                <w:szCs w:val="16"/>
              </w:rPr>
              <w:t>3</w:t>
            </w:r>
          </w:p>
        </w:tc>
        <w:tc>
          <w:tcPr>
            <w:tcW w:w="4828" w:type="dxa"/>
            <w:shd w:val="solid" w:color="FFFFFF" w:fill="auto"/>
          </w:tcPr>
          <w:p w:rsidR="00B17D80" w:rsidRPr="004944BA" w:rsidRDefault="00B17D80" w:rsidP="007B59FD">
            <w:pPr>
              <w:pStyle w:val="TAL"/>
              <w:rPr>
                <w:rFonts w:cs="Arial"/>
                <w:sz w:val="16"/>
                <w:szCs w:val="16"/>
              </w:rPr>
            </w:pPr>
            <w:r w:rsidRPr="004944BA">
              <w:rPr>
                <w:rFonts w:cs="Arial"/>
                <w:sz w:val="16"/>
                <w:szCs w:val="16"/>
              </w:rPr>
              <w:t>Essential correction to Open Channel 27.22.4.27.2 sequence 2.4 test</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4.16.0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CT-49</w:t>
            </w:r>
          </w:p>
        </w:tc>
        <w:tc>
          <w:tcPr>
            <w:tcW w:w="992" w:type="dxa"/>
            <w:shd w:val="solid" w:color="FFFFFF" w:fill="auto"/>
          </w:tcPr>
          <w:p w:rsidR="00B17D80" w:rsidRPr="004944BA" w:rsidRDefault="00B17D80" w:rsidP="007B59FD">
            <w:pPr>
              <w:pStyle w:val="TAL"/>
              <w:rPr>
                <w:rFonts w:cs="Arial"/>
                <w:color w:val="000000"/>
                <w:sz w:val="16"/>
                <w:szCs w:val="16"/>
              </w:rPr>
            </w:pPr>
            <w:r w:rsidRPr="004944BA">
              <w:rPr>
                <w:rFonts w:cs="Arial"/>
                <w:sz w:val="16"/>
                <w:szCs w:val="16"/>
              </w:rPr>
              <w:t>CP-100619</w:t>
            </w:r>
          </w:p>
        </w:tc>
        <w:tc>
          <w:tcPr>
            <w:tcW w:w="567" w:type="dxa"/>
            <w:shd w:val="solid" w:color="FFFFFF" w:fill="auto"/>
          </w:tcPr>
          <w:p w:rsidR="00B17D80" w:rsidRPr="004944BA" w:rsidRDefault="00B17D80" w:rsidP="007B59FD">
            <w:pPr>
              <w:pStyle w:val="TAL"/>
              <w:rPr>
                <w:rFonts w:cs="Arial"/>
                <w:sz w:val="16"/>
                <w:szCs w:val="16"/>
              </w:rPr>
            </w:pPr>
            <w:r w:rsidRPr="004944BA">
              <w:rPr>
                <w:rFonts w:cs="Arial"/>
                <w:sz w:val="16"/>
                <w:szCs w:val="16"/>
              </w:rPr>
              <w:t>0070</w:t>
            </w:r>
          </w:p>
        </w:tc>
        <w:tc>
          <w:tcPr>
            <w:tcW w:w="284" w:type="dxa"/>
            <w:shd w:val="solid" w:color="FFFFFF" w:fill="auto"/>
          </w:tcPr>
          <w:p w:rsidR="00B17D80" w:rsidRPr="004944BA" w:rsidRDefault="00B17D80" w:rsidP="007B59FD">
            <w:pPr>
              <w:pStyle w:val="TAL"/>
              <w:rPr>
                <w:rFonts w:cs="Arial"/>
                <w:sz w:val="16"/>
                <w:szCs w:val="16"/>
              </w:rPr>
            </w:pPr>
            <w:r w:rsidRPr="004944BA">
              <w:rPr>
                <w:rFonts w:cs="Arial"/>
                <w:sz w:val="16"/>
                <w:szCs w:val="16"/>
              </w:rPr>
              <w:t>1</w:t>
            </w:r>
          </w:p>
        </w:tc>
        <w:tc>
          <w:tcPr>
            <w:tcW w:w="4828" w:type="dxa"/>
            <w:shd w:val="solid" w:color="FFFFFF" w:fill="auto"/>
          </w:tcPr>
          <w:p w:rsidR="00B17D80" w:rsidRPr="004944BA" w:rsidRDefault="00B17D80" w:rsidP="007B59FD">
            <w:pPr>
              <w:pStyle w:val="TAL"/>
              <w:rPr>
                <w:rFonts w:cs="Arial"/>
                <w:sz w:val="16"/>
                <w:szCs w:val="16"/>
              </w:rPr>
            </w:pPr>
            <w:r w:rsidRPr="004944BA">
              <w:rPr>
                <w:rFonts w:cs="Arial"/>
                <w:sz w:val="16"/>
                <w:szCs w:val="16"/>
              </w:rPr>
              <w:t>Essential correction of test 27.22.4.9.3</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4.16.0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CT-50</w:t>
            </w:r>
          </w:p>
        </w:tc>
        <w:tc>
          <w:tcPr>
            <w:tcW w:w="992" w:type="dxa"/>
            <w:shd w:val="solid" w:color="FFFFFF" w:fill="auto"/>
          </w:tcPr>
          <w:p w:rsidR="00B17D80" w:rsidRPr="004944BA" w:rsidRDefault="00B17D80" w:rsidP="007B59FD">
            <w:pPr>
              <w:pStyle w:val="TAL"/>
              <w:rPr>
                <w:rFonts w:cs="Arial"/>
                <w:sz w:val="16"/>
                <w:szCs w:val="16"/>
              </w:rPr>
            </w:pPr>
            <w:r>
              <w:rPr>
                <w:rFonts w:cs="Arial"/>
                <w:sz w:val="16"/>
                <w:szCs w:val="16"/>
              </w:rPr>
              <w:t>CP-100833</w:t>
            </w:r>
          </w:p>
        </w:tc>
        <w:tc>
          <w:tcPr>
            <w:tcW w:w="567" w:type="dxa"/>
            <w:shd w:val="solid" w:color="FFFFFF" w:fill="auto"/>
          </w:tcPr>
          <w:p w:rsidR="00B17D80" w:rsidRPr="004944BA" w:rsidRDefault="00B17D80" w:rsidP="007B59FD">
            <w:pPr>
              <w:pStyle w:val="TAL"/>
              <w:rPr>
                <w:rFonts w:cs="Arial"/>
                <w:sz w:val="16"/>
                <w:szCs w:val="16"/>
              </w:rPr>
            </w:pPr>
            <w:r>
              <w:rPr>
                <w:rFonts w:cs="Arial"/>
                <w:sz w:val="16"/>
                <w:szCs w:val="16"/>
              </w:rPr>
              <w:t>0074</w:t>
            </w:r>
          </w:p>
        </w:tc>
        <w:tc>
          <w:tcPr>
            <w:tcW w:w="284" w:type="dxa"/>
            <w:shd w:val="solid" w:color="FFFFFF" w:fill="auto"/>
          </w:tcPr>
          <w:p w:rsidR="00B17D80" w:rsidRPr="004944BA" w:rsidRDefault="00B17D80" w:rsidP="007B59FD">
            <w:pPr>
              <w:pStyle w:val="TAL"/>
              <w:rPr>
                <w:rFonts w:cs="Arial"/>
                <w:sz w:val="16"/>
                <w:szCs w:val="16"/>
              </w:rPr>
            </w:pPr>
            <w:r>
              <w:rPr>
                <w:rFonts w:cs="Arial"/>
                <w:sz w:val="16"/>
                <w:szCs w:val="16"/>
              </w:rPr>
              <w:t>-</w:t>
            </w:r>
          </w:p>
        </w:tc>
        <w:tc>
          <w:tcPr>
            <w:tcW w:w="4828" w:type="dxa"/>
            <w:shd w:val="solid" w:color="FFFFFF" w:fill="auto"/>
          </w:tcPr>
          <w:p w:rsidR="00B17D80" w:rsidRPr="004944BA" w:rsidRDefault="00B17D80" w:rsidP="007B59FD">
            <w:pPr>
              <w:pStyle w:val="TAL"/>
              <w:rPr>
                <w:rFonts w:cs="Arial"/>
                <w:sz w:val="16"/>
                <w:szCs w:val="16"/>
              </w:rPr>
            </w:pPr>
            <w:r>
              <w:rPr>
                <w:rFonts w:cs="Arial"/>
                <w:sz w:val="16"/>
                <w:szCs w:val="16"/>
              </w:rPr>
              <w:t>Essential correction of the applicability of test 27.22.4.22.1 Seq. 1.4</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4.17.0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CT-50</w:t>
            </w:r>
          </w:p>
        </w:tc>
        <w:tc>
          <w:tcPr>
            <w:tcW w:w="992" w:type="dxa"/>
            <w:shd w:val="solid" w:color="FFFFFF" w:fill="auto"/>
          </w:tcPr>
          <w:p w:rsidR="00B17D80" w:rsidRPr="004944BA" w:rsidRDefault="00B17D80" w:rsidP="007B59FD">
            <w:pPr>
              <w:pStyle w:val="TAL"/>
              <w:rPr>
                <w:rFonts w:cs="Arial"/>
                <w:sz w:val="16"/>
                <w:szCs w:val="16"/>
              </w:rPr>
            </w:pPr>
            <w:r>
              <w:rPr>
                <w:rFonts w:cs="Arial"/>
                <w:sz w:val="16"/>
                <w:szCs w:val="16"/>
              </w:rPr>
              <w:t>CP-100833</w:t>
            </w:r>
          </w:p>
        </w:tc>
        <w:tc>
          <w:tcPr>
            <w:tcW w:w="567" w:type="dxa"/>
            <w:shd w:val="solid" w:color="FFFFFF" w:fill="auto"/>
          </w:tcPr>
          <w:p w:rsidR="00B17D80" w:rsidRPr="004944BA" w:rsidRDefault="00B17D80" w:rsidP="007B59FD">
            <w:pPr>
              <w:pStyle w:val="TAL"/>
              <w:rPr>
                <w:rFonts w:cs="Arial"/>
                <w:sz w:val="16"/>
                <w:szCs w:val="16"/>
              </w:rPr>
            </w:pPr>
            <w:r>
              <w:rPr>
                <w:rFonts w:cs="Arial"/>
                <w:sz w:val="16"/>
                <w:szCs w:val="16"/>
              </w:rPr>
              <w:t>0076</w:t>
            </w:r>
          </w:p>
        </w:tc>
        <w:tc>
          <w:tcPr>
            <w:tcW w:w="284" w:type="dxa"/>
            <w:shd w:val="solid" w:color="FFFFFF" w:fill="auto"/>
          </w:tcPr>
          <w:p w:rsidR="00B17D80" w:rsidRPr="004944BA" w:rsidRDefault="00B17D80" w:rsidP="007B59FD">
            <w:pPr>
              <w:pStyle w:val="TAL"/>
              <w:rPr>
                <w:rFonts w:cs="Arial"/>
                <w:sz w:val="16"/>
                <w:szCs w:val="16"/>
              </w:rPr>
            </w:pPr>
            <w:r>
              <w:rPr>
                <w:rFonts w:cs="Arial"/>
                <w:sz w:val="16"/>
                <w:szCs w:val="16"/>
              </w:rPr>
              <w:t>1</w:t>
            </w:r>
          </w:p>
        </w:tc>
        <w:tc>
          <w:tcPr>
            <w:tcW w:w="4828" w:type="dxa"/>
            <w:shd w:val="solid" w:color="FFFFFF" w:fill="auto"/>
          </w:tcPr>
          <w:p w:rsidR="00B17D80" w:rsidRPr="004944BA" w:rsidRDefault="00B17D80" w:rsidP="007B59FD">
            <w:pPr>
              <w:pStyle w:val="TAL"/>
              <w:rPr>
                <w:rFonts w:cs="Arial"/>
                <w:sz w:val="16"/>
                <w:szCs w:val="16"/>
              </w:rPr>
            </w:pPr>
            <w:r>
              <w:rPr>
                <w:rFonts w:cs="Arial"/>
                <w:sz w:val="16"/>
                <w:szCs w:val="16"/>
              </w:rPr>
              <w:t>Clarification of 'ELSE' parts in Table E.1</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4.17.0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CT-51</w:t>
            </w:r>
          </w:p>
        </w:tc>
        <w:tc>
          <w:tcPr>
            <w:tcW w:w="992" w:type="dxa"/>
            <w:shd w:val="solid" w:color="FFFFFF" w:fill="auto"/>
          </w:tcPr>
          <w:p w:rsidR="00B17D80" w:rsidRPr="003D0F3C" w:rsidRDefault="00B17D80" w:rsidP="007B59FD">
            <w:pPr>
              <w:rPr>
                <w:rFonts w:ascii="Arial" w:hAnsi="Arial" w:cs="Arial"/>
                <w:color w:val="0000FF"/>
                <w:sz w:val="16"/>
                <w:szCs w:val="16"/>
                <w:u w:val="single"/>
              </w:rPr>
            </w:pPr>
            <w:hyperlink r:id="rId28" w:history="1">
              <w:r>
                <w:rPr>
                  <w:rStyle w:val="Hyperlink"/>
                  <w:rFonts w:ascii="Arial" w:hAnsi="Arial" w:cs="Arial"/>
                  <w:sz w:val="16"/>
                  <w:szCs w:val="16"/>
                </w:rPr>
                <w:t>CP-110229</w:t>
              </w:r>
            </w:hyperlink>
          </w:p>
        </w:tc>
        <w:tc>
          <w:tcPr>
            <w:tcW w:w="567" w:type="dxa"/>
            <w:shd w:val="solid" w:color="FFFFFF" w:fill="auto"/>
          </w:tcPr>
          <w:p w:rsidR="00B17D80" w:rsidRPr="004944BA" w:rsidRDefault="00B17D80" w:rsidP="007B59FD">
            <w:pPr>
              <w:pStyle w:val="TAL"/>
              <w:rPr>
                <w:rFonts w:cs="Arial"/>
                <w:sz w:val="16"/>
                <w:szCs w:val="16"/>
              </w:rPr>
            </w:pPr>
            <w:r>
              <w:rPr>
                <w:rFonts w:cs="Arial"/>
                <w:sz w:val="16"/>
                <w:szCs w:val="16"/>
              </w:rPr>
              <w:t>0077</w:t>
            </w:r>
          </w:p>
        </w:tc>
        <w:tc>
          <w:tcPr>
            <w:tcW w:w="284" w:type="dxa"/>
            <w:shd w:val="solid" w:color="FFFFFF" w:fill="auto"/>
          </w:tcPr>
          <w:p w:rsidR="00B17D80" w:rsidRPr="004944BA" w:rsidRDefault="00B17D80" w:rsidP="007B59FD">
            <w:pPr>
              <w:pStyle w:val="TAL"/>
              <w:rPr>
                <w:rFonts w:cs="Arial"/>
                <w:sz w:val="16"/>
                <w:szCs w:val="16"/>
              </w:rPr>
            </w:pPr>
            <w:r>
              <w:rPr>
                <w:rFonts w:cs="Arial"/>
                <w:sz w:val="16"/>
                <w:szCs w:val="16"/>
              </w:rPr>
              <w:t>-</w:t>
            </w:r>
          </w:p>
        </w:tc>
        <w:tc>
          <w:tcPr>
            <w:tcW w:w="4828" w:type="dxa"/>
            <w:shd w:val="solid" w:color="FFFFFF" w:fill="auto"/>
          </w:tcPr>
          <w:p w:rsidR="00B17D80" w:rsidRPr="004944BA" w:rsidRDefault="00B17D80" w:rsidP="007B59FD">
            <w:pPr>
              <w:pStyle w:val="TAL"/>
              <w:rPr>
                <w:rFonts w:cs="Arial"/>
                <w:sz w:val="16"/>
                <w:szCs w:val="16"/>
              </w:rPr>
            </w:pPr>
            <w:r w:rsidRPr="003D0F3C">
              <w:rPr>
                <w:rFonts w:cs="Arial"/>
                <w:sz w:val="16"/>
                <w:szCs w:val="16"/>
              </w:rPr>
              <w:t>Correction of Send Short Message test case redundancy</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4.18.0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CT-52</w:t>
            </w:r>
          </w:p>
        </w:tc>
        <w:tc>
          <w:tcPr>
            <w:tcW w:w="992" w:type="dxa"/>
            <w:shd w:val="solid" w:color="FFFFFF" w:fill="auto"/>
          </w:tcPr>
          <w:p w:rsidR="00B17D80" w:rsidRDefault="00B17D80" w:rsidP="007B59FD">
            <w:pPr>
              <w:rPr>
                <w:rFonts w:ascii="Arial" w:hAnsi="Arial" w:cs="Arial"/>
                <w:color w:val="0000FF"/>
                <w:sz w:val="16"/>
                <w:szCs w:val="16"/>
                <w:u w:val="single"/>
              </w:rPr>
            </w:pPr>
            <w:hyperlink r:id="rId29" w:history="1">
              <w:r w:rsidRPr="001A40F0">
                <w:rPr>
                  <w:rStyle w:val="Hyperlink"/>
                  <w:rFonts w:ascii="Arial" w:hAnsi="Arial" w:cs="Arial"/>
                  <w:sz w:val="16"/>
                  <w:szCs w:val="16"/>
                </w:rPr>
                <w:t>CP-110505</w:t>
              </w:r>
            </w:hyperlink>
          </w:p>
        </w:tc>
        <w:tc>
          <w:tcPr>
            <w:tcW w:w="567" w:type="dxa"/>
            <w:shd w:val="solid" w:color="FFFFFF" w:fill="auto"/>
          </w:tcPr>
          <w:p w:rsidR="00B17D80" w:rsidRDefault="00B17D80" w:rsidP="007B59FD">
            <w:pPr>
              <w:pStyle w:val="TAL"/>
              <w:rPr>
                <w:rFonts w:cs="Arial"/>
                <w:sz w:val="16"/>
                <w:szCs w:val="16"/>
              </w:rPr>
            </w:pPr>
            <w:r>
              <w:rPr>
                <w:rFonts w:cs="Arial"/>
                <w:sz w:val="16"/>
                <w:szCs w:val="16"/>
              </w:rPr>
              <w:t>0078</w:t>
            </w:r>
          </w:p>
        </w:tc>
        <w:tc>
          <w:tcPr>
            <w:tcW w:w="284" w:type="dxa"/>
            <w:shd w:val="solid" w:color="FFFFFF" w:fill="auto"/>
          </w:tcPr>
          <w:p w:rsidR="00B17D80" w:rsidRDefault="00B17D80" w:rsidP="007B59FD">
            <w:pPr>
              <w:pStyle w:val="TAL"/>
              <w:rPr>
                <w:rFonts w:cs="Arial"/>
                <w:sz w:val="16"/>
                <w:szCs w:val="16"/>
              </w:rPr>
            </w:pPr>
            <w:r>
              <w:rPr>
                <w:rFonts w:cs="Arial"/>
                <w:sz w:val="16"/>
                <w:szCs w:val="16"/>
              </w:rPr>
              <w:t>-</w:t>
            </w:r>
          </w:p>
        </w:tc>
        <w:tc>
          <w:tcPr>
            <w:tcW w:w="4828" w:type="dxa"/>
            <w:shd w:val="solid" w:color="FFFFFF" w:fill="auto"/>
          </w:tcPr>
          <w:p w:rsidR="00B17D80" w:rsidRPr="003D0F3C" w:rsidRDefault="00B17D80" w:rsidP="007B59FD">
            <w:pPr>
              <w:pStyle w:val="TAL"/>
              <w:rPr>
                <w:rFonts w:cs="Arial"/>
                <w:sz w:val="16"/>
                <w:szCs w:val="16"/>
              </w:rPr>
            </w:pPr>
            <w:r w:rsidRPr="001A40F0">
              <w:rPr>
                <w:rFonts w:cs="Arial"/>
                <w:sz w:val="16"/>
                <w:szCs w:val="16"/>
              </w:rPr>
              <w:t>Correction of Additional test Execution Recommendation AER002 due to incorrect implementation of CR 0077</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4.19.0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CT-53</w:t>
            </w:r>
          </w:p>
        </w:tc>
        <w:tc>
          <w:tcPr>
            <w:tcW w:w="992" w:type="dxa"/>
            <w:shd w:val="solid" w:color="FFFFFF" w:fill="auto"/>
          </w:tcPr>
          <w:p w:rsidR="00B17D80" w:rsidRDefault="00B17D80" w:rsidP="007B59FD">
            <w:pPr>
              <w:rPr>
                <w:rFonts w:ascii="Arial" w:hAnsi="Arial" w:cs="Arial"/>
                <w:color w:val="0000FF"/>
                <w:sz w:val="16"/>
                <w:szCs w:val="16"/>
                <w:u w:val="single"/>
              </w:rPr>
            </w:pPr>
            <w:hyperlink r:id="rId30" w:history="1">
              <w:r>
                <w:rPr>
                  <w:rStyle w:val="Hyperlink"/>
                  <w:rFonts w:ascii="Arial" w:hAnsi="Arial" w:cs="Arial"/>
                  <w:sz w:val="16"/>
                  <w:szCs w:val="16"/>
                </w:rPr>
                <w:t>CP-110592</w:t>
              </w:r>
            </w:hyperlink>
          </w:p>
        </w:tc>
        <w:tc>
          <w:tcPr>
            <w:tcW w:w="567" w:type="dxa"/>
            <w:shd w:val="solid" w:color="FFFFFF" w:fill="auto"/>
          </w:tcPr>
          <w:p w:rsidR="00B17D80" w:rsidRDefault="00B17D80" w:rsidP="007B59FD">
            <w:pPr>
              <w:pStyle w:val="TAL"/>
              <w:rPr>
                <w:rFonts w:cs="Arial"/>
                <w:sz w:val="16"/>
                <w:szCs w:val="16"/>
              </w:rPr>
            </w:pPr>
            <w:r>
              <w:rPr>
                <w:rFonts w:cs="Arial"/>
                <w:sz w:val="16"/>
                <w:szCs w:val="16"/>
              </w:rPr>
              <w:t>0080</w:t>
            </w:r>
          </w:p>
        </w:tc>
        <w:tc>
          <w:tcPr>
            <w:tcW w:w="284" w:type="dxa"/>
            <w:shd w:val="solid" w:color="FFFFFF" w:fill="auto"/>
          </w:tcPr>
          <w:p w:rsidR="00B17D80" w:rsidRDefault="00B17D80" w:rsidP="007B59FD">
            <w:pPr>
              <w:pStyle w:val="TAL"/>
              <w:rPr>
                <w:rFonts w:cs="Arial"/>
                <w:sz w:val="16"/>
                <w:szCs w:val="16"/>
              </w:rPr>
            </w:pPr>
            <w:r>
              <w:rPr>
                <w:rFonts w:cs="Arial"/>
                <w:sz w:val="16"/>
                <w:szCs w:val="16"/>
              </w:rPr>
              <w:t>1</w:t>
            </w:r>
          </w:p>
        </w:tc>
        <w:tc>
          <w:tcPr>
            <w:tcW w:w="4828" w:type="dxa"/>
            <w:shd w:val="solid" w:color="FFFFFF" w:fill="auto"/>
          </w:tcPr>
          <w:p w:rsidR="00B17D80" w:rsidRPr="003D0F3C" w:rsidRDefault="00B17D80" w:rsidP="007B59FD">
            <w:pPr>
              <w:pStyle w:val="TAL"/>
              <w:rPr>
                <w:rFonts w:cs="Arial"/>
                <w:sz w:val="16"/>
                <w:szCs w:val="16"/>
              </w:rPr>
            </w:pPr>
            <w:r w:rsidRPr="003133B0">
              <w:rPr>
                <w:rFonts w:cs="Arial"/>
                <w:sz w:val="16"/>
                <w:szCs w:val="16"/>
              </w:rPr>
              <w:t>Essential correction of Data Destination Address settings in BIP and Launch Browser tests</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4.20.0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CT-54</w:t>
            </w:r>
          </w:p>
        </w:tc>
        <w:tc>
          <w:tcPr>
            <w:tcW w:w="992" w:type="dxa"/>
            <w:shd w:val="solid" w:color="FFFFFF" w:fill="auto"/>
          </w:tcPr>
          <w:p w:rsidR="00B17D80" w:rsidRPr="006944AF" w:rsidRDefault="00B17D80" w:rsidP="007B59FD">
            <w:pPr>
              <w:pStyle w:val="TAL"/>
              <w:rPr>
                <w:rFonts w:cs="Arial"/>
                <w:sz w:val="16"/>
                <w:szCs w:val="16"/>
              </w:rPr>
            </w:pPr>
            <w:r w:rsidRPr="006944AF">
              <w:rPr>
                <w:rFonts w:cs="Arial"/>
                <w:sz w:val="16"/>
                <w:szCs w:val="16"/>
              </w:rPr>
              <w:t>CP-110906</w:t>
            </w:r>
          </w:p>
        </w:tc>
        <w:tc>
          <w:tcPr>
            <w:tcW w:w="567" w:type="dxa"/>
            <w:shd w:val="solid" w:color="FFFFFF" w:fill="auto"/>
          </w:tcPr>
          <w:p w:rsidR="00B17D80" w:rsidRDefault="00B17D80" w:rsidP="007B59FD">
            <w:pPr>
              <w:pStyle w:val="TAL"/>
              <w:rPr>
                <w:rFonts w:cs="Arial"/>
                <w:sz w:val="16"/>
                <w:szCs w:val="16"/>
              </w:rPr>
            </w:pPr>
            <w:r>
              <w:rPr>
                <w:rFonts w:cs="Arial"/>
                <w:color w:val="000000"/>
                <w:sz w:val="16"/>
                <w:szCs w:val="16"/>
              </w:rPr>
              <w:t>0081</w:t>
            </w:r>
          </w:p>
        </w:tc>
        <w:tc>
          <w:tcPr>
            <w:tcW w:w="284" w:type="dxa"/>
            <w:shd w:val="solid" w:color="FFFFFF" w:fill="auto"/>
          </w:tcPr>
          <w:p w:rsidR="00B17D80" w:rsidRDefault="00B17D80" w:rsidP="007B59FD">
            <w:pPr>
              <w:pStyle w:val="TAL"/>
              <w:rPr>
                <w:rFonts w:cs="Arial"/>
                <w:sz w:val="16"/>
                <w:szCs w:val="16"/>
              </w:rPr>
            </w:pPr>
            <w:r>
              <w:rPr>
                <w:rFonts w:cs="Arial"/>
                <w:color w:val="000000"/>
                <w:sz w:val="16"/>
                <w:szCs w:val="16"/>
              </w:rPr>
              <w:t>1</w:t>
            </w:r>
          </w:p>
        </w:tc>
        <w:tc>
          <w:tcPr>
            <w:tcW w:w="4828" w:type="dxa"/>
            <w:shd w:val="solid" w:color="FFFFFF" w:fill="auto"/>
          </w:tcPr>
          <w:p w:rsidR="00B17D80" w:rsidRPr="003D0F3C" w:rsidRDefault="00B17D80" w:rsidP="007B59FD">
            <w:pPr>
              <w:pStyle w:val="TAL"/>
              <w:rPr>
                <w:rFonts w:cs="Arial"/>
                <w:sz w:val="16"/>
                <w:szCs w:val="16"/>
              </w:rPr>
            </w:pPr>
            <w:r>
              <w:rPr>
                <w:rFonts w:cs="Arial"/>
                <w:color w:val="000000"/>
                <w:sz w:val="16"/>
                <w:szCs w:val="16"/>
              </w:rPr>
              <w:t>Essential correction to SMS-CB Applicability</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4.21.0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CT-54</w:t>
            </w:r>
          </w:p>
        </w:tc>
        <w:tc>
          <w:tcPr>
            <w:tcW w:w="992" w:type="dxa"/>
            <w:shd w:val="solid" w:color="FFFFFF" w:fill="auto"/>
          </w:tcPr>
          <w:p w:rsidR="00B17D80" w:rsidRPr="006944AF" w:rsidRDefault="00B17D80" w:rsidP="007B59FD">
            <w:pPr>
              <w:pStyle w:val="TAL"/>
              <w:rPr>
                <w:rFonts w:cs="Arial"/>
                <w:sz w:val="16"/>
                <w:szCs w:val="16"/>
              </w:rPr>
            </w:pPr>
            <w:r w:rsidRPr="006944AF">
              <w:rPr>
                <w:rFonts w:cs="Arial"/>
                <w:sz w:val="16"/>
                <w:szCs w:val="16"/>
              </w:rPr>
              <w:t>CP-110906</w:t>
            </w:r>
          </w:p>
        </w:tc>
        <w:tc>
          <w:tcPr>
            <w:tcW w:w="567" w:type="dxa"/>
            <w:shd w:val="solid" w:color="FFFFFF" w:fill="auto"/>
          </w:tcPr>
          <w:p w:rsidR="00B17D80" w:rsidRDefault="00B17D80" w:rsidP="007B59FD">
            <w:pPr>
              <w:pStyle w:val="TAL"/>
              <w:rPr>
                <w:rFonts w:cs="Arial"/>
                <w:sz w:val="16"/>
                <w:szCs w:val="16"/>
              </w:rPr>
            </w:pPr>
            <w:r>
              <w:rPr>
                <w:rFonts w:cs="Arial"/>
                <w:color w:val="000000"/>
                <w:sz w:val="16"/>
                <w:szCs w:val="16"/>
              </w:rPr>
              <w:t>0079</w:t>
            </w:r>
          </w:p>
        </w:tc>
        <w:tc>
          <w:tcPr>
            <w:tcW w:w="284" w:type="dxa"/>
            <w:shd w:val="solid" w:color="FFFFFF" w:fill="auto"/>
          </w:tcPr>
          <w:p w:rsidR="00B17D80" w:rsidRDefault="00B17D80" w:rsidP="007B59FD">
            <w:pPr>
              <w:pStyle w:val="TAL"/>
              <w:rPr>
                <w:rFonts w:cs="Arial"/>
                <w:sz w:val="16"/>
                <w:szCs w:val="16"/>
              </w:rPr>
            </w:pPr>
            <w:r>
              <w:rPr>
                <w:rFonts w:cs="Arial"/>
                <w:color w:val="000000"/>
                <w:sz w:val="16"/>
                <w:szCs w:val="16"/>
              </w:rPr>
              <w:t>2</w:t>
            </w:r>
          </w:p>
        </w:tc>
        <w:tc>
          <w:tcPr>
            <w:tcW w:w="4828" w:type="dxa"/>
            <w:shd w:val="solid" w:color="FFFFFF" w:fill="auto"/>
          </w:tcPr>
          <w:p w:rsidR="00B17D80" w:rsidRPr="003D0F3C" w:rsidRDefault="00B17D80" w:rsidP="007B59FD">
            <w:pPr>
              <w:pStyle w:val="TAL"/>
              <w:rPr>
                <w:rFonts w:cs="Arial"/>
                <w:sz w:val="16"/>
                <w:szCs w:val="16"/>
              </w:rPr>
            </w:pPr>
            <w:r>
              <w:rPr>
                <w:rFonts w:cs="Arial"/>
                <w:color w:val="000000"/>
                <w:sz w:val="16"/>
                <w:szCs w:val="16"/>
              </w:rPr>
              <w:t>Essential correction to Play Tone test</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4.21.0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CT-54</w:t>
            </w:r>
          </w:p>
        </w:tc>
        <w:tc>
          <w:tcPr>
            <w:tcW w:w="992" w:type="dxa"/>
            <w:shd w:val="solid" w:color="FFFFFF" w:fill="auto"/>
          </w:tcPr>
          <w:p w:rsidR="00B17D80" w:rsidRPr="006944AF" w:rsidRDefault="00B17D80" w:rsidP="007B59FD">
            <w:pPr>
              <w:pStyle w:val="TAL"/>
              <w:rPr>
                <w:rFonts w:cs="Arial"/>
                <w:sz w:val="16"/>
                <w:szCs w:val="16"/>
              </w:rPr>
            </w:pPr>
            <w:r w:rsidRPr="006944AF">
              <w:rPr>
                <w:rFonts w:cs="Arial"/>
                <w:sz w:val="16"/>
                <w:szCs w:val="16"/>
              </w:rPr>
              <w:t>CP-110906</w:t>
            </w:r>
          </w:p>
        </w:tc>
        <w:tc>
          <w:tcPr>
            <w:tcW w:w="567" w:type="dxa"/>
            <w:shd w:val="solid" w:color="FFFFFF" w:fill="auto"/>
          </w:tcPr>
          <w:p w:rsidR="00B17D80" w:rsidRDefault="00B17D80" w:rsidP="007B59FD">
            <w:pPr>
              <w:pStyle w:val="TAL"/>
              <w:rPr>
                <w:rFonts w:cs="Arial"/>
                <w:sz w:val="16"/>
                <w:szCs w:val="16"/>
              </w:rPr>
            </w:pPr>
            <w:r>
              <w:rPr>
                <w:rFonts w:cs="Arial"/>
                <w:color w:val="000000"/>
                <w:sz w:val="16"/>
                <w:szCs w:val="16"/>
              </w:rPr>
              <w:t>0083</w:t>
            </w:r>
          </w:p>
        </w:tc>
        <w:tc>
          <w:tcPr>
            <w:tcW w:w="284" w:type="dxa"/>
            <w:shd w:val="solid" w:color="FFFFFF" w:fill="auto"/>
          </w:tcPr>
          <w:p w:rsidR="00B17D80" w:rsidRDefault="00B17D80" w:rsidP="007B59FD">
            <w:pPr>
              <w:pStyle w:val="TAL"/>
              <w:rPr>
                <w:rFonts w:cs="Arial"/>
                <w:sz w:val="16"/>
                <w:szCs w:val="16"/>
              </w:rPr>
            </w:pPr>
            <w:r>
              <w:rPr>
                <w:rFonts w:cs="Arial"/>
                <w:color w:val="000000"/>
                <w:sz w:val="16"/>
                <w:szCs w:val="16"/>
              </w:rPr>
              <w:t>1</w:t>
            </w:r>
          </w:p>
        </w:tc>
        <w:tc>
          <w:tcPr>
            <w:tcW w:w="4828" w:type="dxa"/>
            <w:shd w:val="solid" w:color="FFFFFF" w:fill="auto"/>
          </w:tcPr>
          <w:p w:rsidR="00B17D80" w:rsidRPr="003D0F3C" w:rsidRDefault="00B17D80" w:rsidP="007B59FD">
            <w:pPr>
              <w:pStyle w:val="TAL"/>
              <w:rPr>
                <w:rFonts w:cs="Arial"/>
                <w:sz w:val="16"/>
                <w:szCs w:val="16"/>
              </w:rPr>
            </w:pPr>
            <w:r>
              <w:rPr>
                <w:rFonts w:cs="Arial"/>
                <w:color w:val="000000"/>
                <w:sz w:val="16"/>
                <w:szCs w:val="16"/>
              </w:rPr>
              <w:t>Correction to the condition ID of Table B.1</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4.21.0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CT-55</w:t>
            </w:r>
          </w:p>
        </w:tc>
        <w:tc>
          <w:tcPr>
            <w:tcW w:w="992" w:type="dxa"/>
            <w:shd w:val="solid" w:color="FFFFFF" w:fill="auto"/>
          </w:tcPr>
          <w:p w:rsidR="00B17D80" w:rsidRPr="006944AF" w:rsidRDefault="00B17D80" w:rsidP="007B59FD">
            <w:pPr>
              <w:pStyle w:val="TAL"/>
              <w:rPr>
                <w:rFonts w:cs="Arial"/>
                <w:sz w:val="16"/>
                <w:szCs w:val="16"/>
              </w:rPr>
            </w:pPr>
            <w:r>
              <w:rPr>
                <w:rFonts w:cs="Arial"/>
                <w:sz w:val="16"/>
                <w:szCs w:val="16"/>
              </w:rPr>
              <w:t>CP-120151</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0084</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sidRPr="009C388A">
              <w:rPr>
                <w:rFonts w:cs="Arial"/>
                <w:color w:val="000000"/>
                <w:sz w:val="16"/>
                <w:szCs w:val="16"/>
              </w:rPr>
              <w:t>Test applicability correction of Open Channel with user rejection tests</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4.22.0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lastRenderedPageBreak/>
              <w:t>CT-56</w:t>
            </w:r>
          </w:p>
        </w:tc>
        <w:tc>
          <w:tcPr>
            <w:tcW w:w="992" w:type="dxa"/>
            <w:shd w:val="solid" w:color="FFFFFF" w:fill="auto"/>
          </w:tcPr>
          <w:p w:rsidR="00B17D80" w:rsidRDefault="00B17D80" w:rsidP="007B59FD">
            <w:pPr>
              <w:pStyle w:val="TAL"/>
              <w:rPr>
                <w:rFonts w:cs="Arial"/>
                <w:sz w:val="16"/>
                <w:szCs w:val="16"/>
              </w:rPr>
            </w:pPr>
            <w:r>
              <w:rPr>
                <w:rFonts w:cs="Arial"/>
                <w:sz w:val="16"/>
                <w:szCs w:val="16"/>
              </w:rPr>
              <w:t>CP-120394</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w:t>
            </w:r>
            <w:r w:rsidRPr="001D6BB5">
              <w:rPr>
                <w:rFonts w:cs="Arial"/>
                <w:color w:val="000000"/>
                <w:sz w:val="16"/>
                <w:szCs w:val="16"/>
              </w:rPr>
              <w:t>85</w:t>
            </w:r>
          </w:p>
        </w:tc>
        <w:tc>
          <w:tcPr>
            <w:tcW w:w="284" w:type="dxa"/>
            <w:shd w:val="solid" w:color="FFFFFF" w:fill="auto"/>
          </w:tcPr>
          <w:p w:rsidR="00B17D80" w:rsidRDefault="00B17D80" w:rsidP="007B59FD">
            <w:pPr>
              <w:pStyle w:val="TAL"/>
              <w:rPr>
                <w:rFonts w:cs="Arial"/>
                <w:color w:val="000000"/>
                <w:sz w:val="16"/>
                <w:szCs w:val="16"/>
              </w:rPr>
            </w:pPr>
            <w:r w:rsidRPr="001D6BB5">
              <w:rPr>
                <w:rFonts w:cs="Arial"/>
                <w:color w:val="000000"/>
                <w:sz w:val="16"/>
                <w:szCs w:val="16"/>
              </w:rPr>
              <w:t>2</w:t>
            </w:r>
          </w:p>
        </w:tc>
        <w:tc>
          <w:tcPr>
            <w:tcW w:w="4828" w:type="dxa"/>
            <w:shd w:val="solid" w:color="FFFFFF" w:fill="auto"/>
          </w:tcPr>
          <w:p w:rsidR="00B17D80" w:rsidRPr="009C388A" w:rsidRDefault="00B17D80" w:rsidP="007B59FD">
            <w:pPr>
              <w:pStyle w:val="TAL"/>
              <w:rPr>
                <w:rFonts w:cs="Arial"/>
                <w:color w:val="000000"/>
                <w:sz w:val="16"/>
                <w:szCs w:val="16"/>
              </w:rPr>
            </w:pPr>
            <w:r w:rsidRPr="001D6BB5">
              <w:rPr>
                <w:rFonts w:cs="Arial"/>
                <w:color w:val="000000"/>
                <w:sz w:val="16"/>
                <w:szCs w:val="16"/>
              </w:rPr>
              <w:t>Test applicability correction for terminals operating in PS mode</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4.23.0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CT-56</w:t>
            </w:r>
          </w:p>
        </w:tc>
        <w:tc>
          <w:tcPr>
            <w:tcW w:w="992" w:type="dxa"/>
            <w:shd w:val="solid" w:color="FFFFFF" w:fill="auto"/>
          </w:tcPr>
          <w:p w:rsidR="00B17D80" w:rsidRDefault="00B17D80" w:rsidP="007B59FD">
            <w:pPr>
              <w:pStyle w:val="TAL"/>
              <w:rPr>
                <w:rFonts w:cs="Arial"/>
                <w:sz w:val="16"/>
                <w:szCs w:val="16"/>
              </w:rPr>
            </w:pPr>
            <w:r>
              <w:rPr>
                <w:rFonts w:cs="Arial"/>
                <w:sz w:val="16"/>
                <w:szCs w:val="16"/>
              </w:rPr>
              <w:t>CP-120394</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w:t>
            </w:r>
            <w:r w:rsidRPr="001D6BB5">
              <w:rPr>
                <w:rFonts w:cs="Arial"/>
                <w:color w:val="000000"/>
                <w:sz w:val="16"/>
                <w:szCs w:val="16"/>
              </w:rPr>
              <w:t>86</w:t>
            </w:r>
          </w:p>
        </w:tc>
        <w:tc>
          <w:tcPr>
            <w:tcW w:w="284" w:type="dxa"/>
            <w:shd w:val="solid" w:color="FFFFFF" w:fill="auto"/>
          </w:tcPr>
          <w:p w:rsidR="00B17D80" w:rsidRDefault="00B17D80" w:rsidP="007B59FD">
            <w:pPr>
              <w:pStyle w:val="TAL"/>
              <w:rPr>
                <w:rFonts w:cs="Arial"/>
                <w:color w:val="000000"/>
                <w:sz w:val="16"/>
                <w:szCs w:val="16"/>
              </w:rPr>
            </w:pPr>
            <w:r w:rsidRPr="001D6BB5">
              <w:rPr>
                <w:rFonts w:cs="Arial"/>
                <w:color w:val="000000"/>
                <w:sz w:val="16"/>
                <w:szCs w:val="16"/>
              </w:rPr>
              <w:t>1</w:t>
            </w:r>
          </w:p>
        </w:tc>
        <w:tc>
          <w:tcPr>
            <w:tcW w:w="4828" w:type="dxa"/>
            <w:shd w:val="solid" w:color="FFFFFF" w:fill="auto"/>
          </w:tcPr>
          <w:p w:rsidR="00B17D80" w:rsidRPr="009C388A" w:rsidRDefault="00B17D80" w:rsidP="007B59FD">
            <w:pPr>
              <w:pStyle w:val="TAL"/>
              <w:rPr>
                <w:rFonts w:cs="Arial"/>
                <w:color w:val="000000"/>
                <w:sz w:val="16"/>
                <w:szCs w:val="16"/>
              </w:rPr>
            </w:pPr>
            <w:r w:rsidRPr="001D6BB5">
              <w:rPr>
                <w:rFonts w:cs="Arial"/>
                <w:color w:val="000000"/>
                <w:sz w:val="16"/>
                <w:szCs w:val="16"/>
              </w:rPr>
              <w:t>Correction of expected Terminal Reponse for unsuccessful Open Channel commands</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4.23.0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CT-57</w:t>
            </w:r>
          </w:p>
        </w:tc>
        <w:tc>
          <w:tcPr>
            <w:tcW w:w="992" w:type="dxa"/>
            <w:shd w:val="solid" w:color="FFFFFF" w:fill="auto"/>
          </w:tcPr>
          <w:p w:rsidR="00B17D80" w:rsidRPr="006944AF" w:rsidRDefault="00B17D80" w:rsidP="007B59FD">
            <w:pPr>
              <w:pStyle w:val="TAL"/>
              <w:rPr>
                <w:rFonts w:cs="Arial"/>
                <w:sz w:val="16"/>
                <w:szCs w:val="16"/>
              </w:rPr>
            </w:pPr>
            <w:r>
              <w:rPr>
                <w:rFonts w:cs="Arial"/>
                <w:color w:val="000000"/>
                <w:sz w:val="16"/>
                <w:szCs w:val="16"/>
              </w:rPr>
              <w:t>CP-120628</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0087</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2</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Modification of the initial conditions for clause 27.22.4.7.1</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4.24.0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CT-57</w:t>
            </w:r>
          </w:p>
        </w:tc>
        <w:tc>
          <w:tcPr>
            <w:tcW w:w="992" w:type="dxa"/>
            <w:shd w:val="solid" w:color="FFFFFF" w:fill="auto"/>
          </w:tcPr>
          <w:p w:rsidR="00B17D80" w:rsidRDefault="00B17D80" w:rsidP="007B59FD">
            <w:pPr>
              <w:pStyle w:val="TAL"/>
              <w:rPr>
                <w:rFonts w:cs="Arial"/>
                <w:sz w:val="16"/>
                <w:szCs w:val="16"/>
              </w:rPr>
            </w:pPr>
            <w:r>
              <w:rPr>
                <w:rFonts w:cs="Arial"/>
                <w:color w:val="000000"/>
                <w:sz w:val="16"/>
                <w:szCs w:val="16"/>
              </w:rPr>
              <w:t>CP-120629</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0088</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2</w:t>
            </w:r>
          </w:p>
        </w:tc>
        <w:tc>
          <w:tcPr>
            <w:tcW w:w="4828" w:type="dxa"/>
            <w:shd w:val="solid" w:color="FFFFFF" w:fill="auto"/>
          </w:tcPr>
          <w:p w:rsidR="00B17D80" w:rsidRPr="009C388A" w:rsidRDefault="00B17D80" w:rsidP="007B59FD">
            <w:pPr>
              <w:pStyle w:val="TAL"/>
              <w:rPr>
                <w:rFonts w:cs="Arial"/>
                <w:color w:val="000000"/>
                <w:sz w:val="16"/>
                <w:szCs w:val="16"/>
              </w:rPr>
            </w:pPr>
            <w:r>
              <w:rPr>
                <w:rFonts w:cs="Arial"/>
                <w:color w:val="000000"/>
                <w:sz w:val="16"/>
                <w:szCs w:val="16"/>
              </w:rPr>
              <w:t>Essential correction of Launch Browser tests</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4.24.0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CT-57</w:t>
            </w:r>
          </w:p>
        </w:tc>
        <w:tc>
          <w:tcPr>
            <w:tcW w:w="992" w:type="dxa"/>
            <w:shd w:val="solid" w:color="FFFFFF" w:fill="auto"/>
          </w:tcPr>
          <w:p w:rsidR="00B17D80" w:rsidRDefault="00B17D80" w:rsidP="007B59FD">
            <w:pPr>
              <w:pStyle w:val="TAL"/>
              <w:rPr>
                <w:rFonts w:cs="Arial"/>
                <w:sz w:val="16"/>
                <w:szCs w:val="16"/>
              </w:rPr>
            </w:pPr>
            <w:r>
              <w:rPr>
                <w:rFonts w:cs="Arial"/>
                <w:color w:val="000000"/>
                <w:sz w:val="16"/>
                <w:szCs w:val="16"/>
              </w:rPr>
              <w:t>CP-120629</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0090</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2</w:t>
            </w:r>
          </w:p>
        </w:tc>
        <w:tc>
          <w:tcPr>
            <w:tcW w:w="4828" w:type="dxa"/>
            <w:shd w:val="solid" w:color="FFFFFF" w:fill="auto"/>
          </w:tcPr>
          <w:p w:rsidR="00B17D80" w:rsidRPr="009C388A" w:rsidRDefault="00B17D80" w:rsidP="007B59FD">
            <w:pPr>
              <w:pStyle w:val="TAL"/>
              <w:rPr>
                <w:rFonts w:cs="Arial"/>
                <w:color w:val="000000"/>
                <w:sz w:val="16"/>
                <w:szCs w:val="16"/>
              </w:rPr>
            </w:pPr>
            <w:r>
              <w:rPr>
                <w:rFonts w:cs="Arial"/>
                <w:color w:val="000000"/>
                <w:sz w:val="16"/>
                <w:szCs w:val="16"/>
              </w:rPr>
              <w:t>Essential correction of Launch Browser tests</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4.24.0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CT-59</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CP-130149</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0092</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sidRPr="00125A2B">
              <w:rPr>
                <w:rFonts w:cs="Arial"/>
                <w:color w:val="000000"/>
                <w:sz w:val="16"/>
                <w:szCs w:val="16"/>
              </w:rPr>
              <w:t>Applicability of tests for MEs with reduced capabilities</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4.25.0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CT-60</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CP-130373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0093</w:t>
            </w:r>
          </w:p>
        </w:tc>
        <w:tc>
          <w:tcPr>
            <w:tcW w:w="284" w:type="dxa"/>
            <w:shd w:val="solid" w:color="FFFFFF" w:fill="auto"/>
          </w:tcPr>
          <w:p w:rsidR="00B17D80" w:rsidRDefault="00B17D80" w:rsidP="007B59FD">
            <w:pPr>
              <w:pStyle w:val="TAL"/>
              <w:rPr>
                <w:rFonts w:cs="Arial"/>
                <w:color w:val="000000"/>
                <w:sz w:val="16"/>
                <w:szCs w:val="16"/>
              </w:rPr>
            </w:pP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 to Applicability of test case 27.22.4.1, seq. 4.4</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4.26.0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CT-60</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CP-130373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0094</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2</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Changes in LAUNCH BROWSER test cases</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4.26.0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CT-62</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CP-130793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0097</w:t>
            </w:r>
          </w:p>
        </w:tc>
        <w:tc>
          <w:tcPr>
            <w:tcW w:w="284" w:type="dxa"/>
            <w:shd w:val="solid" w:color="FFFFFF" w:fill="auto"/>
          </w:tcPr>
          <w:p w:rsidR="00B17D80" w:rsidRDefault="00B17D80" w:rsidP="007B59FD">
            <w:pPr>
              <w:pStyle w:val="TAL"/>
              <w:rPr>
                <w:rFonts w:cs="Arial"/>
                <w:color w:val="000000"/>
                <w:sz w:val="16"/>
                <w:szCs w:val="16"/>
              </w:rPr>
            </w:pPr>
          </w:p>
        </w:tc>
        <w:tc>
          <w:tcPr>
            <w:tcW w:w="4828" w:type="dxa"/>
            <w:shd w:val="solid" w:color="FFFFFF" w:fill="auto"/>
          </w:tcPr>
          <w:p w:rsidR="00B17D80" w:rsidRDefault="00B17D80" w:rsidP="007B59FD">
            <w:pPr>
              <w:pStyle w:val="TAL"/>
              <w:rPr>
                <w:rFonts w:cs="Arial"/>
                <w:color w:val="000000"/>
                <w:sz w:val="16"/>
                <w:szCs w:val="16"/>
              </w:rPr>
            </w:pPr>
            <w:r w:rsidRPr="005B4087">
              <w:rPr>
                <w:rFonts w:cs="Arial"/>
                <w:color w:val="000000"/>
                <w:sz w:val="16"/>
                <w:szCs w:val="16"/>
              </w:rPr>
              <w:t>Essential correction for Applicability table related to Open Channel sequence 2.8</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4.27.0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CT-64</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CP-140419</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0106</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Creation of Rel-12</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12.0.0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CT-64</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CP-140421</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0098</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sidRPr="009763B7">
              <w:rPr>
                <w:rFonts w:cs="Arial"/>
                <w:color w:val="000000"/>
                <w:sz w:val="16"/>
                <w:szCs w:val="16"/>
              </w:rPr>
              <w:t>Essential correction of mismatch between proactive command coding and expected text to be displayed.</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12.0.0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CT-65</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CP-140704</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0109</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Usage of URL in test cases for LAUNCH BROWSER command</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12.1.0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sidRPr="00012231">
              <w:rPr>
                <w:rFonts w:cs="Arial"/>
                <w:color w:val="000000"/>
                <w:sz w:val="16"/>
                <w:szCs w:val="16"/>
              </w:rPr>
              <w:t>CT</w:t>
            </w:r>
            <w:r>
              <w:rPr>
                <w:rFonts w:cs="Arial"/>
                <w:color w:val="000000"/>
                <w:sz w:val="16"/>
                <w:szCs w:val="16"/>
              </w:rPr>
              <w:t>-65</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CP-140704</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0110</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Corrections of the Text String coding format and General Result reference</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12.1.0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sidRPr="00012231">
              <w:rPr>
                <w:rFonts w:cs="Arial"/>
                <w:color w:val="000000"/>
                <w:sz w:val="16"/>
                <w:szCs w:val="16"/>
              </w:rPr>
              <w:t>CT</w:t>
            </w:r>
            <w:r>
              <w:rPr>
                <w:rFonts w:cs="Arial"/>
                <w:color w:val="000000"/>
                <w:sz w:val="16"/>
                <w:szCs w:val="16"/>
              </w:rPr>
              <w:t>-65</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CP-140704</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0111</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Addition of test case applicability for Rel-4</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12.1.0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sidRPr="00012231">
              <w:rPr>
                <w:rFonts w:cs="Arial"/>
                <w:color w:val="000000"/>
                <w:sz w:val="16"/>
                <w:szCs w:val="16"/>
              </w:rPr>
              <w:t>CT</w:t>
            </w:r>
            <w:r>
              <w:rPr>
                <w:rFonts w:cs="Arial"/>
                <w:color w:val="000000"/>
                <w:sz w:val="16"/>
                <w:szCs w:val="16"/>
              </w:rPr>
              <w:t>-66</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CP-140965</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0112</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sidRPr="001073C5">
              <w:rPr>
                <w:rFonts w:cs="Arial"/>
                <w:color w:val="000000"/>
                <w:sz w:val="16"/>
                <w:szCs w:val="16"/>
              </w:rPr>
              <w:t>Change of test sequence for LAUNCH BROWSER with default URL</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12.2.0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SP-70</w:t>
            </w:r>
          </w:p>
        </w:tc>
        <w:tc>
          <w:tcPr>
            <w:tcW w:w="992" w:type="dxa"/>
            <w:shd w:val="solid" w:color="FFFFFF" w:fill="auto"/>
          </w:tcPr>
          <w:p w:rsidR="00B17D80" w:rsidRDefault="00B17D80" w:rsidP="007B59FD">
            <w:pPr>
              <w:pStyle w:val="TAL"/>
              <w:rPr>
                <w:rFonts w:cs="Arial"/>
                <w:color w:val="000000"/>
                <w:sz w:val="16"/>
                <w:szCs w:val="16"/>
              </w:rPr>
            </w:pPr>
          </w:p>
        </w:tc>
        <w:tc>
          <w:tcPr>
            <w:tcW w:w="567" w:type="dxa"/>
            <w:shd w:val="solid" w:color="FFFFFF" w:fill="auto"/>
          </w:tcPr>
          <w:p w:rsidR="00B17D80" w:rsidRDefault="00B17D80" w:rsidP="007B59FD">
            <w:pPr>
              <w:pStyle w:val="TAL"/>
              <w:rPr>
                <w:rFonts w:cs="Arial"/>
                <w:color w:val="000000"/>
                <w:sz w:val="16"/>
                <w:szCs w:val="16"/>
              </w:rPr>
            </w:pPr>
          </w:p>
        </w:tc>
        <w:tc>
          <w:tcPr>
            <w:tcW w:w="284" w:type="dxa"/>
            <w:shd w:val="solid" w:color="FFFFFF" w:fill="auto"/>
          </w:tcPr>
          <w:p w:rsidR="00B17D80" w:rsidRDefault="00B17D80" w:rsidP="007B59FD">
            <w:pPr>
              <w:pStyle w:val="TAL"/>
              <w:rPr>
                <w:rFonts w:cs="Arial"/>
                <w:color w:val="000000"/>
                <w:sz w:val="16"/>
                <w:szCs w:val="16"/>
              </w:rPr>
            </w:pP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Automatic upgrade to Rel-13</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13.0.0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CT-73</w:t>
            </w:r>
          </w:p>
        </w:tc>
        <w:tc>
          <w:tcPr>
            <w:tcW w:w="992" w:type="dxa"/>
            <w:shd w:val="solid" w:color="FFFFFF" w:fill="auto"/>
          </w:tcPr>
          <w:p w:rsidR="00B17D80" w:rsidRDefault="00B17D80" w:rsidP="007B59FD">
            <w:pPr>
              <w:pStyle w:val="TAL"/>
              <w:rPr>
                <w:rFonts w:cs="Arial"/>
                <w:color w:val="000000"/>
                <w:sz w:val="16"/>
                <w:szCs w:val="16"/>
              </w:rPr>
            </w:pPr>
            <w:r w:rsidRPr="00657083">
              <w:rPr>
                <w:rFonts w:cs="Arial"/>
                <w:color w:val="000000"/>
                <w:sz w:val="16"/>
                <w:szCs w:val="16"/>
              </w:rPr>
              <w:t>CP-160548</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0114</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sidRPr="00657083">
              <w:rPr>
                <w:rFonts w:cs="Arial"/>
                <w:color w:val="000000"/>
                <w:sz w:val="16"/>
                <w:szCs w:val="16"/>
              </w:rPr>
              <w:t>Relaxing the mandatory clause and making features optional</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13.1.0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CT-74</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CP-160791</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0115</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sidRPr="00375EAB">
              <w:rPr>
                <w:rFonts w:cs="Arial"/>
                <w:color w:val="000000"/>
                <w:sz w:val="16"/>
                <w:szCs w:val="16"/>
              </w:rPr>
              <w:t>Correction of test case for Location status event</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13.2.0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SA-75</w:t>
            </w:r>
          </w:p>
        </w:tc>
        <w:tc>
          <w:tcPr>
            <w:tcW w:w="992" w:type="dxa"/>
            <w:shd w:val="solid" w:color="FFFFFF" w:fill="auto"/>
          </w:tcPr>
          <w:p w:rsidR="00B17D80" w:rsidRDefault="00B17D80" w:rsidP="007B59FD">
            <w:pPr>
              <w:pStyle w:val="TAL"/>
              <w:rPr>
                <w:rFonts w:cs="Arial"/>
                <w:color w:val="000000"/>
                <w:sz w:val="16"/>
                <w:szCs w:val="16"/>
              </w:rPr>
            </w:pPr>
          </w:p>
        </w:tc>
        <w:tc>
          <w:tcPr>
            <w:tcW w:w="567" w:type="dxa"/>
            <w:shd w:val="solid" w:color="FFFFFF" w:fill="auto"/>
          </w:tcPr>
          <w:p w:rsidR="00B17D80" w:rsidRDefault="006F0815" w:rsidP="007B59FD">
            <w:pPr>
              <w:pStyle w:val="TAL"/>
              <w:rPr>
                <w:rFonts w:cs="Arial"/>
                <w:color w:val="000000"/>
                <w:sz w:val="16"/>
                <w:szCs w:val="16"/>
              </w:rPr>
            </w:pPr>
            <w:r>
              <w:rPr>
                <w:rFonts w:cs="Arial"/>
                <w:color w:val="000000"/>
                <w:sz w:val="16"/>
                <w:szCs w:val="16"/>
              </w:rPr>
              <w:t>-</w:t>
            </w:r>
          </w:p>
        </w:tc>
        <w:tc>
          <w:tcPr>
            <w:tcW w:w="284" w:type="dxa"/>
            <w:shd w:val="solid" w:color="FFFFFF" w:fill="auto"/>
          </w:tcPr>
          <w:p w:rsidR="00B17D80" w:rsidRDefault="006F0815" w:rsidP="007B59FD">
            <w:pPr>
              <w:pStyle w:val="TAL"/>
              <w:rPr>
                <w:rFonts w:cs="Arial"/>
                <w:color w:val="000000"/>
                <w:sz w:val="16"/>
                <w:szCs w:val="16"/>
              </w:rPr>
            </w:pPr>
            <w:r>
              <w:rPr>
                <w:rFonts w:cs="Arial"/>
                <w:color w:val="000000"/>
                <w:sz w:val="16"/>
                <w:szCs w:val="16"/>
              </w:rPr>
              <w:t>-</w:t>
            </w:r>
          </w:p>
        </w:tc>
        <w:tc>
          <w:tcPr>
            <w:tcW w:w="4828" w:type="dxa"/>
            <w:shd w:val="solid" w:color="FFFFFF" w:fill="auto"/>
          </w:tcPr>
          <w:p w:rsidR="00B17D80" w:rsidRPr="00375EAB" w:rsidRDefault="00B17D80" w:rsidP="007B59FD">
            <w:pPr>
              <w:pStyle w:val="TAL"/>
              <w:rPr>
                <w:rFonts w:cs="Arial"/>
                <w:color w:val="000000"/>
                <w:sz w:val="16"/>
                <w:szCs w:val="16"/>
              </w:rPr>
            </w:pPr>
            <w:r>
              <w:rPr>
                <w:rFonts w:cs="Arial"/>
                <w:color w:val="000000"/>
                <w:sz w:val="16"/>
                <w:szCs w:val="16"/>
              </w:rPr>
              <w:t>Update to Rel-14 version (MCC)</w:t>
            </w:r>
          </w:p>
        </w:tc>
        <w:tc>
          <w:tcPr>
            <w:tcW w:w="1187" w:type="dxa"/>
            <w:shd w:val="solid" w:color="FFFFFF" w:fill="auto"/>
          </w:tcPr>
          <w:p w:rsidR="00B17D80" w:rsidRPr="009921CA" w:rsidRDefault="00B17D80" w:rsidP="007B59FD">
            <w:pPr>
              <w:pStyle w:val="TAL"/>
              <w:rPr>
                <w:rFonts w:cs="Arial"/>
                <w:color w:val="000000"/>
                <w:sz w:val="16"/>
                <w:szCs w:val="16"/>
              </w:rPr>
            </w:pPr>
            <w:r w:rsidRPr="009921CA">
              <w:rPr>
                <w:rFonts w:cs="Arial"/>
                <w:color w:val="000000"/>
                <w:sz w:val="16"/>
                <w:szCs w:val="16"/>
              </w:rPr>
              <w:t>14.0.0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CT-77</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CP-172064</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0117</w:t>
            </w:r>
          </w:p>
        </w:tc>
        <w:tc>
          <w:tcPr>
            <w:tcW w:w="284" w:type="dxa"/>
            <w:shd w:val="solid" w:color="FFFFFF" w:fill="auto"/>
          </w:tcPr>
          <w:p w:rsidR="00B17D80" w:rsidRDefault="00B17D80" w:rsidP="007B59FD">
            <w:pPr>
              <w:pStyle w:val="TAL"/>
              <w:rPr>
                <w:rFonts w:cs="Arial"/>
                <w:color w:val="000000"/>
                <w:sz w:val="16"/>
                <w:szCs w:val="16"/>
              </w:rPr>
            </w:pPr>
          </w:p>
        </w:tc>
        <w:tc>
          <w:tcPr>
            <w:tcW w:w="4828" w:type="dxa"/>
            <w:shd w:val="solid" w:color="FFFFFF" w:fill="auto"/>
          </w:tcPr>
          <w:p w:rsidR="00B17D80" w:rsidRDefault="00B17D80" w:rsidP="007B59FD">
            <w:pPr>
              <w:pStyle w:val="TAL"/>
              <w:rPr>
                <w:rFonts w:cs="Arial"/>
                <w:color w:val="000000"/>
                <w:sz w:val="16"/>
                <w:szCs w:val="16"/>
              </w:rPr>
            </w:pPr>
            <w:r w:rsidRPr="002A4E43">
              <w:rPr>
                <w:rFonts w:cs="Arial"/>
                <w:color w:val="000000"/>
                <w:sz w:val="16"/>
                <w:szCs w:val="16"/>
              </w:rPr>
              <w:t>Correction of AT Response in test cases for RUN AT COMMAND</w:t>
            </w:r>
          </w:p>
        </w:tc>
        <w:tc>
          <w:tcPr>
            <w:tcW w:w="1187" w:type="dxa"/>
            <w:shd w:val="solid" w:color="FFFFFF" w:fill="auto"/>
          </w:tcPr>
          <w:p w:rsidR="00B17D80" w:rsidRPr="009921CA" w:rsidRDefault="00B17D80" w:rsidP="007B59FD">
            <w:pPr>
              <w:pStyle w:val="TAL"/>
              <w:rPr>
                <w:rFonts w:cs="Arial"/>
                <w:color w:val="000000"/>
                <w:sz w:val="16"/>
                <w:szCs w:val="16"/>
              </w:rPr>
            </w:pPr>
            <w:r>
              <w:rPr>
                <w:rFonts w:cs="Arial"/>
                <w:color w:val="000000"/>
                <w:sz w:val="16"/>
                <w:szCs w:val="16"/>
              </w:rPr>
              <w:t>14.1.0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CT-78</w:t>
            </w:r>
          </w:p>
        </w:tc>
        <w:tc>
          <w:tcPr>
            <w:tcW w:w="992" w:type="dxa"/>
            <w:shd w:val="solid" w:color="FFFFFF" w:fill="auto"/>
          </w:tcPr>
          <w:p w:rsidR="00B17D80" w:rsidRDefault="00B17D80" w:rsidP="007B59FD">
            <w:pPr>
              <w:pStyle w:val="TAL"/>
              <w:rPr>
                <w:rFonts w:cs="Arial"/>
                <w:color w:val="000000"/>
                <w:sz w:val="16"/>
                <w:szCs w:val="16"/>
              </w:rPr>
            </w:pPr>
            <w:r w:rsidRPr="0055733B">
              <w:rPr>
                <w:rFonts w:cs="Arial"/>
                <w:color w:val="000000"/>
                <w:sz w:val="16"/>
                <w:szCs w:val="16"/>
              </w:rPr>
              <w:t>CP-173150</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0118</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Pr="002A4E43" w:rsidRDefault="00B17D80" w:rsidP="007B59FD">
            <w:pPr>
              <w:pStyle w:val="TAL"/>
              <w:rPr>
                <w:rFonts w:cs="Arial"/>
                <w:color w:val="000000"/>
                <w:sz w:val="16"/>
                <w:szCs w:val="16"/>
              </w:rPr>
            </w:pPr>
            <w:r w:rsidRPr="0055733B">
              <w:rPr>
                <w:rFonts w:cs="Arial"/>
                <w:color w:val="000000"/>
                <w:sz w:val="16"/>
                <w:szCs w:val="16"/>
              </w:rPr>
              <w:t>Correction of AT Command in test cases for RUN AT COMMAND</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14.2.0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CT-78</w:t>
            </w:r>
          </w:p>
        </w:tc>
        <w:tc>
          <w:tcPr>
            <w:tcW w:w="992" w:type="dxa"/>
            <w:shd w:val="solid" w:color="FFFFFF" w:fill="auto"/>
          </w:tcPr>
          <w:p w:rsidR="00B17D80" w:rsidRPr="0055733B" w:rsidRDefault="00B17D80" w:rsidP="007B59FD">
            <w:pPr>
              <w:pStyle w:val="TAL"/>
              <w:rPr>
                <w:rFonts w:cs="Arial"/>
                <w:color w:val="000000"/>
                <w:sz w:val="16"/>
                <w:szCs w:val="16"/>
              </w:rPr>
            </w:pPr>
            <w:r w:rsidRPr="0055733B">
              <w:rPr>
                <w:rFonts w:cs="Arial"/>
                <w:color w:val="000000"/>
                <w:sz w:val="16"/>
                <w:szCs w:val="16"/>
              </w:rPr>
              <w:t>CP-173150</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0119</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w:t>
            </w:r>
          </w:p>
        </w:tc>
        <w:tc>
          <w:tcPr>
            <w:tcW w:w="4828" w:type="dxa"/>
            <w:shd w:val="solid" w:color="FFFFFF" w:fill="auto"/>
          </w:tcPr>
          <w:p w:rsidR="00B17D80" w:rsidRPr="0055733B" w:rsidRDefault="00B17D80" w:rsidP="007B59FD">
            <w:pPr>
              <w:pStyle w:val="TAL"/>
              <w:rPr>
                <w:rFonts w:cs="Arial"/>
                <w:color w:val="000000"/>
                <w:sz w:val="16"/>
                <w:szCs w:val="16"/>
              </w:rPr>
            </w:pPr>
            <w:r w:rsidRPr="00CC18D3">
              <w:rPr>
                <w:rFonts w:cs="Arial"/>
                <w:color w:val="000000"/>
                <w:sz w:val="16"/>
                <w:szCs w:val="16"/>
              </w:rPr>
              <w:t>Correction of wrong implementation of CR 0114</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14.2.0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SA-80</w:t>
            </w:r>
          </w:p>
        </w:tc>
        <w:tc>
          <w:tcPr>
            <w:tcW w:w="992" w:type="dxa"/>
            <w:shd w:val="solid" w:color="FFFFFF" w:fill="auto"/>
          </w:tcPr>
          <w:p w:rsidR="00B17D80" w:rsidRPr="0055733B" w:rsidRDefault="00B17D80" w:rsidP="007B59FD">
            <w:pPr>
              <w:pStyle w:val="TAL"/>
              <w:rPr>
                <w:rFonts w:cs="Arial"/>
                <w:color w:val="000000"/>
                <w:sz w:val="16"/>
                <w:szCs w:val="16"/>
              </w:rPr>
            </w:pPr>
          </w:p>
        </w:tc>
        <w:tc>
          <w:tcPr>
            <w:tcW w:w="567" w:type="dxa"/>
            <w:shd w:val="solid" w:color="FFFFFF" w:fill="auto"/>
          </w:tcPr>
          <w:p w:rsidR="00B17D80" w:rsidRDefault="00B17D80" w:rsidP="007B59FD">
            <w:pPr>
              <w:pStyle w:val="TAL"/>
              <w:rPr>
                <w:rFonts w:cs="Arial"/>
                <w:color w:val="000000"/>
                <w:sz w:val="16"/>
                <w:szCs w:val="16"/>
              </w:rPr>
            </w:pPr>
          </w:p>
        </w:tc>
        <w:tc>
          <w:tcPr>
            <w:tcW w:w="284" w:type="dxa"/>
            <w:shd w:val="solid" w:color="FFFFFF" w:fill="auto"/>
          </w:tcPr>
          <w:p w:rsidR="00B17D80" w:rsidRDefault="00B17D80" w:rsidP="007B59FD">
            <w:pPr>
              <w:pStyle w:val="TAL"/>
              <w:rPr>
                <w:rFonts w:cs="Arial"/>
                <w:color w:val="000000"/>
                <w:sz w:val="16"/>
                <w:szCs w:val="16"/>
              </w:rPr>
            </w:pPr>
          </w:p>
        </w:tc>
        <w:tc>
          <w:tcPr>
            <w:tcW w:w="4828" w:type="dxa"/>
            <w:shd w:val="solid" w:color="FFFFFF" w:fill="auto"/>
          </w:tcPr>
          <w:p w:rsidR="00B17D80" w:rsidRPr="00CC18D3" w:rsidRDefault="00B17D80" w:rsidP="007B59FD">
            <w:pPr>
              <w:pStyle w:val="TAL"/>
              <w:rPr>
                <w:rFonts w:cs="Arial"/>
                <w:color w:val="000000"/>
                <w:sz w:val="16"/>
                <w:szCs w:val="16"/>
              </w:rPr>
            </w:pPr>
            <w:r>
              <w:rPr>
                <w:rFonts w:cs="Arial"/>
                <w:color w:val="000000"/>
                <w:sz w:val="16"/>
                <w:szCs w:val="16"/>
              </w:rPr>
              <w:t>Automatic upgrade to Rel-15</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15.0.0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CT-82</w:t>
            </w:r>
          </w:p>
        </w:tc>
        <w:tc>
          <w:tcPr>
            <w:tcW w:w="992" w:type="dxa"/>
            <w:shd w:val="solid" w:color="FFFFFF" w:fill="auto"/>
          </w:tcPr>
          <w:p w:rsidR="00B17D80" w:rsidRPr="0055733B" w:rsidRDefault="00B17D80" w:rsidP="007B59FD">
            <w:pPr>
              <w:pStyle w:val="TAL"/>
              <w:rPr>
                <w:rFonts w:cs="Arial"/>
                <w:color w:val="000000"/>
                <w:sz w:val="16"/>
                <w:szCs w:val="16"/>
              </w:rPr>
            </w:pPr>
            <w:r>
              <w:rPr>
                <w:rFonts w:cs="Arial"/>
                <w:color w:val="000000"/>
                <w:sz w:val="16"/>
                <w:szCs w:val="16"/>
              </w:rPr>
              <w:t>CP-183142</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0120</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Pr>
                <w:rFonts w:cs="Arial"/>
                <w:color w:val="000000"/>
                <w:sz w:val="16"/>
                <w:szCs w:val="16"/>
              </w:rPr>
              <w:t>Editorial correction to 27.22.4.22.1 Seq. 1.7</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15.1.0</w:t>
            </w:r>
          </w:p>
        </w:tc>
      </w:tr>
      <w:tr w:rsidR="00B17D80" w:rsidTr="00B17D80">
        <w:tblPrEx>
          <w:tblCellMar>
            <w:top w:w="0" w:type="dxa"/>
            <w:bottom w:w="0" w:type="dxa"/>
          </w:tblCellMar>
        </w:tblPrEx>
        <w:trPr>
          <w:jc w:val="center"/>
        </w:trPr>
        <w:tc>
          <w:tcPr>
            <w:tcW w:w="769" w:type="dxa"/>
            <w:shd w:val="solid" w:color="FFFFFF" w:fill="auto"/>
          </w:tcPr>
          <w:p w:rsidR="00B17D80" w:rsidRDefault="00B17D80" w:rsidP="007B59FD">
            <w:pPr>
              <w:pStyle w:val="TAL"/>
              <w:rPr>
                <w:rFonts w:cs="Arial"/>
                <w:color w:val="000000"/>
                <w:sz w:val="16"/>
                <w:szCs w:val="16"/>
              </w:rPr>
            </w:pPr>
            <w:r>
              <w:rPr>
                <w:rFonts w:cs="Arial"/>
                <w:color w:val="000000"/>
                <w:sz w:val="16"/>
                <w:szCs w:val="16"/>
              </w:rPr>
              <w:t>2019-12</w:t>
            </w:r>
          </w:p>
        </w:tc>
        <w:tc>
          <w:tcPr>
            <w:tcW w:w="992" w:type="dxa"/>
            <w:shd w:val="solid" w:color="FFFFFF" w:fill="auto"/>
          </w:tcPr>
          <w:p w:rsidR="00B17D80" w:rsidRDefault="00B17D80" w:rsidP="007B59FD">
            <w:pPr>
              <w:pStyle w:val="TAL"/>
              <w:rPr>
                <w:rFonts w:cs="Arial"/>
                <w:color w:val="000000"/>
                <w:sz w:val="16"/>
                <w:szCs w:val="16"/>
              </w:rPr>
            </w:pPr>
            <w:r>
              <w:rPr>
                <w:rFonts w:cs="Arial"/>
                <w:color w:val="000000"/>
                <w:sz w:val="16"/>
                <w:szCs w:val="16"/>
              </w:rPr>
              <w:t>CP-193073</w:t>
            </w:r>
          </w:p>
        </w:tc>
        <w:tc>
          <w:tcPr>
            <w:tcW w:w="567" w:type="dxa"/>
            <w:shd w:val="solid" w:color="FFFFFF" w:fill="auto"/>
          </w:tcPr>
          <w:p w:rsidR="00B17D80" w:rsidRDefault="00B17D80" w:rsidP="007B59FD">
            <w:pPr>
              <w:pStyle w:val="TAL"/>
              <w:rPr>
                <w:rFonts w:cs="Arial"/>
                <w:color w:val="000000"/>
                <w:sz w:val="16"/>
                <w:szCs w:val="16"/>
              </w:rPr>
            </w:pPr>
            <w:r>
              <w:rPr>
                <w:rFonts w:cs="Arial"/>
                <w:color w:val="000000"/>
                <w:sz w:val="16"/>
                <w:szCs w:val="16"/>
              </w:rPr>
              <w:t>0121</w:t>
            </w:r>
          </w:p>
        </w:tc>
        <w:tc>
          <w:tcPr>
            <w:tcW w:w="284" w:type="dxa"/>
            <w:shd w:val="solid" w:color="FFFFFF" w:fill="auto"/>
          </w:tcPr>
          <w:p w:rsidR="00B17D80" w:rsidRDefault="00B17D80" w:rsidP="007B59FD">
            <w:pPr>
              <w:pStyle w:val="TAL"/>
              <w:rPr>
                <w:rFonts w:cs="Arial"/>
                <w:color w:val="000000"/>
                <w:sz w:val="16"/>
                <w:szCs w:val="16"/>
              </w:rPr>
            </w:pPr>
            <w:r>
              <w:rPr>
                <w:rFonts w:cs="Arial"/>
                <w:color w:val="000000"/>
                <w:sz w:val="16"/>
                <w:szCs w:val="16"/>
              </w:rPr>
              <w:t>1</w:t>
            </w:r>
          </w:p>
        </w:tc>
        <w:tc>
          <w:tcPr>
            <w:tcW w:w="4828" w:type="dxa"/>
            <w:shd w:val="solid" w:color="FFFFFF" w:fill="auto"/>
          </w:tcPr>
          <w:p w:rsidR="00B17D80" w:rsidRDefault="00B17D80" w:rsidP="007B59FD">
            <w:pPr>
              <w:pStyle w:val="TAL"/>
              <w:rPr>
                <w:rFonts w:cs="Arial"/>
                <w:color w:val="000000"/>
                <w:sz w:val="16"/>
                <w:szCs w:val="16"/>
              </w:rPr>
            </w:pPr>
            <w:r w:rsidRPr="00C87137">
              <w:rPr>
                <w:rFonts w:cs="Arial"/>
                <w:color w:val="000000"/>
                <w:sz w:val="16"/>
                <w:szCs w:val="16"/>
              </w:rPr>
              <w:t>Correction of wrong implementation of CR 0114</w:t>
            </w:r>
          </w:p>
        </w:tc>
        <w:tc>
          <w:tcPr>
            <w:tcW w:w="1187" w:type="dxa"/>
            <w:shd w:val="solid" w:color="FFFFFF" w:fill="auto"/>
          </w:tcPr>
          <w:p w:rsidR="00B17D80" w:rsidRDefault="00B17D80" w:rsidP="007B59FD">
            <w:pPr>
              <w:pStyle w:val="TAL"/>
              <w:rPr>
                <w:rFonts w:cs="Arial"/>
                <w:color w:val="000000"/>
                <w:sz w:val="16"/>
                <w:szCs w:val="16"/>
              </w:rPr>
            </w:pPr>
            <w:r>
              <w:rPr>
                <w:rFonts w:cs="Arial"/>
                <w:color w:val="000000"/>
                <w:sz w:val="16"/>
                <w:szCs w:val="16"/>
              </w:rPr>
              <w:t>15.2.0</w:t>
            </w:r>
          </w:p>
        </w:tc>
      </w:tr>
      <w:tr w:rsidR="000C3441" w:rsidTr="00B17D80">
        <w:tblPrEx>
          <w:tblCellMar>
            <w:top w:w="0" w:type="dxa"/>
            <w:bottom w:w="0" w:type="dxa"/>
          </w:tblCellMar>
        </w:tblPrEx>
        <w:trPr>
          <w:jc w:val="center"/>
        </w:trPr>
        <w:tc>
          <w:tcPr>
            <w:tcW w:w="769" w:type="dxa"/>
            <w:shd w:val="solid" w:color="FFFFFF" w:fill="auto"/>
          </w:tcPr>
          <w:p w:rsidR="000C3441" w:rsidRDefault="000C3441" w:rsidP="000C3441">
            <w:pPr>
              <w:pStyle w:val="TAL"/>
              <w:rPr>
                <w:rFonts w:cs="Arial"/>
                <w:color w:val="000000"/>
                <w:sz w:val="16"/>
                <w:szCs w:val="16"/>
              </w:rPr>
            </w:pPr>
            <w:r>
              <w:rPr>
                <w:rFonts w:cs="Arial"/>
                <w:color w:val="000000"/>
                <w:sz w:val="16"/>
                <w:szCs w:val="16"/>
              </w:rPr>
              <w:t>SA-8</w:t>
            </w:r>
            <w:r>
              <w:rPr>
                <w:rFonts w:cs="Arial"/>
                <w:color w:val="000000"/>
                <w:sz w:val="16"/>
                <w:szCs w:val="16"/>
              </w:rPr>
              <w:t>8e</w:t>
            </w:r>
          </w:p>
        </w:tc>
        <w:tc>
          <w:tcPr>
            <w:tcW w:w="992" w:type="dxa"/>
            <w:shd w:val="solid" w:color="FFFFFF" w:fill="auto"/>
          </w:tcPr>
          <w:p w:rsidR="000C3441" w:rsidRPr="0055733B" w:rsidRDefault="000C3441" w:rsidP="000C3441">
            <w:pPr>
              <w:pStyle w:val="TAL"/>
              <w:rPr>
                <w:rFonts w:cs="Arial"/>
                <w:color w:val="000000"/>
                <w:sz w:val="16"/>
                <w:szCs w:val="16"/>
              </w:rPr>
            </w:pPr>
          </w:p>
        </w:tc>
        <w:tc>
          <w:tcPr>
            <w:tcW w:w="567" w:type="dxa"/>
            <w:shd w:val="solid" w:color="FFFFFF" w:fill="auto"/>
          </w:tcPr>
          <w:p w:rsidR="000C3441" w:rsidRDefault="000C3441" w:rsidP="000C3441">
            <w:pPr>
              <w:pStyle w:val="TAL"/>
              <w:rPr>
                <w:rFonts w:cs="Arial"/>
                <w:color w:val="000000"/>
                <w:sz w:val="16"/>
                <w:szCs w:val="16"/>
              </w:rPr>
            </w:pPr>
          </w:p>
        </w:tc>
        <w:tc>
          <w:tcPr>
            <w:tcW w:w="284" w:type="dxa"/>
            <w:shd w:val="solid" w:color="FFFFFF" w:fill="auto"/>
          </w:tcPr>
          <w:p w:rsidR="000C3441" w:rsidRDefault="000C3441" w:rsidP="000C3441">
            <w:pPr>
              <w:pStyle w:val="TAL"/>
              <w:rPr>
                <w:rFonts w:cs="Arial"/>
                <w:color w:val="000000"/>
                <w:sz w:val="16"/>
                <w:szCs w:val="16"/>
              </w:rPr>
            </w:pPr>
          </w:p>
        </w:tc>
        <w:tc>
          <w:tcPr>
            <w:tcW w:w="4828" w:type="dxa"/>
            <w:shd w:val="solid" w:color="FFFFFF" w:fill="auto"/>
          </w:tcPr>
          <w:p w:rsidR="000C3441" w:rsidRPr="00CC18D3" w:rsidRDefault="000C3441" w:rsidP="000C3441">
            <w:pPr>
              <w:pStyle w:val="TAL"/>
              <w:rPr>
                <w:rFonts w:cs="Arial"/>
                <w:color w:val="000000"/>
                <w:sz w:val="16"/>
                <w:szCs w:val="16"/>
              </w:rPr>
            </w:pPr>
            <w:r>
              <w:rPr>
                <w:rFonts w:cs="Arial"/>
                <w:color w:val="000000"/>
                <w:sz w:val="16"/>
                <w:szCs w:val="16"/>
              </w:rPr>
              <w:t>Automatic upgrade to Rel-1</w:t>
            </w:r>
            <w:r>
              <w:rPr>
                <w:rFonts w:cs="Arial"/>
                <w:color w:val="000000"/>
                <w:sz w:val="16"/>
                <w:szCs w:val="16"/>
              </w:rPr>
              <w:t>6</w:t>
            </w:r>
          </w:p>
        </w:tc>
        <w:tc>
          <w:tcPr>
            <w:tcW w:w="1187" w:type="dxa"/>
            <w:shd w:val="solid" w:color="FFFFFF" w:fill="auto"/>
          </w:tcPr>
          <w:p w:rsidR="000C3441" w:rsidRDefault="000C3441" w:rsidP="000C3441">
            <w:pPr>
              <w:pStyle w:val="TAL"/>
              <w:rPr>
                <w:rFonts w:cs="Arial"/>
                <w:color w:val="000000"/>
                <w:sz w:val="16"/>
                <w:szCs w:val="16"/>
              </w:rPr>
            </w:pPr>
            <w:r>
              <w:rPr>
                <w:rFonts w:cs="Arial"/>
                <w:color w:val="000000"/>
                <w:sz w:val="16"/>
                <w:szCs w:val="16"/>
              </w:rPr>
              <w:t>1</w:t>
            </w:r>
            <w:r>
              <w:rPr>
                <w:rFonts w:cs="Arial"/>
                <w:color w:val="000000"/>
                <w:sz w:val="16"/>
                <w:szCs w:val="16"/>
              </w:rPr>
              <w:t>6</w:t>
            </w:r>
            <w:r>
              <w:rPr>
                <w:rFonts w:cs="Arial"/>
                <w:color w:val="000000"/>
                <w:sz w:val="16"/>
                <w:szCs w:val="16"/>
              </w:rPr>
              <w:t>.0.0</w:t>
            </w:r>
          </w:p>
        </w:tc>
      </w:tr>
      <w:tr w:rsidR="00B17D80" w:rsidTr="00B17D80">
        <w:tblPrEx>
          <w:tblCellMar>
            <w:top w:w="0" w:type="dxa"/>
            <w:bottom w:w="0" w:type="dxa"/>
          </w:tblCellMar>
        </w:tblPrEx>
        <w:trPr>
          <w:jc w:val="center"/>
        </w:trPr>
        <w:tc>
          <w:tcPr>
            <w:tcW w:w="769" w:type="dxa"/>
            <w:shd w:val="solid" w:color="FFFFFF" w:fill="auto"/>
          </w:tcPr>
          <w:p w:rsidR="00B17D80" w:rsidRDefault="006F0815" w:rsidP="007B59FD">
            <w:pPr>
              <w:pStyle w:val="TAL"/>
              <w:rPr>
                <w:rFonts w:cs="Arial"/>
                <w:color w:val="000000"/>
                <w:sz w:val="16"/>
                <w:szCs w:val="16"/>
              </w:rPr>
            </w:pPr>
            <w:r>
              <w:rPr>
                <w:rFonts w:cs="Arial"/>
                <w:color w:val="000000"/>
                <w:sz w:val="16"/>
                <w:szCs w:val="16"/>
              </w:rPr>
              <w:t>2020-09</w:t>
            </w:r>
          </w:p>
        </w:tc>
        <w:tc>
          <w:tcPr>
            <w:tcW w:w="992" w:type="dxa"/>
            <w:shd w:val="solid" w:color="FFFFFF" w:fill="auto"/>
          </w:tcPr>
          <w:p w:rsidR="00B17D80" w:rsidRDefault="006F0815" w:rsidP="007B59FD">
            <w:pPr>
              <w:pStyle w:val="TAL"/>
              <w:rPr>
                <w:rFonts w:cs="Arial"/>
                <w:color w:val="000000"/>
                <w:sz w:val="16"/>
                <w:szCs w:val="16"/>
              </w:rPr>
            </w:pPr>
            <w:r>
              <w:rPr>
                <w:rFonts w:cs="Arial"/>
                <w:color w:val="000000"/>
                <w:sz w:val="16"/>
                <w:szCs w:val="16"/>
              </w:rPr>
              <w:t>CP-202130</w:t>
            </w:r>
          </w:p>
        </w:tc>
        <w:tc>
          <w:tcPr>
            <w:tcW w:w="567" w:type="dxa"/>
            <w:shd w:val="solid" w:color="FFFFFF" w:fill="auto"/>
          </w:tcPr>
          <w:p w:rsidR="00B17D80" w:rsidRDefault="006F0815" w:rsidP="007B59FD">
            <w:pPr>
              <w:pStyle w:val="TAL"/>
              <w:rPr>
                <w:rFonts w:cs="Arial"/>
                <w:color w:val="000000"/>
                <w:sz w:val="16"/>
                <w:szCs w:val="16"/>
              </w:rPr>
            </w:pPr>
            <w:r>
              <w:rPr>
                <w:rFonts w:cs="Arial"/>
                <w:color w:val="000000"/>
                <w:sz w:val="16"/>
                <w:szCs w:val="16"/>
              </w:rPr>
              <w:t>012</w:t>
            </w:r>
            <w:r w:rsidR="000C3441">
              <w:rPr>
                <w:rFonts w:cs="Arial"/>
                <w:color w:val="000000"/>
                <w:sz w:val="16"/>
                <w:szCs w:val="16"/>
              </w:rPr>
              <w:t>2</w:t>
            </w:r>
          </w:p>
        </w:tc>
        <w:tc>
          <w:tcPr>
            <w:tcW w:w="284" w:type="dxa"/>
            <w:shd w:val="solid" w:color="FFFFFF" w:fill="auto"/>
          </w:tcPr>
          <w:p w:rsidR="00B17D80" w:rsidRDefault="000C3441" w:rsidP="007B59FD">
            <w:pPr>
              <w:pStyle w:val="TAL"/>
              <w:rPr>
                <w:rFonts w:cs="Arial"/>
                <w:color w:val="000000"/>
                <w:sz w:val="16"/>
                <w:szCs w:val="16"/>
              </w:rPr>
            </w:pPr>
            <w:r>
              <w:rPr>
                <w:rFonts w:cs="Arial"/>
                <w:color w:val="000000"/>
                <w:sz w:val="16"/>
                <w:szCs w:val="16"/>
              </w:rPr>
              <w:t>2</w:t>
            </w:r>
            <w:bookmarkStart w:id="896" w:name="_GoBack"/>
            <w:bookmarkEnd w:id="896"/>
          </w:p>
        </w:tc>
        <w:tc>
          <w:tcPr>
            <w:tcW w:w="4828" w:type="dxa"/>
            <w:shd w:val="solid" w:color="FFFFFF" w:fill="auto"/>
          </w:tcPr>
          <w:p w:rsidR="00B17D80" w:rsidRPr="00C87137" w:rsidRDefault="006F0815" w:rsidP="007B59FD">
            <w:pPr>
              <w:pStyle w:val="TAL"/>
              <w:rPr>
                <w:rFonts w:cs="Arial"/>
                <w:color w:val="000000"/>
                <w:sz w:val="16"/>
                <w:szCs w:val="16"/>
              </w:rPr>
            </w:pPr>
            <w:r w:rsidRPr="000C3441">
              <w:rPr>
                <w:rFonts w:cs="Arial"/>
                <w:color w:val="000000"/>
                <w:sz w:val="16"/>
                <w:szCs w:val="16"/>
              </w:rPr>
              <w:t>Update of spec. reference</w:t>
            </w:r>
          </w:p>
        </w:tc>
        <w:tc>
          <w:tcPr>
            <w:tcW w:w="1187" w:type="dxa"/>
            <w:shd w:val="solid" w:color="FFFFFF" w:fill="auto"/>
          </w:tcPr>
          <w:p w:rsidR="00B17D80" w:rsidRDefault="006F0815" w:rsidP="007B59FD">
            <w:pPr>
              <w:pStyle w:val="TAL"/>
              <w:rPr>
                <w:rFonts w:cs="Arial"/>
                <w:color w:val="000000"/>
                <w:sz w:val="16"/>
                <w:szCs w:val="16"/>
              </w:rPr>
            </w:pPr>
            <w:r>
              <w:rPr>
                <w:rFonts w:cs="Arial"/>
                <w:color w:val="000000"/>
                <w:sz w:val="16"/>
                <w:szCs w:val="16"/>
              </w:rPr>
              <w:t>1</w:t>
            </w:r>
            <w:r w:rsidR="000C3441">
              <w:rPr>
                <w:rFonts w:cs="Arial"/>
                <w:color w:val="000000"/>
                <w:sz w:val="16"/>
                <w:szCs w:val="16"/>
              </w:rPr>
              <w:t>6</w:t>
            </w:r>
            <w:r>
              <w:rPr>
                <w:rFonts w:cs="Arial"/>
                <w:color w:val="000000"/>
                <w:sz w:val="16"/>
                <w:szCs w:val="16"/>
              </w:rPr>
              <w:t>.</w:t>
            </w:r>
            <w:r w:rsidR="000C3441">
              <w:rPr>
                <w:rFonts w:cs="Arial"/>
                <w:color w:val="000000"/>
                <w:sz w:val="16"/>
                <w:szCs w:val="16"/>
              </w:rPr>
              <w:t>1</w:t>
            </w:r>
            <w:r>
              <w:rPr>
                <w:rFonts w:cs="Arial"/>
                <w:color w:val="000000"/>
                <w:sz w:val="16"/>
                <w:szCs w:val="16"/>
              </w:rPr>
              <w:t>.0</w:t>
            </w:r>
          </w:p>
        </w:tc>
      </w:tr>
    </w:tbl>
    <w:p w:rsidR="00080512" w:rsidRDefault="00080512" w:rsidP="00B17D80"/>
    <w:sectPr w:rsidR="00080512">
      <w:headerReference w:type="default" r:id="rId31"/>
      <w:footerReference w:type="default" r:id="rId3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6E0" w:rsidRDefault="00F416E0">
      <w:r>
        <w:separator/>
      </w:r>
    </w:p>
  </w:endnote>
  <w:endnote w:type="continuationSeparator" w:id="0">
    <w:p w:rsidR="00F416E0" w:rsidRDefault="00F41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815" w:rsidRDefault="006F08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815" w:rsidRDefault="006F08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815" w:rsidRDefault="006F081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D80" w:rsidRDefault="00B17D80">
    <w:pPr>
      <w:pStyle w:val="Footer"/>
    </w:pPr>
    <w:r>
      <w:t>3GPP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6E0" w:rsidRDefault="00F416E0">
      <w:r>
        <w:separator/>
      </w:r>
    </w:p>
  </w:footnote>
  <w:footnote w:type="continuationSeparator" w:id="0">
    <w:p w:rsidR="00F416E0" w:rsidRDefault="00F41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815" w:rsidRDefault="006F08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815" w:rsidRDefault="006F08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815" w:rsidRDefault="006F081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D80" w:rsidRDefault="00B17D80">
    <w:pPr>
      <w:pStyle w:val="Header"/>
      <w:framePr w:wrap="auto" w:vAnchor="text" w:hAnchor="margin" w:xAlign="right" w:y="1"/>
      <w:widowControl/>
    </w:pPr>
    <w:r>
      <w:fldChar w:fldCharType="begin"/>
    </w:r>
    <w:r>
      <w:instrText xml:space="preserve"> STYLEREF ZA </w:instrText>
    </w:r>
    <w:r>
      <w:fldChar w:fldCharType="separate"/>
    </w:r>
    <w:r w:rsidR="006F0815">
      <w:t>3GPP TS 51.010-4 V15.3.0 (2020-09)</w:t>
    </w:r>
    <w:r>
      <w:fldChar w:fldCharType="end"/>
    </w:r>
  </w:p>
  <w:p w:rsidR="00B17D80" w:rsidRDefault="00B17D80">
    <w:pPr>
      <w:pStyle w:val="Header"/>
      <w:framePr w:wrap="auto" w:vAnchor="text" w:hAnchor="margin" w:xAlign="center" w:y="1"/>
      <w:widowControl/>
    </w:pPr>
    <w:r>
      <w:fldChar w:fldCharType="begin"/>
    </w:r>
    <w:r>
      <w:instrText xml:space="preserve"> PAGE </w:instrText>
    </w:r>
    <w:r>
      <w:fldChar w:fldCharType="separate"/>
    </w:r>
    <w:r>
      <w:t>273</w:t>
    </w:r>
    <w:r>
      <w:fldChar w:fldCharType="end"/>
    </w:r>
  </w:p>
  <w:p w:rsidR="00B17D80" w:rsidRDefault="00B17D80">
    <w:pPr>
      <w:pStyle w:val="Header"/>
      <w:framePr w:wrap="auto" w:vAnchor="text" w:hAnchor="margin" w:y="1"/>
      <w:widowControl/>
    </w:pPr>
    <w:r>
      <w:fldChar w:fldCharType="begin"/>
    </w:r>
    <w:r>
      <w:instrText xml:space="preserve"> STYLEREF ZGSM </w:instrText>
    </w:r>
    <w:r>
      <w:fldChar w:fldCharType="separate"/>
    </w:r>
    <w:r w:rsidR="006F0815">
      <w:t>Release 15</w:t>
    </w:r>
    <w:r>
      <w:fldChar w:fldCharType="end"/>
    </w:r>
  </w:p>
  <w:p w:rsidR="00B17D80" w:rsidRDefault="00B17D8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F0815">
      <w:rPr>
        <w:rFonts w:ascii="Arial" w:hAnsi="Arial" w:cs="Arial"/>
        <w:b/>
        <w:noProof/>
        <w:sz w:val="18"/>
        <w:szCs w:val="18"/>
      </w:rPr>
      <w:t>3GPP TS 51.010-4 V15.3.0 (2020-09)</w:t>
    </w:r>
    <w:r>
      <w:rPr>
        <w:rFonts w:ascii="Arial" w:hAnsi="Arial" w:cs="Arial"/>
        <w:b/>
        <w:sz w:val="18"/>
        <w:szCs w:val="18"/>
      </w:rPr>
      <w:fldChar w:fldCharType="end"/>
    </w:r>
  </w:p>
  <w:p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F0815">
      <w:rPr>
        <w:rFonts w:ascii="Arial" w:hAnsi="Arial" w:cs="Arial"/>
        <w:b/>
        <w:noProof/>
        <w:sz w:val="18"/>
        <w:szCs w:val="18"/>
      </w:rPr>
      <w:t>Release 15</w:t>
    </w:r>
    <w:r>
      <w:rPr>
        <w:rFonts w:ascii="Arial" w:hAnsi="Arial" w:cs="Arial"/>
        <w:b/>
        <w:sz w:val="18"/>
        <w:szCs w:val="18"/>
      </w:rPr>
      <w:fldChar w:fldCharType="end"/>
    </w:r>
  </w:p>
  <w:p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9E2E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F44D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6E8B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9FAA5C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2954D34"/>
    <w:multiLevelType w:val="hybridMultilevel"/>
    <w:tmpl w:val="02C81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394E76"/>
    <w:multiLevelType w:val="hybridMultilevel"/>
    <w:tmpl w:val="B9741E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B50813"/>
    <w:multiLevelType w:val="hybridMultilevel"/>
    <w:tmpl w:val="026A04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052349"/>
    <w:multiLevelType w:val="hybridMultilevel"/>
    <w:tmpl w:val="A2C4C00E"/>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1C1C12C4"/>
    <w:multiLevelType w:val="multilevel"/>
    <w:tmpl w:val="72163BEA"/>
    <w:lvl w:ilvl="0">
      <w:start w:val="27"/>
      <w:numFmt w:val="decimal"/>
      <w:lvlText w:val="%1"/>
      <w:lvlJc w:val="left"/>
      <w:pPr>
        <w:tabs>
          <w:tab w:val="num" w:pos="1425"/>
        </w:tabs>
        <w:ind w:left="1425" w:hanging="1425"/>
      </w:pPr>
      <w:rPr>
        <w:rFonts w:hint="default"/>
      </w:rPr>
    </w:lvl>
    <w:lvl w:ilvl="1">
      <w:start w:val="22"/>
      <w:numFmt w:val="decimal"/>
      <w:lvlText w:val="%1.%2"/>
      <w:lvlJc w:val="left"/>
      <w:pPr>
        <w:tabs>
          <w:tab w:val="num" w:pos="1425"/>
        </w:tabs>
        <w:ind w:left="1425" w:hanging="1425"/>
      </w:pPr>
      <w:rPr>
        <w:rFonts w:hint="default"/>
      </w:rPr>
    </w:lvl>
    <w:lvl w:ilvl="2">
      <w:start w:val="7"/>
      <w:numFmt w:val="decimal"/>
      <w:lvlText w:val="%1.%2.%3"/>
      <w:lvlJc w:val="left"/>
      <w:pPr>
        <w:tabs>
          <w:tab w:val="num" w:pos="1425"/>
        </w:tabs>
        <w:ind w:left="1425" w:hanging="1425"/>
      </w:pPr>
      <w:rPr>
        <w:rFonts w:hint="default"/>
      </w:rPr>
    </w:lvl>
    <w:lvl w:ilvl="3">
      <w:start w:val="1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1C8D01EC"/>
    <w:multiLevelType w:val="hybridMultilevel"/>
    <w:tmpl w:val="C1626B2E"/>
    <w:lvl w:ilvl="0" w:tplc="22C09C88">
      <w:start w:val="1"/>
      <w:numFmt w:val="bullet"/>
      <w:lvlText w:val="–"/>
      <w:lvlJc w:val="left"/>
      <w:pPr>
        <w:tabs>
          <w:tab w:val="num" w:pos="720"/>
        </w:tabs>
        <w:ind w:left="720" w:hanging="360"/>
      </w:pPr>
      <w:rPr>
        <w:rFonts w:ascii="Times New Roman" w:hAnsi="Times New Roman" w:hint="default"/>
      </w:rPr>
    </w:lvl>
    <w:lvl w:ilvl="1" w:tplc="B164BDAA" w:tentative="1">
      <w:start w:val="1"/>
      <w:numFmt w:val="bullet"/>
      <w:lvlText w:val="–"/>
      <w:lvlJc w:val="left"/>
      <w:pPr>
        <w:tabs>
          <w:tab w:val="num" w:pos="1440"/>
        </w:tabs>
        <w:ind w:left="1440" w:hanging="360"/>
      </w:pPr>
      <w:rPr>
        <w:rFonts w:ascii="Times New Roman" w:hAnsi="Times New Roman" w:hint="default"/>
      </w:rPr>
    </w:lvl>
    <w:lvl w:ilvl="2" w:tplc="C924048C" w:tentative="1">
      <w:start w:val="1"/>
      <w:numFmt w:val="bullet"/>
      <w:lvlText w:val="–"/>
      <w:lvlJc w:val="left"/>
      <w:pPr>
        <w:tabs>
          <w:tab w:val="num" w:pos="2160"/>
        </w:tabs>
        <w:ind w:left="2160" w:hanging="360"/>
      </w:pPr>
      <w:rPr>
        <w:rFonts w:ascii="Times New Roman" w:hAnsi="Times New Roman" w:hint="default"/>
      </w:rPr>
    </w:lvl>
    <w:lvl w:ilvl="3" w:tplc="C96CC4EA" w:tentative="1">
      <w:start w:val="1"/>
      <w:numFmt w:val="bullet"/>
      <w:lvlText w:val="–"/>
      <w:lvlJc w:val="left"/>
      <w:pPr>
        <w:tabs>
          <w:tab w:val="num" w:pos="2880"/>
        </w:tabs>
        <w:ind w:left="2880" w:hanging="360"/>
      </w:pPr>
      <w:rPr>
        <w:rFonts w:ascii="Times New Roman" w:hAnsi="Times New Roman" w:hint="default"/>
      </w:rPr>
    </w:lvl>
    <w:lvl w:ilvl="4" w:tplc="D978715A" w:tentative="1">
      <w:start w:val="1"/>
      <w:numFmt w:val="bullet"/>
      <w:lvlText w:val="–"/>
      <w:lvlJc w:val="left"/>
      <w:pPr>
        <w:tabs>
          <w:tab w:val="num" w:pos="3600"/>
        </w:tabs>
        <w:ind w:left="3600" w:hanging="360"/>
      </w:pPr>
      <w:rPr>
        <w:rFonts w:ascii="Times New Roman" w:hAnsi="Times New Roman" w:hint="default"/>
      </w:rPr>
    </w:lvl>
    <w:lvl w:ilvl="5" w:tplc="043CDA8A" w:tentative="1">
      <w:start w:val="1"/>
      <w:numFmt w:val="bullet"/>
      <w:lvlText w:val="–"/>
      <w:lvlJc w:val="left"/>
      <w:pPr>
        <w:tabs>
          <w:tab w:val="num" w:pos="4320"/>
        </w:tabs>
        <w:ind w:left="4320" w:hanging="360"/>
      </w:pPr>
      <w:rPr>
        <w:rFonts w:ascii="Times New Roman" w:hAnsi="Times New Roman" w:hint="default"/>
      </w:rPr>
    </w:lvl>
    <w:lvl w:ilvl="6" w:tplc="9CD65834" w:tentative="1">
      <w:start w:val="1"/>
      <w:numFmt w:val="bullet"/>
      <w:lvlText w:val="–"/>
      <w:lvlJc w:val="left"/>
      <w:pPr>
        <w:tabs>
          <w:tab w:val="num" w:pos="5040"/>
        </w:tabs>
        <w:ind w:left="5040" w:hanging="360"/>
      </w:pPr>
      <w:rPr>
        <w:rFonts w:ascii="Times New Roman" w:hAnsi="Times New Roman" w:hint="default"/>
      </w:rPr>
    </w:lvl>
    <w:lvl w:ilvl="7" w:tplc="47609ABA" w:tentative="1">
      <w:start w:val="1"/>
      <w:numFmt w:val="bullet"/>
      <w:lvlText w:val="–"/>
      <w:lvlJc w:val="left"/>
      <w:pPr>
        <w:tabs>
          <w:tab w:val="num" w:pos="5760"/>
        </w:tabs>
        <w:ind w:left="5760" w:hanging="360"/>
      </w:pPr>
      <w:rPr>
        <w:rFonts w:ascii="Times New Roman" w:hAnsi="Times New Roman" w:hint="default"/>
      </w:rPr>
    </w:lvl>
    <w:lvl w:ilvl="8" w:tplc="5BB0DA8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FB82733"/>
    <w:multiLevelType w:val="hybridMultilevel"/>
    <w:tmpl w:val="14BE2302"/>
    <w:lvl w:ilvl="0" w:tplc="6C72ABDE">
      <w:start w:val="1"/>
      <w:numFmt w:val="bullet"/>
      <w:lvlText w:val="–"/>
      <w:lvlJc w:val="left"/>
      <w:pPr>
        <w:tabs>
          <w:tab w:val="num" w:pos="720"/>
        </w:tabs>
        <w:ind w:left="720" w:hanging="360"/>
      </w:pPr>
      <w:rPr>
        <w:rFonts w:ascii="Times New Roman" w:hAnsi="Times New Roman" w:hint="default"/>
      </w:rPr>
    </w:lvl>
    <w:lvl w:ilvl="1" w:tplc="D8C234BE" w:tentative="1">
      <w:start w:val="1"/>
      <w:numFmt w:val="bullet"/>
      <w:lvlText w:val="–"/>
      <w:lvlJc w:val="left"/>
      <w:pPr>
        <w:tabs>
          <w:tab w:val="num" w:pos="1440"/>
        </w:tabs>
        <w:ind w:left="1440" w:hanging="360"/>
      </w:pPr>
      <w:rPr>
        <w:rFonts w:ascii="Times New Roman" w:hAnsi="Times New Roman" w:hint="default"/>
      </w:rPr>
    </w:lvl>
    <w:lvl w:ilvl="2" w:tplc="ADC61FE0" w:tentative="1">
      <w:start w:val="1"/>
      <w:numFmt w:val="bullet"/>
      <w:lvlText w:val="–"/>
      <w:lvlJc w:val="left"/>
      <w:pPr>
        <w:tabs>
          <w:tab w:val="num" w:pos="2160"/>
        </w:tabs>
        <w:ind w:left="2160" w:hanging="360"/>
      </w:pPr>
      <w:rPr>
        <w:rFonts w:ascii="Times New Roman" w:hAnsi="Times New Roman" w:hint="default"/>
      </w:rPr>
    </w:lvl>
    <w:lvl w:ilvl="3" w:tplc="55389AD0" w:tentative="1">
      <w:start w:val="1"/>
      <w:numFmt w:val="bullet"/>
      <w:lvlText w:val="–"/>
      <w:lvlJc w:val="left"/>
      <w:pPr>
        <w:tabs>
          <w:tab w:val="num" w:pos="2880"/>
        </w:tabs>
        <w:ind w:left="2880" w:hanging="360"/>
      </w:pPr>
      <w:rPr>
        <w:rFonts w:ascii="Times New Roman" w:hAnsi="Times New Roman" w:hint="default"/>
      </w:rPr>
    </w:lvl>
    <w:lvl w:ilvl="4" w:tplc="A4FAA3B0" w:tentative="1">
      <w:start w:val="1"/>
      <w:numFmt w:val="bullet"/>
      <w:lvlText w:val="–"/>
      <w:lvlJc w:val="left"/>
      <w:pPr>
        <w:tabs>
          <w:tab w:val="num" w:pos="3600"/>
        </w:tabs>
        <w:ind w:left="3600" w:hanging="360"/>
      </w:pPr>
      <w:rPr>
        <w:rFonts w:ascii="Times New Roman" w:hAnsi="Times New Roman" w:hint="default"/>
      </w:rPr>
    </w:lvl>
    <w:lvl w:ilvl="5" w:tplc="052E0DBC" w:tentative="1">
      <w:start w:val="1"/>
      <w:numFmt w:val="bullet"/>
      <w:lvlText w:val="–"/>
      <w:lvlJc w:val="left"/>
      <w:pPr>
        <w:tabs>
          <w:tab w:val="num" w:pos="4320"/>
        </w:tabs>
        <w:ind w:left="4320" w:hanging="360"/>
      </w:pPr>
      <w:rPr>
        <w:rFonts w:ascii="Times New Roman" w:hAnsi="Times New Roman" w:hint="default"/>
      </w:rPr>
    </w:lvl>
    <w:lvl w:ilvl="6" w:tplc="22DE2528" w:tentative="1">
      <w:start w:val="1"/>
      <w:numFmt w:val="bullet"/>
      <w:lvlText w:val="–"/>
      <w:lvlJc w:val="left"/>
      <w:pPr>
        <w:tabs>
          <w:tab w:val="num" w:pos="5040"/>
        </w:tabs>
        <w:ind w:left="5040" w:hanging="360"/>
      </w:pPr>
      <w:rPr>
        <w:rFonts w:ascii="Times New Roman" w:hAnsi="Times New Roman" w:hint="default"/>
      </w:rPr>
    </w:lvl>
    <w:lvl w:ilvl="7" w:tplc="E640B034" w:tentative="1">
      <w:start w:val="1"/>
      <w:numFmt w:val="bullet"/>
      <w:lvlText w:val="–"/>
      <w:lvlJc w:val="left"/>
      <w:pPr>
        <w:tabs>
          <w:tab w:val="num" w:pos="5760"/>
        </w:tabs>
        <w:ind w:left="5760" w:hanging="360"/>
      </w:pPr>
      <w:rPr>
        <w:rFonts w:ascii="Times New Roman" w:hAnsi="Times New Roman" w:hint="default"/>
      </w:rPr>
    </w:lvl>
    <w:lvl w:ilvl="8" w:tplc="2F1464A6"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1F157AF"/>
    <w:multiLevelType w:val="multilevel"/>
    <w:tmpl w:val="29DE7328"/>
    <w:lvl w:ilvl="0">
      <w:start w:val="27"/>
      <w:numFmt w:val="decimal"/>
      <w:lvlText w:val="%1"/>
      <w:lvlJc w:val="left"/>
      <w:pPr>
        <w:tabs>
          <w:tab w:val="num" w:pos="1980"/>
        </w:tabs>
        <w:ind w:left="1980" w:hanging="1980"/>
      </w:pPr>
      <w:rPr>
        <w:rFonts w:hint="default"/>
      </w:rPr>
    </w:lvl>
    <w:lvl w:ilvl="1">
      <w:start w:val="22"/>
      <w:numFmt w:val="decimal"/>
      <w:lvlText w:val="%1.%2"/>
      <w:lvlJc w:val="left"/>
      <w:pPr>
        <w:tabs>
          <w:tab w:val="num" w:pos="1980"/>
        </w:tabs>
        <w:ind w:left="1980" w:hanging="1980"/>
      </w:pPr>
      <w:rPr>
        <w:rFonts w:hint="default"/>
      </w:rPr>
    </w:lvl>
    <w:lvl w:ilvl="2">
      <w:start w:val="4"/>
      <w:numFmt w:val="decimal"/>
      <w:lvlText w:val="%1.%2.%3"/>
      <w:lvlJc w:val="left"/>
      <w:pPr>
        <w:tabs>
          <w:tab w:val="num" w:pos="1980"/>
        </w:tabs>
        <w:ind w:left="1980" w:hanging="1980"/>
      </w:pPr>
      <w:rPr>
        <w:rFonts w:hint="default"/>
      </w:rPr>
    </w:lvl>
    <w:lvl w:ilvl="3">
      <w:start w:val="11"/>
      <w:numFmt w:val="decimal"/>
      <w:lvlText w:val="%1.%2.%3.%4"/>
      <w:lvlJc w:val="left"/>
      <w:pPr>
        <w:tabs>
          <w:tab w:val="num" w:pos="1980"/>
        </w:tabs>
        <w:ind w:left="1980" w:hanging="1980"/>
      </w:pPr>
      <w:rPr>
        <w:rFonts w:hint="default"/>
      </w:rPr>
    </w:lvl>
    <w:lvl w:ilvl="4">
      <w:start w:val="5"/>
      <w:numFmt w:val="decimal"/>
      <w:lvlText w:val="%1.%2.%3.%4.%5"/>
      <w:lvlJc w:val="left"/>
      <w:pPr>
        <w:tabs>
          <w:tab w:val="num" w:pos="1980"/>
        </w:tabs>
        <w:ind w:left="1980" w:hanging="1980"/>
      </w:pPr>
      <w:rPr>
        <w:rFonts w:hint="default"/>
      </w:rPr>
    </w:lvl>
    <w:lvl w:ilvl="5">
      <w:start w:val="2"/>
      <w:numFmt w:val="decimal"/>
      <w:lvlText w:val="%1.%2.%3.%4.%5.%6"/>
      <w:lvlJc w:val="left"/>
      <w:pPr>
        <w:tabs>
          <w:tab w:val="num" w:pos="1980"/>
        </w:tabs>
        <w:ind w:left="1980" w:hanging="1980"/>
      </w:pPr>
      <w:rPr>
        <w:rFonts w:hint="default"/>
      </w:rPr>
    </w:lvl>
    <w:lvl w:ilvl="6">
      <w:start w:val="1"/>
      <w:numFmt w:val="decimal"/>
      <w:lvlText w:val="%1.%2.%3.%4.%5.%6.%7"/>
      <w:lvlJc w:val="left"/>
      <w:pPr>
        <w:tabs>
          <w:tab w:val="num" w:pos="1980"/>
        </w:tabs>
        <w:ind w:left="1980" w:hanging="1980"/>
      </w:pPr>
      <w:rPr>
        <w:rFonts w:hint="default"/>
      </w:rPr>
    </w:lvl>
    <w:lvl w:ilvl="7">
      <w:start w:val="1"/>
      <w:numFmt w:val="decimal"/>
      <w:lvlText w:val="%1.%2.%3.%4.%5.%6.%7.%8"/>
      <w:lvlJc w:val="left"/>
      <w:pPr>
        <w:tabs>
          <w:tab w:val="num" w:pos="1980"/>
        </w:tabs>
        <w:ind w:left="1980" w:hanging="1980"/>
      </w:pPr>
      <w:rPr>
        <w:rFonts w:hint="default"/>
      </w:rPr>
    </w:lvl>
    <w:lvl w:ilvl="8">
      <w:start w:val="1"/>
      <w:numFmt w:val="decimal"/>
      <w:lvlText w:val="%1.%2.%3.%4.%5.%6.%7.%8.%9"/>
      <w:lvlJc w:val="left"/>
      <w:pPr>
        <w:tabs>
          <w:tab w:val="num" w:pos="1980"/>
        </w:tabs>
        <w:ind w:left="1980" w:hanging="1980"/>
      </w:pPr>
      <w:rPr>
        <w:rFonts w:hint="default"/>
      </w:rPr>
    </w:lvl>
  </w:abstractNum>
  <w:abstractNum w:abstractNumId="20" w15:restartNumberingAfterBreak="0">
    <w:nsid w:val="57FB110B"/>
    <w:multiLevelType w:val="hybridMultilevel"/>
    <w:tmpl w:val="EDA2E610"/>
    <w:lvl w:ilvl="0" w:tplc="B602F5A4">
      <w:start w:val="1"/>
      <w:numFmt w:val="bullet"/>
      <w:lvlText w:val="–"/>
      <w:lvlJc w:val="left"/>
      <w:pPr>
        <w:tabs>
          <w:tab w:val="num" w:pos="720"/>
        </w:tabs>
        <w:ind w:left="720" w:hanging="360"/>
      </w:pPr>
      <w:rPr>
        <w:rFonts w:ascii="Times New Roman" w:hAnsi="Times New Roman" w:hint="default"/>
      </w:rPr>
    </w:lvl>
    <w:lvl w:ilvl="1" w:tplc="49D00158" w:tentative="1">
      <w:start w:val="1"/>
      <w:numFmt w:val="bullet"/>
      <w:lvlText w:val="–"/>
      <w:lvlJc w:val="left"/>
      <w:pPr>
        <w:tabs>
          <w:tab w:val="num" w:pos="1440"/>
        </w:tabs>
        <w:ind w:left="1440" w:hanging="360"/>
      </w:pPr>
      <w:rPr>
        <w:rFonts w:ascii="Times New Roman" w:hAnsi="Times New Roman" w:hint="default"/>
      </w:rPr>
    </w:lvl>
    <w:lvl w:ilvl="2" w:tplc="EAB0E0BA" w:tentative="1">
      <w:start w:val="1"/>
      <w:numFmt w:val="bullet"/>
      <w:lvlText w:val="–"/>
      <w:lvlJc w:val="left"/>
      <w:pPr>
        <w:tabs>
          <w:tab w:val="num" w:pos="2160"/>
        </w:tabs>
        <w:ind w:left="2160" w:hanging="360"/>
      </w:pPr>
      <w:rPr>
        <w:rFonts w:ascii="Times New Roman" w:hAnsi="Times New Roman" w:hint="default"/>
      </w:rPr>
    </w:lvl>
    <w:lvl w:ilvl="3" w:tplc="EEE8E506" w:tentative="1">
      <w:start w:val="1"/>
      <w:numFmt w:val="bullet"/>
      <w:lvlText w:val="–"/>
      <w:lvlJc w:val="left"/>
      <w:pPr>
        <w:tabs>
          <w:tab w:val="num" w:pos="2880"/>
        </w:tabs>
        <w:ind w:left="2880" w:hanging="360"/>
      </w:pPr>
      <w:rPr>
        <w:rFonts w:ascii="Times New Roman" w:hAnsi="Times New Roman" w:hint="default"/>
      </w:rPr>
    </w:lvl>
    <w:lvl w:ilvl="4" w:tplc="BFE2BE2A" w:tentative="1">
      <w:start w:val="1"/>
      <w:numFmt w:val="bullet"/>
      <w:lvlText w:val="–"/>
      <w:lvlJc w:val="left"/>
      <w:pPr>
        <w:tabs>
          <w:tab w:val="num" w:pos="3600"/>
        </w:tabs>
        <w:ind w:left="3600" w:hanging="360"/>
      </w:pPr>
      <w:rPr>
        <w:rFonts w:ascii="Times New Roman" w:hAnsi="Times New Roman" w:hint="default"/>
      </w:rPr>
    </w:lvl>
    <w:lvl w:ilvl="5" w:tplc="CBC0FCBC" w:tentative="1">
      <w:start w:val="1"/>
      <w:numFmt w:val="bullet"/>
      <w:lvlText w:val="–"/>
      <w:lvlJc w:val="left"/>
      <w:pPr>
        <w:tabs>
          <w:tab w:val="num" w:pos="4320"/>
        </w:tabs>
        <w:ind w:left="4320" w:hanging="360"/>
      </w:pPr>
      <w:rPr>
        <w:rFonts w:ascii="Times New Roman" w:hAnsi="Times New Roman" w:hint="default"/>
      </w:rPr>
    </w:lvl>
    <w:lvl w:ilvl="6" w:tplc="593E06CA" w:tentative="1">
      <w:start w:val="1"/>
      <w:numFmt w:val="bullet"/>
      <w:lvlText w:val="–"/>
      <w:lvlJc w:val="left"/>
      <w:pPr>
        <w:tabs>
          <w:tab w:val="num" w:pos="5040"/>
        </w:tabs>
        <w:ind w:left="5040" w:hanging="360"/>
      </w:pPr>
      <w:rPr>
        <w:rFonts w:ascii="Times New Roman" w:hAnsi="Times New Roman" w:hint="default"/>
      </w:rPr>
    </w:lvl>
    <w:lvl w:ilvl="7" w:tplc="B68472D4" w:tentative="1">
      <w:start w:val="1"/>
      <w:numFmt w:val="bullet"/>
      <w:lvlText w:val="–"/>
      <w:lvlJc w:val="left"/>
      <w:pPr>
        <w:tabs>
          <w:tab w:val="num" w:pos="5760"/>
        </w:tabs>
        <w:ind w:left="5760" w:hanging="360"/>
      </w:pPr>
      <w:rPr>
        <w:rFonts w:ascii="Times New Roman" w:hAnsi="Times New Roman" w:hint="default"/>
      </w:rPr>
    </w:lvl>
    <w:lvl w:ilvl="8" w:tplc="A4746A3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9C658A7"/>
    <w:multiLevelType w:val="multilevel"/>
    <w:tmpl w:val="B4F0FDDE"/>
    <w:lvl w:ilvl="0">
      <w:start w:val="27"/>
      <w:numFmt w:val="decimal"/>
      <w:lvlText w:val="%1"/>
      <w:lvlJc w:val="left"/>
      <w:pPr>
        <w:tabs>
          <w:tab w:val="num" w:pos="1440"/>
        </w:tabs>
        <w:ind w:left="1440" w:hanging="1440"/>
      </w:pPr>
      <w:rPr>
        <w:rFonts w:hint="default"/>
      </w:rPr>
    </w:lvl>
    <w:lvl w:ilvl="1">
      <w:start w:val="22"/>
      <w:numFmt w:val="decimal"/>
      <w:lvlText w:val="%1.%2"/>
      <w:lvlJc w:val="left"/>
      <w:pPr>
        <w:tabs>
          <w:tab w:val="num" w:pos="1440"/>
        </w:tabs>
        <w:ind w:left="1440" w:hanging="1440"/>
      </w:pPr>
      <w:rPr>
        <w:rFonts w:hint="default"/>
      </w:rPr>
    </w:lvl>
    <w:lvl w:ilvl="2">
      <w:start w:val="4"/>
      <w:numFmt w:val="decimal"/>
      <w:lvlText w:val="%1.%2.%3"/>
      <w:lvlJc w:val="left"/>
      <w:pPr>
        <w:tabs>
          <w:tab w:val="num" w:pos="1440"/>
        </w:tabs>
        <w:ind w:left="1440" w:hanging="1440"/>
      </w:pPr>
      <w:rPr>
        <w:rFonts w:hint="default"/>
      </w:rPr>
    </w:lvl>
    <w:lvl w:ilvl="3">
      <w:start w:val="3"/>
      <w:numFmt w:val="decimal"/>
      <w:lvlText w:val="%1.%2.%3.%4"/>
      <w:lvlJc w:val="left"/>
      <w:pPr>
        <w:tabs>
          <w:tab w:val="num" w:pos="1440"/>
        </w:tabs>
        <w:ind w:left="1440" w:hanging="1440"/>
      </w:pPr>
      <w:rPr>
        <w:rFonts w:hint="default"/>
      </w:rPr>
    </w:lvl>
    <w:lvl w:ilvl="4">
      <w:start w:val="11"/>
      <w:numFmt w:val="decimal"/>
      <w:lvlText w:val="%1.%2.%3.%4.%5"/>
      <w:lvlJc w:val="left"/>
      <w:pPr>
        <w:tabs>
          <w:tab w:val="num" w:pos="1440"/>
        </w:tabs>
        <w:ind w:left="1440" w:hanging="1440"/>
      </w:pPr>
      <w:rPr>
        <w:rFonts w:hint="default"/>
      </w:rPr>
    </w:lvl>
    <w:lvl w:ilvl="5">
      <w:start w:val="4"/>
      <w:numFmt w:val="decimal"/>
      <w:lvlText w:val="%1.%2.%3.%4.%5.%6"/>
      <w:lvlJc w:val="left"/>
      <w:pPr>
        <w:tabs>
          <w:tab w:val="num" w:pos="1440"/>
        </w:tabs>
        <w:ind w:left="1440" w:hanging="1440"/>
      </w:pPr>
      <w:rPr>
        <w:rFonts w:hint="default"/>
      </w:rPr>
    </w:lvl>
    <w:lvl w:ilvl="6">
      <w:start w:val="2"/>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5DE60F97"/>
    <w:multiLevelType w:val="hybridMultilevel"/>
    <w:tmpl w:val="76003C3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E1E71F7"/>
    <w:multiLevelType w:val="hybridMultilevel"/>
    <w:tmpl w:val="A60A434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61C7E24"/>
    <w:multiLevelType w:val="hybridMultilevel"/>
    <w:tmpl w:val="DC321E44"/>
    <w:lvl w:ilvl="0" w:tplc="74B0FC46">
      <w:start w:val="1"/>
      <w:numFmt w:val="bullet"/>
      <w:lvlText w:val="–"/>
      <w:lvlJc w:val="left"/>
      <w:pPr>
        <w:tabs>
          <w:tab w:val="num" w:pos="720"/>
        </w:tabs>
        <w:ind w:left="720" w:hanging="360"/>
      </w:pPr>
      <w:rPr>
        <w:rFonts w:ascii="Times New Roman" w:hAnsi="Times New Roman" w:hint="default"/>
      </w:rPr>
    </w:lvl>
    <w:lvl w:ilvl="1" w:tplc="AC362DD0" w:tentative="1">
      <w:start w:val="1"/>
      <w:numFmt w:val="bullet"/>
      <w:lvlText w:val="–"/>
      <w:lvlJc w:val="left"/>
      <w:pPr>
        <w:tabs>
          <w:tab w:val="num" w:pos="1440"/>
        </w:tabs>
        <w:ind w:left="1440" w:hanging="360"/>
      </w:pPr>
      <w:rPr>
        <w:rFonts w:ascii="Times New Roman" w:hAnsi="Times New Roman" w:hint="default"/>
      </w:rPr>
    </w:lvl>
    <w:lvl w:ilvl="2" w:tplc="D0F4C2DC" w:tentative="1">
      <w:start w:val="1"/>
      <w:numFmt w:val="bullet"/>
      <w:lvlText w:val="–"/>
      <w:lvlJc w:val="left"/>
      <w:pPr>
        <w:tabs>
          <w:tab w:val="num" w:pos="2160"/>
        </w:tabs>
        <w:ind w:left="2160" w:hanging="360"/>
      </w:pPr>
      <w:rPr>
        <w:rFonts w:ascii="Times New Roman" w:hAnsi="Times New Roman" w:hint="default"/>
      </w:rPr>
    </w:lvl>
    <w:lvl w:ilvl="3" w:tplc="0B10DB04" w:tentative="1">
      <w:start w:val="1"/>
      <w:numFmt w:val="bullet"/>
      <w:lvlText w:val="–"/>
      <w:lvlJc w:val="left"/>
      <w:pPr>
        <w:tabs>
          <w:tab w:val="num" w:pos="2880"/>
        </w:tabs>
        <w:ind w:left="2880" w:hanging="360"/>
      </w:pPr>
      <w:rPr>
        <w:rFonts w:ascii="Times New Roman" w:hAnsi="Times New Roman" w:hint="default"/>
      </w:rPr>
    </w:lvl>
    <w:lvl w:ilvl="4" w:tplc="ECB6C7EE" w:tentative="1">
      <w:start w:val="1"/>
      <w:numFmt w:val="bullet"/>
      <w:lvlText w:val="–"/>
      <w:lvlJc w:val="left"/>
      <w:pPr>
        <w:tabs>
          <w:tab w:val="num" w:pos="3600"/>
        </w:tabs>
        <w:ind w:left="3600" w:hanging="360"/>
      </w:pPr>
      <w:rPr>
        <w:rFonts w:ascii="Times New Roman" w:hAnsi="Times New Roman" w:hint="default"/>
      </w:rPr>
    </w:lvl>
    <w:lvl w:ilvl="5" w:tplc="7BAAB556" w:tentative="1">
      <w:start w:val="1"/>
      <w:numFmt w:val="bullet"/>
      <w:lvlText w:val="–"/>
      <w:lvlJc w:val="left"/>
      <w:pPr>
        <w:tabs>
          <w:tab w:val="num" w:pos="4320"/>
        </w:tabs>
        <w:ind w:left="4320" w:hanging="360"/>
      </w:pPr>
      <w:rPr>
        <w:rFonts w:ascii="Times New Roman" w:hAnsi="Times New Roman" w:hint="default"/>
      </w:rPr>
    </w:lvl>
    <w:lvl w:ilvl="6" w:tplc="504AACF4" w:tentative="1">
      <w:start w:val="1"/>
      <w:numFmt w:val="bullet"/>
      <w:lvlText w:val="–"/>
      <w:lvlJc w:val="left"/>
      <w:pPr>
        <w:tabs>
          <w:tab w:val="num" w:pos="5040"/>
        </w:tabs>
        <w:ind w:left="5040" w:hanging="360"/>
      </w:pPr>
      <w:rPr>
        <w:rFonts w:ascii="Times New Roman" w:hAnsi="Times New Roman" w:hint="default"/>
      </w:rPr>
    </w:lvl>
    <w:lvl w:ilvl="7" w:tplc="79680B4E" w:tentative="1">
      <w:start w:val="1"/>
      <w:numFmt w:val="bullet"/>
      <w:lvlText w:val="–"/>
      <w:lvlJc w:val="left"/>
      <w:pPr>
        <w:tabs>
          <w:tab w:val="num" w:pos="5760"/>
        </w:tabs>
        <w:ind w:left="5760" w:hanging="360"/>
      </w:pPr>
      <w:rPr>
        <w:rFonts w:ascii="Times New Roman" w:hAnsi="Times New Roman" w:hint="default"/>
      </w:rPr>
    </w:lvl>
    <w:lvl w:ilvl="8" w:tplc="F0E635C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F70BCF"/>
    <w:multiLevelType w:val="hybridMultilevel"/>
    <w:tmpl w:val="8ACA053C"/>
    <w:lvl w:ilvl="0" w:tplc="4C9A0546">
      <w:start w:val="1"/>
      <w:numFmt w:val="bullet"/>
      <w:lvlText w:val="–"/>
      <w:lvlJc w:val="left"/>
      <w:pPr>
        <w:tabs>
          <w:tab w:val="num" w:pos="720"/>
        </w:tabs>
        <w:ind w:left="720" w:hanging="360"/>
      </w:pPr>
      <w:rPr>
        <w:rFonts w:ascii="Times New Roman" w:hAnsi="Times New Roman" w:hint="default"/>
      </w:rPr>
    </w:lvl>
    <w:lvl w:ilvl="1" w:tplc="A8FEBDEE" w:tentative="1">
      <w:start w:val="1"/>
      <w:numFmt w:val="bullet"/>
      <w:lvlText w:val="–"/>
      <w:lvlJc w:val="left"/>
      <w:pPr>
        <w:tabs>
          <w:tab w:val="num" w:pos="1440"/>
        </w:tabs>
        <w:ind w:left="1440" w:hanging="360"/>
      </w:pPr>
      <w:rPr>
        <w:rFonts w:ascii="Times New Roman" w:hAnsi="Times New Roman" w:hint="default"/>
      </w:rPr>
    </w:lvl>
    <w:lvl w:ilvl="2" w:tplc="D6E6F00C" w:tentative="1">
      <w:start w:val="1"/>
      <w:numFmt w:val="bullet"/>
      <w:lvlText w:val="–"/>
      <w:lvlJc w:val="left"/>
      <w:pPr>
        <w:tabs>
          <w:tab w:val="num" w:pos="2160"/>
        </w:tabs>
        <w:ind w:left="2160" w:hanging="360"/>
      </w:pPr>
      <w:rPr>
        <w:rFonts w:ascii="Times New Roman" w:hAnsi="Times New Roman" w:hint="default"/>
      </w:rPr>
    </w:lvl>
    <w:lvl w:ilvl="3" w:tplc="A61056F2" w:tentative="1">
      <w:start w:val="1"/>
      <w:numFmt w:val="bullet"/>
      <w:lvlText w:val="–"/>
      <w:lvlJc w:val="left"/>
      <w:pPr>
        <w:tabs>
          <w:tab w:val="num" w:pos="2880"/>
        </w:tabs>
        <w:ind w:left="2880" w:hanging="360"/>
      </w:pPr>
      <w:rPr>
        <w:rFonts w:ascii="Times New Roman" w:hAnsi="Times New Roman" w:hint="default"/>
      </w:rPr>
    </w:lvl>
    <w:lvl w:ilvl="4" w:tplc="E6A25D4E" w:tentative="1">
      <w:start w:val="1"/>
      <w:numFmt w:val="bullet"/>
      <w:lvlText w:val="–"/>
      <w:lvlJc w:val="left"/>
      <w:pPr>
        <w:tabs>
          <w:tab w:val="num" w:pos="3600"/>
        </w:tabs>
        <w:ind w:left="3600" w:hanging="360"/>
      </w:pPr>
      <w:rPr>
        <w:rFonts w:ascii="Times New Roman" w:hAnsi="Times New Roman" w:hint="default"/>
      </w:rPr>
    </w:lvl>
    <w:lvl w:ilvl="5" w:tplc="F244CEDA" w:tentative="1">
      <w:start w:val="1"/>
      <w:numFmt w:val="bullet"/>
      <w:lvlText w:val="–"/>
      <w:lvlJc w:val="left"/>
      <w:pPr>
        <w:tabs>
          <w:tab w:val="num" w:pos="4320"/>
        </w:tabs>
        <w:ind w:left="4320" w:hanging="360"/>
      </w:pPr>
      <w:rPr>
        <w:rFonts w:ascii="Times New Roman" w:hAnsi="Times New Roman" w:hint="default"/>
      </w:rPr>
    </w:lvl>
    <w:lvl w:ilvl="6" w:tplc="1FE4C4A4" w:tentative="1">
      <w:start w:val="1"/>
      <w:numFmt w:val="bullet"/>
      <w:lvlText w:val="–"/>
      <w:lvlJc w:val="left"/>
      <w:pPr>
        <w:tabs>
          <w:tab w:val="num" w:pos="5040"/>
        </w:tabs>
        <w:ind w:left="5040" w:hanging="360"/>
      </w:pPr>
      <w:rPr>
        <w:rFonts w:ascii="Times New Roman" w:hAnsi="Times New Roman" w:hint="default"/>
      </w:rPr>
    </w:lvl>
    <w:lvl w:ilvl="7" w:tplc="840E8DCC" w:tentative="1">
      <w:start w:val="1"/>
      <w:numFmt w:val="bullet"/>
      <w:lvlText w:val="–"/>
      <w:lvlJc w:val="left"/>
      <w:pPr>
        <w:tabs>
          <w:tab w:val="num" w:pos="5760"/>
        </w:tabs>
        <w:ind w:left="5760" w:hanging="360"/>
      </w:pPr>
      <w:rPr>
        <w:rFonts w:ascii="Times New Roman" w:hAnsi="Times New Roman" w:hint="default"/>
      </w:rPr>
    </w:lvl>
    <w:lvl w:ilvl="8" w:tplc="52EA2F62" w:tentative="1">
      <w:start w:val="1"/>
      <w:numFmt w:val="bullet"/>
      <w:lvlText w:val="–"/>
      <w:lvlJc w:val="left"/>
      <w:pPr>
        <w:tabs>
          <w:tab w:val="num" w:pos="6480"/>
        </w:tabs>
        <w:ind w:left="6480" w:hanging="360"/>
      </w:pPr>
      <w:rPr>
        <w:rFonts w:ascii="Times New Roman" w:hAnsi="Times New Roman"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25"/>
  </w:num>
  <w:num w:numId="5">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6">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7">
    <w:abstractNumId w:val="23"/>
  </w:num>
  <w:num w:numId="8">
    <w:abstractNumId w:val="22"/>
  </w:num>
  <w:num w:numId="9">
    <w:abstractNumId w:val="15"/>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4"/>
  </w:num>
  <w:num w:numId="21">
    <w:abstractNumId w:val="26"/>
  </w:num>
  <w:num w:numId="22">
    <w:abstractNumId w:val="18"/>
  </w:num>
  <w:num w:numId="23">
    <w:abstractNumId w:val="17"/>
  </w:num>
  <w:num w:numId="24">
    <w:abstractNumId w:val="20"/>
  </w:num>
  <w:num w:numId="25">
    <w:abstractNumId w:val="16"/>
  </w:num>
  <w:num w:numId="26">
    <w:abstractNumId w:val="19"/>
  </w:num>
  <w:num w:numId="27">
    <w:abstractNumId w:val="12"/>
  </w:num>
  <w:num w:numId="28">
    <w:abstractNumId w:val="21"/>
  </w:num>
  <w:num w:numId="29">
    <w:abstractNumId w:val="14"/>
  </w:num>
  <w:num w:numId="30">
    <w:abstractNumId w:val="10"/>
    <w:lvlOverride w:ilvl="0">
      <w:lvl w:ilvl="0">
        <w:start w:val="1"/>
        <w:numFmt w:val="bullet"/>
        <w:lvlText w:val=""/>
        <w:legacy w:legacy="1" w:legacySpace="0" w:legacyIndent="283"/>
        <w:lvlJc w:val="left"/>
        <w:pPr>
          <w:ind w:left="567" w:hanging="283"/>
        </w:pPr>
        <w:rPr>
          <w:rFonts w:ascii="Tms Rmn" w:hAnsi="Tms Rmn" w:hint="default"/>
        </w:rPr>
      </w:lvl>
    </w:lvlOverride>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2"/>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3441"/>
    <w:rsid w:val="000C47C3"/>
    <w:rsid w:val="000D58AB"/>
    <w:rsid w:val="000E1CC6"/>
    <w:rsid w:val="00133525"/>
    <w:rsid w:val="001A4C42"/>
    <w:rsid w:val="001A7420"/>
    <w:rsid w:val="001B6637"/>
    <w:rsid w:val="001C21C3"/>
    <w:rsid w:val="001D02C2"/>
    <w:rsid w:val="001F0C1D"/>
    <w:rsid w:val="001F1132"/>
    <w:rsid w:val="001F168B"/>
    <w:rsid w:val="002347A2"/>
    <w:rsid w:val="002675F0"/>
    <w:rsid w:val="002B6339"/>
    <w:rsid w:val="002E00EE"/>
    <w:rsid w:val="002F39D0"/>
    <w:rsid w:val="003172DC"/>
    <w:rsid w:val="0035462D"/>
    <w:rsid w:val="003765B8"/>
    <w:rsid w:val="003C3971"/>
    <w:rsid w:val="00423334"/>
    <w:rsid w:val="004345EC"/>
    <w:rsid w:val="00465515"/>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5C86"/>
    <w:rsid w:val="006F0815"/>
    <w:rsid w:val="00701116"/>
    <w:rsid w:val="00713C44"/>
    <w:rsid w:val="00734A5B"/>
    <w:rsid w:val="0074026F"/>
    <w:rsid w:val="007429F6"/>
    <w:rsid w:val="00744E76"/>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92BA1"/>
    <w:rsid w:val="00AC6BC6"/>
    <w:rsid w:val="00AE65E2"/>
    <w:rsid w:val="00B15449"/>
    <w:rsid w:val="00B17D80"/>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416E0"/>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date"/>
  <w:smartTagType w:namespaceuri="urn:schemas-microsoft-com:office:smarttags" w:name="time"/>
  <w:smartTagType w:namespaceuri="urn:schemas-microsoft-com:office:smarttags" w:name="State"/>
  <w:smartTagType w:namespaceuri="urn:schemas-microsoft-com:office:smarttags" w:name="PlaceType"/>
  <w:shapeDefaults>
    <o:shapedefaults v:ext="edit" spidmax="1026"/>
    <o:shapelayout v:ext="edit">
      <o:idmap v:ext="edit" data="1"/>
    </o:shapelayout>
  </w:shapeDefaults>
  <w:decimalSymbol w:val=","/>
  <w:listSeparator w:val=";"/>
  <w14:docId w14:val="5B1E7CD6"/>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B1Char">
    <w:name w:val="B1 Char"/>
    <w:link w:val="B1"/>
    <w:rsid w:val="00B17D80"/>
    <w:rPr>
      <w:lang w:eastAsia="en-US"/>
    </w:rPr>
  </w:style>
  <w:style w:type="paragraph" w:styleId="Index1">
    <w:name w:val="index 1"/>
    <w:basedOn w:val="Normal"/>
    <w:rsid w:val="00B17D80"/>
    <w:pPr>
      <w:keepLines/>
      <w:overflowPunct w:val="0"/>
      <w:autoSpaceDE w:val="0"/>
      <w:autoSpaceDN w:val="0"/>
      <w:adjustRightInd w:val="0"/>
      <w:textAlignment w:val="baseline"/>
    </w:pPr>
    <w:rPr>
      <w:lang w:eastAsia="ja-JP"/>
    </w:rPr>
  </w:style>
  <w:style w:type="paragraph" w:styleId="Index2">
    <w:name w:val="index 2"/>
    <w:basedOn w:val="Index1"/>
    <w:rsid w:val="00B17D80"/>
    <w:pPr>
      <w:ind w:left="284"/>
    </w:pPr>
  </w:style>
  <w:style w:type="character" w:styleId="FootnoteReference">
    <w:name w:val="footnote reference"/>
    <w:rsid w:val="00B17D80"/>
    <w:rPr>
      <w:b/>
      <w:position w:val="6"/>
      <w:sz w:val="16"/>
    </w:rPr>
  </w:style>
  <w:style w:type="paragraph" w:styleId="FootnoteText">
    <w:name w:val="footnote text"/>
    <w:basedOn w:val="Normal"/>
    <w:link w:val="FootnoteTextChar"/>
    <w:rsid w:val="00B17D80"/>
    <w:pPr>
      <w:keepLines/>
      <w:overflowPunct w:val="0"/>
      <w:autoSpaceDE w:val="0"/>
      <w:autoSpaceDN w:val="0"/>
      <w:adjustRightInd w:val="0"/>
      <w:ind w:left="454" w:hanging="454"/>
      <w:textAlignment w:val="baseline"/>
    </w:pPr>
    <w:rPr>
      <w:sz w:val="16"/>
      <w:lang w:eastAsia="ja-JP"/>
    </w:rPr>
  </w:style>
  <w:style w:type="character" w:customStyle="1" w:styleId="FootnoteTextChar">
    <w:name w:val="Footnote Text Char"/>
    <w:link w:val="FootnoteText"/>
    <w:rsid w:val="00B17D80"/>
    <w:rPr>
      <w:sz w:val="16"/>
      <w:lang w:eastAsia="ja-JP"/>
    </w:rPr>
  </w:style>
  <w:style w:type="paragraph" w:styleId="ListNumber2">
    <w:name w:val="List Number 2"/>
    <w:basedOn w:val="ListNumber"/>
    <w:rsid w:val="00B17D80"/>
    <w:pPr>
      <w:ind w:left="851"/>
    </w:pPr>
  </w:style>
  <w:style w:type="paragraph" w:styleId="ListNumber">
    <w:name w:val="List Number"/>
    <w:basedOn w:val="List"/>
    <w:rsid w:val="00B17D80"/>
  </w:style>
  <w:style w:type="paragraph" w:styleId="List">
    <w:name w:val="List"/>
    <w:basedOn w:val="Normal"/>
    <w:rsid w:val="00B17D80"/>
    <w:pPr>
      <w:overflowPunct w:val="0"/>
      <w:autoSpaceDE w:val="0"/>
      <w:autoSpaceDN w:val="0"/>
      <w:adjustRightInd w:val="0"/>
      <w:ind w:left="568" w:hanging="284"/>
      <w:textAlignment w:val="baseline"/>
    </w:pPr>
    <w:rPr>
      <w:lang w:eastAsia="ja-JP"/>
    </w:rPr>
  </w:style>
  <w:style w:type="paragraph" w:styleId="ListBullet2">
    <w:name w:val="List Bullet 2"/>
    <w:basedOn w:val="ListBullet"/>
    <w:rsid w:val="00B17D80"/>
    <w:pPr>
      <w:ind w:left="851"/>
    </w:pPr>
  </w:style>
  <w:style w:type="paragraph" w:styleId="ListBullet">
    <w:name w:val="List Bullet"/>
    <w:basedOn w:val="List"/>
    <w:rsid w:val="00B17D80"/>
    <w:pPr>
      <w:numPr>
        <w:numId w:val="13"/>
      </w:numPr>
      <w:tabs>
        <w:tab w:val="clear" w:pos="360"/>
      </w:tabs>
      <w:ind w:left="568" w:hanging="284"/>
    </w:pPr>
  </w:style>
  <w:style w:type="paragraph" w:styleId="ListBullet3">
    <w:name w:val="List Bullet 3"/>
    <w:basedOn w:val="ListBullet2"/>
    <w:rsid w:val="00B17D80"/>
    <w:pPr>
      <w:ind w:left="1135"/>
    </w:pPr>
  </w:style>
  <w:style w:type="paragraph" w:styleId="List2">
    <w:name w:val="List 2"/>
    <w:basedOn w:val="List"/>
    <w:rsid w:val="00B17D80"/>
    <w:pPr>
      <w:ind w:left="851"/>
    </w:pPr>
  </w:style>
  <w:style w:type="paragraph" w:styleId="List3">
    <w:name w:val="List 3"/>
    <w:basedOn w:val="List2"/>
    <w:rsid w:val="00B17D80"/>
    <w:pPr>
      <w:ind w:left="1135"/>
    </w:pPr>
  </w:style>
  <w:style w:type="paragraph" w:styleId="List4">
    <w:name w:val="List 4"/>
    <w:basedOn w:val="List3"/>
    <w:rsid w:val="00B17D80"/>
    <w:pPr>
      <w:ind w:left="1418"/>
    </w:pPr>
  </w:style>
  <w:style w:type="paragraph" w:styleId="List5">
    <w:name w:val="List 5"/>
    <w:basedOn w:val="List4"/>
    <w:rsid w:val="00B17D80"/>
    <w:pPr>
      <w:ind w:left="1702"/>
    </w:pPr>
  </w:style>
  <w:style w:type="paragraph" w:styleId="ListBullet4">
    <w:name w:val="List Bullet 4"/>
    <w:basedOn w:val="ListBullet3"/>
    <w:rsid w:val="00B17D80"/>
    <w:pPr>
      <w:ind w:left="1418"/>
    </w:pPr>
  </w:style>
  <w:style w:type="paragraph" w:styleId="ListBullet5">
    <w:name w:val="List Bullet 5"/>
    <w:basedOn w:val="ListBullet4"/>
    <w:rsid w:val="00B17D80"/>
    <w:pPr>
      <w:ind w:left="1702"/>
    </w:pPr>
  </w:style>
  <w:style w:type="paragraph" w:styleId="IndexHeading">
    <w:name w:val="index heading"/>
    <w:basedOn w:val="Normal"/>
    <w:next w:val="Normal"/>
    <w:rsid w:val="00B17D80"/>
    <w:pPr>
      <w:pBdr>
        <w:top w:val="single" w:sz="12" w:space="0" w:color="auto"/>
      </w:pBdr>
      <w:overflowPunct w:val="0"/>
      <w:autoSpaceDE w:val="0"/>
      <w:autoSpaceDN w:val="0"/>
      <w:adjustRightInd w:val="0"/>
      <w:spacing w:before="360" w:after="240"/>
      <w:textAlignment w:val="baseline"/>
    </w:pPr>
    <w:rPr>
      <w:b/>
      <w:i/>
      <w:sz w:val="26"/>
      <w:lang w:eastAsia="ja-JP"/>
    </w:rPr>
  </w:style>
  <w:style w:type="paragraph" w:styleId="Caption">
    <w:name w:val="caption"/>
    <w:basedOn w:val="Normal"/>
    <w:next w:val="Normal"/>
    <w:qFormat/>
    <w:rsid w:val="00B17D80"/>
    <w:pPr>
      <w:overflowPunct w:val="0"/>
      <w:autoSpaceDE w:val="0"/>
      <w:autoSpaceDN w:val="0"/>
      <w:adjustRightInd w:val="0"/>
      <w:spacing w:before="120" w:after="120"/>
      <w:textAlignment w:val="baseline"/>
    </w:pPr>
    <w:rPr>
      <w:b/>
      <w:lang w:eastAsia="ja-JP"/>
    </w:rPr>
  </w:style>
  <w:style w:type="paragraph" w:styleId="DocumentMap">
    <w:name w:val="Document Map"/>
    <w:basedOn w:val="Normal"/>
    <w:link w:val="DocumentMapChar"/>
    <w:rsid w:val="00B17D80"/>
    <w:pPr>
      <w:shd w:val="clear" w:color="auto" w:fill="000080"/>
      <w:overflowPunct w:val="0"/>
      <w:autoSpaceDE w:val="0"/>
      <w:autoSpaceDN w:val="0"/>
      <w:adjustRightInd w:val="0"/>
      <w:textAlignment w:val="baseline"/>
    </w:pPr>
    <w:rPr>
      <w:rFonts w:ascii="Tahoma" w:hAnsi="Tahoma"/>
      <w:lang w:eastAsia="ja-JP"/>
    </w:rPr>
  </w:style>
  <w:style w:type="character" w:customStyle="1" w:styleId="DocumentMapChar">
    <w:name w:val="Document Map Char"/>
    <w:link w:val="DocumentMap"/>
    <w:rsid w:val="00B17D80"/>
    <w:rPr>
      <w:rFonts w:ascii="Tahoma" w:hAnsi="Tahoma"/>
      <w:shd w:val="clear" w:color="auto" w:fill="000080"/>
      <w:lang w:eastAsia="ja-JP"/>
    </w:rPr>
  </w:style>
  <w:style w:type="paragraph" w:styleId="PlainText">
    <w:name w:val="Plain Text"/>
    <w:basedOn w:val="Normal"/>
    <w:link w:val="PlainTextChar"/>
    <w:rsid w:val="00B17D80"/>
    <w:pPr>
      <w:overflowPunct w:val="0"/>
      <w:autoSpaceDE w:val="0"/>
      <w:autoSpaceDN w:val="0"/>
      <w:adjustRightInd w:val="0"/>
      <w:textAlignment w:val="baseline"/>
    </w:pPr>
    <w:rPr>
      <w:rFonts w:ascii="Courier New" w:hAnsi="Courier New"/>
      <w:lang w:val="nb-NO" w:eastAsia="ja-JP"/>
    </w:rPr>
  </w:style>
  <w:style w:type="character" w:customStyle="1" w:styleId="PlainTextChar">
    <w:name w:val="Plain Text Char"/>
    <w:link w:val="PlainText"/>
    <w:rsid w:val="00B17D80"/>
    <w:rPr>
      <w:rFonts w:ascii="Courier New" w:hAnsi="Courier New"/>
      <w:lang w:val="nb-NO" w:eastAsia="ja-JP"/>
    </w:rPr>
  </w:style>
  <w:style w:type="paragraph" w:styleId="BodyText">
    <w:name w:val="Body Text"/>
    <w:basedOn w:val="Normal"/>
    <w:link w:val="BodyTextChar"/>
    <w:rsid w:val="00B17D80"/>
    <w:pPr>
      <w:overflowPunct w:val="0"/>
      <w:autoSpaceDE w:val="0"/>
      <w:autoSpaceDN w:val="0"/>
      <w:adjustRightInd w:val="0"/>
      <w:textAlignment w:val="baseline"/>
    </w:pPr>
    <w:rPr>
      <w:lang w:eastAsia="ja-JP"/>
    </w:rPr>
  </w:style>
  <w:style w:type="character" w:customStyle="1" w:styleId="BodyTextChar">
    <w:name w:val="Body Text Char"/>
    <w:link w:val="BodyText"/>
    <w:rsid w:val="00B17D80"/>
    <w:rPr>
      <w:lang w:eastAsia="ja-JP"/>
    </w:rPr>
  </w:style>
  <w:style w:type="character" w:styleId="CommentReference">
    <w:name w:val="annotation reference"/>
    <w:rsid w:val="00B17D80"/>
    <w:rPr>
      <w:sz w:val="16"/>
    </w:rPr>
  </w:style>
  <w:style w:type="paragraph" w:styleId="CommentText">
    <w:name w:val="annotation text"/>
    <w:basedOn w:val="Normal"/>
    <w:link w:val="CommentTextChar"/>
    <w:rsid w:val="00B17D80"/>
    <w:pPr>
      <w:overflowPunct w:val="0"/>
      <w:autoSpaceDE w:val="0"/>
      <w:autoSpaceDN w:val="0"/>
      <w:adjustRightInd w:val="0"/>
      <w:textAlignment w:val="baseline"/>
    </w:pPr>
    <w:rPr>
      <w:lang w:eastAsia="ja-JP"/>
    </w:rPr>
  </w:style>
  <w:style w:type="character" w:customStyle="1" w:styleId="CommentTextChar">
    <w:name w:val="Comment Text Char"/>
    <w:link w:val="CommentText"/>
    <w:rsid w:val="00B17D80"/>
    <w:rPr>
      <w:lang w:eastAsia="ja-JP"/>
    </w:rPr>
  </w:style>
  <w:style w:type="paragraph" w:styleId="BodyTextIndent">
    <w:name w:val="Body Text Indent"/>
    <w:basedOn w:val="Normal"/>
    <w:link w:val="BodyTextIndentChar"/>
    <w:rsid w:val="00B17D80"/>
    <w:pPr>
      <w:tabs>
        <w:tab w:val="left" w:pos="720"/>
        <w:tab w:val="left" w:pos="1440"/>
        <w:tab w:val="left" w:pos="2160"/>
        <w:tab w:val="left" w:pos="2880"/>
        <w:tab w:val="left" w:pos="3600"/>
      </w:tabs>
      <w:overflowPunct w:val="0"/>
      <w:autoSpaceDE w:val="0"/>
      <w:autoSpaceDN w:val="0"/>
      <w:adjustRightInd w:val="0"/>
      <w:ind w:left="1420" w:hanging="4"/>
      <w:textAlignment w:val="baseline"/>
    </w:pPr>
    <w:rPr>
      <w:lang w:eastAsia="ja-JP"/>
    </w:rPr>
  </w:style>
  <w:style w:type="character" w:customStyle="1" w:styleId="BodyTextIndentChar">
    <w:name w:val="Body Text Indent Char"/>
    <w:link w:val="BodyTextIndent"/>
    <w:rsid w:val="00B17D80"/>
    <w:rPr>
      <w:lang w:eastAsia="ja-JP"/>
    </w:rPr>
  </w:style>
  <w:style w:type="paragraph" w:customStyle="1" w:styleId="Coding">
    <w:name w:val="Coding"/>
    <w:basedOn w:val="Normal"/>
    <w:rsid w:val="00B17D80"/>
    <w:pPr>
      <w:widowControl w:val="0"/>
      <w:tabs>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s>
      <w:overflowPunct w:val="0"/>
      <w:autoSpaceDE w:val="0"/>
      <w:autoSpaceDN w:val="0"/>
      <w:adjustRightInd w:val="0"/>
      <w:spacing w:after="0"/>
      <w:textAlignment w:val="baseline"/>
    </w:pPr>
    <w:rPr>
      <w:rFonts w:ascii="Arial" w:hAnsi="Arial"/>
      <w:lang w:eastAsia="ja-JP"/>
    </w:rPr>
  </w:style>
  <w:style w:type="paragraph" w:styleId="BodyText2">
    <w:name w:val="Body Text 2"/>
    <w:basedOn w:val="Normal"/>
    <w:link w:val="BodyText2Char"/>
    <w:rsid w:val="00B17D80"/>
    <w:pPr>
      <w:overflowPunct w:val="0"/>
      <w:autoSpaceDE w:val="0"/>
      <w:autoSpaceDN w:val="0"/>
      <w:adjustRightInd w:val="0"/>
      <w:spacing w:after="0"/>
      <w:textAlignment w:val="baseline"/>
    </w:pPr>
    <w:rPr>
      <w:rFonts w:ascii="Arial" w:hAnsi="Arial"/>
      <w:sz w:val="22"/>
      <w:lang w:val="de-DE" w:eastAsia="ja-JP"/>
    </w:rPr>
  </w:style>
  <w:style w:type="character" w:customStyle="1" w:styleId="BodyText2Char">
    <w:name w:val="Body Text 2 Char"/>
    <w:link w:val="BodyText2"/>
    <w:rsid w:val="00B17D80"/>
    <w:rPr>
      <w:rFonts w:ascii="Arial" w:hAnsi="Arial"/>
      <w:sz w:val="22"/>
      <w:lang w:val="de-DE" w:eastAsia="ja-JP"/>
    </w:rPr>
  </w:style>
  <w:style w:type="paragraph" w:styleId="BodyText3">
    <w:name w:val="Body Text 3"/>
    <w:basedOn w:val="Normal"/>
    <w:link w:val="BodyText3Char"/>
    <w:rsid w:val="00B17D80"/>
    <w:pPr>
      <w:overflowPunct w:val="0"/>
      <w:autoSpaceDE w:val="0"/>
      <w:autoSpaceDN w:val="0"/>
      <w:adjustRightInd w:val="0"/>
      <w:textAlignment w:val="baseline"/>
    </w:pPr>
    <w:rPr>
      <w:color w:val="FF0000"/>
      <w:lang w:eastAsia="ja-JP"/>
    </w:rPr>
  </w:style>
  <w:style w:type="character" w:customStyle="1" w:styleId="BodyText3Char">
    <w:name w:val="Body Text 3 Char"/>
    <w:link w:val="BodyText3"/>
    <w:rsid w:val="00B17D80"/>
    <w:rPr>
      <w:color w:val="FF0000"/>
      <w:lang w:eastAsia="ja-JP"/>
    </w:rPr>
  </w:style>
  <w:style w:type="paragraph" w:styleId="CommentSubject">
    <w:name w:val="annotation subject"/>
    <w:basedOn w:val="CommentText"/>
    <w:next w:val="CommentText"/>
    <w:link w:val="CommentSubjectChar"/>
    <w:rsid w:val="00B17D80"/>
    <w:rPr>
      <w:b/>
      <w:bCs/>
    </w:rPr>
  </w:style>
  <w:style w:type="character" w:customStyle="1" w:styleId="CommentSubjectChar">
    <w:name w:val="Comment Subject Char"/>
    <w:link w:val="CommentSubject"/>
    <w:rsid w:val="00B17D80"/>
    <w:rPr>
      <w:b/>
      <w:bCs/>
      <w:lang w:eastAsia="ja-JP"/>
    </w:rPr>
  </w:style>
  <w:style w:type="paragraph" w:customStyle="1" w:styleId="CRCoverPage">
    <w:name w:val="CR Cover Page"/>
    <w:rsid w:val="00B17D80"/>
    <w:pPr>
      <w:spacing w:after="120"/>
    </w:pPr>
    <w:rPr>
      <w:rFonts w:ascii="Arial" w:hAnsi="Arial"/>
      <w:lang w:eastAsia="en-US"/>
    </w:rPr>
  </w:style>
  <w:style w:type="character" w:customStyle="1" w:styleId="TALChar">
    <w:name w:val="TAL Char"/>
    <w:link w:val="TAL"/>
    <w:rsid w:val="00B17D80"/>
    <w:rPr>
      <w:rFonts w:ascii="Arial" w:hAnsi="Arial"/>
      <w:sz w:val="18"/>
      <w:lang w:eastAsia="en-US"/>
    </w:rPr>
  </w:style>
  <w:style w:type="character" w:customStyle="1" w:styleId="Heading5Char">
    <w:name w:val="Heading 5 Char"/>
    <w:link w:val="Heading5"/>
    <w:rsid w:val="00B17D80"/>
    <w:rPr>
      <w:rFonts w:ascii="Arial" w:hAnsi="Arial"/>
      <w:sz w:val="22"/>
      <w:lang w:eastAsia="en-US"/>
    </w:rPr>
  </w:style>
  <w:style w:type="paragraph" w:customStyle="1" w:styleId="tdoc-header">
    <w:name w:val="tdoc-header"/>
    <w:rsid w:val="00B17D80"/>
    <w:rPr>
      <w:rFonts w:ascii="Arial" w:hAnsi="Arial"/>
      <w:noProof/>
      <w:sz w:val="24"/>
      <w:lang w:eastAsia="en-US"/>
    </w:rPr>
  </w:style>
  <w:style w:type="character" w:customStyle="1" w:styleId="ColinJuett">
    <w:name w:val="Colin Juett"/>
    <w:semiHidden/>
    <w:rsid w:val="00B17D80"/>
    <w:rPr>
      <w:rFonts w:ascii="Arial" w:hAnsi="Arial" w:cs="Arial"/>
      <w:color w:val="000080"/>
      <w:sz w:val="20"/>
      <w:szCs w:val="20"/>
    </w:rPr>
  </w:style>
  <w:style w:type="paragraph" w:customStyle="1" w:styleId="CharCharChar">
    <w:name w:val=" Char Char Char"/>
    <w:basedOn w:val="Normal"/>
    <w:semiHidden/>
    <w:rsid w:val="00B17D80"/>
    <w:pPr>
      <w:spacing w:after="160" w:line="240" w:lineRule="exact"/>
    </w:pPr>
    <w:rPr>
      <w:rFonts w:ascii="Arial" w:hAnsi="Arial"/>
      <w:szCs w:val="22"/>
      <w:lang w:val="en-US"/>
    </w:rPr>
  </w:style>
  <w:style w:type="character" w:customStyle="1" w:styleId="mw-headline">
    <w:name w:val="mw-headline"/>
    <w:rsid w:val="00B17D80"/>
  </w:style>
  <w:style w:type="character" w:customStyle="1" w:styleId="THChar">
    <w:name w:val="TH Char"/>
    <w:link w:val="TH"/>
    <w:rsid w:val="00B17D80"/>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http://xxx.yyy.zzz" TargetMode="External"/><Relationship Id="rId3" Type="http://schemas.openxmlformats.org/officeDocument/2006/relationships/numbering" Target="numbering.xml"/><Relationship Id="rId21" Type="http://schemas.openxmlformats.org/officeDocument/2006/relationships/hyperlink" Target="http://xxx.yyy.zzz"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xxx.yyy.zzz" TargetMode="External"/><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hyperlink" Target="http://xxx.yyy.zzz" TargetMode="External"/><Relationship Id="rId29" Type="http://schemas.openxmlformats.org/officeDocument/2006/relationships/hyperlink" Target="http://www.3gpp.org/ftp/tsg_ct/TSG_CT/TSGC_52_Bratislava/Docs/CP-110505.zip"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xxx.yyy.zzz" TargetMode="External"/><Relationship Id="rId32"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xxx.yyy.zzz" TargetMode="External"/><Relationship Id="rId28" Type="http://schemas.openxmlformats.org/officeDocument/2006/relationships/hyperlink" Target="http://www.3gpp.org/ftp/tsg_ct/TSG_CT/TSGC_51_Kansas/Docs/CP-110229.zip" TargetMode="External"/><Relationship Id="rId10" Type="http://schemas.openxmlformats.org/officeDocument/2006/relationships/image" Target="media/image2.png"/><Relationship Id="rId19" Type="http://schemas.openxmlformats.org/officeDocument/2006/relationships/hyperlink" Target="http://xxx.yyy.zzz" TargetMode="External"/><Relationship Id="rId31"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http://xxx.yyy.zzz" TargetMode="External"/><Relationship Id="rId27" Type="http://schemas.openxmlformats.org/officeDocument/2006/relationships/hyperlink" Target="http://xxx.yyy.zzz" TargetMode="External"/><Relationship Id="rId30" Type="http://schemas.openxmlformats.org/officeDocument/2006/relationships/hyperlink" Target="http://www.3gpp.org/ftp/tsg_ct/TSG_CT/TSGC_53_Fukuoka/Docs/CP-110592.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F3C6C-62D4-49B2-B279-D84885DA5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Pages>
  <Words>146763</Words>
  <Characters>836550</Characters>
  <Application>Microsoft Office Word</Application>
  <DocSecurity>0</DocSecurity>
  <Lines>6971</Lines>
  <Paragraphs>1962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981351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3</cp:revision>
  <cp:lastPrinted>2019-02-25T14:05:00Z</cp:lastPrinted>
  <dcterms:created xsi:type="dcterms:W3CDTF">2020-09-24T08:26:00Z</dcterms:created>
  <dcterms:modified xsi:type="dcterms:W3CDTF">2020-09-24T08:26:00Z</dcterms:modified>
</cp:coreProperties>
</file>